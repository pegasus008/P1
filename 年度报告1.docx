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bookmarkStart w:id="0" w:name="_GoBack"/>
      <w:bookmarkEnd w:id="0"/>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26632B"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2B9DDDF"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23</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D13CE0">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6A4DE5">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6A477DFE762541769170157FB49CAF85"/>
          </w:placeholder>
        </w:sdtPr>
        <w:sdtEndPr/>
        <w:sdtContent>
          <w:tr w:rsidR="004516E5" w:rsidRPr="001B6047" w:rsidTr="00DF2706">
            <w:trPr>
              <w:trHeight w:val="125"/>
            </w:trPr>
            <w:tc>
              <w:tcPr>
                <w:tcW w:w="3828" w:type="dxa"/>
              </w:tcPr>
              <w:p w:rsidR="004516E5" w:rsidRPr="001B6047" w:rsidRDefault="00D13CE0"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2F78614ABF424B61AC87532030F5EC57"/>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D13CE0"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232A226549864ADAAFBCE579D4E8B044"/>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D13CE0"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5FF314C8A64F47EBA122B3E2FDE1344F"/>
                                </w:placeholder>
                                <w:showingPlcHdr/>
                                <w:dataBinding w:prefixMappings="xmlns:ns0='http://wwww.hallomagic.com/xbrl/consistency' xmlns:ns1='consistency' " w:xpath="/ns0:xbrlConsistency[1]/ns1:ccConsistency[1]/ns1:ccSign_kuaiJiShiShiWuSuoMingChengneeq_duration_T[1]" w:storeItemID="{4EBB33DD-D77C-405B-83C8-717CD846EE7E}"/>
                                <w:text/>
                              </w:sdtPr>
                              <w:sdtEndPr/>
                              <w:sdtContent>
                                <w:r w:rsidR="00963944" w:rsidRPr="00E6617D">
                                  <w:rPr>
                                    <w:rStyle w:val="placeholder1Char"/>
                                  </w:rPr>
                                  <w:t>____________</w:t>
                                </w:r>
                              </w:sdtContent>
                            </w:sdt>
                            <w:r w:rsidR="00963944" w:rsidRPr="00D5450E">
                              <w:rPr>
                                <w:rFonts w:ascii="仿宋" w:eastAsia="仿宋" w:hAnsi="仿宋" w:hint="eastAsia"/>
                                <w:sz w:val="24"/>
                              </w:rPr>
                              <w:t>对公司</w:t>
                            </w:r>
                            <w:r w:rsidR="00963944" w:rsidRPr="00D5450E">
                              <w:rPr>
                                <w:rFonts w:ascii="仿宋" w:eastAsia="仿宋" w:hAnsi="仿宋"/>
                                <w:sz w:val="24"/>
                              </w:rPr>
                              <w:t>出具了</w:t>
                            </w:r>
                            <w:sdt>
                              <w:sdtPr>
                                <w:rPr>
                                  <w:rFonts w:ascii="仿宋" w:eastAsia="仿宋" w:hAnsi="仿宋"/>
                                  <w:sz w:val="24"/>
                                </w:rPr>
                                <w:id w:val="-1167473527"/>
                                <w:lock w:val="sdtLocked"/>
                                <w:placeholder>
                                  <w:docPart w:val="33DC4F6C953A4B5CBFA5C33019D2B2E1"/>
                                </w:placeholder>
                                <w:showingPlcHdr/>
                                <w:text/>
                              </w:sdtPr>
                              <w:sdtEndPr/>
                              <w:sdtContent>
                                <w:r w:rsidR="00963944" w:rsidRPr="00E6617D">
                                  <w:rPr>
                                    <w:rStyle w:val="placeholder1Char"/>
                                  </w:rPr>
                                  <w:t>____________</w:t>
                                </w:r>
                              </w:sdtContent>
                            </w:sdt>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D13CE0"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5FF314C8A64F47EBA122B3E2FDE1344F"/>
                          </w:placeholder>
                          <w:showingPlcHdr/>
                          <w:dataBinding w:prefixMappings="xmlns:ns0='http://wwww.hallomagic.com/xbrl/consistency' xmlns:ns1='consistency' " w:xpath="/ns0:xbrlConsistency[1]/ns1:ccConsistency[1]/ns1:ccSign_kuaiJiShiShiWuSuoMingChengneeq_duration_T[1]" w:storeItemID="{4EBB33DD-D77C-405B-83C8-717CD846EE7E}"/>
                          <w:text/>
                        </w:sdtPr>
                        <w:sdtEndPr/>
                        <w:sdtContent>
                          <w:r w:rsidR="00963944" w:rsidRPr="00E6617D">
                            <w:rPr>
                              <w:rStyle w:val="placeholder1Char"/>
                            </w:rPr>
                            <w:t>____________</w:t>
                          </w:r>
                        </w:sdtContent>
                      </w:sdt>
                      <w:r w:rsidR="00963944" w:rsidRPr="00D5450E">
                        <w:rPr>
                          <w:rFonts w:ascii="仿宋" w:eastAsia="仿宋" w:hAnsi="仿宋" w:hint="eastAsia"/>
                          <w:sz w:val="24"/>
                        </w:rPr>
                        <w:t>对公司</w:t>
                      </w:r>
                      <w:r w:rsidR="00963944" w:rsidRPr="00D5450E">
                        <w:rPr>
                          <w:rFonts w:ascii="仿宋" w:eastAsia="仿宋" w:hAnsi="仿宋"/>
                          <w:sz w:val="24"/>
                        </w:rPr>
                        <w:t>出具了</w:t>
                      </w:r>
                      <w:sdt>
                        <w:sdtPr>
                          <w:rPr>
                            <w:rFonts w:ascii="仿宋" w:eastAsia="仿宋" w:hAnsi="仿宋"/>
                            <w:sz w:val="24"/>
                          </w:rPr>
                          <w:id w:val="-1167473527"/>
                          <w:lock w:val="sdtLocked"/>
                          <w:placeholder>
                            <w:docPart w:val="33DC4F6C953A4B5CBFA5C33019D2B2E1"/>
                          </w:placeholder>
                          <w:showingPlcHdr/>
                          <w:text/>
                        </w:sdtPr>
                        <w:sdtEndPr/>
                        <w:sdtContent>
                          <w:r w:rsidR="00963944" w:rsidRPr="00E6617D">
                            <w:rPr>
                              <w:rStyle w:val="placeholder1Char"/>
                            </w:rPr>
                            <w:t>____________</w:t>
                          </w:r>
                        </w:sdtContent>
                      </w:sdt>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AE1E0A810AAE405F813DA29C73A6D697"/>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C7E2439846D7453BB83B0B04DDA982D8"/>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5BC491564B144FB492CCA37E4D947247"/>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6A477DFE762541769170157FB49CAF85"/>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D13CE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8B92D310A99B447FA3945EDAA0F3688D"/>
                    </w:placeholder>
                    <w:showingPlcHdr/>
                    <w:text w:multiLine="1"/>
                  </w:sdtPr>
                  <w:sdtEndPr/>
                  <w:sdtContent>
                    <w:r w:rsidR="008E27FB" w:rsidRPr="006C405C">
                      <w:rPr>
                        <w:rStyle w:val="placeholder1Char"/>
                      </w:rPr>
                      <w:t>________________________</w:t>
                    </w:r>
                  </w:sdtContent>
                </w:sdt>
              </w:p>
            </w:tc>
          </w:tr>
        </w:tbl>
        <w:p w:rsidR="00057752" w:rsidRDefault="00D13CE0"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6A477DFE762541769170157FB49CAF85"/>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D13CE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7455AEFD59F74A59A99FC96337A7FD59"/>
                    </w:placeholder>
                    <w:showingPlcHdr/>
                    <w:text w:multiLine="1"/>
                  </w:sdtPr>
                  <w:sdtEndPr/>
                  <w:sdtContent>
                    <w:r w:rsidR="008E27FB" w:rsidRPr="006C405C">
                      <w:rPr>
                        <w:rStyle w:val="placeholder1Char"/>
                      </w:rPr>
                      <w:t>________________________</w:t>
                    </w:r>
                  </w:sdtContent>
                </w:sdt>
              </w:p>
            </w:tc>
          </w:tr>
        </w:tbl>
        <w:p w:rsidR="00057752" w:rsidRDefault="00D13CE0"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6A477DFE762541769170157FB49CAF85"/>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D13CE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AE62BF43B9E24A32BED44920471A5463"/>
                    </w:placeholder>
                    <w:showingPlcHdr/>
                    <w:text w:multiLine="1"/>
                  </w:sdtPr>
                  <w:sdtEndPr/>
                  <w:sdtContent>
                    <w:r w:rsidR="008E27FB" w:rsidRPr="006C405C">
                      <w:rPr>
                        <w:rStyle w:val="placeholder1Char"/>
                      </w:rPr>
                      <w:t>________________________</w:t>
                    </w:r>
                  </w:sdtContent>
                </w:sdt>
              </w:p>
            </w:tc>
          </w:tr>
        </w:tbl>
        <w:p w:rsidR="00157CE8" w:rsidRPr="001B6047" w:rsidRDefault="00D13CE0"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6A477DFE762541769170157FB49CAF85"/>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B77DF091A83C47C7BDBA9896A7C8FC7E"/>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B9F0608D66ED4A44AB11C3126A35D06B"/>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D790E9E2727F40D996E121EDF53FB6D0"/>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676DB3C552E94472B8534388C4B5F3B6"/>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C301D187280947839E944CCC478B6395"/>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CBECA5099C2B47C3A861937EAD12E2C9"/>
            </w:placeholder>
            <w:dataBinding w:xpath="/ns0:root[1]/ns0:ZhengQuanJianChen[1]" w:storeItemID="{B1B16D7F-6717-4D11-8BCB-352F275F2CD9}"/>
            <w:text/>
          </w:sdtPr>
          <w:sdtEndPr/>
          <w:sdtContent>
            <w:tc>
              <w:tcPr>
                <w:tcW w:w="7087" w:type="dxa"/>
                <w:tcBorders>
                  <w:right w:val="single" w:sz="4" w:space="0" w:color="5B9BD5" w:themeColor="accent1"/>
                </w:tcBorders>
              </w:tcPr>
              <w:p w:rsidR="00975571" w:rsidRPr="00630B6F" w:rsidRDefault="006A4DE5"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武当山</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9E2CCF76F2A47DA8EB272F29A7178E3"/>
            </w:placeholder>
            <w:dataBinding w:xpath="/ns0:root[1]/ns0:ZhengQuanDaiMa[1]" w:storeItemID="{B1B16D7F-6717-4D11-8BCB-352F275F2CD9}"/>
            <w:text/>
          </w:sdtPr>
          <w:sdtEndPr/>
          <w:sdtContent>
            <w:tc>
              <w:tcPr>
                <w:tcW w:w="7087" w:type="dxa"/>
                <w:tcBorders>
                  <w:right w:val="single" w:sz="4" w:space="0" w:color="5B9BD5" w:themeColor="accent1"/>
                </w:tcBorders>
              </w:tcPr>
              <w:p w:rsidR="00975571" w:rsidRPr="00630B6F" w:rsidRDefault="006A4DE5"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600004</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1BAC4E0A14EA4841B638872057924ED9"/>
            </w:placeholder>
            <w:showingPlcHdr/>
            <w:dataBinding w:prefixMappings="xmlns:ns0='http://wwww.hallomagic.com/xbrl/consistency' xmlns:ns1='consistency' " w:xpath="/ns0:xbrlConsistency[1]/ns1:ccConsistency[1]/ns1:ccSign_GongSiFaDingDaiBiaoRenneeq_duration_T[1]" w:storeItemID="{4EBB33DD-D77C-405B-83C8-717CD846EE7E}"/>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5A1B114652474E02AF0229A07DEA95DD"/>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07A38F7FD39741338C06C58CE36EFF90"/>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229918C9C85F438AA2B7645EA9530F14"/>
            </w:placeholder>
            <w:dataBinding w:xpath="/ns0:root[1]/ns0:ZhuBanQuanShang[1]" w:storeItemID="{B1B16D7F-6717-4D11-8BCB-352F275F2CD9}"/>
            <w:text/>
          </w:sdtPr>
          <w:sdtEndPr/>
          <w:sdtContent>
            <w:tc>
              <w:tcPr>
                <w:tcW w:w="7087" w:type="dxa"/>
              </w:tcPr>
              <w:p w:rsidR="006718CD" w:rsidRPr="00630B6F" w:rsidRDefault="006A4DE5"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FA2F68E9799F4F35B222462305A56805"/>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FFC20A1F83EC4B8C9D1D67CC9604A804"/>
            </w:placeholder>
            <w:showingPlcHdr/>
            <w:dataBinding w:prefixMappings="xmlns:ns0='http://wwww.hallomagic.com/xbrl/consistency' xmlns:ns1='consistency' " w:xpath="/ns0:xbrlConsistency[1]/ns1:ccConsistency[1]/ns1:ccSign_kuaiJiShiShiWuSuoMingChengneeq_duration_T[1]" w:storeItemID="{4EBB33DD-D77C-405B-83C8-717CD846EE7E}"/>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B6A5B1A94E7048118EFB502058DA6F86"/>
            </w:placeholder>
            <w:showingPlcHdr/>
            <w:dataBinding w:prefixMappings="xmlns:ns0='http://wwww.hallomagic.com/xbrl/consistency' xmlns:ns1='consistency' " w:xpath="/ns0:xbrlConsistency[1]/ns1:ccConsistency[1]/ns1:ccSign_QianZiZhuCekuaiJiShiXingMingneeq_duration_T[1]" w:storeItemID="{4EBB33DD-D77C-405B-83C8-717CD846EE7E}"/>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AC6AA460977C438F8A3D5F3D588E0FA7"/>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5B9AB53421B843CE8756DB3018CCD97A"/>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07EFEFE3F1FA4ACC887A7A56DA9FF1E5"/>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25D6E1837A7A41F1A4165D28E5491096"/>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7FB345AE40CD4D5E97048DAFCAF822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9D7219230E1D4D78A49288BE57549A13"/>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445975835700472E94970781A48457A3"/>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027D3D5CD1DB4D36A43B0E57C27C73C3"/>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519254AD1FA2486BA647691E227A1DDD"/>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3D809069AC6D4924ABC957BB7232531C"/>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A56D3F235933462992203379897101C6"/>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DE49898E146E4D078D76D587D9223EF4"/>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29A917C53D7D4198BB529F2E172B8FA1"/>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D13CE0"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4FDD4508FD1F4088BBC33F8932FEDFAB"/>
                </w:placeholder>
                <w:showingPlcHdr/>
                <w:dataBinding w:prefixMappings="xmlns:ns0='http://wwww.hallomagic.com/xbrl/consistency' xmlns:ns1='consistency' " w:xpath="/ns0:xbrlConsistency[1]/ns1:ccConsistency[1]/ns1:ccSign_ZongGuBenShuLiangneeq_duration_T[1]" w:storeItemID="{4EBB33DD-D77C-405B-83C8-717CD846EE7E}"/>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079988BFF2624FE9968FC0D37A857D7D"/>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66414B35B7334F448EF40CDD79A71425"/>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FF21F1CDDBD740E2B96DE65DC7ED2095"/>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0E8D4333145A427086D23E72BF74B65B"/>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949A21961A8D4CF19B2FC85C6FB18967"/>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C5A02F916A814A21B9C022ADF0EB7BBF"/>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E32DC328B2114290B94201A8E8F1034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22141D2B8B5746D084B3B85EB08811C9"/>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7608B21F9CC44CE7B10448DF435075E8"/>
            </w:placeholder>
            <w:showingPlcHdr/>
            <w:dataBinding w:prefixMappings="xmlns:ns0='http://wwww.hallomagic.com/xbrl/consistency' xmlns:ns1='consistency' " w:xpath="/ns0:xbrlConsistency[1]/ns1:ccConsistency[1]/ns1:ccSign_OperatingRevenueneeq_duration_T[1]" w:storeItemID="{4EBB33DD-D77C-405B-83C8-717CD846EE7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BFE922EC219F4B45BAC0754F19EBDEE7"/>
            </w:placeholder>
            <w:showingPlcHdr/>
            <w:dataBinding w:prefixMappings="xmlns:ns0='http://wwww.hallomagic.com/xbrl/consistency' xmlns:ns1='consistency' " w:xpath="/ns0:xbrlConsistency[1]/ns1:ccConsistency[1]/ns1:ccSign_OperatingRevenueneeq_duration_T-1[1]" w:storeItemID="{4EBB33DD-D77C-405B-83C8-717CD846EE7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D7F42EEC0E4941BB8AC2EE7E4A937C9B"/>
            </w:placeholder>
            <w:showingPlcHdr/>
            <w:dataBinding w:prefixMappings="xmlns:ns0='http://wwww.hallomagic.com/xbrl/consistency' xmlns:ns1='consistency' " w:xpath="/ns0:xbrlConsistency[1]/ns1:ccConsistency[1]/ns1:ccSign_YingYeShouRuBianDongBiLineeq_duration_T[1]" w:storeItemID="{4EBB33DD-D77C-405B-83C8-717CD846EE7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992352B65CEF472E86E46F36D15100AF"/>
            </w:placeholder>
            <w:showingPlcHdr/>
            <w:dataBinding w:prefixMappings="xmlns:ns0='http://wwww.hallomagic.com/xbrl/consistency' xmlns:ns1='consistency' " w:xpath="/ns0:xbrlConsistency[1]/ns1:ccConsistency[1]/ns1:ccSign_MaoLiLvneeq_duration_T[1]" w:storeItemID="{4EBB33DD-D77C-405B-83C8-717CD846EE7E}"/>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E4CF6EB653EB4794AE99DFCD8CFC3BB8"/>
            </w:placeholder>
            <w:showingPlcHdr/>
            <w:dataBinding w:prefixMappings="xmlns:ns0='http://wwww.hallomagic.com/xbrl/consistency' xmlns:ns1='consistency' " w:xpath="/ns0:xbrlConsistency[1]/ns1:ccConsistency[1]/ns1:ccSign_MaoLiLvneeq_duration_T-1[1]" w:storeItemID="{4EBB33DD-D77C-405B-83C8-717CD846EE7E}"/>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53BBDFB6ADA44FB2B9F5CF58790018A2"/>
            </w:placeholder>
            <w:showingPlcHdr/>
            <w:dataBinding w:prefixMappings="xmlns:ns0='http://wwww.hallomagic.com/xbrl/consistency' xmlns:ns1='consistency' " w:xpath="/ns0:xbrlConsistency[1]/ns1:ccConsistency[1]/ns1:ccSign_ProfitLossAttributableToOwnersOfParentneeq_duration_T[1]" w:storeItemID="{4EBB33DD-D77C-405B-83C8-717CD846EE7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91A69B934C704CAB8BC01A0093EF7E42"/>
            </w:placeholder>
            <w:showingPlcHdr/>
            <w:dataBinding w:prefixMappings="xmlns:ns0='http://wwww.hallomagic.com/xbrl/consistency' xmlns:ns1='consistency' " w:xpath="/ns0:xbrlConsistency[1]/ns1:ccConsistency[1]/ns1:ccSign_ProfitLossAttributableToOwnersOfParentneeq_duration_T-1[1]" w:storeItemID="{4EBB33DD-D77C-405B-83C8-717CD846EE7E}"/>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D1E5AB729FE644499320EC215AE74E6D"/>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AACC5F5FE86142328F4D5DB36A8C6D6D"/>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8FF5230F74DA498DB662442A65891738"/>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715E54B747044353A1D5C980A4B2A035"/>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990C98F0E35C4064B9154567281457DA"/>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0E54E48481DB47A385E4446AE3589BA2"/>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7245CDC3CD1643C9A8AC359BDD5EB744"/>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A0670A62E14C443CB094B918BF4ACBBB"/>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E66EB22B8CE24247BD9690710E334EBB"/>
            </w:placeholder>
            <w:showingPlcHdr/>
            <w:dataBinding w:prefixMappings="xmlns:ns0='http://wwww.hallomagic.com/xbrl/consistency' xmlns:ns1='consistency' " w:xpath="/ns0:xbrlConsistency[1]/ns1:ccConsistency[1]/ns1:ccSign_BasicEarningsLossPerShareneeq_duration_T[1]" w:storeItemID="{4EBB33DD-D77C-405B-83C8-717CD846EE7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3D765206FCB94C0CBF5F3DF3A6F81EC0"/>
            </w:placeholder>
            <w:showingPlcHdr/>
            <w:dataBinding w:prefixMappings="xmlns:ns0='http://wwww.hallomagic.com/xbrl/consistency' xmlns:ns1='consistency' " w:xpath="/ns0:xbrlConsistency[1]/ns1:ccConsistency[1]/ns1:ccSign_BasicEarningsLossPerShareneeq_duration_T-1[1]" w:storeItemID="{4EBB33DD-D77C-405B-83C8-717CD846EE7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3C086C7FD9A47D299A1CECCB848194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D38D60A236E34BDCB864513A3A2B2E93"/>
            </w:placeholder>
            <w:showingPlcHdr/>
            <w:dataBinding w:prefixMappings="xmlns:ns0='http://wwww.hallomagic.com/xbrl/consistency' xmlns:ns1='consistency' " w:xpath="/ns0:xbrlConsistency[1]/ns1:ccConsistency[1]/ns1:ccSign_Assetsneeq_instant_T[1]" w:storeItemID="{4EBB33DD-D77C-405B-83C8-717CD846EE7E}"/>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F68769DFE70B4D17AC5976EAAE0D7778"/>
            </w:placeholder>
            <w:showingPlcHdr/>
            <w:dataBinding w:prefixMappings="xmlns:ns0='http://wwww.hallomagic.com/xbrl/consistency' xmlns:ns1='consistency' " w:xpath="/ns0:xbrlConsistency[1]/ns1:ccConsistency[1]/ns1:ccSign_Assetsneeq_instant_T-1[1]" w:storeItemID="{4EBB33DD-D77C-405B-83C8-717CD846EE7E}"/>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270B743B2DF74A19938FE02142F1B620"/>
            </w:placeholder>
            <w:showingPlcHdr/>
            <w:dataBinding w:prefixMappings="xmlns:ns0='http://wwww.hallomagic.com/xbrl/consistency' xmlns:ns1='consistency' " w:xpath="/ns0:xbrlConsistency[1]/ns1:ccConsistency[1]/ns1:ccSign_ZongZiChanBianDongBiLineeq_instant_T[1]" w:storeItemID="{4EBB33DD-D77C-405B-83C8-717CD846EE7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1EBBD59A259942BE8BA6B70630C6ABFA"/>
            </w:placeholder>
            <w:showingPlcHdr/>
            <w:dataBinding w:prefixMappings="xmlns:ns0='http://wwww.hallomagic.com/xbrl/consistency' xmlns:ns1='consistency' " w:xpath="/ns0:xbrlConsistency[1]/ns1:ccConsistency[1]/ns1:ccSign_Liabilitiesneeq_instant_T[1]" w:storeItemID="{4EBB33DD-D77C-405B-83C8-717CD846EE7E}"/>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89756AF993E04730855C521ABE6D3993"/>
            </w:placeholder>
            <w:showingPlcHdr/>
            <w:dataBinding w:prefixMappings="xmlns:ns0='http://wwww.hallomagic.com/xbrl/consistency' xmlns:ns1='consistency' " w:xpath="/ns0:xbrlConsistency[1]/ns1:ccConsistency[1]/ns1:ccSign_Liabilitiesneeq_instant_T-1[1]" w:storeItemID="{4EBB33DD-D77C-405B-83C8-717CD846EE7E}"/>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8F6F726DC2E44798B0691EA925118AA8"/>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795D4191E27142AF815F5FC3EB96F74F"/>
            </w:placeholder>
            <w:showingPlcHdr/>
            <w:dataBinding w:prefixMappings="xmlns:ns0='http://wwww.hallomagic.com/xbrl/consistency' xmlns:ns1='consistency' " w:xpath="/ns0:xbrlConsistency[1]/ns1:ccConsistency[1]/ns1:ccSign_EquityAttributableToOwnersOfParentneeq_instant_T[1]" w:storeItemID="{4EBB33DD-D77C-405B-83C8-717CD846EE7E}"/>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9D5FC2EFA4A342B081C6A15B283AA40B"/>
            </w:placeholder>
            <w:showingPlcHdr/>
            <w:dataBinding w:prefixMappings="xmlns:ns0='http://wwww.hallomagic.com/xbrl/consistency' xmlns:ns1='consistency' " w:xpath="/ns0:xbrlConsistency[1]/ns1:ccConsistency[1]/ns1:ccSign_EquityAttributableToOwnersOfParentneeq_instant_T-1[1]" w:storeItemID="{4EBB33DD-D77C-405B-83C8-717CD846EE7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FC37575B75604D7F90F7570B0DF5E3FB"/>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5DBD95E9FAA64AD6A55000443B7B107F"/>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88E13608894B40AA8A060C5BDE3E81A4"/>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D3BA09EF14984F3ABB4405F3E79C9C2C"/>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E78350A4C13640898F0BF2F8029BC96C"/>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35DCEEACFC3143E398CC7B7A1AEE6E1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B7199EEC509544DE8F6BFA1658561A16"/>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83F31303C6734CCDBF6C59A0C26839E5"/>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2260DD3E88EE48FA8096ECC5129A9678"/>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9992D6BC7AD84E2190E9807ACE7C0A7D"/>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5A824F6743E6407CA1221BB55798C40B"/>
            </w:placeholder>
            <w:showingPlcHdr/>
            <w:dataBinding w:prefixMappings="xmlns:ns0='http://wwww.hallomagic.com/xbrl/consistency' xmlns:ns1='consistency' " w:xpath="/ns0:xbrlConsistency[1]/ns1:ccConsistency[1]/ns1:ccSign_CashFlowsFromUsedInOperatingActivitiesneeq_duration_T[1]" w:storeItemID="{4EBB33DD-D77C-405B-83C8-717CD846EE7E}"/>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7397A9BECAA84F94A2534851ECA80D8A"/>
            </w:placeholder>
            <w:showingPlcHdr/>
            <w:dataBinding w:prefixMappings="xmlns:ns0='http://wwww.hallomagic.com/xbrl/consistency' xmlns:ns1='consistency' " w:xpath="/ns0:xbrlConsistency[1]/ns1:ccConsistency[1]/ns1:ccSign_CashFlowsFromUsedInOperatingActivitiesneeq_duration_T-1[1]" w:storeItemID="{4EBB33DD-D77C-405B-83C8-717CD846EE7E}"/>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C941F933D5684F9C831007B875053B63"/>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BD95CB4D97C3489AA02D6E4ED159ADAD"/>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40C7D06D13664682BC450A5517378F2F"/>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FC42772B3F3A487296649982A63893E8"/>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2A08E016F724DB0A7DD36187815901F"/>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32AAFE8D7024FD3A8826E9CD7491DB4"/>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8A8B0DAD030A4A9C990C08869488F66C"/>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E9184EFF0D9C40028B7C32448FC5FE69"/>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6EBD2BD9204E451383C54D9C5B002EF2"/>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264DD488836C45F2AC48168717A8396B"/>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E7809563A2F44665B16DF2BE9B8321E8"/>
            </w:placeholder>
            <w:showingPlcHdr/>
            <w:dataBinding w:prefixMappings="xmlns:ns0='http://wwww.hallomagic.com/xbrl/consistency' xmlns:ns1='consistency' " w:xpath="/ns0:xbrlConsistency[1]/ns1:ccConsistency[1]/ns1:ccSign_ZongGuBenShuLiangneeq_duration_T[1]" w:storeItemID="{4EBB33DD-D77C-405B-83C8-717CD846EE7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27CA6AB307B747E0A604369DC34703BD"/>
            </w:placeholder>
            <w:showingPlcHdr/>
            <w:dataBinding w:prefixMappings="xmlns:ns0='http://wwww.hallomagic.com/xbrl/consistency' xmlns:ns1='consistency' " w:xpath="/ns0:xbrlConsistency[1]/ns1:ccConsistency[1]/ns1:ccSign_ZongGuBenShuLiangneeq_duration_T-1[1]" w:storeItemID="{4EBB33DD-D77C-405B-83C8-717CD846EE7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A789F01E583A4821AEE145EE33474BF3"/>
            </w:placeholder>
            <w:showingPlcHdr/>
            <w:dataBinding w:prefixMappings="xmlns:ns0='http://wwww.hallomagic.com/xbrl/consistency' xmlns:ns1='consistency' " w:xpath="/ns0:xbrlConsistency[1]/ns1:ccConsistency[1]/ns1:ccSign_JiRuQuanYiDeYouXianGuShuLiangneeq_duration_T[1]" w:storeItemID="{4EBB33DD-D77C-405B-83C8-717CD846EE7E}"/>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9A9CD4A4972F4074A6B251154B5A4E1F"/>
            </w:placeholder>
            <w:showingPlcHdr/>
            <w:dataBinding w:prefixMappings="xmlns:ns0='http://wwww.hallomagic.com/xbrl/consistency' xmlns:ns1='consistency' " w:xpath="/ns0:xbrlConsistency[1]/ns1:ccConsistency[1]/ns1:ccSign_JiRuQuanYiDeYouXianGuShuLiangneeq_duration_T-1[1]" w:storeItemID="{4EBB33DD-D77C-405B-83C8-717CD846EE7E}"/>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776FC9B995DD49E297A242D571489E55"/>
            </w:placeholder>
            <w:showingPlcHdr/>
            <w:dataBinding w:prefixMappings="xmlns:ns0='http://wwww.hallomagic.com/xbrl/consistency' xmlns:ns1='consistency' " w:xpath="/ns0:xbrlConsistency[1]/ns1:ccConsistency[1]/ns1:ccSign_JiRuFuZhaiDeYouXianGuShuLiangneeq_duration_T[1]" w:storeItemID="{4EBB33DD-D77C-405B-83C8-717CD846EE7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4D083928EBF14F5BB05A76114676CA51"/>
            </w:placeholder>
            <w:showingPlcHdr/>
            <w:dataBinding w:prefixMappings="xmlns:ns0='http://wwww.hallomagic.com/xbrl/consistency' xmlns:ns1='consistency' " w:xpath="/ns0:xbrlConsistency[1]/ns1:ccConsistency[1]/ns1:ccSign_JiRuFuZhaiDeYouXianGuShuLiangneeq_duration_T-1[1]" w:storeItemID="{4EBB33DD-D77C-405B-83C8-717CD846EE7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58959139F9C344E288B90208419A2C37"/>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D99C36F0B2AF4875B59E0D4BA9699093"/>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FE9ABADE5DCE465CAD37D885DF6B1547"/>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F3CEDBCB80ED4115B61E4478FDA68CCB"/>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6A477DFE762541769170157FB49CAF85"/>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8221DAF39DA34C6BAECA7C2CD54EDED8"/>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7B1C798AC0A04983A7290D81D901F2AE"/>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8FE37371C45743FEBAFFAB74E62A9B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D835AFBFDCCC4BDB947C6A5AAA3D478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363C7EE843B74129BDE3547DC2DE7A51"/>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BEA4ED1E900E4012A481D6AF1D452CF1"/>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6A477DFE762541769170157FB49CAF85"/>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7C2CCF6A452E41B385E060E09369952A"/>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E4DE008706DB4CAC9B902E2DDFC2C3B7"/>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A37A475C414B416098390511A6967224"/>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40839B31CB04425B4634419C011FE18"/>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8BA5E3B9CA90494BB33951CA4B15460E"/>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0D7CB0FD20A24F028557CB0C4827BAC5"/>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D13CE0"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14BB3142FE4042C58BF8841147978D4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9FDC93156D57446AB1472218CCC144E7"/>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F5EABC86CC7B4350915E37C27D3290FC"/>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929683AA13E47C79A82FAD367C07643"/>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EA98B887B8EF47C18C6E7F37686BA738"/>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D635C9F495647BDBACA5EAF009E48C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4F0E116166B740FABBDDDA154A76AFE6"/>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F3B0D35F2CFF4C54809DBC27E97FAB79"/>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FDFC124D8D4FDC85D3A5FC81F214B2"/>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98FEFB15AE404E75A161A66DD82EDF59"/>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DC0602904639454F9F9D9EFF868524D8"/>
            </w:placeholder>
            <w:showingPlcHdr/>
            <w:dataBinding w:prefixMappings="xmlns:ns0='http://wwww.hallomagic.com/xbrl/consistency' xmlns:ns1='consistency' " w:xpath="/ns0:xbrlConsistency[1]/ns1:ccConsistency[1]/ns1:ccSign_OperatingRevenueneeq_duration_T[1]" w:storeItemID="{4EBB33DD-D77C-405B-83C8-717CD846EE7E}"/>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AD4F58FC4DC4BBC818F866EB4D7A942"/>
            </w:placeholder>
            <w:showingPlcHdr/>
            <w:dataBinding w:prefixMappings="xmlns:ns0='http://wwww.hallomagic.com/xbrl/consistency' xmlns:ns1='consistency' " w:xpath="/ns0:xbrlConsistency[1]/ns1:ccConsistency[1]/ns1:ccSign_YingYeShouRuBianDongBiLineeq_duration_T[1]" w:storeItemID="{4EBB33DD-D77C-405B-83C8-717CD846EE7E}"/>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EED6A539BDC44D1FAC4ACE89DFEE9A44"/>
            </w:placeholder>
            <w:showingPlcHdr/>
            <w:dataBinding w:prefixMappings="xmlns:ns0='http://wwww.hallomagic.com/xbrl/consistency' xmlns:ns1='consistency' " w:xpath="/ns0:xbrlConsistency[1]/ns1:ccConsistency[1]/ns1:ccSign_OperatingRevenueneeq_duration_T-1[1]" w:storeItemID="{4EBB33DD-D77C-405B-83C8-717CD846EE7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27EF9695FD85420EA7F6B47006CA777E"/>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C6754D82C2A343E09F44233E25A4252A"/>
            </w:placeholder>
            <w:showingPlcHdr/>
            <w:dataBinding w:prefixMappings="xmlns:ns0='http://wwww.hallomagic.com/xbrl/consistency' xmlns:ns1='consistency' " w:xpath="/ns0:xbrlConsistency[1]/ns1:ccConsistency[1]/ns1:ccSign_OperatingCostneeq_duration_T[1]" w:storeItemID="{4EBB33DD-D77C-405B-83C8-717CD846EE7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50F2FDEC341243E59A82D64B5F9F115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1E0A9781DFA94AD0B0E02BAF9FA3E04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E1AA8552BA474D4E80FC13BFB566877D"/>
            </w:placeholder>
            <w:showingPlcHdr/>
            <w:dataBinding w:prefixMappings="xmlns:ns0='http://wwww.hallomagic.com/xbrl/consistency' xmlns:ns1='consistency' " w:xpath="/ns0:xbrlConsistency[1]/ns1:ccConsistency[1]/ns1:ccSign_OperatingCostneeq_duration_T-1[1]" w:storeItemID="{4EBB33DD-D77C-405B-83C8-717CD846EE7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CDD68EC0D2814EFD981B37C103F0590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354AC51D258A411BA5E9258C289C4B36"/>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63BB5653E0DA4B5C9CC0D1B91F403C98"/>
            </w:placeholder>
            <w:showingPlcHdr/>
            <w:dataBinding w:prefixMappings="xmlns:ns0='http://wwww.hallomagic.com/xbrl/consistency' xmlns:ns1='consistency' " w:xpath="/ns0:xbrlConsistency[1]/ns1:ccConsistency[1]/ns1:ccSign_MaoLiLvneeq_duration_T[1]" w:storeItemID="{4EBB33DD-D77C-405B-83C8-717CD846EE7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7FD8CDAB831B444F87B8F424323F8AC2"/>
            </w:placeholder>
            <w:showingPlcHdr/>
            <w:dataBinding w:prefixMappings="xmlns:ns0='http://wwww.hallomagic.com/xbrl/consistency' xmlns:ns1='consistency' " w:xpath="/ns0:xbrlConsistency[1]/ns1:ccConsistency[1]/ns1:ccSign_MaoLiLvneeq_duration_T-1[1]" w:storeItemID="{4EBB33DD-D77C-405B-83C8-717CD846EE7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96D645CD4A0244F7A6C97AEF0B49AFFC"/>
            </w:placeholder>
            <w:showingPlcHdr/>
            <w:dataBinding w:prefixMappings="xmlns:ns0='http://wwww.hallomagic.com/xbrl/consistency' xmlns:ns1='consistency' " w:xpath="/ns0:xbrlConsistency[1]/ns1:ccConsistency[1]/ns1:ccSign_AdministrativeExpenseneeq_duration_T[1]" w:storeItemID="{4EBB33DD-D77C-405B-83C8-717CD846EE7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9E9D4B3D967F4C12810EC305F7445062"/>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6FA5DC0BED1C42B7944B71317B0DC2C0"/>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8C77885B9F3047C68F6C3B3EAC7C2CB7"/>
            </w:placeholder>
            <w:showingPlcHdr/>
            <w:dataBinding w:prefixMappings="xmlns:ns0='http://wwww.hallomagic.com/xbrl/consistency' xmlns:ns1='consistency' " w:xpath="/ns0:xbrlConsistency[1]/ns1:ccConsistency[1]/ns1:ccSign_AdministrativeExpenseneeq_duration_T-1[1]" w:storeItemID="{4EBB33DD-D77C-405B-83C8-717CD846EE7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3B4D0E4676334E5CAD43B641DE3FC670"/>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1336874F89874083929AA0541B475F1C"/>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C747C0B50A5E4684B61ECA8755D63A5B"/>
            </w:placeholder>
            <w:showingPlcHdr/>
            <w:dataBinding w:prefixMappings="xmlns:ns0='http://wwww.hallomagic.com/xbrl/consistency' xmlns:ns1='consistency' " w:xpath="/ns0:xbrlConsistency[1]/ns1:ccConsistency[1]/ns1:ccSign_DistributionCostsneeq_duration_T[1]" w:storeItemID="{4EBB33DD-D77C-405B-83C8-717CD846EE7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E7FC2378867F4F5EAE2F35767CF668C0"/>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CE3CE8F7BEA249048FE45A7BE3D31AA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16CA09A95C54431E8FF000C56D36D2A8"/>
            </w:placeholder>
            <w:showingPlcHdr/>
            <w:dataBinding w:prefixMappings="xmlns:ns0='http://wwww.hallomagic.com/xbrl/consistency' xmlns:ns1='consistency' " w:xpath="/ns0:xbrlConsistency[1]/ns1:ccConsistency[1]/ns1:ccSign_DistributionCostsneeq_duration_T-1[1]" w:storeItemID="{4EBB33DD-D77C-405B-83C8-717CD846EE7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2605BE71A2144C369B11BC0FCD3597F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F3C34074ADB940BEAD712D04E8A03921"/>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46FF6C3A05B74BA1A41EC8DFBB3853CF"/>
            </w:placeholder>
            <w:showingPlcHdr/>
            <w:dataBinding w:prefixMappings="xmlns:ns0='http://wwww.hallomagic.com/xbrl/consistency' xmlns:ns1='consistency' " w:xpath="/ns0:xbrlConsistency[1]/ns1:ccConsistency[1]/ns1:ccSign_FinanceCostsneeq_duration_T[1]" w:storeItemID="{4EBB33DD-D77C-405B-83C8-717CD846EE7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8FFA2BFE68D84370822E0AFAF603C165"/>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0BC35582DE7246ADA7C493829DDE93D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2397884D859F475CA462C26AC46BF357"/>
            </w:placeholder>
            <w:showingPlcHdr/>
            <w:dataBinding w:prefixMappings="xmlns:ns0='http://wwww.hallomagic.com/xbrl/consistency' xmlns:ns1='consistency' " w:xpath="/ns0:xbrlConsistency[1]/ns1:ccConsistency[1]/ns1:ccSign_FinanceCostsneeq_duration_T-1[1]" w:storeItemID="{4EBB33DD-D77C-405B-83C8-717CD846EE7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83F1D5EBF66490A956D7339945BEDD5"/>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7D806A5841824D4ABDAD3CCCC0889C9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5F8D06D7285D44ED91D452CE27DA7601"/>
            </w:placeholder>
            <w:showingPlcHdr/>
            <w:dataBinding w:prefixMappings="xmlns:ns0='http://wwww.hallomagic.com/xbrl/consistency' xmlns:ns1='consistency' " w:xpath="/ns0:xbrlConsistency[1]/ns1:ccConsistency[1]/ns1:ccSign_OperatingProfitsneeq_duration_T[1]" w:storeItemID="{4EBB33DD-D77C-405B-83C8-717CD846EE7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8D190035E97A48FEB174C5CBA82F4999"/>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E47909E7AAE94A45BA99DA110B7CE81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B4A58DA12D814606B494F298B260EB2B"/>
            </w:placeholder>
            <w:showingPlcHdr/>
            <w:dataBinding w:prefixMappings="xmlns:ns0='http://wwww.hallomagic.com/xbrl/consistency' xmlns:ns1='consistency' " w:xpath="/ns0:xbrlConsistency[1]/ns1:ccConsistency[1]/ns1:ccSign_OperatingProfitsneeq_duration_T-1[1]" w:storeItemID="{4EBB33DD-D77C-405B-83C8-717CD846EE7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83BC5A041F724BC6B0CF2E475EEC69B5"/>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33B9130D83764619AEAB02535566D205"/>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E4A094A4BFCC4416AC48A84D30459AC2"/>
            </w:placeholder>
            <w:showingPlcHdr/>
            <w:dataBinding w:prefixMappings="xmlns:ns0='http://wwww.hallomagic.com/xbrl/consistency' xmlns:ns1='consistency' " w:xpath="/ns0:xbrlConsistency[1]/ns1:ccConsistency[1]/ns1:ccSign_NonOperatingIncomeneeq_duration_T[1]" w:storeItemID="{4EBB33DD-D77C-405B-83C8-717CD846EE7E}"/>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7FA373ABC2A44F03B6B643A7AF691A7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D8BBAAE71EE1499BB686B030E7054594"/>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5992783D5D244354BA7AA30C531A40A5"/>
            </w:placeholder>
            <w:showingPlcHdr/>
            <w:dataBinding w:prefixMappings="xmlns:ns0='http://wwww.hallomagic.com/xbrl/consistency' xmlns:ns1='consistency' " w:xpath="/ns0:xbrlConsistency[1]/ns1:ccConsistency[1]/ns1:ccSign_NonOperatingIncomeneeq_duration_T-1[1]" w:storeItemID="{4EBB33DD-D77C-405B-83C8-717CD846EE7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A0796CFC0E7B4D77A6F67475C65A1A14"/>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50B6B821EA9040DE82F703C3CE8AE8F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CA6AD366AF5A40509657382BB3499279"/>
            </w:placeholder>
            <w:showingPlcHdr/>
            <w:dataBinding w:prefixMappings="xmlns:ns0='http://wwww.hallomagic.com/xbrl/consistency' xmlns:ns1='consistency' " w:xpath="/ns0:xbrlConsistency[1]/ns1:ccConsistency[1]/ns1:ccSign_NonOperatingExpensesneeq_duration_T[1]" w:storeItemID="{4EBB33DD-D77C-405B-83C8-717CD846EE7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AFE6134AB7494C8A90C21D3A9C71A6C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6C76BC0D1A914A3C8218A18CA581AFF4"/>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B695D60B67044ABD9CFA1AEE62E58DC2"/>
            </w:placeholder>
            <w:showingPlcHdr/>
            <w:dataBinding w:prefixMappings="xmlns:ns0='http://wwww.hallomagic.com/xbrl/consistency' xmlns:ns1='consistency' " w:xpath="/ns0:xbrlConsistency[1]/ns1:ccConsistency[1]/ns1:ccSign_NonOperatingExpensesneeq_duration_T-1[1]" w:storeItemID="{4EBB33DD-D77C-405B-83C8-717CD846EE7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1780AFA356864629922055BD9397B26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48F26D431EA24D439E67632C2DD1BCF8"/>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1179336FD3C64F0989FF70B706A86904"/>
            </w:placeholder>
            <w:showingPlcHdr/>
            <w:dataBinding w:prefixMappings="xmlns:ns0='http://wwww.hallomagic.com/xbrl/consistency' xmlns:ns1='consistency' " w:xpath="/ns0:xbrlConsistency[1]/ns1:ccConsistency[1]/ns1:ccSign_ProfitLossneeq_duration_T[1]" w:storeItemID="{4EBB33DD-D77C-405B-83C8-717CD846EE7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4718B1A9D01640AD9FA8C8C0E935DC1F"/>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ED5DF98BE6E5403DBA9AE29D5ACFE6C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5FBA89627C7748B999B2589CC74434E2"/>
            </w:placeholder>
            <w:showingPlcHdr/>
            <w:dataBinding w:prefixMappings="xmlns:ns0='http://wwww.hallomagic.com/xbrl/consistency' xmlns:ns1='consistency' " w:xpath="/ns0:xbrlConsistency[1]/ns1:ccConsistency[1]/ns1:ccSign_ProfitLossneeq_duration_T-1[1]" w:storeItemID="{4EBB33DD-D77C-405B-83C8-717CD846EE7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1A0D09CBE0D7417BAE8E61E064AED68C"/>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0F51684177344E829ECC9132A96D693F"/>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A04CF76AEDD9428680ECE88E0E886369"/>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5505ECC0D4A44C1986EE8C0E5AAC2D02"/>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10A4B2AA55804DCB9FC85DD38420714F"/>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777AEA150174421980B238BD00A44B50"/>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22FF9B219E2048558731299F9E45DF6D"/>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DBFF59A2442F4D9E90E53774AAFA8A85"/>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1CCD767218194AF8AB7D45C1638772E4"/>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7E0DF0D00C0349E1B935209813D783D9"/>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822AB3D82A884452BCA61F41E1063A1A"/>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1F6A2EF9AFC6492A9B37676DD63E796A"/>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CADE5AFDDDB4D74B8F201F78F400CE2"/>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40B5DC797DE445B8994A4816BA426666"/>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CA83D1F1449E464FBC9016CEDF6F8955"/>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6A477DFE762541769170157FB49CAF85"/>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15EBF74C528B48839951458CCEB1AE64"/>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C4ABE829D392494EB0BCE8FEE56433A7"/>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628223BB25D24FB58BBE964A9095ABB7"/>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297BE2B060EE4A9E8F1433C492045CD0"/>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2B0A36CCA2C540CBA770AB4E33B60736"/>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58C834BC7464450AB1AEC6E7BF353B48"/>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EE1554CDB56E428F9E529047B293DE25"/>
            </w:placeholder>
            <w:showingPlcHdr/>
            <w:dataBinding w:prefixMappings="xmlns:ns0='http://wwww.hallomagic.com/xbrl/consistency' xmlns:ns1='consistency' " w:xpath="/ns0:xbrlConsistency[1]/ns1:ccConsistency[1]/ns1:ccSign_CashFlowsFromUsedInOperatingActivitiesneeq_duration_T[1]" w:storeItemID="{4EBB33DD-D77C-405B-83C8-717CD846EE7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615AD14441A6495E929108F4DA5145F8"/>
            </w:placeholder>
            <w:showingPlcHdr/>
            <w:dataBinding w:prefixMappings="xmlns:ns0='http://wwww.hallomagic.com/xbrl/consistency' xmlns:ns1='consistency' " w:xpath="/ns0:xbrlConsistency[1]/ns1:ccConsistency[1]/ns1:ccSign_CashFlowsFromUsedInOperatingActivitiesneeq_duration_T-1[1]" w:storeItemID="{4EBB33DD-D77C-405B-83C8-717CD846EE7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34F9BF9D237444FC97983A0E92AEC394"/>
            </w:placeholder>
            <w:showingPlcHdr/>
            <w:dataBinding w:prefixMappings="xmlns:ns0='http://wwww.hallomagic.com/xbrl/consistency' xmlns:ns1='consistency' " w:xpath="/ns0:xbrlConsistency[1]/ns1:ccConsistency[1]/ns1:ccSign_CashFlowsFromUsedInInvestingActivitiesneeq_duration_T[1]" w:storeItemID="{4EBB33DD-D77C-405B-83C8-717CD846EE7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4515BED884FE4F2C822BF2D2FA272C5D"/>
            </w:placeholder>
            <w:showingPlcHdr/>
            <w:dataBinding w:prefixMappings="xmlns:ns0='http://wwww.hallomagic.com/xbrl/consistency' xmlns:ns1='consistency' " w:xpath="/ns0:xbrlConsistency[1]/ns1:ccConsistency[1]/ns1:ccSign_CashFlowsFromUsedInInvestingActivitiesneeq_duration_T-1[1]" w:storeItemID="{4EBB33DD-D77C-405B-83C8-717CD846EE7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89ABC50DEF4549BD9B616CAE12D93627"/>
            </w:placeholder>
            <w:showingPlcHdr/>
            <w:dataBinding w:prefixMappings="xmlns:ns0='http://wwww.hallomagic.com/xbrl/consistency' xmlns:ns1='consistency' " w:xpath="/ns0:xbrlConsistency[1]/ns1:ccConsistency[1]/ns1:ccSign_CashFlowsFromUsedInFinancingActivitiesneeq_duration_T[1]" w:storeItemID="{4EBB33DD-D77C-405B-83C8-717CD846EE7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BF8C18C519D54EB092A0B566F5C84BC1"/>
            </w:placeholder>
            <w:showingPlcHdr/>
            <w:dataBinding w:prefixMappings="xmlns:ns0='http://wwww.hallomagic.com/xbrl/consistency' xmlns:ns1='consistency' " w:xpath="/ns0:xbrlConsistency[1]/ns1:ccConsistency[1]/ns1:ccSign_CashFlowsFromUsedInFinancingActivitiesneeq_duration_T-1[1]" w:storeItemID="{4EBB33DD-D77C-405B-83C8-717CD846EE7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E6DB569B6A984D51A0B02BE6D6CA1DA2"/>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E991DD839D084DB3A12997010718FB39"/>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86B2F301C9A649BD8FB9E107D7819261"/>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20E4CBA957B64375891A84284EC29327"/>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00196807F4824A00A43D70D7CCFC19BB"/>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B2341BD5CF94459592F3A542606FA296"/>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B574F90B77894EBDA33E4B29C8CDA223"/>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E4612031D8B14277B1FA716D341DA975"/>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80A44E65048A4797BFB2AC19328F12D8"/>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6A477DFE762541769170157FB49CAF85"/>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034B606E37514CBFA91C6AAF9C11F3D7"/>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B72E33CF84A346ECB00C881048BF8C36"/>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9F8204B14D12438EAE1FCE008F1D5FE5"/>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E37B4BBF96DB45B6A5C01D1D5954C2C3"/>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38A3525C820245708CBC632A22BE679F"/>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61DABD9C253D48AEB6887EB73FAEE40D"/>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A96E5B849A114EF0BA596A0EC3601702"/>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EBAF8D09F5A6429DA057346A12A6C1BD"/>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3D10CF9FBD9B41C1906E4BC6B580F6F6"/>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4BE55F4D3E5B4ED1AA04166E5C3C5D2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B877F7CC08324654B7E377F74B9076AA"/>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C2F4DE589C1F4EB0AB3F665B0C8C422F"/>
            </w:placeholder>
            <w:showingPlcHdr/>
            <w:dataBinding w:prefixMappings="xmlns:ns0='http://wwww.hallomagic.com/xbrl/consistency' xmlns:ns1='consistency' " w:xpath="/ns0:xbrlConsistency[1]/ns1:ccConsistency[1]/ns1:ccSign_BankBalancesAndCashneeq_instant_T[1]" w:storeItemID="{4EBB33DD-D77C-405B-83C8-717CD846EE7E}"/>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F55170BE1E644E89E11707B9C656945"/>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3240836C027140909B320234B62F220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D819F0B241074272965DC457047899C4"/>
            </w:placeholder>
            <w:showingPlcHdr/>
            <w:dataBinding w:prefixMappings="xmlns:ns0='http://wwww.hallomagic.com/xbrl/consistency' xmlns:ns1='consistency' " w:xpath="/ns0:xbrlConsistency[1]/ns1:ccConsistency[1]/ns1:ccSign_BankBalancesAndCashneeq_instant_T-1[1]" w:storeItemID="{4EBB33DD-D77C-405B-83C8-717CD846EE7E}"/>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28A86238790D45CF92F52BB4D2F3CC0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360E9804AAD44990946580B89B4B060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4BD8F6252AAA44BEBDE3B37772F8E4EC"/>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E3884A726934693B830213FAE35952F"/>
            </w:placeholder>
            <w:showingPlcHdr/>
            <w:dataBinding w:prefixMappings="xmlns:ns0='http://wwww.hallomagic.com/xbrl/consistency' xmlns:ns1='consistency' " w:xpath="/ns0:xbrlConsistency[1]/ns1:ccConsistency[1]/ns1:ccSign_AccountsReceivable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22298074270494A9CDC2BFECE3925C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84780842AB2E4977990D7EF11237A649"/>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3113A81BE4BD4C7A97AA0CD7FB84E831"/>
            </w:placeholder>
            <w:showingPlcHdr/>
            <w:dataBinding w:prefixMappings="xmlns:ns0='http://wwww.hallomagic.com/xbrl/consistency' xmlns:ns1='consistency' " w:xpath="/ns0:xbrlConsistency[1]/ns1:ccConsistency[1]/ns1:ccSign_AccountsReceivable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93327BD9D4834B33A7BCB29D66E4ECF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696873EEF83843B0A4969C499247F9B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C1A7E9850B224709BACE152169320AA7"/>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70EEE3C2588F456BA8C092D4FA6634E2"/>
            </w:placeholder>
            <w:showingPlcHdr/>
            <w:dataBinding w:prefixMappings="xmlns:ns0='http://wwww.hallomagic.com/xbrl/consistency' xmlns:ns1='consistency' " w:xpath="/ns0:xbrlConsistency[1]/ns1:ccConsistency[1]/ns1:ccSign_Inventories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029EDD0636124CEB8159EB60B70B214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F829CC3BBE484D11B415D31B9169A4F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4F019003AB3C4EF49B582CED73829AEE"/>
            </w:placeholder>
            <w:showingPlcHdr/>
            <w:dataBinding w:prefixMappings="xmlns:ns0='http://wwww.hallomagic.com/xbrl/consistency' xmlns:ns1='consistency' " w:xpath="/ns0:xbrlConsistency[1]/ns1:ccConsistency[1]/ns1:ccSign_Inventories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A45ACFEC08A24EF68BFC303B8ABA093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057ADA0120F14EB887B080A4B75B845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CA247F4278C24A8084418244A8D1111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7621AE8334A64E1384AC209BD7B41A39"/>
            </w:placeholder>
            <w:showingPlcHdr/>
            <w:dataBinding w:prefixMappings="xmlns:ns0='http://wwww.hallomagic.com/xbrl/consistency' xmlns:ns1='consistency' " w:xpath="/ns0:xbrlConsistency[1]/ns1:ccConsistency[1]/ns1:ccSign_LongTermEquityInvestments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1C2980D6DC32415B8CF73C184C277D6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2D65EE3B6AB94053A207A32228308B28"/>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38D0CBE9CA964C7CB0A1422345B43055"/>
            </w:placeholder>
            <w:showingPlcHdr/>
            <w:dataBinding w:prefixMappings="xmlns:ns0='http://wwww.hallomagic.com/xbrl/consistency' xmlns:ns1='consistency' " w:xpath="/ns0:xbrlConsistency[1]/ns1:ccConsistency[1]/ns1:ccSign_LongTermEquityInvestments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20EE6D76B68D46CFB1B26761239EA82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37675A137F2943809123902B1AECC16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5AA0B0F78754FFA84B5B36A91157DCD"/>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40CA46C1346347EE96C7AEE5C08DAD1E"/>
            </w:placeholder>
            <w:showingPlcHdr/>
            <w:dataBinding w:prefixMappings="xmlns:ns0='http://wwww.hallomagic.com/xbrl/consistency' xmlns:ns1='consistency' " w:xpath="/ns0:xbrlConsistency[1]/ns1:ccConsistency[1]/ns1:ccSign_PropertyPlantAndEquipment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5AC0C48793BD47B3B2C74C68804D2EE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8DBF44079F2D44E69ED7A34452682A3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1C3B0C1B723F4C3D9768B345745A41B3"/>
            </w:placeholder>
            <w:showingPlcHdr/>
            <w:dataBinding w:prefixMappings="xmlns:ns0='http://wwww.hallomagic.com/xbrl/consistency' xmlns:ns1='consistency' " w:xpath="/ns0:xbrlConsistency[1]/ns1:ccConsistency[1]/ns1:ccSign_PropertyPlantAndEquipment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DFBCA4E271174DD49242F72F1F2700D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E72232B97E764A0887CD7A2B2BACD85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07D8952DDF7E4D4ABFCF2978AA9BFAA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38CF0B628F014158AE2D74B530950BEC"/>
            </w:placeholder>
            <w:showingPlcHdr/>
            <w:dataBinding w:prefixMappings="xmlns:ns0='http://wwww.hallomagic.com/xbrl/consistency' xmlns:ns1='consistency' " w:xpath="/ns0:xbrlConsistency[1]/ns1:ccConsistency[1]/ns1:ccSign_ConstructionInProgress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EDEFD81E655A41C199A658F4167D485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AAB0CE1A95244A0F944413AEC4F7C9A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CACD2F1F2B0142E4B537D35AE5B455F8"/>
            </w:placeholder>
            <w:showingPlcHdr/>
            <w:dataBinding w:prefixMappings="xmlns:ns0='http://wwww.hallomagic.com/xbrl/consistency' xmlns:ns1='consistency' " w:xpath="/ns0:xbrlConsistency[1]/ns1:ccConsistency[1]/ns1:ccSign_ConstructionInProgress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2C0A44B9E41E4D7D8919B260B9C3B27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951A2628BAEF4B2B8880181F89965FF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15CB2682479241429F1EDA6C6060E94C"/>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5C3A90F4704D41EAA6641239D0190B5F"/>
            </w:placeholder>
            <w:showingPlcHdr/>
            <w:dataBinding w:prefixMappings="xmlns:ns0='http://wwww.hallomagic.com/xbrl/consistency' xmlns:ns1='consistency' " w:xpath="/ns0:xbrlConsistency[1]/ns1:ccConsistency[1]/ns1:ccSign_ShortTermBorrowings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3C63B653A5FF4DDFB2333055DCCE0F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3847FCE3BB0741F9B829FB92C0A1B60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26F13435D0564D32AF5A405216D3D0C4"/>
            </w:placeholder>
            <w:showingPlcHdr/>
            <w:dataBinding w:prefixMappings="xmlns:ns0='http://wwww.hallomagic.com/xbrl/consistency' xmlns:ns1='consistency' " w:xpath="/ns0:xbrlConsistency[1]/ns1:ccConsistency[1]/ns1:ccSign_ShortTermBorrowings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33E114D0BA8C450694A53E5CFD3CC5E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7BD7D167701446279EB625F5C698F13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D784FBC4D28249989452ECDE34B19BF0"/>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ED9828EAD45C45ECAA91F02A56428DB4"/>
            </w:placeholder>
            <w:showingPlcHdr/>
            <w:dataBinding w:prefixMappings="xmlns:ns0='http://wwww.hallomagic.com/xbrl/consistency' xmlns:ns1='consistency' " w:xpath="/ns0:xbrlConsistency[1]/ns1:ccConsistency[1]/ns1:ccSign_LongtermBorrowings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086D258FB2C84B259D6E8FF75F50A51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334ABA5063F7405098C069681B8FA3D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A6DA316FA81F4723923C0A074114DA92"/>
            </w:placeholder>
            <w:showingPlcHdr/>
            <w:dataBinding w:prefixMappings="xmlns:ns0='http://wwww.hallomagic.com/xbrl/consistency' xmlns:ns1='consistency' " w:xpath="/ns0:xbrlConsistency[1]/ns1:ccConsistency[1]/ns1:ccSign_LongtermBorrowings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F1442402E4DE47EB9B8F84B3409716D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3C4738C6736C4231AC2FEAC4CE54D59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228D6DA025504E2597151F370346482E"/>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F67B00B7EA654E8E9F1F7387E8CDF7FF"/>
            </w:placeholder>
            <w:showingPlcHdr/>
            <w:dataBinding w:prefixMappings="xmlns:ns0='http://wwww.hallomagic.com/xbrl/consistency' xmlns:ns1='consistency' " w:xpath="/ns0:xbrlConsistency[1]/ns1:ccConsistency[1]/ns1:ccSign_Assetsneeq_instant_T[1]" w:storeItemID="{4EBB33DD-D77C-405B-83C8-717CD846EE7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427EA975CD104781BF626C6737793768"/>
            </w:placeholder>
            <w:showingPlcHdr/>
            <w:dataBinding w:prefixMappings="xmlns:ns0='http://wwww.hallomagic.com/xbrl/consistency' xmlns:ns1='consistency' " w:xpath="/ns0:xbrlConsistency[1]/ns1:ccConsistency[1]/ns1:ccSign_ZongZiChanBianDongBiLineeq_instant_T[1]" w:storeItemID="{4EBB33DD-D77C-405B-83C8-717CD846EE7E}"/>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46D37C4508D145198E18ABC69A25A6D0"/>
            </w:placeholder>
            <w:showingPlcHdr/>
            <w:dataBinding w:prefixMappings="xmlns:ns0='http://wwww.hallomagic.com/xbrl/consistency' xmlns:ns1='consistency' " w:xpath="/ns0:xbrlConsistency[1]/ns1:ccConsistency[1]/ns1:ccSign_Assetsneeq_instant_T-1[1]" w:storeItemID="{4EBB33DD-D77C-405B-83C8-717CD846EE7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0B119541F8EC47B5A093CBB8D277DA8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B962BFEF7FB94EB2A1320BFCAA15DDA9"/>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46E91ADA159F4C7EB3CE0C6534509DC8"/>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86065F3964F443B9B16CA8F9FC1A10C1"/>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ADB5824C4FFC4301B67AED4C7888993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D13CE0"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963AEB17EB9C485D998CFCC56F836E86"/>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0A6E4F34F5134282BFFFD1E446D1BB85"/>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224360E8A0D4474DB71F91864AF797AD"/>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0046539A">
            <w:rPr>
              <w:rFonts w:asciiTheme="minorEastAsia" w:eastAsiaTheme="minorEastAsia" w:hAnsiTheme="minorEastAsia" w:hint="eastAsia"/>
              <w:b/>
              <w:color w:val="000000" w:themeColor="text1"/>
              <w:szCs w:val="44"/>
            </w:rPr>
            <w:t>自愿披露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5C5C0A1FBFF8488CAAD93B34FD2FF572"/>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D13CE0" w:rsidP="00821B09"/>
      </w:sdtContent>
    </w:sdt>
    <w:p w:rsidR="008919DD" w:rsidRPr="00A84854" w:rsidRDefault="008919DD" w:rsidP="00821B09"/>
    <w:sdt>
      <w:sdtPr>
        <w:rPr>
          <w:rFonts w:ascii="Calibri" w:eastAsia="宋体" w:hAnsi="Calibri" w:cs="Times New Roman" w:hint="eastAsia"/>
          <w:b w:val="0"/>
          <w:bCs w:val="0"/>
          <w:sz w:val="21"/>
          <w:szCs w:val="22"/>
        </w:rPr>
        <w:id w:val="-1500582846"/>
        <w:lock w:val="sdtLocked"/>
        <w:placeholder>
          <w:docPart w:val="224360E8A0D4474DB71F91864AF797AD"/>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lock w:val="sdtLocked"/>
            <w:placeholder>
              <w:docPart w:val="A7BB782A509B47369ED7681C36F86CF8"/>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EFC6031605694214BB96EF7B08B0A36E"/>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lock w:val="sdtLocked"/>
            <w:placeholder>
              <w:docPart w:val="A7BB782A509B47369ED7681C36F86CF8"/>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048BA8C4ABD341ACBF2166E9584839FF"/>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lock w:val="sdtLocked"/>
            <w:placeholder>
              <w:docPart w:val="A7BB782A509B47369ED7681C36F86CF8"/>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93F72386B798425FB782FAA3A83307E3"/>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lock w:val="sdtLocked"/>
            <w:placeholder>
              <w:docPart w:val="224360E8A0D4474DB71F91864AF797AD"/>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8AD2A8B0527D4AC5B5B7A9611422B8A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D13CE0"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74148641109C4E0A9C777A2794F20A3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3E20FB77F4F84502B2EFF93676D8569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8B9C3439666B46C88D115EA92B497D43"/>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AAB39D3D5EFA4359A6447A733EB1AB3B"/>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FA7D84B9F944463A5AFBF215E686230"/>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F4E9CEECE69040129C365FC47A5BF5ED"/>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D13CE0"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DD2B1847248A4D108861E198101D6A4D"/>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0AA964504CB847EC9DA3716C7FF8D258"/>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D2A9307DB618461F91CDDB75EE429B51"/>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4A5B928FD7AB4C9E93265044B0B27C29"/>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6C8381B452FF4741977088403A08CFA7"/>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FC661FB861EC492EAFCCEDE0C38231E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7C4002A1A5EB4B2CA214983EFD14F6E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2ED82DF347FF4DC38E05CA0A862BC7E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D092A1F8E40E4FBA957863F809165082"/>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0221E857230B4444A8B429E894706234"/>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18E38E3A26EE48BA96503AC58A7CDAE1"/>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8C726847126947C4B9D1F5B26B0D97F7"/>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3D16AC62467C4773959BF8D6BBE62D19"/>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E59CCD4DBC274744A5BA830CD88755A6"/>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661CCE841A2743C7A2ED7F1648B7FAAB"/>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43F38FEC01894275AC281A0DCD79A77C"/>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4ABE09F61D5842F8A05D470D8477F387"/>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425B3D26181B4AD8B1EDD9F2F41C4E6A"/>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3228FB637DBF409CA5DF50F5C0A9FFC4"/>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08D33BA2AF6640BF90CBC507BD48794A"/>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FB73A2EC2C1E46DA8BBBED27D2614CA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016A4C1CFC214004852ED99B5617A5E7"/>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E71BE482944B4AC49742D158E7FFFC0C"/>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998961CC6D8F427ABD8850F32CF37690"/>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28213E06235A4289AC2AC5DADDDBF5A5"/>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B99179C1DCAF4C879B7AB986C9180798"/>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4924B2E98C2049268FE6E6CA8C50796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lock w:val="sdtLocked"/>
        <w:placeholder>
          <w:docPart w:val="6A477DFE762541769170157FB49CAF85"/>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6A477DFE762541769170157FB49CAF85"/>
              </w:placeholder>
            </w:sdtPr>
            <w:sdtEndPr/>
            <w:sdtContent>
              <w:tr w:rsidR="001B6047" w:rsidRPr="001B6047" w:rsidTr="00963944">
                <w:trPr>
                  <w:trHeight w:val="310"/>
                </w:trPr>
                <w:sdt>
                  <w:sdtPr>
                    <w:rPr>
                      <w:rFonts w:asciiTheme="minorEastAsia" w:eastAsiaTheme="minorEastAsia" w:hAnsiTheme="minorEastAsia"/>
                      <w:color w:val="000000" w:themeColor="text1"/>
                      <w:szCs w:val="24"/>
                    </w:rPr>
                    <w:id w:val="886532941"/>
                    <w:lock w:val="sdtLocked"/>
                    <w:placeholder>
                      <w:docPart w:val="DE44D7699CAB433DAC4A937C100D29C3"/>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4383147BDBD45098C1462FD8C27D95C"/>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259ADC3D34034D72AAABBBF5241E70B7"/>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8205B31200654E7A9F2411779D02E789"/>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EBFF19744D0D474D8ECC66D2DB432E75"/>
                    </w:placeholder>
                    <w:showingPlcHdr/>
                    <w:text/>
                  </w:sdtPr>
                  <w:sdtEndPr/>
                  <w:sdtContent>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0954DFA6FE594C679DE834B298206F7C"/>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679FD1777C354FD5ADD855E32EB035E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D9815649C0714A8987567450B3C2CF5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D13CE0" w:rsidP="007D202E"/>
      </w:sdtContent>
    </w:sdt>
    <w:sdt>
      <w:sdtPr>
        <w:rPr>
          <w:rFonts w:asciiTheme="minorEastAsia" w:eastAsiaTheme="minorEastAsia" w:hAnsiTheme="minorEastAsia" w:hint="eastAsia"/>
          <w:b/>
          <w:color w:val="000000" w:themeColor="text1"/>
          <w:szCs w:val="24"/>
        </w:rPr>
        <w:id w:val="1045570499"/>
        <w:lock w:val="sdtLocked"/>
        <w:placeholder>
          <w:docPart w:val="6A477DFE762541769170157FB49CAF85"/>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6A477DFE762541769170157FB49CAF85"/>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388A53A9E735494B9CF6D33274258355"/>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0689E1F902C94ABC8A2BBC8E471BCC2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E0EB7DCA80F3475AA1025161F22503A1"/>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5AAEDDBFCDD94C6C99FC5BFAD6851411"/>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42B408CAE43D46B583BAE665FF7093E5"/>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B930140E31F440D09B9A826FB1847186"/>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5CAA04D6B3C94E88A108FB1AD741A58C"/>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4A3EAD392D544CD88BBE19900F7EDA09"/>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1EFC0998E55446F1827D93485EBB95B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F1CAB6A380CA42EF8E61D3ACF354FF35"/>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BDAB4D55A7D64DC280EC532034035708"/>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5FE79FCEECDD452796141F8EF9A421DB"/>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D13CE0"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lock w:val="sdtLocked"/>
        <w:placeholder>
          <w:docPart w:val="6A477DFE762541769170157FB49CAF85"/>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6A477DFE762541769170157FB49CAF85"/>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7FA7B2ED7F9E44D9BABB3347F31D23AE"/>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2B5C25C027E040C8B60BB66F4330AD41"/>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F1CBA558A2EF437BA02D9EE2C11CB323"/>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35060E3BCA5440C68A067E8A2F219B30"/>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D0F1F36FF00D485585836D1B46F910F7"/>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2914E338A790407EB21E0F1DCC0C7E71"/>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485D9278360C46629CC600D7A4C889A9"/>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95E8696CD1614C47A901FD60C8C746D4"/>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A1E8C41463664ECAA564632ED4F0738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D13CE0"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lock w:val="sdtLocked"/>
        <w:placeholder>
          <w:docPart w:val="6A477DFE762541769170157FB49CAF85"/>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950A910707F4405884C5FB1BB0DD7D33"/>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72F341F610B04965A6F405350B5E84A8"/>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291A5FD8C04D4A648DFAC880CEF4FF07"/>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9D76D36CCF8E4876AFA74B9157E9C595"/>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C3469C7E37B74C0B86BE0FA75A4208BF"/>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8FBC5DD2375D4750A61D98AF536A2A0B"/>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AFA87982BE3D4AC8A518ADE13FD6764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BE513F01BC94B9B84D74210784B1F12"/>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86970A2B3BCC4E168DEE51FE6D50B16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263EC0A902B44D978A6B1CA8A0203D5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D29FAD44323E4EC1B1C411ECD0753230"/>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2668B6E6EF3847BFA65A14E9DFF05EE3"/>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6A477DFE762541769170157FB49CAF85"/>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802935B6BF954E6E9C53F1B22F8A81D2"/>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8E754386E8704CDDA8A1DA25E4A614D6"/>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D7284CB96FCB4EB88E8EB7F720AAA4B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971BFD7CD52E4B27B727FB4B52FA3C10"/>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90828A4CE9114BDA8787FFF0BF9BB5F4"/>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D13CE0"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lock w:val="sdtLocked"/>
        <w:placeholder>
          <w:docPart w:val="6A477DFE762541769170157FB49CAF85"/>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910C8D9D361543DEB582833068D6AEC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D13CE0"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lock w:val="sdtLocked"/>
        <w:placeholder>
          <w:docPart w:val="6A477DFE762541769170157FB49CAF85"/>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AD105D664C154DC5B69F23300D00AC3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D13CE0"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lock w:val="sdtLocked"/>
        <w:placeholder>
          <w:docPart w:val="6A477DFE762541769170157FB49CAF85"/>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F46BB308077B40829713ACAB8592D1C0"/>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D13CE0"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lock w:val="sdtLocked"/>
        <w:placeholder>
          <w:docPart w:val="6A477DFE762541769170157FB49CAF85"/>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0D8BB9DF49844DAA89313C0501D2D6A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D13CE0"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lock w:val="sdtLocked"/>
        <w:placeholder>
          <w:docPart w:val="6A477DFE762541769170157FB49CAF85"/>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C1AAC526A04E4ACB92CEDF387A4D18A9"/>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D13CE0"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lock w:val="sdtLocked"/>
        <w:placeholder>
          <w:docPart w:val="6A477DFE762541769170157FB49CAF85"/>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6A477DFE762541769170157FB49CAF85"/>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4725BC0851204696BF419BBE4673095E"/>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66164F12C182499D977E63F8E7FCBCA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AD1A0098CFA64E3F8FD64A4F905E944E"/>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8DC3FF989B1B41C8A1F85AF6ADEABF98"/>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C0AC7B090CFD47ECA8EE4162321ADD47"/>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5D2DA63641EF44BB8FE7733CBBA0EF90"/>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C52D390D81F541ACAC4139228F357373"/>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D13CE0"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lock w:val="sdtLocked"/>
        <w:placeholder>
          <w:docPart w:val="6A477DFE762541769170157FB49CAF85"/>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22A56CA43D6E47FABA3065FA924881D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D13CE0"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lock w:val="sdtLocked"/>
        <w:placeholder>
          <w:docPart w:val="6A477DFE762541769170157FB49CAF85"/>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D13CE0"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E715787C823E426AA6B17CCF11E94E98"/>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D13CE0"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lock w:val="sdtLocked"/>
        <w:placeholder>
          <w:docPart w:val="6A477DFE762541769170157FB49CAF85"/>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D13CE0"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78E255CEBEA24C52863B972C9396ED2D"/>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D13CE0"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lock w:val="sdtLocked"/>
        <w:placeholder>
          <w:docPart w:val="6A477DFE762541769170157FB49CAF85"/>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E274C76E8C874372BEF4CBC620C437C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D13CE0"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A9490D2C216B47A889A6B3AF010353E9"/>
            </w:placeholder>
            <w:showingPlcHdr/>
            <w:text/>
          </w:sdtPr>
          <w:sdtEndPr/>
          <w:sdtContent>
            <w:tc>
              <w:tcPr>
                <w:tcW w:w="62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B2BB8A3134174714896A4DF7F5527E75"/>
            </w:placeholder>
            <w:showingPlcHdr/>
            <w:text/>
          </w:sdtPr>
          <w:sdtEndPr/>
          <w:sdtContent>
            <w:tc>
              <w:tcPr>
                <w:tcW w:w="646"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A4D301CAE51C4BF487C15C6F1A562E8E"/>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68764323067F4533B30D4EF5EECFDFCF"/>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1ECA652DD8E747BDA0B3ED6370D7EFC3"/>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384B0B8793FC49E1B6B72E2E8406E6D1"/>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03B0D3FE2580448DB742E71A1FF4FAAA"/>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6480F15BE05C4AEFBEC9E4475868CBF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0F358B693DDC404DB3BBEB51FC8E1E3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FF975B820B17438D9D08FA64F15D46E8"/>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12392B8EC4A54764A910278F0694ACB2"/>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2A11DCB295F74156B15A68EF53F723EF"/>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63427430280F41408B2135772F3B025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E9C158372FA64A16BACB940BFE3D33DD"/>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628C708B85F04B35A9CD56EE65238B58"/>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937B3A750B1D4C6587BD261267796198"/>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3613D95FF24C4C8C982B9AB57ED668F1"/>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B429850212DE4D45A7E764A67B03772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661EA91848E746BEB8E31DEA3C7535C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ADF1A055FAE14713A9EF4EFB3B536A7F"/>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C599ACD042444C18B9FFF1C3C66E1B1E"/>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6171B8DC4F8A4643B527B2B33B836684"/>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23CF97A54B0B434E9FB42050666C139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34F9F1F551E0467084CCBB157B6D045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5ECBF8FE59744701A0657E2F856C019F"/>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07482516DAB148DE962FC0D503BB0412"/>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3FDB0FF965CF48EC850779B54295ED94"/>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789DB14F09044E71BFC309EA8EAF06A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C7124A65044847BA98D1FA046E7EE79D"/>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71ABA03E083943F187996A14C012557F"/>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DC006BD0B474DE59EE615590F65468D"/>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D7F31F8777894636AA0BFF86F3E40BC7"/>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66145401DF464F13BB717FE6ED0CF224"/>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14C5FC7EF392441E84FF65DE95A5B8D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76E28A0F0172467198A27DB0E649945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FCAD9E83D77843BE9C2FA9E9BE403DC4"/>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13CF2C779C09450084A206B91E95FCF6"/>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0D4A1E2E451C481BAA8A1859339ACD1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5E528E44FAC34B6790F2EA86D92BB6AC"/>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3432F2B9D17B4C0581BB622C0F665F38"/>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26334A06F3A14F1AA4FB369D351183AA"/>
            </w:placeholder>
            <w:showingPlcHdr/>
            <w:dataBinding w:prefixMappings="xmlns:ns0='http://wwww.hallomagic.com/xbrl/consistency' xmlns:ns1='consistency' " w:xpath="/ns0:xbrlConsistency[1]/ns1:ccConsistency[1]/ns1:ccSign_ZongGuBenShuLiangneeq_duration_T-1[1]" w:storeItemID="{4EBB33DD-D77C-405B-83C8-717CD846EE7E}"/>
            <w:text/>
          </w:sdtPr>
          <w:sdtEndPr/>
          <w:sdtContent>
            <w:tc>
              <w:tcPr>
                <w:tcW w:w="62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1C6F9B4175564D3C839DFF13908107BB"/>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EC523A49DB8A48208581A997742871B5"/>
            </w:placeholder>
            <w:showingPlcHdr/>
            <w:dataBinding w:prefixMappings="xmlns:ns0='http://wwww.hallomagic.com/xbrl/consistency' xmlns:ns1='consistency' " w:xpath="/ns0:xbrlConsistency[1]/ns1:ccConsistency[1]/ns1:ccSign_ZongGuBenShuLiangneeq_duration_T[1]" w:storeItemID="{4EBB33DD-D77C-405B-83C8-717CD846EE7E}"/>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D13CE0"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032D724E9ECE4C7784DEF539BAA5810D"/>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6A477DFE762541769170157FB49CAF85"/>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5913515159204903937D3CF503CF9C69"/>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C8944652262C4C48827C2CA662D16A5F"/>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87A52D7ED9E74ED5866EF6B0659BBB82"/>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7A078D154C1247F7A7351A7094AF046E"/>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8E43731C4044498B1A10F29B4652D31"/>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6A3E33C7EE5C443AA2BF7E6C238852B1"/>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39979CD2E9614AA48ADF349B07BA4790"/>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E722789F6D494E19BC4FFB15A34C44D9"/>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87D1906BBB63461D82FAAB18AAF3329A"/>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ECA5E952E545406EB44A0C1F4C2F5F82"/>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2BDC489F840648579E4D1451681293BC"/>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BAC7E441EF6B4FE9BE1C5BDB0F9348EC"/>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8C955DFB66B947919B1A5D53E61CE1A4"/>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9B54E03EF19244F09D1CFEBC48C811D6"/>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B27EAC43736C4693BAAA0BA7FDB61AF9"/>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6A477DFE762541769170157FB49CAF85"/>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51230A" w:rsidRPr="0051230A" w:rsidRDefault="00663FF3" w:rsidP="0031190C">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1203017673"/>
                <w:lock w:val="sdtLocked"/>
                <w:placeholder>
                  <w:docPart w:val="5661C3A0A351494A8C335D4F6E91BC5F"/>
                </w:placeholder>
                <w:showingPlcHdr/>
                <w:dataBinding w:prefixMappings="xmlns:ns0='http://wwww.hallomagic.com/xbrl/consistency' xmlns:ns1='consistency' " w:xpath="/ns0:xbrlConsistency[1]/ns1:ccConsistency[1]/ns1:ccSign_JiRuQuanYiDeYouXianGuShuLiangneeq_duration_T-1[1]" w:storeItemID="{4EBB33DD-D77C-405B-83C8-717CD846EE7E}"/>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3A14850437C44F3982061C787F66567B"/>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6FBBD46CAC184DF08E251D0A3ED6DEC5"/>
                </w:placeholder>
                <w:showingPlcHdr/>
                <w:dataBinding w:prefixMappings="xmlns:ns0='http://wwww.hallomagic.com/xbrl/consistency' xmlns:ns1='consistency' " w:xpath="/ns0:xbrlConsistency[1]/ns1:ccConsistency[1]/ns1:ccSign_JiRuQuanYiDeYouXianGuShuLiangneeq_duration_T[1]" w:storeItemID="{4EBB33DD-D77C-405B-83C8-717CD846EE7E}"/>
                <w:text/>
              </w:sdtPr>
              <w:sdtEndPr/>
              <w:sdtContent>
                <w:tc>
                  <w:tcPr>
                    <w:tcW w:w="1843"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536245632"/>
                <w:lock w:val="sdtLocked"/>
                <w:placeholder>
                  <w:docPart w:val="01F12823553F425AB98369CB61DDB9C7"/>
                </w:placeholder>
                <w:showingPlcHdr/>
                <w:dataBinding w:prefixMappings="xmlns:ns0='http://wwww.hallomagic.com/xbrl/consistency' xmlns:ns1='consistency' " w:xpath="/ns0:xbrlConsistency[1]/ns1:ccConsistency[1]/ns1:ccSign_JiRuFuZhaiDeYouXianGuShuLiangneeq_duration_T-1[1]" w:storeItemID="{4EBB33DD-D77C-405B-83C8-717CD846EE7E}"/>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28DADFCEADF041D6834D15CF198339C4"/>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43462A8817C648C4B46082A1E92B1564"/>
                </w:placeholder>
                <w:showingPlcHdr/>
                <w:dataBinding w:prefixMappings="xmlns:ns0='http://wwww.hallomagic.com/xbrl/consistency' xmlns:ns1='consistency' " w:xpath="/ns0:xbrlConsistency[1]/ns1:ccConsistency[1]/ns1:ccSign_JiRuFuZhaiDeYouXianGuShuLiangneeq_duration_T[1]" w:storeItemID="{4EBB33DD-D77C-405B-83C8-717CD846EE7E}"/>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BF96399B40D34412A8279A581ADD4C94"/>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A51139F9D26B49569AFA24B1732092EA"/>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CEEFC9B12AA4470283C6F5914F9E32D8"/>
                </w:placeholder>
                <w:showingPlcHdr/>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962D62370D8A48D484CB84C912B721F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D9B5EDAB19114498B3FC33291B160D44"/>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3F38E4DF3CEA4DA79D347512C6A53BFA"/>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lock w:val="sdtLocked"/>
        <w:placeholder>
          <w:docPart w:val="6A477DFE762541769170157FB49CAF85"/>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6A477DFE762541769170157FB49CAF85"/>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8D436448B7F04CE3A21F78063E08BB06"/>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68DD25440B634D619C02B374C82CE84E"/>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2825673A543045E49EDB81FC28C84033"/>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F258F96C5ACE416B9C9377F7B9D79445"/>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5A20C449C5A1403A8ED3170904584095"/>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D92EC535401E481E8829A6EEAC64DBDB"/>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F47C3360491D4BC98C594B389EEAE913"/>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7E7DF278ECD842348DE53E92C436A014"/>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4D17306F450C4D8ABB946FFBA34055AF"/>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0DBF47C678F64F7DB2873EC4F0CA6307"/>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626C24C2E64841E192BBC8A99AE92DAC"/>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EA8F862BDAC749BAB9493C67CB088C83"/>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D13CE0"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8EF9070D998B4CE482CBF868595C35B1"/>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402608">
      <w:pPr>
        <w:pStyle w:val="ym"/>
      </w:pPr>
    </w:p>
    <w:sdt>
      <w:sdtPr>
        <w:id w:val="-811486751"/>
        <w:lock w:val="sdtLocked"/>
        <w:placeholder>
          <w:docPart w:val="6A477DFE762541769170157FB49CAF85"/>
        </w:placeholder>
      </w:sdtPr>
      <w:sdtEndPr/>
      <w:sdtContent>
        <w:p w:rsidR="009C7CB8" w:rsidRDefault="009C7CB8" w:rsidP="00402608">
          <w:pPr>
            <w:pStyle w:val="ym"/>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sdt>
          <w:sdtPr>
            <w:rPr>
              <w:rFonts w:hint="eastAsia"/>
              <w:b/>
              <w:color w:val="000000" w:themeColor="text1"/>
            </w:rPr>
            <w:alias w:val="基本情况（如有）"/>
            <w:tag w:val="基本情况（如有）"/>
            <w:id w:val="-1928949673"/>
            <w:lock w:val="sdtLocked"/>
            <w:placeholder>
              <w:docPart w:val="6A477DFE762541769170157FB49CAF85"/>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6A477DFE762541769170157FB49CAF85"/>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6510EDC7BBD40A0B958E63B92C82BC1"/>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3D2C77302CD9494C95EBC25CAFF1A425"/>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A6E5BB16524D4EE0814FEB681F5A0933"/>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85F77C6950B49DCB7BAC838AE73BC7B"/>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8D16B97D1F204E51BD7F6E9C0F16B224"/>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FD1398ABDDD64831AD62119E4486670E"/>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4A9481D65A504316BE29C3A67FD68604"/>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065CBE3D88414283B369005E22A5F584"/>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D13CE0" w:rsidP="00A5708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股东情况（如有）"/>
            <w:tag w:val="股东情况（如有）"/>
            <w:id w:val="-475297315"/>
            <w:lock w:val="sdtLocked"/>
            <w:placeholder>
              <w:docPart w:val="6A477DFE762541769170157FB49CAF85"/>
            </w:placeholder>
          </w:sdtPr>
          <w:sdtEndPr>
            <w:rPr>
              <w:b w:val="0"/>
              <w:color w:val="auto"/>
            </w:r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F0E5B0F66259447E96BD02CCF50ECE46"/>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D4F859ECDCF7443580086623048AD5EE"/>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1865F2BA108B44E08ABA71EE8CB6EE45"/>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6A477DFE762541769170157FB49CAF85"/>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AD78A7180C744A30B09B01A54C1C80B7"/>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CD2A6DED0D934A739203350D4124206C"/>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C175808A08AA44DFB20D311B64B24E03"/>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892AFC62D5DA49D9928BD37F2320C3B1"/>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71ED37CFD1FC4D1BB1F9180DEB5203B9"/>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D13CE0" w:rsidP="00402608">
              <w:pPr>
                <w:pStyle w:val="ym"/>
              </w:pPr>
            </w:p>
          </w:sdtContent>
        </w:sdt>
        <w:sdt>
          <w:sdtPr>
            <w:rPr>
              <w:b/>
              <w:color w:val="000000" w:themeColor="text1"/>
            </w:rPr>
            <w:alias w:val="利润分配情况（如有）"/>
            <w:tag w:val="利润分配情况（如有）"/>
            <w:id w:val="1700818462"/>
            <w:lock w:val="sdtLocked"/>
            <w:placeholder>
              <w:docPart w:val="6A477DFE762541769170157FB49CAF85"/>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6A477DFE762541769170157FB49CAF85"/>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AC93C6A74334F868C9350CAF74C95AB"/>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7FC3CF04A28A47CCB942B6896CC93E7B"/>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04F015B9F6394FFCA117E6E103031AFE"/>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3F785E29FA4948B6AF2077D9952DE2C1"/>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E9DC4D5A6A62428F8F01D5F51C2CC6D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D13CE0"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468F3C7182F443FCB63C945EAC9717D8"/>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7A5AEE7796994C808E0AD8F12B5AC48F"/>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2FA7AD65DC7B4498BC843C3DA2D683C2"/>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D13CE0" w:rsidP="002153B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回购情况（如有）"/>
            <w:tag w:val="回购情况（如有）"/>
            <w:id w:val="-1140729421"/>
            <w:lock w:val="sdtLocked"/>
            <w:placeholder>
              <w:docPart w:val="6A477DFE762541769170157FB49CAF85"/>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6A477DFE762541769170157FB49CAF85"/>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D94A43D94018484EBCFB4FD0772C9884"/>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688722D1AEEF4C1E9ABEC8F2F9961B93"/>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FB8DD70C49A142CFB9C71F9A897F9FC5"/>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3B2F6FC7DB274324B59AF617359E280D"/>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5E79272250884A8B9B4AEA5B52DA5E8F"/>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7EAAB161362E4E119B12E3C836BB5A0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36CF0B59877B4035AD86179C9A067D7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D13CE0" w:rsidP="00402608">
              <w:pPr>
                <w:pStyle w:val="ym"/>
              </w:pPr>
            </w:p>
          </w:sdtContent>
        </w:sdt>
        <w:sdt>
          <w:sdtPr>
            <w:rPr>
              <w:b/>
              <w:color w:val="000000" w:themeColor="text1"/>
            </w:rPr>
            <w:alias w:val="转换情况（如有） "/>
            <w:tag w:val="转换情况（如有） "/>
            <w:id w:val="-1716808064"/>
            <w:lock w:val="sdtLocked"/>
            <w:placeholder>
              <w:docPart w:val="6A477DFE762541769170157FB49CAF85"/>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6A477DFE762541769170157FB49CAF85"/>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3C8BDCFB05134CB3B7DAEED6BB92A7DE"/>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B415C8C26B31438495E459F504FF7D9F"/>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751627551DC2403B8B4F8F8B416F413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EB76DE8B3ED142AAA24E47714D116E67"/>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2595CAF5310E47A48099A8D05075787D"/>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9D395248A0E044DDAAEC17500BD8A30E"/>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D13CE0" w:rsidP="000B471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表决权恢复情况（如有） "/>
            <w:tag w:val="表决权恢复情况（如有） "/>
            <w:id w:val="-1214960252"/>
            <w:lock w:val="sdtLocked"/>
            <w:placeholder>
              <w:docPart w:val="6A477DFE762541769170157FB49CAF85"/>
            </w:placeholder>
          </w:sdtPr>
          <w:sdtEndPr>
            <w:rPr>
              <w:b w:val="0"/>
              <w:color w:val="auto"/>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6A477DFE762541769170157FB49CAF85"/>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4BEC2E5E5AE54669B9BF3CD2CBE5730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CF046396C1204DF882D2EA0DB968726A"/>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439CDD545F7740B4B1989E811F5AA585"/>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DC71228873154D0C863D79E3C416F3D0"/>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D52EAC95FD784D128084172D005DBD62"/>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D13CE0" w:rsidP="00402608">
              <w:pPr>
                <w:pStyle w:val="ym"/>
              </w:pPr>
            </w:p>
          </w:sdtContent>
        </w:sdt>
      </w:sdtContent>
    </w:sdt>
    <w:p w:rsidR="00E75A20" w:rsidRDefault="00E75A20" w:rsidP="00402608">
      <w:pPr>
        <w:pStyle w:val="ym"/>
      </w:pPr>
    </w:p>
    <w:sdt>
      <w:sdtPr>
        <w:rPr>
          <w:rFonts w:ascii="Calibri" w:eastAsia="宋体" w:hAnsi="Calibri" w:cs="Times New Roman" w:hint="eastAsia"/>
          <w:sz w:val="21"/>
          <w:szCs w:val="22"/>
        </w:rPr>
        <w:id w:val="-1829443384"/>
        <w:lock w:val="sdtLocked"/>
        <w:placeholder>
          <w:docPart w:val="6A477DFE762541769170157FB49CAF85"/>
        </w:placeholder>
      </w:sdtPr>
      <w:sdtEndPr>
        <w:rPr>
          <w:rFonts w:asciiTheme="minorEastAsia" w:hAnsiTheme="minorEastAsia" w:hint="default"/>
          <w:b/>
          <w:color w:val="000000" w:themeColor="text1"/>
          <w:szCs w:val="21"/>
        </w:rPr>
      </w:sdtEndPr>
      <w:sdtContent>
        <w:p w:rsidR="009C7CB8" w:rsidRDefault="009C7CB8" w:rsidP="00402608">
          <w:pPr>
            <w:pStyle w:val="ym"/>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6A477DFE762541769170157FB49CAF85"/>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E51E75C4283D4D96A012FDE70FE25B75"/>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97BFDD5242944E5DACADEAAA2DB3C77F"/>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D9A5C11AC1DC4C76B0DCC77208441ECF"/>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4D2973D144E74C3598AF8D040A49D8C0"/>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AF3A486443FB44B9BAE60A5B28F75527"/>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703E620FE5814982A75C70040CD2D553"/>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A0F3CCA55C5843D987811A202154C46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8A1942BCF40743A2B50EDD4DB47E1EF6"/>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6A477DFE762541769170157FB49CAF85"/>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C0055F7CCEE54A65AEA8190CA07CFDAB"/>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D13CE0" w:rsidP="00402608">
          <w:pPr>
            <w:pStyle w:val="ym"/>
          </w:pPr>
        </w:p>
      </w:sdtContent>
    </w:sdt>
    <w:sdt>
      <w:sdtPr>
        <w:rPr>
          <w:rFonts w:asciiTheme="minorEastAsia" w:eastAsiaTheme="minorEastAsia" w:hAnsiTheme="minorEastAsia" w:cs="Times New Roman" w:hint="eastAsia"/>
          <w:b w:val="0"/>
          <w:bCs w:val="0"/>
          <w:color w:val="000000" w:themeColor="text1"/>
          <w:sz w:val="21"/>
          <w:szCs w:val="21"/>
        </w:rPr>
        <w:id w:val="186193332"/>
        <w:lock w:val="sdtLocked"/>
        <w:placeholder>
          <w:docPart w:val="6A477DFE762541769170157FB49CAF85"/>
        </w:placeholder>
      </w:sdtPr>
      <w:sdtEndPr>
        <w:rPr>
          <w:rFonts w:asciiTheme="minorHAnsi" w:hAnsiTheme="minorHAnsi" w:cstheme="minorBidi"/>
          <w:color w:val="auto"/>
          <w:sz w:val="18"/>
          <w:szCs w:val="18"/>
        </w:rPr>
      </w:sdtEndPr>
      <w:sdtContent>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lock w:val="sdtLocked"/>
              <w:placeholder>
                <w:docPart w:val="934BEFCA01F04E318A7B5DEF8775141C"/>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lock w:val="sdtLocked"/>
                    <w:placeholder>
                      <w:docPart w:val="E63B5704A5B24666987FA38C788EAFD7"/>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lock w:val="sdtLocked"/>
                    <w:placeholder>
                      <w:docPart w:val="2BC62F4919D94F0F8DB03A71A143CC72"/>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lock w:val="sdtLocked"/>
                    <w:placeholder>
                      <w:docPart w:val="781A1F833F7C4F8FBC955532C857CB25"/>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lock w:val="sdtLocked"/>
                    <w:placeholder>
                      <w:docPart w:val="15619D440D20455CBE35BCD54D6BB503"/>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lock w:val="sdtLocked"/>
                    <w:placeholder>
                      <w:docPart w:val="5B62B2F7909D4BAAABADD399CE8CCA3D"/>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lock w:val="sdtLocked"/>
                    <w:placeholder>
                      <w:docPart w:val="2CA76FF67014412288D43CA5F87569A0"/>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lock w:val="sdtLocked"/>
                <w:placeholder>
                  <w:docPart w:val="7BF74B91CEEC40308829E654DE65327A"/>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2C177D" w:rsidRPr="0027174B" w:rsidRDefault="00D13CE0" w:rsidP="00402608">
          <w:pPr>
            <w:pStyle w:val="ym"/>
          </w:pPr>
        </w:p>
      </w:sdtContent>
    </w:sdt>
    <w:sdt>
      <w:sdtPr>
        <w:rPr>
          <w:rFonts w:ascii="Calibri" w:eastAsia="宋体" w:hAnsi="Calibri" w:cs="Times New Roman" w:hint="eastAsia"/>
          <w:sz w:val="21"/>
          <w:szCs w:val="22"/>
        </w:rPr>
        <w:id w:val="-749036299"/>
        <w:lock w:val="sdtLocked"/>
        <w:placeholder>
          <w:docPart w:val="6A477DFE762541769170157FB49CAF85"/>
        </w:placeholder>
      </w:sdtPr>
      <w:sdtEndPr>
        <w:rPr>
          <w:rFonts w:asciiTheme="minorEastAsia" w:hAnsiTheme="minorEastAsia"/>
        </w:rPr>
      </w:sdtEndPr>
      <w:sdtConten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5C200F3D03E748A3A39F6178C68F6935"/>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CC398B9D794E43DA9B88CFE0E47CC2D8"/>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192A0098EDDA4ABC8F42791004616947"/>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0432F7F095DB4D2EB0DEC94591F99A74"/>
                </w:placeholder>
                <w:showingPlcHdr/>
                <w:text/>
              </w:sdtPr>
              <w:sdtEndPr/>
              <w:sdtContent>
                <w:tc>
                  <w:tcPr>
                    <w:tcW w:w="2126" w:type="dxa"/>
                  </w:tcPr>
                  <w:p w:rsidR="002F737D"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2C90">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224360E8A0D4474DB71F91864AF797AD"/>
              </w:placeholder>
            </w:sdtPr>
            <w:sdtEndPr/>
            <w:sdtContent>
              <w:tr w:rsidR="007D19B9" w:rsidRPr="001B6047" w:rsidTr="00952C90">
                <w:sdt>
                  <w:sdtPr>
                    <w:rPr>
                      <w:rFonts w:asciiTheme="minorEastAsia" w:eastAsiaTheme="minorEastAsia" w:hAnsiTheme="minorEastAsia"/>
                      <w:color w:val="000000" w:themeColor="text1"/>
                      <w:sz w:val="18"/>
                      <w:szCs w:val="21"/>
                    </w:rPr>
                    <w:id w:val="103552854"/>
                    <w:lock w:val="sdtLocked"/>
                    <w:placeholder>
                      <w:docPart w:val="F9B9C939343E427998BBF464BDE288FC"/>
                    </w:placeholder>
                    <w:showingPlcHdr/>
                    <w:date w:fullDate="2015-12-03T00:00:00Z">
                      <w:dateFormat w:val="yyyy'年'M'月'd'日'"/>
                      <w:lid w:val="zh-CN"/>
                      <w:storeMappedDataAs w:val="dateTime"/>
                      <w:calendar w:val="gregorian"/>
                    </w:date>
                  </w:sdtPr>
                  <w:sdtEndPr/>
                  <w:sdtContent>
                    <w:tc>
                      <w:tcPr>
                        <w:tcW w:w="1843" w:type="dxa"/>
                      </w:tcPr>
                      <w:p w:rsidR="007D19B9" w:rsidRPr="001B6047" w:rsidRDefault="007D19B9" w:rsidP="007D19B9">
                        <w:pPr>
                          <w:tabs>
                            <w:tab w:val="left" w:pos="5140"/>
                          </w:tabs>
                          <w:rPr>
                            <w:rFonts w:asciiTheme="minorEastAsia" w:eastAsiaTheme="minorEastAsia" w:hAnsiTheme="minorEastAsia"/>
                            <w:color w:val="000000" w:themeColor="text1"/>
                            <w:sz w:val="18"/>
                            <w:szCs w:val="21"/>
                          </w:rPr>
                        </w:pPr>
                        <w:r w:rsidRPr="004441D5">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1908061661"/>
                    <w:lock w:val="sdtLocked"/>
                    <w:placeholder>
                      <w:docPart w:val="6D4A37538B984507A20BCED599423252"/>
                    </w:placeholder>
                    <w:showingPlcHdr/>
                    <w:text/>
                  </w:sdtPr>
                  <w:sdtEndPr/>
                  <w:sdtContent>
                    <w:tc>
                      <w:tcPr>
                        <w:tcW w:w="2126" w:type="dxa"/>
                      </w:tcPr>
                      <w:p w:rsidR="007D19B9" w:rsidRPr="001B6047" w:rsidRDefault="004441D5" w:rsidP="004441D5">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AC771ED1670E45C39073DFC45979677F"/>
                        </w:placeholder>
                        <w:showingPlcHdr/>
                        <w:text/>
                      </w:sdtPr>
                      <w:sdtEndPr/>
                      <w:sdtContent>
                        <w:r w:rsidRPr="004441D5">
                          <w:rPr>
                            <w:rStyle w:val="placeholder1Char"/>
                          </w:rPr>
                          <w:t>_______</w:t>
                        </w:r>
                      </w:sdtContent>
                    </w:sdt>
                  </w:p>
                </w:tc>
                <w:sdt>
                  <w:sdtPr>
                    <w:rPr>
                      <w:rFonts w:asciiTheme="minorEastAsia" w:eastAsiaTheme="minorEastAsia" w:hAnsiTheme="minorEastAsia"/>
                      <w:color w:val="000000" w:themeColor="text1"/>
                      <w:sz w:val="18"/>
                      <w:szCs w:val="21"/>
                    </w:rPr>
                    <w:id w:val="-449857875"/>
                    <w:lock w:val="sdtLocked"/>
                    <w:placeholder>
                      <w:docPart w:val="912EE7FC188240969DEC3AD45C173E9F"/>
                    </w:placeholder>
                    <w:showingPlcHdr/>
                    <w:text/>
                  </w:sdtPr>
                  <w:sdtEndPr/>
                  <w:sdtContent>
                    <w:tc>
                      <w:tcPr>
                        <w:tcW w:w="2127" w:type="dxa"/>
                      </w:tcPr>
                      <w:p w:rsidR="007D19B9"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1" w:name="_Toc441926733" w:displacedByCustomXml="prev"/>
    <w:p w:rsidR="00D04707" w:rsidRDefault="00D04707" w:rsidP="00D04707">
      <w:pPr>
        <w:tabs>
          <w:tab w:val="left" w:pos="5340"/>
        </w:tabs>
        <w:ind w:right="420"/>
        <w:rPr>
          <w:rFonts w:ascii="黑体" w:eastAsia="黑体" w:hAnsi="黑体"/>
          <w:b/>
          <w:sz w:val="36"/>
          <w:szCs w:val="36"/>
        </w:rPr>
      </w:pPr>
      <w:r>
        <w:rPr>
          <w:rFonts w:ascii="黑体" w:eastAsia="黑体" w:hAnsi="黑体"/>
          <w:b/>
          <w:sz w:val="36"/>
          <w:szCs w:val="36"/>
        </w:rPr>
        <w:tab/>
      </w:r>
    </w:p>
    <w:p w:rsidR="00402608" w:rsidRPr="00402608" w:rsidRDefault="00402608" w:rsidP="00D04707">
      <w:pPr>
        <w:tabs>
          <w:tab w:val="left" w:pos="5340"/>
        </w:tabs>
        <w:ind w:right="420"/>
        <w:rPr>
          <w:i/>
        </w:rPr>
      </w:pPr>
      <w:r w:rsidRPr="00D04707">
        <w:rPr>
          <w:rFonts w:ascii="黑体" w:eastAsia="黑体" w:hAnsi="黑体"/>
          <w:sz w:val="36"/>
          <w:szCs w:val="36"/>
        </w:rPr>
        <w:br w:type="page"/>
      </w:r>
      <w:r w:rsidR="00D04707">
        <w:rPr>
          <w:rFonts w:ascii="黑体" w:eastAsia="黑体" w:hAnsi="黑体"/>
          <w:b/>
          <w:sz w:val="36"/>
          <w:szCs w:val="36"/>
        </w:rPr>
        <w:tab/>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6A477DFE762541769170157FB49CAF85"/>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492C045032CE4FE68F439FF59D94320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04771D9DAF26429BADF3E2D0891DCEA1"/>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EB183A420EC245A38553777244C66542"/>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61C6508615E44467897FF030A4C43ACC"/>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451BBBB2199641AFB6AEC65E79C4698F"/>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0BC0939DF5114169AD867A06A294BBEF"/>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E16479DB480A4E6FA355F0CD59F7527B"/>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D13CE0"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2002388754"/>
                <w:lock w:val="sdtLocked"/>
                <w:placeholder>
                  <w:docPart w:val="2EFFEEA393304485837471BE87F7B4DB"/>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D13CE0"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1770766754"/>
                <w:lock w:val="sdtLocked"/>
                <w:placeholder>
                  <w:docPart w:val="9CB77B1803244ED9A552934C735E5002"/>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D13CE0"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430661626"/>
                <w:lock w:val="sdtLocked"/>
                <w:placeholder>
                  <w:docPart w:val="C52C2276E8254F5AA36E63F1BFB5151E"/>
                </w:placeholder>
                <w:showingPlcHdr/>
                <w:text/>
              </w:sdtPr>
              <w:sdtEndPr/>
              <w:sdtContent>
                <w:r w:rsidR="002849B1" w:rsidRPr="00D45443">
                  <w:rPr>
                    <w:rStyle w:val="placeholder1Char"/>
                    <w:rFonts w:hint="eastAsia"/>
                  </w:rPr>
                  <w:t>____</w:t>
                </w:r>
              </w:sdtContent>
            </w:sdt>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D3E77028F9343FBB3BB9BBE20707F18"/>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6A477DFE762541769170157FB49CAF85"/>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CEAA81A8AA7447A68349A03BAA71DE15"/>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7F8BC9A61D30499AA9B1277507B3C0E9"/>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7C5C881210643029977403FD3EEDBA9"/>
                    </w:placeholder>
                    <w:showingPlcHdr/>
                    <w:text/>
                  </w:sdtPr>
                  <w:sdtEndPr/>
                  <w:sdtContent>
                    <w:r w:rsidR="00C078E0" w:rsidRPr="00D45443">
                      <w:rPr>
                        <w:rStyle w:val="placeholder1Char"/>
                      </w:rPr>
                      <w:t>______</w:t>
                    </w:r>
                  </w:sdtContent>
                </w:sdt>
              </w:p>
            </w:tc>
            <w:tc>
              <w:tcPr>
                <w:tcW w:w="579" w:type="pct"/>
              </w:tcPr>
              <w:p w:rsidR="005F570A"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FBBB394B06284305B5462A33187EE17E"/>
                    </w:placeholder>
                    <w:showingPlcHdr/>
                    <w:text/>
                  </w:sdtPr>
                  <w:sdtEndPr/>
                  <w:sdtContent>
                    <w:r w:rsidR="00C078E0" w:rsidRPr="00D45443">
                      <w:rPr>
                        <w:rStyle w:val="placeholder1Char"/>
                      </w:rPr>
                      <w:t>______</w:t>
                    </w:r>
                  </w:sdtContent>
                </w:sdt>
              </w:p>
            </w:tc>
            <w:tc>
              <w:tcPr>
                <w:tcW w:w="580" w:type="pct"/>
              </w:tcPr>
              <w:p w:rsidR="005F570A"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E1A14A888DA74208959C857E21C832B6"/>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F8A10E22FD58440D973931805FD1B956"/>
                    </w:placeholder>
                    <w:showingPlcHdr/>
                    <w:text/>
                  </w:sdtPr>
                  <w:sdtEndPr/>
                  <w:sdtContent>
                    <w:r w:rsidR="00C078E0" w:rsidRPr="00D45443">
                      <w:rPr>
                        <w:rStyle w:val="placeholder1Char"/>
                      </w:rPr>
                      <w:t>______</w:t>
                    </w:r>
                  </w:sdtContent>
                </w:sdt>
              </w:p>
            </w:tc>
            <w:tc>
              <w:tcPr>
                <w:tcW w:w="724" w:type="pct"/>
              </w:tcPr>
              <w:p w:rsidR="005F570A" w:rsidRPr="001B6047"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3C1345FE03C14E27A9380270F0B6EEFF"/>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3F48064BACCC41DC9615E8B488C68764"/>
                </w:placeholder>
                <w:showingPlcHdr/>
                <w:text/>
              </w:sdtPr>
              <w:sdtEndPr/>
              <w:sdtContent>
                <w:r w:rsidR="00C078E0" w:rsidRPr="00D45443">
                  <w:rPr>
                    <w:rStyle w:val="placeholder1Char"/>
                  </w:rPr>
                  <w:t>______</w:t>
                </w:r>
              </w:sdtContent>
            </w:sdt>
          </w:p>
        </w:tc>
        <w:tc>
          <w:tcPr>
            <w:tcW w:w="579" w:type="pct"/>
          </w:tcPr>
          <w:p w:rsidR="00196080"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3B1051D4DC244EED9AF5E5E83C8122B7"/>
                </w:placeholder>
                <w:showingPlcHdr/>
                <w:text/>
              </w:sdtPr>
              <w:sdtEndPr/>
              <w:sdtContent>
                <w:r w:rsidR="00C078E0" w:rsidRPr="00D45443">
                  <w:rPr>
                    <w:rStyle w:val="placeholder1Char"/>
                  </w:rPr>
                  <w:t>______</w:t>
                </w:r>
              </w:sdtContent>
            </w:sdt>
          </w:p>
        </w:tc>
        <w:tc>
          <w:tcPr>
            <w:tcW w:w="580" w:type="pct"/>
          </w:tcPr>
          <w:p w:rsidR="00196080"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43A50B7B331F47A1AE9933C1A1259976"/>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DD87974EBDDA44F2A44900DA73FC7DC5"/>
                </w:placeholder>
                <w:showingPlcHdr/>
                <w:text/>
              </w:sdtPr>
              <w:sdtEndPr/>
              <w:sdtContent>
                <w:r w:rsidR="00C078E0" w:rsidRPr="00D45443">
                  <w:rPr>
                    <w:rStyle w:val="placeholder1Char"/>
                  </w:rPr>
                  <w:t>______</w:t>
                </w:r>
              </w:sdtContent>
            </w:sdt>
          </w:p>
        </w:tc>
        <w:tc>
          <w:tcPr>
            <w:tcW w:w="724" w:type="pct"/>
          </w:tcPr>
          <w:p w:rsidR="00196080" w:rsidRPr="004C4424" w:rsidRDefault="00D13CE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CF569D693A1749598F2CFE2FE3BD1659"/>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55629B8111E64A16920EB8CD31333FAB"/>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FEAEEE85C47B4CA0BC7F1E5A622A99D4"/>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A3F2DD1212CA4170887FC0AE9CDB4FF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F7CA6A63CDDB4CC5B5137DDB10E82BC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6A477DFE762541769170157FB49CAF85"/>
          </w:placeholder>
        </w:sdtPr>
        <w:sdtEndPr/>
        <w:sdtContent>
          <w:tr w:rsidR="001B6047" w:rsidRPr="001B6047" w:rsidTr="00AE3BB2">
            <w:tc>
              <w:tcPr>
                <w:tcW w:w="1377" w:type="pct"/>
              </w:tcPr>
              <w:p w:rsidR="0075711D" w:rsidRPr="001B6047" w:rsidRDefault="00D13CE0"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159A167D429946DCAE3A6A8862D7F271"/>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1DF30EF092A646D29B59F3D6DF8E2559"/>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ACAB31B2EC3640A998BD6B3672682696"/>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1867FD627D164FA3A60031E92645F9C1"/>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8A7F84D1F64C40D38410C57DEFD847D4"/>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3007242572AE44BDBDC7694F90007310"/>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6A477DFE762541769170157FB49CAF85"/>
          </w:placeholder>
        </w:sdtPr>
        <w:sdtEndPr/>
        <w:sdtContent>
          <w:tr w:rsidR="009B3B78" w:rsidRPr="001B6047" w:rsidTr="00AE3BB2">
            <w:tc>
              <w:tcPr>
                <w:tcW w:w="3686" w:type="dxa"/>
              </w:tcPr>
              <w:p w:rsidR="009B3B78" w:rsidRPr="001B6047" w:rsidRDefault="00D13CE0"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36588073B38F477EB1CA5284FC85C914"/>
                    </w:placeholder>
                    <w:showingPlcHdr/>
                    <w:text/>
                  </w:sdtPr>
                  <w:sdtEndPr/>
                  <w:sdtContent>
                    <w:r w:rsidR="006F329F" w:rsidRPr="00D45443">
                      <w:rPr>
                        <w:rStyle w:val="placeholder1Char"/>
                      </w:rPr>
                      <w:t>__________</w:t>
                    </w:r>
                  </w:sdtContent>
                </w:sdt>
              </w:p>
            </w:tc>
            <w:tc>
              <w:tcPr>
                <w:tcW w:w="3119" w:type="dxa"/>
              </w:tcPr>
              <w:p w:rsidR="009B3B78" w:rsidRPr="006F329F" w:rsidRDefault="00D13CE0"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ED7E4ABFB3344AD8882D11B3ADB73302"/>
                    </w:placeholder>
                    <w:showingPlcHdr/>
                    <w:text/>
                  </w:sdtPr>
                  <w:sdtEndPr/>
                  <w:sdtContent>
                    <w:r w:rsidR="006F329F" w:rsidRPr="00D45443">
                      <w:rPr>
                        <w:rStyle w:val="placeholder1Char"/>
                      </w:rPr>
                      <w:t>__________</w:t>
                    </w:r>
                  </w:sdtContent>
                </w:sdt>
              </w:p>
            </w:tc>
            <w:tc>
              <w:tcPr>
                <w:tcW w:w="3118" w:type="dxa"/>
              </w:tcPr>
              <w:p w:rsidR="009B3B78" w:rsidRPr="006F329F" w:rsidRDefault="00D13CE0"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6D6E5ACF151E4B7699931304B03D7BE5"/>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lock w:val="sdtLocked"/>
            <w:placeholder>
              <w:docPart w:val="5F15AEB714D64EBDB3F2FEDFCE17BBBB"/>
            </w:placeholder>
            <w:showingPlcHdr/>
            <w:dataBinding w:prefixMappings="xmlns:ns0='http://wwww.hallomagic.com/xbrl/consistency' xmlns:ns1='consistency' " w:xpath="/ns0:xbrlConsistency[1]/ns1:ccConsistency[1]/ns1:ccSign_AnRenYuanGangWeiGouChengYuanGongDeRenShuneeq_duration_T-1[1]" w:storeItemID="{4EBB33DD-D77C-405B-83C8-717CD846EE7E}"/>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lock w:val="sdtLocked"/>
            <w:placeholder>
              <w:docPart w:val="297C0AE8297344B1B7E12F91D38CA295"/>
            </w:placeholder>
            <w:showingPlcHdr/>
            <w:dataBinding w:prefixMappings="xmlns:ns0='http://wwww.hallomagic.com/xbrl/consistency' xmlns:ns1='consistency' " w:xpath="/ns0:xbrlConsistency[1]/ns1:ccConsistency[1]/ns1:ccSign_AnRenYuanGangWeiGouChengYuanGongDeRenShuneeq_duration_T[1]" w:storeItemID="{4EBB33DD-D77C-405B-83C8-717CD846EE7E}"/>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E79F73CCE86E48CA9FE5F8F1ECFB7108"/>
                </w:placeholder>
                <w:showingPlcHdr/>
                <w:text/>
              </w:sdtPr>
              <w:sdtEndPr/>
              <w:sdtContent>
                <w:r w:rsidR="006F329F" w:rsidRPr="00FB7304">
                  <w:rPr>
                    <w:rStyle w:val="placeholder1Char"/>
                  </w:rPr>
                  <w:t>__________</w:t>
                </w:r>
              </w:sdtContent>
            </w:sdt>
          </w:p>
        </w:tc>
        <w:tc>
          <w:tcPr>
            <w:tcW w:w="3685"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244A8C5FC168459D8729B3615FFD9379"/>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3242D66D627D499C9D354800D6A62A6B"/>
                </w:placeholder>
                <w:showingPlcHdr/>
                <w:text/>
              </w:sdtPr>
              <w:sdtEndPr/>
              <w:sdtContent>
                <w:r w:rsidR="006F329F" w:rsidRPr="00FB7304">
                  <w:rPr>
                    <w:rStyle w:val="placeholder1Char"/>
                  </w:rPr>
                  <w:t>__________</w:t>
                </w:r>
              </w:sdtContent>
            </w:sdt>
          </w:p>
        </w:tc>
        <w:tc>
          <w:tcPr>
            <w:tcW w:w="3685"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5FF0817E822543EFA998039568C96892"/>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9C0D8F7696B74267BBAC8A4B5930C89B"/>
                </w:placeholder>
                <w:showingPlcHdr/>
                <w:text/>
              </w:sdtPr>
              <w:sdtEndPr/>
              <w:sdtContent>
                <w:r w:rsidR="006F329F" w:rsidRPr="00FB7304">
                  <w:rPr>
                    <w:rStyle w:val="placeholder1Char"/>
                  </w:rPr>
                  <w:t>__________</w:t>
                </w:r>
              </w:sdtContent>
            </w:sdt>
          </w:p>
        </w:tc>
        <w:tc>
          <w:tcPr>
            <w:tcW w:w="3685"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70112ADFFD9A4212859CF6B5ACF1CC2A"/>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912B711120614BB8A6C5F89C95F4D02D"/>
                </w:placeholder>
                <w:showingPlcHdr/>
                <w:text/>
              </w:sdtPr>
              <w:sdtEndPr/>
              <w:sdtContent>
                <w:r w:rsidR="006F329F" w:rsidRPr="0008334C">
                  <w:rPr>
                    <w:rStyle w:val="placeholder1Char"/>
                  </w:rPr>
                  <w:t>__________</w:t>
                </w:r>
              </w:sdtContent>
            </w:sdt>
          </w:p>
        </w:tc>
        <w:tc>
          <w:tcPr>
            <w:tcW w:w="3685"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090B0C6BC88F409C8DFE8D82DC75B103"/>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368D87EC1A934EA0B8A7C41CC9A28712"/>
                </w:placeholder>
                <w:showingPlcHdr/>
                <w:text/>
              </w:sdtPr>
              <w:sdtEndPr/>
              <w:sdtContent>
                <w:r w:rsidR="006F329F" w:rsidRPr="005A4913">
                  <w:rPr>
                    <w:rStyle w:val="placeholder1Char"/>
                  </w:rPr>
                  <w:t>__________</w:t>
                </w:r>
              </w:sdtContent>
            </w:sdt>
          </w:p>
        </w:tc>
        <w:tc>
          <w:tcPr>
            <w:tcW w:w="3685" w:type="dxa"/>
          </w:tcPr>
          <w:p w:rsidR="008C19D3" w:rsidRPr="006F329F"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34C82CBECEE4470C98876268AD2CBAA7"/>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D13CE0"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0E65F9CE12A448E0BF125DCF56DEE4D4"/>
                </w:placeholder>
                <w:showingPlcHdr/>
                <w:dataBinding w:prefixMappings="xmlns:ns0='http://wwww.hallomagic.com/xbrl/consistency' xmlns:ns1='consistency' " w:xpath="/ns0:xbrlConsistency[1]/ns1:ccConsistency[1]/ns1:ccSign_AnRenYuanGangWeiGouChengYuanGongDeRenShuneeq_duration_T-1[1]" w:storeItemID="{4EBB33DD-D77C-405B-83C8-717CD846EE7E}"/>
                <w:text/>
              </w:sdtPr>
              <w:sdtEndPr/>
              <w:sdtContent>
                <w:r w:rsidR="006F329F" w:rsidRPr="005A4913">
                  <w:rPr>
                    <w:rStyle w:val="placeholder1Char"/>
                  </w:rPr>
                  <w:t>__________</w:t>
                </w:r>
              </w:sdtContent>
            </w:sdt>
          </w:p>
        </w:tc>
        <w:tc>
          <w:tcPr>
            <w:tcW w:w="3685" w:type="dxa"/>
          </w:tcPr>
          <w:p w:rsidR="008C19D3" w:rsidRPr="006F329F" w:rsidRDefault="00D13CE0"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2CFCEABBC50424A844485C817F6CF96"/>
                </w:placeholder>
                <w:showingPlcHdr/>
                <w:dataBinding w:prefixMappings="xmlns:ns0='http://wwww.hallomagic.com/xbrl/consistency' xmlns:ns1='consistency' " w:xpath="/ns0:xbrlConsistency[1]/ns1:ccConsistency[1]/ns1:ccSign_AnRenYuanGangWeiGouChengYuanGongDeRenShuneeq_duration_T[1]" w:storeItemID="{4EBB33DD-D77C-405B-83C8-717CD846EE7E}"/>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47F3F7F1B1564D498275CD5D79FA768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8696130FEB704420A6475DC69F14B5D2"/>
                </w:placeholder>
                <w:showingPlcHdr/>
                <w:text/>
              </w:sdtPr>
              <w:sdtEndPr/>
              <w:sdtContent>
                <w:r w:rsidR="00FA45EF" w:rsidRPr="005A4913">
                  <w:rPr>
                    <w:rStyle w:val="placeholder1Char"/>
                  </w:rPr>
                  <w:t>_______</w:t>
                </w:r>
              </w:sdtContent>
            </w:sdt>
          </w:p>
        </w:tc>
        <w:tc>
          <w:tcPr>
            <w:tcW w:w="1914" w:type="dxa"/>
          </w:tcPr>
          <w:p w:rsidR="00FA45EF" w:rsidRPr="00FA45EF" w:rsidRDefault="00D13CE0"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6FFEF91E64624DA7A86F35B8CECF963C"/>
                </w:placeholder>
                <w:showingPlcHdr/>
                <w:text/>
              </w:sdtPr>
              <w:sdtEndPr/>
              <w:sdtContent>
                <w:r w:rsidR="006C2832" w:rsidRPr="005A4913">
                  <w:rPr>
                    <w:rStyle w:val="placeholder1Char"/>
                  </w:rPr>
                  <w:t>________</w:t>
                </w:r>
              </w:sdtContent>
            </w:sdt>
          </w:p>
        </w:tc>
        <w:tc>
          <w:tcPr>
            <w:tcW w:w="2717" w:type="dxa"/>
          </w:tcPr>
          <w:p w:rsidR="00B235EA" w:rsidRPr="004C4424"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2DAFD75343D74AC6A85894C82D13E608"/>
                </w:placeholder>
                <w:showingPlcHdr/>
                <w:text/>
              </w:sdtPr>
              <w:sdtEndPr/>
              <w:sdtContent>
                <w:r w:rsidR="006F329F" w:rsidRPr="005A4913">
                  <w:rPr>
                    <w:rStyle w:val="placeholder1Char"/>
                  </w:rPr>
                  <w:t>________</w:t>
                </w:r>
              </w:sdtContent>
            </w:sdt>
          </w:p>
        </w:tc>
        <w:tc>
          <w:tcPr>
            <w:tcW w:w="2315" w:type="dxa"/>
          </w:tcPr>
          <w:p w:rsidR="00B235EA" w:rsidRPr="004C4424" w:rsidRDefault="00D13CE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F82B66279C6446B18F31973F768DF376"/>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8F341BF5BF7B4C83B89C730141578CFC"/>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CA4955F8ED3F4E70B45B069C8B79F3E3"/>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67ED80101B1D47B7B537DEA4FF0F301B"/>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35D357105E5F4C51A8D3A9AEBFA6D9B7"/>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3F120DCCECFC4A47B2842EF0A94E5742"/>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2355E3A0AA5640D2A1D9991FC8724870"/>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CCCC7E884F0745D3AC3AB1F76AA2FD11"/>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B13546AC7CE04CCA9BDF924D7EB1E90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98729BB8C0D94E2EA55F5977E3DDBDBB"/>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89B76B6038CE4796B101A45AB39116E1"/>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E8A45FE77F9A498787D223F72C666CF9"/>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E6DE94AF50BB4AD8B08A02912D549D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5A8BCACE855944A68963C7DC32FE292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6A477DFE762541769170157FB49CAF85"/>
          </w:placeholder>
        </w:sdtPr>
        <w:sdtEndPr/>
        <w:sdtContent>
          <w:tr w:rsidR="001B6047" w:rsidRPr="001B6047" w:rsidTr="00AE3BB2">
            <w:tc>
              <w:tcPr>
                <w:tcW w:w="2770" w:type="dxa"/>
              </w:tcPr>
              <w:p w:rsidR="00601BA0" w:rsidRPr="004C4424" w:rsidRDefault="00D13CE0"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AC59FC04901B46508D466BB60927EF50"/>
                    </w:placeholder>
                    <w:showingPlcHdr/>
                    <w:text/>
                  </w:sdtPr>
                  <w:sdtEndPr/>
                  <w:sdtContent>
                    <w:r w:rsidR="00BC017C" w:rsidRPr="005A4913">
                      <w:rPr>
                        <w:rStyle w:val="placeholder1Char"/>
                      </w:rPr>
                      <w:t>____________</w:t>
                    </w:r>
                  </w:sdtContent>
                </w:sdt>
              </w:p>
            </w:tc>
            <w:tc>
              <w:tcPr>
                <w:tcW w:w="2617" w:type="dxa"/>
              </w:tcPr>
              <w:p w:rsidR="00601BA0" w:rsidRPr="001B6047" w:rsidRDefault="00D13CE0"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3ED9DFFE2EEF4C7492221DF306C536B9"/>
                    </w:placeholder>
                    <w:showingPlcHdr/>
                    <w:text/>
                  </w:sdtPr>
                  <w:sdtEndPr/>
                  <w:sdtContent>
                    <w:r w:rsidR="00BC017C" w:rsidRPr="005A4913">
                      <w:rPr>
                        <w:rStyle w:val="placeholder1Char"/>
                      </w:rPr>
                      <w:t>_______</w:t>
                    </w:r>
                  </w:sdtContent>
                </w:sdt>
              </w:p>
            </w:tc>
            <w:tc>
              <w:tcPr>
                <w:tcW w:w="4536" w:type="dxa"/>
              </w:tcPr>
              <w:p w:rsidR="00601BA0" w:rsidRPr="001B6047" w:rsidRDefault="00D13CE0"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72F8BED7E4684CE5951A7EBA39828268"/>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80EE7EA60ED140B89F37D5BF9335A970"/>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CA750095F34A4A7890E6F9A808CA3034"/>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9D5EFB" w:rsidP="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D13CE0"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43E46950AB274BE1859F7E2EBCD1FB98"/>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6A477DFE762541769170157FB49CAF85"/>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4E6326C8507E468BB1AD0B0F24D3FECB"/>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D13CE0"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1F9E38AE5EF64D2694709986CC69C611"/>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3F4C1E2CB3D0488C900C2710EFAB726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1BF3B5AC99AD43D7A8FA65C6A9CA356D"/>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732BB22C1C8047ADA6A56EDC446F8455"/>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CB5232DDBE3046CCBA1B3A66D6F989F4"/>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D13CE0"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59C4C09767E043439A81F9B32D15E38B"/>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D13CE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C865797A04B44C97A15255111165A7EC"/>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D13CE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CDECF948FC044B8ABCE888E986DE81EC"/>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D13CE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09BC95DB2C264927B14B4B85E751BF6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1BA5FC406BFE42A99E0F42E5E7791A0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D13CE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0A3C2DBB6BBA4AE3BE32A2DE80CB2E25"/>
                </w:placeholder>
                <w:showingPlcHdr/>
                <w:dataBinding w:prefixMappings="xmlns:ns0='http://wwww.hallomagic.com/xbrl/consistency' xmlns:ns1='consistency' " w:xpath="/ns0:xbrlConsistency[1]/ns1:ccConsistency[1]/ns1:ccSign_QianZiZhuCekuaiJiShiXingMingneeq_duration_T[1]" w:storeItemID="{4EBB33DD-D77C-405B-83C8-717CD846EE7E}"/>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946E9B27173347348213F841BB01C5E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D13CE0"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223A28BD08E3487EB650334684FE8C88"/>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EB6E452245B4DA68CD90566ED963152"/>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6A4DE5" w:rsidRPr="00335C6E" w:rsidRDefault="006A4DE5"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6A4DE5" w:rsidRPr="001B6047" w:rsidTr="00705447">
        <w:tc>
          <w:tcPr>
            <w:tcW w:w="1544"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6A4DE5" w:rsidRPr="001B6047" w:rsidRDefault="006A4DE5"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1B6047" w:rsidRDefault="006A4DE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4DE5" w:rsidRPr="001B6047"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CC8565AA74BA4E6FB08C92249D6DCD56"/>
                </w:placeholder>
                <w:showingPlcHdr/>
                <w:dataBinding w:prefixMappings="xmlns:ns0='http://wwww.hallomagic.com/xbrl/consistency' xmlns:ns1='consistency' " w:xpath="/ns0:xbrlConsistency[1]/ns1:ccConsistency[1]/ns1:ccSign_BankBalancesAndCash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F38793C484CA486AB2AF750A93208C06"/>
                </w:placeholder>
                <w:showingPlcHdr/>
                <w:dataBinding w:prefixMappings="xmlns:ns0='http://wwww.hallomagic.com/xbrl/consistency' xmlns:ns1='consistency' " w:xpath="/ns0:xbrlConsistency[1]/ns1:ccConsistency[1]/ns1:ccSign_BankBalancesAndCash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5329D31C511E4A69BE7B95B9AB0C49BF"/>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F208D8FEFC054736B447DE1C42E702CD"/>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D497192BC2814A1785C6610A1880C8F7"/>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30345C219524DF58AB650F955347156"/>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0BDA0CD58CF34766BC9F4B10AF00E1DB"/>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A67CA6C3D9324167BCF5500DFDE38D15"/>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259D589F913F463B9DBA68A742A110EE"/>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37450E27098041C884187743F3A42D55"/>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E484C4DBBDDB412085BEFFC6116ECC97"/>
                </w:placeholder>
                <w:showingPlcHdr/>
                <w:dataBinding w:prefixMappings="xmlns:ns0='http://wwww.hallomagic.com/xbrl/consistency' xmlns:ns1='consistency' " w:xpath="/ns0:xbrlConsistency[1]/ns1:ccConsistency[1]/ns1:ccSign_AccountsReceivable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78BD2F6A1A90442DA82EBC7D515777BC"/>
                </w:placeholder>
                <w:showingPlcHdr/>
                <w:dataBinding w:prefixMappings="xmlns:ns0='http://wwww.hallomagic.com/xbrl/consistency' xmlns:ns1='consistency' " w:xpath="/ns0:xbrlConsistency[1]/ns1:ccConsistency[1]/ns1:ccSign_AccountsReceivable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1052115C7A524B8CAF6AB5190F0BFCB8"/>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10F87A781383414EB96FD11C8C81411C"/>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524182CC48A7459C874D364B8BACD0D6"/>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EC5ABB8824C14CAABBBDDAA8B032BE5F"/>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637D56CCAD334BA89A38EFFD04B5AA67"/>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8995D720B6444624AC1E4E259823A000"/>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4E46648C5DCE459F80572307FF29E39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83C2ECBA5A6A4432896BDDEC457725E2"/>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180EA3F2679B45CEAF2775C78DBBD023"/>
                </w:placeholder>
                <w:showingPlcHdr/>
                <w:dataBinding w:prefixMappings="xmlns:ns0='http://wwww.hallomagic.com/xbrl/consistency' xmlns:ns1='consistency' " w:xpath="/ns0:xbrlConsistency[1]/ns1:ccConsistency[1]/ns1:ccSign_Inventorie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3E76BE9B886041ADA3E0A881AB2673F8"/>
                </w:placeholder>
                <w:showingPlcHdr/>
                <w:dataBinding w:prefixMappings="xmlns:ns0='http://wwww.hallomagic.com/xbrl/consistency' xmlns:ns1='consistency' " w:xpath="/ns0:xbrlConsistency[1]/ns1:ccConsistency[1]/ns1:ccSign_Inventorie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6A4DE5" w:rsidRPr="00961345"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D48CD40F63CA4809AB344B708B031C7B"/>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DA29321166DF48769CE5E4616C3DC1AC"/>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B611664FAD924CA79F98A3D7E8D32D28"/>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157008665A684E3C86A13CC5F2059B58"/>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D0658DFAA15F4BDDB7B1A60E39F93457"/>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1EBFAEFA58B04F0FB32B86CD266EFD47"/>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83233412979649A892DFFA3807AD9DF8"/>
                </w:placeholder>
                <w:showingPlcHdr/>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30D3E68A178743B28B24E40F91CF7667"/>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50ECBCFD8002471E9369DCCC5DD792CB"/>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713E04B57A8E49A3ABF62B760349A90F"/>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F3EE6EF6411421AADB95331B8F31519"/>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926031351A8342D58728FBD253CB150E"/>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5E30B7D509934DCA9B52E64EE79066C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606C887E6F264D00AD4F9B776A2589ED"/>
                </w:placeholder>
                <w:showingPlcHdr/>
                <w:text/>
              </w:sdtPr>
              <w:sdtEndPr/>
              <w:sdtContent>
                <w:r w:rsidR="006A4DE5">
                  <w:rPr>
                    <w:rStyle w:val="placeholder1Char"/>
                    <w:rFonts w:hint="eastAsia"/>
                  </w:rPr>
                  <w:t>____________</w:t>
                </w:r>
              </w:sdtContent>
            </w:sdt>
          </w:p>
        </w:tc>
      </w:tr>
      <w:tr w:rsidR="006A4DE5" w:rsidRPr="00552A81" w:rsidTr="00705447">
        <w:trPr>
          <w:trHeight w:val="435"/>
        </w:trPr>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910B20FDDE14487C8AC98C63A0CE5020"/>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495FDF463FE64B6E9680A33EE928AB8F"/>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F155985AA3E4EEE9D33BC45679CF063"/>
                </w:placeholder>
                <w:showingPlcHdr/>
                <w:dataBinding w:prefixMappings="xmlns:ns0='http://wwww.hallomagic.com/xbrl/consistency' xmlns:ns1='consistency' " w:xpath="/ns0:xbrlConsistency[1]/ns1:ccConsistency[1]/ns1:ccSign_LongTermEquityInvestment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1C6DF378006D4E6DA3D9BF11CDA2ED9F"/>
                </w:placeholder>
                <w:showingPlcHdr/>
                <w:dataBinding w:prefixMappings="xmlns:ns0='http://wwww.hallomagic.com/xbrl/consistency' xmlns:ns1='consistency' " w:xpath="/ns0:xbrlConsistency[1]/ns1:ccConsistency[1]/ns1:ccSign_LongTermEquityInvestment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C75772044712463C8CC651DBBB26B84A"/>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9941E6A06110416C942A1E3B8E962156"/>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CF96208027994F1A89A8744363D6C66A"/>
                </w:placeholder>
                <w:showingPlcHdr/>
                <w:dataBinding w:prefixMappings="xmlns:ns0='http://wwww.hallomagic.com/xbrl/consistency' xmlns:ns1='consistency' " w:xpath="/ns0:xbrlConsistency[1]/ns1:ccConsistency[1]/ns1:ccSign_PropertyPlantAndEquipment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260D16A99BA7481A9EE9A82FC9AFFFB3"/>
                </w:placeholder>
                <w:showingPlcHdr/>
                <w:dataBinding w:prefixMappings="xmlns:ns0='http://wwww.hallomagic.com/xbrl/consistency' xmlns:ns1='consistency' " w:xpath="/ns0:xbrlConsistency[1]/ns1:ccConsistency[1]/ns1:ccSign_PropertyPlantAndEquipment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2037E4A131FC4D01BD6D9EBCB680A91B"/>
                </w:placeholder>
                <w:showingPlcHdr/>
                <w:dataBinding w:prefixMappings="xmlns:ns0='http://wwww.hallomagic.com/xbrl/consistency' xmlns:ns1='consistency' " w:xpath="/ns0:xbrlConsistency[1]/ns1:ccConsistency[1]/ns1:ccSign_ConstructionInProgres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99647931135F453FAAEA4D989773740E"/>
                </w:placeholder>
                <w:showingPlcHdr/>
                <w:dataBinding w:prefixMappings="xmlns:ns0='http://wwww.hallomagic.com/xbrl/consistency' xmlns:ns1='consistency' " w:xpath="/ns0:xbrlConsistency[1]/ns1:ccConsistency[1]/ns1:ccSign_ConstructionInProgres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55C0779A52534E9E8E625B841EFE3730"/>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2FD988A4AA1E48F981704536CCC1613C"/>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BF4A9D9E1C664F829B05665E0FA68AF5"/>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DE2824E0DF064223AC37362D8E970C57"/>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4CB343AC4E7F44A0B4F0FED8719E9D0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7362C8876F8440BD8811345D1619FB2E"/>
                </w:placeholder>
                <w:showingPlcHdr/>
                <w:text/>
              </w:sdtPr>
              <w:sdtEndPr/>
              <w:sdtContent>
                <w:r w:rsidR="006A4DE5">
                  <w:rPr>
                    <w:rStyle w:val="placeholder1Char"/>
                    <w:rFonts w:hint="eastAsia"/>
                  </w:rPr>
                  <w:t>____________</w:t>
                </w:r>
              </w:sdtContent>
            </w:sdt>
          </w:p>
        </w:tc>
      </w:tr>
      <w:tr w:rsidR="006A4DE5" w:rsidRPr="00552A81" w:rsidTr="00705447">
        <w:trPr>
          <w:trHeight w:val="276"/>
        </w:trPr>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50BA9721B71D47C097FE20A6EAC4BFE6"/>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7FBAE443693F4A8582888E1CA89EA071"/>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E6971071674A4E0BA21EC9833672ED6D"/>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B9BABA919724485BA751110F337B2EF"/>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2685F6FA52CB45F983968299EABD0BE6"/>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916E0BD712934F3CA2A1F8F6A8B0ED7D"/>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631054A413964475851DB5DF5AA424CD"/>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7B3895FC25B54A1291B4FCF456624B2E"/>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9FE0DD3A4ACC4B8B9543376140C21728"/>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C1E818DC2BCC45B0870542B289AA9568"/>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77F363319EBB4134BC06D4AFCF9983CA"/>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8F1AB8D670FF41FAADB70A917E77142C"/>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A4476CB0A17445E69FA3208CF856B2E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6D6A728BF3A84CACA3DD35B5089F347D"/>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B96D6F2BADDA40B295A3A44BD960C265"/>
                </w:placeholder>
                <w:showingPlcHdr/>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F45D04CFFD4E4F569B8B9D619BE6FA8B"/>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AA4E093642CC46A1BBA633A46418C07E"/>
                </w:placeholder>
                <w:showingPlcHdr/>
                <w:dataBinding w:prefixMappings="xmlns:ns0='http://wwww.hallomagic.com/xbrl/consistency' xmlns:ns1='consistency' " w:xpath="/ns0:xbrlConsistency[1]/ns1:ccConsistency[1]/ns1:ccSign_Asset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FABDFB12F59543D4BAA5BB0229F940D1"/>
                </w:placeholder>
                <w:showingPlcHdr/>
                <w:dataBinding w:prefixMappings="xmlns:ns0='http://wwww.hallomagic.com/xbrl/consistency' xmlns:ns1='consistency' " w:xpath="/ns0:xbrlConsistency[1]/ns1:ccConsistency[1]/ns1:ccSign_Assetsneeq_instant_T-1[1]" w:storeItemID="{4EBB33DD-D77C-405B-83C8-717CD846EE7E}"/>
                <w:text/>
              </w:sdtPr>
              <w:sdtEndPr/>
              <w:sdtContent>
                <w:r w:rsidR="006A4DE5">
                  <w:rPr>
                    <w:rStyle w:val="placeholder1Char"/>
                    <w:rFonts w:hint="eastAsia"/>
                  </w:rPr>
                  <w:t>____________</w:t>
                </w:r>
              </w:sdtContent>
            </w:sdt>
          </w:p>
        </w:tc>
      </w:tr>
      <w:tr w:rsidR="006A4DE5" w:rsidRPr="00552A81" w:rsidTr="00705447">
        <w:trPr>
          <w:trHeight w:val="305"/>
        </w:trPr>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552A81" w:rsidTr="00705447">
        <w:tc>
          <w:tcPr>
            <w:tcW w:w="1544"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E222AF992E464E33A615F3D855CA401A"/>
                </w:placeholder>
                <w:showingPlcHdr/>
                <w:dataBinding w:prefixMappings="xmlns:ns0='http://wwww.hallomagic.com/xbrl/consistency' xmlns:ns1='consistency' " w:xpath="/ns0:xbrlConsistency[1]/ns1:ccConsistency[1]/ns1:ccSign_ShortTermBorrowing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4099A4616EB2497F9A1B30881E0E09DC"/>
                </w:placeholder>
                <w:showingPlcHdr/>
                <w:dataBinding w:prefixMappings="xmlns:ns0='http://wwww.hallomagic.com/xbrl/consistency' xmlns:ns1='consistency' " w:xpath="/ns0:xbrlConsistency[1]/ns1:ccConsistency[1]/ns1:ccSign_ShortTermBorrowing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E2B8D5662DF497CB07087EBC5BA6314"/>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0766CD27847D47D6A6FEF3447884CB66"/>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153D60CA94547E3AD20D08768903A2D"/>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7B578160EF0E493BB63A75BA79DE8015"/>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B8D41F0B54E247B1995FC005988C2770"/>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056FA6653AFA4E4884855DEAE783CA33"/>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7808FBEF1AE7453CAA26F13F579CA5C6"/>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78B694B2B4A74E81923D694E509BEAA2"/>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A26B8456B9104E87BC3F2925827CC597"/>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FE6F6AC8CFD54A199F7F3E388F4EF3F1"/>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829D3C66ED764837A89EB86B7BBF5ABE"/>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DDB4E255CCFE48588774C9E13D351FD6"/>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8798D69369EB47A6867D248EC1409FF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9EB18309CE3B4936A208AD74BDDE1B63"/>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A29198E03C754E6A89B89FE8209E270C"/>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D3FBA79DBCAB4879B5089DB720A04C62"/>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C612E1B4F92E4C1CB01F4C81FFF4D10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53960469BEFF48F3A29CACF8A41514B3"/>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E66CED42FCE54A269C4EEA41772BFB67"/>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277B5DA176A04DA9884C64EBB209EBDC"/>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540C7A26E86642168A3ACFFC3CFE1772"/>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E0D4A23122634ED5B8E712D4C820C37E"/>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0E46F5A9AB4749BD98A4F139B7BD1825"/>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A1268E7614B648DFBF50EBD9B9DF2D33"/>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C9ECD60107554ACD83B147CC769A57A8"/>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D1A4A4157E8343759B53D8D37D1D0673"/>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E8E18BD364C148F2A2AF5C04B37DE2A2"/>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A0D427EE71A643EFB6D5D650E9142BEE"/>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27160C6BB34F4DC188222430B5689F9A"/>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FE5E54F6ECC04963B3B12316D35E9726"/>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A67E63E5506846B287F179F8AF682B80"/>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E504B7F6351B49D78753476F95BE2664"/>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741A7763142E45A8BC8E39BFCC398E3B"/>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5F515A6C75724CC78CCEF9E7F7B9CF95"/>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C1F7CED4240E4A26901C47E8A43A8E77"/>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3D7EED5CFEFA44ABA2E951F9F2DA9C3E"/>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A6F8DADF3EE647FF8CA28818BABCCD69"/>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B744753706B040F09F8B2AFBC1B4A8F8"/>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7073FE3BCEC44B748FFA5FDFF75E33AF"/>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E33A4DD7D514ABF92EFFDF2415AA093"/>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50FC13C6F4464B9C8724AFB87B02F2B5"/>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89BAFB2CF20E435AA58C4A1D3AA6B959"/>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4AD7F7CA78944C39AA6910E427AADB0E"/>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9ABC2BC802284252B9826F417814DD1B"/>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B79D2587192F497F903A24AD07EF7FC7"/>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1118E9F358834517933838FD199535AF"/>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0B37C43CBF3C466785013D7E0DA26DC9"/>
                </w:placeholder>
                <w:showingPlcHdr/>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02FA0A9B8B8141BE9F3B6710DB96FA6F"/>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2CBD0EC55794A7989D7EE4A40C0595A"/>
                </w:placeholder>
                <w:showingPlcHdr/>
                <w:dataBinding w:prefixMappings="xmlns:ns0='http://wwww.hallomagic.com/xbrl/consistency' xmlns:ns1='consistency' " w:xpath="/ns0:xbrlConsistency[1]/ns1:ccConsistency[1]/ns1:ccSign_LongtermBorrowing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0FF7494B2F4FF08A137351B507E128"/>
                </w:placeholder>
                <w:showingPlcHdr/>
                <w:dataBinding w:prefixMappings="xmlns:ns0='http://wwww.hallomagic.com/xbrl/consistency' xmlns:ns1='consistency' " w:xpath="/ns0:xbrlConsistency[1]/ns1:ccConsistency[1]/ns1:ccSign_LongtermBorrowingsneeq_instant_T-1[1]" w:storeItemID="{4EBB33DD-D77C-405B-83C8-717CD846EE7E}"/>
                <w:text/>
              </w:sdtPr>
              <w:sdtEndPr/>
              <w:sdtContent>
                <w:r w:rsidR="006A4DE5">
                  <w:rPr>
                    <w:rStyle w:val="placeholder1Char"/>
                    <w:rFonts w:hint="eastAsia"/>
                  </w:rPr>
                  <w:t>____________</w:t>
                </w:r>
              </w:sdtContent>
            </w:sdt>
          </w:p>
        </w:tc>
      </w:tr>
      <w:tr w:rsidR="006A4DE5" w:rsidRPr="00552A81" w:rsidTr="00705447">
        <w:trPr>
          <w:trHeight w:val="201"/>
        </w:trPr>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A30582FCFED743C6AF310B88ED83D88D"/>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FECD993F73FA4BD28E4A37C8704CF030"/>
                </w:placeholder>
                <w:showingPlcHdr/>
                <w:text/>
              </w:sdtPr>
              <w:sdtEndPr/>
              <w:sdtContent>
                <w:r w:rsidR="006A4DE5">
                  <w:rPr>
                    <w:rStyle w:val="placeholder1Char"/>
                    <w:rFonts w:hint="eastAsia"/>
                  </w:rPr>
                  <w:t>____________</w:t>
                </w:r>
              </w:sdtContent>
            </w:sdt>
          </w:p>
        </w:tc>
      </w:tr>
      <w:tr w:rsidR="006A4DE5" w:rsidRPr="00552A81" w:rsidTr="00705447">
        <w:trPr>
          <w:trHeight w:val="222"/>
        </w:trPr>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D3B4E291F016415C92160DB49590198D"/>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929FDA65244B4D5D86C890EEFFDFE900"/>
                </w:placeholder>
                <w:showingPlcHdr/>
                <w:text/>
              </w:sdtPr>
              <w:sdtEndPr/>
              <w:sdtContent>
                <w:r w:rsidR="006A4DE5">
                  <w:rPr>
                    <w:rStyle w:val="placeholder1Char"/>
                    <w:rFonts w:hint="eastAsia"/>
                  </w:rPr>
                  <w:t>____________</w:t>
                </w:r>
              </w:sdtContent>
            </w:sdt>
          </w:p>
        </w:tc>
      </w:tr>
      <w:tr w:rsidR="006A4DE5" w:rsidRPr="00552A81" w:rsidTr="00705447">
        <w:trPr>
          <w:trHeight w:val="325"/>
        </w:trPr>
        <w:tc>
          <w:tcPr>
            <w:tcW w:w="1544" w:type="pct"/>
            <w:shd w:val="clear" w:color="auto" w:fill="D9D9D9" w:themeFill="background1" w:themeFillShade="D9"/>
            <w:vAlign w:val="center"/>
          </w:tcPr>
          <w:p w:rsidR="006A4DE5" w:rsidRPr="00552A81" w:rsidRDefault="006A4DE5"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208A8301A4D14E48B07DA95EBD8D2095"/>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4D90D33B608A40D6969D8BCB6D6895F6"/>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FE232598C29046F79DAADFBBCBBA66C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2A1C6E5417A749938CCB3B6F23EAA47B"/>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AE174929DB974B81BCBF4C43F3FAAC2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A3F074DD97044CCAB2AB59BEB29BA010"/>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F3FA54181530425CB7A4592801D4F50B"/>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822AD7630254290BB40F31B0FDCC992"/>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8166841912924E489EC21FAF4BCA9185"/>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A7BA0C9FBE95431DBE9FA6C3689AE806"/>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7A7E12A3E44E48129748A426FA5635AC"/>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CFFAC6BBD1BF4665B08187EE438F16C3"/>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6E6B0BCA570A457580ECF8BEFC1FB52A"/>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4E806CF2A8C44EE9B856344D2E0A61B7"/>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29C97635135A46F9A99AAC94CDC3645C"/>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4CF6EA9E0D6C41FAA53FE3E2C217C510"/>
                </w:placeholder>
                <w:showingPlcHdr/>
                <w:text/>
              </w:sdtPr>
              <w:sdtEndPr/>
              <w:sdtContent>
                <w:r w:rsidR="006A4DE5">
                  <w:rPr>
                    <w:rStyle w:val="placeholder1Char"/>
                    <w:rFonts w:hint="eastAsia"/>
                  </w:rPr>
                  <w:t>____________</w:t>
                </w:r>
              </w:sdtContent>
            </w:sdt>
          </w:p>
        </w:tc>
      </w:tr>
      <w:tr w:rsidR="006A4DE5" w:rsidRPr="00552A81" w:rsidTr="00705447">
        <w:trPr>
          <w:trHeight w:val="195"/>
        </w:trPr>
        <w:tc>
          <w:tcPr>
            <w:tcW w:w="1544" w:type="pct"/>
            <w:shd w:val="clear" w:color="auto" w:fill="D9D9D9" w:themeFill="background1" w:themeFillShade="D9"/>
            <w:vAlign w:val="center"/>
          </w:tcPr>
          <w:p w:rsidR="006A4DE5" w:rsidRPr="00552A81" w:rsidRDefault="006A4DE5"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B36AFE0B9458496DB033EEE5556A4D28"/>
                </w:placeholder>
                <w:showingPlcHdr/>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B7682B3FD598496A9D777B6F0A8F73A9"/>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FD3CA11FAB7141EBB4306196A403FC45"/>
                </w:placeholder>
                <w:showingPlcHdr/>
                <w:dataBinding w:prefixMappings="xmlns:ns0='http://wwww.hallomagic.com/xbrl/consistency' xmlns:ns1='consistency' " w:xpath="/ns0:xbrlConsistency[1]/ns1:ccConsistency[1]/ns1:ccSign_Liabilitie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C91F2EF5F9C142C68CED11B19F143258"/>
                </w:placeholder>
                <w:showingPlcHdr/>
                <w:dataBinding w:prefixMappings="xmlns:ns0='http://wwww.hallomagic.com/xbrl/consistency' xmlns:ns1='consistency' " w:xpath="/ns0:xbrlConsistency[1]/ns1:ccConsistency[1]/ns1:ccSign_Liabilitiesneeq_instant_T-1[1]" w:storeItemID="{4EBB33DD-D77C-405B-83C8-717CD846EE7E}"/>
                <w:text/>
              </w:sdtPr>
              <w:sdtEndPr/>
              <w:sdtContent>
                <w:r w:rsidR="006A4DE5">
                  <w:rPr>
                    <w:rStyle w:val="placeholder1Char"/>
                    <w:rFonts w:hint="eastAsia"/>
                  </w:rPr>
                  <w:t>____________</w:t>
                </w:r>
              </w:sdtContent>
            </w:sdt>
          </w:p>
        </w:tc>
      </w:tr>
      <w:tr w:rsidR="006A4DE5" w:rsidRPr="00552A81" w:rsidTr="00705447">
        <w:trPr>
          <w:trHeight w:val="276"/>
        </w:trPr>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8EC49085B8534B0998AF6056E27BACC7"/>
                </w:placeholder>
                <w:showingPlcHdr/>
                <w:dataBinding w:prefixMappings="xmlns:ns0='http://wwww.hallomagic.com/xbrl/consistency' xmlns:ns1='consistency' " w:xpath="/ns0:xbrlConsistency[1]/ns1:ccConsistency[1]/ns1:ccSign_IssuedCapital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9DAE8ECD4E94083919EC5A854FF176B"/>
                </w:placeholder>
                <w:showingPlcHdr/>
                <w:dataBinding w:prefixMappings="xmlns:ns0='http://wwww.hallomagic.com/xbrl/consistency' xmlns:ns1='consistency' " w:xpath="/ns0:xbrlConsistency[1]/ns1:ccConsistency[1]/ns1:ccSign_IssuedCapital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605CA4013CDA4A6EB5E5C48D5C6E9AD1"/>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8443187F3DBA469F84DCDF5AE4C49105"/>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BEA430BA547D4ECA81519D743B797604"/>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CE3D33401E984A958900E70021A8A5A1"/>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D66F767ADAAB4FEA8606AF3932EBCA1A"/>
                </w:placeholder>
                <w:showingPlcHdr/>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24C635A04544E3F85BEE384A4BEF3B5"/>
                </w:placeholder>
                <w:showingPlcHdr/>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D4539ABDF87F4B01813980F17DA85B58"/>
                </w:placeholder>
                <w:showingPlcHdr/>
                <w:dataBinding w:prefixMappings="xmlns:ns0='http://wwww.hallomagic.com/xbrl/consistency' xmlns:ns1='consistency' " w:xpath="/ns0:xbrlConsistency[1]/ns1:ccConsistency[1]/ns1:ccSign_CapitalSurplu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10438CC89C3A481C826704793BD3F62C"/>
                </w:placeholder>
                <w:showingPlcHdr/>
                <w:dataBinding w:prefixMappings="xmlns:ns0='http://wwww.hallomagic.com/xbrl/consistency' xmlns:ns1='consistency' " w:xpath="/ns0:xbrlConsistency[1]/ns1:ccConsistency[1]/ns1:ccSign_CapitalSurplu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493D67ED063C4A59BB3D75C1C4212F9B"/>
                </w:placeholder>
                <w:showingPlcHdr/>
                <w:dataBinding w:prefixMappings="xmlns:ns0='http://wwww.hallomagic.com/xbrl/consistency' xmlns:ns1='consistency' " w:xpath="/ns0:xbrlConsistency[1]/ns1:ccConsistency[1]/ns1:ccSign_KuCunGu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7A1E20BA60A94DE9ACAD71CC69A1ABEA"/>
                </w:placeholder>
                <w:showingPlcHdr/>
                <w:dataBinding w:prefixMappings="xmlns:ns0='http://wwww.hallomagic.com/xbrl/consistency' xmlns:ns1='consistency' " w:xpath="/ns0:xbrlConsistency[1]/ns1:ccConsistency[1]/ns1:ccSign_KuCunGu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E1C7C0220BDC47078D06DC6458F86D07"/>
                </w:placeholder>
                <w:showingPlcHdr/>
                <w:dataBinding w:prefixMappings="xmlns:ns0='http://wwww.hallomagic.com/xbrl/consistency' xmlns:ns1='consistency' " w:xpath="/ns0:xbrlConsistency[1]/ns1:ccConsistency[1]/ns1:ccSign_QiTaZongHeShouYi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DD0B6899C3D849D68CC2DCDABD5300E0"/>
                </w:placeholder>
                <w:showingPlcHdr/>
                <w:dataBinding w:prefixMappings="xmlns:ns0='http://wwww.hallomagic.com/xbrl/consistency' xmlns:ns1='consistency' " w:xpath="/ns0:xbrlConsistency[1]/ns1:ccConsistency[1]/ns1:ccSign_QiTaZongHeShouYi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FD75DB31437140F49FDF3E34E0E11915"/>
                </w:placeholder>
                <w:showingPlcHdr/>
                <w:dataBinding w:prefixMappings="xmlns:ns0='http://wwww.hallomagic.com/xbrl/consistency' xmlns:ns1='consistency' " w:xpath="/ns0:xbrlConsistency[1]/ns1:ccConsistency[1]/ns1:ccSign_SpecializedReserve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A113DD12C7344A75870ADFE572FBC6C3"/>
                </w:placeholder>
                <w:showingPlcHdr/>
                <w:dataBinding w:prefixMappings="xmlns:ns0='http://wwww.hallomagic.com/xbrl/consistency' xmlns:ns1='consistency' " w:xpath="/ns0:xbrlConsistency[1]/ns1:ccConsistency[1]/ns1:ccSign_SpecializedReserve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D52D93FFA7244F1C980135BF91F3D05D"/>
                </w:placeholder>
                <w:showingPlcHdr/>
                <w:dataBinding w:prefixMappings="xmlns:ns0='http://wwww.hallomagic.com/xbrl/consistency' xmlns:ns1='consistency' " w:xpath="/ns0:xbrlConsistency[1]/ns1:ccConsistency[1]/ns1:ccSign_SurplusReserve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A6381CB735574F16BD5182F2A94D36A3"/>
                </w:placeholder>
                <w:showingPlcHdr/>
                <w:dataBinding w:prefixMappings="xmlns:ns0='http://wwww.hallomagic.com/xbrl/consistency' xmlns:ns1='consistency' " w:xpath="/ns0:xbrlConsistency[1]/ns1:ccConsistency[1]/ns1:ccSign_SurplusReserve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D7EAE4F0035147D19567370CC9EA5D84"/>
                </w:placeholder>
                <w:showingPlcHdr/>
                <w:dataBinding w:prefixMappings="xmlns:ns0='http://wwww.hallomagic.com/xbrl/consistency' xmlns:ns1='consistency' " w:xpath="/ns0:xbrlConsistency[1]/ns1:ccConsistency[1]/ns1:ccSign_GeneralProvision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41789BF427EB4754AA558D65545D0991"/>
                </w:placeholder>
                <w:showingPlcHdr/>
                <w:dataBinding w:prefixMappings="xmlns:ns0='http://wwww.hallomagic.com/xbrl/consistency' xmlns:ns1='consistency' " w:xpath="/ns0:xbrlConsistency[1]/ns1:ccConsistency[1]/ns1:ccSign_GeneralProvision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74EC16DED63A47B997DE491ADD0A87C6"/>
                </w:placeholder>
                <w:showingPlcHdr/>
                <w:dataBinding w:prefixMappings="xmlns:ns0='http://wwww.hallomagic.com/xbrl/consistency' xmlns:ns1='consistency' " w:xpath="/ns0:xbrlConsistency[1]/ns1:ccConsistency[1]/ns1:ccSign_RetainedEarning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A7A2F18CF2AA447E93BF7B91C2215BCD"/>
                </w:placeholder>
                <w:showingPlcHdr/>
                <w:dataBinding w:prefixMappings="xmlns:ns0='http://wwww.hallomagic.com/xbrl/consistency' xmlns:ns1='consistency' " w:xpath="/ns0:xbrlConsistency[1]/ns1:ccConsistency[1]/ns1:ccSign_RetainedEarnings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E89EA7F994824B9CB628C21E4AAE809F"/>
                </w:placeholder>
                <w:showingPlcHdr/>
                <w:dataBinding w:prefixMappings="xmlns:ns0='http://wwww.hallomagic.com/xbrl/consistency' xmlns:ns1='consistency' " w:xpath="/ns0:xbrlConsistency[1]/ns1:ccConsistency[1]/ns1:ccSign_EquityAttributableToOwnersOfParent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7EE7738AFD94656A78272AE2105C785"/>
                </w:placeholder>
                <w:showingPlcHdr/>
                <w:dataBinding w:prefixMappings="xmlns:ns0='http://wwww.hallomagic.com/xbrl/consistency' xmlns:ns1='consistency' " w:xpath="/ns0:xbrlConsistency[1]/ns1:ccConsistency[1]/ns1:ccSign_EquityAttributableToOwnersOfParent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A63F05445A9B436D9D68C97FE83C06E4"/>
                </w:placeholder>
                <w:showingPlcHdr/>
                <w:dataBinding w:prefixMappings="xmlns:ns0='http://wwww.hallomagic.com/xbrl/consistency' xmlns:ns1='consistency' " w:xpath="/ns0:xbrlConsistency[1]/ns1:ccConsistency[1]/ns1:ccSign_NoncontrollingInterests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auto"/>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680DD6B87D8D4AE1BD8D11ED71BB949C"/>
                </w:placeholder>
                <w:showingPlcHdr/>
                <w:dataBinding w:prefixMappings="xmlns:ns0='http://wwww.hallomagic.com/xbrl/consistency' xmlns:ns1='consistency' " w:xpath="/ns0:xbrlConsistency[1]/ns1:ccConsistency[1]/ns1:ccSign_NoncontrollingInterestsneeq_instant_T-1[1]" w:storeItemID="{4EBB33DD-D77C-405B-83C8-717CD846EE7E}"/>
                <w:text/>
              </w:sdtPr>
              <w:sdtEndPr/>
              <w:sdtContent>
                <w:r w:rsidR="006A4DE5">
                  <w:rPr>
                    <w:rStyle w:val="placeholder1Char"/>
                    <w:rFonts w:hint="eastAsia"/>
                  </w:rPr>
                  <w:t>____________</w:t>
                </w:r>
              </w:sdtContent>
            </w:sdt>
          </w:p>
        </w:tc>
      </w:tr>
      <w:tr w:rsidR="006A4DE5" w:rsidRPr="00552A81" w:rsidTr="00705447">
        <w:trPr>
          <w:trHeight w:val="198"/>
        </w:trPr>
        <w:tc>
          <w:tcPr>
            <w:tcW w:w="1544" w:type="pct"/>
            <w:shd w:val="clear" w:color="auto" w:fill="D9D9D9" w:themeFill="background1" w:themeFillShade="D9"/>
            <w:vAlign w:val="center"/>
          </w:tcPr>
          <w:p w:rsidR="006A4DE5" w:rsidRPr="00552A81" w:rsidRDefault="006A4DE5"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8C3A3E82A51F4C3881194955D18F68FB"/>
                </w:placeholder>
                <w:showingPlcHdr/>
                <w:dataBinding w:prefixMappings="xmlns:ns0='http://wwww.hallomagic.com/xbrl/consistency' xmlns:ns1='consistency' " w:xpath="/ns0:xbrlConsistency[1]/ns1:ccConsistency[1]/ns1:ccSign_Equityneeq_instant_T[1]" w:storeItemID="{4EBB33DD-D77C-405B-83C8-717CD846EE7E}"/>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CCB5C015F5594CC3B2114F5E8012E897"/>
                </w:placeholder>
                <w:showingPlcHdr/>
                <w:dataBinding w:prefixMappings="xmlns:ns0='http://wwww.hallomagic.com/xbrl/consistency' xmlns:ns1='consistency' " w:xpath="/ns0:xbrlConsistency[1]/ns1:ccConsistency[1]/ns1:ccSign_Equityneeq_instant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1544" w:type="pct"/>
            <w:shd w:val="clear" w:color="auto" w:fill="D9D9D9" w:themeFill="background1" w:themeFillShade="D9"/>
            <w:vAlign w:val="center"/>
          </w:tcPr>
          <w:p w:rsidR="006A4DE5" w:rsidRPr="00552A81" w:rsidRDefault="006A4DE5"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6A4DE5" w:rsidRPr="00552A81" w:rsidRDefault="006A4DE5"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77CE40A52A6345D78BEB83A5C1F9B0C1"/>
                </w:placeholder>
                <w:showingPlcHdr/>
                <w:text/>
              </w:sdtPr>
              <w:sdtEndPr/>
              <w:sdtContent>
                <w:r w:rsidR="006A4DE5">
                  <w:rPr>
                    <w:rStyle w:val="placeholder1Char"/>
                    <w:rFonts w:hint="eastAsia"/>
                  </w:rPr>
                  <w:t>____________</w:t>
                </w:r>
              </w:sdtContent>
            </w:sdt>
          </w:p>
        </w:tc>
        <w:tc>
          <w:tcPr>
            <w:tcW w:w="1177" w:type="pct"/>
            <w:shd w:val="clear" w:color="auto" w:fill="D9D9D9" w:themeFill="background1" w:themeFillShade="D9"/>
          </w:tcPr>
          <w:p w:rsidR="006A4DE5" w:rsidRPr="00552A81" w:rsidRDefault="00D13CE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0CC8B215F7D945D5814A44CFF593EC30"/>
                </w:placeholder>
                <w:showingPlcHdr/>
                <w:text/>
              </w:sdtPr>
              <w:sdtEndPr/>
              <w:sdtContent>
                <w:r w:rsidR="006A4DE5">
                  <w:rPr>
                    <w:rStyle w:val="placeholder1Char"/>
                    <w:rFonts w:hint="eastAsia"/>
                  </w:rPr>
                  <w:t>____________</w:t>
                </w:r>
              </w:sdtContent>
            </w:sdt>
          </w:p>
        </w:tc>
      </w:tr>
    </w:tbl>
    <w:p w:rsidR="006A4DE5" w:rsidRPr="00552A81" w:rsidRDefault="006A4DE5"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CCC51F4C0D1A4989B102E0D416B7A690"/>
          </w:placeholder>
          <w:showingPlcHdr/>
          <w:dataBinding w:prefixMappings="xmlns:ns0='http://wwww.hallomagic.com/xbrl/consistency' xmlns:ns1='consistency' " w:xpath="/ns0:xbrlConsistency[1]/ns1:ccConsistency[1]/ns1:ccSign_GongSiFaDingDaiBiaoRenneeq_duration_T[1]" w:storeItemID="{4EBB33DD-D77C-405B-83C8-717CD846EE7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E50952DE1C834E768561D67312F84320"/>
          </w:placeholder>
          <w:showingPlcHdr/>
          <w:dataBinding w:prefixMappings="xmlns:ns0='http://wwww.hallomagic.com/xbrl/consistency' xmlns:ns1='consistency' " w:xpath="/ns0:xbrlConsistency[1]/ns1:ccConsistency[1]/ns1:ccSign_ZhuGuanKuaiJiGongZuoFuZeRenneeq_duration_T[1]" w:storeItemID="{4EBB33DD-D77C-405B-83C8-717CD846EE7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4852FA69387B42FEA1329F303F264320"/>
          </w:placeholder>
          <w:showingPlcHdr/>
          <w:dataBinding w:prefixMappings="xmlns:ns0='http://wwww.hallomagic.com/xbrl/consistency' xmlns:ns1='consistency' " w:xpath="/ns0:xbrlConsistency[1]/ns1:ccConsistency[1]/ns1:ccSign_KuaiJiJiGouFuZeRenneeq_duration_T[1]" w:storeItemID="{4EBB33DD-D77C-405B-83C8-717CD846EE7E}"/>
          <w:text/>
        </w:sdtPr>
        <w:sdtEndPr/>
        <w:sdtContent>
          <w:r>
            <w:rPr>
              <w:rStyle w:val="placeholder1Char"/>
              <w:rFonts w:hint="eastAsia"/>
            </w:rPr>
            <w:t>____________</w:t>
          </w:r>
        </w:sdtContent>
      </w:sdt>
    </w:p>
    <w:p w:rsidR="006A4DE5" w:rsidRDefault="006A4DE5" w:rsidP="005743FF">
      <w:pPr>
        <w:rPr>
          <w:rFonts w:asciiTheme="minorEastAsia" w:eastAsiaTheme="minorEastAsia" w:hAnsiTheme="minorEastAsia"/>
          <w:bCs/>
          <w:color w:val="000000" w:themeColor="text1"/>
          <w:sz w:val="20"/>
          <w:szCs w:val="18"/>
          <w:shd w:val="clear" w:color="auto" w:fill="D9D9D9" w:themeFill="background1" w:themeFillShade="D9"/>
        </w:rPr>
      </w:pPr>
    </w:p>
    <w:p w:rsidR="006A4DE5" w:rsidRPr="0092683E" w:rsidRDefault="006A4DE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6A4DE5" w:rsidRPr="001B6047" w:rsidTr="00705447">
        <w:tc>
          <w:tcPr>
            <w:tcW w:w="1544"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4DE5" w:rsidRPr="001B6047" w:rsidRDefault="006A4DE5" w:rsidP="00705447">
            <w:pPr>
              <w:jc w:val="right"/>
              <w:rPr>
                <w:rFonts w:asciiTheme="minorEastAsia" w:eastAsiaTheme="minorEastAsia" w:hAnsiTheme="minorEastAsia"/>
                <w:color w:val="000000" w:themeColor="text1"/>
                <w:sz w:val="18"/>
                <w:szCs w:val="21"/>
              </w:rPr>
            </w:pPr>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0D7256606AAC4550AAB484C85A7DE4D1"/>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0471D430851547D7917B0646F0FE1E7F"/>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6AE8C85991734798AF289B5C39F53CA1"/>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82385A6C37F44F00BD069F852D83D2B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E1CD3AA50E3047CA89A14FF3FB2652D1"/>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59AD63233D6640F2BF8638AD48B1530F"/>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1C636D0787724A879FA9F954F0F134C4"/>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EB5203577A714A5995C672E809220036"/>
                </w:placeholder>
                <w:showingPlcHdr/>
                <w:text/>
              </w:sdtPr>
              <w:sdtEndPr/>
              <w:sdtContent>
                <w:r w:rsidR="006A4DE5">
                  <w:rPr>
                    <w:rStyle w:val="placeholder1Char"/>
                    <w:rFonts w:hint="eastAsia"/>
                  </w:rPr>
                  <w:t>____________</w:t>
                </w:r>
              </w:sdtContent>
            </w:sdt>
          </w:p>
        </w:tc>
      </w:tr>
      <w:tr w:rsidR="006A4DE5" w:rsidRPr="001B6047" w:rsidTr="00705447">
        <w:trPr>
          <w:trHeight w:val="247"/>
        </w:trPr>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FF9574C763BE4482B132DFB5F9001737"/>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804FEBAFD3A24228B1774952A88CCA97"/>
                </w:placeholder>
                <w:showingPlcHdr/>
                <w:text/>
              </w:sdtPr>
              <w:sdtEndPr/>
              <w:sdtContent>
                <w:r w:rsidR="006A4DE5">
                  <w:rPr>
                    <w:rStyle w:val="placeholder1Char"/>
                    <w:rFonts w:hint="eastAsia"/>
                  </w:rPr>
                  <w:t>____________</w:t>
                </w:r>
              </w:sdtContent>
            </w:sdt>
          </w:p>
        </w:tc>
      </w:tr>
      <w:tr w:rsidR="006A4DE5" w:rsidRPr="001B6047" w:rsidTr="00705447">
        <w:trPr>
          <w:trHeight w:val="202"/>
        </w:trPr>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176A0545AB014CC5AD79254F7D7952F1"/>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47643C13EA524E5D84182D6941951350"/>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A4F019782568490EBBA5630382725D1C"/>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922D394A7A5C48E7B7A724A0CA66416C"/>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37AEF3B4BEBB40E09F3EA89DA70967F8"/>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1D01546CF1854DF39B5A2A9495672E95"/>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FFA5AE87CFE94035AF6F5A00C78CB339"/>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E1F98C833CA84883B73B0338A8C75957"/>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465D66F1D46846149EDED92A96BA146D"/>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16C303A80EAE4E67A5B97C009E31CE89"/>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E8E46A4E08F3494BAA7D18EF036AE382"/>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C34D403E99914751AAD8148497028E75"/>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9594B378273D43DBA436039B564C8630"/>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023665911F134F4FB5CC71DAC03E6881"/>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83C4919429BA4AFAA825CD0C4B30F644"/>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04F1BF0BC0A04143A0A865F65509922A"/>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72C81615E8D843F78C7B75F91F79A925"/>
                </w:placeholder>
                <w:showingPlcHdr/>
                <w:text/>
              </w:sdtPr>
              <w:sdtEndPr/>
              <w:sdtContent>
                <w:r w:rsidR="006A4DE5">
                  <w:rPr>
                    <w:rStyle w:val="placeholder1Char"/>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3E78ABCFEBEC4334BE1540CBA55CBF4A"/>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AE07F8BA7D504DB9952FAE820978B0FF"/>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D7BB2412A5C44CFCA206262FE6F2A4B8"/>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444BCB1B3A1244EF94D9D932CE9F154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C102508BF8CB483FBFD195EBD1EF4A0F"/>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29CD55B596944750BC702BA944BFD328"/>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FC2EBAF623B4417A6686C239E477132"/>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3C0CCFF3E21D4F5C843CC75D62D89C3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6FE25311E51496FAA603ACE67F3B7EB"/>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123696919BE04EF1BD1FA928F722D06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971FCAD98BAE4C149A64BBC59F71BCA8"/>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EE6DA990430747568063B32D6DE2620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B8FF9E81D8534A12AF137290DD697E84"/>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BEC705D34E50468584EFABAA6436FF69"/>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8C667F7CECD7452784CD325758CBFC7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20C62B36B29D4878A321E05F9CFFE2C8"/>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833F27B06FC74450A01BECB5274BA5FD"/>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82D52A447ED9498B8EC66F90DE5D86E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5B326F60B9CD4850ACD249F88DC494C7"/>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2C5757C046D34E0E9869AD266585938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F5C65CB6237F4ECF82E13F7D55BE32A2"/>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D4F61D2DB11C4AED9C723C6935FE7EB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97BCD4BCAE12443C8ED110408A46EE47"/>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259C2ECE7B764D8F8DB8B0A3D61B0D67"/>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DD0FF658A41A42B0983E942D4172A30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69FB7BA104114473B4921F26B16F334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2B072B4694C9464A886941181C644119"/>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C6CCDE6F7070402FBF1EA3C1A00BEE0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97C72729B0A040EAB7271AEA9B858877"/>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3BE185195D194E2091668FAB8DD5A45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ACB2C30524474FC39FCCA937942312F0"/>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37267FD1A4CE46E18B6EF2591064CCB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0DAC5189128640AC88C1540BFAE0FFD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AEE6B55B9C45EEBED84ABF4181542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FC50AB6857ED459C8E33BAC06141F9D6"/>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4780D280EE6E4B1CA752DCA14FC503A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172EDE2E63194307A8A711588CDE5173"/>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22983B65D0E446EC90B1DAACB92DFD82"/>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551782E07FC3466EAE77A27E4DB80C78"/>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DFE3B9C6AE9B4D6182726F750CB7A88D"/>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08E11C1C28A44D838550F1E1968644BB"/>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3F795BF4D8BD4CB09D5A9D9CA2471EE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26D7150E7FD745CAB24B5036DC725B22"/>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9D0915546A864D13AE7B654CB879A992"/>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6A322217DF7F4B3EB90437DF3ECA5EBF"/>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74A6ED12D95A4AA7B09475C76A57773B"/>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12087CBC7E8947F381AE12AC15AD093D"/>
                </w:placeholder>
                <w:showingPlcHdr/>
                <w:text/>
              </w:sdtPr>
              <w:sdtEndPr/>
              <w:sdtContent>
                <w:r w:rsidR="006A4DE5">
                  <w:rPr>
                    <w:rStyle w:val="placeholder1Char"/>
                    <w:rFonts w:hint="eastAsia"/>
                  </w:rPr>
                  <w:t>____________</w:t>
                </w:r>
              </w:sdtContent>
            </w:sdt>
          </w:p>
        </w:tc>
      </w:tr>
      <w:tr w:rsidR="006A4DE5" w:rsidRPr="001B6047" w:rsidTr="00705447">
        <w:trPr>
          <w:trHeight w:val="247"/>
        </w:trPr>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C773BD752FE40FCA4237338A15B9B7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630433D4DCD744F4A5B9EE197A3C9C36"/>
                </w:placeholder>
                <w:showingPlcHdr/>
                <w:text/>
              </w:sdtPr>
              <w:sdtEndPr/>
              <w:sdtContent>
                <w:r w:rsidR="006A4DE5">
                  <w:rPr>
                    <w:rStyle w:val="placeholder1Char"/>
                    <w:rFonts w:hint="eastAsia"/>
                  </w:rPr>
                  <w:t>____________</w:t>
                </w:r>
              </w:sdtContent>
            </w:sdt>
          </w:p>
        </w:tc>
      </w:tr>
      <w:tr w:rsidR="006A4DE5" w:rsidRPr="001B6047" w:rsidTr="00705447">
        <w:trPr>
          <w:trHeight w:val="202"/>
        </w:trPr>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517BC6BBBB7F40B6BE61F43B53AC1DB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6AF1669953C54473BC12A1E2D2E48EE5"/>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F8E330477DA240068018E7A22D9CEBD0"/>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CF7A486EE4A6499B97AD0A0A7C08E2C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CD70370FBAC94323AF4A074477F774D3"/>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77B984F5342D4C32A995E45CBF52AEA1"/>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D1B93850ACC747769C0BB996B07CBF47"/>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E5BFCA680FFE4B78A32226F2C488295F"/>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C7EF00470B314172A5E2DE8F2688AE20"/>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139861D3F7834D6DA704838EDD62EE0D"/>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C9ABDCE6B8A54660ABCD874D99003082"/>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F6FF21AE6991434FAA92E038EBA24395"/>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77250228F14347248FC1323433E2A1E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1A2251BB89B04A3FAF510B2FBED00720"/>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E68C255E92194B2EA3002C897CF8CC6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250B7ABF492B4D9D99701023126C2612"/>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34235D6CF011458EB4DA9C009B0D7709"/>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2445646C822468D9C125C7196633A25"/>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9800BE0E79EC4BA1B2815E39F627185A"/>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0FE7AD11C6AC4B49A694FC506AA450A5"/>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21EC929006594F0799EC4FFB6C78E997"/>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39A4A00B37A64269AD9A52F20E3DEBE3"/>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0530DFF2DB84175A0183E1719E8869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90EC4B4FCE33431CA4A5AF4224EDF590"/>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7E43778C65284C49B03AF0C8B9BDF2C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2A4A59E538204BDF9054403BDA71F771"/>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18438B348C1A41BE8295056591016AC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04717211DD3C41A496B7A7161A01B492"/>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8FB357BED7294E9FA5084ED271F458E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5C8253751CB34599A8BAEAEABD0CF9F8"/>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5B6DF2CDB516424E88FE15019E3424A5"/>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3F2B7F7EDD034EDB978850F36773D74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45353E109F01463C92C9BA2FF2E417D4"/>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FFBE166B63E34EBBB5AC73A8C67E831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FE888CBA4F9E4E90AEA55FD90ED0E43E"/>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36AB36BF0474415D8D3EB423132CB0E5"/>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922F8F658B3243B8A1DB5A6E6DB37B44"/>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25D9A5ABD7354174AB33913AEE7D54B9"/>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7DAD52619F2441788DC14431FFB78B1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4FB73C41748E490198A84B20D3298582"/>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F50A9C0E127C409F8B11774B162D67A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9ABFB66BFFD84783912E80AC18BFE29C"/>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0BB3968C8C124DB69E9C9C32A224566E"/>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D904F44B22474FD49650B54E02A8D192"/>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E0DEE6E74BDA4466AE0646709B7E4A54"/>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8E1DF244DFCB4F73AB651B4D789F6FF7"/>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2F266D3185334FA4BD8C109B9E8AE473"/>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C0B4B3018B134FB2A6CBDA28D91B506B"/>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6A4DE5" w:rsidRPr="00A911BB" w:rsidRDefault="006A4DE5" w:rsidP="00705447">
            <w:pPr>
              <w:jc w:val="right"/>
              <w:rPr>
                <w:rFonts w:asciiTheme="minorEastAsia" w:eastAsiaTheme="minorEastAsia" w:hAnsiTheme="minorEastAsia"/>
                <w:color w:val="000000" w:themeColor="text1"/>
                <w:sz w:val="18"/>
                <w:szCs w:val="21"/>
              </w:rPr>
            </w:pPr>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59B48C3689DB48FBAA422CF8F7887C67"/>
                </w:placeholder>
                <w:showingPlcHdr/>
                <w:dataBinding w:prefixMappings="xmlns:ns0='http://wwww.hallomagic.com/xbrl/consistency' xmlns:ns1='consistency' " w:xpath="/ns0:xbrlConsistency[1]/ns1:ccConsistency[1]/ns1:ccSign_IssuedCapital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EBBB0454DB4B49C6A939902D0C0CA405"/>
                </w:placeholder>
                <w:showingPlcHdr/>
                <w:dataBinding w:prefixMappings="xmlns:ns0='http://wwww.hallomagic.com/xbrl/consistency' xmlns:ns1='consistency' " w:xpath="/ns0:xbrlConsistency[1]/ns1:ccConsistency[1]/ns1:ccSign_IssuedCapital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7D5E4CC29156480BA1F42742C1B0A65E"/>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B297B493E6EC4CAA87FDE6B0D7A081AC"/>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8D31C00D4C924F4497D27AE200AE5F3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07C8A737154444C1A5B9C0FCECC0EA5C"/>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AD50585BD021450DA8353DD5BF8DAE13"/>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E9AB3D03A6EC4DE48A0B251BBCC33904"/>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87908E4686634676AC397F741A46101E"/>
                </w:placeholder>
                <w:showingPlcHdr/>
                <w:dataBinding w:prefixMappings="xmlns:ns0='http://wwww.hallomagic.com/xbrl/consistency' xmlns:ns1='consistency' " w:xpath="/ns0:xbrlConsistency[1]/ns1:ccConsistency[1]/ns1:ccSign_CapitalSurplus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092698FA76A247278DF201E1872AE675"/>
                </w:placeholder>
                <w:showingPlcHdr/>
                <w:dataBinding w:prefixMappings="xmlns:ns0='http://wwww.hallomagic.com/xbrl/consistency' xmlns:ns1='consistency' " w:xpath="/ns0:xbrlConsistency[1]/ns1:ccConsistency[1]/ns1:ccSign_CapitalSurplus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59480BD98A8F46D589B91D87059DDF02"/>
                </w:placeholder>
                <w:showingPlcHdr/>
                <w:dataBinding w:prefixMappings="xmlns:ns0='http://wwww.hallomagic.com/xbrl/consistency' xmlns:ns1='consistency' " w:xpath="/ns0:xbrlConsistency[1]/ns1:ccConsistency[1]/ns1:ccSign_KuCunGu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B39D24FC42AC456EB46135E46ABFC7E2"/>
                </w:placeholder>
                <w:showingPlcHdr/>
                <w:dataBinding w:prefixMappings="xmlns:ns0='http://wwww.hallomagic.com/xbrl/consistency' xmlns:ns1='consistency' " w:xpath="/ns0:xbrlConsistency[1]/ns1:ccConsistency[1]/ns1:ccSign_KuCunGu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ADC0619A68704E8C965FA3453ACF0F81"/>
                </w:placeholder>
                <w:showingPlcHdr/>
                <w:dataBinding w:prefixMappings="xmlns:ns0='http://wwww.hallomagic.com/xbrl/consistency' xmlns:ns1='consistency' " w:xpath="/ns0:xbrlConsistency[1]/ns1:ccConsistency[1]/ns1:ccSign_QiTaZongHeShouYi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012C556630B6481495D2C9F4A7EA8EAD"/>
                </w:placeholder>
                <w:showingPlcHdr/>
                <w:dataBinding w:prefixMappings="xmlns:ns0='http://wwww.hallomagic.com/xbrl/consistency' xmlns:ns1='consistency' " w:xpath="/ns0:xbrlConsistency[1]/ns1:ccConsistency[1]/ns1:ccSign_QiTaZongHeShouYi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923FC3A539FC4FA598CA4807A7C8398A"/>
                </w:placeholder>
                <w:showingPlcHdr/>
                <w:dataBinding w:prefixMappings="xmlns:ns0='http://wwww.hallomagic.com/xbrl/consistency' xmlns:ns1='consistency' " w:xpath="/ns0:xbrlConsistency[1]/ns1:ccConsistency[1]/ns1:ccSign_SpecializedReserve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3558B349B71F4F25BAFA82A804A46B9B"/>
                </w:placeholder>
                <w:showingPlcHdr/>
                <w:dataBinding w:prefixMappings="xmlns:ns0='http://wwww.hallomagic.com/xbrl/consistency' xmlns:ns1='consistency' " w:xpath="/ns0:xbrlConsistency[1]/ns1:ccConsistency[1]/ns1:ccSign_SpecializedReserve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0E4AE0B132734B439D95C75DA1F2A146"/>
                </w:placeholder>
                <w:showingPlcHdr/>
                <w:dataBinding w:prefixMappings="xmlns:ns0='http://wwww.hallomagic.com/xbrl/consistency' xmlns:ns1='consistency' " w:xpath="/ns0:xbrlConsistency[1]/ns1:ccConsistency[1]/ns1:ccSign_SurplusReserves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710D4C17318D41B892B99626E0854CA7"/>
                </w:placeholder>
                <w:showingPlcHdr/>
                <w:dataBinding w:prefixMappings="xmlns:ns0='http://wwww.hallomagic.com/xbrl/consistency' xmlns:ns1='consistency' " w:xpath="/ns0:xbrlConsistency[1]/ns1:ccConsistency[1]/ns1:ccSign_SurplusReserves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E9EAA944001D486E95C056051936A6D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F8FF13DB08A14C88AD447DBE4AD593DE"/>
                </w:placeholder>
                <w:showingPlcHdr/>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C18BD3E1F94D431C8C71F017FD5C2E4B"/>
                </w:placeholder>
                <w:showingPlcHdr/>
                <w:dataBinding w:prefixMappings="xmlns:ns0='http://wwww.hallomagic.com/xbrl/consistency' xmlns:ns1='consistency' " w:xpath="/ns0:xbrlConsistency[1]/ns1:ccConsistency[1]/ns1:ccSign_RetainedEarnings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5F4A80F92095427483C972DC5E93CF7D"/>
                </w:placeholder>
                <w:showingPlcHdr/>
                <w:dataBinding w:prefixMappings="xmlns:ns0='http://wwww.hallomagic.com/xbrl/consistency' xmlns:ns1='consistency' " w:xpath="/ns0:xbrlConsistency[1]/ns1:ccConsistency[1]/ns1:ccSign_RetainedEarnings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5622994B8184498E9855E65B7AF5889B"/>
                </w:placeholder>
                <w:showingPlcHdr/>
                <w:dataBinding w:prefixMappings="xmlns:ns0='http://wwww.hallomagic.com/xbrl/consistency' xmlns:ns1='consistency' " w:xpath="/ns0:xbrlConsistency[1]/ns1:ccConsistency[1]/ns1:ccSign_Equityneeq_instant_T_M[1]" w:storeItemID="{4EBB33DD-D77C-405B-83C8-717CD846EE7E}"/>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B32DE9B1B58C4DE48A398BB89A55D1FE"/>
                </w:placeholder>
                <w:showingPlcHdr/>
                <w:dataBinding w:prefixMappings="xmlns:ns0='http://wwww.hallomagic.com/xbrl/consistency' xmlns:ns1='consistency' " w:xpath="/ns0:xbrlConsistency[1]/ns1:ccConsistency[1]/ns1:ccSign_Equityneeq_instant_T-1_M[1]" w:storeItemID="{4EBB33DD-D77C-405B-83C8-717CD846EE7E}"/>
                <w:text/>
              </w:sdtPr>
              <w:sdtEndPr/>
              <w:sdtContent>
                <w:r w:rsidR="006A4DE5">
                  <w:rPr>
                    <w:rStyle w:val="placeholder1Char"/>
                    <w:rFonts w:hint="eastAsia"/>
                  </w:rPr>
                  <w:t>____________</w:t>
                </w:r>
              </w:sdtContent>
            </w:sdt>
          </w:p>
        </w:tc>
      </w:tr>
      <w:tr w:rsidR="006A4DE5" w:rsidRPr="001B6047" w:rsidTr="00705447">
        <w:tc>
          <w:tcPr>
            <w:tcW w:w="154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6A4DE5" w:rsidRPr="001B6047" w:rsidRDefault="006A4DE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8D1560115EFF4AFDA9560D1BA14D37B1"/>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A911BB"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1D9D6B1F3F924628855B0AEC0BF64E0B"/>
                </w:placeholder>
                <w:showingPlcHdr/>
                <w:text/>
              </w:sdtPr>
              <w:sdtEndPr/>
              <w:sdtContent>
                <w:r w:rsidR="006A4DE5">
                  <w:rPr>
                    <w:rStyle w:val="placeholder1Char"/>
                    <w:rFonts w:hint="eastAsia"/>
                  </w:rPr>
                  <w:t>____________</w:t>
                </w:r>
              </w:sdtContent>
            </w:sdt>
          </w:p>
        </w:tc>
      </w:tr>
    </w:tbl>
    <w:p w:rsidR="006A4DE5" w:rsidRPr="0095201F" w:rsidRDefault="006A4DE5"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6A4DE5" w:rsidRPr="00552A81" w:rsidRDefault="006A4DE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6A4DE5" w:rsidRPr="00552A81" w:rsidTr="001168E3">
        <w:tc>
          <w:tcPr>
            <w:tcW w:w="1912"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6A4DE5" w:rsidRPr="00552A81" w:rsidRDefault="006A4DE5"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EC7D1833ECC249D58A20687EC2CDEE53"/>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9CFE40C530D8487E8AAAFEAC04070FA9"/>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0EAF01A70C7E43E8A1F1EA1253E5BB00"/>
                </w:placeholder>
                <w:showingPlcHdr/>
                <w:dataBinding w:prefixMappings="xmlns:ns0='http://wwww.hallomagic.com/xbrl/consistency' xmlns:ns1='consistency' " w:xpath="/ns0:xbrlConsistency[1]/ns1:ccConsistency[1]/ns1:ccSign_OperatingRevenue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D68F09FB912F472B9498679BCFA08809"/>
                </w:placeholder>
                <w:showingPlcHdr/>
                <w:dataBinding w:prefixMappings="xmlns:ns0='http://wwww.hallomagic.com/xbrl/consistency' xmlns:ns1='consistency' " w:xpath="/ns0:xbrlConsistency[1]/ns1:ccConsistency[1]/ns1:ccSign_OperatingRevenue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5F51FACC36ED4848A59CFB0345E1C631"/>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033A9C79BE2F47E995CB992EC5F45182"/>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5745D726982844ADB6DB6290E4FA0E72"/>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A542022ED8DB4B1980552B03D6E70BC5"/>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AF9278A9D1584497AD99C1C236637AA3"/>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6E929BBA608F4FB086F1C560223C4D8A"/>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03CF99BAD3744EDCBB10B1EF34588DF7"/>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214852BC6E9A4D2CA52430CB3F482964"/>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D99B2BE83F2D47E99B9A8BB4A2A1DCF9"/>
                </w:placeholder>
                <w:showingPlcHdr/>
                <w:dataBinding w:prefixMappings="xmlns:ns0='http://wwww.hallomagic.com/xbrl/consistency' xmlns:ns1='consistency' " w:xpath="/ns0:xbrlConsistency[1]/ns1:ccConsistency[1]/ns1:ccSign_OperatingCost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C200B11AD7ED434E87ED8B70D8D9B5DE"/>
                </w:placeholder>
                <w:showingPlcHdr/>
                <w:dataBinding w:prefixMappings="xmlns:ns0='http://wwww.hallomagic.com/xbrl/consistency' xmlns:ns1='consistency' " w:xpath="/ns0:xbrlConsistency[1]/ns1:ccConsistency[1]/ns1:ccSign_OperatingCost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3ECDDFB667264C34B43EEA8DA06D3506"/>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FBFCFF3FE9AE4311B9C5E591B191BA64"/>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6C8F7C98BB854556AD4F41E070ADA4F6"/>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36DBB1DAF318473CA9073D87464ADF2B"/>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1FEE84832C2C403D95D4C4919C74D3A4"/>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6EED5B5646DA456AA09497ED06801D86"/>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043BE24BA78A42F8A5672593F6225708"/>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0E4292D9F21F43F4AE5F4CE1971F6876"/>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38BDA4967A0C4231B65F245635F8B87B"/>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8AF0B16F82684AD98678D88F60EA8D55"/>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3C2582BBF824439FB3F7897707AA8DDF"/>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0503C7E3AB5F4E23B93A901E0E528924"/>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09A4891546AD4D5A8BEFB5AFC812DC1A"/>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CAC2CA643B954428BB5C9765BFF5106A"/>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7777249CF3584FE08A5B751C850803C8"/>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40F0A88DB9CC4364AEEC97C808D68F95"/>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930CCAC640BF4781869F7D5D8D1D86AE"/>
                </w:placeholder>
                <w:showingPlcHdr/>
                <w:dataBinding w:prefixMappings="xmlns:ns0='http://wwww.hallomagic.com/xbrl/consistency' xmlns:ns1='consistency' " w:xpath="/ns0:xbrlConsistency[1]/ns1:ccConsistency[1]/ns1:ccSign_DistributionCosts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5E1FCD56518E4E70A9EB4906D16DAA63"/>
                </w:placeholder>
                <w:showingPlcHdr/>
                <w:dataBinding w:prefixMappings="xmlns:ns0='http://wwww.hallomagic.com/xbrl/consistency' xmlns:ns1='consistency' " w:xpath="/ns0:xbrlConsistency[1]/ns1:ccConsistency[1]/ns1:ccSign_DistributionCosts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7D387D3D90AB46FE89B73E1B17E434B5"/>
                </w:placeholder>
                <w:showingPlcHdr/>
                <w:dataBinding w:prefixMappings="xmlns:ns0='http://wwww.hallomagic.com/xbrl/consistency' xmlns:ns1='consistency' " w:xpath="/ns0:xbrlConsistency[1]/ns1:ccConsistency[1]/ns1:ccSign_AdministrativeExpense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EE62D4F995544646B81C478B4BD577CA"/>
                </w:placeholder>
                <w:showingPlcHdr/>
                <w:dataBinding w:prefixMappings="xmlns:ns0='http://wwww.hallomagic.com/xbrl/consistency' xmlns:ns1='consistency' " w:xpath="/ns0:xbrlConsistency[1]/ns1:ccConsistency[1]/ns1:ccSign_AdministrativeExpense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8D5874361F4D4222B01905A16FA0A699"/>
                </w:placeholder>
                <w:showingPlcHdr/>
                <w:dataBinding w:prefixMappings="xmlns:ns0='http://wwww.hallomagic.com/xbrl/consistency' xmlns:ns1='consistency' " w:xpath="/ns0:xbrlConsistency[1]/ns1:ccConsistency[1]/ns1:ccSign_FinanceCosts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85309797C85A490D8931A3D3C249AC5F"/>
                </w:placeholder>
                <w:showingPlcHdr/>
                <w:dataBinding w:prefixMappings="xmlns:ns0='http://wwww.hallomagic.com/xbrl/consistency' xmlns:ns1='consistency' " w:xpath="/ns0:xbrlConsistency[1]/ns1:ccConsistency[1]/ns1:ccSign_FinanceCosts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EBE38BAC9E694EED919247ADF0BD91B1"/>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CA653223C79844009AE86CE1D368B7F0"/>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473A390C7D3F47969362CC1F6854DA48"/>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5D41CADAB49F4B9393424953EAC7C550"/>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57D83767FD404CB681FA7D17F0AE1EEC"/>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CC8045F3178444B9B04FF73BCE8D7EEA"/>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A7158C5BA86A44B0BDE4A2BC6FD9863E"/>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6D0519D013C24448ACB5A24CFE32439C"/>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11E7192A6F1B419A8C99FC9744504B0C"/>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AB029E0055EF49BCBDCF126D8DC4A548"/>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39DDD00B305649319AEE3A43DF8F08B5"/>
                </w:placeholder>
                <w:showingPlcHdr/>
                <w:dataBinding w:prefixMappings="xmlns:ns0='http://wwww.hallomagic.com/xbrl/consistency' xmlns:ns1='consistency' " w:xpath="/ns0:xbrlConsistency[1]/ns1:ccConsistency[1]/ns1:ccSign_OperatingProfits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4519DA1D05DF4EFEB167430D8AADF99C"/>
                </w:placeholder>
                <w:showingPlcHdr/>
                <w:dataBinding w:prefixMappings="xmlns:ns0='http://wwww.hallomagic.com/xbrl/consistency' xmlns:ns1='consistency' " w:xpath="/ns0:xbrlConsistency[1]/ns1:ccConsistency[1]/ns1:ccSign_OperatingProfits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91B6A8D83198466389F1D6008D49D918"/>
                </w:placeholder>
                <w:showingPlcHdr/>
                <w:dataBinding w:prefixMappings="xmlns:ns0='http://wwww.hallomagic.com/xbrl/consistency' xmlns:ns1='consistency' " w:xpath="/ns0:xbrlConsistency[1]/ns1:ccConsistency[1]/ns1:ccSign_NonOperatingIncome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BB0FD8F9E83C44F38B8088D638260E6C"/>
                </w:placeholder>
                <w:showingPlcHdr/>
                <w:dataBinding w:prefixMappings="xmlns:ns0='http://wwww.hallomagic.com/xbrl/consistency' xmlns:ns1='consistency' " w:xpath="/ns0:xbrlConsistency[1]/ns1:ccConsistency[1]/ns1:ccSign_NonOperatingIncome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3FE08C6E3F584E29AB48A6EAA4B5462B"/>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48DC24EBAF80433EB7227D9DFF892ED5"/>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F0135BD091754819B4B61E37E89AD513"/>
                </w:placeholder>
                <w:showingPlcHdr/>
                <w:dataBinding w:prefixMappings="xmlns:ns0='http://wwww.hallomagic.com/xbrl/consistency' xmlns:ns1='consistency' " w:xpath="/ns0:xbrlConsistency[1]/ns1:ccConsistency[1]/ns1:ccSign_NonOperatingExpenses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445CB2B7CDE541BCA9E25D02CBB272AD"/>
                </w:placeholder>
                <w:showingPlcHdr/>
                <w:dataBinding w:prefixMappings="xmlns:ns0='http://wwww.hallomagic.com/xbrl/consistency' xmlns:ns1='consistency' " w:xpath="/ns0:xbrlConsistency[1]/ns1:ccConsistency[1]/ns1:ccSign_NonOperatingExpenses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F17A416FAF68419A80F386F52EABCB4A"/>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03F97D7992984D038F2474829706C9A6"/>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A7D839D7F774436F89DF2C56B010635A"/>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9A540EC68F4343518E4CA0A1FD6CEE06"/>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EE577829855A48D7B2C2FC6E255B3A33"/>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FE3A3159BD134824965B7B7B24DC0414"/>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CA91564AB7F04F57926030E6E8D6B7F3"/>
                </w:placeholder>
                <w:showingPlcHdr/>
                <w:dataBinding w:prefixMappings="xmlns:ns0='http://wwww.hallomagic.com/xbrl/consistency' xmlns:ns1='consistency' " w:xpath="/ns0:xbrlConsistency[1]/ns1:ccConsistency[1]/ns1:ccSign_ProfitLoss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6A2F5188AF514E74A1EA9FF4BADC9311"/>
                </w:placeholder>
                <w:showingPlcHdr/>
                <w:dataBinding w:prefixMappings="xmlns:ns0='http://wwww.hallomagic.com/xbrl/consistency' xmlns:ns1='consistency' " w:xpath="/ns0:xbrlConsistency[1]/ns1:ccConsistency[1]/ns1:ccSign_ProfitLoss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9956C27761C94ED88BB8906059651F3F"/>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7B15B650B684499AA9B96A447F567296"/>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29A2565BEFCC43C88824A5E370C6D341"/>
                </w:placeholder>
                <w:showingPlcHdr/>
                <w:dataBinding w:prefixMappings="xmlns:ns0='http://wwww.hallomagic.com/xbrl/consistency' xmlns:ns1='consistency' " w:xpath="/ns0:xbrlConsistency[1]/ns1:ccConsistency[1]/ns1:ccSign_ProfitLossAttributableToOwnersOfParent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527EC647828C46D4812E8A741AFD6B44"/>
                </w:placeholder>
                <w:showingPlcHdr/>
                <w:dataBinding w:prefixMappings="xmlns:ns0='http://wwww.hallomagic.com/xbrl/consistency' xmlns:ns1='consistency' " w:xpath="/ns0:xbrlConsistency[1]/ns1:ccConsistency[1]/ns1:ccSign_ProfitLossAttributableToOwnersOfParent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B5D5D208AC314BBF80B153199DD3EAE9"/>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0DEC54DB4BF44D02B4B60BF9AD32259F"/>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93DEE988C4704CB7AC30DF3EA46B700C"/>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DCDCBAF6BE2647C9B9FAC49251D6F149"/>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E469D99E66564D8987E146A8FBD2748A"/>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BEF661B6B82647C99DE31D9A9B5E26A7"/>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65838E56071D418A8EF0F8F516F13A92"/>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F37D1AFBF084E4098E3F8D19F20D2C2"/>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A275FA93ED5541DD99A643A982337DF7"/>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0C0D714A7BD343C29B605E8496134081"/>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A9131D18B7D3402E8CE436EBBCDC248B"/>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6BEE9E63F9BD4B52A5BEE83A7B1607F9"/>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20AC54AD69FA4176B12E376609A10D39"/>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DB6A01260114303B8F56083A9A21586"/>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390656495BD3433FAC47E67F247D2953"/>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A5AEEF12DCD14128BB4711F2C8AE95BF"/>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4BB6CB45FA024C7FA4F6C2E196101953"/>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1DB0F3009B2C418ABB4BB75AC400DDE0"/>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988477176FCF41B981668CB0CA38CC94"/>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6E1B9A5C75844C5B8B421C216D279D1C"/>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9439A24B7D994942A93A8109D6235E38"/>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7A65514DE2E0412F8B5E650119845188"/>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B56E8649D8EC425390FAA6D71B7EA930"/>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FE141E7D85184A7D97BE70903A63B839"/>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8C3118DDBE974BD7A52AFA3C404530BE"/>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C09257730A85406D847BC183F7608465"/>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E16DF246DDA946E8A947365377B94833"/>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38E8E5A73535491C85DA8ED6DCB2CDEA"/>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06DC96D34494447A94DDBCF6701EF8F8"/>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4D8D42035D3B4255BF9628CF9E4C18B4"/>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4CFDA1C8A4D44865836C6492E39FEF00"/>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4594EE3947654818BDB5DB1092670797"/>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7E1D27B06DFF47A6B165084E67B4C909"/>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58062349F25F465F8D99AE66BA4C576E"/>
                </w:placeholder>
                <w:showingPlcHdr/>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6A4DE5" w:rsidRPr="00552A81" w:rsidRDefault="006A4DE5" w:rsidP="00705447">
            <w:pPr>
              <w:jc w:val="right"/>
              <w:rPr>
                <w:rFonts w:asciiTheme="minorEastAsia" w:eastAsiaTheme="minorEastAsia" w:hAnsiTheme="minorEastAsia"/>
                <w:color w:val="000000" w:themeColor="text1"/>
                <w:sz w:val="18"/>
                <w:szCs w:val="21"/>
              </w:rPr>
            </w:pPr>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72EAB6E243540DEAC8022B14ED16A0E"/>
                </w:placeholder>
                <w:showingPlcHdr/>
                <w:dataBinding w:prefixMappings="xmlns:ns0='http://wwww.hallomagic.com/xbrl/consistency' xmlns:ns1='consistency' " w:xpath="/ns0:xbrlConsistency[1]/ns1:ccConsistency[1]/ns1:ccSign_BasicEarningsLossPerShareneeq_duration_T[1]" w:storeItemID="{4EBB33DD-D77C-405B-83C8-717CD846EE7E}"/>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5A4C085B84EB4C00A71E55F403FF5250"/>
                </w:placeholder>
                <w:showingPlcHdr/>
                <w:dataBinding w:prefixMappings="xmlns:ns0='http://wwww.hallomagic.com/xbrl/consistency' xmlns:ns1='consistency' " w:xpath="/ns0:xbrlConsistency[1]/ns1:ccConsistency[1]/ns1:ccSign_BasicEarningsLossPerShareneeq_duration_T-1[1]" w:storeItemID="{4EBB33DD-D77C-405B-83C8-717CD846EE7E}"/>
                <w:text/>
              </w:sdtPr>
              <w:sdtEndPr/>
              <w:sdtContent>
                <w:r w:rsidR="006A4DE5">
                  <w:rPr>
                    <w:rStyle w:val="placeholder1Char"/>
                    <w:rFonts w:hint="eastAsia"/>
                  </w:rPr>
                  <w:t>____________</w:t>
                </w:r>
              </w:sdtContent>
            </w:sdt>
          </w:p>
        </w:tc>
      </w:tr>
      <w:tr w:rsidR="006A4DE5" w:rsidRPr="00552A81" w:rsidTr="001168E3">
        <w:tc>
          <w:tcPr>
            <w:tcW w:w="1912"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6A4DE5" w:rsidRPr="00552A81" w:rsidRDefault="006A4DE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B3CC592C240B4F35BF041388725CBA7F"/>
                </w:placeholder>
                <w:showingPlcHdr/>
                <w:text/>
              </w:sdtPr>
              <w:sdtEndPr/>
              <w:sdtContent>
                <w:r w:rsidR="006A4DE5">
                  <w:rPr>
                    <w:rStyle w:val="placeholder1Char"/>
                    <w:rFonts w:hint="eastAsia"/>
                  </w:rPr>
                  <w:t>____________</w:t>
                </w:r>
              </w:sdtContent>
            </w:sdt>
          </w:p>
        </w:tc>
        <w:tc>
          <w:tcPr>
            <w:tcW w:w="1176" w:type="pct"/>
            <w:shd w:val="clear" w:color="auto" w:fill="auto"/>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F912D78BDF94D28B80E7DD899EF2FDE"/>
                </w:placeholder>
                <w:showingPlcHdr/>
                <w:text/>
              </w:sdtPr>
              <w:sdtEndPr/>
              <w:sdtContent>
                <w:r w:rsidR="006A4DE5">
                  <w:rPr>
                    <w:rStyle w:val="placeholder1Char"/>
                    <w:rFonts w:hint="eastAsia"/>
                  </w:rPr>
                  <w:t>____________</w:t>
                </w:r>
              </w:sdtContent>
            </w:sdt>
          </w:p>
        </w:tc>
      </w:tr>
    </w:tbl>
    <w:p w:rsidR="006A4DE5" w:rsidRPr="00552A81" w:rsidRDefault="006A4DE5"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756820818A9A4F04BB07BC93E189EDDE"/>
          </w:placeholder>
          <w:showingPlcHdr/>
          <w:dataBinding w:prefixMappings="xmlns:ns0='http://wwww.hallomagic.com/xbrl/consistency' xmlns:ns1='consistency' " w:xpath="/ns0:xbrlConsistency[1]/ns1:ccConsistency[1]/ns1:ccSign_GongSiFaDingDaiBiaoRenneeq_duration_T[1]" w:storeItemID="{4EBB33DD-D77C-405B-83C8-717CD846EE7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80F953B7D0AC404FB0C95CED028792E1"/>
          </w:placeholder>
          <w:showingPlcHdr/>
          <w:dataBinding w:prefixMappings="xmlns:ns0='http://wwww.hallomagic.com/xbrl/consistency' xmlns:ns1='consistency' " w:xpath="/ns0:xbrlConsistency[1]/ns1:ccConsistency[1]/ns1:ccSign_ZhuGuanKuaiJiGongZuoFuZeRenneeq_duration_T[1]" w:storeItemID="{4EBB33DD-D77C-405B-83C8-717CD846EE7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0A053B50753647FBAD6BF5CEDB9DF2D8"/>
          </w:placeholder>
          <w:showingPlcHdr/>
          <w:dataBinding w:prefixMappings="xmlns:ns0='http://wwww.hallomagic.com/xbrl/consistency' xmlns:ns1='consistency' " w:xpath="/ns0:xbrlConsistency[1]/ns1:ccConsistency[1]/ns1:ccSign_KuaiJiJiGouFuZeRenneeq_duration_T[1]" w:storeItemID="{4EBB33DD-D77C-405B-83C8-717CD846EE7E}"/>
          <w:text/>
        </w:sdtPr>
        <w:sdtEndPr/>
        <w:sdtContent>
          <w:r w:rsidRPr="001168E3">
            <w:rPr>
              <w:rStyle w:val="placeholder1Char"/>
              <w:rFonts w:hint="eastAsia"/>
            </w:rPr>
            <w:t>___________</w:t>
          </w:r>
        </w:sdtContent>
      </w:sdt>
    </w:p>
    <w:p w:rsidR="006A4DE5" w:rsidRDefault="006A4DE5" w:rsidP="005743FF">
      <w:pPr>
        <w:widowControl/>
        <w:jc w:val="left"/>
        <w:rPr>
          <w:rFonts w:asciiTheme="minorEastAsia" w:eastAsiaTheme="minorEastAsia" w:hAnsiTheme="minorEastAsia" w:cs="宋体"/>
          <w:color w:val="000000" w:themeColor="text1"/>
          <w:kern w:val="0"/>
          <w:sz w:val="18"/>
          <w:szCs w:val="18"/>
        </w:rPr>
      </w:pPr>
    </w:p>
    <w:p w:rsidR="006A4DE5" w:rsidRPr="001B6047" w:rsidRDefault="006A4DE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6A4DE5" w:rsidRPr="001B6047" w:rsidTr="00705447">
        <w:tc>
          <w:tcPr>
            <w:tcW w:w="2281"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6A4DE5" w:rsidRPr="001B6047" w:rsidRDefault="006A4DE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2E34F7F752F44FC1A6973A9B88FF653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76FDD4E1F1A14732A9C0323BBBF5B8BF"/>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35DA85C520924654B10FB6FFDC3F557E"/>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718D010F38124BAAA110A6BF7BB78269"/>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C4E25329DC194C4A8F05A21D504BE7E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3EDE5F3CEB5C4093B6F21088D3015C4D"/>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A4E05339EB1643C184E68A2414AE1BA2"/>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78C517DF035E4F988350E54FBC795391"/>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1F0514F94B5F417583EE43D674A02817"/>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F192773F12AF4071A2F91BD7301AC754"/>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E48F97B361D742C9BC345B7511958DC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3DEF9B20E9534210A967634DC0B70BED"/>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A27F07DEFB454348921A6A11994466C7"/>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94C38337AC4A4CBDAAF505015667FAEA"/>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5D2D39B73AA941FF9E108A6727FA6D6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07BF126AA246488ABB79DBF41365F416"/>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B605E978AC974E3BB61D4E4DE8FED11A"/>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CD5FB70E399E44D48AA6EB0616D40C03"/>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7D1CD5860A3F439EAA979C257B5F34D4"/>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B72CBD64D61741D7848DBCD33B29A69B"/>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021012F4AC9A4C05BEEB89231E7EC312"/>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DAEA2C6EC058484F89F75383D78D9D9F"/>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187BD45CB24A4DC2BE5BA81A1A2D657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F6803890000A4D338775D547BA573C26"/>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4986393B590449B48C646CBBB1F468F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4A2728D07DA645FEBBB592A47A5C8061"/>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9AD22AA6CB7848FA952DAEB260B65359"/>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C5DC9FD5407C4901A91C2447C77F5187"/>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42CC85B01E5B44B78F3E7884835B341F"/>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CBA3A4B5C4AC42B592EC91B13675377F"/>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A6BDCBBBB47B4A719E4A27319788C389"/>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CC752961E9BF45C09A33267BE7E2C781"/>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4D47D95BEACC47478E33B4673F263C0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EE95DD77F44F4C8794E3F0816B2F101F"/>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A45B00D00D2B4819A1621092AB548BD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206FC9C50A424298BB25F10F321CBB48"/>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4D192AA9915143A79C8853B84064928B"/>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BC2A9A7E3D9944C880970326854F6177"/>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D5889F4EFE324E9EB2BFDDAD89DA79E2"/>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7F23BF12B25144EFA91D8DB0BB0B75D6"/>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A4B9749395934FA1A370D4DAB57A66F5"/>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FFB5C90718334FA0AA6641312DDB382C"/>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31F28DFEE66B4C1CA0E122EF15BDC48B"/>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EBD6940615604770B796CEE18701DAEA"/>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D7A7CE19B1C34FA29BEA2ED6620B23F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D3BABDA2F12440918D62E0A3219F6602"/>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D14AD7C926B8448EB8177DAE8D289F9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2224221B06A0473E84B8BD6B560F6DFE"/>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22178DB4289345EEBE044899B6E520E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151B38FC96444C439BDE6DC6AB744E25"/>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BEDB56C3E89744C2A4CA64DC037C743F"/>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38FD9C4457924904AE5A7E981A3FD797"/>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88FE49D440E34265A6F63A07CA5748E5"/>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B5CD239BEE8B454EB038CC297D45A965"/>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C27AE9BDD72C41449C4195E97A568825"/>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276C684AE5694D00AD7BDED59BA82166"/>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4EE3C227586B421F915C0AB033A66CC0"/>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B6C88EE816F544DD9591B0B0BAFE758D"/>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C9491B37294A491284EABDB1712423C9"/>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6026079844D54F6BAD7AC3D7E7F91AD2"/>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6A4DE5" w:rsidRPr="00C45A43" w:rsidRDefault="006A4DE5" w:rsidP="00705447">
            <w:pPr>
              <w:jc w:val="right"/>
              <w:rPr>
                <w:rFonts w:asciiTheme="minorEastAsia" w:eastAsiaTheme="minorEastAsia" w:hAnsiTheme="minorEastAsia"/>
                <w:color w:val="000000" w:themeColor="text1"/>
                <w:sz w:val="18"/>
                <w:szCs w:val="18"/>
              </w:rPr>
            </w:pPr>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22E01E7ED2D347F2A2B27D8E39DD197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16796D6DFBD3457B9276DB349DA2A219"/>
                </w:placeholder>
                <w:showingPlcHdr/>
                <w:text/>
              </w:sdtPr>
              <w:sdtEndPr/>
              <w:sdtContent>
                <w:r w:rsidR="006A4DE5">
                  <w:rPr>
                    <w:rStyle w:val="placeholder1Char"/>
                    <w:rFonts w:hint="eastAsia"/>
                  </w:rPr>
                  <w:t>____________</w:t>
                </w:r>
              </w:sdtContent>
            </w:sdt>
          </w:p>
        </w:tc>
      </w:tr>
      <w:tr w:rsidR="006A4DE5" w:rsidRPr="001B6047" w:rsidTr="00705447">
        <w:tc>
          <w:tcPr>
            <w:tcW w:w="2281"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6A4DE5" w:rsidRPr="00C45A43" w:rsidRDefault="006A4DE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527D35D943674EADBB8CB643C8054B98"/>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231A3802F9344ED19E5469936F6FD7F8"/>
                </w:placeholder>
                <w:showingPlcHdr/>
                <w:text/>
              </w:sdtPr>
              <w:sdtEndPr/>
              <w:sdtContent>
                <w:r w:rsidR="006A4DE5">
                  <w:rPr>
                    <w:rStyle w:val="placeholder1Char"/>
                    <w:rFonts w:hint="eastAsia"/>
                  </w:rPr>
                  <w:t>____________</w:t>
                </w:r>
              </w:sdtContent>
            </w:sdt>
          </w:p>
        </w:tc>
      </w:tr>
    </w:tbl>
    <w:p w:rsidR="006A4DE5" w:rsidRPr="00552A81" w:rsidRDefault="006A4DE5" w:rsidP="005743FF">
      <w:pPr>
        <w:widowControl/>
        <w:jc w:val="left"/>
        <w:rPr>
          <w:rFonts w:asciiTheme="minorEastAsia" w:eastAsiaTheme="minorEastAsia" w:hAnsiTheme="minorEastAsia" w:cs="宋体"/>
          <w:color w:val="000000" w:themeColor="text1"/>
          <w:kern w:val="0"/>
          <w:sz w:val="18"/>
          <w:szCs w:val="18"/>
        </w:rPr>
      </w:pPr>
    </w:p>
    <w:p w:rsidR="006A4DE5" w:rsidRPr="00552A81" w:rsidRDefault="006A4DE5"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A52EF84E951B4FF4842564F686F8FB7B"/>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A83606DE8F474BF28B019E111589578E"/>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19ED56C31FE84204BFAEE3FBF3FCEC22"/>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7AFBA959DC3543EBAF59410B2A728E7D"/>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F192A1B2761740BA8AB5E007D060DAB5"/>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58E0562EF2AF481F84AEE31D81181925"/>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1456CA8B195E45B1AC1D21F98F5777E4"/>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CEE83447A2A14F53A1696A29D9AE5325"/>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38D9608764A14238875594789F3C049E"/>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ED80DF20EA144858906C9B3B1F5B92F7"/>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3CB8542D49A44D108444F8D2C3929EE1"/>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854AAD967DD04AA6A7A04AEA9452FFC2"/>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B740CF68D7784D4E8F02F64F7A46CAE5"/>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BB2AB08DC45E4182A8CA3C81642FF03E"/>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432DABEAF594404A9DA45F3D7199F07A"/>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1D8523524D5F4F8A8AFEA7B27602697C"/>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A598C357232A4F13B4C3ED81269382D0"/>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A275900B5A1144FCA9082E92F38EC28D"/>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57C5C35043074B8EBB5D15805DF23B88"/>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BE7FF62C6F5848689CB87212FD4B4A0A"/>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129154DA961442CE8664A810A1DDA392"/>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68110664BD554FF594539EF577411D54"/>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579ED07DA28D443F994DEA9563D1EDB9"/>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63A7D19879C644F29F4C74B9C5E5B246"/>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A006458785D04260A3D87C2E64D59E80"/>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2800E4E899634165B4DD208D209A9725"/>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1EFF9C5F216640319954CB6A3AFBE1AB"/>
                </w:placeholder>
                <w:showingPlcHdr/>
                <w:text/>
              </w:sdtPr>
              <w:sdtEndPr/>
              <w:sdtContent>
                <w:r w:rsidR="006A4DE5">
                  <w:rPr>
                    <w:rStyle w:val="placeholder1Char"/>
                    <w:rFonts w:hint="eastAsia"/>
                  </w:rPr>
                  <w:t>____________</w:t>
                </w:r>
              </w:sdtContent>
            </w:sdt>
          </w:p>
        </w:tc>
        <w:tc>
          <w:tcPr>
            <w:tcW w:w="882"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269656A6849840CD942EFAE5A5F99C88"/>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D4EDF4091494424886C2BD8F391A5176"/>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857AD3F0E35F4F9887DB9A55BE9D5F64"/>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9CC3B637B05E47CCA065E1E44CF00308"/>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A5DD9DE1D4354AD38FE4F717E66C53FE"/>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5BFA90814A2D49999BFB9913BC9D4D73"/>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0FE5D6ED05DB45A3B21C1974CB79961E"/>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E7526C1A18AD4DA19A88D9AAC7792F42"/>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4890FEBFB0B7457EB6FA754D33C57A10"/>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9A86626DF45401892774C42A741D320"/>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DBC302C0945E459C89DDE66A2509ED90"/>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C4A4D6EBD35E41C2BB02DEDA89BB20F4"/>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623328C16D16417FAA967391C70C2114"/>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D5F7D00F44034B2E953105032CD5BDED"/>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0D175EE74A3C463DA62C536BDBC76A66"/>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6B2CBC9FBE044C54B2AD712ECA070923"/>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F9CEB62356664D51BB8C3B66624164C1"/>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39EF6027FB9445968B4908AAC8BBBB26"/>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F62908F728E74B24AA143D13F739D66E"/>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B4196250709F4CB08A74E20E4D2192A2"/>
                </w:placeholder>
                <w:showingPlcHdr/>
                <w:text/>
              </w:sdtPr>
              <w:sdtEndPr/>
              <w:sdtContent>
                <w:r w:rsidR="006A4DE5">
                  <w:rPr>
                    <w:rStyle w:val="placeholder1Char"/>
                    <w:rFonts w:hint="eastAsia"/>
                  </w:rPr>
                  <w:t>____________</w:t>
                </w:r>
              </w:sdtContent>
            </w:sdt>
          </w:p>
        </w:tc>
        <w:tc>
          <w:tcPr>
            <w:tcW w:w="882"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208EC198A045401C838B1B0AC9207FEB"/>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753895FC9A054EBB84620CC38EE47563"/>
                </w:placeholder>
                <w:showingPlcHdr/>
                <w:dataBinding w:prefixMappings="xmlns:ns0='http://wwww.hallomagic.com/xbrl/consistency' xmlns:ns1='consistency' " w:xpath="/ns0:xbrlConsistency[1]/ns1:ccConsistency[1]/ns1:ccSign_CashFlowsFromUsedInOperatingActivitiesneeq_duration_T[1]" w:storeItemID="{4EBB33DD-D77C-405B-83C8-717CD846EE7E}"/>
                <w:text/>
              </w:sdtPr>
              <w:sdtEndPr/>
              <w:sdtContent>
                <w:r w:rsidR="006A4DE5">
                  <w:rPr>
                    <w:rStyle w:val="placeholder1Char"/>
                    <w:rFonts w:hint="eastAsia"/>
                  </w:rPr>
                  <w:t>____________</w:t>
                </w:r>
              </w:sdtContent>
            </w:sdt>
          </w:p>
        </w:tc>
        <w:tc>
          <w:tcPr>
            <w:tcW w:w="882" w:type="pct"/>
            <w:shd w:val="clear" w:color="auto" w:fill="D9D9D9" w:themeFill="background1" w:themeFillShade="D9"/>
          </w:tcPr>
          <w:p w:rsidR="006A4DE5" w:rsidRPr="00552A81" w:rsidRDefault="00D13CE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2A1D8246748D43F9BA60AC7F2031B1F3"/>
                </w:placeholder>
                <w:showingPlcHdr/>
                <w:dataBinding w:prefixMappings="xmlns:ns0='http://wwww.hallomagic.com/xbrl/consistency' xmlns:ns1='consistency' " w:xpath="/ns0:xbrlConsistency[1]/ns1:ccConsistency[1]/ns1:ccSign_CashFlowsFromUsedInOperatingActivitiesneeq_duration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E3BE5024DA5E49C3BCC82210751CC046"/>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9766078C16CF466B99F68361B49FF292"/>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28865E0CD9DA45B2A2FC50A261AEDEBA"/>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C4DA5573811A404F81312E4330EB4010"/>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61637451C23D4E7A9EAADB7667E5A5DF"/>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00284CB6E3114FE3B900E16A834AAA82"/>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E97EF53B5E374C02BDB73402A020BED6"/>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0BADB0DFF62B46ABA7B84EB4CA65DBD5"/>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05DC3688F5BA40D098553420A069B71B"/>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388FE145ED4943588AC823D55737FF36"/>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7BF27386566C4E349D00E17D4C332B8B"/>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A38EB17B0DBD47E5A1069025F1BE9F87"/>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0742C2737C0B4D9EA02CA98735DBA33A"/>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49728A8FB31C491FA23FE5ABB8AFB054"/>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4B916FF5842C4627B5C00C294B2C34CF"/>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D529DDA6BDED4F7DB0F329A7DB40AC44"/>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2E9662D5A0454D9F93F3AE3F69D9E3D2"/>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304262FAEF854127BBDE69AB47818023"/>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CC506EA40BA44176B76AFDBA537FD8B1"/>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8E08EC6A0AAB48918A8F8A17EF43D297"/>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28F2AC5AF3624431AF2FFECFA0EFBE82"/>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FB912E5D2F974499A75BAF81F7EC1A5E"/>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6A4DE5" w:rsidRPr="00552A81" w:rsidRDefault="006A4DE5"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5C6AE34D33934901B1CD2ACF3D1D5D32"/>
                </w:placeholder>
                <w:showingPlcHdr/>
                <w:text/>
              </w:sdtPr>
              <w:sdtEndPr/>
              <w:sdtContent>
                <w:r w:rsidR="006A4DE5">
                  <w:rPr>
                    <w:rStyle w:val="placeholder1Char"/>
                    <w:rFonts w:hint="eastAsia"/>
                  </w:rPr>
                  <w:t>____________</w:t>
                </w:r>
              </w:sdtContent>
            </w:sdt>
          </w:p>
        </w:tc>
        <w:tc>
          <w:tcPr>
            <w:tcW w:w="882"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E4CFDB151B464E8CBB45EC349C599D0C"/>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6A4DE5" w:rsidRPr="00552A81" w:rsidRDefault="006A4DE5"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69CDB7CA87514665B244F840188EFE40"/>
                </w:placeholder>
                <w:showingPlcHdr/>
                <w:dataBinding w:prefixMappings="xmlns:ns0='http://wwww.hallomagic.com/xbrl/consistency' xmlns:ns1='consistency' " w:xpath="/ns0:xbrlConsistency[1]/ns1:ccConsistency[1]/ns1:ccSign_CashFlowsFromUsedInInvestingActivitiesneeq_duration_T[1]" w:storeItemID="{4EBB33DD-D77C-405B-83C8-717CD846EE7E}"/>
                <w:text/>
              </w:sdtPr>
              <w:sdtEndPr/>
              <w:sdtContent>
                <w:r w:rsidR="006A4DE5">
                  <w:rPr>
                    <w:rStyle w:val="placeholder1Char"/>
                    <w:rFonts w:hint="eastAsia"/>
                  </w:rPr>
                  <w:t>____________</w:t>
                </w:r>
              </w:sdtContent>
            </w:sdt>
          </w:p>
        </w:tc>
        <w:tc>
          <w:tcPr>
            <w:tcW w:w="882"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2169AE850C2142469B6BFC7B759A0DD3"/>
                </w:placeholder>
                <w:showingPlcHdr/>
                <w:dataBinding w:prefixMappings="xmlns:ns0='http://wwww.hallomagic.com/xbrl/consistency' xmlns:ns1='consistency' " w:xpath="/ns0:xbrlConsistency[1]/ns1:ccConsistency[1]/ns1:ccSign_CashFlowsFromUsedInInvestingActivitiesneeq_duration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BFA1B09738DA408BBCD1B1D0C55BE37E"/>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AFC76C572C8245E6B4F28393913D233B"/>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D6DBEBD8D0E14BE5AFC2AEE9FC69A197"/>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ABA9AFAC567D46E4AF4D784BE987EC1A"/>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D5F04B22FD5F426FBD2EEFBBCDBF9D59"/>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FCCE84C0141049FFBA67692DA529249D"/>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20CE683755224BC696C2D4AEFE1BFF2F"/>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BD30CF6D33AE474981681108D46B97C8"/>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8E36F0B2B24B4F43873434498F4B9DC4"/>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D857DE311784CD98F91CCB3D8E13F13"/>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4EA58A3E2EF949849959F051A2D76640"/>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3562D51884274F8AA13B98EBEBB46873"/>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4E209882353B42AABE0A876FE62623B5"/>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B2F34C0017F44ECEB3EF39CDE71DF78A"/>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DB99F3DC20A54378BEBED8CBBB60000F"/>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3E922650FA2A496F8B35BD4C3FD0C4FA"/>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29A0D37F0042427987121F5467C4B716"/>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F87193F5125147DEB0060013BCCF4DC6"/>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0765CEA6D4BF41BB8D036BF3DC75021F"/>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1E201F7C4A6346988E3EE084F1D5EEFA"/>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037293CE3E4348FDA2580B1529977DD5"/>
                </w:placeholder>
                <w:showingPlcHdr/>
                <w:text/>
              </w:sdtPr>
              <w:sdtEndPr/>
              <w:sdtContent>
                <w:r w:rsidR="006A4DE5">
                  <w:rPr>
                    <w:rStyle w:val="placeholder1Char"/>
                    <w:rFonts w:hint="eastAsia"/>
                  </w:rPr>
                  <w:t>____________</w:t>
                </w:r>
              </w:sdtContent>
            </w:sdt>
          </w:p>
        </w:tc>
        <w:tc>
          <w:tcPr>
            <w:tcW w:w="882"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69B04DBD64F411BA781AC543B79E265"/>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D4CD3702397A4528A555777D9D147C38"/>
                </w:placeholder>
                <w:showingPlcHdr/>
                <w:dataBinding w:prefixMappings="xmlns:ns0='http://wwww.hallomagic.com/xbrl/consistency' xmlns:ns1='consistency' " w:xpath="/ns0:xbrlConsistency[1]/ns1:ccConsistency[1]/ns1:ccSign_CashFlowsFromUsedInFinancingActivitiesneeq_duration_T[1]" w:storeItemID="{4EBB33DD-D77C-405B-83C8-717CD846EE7E}"/>
                <w:text/>
              </w:sdtPr>
              <w:sdtEndPr/>
              <w:sdtContent>
                <w:r w:rsidR="006A4DE5">
                  <w:rPr>
                    <w:rStyle w:val="placeholder1Char"/>
                    <w:rFonts w:hint="eastAsia"/>
                  </w:rPr>
                  <w:t>____________</w:t>
                </w:r>
              </w:sdtContent>
            </w:sdt>
          </w:p>
        </w:tc>
        <w:tc>
          <w:tcPr>
            <w:tcW w:w="882" w:type="pct"/>
            <w:shd w:val="clear" w:color="auto" w:fill="D9D9D9" w:themeFill="background1" w:themeFillShade="D9"/>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0B318D963D1147FDBFFD415D69FB818F"/>
                </w:placeholder>
                <w:showingPlcHdr/>
                <w:dataBinding w:prefixMappings="xmlns:ns0='http://wwww.hallomagic.com/xbrl/consistency' xmlns:ns1='consistency' " w:xpath="/ns0:xbrlConsistency[1]/ns1:ccConsistency[1]/ns1:ccSign_CashFlowsFromUsedInFinancingActivitiesneeq_duration_T-1[1]" w:storeItemID="{4EBB33DD-D77C-405B-83C8-717CD846EE7E}"/>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B5ED72C2FDF54B28B85898821EFA3BF8"/>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23BE388227B14165AD86B530EF710A06"/>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73F76A661A96452CB777EC820E948EB2"/>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10FE3DD749AB4BD6929A66E8E9782104"/>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B5137F4A333F4300989458F4DA0DA1A6"/>
                </w:placeholder>
                <w:showingPlcHdr/>
                <w:dataBinding w:prefixMappings="xmlns:ns0='http://wwww.hallomagic.com/xbrl/consistency' xmlns:ns1='consistency' " w:xpath="/ns0:xbrlConsistency[1]/ns1:ccConsistency[1]/ns1:ccSign_CashAndCashEquivalentsneeq_instant_T-1[1]" w:storeItemID="{4EBB33DD-D77C-405B-83C8-717CD846EE7E}"/>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28C3B87867F94BA58C4725AF7776B28E"/>
                </w:placeholder>
                <w:showingPlcHdr/>
                <w:text/>
              </w:sdtPr>
              <w:sdtEndPr/>
              <w:sdtContent>
                <w:r w:rsidR="006A4DE5">
                  <w:rPr>
                    <w:rStyle w:val="placeholder1Char"/>
                    <w:rFonts w:hint="eastAsia"/>
                  </w:rPr>
                  <w:t>____________</w:t>
                </w:r>
              </w:sdtContent>
            </w:sdt>
          </w:p>
        </w:tc>
      </w:tr>
      <w:tr w:rsidR="006A4DE5" w:rsidRPr="00552A81" w:rsidTr="00705447">
        <w:tc>
          <w:tcPr>
            <w:tcW w:w="2353" w:type="pct"/>
            <w:shd w:val="clear" w:color="auto" w:fill="D9D9D9" w:themeFill="background1" w:themeFillShade="D9"/>
            <w:vAlign w:val="center"/>
          </w:tcPr>
          <w:p w:rsidR="006A4DE5" w:rsidRPr="00552A81" w:rsidRDefault="006A4DE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6A4DE5" w:rsidRPr="00552A81" w:rsidRDefault="006A4DE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46F2B9AF5066433798FA4B664A9B387D"/>
                </w:placeholder>
                <w:showingPlcHdr/>
                <w:text/>
              </w:sdtPr>
              <w:sdtEndPr/>
              <w:sdtContent>
                <w:r w:rsidR="006A4DE5">
                  <w:rPr>
                    <w:rStyle w:val="placeholder1Char"/>
                    <w:rFonts w:hint="eastAsia"/>
                  </w:rPr>
                  <w:t>____________</w:t>
                </w:r>
              </w:sdtContent>
            </w:sdt>
          </w:p>
        </w:tc>
        <w:tc>
          <w:tcPr>
            <w:tcW w:w="882" w:type="pct"/>
            <w:shd w:val="clear" w:color="auto" w:fill="auto"/>
          </w:tcPr>
          <w:p w:rsidR="006A4DE5" w:rsidRPr="00552A81" w:rsidRDefault="00D13CE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AF07B2D82B284D548FAD2F671843E1BE"/>
                </w:placeholder>
                <w:showingPlcHdr/>
                <w:dataBinding w:prefixMappings="xmlns:ns0='http://wwww.hallomagic.com/xbrl/consistency' xmlns:ns1='consistency' " w:xpath="/ns0:xbrlConsistency[1]/ns1:ccConsistency[1]/ns1:ccSign_CashAndCashEquivalentsneeq_instant_T-1[1]" w:storeItemID="{4EBB33DD-D77C-405B-83C8-717CD846EE7E}"/>
                <w:text/>
              </w:sdtPr>
              <w:sdtEndPr/>
              <w:sdtContent>
                <w:r w:rsidR="006A4DE5">
                  <w:rPr>
                    <w:rStyle w:val="placeholder1Char"/>
                    <w:rFonts w:hint="eastAsia"/>
                  </w:rPr>
                  <w:t>____________</w:t>
                </w:r>
              </w:sdtContent>
            </w:sdt>
          </w:p>
        </w:tc>
      </w:tr>
    </w:tbl>
    <w:p w:rsidR="006A4DE5" w:rsidRDefault="006A4DE5"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A986AFA9EC144BE0A49D48D1183C900B"/>
          </w:placeholder>
          <w:showingPlcHdr/>
          <w:dataBinding w:prefixMappings="xmlns:ns0='http://wwww.hallomagic.com/xbrl/consistency' xmlns:ns1='consistency' " w:xpath="/ns0:xbrlConsistency[1]/ns1:ccConsistency[1]/ns1:ccSign_GongSiFaDingDaiBiaoRenneeq_duration_T[1]" w:storeItemID="{4EBB33DD-D77C-405B-83C8-717CD846EE7E}"/>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0AAD0EA3C21F468C8DF911B0E83B069F"/>
          </w:placeholder>
          <w:showingPlcHdr/>
          <w:dataBinding w:prefixMappings="xmlns:ns0='http://wwww.hallomagic.com/xbrl/consistency' xmlns:ns1='consistency' " w:xpath="/ns0:xbrlConsistency[1]/ns1:ccConsistency[1]/ns1:ccSign_ZhuGuanKuaiJiGongZuoFuZeRenneeq_duration_T[1]" w:storeItemID="{4EBB33DD-D77C-405B-83C8-717CD846EE7E}"/>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A7A131CCC4B74B0F84C428E5D7EC39D7"/>
          </w:placeholder>
          <w:showingPlcHdr/>
          <w:dataBinding w:prefixMappings="xmlns:ns0='http://wwww.hallomagic.com/xbrl/consistency' xmlns:ns1='consistency' " w:xpath="/ns0:xbrlConsistency[1]/ns1:ccConsistency[1]/ns1:ccSign_KuaiJiJiGouFuZeRenneeq_duration_T[1]" w:storeItemID="{4EBB33DD-D77C-405B-83C8-717CD846EE7E}"/>
          <w:text/>
        </w:sdtPr>
        <w:sdtEndPr/>
        <w:sdtContent>
          <w:r w:rsidRPr="001168E3">
            <w:rPr>
              <w:rStyle w:val="placeholder1Char"/>
              <w:rFonts w:hint="eastAsia"/>
            </w:rPr>
            <w:t>___________</w:t>
          </w:r>
        </w:sdtContent>
      </w:sdt>
    </w:p>
    <w:p w:rsidR="006A4DE5" w:rsidRDefault="006A4DE5" w:rsidP="005743FF">
      <w:pPr>
        <w:widowControl/>
        <w:ind w:right="270"/>
        <w:jc w:val="left"/>
        <w:rPr>
          <w:rFonts w:asciiTheme="minorEastAsia" w:eastAsiaTheme="minorEastAsia" w:hAnsiTheme="minorEastAsia"/>
          <w:color w:val="000000" w:themeColor="text1"/>
          <w:szCs w:val="24"/>
        </w:rPr>
      </w:pPr>
    </w:p>
    <w:p w:rsidR="006A4DE5" w:rsidRPr="001B6047" w:rsidRDefault="006A4DE5"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6A4DE5" w:rsidRPr="001B6047"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1B6047" w:rsidRDefault="006A4DE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4DE5" w:rsidRPr="001B6047"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C24FA4BC8A8E4764A66F0E89263F8873"/>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599677B69EB34361B48621849249837F"/>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51EE4F26DD3F4EB49FF5AB8DBEBE901C"/>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E7FA2BCAE622445C85C22E132815FEF8"/>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E6F58DDEE59B46CCA347C07290260B2A"/>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BBDF63C5FBD1405EBB6F4309D317BEAC"/>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DE7175A45FE343B79C772CCED272416A"/>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2AB019BE11644E449DA94EA48BA65EE3"/>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780CFA9E303A4A1395C20E2A959E94E2"/>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A5FE877AF8FB42088E50664CC9E0F938"/>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731F31135D4F42118F54DB297F1101D0"/>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A255C3DAFE424CD98E0C4F6E42DDC47E"/>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CD42DC0524B94CF0B3809934A9DF4120"/>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25CFBEDA5AB746439584C827F643DA68"/>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3C5EE74FEC4347BB95D16087E9D1776F"/>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769E1C2C61A84B84B7111756C0710CC8"/>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0A979A90CAC249A5BAB170035B8B1C34"/>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F82B4890AA6B4513BD6061B9600E39EC"/>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14E74B99AD7D4975A06564485C949E07"/>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CC1A2F812F984369A3CF7E7D46C3983F"/>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CAF657A2564F4485ADB8963FBB573FA9"/>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988C82BF59C9465ABEACD927B6BCCEED"/>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BD688896A3274315B4AB1B59289677FF"/>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E20787F026764B32A463ED1A245B749B"/>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97BFD3C569BD4A08840D69AF03689115"/>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A24ED186EC78495EB8ECE6B3DFCAA83C"/>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6F2F51876BF949CC8CCECD4DB2DE69CF"/>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3540174277EE4D3BB222E9FE3C1A94AF"/>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FB07529ACCFB4926B8CCE410AFEAFB1B"/>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6ECFC0F64CF043DC9199AF3DC9335BCE"/>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1728158033B54E6DBC372833E2179723"/>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459B3488A2FB49C89492011D1F30730B"/>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418E3AE35F3B490C96727E117853C715"/>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B7D66CFF4CC54766AB178390CD0623C0"/>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4FD6D82C228C49D4A1571C0B42237B82"/>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C3C4EE18F2984F88A65564BCF61B7DC8"/>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97D2FFFE8A414C67A3DA122FD025F455"/>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DA0EF0258AA44FD7A14BDA86E3E801DB"/>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993637DEFCF646CBBD3316DA548B2C2D"/>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3F4F27CC12144C2892BBBF745A3C6838"/>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5A8EC5E3950F4A60A96296F6412FD1B0"/>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569B070D0F804912AB5A0810F01CDF63"/>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81A385912BB6472291F3C675A95D01FC"/>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F1D6E8BCCBD44B528EA1ADF00B0AEFBF"/>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01EC33EB7D79401C993D573E5BCD43D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51D3B56C89A44BABB7B247B965610669"/>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6249BD538E6A402E871FE34B5EEC1C27"/>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77F876BC1E454E94B25231A89B34967C"/>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7E86FA84F764AC7AB4C337930600BF0"/>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9909C437533141B5800997498A1B7E8A"/>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DADFA702191B4DA6BDCECD5743D690CA"/>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01715B6D4C8C454F966EF31EF07A9F4F"/>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C64BF453CD974026BF35B6EB1E5ED834"/>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EA71469C9B3E4FCC981B87FB63827F6E"/>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35F3FA6071934F3CAF5312AD3B5DB3E1"/>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C5509AB964D942F095CEDBB981A3C18A"/>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4C991D31409041FDA082998145C7F09F"/>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6C0F9E3B38504CDCA556FA77B36822AE"/>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0F7487C3A58B4145A8C83D53E00F539C"/>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50E18DA5820148B4B29489D0749D4010"/>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B6F8C67EF9104503BC621BA4F24AD9FA"/>
                </w:placeholder>
                <w:showingPlcHdr/>
                <w:text/>
              </w:sdtPr>
              <w:sdtEndPr/>
              <w:sdtContent>
                <w:r w:rsidR="006A4DE5">
                  <w:rPr>
                    <w:rStyle w:val="placeholder1Char"/>
                    <w:rFonts w:hint="eastAsia"/>
                  </w:rPr>
                  <w:t>____________</w:t>
                </w:r>
              </w:sdtContent>
            </w:sdt>
          </w:p>
        </w:tc>
        <w:tc>
          <w:tcPr>
            <w:tcW w:w="881" w:type="pct"/>
            <w:shd w:val="clear" w:color="auto" w:fill="D9D9D9" w:themeFill="background1" w:themeFillShade="D9"/>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5882F45810C149BDA152135CBF49EE2D"/>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60B24A4787D44C2294CED601CE4FCA96"/>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D69AD246161540C4A4D5FACABD82371A"/>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D353B5E72B8644B29C65CEEDCE4F0F08"/>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B9210C0DB8904539A76621E27E7EB2BB"/>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0E8CCD1ED5640DC8D9B77C920837085"/>
                </w:placeholder>
                <w:showingPlcHdr/>
                <w:dataBinding w:prefixMappings="xmlns:ns0='http://wwww.hallomagic.com/xbrl/consistency' xmlns:ns1='consistency' " w:xpath="/ns0:xbrlConsistency[1]/ns1:ccConsistency[1]/ns1:ccSign_CashAndCashEquivalentsneeq_instant_T-1_M[1]" w:storeItemID="{4EBB33DD-D77C-405B-83C8-717CD846EE7E}"/>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B001829DB43F4C34922A3580EB92A686"/>
                </w:placeholder>
                <w:showingPlcHdr/>
                <w:text/>
              </w:sdtPr>
              <w:sdtEndPr/>
              <w:sdtContent>
                <w:r w:rsidR="006A4DE5">
                  <w:rPr>
                    <w:rStyle w:val="placeholder1Char"/>
                    <w:rFonts w:hint="eastAsia"/>
                  </w:rPr>
                  <w:t>____________</w:t>
                </w:r>
              </w:sdtContent>
            </w:sdt>
          </w:p>
        </w:tc>
      </w:tr>
      <w:tr w:rsidR="006A4DE5" w:rsidRPr="001B6047" w:rsidTr="00705447">
        <w:tc>
          <w:tcPr>
            <w:tcW w:w="2354" w:type="pct"/>
            <w:shd w:val="clear" w:color="auto" w:fill="D9D9D9" w:themeFill="background1" w:themeFillShade="D9"/>
            <w:vAlign w:val="center"/>
          </w:tcPr>
          <w:p w:rsidR="006A4DE5" w:rsidRPr="001B6047" w:rsidRDefault="006A4DE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6A4DE5" w:rsidRPr="00C45A43" w:rsidRDefault="006A4DE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4C2B161430F44EC7B37425F52954FA03"/>
                </w:placeholder>
                <w:showingPlcHdr/>
                <w:text/>
              </w:sdtPr>
              <w:sdtEndPr/>
              <w:sdtContent>
                <w:r w:rsidR="006A4DE5">
                  <w:rPr>
                    <w:rStyle w:val="placeholder1Char"/>
                    <w:rFonts w:hint="eastAsia"/>
                  </w:rPr>
                  <w:t>____________</w:t>
                </w:r>
              </w:sdtContent>
            </w:sdt>
          </w:p>
        </w:tc>
        <w:tc>
          <w:tcPr>
            <w:tcW w:w="881" w:type="pct"/>
            <w:shd w:val="clear" w:color="auto" w:fill="auto"/>
          </w:tcPr>
          <w:p w:rsidR="006A4DE5" w:rsidRPr="00C45A43" w:rsidRDefault="00D13CE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172B50F585714E74AD91D00222F38E0C"/>
                </w:placeholder>
                <w:showingPlcHdr/>
                <w:dataBinding w:prefixMappings="xmlns:ns0='http://wwww.hallomagic.com/xbrl/consistency' xmlns:ns1='consistency' " w:xpath="/ns0:xbrlConsistency[1]/ns1:ccConsistency[1]/ns1:ccSign_CashAndCashEquivalentsneeq_instant_T-1_M[1]" w:storeItemID="{4EBB33DD-D77C-405B-83C8-717CD846EE7E}"/>
                <w:text/>
              </w:sdtPr>
              <w:sdtEndPr/>
              <w:sdtContent>
                <w:r w:rsidR="006A4DE5">
                  <w:rPr>
                    <w:rStyle w:val="placeholder1Char"/>
                    <w:rFonts w:hint="eastAsia"/>
                  </w:rPr>
                  <w:t>____________</w:t>
                </w:r>
              </w:sdtContent>
            </w:sdt>
          </w:p>
        </w:tc>
      </w:tr>
    </w:tbl>
    <w:p w:rsidR="006A4DE5" w:rsidRDefault="006A4DE5"/>
    <w:bookmarkEnd w:id="14"/>
    <w:p w:rsidR="0066457D" w:rsidRDefault="0066457D" w:rsidP="0066457D"/>
    <w:p w:rsidR="0066457D" w:rsidRPr="0066457D" w:rsidRDefault="0066457D" w:rsidP="0066457D">
      <w:pPr>
        <w:sectPr w:rsidR="0066457D" w:rsidRPr="0066457D" w:rsidSect="000C7399">
          <w:headerReference w:type="default" r:id="rId21"/>
          <w:pgSz w:w="11906" w:h="16838"/>
          <w:pgMar w:top="1440" w:right="1797" w:bottom="1440" w:left="1797" w:header="851" w:footer="992" w:gutter="0"/>
          <w:cols w:space="425"/>
          <w:docGrid w:type="lines" w:linePitch="312"/>
        </w:sectPr>
      </w:pPr>
    </w:p>
    <w:p w:rsidR="006A4DE5" w:rsidRPr="001B6047" w:rsidRDefault="006A4DE5"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6A4DE5" w:rsidRPr="00170479" w:rsidTr="00085C73">
        <w:trPr>
          <w:trHeight w:val="317"/>
          <w:jc w:val="center"/>
        </w:trPr>
        <w:tc>
          <w:tcPr>
            <w:tcW w:w="2689" w:type="dxa"/>
            <w:tcBorders>
              <w:bottom w:val="nil"/>
            </w:tcBorders>
            <w:shd w:val="clear" w:color="auto" w:fill="D9D9D9" w:themeFill="background1" w:themeFillShade="D9"/>
            <w:vAlign w:val="center"/>
          </w:tcPr>
          <w:p w:rsidR="006A4DE5" w:rsidRPr="00170479" w:rsidRDefault="006A4DE5"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6A4DE5" w:rsidRPr="00170479" w:rsidRDefault="006A4DE5"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6A4DE5" w:rsidRPr="00552A81" w:rsidTr="00085C73">
        <w:trPr>
          <w:trHeight w:val="317"/>
          <w:jc w:val="center"/>
        </w:trPr>
        <w:tc>
          <w:tcPr>
            <w:tcW w:w="2689" w:type="dxa"/>
            <w:tcBorders>
              <w:top w:val="nil"/>
              <w:bottom w:val="nil"/>
            </w:tcBorders>
            <w:shd w:val="clear" w:color="auto" w:fill="D9D9D9" w:themeFill="background1" w:themeFillShade="D9"/>
            <w:vAlign w:val="center"/>
          </w:tcPr>
          <w:p w:rsidR="006A4DE5" w:rsidRPr="00170479" w:rsidRDefault="006A4DE5"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6A4DE5" w:rsidRPr="00170479" w:rsidRDefault="006A4DE5"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6A4DE5" w:rsidRPr="00170479" w:rsidRDefault="006A4DE5"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6A4DE5" w:rsidRPr="00170479" w:rsidRDefault="006A4DE5" w:rsidP="001A1A48">
            <w:pPr>
              <w:widowControl/>
              <w:jc w:val="right"/>
              <w:rPr>
                <w:rFonts w:asciiTheme="minorEastAsia" w:eastAsiaTheme="minorEastAsia" w:hAnsiTheme="minorEastAsia"/>
                <w:color w:val="000000" w:themeColor="text1"/>
                <w:sz w:val="16"/>
                <w:szCs w:val="16"/>
              </w:rPr>
            </w:pPr>
          </w:p>
        </w:tc>
      </w:tr>
      <w:tr w:rsidR="006A4DE5" w:rsidRPr="00552A81" w:rsidTr="00085C73">
        <w:trPr>
          <w:trHeight w:val="317"/>
          <w:jc w:val="center"/>
        </w:trPr>
        <w:tc>
          <w:tcPr>
            <w:tcW w:w="2689" w:type="dxa"/>
            <w:tcBorders>
              <w:top w:val="nil"/>
            </w:tcBorders>
            <w:shd w:val="clear" w:color="auto" w:fill="D9D9D9" w:themeFill="background1" w:themeFillShade="D9"/>
            <w:vAlign w:val="center"/>
          </w:tcPr>
          <w:p w:rsidR="006A4DE5" w:rsidRPr="00170479" w:rsidRDefault="006A4DE5"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0DEF954712C49C8ADE7544070FE1112"/>
                </w:placeholder>
                <w:showingPlcHdr/>
                <w:dataBinding w:prefixMappings="xmlns:ns0='http://wwww.hallomagic.com/xbrl/consistency' xmlns:ns1='consistency' " w:xpath="/ns0:xbrlConsistency[1]/ns1:ccConsistency[1]/ns1:ccSign_IssuedCapital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5306A88131C944D6B979CF24F23BFFC4"/>
                </w:placeholder>
                <w:showingPlcHdr/>
                <w:dataBinding w:prefixMappings="xmlns:ns0='http://wwww.hallomagic.com/xbrl/consistency' xmlns:ns1='consistency' " w:xpath="/ns0:xbrlConsistency[1]/ns1:ccConsistency[1]/ns1:ccSign_CapitalSurplu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F92248BA2A3F44E492B8D170D83FE453"/>
                </w:placeholder>
                <w:showingPlcHdr/>
                <w:dataBinding w:prefixMappings="xmlns:ns0='http://wwww.hallomagic.com/xbrl/consistency' xmlns:ns1='consistency' " w:xpath="/ns0:xbrlConsistency[1]/ns1:ccConsistency[1]/ns1:ccSign_KuCunGu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564A59D696DE4E118B0C1F0372B0FD0E"/>
                </w:placeholder>
                <w:showingPlcHdr/>
                <w:dataBinding w:prefixMappings="xmlns:ns0='http://wwww.hallomagic.com/xbrl/consistency' xmlns:ns1='consistency' " w:xpath="/ns0:xbrlConsistency[1]/ns1:ccConsistency[1]/ns1:ccSign_QiTaZongHeShouYi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AF3AEE9CF98B4B14AFC12EAA3010B9FC"/>
                </w:placeholder>
                <w:showingPlcHdr/>
                <w:dataBinding w:prefixMappings="xmlns:ns0='http://wwww.hallomagic.com/xbrl/consistency' xmlns:ns1='consistency' " w:xpath="/ns0:xbrlConsistency[1]/ns1:ccConsistency[1]/ns1:ccSign_SpecializedReserve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671974BE673843BBB5633D4C6681BDC1"/>
                </w:placeholder>
                <w:showingPlcHdr/>
                <w:dataBinding w:prefixMappings="xmlns:ns0='http://wwww.hallomagic.com/xbrl/consistency' xmlns:ns1='consistency' " w:xpath="/ns0:xbrlConsistency[1]/ns1:ccConsistency[1]/ns1:ccSign_SurplusReserve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EEFFB5777027467D8407AA02C28A4962"/>
                </w:placeholder>
                <w:showingPlcHdr/>
                <w:dataBinding w:prefixMappings="xmlns:ns0='http://wwww.hallomagic.com/xbrl/consistency' xmlns:ns1='consistency' " w:xpath="/ns0:xbrlConsistency[1]/ns1:ccConsistency[1]/ns1:ccSign_GeneralProvision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E409D2A9B0094EB7B7303AC1A684806B"/>
                </w:placeholder>
                <w:showingPlcHdr/>
                <w:dataBinding w:prefixMappings="xmlns:ns0='http://wwww.hallomagic.com/xbrl/consistency' xmlns:ns1='consistency' " w:xpath="/ns0:xbrlConsistency[1]/ns1:ccConsistency[1]/ns1:ccSign_RetainedEarning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74F771D4F874472F8169B968FB6F3D1D"/>
                </w:placeholder>
                <w:showingPlcHdr/>
                <w:dataBinding w:prefixMappings="xmlns:ns0='http://wwww.hallomagic.com/xbrl/consistency' xmlns:ns1='consistency' " w:xpath="/ns0:xbrlConsistency[1]/ns1:ccConsistency[1]/ns1:ccSign_NoncontrollingInterest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362D7FEB984E4D479EB40BB8FB76555B"/>
                </w:placeholder>
                <w:showingPlcHdr/>
                <w:dataBinding w:prefixMappings="xmlns:ns0='http://wwww.hallomagic.com/xbrl/consistency' xmlns:ns1='consistency' " w:xpath="/ns0:xbrlConsistency[1]/ns1:ccConsistency[1]/ns1:ccSign_Equity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4C923B550CA84AA899FD64DA02251600"/>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B7DBF9CCCC2C48D49467B404A1A4E83A"/>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D0BF7B0D9AE346B6AE937CD218580D54"/>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C4B32DAD8C694167A5D1BA0E1AA8BD4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B005C83FDC5845D3B588C09D4DDD754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1C5A7CB91B44495E99232DECEE2DFBF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81A24105A59948C384A7F13283CF7BFA"/>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335E2483B3B4474999A68E97F89808B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6280195AFFCD4F30B101500E752ECA8C"/>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5DD671C2566D4F9C8199E44954BCF225"/>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54ABCC27CFE242A4A31B848481BA2E24"/>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F02733F4AF0F4D6DB8E506F746B87DEF"/>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A7B085B5B08F4C3990375CCD3C37F69C"/>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0B5CF07157AB4CFC9FC88F79A367B8C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B01D9C62F48C4D1597135E1FACC6580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C2D5F6398FF6455B9239BD9C3219564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2F2A4E0F88C543C190B52FC8015C9E58"/>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993403CF0EE4AE682E3E7D54C277AD1"/>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BD821719B68B40A5836F581C51A699CC"/>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57D16B6087A2471C867D56D6129CB2C7"/>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AC238CFC0635465F80D3DFDECDC82947"/>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15AD633979DA47BC9BA5E4659247F7A9"/>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459AF91468D24C678B7D033482EFACC5"/>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99189B7FCB52426CAE1C60FF1BDC462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38EB262FC7EF45BC9E3079E304FAF23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E1FC8FD320C84DAA86F47A27AB013CBD"/>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886C8F4709684AD99BAB84AF87A13386"/>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900948F65B51432484F19AF46D7BDF5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7E2E1E5088084801A161BCD085746D43"/>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5C61C44C485F4E46AC1B4EC16AF08BB1"/>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A58AED0038A6433A9B4CA16C37A6D203"/>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031C1E8639BC4E0BBA66BD14E4639015"/>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F2A8474915C04C79845300AE361D15C2"/>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BC1318FD751F452092C5BD47E0C0A475"/>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74B2728C7E984EE3B398C05A8B0B5677"/>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018C20F1838B4D41B0206076588C556A"/>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7EA07EB42FB04E4AA1EC3B5B0C58F03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95AD2E6A523C4AACAA27921EF6E782C8"/>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D6EC48CEBE2D412188C40F6662DA71C5"/>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63E14AF6E32541348D9537B4C2F39443"/>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C8536A51D63C4C1E959A9324ACCA813E"/>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533B3F91D7754621A2B1295D981DCBAB"/>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DE82F8857C4E482796D4ACE1394C8029"/>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3F9644CC8FE47EFA37D65DFC80FB61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E02033E006F8472A9F9E57AC29C90AC4"/>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7DB0A094B3E84D29860EC0C0A73011D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9E21515827FF441587E2643B88043B75"/>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EF17E67838054D2EB2B9733189388F74"/>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735F57578A5466480ABDB3070388942"/>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CA09FEE8EB043DFA462CB0FD670363E"/>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19EB264844E948FB976EF523813E34D7"/>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FCE20675163E495FA01567C0882B2C69"/>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7CEA06F73B7F4090B210E87D5DC56B25"/>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E154CEF2BBEB41F89BEAE89C23CDAFF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A5BF8A049C5A4EBFBB257017545B544F"/>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028E7DDE8AAE4C378F84895CB254C4AF"/>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6FA78B2FE0C848CEA97F66457C20C1F4"/>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EF0F526144A140E2A497B2F02BE610B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1CC92081560845BCA76672BE0068464F"/>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90158BEC77534A4F841B70B4B6826F09"/>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74CC88FC1AE34212AFBCB16DF9BCF188"/>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3E277A6EE56F4F729937A5272CB8D4AC"/>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81659CC2855749A4A7AA56678F60A610"/>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D0ADBC1533C14EA68E63EAA6D932FEE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023EA2118AB4B9198F320A107A361A6"/>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FD93FBBE783F4F55862C6F97CBD54EC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D0BC98E6B44B42648BBE88548DD9487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BDA8B06215B4490B97F0B6ABA662E0A1"/>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386FF5F3F31D48F38AC172AA4A239495"/>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ED9B0796CD56498DB6AE4278B35971F7"/>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4E4A8E57EB1349E49A23804AB5C847F2"/>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15E830469F574F06BBDFD5D95A6EF48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7497F2C12C5444A09F49D9E52556D581"/>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7C43F0206E334A5CB94FD815A38978C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86D9FF170EE04C62A7D13FB2AA7106C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9F27C97A40EE49AAB441DBEE2FCFD2FD"/>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900A8ED168024F08B03B1E3044C1877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3C5F3785C34E4EEFBDBFA656332682B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15D26DFA0F0C4F9486225CCD659DA87B"/>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78A017E0FD754B45A15751CEE5B09735"/>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CB35DC6799934E6EA4AA1118C9C27D1A"/>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8C314C61A7B4C05927A4CF38FB1B79F"/>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FC7E6163C6164EA39E1F23ADCA785830"/>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C7CB17CA870A49088D7C21FD90A6CA0B"/>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B28C512FBC5C441FA61A24FF0BC4C905"/>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B9657189FE9F460BAD81BA2A9C62CD6C"/>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A097D785653D4B8BAF3A2B034C1DBE4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A5235BDAFB5243488F6BB46C02147594"/>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C6BE275E93C490E9DE6A28BE4874843"/>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90119E2B12504888A7B7CA67195517F0"/>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0E87F54A10A740A7A63A93AFCB122715"/>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C19144D91AF94F469E87949DCEB4ED2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D82E6278039D4057A012E553F7235696"/>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09C10CB079D54B749E54398504A8E565"/>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2CE80F0E18ED438380C173DBAB94AEA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2384341CA3554D8AA40390C39611FC33"/>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FA7FECEF32C24705BCB362C7C8D9A59D"/>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A099255EFADA4D0B81B7306B3459C848"/>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026194E348BB4972BF15FDE8BC058360"/>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B24D645C49FE4717A200B5DC26531799"/>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A719AFAB6634C0EA6BA34C58588BD24"/>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97B30DA87CB243639B222C81E5A39B66"/>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FCE1B193335A47AFB8278AA379A47F86"/>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C50209BCF4EE405B9703400BF022B696"/>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2F2E167B13D94B3BBBA70526AE7F0AD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DCD947CD1E1C4F589862F546FF18FA96"/>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88D923C44D6A4174A79C949D321831E1"/>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AC2FC36F390B449E8AC28672D793EEB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69E1B7C79AB74F2A8CCB1E6D84AB0AD0"/>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32DAD459D10C4E1184A1A67B2A84D6D6"/>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731CCBE58B4D4878903182401BFBE7EC"/>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DD8C24A78A56487B990E8AEEB7ED368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EF347E4976F8415EBA0F960991B64CAE"/>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90BC44F7C7C54674AEF5619A8A2E06C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7B85321D7C5E43C18784F3110865C49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49CA953098CF465D854E07D74F6C1A5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90624479AFBB474F8CC77909FBFC096F"/>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EAA2A09691A542D69AFB37681C0A008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DA977BBEAD164251A6BE247D2E1FA8A4"/>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135FD44F756C4BD88EC263A6BEDA986F"/>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B6DE1105732A45EC9DFC481E9AE429B2"/>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BE02EF319688415BA4ADC34C6850A121"/>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465AB914C4134D89BBCDDC86B8832B67"/>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0BA997780EB40F6A0351E9F93F0E125"/>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484B3169472F4485903DC42507B64386"/>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5C41DB8F08D44690A103D8CBA7E7FA98"/>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69BD55DB61A1422F879B5F48AABE86B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85D03BADDD3F42009BCAAF872CF00B16"/>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DF67547C2A2443899F11D48D990DF10E"/>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CCC21B1E2EDD4E3AA0D3F5F3BBE0950E"/>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82271D942A1F4C05BE390C54E3BF48CE"/>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143FF8077D93460E8036CAF939CD759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19C5DFB25968459480B1A08AF26B0974"/>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A181399B46444973849ABD91A2A39C3F"/>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CE57BF9D086E408CA16752D120264507"/>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8821CB2A26694C65A580ECC14144925A"/>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AF00600562914371983C924E34B5E5E4"/>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9CE9B00275B84D4AA15E81901D7CA4A9"/>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4D514D766BB546D398C40019025D4748"/>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6A65CBA6943D4DAFB3BA1C950972A0AC"/>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6F97B625533941968588EF621C1CAB15"/>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AE43ED3B84364CB689BA519062700A39"/>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3537E16DAED64448A425A3A6CB19FA2E"/>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2F2CC51B59974E3CA73E3205AFEE448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E8EDBB1E29D547C0B8C7A8DE81D0BDF5"/>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D39B2B776E0B4FE1960D2E31AC3F5F89"/>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91C1A79B67694995B4BE94097F71883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316419790C9A485D8A3AAC0BC8C93DEC"/>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B1B51B615806488FA0F196104F54116D"/>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826C334A132E46A39D4E2891DA249E65"/>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A11B4C2CB84F49139AA627331CD82736"/>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C6EF054CDB4848CA939EBF25844A686F"/>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7C3B3CA410494C5B8DE361A5B22EFF88"/>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8C08A8C5913B491F873C52CF51D5DB37"/>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8E7F0CDFE18045218AE4626BC08C400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FDA1514DD0F34098BE35E83EFF740C91"/>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8E16545C28E64E12BA6BC292477015C4"/>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6071C794811E48C08B5D3A98527364A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4FC5C1065ED24503A6A3DE13803986FA"/>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8BE2A77626D4E788F7E2E244278C273"/>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B8D2EDB0023A4D2FA4738FF6408C4107"/>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93C5883941B7443DA02A0C087D97918D"/>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C92091AC4CB4CA2B44F140DFD0A290E"/>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38E75578ADEE4AEA8D378321D0FE6F56"/>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B3B8B6CDAB9F47369B21D1FD0103185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24C01DC23AA84A66B43FFEFEED920E6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CBEE9B98703D4EB0A5E639D27DE6A32A"/>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C3D8CB0971C14168960DC858B45AF26C"/>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422E0E9E75034B13AC999B202C4FE7C2"/>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01A5B6F33002489FB2B51D22E595E3DA"/>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F2E9326C41824D40AA797A617B00658C"/>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D82DF7CB30CD4D48B9D3A67874D137F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3DF0FC62CB964A43B4908AE69E1B5806"/>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EAC600A33A87431FA8014E02CAEA9E6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A90FBE9ED92E4BC5934DED4AA214400B"/>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CE2DB33050B949E7A678FF0AEDF9369B"/>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F18AAA89A17349709D03F0DD4AC4635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B9395C33DB6E45F5B32520AA20FDF7C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77C02E7B171C4A0181150CDCCFB62D93"/>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527636501A4C47FF9DDB11B27663F152"/>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AD6046056EDC4EA4B810965E0748E49E"/>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6E3E896ED9F84571A9A26440E9BBDCBC"/>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A5D600E1461B4D57BBA100DDD4A7C828"/>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97C691EDEE8E4C1DA7C6642892E50566"/>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BFC529D2C6994280AD264AC4EE7F306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738A39D1910744318ABE503FE0F29A2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1BAB10A85A1D403192B46CA9741890BC"/>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0E157B7532CA464C823BD46C0DB404A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917F608A0A2A4DAD96E390ACB4DF9367"/>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993B5FEC14C840C4BC3087903D4331B4"/>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8D6BDF7310BA4D12AAA8858ECA5B67F3"/>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FCFD9DB9A63340EF99917A83D76E792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09062693C3C54EB587E015F1ED5A1EDF"/>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71C871963FFA4D3C9EA1A981C16B701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E3B55DC6D7244EC1A91D2014F855194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8454D8BB5DD04707A0CE5E144E5F14B5"/>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0F778B9C41164852B13D7976C6E98A1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667473F3548E498FB66F60954040CB7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595D33DCEFAC477BB095349310C51D5B"/>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1D0B0330B55C459781E383E9844F75A5"/>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B9C70DF9F4734D05AD6BE6AE9183A29C"/>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1ED02DF8B37416597ED400150EFEED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F05B0F2FFB9B4018BF0CCA4CB52655A2"/>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F6EF4FE99F5D45DC800EC1DEBD9A3B4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7F01130AF79541D696F1138C0CB8A11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545B2D1533F3436B91EC902704BC5D5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7E60CDB23DD44ACDA6129926CE35458F"/>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3B5EDACD165B4960A2C338A4D0BCA783"/>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D8F6932FCD204B24A325E7F6B79A87B1"/>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94E07B6F661F4F39868D8C6D5EE4C5EA"/>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23F73D60BF6F4A89A44E91F4CF0B9D36"/>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1F04CC4462384629B8521463CE494103"/>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D2170F424DFF41869C3913A706534E7B"/>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38737FBA20424DF0A6273903370D566C"/>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863F7739C70D4B10897491E635CBB91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5878C63971C1418B91C2EA1A7C26B49C"/>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8F0A8E31F10E4566AAA083657EF7150F"/>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E469515873994EB7B7D1AED4D7664D94"/>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A7CB0B97E6F74BEE963B47D71781B5B6"/>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D7BD43FEE94E4D488EBF987671875907"/>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09E847EDE36C49989F68B63389C24360"/>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42655A505BF94F2B81EC8EA9BA1C7EFF"/>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424792BA9A354A39AB943CA717FAA25B"/>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9B6ED6FFE1E945EBB89CA1DF8B22CABF"/>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90888180D63443AC85139F99AD2C0694"/>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AF83714A6A2442CA1A766A0C31DDCC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95065A799BB5414EA6AF7D52D3067969"/>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2E7D742AB18D4A8AB0A46D4C847F78C9"/>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B272C4CA9F53458888AB50B1AB6A45C9"/>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5C1D5EBAE65940E38F23F8B877530058"/>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17"/>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8323126E384C4FEFB8884739B4788776"/>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AACA281F78F14400A5D01FB4BD141E0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52D3541DB18B416DB3690662A6272917"/>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FAA6C249B65E450ABEBE2A9C5BE96527"/>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AD11CC54F6E240EEB9BD9F07AAC1AE7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A4532BCF581D4C52900407216A4D8E67"/>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05F1694429434405A3E05FD192D4CEA6"/>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D87F0691EFA6421C956087EBF3F2E7A3"/>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EBF668A6BF4B483AA8CFD1622F049713"/>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AE504BAB86E64440AE7E468674FDEC77"/>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13500B78534E4BD68D4CC5225602F262"/>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A02DDBE7509F4F168E0B72C94736AFE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B7871117EA14908899D22E027F85C96"/>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0CE30C08A8A24C20B1D019A39C1DA99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41CDFC1AF38A4A2F981BC4D515856B6C"/>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2253B98FF9C7421A9B6977958C63B21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CCECADBC4B2B4115A47FE5A3390F516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9EAF06DF63D14D68965FF1E94EFADBA9"/>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20FC6C4F552D4212A1D8ABA1CD91AC3F"/>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313F558B0A2A409994DF1198394A1536"/>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677110DC9D14408AAA09F19ECA1660AA"/>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DFE8A2ACF50B466293FD3F701A0B564A"/>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FD585CFFB4CD4AB8B87C6C9185BDFEF9"/>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680A4FE4346048BDB321A76B0B412C2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26CC63513D49445A8AB7BFFEAB9CB63C"/>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D61D90384B8B491FA429C0C0419747BD"/>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571CFF8CC18242F9BE6C040E3981562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2DBA1F2DF4B6430E93671131BD22978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63AE6918566A46AA8189CF003C2F4960"/>
                </w:placeholder>
                <w:showingPlcHdr/>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1F201CDCA7B4425B83511F09B764828F"/>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170479">
        <w:trPr>
          <w:trHeight w:val="302"/>
          <w:jc w:val="center"/>
        </w:trPr>
        <w:tc>
          <w:tcPr>
            <w:tcW w:w="268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DF51339E92D6419A885F318EC6D208BA"/>
                </w:placeholder>
                <w:showingPlcHdr/>
                <w:dataBinding w:prefixMappings="xmlns:ns0='http://wwww.hallomagic.com/xbrl/consistency' xmlns:ns1='consistency' " w:xpath="/ns0:xbrlConsistency[1]/ns1:ccConsistency[1]/ns1:ccSign_IssuedCapital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4FE36C98EF8641F19036C5861BDE2BA7"/>
                </w:placeholder>
                <w:showingPlcHdr/>
                <w:dataBinding w:prefixMappings="xmlns:ns0='http://wwww.hallomagic.com/xbrl/consistency' xmlns:ns1='consistency' " w:xpath="/ns0:xbrlConsistency[1]/ns1:ccConsistency[1]/ns1:ccSign_CapitalSurplus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EDF96EA3B9F4F55A25F31C34D4375F1"/>
                </w:placeholder>
                <w:showingPlcHdr/>
                <w:dataBinding w:prefixMappings="xmlns:ns0='http://wwww.hallomagic.com/xbrl/consistency' xmlns:ns1='consistency' " w:xpath="/ns0:xbrlConsistency[1]/ns1:ccConsistency[1]/ns1:ccSign_KuCunGu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822466881364000B83AA42FE188A345"/>
                </w:placeholder>
                <w:showingPlcHdr/>
                <w:dataBinding w:prefixMappings="xmlns:ns0='http://wwww.hallomagic.com/xbrl/consistency' xmlns:ns1='consistency' " w:xpath="/ns0:xbrlConsistency[1]/ns1:ccConsistency[1]/ns1:ccSign_QiTaZongHeShouYi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0B8263753C424DDC984A874A55F728EF"/>
                </w:placeholder>
                <w:showingPlcHdr/>
                <w:dataBinding w:prefixMappings="xmlns:ns0='http://wwww.hallomagic.com/xbrl/consistency' xmlns:ns1='consistency' " w:xpath="/ns0:xbrlConsistency[1]/ns1:ccConsistency[1]/ns1:ccSign_SpecializedReserve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F38AB81961774B91B70B2E8F8A3A2814"/>
                </w:placeholder>
                <w:showingPlcHdr/>
                <w:dataBinding w:prefixMappings="xmlns:ns0='http://wwww.hallomagic.com/xbrl/consistency' xmlns:ns1='consistency' " w:xpath="/ns0:xbrlConsistency[1]/ns1:ccConsistency[1]/ns1:ccSign_SurplusReserves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109ABD0BFF4045A389E078483B0A224B"/>
                </w:placeholder>
                <w:showingPlcHdr/>
                <w:dataBinding w:prefixMappings="xmlns:ns0='http://wwww.hallomagic.com/xbrl/consistency' xmlns:ns1='consistency' " w:xpath="/ns0:xbrlConsistency[1]/ns1:ccConsistency[1]/ns1:ccSign_GeneralProvisions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83AECBE2540C4338937348613F3CBE5B"/>
                </w:placeholder>
                <w:showingPlcHdr/>
                <w:dataBinding w:prefixMappings="xmlns:ns0='http://wwww.hallomagic.com/xbrl/consistency' xmlns:ns1='consistency' " w:xpath="/ns0:xbrlConsistency[1]/ns1:ccConsistency[1]/ns1:ccSign_RetainedEarnings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11B9B5D9E694DD2A3FB1D2C397CAE1B"/>
                </w:placeholder>
                <w:showingPlcHdr/>
                <w:dataBinding w:prefixMappings="xmlns:ns0='http://wwww.hallomagic.com/xbrl/consistency' xmlns:ns1='consistency' " w:xpath="/ns0:xbrlConsistency[1]/ns1:ccConsistency[1]/ns1:ccSign_NoncontrollingInterests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479"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0390FDD320F840F7BB7B83C19D1C6DB6"/>
                </w:placeholder>
                <w:showingPlcHdr/>
                <w:dataBinding w:prefixMappings="xmlns:ns0='http://wwww.hallomagic.com/xbrl/consistency' xmlns:ns1='consistency' " w:xpath="/ns0:xbrlConsistency[1]/ns1:ccConsistency[1]/ns1:ccSign_Equityneeq_instant_T[1]" w:storeItemID="{4EBB33DD-D77C-405B-83C8-717CD846EE7E}"/>
                <w:text/>
              </w:sdtPr>
              <w:sdtEndPr/>
              <w:sdtContent>
                <w:r w:rsidR="006A4DE5" w:rsidRPr="00711F0E">
                  <w:rPr>
                    <w:rStyle w:val="placeholder1Char"/>
                    <w:rFonts w:eastAsiaTheme="minorEastAsia" w:hint="eastAsia"/>
                    <w:sz w:val="16"/>
                    <w:szCs w:val="16"/>
                  </w:rPr>
                  <w:t>____</w:t>
                </w:r>
              </w:sdtContent>
            </w:sdt>
          </w:p>
        </w:tc>
      </w:tr>
    </w:tbl>
    <w:p w:rsidR="006A4DE5" w:rsidRPr="00552A81" w:rsidRDefault="006A4DE5"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6A4DE5" w:rsidRPr="00552A81" w:rsidTr="00085C73">
        <w:trPr>
          <w:trHeight w:val="317"/>
          <w:jc w:val="center"/>
        </w:trPr>
        <w:tc>
          <w:tcPr>
            <w:tcW w:w="2699" w:type="dxa"/>
            <w:tcBorders>
              <w:bottom w:val="nil"/>
            </w:tcBorders>
            <w:shd w:val="clear" w:color="auto" w:fill="D9D9D9" w:themeFill="background1" w:themeFillShade="D9"/>
            <w:vAlign w:val="center"/>
          </w:tcPr>
          <w:p w:rsidR="006A4DE5" w:rsidRPr="00170479" w:rsidRDefault="006A4DE5"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6A4DE5" w:rsidRPr="00711F0E" w:rsidRDefault="006A4DE5"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6A4DE5" w:rsidRPr="00552A81" w:rsidTr="00085C73">
        <w:trPr>
          <w:trHeight w:val="317"/>
          <w:jc w:val="center"/>
        </w:trPr>
        <w:tc>
          <w:tcPr>
            <w:tcW w:w="2699" w:type="dxa"/>
            <w:tcBorders>
              <w:top w:val="nil"/>
              <w:bottom w:val="nil"/>
            </w:tcBorders>
            <w:shd w:val="clear" w:color="auto" w:fill="D9D9D9" w:themeFill="background1" w:themeFillShade="D9"/>
            <w:vAlign w:val="center"/>
          </w:tcPr>
          <w:p w:rsidR="006A4DE5" w:rsidRPr="00170479" w:rsidRDefault="006A4DE5"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6A4DE5" w:rsidRPr="00170479" w:rsidRDefault="006A4DE5"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6A4DE5" w:rsidRPr="00170479" w:rsidRDefault="006A4DE5"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6A4DE5" w:rsidRPr="00170479" w:rsidRDefault="006A4DE5" w:rsidP="001A1A48">
            <w:pPr>
              <w:widowControl/>
              <w:jc w:val="right"/>
              <w:rPr>
                <w:rFonts w:asciiTheme="minorEastAsia" w:eastAsiaTheme="minorEastAsia" w:hAnsiTheme="minorEastAsia"/>
                <w:color w:val="000000" w:themeColor="text1"/>
                <w:sz w:val="16"/>
                <w:szCs w:val="16"/>
              </w:rPr>
            </w:pPr>
          </w:p>
        </w:tc>
      </w:tr>
      <w:tr w:rsidR="006A4DE5" w:rsidRPr="00552A81" w:rsidTr="00085C73">
        <w:trPr>
          <w:trHeight w:val="317"/>
          <w:jc w:val="center"/>
        </w:trPr>
        <w:tc>
          <w:tcPr>
            <w:tcW w:w="2699" w:type="dxa"/>
            <w:tcBorders>
              <w:top w:val="nil"/>
            </w:tcBorders>
            <w:shd w:val="clear" w:color="auto" w:fill="D9D9D9" w:themeFill="background1" w:themeFillShade="D9"/>
            <w:vAlign w:val="center"/>
          </w:tcPr>
          <w:p w:rsidR="006A4DE5" w:rsidRPr="00170479" w:rsidRDefault="006A4DE5"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6A4DE5" w:rsidRPr="00170479" w:rsidRDefault="006A4DE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2C3819024E79462E82080BEF0C0ABA92"/>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4927EF3C1EEB4AD888D9F3A15DAC9E7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0A5837BD39C24881836B382D4FE85C8E"/>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65D298DD055947EF9B01D0BD97C01E0C"/>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9A1E6B52B0544BFA9F1234132E3D271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4BC668B8655A4DF096353F3E978C5846"/>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B1B86E68A047401D89DC564444C9CB3D"/>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F4C230D71C4C41E4B589836F70060216"/>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6CFC15721C014915B9E34C7A9256D997"/>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D331BF6816AD4ED89CD1170DA5D734EE"/>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9F6880157EEF40E0BD8260EE47AED9E7"/>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E961F77590384F9CB17BA5185CA36BE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DC125ED89FA47BEA67EF96DE013E219"/>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D4A047BD2F424D628A87467FFDDCA1DF"/>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E33E3430D60541549EF85F025F93794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E4096097A36B476CAD513FB5C2348AA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B706BA88AF02403FAED1E19A23C961F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08FAF2BE4C544C73999101951D5D0A5D"/>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F366680432944E2E91CC4A187E15102B"/>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4CDAEDBB8737485DBB765FC06B6601DF"/>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23ED30F3639F4DB6880B72FE9CED3463"/>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3EA712A2BDF7485E97898B1EA5514CC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0D4F166B51F6460998A13C05B436BAC0"/>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2B16EA7359ED455797282082A3C52857"/>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395E6046F97942D9A106A30DFA8CF9E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53EF5AA1040E43F496FEEA12964940A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2CAD2380A76244898D05BD9DDEF4B1E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4A66C8E8B4CF4C01BE94AE5DFA131105"/>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BF8498F79E4C48A9BA98C9F0D7A95D20"/>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E7B09DCC67134756BA773FDFE08DA366"/>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4CCB22F39E7943DB98FF4E1F3BFD290B"/>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E54087B3EAB54CE6B91E5C3FFCB58323"/>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EA3B666E68C44F8199F65026BDA1C868"/>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BC73668CAE83489C96DC88B2184BAF5F"/>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92027A2F1E7146E2B53069B80D24A65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F09FE9D815DD4CB3AB4A6C5D7B69AA37"/>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51AB7831CA5946CAB86E0C5EB2436265"/>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277CAB974E654A539025217D4D686B1C"/>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9F6C8E8DEE434601B0DC9C86B0165AA5"/>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6AEFF74435F1457A8834CCE507658041"/>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6A55B2FCF54D41D1850CAFFDC56B9B50"/>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C7BCC0260F5946F58378E98260B72BAB"/>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A2D77299BCDF41A7AF2D8A1BD5C4ACF9"/>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820812E94BB04061B7C76CE17BD4822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9742D78CC61F4DC1AB4FFE53B62EC2E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7CF6A1A2E0FB4FECA31B56A0223105A8"/>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D4DD944EFCEB4004B3381B72653887A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2B84ECDE21534E199527314CF6BE120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A0E2297371E747E7897A3445CFC51600"/>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D775AE6E49C84615AAB70C628D75B125"/>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738D01CE166D4EABBA97845BC85CD1BC"/>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5F870A48211B4D10B4F58E134E3A2BAD"/>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915F436D1A9A4E3C8ADD26BD794DDE04"/>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C937A1F9C7C44E60B01C1155CF512B9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3BCB0A85B5104B63AC9D12CCA3E9E98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D19A8C8BD79941CB9689CC31DDBAE358"/>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B738FCC822544C58A69FCFB8AF0D985D"/>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8B8DB85F469D410C9134A9B4768B8CA5"/>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D7021611BC0D4E74A04DA37D828B9213"/>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40934D971797484E9AEB122C02C7EC80"/>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75274491C8FE4932AD158954D97ECB61"/>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B439B6117A8D4B519E24EFF22514037A"/>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36037440F3764D0A9CA70ED84A93FBF6"/>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7D48B7EF60984C54ADD78B898C695BE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5108A046E6304E8B8ED20DA22DDF8C9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89232424D63F45A392CC1FA9BB50FECA"/>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E1130F60A678464097610F5F67CC811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6BCE19C82FD642E48E0273B33DC5209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2B666EF9F0D74CE686B5564623696DDC"/>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F1C2D0A12C7543B1B91298DFCB223148"/>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170CCE6D9EA94D78AE4C4CFD752FAADC"/>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439104B655784E0DBE1887B6DEBCDB13"/>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DDC1D8C1DC0D4F518F2E2D4342924EFA"/>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3D898552ECAE4207857E4D5D201C1FA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04BA0688AA15447093450460D204329B"/>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8AF21B2C75ED4F91A4B00B06ECB287A3"/>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DB78DEA1438A4B3B8EBD45CD5E40A7C3"/>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C48C529554CE48439626D4D6B429892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C605FB4479F347BB94DC6A0D064F9EA6"/>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30C7F3918A9946DEB73028FCFBDF506F"/>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BAFE9C5EA32D4D01AAED193D7068946C"/>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AF2B0CB112A24D95B33A8FD51D59DB19"/>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9E1F4A70CA534BB188E6FAF84C684BEA"/>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2C2BFAA8685D477B973406210B26159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0AC1A186F48A4F45B9D06AA9D35F61E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B29B7F5B627B41F8ABE9CAC62E8DF2D3"/>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B5919006973E4E2F9E9690A13650F893"/>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4603DEF5ED17412EAADD4DF124ED109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6EBAFFE4E3D44A379C13F46C2432575B"/>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CBD3A9FBCB954919BC6C0B9FE5CD8CC5"/>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4DF21F334FD34D6CA82D5C77B801544C"/>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E9352E4910D544DDBE871D63D83D350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0244F46BF1C54697A4FDE6CE5D2F9732"/>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1C9C5711FDE243198265C2BA1F188D7F"/>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4A8C5F970DE84FCD9D52ED2782D2F016"/>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B3383D8138134CF99EDA5A9C067DB9F8"/>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B733EC5B579341D0915EEF8D46A07A3A"/>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2436989C98414E11877E389A8121A4DF"/>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34E4A8F485A343DE9AC1013081A043B7"/>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A12B1FB469C34C5E9E029ED1143C5DE5"/>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446339C2644C4B9EA0D6E3A10EC98FA4"/>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9B8DCA3C49534EFB9B75375D2A429588"/>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5B382D9EF7FF4996B34C145E9D7BE4D5"/>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C746B48549554687B01B2358BE1F128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25BEE9330BAE4ED78BF40C5239B0393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1C89575872C64431891E834A1017E6F5"/>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5A164AB2E00E4022AA9B2871085D151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184C41F109C344EBAC4C4A840F116778"/>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2D2884AEE8FF40198BE4FB491292DB46"/>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BB2F9DD05DEC4BC38FE04A6C1A72230C"/>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049442C5DD824CB89AE5D7F4F958C3DE"/>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0962911BA8B04042BDB5D20971C69F8A"/>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2FEFB82C2D9414AA24606FA35F546C5"/>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2DC997A01F4F43148065D5ADAB849BD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1CE2B8F7CAD04324A3C90C02567C821C"/>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CD5C47C20E6244E78CA2FB15EE088FB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D6A02E23F0FC43FF8969E5A895A707B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5CF3837E6F674B55A7C0CFD373BE214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329A150D9845484DB18F050329142663"/>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F189922F5A4842EFA7631ADC9A264C96"/>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A6ED8088BC81405D9FE9D2B5CD32ED78"/>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1C946D7B0030474BBF4024613960D50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AA75523F20814745B3B198AE89877F3C"/>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EC955AF898F84CD5A38DAD379BC6F98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28C3D2BE24DD462A91852CF204BE6C7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B1B428683E484B8BAAD4CC7A506E5B6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027B6203C11244F18F2EDA7213DC5936"/>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49774AC414714BFA81A06E02C2743491"/>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8CEB35887CF0453A87C1F305FE047567"/>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79EF248EFE2348BC9D231D53D7E2EE5F"/>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891A0321C1345CEB4DAD9FE7CB9829F"/>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2132299BB3264F718FC0881FA75D66A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940FBDBF5EF34E63AAD9D28D712774F3"/>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5561223882DC40879F7B7789256273E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2DF941F5AF5A4B6D8154FEEC01E697D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8BEDB3E1DE0C443B99A1032632C07F88"/>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CA79BC38BC154E688D9B830F8ACEFEDD"/>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E6E2E94FE4B145C99760430B1F1FEC00"/>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4387B71E0A964578A2FF44241A60648F"/>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BF3F401C0D28437F8C09367F6D24A98F"/>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DF2BAA0EB8064CA8ADD8D72E8D6CB856"/>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4AABC2662F83463686255C2852E5006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4D0243AA8745499F90A2A99E6E7906F8"/>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ADE71F850F84B3BBC8BCF76D49DC10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F5EEA3DBE14C4CD9AB89D4A501FC08B2"/>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8B8C9477F526450C829F020E5A3F5015"/>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6A53B4B30DB9430B8E310274C5693E1D"/>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E11754BAA45E47C88AB5EEC6D88B3EB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45E050B6A13C4FEAA596579CA5B4B5BD"/>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EC54612DA32A48049499CD935EE2E19B"/>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25D91296069D42669BDF89C2C45C81AE"/>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E5A92D88C4FB46FEAEFCBECBE75AEAD1"/>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016A0B2BC7A54F5C826EE6390AAB7D48"/>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6FE7157C9B0D4F0D8B88A5335EDC3336"/>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76C4BB9D836144DDB477C34A32A8E1AD"/>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26BAD54BF20D48529CF9F5A3E7B9C0E7"/>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D004DB6DAAE44BD09FF0128142DE9145"/>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3EB3477041544D2E86BAD77BC3DE1B1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46FAC725E5084DE6A55609921C948595"/>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171A036725C44359ACE66C8801275D84"/>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7242D08279CB48A78CA2E4BD534DAC0F"/>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BBAE4EFA66F74757A54ED834E038CE95"/>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941E10FB50B14AACB677CF975FE72CEC"/>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BCF7652B57ED43C7954ADFF09ACF007B"/>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FC7BFB2178A04C5DB46C61C05EEC07E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47EEFD2E549449BD959C5F997C966C07"/>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B5F4ED9A2ADF4015975C3A3B7F29FEA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44FC4B550542442796FB2394E3F19373"/>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95C56686CF744A039AC6FDC6DD30DA42"/>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2442A73461C54D6FB3EDD89FD5490A20"/>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6EDB9201C69944888F92A9AA42EF021A"/>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14775E09489F45A88CA741EBF8328D8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EF2B717E244542E297AEC4A1C9520695"/>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0E437F0B734A4EF2BB55AD9ECA461CA3"/>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FA1CADE933D240CBAFF3BD47D093F2F5"/>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9D7D7806CDE4338B62E5E155F286E82"/>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1D4F72923CA14461BB5E53722119FD3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195EAEBF90AD48F6AA9F8010B15069A6"/>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ABD21F2F956B4DB2B4585D5B9A6FB7C9"/>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0E6A5212EEEC4847B75DBDA63AFE7560"/>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4C7AAAB4CE98456ABA9E307EA0FD5920"/>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836A0789D5454312B1EF5327CC6FD7DC"/>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863F2B7F3B6C43FA9E34BEE628035A95"/>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4416CEE8964D4B0ABFCF920DDD8179DB"/>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BE7AAA529331485AAF376C89F680C68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10295F2FA02843FB8012F2A7BB6D25DD"/>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F9532ECCA87B49ABAD2841804ECC3DB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E99585CCF23445A09AC17733BE650344"/>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F4CBCFC26BAF46F08876A50EFDBD7916"/>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0C60CD24BA545B0BBFF580EDBAB7174"/>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CBC8E303922B49EBBD24F0AC50B628B0"/>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B0001E0E0EFC485EB26159AFBC455FA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3E842770B1B04D9FA467097E666DEFFB"/>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43F6909AB50C4F92A5DE287B8905D27C"/>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46561106B2E54CB6A63D61872ED7D621"/>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9A07316AB96A4FF49464B6CFE253FC6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E0F39665E3584F7C8940E54CB03B452C"/>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199CE3E5ABE84AF9AA4D30BAA83B1D37"/>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7E873071F57349FAB8269E173EED4A7E"/>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A14BD3F86C9B4AD49F8AAEE683C7CD56"/>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03F2DC769E42471EA252AA7D0978D890"/>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E52095BF3FA4450CA724D2940451B59F"/>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9AA9553FE92E4B9980FF5C969D921608"/>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653A6A5B17DC428D81327373BDE7B909"/>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E3A8FDC8EF704F53A87F37F9FD834459"/>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34A3E2F6FAF74FDE91AD71D31AE9018B"/>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3CBEAD01A433493DBB56DBA190DB72C1"/>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06A6B01852DC4D179EFC0C3228D6771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B2EDAA15E9A24CC8B038220333F3DAEF"/>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41381F5A52C846F9BFA25F4BE772339A"/>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1E62F1846D194EB8B4EF3E76A0333BFA"/>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3044F4A608804861A87841B44695C11C"/>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ED26B798E3AE47C1A5C7968488B36042"/>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0D8CB4CF1B51445A9DBC729988D6BA17"/>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72E99E7DA4A94F11B811A6FA838F903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A90E807962994495BB13641D7C1122A6"/>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0855522463D54939B3E3FF10B8450D09"/>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14BAB6AD04654B22A33FDB4357673F1A"/>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61460823D62C4E298E1F78D3DB25D634"/>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7C356240BD0B42B0BFBF3CEDAF2C8C87"/>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DD2957523E0D4A9FA1B4D1D5517FFCA9"/>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6A0C31E2E0E54297A31080548354D3F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C13C4D52FA0540F0B5479A04521F03D4"/>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48F88F23A73A4601ABA29C82AC2547AA"/>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89E98466DAB84BEBA3B766351D455CC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EDB3CB9E852E4398AA8553EE1288BF7E"/>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DB17D327D2F240E19E28A394DBC14AC6"/>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47A2CE052EF0499F84C5DC7D70D7F9AE"/>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FB96018F59E5402D8006EE5D7428601C"/>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29BED0107B38428F902849A9C3094CC1"/>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E7124ACD4DED4563833028F642AF5E00"/>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E22D29C7266D4AD7917D11D67E956439"/>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1FAE7DFBE04049B7B685F2C7727FF8CD"/>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D6942C53613940E7AD03E3439294CE78"/>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6048D4DDB2CF402994EBA84A87234B3C"/>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3B1F72EB8A6540EB9A77035E31F1CBE1"/>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9F210212BCB8423594721E8817068D4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4135A002E8EC4103BA18924E153DA23C"/>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C0E199B90D304CB4963D32FBE6098BC9"/>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D69BFDF2C5EF4F8886209AD2CCD61D4F"/>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17"/>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B39009AFA3634DC9923CC74BFDA2629E"/>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5171957C613A4B12AEE3869BB5C730A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6D026D5DF72A4CDA9F4C8564C228AB09"/>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5C2DD5BD2D754B03AAC05DBD6A86985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8927133700A4470A82CF94178DE1A8A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D6F4896CC9FB4F1E9C352C469F48043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68850DD7EB274F1DA8E2FDF9F093C1BB"/>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3704B8A21B1F412EB8FDE7D96E475E93"/>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889237C6E37342BA9883F12C26CCBCCF"/>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1A59459DE3A44E91AE3F2631BF889BC2"/>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87325D9A88AC49F7898FDC639CD483BE"/>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857616F0E0634B4A9CEB5F0640990E1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EF2BB50F17EE429EA8F151706C67A368"/>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8C48BD1EE6A24E41B2259326C817C41F"/>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47DD9FB0BF09442F8A5F19C620C2AAAE"/>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93F6736976BF4C7B99BD9916E2A04A10"/>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63BA499C0E8C486FBF87FEFFF39EB16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C34E048DF416476D834B0166D02DE319"/>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692F3D6F658C4F66BADD588E8F50F3C4"/>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CBE07E99D355462CBBDA44AB54043087"/>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BB9F8F899BBE42FC84ECE9677FF70B9A"/>
                </w:placeholder>
                <w:showingPlcHdr/>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EFCB2D16789945FFAF695AC1C0C06F4C"/>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F5AEC75087A414DA835181AAE6012DF"/>
                </w:placeholder>
                <w:showingPlcHdr/>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F5D7B9486E654F47BDFD7A41A12A5F47"/>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D832895C9CD414EB08725912CBA3C60"/>
                </w:placeholder>
                <w:showingPlcHdr/>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C9C25A21022749EA9E74937AE183A314"/>
                </w:placeholder>
                <w:showingPlcHdr/>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D99F52BF5483489EBA53D323551E9AB2"/>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E24EDBCF57F34823A34F39E5E8ABE18F"/>
                </w:placeholder>
                <w:showingPlcHdr/>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111C89FAF84C400D947D5AF126920634"/>
                </w:placeholder>
                <w:showingPlcHdr/>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9C5D9D7DF5D049B5AADE5ED42901251C"/>
                </w:placeholder>
                <w:showingPlcHdr/>
                <w:text/>
              </w:sdtPr>
              <w:sdtEndPr/>
              <w:sdtContent>
                <w:r w:rsidR="006A4DE5" w:rsidRPr="00711F0E">
                  <w:rPr>
                    <w:rStyle w:val="placeholder1Char"/>
                    <w:rFonts w:eastAsiaTheme="minorEastAsia" w:hint="eastAsia"/>
                    <w:sz w:val="16"/>
                    <w:szCs w:val="16"/>
                  </w:rPr>
                  <w:t>____</w:t>
                </w:r>
              </w:sdtContent>
            </w:sdt>
          </w:p>
        </w:tc>
      </w:tr>
      <w:tr w:rsidR="006A4DE5" w:rsidRPr="00552A81" w:rsidTr="00A06E1A">
        <w:trPr>
          <w:trHeight w:val="302"/>
          <w:jc w:val="center"/>
        </w:trPr>
        <w:tc>
          <w:tcPr>
            <w:tcW w:w="2699" w:type="dxa"/>
            <w:shd w:val="clear" w:color="auto" w:fill="D9D9D9" w:themeFill="background1" w:themeFillShade="D9"/>
            <w:vAlign w:val="center"/>
          </w:tcPr>
          <w:p w:rsidR="006A4DE5" w:rsidRPr="00170479" w:rsidRDefault="006A4DE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C224EE5BF9F84133A1382A58F35EEBD7"/>
                </w:placeholder>
                <w:showingPlcHdr/>
                <w:dataBinding w:prefixMappings="xmlns:ns0='http://wwww.hallomagic.com/xbrl/consistency' xmlns:ns1='consistency' " w:xpath="/ns0:xbrlConsistency[1]/ns1:ccConsistency[1]/ns1:ccSign_IssuedCapital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418"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A993959A73FC47D4A182E6C6C509D360"/>
                </w:placeholder>
                <w:showingPlcHdr/>
                <w:dataBinding w:prefixMappings="xmlns:ns0='http://wwww.hallomagic.com/xbrl/consistency' xmlns:ns1='consistency' " w:xpath="/ns0:xbrlConsistency[1]/ns1:ccConsistency[1]/ns1:ccSign_CapitalSurplu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5"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ADF84C11F74C431B8B97E00997F128EC"/>
                </w:placeholder>
                <w:showingPlcHdr/>
                <w:dataBinding w:prefixMappings="xmlns:ns0='http://wwww.hallomagic.com/xbrl/consistency' xmlns:ns1='consistency' " w:xpath="/ns0:xbrlConsistency[1]/ns1:ccConsistency[1]/ns1:ccSign_KuCunGu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C451A0CE23474DF390E1B1B27B27A612"/>
                </w:placeholder>
                <w:showingPlcHdr/>
                <w:dataBinding w:prefixMappings="xmlns:ns0='http://wwww.hallomagic.com/xbrl/consistency' xmlns:ns1='consistency' " w:xpath="/ns0:xbrlConsistency[1]/ns1:ccConsistency[1]/ns1:ccSign_QiTaZongHeShouYi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F6CDA77BF4834E05ACB5C1801E601DFE"/>
                </w:placeholder>
                <w:showingPlcHdr/>
                <w:dataBinding w:prefixMappings="xmlns:ns0='http://wwww.hallomagic.com/xbrl/consistency' xmlns:ns1='consistency' " w:xpath="/ns0:xbrlConsistency[1]/ns1:ccConsistency[1]/ns1:ccSign_SpecializedReserve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134"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0592CCBDB59F478596B871CC6B4DD246"/>
                </w:placeholder>
                <w:showingPlcHdr/>
                <w:dataBinding w:prefixMappings="xmlns:ns0='http://wwww.hallomagic.com/xbrl/consistency' xmlns:ns1='consistency' " w:xpath="/ns0:xbrlConsistency[1]/ns1:ccConsistency[1]/ns1:ccSign_SurplusReserve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5"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034FCAE263DB48D6B5A571B59F449CF7"/>
                </w:placeholder>
                <w:showingPlcHdr/>
                <w:dataBinding w:prefixMappings="xmlns:ns0='http://wwww.hallomagic.com/xbrl/consistency' xmlns:ns1='consistency' " w:xpath="/ns0:xbrlConsistency[1]/ns1:ccConsistency[1]/ns1:ccSign_GeneralProvision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6" w:type="dxa"/>
            <w:shd w:val="clear" w:color="auto" w:fill="auto"/>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7AC45A7D74294D8D98A48B2306821916"/>
                </w:placeholder>
                <w:showingPlcHdr/>
                <w:dataBinding w:prefixMappings="xmlns:ns0='http://wwww.hallomagic.com/xbrl/consistency' xmlns:ns1='consistency' " w:xpath="/ns0:xbrlConsistency[1]/ns1:ccConsistency[1]/ns1:ccSign_RetainedEarning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276"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C513CF4EE72747F1BFCB36C86C09A682"/>
                </w:placeholder>
                <w:showingPlcHdr/>
                <w:dataBinding w:prefixMappings="xmlns:ns0='http://wwww.hallomagic.com/xbrl/consistency' xmlns:ns1='consistency' " w:xpath="/ns0:xbrlConsistency[1]/ns1:ccConsistency[1]/ns1:ccSign_NoncontrollingInterests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c>
          <w:tcPr>
            <w:tcW w:w="1452" w:type="dxa"/>
          </w:tcPr>
          <w:p w:rsidR="006A4DE5" w:rsidRPr="00711F0E" w:rsidRDefault="00D13CE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8074C3F447F14AAE9EDAB471B58A704A"/>
                </w:placeholder>
                <w:showingPlcHdr/>
                <w:dataBinding w:prefixMappings="xmlns:ns0='http://wwww.hallomagic.com/xbrl/consistency' xmlns:ns1='consistency' " w:xpath="/ns0:xbrlConsistency[1]/ns1:ccConsistency[1]/ns1:ccSign_Equityneeq_instant_T-1[1]" w:storeItemID="{4EBB33DD-D77C-405B-83C8-717CD846EE7E}"/>
                <w:text/>
              </w:sdtPr>
              <w:sdtEndPr/>
              <w:sdtContent>
                <w:r w:rsidR="006A4DE5" w:rsidRPr="00711F0E">
                  <w:rPr>
                    <w:rStyle w:val="placeholder1Char"/>
                    <w:rFonts w:eastAsiaTheme="minorEastAsia" w:hint="eastAsia"/>
                    <w:sz w:val="16"/>
                    <w:szCs w:val="16"/>
                  </w:rPr>
                  <w:t>____</w:t>
                </w:r>
              </w:sdtContent>
            </w:sdt>
          </w:p>
        </w:tc>
      </w:tr>
    </w:tbl>
    <w:p w:rsidR="006A4DE5" w:rsidRPr="001B6047" w:rsidRDefault="006A4DE5"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63ADDDEEA06045498FDDC0B35A8D1A3F"/>
          </w:placeholder>
          <w:showingPlcHdr/>
          <w:dataBinding w:prefixMappings="xmlns:ns0='http://wwww.hallomagic.com/xbrl/consistency' xmlns:ns1='consistency' " w:xpath="/ns0:xbrlConsistency[1]/ns1:ccConsistency[1]/ns1:ccSign_GongSiFaDingDaiBiaoRenneeq_duration_T[1]" w:storeItemID="{4EBB33DD-D77C-405B-83C8-717CD846EE7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2FD436707F7949DB9AB5FF6483CA8C45"/>
          </w:placeholder>
          <w:showingPlcHdr/>
          <w:dataBinding w:prefixMappings="xmlns:ns0='http://wwww.hallomagic.com/xbrl/consistency' xmlns:ns1='consistency' " w:xpath="/ns0:xbrlConsistency[1]/ns1:ccConsistency[1]/ns1:ccSign_ZhuGuanKuaiJiGongZuoFuZeRenneeq_duration_T[1]" w:storeItemID="{4EBB33DD-D77C-405B-83C8-717CD846EE7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94101BBC69704F91BA73774FFA7C9C6B"/>
          </w:placeholder>
          <w:showingPlcHdr/>
          <w:dataBinding w:prefixMappings="xmlns:ns0='http://wwww.hallomagic.com/xbrl/consistency' xmlns:ns1='consistency' " w:xpath="/ns0:xbrlConsistency[1]/ns1:ccConsistency[1]/ns1:ccSign_KuaiJiJiGouFuZeRenneeq_duration_T[1]" w:storeItemID="{4EBB33DD-D77C-405B-83C8-717CD846EE7E}"/>
          <w:text/>
        </w:sdtPr>
        <w:sdtEndPr/>
        <w:sdtContent>
          <w:r>
            <w:rPr>
              <w:rStyle w:val="placeholder1Char"/>
              <w:rFonts w:hint="eastAsia"/>
            </w:rPr>
            <w:t>__________</w:t>
          </w:r>
          <w:r>
            <w:rPr>
              <w:rStyle w:val="placeholder1Char"/>
            </w:rPr>
            <w:t>__</w:t>
          </w:r>
        </w:sdtContent>
      </w:sdt>
    </w:p>
    <w:p w:rsidR="006A4DE5" w:rsidRDefault="006A4DE5" w:rsidP="000A23CF"/>
    <w:p w:rsidR="006A4DE5" w:rsidRPr="001B6047" w:rsidRDefault="006A4DE5"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6A4DE5" w:rsidRPr="001B6047" w:rsidTr="00085C73">
        <w:trPr>
          <w:trHeight w:val="313"/>
          <w:jc w:val="center"/>
        </w:trPr>
        <w:tc>
          <w:tcPr>
            <w:tcW w:w="3544" w:type="dxa"/>
            <w:tcBorders>
              <w:bottom w:val="nil"/>
            </w:tcBorders>
            <w:shd w:val="clear" w:color="auto" w:fill="D9D9D9" w:themeFill="background1" w:themeFillShade="D9"/>
            <w:vAlign w:val="center"/>
          </w:tcPr>
          <w:p w:rsidR="006A4DE5" w:rsidRPr="00711F0E" w:rsidRDefault="006A4DE5"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6A4DE5" w:rsidRPr="00711F0E" w:rsidRDefault="006A4DE5"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6A4DE5"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6A4DE5" w:rsidRPr="00711F0E" w:rsidRDefault="006A4DE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6A4DE5" w:rsidRPr="00711F0E" w:rsidRDefault="006A4DE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6A4DE5" w:rsidRPr="00711F0E" w:rsidRDefault="006A4DE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6A4DE5" w:rsidRPr="00711F0E" w:rsidRDefault="006A4DE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6A4DE5" w:rsidRPr="00711F0E" w:rsidRDefault="006A4DE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6A4DE5" w:rsidRPr="00711F0E" w:rsidRDefault="006A4DE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6A4DE5" w:rsidRPr="00711F0E" w:rsidRDefault="006A4DE5"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6A4DE5" w:rsidRPr="00711F0E" w:rsidRDefault="006A4DE5"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6A4DE5" w:rsidRPr="001B6047" w:rsidTr="00085C73">
        <w:trPr>
          <w:trHeight w:val="313"/>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6A4DE5" w:rsidRPr="00480B8B" w:rsidRDefault="00D13CE0"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7A80FCDB629C4C7FBF333E1BC38F0051"/>
                </w:placeholder>
                <w:showingPlcHdr/>
                <w:dataBinding w:prefixMappings="xmlns:ns0='http://wwww.hallomagic.com/xbrl/consistency' xmlns:ns1='consistency' " w:xpath="/ns0:xbrlConsistency[1]/ns1:ccConsistency[1]/ns1:ccSign_IssuedCapitalneeq_instant_T-1_M[1]" w:storeItemID="{4EBB33DD-D77C-405B-83C8-717CD846EE7E}"/>
                <w:text/>
              </w:sdtPr>
              <w:sdtEndPr>
                <w:rPr>
                  <w:rStyle w:val="1Char"/>
                  <w:b/>
                  <w:bCs/>
                  <w:color w:val="000000" w:themeColor="text1"/>
                  <w:kern w:val="0"/>
                  <w:lang w:val="x-none" w:eastAsia="x-none"/>
                </w:rPr>
              </w:sdtEndPr>
              <w:sdtContent>
                <w:r w:rsidR="006A4DE5" w:rsidRPr="00480B8B">
                  <w:rPr>
                    <w:rStyle w:val="placeholder1Char"/>
                    <w:rFonts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FDD7F82EDBD146CB99C51892052704BD"/>
                </w:placeholder>
                <w:showingPlcHdr/>
                <w:dataBinding w:prefixMappings="xmlns:ns0='http://wwww.hallomagic.com/xbrl/consistency' xmlns:ns1='consistency' " w:xpath="/ns0:xbrlConsistency[1]/ns1:ccConsistency[1]/ns1:ccSign_CapitalSurplusneeq_instant_T-1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FAD940C3AEA249A38F224CDB363F540D"/>
                </w:placeholder>
                <w:showingPlcHdr/>
                <w:dataBinding w:prefixMappings="xmlns:ns0='http://wwww.hallomagic.com/xbrl/consistency' xmlns:ns1='consistency' " w:xpath="/ns0:xbrlConsistency[1]/ns1:ccConsistency[1]/ns1:ccSign_KuCunGuneeq_instant_T-1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92449EB3A1E649DD8638AA200248266F"/>
                </w:placeholder>
                <w:showingPlcHdr/>
                <w:dataBinding w:prefixMappings="xmlns:ns0='http://wwww.hallomagic.com/xbrl/consistency' xmlns:ns1='consistency' " w:xpath="/ns0:xbrlConsistency[1]/ns1:ccConsistency[1]/ns1:ccSign_QiTaZongHeShouYineeq_instant_T-1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2AF96AA67CF94E0FBB715C41EC4962C0"/>
                </w:placeholder>
                <w:showingPlcHdr/>
                <w:dataBinding w:prefixMappings="xmlns:ns0='http://wwww.hallomagic.com/xbrl/consistency' xmlns:ns1='consistency' " w:xpath="/ns0:xbrlConsistency[1]/ns1:ccConsistency[1]/ns1:ccSign_SpecializedReserveneeq_instant_T-1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54E9F88123284C08BFB17EF7523414F7"/>
                </w:placeholder>
                <w:showingPlcHdr/>
                <w:dataBinding w:prefixMappings="xmlns:ns0='http://wwww.hallomagic.com/xbrl/consistency' xmlns:ns1='consistency' " w:xpath="/ns0:xbrlConsistency[1]/ns1:ccConsistency[1]/ns1:ccSign_SurplusReservesneeq_instant_T-1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BC14098862124CE5955A10D3AC8A2A1B"/>
                </w:placeholder>
                <w:showingPlcHdr/>
                <w:dataBinding w:prefixMappings="xmlns:ns0='http://wwww.hallomagic.com/xbrl/consistency' xmlns:ns1='consistency' " w:xpath="/ns0:xbrlConsistency[1]/ns1:ccConsistency[1]/ns1:ccSign_RetainedEarningsneeq_instant_T-1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B67AB7334571411498E512E1BCE6D167"/>
                </w:placeholder>
                <w:showingPlcHdr/>
                <w:dataBinding w:prefixMappings="xmlns:ns0='http://wwww.hallomagic.com/xbrl/consistency' xmlns:ns1='consistency' " w:xpath="/ns0:xbrlConsistency[1]/ns1:ccConsistency[1]/ns1:ccSign_Equityneeq_instant_T-1_M[1]" w:storeItemID="{4EBB33DD-D77C-405B-83C8-717CD846EE7E}"/>
                <w:text/>
              </w:sdtPr>
              <w:sdtEndPr/>
              <w:sdtContent>
                <w:r w:rsidR="006A4DE5" w:rsidRPr="00480B8B">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3B77F45D62954F75A0504B35F011A90D"/>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602A4CF7BB0740489D9385ECCDC69119"/>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0392A8A655E4509889C4E89C3A99640"/>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7F223939943B42F583A91DCA275F6A8B"/>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6B5AF81467FE465F98B7D706A4FD208A"/>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CEF11EC1D86B415884205B23004477C5"/>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0E83D6AE382D4F3DBECDA93B41CC0357"/>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735C5DBEA3D548738A1BA56551E07090"/>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711F0E" w:rsidRDefault="006A4DE5"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424E7E6B211F4F7C9E0F0C9E9C987168"/>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54B470DFD73D4A6CA5F001913B915A7A"/>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63D3B3B77B4A4FFA8B3F2699ACB6DE16"/>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E2257AFA6A3B432D80FCE58975BE6D9C"/>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F728C0D6A8B84D27B264900574EEAEA3"/>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424A984AFBDF4CE0A24DA75DA6E51F93"/>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708F8AD0E4C84AAC87F5794F490F9D80"/>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5F95719051084311A879BA069B718F30"/>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711F0E" w:rsidRDefault="006A4DE5"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81456AC65D6541D19963F2F1D529B3F4"/>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B3ADA77BCC49E986379CFBB5C97808"/>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412F7CA8DC91477A949883CD0F8D813A"/>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5675A958EBB9426FAFB0CE55AD5C388A"/>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493AB9B6E47B437DBD1BA920E9EA9B91"/>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36B7DEEF87F4569A04007AEA51D2BAC"/>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A57F4E86CB38415F80BB5107C62DA5D8"/>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B1E69A540EAE497C9A5171099347047A"/>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60643E25E88D4AC0A4D314CE768C11C6"/>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2FD376D053DA42F59B34E5D6428CB9BA"/>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C225B0F7581549CD9A2069FD19C0F17E"/>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E3C6AFE3946C48C3AABA6511FFF2D90E"/>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AF85C3CED49F48C78034D3265A5307D5"/>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59F0FD3F39ED4B05BCF55E98C4C97F8A"/>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CFC96EC4888F499C8C3D65B5CF865174"/>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E3AF7DD8B674FFCA9C71101E2C642E9"/>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1914DCFBCB0240C28B7A3F159596EBCF"/>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F4A1733B4DD34D89B9BBCCDF5FFD5B92"/>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6FD728CDE9604C0AB046AC547BC22073"/>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DD1DCECE8DE34311AAE3D2A21A4EB67B"/>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71176E649D6F4F19BCEEE644E821A2D2"/>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D3C663BE50034C7FB3376D8C3E1340B6"/>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16D81415FE664CFFA973F720F51C49F6"/>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E46F067CFF4B4501A361EBF4A76C700E"/>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00CD5279091F4FECBA04F0308A30CFFB"/>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4F4904EEA0345D59B77541D78B5F598"/>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0608D2818D3C4B9BBDBA1FE42B315BC8"/>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049E167215134E16A3E02B76005B0328"/>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E9362A86637B4D57A7B050DBF06336BE"/>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5E40BD09B34F4D9080D7E40671877A6D"/>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A571446B7CCE4BB1830C475DE86F200A"/>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5F632DAF71A04CC0A42D121055EE274E"/>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E3170C6B4C14332B52421B1CF16E85A"/>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37D60F9DD8EE43D19C24A279DA4E564E"/>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5ED9F6D419CD4DDF99DBD06BA6C1A223"/>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358721B18C044C4BBCCBD4790513A3C0"/>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76C8E065CD7468BAD1B13AC79007B27"/>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2320AE9AA603412BAF4359B1BDE980B4"/>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EA5071EFC8D542B7AAE54E6E184DAF6C"/>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B4A1B71658704A24A256215735160C4F"/>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F5F3A2BD7794426EAFC4EC0030EA0395"/>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DE98E47E653D45DF90E744F238C7D931"/>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0BABA9A1825A48AF8CBCBD38C5F889E2"/>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57A09C07F1BD4373B0D09462E8413DDF"/>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0BE1961E223B44A382200AFD172DA24F"/>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4C3DC71E38AA4F0A8D56BDFF85F99746"/>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20FC211CB30C4593A9AA3257EAAAC4F2"/>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927D4A8D59384E39B904034EA3A074A4"/>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647CEED7C0BA4F67B4231896FDCF8A30"/>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38269E37915D409098B21946F176F3B1"/>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1BAFDFE2F04F4FBB8B10BB182C625C42"/>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EA41B2A98E0B4F798069E5CD137085F8"/>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036D0EEC5DB840B5A3EA3775606C15B8"/>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34C179C616874E2A81D235F301889BA5"/>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75B4A57E110E4CF0BF924316E0827A34"/>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1319AA3BF19E4EFDA102CD972708C168"/>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71023DD08A08461A894047B4BB104B6A"/>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AA073E5EA66741C3ABF43C08CA528F6E"/>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144D66D517434FA48938263E947248B4"/>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7AAF0C63A56647F890FEE0166CACB432"/>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E60844B164F34089AE70C5E9531EF31E"/>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811BE83925E04F84B155CB0FAC21D030"/>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74452283B76041A2AC740011EAD0F543"/>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88CB35FDBA7E4120B494738C695C8D26"/>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EDBC8CAF074A48BFB45A27D8CA0219F4"/>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E1F9AC29001443638460DD2971DBA692"/>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57ED58998AE44EB59F3CF6646D79695C"/>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BB660050BAEF4DEBAB2E3AFAAD57C5EB"/>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4E9D834D787544ABB5D9C436DD6A8A1D"/>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ADCB07BA26A44CFB97F35BAAAD1034BC"/>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B85E7ED8E713440C9ADCCDA5D79141C1"/>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146D97C3D5F649E0AC3FFFB7EB86E9B1"/>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BA3A1F0AC150405D9A95ED53F371CE48"/>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72BB349AB82E4AD2A5E9BBD4BF78190E"/>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9895C9B3166E49C38EA698BBA9FC704B"/>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0CF560C95BFC4FF8B7626405BADB9040"/>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30C2F9F9773947CF9B1A9E050FDEB9B5"/>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E33CFF0DB8434D02A5C978776C5031A8"/>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3BB0F676F49946F189EF1636DE9C1EC3"/>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65DC338AC1864FD9A236B52468BE7477"/>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5C4301FB50F4474C9128E2B9318B4C63"/>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66E44C4741244BF7A46A4B77A47CAC96"/>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EBFBD169FCDD4AE9BE9550DB769A1B95"/>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AE94A2A53C89411D97583587F373989B"/>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8219AE0F74AD46C8A3BAC7606CED545F"/>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6EAA1D7F0684791A7DDB2B47D46C45E"/>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436EB29B5180434B8131164CCE1FFFFF"/>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7D3BC7D8F90A462F83D7AE6A25942E9E"/>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trHeight w:val="322"/>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6B7696F2279045A2B85DF6FCC91069FF"/>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94A8B919C2CD45389940A11B8BE3D480"/>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55C4CE1BAB7141D4B03D49ACF3F7A08F"/>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06E5E4DB60AA499E90AECA215BA16150"/>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930166DC782549C7A1509BB42C98A7BA"/>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F793A63E4A5C4BB6806C1A7C5C30E106"/>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EACE3ACF69EA47608FB84EBE307F5A3C"/>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40BA8D542EBE4B82A0B6C5087BE5F818"/>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trHeight w:val="322"/>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B78A040986D418A9CB49BE565E6CEBA"/>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8723FD8E61014399A613A5525B2C3FDA"/>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8BF5EAE81AB746B299B0719E1DA21C93"/>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63C3C3F7C05246ABB9B70B60E6C7FACD"/>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1823A1C4BDB8494185EDA74BDB985190"/>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DE978AE4BDB64368B08D358BF97E1D07"/>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FED9E041C4ED462BA09C2FD3977029C5"/>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3021F16B085D4AF09B1C17327AE2D6EE"/>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86361F31606D4935A482E4B5A6CCD162"/>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6DA3B047C09D4E668A11AF23FAE5C414"/>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137FA76D56874C37B4EFE05154D9E9C1"/>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1931C628AE37433CB218FDBD7C702895"/>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141AC2AE00994745886F3A4F10F4713E"/>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CFB6F5EF7D0445DE83412F9BBDF70E55"/>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04329F818874A1EB90AE7F596F60E8D"/>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BB5F4CEACBFB4ED192E84186C8545E7A"/>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2AA30AA7EB5E45739687F4E7C056E019"/>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4F4BE0342C3D47C999D39BA65144B06F"/>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F1EB97DBEF9144A2BEC83439786E1DB2"/>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CECBA668041746CB900A4EB6F3ED315A"/>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3DB4B5AC61C240F0B3671EC4DB84091E"/>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D5FE589BFFCB41CA8EBA1F03CAE8F4A1"/>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6385EF7C70B948D0AA998480242016AA"/>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0A380AD46AE540B3B9FCCEC1FDB415D9"/>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78263EF8F71448DFB2CCF0C852F5E5C8"/>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2B2AB2236B0F4742BE62AD200CE2731A"/>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E4E73EEAFCBB4A2AB3A1A1E087A04933"/>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861FB2DEBB3D40EEB1E6056F6C998018"/>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B2C008E91234966971648C8D191A746"/>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529B318CCF1E44C8A8371CB7579EFD55"/>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19E9FF0B1D89411F8D3677B442A1A51D"/>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52E50CC836044E6AF9BF4F9B0218355"/>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887D35B3935646E79272BDD46AB4A27E"/>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2E5A4C02C33B4BDF95C7ABCA0D9552C9"/>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E7381D8E4C0C44238602C4F5EBA7068F"/>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54534CDA19E74899BC43A7F089FE6E50"/>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265DA56BBB4D42039DA33C0C0C73ECDB"/>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9DCF6A544D1B4058ADE6AF933AC9C15A"/>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ED542F5F4D264674AFA2C153ACF388EA"/>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4E52840D3C894D68954120E0C0789D94"/>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74850723EC4446F39DFA217B79265665"/>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20CA7F4709BA4249921FA25927DE4A4C"/>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23B8B4FCE0CA42ECA9B2C5AF7FDDD6B0"/>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643877EE53A34FF692B9BF7059F1CF29"/>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D011969F277B40EA94B1157CE1FA9A28"/>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EDC7FA4C237C436FBFF2AD9717E4E7D0"/>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508A2A690D4A4391868F894A5CA5CCBB"/>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BB556495E0E54FBE89FB063C34D5C2E7"/>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17FD800D65C143C7B3022ADBAB520D22"/>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ABC757F2C68544908642B3709F17C0A3"/>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8C2D8D4DA3814376ABA833366D7D21DF"/>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CFCE5DD75F5B43AB942013B1C7E6458F"/>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D3F9C0651B1448D59F48EC8C6C295C3B"/>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7E0AF393489449A5929C6539DF4E4E90"/>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37C73EE439CB44A0977B9A104895EA15"/>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96BCB73197A4346A018432B412A97B7"/>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C1396E4E4BC5427E9C35A8AE3F37204C"/>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3EC76BD587E0430D839770D7543E18D6"/>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3A3EAC727F64479DB02FE9EBD0E64243"/>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62A294CCE63A44B1B2B4F6334D78AFA8"/>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004CD94486E14925B527D792FD4B1C2F"/>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6F38ED44CF1943E08F36D7B7E999009F"/>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F6BB995304DC42B697FDE9DF239EAF25"/>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98945F6810C1412E9ED23A26E4ACC2DD"/>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7131333D36E9422BA5F48B55BC139FC1"/>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01612EAE43FD475695525969F10E1406"/>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8D48546F6D0745C5B9E25E65B239C6EB"/>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B7B73C995F864906A74FCA6FDDD2124C"/>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5465CB442E3142F4A5920C2C77F15D64"/>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9923C5EF9C7A45EEB435E7767829B487"/>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2391FE1F4F9845FBB96A1602D6EC7D94"/>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15356F8ED69C4D458C2342CBAA5BFD5E"/>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BDE0EC7CE5B4B95BADACB056D9C8243"/>
                </w:placeholder>
                <w:showingPlcHdr/>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9310EE076DDE4B3F9DE081CB95A4EADE"/>
                </w:placeholder>
                <w:showingPlcHdr/>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3D48DC4CA1194B87BBCA8B4E998EC830"/>
                </w:placeholder>
                <w:showingPlcHdr/>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9C1A7B4A38984652BF80127E6750B995"/>
                </w:placeholder>
                <w:showingPlcHdr/>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DCFDCDFF51124EAC919DCDA86DF41576"/>
                </w:placeholder>
                <w:showingPlcHdr/>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7E50F0BEDDE04BB4B5149A79C6762071"/>
                </w:placeholder>
                <w:showingPlcHdr/>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4F087B1004EA4484B14FD47C469F8EA6"/>
                </w:placeholder>
                <w:showingPlcHdr/>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8B27FA164ED44423ADA97FCDA8B068A0"/>
                </w:placeholder>
                <w:showingPlcHdr/>
                <w:text/>
              </w:sdtPr>
              <w:sdtEndPr/>
              <w:sdtContent>
                <w:r w:rsidR="006A4DE5" w:rsidRPr="00480B8B">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711F0E" w:rsidRDefault="006A4DE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E205C462291C492BB24A4D5823306482"/>
                </w:placeholder>
                <w:showingPlcHdr/>
                <w:dataBinding w:prefixMappings="xmlns:ns0='http://wwww.hallomagic.com/xbrl/consistency' xmlns:ns1='consistency' " w:xpath="/ns0:xbrlConsistency[1]/ns1:ccConsistency[1]/ns1:ccSign_IssuedCapital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701"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621AB019B51E4170AAC066137EC1FC6F"/>
                </w:placeholder>
                <w:showingPlcHdr/>
                <w:dataBinding w:prefixMappings="xmlns:ns0='http://wwww.hallomagic.com/xbrl/consistency' xmlns:ns1='consistency' " w:xpath="/ns0:xbrlConsistency[1]/ns1:ccConsistency[1]/ns1:ccSign_CapitalSurplus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559"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C72FC3E2C692497C86A4492650B12CF9"/>
                </w:placeholder>
                <w:showingPlcHdr/>
                <w:dataBinding w:prefixMappings="xmlns:ns0='http://wwww.hallomagic.com/xbrl/consistency' xmlns:ns1='consistency' " w:xpath="/ns0:xbrlConsistency[1]/ns1:ccConsistency[1]/ns1:ccSign_KuCunGu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843"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5F308149FD8A446DB3B32A788D3BDC5D"/>
                </w:placeholder>
                <w:showingPlcHdr/>
                <w:dataBinding w:prefixMappings="xmlns:ns0='http://wwww.hallomagic.com/xbrl/consistency' xmlns:ns1='consistency' " w:xpath="/ns0:xbrlConsistency[1]/ns1:ccConsistency[1]/ns1:ccSign_QiTaZongHeShouYi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27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A2E44A2EADD3405285B63888587E2608"/>
                </w:placeholder>
                <w:showingPlcHdr/>
                <w:dataBinding w:prefixMappings="xmlns:ns0='http://wwww.hallomagic.com/xbrl/consistency' xmlns:ns1='consistency' " w:xpath="/ns0:xbrlConsistency[1]/ns1:ccConsistency[1]/ns1:ccSign_SpecializedReserve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417"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B185D1F126E045C2BAFA8EC519E491CB"/>
                </w:placeholder>
                <w:showingPlcHdr/>
                <w:dataBinding w:prefixMappings="xmlns:ns0='http://wwww.hallomagic.com/xbrl/consistency' xmlns:ns1='consistency' " w:xpath="/ns0:xbrlConsistency[1]/ns1:ccConsistency[1]/ns1:ccSign_SurplusReserves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418"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83C107F10A834062AE04D15506C3555D"/>
                </w:placeholder>
                <w:showingPlcHdr/>
                <w:dataBinding w:prefixMappings="xmlns:ns0='http://wwww.hallomagic.com/xbrl/consistency' xmlns:ns1='consistency' " w:xpath="/ns0:xbrlConsistency[1]/ns1:ccConsistency[1]/ns1:ccSign_RetainedEarnings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c>
          <w:tcPr>
            <w:tcW w:w="1496" w:type="dxa"/>
            <w:shd w:val="clear" w:color="auto" w:fill="auto"/>
          </w:tcPr>
          <w:p w:rsidR="006A4DE5" w:rsidRPr="00480B8B" w:rsidRDefault="00D13CE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A8D6473843D54F5A92FF959A454F77FA"/>
                </w:placeholder>
                <w:showingPlcHdr/>
                <w:dataBinding w:prefixMappings="xmlns:ns0='http://wwww.hallomagic.com/xbrl/consistency' xmlns:ns1='consistency' " w:xpath="/ns0:xbrlConsistency[1]/ns1:ccConsistency[1]/ns1:ccSign_Equityneeq_instant_T_M[1]" w:storeItemID="{4EBB33DD-D77C-405B-83C8-717CD846EE7E}"/>
                <w:text/>
              </w:sdtPr>
              <w:sdtEndPr/>
              <w:sdtContent>
                <w:r w:rsidR="006A4DE5" w:rsidRPr="00480B8B">
                  <w:rPr>
                    <w:rStyle w:val="placeholder1Char"/>
                    <w:rFonts w:eastAsiaTheme="minorEastAsia" w:hint="eastAsia"/>
                    <w:sz w:val="16"/>
                    <w:szCs w:val="16"/>
                  </w:rPr>
                  <w:t>____</w:t>
                </w:r>
              </w:sdtContent>
            </w:sdt>
          </w:p>
        </w:tc>
      </w:tr>
    </w:tbl>
    <w:p w:rsidR="006A4DE5" w:rsidRDefault="006A4DE5"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6A4DE5" w:rsidRPr="001B6047" w:rsidTr="00085C73">
        <w:trPr>
          <w:jc w:val="center"/>
        </w:trPr>
        <w:tc>
          <w:tcPr>
            <w:tcW w:w="3544" w:type="dxa"/>
            <w:tcBorders>
              <w:bottom w:val="nil"/>
            </w:tcBorders>
            <w:shd w:val="clear" w:color="auto" w:fill="D9D9D9" w:themeFill="background1" w:themeFillShade="D9"/>
            <w:vAlign w:val="center"/>
          </w:tcPr>
          <w:p w:rsidR="006A4DE5" w:rsidRPr="00A06E1A" w:rsidRDefault="006A4DE5"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6A4DE5" w:rsidRPr="00A06E1A" w:rsidRDefault="006A4DE5"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6A4DE5"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6A4DE5" w:rsidRPr="00A06E1A" w:rsidRDefault="006A4DE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6A4DE5" w:rsidRPr="00A06E1A" w:rsidRDefault="006A4DE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6A4DE5" w:rsidRPr="00A06E1A" w:rsidRDefault="006A4DE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6A4DE5" w:rsidRPr="00A06E1A" w:rsidRDefault="006A4DE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6A4DE5" w:rsidRPr="00A06E1A" w:rsidRDefault="006A4DE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6A4DE5" w:rsidRPr="00A06E1A" w:rsidRDefault="006A4DE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6A4DE5" w:rsidRPr="00A06E1A" w:rsidRDefault="006A4DE5"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6A4DE5" w:rsidRPr="00A06E1A" w:rsidRDefault="006A4DE5"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6A4DE5" w:rsidRPr="001B6047" w:rsidTr="00085C73">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6A4DE5" w:rsidRPr="00A06E1A" w:rsidRDefault="00D13CE0"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487984E7CB88425CB8B4A3A4048BD819"/>
                </w:placeholder>
                <w:showingPlcHdr/>
                <w:text/>
              </w:sdtPr>
              <w:sdtEndPr/>
              <w:sdtContent>
                <w:r w:rsidR="006A4DE5" w:rsidRPr="00A06E1A">
                  <w:rPr>
                    <w:rStyle w:val="placeholder1Char"/>
                    <w:rFonts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DFB3DF71C19244CBBFAECDE10697825E"/>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30E204FD361945BDA14E8B3CB25F212D"/>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ACC5D99F8A394F38BB01ED0754D912BA"/>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214D985FCADA42E28EC9EC1707A3DA3D"/>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15F4EEDA25274282B1C0717BCCE59FE8"/>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ACBEA0D56B374AB1856145716FF215AE"/>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1175D010C8154D26B9F2632D79985DB5"/>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275A6B042B544D9AB9BD6193154A95E7"/>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CA8755CEDD074A09ABEA359D25500290"/>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1203BF71A73F4EC0BE60C0CCD41D6A01"/>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85B20E435F645E3B3CE17EDF09B0221"/>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0FE0877F15944D46A8EE07F87E433628"/>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7A93562FF4C146EEBFE63C5697CAADEB"/>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D3874718A620475387BDB89FADA75D20"/>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6C70EA10358B4A1C944BEBB772025CE5"/>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A06E1A" w:rsidRDefault="006A4DE5"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C711154B562A4E4ABD47DB80147DE4B6"/>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DE0A89EF5EFA4DE3A4008DB1509DF1D8"/>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CA24060DC86443B89FFE83641B90BB21"/>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57B4704844064208B83843CE2747170D"/>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91DA7E07A9764993A511B054998FCD0C"/>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4AB8747866AA414DB341642BDFBD0097"/>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F65FD89BE45745E6B2326493F43DC8EB"/>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648FC02CF8EA4B72A12C7091D0256BFD"/>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A06E1A" w:rsidRDefault="006A4DE5"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1217B30496024B3680ECFC04B2225954"/>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618B3DDEE2647E6BCA176CCCB024645"/>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A88940FB603D432282CB09665D3049A8"/>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44CCFF5093654D4FA1093945D8A13972"/>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B22E380CA1EC4A42B61E023B70393264"/>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C13A6E852FBB4BEB9E1AA8A1C91F5FB0"/>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E4DB06CB7B1E4C1FBC499C402D936CD1"/>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6C335BE7A93E44548A9585CB8E5F65E9"/>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085C73">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CCDA1BD0066C41C694A9C4D113AF11FA"/>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1FDB986DA1D847C6B3B5F57197FD6DC2"/>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A8D0CED514B8437C974AE9925AE76C84"/>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7CE1F77859F64190BAD44E5C0F655B7C"/>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53B2F096DFD94838BC4F4ABB9F655415"/>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78EAAFD535EC4368A1F30CAF5C7AF15A"/>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0A7508721F4841599BF37A961E561BED"/>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BF57DE8C880343CD8883EA4860CD7274"/>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8D53E867DEE14D9399B85B8B5F2F8F8C"/>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D5A1E1E0E0E64993A86E2EB30192FEA3"/>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AF2EA1EF4A2A43B0869B7E3183CE713A"/>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0FD11B4F40564E30ADBEFA3540094711"/>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5372164C291C4C358271785D9E9F9B00"/>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9FB3002BCB1548099445A1919D547064"/>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B3F91BD782FA469BAB8C5C90F6AB7635"/>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27B369A6EDE946C388FAEDA57CC3A0BB"/>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FE7BDA972FF84EC98F6D6FADE969BA4C"/>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98731941838E43B4AAA38A65E0979D59"/>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5E66DC60B5F1409690DA83D7548DC26B"/>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AC912A17FFC84CED8E7E2FE6E47FEA8C"/>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70E77AF6049742F39A0FA4DD8D51F6B3"/>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CE77A3F57B03433C825BFDAA805A1F4F"/>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208B772DE77E4AB0BB94DBD5417907F3"/>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7209081E162A49E69CBEE46FE3BD2DE6"/>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B51C281BD8824F768326AB8F501BCFF1"/>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3A64DE49D3EA4D02B82B3E8C123A8872"/>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00D21D1CB18245DD94AF06301667B5D7"/>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33610196DB8B4ECBB3D7DCD5528472CD"/>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6F855EE6EEEE49C19709FD5003F37078"/>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734ADD075F164BCFB07EA59359E45A8F"/>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BB2092BCF5F3417B964AC06E24678972"/>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B211465D5B7E40EFA23826E2EBC65BA6"/>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9F4EC917B36949F0A51FFC35642154EC"/>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6765871C6DF94DC69E4FC4209A758AA9"/>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31C47FA6133B458A8DE74B952AB8993E"/>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E95949FAF8DC4085A2F6DA1D7BEEBBFA"/>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655C8D089CE749979AEDF638F726C86E"/>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96AFDDDA50945078E3461D4F645D7E4"/>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8E05282A644B4DCC9887D6131849D6FA"/>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8CC09180C6A043F5B8BD93DB2205294B"/>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0AFED920FF964D2490D044DC6B7C5913"/>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2EE4EDDD06DB48FB8582221A89DEF4B4"/>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507ED3ACAF514FD0AC26A2B295463236"/>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4928FF3C6F064C51893ECAA51EDAEC6E"/>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8DC1DC91FF1C4ABAB786CEFA40BE3089"/>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AF19E6DE63C4658A8912F21EC33EA3B"/>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05F8EC90C07F45A1B69572AB9D137590"/>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76C29B3530AD4C8885E7B2E5278B2655"/>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0A58AF8D2FC44DA1A6EFED27F069A115"/>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65EB9E92B21E456EB1010361138C35B4"/>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92C95F74DEF445B58C25651C36869176"/>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69BDC6509E704C3D89F22968A4EA24B0"/>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3DC73BCC3C954EA79748B0D75516DA77"/>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94A0B746FFD54A659BAD75C986DF3C1C"/>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5E654FEDD2304EBDB4F88089A6611E8D"/>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66EF430C30B4451EA55DC8D96134AF22"/>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2DF6486DE45D47A6BFEBA81971190951"/>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411651D1DEE14D90A4DC48BB73849A0A"/>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D78E50A50B48441CACC68968FB8833AD"/>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23B5A80D55E046D4A05090B4F0744088"/>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64D4656F8F942F2AC01AB5D778D0DDE"/>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C3D0B096394D4FFDADCCFAF07885A751"/>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4D42C75DA06A49A1B2BB3B52FC2E1F47"/>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B4660B9A141B4F88A8E96E3308FB52AF"/>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4149EA1CCD1F4DBD8132F72F00F43A28"/>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B2E0DF038F4B44B081EB11578FFA39FE"/>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281B8F6967E142CB96C61177452E231D"/>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DEFB31E707014B3AA8D6D4AACEF53F25"/>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2E1B29A578F6449EBC3F7B8205E8AE48"/>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4DB670CF930A4FDEAB2CB979305699CB"/>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FF35F4A1BAC04B779CDE2473918CA540"/>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5C9079FA2BD841C5B89288C50539742C"/>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41F45F4D0EC417CB1BC4C70A08337D9"/>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9DFAC045BE044F60B46BE278B8131C8B"/>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FB0BA65609C74200B468241E6D915EEE"/>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A0DEC8CAF57F4087A33BA52868650C8B"/>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D311991FC2EF4303B5E88A81AB819D3E"/>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E4B2396330743EAB4B34168779F1D42"/>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F00A202EBE314E5AB71D0AE5B185335B"/>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07951442945449CFB8DB0FE97F26B23E"/>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trHeight w:val="322"/>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0E8F4A1CCB6844B1BC1EDF1C9CB83EE9"/>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72EE3B1F7B714DBD8EAB5D4AEC2D081B"/>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F3CB26B854F9438EAAC853809569FD7C"/>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B08A7CA9373C41E1920F50C2AF3B10F6"/>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C6A49E7FD5384DABB1FB1A24C55C4BE4"/>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38C43975F8AF46B29B4BDA9F3CC29935"/>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1B0651A27F454A18AD94070CD3D1CE6C"/>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26462AF351B244C2BD6D6FEC46A60DED"/>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trHeight w:val="322"/>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9A7D997D3874FE3AF0188E4B677661D"/>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AFC714F0EAF6474A8A00FF0F90600739"/>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612D3E706013472E9BF493CA8210C5D3"/>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AE3A99F6DB47469AA694AAC6E60D3A9A"/>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F22CB623C0374FB08906A9F189A71F46"/>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06310CB4E3464D05843479B4E50CCD4C"/>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874C894AC91547CFBCCD4079A955F97A"/>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DF8749A1BDF24D608D9BCD49F6206ED6"/>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6F09A2829B25407CB9921E44D46CF9DB"/>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33E4169B5B964DBCBF76AB5423B52357"/>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91CB9E8CB26E41E3B97D28E05899FC3C"/>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E5E08899D21B479796DF6128AE143384"/>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E670BA0809624B48BE40A9287D427587"/>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B460D4A3990B4B738A5FFEDB2B9A2F03"/>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72777733313F480389E8FE4B641AB345"/>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ACCD7EC2713A43159B113193E80EEF07"/>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B97F956CB91D419297FB1571A3A0F860"/>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38A78533ABFD43C8823A2027577C52EE"/>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7AE3358D4269449ABE0D33D337FD1C95"/>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4FCF80508FEE44578C670E261C75C8BE"/>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FB85959839974A96BF484EF2B3D899BA"/>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7DC11FB7303A49BFA2D47A499B17685D"/>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57A8182772874C0691D198131E95B1B3"/>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6D45DB81B5924102BC5B6B069AD8DDDD"/>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707F46558B47400C99EC9AD855A6D1A5"/>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6E660292E2A455E98D99542B484F575"/>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5E47CBBC8B1435EA8F31374F4ECDA77"/>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E1D07C7281E94C579739F4FA6D296C1A"/>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1B1CF3D12CC2457AA5434DF165726C82"/>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93956F028174DF9AA1408DB9B84D28E"/>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91FBD80C14D0440087D9CDDB39638BBE"/>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A9003A15555948AF8350B3CD482079A8"/>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6D924D881165490CAA80EB6242E2F75C"/>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882DFE26F5AE4326AC0566BB0C412732"/>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BF15A86D153B431BA41D28EF4939BE1B"/>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E81454A3D043FCAFE2010A4D30167A"/>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0BB07C02BFA4479A4FD63D4F83137D9"/>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DB30D8A950C14D63AA1C406C04CA0499"/>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445F9152D57847DEA6E071AC937511E9"/>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C0FC98FAA98A4ACB837631629C5BEF6E"/>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7930A0C10341487CA0CCB330462A0F79"/>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2A43B9EB50A74C0C8C99902A295F4AC4"/>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D9E0D7ED289D474FA77912EB2C5F5391"/>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BC727E8B8BC74C7381FAFE1F248C8A58"/>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9328C057B2094677825D0192023A474C"/>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D2B901A430B54335B5277580E6CD69BB"/>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1FC3BA313A9A4961BF3A4ED57311DF98"/>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8C2115DFAC9F4B4492E44BC6A2D3EA31"/>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1A6E9AB84E6D48F294CB4F63CD9E289B"/>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0CDF6E083F93464B8A504FD86175D4C4"/>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D2C1F01F83ED4543A3F902A51C954FA0"/>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3CA74FB83A65481DA192D32D58D379F7"/>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6B459B9F55814414B65E75291B034A19"/>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2C87AEF6A9174A7D8C9127EB07CB255E"/>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A3F95D5FC622400084EDDB4952002838"/>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36381E5C9C045D09DF2D5613BF12B19"/>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FB7F613EB766435BBAC586FDF03F9730"/>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DB9D6EE7BB444B48B62F315AE2F7F8AE"/>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D183685391F54C8DAA4133221210F996"/>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1114B3EA81A04A4C95CE43461B74E826"/>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E9AB73B3C15745CABB8937D447AE45A2"/>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A784EE2AC581467984C48AE421F951E2"/>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7A4496B59D0947EDBF6DC76A3257ACF4"/>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B893568B1CF5433F90759F5A47E91D4E"/>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F8661DA78ACE4322B00450E96DC45F99"/>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F49DA93592344D2F87FB15EB95E0DBCD"/>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79D29098245F4288A320CB99A12329B0"/>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2F65DDA00EA64F2691E8BED094733C15"/>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3F5075890104411688FE7AFE23C2BA54"/>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3D5581AAEA0B41599A08CCEEB389DE3E"/>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61CC8A2985AF4717B95B557FD5EB4D08"/>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BF7C3D40B22044589464A9D5E7B16D0E"/>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CCF2C413E93F470EA7D28DD9A26876BB"/>
                </w:placeholder>
                <w:showingPlcHdr/>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C5BD1AFF269D40358D0E6A6BE102EBC2"/>
                </w:placeholder>
                <w:showingPlcHdr/>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4129ABCC650246E78ECEC8E5AFF8284C"/>
                </w:placeholder>
                <w:showingPlcHdr/>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ACCEC11A777C4B9B9AD1D68E729CCE29"/>
                </w:placeholder>
                <w:showingPlcHdr/>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F4FB4130AEF642BD90A247FECABCD2D7"/>
                </w:placeholder>
                <w:showingPlcHdr/>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985680249C914B65A01EC1B691CCA8CD"/>
                </w:placeholder>
                <w:showingPlcHdr/>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0052FA800A1B4134945EA2404A63D570"/>
                </w:placeholder>
                <w:showingPlcHdr/>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238BD61DAE6E4EF1BC9A462B0D55C619"/>
                </w:placeholder>
                <w:showingPlcHdr/>
                <w:text/>
              </w:sdtPr>
              <w:sdtEndPr/>
              <w:sdtContent>
                <w:r w:rsidR="006A4DE5" w:rsidRPr="00A06E1A">
                  <w:rPr>
                    <w:rStyle w:val="placeholder1Char"/>
                    <w:rFonts w:eastAsiaTheme="minorEastAsia" w:hint="eastAsia"/>
                    <w:sz w:val="16"/>
                    <w:szCs w:val="16"/>
                  </w:rPr>
                  <w:t>____</w:t>
                </w:r>
              </w:sdtContent>
            </w:sdt>
          </w:p>
        </w:tc>
      </w:tr>
      <w:tr w:rsidR="006A4DE5" w:rsidRPr="001B6047" w:rsidTr="00A06E1A">
        <w:trPr>
          <w:jc w:val="center"/>
        </w:trPr>
        <w:tc>
          <w:tcPr>
            <w:tcW w:w="3544" w:type="dxa"/>
            <w:shd w:val="clear" w:color="auto" w:fill="D9D9D9" w:themeFill="background1" w:themeFillShade="D9"/>
            <w:vAlign w:val="center"/>
          </w:tcPr>
          <w:p w:rsidR="006A4DE5" w:rsidRPr="00A06E1A" w:rsidRDefault="006A4DE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7E7899CDD21840F082BCC6A3E52BB6D9"/>
                </w:placeholder>
                <w:showingPlcHdr/>
                <w:dataBinding w:prefixMappings="xmlns:ns0='http://wwww.hallomagic.com/xbrl/consistency' xmlns:ns1='consistency' " w:xpath="/ns0:xbrlConsistency[1]/ns1:ccConsistency[1]/ns1:ccSign_IssuedCapital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c>
          <w:tcPr>
            <w:tcW w:w="1701"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93870ADF9D694E70804FFAB7328675DE"/>
                </w:placeholder>
                <w:showingPlcHdr/>
                <w:dataBinding w:prefixMappings="xmlns:ns0='http://wwww.hallomagic.com/xbrl/consistency' xmlns:ns1='consistency' " w:xpath="/ns0:xbrlConsistency[1]/ns1:ccConsistency[1]/ns1:ccSign_CapitalSurplus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c>
          <w:tcPr>
            <w:tcW w:w="1559"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2CEB36BA0F4D44F5ACD0BE0D81F88552"/>
                </w:placeholder>
                <w:showingPlcHdr/>
                <w:dataBinding w:prefixMappings="xmlns:ns0='http://wwww.hallomagic.com/xbrl/consistency' xmlns:ns1='consistency' " w:xpath="/ns0:xbrlConsistency[1]/ns1:ccConsistency[1]/ns1:ccSign_KuCunGu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c>
          <w:tcPr>
            <w:tcW w:w="1843"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60A71DADE583499D934FB9B74BFD603E"/>
                </w:placeholder>
                <w:showingPlcHdr/>
                <w:dataBinding w:prefixMappings="xmlns:ns0='http://wwww.hallomagic.com/xbrl/consistency' xmlns:ns1='consistency' " w:xpath="/ns0:xbrlConsistency[1]/ns1:ccConsistency[1]/ns1:ccSign_QiTaZongHeShouYi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c>
          <w:tcPr>
            <w:tcW w:w="1276"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9D47EA115E71452A8D4A483D46E695EF"/>
                </w:placeholder>
                <w:showingPlcHdr/>
                <w:dataBinding w:prefixMappings="xmlns:ns0='http://wwww.hallomagic.com/xbrl/consistency' xmlns:ns1='consistency' " w:xpath="/ns0:xbrlConsistency[1]/ns1:ccConsistency[1]/ns1:ccSign_SpecializedReserve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c>
          <w:tcPr>
            <w:tcW w:w="1417"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6400B43D7BA94DE49795622BED8255ED"/>
                </w:placeholder>
                <w:showingPlcHdr/>
                <w:dataBinding w:prefixMappings="xmlns:ns0='http://wwww.hallomagic.com/xbrl/consistency' xmlns:ns1='consistency' " w:xpath="/ns0:xbrlConsistency[1]/ns1:ccConsistency[1]/ns1:ccSign_SurplusReserves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c>
          <w:tcPr>
            <w:tcW w:w="1418"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7AFCB616730452D9B73D5713DF3C5F5"/>
                </w:placeholder>
                <w:showingPlcHdr/>
                <w:dataBinding w:prefixMappings="xmlns:ns0='http://wwww.hallomagic.com/xbrl/consistency' xmlns:ns1='consistency' " w:xpath="/ns0:xbrlConsistency[1]/ns1:ccConsistency[1]/ns1:ccSign_RetainedEarnings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c>
          <w:tcPr>
            <w:tcW w:w="1524" w:type="dxa"/>
            <w:shd w:val="clear" w:color="auto" w:fill="auto"/>
          </w:tcPr>
          <w:p w:rsidR="006A4DE5" w:rsidRPr="00A06E1A" w:rsidRDefault="00D13CE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7E9E74544B42468CAA96135987C6FF41"/>
                </w:placeholder>
                <w:showingPlcHdr/>
                <w:dataBinding w:prefixMappings="xmlns:ns0='http://wwww.hallomagic.com/xbrl/consistency' xmlns:ns1='consistency' " w:xpath="/ns0:xbrlConsistency[1]/ns1:ccConsistency[1]/ns1:ccSign_Equityneeq_instant_T-1_M[1]" w:storeItemID="{4EBB33DD-D77C-405B-83C8-717CD846EE7E}"/>
                <w:text/>
              </w:sdtPr>
              <w:sdtEndPr/>
              <w:sdtContent>
                <w:r w:rsidR="006A4DE5" w:rsidRPr="00A06E1A">
                  <w:rPr>
                    <w:rStyle w:val="placeholder1Char"/>
                    <w:rFonts w:eastAsiaTheme="minorEastAsia" w:hint="eastAsia"/>
                    <w:sz w:val="16"/>
                    <w:szCs w:val="16"/>
                  </w:rPr>
                  <w:t>____</w:t>
                </w:r>
              </w:sdtContent>
            </w:sdt>
          </w:p>
        </w:tc>
      </w:tr>
    </w:tbl>
    <w:p w:rsidR="006A4DE5" w:rsidRPr="0095201F" w:rsidRDefault="006A4DE5" w:rsidP="000A23CF"/>
    <w:p w:rsidR="006A4DE5" w:rsidRDefault="006A4DE5"/>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AF7BF2E4252140F596A911714578C841"/>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DE5" w:rsidRDefault="006A4DE5" w:rsidP="00215E7C">
      <w:r>
        <w:separator/>
      </w:r>
    </w:p>
  </w:endnote>
  <w:endnote w:type="continuationSeparator" w:id="0">
    <w:p w:rsidR="006A4DE5" w:rsidRDefault="006A4DE5"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D13CE0" w:rsidRPr="00D13CE0">
          <w:rPr>
            <w:noProof/>
            <w:lang w:val="zh-CN"/>
          </w:rP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D13CE0" w:rsidRPr="00D13CE0">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DE5" w:rsidRDefault="006A4DE5" w:rsidP="00215E7C">
      <w:r>
        <w:separator/>
      </w:r>
    </w:p>
  </w:footnote>
  <w:footnote w:type="continuationSeparator" w:id="0">
    <w:p w:rsidR="006A4DE5" w:rsidRDefault="006A4DE5"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462493"/>
      <w:temporary/>
      <w:showingPlcHdr/>
    </w:sdtPr>
    <w:sdtEndPr/>
    <w:sdtContent>
      <w:p w:rsidR="00963944" w:rsidRDefault="00963944">
        <w:pPr>
          <w:pStyle w:val="a3"/>
        </w:pPr>
        <w:r>
          <w:rPr>
            <w:lang w:val="zh-CN"/>
          </w:rPr>
          <w:t>[</w:t>
        </w:r>
        <w:r>
          <w:rPr>
            <w:lang w:val="zh-CN"/>
          </w:rPr>
          <w:t>在此处键入</w:t>
        </w:r>
        <w:r>
          <w:rPr>
            <w:lang w:val="zh-CN"/>
          </w:rPr>
          <w:t>]</w:t>
        </w:r>
      </w:p>
    </w:sdtContent>
  </w:sdt>
  <w:p w:rsidR="00963944" w:rsidRDefault="0096394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F2076A">
    <w:pPr>
      <w:pStyle w:val="a3"/>
      <w:tabs>
        <w:tab w:val="left" w:pos="1935"/>
      </w:tabs>
      <w:jc w:val="both"/>
    </w:pPr>
    <w:r>
      <w:tab/>
    </w:r>
    <w:r>
      <w:tab/>
    </w:r>
    <w:r>
      <w:tab/>
    </w:r>
    <w:r>
      <w:rPr>
        <w:rFonts w:hint="eastAsia"/>
      </w:rPr>
      <w:t>公告</w:t>
    </w:r>
    <w:r>
      <w:t>编号：</w:t>
    </w:r>
    <w:sdt>
      <w:sdtPr>
        <w:id w:val="1754237637"/>
        <w:lock w:val="sdtLocked"/>
        <w:placeholder>
          <w:docPart w:val="E16AEC4A66504DFF9B1481318937F2C2"/>
        </w:placeholder>
        <w:showingPlcHdr/>
        <w:dataBinding w:xpath="/ns0:root[1]/ns0:GongGaoBianHao[1]" w:storeItemID="{B1B16D7F-6717-4D11-8BCB-352F275F2CD9}"/>
        <w:text/>
      </w:sdtPr>
      <w:sdtEndPr/>
      <w:sdtContent>
        <w:r w:rsidRPr="005A4913">
          <w:rPr>
            <w:rStyle w:val="placeholder1Char"/>
          </w:rPr>
          <w:t>_______</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Pr="00865318" w:rsidRDefault="00963944" w:rsidP="00865318">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a23a4514-2f8a-4503-87cb-2a39454f8a0d"/>
    <w:docVar w:name="FinacialStatement" w:val="合并"/>
    <w:docVar w:name="ReportID" w:val="6aa1362d-4640-4104-a251-2cfa0be2747a"/>
  </w:docVars>
  <w:rsids>
    <w:rsidRoot w:val="006A4DE5"/>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661C"/>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4DE5"/>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2BD3"/>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3CE0"/>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4BF7529-394A-4350-8243-AA17905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6A4DE5"/>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6A4DE5"/>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477DFE762541769170157FB49CAF85"/>
        <w:category>
          <w:name w:val="常规"/>
          <w:gallery w:val="placeholder"/>
        </w:category>
        <w:types>
          <w:type w:val="bbPlcHdr"/>
        </w:types>
        <w:behaviors>
          <w:behavior w:val="content"/>
        </w:behaviors>
        <w:guid w:val="{A985A80D-ECFC-4524-A164-C9C972403556}"/>
      </w:docPartPr>
      <w:docPartBody>
        <w:p w:rsidR="0058516A" w:rsidRDefault="00FA5F45">
          <w:pPr>
            <w:pStyle w:val="6A477DFE762541769170157FB49CAF85"/>
          </w:pPr>
          <w:r w:rsidRPr="00F254F3">
            <w:rPr>
              <w:rStyle w:val="a3"/>
              <w:rFonts w:hint="eastAsia"/>
            </w:rPr>
            <w:t>单击此处输入文字。</w:t>
          </w:r>
        </w:p>
      </w:docPartBody>
    </w:docPart>
    <w:docPart>
      <w:docPartPr>
        <w:name w:val="2F78614ABF424B61AC87532030F5EC57"/>
        <w:category>
          <w:name w:val="常规"/>
          <w:gallery w:val="placeholder"/>
        </w:category>
        <w:types>
          <w:type w:val="bbPlcHdr"/>
        </w:types>
        <w:behaviors>
          <w:behavior w:val="content"/>
        </w:behaviors>
        <w:guid w:val="{AF9FB60F-81E5-4E01-9BD2-E35F3BAABAB5}"/>
      </w:docPartPr>
      <w:docPartBody>
        <w:p w:rsidR="0058516A" w:rsidRDefault="00FA5F45">
          <w:pPr>
            <w:pStyle w:val="2F78614ABF424B61AC87532030F5EC57"/>
          </w:pPr>
          <w:r w:rsidRPr="006C405C">
            <w:rPr>
              <w:rStyle w:val="placeholder1Char"/>
            </w:rPr>
            <w:t>____________</w:t>
          </w:r>
        </w:p>
      </w:docPartBody>
    </w:docPart>
    <w:docPart>
      <w:docPartPr>
        <w:name w:val="232A226549864ADAAFBCE579D4E8B044"/>
        <w:category>
          <w:name w:val="常规"/>
          <w:gallery w:val="placeholder"/>
        </w:category>
        <w:types>
          <w:type w:val="bbPlcHdr"/>
        </w:types>
        <w:behaviors>
          <w:behavior w:val="content"/>
        </w:behaviors>
        <w:guid w:val="{30D355F2-3083-4AC3-80F7-B47F5C3F0444}"/>
      </w:docPartPr>
      <w:docPartBody>
        <w:p w:rsidR="0058516A" w:rsidRDefault="00FA5F45">
          <w:pPr>
            <w:pStyle w:val="232A226549864ADAAFBCE579D4E8B044"/>
          </w:pPr>
          <w:r w:rsidRPr="006C405C">
            <w:rPr>
              <w:rStyle w:val="placeholder1Char"/>
              <w:rFonts w:hint="eastAsia"/>
            </w:rPr>
            <w:t>_________________</w:t>
          </w:r>
        </w:p>
      </w:docPartBody>
    </w:docPart>
    <w:docPart>
      <w:docPartPr>
        <w:name w:val="AE1E0A810AAE405F813DA29C73A6D697"/>
        <w:category>
          <w:name w:val="常规"/>
          <w:gallery w:val="placeholder"/>
        </w:category>
        <w:types>
          <w:type w:val="bbPlcHdr"/>
        </w:types>
        <w:behaviors>
          <w:behavior w:val="content"/>
        </w:behaviors>
        <w:guid w:val="{1F6FBDC8-A085-41EA-994B-6ED6862F80F3}"/>
      </w:docPartPr>
      <w:docPartBody>
        <w:p w:rsidR="0058516A" w:rsidRDefault="00FA5F45">
          <w:pPr>
            <w:pStyle w:val="AE1E0A810AAE405F813DA29C73A6D697"/>
          </w:pPr>
          <w:r w:rsidRPr="006C405C">
            <w:rPr>
              <w:rStyle w:val="placeholder1Char"/>
              <w:rFonts w:hint="eastAsia"/>
            </w:rPr>
            <w:t>选择</w:t>
          </w:r>
        </w:p>
      </w:docPartBody>
    </w:docPart>
    <w:docPart>
      <w:docPartPr>
        <w:name w:val="C7E2439846D7453BB83B0B04DDA982D8"/>
        <w:category>
          <w:name w:val="常规"/>
          <w:gallery w:val="placeholder"/>
        </w:category>
        <w:types>
          <w:type w:val="bbPlcHdr"/>
        </w:types>
        <w:behaviors>
          <w:behavior w:val="content"/>
        </w:behaviors>
        <w:guid w:val="{0B484E2D-2F38-40BB-AE1F-AB99A1B797D8}"/>
      </w:docPartPr>
      <w:docPartBody>
        <w:p w:rsidR="0058516A" w:rsidRDefault="00FA5F45">
          <w:pPr>
            <w:pStyle w:val="C7E2439846D7453BB83B0B04DDA982D8"/>
          </w:pPr>
          <w:r w:rsidRPr="006C405C">
            <w:rPr>
              <w:rStyle w:val="placeholder1Char"/>
              <w:rFonts w:hint="eastAsia"/>
            </w:rPr>
            <w:t>选择</w:t>
          </w:r>
        </w:p>
      </w:docPartBody>
    </w:docPart>
    <w:docPart>
      <w:docPartPr>
        <w:name w:val="5BC491564B144FB492CCA37E4D947247"/>
        <w:category>
          <w:name w:val="常规"/>
          <w:gallery w:val="placeholder"/>
        </w:category>
        <w:types>
          <w:type w:val="bbPlcHdr"/>
        </w:types>
        <w:behaviors>
          <w:behavior w:val="content"/>
        </w:behaviors>
        <w:guid w:val="{DEED4540-CF37-4D95-BE1F-9A36302870B5}"/>
      </w:docPartPr>
      <w:docPartBody>
        <w:p w:rsidR="0058516A" w:rsidRDefault="00FA5F45">
          <w:pPr>
            <w:pStyle w:val="5BC491564B144FB492CCA37E4D947247"/>
          </w:pPr>
          <w:r w:rsidRPr="006C405C">
            <w:rPr>
              <w:rStyle w:val="placeholder1Char"/>
              <w:rFonts w:hint="eastAsia"/>
            </w:rPr>
            <w:t>选择</w:t>
          </w:r>
        </w:p>
      </w:docPartBody>
    </w:docPart>
    <w:docPart>
      <w:docPartPr>
        <w:name w:val="8B92D310A99B447FA3945EDAA0F3688D"/>
        <w:category>
          <w:name w:val="常规"/>
          <w:gallery w:val="placeholder"/>
        </w:category>
        <w:types>
          <w:type w:val="bbPlcHdr"/>
        </w:types>
        <w:behaviors>
          <w:behavior w:val="content"/>
        </w:behaviors>
        <w:guid w:val="{E989083B-2730-427C-BDB2-EE058BC9E699}"/>
      </w:docPartPr>
      <w:docPartBody>
        <w:p w:rsidR="0058516A" w:rsidRDefault="00FA5F45">
          <w:pPr>
            <w:pStyle w:val="8B92D310A99B447FA3945EDAA0F3688D"/>
          </w:pPr>
          <w:r w:rsidRPr="006C405C">
            <w:rPr>
              <w:rStyle w:val="placeholder1Char"/>
            </w:rPr>
            <w:t>________________________</w:t>
          </w:r>
        </w:p>
      </w:docPartBody>
    </w:docPart>
    <w:docPart>
      <w:docPartPr>
        <w:name w:val="7455AEFD59F74A59A99FC96337A7FD59"/>
        <w:category>
          <w:name w:val="常规"/>
          <w:gallery w:val="placeholder"/>
        </w:category>
        <w:types>
          <w:type w:val="bbPlcHdr"/>
        </w:types>
        <w:behaviors>
          <w:behavior w:val="content"/>
        </w:behaviors>
        <w:guid w:val="{91D39247-1DA9-47E9-99E6-E820B4F7862F}"/>
      </w:docPartPr>
      <w:docPartBody>
        <w:p w:rsidR="0058516A" w:rsidRDefault="00FA5F45">
          <w:pPr>
            <w:pStyle w:val="7455AEFD59F74A59A99FC96337A7FD59"/>
          </w:pPr>
          <w:r w:rsidRPr="006C405C">
            <w:rPr>
              <w:rStyle w:val="placeholder1Char"/>
            </w:rPr>
            <w:t>________________________</w:t>
          </w:r>
        </w:p>
      </w:docPartBody>
    </w:docPart>
    <w:docPart>
      <w:docPartPr>
        <w:name w:val="AE62BF43B9E24A32BED44920471A5463"/>
        <w:category>
          <w:name w:val="常规"/>
          <w:gallery w:val="placeholder"/>
        </w:category>
        <w:types>
          <w:type w:val="bbPlcHdr"/>
        </w:types>
        <w:behaviors>
          <w:behavior w:val="content"/>
        </w:behaviors>
        <w:guid w:val="{19544FF8-DD3F-44D7-A9B6-61C618A01537}"/>
      </w:docPartPr>
      <w:docPartBody>
        <w:p w:rsidR="0058516A" w:rsidRDefault="00FA5F45">
          <w:pPr>
            <w:pStyle w:val="AE62BF43B9E24A32BED44920471A5463"/>
          </w:pPr>
          <w:r w:rsidRPr="006C405C">
            <w:rPr>
              <w:rStyle w:val="placeholder1Char"/>
            </w:rPr>
            <w:t>________________________</w:t>
          </w:r>
        </w:p>
      </w:docPartBody>
    </w:docPart>
    <w:docPart>
      <w:docPartPr>
        <w:name w:val="B77DF091A83C47C7BDBA9896A7C8FC7E"/>
        <w:category>
          <w:name w:val="常规"/>
          <w:gallery w:val="placeholder"/>
        </w:category>
        <w:types>
          <w:type w:val="bbPlcHdr"/>
        </w:types>
        <w:behaviors>
          <w:behavior w:val="content"/>
        </w:behaviors>
        <w:guid w:val="{6DADF7E7-3D16-4101-9545-7F0E91581F01}"/>
      </w:docPartPr>
      <w:docPartBody>
        <w:p w:rsidR="0058516A" w:rsidRDefault="00FA5F45">
          <w:pPr>
            <w:pStyle w:val="B77DF091A83C47C7BDBA9896A7C8FC7E"/>
          </w:pPr>
          <w:r w:rsidRPr="006C405C">
            <w:rPr>
              <w:rStyle w:val="placeholder2Char"/>
              <w:rFonts w:hint="eastAsia"/>
            </w:rPr>
            <w:t>重要</w:t>
          </w:r>
          <w:r w:rsidRPr="006C405C">
            <w:rPr>
              <w:rStyle w:val="placeholder2Char"/>
            </w:rPr>
            <w:t>风险事项名称</w:t>
          </w:r>
        </w:p>
      </w:docPartBody>
    </w:docPart>
    <w:docPart>
      <w:docPartPr>
        <w:name w:val="B9F0608D66ED4A44AB11C3126A35D06B"/>
        <w:category>
          <w:name w:val="常规"/>
          <w:gallery w:val="placeholder"/>
        </w:category>
        <w:types>
          <w:type w:val="bbPlcHdr"/>
        </w:types>
        <w:behaviors>
          <w:behavior w:val="content"/>
        </w:behaviors>
        <w:guid w:val="{DE399D1B-2002-4E8A-9C28-A4FA79ED32B0}"/>
      </w:docPartPr>
      <w:docPartBody>
        <w:p w:rsidR="0058516A" w:rsidRDefault="00FA5F45">
          <w:pPr>
            <w:pStyle w:val="B9F0608D66ED4A44AB11C3126A35D06B"/>
          </w:pPr>
          <w:r w:rsidRPr="006C405C">
            <w:rPr>
              <w:rStyle w:val="placeholder2Char"/>
              <w:rFonts w:hint="eastAsia"/>
            </w:rPr>
            <w:t>简要描述</w:t>
          </w:r>
          <w:r w:rsidRPr="006C405C">
            <w:rPr>
              <w:rStyle w:val="placeholder2Char"/>
            </w:rPr>
            <w:t>重要风险事项</w:t>
          </w:r>
        </w:p>
      </w:docPartBody>
    </w:docPart>
    <w:docPart>
      <w:docPartPr>
        <w:name w:val="D790E9E2727F40D996E121EDF53FB6D0"/>
        <w:category>
          <w:name w:val="常规"/>
          <w:gallery w:val="placeholder"/>
        </w:category>
        <w:types>
          <w:type w:val="bbPlcHdr"/>
        </w:types>
        <w:behaviors>
          <w:behavior w:val="content"/>
        </w:behaviors>
        <w:guid w:val="{3B7ED9EB-B052-4F10-AFF4-700DA1AC11EC}"/>
      </w:docPartPr>
      <w:docPartBody>
        <w:p w:rsidR="0058516A" w:rsidRDefault="00FA5F45">
          <w:pPr>
            <w:pStyle w:val="D790E9E2727F40D996E121EDF53FB6D0"/>
          </w:pPr>
          <w:r w:rsidRPr="008F432C">
            <w:rPr>
              <w:rStyle w:val="placeholder1Char"/>
            </w:rPr>
            <w:t>选择</w:t>
          </w:r>
        </w:p>
      </w:docPartBody>
    </w:docPart>
    <w:docPart>
      <w:docPartPr>
        <w:name w:val="676DB3C552E94472B8534388C4B5F3B6"/>
        <w:category>
          <w:name w:val="常规"/>
          <w:gallery w:val="placeholder"/>
        </w:category>
        <w:types>
          <w:type w:val="bbPlcHdr"/>
        </w:types>
        <w:behaviors>
          <w:behavior w:val="content"/>
        </w:behaviors>
        <w:guid w:val="{9A689FD4-6669-4B42-8299-2600DD03C3BF}"/>
      </w:docPartPr>
      <w:docPartBody>
        <w:p w:rsidR="0058516A" w:rsidRDefault="00FA5F45">
          <w:pPr>
            <w:pStyle w:val="676DB3C552E94472B8534388C4B5F3B6"/>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C301D187280947839E944CCC478B6395"/>
        <w:category>
          <w:name w:val="常规"/>
          <w:gallery w:val="placeholder"/>
        </w:category>
        <w:types>
          <w:type w:val="bbPlcHdr"/>
        </w:types>
        <w:behaviors>
          <w:behavior w:val="content"/>
        </w:behaviors>
        <w:guid w:val="{D6408FC5-1E30-4141-AA17-55DF726F1C0E}"/>
      </w:docPartPr>
      <w:docPartBody>
        <w:p w:rsidR="0058516A" w:rsidRDefault="00FA5F45">
          <w:pPr>
            <w:pStyle w:val="C301D187280947839E944CCC478B6395"/>
          </w:pPr>
          <w:r w:rsidRPr="006C405C">
            <w:rPr>
              <w:rStyle w:val="placeholder1Char"/>
            </w:rPr>
            <w:t>____________</w:t>
          </w:r>
        </w:p>
      </w:docPartBody>
    </w:docPart>
    <w:docPart>
      <w:docPartPr>
        <w:name w:val="CBECA5099C2B47C3A861937EAD12E2C9"/>
        <w:category>
          <w:name w:val="常规"/>
          <w:gallery w:val="placeholder"/>
        </w:category>
        <w:types>
          <w:type w:val="bbPlcHdr"/>
        </w:types>
        <w:behaviors>
          <w:behavior w:val="content"/>
        </w:behaviors>
        <w:guid w:val="{A013E8DF-0E50-42B1-925F-81069058DD76}"/>
      </w:docPartPr>
      <w:docPartBody>
        <w:p w:rsidR="0058516A" w:rsidRDefault="00FA5F45">
          <w:pPr>
            <w:pStyle w:val="CBECA5099C2B47C3A861937EAD12E2C9"/>
          </w:pPr>
          <w:r w:rsidRPr="006C405C">
            <w:rPr>
              <w:rStyle w:val="placeholder1Char"/>
            </w:rPr>
            <w:t>____________</w:t>
          </w:r>
        </w:p>
      </w:docPartBody>
    </w:docPart>
    <w:docPart>
      <w:docPartPr>
        <w:name w:val="59E2CCF76F2A47DA8EB272F29A7178E3"/>
        <w:category>
          <w:name w:val="常规"/>
          <w:gallery w:val="placeholder"/>
        </w:category>
        <w:types>
          <w:type w:val="bbPlcHdr"/>
        </w:types>
        <w:behaviors>
          <w:behavior w:val="content"/>
        </w:behaviors>
        <w:guid w:val="{3C5BA7DC-A517-47A0-801F-BE6A65451E14}"/>
      </w:docPartPr>
      <w:docPartBody>
        <w:p w:rsidR="0058516A" w:rsidRDefault="00FA5F45">
          <w:pPr>
            <w:pStyle w:val="59E2CCF76F2A47DA8EB272F29A7178E3"/>
          </w:pPr>
          <w:r w:rsidRPr="006C405C">
            <w:rPr>
              <w:rStyle w:val="placeholder1Char"/>
            </w:rPr>
            <w:t>____________</w:t>
          </w:r>
        </w:p>
      </w:docPartBody>
    </w:docPart>
    <w:docPart>
      <w:docPartPr>
        <w:name w:val="1BAC4E0A14EA4841B638872057924ED9"/>
        <w:category>
          <w:name w:val="常规"/>
          <w:gallery w:val="placeholder"/>
        </w:category>
        <w:types>
          <w:type w:val="bbPlcHdr"/>
        </w:types>
        <w:behaviors>
          <w:behavior w:val="content"/>
        </w:behaviors>
        <w:guid w:val="{FE84850D-1B5C-4EC1-B1E0-672C244903CB}"/>
      </w:docPartPr>
      <w:docPartBody>
        <w:p w:rsidR="0058516A" w:rsidRDefault="00FA5F45">
          <w:pPr>
            <w:pStyle w:val="1BAC4E0A14EA4841B638872057924ED9"/>
          </w:pPr>
          <w:r w:rsidRPr="006C405C">
            <w:rPr>
              <w:rStyle w:val="placeholder1Char"/>
            </w:rPr>
            <w:t>____________</w:t>
          </w:r>
        </w:p>
      </w:docPartBody>
    </w:docPart>
    <w:docPart>
      <w:docPartPr>
        <w:name w:val="5A1B114652474E02AF0229A07DEA95DD"/>
        <w:category>
          <w:name w:val="常规"/>
          <w:gallery w:val="placeholder"/>
        </w:category>
        <w:types>
          <w:type w:val="bbPlcHdr"/>
        </w:types>
        <w:behaviors>
          <w:behavior w:val="content"/>
        </w:behaviors>
        <w:guid w:val="{A92535EF-0F10-4C64-9ACD-205E44CFB203}"/>
      </w:docPartPr>
      <w:docPartBody>
        <w:p w:rsidR="0058516A" w:rsidRDefault="00FA5F45">
          <w:pPr>
            <w:pStyle w:val="5A1B114652474E02AF0229A07DEA95DD"/>
          </w:pPr>
          <w:r w:rsidRPr="006C405C">
            <w:rPr>
              <w:rStyle w:val="placeholder1Char"/>
            </w:rPr>
            <w:t>________________________</w:t>
          </w:r>
        </w:p>
      </w:docPartBody>
    </w:docPart>
    <w:docPart>
      <w:docPartPr>
        <w:name w:val="07A38F7FD39741338C06C58CE36EFF90"/>
        <w:category>
          <w:name w:val="常规"/>
          <w:gallery w:val="placeholder"/>
        </w:category>
        <w:types>
          <w:type w:val="bbPlcHdr"/>
        </w:types>
        <w:behaviors>
          <w:behavior w:val="content"/>
        </w:behaviors>
        <w:guid w:val="{E2A9BC18-BB25-4F08-AB8F-0F127808E625}"/>
      </w:docPartPr>
      <w:docPartBody>
        <w:p w:rsidR="0058516A" w:rsidRDefault="00FA5F45">
          <w:pPr>
            <w:pStyle w:val="07A38F7FD39741338C06C58CE36EFF90"/>
          </w:pPr>
          <w:r w:rsidRPr="006C405C">
            <w:rPr>
              <w:rStyle w:val="placeholder1Char"/>
            </w:rPr>
            <w:t>________________________</w:t>
          </w:r>
        </w:p>
      </w:docPartBody>
    </w:docPart>
    <w:docPart>
      <w:docPartPr>
        <w:name w:val="229918C9C85F438AA2B7645EA9530F14"/>
        <w:category>
          <w:name w:val="常规"/>
          <w:gallery w:val="placeholder"/>
        </w:category>
        <w:types>
          <w:type w:val="bbPlcHdr"/>
        </w:types>
        <w:behaviors>
          <w:behavior w:val="content"/>
        </w:behaviors>
        <w:guid w:val="{A7EC9FCC-A8B4-48FE-A422-4D284F660989}"/>
      </w:docPartPr>
      <w:docPartBody>
        <w:p w:rsidR="0058516A" w:rsidRDefault="00FA5F45">
          <w:pPr>
            <w:pStyle w:val="229918C9C85F438AA2B7645EA9530F14"/>
          </w:pPr>
          <w:r w:rsidRPr="00630B6F">
            <w:rPr>
              <w:rStyle w:val="a3"/>
              <w:rFonts w:ascii="仿宋" w:eastAsia="仿宋" w:hAnsi="仿宋"/>
            </w:rPr>
            <w:t>____________</w:t>
          </w:r>
        </w:p>
      </w:docPartBody>
    </w:docPart>
    <w:docPart>
      <w:docPartPr>
        <w:name w:val="FA2F68E9799F4F35B222462305A56805"/>
        <w:category>
          <w:name w:val="常规"/>
          <w:gallery w:val="placeholder"/>
        </w:category>
        <w:types>
          <w:type w:val="bbPlcHdr"/>
        </w:types>
        <w:behaviors>
          <w:behavior w:val="content"/>
        </w:behaviors>
        <w:guid w:val="{35FBB768-59B7-422F-9607-EF7A3B8EB097}"/>
      </w:docPartPr>
      <w:docPartBody>
        <w:p w:rsidR="0058516A" w:rsidRDefault="00FA5F45">
          <w:pPr>
            <w:pStyle w:val="FA2F68E9799F4F35B222462305A56805"/>
          </w:pPr>
          <w:r w:rsidRPr="006C405C">
            <w:rPr>
              <w:rStyle w:val="placeholder1Char"/>
            </w:rPr>
            <w:t>________________________</w:t>
          </w:r>
        </w:p>
      </w:docPartBody>
    </w:docPart>
    <w:docPart>
      <w:docPartPr>
        <w:name w:val="FFC20A1F83EC4B8C9D1D67CC9604A804"/>
        <w:category>
          <w:name w:val="常规"/>
          <w:gallery w:val="placeholder"/>
        </w:category>
        <w:types>
          <w:type w:val="bbPlcHdr"/>
        </w:types>
        <w:behaviors>
          <w:behavior w:val="content"/>
        </w:behaviors>
        <w:guid w:val="{9333646C-D557-48F4-9DEB-C694ADB6B0F8}"/>
      </w:docPartPr>
      <w:docPartBody>
        <w:p w:rsidR="0058516A" w:rsidRDefault="00FA5F45">
          <w:pPr>
            <w:pStyle w:val="FFC20A1F83EC4B8C9D1D67CC9604A804"/>
          </w:pPr>
          <w:r w:rsidRPr="006C405C">
            <w:rPr>
              <w:rStyle w:val="placeholder1Char"/>
            </w:rPr>
            <w:t>____________</w:t>
          </w:r>
        </w:p>
      </w:docPartBody>
    </w:docPart>
    <w:docPart>
      <w:docPartPr>
        <w:name w:val="B6A5B1A94E7048118EFB502058DA6F86"/>
        <w:category>
          <w:name w:val="常规"/>
          <w:gallery w:val="placeholder"/>
        </w:category>
        <w:types>
          <w:type w:val="bbPlcHdr"/>
        </w:types>
        <w:behaviors>
          <w:behavior w:val="content"/>
        </w:behaviors>
        <w:guid w:val="{C8401A38-39FE-44D7-B7C5-D661586D632B}"/>
      </w:docPartPr>
      <w:docPartBody>
        <w:p w:rsidR="0058516A" w:rsidRDefault="00FA5F45">
          <w:pPr>
            <w:pStyle w:val="B6A5B1A94E7048118EFB502058DA6F86"/>
          </w:pPr>
          <w:r w:rsidRPr="00B11AF7">
            <w:rPr>
              <w:rStyle w:val="placeholder1Char"/>
            </w:rPr>
            <w:t>____________</w:t>
          </w:r>
        </w:p>
      </w:docPartBody>
    </w:docPart>
    <w:docPart>
      <w:docPartPr>
        <w:name w:val="AC6AA460977C438F8A3D5F3D588E0FA7"/>
        <w:category>
          <w:name w:val="常规"/>
          <w:gallery w:val="placeholder"/>
        </w:category>
        <w:types>
          <w:type w:val="bbPlcHdr"/>
        </w:types>
        <w:behaviors>
          <w:behavior w:val="content"/>
        </w:behaviors>
        <w:guid w:val="{1DD01A9F-C81A-4BAC-BF39-D184D3AD7535}"/>
      </w:docPartPr>
      <w:docPartBody>
        <w:p w:rsidR="0058516A" w:rsidRDefault="00FA5F45">
          <w:pPr>
            <w:pStyle w:val="AC6AA460977C438F8A3D5F3D588E0FA7"/>
          </w:pPr>
          <w:r w:rsidRPr="00B11AF7">
            <w:rPr>
              <w:rStyle w:val="placeholder1Char"/>
            </w:rPr>
            <w:t>________________________</w:t>
          </w:r>
        </w:p>
      </w:docPartBody>
    </w:docPart>
    <w:docPart>
      <w:docPartPr>
        <w:name w:val="5B9AB53421B843CE8756DB3018CCD97A"/>
        <w:category>
          <w:name w:val="常规"/>
          <w:gallery w:val="placeholder"/>
        </w:category>
        <w:types>
          <w:type w:val="bbPlcHdr"/>
        </w:types>
        <w:behaviors>
          <w:behavior w:val="content"/>
        </w:behaviors>
        <w:guid w:val="{EC9E96A0-C3CA-4187-88CF-0AB25EB065E3}"/>
      </w:docPartPr>
      <w:docPartBody>
        <w:p w:rsidR="0058516A" w:rsidRDefault="00FA5F45">
          <w:pPr>
            <w:pStyle w:val="5B9AB53421B843CE8756DB3018CCD97A"/>
          </w:pPr>
          <w:r w:rsidRPr="006C405C">
            <w:rPr>
              <w:rStyle w:val="placeholder1Char"/>
            </w:rPr>
            <w:t>____________</w:t>
          </w:r>
        </w:p>
      </w:docPartBody>
    </w:docPart>
    <w:docPart>
      <w:docPartPr>
        <w:name w:val="07EFEFE3F1FA4ACC887A7A56DA9FF1E5"/>
        <w:category>
          <w:name w:val="常规"/>
          <w:gallery w:val="placeholder"/>
        </w:category>
        <w:types>
          <w:type w:val="bbPlcHdr"/>
        </w:types>
        <w:behaviors>
          <w:behavior w:val="content"/>
        </w:behaviors>
        <w:guid w:val="{A32CCB70-B84C-4B3C-B42B-F2FF08508E11}"/>
      </w:docPartPr>
      <w:docPartBody>
        <w:p w:rsidR="0058516A" w:rsidRDefault="00FA5F45">
          <w:pPr>
            <w:pStyle w:val="07EFEFE3F1FA4ACC887A7A56DA9FF1E5"/>
          </w:pPr>
          <w:r w:rsidRPr="006C405C">
            <w:rPr>
              <w:rStyle w:val="placeholder1Char"/>
            </w:rPr>
            <w:t>____________</w:t>
          </w:r>
        </w:p>
      </w:docPartBody>
    </w:docPart>
    <w:docPart>
      <w:docPartPr>
        <w:name w:val="25D6E1837A7A41F1A4165D28E5491096"/>
        <w:category>
          <w:name w:val="常规"/>
          <w:gallery w:val="placeholder"/>
        </w:category>
        <w:types>
          <w:type w:val="bbPlcHdr"/>
        </w:types>
        <w:behaviors>
          <w:behavior w:val="content"/>
        </w:behaviors>
        <w:guid w:val="{3E8BB935-A33B-46DF-9925-E871DCF2676A}"/>
      </w:docPartPr>
      <w:docPartBody>
        <w:p w:rsidR="0058516A" w:rsidRDefault="00FA5F45">
          <w:pPr>
            <w:pStyle w:val="25D6E1837A7A41F1A4165D28E5491096"/>
          </w:pPr>
          <w:r w:rsidRPr="006C405C">
            <w:rPr>
              <w:rStyle w:val="placeholder1Char"/>
            </w:rPr>
            <w:t>____________</w:t>
          </w:r>
        </w:p>
      </w:docPartBody>
    </w:docPart>
    <w:docPart>
      <w:docPartPr>
        <w:name w:val="7FB345AE40CD4D5E97048DAFCAF822B4"/>
        <w:category>
          <w:name w:val="常规"/>
          <w:gallery w:val="placeholder"/>
        </w:category>
        <w:types>
          <w:type w:val="bbPlcHdr"/>
        </w:types>
        <w:behaviors>
          <w:behavior w:val="content"/>
        </w:behaviors>
        <w:guid w:val="{0F56D335-CA07-4364-A4BD-45149D6C86E1}"/>
      </w:docPartPr>
      <w:docPartBody>
        <w:p w:rsidR="0058516A" w:rsidRDefault="00FA5F45">
          <w:pPr>
            <w:pStyle w:val="7FB345AE40CD4D5E97048DAFCAF822B4"/>
          </w:pPr>
          <w:r w:rsidRPr="006C405C">
            <w:rPr>
              <w:rStyle w:val="placeholder1Char"/>
            </w:rPr>
            <w:t>____________</w:t>
          </w:r>
        </w:p>
      </w:docPartBody>
    </w:docPart>
    <w:docPart>
      <w:docPartPr>
        <w:name w:val="9D7219230E1D4D78A49288BE57549A13"/>
        <w:category>
          <w:name w:val="常规"/>
          <w:gallery w:val="placeholder"/>
        </w:category>
        <w:types>
          <w:type w:val="bbPlcHdr"/>
        </w:types>
        <w:behaviors>
          <w:behavior w:val="content"/>
        </w:behaviors>
        <w:guid w:val="{3B21BF92-C2A1-4B8B-B2A2-23214F497A37}"/>
      </w:docPartPr>
      <w:docPartBody>
        <w:p w:rsidR="0058516A" w:rsidRDefault="00FA5F45">
          <w:pPr>
            <w:pStyle w:val="9D7219230E1D4D78A49288BE57549A13"/>
          </w:pPr>
          <w:r w:rsidRPr="006C405C">
            <w:rPr>
              <w:rStyle w:val="placeholder1Char"/>
            </w:rPr>
            <w:t>________________________</w:t>
          </w:r>
        </w:p>
      </w:docPartBody>
    </w:docPart>
    <w:docPart>
      <w:docPartPr>
        <w:name w:val="445975835700472E94970781A48457A3"/>
        <w:category>
          <w:name w:val="常规"/>
          <w:gallery w:val="placeholder"/>
        </w:category>
        <w:types>
          <w:type w:val="bbPlcHdr"/>
        </w:types>
        <w:behaviors>
          <w:behavior w:val="content"/>
        </w:behaviors>
        <w:guid w:val="{FFF9D6EE-CD7F-41B8-9D4C-E613E716BD89}"/>
      </w:docPartPr>
      <w:docPartBody>
        <w:p w:rsidR="0058516A" w:rsidRDefault="00FA5F45">
          <w:pPr>
            <w:pStyle w:val="445975835700472E94970781A48457A3"/>
          </w:pPr>
          <w:r w:rsidRPr="006C405C">
            <w:rPr>
              <w:rStyle w:val="placeholder1Char"/>
            </w:rPr>
            <w:t>____________________________________</w:t>
          </w:r>
        </w:p>
      </w:docPartBody>
    </w:docPart>
    <w:docPart>
      <w:docPartPr>
        <w:name w:val="027D3D5CD1DB4D36A43B0E57C27C73C3"/>
        <w:category>
          <w:name w:val="常规"/>
          <w:gallery w:val="placeholder"/>
        </w:category>
        <w:types>
          <w:type w:val="bbPlcHdr"/>
        </w:types>
        <w:behaviors>
          <w:behavior w:val="content"/>
        </w:behaviors>
        <w:guid w:val="{F3E0E607-39C7-4D99-8556-EF033C4C6F51}"/>
      </w:docPartPr>
      <w:docPartBody>
        <w:p w:rsidR="0058516A" w:rsidRDefault="00FA5F45">
          <w:pPr>
            <w:pStyle w:val="027D3D5CD1DB4D36A43B0E57C27C73C3"/>
          </w:pPr>
          <w:r w:rsidRPr="006C405C">
            <w:rPr>
              <w:rStyle w:val="placeholder1Char"/>
            </w:rPr>
            <w:t>____________</w:t>
          </w:r>
        </w:p>
      </w:docPartBody>
    </w:docPart>
    <w:docPart>
      <w:docPartPr>
        <w:name w:val="519254AD1FA2486BA647691E227A1DDD"/>
        <w:category>
          <w:name w:val="常规"/>
          <w:gallery w:val="placeholder"/>
        </w:category>
        <w:types>
          <w:type w:val="bbPlcHdr"/>
        </w:types>
        <w:behaviors>
          <w:behavior w:val="content"/>
        </w:behaviors>
        <w:guid w:val="{FDCBBF1C-2A2E-412C-8E99-FF9D7AD2B4BC}"/>
      </w:docPartPr>
      <w:docPartBody>
        <w:p w:rsidR="0058516A" w:rsidRDefault="00FA5F45">
          <w:pPr>
            <w:pStyle w:val="519254AD1FA2486BA647691E227A1DDD"/>
          </w:pPr>
          <w:r w:rsidRPr="006C405C">
            <w:rPr>
              <w:rStyle w:val="placeholder1Char"/>
            </w:rPr>
            <w:t>________________________</w:t>
          </w:r>
        </w:p>
      </w:docPartBody>
    </w:docPart>
    <w:docPart>
      <w:docPartPr>
        <w:name w:val="3D809069AC6D4924ABC957BB7232531C"/>
        <w:category>
          <w:name w:val="常规"/>
          <w:gallery w:val="placeholder"/>
        </w:category>
        <w:types>
          <w:type w:val="bbPlcHdr"/>
        </w:types>
        <w:behaviors>
          <w:behavior w:val="content"/>
        </w:behaviors>
        <w:guid w:val="{CBEB2B93-E5DE-4F56-894E-D5FB4C00440F}"/>
      </w:docPartPr>
      <w:docPartBody>
        <w:p w:rsidR="0058516A" w:rsidRDefault="00FA5F45">
          <w:pPr>
            <w:pStyle w:val="3D809069AC6D4924ABC957BB7232531C"/>
          </w:pPr>
          <w:r w:rsidRPr="006C405C">
            <w:rPr>
              <w:rStyle w:val="placeholder2Char"/>
            </w:rPr>
            <w:t>选择日期</w:t>
          </w:r>
        </w:p>
      </w:docPartBody>
    </w:docPart>
    <w:docPart>
      <w:docPartPr>
        <w:name w:val="A56D3F235933462992203379897101C6"/>
        <w:category>
          <w:name w:val="常规"/>
          <w:gallery w:val="placeholder"/>
        </w:category>
        <w:types>
          <w:type w:val="bbPlcHdr"/>
        </w:types>
        <w:behaviors>
          <w:behavior w:val="content"/>
        </w:behaviors>
        <w:guid w:val="{EB684BBB-92AF-4EA9-B590-D81E058E55A9}"/>
      </w:docPartPr>
      <w:docPartBody>
        <w:p w:rsidR="0058516A" w:rsidRDefault="00FA5F45">
          <w:pPr>
            <w:pStyle w:val="A56D3F235933462992203379897101C6"/>
          </w:pPr>
          <w:r w:rsidRPr="006C405C">
            <w:rPr>
              <w:rStyle w:val="placeholder1Char"/>
              <w:rFonts w:hint="eastAsia"/>
            </w:rPr>
            <w:t>选择行业</w:t>
          </w:r>
        </w:p>
      </w:docPartBody>
    </w:docPart>
    <w:docPart>
      <w:docPartPr>
        <w:name w:val="DE49898E146E4D078D76D587D9223EF4"/>
        <w:category>
          <w:name w:val="常规"/>
          <w:gallery w:val="placeholder"/>
        </w:category>
        <w:types>
          <w:type w:val="bbPlcHdr"/>
        </w:types>
        <w:behaviors>
          <w:behavior w:val="content"/>
        </w:behaviors>
        <w:guid w:val="{123FD9C1-AB1C-4EC6-8276-8468975A5071}"/>
      </w:docPartPr>
      <w:docPartBody>
        <w:p w:rsidR="0058516A" w:rsidRDefault="00FA5F45">
          <w:pPr>
            <w:pStyle w:val="DE49898E146E4D078D76D587D9223EF4"/>
          </w:pPr>
          <w:r w:rsidRPr="006C405C">
            <w:rPr>
              <w:rStyle w:val="placeholder1Char"/>
            </w:rPr>
            <w:t>____________</w:t>
          </w:r>
        </w:p>
      </w:docPartBody>
    </w:docPart>
    <w:docPart>
      <w:docPartPr>
        <w:name w:val="29A917C53D7D4198BB529F2E172B8FA1"/>
        <w:category>
          <w:name w:val="常规"/>
          <w:gallery w:val="placeholder"/>
        </w:category>
        <w:types>
          <w:type w:val="bbPlcHdr"/>
        </w:types>
        <w:behaviors>
          <w:behavior w:val="content"/>
        </w:behaviors>
        <w:guid w:val="{070FDCEE-2370-4275-B1A9-E9013B118807}"/>
      </w:docPartPr>
      <w:docPartBody>
        <w:p w:rsidR="0058516A" w:rsidRDefault="00FA5F45">
          <w:pPr>
            <w:pStyle w:val="29A917C53D7D4198BB529F2E172B8FA1"/>
          </w:pPr>
          <w:r w:rsidRPr="006C405C">
            <w:rPr>
              <w:rStyle w:val="placeholder2Char"/>
              <w:rFonts w:hint="eastAsia"/>
            </w:rPr>
            <w:t>选择转让</w:t>
          </w:r>
          <w:r w:rsidRPr="006C405C">
            <w:rPr>
              <w:rStyle w:val="placeholder2Char"/>
            </w:rPr>
            <w:t>方式</w:t>
          </w:r>
        </w:p>
      </w:docPartBody>
    </w:docPart>
    <w:docPart>
      <w:docPartPr>
        <w:name w:val="4FDD4508FD1F4088BBC33F8932FEDFAB"/>
        <w:category>
          <w:name w:val="常规"/>
          <w:gallery w:val="placeholder"/>
        </w:category>
        <w:types>
          <w:type w:val="bbPlcHdr"/>
        </w:types>
        <w:behaviors>
          <w:behavior w:val="content"/>
        </w:behaviors>
        <w:guid w:val="{80BEDBDC-9256-4B75-B263-B3E648E4FC98}"/>
      </w:docPartPr>
      <w:docPartBody>
        <w:p w:rsidR="0058516A" w:rsidRDefault="00FA5F45">
          <w:pPr>
            <w:pStyle w:val="4FDD4508FD1F4088BBC33F8932FEDFAB"/>
          </w:pPr>
          <w:r w:rsidRPr="006C405C">
            <w:rPr>
              <w:rStyle w:val="placeholder1Char"/>
            </w:rPr>
            <w:t>____________</w:t>
          </w:r>
        </w:p>
      </w:docPartBody>
    </w:docPart>
    <w:docPart>
      <w:docPartPr>
        <w:name w:val="079988BFF2624FE9968FC0D37A857D7D"/>
        <w:category>
          <w:name w:val="常规"/>
          <w:gallery w:val="placeholder"/>
        </w:category>
        <w:types>
          <w:type w:val="bbPlcHdr"/>
        </w:types>
        <w:behaviors>
          <w:behavior w:val="content"/>
        </w:behaviors>
        <w:guid w:val="{B1AE9322-FCBA-45F7-BDB8-A6F6294DC060}"/>
      </w:docPartPr>
      <w:docPartBody>
        <w:p w:rsidR="0058516A" w:rsidRDefault="00FA5F45">
          <w:pPr>
            <w:pStyle w:val="079988BFF2624FE9968FC0D37A857D7D"/>
          </w:pPr>
          <w:r w:rsidRPr="006C405C">
            <w:rPr>
              <w:rStyle w:val="placeholder1Char"/>
            </w:rPr>
            <w:t>____________</w:t>
          </w:r>
        </w:p>
      </w:docPartBody>
    </w:docPart>
    <w:docPart>
      <w:docPartPr>
        <w:name w:val="66414B35B7334F448EF40CDD79A71425"/>
        <w:category>
          <w:name w:val="常规"/>
          <w:gallery w:val="placeholder"/>
        </w:category>
        <w:types>
          <w:type w:val="bbPlcHdr"/>
        </w:types>
        <w:behaviors>
          <w:behavior w:val="content"/>
        </w:behaviors>
        <w:guid w:val="{1783CBFA-E28D-4A02-B3C0-E7D27F5D0EE7}"/>
      </w:docPartPr>
      <w:docPartBody>
        <w:p w:rsidR="0058516A" w:rsidRDefault="00FA5F45">
          <w:pPr>
            <w:pStyle w:val="66414B35B7334F448EF40CDD79A71425"/>
          </w:pPr>
          <w:r w:rsidRPr="006C405C">
            <w:rPr>
              <w:rStyle w:val="placeholder1Char"/>
            </w:rPr>
            <w:t>____________</w:t>
          </w:r>
        </w:p>
      </w:docPartBody>
    </w:docPart>
    <w:docPart>
      <w:docPartPr>
        <w:name w:val="FF21F1CDDBD740E2B96DE65DC7ED2095"/>
        <w:category>
          <w:name w:val="常规"/>
          <w:gallery w:val="placeholder"/>
        </w:category>
        <w:types>
          <w:type w:val="bbPlcHdr"/>
        </w:types>
        <w:behaviors>
          <w:behavior w:val="content"/>
        </w:behaviors>
        <w:guid w:val="{768D0B3E-DA62-4DC6-A7AF-68D6EDE0C807}"/>
      </w:docPartPr>
      <w:docPartBody>
        <w:p w:rsidR="0058516A" w:rsidRDefault="00FA5F45">
          <w:pPr>
            <w:pStyle w:val="FF21F1CDDBD740E2B96DE65DC7ED2095"/>
          </w:pPr>
          <w:r w:rsidRPr="006C405C">
            <w:rPr>
              <w:rStyle w:val="placeholder1Char"/>
            </w:rPr>
            <w:t>____________</w:t>
          </w:r>
        </w:p>
      </w:docPartBody>
    </w:docPart>
    <w:docPart>
      <w:docPartPr>
        <w:name w:val="0E8D4333145A427086D23E72BF74B65B"/>
        <w:category>
          <w:name w:val="常规"/>
          <w:gallery w:val="placeholder"/>
        </w:category>
        <w:types>
          <w:type w:val="bbPlcHdr"/>
        </w:types>
        <w:behaviors>
          <w:behavior w:val="content"/>
        </w:behaviors>
        <w:guid w:val="{E33533D6-F8D6-4E30-AECD-9997A23739D8}"/>
      </w:docPartPr>
      <w:docPartBody>
        <w:p w:rsidR="0058516A" w:rsidRDefault="00FA5F45">
          <w:pPr>
            <w:pStyle w:val="0E8D4333145A427086D23E72BF74B65B"/>
          </w:pPr>
          <w:r w:rsidRPr="008F432C">
            <w:rPr>
              <w:rStyle w:val="placeholder1Char"/>
              <w:rFonts w:hint="eastAsia"/>
            </w:rPr>
            <w:t>选择</w:t>
          </w:r>
        </w:p>
      </w:docPartBody>
    </w:docPart>
    <w:docPart>
      <w:docPartPr>
        <w:name w:val="949A21961A8D4CF19B2FC85C6FB18967"/>
        <w:category>
          <w:name w:val="常规"/>
          <w:gallery w:val="placeholder"/>
        </w:category>
        <w:types>
          <w:type w:val="bbPlcHdr"/>
        </w:types>
        <w:behaviors>
          <w:behavior w:val="content"/>
        </w:behaviors>
        <w:guid w:val="{BAE4E7C6-004D-407A-88DD-B208D63A3C03}"/>
      </w:docPartPr>
      <w:docPartBody>
        <w:p w:rsidR="0058516A" w:rsidRDefault="00FA5F45">
          <w:pPr>
            <w:pStyle w:val="949A21961A8D4CF19B2FC85C6FB18967"/>
          </w:pPr>
          <w:r w:rsidRPr="006C405C">
            <w:rPr>
              <w:rStyle w:val="placeholder1Char"/>
            </w:rPr>
            <w:t>____________</w:t>
          </w:r>
        </w:p>
      </w:docPartBody>
    </w:docPart>
    <w:docPart>
      <w:docPartPr>
        <w:name w:val="C5A02F916A814A21B9C022ADF0EB7BBF"/>
        <w:category>
          <w:name w:val="常规"/>
          <w:gallery w:val="placeholder"/>
        </w:category>
        <w:types>
          <w:type w:val="bbPlcHdr"/>
        </w:types>
        <w:behaviors>
          <w:behavior w:val="content"/>
        </w:behaviors>
        <w:guid w:val="{C0DFA2FF-7693-48F1-B445-FD1B1185D6AB}"/>
      </w:docPartPr>
      <w:docPartBody>
        <w:p w:rsidR="0058516A" w:rsidRDefault="00FA5F45">
          <w:pPr>
            <w:pStyle w:val="C5A02F916A814A21B9C022ADF0EB7BBF"/>
          </w:pPr>
          <w:r w:rsidRPr="008F432C">
            <w:rPr>
              <w:rStyle w:val="placeholder1Char"/>
              <w:rFonts w:hint="eastAsia"/>
            </w:rPr>
            <w:t>选择</w:t>
          </w:r>
        </w:p>
      </w:docPartBody>
    </w:docPart>
    <w:docPart>
      <w:docPartPr>
        <w:name w:val="E32DC328B2114290B94201A8E8F10341"/>
        <w:category>
          <w:name w:val="常规"/>
          <w:gallery w:val="placeholder"/>
        </w:category>
        <w:types>
          <w:type w:val="bbPlcHdr"/>
        </w:types>
        <w:behaviors>
          <w:behavior w:val="content"/>
        </w:behaviors>
        <w:guid w:val="{493098EC-DDBD-42D4-86B0-59FCFBA2CDB1}"/>
      </w:docPartPr>
      <w:docPartBody>
        <w:p w:rsidR="0058516A" w:rsidRDefault="00FA5F45">
          <w:pPr>
            <w:pStyle w:val="E32DC328B2114290B94201A8E8F10341"/>
          </w:pPr>
          <w:r w:rsidRPr="006C405C">
            <w:rPr>
              <w:rStyle w:val="placeholder1Char"/>
            </w:rPr>
            <w:t>____________</w:t>
          </w:r>
        </w:p>
      </w:docPartBody>
    </w:docPart>
    <w:docPart>
      <w:docPartPr>
        <w:name w:val="22141D2B8B5746D084B3B85EB08811C9"/>
        <w:category>
          <w:name w:val="常规"/>
          <w:gallery w:val="placeholder"/>
        </w:category>
        <w:types>
          <w:type w:val="bbPlcHdr"/>
        </w:types>
        <w:behaviors>
          <w:behavior w:val="content"/>
        </w:behaviors>
        <w:guid w:val="{FAC20707-3AE2-4681-84DC-D09B2F0883E0}"/>
      </w:docPartPr>
      <w:docPartBody>
        <w:p w:rsidR="0058516A" w:rsidRDefault="00FA5F45">
          <w:pPr>
            <w:pStyle w:val="22141D2B8B5746D084B3B85EB08811C9"/>
          </w:pPr>
          <w:r w:rsidRPr="008F432C">
            <w:rPr>
              <w:rStyle w:val="placeholder1Char"/>
            </w:rPr>
            <w:t>选择</w:t>
          </w:r>
        </w:p>
      </w:docPartBody>
    </w:docPart>
    <w:docPart>
      <w:docPartPr>
        <w:name w:val="7608B21F9CC44CE7B10448DF435075E8"/>
        <w:category>
          <w:name w:val="常规"/>
          <w:gallery w:val="placeholder"/>
        </w:category>
        <w:types>
          <w:type w:val="bbPlcHdr"/>
        </w:types>
        <w:behaviors>
          <w:behavior w:val="content"/>
        </w:behaviors>
        <w:guid w:val="{166879CC-BE2F-452B-86FA-AC6FE27145C5}"/>
      </w:docPartPr>
      <w:docPartBody>
        <w:p w:rsidR="0058516A" w:rsidRDefault="00FA5F45">
          <w:pPr>
            <w:pStyle w:val="7608B21F9CC44CE7B10448DF435075E8"/>
          </w:pPr>
          <w:r w:rsidRPr="006C405C">
            <w:rPr>
              <w:rStyle w:val="placeholder1Char"/>
            </w:rPr>
            <w:t>_____________</w:t>
          </w:r>
        </w:p>
      </w:docPartBody>
    </w:docPart>
    <w:docPart>
      <w:docPartPr>
        <w:name w:val="BFE922EC219F4B45BAC0754F19EBDEE7"/>
        <w:category>
          <w:name w:val="常规"/>
          <w:gallery w:val="placeholder"/>
        </w:category>
        <w:types>
          <w:type w:val="bbPlcHdr"/>
        </w:types>
        <w:behaviors>
          <w:behavior w:val="content"/>
        </w:behaviors>
        <w:guid w:val="{3F4AA8F5-8B7B-4A02-AE9D-EFCE7989ED34}"/>
      </w:docPartPr>
      <w:docPartBody>
        <w:p w:rsidR="0058516A" w:rsidRDefault="00FA5F45">
          <w:pPr>
            <w:pStyle w:val="BFE922EC219F4B45BAC0754F19EBDEE7"/>
          </w:pPr>
          <w:r w:rsidRPr="006C405C">
            <w:rPr>
              <w:rStyle w:val="placeholder1Char"/>
            </w:rPr>
            <w:t>_____________</w:t>
          </w:r>
        </w:p>
      </w:docPartBody>
    </w:docPart>
    <w:docPart>
      <w:docPartPr>
        <w:name w:val="D7F42EEC0E4941BB8AC2EE7E4A937C9B"/>
        <w:category>
          <w:name w:val="常规"/>
          <w:gallery w:val="placeholder"/>
        </w:category>
        <w:types>
          <w:type w:val="bbPlcHdr"/>
        </w:types>
        <w:behaviors>
          <w:behavior w:val="content"/>
        </w:behaviors>
        <w:guid w:val="{72C6CE83-FD22-4D44-95CB-25382AC71819}"/>
      </w:docPartPr>
      <w:docPartBody>
        <w:p w:rsidR="0058516A" w:rsidRDefault="00FA5F45">
          <w:pPr>
            <w:pStyle w:val="D7F42EEC0E4941BB8AC2EE7E4A937C9B"/>
          </w:pPr>
          <w:r w:rsidRPr="006C405C">
            <w:rPr>
              <w:rStyle w:val="placeholder1Char"/>
            </w:rPr>
            <w:t>_____________</w:t>
          </w:r>
        </w:p>
      </w:docPartBody>
    </w:docPart>
    <w:docPart>
      <w:docPartPr>
        <w:name w:val="992352B65CEF472E86E46F36D15100AF"/>
        <w:category>
          <w:name w:val="常规"/>
          <w:gallery w:val="placeholder"/>
        </w:category>
        <w:types>
          <w:type w:val="bbPlcHdr"/>
        </w:types>
        <w:behaviors>
          <w:behavior w:val="content"/>
        </w:behaviors>
        <w:guid w:val="{70AE7C68-CC89-45ED-BE88-793CABDFD0FC}"/>
      </w:docPartPr>
      <w:docPartBody>
        <w:p w:rsidR="0058516A" w:rsidRDefault="00FA5F45">
          <w:pPr>
            <w:pStyle w:val="992352B65CEF472E86E46F36D15100AF"/>
          </w:pPr>
          <w:r w:rsidRPr="006C405C">
            <w:rPr>
              <w:rStyle w:val="placeholder1Char"/>
            </w:rPr>
            <w:t>_____________</w:t>
          </w:r>
        </w:p>
      </w:docPartBody>
    </w:docPart>
    <w:docPart>
      <w:docPartPr>
        <w:name w:val="E4CF6EB653EB4794AE99DFCD8CFC3BB8"/>
        <w:category>
          <w:name w:val="常规"/>
          <w:gallery w:val="placeholder"/>
        </w:category>
        <w:types>
          <w:type w:val="bbPlcHdr"/>
        </w:types>
        <w:behaviors>
          <w:behavior w:val="content"/>
        </w:behaviors>
        <w:guid w:val="{7AFCEEBA-4B8A-4F8A-B6B8-1D277C8E0C18}"/>
      </w:docPartPr>
      <w:docPartBody>
        <w:p w:rsidR="0058516A" w:rsidRDefault="00FA5F45">
          <w:pPr>
            <w:pStyle w:val="E4CF6EB653EB4794AE99DFCD8CFC3BB8"/>
          </w:pPr>
          <w:r w:rsidRPr="006C405C">
            <w:rPr>
              <w:rStyle w:val="placeholder1Char"/>
            </w:rPr>
            <w:t>_____________</w:t>
          </w:r>
        </w:p>
      </w:docPartBody>
    </w:docPart>
    <w:docPart>
      <w:docPartPr>
        <w:name w:val="53BBDFB6ADA44FB2B9F5CF58790018A2"/>
        <w:category>
          <w:name w:val="常规"/>
          <w:gallery w:val="placeholder"/>
        </w:category>
        <w:types>
          <w:type w:val="bbPlcHdr"/>
        </w:types>
        <w:behaviors>
          <w:behavior w:val="content"/>
        </w:behaviors>
        <w:guid w:val="{D9388725-ADC9-410A-9B45-DC02713CC045}"/>
      </w:docPartPr>
      <w:docPartBody>
        <w:p w:rsidR="0058516A" w:rsidRDefault="00FA5F45">
          <w:pPr>
            <w:pStyle w:val="53BBDFB6ADA44FB2B9F5CF58790018A2"/>
          </w:pPr>
          <w:r w:rsidRPr="006C405C">
            <w:rPr>
              <w:rStyle w:val="placeholder1Char"/>
            </w:rPr>
            <w:t>_____________</w:t>
          </w:r>
        </w:p>
      </w:docPartBody>
    </w:docPart>
    <w:docPart>
      <w:docPartPr>
        <w:name w:val="91A69B934C704CAB8BC01A0093EF7E42"/>
        <w:category>
          <w:name w:val="常规"/>
          <w:gallery w:val="placeholder"/>
        </w:category>
        <w:types>
          <w:type w:val="bbPlcHdr"/>
        </w:types>
        <w:behaviors>
          <w:behavior w:val="content"/>
        </w:behaviors>
        <w:guid w:val="{126173AC-2A91-411E-B6C4-B1723558771C}"/>
      </w:docPartPr>
      <w:docPartBody>
        <w:p w:rsidR="0058516A" w:rsidRDefault="00FA5F45">
          <w:pPr>
            <w:pStyle w:val="91A69B934C704CAB8BC01A0093EF7E42"/>
          </w:pPr>
          <w:r w:rsidRPr="006C405C">
            <w:rPr>
              <w:rStyle w:val="placeholder1Char"/>
            </w:rPr>
            <w:t>_____________</w:t>
          </w:r>
        </w:p>
      </w:docPartBody>
    </w:docPart>
    <w:docPart>
      <w:docPartPr>
        <w:name w:val="D1E5AB729FE644499320EC215AE74E6D"/>
        <w:category>
          <w:name w:val="常规"/>
          <w:gallery w:val="placeholder"/>
        </w:category>
        <w:types>
          <w:type w:val="bbPlcHdr"/>
        </w:types>
        <w:behaviors>
          <w:behavior w:val="content"/>
        </w:behaviors>
        <w:guid w:val="{CE81E755-F93D-4DDC-8341-8860E95702FD}"/>
      </w:docPartPr>
      <w:docPartBody>
        <w:p w:rsidR="0058516A" w:rsidRDefault="00FA5F45">
          <w:pPr>
            <w:pStyle w:val="D1E5AB729FE644499320EC215AE74E6D"/>
          </w:pPr>
          <w:r w:rsidRPr="006C405C">
            <w:rPr>
              <w:rStyle w:val="placeholder1Char"/>
            </w:rPr>
            <w:t>_____________</w:t>
          </w:r>
        </w:p>
      </w:docPartBody>
    </w:docPart>
    <w:docPart>
      <w:docPartPr>
        <w:name w:val="AACC5F5FE86142328F4D5DB36A8C6D6D"/>
        <w:category>
          <w:name w:val="常规"/>
          <w:gallery w:val="placeholder"/>
        </w:category>
        <w:types>
          <w:type w:val="bbPlcHdr"/>
        </w:types>
        <w:behaviors>
          <w:behavior w:val="content"/>
        </w:behaviors>
        <w:guid w:val="{A2A4AB86-99A9-4398-91B0-1A167C23A40F}"/>
      </w:docPartPr>
      <w:docPartBody>
        <w:p w:rsidR="0058516A" w:rsidRDefault="00FA5F45">
          <w:pPr>
            <w:pStyle w:val="AACC5F5FE86142328F4D5DB36A8C6D6D"/>
          </w:pPr>
          <w:r w:rsidRPr="006C405C">
            <w:rPr>
              <w:rStyle w:val="placeholder1Char"/>
            </w:rPr>
            <w:t>_____________</w:t>
          </w:r>
        </w:p>
      </w:docPartBody>
    </w:docPart>
    <w:docPart>
      <w:docPartPr>
        <w:name w:val="8FF5230F74DA498DB662442A65891738"/>
        <w:category>
          <w:name w:val="常规"/>
          <w:gallery w:val="placeholder"/>
        </w:category>
        <w:types>
          <w:type w:val="bbPlcHdr"/>
        </w:types>
        <w:behaviors>
          <w:behavior w:val="content"/>
        </w:behaviors>
        <w:guid w:val="{B04A291A-0AB4-4FB1-98AA-401EB84DD9B1}"/>
      </w:docPartPr>
      <w:docPartBody>
        <w:p w:rsidR="0058516A" w:rsidRDefault="00FA5F45">
          <w:pPr>
            <w:pStyle w:val="8FF5230F74DA498DB662442A65891738"/>
          </w:pPr>
          <w:r w:rsidRPr="006C405C">
            <w:rPr>
              <w:rStyle w:val="placeholder1Char"/>
            </w:rPr>
            <w:t>_____________</w:t>
          </w:r>
        </w:p>
      </w:docPartBody>
    </w:docPart>
    <w:docPart>
      <w:docPartPr>
        <w:name w:val="715E54B747044353A1D5C980A4B2A035"/>
        <w:category>
          <w:name w:val="常规"/>
          <w:gallery w:val="placeholder"/>
        </w:category>
        <w:types>
          <w:type w:val="bbPlcHdr"/>
        </w:types>
        <w:behaviors>
          <w:behavior w:val="content"/>
        </w:behaviors>
        <w:guid w:val="{BB2F6D11-800A-49BC-8F15-E2D7349FB551}"/>
      </w:docPartPr>
      <w:docPartBody>
        <w:p w:rsidR="0058516A" w:rsidRDefault="00FA5F45">
          <w:pPr>
            <w:pStyle w:val="715E54B747044353A1D5C980A4B2A035"/>
          </w:pPr>
          <w:r w:rsidRPr="006C405C">
            <w:rPr>
              <w:rStyle w:val="placeholder1Char"/>
            </w:rPr>
            <w:t>_____________</w:t>
          </w:r>
        </w:p>
      </w:docPartBody>
    </w:docPart>
    <w:docPart>
      <w:docPartPr>
        <w:name w:val="990C98F0E35C4064B9154567281457DA"/>
        <w:category>
          <w:name w:val="常规"/>
          <w:gallery w:val="placeholder"/>
        </w:category>
        <w:types>
          <w:type w:val="bbPlcHdr"/>
        </w:types>
        <w:behaviors>
          <w:behavior w:val="content"/>
        </w:behaviors>
        <w:guid w:val="{64DE359B-CDAF-46C6-A15C-254C911182B6}"/>
      </w:docPartPr>
      <w:docPartBody>
        <w:p w:rsidR="0058516A" w:rsidRDefault="00FA5F45">
          <w:pPr>
            <w:pStyle w:val="990C98F0E35C4064B9154567281457DA"/>
          </w:pPr>
          <w:r w:rsidRPr="006C405C">
            <w:rPr>
              <w:rStyle w:val="placeholder1Char"/>
            </w:rPr>
            <w:t>_____________</w:t>
          </w:r>
        </w:p>
      </w:docPartBody>
    </w:docPart>
    <w:docPart>
      <w:docPartPr>
        <w:name w:val="0E54E48481DB47A385E4446AE3589BA2"/>
        <w:category>
          <w:name w:val="常规"/>
          <w:gallery w:val="placeholder"/>
        </w:category>
        <w:types>
          <w:type w:val="bbPlcHdr"/>
        </w:types>
        <w:behaviors>
          <w:behavior w:val="content"/>
        </w:behaviors>
        <w:guid w:val="{F183BE34-3AD2-48AF-8DC6-F6153D832906}"/>
      </w:docPartPr>
      <w:docPartBody>
        <w:p w:rsidR="0058516A" w:rsidRDefault="00FA5F45">
          <w:pPr>
            <w:pStyle w:val="0E54E48481DB47A385E4446AE3589BA2"/>
          </w:pPr>
          <w:r w:rsidRPr="006C405C">
            <w:rPr>
              <w:rStyle w:val="placeholder1Char"/>
            </w:rPr>
            <w:t>_____________</w:t>
          </w:r>
        </w:p>
      </w:docPartBody>
    </w:docPart>
    <w:docPart>
      <w:docPartPr>
        <w:name w:val="7245CDC3CD1643C9A8AC359BDD5EB744"/>
        <w:category>
          <w:name w:val="常规"/>
          <w:gallery w:val="placeholder"/>
        </w:category>
        <w:types>
          <w:type w:val="bbPlcHdr"/>
        </w:types>
        <w:behaviors>
          <w:behavior w:val="content"/>
        </w:behaviors>
        <w:guid w:val="{024B9F32-DC78-45AF-B152-93498B4BD356}"/>
      </w:docPartPr>
      <w:docPartBody>
        <w:p w:rsidR="0058516A" w:rsidRDefault="00FA5F45">
          <w:pPr>
            <w:pStyle w:val="7245CDC3CD1643C9A8AC359BDD5EB744"/>
          </w:pPr>
          <w:r w:rsidRPr="006C405C">
            <w:rPr>
              <w:rStyle w:val="placeholder1Char"/>
              <w:rFonts w:hint="eastAsia"/>
            </w:rPr>
            <w:t>___________</w:t>
          </w:r>
        </w:p>
      </w:docPartBody>
    </w:docPart>
    <w:docPart>
      <w:docPartPr>
        <w:name w:val="A0670A62E14C443CB094B918BF4ACBBB"/>
        <w:category>
          <w:name w:val="常规"/>
          <w:gallery w:val="placeholder"/>
        </w:category>
        <w:types>
          <w:type w:val="bbPlcHdr"/>
        </w:types>
        <w:behaviors>
          <w:behavior w:val="content"/>
        </w:behaviors>
        <w:guid w:val="{DC54D955-F6DE-4D45-BB8C-ECD4734C0B0B}"/>
      </w:docPartPr>
      <w:docPartBody>
        <w:p w:rsidR="0058516A" w:rsidRDefault="00FA5F45">
          <w:pPr>
            <w:pStyle w:val="A0670A62E14C443CB094B918BF4ACBBB"/>
          </w:pPr>
          <w:r w:rsidRPr="006C405C">
            <w:rPr>
              <w:rStyle w:val="placeholder1Char"/>
              <w:rFonts w:hint="eastAsia"/>
            </w:rPr>
            <w:t>___________</w:t>
          </w:r>
        </w:p>
      </w:docPartBody>
    </w:docPart>
    <w:docPart>
      <w:docPartPr>
        <w:name w:val="E66EB22B8CE24247BD9690710E334EBB"/>
        <w:category>
          <w:name w:val="常规"/>
          <w:gallery w:val="placeholder"/>
        </w:category>
        <w:types>
          <w:type w:val="bbPlcHdr"/>
        </w:types>
        <w:behaviors>
          <w:behavior w:val="content"/>
        </w:behaviors>
        <w:guid w:val="{E56B8DE3-C673-4A07-AD56-7FFC73C9DA40}"/>
      </w:docPartPr>
      <w:docPartBody>
        <w:p w:rsidR="0058516A" w:rsidRDefault="00FA5F45">
          <w:pPr>
            <w:pStyle w:val="E66EB22B8CE24247BD9690710E334EBB"/>
          </w:pPr>
          <w:r w:rsidRPr="006C405C">
            <w:rPr>
              <w:rStyle w:val="placeholder1Char"/>
            </w:rPr>
            <w:t>_____________</w:t>
          </w:r>
        </w:p>
      </w:docPartBody>
    </w:docPart>
    <w:docPart>
      <w:docPartPr>
        <w:name w:val="3D765206FCB94C0CBF5F3DF3A6F81EC0"/>
        <w:category>
          <w:name w:val="常规"/>
          <w:gallery w:val="placeholder"/>
        </w:category>
        <w:types>
          <w:type w:val="bbPlcHdr"/>
        </w:types>
        <w:behaviors>
          <w:behavior w:val="content"/>
        </w:behaviors>
        <w:guid w:val="{E43F11F7-15F8-464D-911E-564D47D1704A}"/>
      </w:docPartPr>
      <w:docPartBody>
        <w:p w:rsidR="0058516A" w:rsidRDefault="00FA5F45">
          <w:pPr>
            <w:pStyle w:val="3D765206FCB94C0CBF5F3DF3A6F81EC0"/>
          </w:pPr>
          <w:r w:rsidRPr="006C405C">
            <w:rPr>
              <w:rStyle w:val="placeholder1Char"/>
            </w:rPr>
            <w:t>_____________</w:t>
          </w:r>
        </w:p>
      </w:docPartBody>
    </w:docPart>
    <w:docPart>
      <w:docPartPr>
        <w:name w:val="83C086C7FD9A47D299A1CECCB8481947"/>
        <w:category>
          <w:name w:val="常规"/>
          <w:gallery w:val="placeholder"/>
        </w:category>
        <w:types>
          <w:type w:val="bbPlcHdr"/>
        </w:types>
        <w:behaviors>
          <w:behavior w:val="content"/>
        </w:behaviors>
        <w:guid w:val="{357D3662-C9C4-49D5-8A45-754670E67220}"/>
      </w:docPartPr>
      <w:docPartBody>
        <w:p w:rsidR="0058516A" w:rsidRDefault="00FA5F45">
          <w:pPr>
            <w:pStyle w:val="83C086C7FD9A47D299A1CECCB8481947"/>
          </w:pPr>
          <w:r w:rsidRPr="006C405C">
            <w:rPr>
              <w:rStyle w:val="placeholder1Char"/>
            </w:rPr>
            <w:t>_____________</w:t>
          </w:r>
        </w:p>
      </w:docPartBody>
    </w:docPart>
    <w:docPart>
      <w:docPartPr>
        <w:name w:val="D38D60A236E34BDCB864513A3A2B2E93"/>
        <w:category>
          <w:name w:val="常规"/>
          <w:gallery w:val="placeholder"/>
        </w:category>
        <w:types>
          <w:type w:val="bbPlcHdr"/>
        </w:types>
        <w:behaviors>
          <w:behavior w:val="content"/>
        </w:behaviors>
        <w:guid w:val="{9B3264B1-A95A-4F61-AD82-7827E5695D14}"/>
      </w:docPartPr>
      <w:docPartBody>
        <w:p w:rsidR="0058516A" w:rsidRDefault="00FA5F45">
          <w:pPr>
            <w:pStyle w:val="D38D60A236E34BDCB864513A3A2B2E93"/>
          </w:pPr>
          <w:r w:rsidRPr="006C405C">
            <w:rPr>
              <w:rStyle w:val="placeholder1Char"/>
            </w:rPr>
            <w:t>_____________</w:t>
          </w:r>
        </w:p>
      </w:docPartBody>
    </w:docPart>
    <w:docPart>
      <w:docPartPr>
        <w:name w:val="F68769DFE70B4D17AC5976EAAE0D7778"/>
        <w:category>
          <w:name w:val="常规"/>
          <w:gallery w:val="placeholder"/>
        </w:category>
        <w:types>
          <w:type w:val="bbPlcHdr"/>
        </w:types>
        <w:behaviors>
          <w:behavior w:val="content"/>
        </w:behaviors>
        <w:guid w:val="{2639E847-0B1B-4F36-A80D-3AC1E6188464}"/>
      </w:docPartPr>
      <w:docPartBody>
        <w:p w:rsidR="0058516A" w:rsidRDefault="00FA5F45">
          <w:pPr>
            <w:pStyle w:val="F68769DFE70B4D17AC5976EAAE0D7778"/>
          </w:pPr>
          <w:r w:rsidRPr="006C405C">
            <w:rPr>
              <w:rStyle w:val="placeholder1Char"/>
            </w:rPr>
            <w:t>_____________</w:t>
          </w:r>
        </w:p>
      </w:docPartBody>
    </w:docPart>
    <w:docPart>
      <w:docPartPr>
        <w:name w:val="270B743B2DF74A19938FE02142F1B620"/>
        <w:category>
          <w:name w:val="常规"/>
          <w:gallery w:val="placeholder"/>
        </w:category>
        <w:types>
          <w:type w:val="bbPlcHdr"/>
        </w:types>
        <w:behaviors>
          <w:behavior w:val="content"/>
        </w:behaviors>
        <w:guid w:val="{6448869F-06FB-4BCE-AAD8-44ACC5F0D928}"/>
      </w:docPartPr>
      <w:docPartBody>
        <w:p w:rsidR="0058516A" w:rsidRDefault="00FA5F45">
          <w:pPr>
            <w:pStyle w:val="270B743B2DF74A19938FE02142F1B620"/>
          </w:pPr>
          <w:r w:rsidRPr="006C405C">
            <w:rPr>
              <w:rStyle w:val="placeholder1Char"/>
            </w:rPr>
            <w:t>_____________</w:t>
          </w:r>
        </w:p>
      </w:docPartBody>
    </w:docPart>
    <w:docPart>
      <w:docPartPr>
        <w:name w:val="1EBBD59A259942BE8BA6B70630C6ABFA"/>
        <w:category>
          <w:name w:val="常规"/>
          <w:gallery w:val="placeholder"/>
        </w:category>
        <w:types>
          <w:type w:val="bbPlcHdr"/>
        </w:types>
        <w:behaviors>
          <w:behavior w:val="content"/>
        </w:behaviors>
        <w:guid w:val="{3BF21D20-EACA-4C2A-838D-0D8F6A1C88A6}"/>
      </w:docPartPr>
      <w:docPartBody>
        <w:p w:rsidR="0058516A" w:rsidRDefault="00FA5F45">
          <w:pPr>
            <w:pStyle w:val="1EBBD59A259942BE8BA6B70630C6ABFA"/>
          </w:pPr>
          <w:r w:rsidRPr="006C405C">
            <w:rPr>
              <w:rStyle w:val="placeholder1Char"/>
            </w:rPr>
            <w:t>_____________</w:t>
          </w:r>
        </w:p>
      </w:docPartBody>
    </w:docPart>
    <w:docPart>
      <w:docPartPr>
        <w:name w:val="89756AF993E04730855C521ABE6D3993"/>
        <w:category>
          <w:name w:val="常规"/>
          <w:gallery w:val="placeholder"/>
        </w:category>
        <w:types>
          <w:type w:val="bbPlcHdr"/>
        </w:types>
        <w:behaviors>
          <w:behavior w:val="content"/>
        </w:behaviors>
        <w:guid w:val="{306797CF-4140-40B0-B94C-02D14C87B0DF}"/>
      </w:docPartPr>
      <w:docPartBody>
        <w:p w:rsidR="0058516A" w:rsidRDefault="00FA5F45">
          <w:pPr>
            <w:pStyle w:val="89756AF993E04730855C521ABE6D3993"/>
          </w:pPr>
          <w:r w:rsidRPr="006C405C">
            <w:rPr>
              <w:rStyle w:val="placeholder1Char"/>
            </w:rPr>
            <w:t>_____________</w:t>
          </w:r>
        </w:p>
      </w:docPartBody>
    </w:docPart>
    <w:docPart>
      <w:docPartPr>
        <w:name w:val="8F6F726DC2E44798B0691EA925118AA8"/>
        <w:category>
          <w:name w:val="常规"/>
          <w:gallery w:val="placeholder"/>
        </w:category>
        <w:types>
          <w:type w:val="bbPlcHdr"/>
        </w:types>
        <w:behaviors>
          <w:behavior w:val="content"/>
        </w:behaviors>
        <w:guid w:val="{7B6F8605-6369-451C-8CA5-FE611CDD8340}"/>
      </w:docPartPr>
      <w:docPartBody>
        <w:p w:rsidR="0058516A" w:rsidRDefault="00FA5F45">
          <w:pPr>
            <w:pStyle w:val="8F6F726DC2E44798B0691EA925118AA8"/>
          </w:pPr>
          <w:r w:rsidRPr="006C405C">
            <w:rPr>
              <w:rStyle w:val="placeholder1Char"/>
            </w:rPr>
            <w:t>_____________</w:t>
          </w:r>
        </w:p>
      </w:docPartBody>
    </w:docPart>
    <w:docPart>
      <w:docPartPr>
        <w:name w:val="795D4191E27142AF815F5FC3EB96F74F"/>
        <w:category>
          <w:name w:val="常规"/>
          <w:gallery w:val="placeholder"/>
        </w:category>
        <w:types>
          <w:type w:val="bbPlcHdr"/>
        </w:types>
        <w:behaviors>
          <w:behavior w:val="content"/>
        </w:behaviors>
        <w:guid w:val="{5A276F3C-6B45-4901-85C9-C298E4710015}"/>
      </w:docPartPr>
      <w:docPartBody>
        <w:p w:rsidR="0058516A" w:rsidRDefault="00FA5F45">
          <w:pPr>
            <w:pStyle w:val="795D4191E27142AF815F5FC3EB96F74F"/>
          </w:pPr>
          <w:r w:rsidRPr="006C405C">
            <w:rPr>
              <w:rStyle w:val="placeholder1Char"/>
            </w:rPr>
            <w:t>_____________</w:t>
          </w:r>
        </w:p>
      </w:docPartBody>
    </w:docPart>
    <w:docPart>
      <w:docPartPr>
        <w:name w:val="9D5FC2EFA4A342B081C6A15B283AA40B"/>
        <w:category>
          <w:name w:val="常规"/>
          <w:gallery w:val="placeholder"/>
        </w:category>
        <w:types>
          <w:type w:val="bbPlcHdr"/>
        </w:types>
        <w:behaviors>
          <w:behavior w:val="content"/>
        </w:behaviors>
        <w:guid w:val="{CC3702FF-96D9-4D61-86D3-C70EA340F048}"/>
      </w:docPartPr>
      <w:docPartBody>
        <w:p w:rsidR="0058516A" w:rsidRDefault="00FA5F45">
          <w:pPr>
            <w:pStyle w:val="9D5FC2EFA4A342B081C6A15B283AA40B"/>
          </w:pPr>
          <w:r w:rsidRPr="006C405C">
            <w:rPr>
              <w:rStyle w:val="placeholder1Char"/>
            </w:rPr>
            <w:t>_____________</w:t>
          </w:r>
        </w:p>
      </w:docPartBody>
    </w:docPart>
    <w:docPart>
      <w:docPartPr>
        <w:name w:val="FC37575B75604D7F90F7570B0DF5E3FB"/>
        <w:category>
          <w:name w:val="常规"/>
          <w:gallery w:val="placeholder"/>
        </w:category>
        <w:types>
          <w:type w:val="bbPlcHdr"/>
        </w:types>
        <w:behaviors>
          <w:behavior w:val="content"/>
        </w:behaviors>
        <w:guid w:val="{1B4FAFF3-AF54-47F3-B3C8-889013C9F57D}"/>
      </w:docPartPr>
      <w:docPartBody>
        <w:p w:rsidR="0058516A" w:rsidRDefault="00FA5F45">
          <w:pPr>
            <w:pStyle w:val="FC37575B75604D7F90F7570B0DF5E3FB"/>
          </w:pPr>
          <w:r w:rsidRPr="006C405C">
            <w:rPr>
              <w:rStyle w:val="placeholder1Char"/>
            </w:rPr>
            <w:t>_____________</w:t>
          </w:r>
        </w:p>
      </w:docPartBody>
    </w:docPart>
    <w:docPart>
      <w:docPartPr>
        <w:name w:val="5DBD95E9FAA64AD6A55000443B7B107F"/>
        <w:category>
          <w:name w:val="常规"/>
          <w:gallery w:val="placeholder"/>
        </w:category>
        <w:types>
          <w:type w:val="bbPlcHdr"/>
        </w:types>
        <w:behaviors>
          <w:behavior w:val="content"/>
        </w:behaviors>
        <w:guid w:val="{61900930-891C-42EF-9004-7F4097B02C6A}"/>
      </w:docPartPr>
      <w:docPartBody>
        <w:p w:rsidR="0058516A" w:rsidRDefault="00FA5F45">
          <w:pPr>
            <w:pStyle w:val="5DBD95E9FAA64AD6A55000443B7B107F"/>
          </w:pPr>
          <w:r w:rsidRPr="006C405C">
            <w:rPr>
              <w:rStyle w:val="placeholder1Char"/>
            </w:rPr>
            <w:t>_____________</w:t>
          </w:r>
        </w:p>
      </w:docPartBody>
    </w:docPart>
    <w:docPart>
      <w:docPartPr>
        <w:name w:val="88E13608894B40AA8A060C5BDE3E81A4"/>
        <w:category>
          <w:name w:val="常规"/>
          <w:gallery w:val="placeholder"/>
        </w:category>
        <w:types>
          <w:type w:val="bbPlcHdr"/>
        </w:types>
        <w:behaviors>
          <w:behavior w:val="content"/>
        </w:behaviors>
        <w:guid w:val="{A36A054C-C982-4684-A578-7C07A4E577D1}"/>
      </w:docPartPr>
      <w:docPartBody>
        <w:p w:rsidR="0058516A" w:rsidRDefault="00FA5F45">
          <w:pPr>
            <w:pStyle w:val="88E13608894B40AA8A060C5BDE3E81A4"/>
          </w:pPr>
          <w:r w:rsidRPr="006C405C">
            <w:rPr>
              <w:rStyle w:val="placeholder1Char"/>
            </w:rPr>
            <w:t>_____________</w:t>
          </w:r>
        </w:p>
      </w:docPartBody>
    </w:docPart>
    <w:docPart>
      <w:docPartPr>
        <w:name w:val="D3BA09EF14984F3ABB4405F3E79C9C2C"/>
        <w:category>
          <w:name w:val="常规"/>
          <w:gallery w:val="placeholder"/>
        </w:category>
        <w:types>
          <w:type w:val="bbPlcHdr"/>
        </w:types>
        <w:behaviors>
          <w:behavior w:val="content"/>
        </w:behaviors>
        <w:guid w:val="{DBFB1219-32E4-425C-9C1E-F6927ABBB2A5}"/>
      </w:docPartPr>
      <w:docPartBody>
        <w:p w:rsidR="0058516A" w:rsidRDefault="00FA5F45">
          <w:pPr>
            <w:pStyle w:val="D3BA09EF14984F3ABB4405F3E79C9C2C"/>
          </w:pPr>
          <w:r w:rsidRPr="006C405C">
            <w:rPr>
              <w:rStyle w:val="placeholder1Char"/>
            </w:rPr>
            <w:t>_____________</w:t>
          </w:r>
        </w:p>
      </w:docPartBody>
    </w:docPart>
    <w:docPart>
      <w:docPartPr>
        <w:name w:val="E78350A4C13640898F0BF2F8029BC96C"/>
        <w:category>
          <w:name w:val="常规"/>
          <w:gallery w:val="placeholder"/>
        </w:category>
        <w:types>
          <w:type w:val="bbPlcHdr"/>
        </w:types>
        <w:behaviors>
          <w:behavior w:val="content"/>
        </w:behaviors>
        <w:guid w:val="{503B1CD2-7416-4DCF-98D7-423EB8231A08}"/>
      </w:docPartPr>
      <w:docPartBody>
        <w:p w:rsidR="0058516A" w:rsidRDefault="00FA5F45">
          <w:pPr>
            <w:pStyle w:val="E78350A4C13640898F0BF2F8029BC96C"/>
          </w:pPr>
          <w:r w:rsidRPr="006C405C">
            <w:rPr>
              <w:rStyle w:val="placeholder1Char"/>
            </w:rPr>
            <w:t>_____________</w:t>
          </w:r>
        </w:p>
      </w:docPartBody>
    </w:docPart>
    <w:docPart>
      <w:docPartPr>
        <w:name w:val="35DCEEACFC3143E398CC7B7A1AEE6E10"/>
        <w:category>
          <w:name w:val="常规"/>
          <w:gallery w:val="placeholder"/>
        </w:category>
        <w:types>
          <w:type w:val="bbPlcHdr"/>
        </w:types>
        <w:behaviors>
          <w:behavior w:val="content"/>
        </w:behaviors>
        <w:guid w:val="{68B6510E-B784-434A-BB05-7713AE2DA7AA}"/>
      </w:docPartPr>
      <w:docPartBody>
        <w:p w:rsidR="0058516A" w:rsidRDefault="00FA5F45">
          <w:pPr>
            <w:pStyle w:val="35DCEEACFC3143E398CC7B7A1AEE6E10"/>
          </w:pPr>
          <w:r w:rsidRPr="006C405C">
            <w:rPr>
              <w:rStyle w:val="placeholder1Char"/>
            </w:rPr>
            <w:t>_____________</w:t>
          </w:r>
        </w:p>
      </w:docPartBody>
    </w:docPart>
    <w:docPart>
      <w:docPartPr>
        <w:name w:val="B7199EEC509544DE8F6BFA1658561A16"/>
        <w:category>
          <w:name w:val="常规"/>
          <w:gallery w:val="placeholder"/>
        </w:category>
        <w:types>
          <w:type w:val="bbPlcHdr"/>
        </w:types>
        <w:behaviors>
          <w:behavior w:val="content"/>
        </w:behaviors>
        <w:guid w:val="{AEBC09B8-AB87-4E97-AE29-9C15DA68487B}"/>
      </w:docPartPr>
      <w:docPartBody>
        <w:p w:rsidR="0058516A" w:rsidRDefault="00FA5F45">
          <w:pPr>
            <w:pStyle w:val="B7199EEC509544DE8F6BFA1658561A16"/>
          </w:pPr>
          <w:r w:rsidRPr="006C405C">
            <w:rPr>
              <w:rStyle w:val="placeholder1Char"/>
            </w:rPr>
            <w:t>_____________</w:t>
          </w:r>
        </w:p>
      </w:docPartBody>
    </w:docPart>
    <w:docPart>
      <w:docPartPr>
        <w:name w:val="83F31303C6734CCDBF6C59A0C26839E5"/>
        <w:category>
          <w:name w:val="常规"/>
          <w:gallery w:val="placeholder"/>
        </w:category>
        <w:types>
          <w:type w:val="bbPlcHdr"/>
        </w:types>
        <w:behaviors>
          <w:behavior w:val="content"/>
        </w:behaviors>
        <w:guid w:val="{93823A74-0CCE-4950-9093-6A6B2AC1893A}"/>
      </w:docPartPr>
      <w:docPartBody>
        <w:p w:rsidR="0058516A" w:rsidRDefault="00FA5F45">
          <w:pPr>
            <w:pStyle w:val="83F31303C6734CCDBF6C59A0C26839E5"/>
          </w:pPr>
          <w:r w:rsidRPr="006C405C">
            <w:rPr>
              <w:rStyle w:val="placeholder1Char"/>
            </w:rPr>
            <w:t>_____________</w:t>
          </w:r>
        </w:p>
      </w:docPartBody>
    </w:docPart>
    <w:docPart>
      <w:docPartPr>
        <w:name w:val="2260DD3E88EE48FA8096ECC5129A9678"/>
        <w:category>
          <w:name w:val="常规"/>
          <w:gallery w:val="placeholder"/>
        </w:category>
        <w:types>
          <w:type w:val="bbPlcHdr"/>
        </w:types>
        <w:behaviors>
          <w:behavior w:val="content"/>
        </w:behaviors>
        <w:guid w:val="{4634DC2F-1512-4DEB-A91C-80A5249CB1C9}"/>
      </w:docPartPr>
      <w:docPartBody>
        <w:p w:rsidR="0058516A" w:rsidRDefault="00FA5F45">
          <w:pPr>
            <w:pStyle w:val="2260DD3E88EE48FA8096ECC5129A9678"/>
          </w:pPr>
          <w:r w:rsidRPr="006C405C">
            <w:rPr>
              <w:rStyle w:val="placeholder1Char"/>
            </w:rPr>
            <w:t>_____________</w:t>
          </w:r>
        </w:p>
      </w:docPartBody>
    </w:docPart>
    <w:docPart>
      <w:docPartPr>
        <w:name w:val="9992D6BC7AD84E2190E9807ACE7C0A7D"/>
        <w:category>
          <w:name w:val="常规"/>
          <w:gallery w:val="placeholder"/>
        </w:category>
        <w:types>
          <w:type w:val="bbPlcHdr"/>
        </w:types>
        <w:behaviors>
          <w:behavior w:val="content"/>
        </w:behaviors>
        <w:guid w:val="{ABE308F1-4FB0-4FB6-ACCC-3329F533DA59}"/>
      </w:docPartPr>
      <w:docPartBody>
        <w:p w:rsidR="0058516A" w:rsidRDefault="00FA5F45">
          <w:pPr>
            <w:pStyle w:val="9992D6BC7AD84E2190E9807ACE7C0A7D"/>
          </w:pPr>
          <w:r w:rsidRPr="006C405C">
            <w:rPr>
              <w:rStyle w:val="placeholder1Char"/>
            </w:rPr>
            <w:t>_____________</w:t>
          </w:r>
        </w:p>
      </w:docPartBody>
    </w:docPart>
    <w:docPart>
      <w:docPartPr>
        <w:name w:val="5A824F6743E6407CA1221BB55798C40B"/>
        <w:category>
          <w:name w:val="常规"/>
          <w:gallery w:val="placeholder"/>
        </w:category>
        <w:types>
          <w:type w:val="bbPlcHdr"/>
        </w:types>
        <w:behaviors>
          <w:behavior w:val="content"/>
        </w:behaviors>
        <w:guid w:val="{79D9AA45-106F-41FD-BE77-DBC3FD1C0DA4}"/>
      </w:docPartPr>
      <w:docPartBody>
        <w:p w:rsidR="0058516A" w:rsidRDefault="00FA5F45">
          <w:pPr>
            <w:pStyle w:val="5A824F6743E6407CA1221BB55798C40B"/>
          </w:pPr>
          <w:r w:rsidRPr="006C405C">
            <w:rPr>
              <w:rStyle w:val="placeholder1Char"/>
            </w:rPr>
            <w:t>_____________</w:t>
          </w:r>
        </w:p>
      </w:docPartBody>
    </w:docPart>
    <w:docPart>
      <w:docPartPr>
        <w:name w:val="7397A9BECAA84F94A2534851ECA80D8A"/>
        <w:category>
          <w:name w:val="常规"/>
          <w:gallery w:val="placeholder"/>
        </w:category>
        <w:types>
          <w:type w:val="bbPlcHdr"/>
        </w:types>
        <w:behaviors>
          <w:behavior w:val="content"/>
        </w:behaviors>
        <w:guid w:val="{A6BF4637-513C-44B7-A54F-2B7E607EF36D}"/>
      </w:docPartPr>
      <w:docPartBody>
        <w:p w:rsidR="0058516A" w:rsidRDefault="00FA5F45">
          <w:pPr>
            <w:pStyle w:val="7397A9BECAA84F94A2534851ECA80D8A"/>
          </w:pPr>
          <w:r w:rsidRPr="006C405C">
            <w:rPr>
              <w:rStyle w:val="placeholder1Char"/>
            </w:rPr>
            <w:t>_____________</w:t>
          </w:r>
        </w:p>
      </w:docPartBody>
    </w:docPart>
    <w:docPart>
      <w:docPartPr>
        <w:name w:val="C941F933D5684F9C831007B875053B63"/>
        <w:category>
          <w:name w:val="常规"/>
          <w:gallery w:val="placeholder"/>
        </w:category>
        <w:types>
          <w:type w:val="bbPlcHdr"/>
        </w:types>
        <w:behaviors>
          <w:behavior w:val="content"/>
        </w:behaviors>
        <w:guid w:val="{9E015D5A-40C5-4D98-9E33-AF6B4536C1CA}"/>
      </w:docPartPr>
      <w:docPartBody>
        <w:p w:rsidR="0058516A" w:rsidRDefault="00FA5F45">
          <w:pPr>
            <w:pStyle w:val="C941F933D5684F9C831007B875053B63"/>
          </w:pPr>
          <w:r w:rsidRPr="006C405C">
            <w:rPr>
              <w:rStyle w:val="placeholder1Char"/>
            </w:rPr>
            <w:t>_____________</w:t>
          </w:r>
        </w:p>
      </w:docPartBody>
    </w:docPart>
    <w:docPart>
      <w:docPartPr>
        <w:name w:val="BD95CB4D97C3489AA02D6E4ED159ADAD"/>
        <w:category>
          <w:name w:val="常规"/>
          <w:gallery w:val="placeholder"/>
        </w:category>
        <w:types>
          <w:type w:val="bbPlcHdr"/>
        </w:types>
        <w:behaviors>
          <w:behavior w:val="content"/>
        </w:behaviors>
        <w:guid w:val="{B18BF91D-B767-4C3A-8A35-BB1EFE98CDBF}"/>
      </w:docPartPr>
      <w:docPartBody>
        <w:p w:rsidR="0058516A" w:rsidRDefault="00FA5F45">
          <w:pPr>
            <w:pStyle w:val="BD95CB4D97C3489AA02D6E4ED159ADAD"/>
          </w:pPr>
          <w:r w:rsidRPr="006C405C">
            <w:rPr>
              <w:rStyle w:val="placeholder1Char"/>
            </w:rPr>
            <w:t>_____________</w:t>
          </w:r>
        </w:p>
      </w:docPartBody>
    </w:docPart>
    <w:docPart>
      <w:docPartPr>
        <w:name w:val="40C7D06D13664682BC450A5517378F2F"/>
        <w:category>
          <w:name w:val="常规"/>
          <w:gallery w:val="placeholder"/>
        </w:category>
        <w:types>
          <w:type w:val="bbPlcHdr"/>
        </w:types>
        <w:behaviors>
          <w:behavior w:val="content"/>
        </w:behaviors>
        <w:guid w:val="{560C49CE-8A22-4BE0-AC2D-38B180A1B177}"/>
      </w:docPartPr>
      <w:docPartBody>
        <w:p w:rsidR="0058516A" w:rsidRDefault="00FA5F45">
          <w:pPr>
            <w:pStyle w:val="40C7D06D13664682BC450A5517378F2F"/>
          </w:pPr>
          <w:r w:rsidRPr="006C405C">
            <w:rPr>
              <w:rStyle w:val="placeholder1Char"/>
            </w:rPr>
            <w:t>_____________</w:t>
          </w:r>
        </w:p>
      </w:docPartBody>
    </w:docPart>
    <w:docPart>
      <w:docPartPr>
        <w:name w:val="FC42772B3F3A487296649982A63893E8"/>
        <w:category>
          <w:name w:val="常规"/>
          <w:gallery w:val="placeholder"/>
        </w:category>
        <w:types>
          <w:type w:val="bbPlcHdr"/>
        </w:types>
        <w:behaviors>
          <w:behavior w:val="content"/>
        </w:behaviors>
        <w:guid w:val="{70C7C36A-AEB5-4B17-8903-E27199C28DDF}"/>
      </w:docPartPr>
      <w:docPartBody>
        <w:p w:rsidR="0058516A" w:rsidRDefault="00FA5F45">
          <w:pPr>
            <w:pStyle w:val="FC42772B3F3A487296649982A63893E8"/>
          </w:pPr>
          <w:r w:rsidRPr="006C405C">
            <w:rPr>
              <w:rStyle w:val="placeholder1Char"/>
            </w:rPr>
            <w:t>_____________</w:t>
          </w:r>
        </w:p>
      </w:docPartBody>
    </w:docPart>
    <w:docPart>
      <w:docPartPr>
        <w:name w:val="F2A08E016F724DB0A7DD36187815901F"/>
        <w:category>
          <w:name w:val="常规"/>
          <w:gallery w:val="placeholder"/>
        </w:category>
        <w:types>
          <w:type w:val="bbPlcHdr"/>
        </w:types>
        <w:behaviors>
          <w:behavior w:val="content"/>
        </w:behaviors>
        <w:guid w:val="{533515A7-1237-48B2-A3B9-6616316F3439}"/>
      </w:docPartPr>
      <w:docPartBody>
        <w:p w:rsidR="0058516A" w:rsidRDefault="00FA5F45">
          <w:pPr>
            <w:pStyle w:val="F2A08E016F724DB0A7DD36187815901F"/>
          </w:pPr>
          <w:r w:rsidRPr="006C405C">
            <w:rPr>
              <w:rStyle w:val="placeholder1Char"/>
            </w:rPr>
            <w:t>_____________</w:t>
          </w:r>
        </w:p>
      </w:docPartBody>
    </w:docPart>
    <w:docPart>
      <w:docPartPr>
        <w:name w:val="932AAFE8D7024FD3A8826E9CD7491DB4"/>
        <w:category>
          <w:name w:val="常规"/>
          <w:gallery w:val="placeholder"/>
        </w:category>
        <w:types>
          <w:type w:val="bbPlcHdr"/>
        </w:types>
        <w:behaviors>
          <w:behavior w:val="content"/>
        </w:behaviors>
        <w:guid w:val="{A0DA764E-F882-4919-96E5-D0B852FA5342}"/>
      </w:docPartPr>
      <w:docPartBody>
        <w:p w:rsidR="0058516A" w:rsidRDefault="00FA5F45">
          <w:pPr>
            <w:pStyle w:val="932AAFE8D7024FD3A8826E9CD7491DB4"/>
          </w:pPr>
          <w:r w:rsidRPr="006C405C">
            <w:rPr>
              <w:rStyle w:val="placeholder1Char"/>
            </w:rPr>
            <w:t>_____________</w:t>
          </w:r>
        </w:p>
      </w:docPartBody>
    </w:docPart>
    <w:docPart>
      <w:docPartPr>
        <w:name w:val="8A8B0DAD030A4A9C990C08869488F66C"/>
        <w:category>
          <w:name w:val="常规"/>
          <w:gallery w:val="placeholder"/>
        </w:category>
        <w:types>
          <w:type w:val="bbPlcHdr"/>
        </w:types>
        <w:behaviors>
          <w:behavior w:val="content"/>
        </w:behaviors>
        <w:guid w:val="{7DA43556-862E-4D9A-830F-15813C33DA8B}"/>
      </w:docPartPr>
      <w:docPartBody>
        <w:p w:rsidR="0058516A" w:rsidRDefault="00FA5F45">
          <w:pPr>
            <w:pStyle w:val="8A8B0DAD030A4A9C990C08869488F66C"/>
          </w:pPr>
          <w:r w:rsidRPr="006C405C">
            <w:rPr>
              <w:rStyle w:val="placeholder1Char"/>
            </w:rPr>
            <w:t>_____________</w:t>
          </w:r>
        </w:p>
      </w:docPartBody>
    </w:docPart>
    <w:docPart>
      <w:docPartPr>
        <w:name w:val="E9184EFF0D9C40028B7C32448FC5FE69"/>
        <w:category>
          <w:name w:val="常规"/>
          <w:gallery w:val="placeholder"/>
        </w:category>
        <w:types>
          <w:type w:val="bbPlcHdr"/>
        </w:types>
        <w:behaviors>
          <w:behavior w:val="content"/>
        </w:behaviors>
        <w:guid w:val="{037DEBDC-3E06-45CA-8BC5-9F15491CB4AD}"/>
      </w:docPartPr>
      <w:docPartBody>
        <w:p w:rsidR="0058516A" w:rsidRDefault="00FA5F45">
          <w:pPr>
            <w:pStyle w:val="E9184EFF0D9C40028B7C32448FC5FE69"/>
          </w:pPr>
          <w:r w:rsidRPr="006C405C">
            <w:rPr>
              <w:rStyle w:val="placeholder1Char"/>
            </w:rPr>
            <w:t>_____________</w:t>
          </w:r>
        </w:p>
      </w:docPartBody>
    </w:docPart>
    <w:docPart>
      <w:docPartPr>
        <w:name w:val="6EBD2BD9204E451383C54D9C5B002EF2"/>
        <w:category>
          <w:name w:val="常规"/>
          <w:gallery w:val="placeholder"/>
        </w:category>
        <w:types>
          <w:type w:val="bbPlcHdr"/>
        </w:types>
        <w:behaviors>
          <w:behavior w:val="content"/>
        </w:behaviors>
        <w:guid w:val="{8BF6EBEB-0052-4442-9BCD-BF5CE2A7C2BA}"/>
      </w:docPartPr>
      <w:docPartBody>
        <w:p w:rsidR="0058516A" w:rsidRDefault="00FA5F45">
          <w:pPr>
            <w:pStyle w:val="6EBD2BD9204E451383C54D9C5B002EF2"/>
          </w:pPr>
          <w:r w:rsidRPr="006C405C">
            <w:rPr>
              <w:rStyle w:val="placeholder1Char"/>
            </w:rPr>
            <w:t>_____________</w:t>
          </w:r>
        </w:p>
      </w:docPartBody>
    </w:docPart>
    <w:docPart>
      <w:docPartPr>
        <w:name w:val="264DD488836C45F2AC48168717A8396B"/>
        <w:category>
          <w:name w:val="常规"/>
          <w:gallery w:val="placeholder"/>
        </w:category>
        <w:types>
          <w:type w:val="bbPlcHdr"/>
        </w:types>
        <w:behaviors>
          <w:behavior w:val="content"/>
        </w:behaviors>
        <w:guid w:val="{CDC07F54-9834-430B-A42A-EAA1A61C3BB8}"/>
      </w:docPartPr>
      <w:docPartBody>
        <w:p w:rsidR="0058516A" w:rsidRDefault="00FA5F45">
          <w:pPr>
            <w:pStyle w:val="264DD488836C45F2AC48168717A8396B"/>
          </w:pPr>
          <w:r w:rsidRPr="006C405C">
            <w:rPr>
              <w:rStyle w:val="placeholder1Char"/>
            </w:rPr>
            <w:t>_____________</w:t>
          </w:r>
        </w:p>
      </w:docPartBody>
    </w:docPart>
    <w:docPart>
      <w:docPartPr>
        <w:name w:val="E7809563A2F44665B16DF2BE9B8321E8"/>
        <w:category>
          <w:name w:val="常规"/>
          <w:gallery w:val="placeholder"/>
        </w:category>
        <w:types>
          <w:type w:val="bbPlcHdr"/>
        </w:types>
        <w:behaviors>
          <w:behavior w:val="content"/>
        </w:behaviors>
        <w:guid w:val="{06AF023E-1744-46E6-9FF9-B4C01508118D}"/>
      </w:docPartPr>
      <w:docPartBody>
        <w:p w:rsidR="0058516A" w:rsidRDefault="00FA5F45">
          <w:pPr>
            <w:pStyle w:val="E7809563A2F44665B16DF2BE9B8321E8"/>
          </w:pPr>
          <w:r w:rsidRPr="006C405C">
            <w:rPr>
              <w:rStyle w:val="placeholder1Char"/>
            </w:rPr>
            <w:t>_____________</w:t>
          </w:r>
        </w:p>
      </w:docPartBody>
    </w:docPart>
    <w:docPart>
      <w:docPartPr>
        <w:name w:val="27CA6AB307B747E0A604369DC34703BD"/>
        <w:category>
          <w:name w:val="常规"/>
          <w:gallery w:val="placeholder"/>
        </w:category>
        <w:types>
          <w:type w:val="bbPlcHdr"/>
        </w:types>
        <w:behaviors>
          <w:behavior w:val="content"/>
        </w:behaviors>
        <w:guid w:val="{B970CFC0-F5B5-4D37-A530-6B3AACBA3260}"/>
      </w:docPartPr>
      <w:docPartBody>
        <w:p w:rsidR="0058516A" w:rsidRDefault="00FA5F45">
          <w:pPr>
            <w:pStyle w:val="27CA6AB307B747E0A604369DC34703BD"/>
          </w:pPr>
          <w:r w:rsidRPr="006C405C">
            <w:rPr>
              <w:rStyle w:val="placeholder1Char"/>
            </w:rPr>
            <w:t>_____________</w:t>
          </w:r>
        </w:p>
      </w:docPartBody>
    </w:docPart>
    <w:docPart>
      <w:docPartPr>
        <w:name w:val="A789F01E583A4821AEE145EE33474BF3"/>
        <w:category>
          <w:name w:val="常规"/>
          <w:gallery w:val="placeholder"/>
        </w:category>
        <w:types>
          <w:type w:val="bbPlcHdr"/>
        </w:types>
        <w:behaviors>
          <w:behavior w:val="content"/>
        </w:behaviors>
        <w:guid w:val="{0B9C4327-A2CB-4306-A8C9-1A62ED068F83}"/>
      </w:docPartPr>
      <w:docPartBody>
        <w:p w:rsidR="0058516A" w:rsidRDefault="00FA5F45">
          <w:pPr>
            <w:pStyle w:val="A789F01E583A4821AEE145EE33474BF3"/>
          </w:pPr>
          <w:r w:rsidRPr="006C405C">
            <w:rPr>
              <w:rStyle w:val="placeholder1Char"/>
            </w:rPr>
            <w:t>_____________</w:t>
          </w:r>
        </w:p>
      </w:docPartBody>
    </w:docPart>
    <w:docPart>
      <w:docPartPr>
        <w:name w:val="9A9CD4A4972F4074A6B251154B5A4E1F"/>
        <w:category>
          <w:name w:val="常规"/>
          <w:gallery w:val="placeholder"/>
        </w:category>
        <w:types>
          <w:type w:val="bbPlcHdr"/>
        </w:types>
        <w:behaviors>
          <w:behavior w:val="content"/>
        </w:behaviors>
        <w:guid w:val="{F3117BFF-DD53-48E5-8770-927D99F9801E}"/>
      </w:docPartPr>
      <w:docPartBody>
        <w:p w:rsidR="0058516A" w:rsidRDefault="00FA5F45">
          <w:pPr>
            <w:pStyle w:val="9A9CD4A4972F4074A6B251154B5A4E1F"/>
          </w:pPr>
          <w:r w:rsidRPr="006C405C">
            <w:rPr>
              <w:rStyle w:val="placeholder1Char"/>
            </w:rPr>
            <w:t>_____________</w:t>
          </w:r>
        </w:p>
      </w:docPartBody>
    </w:docPart>
    <w:docPart>
      <w:docPartPr>
        <w:name w:val="776FC9B995DD49E297A242D571489E55"/>
        <w:category>
          <w:name w:val="常规"/>
          <w:gallery w:val="placeholder"/>
        </w:category>
        <w:types>
          <w:type w:val="bbPlcHdr"/>
        </w:types>
        <w:behaviors>
          <w:behavior w:val="content"/>
        </w:behaviors>
        <w:guid w:val="{DC0D3E57-DDEF-43C7-BF51-33278399C2B2}"/>
      </w:docPartPr>
      <w:docPartBody>
        <w:p w:rsidR="0058516A" w:rsidRDefault="00FA5F45">
          <w:pPr>
            <w:pStyle w:val="776FC9B995DD49E297A242D571489E55"/>
          </w:pPr>
          <w:r w:rsidRPr="006C405C">
            <w:rPr>
              <w:rStyle w:val="placeholder1Char"/>
            </w:rPr>
            <w:t>_____________</w:t>
          </w:r>
        </w:p>
      </w:docPartBody>
    </w:docPart>
    <w:docPart>
      <w:docPartPr>
        <w:name w:val="4D083928EBF14F5BB05A76114676CA51"/>
        <w:category>
          <w:name w:val="常规"/>
          <w:gallery w:val="placeholder"/>
        </w:category>
        <w:types>
          <w:type w:val="bbPlcHdr"/>
        </w:types>
        <w:behaviors>
          <w:behavior w:val="content"/>
        </w:behaviors>
        <w:guid w:val="{F7F4341B-64E4-4401-AD68-EA8B317C13D4}"/>
      </w:docPartPr>
      <w:docPartBody>
        <w:p w:rsidR="0058516A" w:rsidRDefault="00FA5F45">
          <w:pPr>
            <w:pStyle w:val="4D083928EBF14F5BB05A76114676CA51"/>
          </w:pPr>
          <w:r w:rsidRPr="006C405C">
            <w:rPr>
              <w:rStyle w:val="placeholder1Char"/>
            </w:rPr>
            <w:t>_____________</w:t>
          </w:r>
        </w:p>
      </w:docPartBody>
    </w:docPart>
    <w:docPart>
      <w:docPartPr>
        <w:name w:val="58959139F9C344E288B90208419A2C37"/>
        <w:category>
          <w:name w:val="常规"/>
          <w:gallery w:val="placeholder"/>
        </w:category>
        <w:types>
          <w:type w:val="bbPlcHdr"/>
        </w:types>
        <w:behaviors>
          <w:behavior w:val="content"/>
        </w:behaviors>
        <w:guid w:val="{82AAA1BB-DC24-456C-951A-52A599BD317C}"/>
      </w:docPartPr>
      <w:docPartBody>
        <w:p w:rsidR="0058516A" w:rsidRDefault="00FA5F45">
          <w:pPr>
            <w:pStyle w:val="58959139F9C344E288B90208419A2C37"/>
          </w:pPr>
          <w:r w:rsidRPr="006C405C">
            <w:rPr>
              <w:rStyle w:val="placeholder1Char"/>
            </w:rPr>
            <w:t>_____________</w:t>
          </w:r>
        </w:p>
      </w:docPartBody>
    </w:docPart>
    <w:docPart>
      <w:docPartPr>
        <w:name w:val="D99C36F0B2AF4875B59E0D4BA9699093"/>
        <w:category>
          <w:name w:val="常规"/>
          <w:gallery w:val="placeholder"/>
        </w:category>
        <w:types>
          <w:type w:val="bbPlcHdr"/>
        </w:types>
        <w:behaviors>
          <w:behavior w:val="content"/>
        </w:behaviors>
        <w:guid w:val="{E4123D4F-104E-42FA-9243-F6D74BD7442F}"/>
      </w:docPartPr>
      <w:docPartBody>
        <w:p w:rsidR="0058516A" w:rsidRDefault="00FA5F45">
          <w:pPr>
            <w:pStyle w:val="D99C36F0B2AF4875B59E0D4BA9699093"/>
          </w:pPr>
          <w:r w:rsidRPr="006C405C">
            <w:rPr>
              <w:rStyle w:val="placeholder1Char"/>
            </w:rPr>
            <w:t>_____________</w:t>
          </w:r>
        </w:p>
      </w:docPartBody>
    </w:docPart>
    <w:docPart>
      <w:docPartPr>
        <w:name w:val="FE9ABADE5DCE465CAD37D885DF6B1547"/>
        <w:category>
          <w:name w:val="常规"/>
          <w:gallery w:val="placeholder"/>
        </w:category>
        <w:types>
          <w:type w:val="bbPlcHdr"/>
        </w:types>
        <w:behaviors>
          <w:behavior w:val="content"/>
        </w:behaviors>
        <w:guid w:val="{7A100857-E0ED-4DC1-A25F-A09297FDA7E5}"/>
      </w:docPartPr>
      <w:docPartBody>
        <w:p w:rsidR="0058516A" w:rsidRDefault="00FA5F45">
          <w:pPr>
            <w:pStyle w:val="FE9ABADE5DCE465CAD37D885DF6B1547"/>
          </w:pPr>
          <w:r w:rsidRPr="006C405C">
            <w:rPr>
              <w:rStyle w:val="placeholder1Char"/>
            </w:rPr>
            <w:t>_____________</w:t>
          </w:r>
        </w:p>
      </w:docPartBody>
    </w:docPart>
    <w:docPart>
      <w:docPartPr>
        <w:name w:val="F3CEDBCB80ED4115B61E4478FDA68CCB"/>
        <w:category>
          <w:name w:val="常规"/>
          <w:gallery w:val="placeholder"/>
        </w:category>
        <w:types>
          <w:type w:val="bbPlcHdr"/>
        </w:types>
        <w:behaviors>
          <w:behavior w:val="content"/>
        </w:behaviors>
        <w:guid w:val="{2AF65F5E-EE19-4100-B13C-0223D962E669}"/>
      </w:docPartPr>
      <w:docPartBody>
        <w:p w:rsidR="0058516A" w:rsidRDefault="00FA5F45">
          <w:pPr>
            <w:pStyle w:val="F3CEDBCB80ED4115B61E4478FDA68CCB"/>
          </w:pPr>
          <w:r w:rsidRPr="006C405C">
            <w:rPr>
              <w:rStyle w:val="placeholder1Char"/>
            </w:rPr>
            <w:t>_____________</w:t>
          </w:r>
        </w:p>
      </w:docPartBody>
    </w:docPart>
    <w:docPart>
      <w:docPartPr>
        <w:name w:val="8221DAF39DA34C6BAECA7C2CD54EDED8"/>
        <w:category>
          <w:name w:val="常规"/>
          <w:gallery w:val="placeholder"/>
        </w:category>
        <w:types>
          <w:type w:val="bbPlcHdr"/>
        </w:types>
        <w:behaviors>
          <w:behavior w:val="content"/>
        </w:behaviors>
        <w:guid w:val="{0959CE3C-D041-4B7E-95FD-240160118A13}"/>
      </w:docPartPr>
      <w:docPartBody>
        <w:p w:rsidR="0058516A" w:rsidRDefault="00FA5F45">
          <w:pPr>
            <w:pStyle w:val="8221DAF39DA34C6BAECA7C2CD54EDED8"/>
          </w:pPr>
          <w:r w:rsidRPr="006C405C">
            <w:rPr>
              <w:rStyle w:val="placeholder1Char"/>
            </w:rPr>
            <w:t>____________________</w:t>
          </w:r>
        </w:p>
      </w:docPartBody>
    </w:docPart>
    <w:docPart>
      <w:docPartPr>
        <w:name w:val="7B1C798AC0A04983A7290D81D901F2AE"/>
        <w:category>
          <w:name w:val="常规"/>
          <w:gallery w:val="placeholder"/>
        </w:category>
        <w:types>
          <w:type w:val="bbPlcHdr"/>
        </w:types>
        <w:behaviors>
          <w:behavior w:val="content"/>
        </w:behaviors>
        <w:guid w:val="{3BE4C85B-012B-48EC-9C11-4A70FF38D55C}"/>
      </w:docPartPr>
      <w:docPartBody>
        <w:p w:rsidR="0058516A" w:rsidRDefault="00FA5F45">
          <w:pPr>
            <w:pStyle w:val="7B1C798AC0A04983A7290D81D901F2AE"/>
          </w:pPr>
          <w:r w:rsidRPr="006C405C">
            <w:rPr>
              <w:rStyle w:val="placeholder1Char"/>
            </w:rPr>
            <w:t>____________</w:t>
          </w:r>
        </w:p>
      </w:docPartBody>
    </w:docPart>
    <w:docPart>
      <w:docPartPr>
        <w:name w:val="8FE37371C45743FEBAFFAB74E62A9B43"/>
        <w:category>
          <w:name w:val="常规"/>
          <w:gallery w:val="placeholder"/>
        </w:category>
        <w:types>
          <w:type w:val="bbPlcHdr"/>
        </w:types>
        <w:behaviors>
          <w:behavior w:val="content"/>
        </w:behaviors>
        <w:guid w:val="{FDA280A9-7550-456D-8D35-EB394C534E23}"/>
      </w:docPartPr>
      <w:docPartBody>
        <w:p w:rsidR="0058516A" w:rsidRDefault="00FA5F45">
          <w:pPr>
            <w:pStyle w:val="8FE37371C45743FEBAFFAB74E62A9B43"/>
          </w:pPr>
          <w:r w:rsidRPr="006C405C">
            <w:rPr>
              <w:rStyle w:val="placeholder1Char"/>
            </w:rPr>
            <w:t>____________</w:t>
          </w:r>
        </w:p>
      </w:docPartBody>
    </w:docPart>
    <w:docPart>
      <w:docPartPr>
        <w:name w:val="D835AFBFDCCC4BDB947C6A5AAA3D478A"/>
        <w:category>
          <w:name w:val="常规"/>
          <w:gallery w:val="placeholder"/>
        </w:category>
        <w:types>
          <w:type w:val="bbPlcHdr"/>
        </w:types>
        <w:behaviors>
          <w:behavior w:val="content"/>
        </w:behaviors>
        <w:guid w:val="{68EDAB30-689B-4453-B87D-7B35EE466A04}"/>
      </w:docPartPr>
      <w:docPartBody>
        <w:p w:rsidR="0058516A" w:rsidRDefault="00FA5F45">
          <w:pPr>
            <w:pStyle w:val="D835AFBFDCCC4BDB947C6A5AAA3D478A"/>
          </w:pPr>
          <w:r w:rsidRPr="006C405C">
            <w:rPr>
              <w:rStyle w:val="placeholder1Char"/>
            </w:rPr>
            <w:t>____________</w:t>
          </w:r>
        </w:p>
      </w:docPartBody>
    </w:docPart>
    <w:docPart>
      <w:docPartPr>
        <w:name w:val="363C7EE843B74129BDE3547DC2DE7A51"/>
        <w:category>
          <w:name w:val="常规"/>
          <w:gallery w:val="placeholder"/>
        </w:category>
        <w:types>
          <w:type w:val="bbPlcHdr"/>
        </w:types>
        <w:behaviors>
          <w:behavior w:val="content"/>
        </w:behaviors>
        <w:guid w:val="{990CA3F8-EBA1-4F61-9593-1B19620B4623}"/>
      </w:docPartPr>
      <w:docPartBody>
        <w:p w:rsidR="0058516A" w:rsidRDefault="00FA5F45">
          <w:pPr>
            <w:pStyle w:val="363C7EE843B74129BDE3547DC2DE7A51"/>
          </w:pPr>
          <w:r w:rsidRPr="006C405C">
            <w:rPr>
              <w:rStyle w:val="placeholder1Char"/>
            </w:rPr>
            <w:t>____________</w:t>
          </w:r>
        </w:p>
      </w:docPartBody>
    </w:docPart>
    <w:docPart>
      <w:docPartPr>
        <w:name w:val="BEA4ED1E900E4012A481D6AF1D452CF1"/>
        <w:category>
          <w:name w:val="常规"/>
          <w:gallery w:val="placeholder"/>
        </w:category>
        <w:types>
          <w:type w:val="bbPlcHdr"/>
        </w:types>
        <w:behaviors>
          <w:behavior w:val="content"/>
        </w:behaviors>
        <w:guid w:val="{8E5E5924-1EBC-4511-A35C-6B3B61143135}"/>
      </w:docPartPr>
      <w:docPartBody>
        <w:p w:rsidR="0058516A" w:rsidRDefault="00FA5F45">
          <w:pPr>
            <w:pStyle w:val="BEA4ED1E900E4012A481D6AF1D452CF1"/>
          </w:pPr>
          <w:r w:rsidRPr="006C405C">
            <w:rPr>
              <w:rStyle w:val="placeholder1Char"/>
            </w:rPr>
            <w:t>____________</w:t>
          </w:r>
        </w:p>
      </w:docPartBody>
    </w:docPart>
    <w:docPart>
      <w:docPartPr>
        <w:name w:val="7C2CCF6A452E41B385E060E09369952A"/>
        <w:category>
          <w:name w:val="常规"/>
          <w:gallery w:val="placeholder"/>
        </w:category>
        <w:types>
          <w:type w:val="bbPlcHdr"/>
        </w:types>
        <w:behaviors>
          <w:behavior w:val="content"/>
        </w:behaviors>
        <w:guid w:val="{3BBC8DDB-7BD9-4E47-BAC8-FB6DF0AD5865}"/>
      </w:docPartPr>
      <w:docPartBody>
        <w:p w:rsidR="0058516A" w:rsidRDefault="00FA5F45">
          <w:pPr>
            <w:pStyle w:val="7C2CCF6A452E41B385E060E09369952A"/>
          </w:pPr>
          <w:r w:rsidRPr="00F254F3">
            <w:rPr>
              <w:rStyle w:val="a3"/>
              <w:rFonts w:hint="eastAsia"/>
            </w:rPr>
            <w:t>单击此处输入文字。</w:t>
          </w:r>
        </w:p>
      </w:docPartBody>
    </w:docPart>
    <w:docPart>
      <w:docPartPr>
        <w:name w:val="E4DE008706DB4CAC9B902E2DDFC2C3B7"/>
        <w:category>
          <w:name w:val="常规"/>
          <w:gallery w:val="placeholder"/>
        </w:category>
        <w:types>
          <w:type w:val="bbPlcHdr"/>
        </w:types>
        <w:behaviors>
          <w:behavior w:val="content"/>
        </w:behaviors>
        <w:guid w:val="{E9F6142F-9904-403E-B61F-D52C93BC496F}"/>
      </w:docPartPr>
      <w:docPartBody>
        <w:p w:rsidR="0058516A" w:rsidRDefault="00FA5F45">
          <w:pPr>
            <w:pStyle w:val="E4DE008706DB4CAC9B902E2DDFC2C3B7"/>
          </w:pPr>
          <w:r w:rsidRPr="006C405C">
            <w:rPr>
              <w:rStyle w:val="placeholder1Char"/>
            </w:rPr>
            <w:t>_____________</w:t>
          </w:r>
        </w:p>
      </w:docPartBody>
    </w:docPart>
    <w:docPart>
      <w:docPartPr>
        <w:name w:val="A37A475C414B416098390511A6967224"/>
        <w:category>
          <w:name w:val="常规"/>
          <w:gallery w:val="placeholder"/>
        </w:category>
        <w:types>
          <w:type w:val="bbPlcHdr"/>
        </w:types>
        <w:behaviors>
          <w:behavior w:val="content"/>
        </w:behaviors>
        <w:guid w:val="{D69B12DF-4EF6-49CF-BBB5-C9E9D588438B}"/>
      </w:docPartPr>
      <w:docPartBody>
        <w:p w:rsidR="0058516A" w:rsidRDefault="00FA5F45">
          <w:pPr>
            <w:pStyle w:val="A37A475C414B416098390511A6967224"/>
          </w:pPr>
          <w:r w:rsidRPr="008F432C">
            <w:rPr>
              <w:rStyle w:val="placeholder1Char"/>
              <w:rFonts w:hint="eastAsia"/>
            </w:rPr>
            <w:t>_</w:t>
          </w:r>
          <w:r w:rsidRPr="008F432C">
            <w:rPr>
              <w:rStyle w:val="placeholder1Char"/>
            </w:rPr>
            <w:t>___________</w:t>
          </w:r>
        </w:p>
      </w:docPartBody>
    </w:docPart>
    <w:docPart>
      <w:docPartPr>
        <w:name w:val="240839B31CB04425B4634419C011FE18"/>
        <w:category>
          <w:name w:val="常规"/>
          <w:gallery w:val="placeholder"/>
        </w:category>
        <w:types>
          <w:type w:val="bbPlcHdr"/>
        </w:types>
        <w:behaviors>
          <w:behavior w:val="content"/>
        </w:behaviors>
        <w:guid w:val="{9DC7BD2B-43ED-4592-8BD2-C8D91FA3FFAB}"/>
      </w:docPartPr>
      <w:docPartBody>
        <w:p w:rsidR="0058516A" w:rsidRDefault="00FA5F45">
          <w:pPr>
            <w:pStyle w:val="240839B31CB04425B4634419C011FE18"/>
          </w:pPr>
          <w:r w:rsidRPr="006C405C">
            <w:rPr>
              <w:rStyle w:val="placeholder1Char"/>
              <w:rFonts w:hint="eastAsia"/>
            </w:rPr>
            <w:t>____________</w:t>
          </w:r>
        </w:p>
      </w:docPartBody>
    </w:docPart>
    <w:docPart>
      <w:docPartPr>
        <w:name w:val="8BA5E3B9CA90494BB33951CA4B15460E"/>
        <w:category>
          <w:name w:val="常规"/>
          <w:gallery w:val="placeholder"/>
        </w:category>
        <w:types>
          <w:type w:val="bbPlcHdr"/>
        </w:types>
        <w:behaviors>
          <w:behavior w:val="content"/>
        </w:behaviors>
        <w:guid w:val="{A22B0CA5-42D5-48EA-B008-E4657DE36515}"/>
      </w:docPartPr>
      <w:docPartBody>
        <w:p w:rsidR="0058516A" w:rsidRDefault="00FA5F45">
          <w:pPr>
            <w:pStyle w:val="8BA5E3B9CA90494BB33951CA4B15460E"/>
          </w:pPr>
          <w:r w:rsidRPr="006C405C">
            <w:rPr>
              <w:rStyle w:val="placeholder1Char"/>
              <w:rFonts w:hint="eastAsia"/>
            </w:rPr>
            <w:t>____________</w:t>
          </w:r>
        </w:p>
      </w:docPartBody>
    </w:docPart>
    <w:docPart>
      <w:docPartPr>
        <w:name w:val="0D7CB0FD20A24F028557CB0C4827BAC5"/>
        <w:category>
          <w:name w:val="常规"/>
          <w:gallery w:val="placeholder"/>
        </w:category>
        <w:types>
          <w:type w:val="bbPlcHdr"/>
        </w:types>
        <w:behaviors>
          <w:behavior w:val="content"/>
        </w:behaviors>
        <w:guid w:val="{F097442F-22B4-48F7-9372-C6EF5AF0D56D}"/>
      </w:docPartPr>
      <w:docPartBody>
        <w:p w:rsidR="0058516A" w:rsidRDefault="00FA5F45">
          <w:pPr>
            <w:pStyle w:val="0D7CB0FD20A24F028557CB0C4827BAC5"/>
          </w:pPr>
          <w:r w:rsidRPr="006C405C">
            <w:rPr>
              <w:rStyle w:val="placeholder1Char"/>
              <w:rFonts w:hint="eastAsia"/>
            </w:rPr>
            <w:t>____________</w:t>
          </w:r>
        </w:p>
      </w:docPartBody>
    </w:docPart>
    <w:docPart>
      <w:docPartPr>
        <w:name w:val="14BB3142FE4042C58BF8841147978D43"/>
        <w:category>
          <w:name w:val="常规"/>
          <w:gallery w:val="placeholder"/>
        </w:category>
        <w:types>
          <w:type w:val="bbPlcHdr"/>
        </w:types>
        <w:behaviors>
          <w:behavior w:val="content"/>
        </w:behaviors>
        <w:guid w:val="{AE0ABAAD-F0E5-4DBF-95AC-21BE76FAE2EE}"/>
      </w:docPartPr>
      <w:docPartBody>
        <w:p w:rsidR="0058516A" w:rsidRDefault="00FA5F45">
          <w:pPr>
            <w:pStyle w:val="14BB3142FE4042C58BF8841147978D43"/>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9FDC93156D57446AB1472218CCC144E7"/>
        <w:category>
          <w:name w:val="常规"/>
          <w:gallery w:val="placeholder"/>
        </w:category>
        <w:types>
          <w:type w:val="bbPlcHdr"/>
        </w:types>
        <w:behaviors>
          <w:behavior w:val="content"/>
        </w:behaviors>
        <w:guid w:val="{7A25F2C8-A5CD-4D30-B0FC-5BA59C4A55F8}"/>
      </w:docPartPr>
      <w:docPartBody>
        <w:p w:rsidR="0058516A" w:rsidRDefault="00FA5F45">
          <w:pPr>
            <w:pStyle w:val="9FDC93156D57446AB1472218CCC144E7"/>
          </w:pPr>
          <w:r w:rsidRPr="0043669D">
            <w:rPr>
              <w:rStyle w:val="placeholder1Char"/>
              <w:rFonts w:hint="eastAsia"/>
            </w:rPr>
            <w:t>选择</w:t>
          </w:r>
        </w:p>
      </w:docPartBody>
    </w:docPart>
    <w:docPart>
      <w:docPartPr>
        <w:name w:val="F5EABC86CC7B4350915E37C27D3290FC"/>
        <w:category>
          <w:name w:val="常规"/>
          <w:gallery w:val="placeholder"/>
        </w:category>
        <w:types>
          <w:type w:val="bbPlcHdr"/>
        </w:types>
        <w:behaviors>
          <w:behavior w:val="content"/>
        </w:behaviors>
        <w:guid w:val="{56546112-FF97-4203-ABE6-C8B52A4560E2}"/>
      </w:docPartPr>
      <w:docPartBody>
        <w:p w:rsidR="0058516A" w:rsidRDefault="00FA5F45">
          <w:pPr>
            <w:pStyle w:val="F5EABC86CC7B4350915E37C27D3290FC"/>
          </w:pPr>
          <w:r w:rsidRPr="008F432C">
            <w:rPr>
              <w:rStyle w:val="placeholder1Char"/>
              <w:rFonts w:hint="eastAsia"/>
            </w:rPr>
            <w:t>选择</w:t>
          </w:r>
        </w:p>
      </w:docPartBody>
    </w:docPart>
    <w:docPart>
      <w:docPartPr>
        <w:name w:val="2929683AA13E47C79A82FAD367C07643"/>
        <w:category>
          <w:name w:val="常规"/>
          <w:gallery w:val="placeholder"/>
        </w:category>
        <w:types>
          <w:type w:val="bbPlcHdr"/>
        </w:types>
        <w:behaviors>
          <w:behavior w:val="content"/>
        </w:behaviors>
        <w:guid w:val="{24F51508-D1F8-4D38-9EA4-5FC74415D6E2}"/>
      </w:docPartPr>
      <w:docPartBody>
        <w:p w:rsidR="0058516A" w:rsidRDefault="00FA5F45">
          <w:pPr>
            <w:pStyle w:val="2929683AA13E47C79A82FAD367C07643"/>
          </w:pPr>
          <w:r w:rsidRPr="008F432C">
            <w:rPr>
              <w:rStyle w:val="placeholder1Char"/>
              <w:rFonts w:hint="eastAsia"/>
            </w:rPr>
            <w:t>选择</w:t>
          </w:r>
        </w:p>
      </w:docPartBody>
    </w:docPart>
    <w:docPart>
      <w:docPartPr>
        <w:name w:val="EA98B887B8EF47C18C6E7F37686BA738"/>
        <w:category>
          <w:name w:val="常规"/>
          <w:gallery w:val="placeholder"/>
        </w:category>
        <w:types>
          <w:type w:val="bbPlcHdr"/>
        </w:types>
        <w:behaviors>
          <w:behavior w:val="content"/>
        </w:behaviors>
        <w:guid w:val="{B9AE7C17-DC5B-4EF7-B3F5-3254D6E8CBF7}"/>
      </w:docPartPr>
      <w:docPartBody>
        <w:p w:rsidR="0058516A" w:rsidRDefault="00FA5F45">
          <w:pPr>
            <w:pStyle w:val="EA98B887B8EF47C18C6E7F37686BA738"/>
          </w:pPr>
          <w:r w:rsidRPr="008F432C">
            <w:rPr>
              <w:rStyle w:val="placeholder1Char"/>
              <w:rFonts w:hint="eastAsia"/>
            </w:rPr>
            <w:t>选择</w:t>
          </w:r>
        </w:p>
      </w:docPartBody>
    </w:docPart>
    <w:docPart>
      <w:docPartPr>
        <w:name w:val="BD635C9F495647BDBACA5EAF009E48CB"/>
        <w:category>
          <w:name w:val="常规"/>
          <w:gallery w:val="placeholder"/>
        </w:category>
        <w:types>
          <w:type w:val="bbPlcHdr"/>
        </w:types>
        <w:behaviors>
          <w:behavior w:val="content"/>
        </w:behaviors>
        <w:guid w:val="{C239D895-6720-4580-A372-9368320ECB26}"/>
      </w:docPartPr>
      <w:docPartBody>
        <w:p w:rsidR="0058516A" w:rsidRDefault="00FA5F45">
          <w:pPr>
            <w:pStyle w:val="BD635C9F495647BDBACA5EAF009E48CB"/>
          </w:pPr>
          <w:r w:rsidRPr="008F432C">
            <w:rPr>
              <w:rStyle w:val="placeholder1Char"/>
              <w:rFonts w:hint="eastAsia"/>
            </w:rPr>
            <w:t>选择</w:t>
          </w:r>
        </w:p>
      </w:docPartBody>
    </w:docPart>
    <w:docPart>
      <w:docPartPr>
        <w:name w:val="4F0E116166B740FABBDDDA154A76AFE6"/>
        <w:category>
          <w:name w:val="常规"/>
          <w:gallery w:val="placeholder"/>
        </w:category>
        <w:types>
          <w:type w:val="bbPlcHdr"/>
        </w:types>
        <w:behaviors>
          <w:behavior w:val="content"/>
        </w:behaviors>
        <w:guid w:val="{A76052F7-A165-42E8-BA5D-C2780F9B2EE8}"/>
      </w:docPartPr>
      <w:docPartBody>
        <w:p w:rsidR="0058516A" w:rsidRDefault="00FA5F45">
          <w:pPr>
            <w:pStyle w:val="4F0E116166B740FABBDDDA154A76AFE6"/>
          </w:pPr>
          <w:r w:rsidRPr="008F432C">
            <w:rPr>
              <w:rStyle w:val="placeholder1Char"/>
              <w:rFonts w:hint="eastAsia"/>
            </w:rPr>
            <w:t>选择</w:t>
          </w:r>
        </w:p>
      </w:docPartBody>
    </w:docPart>
    <w:docPart>
      <w:docPartPr>
        <w:name w:val="F3B0D35F2CFF4C54809DBC27E97FAB79"/>
        <w:category>
          <w:name w:val="常规"/>
          <w:gallery w:val="placeholder"/>
        </w:category>
        <w:types>
          <w:type w:val="bbPlcHdr"/>
        </w:types>
        <w:behaviors>
          <w:behavior w:val="content"/>
        </w:behaviors>
        <w:guid w:val="{B324AC28-2DF4-451C-9B96-9A060E790876}"/>
      </w:docPartPr>
      <w:docPartBody>
        <w:p w:rsidR="0058516A" w:rsidRDefault="00FA5F45">
          <w:pPr>
            <w:pStyle w:val="F3B0D35F2CFF4C54809DBC27E97FAB79"/>
          </w:pPr>
          <w:r w:rsidRPr="008F432C">
            <w:rPr>
              <w:rStyle w:val="placeholder1Char"/>
              <w:rFonts w:hint="eastAsia"/>
            </w:rPr>
            <w:t>选择</w:t>
          </w:r>
        </w:p>
      </w:docPartBody>
    </w:docPart>
    <w:docPart>
      <w:docPartPr>
        <w:name w:val="E0FDFC124D8D4FDC85D3A5FC81F214B2"/>
        <w:category>
          <w:name w:val="常规"/>
          <w:gallery w:val="placeholder"/>
        </w:category>
        <w:types>
          <w:type w:val="bbPlcHdr"/>
        </w:types>
        <w:behaviors>
          <w:behavior w:val="content"/>
        </w:behaviors>
        <w:guid w:val="{70CE4A91-4809-45D3-A19F-19585AE2F8C0}"/>
      </w:docPartPr>
      <w:docPartBody>
        <w:p w:rsidR="0058516A" w:rsidRDefault="00FA5F45">
          <w:pPr>
            <w:pStyle w:val="E0FDFC124D8D4FDC85D3A5FC81F214B2"/>
          </w:pPr>
          <w:r w:rsidRPr="008F432C">
            <w:rPr>
              <w:rStyle w:val="placeholder1Char"/>
              <w:rFonts w:hint="eastAsia"/>
            </w:rPr>
            <w:t>选择</w:t>
          </w:r>
        </w:p>
      </w:docPartBody>
    </w:docPart>
    <w:docPart>
      <w:docPartPr>
        <w:name w:val="98FEFB15AE404E75A161A66DD82EDF59"/>
        <w:category>
          <w:name w:val="常规"/>
          <w:gallery w:val="placeholder"/>
        </w:category>
        <w:types>
          <w:type w:val="bbPlcHdr"/>
        </w:types>
        <w:behaviors>
          <w:behavior w:val="content"/>
        </w:behaviors>
        <w:guid w:val="{F85B0035-0BA6-4C15-9AEB-0CB85A525D37}"/>
      </w:docPartPr>
      <w:docPartBody>
        <w:p w:rsidR="0058516A" w:rsidRDefault="00FA5F45">
          <w:pPr>
            <w:pStyle w:val="98FEFB15AE404E75A161A66DD82EDF59"/>
          </w:pPr>
          <w:r w:rsidRPr="008F432C">
            <w:rPr>
              <w:rStyle w:val="placeholder2Char"/>
              <w:rFonts w:hint="eastAsia"/>
            </w:rPr>
            <w:t>介绍报告期内业务、产品或服务有关经营计划的实现情况，回顾年度内对企业经营有重大影响的事项</w:t>
          </w:r>
        </w:p>
      </w:docPartBody>
    </w:docPart>
    <w:docPart>
      <w:docPartPr>
        <w:name w:val="DC0602904639454F9F9D9EFF868524D8"/>
        <w:category>
          <w:name w:val="常规"/>
          <w:gallery w:val="placeholder"/>
        </w:category>
        <w:types>
          <w:type w:val="bbPlcHdr"/>
        </w:types>
        <w:behaviors>
          <w:behavior w:val="content"/>
        </w:behaviors>
        <w:guid w:val="{67C19153-0959-4CA8-AFA8-A1BBDA84386B}"/>
      </w:docPartPr>
      <w:docPartBody>
        <w:p w:rsidR="0058516A" w:rsidRDefault="00FA5F45">
          <w:pPr>
            <w:pStyle w:val="DC0602904639454F9F9D9EFF868524D8"/>
          </w:pPr>
          <w:r w:rsidRPr="0043669D">
            <w:rPr>
              <w:rStyle w:val="placeholder1Char"/>
            </w:rPr>
            <w:t>__________</w:t>
          </w:r>
        </w:p>
      </w:docPartBody>
    </w:docPart>
    <w:docPart>
      <w:docPartPr>
        <w:name w:val="9AD4F58FC4DC4BBC818F866EB4D7A942"/>
        <w:category>
          <w:name w:val="常规"/>
          <w:gallery w:val="placeholder"/>
        </w:category>
        <w:types>
          <w:type w:val="bbPlcHdr"/>
        </w:types>
        <w:behaviors>
          <w:behavior w:val="content"/>
        </w:behaviors>
        <w:guid w:val="{E580602D-DCAB-4BAD-AC8F-EFF3DE04AC5B}"/>
      </w:docPartPr>
      <w:docPartBody>
        <w:p w:rsidR="0058516A" w:rsidRDefault="00FA5F45">
          <w:pPr>
            <w:pStyle w:val="9AD4F58FC4DC4BBC818F866EB4D7A942"/>
          </w:pPr>
          <w:r w:rsidRPr="0043669D">
            <w:rPr>
              <w:rStyle w:val="placeholder1Char"/>
            </w:rPr>
            <w:t>__________</w:t>
          </w:r>
        </w:p>
      </w:docPartBody>
    </w:docPart>
    <w:docPart>
      <w:docPartPr>
        <w:name w:val="EED6A539BDC44D1FAC4ACE89DFEE9A44"/>
        <w:category>
          <w:name w:val="常规"/>
          <w:gallery w:val="placeholder"/>
        </w:category>
        <w:types>
          <w:type w:val="bbPlcHdr"/>
        </w:types>
        <w:behaviors>
          <w:behavior w:val="content"/>
        </w:behaviors>
        <w:guid w:val="{8F76A598-2153-4BDF-9283-0C5E1F009A27}"/>
      </w:docPartPr>
      <w:docPartBody>
        <w:p w:rsidR="0058516A" w:rsidRDefault="00FA5F45">
          <w:pPr>
            <w:pStyle w:val="EED6A539BDC44D1FAC4ACE89DFEE9A44"/>
          </w:pPr>
          <w:r w:rsidRPr="0043669D">
            <w:rPr>
              <w:rStyle w:val="placeholder1Char"/>
              <w:sz w:val="18"/>
              <w:szCs w:val="18"/>
            </w:rPr>
            <w:t>____________</w:t>
          </w:r>
        </w:p>
      </w:docPartBody>
    </w:docPart>
    <w:docPart>
      <w:docPartPr>
        <w:name w:val="27EF9695FD85420EA7F6B47006CA777E"/>
        <w:category>
          <w:name w:val="常规"/>
          <w:gallery w:val="placeholder"/>
        </w:category>
        <w:types>
          <w:type w:val="bbPlcHdr"/>
        </w:types>
        <w:behaviors>
          <w:behavior w:val="content"/>
        </w:behaviors>
        <w:guid w:val="{CC97C49C-7478-4974-9C84-A4EFF67E6364}"/>
      </w:docPartPr>
      <w:docPartBody>
        <w:p w:rsidR="0058516A" w:rsidRDefault="00FA5F45">
          <w:pPr>
            <w:pStyle w:val="27EF9695FD85420EA7F6B47006CA777E"/>
          </w:pPr>
          <w:r w:rsidRPr="0043669D">
            <w:rPr>
              <w:rStyle w:val="placeholder1Char"/>
              <w:sz w:val="18"/>
              <w:szCs w:val="18"/>
            </w:rPr>
            <w:t>____________</w:t>
          </w:r>
        </w:p>
      </w:docPartBody>
    </w:docPart>
    <w:docPart>
      <w:docPartPr>
        <w:name w:val="C6754D82C2A343E09F44233E25A4252A"/>
        <w:category>
          <w:name w:val="常规"/>
          <w:gallery w:val="placeholder"/>
        </w:category>
        <w:types>
          <w:type w:val="bbPlcHdr"/>
        </w:types>
        <w:behaviors>
          <w:behavior w:val="content"/>
        </w:behaviors>
        <w:guid w:val="{DBED3D36-2BCE-43D4-8F5B-EDADE8A68666}"/>
      </w:docPartPr>
      <w:docPartBody>
        <w:p w:rsidR="0058516A" w:rsidRDefault="00FA5F45">
          <w:pPr>
            <w:pStyle w:val="C6754D82C2A343E09F44233E25A4252A"/>
          </w:pPr>
          <w:r w:rsidRPr="0043669D">
            <w:rPr>
              <w:rStyle w:val="placeholder1Char"/>
              <w:sz w:val="18"/>
              <w:szCs w:val="18"/>
            </w:rPr>
            <w:t>____________</w:t>
          </w:r>
        </w:p>
      </w:docPartBody>
    </w:docPart>
    <w:docPart>
      <w:docPartPr>
        <w:name w:val="50F2FDEC341243E59A82D64B5F9F1157"/>
        <w:category>
          <w:name w:val="常规"/>
          <w:gallery w:val="placeholder"/>
        </w:category>
        <w:types>
          <w:type w:val="bbPlcHdr"/>
        </w:types>
        <w:behaviors>
          <w:behavior w:val="content"/>
        </w:behaviors>
        <w:guid w:val="{C813A79A-F248-42C5-972A-703ADB2C7B67}"/>
      </w:docPartPr>
      <w:docPartBody>
        <w:p w:rsidR="0058516A" w:rsidRDefault="00FA5F45">
          <w:pPr>
            <w:pStyle w:val="50F2FDEC341243E59A82D64B5F9F1157"/>
          </w:pPr>
          <w:r w:rsidRPr="0043669D">
            <w:rPr>
              <w:rStyle w:val="placeholder1Char"/>
              <w:sz w:val="18"/>
              <w:szCs w:val="18"/>
            </w:rPr>
            <w:t>____________</w:t>
          </w:r>
        </w:p>
      </w:docPartBody>
    </w:docPart>
    <w:docPart>
      <w:docPartPr>
        <w:name w:val="1E0A9781DFA94AD0B0E02BAF9FA3E049"/>
        <w:category>
          <w:name w:val="常规"/>
          <w:gallery w:val="placeholder"/>
        </w:category>
        <w:types>
          <w:type w:val="bbPlcHdr"/>
        </w:types>
        <w:behaviors>
          <w:behavior w:val="content"/>
        </w:behaviors>
        <w:guid w:val="{CD4B4FE6-C705-47CD-A6AD-6136091DB7AE}"/>
      </w:docPartPr>
      <w:docPartBody>
        <w:p w:rsidR="0058516A" w:rsidRDefault="00FA5F45">
          <w:pPr>
            <w:pStyle w:val="1E0A9781DFA94AD0B0E02BAF9FA3E049"/>
          </w:pPr>
          <w:r w:rsidRPr="0043669D">
            <w:rPr>
              <w:rStyle w:val="placeholder1Char"/>
              <w:sz w:val="18"/>
              <w:szCs w:val="18"/>
            </w:rPr>
            <w:t>____________</w:t>
          </w:r>
        </w:p>
      </w:docPartBody>
    </w:docPart>
    <w:docPart>
      <w:docPartPr>
        <w:name w:val="E1AA8552BA474D4E80FC13BFB566877D"/>
        <w:category>
          <w:name w:val="常规"/>
          <w:gallery w:val="placeholder"/>
        </w:category>
        <w:types>
          <w:type w:val="bbPlcHdr"/>
        </w:types>
        <w:behaviors>
          <w:behavior w:val="content"/>
        </w:behaviors>
        <w:guid w:val="{44AE23A8-67FE-4A4C-BA08-9D3FCB765DE8}"/>
      </w:docPartPr>
      <w:docPartBody>
        <w:p w:rsidR="0058516A" w:rsidRDefault="00FA5F45">
          <w:pPr>
            <w:pStyle w:val="E1AA8552BA474D4E80FC13BFB566877D"/>
          </w:pPr>
          <w:r w:rsidRPr="0043669D">
            <w:rPr>
              <w:rStyle w:val="placeholder1Char"/>
              <w:sz w:val="18"/>
              <w:szCs w:val="18"/>
            </w:rPr>
            <w:t>____________</w:t>
          </w:r>
        </w:p>
      </w:docPartBody>
    </w:docPart>
    <w:docPart>
      <w:docPartPr>
        <w:name w:val="CDD68EC0D2814EFD981B37C103F05909"/>
        <w:category>
          <w:name w:val="常规"/>
          <w:gallery w:val="placeholder"/>
        </w:category>
        <w:types>
          <w:type w:val="bbPlcHdr"/>
        </w:types>
        <w:behaviors>
          <w:behavior w:val="content"/>
        </w:behaviors>
        <w:guid w:val="{E3C94CE1-835D-44EC-9E4A-9025F48A9B4A}"/>
      </w:docPartPr>
      <w:docPartBody>
        <w:p w:rsidR="0058516A" w:rsidRDefault="00FA5F45">
          <w:pPr>
            <w:pStyle w:val="CDD68EC0D2814EFD981B37C103F05909"/>
          </w:pPr>
          <w:r w:rsidRPr="0043669D">
            <w:rPr>
              <w:rStyle w:val="placeholder1Char"/>
              <w:sz w:val="18"/>
              <w:szCs w:val="18"/>
            </w:rPr>
            <w:t>____________</w:t>
          </w:r>
        </w:p>
      </w:docPartBody>
    </w:docPart>
    <w:docPart>
      <w:docPartPr>
        <w:name w:val="354AC51D258A411BA5E9258C289C4B36"/>
        <w:category>
          <w:name w:val="常规"/>
          <w:gallery w:val="placeholder"/>
        </w:category>
        <w:types>
          <w:type w:val="bbPlcHdr"/>
        </w:types>
        <w:behaviors>
          <w:behavior w:val="content"/>
        </w:behaviors>
        <w:guid w:val="{8214F155-3293-40AE-AC74-26D8819586AD}"/>
      </w:docPartPr>
      <w:docPartBody>
        <w:p w:rsidR="0058516A" w:rsidRDefault="00FA5F45">
          <w:pPr>
            <w:pStyle w:val="354AC51D258A411BA5E9258C289C4B36"/>
          </w:pPr>
          <w:r w:rsidRPr="0043669D">
            <w:rPr>
              <w:rStyle w:val="placeholder1Char"/>
              <w:sz w:val="18"/>
              <w:szCs w:val="18"/>
            </w:rPr>
            <w:t>____________</w:t>
          </w:r>
        </w:p>
      </w:docPartBody>
    </w:docPart>
    <w:docPart>
      <w:docPartPr>
        <w:name w:val="63BB5653E0DA4B5C9CC0D1B91F403C98"/>
        <w:category>
          <w:name w:val="常规"/>
          <w:gallery w:val="placeholder"/>
        </w:category>
        <w:types>
          <w:type w:val="bbPlcHdr"/>
        </w:types>
        <w:behaviors>
          <w:behavior w:val="content"/>
        </w:behaviors>
        <w:guid w:val="{588C58F9-CFE6-4B51-A4C3-F27F74642C63}"/>
      </w:docPartPr>
      <w:docPartBody>
        <w:p w:rsidR="0058516A" w:rsidRDefault="00FA5F45">
          <w:pPr>
            <w:pStyle w:val="63BB5653E0DA4B5C9CC0D1B91F403C98"/>
          </w:pPr>
          <w:r w:rsidRPr="0043669D">
            <w:rPr>
              <w:rStyle w:val="placeholder1Char"/>
              <w:sz w:val="18"/>
              <w:szCs w:val="18"/>
            </w:rPr>
            <w:t>____________</w:t>
          </w:r>
        </w:p>
      </w:docPartBody>
    </w:docPart>
    <w:docPart>
      <w:docPartPr>
        <w:name w:val="7FD8CDAB831B444F87B8F424323F8AC2"/>
        <w:category>
          <w:name w:val="常规"/>
          <w:gallery w:val="placeholder"/>
        </w:category>
        <w:types>
          <w:type w:val="bbPlcHdr"/>
        </w:types>
        <w:behaviors>
          <w:behavior w:val="content"/>
        </w:behaviors>
        <w:guid w:val="{F03E642A-0A04-4667-AA68-632F938ECDA3}"/>
      </w:docPartPr>
      <w:docPartBody>
        <w:p w:rsidR="0058516A" w:rsidRDefault="00FA5F45">
          <w:pPr>
            <w:pStyle w:val="7FD8CDAB831B444F87B8F424323F8AC2"/>
          </w:pPr>
          <w:r w:rsidRPr="0043669D">
            <w:rPr>
              <w:rStyle w:val="placeholder1Char"/>
              <w:sz w:val="18"/>
              <w:szCs w:val="18"/>
            </w:rPr>
            <w:t>____________</w:t>
          </w:r>
        </w:p>
      </w:docPartBody>
    </w:docPart>
    <w:docPart>
      <w:docPartPr>
        <w:name w:val="96D645CD4A0244F7A6C97AEF0B49AFFC"/>
        <w:category>
          <w:name w:val="常规"/>
          <w:gallery w:val="placeholder"/>
        </w:category>
        <w:types>
          <w:type w:val="bbPlcHdr"/>
        </w:types>
        <w:behaviors>
          <w:behavior w:val="content"/>
        </w:behaviors>
        <w:guid w:val="{0010008D-300D-46F9-A5CD-91D5FC112F8F}"/>
      </w:docPartPr>
      <w:docPartBody>
        <w:p w:rsidR="0058516A" w:rsidRDefault="00FA5F45">
          <w:pPr>
            <w:pStyle w:val="96D645CD4A0244F7A6C97AEF0B49AFFC"/>
          </w:pPr>
          <w:r w:rsidRPr="0043669D">
            <w:rPr>
              <w:rStyle w:val="placeholder1Char"/>
              <w:sz w:val="18"/>
              <w:szCs w:val="18"/>
            </w:rPr>
            <w:t>____________</w:t>
          </w:r>
        </w:p>
      </w:docPartBody>
    </w:docPart>
    <w:docPart>
      <w:docPartPr>
        <w:name w:val="9E9D4B3D967F4C12810EC305F7445062"/>
        <w:category>
          <w:name w:val="常规"/>
          <w:gallery w:val="placeholder"/>
        </w:category>
        <w:types>
          <w:type w:val="bbPlcHdr"/>
        </w:types>
        <w:behaviors>
          <w:behavior w:val="content"/>
        </w:behaviors>
        <w:guid w:val="{FC8D0FF4-EB4A-4F23-AC12-09A4DB4F5520}"/>
      </w:docPartPr>
      <w:docPartBody>
        <w:p w:rsidR="0058516A" w:rsidRDefault="00FA5F45">
          <w:pPr>
            <w:pStyle w:val="9E9D4B3D967F4C12810EC305F7445062"/>
          </w:pPr>
          <w:r w:rsidRPr="0043669D">
            <w:rPr>
              <w:rStyle w:val="placeholder1Char"/>
              <w:sz w:val="18"/>
              <w:szCs w:val="18"/>
            </w:rPr>
            <w:t>____________</w:t>
          </w:r>
        </w:p>
      </w:docPartBody>
    </w:docPart>
    <w:docPart>
      <w:docPartPr>
        <w:name w:val="6FA5DC0BED1C42B7944B71317B0DC2C0"/>
        <w:category>
          <w:name w:val="常规"/>
          <w:gallery w:val="placeholder"/>
        </w:category>
        <w:types>
          <w:type w:val="bbPlcHdr"/>
        </w:types>
        <w:behaviors>
          <w:behavior w:val="content"/>
        </w:behaviors>
        <w:guid w:val="{E4685FAE-0CF8-45A2-857B-266D715DC1E9}"/>
      </w:docPartPr>
      <w:docPartBody>
        <w:p w:rsidR="0058516A" w:rsidRDefault="00FA5F45">
          <w:pPr>
            <w:pStyle w:val="6FA5DC0BED1C42B7944B71317B0DC2C0"/>
          </w:pPr>
          <w:r w:rsidRPr="0043669D">
            <w:rPr>
              <w:rStyle w:val="placeholder1Char"/>
              <w:sz w:val="18"/>
              <w:szCs w:val="18"/>
            </w:rPr>
            <w:t>____________</w:t>
          </w:r>
        </w:p>
      </w:docPartBody>
    </w:docPart>
    <w:docPart>
      <w:docPartPr>
        <w:name w:val="8C77885B9F3047C68F6C3B3EAC7C2CB7"/>
        <w:category>
          <w:name w:val="常规"/>
          <w:gallery w:val="placeholder"/>
        </w:category>
        <w:types>
          <w:type w:val="bbPlcHdr"/>
        </w:types>
        <w:behaviors>
          <w:behavior w:val="content"/>
        </w:behaviors>
        <w:guid w:val="{13B4C78E-5F69-4863-B7F9-8EA45E975DEA}"/>
      </w:docPartPr>
      <w:docPartBody>
        <w:p w:rsidR="0058516A" w:rsidRDefault="00FA5F45">
          <w:pPr>
            <w:pStyle w:val="8C77885B9F3047C68F6C3B3EAC7C2CB7"/>
          </w:pPr>
          <w:r w:rsidRPr="0043669D">
            <w:rPr>
              <w:rStyle w:val="placeholder1Char"/>
              <w:sz w:val="18"/>
              <w:szCs w:val="18"/>
            </w:rPr>
            <w:t>____________</w:t>
          </w:r>
        </w:p>
      </w:docPartBody>
    </w:docPart>
    <w:docPart>
      <w:docPartPr>
        <w:name w:val="3B4D0E4676334E5CAD43B641DE3FC670"/>
        <w:category>
          <w:name w:val="常规"/>
          <w:gallery w:val="placeholder"/>
        </w:category>
        <w:types>
          <w:type w:val="bbPlcHdr"/>
        </w:types>
        <w:behaviors>
          <w:behavior w:val="content"/>
        </w:behaviors>
        <w:guid w:val="{A10457E9-3D19-4E4E-B1AE-0005D881D4B7}"/>
      </w:docPartPr>
      <w:docPartBody>
        <w:p w:rsidR="0058516A" w:rsidRDefault="00FA5F45">
          <w:pPr>
            <w:pStyle w:val="3B4D0E4676334E5CAD43B641DE3FC670"/>
          </w:pPr>
          <w:r w:rsidRPr="0043669D">
            <w:rPr>
              <w:rStyle w:val="placeholder1Char"/>
              <w:sz w:val="18"/>
              <w:szCs w:val="18"/>
            </w:rPr>
            <w:t>____________</w:t>
          </w:r>
        </w:p>
      </w:docPartBody>
    </w:docPart>
    <w:docPart>
      <w:docPartPr>
        <w:name w:val="1336874F89874083929AA0541B475F1C"/>
        <w:category>
          <w:name w:val="常规"/>
          <w:gallery w:val="placeholder"/>
        </w:category>
        <w:types>
          <w:type w:val="bbPlcHdr"/>
        </w:types>
        <w:behaviors>
          <w:behavior w:val="content"/>
        </w:behaviors>
        <w:guid w:val="{A73F1567-6E13-469E-B3DB-45B615A549D1}"/>
      </w:docPartPr>
      <w:docPartBody>
        <w:p w:rsidR="0058516A" w:rsidRDefault="00FA5F45">
          <w:pPr>
            <w:pStyle w:val="1336874F89874083929AA0541B475F1C"/>
          </w:pPr>
          <w:r w:rsidRPr="008F432C">
            <w:rPr>
              <w:rStyle w:val="placeholder1Char"/>
              <w:sz w:val="18"/>
            </w:rPr>
            <w:t>____________</w:t>
          </w:r>
        </w:p>
      </w:docPartBody>
    </w:docPart>
    <w:docPart>
      <w:docPartPr>
        <w:name w:val="C747C0B50A5E4684B61ECA8755D63A5B"/>
        <w:category>
          <w:name w:val="常规"/>
          <w:gallery w:val="placeholder"/>
        </w:category>
        <w:types>
          <w:type w:val="bbPlcHdr"/>
        </w:types>
        <w:behaviors>
          <w:behavior w:val="content"/>
        </w:behaviors>
        <w:guid w:val="{33FDCC25-43FE-4B87-8F23-AC972EF76F99}"/>
      </w:docPartPr>
      <w:docPartBody>
        <w:p w:rsidR="0058516A" w:rsidRDefault="00FA5F45">
          <w:pPr>
            <w:pStyle w:val="C747C0B50A5E4684B61ECA8755D63A5B"/>
          </w:pPr>
          <w:r w:rsidRPr="0043669D">
            <w:rPr>
              <w:rStyle w:val="placeholder1Char"/>
              <w:sz w:val="18"/>
              <w:szCs w:val="18"/>
            </w:rPr>
            <w:t>____________</w:t>
          </w:r>
        </w:p>
      </w:docPartBody>
    </w:docPart>
    <w:docPart>
      <w:docPartPr>
        <w:name w:val="E7FC2378867F4F5EAE2F35767CF668C0"/>
        <w:category>
          <w:name w:val="常规"/>
          <w:gallery w:val="placeholder"/>
        </w:category>
        <w:types>
          <w:type w:val="bbPlcHdr"/>
        </w:types>
        <w:behaviors>
          <w:behavior w:val="content"/>
        </w:behaviors>
        <w:guid w:val="{C7FFAF0A-8302-40AB-9379-9AECF30DB2C2}"/>
      </w:docPartPr>
      <w:docPartBody>
        <w:p w:rsidR="0058516A" w:rsidRDefault="00FA5F45">
          <w:pPr>
            <w:pStyle w:val="E7FC2378867F4F5EAE2F35767CF668C0"/>
          </w:pPr>
          <w:r w:rsidRPr="0043669D">
            <w:rPr>
              <w:rStyle w:val="placeholder1Char"/>
              <w:sz w:val="18"/>
              <w:szCs w:val="18"/>
            </w:rPr>
            <w:t>____________</w:t>
          </w:r>
        </w:p>
      </w:docPartBody>
    </w:docPart>
    <w:docPart>
      <w:docPartPr>
        <w:name w:val="CE3CE8F7BEA249048FE45A7BE3D31AA1"/>
        <w:category>
          <w:name w:val="常规"/>
          <w:gallery w:val="placeholder"/>
        </w:category>
        <w:types>
          <w:type w:val="bbPlcHdr"/>
        </w:types>
        <w:behaviors>
          <w:behavior w:val="content"/>
        </w:behaviors>
        <w:guid w:val="{4319DC0B-2A0E-4EA0-88D2-A8393189BEDB}"/>
      </w:docPartPr>
      <w:docPartBody>
        <w:p w:rsidR="0058516A" w:rsidRDefault="00FA5F45">
          <w:pPr>
            <w:pStyle w:val="CE3CE8F7BEA249048FE45A7BE3D31AA1"/>
          </w:pPr>
          <w:r w:rsidRPr="0043669D">
            <w:rPr>
              <w:rStyle w:val="placeholder1Char"/>
              <w:sz w:val="18"/>
              <w:szCs w:val="18"/>
            </w:rPr>
            <w:t>____________</w:t>
          </w:r>
        </w:p>
      </w:docPartBody>
    </w:docPart>
    <w:docPart>
      <w:docPartPr>
        <w:name w:val="16CA09A95C54431E8FF000C56D36D2A8"/>
        <w:category>
          <w:name w:val="常规"/>
          <w:gallery w:val="placeholder"/>
        </w:category>
        <w:types>
          <w:type w:val="bbPlcHdr"/>
        </w:types>
        <w:behaviors>
          <w:behavior w:val="content"/>
        </w:behaviors>
        <w:guid w:val="{39FC1413-DE99-4976-A16A-75C97437D785}"/>
      </w:docPartPr>
      <w:docPartBody>
        <w:p w:rsidR="0058516A" w:rsidRDefault="00FA5F45">
          <w:pPr>
            <w:pStyle w:val="16CA09A95C54431E8FF000C56D36D2A8"/>
          </w:pPr>
          <w:r w:rsidRPr="0043669D">
            <w:rPr>
              <w:rStyle w:val="placeholder1Char"/>
              <w:sz w:val="18"/>
              <w:szCs w:val="18"/>
            </w:rPr>
            <w:t>____________</w:t>
          </w:r>
        </w:p>
      </w:docPartBody>
    </w:docPart>
    <w:docPart>
      <w:docPartPr>
        <w:name w:val="2605BE71A2144C369B11BC0FCD3597FE"/>
        <w:category>
          <w:name w:val="常规"/>
          <w:gallery w:val="placeholder"/>
        </w:category>
        <w:types>
          <w:type w:val="bbPlcHdr"/>
        </w:types>
        <w:behaviors>
          <w:behavior w:val="content"/>
        </w:behaviors>
        <w:guid w:val="{06A80447-93AA-4735-9687-B49070BD3AF9}"/>
      </w:docPartPr>
      <w:docPartBody>
        <w:p w:rsidR="0058516A" w:rsidRDefault="00FA5F45">
          <w:pPr>
            <w:pStyle w:val="2605BE71A2144C369B11BC0FCD3597FE"/>
          </w:pPr>
          <w:r w:rsidRPr="0043669D">
            <w:rPr>
              <w:rStyle w:val="placeholder1Char"/>
              <w:sz w:val="18"/>
              <w:szCs w:val="18"/>
            </w:rPr>
            <w:t>____________</w:t>
          </w:r>
        </w:p>
      </w:docPartBody>
    </w:docPart>
    <w:docPart>
      <w:docPartPr>
        <w:name w:val="F3C34074ADB940BEAD712D04E8A03921"/>
        <w:category>
          <w:name w:val="常规"/>
          <w:gallery w:val="placeholder"/>
        </w:category>
        <w:types>
          <w:type w:val="bbPlcHdr"/>
        </w:types>
        <w:behaviors>
          <w:behavior w:val="content"/>
        </w:behaviors>
        <w:guid w:val="{AAB834F4-74A2-4738-AAFD-222554E428C8}"/>
      </w:docPartPr>
      <w:docPartBody>
        <w:p w:rsidR="0058516A" w:rsidRDefault="00FA5F45">
          <w:pPr>
            <w:pStyle w:val="F3C34074ADB940BEAD712D04E8A03921"/>
          </w:pPr>
          <w:r w:rsidRPr="0043669D">
            <w:rPr>
              <w:rStyle w:val="placeholder1Char"/>
              <w:sz w:val="18"/>
              <w:szCs w:val="18"/>
            </w:rPr>
            <w:t>____________</w:t>
          </w:r>
        </w:p>
      </w:docPartBody>
    </w:docPart>
    <w:docPart>
      <w:docPartPr>
        <w:name w:val="46FF6C3A05B74BA1A41EC8DFBB3853CF"/>
        <w:category>
          <w:name w:val="常规"/>
          <w:gallery w:val="placeholder"/>
        </w:category>
        <w:types>
          <w:type w:val="bbPlcHdr"/>
        </w:types>
        <w:behaviors>
          <w:behavior w:val="content"/>
        </w:behaviors>
        <w:guid w:val="{F0CE892F-E11C-44B5-A2B5-81DF9F1434C9}"/>
      </w:docPartPr>
      <w:docPartBody>
        <w:p w:rsidR="0058516A" w:rsidRDefault="00FA5F45">
          <w:pPr>
            <w:pStyle w:val="46FF6C3A05B74BA1A41EC8DFBB3853CF"/>
          </w:pPr>
          <w:r w:rsidRPr="0043669D">
            <w:rPr>
              <w:rStyle w:val="placeholder1Char"/>
              <w:sz w:val="18"/>
              <w:szCs w:val="18"/>
            </w:rPr>
            <w:t>____________</w:t>
          </w:r>
        </w:p>
      </w:docPartBody>
    </w:docPart>
    <w:docPart>
      <w:docPartPr>
        <w:name w:val="8FFA2BFE68D84370822E0AFAF603C165"/>
        <w:category>
          <w:name w:val="常规"/>
          <w:gallery w:val="placeholder"/>
        </w:category>
        <w:types>
          <w:type w:val="bbPlcHdr"/>
        </w:types>
        <w:behaviors>
          <w:behavior w:val="content"/>
        </w:behaviors>
        <w:guid w:val="{FDE693FE-DE04-4947-9CEB-706AEBCF4757}"/>
      </w:docPartPr>
      <w:docPartBody>
        <w:p w:rsidR="0058516A" w:rsidRDefault="00FA5F45">
          <w:pPr>
            <w:pStyle w:val="8FFA2BFE68D84370822E0AFAF603C165"/>
          </w:pPr>
          <w:r w:rsidRPr="0043669D">
            <w:rPr>
              <w:rStyle w:val="placeholder1Char"/>
              <w:sz w:val="18"/>
              <w:szCs w:val="18"/>
            </w:rPr>
            <w:t>____________</w:t>
          </w:r>
        </w:p>
      </w:docPartBody>
    </w:docPart>
    <w:docPart>
      <w:docPartPr>
        <w:name w:val="0BC35582DE7246ADA7C493829DDE93D1"/>
        <w:category>
          <w:name w:val="常规"/>
          <w:gallery w:val="placeholder"/>
        </w:category>
        <w:types>
          <w:type w:val="bbPlcHdr"/>
        </w:types>
        <w:behaviors>
          <w:behavior w:val="content"/>
        </w:behaviors>
        <w:guid w:val="{8F002E69-DF02-4756-A8E6-D78C41AB2741}"/>
      </w:docPartPr>
      <w:docPartBody>
        <w:p w:rsidR="0058516A" w:rsidRDefault="00FA5F45">
          <w:pPr>
            <w:pStyle w:val="0BC35582DE7246ADA7C493829DDE93D1"/>
          </w:pPr>
          <w:r w:rsidRPr="0043669D">
            <w:rPr>
              <w:rStyle w:val="placeholder1Char"/>
              <w:sz w:val="18"/>
              <w:szCs w:val="18"/>
            </w:rPr>
            <w:t>____________</w:t>
          </w:r>
        </w:p>
      </w:docPartBody>
    </w:docPart>
    <w:docPart>
      <w:docPartPr>
        <w:name w:val="2397884D859F475CA462C26AC46BF357"/>
        <w:category>
          <w:name w:val="常规"/>
          <w:gallery w:val="placeholder"/>
        </w:category>
        <w:types>
          <w:type w:val="bbPlcHdr"/>
        </w:types>
        <w:behaviors>
          <w:behavior w:val="content"/>
        </w:behaviors>
        <w:guid w:val="{F50A3990-D806-40EF-A643-BADEBE0080AA}"/>
      </w:docPartPr>
      <w:docPartBody>
        <w:p w:rsidR="0058516A" w:rsidRDefault="00FA5F45">
          <w:pPr>
            <w:pStyle w:val="2397884D859F475CA462C26AC46BF357"/>
          </w:pPr>
          <w:r w:rsidRPr="0043669D">
            <w:rPr>
              <w:rStyle w:val="placeholder1Char"/>
              <w:sz w:val="18"/>
              <w:szCs w:val="18"/>
            </w:rPr>
            <w:t>____________</w:t>
          </w:r>
        </w:p>
      </w:docPartBody>
    </w:docPart>
    <w:docPart>
      <w:docPartPr>
        <w:name w:val="D83F1D5EBF66490A956D7339945BEDD5"/>
        <w:category>
          <w:name w:val="常规"/>
          <w:gallery w:val="placeholder"/>
        </w:category>
        <w:types>
          <w:type w:val="bbPlcHdr"/>
        </w:types>
        <w:behaviors>
          <w:behavior w:val="content"/>
        </w:behaviors>
        <w:guid w:val="{519D5035-C1AF-4020-93BE-5F4ED6BF003B}"/>
      </w:docPartPr>
      <w:docPartBody>
        <w:p w:rsidR="0058516A" w:rsidRDefault="00FA5F45">
          <w:pPr>
            <w:pStyle w:val="D83F1D5EBF66490A956D7339945BEDD5"/>
          </w:pPr>
          <w:r w:rsidRPr="0043669D">
            <w:rPr>
              <w:rStyle w:val="placeholder1Char"/>
              <w:sz w:val="18"/>
              <w:szCs w:val="18"/>
            </w:rPr>
            <w:t>____________</w:t>
          </w:r>
        </w:p>
      </w:docPartBody>
    </w:docPart>
    <w:docPart>
      <w:docPartPr>
        <w:name w:val="7D806A5841824D4ABDAD3CCCC0889C9F"/>
        <w:category>
          <w:name w:val="常规"/>
          <w:gallery w:val="placeholder"/>
        </w:category>
        <w:types>
          <w:type w:val="bbPlcHdr"/>
        </w:types>
        <w:behaviors>
          <w:behavior w:val="content"/>
        </w:behaviors>
        <w:guid w:val="{EDA2C275-910B-4BE6-AF1E-A913977803F9}"/>
      </w:docPartPr>
      <w:docPartBody>
        <w:p w:rsidR="0058516A" w:rsidRDefault="00FA5F45">
          <w:pPr>
            <w:pStyle w:val="7D806A5841824D4ABDAD3CCCC0889C9F"/>
          </w:pPr>
          <w:r w:rsidRPr="0043669D">
            <w:rPr>
              <w:rStyle w:val="placeholder1Char"/>
              <w:sz w:val="18"/>
              <w:szCs w:val="18"/>
            </w:rPr>
            <w:t>____________</w:t>
          </w:r>
        </w:p>
      </w:docPartBody>
    </w:docPart>
    <w:docPart>
      <w:docPartPr>
        <w:name w:val="5F8D06D7285D44ED91D452CE27DA7601"/>
        <w:category>
          <w:name w:val="常规"/>
          <w:gallery w:val="placeholder"/>
        </w:category>
        <w:types>
          <w:type w:val="bbPlcHdr"/>
        </w:types>
        <w:behaviors>
          <w:behavior w:val="content"/>
        </w:behaviors>
        <w:guid w:val="{0F847C8E-8CC8-4BB2-897B-9B00ABFF1D0F}"/>
      </w:docPartPr>
      <w:docPartBody>
        <w:p w:rsidR="0058516A" w:rsidRDefault="00FA5F45">
          <w:pPr>
            <w:pStyle w:val="5F8D06D7285D44ED91D452CE27DA7601"/>
          </w:pPr>
          <w:r w:rsidRPr="0043669D">
            <w:rPr>
              <w:rStyle w:val="placeholder1Char"/>
              <w:sz w:val="18"/>
              <w:szCs w:val="18"/>
            </w:rPr>
            <w:t>____________</w:t>
          </w:r>
        </w:p>
      </w:docPartBody>
    </w:docPart>
    <w:docPart>
      <w:docPartPr>
        <w:name w:val="8D190035E97A48FEB174C5CBA82F4999"/>
        <w:category>
          <w:name w:val="常规"/>
          <w:gallery w:val="placeholder"/>
        </w:category>
        <w:types>
          <w:type w:val="bbPlcHdr"/>
        </w:types>
        <w:behaviors>
          <w:behavior w:val="content"/>
        </w:behaviors>
        <w:guid w:val="{4DDD6473-FF0B-447E-9010-48ED81C06E37}"/>
      </w:docPartPr>
      <w:docPartBody>
        <w:p w:rsidR="0058516A" w:rsidRDefault="00FA5F45">
          <w:pPr>
            <w:pStyle w:val="8D190035E97A48FEB174C5CBA82F4999"/>
          </w:pPr>
          <w:r w:rsidRPr="0043669D">
            <w:rPr>
              <w:rStyle w:val="placeholder1Char"/>
              <w:sz w:val="18"/>
              <w:szCs w:val="18"/>
            </w:rPr>
            <w:t>____________</w:t>
          </w:r>
        </w:p>
      </w:docPartBody>
    </w:docPart>
    <w:docPart>
      <w:docPartPr>
        <w:name w:val="E47909E7AAE94A45BA99DA110B7CE81E"/>
        <w:category>
          <w:name w:val="常规"/>
          <w:gallery w:val="placeholder"/>
        </w:category>
        <w:types>
          <w:type w:val="bbPlcHdr"/>
        </w:types>
        <w:behaviors>
          <w:behavior w:val="content"/>
        </w:behaviors>
        <w:guid w:val="{16E5C93A-CF23-44CB-B0DD-3B89F04C85A7}"/>
      </w:docPartPr>
      <w:docPartBody>
        <w:p w:rsidR="0058516A" w:rsidRDefault="00FA5F45">
          <w:pPr>
            <w:pStyle w:val="E47909E7AAE94A45BA99DA110B7CE81E"/>
          </w:pPr>
          <w:r w:rsidRPr="0043669D">
            <w:rPr>
              <w:rStyle w:val="placeholder1Char"/>
              <w:sz w:val="18"/>
              <w:szCs w:val="18"/>
            </w:rPr>
            <w:t>____________</w:t>
          </w:r>
        </w:p>
      </w:docPartBody>
    </w:docPart>
    <w:docPart>
      <w:docPartPr>
        <w:name w:val="B4A58DA12D814606B494F298B260EB2B"/>
        <w:category>
          <w:name w:val="常规"/>
          <w:gallery w:val="placeholder"/>
        </w:category>
        <w:types>
          <w:type w:val="bbPlcHdr"/>
        </w:types>
        <w:behaviors>
          <w:behavior w:val="content"/>
        </w:behaviors>
        <w:guid w:val="{DF90814B-73E5-4D4B-9048-20762CE01A18}"/>
      </w:docPartPr>
      <w:docPartBody>
        <w:p w:rsidR="0058516A" w:rsidRDefault="00FA5F45">
          <w:pPr>
            <w:pStyle w:val="B4A58DA12D814606B494F298B260EB2B"/>
          </w:pPr>
          <w:r w:rsidRPr="0043669D">
            <w:rPr>
              <w:rStyle w:val="placeholder1Char"/>
              <w:sz w:val="18"/>
              <w:szCs w:val="18"/>
            </w:rPr>
            <w:t>____________</w:t>
          </w:r>
        </w:p>
      </w:docPartBody>
    </w:docPart>
    <w:docPart>
      <w:docPartPr>
        <w:name w:val="83BC5A041F724BC6B0CF2E475EEC69B5"/>
        <w:category>
          <w:name w:val="常规"/>
          <w:gallery w:val="placeholder"/>
        </w:category>
        <w:types>
          <w:type w:val="bbPlcHdr"/>
        </w:types>
        <w:behaviors>
          <w:behavior w:val="content"/>
        </w:behaviors>
        <w:guid w:val="{48FC0ECB-4FA2-4994-B1FF-5E7226AAEC23}"/>
      </w:docPartPr>
      <w:docPartBody>
        <w:p w:rsidR="0058516A" w:rsidRDefault="00FA5F45">
          <w:pPr>
            <w:pStyle w:val="83BC5A041F724BC6B0CF2E475EEC69B5"/>
          </w:pPr>
          <w:r w:rsidRPr="0043669D">
            <w:rPr>
              <w:rStyle w:val="placeholder1Char"/>
              <w:sz w:val="18"/>
              <w:szCs w:val="18"/>
            </w:rPr>
            <w:t>____________</w:t>
          </w:r>
        </w:p>
      </w:docPartBody>
    </w:docPart>
    <w:docPart>
      <w:docPartPr>
        <w:name w:val="33B9130D83764619AEAB02535566D205"/>
        <w:category>
          <w:name w:val="常规"/>
          <w:gallery w:val="placeholder"/>
        </w:category>
        <w:types>
          <w:type w:val="bbPlcHdr"/>
        </w:types>
        <w:behaviors>
          <w:behavior w:val="content"/>
        </w:behaviors>
        <w:guid w:val="{0A76E5D8-D1B8-42EC-B1F8-F40025A14E91}"/>
      </w:docPartPr>
      <w:docPartBody>
        <w:p w:rsidR="0058516A" w:rsidRDefault="00FA5F45">
          <w:pPr>
            <w:pStyle w:val="33B9130D83764619AEAB02535566D205"/>
          </w:pPr>
          <w:r w:rsidRPr="0043669D">
            <w:rPr>
              <w:rStyle w:val="placeholder1Char"/>
              <w:sz w:val="18"/>
              <w:szCs w:val="18"/>
            </w:rPr>
            <w:t>____________</w:t>
          </w:r>
        </w:p>
      </w:docPartBody>
    </w:docPart>
    <w:docPart>
      <w:docPartPr>
        <w:name w:val="E4A094A4BFCC4416AC48A84D30459AC2"/>
        <w:category>
          <w:name w:val="常规"/>
          <w:gallery w:val="placeholder"/>
        </w:category>
        <w:types>
          <w:type w:val="bbPlcHdr"/>
        </w:types>
        <w:behaviors>
          <w:behavior w:val="content"/>
        </w:behaviors>
        <w:guid w:val="{45F0AED5-8670-4572-9387-D2B2F9C4232C}"/>
      </w:docPartPr>
      <w:docPartBody>
        <w:p w:rsidR="0058516A" w:rsidRDefault="00FA5F45">
          <w:pPr>
            <w:pStyle w:val="E4A094A4BFCC4416AC48A84D30459AC2"/>
          </w:pPr>
          <w:r w:rsidRPr="008F432C">
            <w:rPr>
              <w:rStyle w:val="placeholder1Char"/>
              <w:sz w:val="18"/>
              <w:szCs w:val="18"/>
            </w:rPr>
            <w:t>____________</w:t>
          </w:r>
        </w:p>
      </w:docPartBody>
    </w:docPart>
    <w:docPart>
      <w:docPartPr>
        <w:name w:val="7FA373ABC2A44F03B6B643A7AF691A72"/>
        <w:category>
          <w:name w:val="常规"/>
          <w:gallery w:val="placeholder"/>
        </w:category>
        <w:types>
          <w:type w:val="bbPlcHdr"/>
        </w:types>
        <w:behaviors>
          <w:behavior w:val="content"/>
        </w:behaviors>
        <w:guid w:val="{1893BE90-BF3F-4EC3-BE59-22D264200D97}"/>
      </w:docPartPr>
      <w:docPartBody>
        <w:p w:rsidR="0058516A" w:rsidRDefault="00FA5F45">
          <w:pPr>
            <w:pStyle w:val="7FA373ABC2A44F03B6B643A7AF691A72"/>
          </w:pPr>
          <w:r w:rsidRPr="0043669D">
            <w:rPr>
              <w:rStyle w:val="placeholder1Char"/>
              <w:sz w:val="18"/>
              <w:szCs w:val="18"/>
            </w:rPr>
            <w:t>____________</w:t>
          </w:r>
        </w:p>
      </w:docPartBody>
    </w:docPart>
    <w:docPart>
      <w:docPartPr>
        <w:name w:val="D8BBAAE71EE1499BB686B030E7054594"/>
        <w:category>
          <w:name w:val="常规"/>
          <w:gallery w:val="placeholder"/>
        </w:category>
        <w:types>
          <w:type w:val="bbPlcHdr"/>
        </w:types>
        <w:behaviors>
          <w:behavior w:val="content"/>
        </w:behaviors>
        <w:guid w:val="{684232FA-F971-4EF2-9BEC-B6D377939E90}"/>
      </w:docPartPr>
      <w:docPartBody>
        <w:p w:rsidR="0058516A" w:rsidRDefault="00FA5F45">
          <w:pPr>
            <w:pStyle w:val="D8BBAAE71EE1499BB686B030E7054594"/>
          </w:pPr>
          <w:r w:rsidRPr="0043669D">
            <w:rPr>
              <w:rStyle w:val="placeholder1Char"/>
              <w:sz w:val="18"/>
              <w:szCs w:val="18"/>
            </w:rPr>
            <w:t>____________</w:t>
          </w:r>
        </w:p>
      </w:docPartBody>
    </w:docPart>
    <w:docPart>
      <w:docPartPr>
        <w:name w:val="5992783D5D244354BA7AA30C531A40A5"/>
        <w:category>
          <w:name w:val="常规"/>
          <w:gallery w:val="placeholder"/>
        </w:category>
        <w:types>
          <w:type w:val="bbPlcHdr"/>
        </w:types>
        <w:behaviors>
          <w:behavior w:val="content"/>
        </w:behaviors>
        <w:guid w:val="{EE691BB4-E4A3-4113-BC5D-F92DE13D0DC0}"/>
      </w:docPartPr>
      <w:docPartBody>
        <w:p w:rsidR="0058516A" w:rsidRDefault="00FA5F45">
          <w:pPr>
            <w:pStyle w:val="5992783D5D244354BA7AA30C531A40A5"/>
          </w:pPr>
          <w:r w:rsidRPr="0043669D">
            <w:rPr>
              <w:rStyle w:val="placeholder1Char"/>
              <w:sz w:val="18"/>
              <w:szCs w:val="18"/>
            </w:rPr>
            <w:t>____________</w:t>
          </w:r>
        </w:p>
      </w:docPartBody>
    </w:docPart>
    <w:docPart>
      <w:docPartPr>
        <w:name w:val="A0796CFC0E7B4D77A6F67475C65A1A14"/>
        <w:category>
          <w:name w:val="常规"/>
          <w:gallery w:val="placeholder"/>
        </w:category>
        <w:types>
          <w:type w:val="bbPlcHdr"/>
        </w:types>
        <w:behaviors>
          <w:behavior w:val="content"/>
        </w:behaviors>
        <w:guid w:val="{FBC388C4-E661-4644-A108-21CD9137B87A}"/>
      </w:docPartPr>
      <w:docPartBody>
        <w:p w:rsidR="0058516A" w:rsidRDefault="00FA5F45">
          <w:pPr>
            <w:pStyle w:val="A0796CFC0E7B4D77A6F67475C65A1A14"/>
          </w:pPr>
          <w:r w:rsidRPr="0043669D">
            <w:rPr>
              <w:rStyle w:val="placeholder1Char"/>
              <w:sz w:val="18"/>
              <w:szCs w:val="18"/>
            </w:rPr>
            <w:t>____________</w:t>
          </w:r>
        </w:p>
      </w:docPartBody>
    </w:docPart>
    <w:docPart>
      <w:docPartPr>
        <w:name w:val="50B6B821EA9040DE82F703C3CE8AE8F4"/>
        <w:category>
          <w:name w:val="常规"/>
          <w:gallery w:val="placeholder"/>
        </w:category>
        <w:types>
          <w:type w:val="bbPlcHdr"/>
        </w:types>
        <w:behaviors>
          <w:behavior w:val="content"/>
        </w:behaviors>
        <w:guid w:val="{A08EE214-9C19-41F6-86A5-CADEDED04A55}"/>
      </w:docPartPr>
      <w:docPartBody>
        <w:p w:rsidR="0058516A" w:rsidRDefault="00FA5F45">
          <w:pPr>
            <w:pStyle w:val="50B6B821EA9040DE82F703C3CE8AE8F4"/>
          </w:pPr>
          <w:r w:rsidRPr="0043669D">
            <w:rPr>
              <w:rStyle w:val="placeholder1Char"/>
              <w:sz w:val="18"/>
              <w:szCs w:val="18"/>
            </w:rPr>
            <w:t>____________</w:t>
          </w:r>
        </w:p>
      </w:docPartBody>
    </w:docPart>
    <w:docPart>
      <w:docPartPr>
        <w:name w:val="CA6AD366AF5A40509657382BB3499279"/>
        <w:category>
          <w:name w:val="常规"/>
          <w:gallery w:val="placeholder"/>
        </w:category>
        <w:types>
          <w:type w:val="bbPlcHdr"/>
        </w:types>
        <w:behaviors>
          <w:behavior w:val="content"/>
        </w:behaviors>
        <w:guid w:val="{E37B62F0-80B8-4ABD-A862-90CED62E1325}"/>
      </w:docPartPr>
      <w:docPartBody>
        <w:p w:rsidR="0058516A" w:rsidRDefault="00FA5F45">
          <w:pPr>
            <w:pStyle w:val="CA6AD366AF5A40509657382BB3499279"/>
          </w:pPr>
          <w:r w:rsidRPr="0043669D">
            <w:rPr>
              <w:rStyle w:val="placeholder1Char"/>
              <w:sz w:val="18"/>
              <w:szCs w:val="18"/>
            </w:rPr>
            <w:t>____________</w:t>
          </w:r>
        </w:p>
      </w:docPartBody>
    </w:docPart>
    <w:docPart>
      <w:docPartPr>
        <w:name w:val="AFE6134AB7494C8A90C21D3A9C71A6C2"/>
        <w:category>
          <w:name w:val="常规"/>
          <w:gallery w:val="placeholder"/>
        </w:category>
        <w:types>
          <w:type w:val="bbPlcHdr"/>
        </w:types>
        <w:behaviors>
          <w:behavior w:val="content"/>
        </w:behaviors>
        <w:guid w:val="{4BDBDF90-D391-4630-AD35-09400F7D2D1D}"/>
      </w:docPartPr>
      <w:docPartBody>
        <w:p w:rsidR="0058516A" w:rsidRDefault="00FA5F45">
          <w:pPr>
            <w:pStyle w:val="AFE6134AB7494C8A90C21D3A9C71A6C2"/>
          </w:pPr>
          <w:r w:rsidRPr="0043669D">
            <w:rPr>
              <w:rStyle w:val="placeholder1Char"/>
              <w:sz w:val="18"/>
              <w:szCs w:val="18"/>
            </w:rPr>
            <w:t>____________</w:t>
          </w:r>
        </w:p>
      </w:docPartBody>
    </w:docPart>
    <w:docPart>
      <w:docPartPr>
        <w:name w:val="6C76BC0D1A914A3C8218A18CA581AFF4"/>
        <w:category>
          <w:name w:val="常规"/>
          <w:gallery w:val="placeholder"/>
        </w:category>
        <w:types>
          <w:type w:val="bbPlcHdr"/>
        </w:types>
        <w:behaviors>
          <w:behavior w:val="content"/>
        </w:behaviors>
        <w:guid w:val="{74B0F295-5D2E-4C74-B90A-D739BE50C826}"/>
      </w:docPartPr>
      <w:docPartBody>
        <w:p w:rsidR="0058516A" w:rsidRDefault="00FA5F45">
          <w:pPr>
            <w:pStyle w:val="6C76BC0D1A914A3C8218A18CA581AFF4"/>
          </w:pPr>
          <w:r w:rsidRPr="0043669D">
            <w:rPr>
              <w:rStyle w:val="placeholder1Char"/>
              <w:sz w:val="18"/>
              <w:szCs w:val="18"/>
            </w:rPr>
            <w:t>____________</w:t>
          </w:r>
        </w:p>
      </w:docPartBody>
    </w:docPart>
    <w:docPart>
      <w:docPartPr>
        <w:name w:val="B695D60B67044ABD9CFA1AEE62E58DC2"/>
        <w:category>
          <w:name w:val="常规"/>
          <w:gallery w:val="placeholder"/>
        </w:category>
        <w:types>
          <w:type w:val="bbPlcHdr"/>
        </w:types>
        <w:behaviors>
          <w:behavior w:val="content"/>
        </w:behaviors>
        <w:guid w:val="{F5F86437-C35B-4751-8A2B-26C277BC902B}"/>
      </w:docPartPr>
      <w:docPartBody>
        <w:p w:rsidR="0058516A" w:rsidRDefault="00FA5F45">
          <w:pPr>
            <w:pStyle w:val="B695D60B67044ABD9CFA1AEE62E58DC2"/>
          </w:pPr>
          <w:r w:rsidRPr="0043669D">
            <w:rPr>
              <w:rStyle w:val="placeholder1Char"/>
              <w:sz w:val="18"/>
              <w:szCs w:val="18"/>
            </w:rPr>
            <w:t>____________</w:t>
          </w:r>
        </w:p>
      </w:docPartBody>
    </w:docPart>
    <w:docPart>
      <w:docPartPr>
        <w:name w:val="1780AFA356864629922055BD9397B26A"/>
        <w:category>
          <w:name w:val="常规"/>
          <w:gallery w:val="placeholder"/>
        </w:category>
        <w:types>
          <w:type w:val="bbPlcHdr"/>
        </w:types>
        <w:behaviors>
          <w:behavior w:val="content"/>
        </w:behaviors>
        <w:guid w:val="{06144CD5-8FA7-4E11-B006-70193E2D7199}"/>
      </w:docPartPr>
      <w:docPartBody>
        <w:p w:rsidR="0058516A" w:rsidRDefault="00FA5F45">
          <w:pPr>
            <w:pStyle w:val="1780AFA356864629922055BD9397B26A"/>
          </w:pPr>
          <w:r w:rsidRPr="0043669D">
            <w:rPr>
              <w:rStyle w:val="placeholder1Char"/>
              <w:sz w:val="18"/>
              <w:szCs w:val="18"/>
            </w:rPr>
            <w:t>____________</w:t>
          </w:r>
        </w:p>
      </w:docPartBody>
    </w:docPart>
    <w:docPart>
      <w:docPartPr>
        <w:name w:val="48F26D431EA24D439E67632C2DD1BCF8"/>
        <w:category>
          <w:name w:val="常规"/>
          <w:gallery w:val="placeholder"/>
        </w:category>
        <w:types>
          <w:type w:val="bbPlcHdr"/>
        </w:types>
        <w:behaviors>
          <w:behavior w:val="content"/>
        </w:behaviors>
        <w:guid w:val="{847958E2-82F3-4536-B60A-9C30232E1CC9}"/>
      </w:docPartPr>
      <w:docPartBody>
        <w:p w:rsidR="0058516A" w:rsidRDefault="00FA5F45">
          <w:pPr>
            <w:pStyle w:val="48F26D431EA24D439E67632C2DD1BCF8"/>
          </w:pPr>
          <w:r w:rsidRPr="0043669D">
            <w:rPr>
              <w:rStyle w:val="placeholder1Char"/>
              <w:sz w:val="18"/>
              <w:szCs w:val="18"/>
            </w:rPr>
            <w:t>____________</w:t>
          </w:r>
        </w:p>
      </w:docPartBody>
    </w:docPart>
    <w:docPart>
      <w:docPartPr>
        <w:name w:val="1179336FD3C64F0989FF70B706A86904"/>
        <w:category>
          <w:name w:val="常规"/>
          <w:gallery w:val="placeholder"/>
        </w:category>
        <w:types>
          <w:type w:val="bbPlcHdr"/>
        </w:types>
        <w:behaviors>
          <w:behavior w:val="content"/>
        </w:behaviors>
        <w:guid w:val="{F7206E2D-9F37-492B-85CF-1CF2EA9461E2}"/>
      </w:docPartPr>
      <w:docPartBody>
        <w:p w:rsidR="0058516A" w:rsidRDefault="00FA5F45">
          <w:pPr>
            <w:pStyle w:val="1179336FD3C64F0989FF70B706A86904"/>
          </w:pPr>
          <w:r w:rsidRPr="0043669D">
            <w:rPr>
              <w:rStyle w:val="placeholder1Char"/>
              <w:sz w:val="18"/>
              <w:szCs w:val="18"/>
            </w:rPr>
            <w:t>____________</w:t>
          </w:r>
        </w:p>
      </w:docPartBody>
    </w:docPart>
    <w:docPart>
      <w:docPartPr>
        <w:name w:val="4718B1A9D01640AD9FA8C8C0E935DC1F"/>
        <w:category>
          <w:name w:val="常规"/>
          <w:gallery w:val="placeholder"/>
        </w:category>
        <w:types>
          <w:type w:val="bbPlcHdr"/>
        </w:types>
        <w:behaviors>
          <w:behavior w:val="content"/>
        </w:behaviors>
        <w:guid w:val="{69883727-9658-45E4-A492-EC1A7B8C3304}"/>
      </w:docPartPr>
      <w:docPartBody>
        <w:p w:rsidR="0058516A" w:rsidRDefault="00FA5F45">
          <w:pPr>
            <w:pStyle w:val="4718B1A9D01640AD9FA8C8C0E935DC1F"/>
          </w:pPr>
          <w:r w:rsidRPr="0043669D">
            <w:rPr>
              <w:rStyle w:val="placeholder1Char"/>
              <w:sz w:val="18"/>
              <w:szCs w:val="18"/>
            </w:rPr>
            <w:t>____________</w:t>
          </w:r>
        </w:p>
      </w:docPartBody>
    </w:docPart>
    <w:docPart>
      <w:docPartPr>
        <w:name w:val="ED5DF98BE6E5403DBA9AE29D5ACFE6CF"/>
        <w:category>
          <w:name w:val="常规"/>
          <w:gallery w:val="placeholder"/>
        </w:category>
        <w:types>
          <w:type w:val="bbPlcHdr"/>
        </w:types>
        <w:behaviors>
          <w:behavior w:val="content"/>
        </w:behaviors>
        <w:guid w:val="{E23E977A-7A96-4B18-86E0-94451171BA41}"/>
      </w:docPartPr>
      <w:docPartBody>
        <w:p w:rsidR="0058516A" w:rsidRDefault="00FA5F45">
          <w:pPr>
            <w:pStyle w:val="ED5DF98BE6E5403DBA9AE29D5ACFE6CF"/>
          </w:pPr>
          <w:r w:rsidRPr="0043669D">
            <w:rPr>
              <w:rStyle w:val="placeholder1Char"/>
              <w:sz w:val="18"/>
              <w:szCs w:val="18"/>
            </w:rPr>
            <w:t>____________</w:t>
          </w:r>
        </w:p>
      </w:docPartBody>
    </w:docPart>
    <w:docPart>
      <w:docPartPr>
        <w:name w:val="5FBA89627C7748B999B2589CC74434E2"/>
        <w:category>
          <w:name w:val="常规"/>
          <w:gallery w:val="placeholder"/>
        </w:category>
        <w:types>
          <w:type w:val="bbPlcHdr"/>
        </w:types>
        <w:behaviors>
          <w:behavior w:val="content"/>
        </w:behaviors>
        <w:guid w:val="{68A44AC0-EFF3-4C61-AFC6-991D64C04A27}"/>
      </w:docPartPr>
      <w:docPartBody>
        <w:p w:rsidR="0058516A" w:rsidRDefault="00FA5F45">
          <w:pPr>
            <w:pStyle w:val="5FBA89627C7748B999B2589CC74434E2"/>
          </w:pPr>
          <w:r w:rsidRPr="0043669D">
            <w:rPr>
              <w:rStyle w:val="placeholder1Char"/>
              <w:sz w:val="18"/>
              <w:szCs w:val="18"/>
            </w:rPr>
            <w:t>____________</w:t>
          </w:r>
        </w:p>
      </w:docPartBody>
    </w:docPart>
    <w:docPart>
      <w:docPartPr>
        <w:name w:val="1A0D09CBE0D7417BAE8E61E064AED68C"/>
        <w:category>
          <w:name w:val="常规"/>
          <w:gallery w:val="placeholder"/>
        </w:category>
        <w:types>
          <w:type w:val="bbPlcHdr"/>
        </w:types>
        <w:behaviors>
          <w:behavior w:val="content"/>
        </w:behaviors>
        <w:guid w:val="{B7C861A6-CB36-47EC-B846-49C0322C5F9A}"/>
      </w:docPartPr>
      <w:docPartBody>
        <w:p w:rsidR="0058516A" w:rsidRDefault="00FA5F45">
          <w:pPr>
            <w:pStyle w:val="1A0D09CBE0D7417BAE8E61E064AED68C"/>
          </w:pPr>
          <w:r w:rsidRPr="0043669D">
            <w:rPr>
              <w:rStyle w:val="placeholder1Char"/>
              <w:sz w:val="18"/>
              <w:szCs w:val="18"/>
            </w:rPr>
            <w:t>____________</w:t>
          </w:r>
        </w:p>
      </w:docPartBody>
    </w:docPart>
    <w:docPart>
      <w:docPartPr>
        <w:name w:val="0F51684177344E829ECC9132A96D693F"/>
        <w:category>
          <w:name w:val="常规"/>
          <w:gallery w:val="placeholder"/>
        </w:category>
        <w:types>
          <w:type w:val="bbPlcHdr"/>
        </w:types>
        <w:behaviors>
          <w:behavior w:val="content"/>
        </w:behaviors>
        <w:guid w:val="{AB7DEF82-0294-4D76-81CB-A9C563A5FE69}"/>
      </w:docPartPr>
      <w:docPartBody>
        <w:p w:rsidR="0058516A" w:rsidRDefault="00FA5F45">
          <w:pPr>
            <w:pStyle w:val="0F51684177344E829ECC9132A96D693F"/>
          </w:pPr>
          <w:r w:rsidRPr="0043669D">
            <w:rPr>
              <w:rStyle w:val="placeholder1Char"/>
              <w:sz w:val="18"/>
              <w:szCs w:val="18"/>
            </w:rPr>
            <w:t>____________</w:t>
          </w:r>
        </w:p>
      </w:docPartBody>
    </w:docPart>
    <w:docPart>
      <w:docPartPr>
        <w:name w:val="A04CF76AEDD9428680ECE88E0E886369"/>
        <w:category>
          <w:name w:val="常规"/>
          <w:gallery w:val="placeholder"/>
        </w:category>
        <w:types>
          <w:type w:val="bbPlcHdr"/>
        </w:types>
        <w:behaviors>
          <w:behavior w:val="content"/>
        </w:behaviors>
        <w:guid w:val="{166BD946-AF54-4ECB-B566-F23CCFCFAB81}"/>
      </w:docPartPr>
      <w:docPartBody>
        <w:p w:rsidR="0058516A" w:rsidRDefault="00FA5F45">
          <w:pPr>
            <w:pStyle w:val="A04CF76AEDD9428680ECE88E0E886369"/>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505ECC0D4A44C1986EE8C0E5AAC2D02"/>
        <w:category>
          <w:name w:val="常规"/>
          <w:gallery w:val="placeholder"/>
        </w:category>
        <w:types>
          <w:type w:val="bbPlcHdr"/>
        </w:types>
        <w:behaviors>
          <w:behavior w:val="content"/>
        </w:behaviors>
        <w:guid w:val="{EAEBADD5-1431-47F5-BF85-1EC5B916C6CA}"/>
      </w:docPartPr>
      <w:docPartBody>
        <w:p w:rsidR="0058516A" w:rsidRDefault="00FA5F45">
          <w:pPr>
            <w:pStyle w:val="5505ECC0D4A44C1986EE8C0E5AAC2D02"/>
          </w:pPr>
          <w:r w:rsidRPr="0043669D">
            <w:rPr>
              <w:rStyle w:val="placeholder1Char"/>
              <w:sz w:val="18"/>
              <w:szCs w:val="18"/>
            </w:rPr>
            <w:t>____________</w:t>
          </w:r>
        </w:p>
      </w:docPartBody>
    </w:docPart>
    <w:docPart>
      <w:docPartPr>
        <w:name w:val="10A4B2AA55804DCB9FC85DD38420714F"/>
        <w:category>
          <w:name w:val="常规"/>
          <w:gallery w:val="placeholder"/>
        </w:category>
        <w:types>
          <w:type w:val="bbPlcHdr"/>
        </w:types>
        <w:behaviors>
          <w:behavior w:val="content"/>
        </w:behaviors>
        <w:guid w:val="{730CDCDF-51A7-4E80-9444-5F492A9A0B1E}"/>
      </w:docPartPr>
      <w:docPartBody>
        <w:p w:rsidR="0058516A" w:rsidRDefault="00FA5F45">
          <w:pPr>
            <w:pStyle w:val="10A4B2AA55804DCB9FC85DD38420714F"/>
          </w:pPr>
          <w:r w:rsidRPr="0043669D">
            <w:rPr>
              <w:rStyle w:val="placeholder1Char"/>
              <w:sz w:val="18"/>
              <w:szCs w:val="18"/>
            </w:rPr>
            <w:t>____________</w:t>
          </w:r>
        </w:p>
      </w:docPartBody>
    </w:docPart>
    <w:docPart>
      <w:docPartPr>
        <w:name w:val="777AEA150174421980B238BD00A44B50"/>
        <w:category>
          <w:name w:val="常规"/>
          <w:gallery w:val="placeholder"/>
        </w:category>
        <w:types>
          <w:type w:val="bbPlcHdr"/>
        </w:types>
        <w:behaviors>
          <w:behavior w:val="content"/>
        </w:behaviors>
        <w:guid w:val="{AFD52051-6C6E-452C-BD76-00FD144CF21B}"/>
      </w:docPartPr>
      <w:docPartBody>
        <w:p w:rsidR="0058516A" w:rsidRDefault="00FA5F45">
          <w:pPr>
            <w:pStyle w:val="777AEA150174421980B238BD00A44B50"/>
          </w:pPr>
          <w:r w:rsidRPr="0043669D">
            <w:rPr>
              <w:rStyle w:val="placeholder1Char"/>
              <w:sz w:val="18"/>
              <w:szCs w:val="18"/>
            </w:rPr>
            <w:t>____________</w:t>
          </w:r>
        </w:p>
      </w:docPartBody>
    </w:docPart>
    <w:docPart>
      <w:docPartPr>
        <w:name w:val="22FF9B219E2048558731299F9E45DF6D"/>
        <w:category>
          <w:name w:val="常规"/>
          <w:gallery w:val="placeholder"/>
        </w:category>
        <w:types>
          <w:type w:val="bbPlcHdr"/>
        </w:types>
        <w:behaviors>
          <w:behavior w:val="content"/>
        </w:behaviors>
        <w:guid w:val="{5C6EBF32-345E-4D34-9DB5-0FF3AF6C3CDB}"/>
      </w:docPartPr>
      <w:docPartBody>
        <w:p w:rsidR="0058516A" w:rsidRDefault="00FA5F45">
          <w:pPr>
            <w:pStyle w:val="22FF9B219E2048558731299F9E45DF6D"/>
          </w:pPr>
          <w:r w:rsidRPr="0043669D">
            <w:rPr>
              <w:rStyle w:val="placeholder1Char"/>
              <w:sz w:val="18"/>
              <w:szCs w:val="18"/>
            </w:rPr>
            <w:t>____________</w:t>
          </w:r>
        </w:p>
      </w:docPartBody>
    </w:docPart>
    <w:docPart>
      <w:docPartPr>
        <w:name w:val="DBFF59A2442F4D9E90E53774AAFA8A85"/>
        <w:category>
          <w:name w:val="常规"/>
          <w:gallery w:val="placeholder"/>
        </w:category>
        <w:types>
          <w:type w:val="bbPlcHdr"/>
        </w:types>
        <w:behaviors>
          <w:behavior w:val="content"/>
        </w:behaviors>
        <w:guid w:val="{57370DAC-9916-429E-9421-BC28A7F61248}"/>
      </w:docPartPr>
      <w:docPartBody>
        <w:p w:rsidR="0058516A" w:rsidRDefault="00FA5F45">
          <w:pPr>
            <w:pStyle w:val="DBFF59A2442F4D9E90E53774AAFA8A85"/>
          </w:pPr>
          <w:r w:rsidRPr="0043669D">
            <w:rPr>
              <w:rStyle w:val="placeholder1Char"/>
              <w:sz w:val="18"/>
              <w:szCs w:val="18"/>
            </w:rPr>
            <w:t>____________</w:t>
          </w:r>
        </w:p>
      </w:docPartBody>
    </w:docPart>
    <w:docPart>
      <w:docPartPr>
        <w:name w:val="1CCD767218194AF8AB7D45C1638772E4"/>
        <w:category>
          <w:name w:val="常规"/>
          <w:gallery w:val="placeholder"/>
        </w:category>
        <w:types>
          <w:type w:val="bbPlcHdr"/>
        </w:types>
        <w:behaviors>
          <w:behavior w:val="content"/>
        </w:behaviors>
        <w:guid w:val="{B150211F-43D5-4CEA-A329-BFE3641C50B8}"/>
      </w:docPartPr>
      <w:docPartBody>
        <w:p w:rsidR="0058516A" w:rsidRDefault="00FA5F45">
          <w:pPr>
            <w:pStyle w:val="1CCD767218194AF8AB7D45C1638772E4"/>
          </w:pPr>
          <w:r w:rsidRPr="0043669D">
            <w:rPr>
              <w:rStyle w:val="placeholder1Char"/>
              <w:sz w:val="18"/>
              <w:szCs w:val="18"/>
            </w:rPr>
            <w:t>____________</w:t>
          </w:r>
        </w:p>
      </w:docPartBody>
    </w:docPart>
    <w:docPart>
      <w:docPartPr>
        <w:name w:val="7E0DF0D00C0349E1B935209813D783D9"/>
        <w:category>
          <w:name w:val="常规"/>
          <w:gallery w:val="placeholder"/>
        </w:category>
        <w:types>
          <w:type w:val="bbPlcHdr"/>
        </w:types>
        <w:behaviors>
          <w:behavior w:val="content"/>
        </w:behaviors>
        <w:guid w:val="{F6868515-B139-4482-A06B-92D2B6E3520A}"/>
      </w:docPartPr>
      <w:docPartBody>
        <w:p w:rsidR="0058516A" w:rsidRDefault="00FA5F45">
          <w:pPr>
            <w:pStyle w:val="7E0DF0D00C0349E1B935209813D783D9"/>
          </w:pPr>
          <w:r w:rsidRPr="0043669D">
            <w:rPr>
              <w:rStyle w:val="placeholder1Char"/>
              <w:sz w:val="18"/>
              <w:szCs w:val="18"/>
            </w:rPr>
            <w:t>____________</w:t>
          </w:r>
        </w:p>
      </w:docPartBody>
    </w:docPart>
    <w:docPart>
      <w:docPartPr>
        <w:name w:val="822AB3D82A884452BCA61F41E1063A1A"/>
        <w:category>
          <w:name w:val="常规"/>
          <w:gallery w:val="placeholder"/>
        </w:category>
        <w:types>
          <w:type w:val="bbPlcHdr"/>
        </w:types>
        <w:behaviors>
          <w:behavior w:val="content"/>
        </w:behaviors>
        <w:guid w:val="{79EAF32D-AF96-4309-B3C8-9517448D1602}"/>
      </w:docPartPr>
      <w:docPartBody>
        <w:p w:rsidR="0058516A" w:rsidRDefault="00FA5F45">
          <w:pPr>
            <w:pStyle w:val="822AB3D82A884452BCA61F41E1063A1A"/>
          </w:pPr>
          <w:r w:rsidRPr="0043669D">
            <w:rPr>
              <w:rStyle w:val="placeholder1Char"/>
              <w:sz w:val="18"/>
              <w:szCs w:val="18"/>
            </w:rPr>
            <w:t>____________</w:t>
          </w:r>
        </w:p>
      </w:docPartBody>
    </w:docPart>
    <w:docPart>
      <w:docPartPr>
        <w:name w:val="1F6A2EF9AFC6492A9B37676DD63E796A"/>
        <w:category>
          <w:name w:val="常规"/>
          <w:gallery w:val="placeholder"/>
        </w:category>
        <w:types>
          <w:type w:val="bbPlcHdr"/>
        </w:types>
        <w:behaviors>
          <w:behavior w:val="content"/>
        </w:behaviors>
        <w:guid w:val="{65318EB6-84BD-4083-835F-3B0C4CDDE9BA}"/>
      </w:docPartPr>
      <w:docPartBody>
        <w:p w:rsidR="0058516A" w:rsidRDefault="00FA5F45">
          <w:pPr>
            <w:pStyle w:val="1F6A2EF9AFC6492A9B37676DD63E796A"/>
          </w:pPr>
          <w:r w:rsidRPr="00A54D1F">
            <w:rPr>
              <w:rStyle w:val="placeholder1Char"/>
            </w:rPr>
            <w:t>____________</w:t>
          </w:r>
        </w:p>
      </w:docPartBody>
    </w:docPart>
    <w:docPart>
      <w:docPartPr>
        <w:name w:val="ECADE5AFDDDB4D74B8F201F78F400CE2"/>
        <w:category>
          <w:name w:val="常规"/>
          <w:gallery w:val="placeholder"/>
        </w:category>
        <w:types>
          <w:type w:val="bbPlcHdr"/>
        </w:types>
        <w:behaviors>
          <w:behavior w:val="content"/>
        </w:behaviors>
        <w:guid w:val="{AC086EA9-51E4-4DEE-8734-795DAEDB13ED}"/>
      </w:docPartPr>
      <w:docPartBody>
        <w:p w:rsidR="0058516A" w:rsidRDefault="00FA5F45">
          <w:pPr>
            <w:pStyle w:val="ECADE5AFDDDB4D74B8F201F78F400CE2"/>
          </w:pPr>
          <w:r w:rsidRPr="00A54D1F">
            <w:rPr>
              <w:rStyle w:val="placeholder1Char"/>
            </w:rPr>
            <w:t>____________</w:t>
          </w:r>
        </w:p>
      </w:docPartBody>
    </w:docPart>
    <w:docPart>
      <w:docPartPr>
        <w:name w:val="40B5DC797DE445B8994A4816BA426666"/>
        <w:category>
          <w:name w:val="常规"/>
          <w:gallery w:val="placeholder"/>
        </w:category>
        <w:types>
          <w:type w:val="bbPlcHdr"/>
        </w:types>
        <w:behaviors>
          <w:behavior w:val="content"/>
        </w:behaviors>
        <w:guid w:val="{E71831E5-CCFA-4A7E-8554-7F74ED1C360C}"/>
      </w:docPartPr>
      <w:docPartBody>
        <w:p w:rsidR="0058516A" w:rsidRDefault="00FA5F45">
          <w:pPr>
            <w:pStyle w:val="40B5DC797DE445B8994A4816BA426666"/>
          </w:pPr>
          <w:r w:rsidRPr="00A54D1F">
            <w:rPr>
              <w:rStyle w:val="placeholder1Char"/>
            </w:rPr>
            <w:t>____________</w:t>
          </w:r>
        </w:p>
      </w:docPartBody>
    </w:docPart>
    <w:docPart>
      <w:docPartPr>
        <w:name w:val="CA83D1F1449E464FBC9016CEDF6F8955"/>
        <w:category>
          <w:name w:val="常规"/>
          <w:gallery w:val="placeholder"/>
        </w:category>
        <w:types>
          <w:type w:val="bbPlcHdr"/>
        </w:types>
        <w:behaviors>
          <w:behavior w:val="content"/>
        </w:behaviors>
        <w:guid w:val="{BCECD189-6C23-4805-B451-6F3D7DA31447}"/>
      </w:docPartPr>
      <w:docPartBody>
        <w:p w:rsidR="0058516A" w:rsidRDefault="00FA5F45">
          <w:pPr>
            <w:pStyle w:val="CA83D1F1449E464FBC9016CEDF6F8955"/>
          </w:pPr>
          <w:r w:rsidRPr="00A54D1F">
            <w:rPr>
              <w:rStyle w:val="placeholder1Char"/>
            </w:rPr>
            <w:t>____________</w:t>
          </w:r>
        </w:p>
      </w:docPartBody>
    </w:docPart>
    <w:docPart>
      <w:docPartPr>
        <w:name w:val="15EBF74C528B48839951458CCEB1AE64"/>
        <w:category>
          <w:name w:val="常规"/>
          <w:gallery w:val="placeholder"/>
        </w:category>
        <w:types>
          <w:type w:val="bbPlcHdr"/>
        </w:types>
        <w:behaviors>
          <w:behavior w:val="content"/>
        </w:behaviors>
        <w:guid w:val="{FFD3AF60-579A-4635-B4C8-75F86C982443}"/>
      </w:docPartPr>
      <w:docPartBody>
        <w:p w:rsidR="0058516A" w:rsidRDefault="00FA5F45">
          <w:pPr>
            <w:pStyle w:val="15EBF74C528B48839951458CCEB1AE64"/>
          </w:pPr>
          <w:r w:rsidRPr="008F432C">
            <w:rPr>
              <w:rStyle w:val="placeholder1Char"/>
            </w:rPr>
            <w:t>____________</w:t>
          </w:r>
          <w:r w:rsidRPr="008F432C">
            <w:rPr>
              <w:rStyle w:val="placeholder1Char"/>
              <w:rFonts w:hint="eastAsia"/>
            </w:rPr>
            <w:t>______</w:t>
          </w:r>
        </w:p>
      </w:docPartBody>
    </w:docPart>
    <w:docPart>
      <w:docPartPr>
        <w:name w:val="C4ABE829D392494EB0BCE8FEE56433A7"/>
        <w:category>
          <w:name w:val="常规"/>
          <w:gallery w:val="placeholder"/>
        </w:category>
        <w:types>
          <w:type w:val="bbPlcHdr"/>
        </w:types>
        <w:behaviors>
          <w:behavior w:val="content"/>
        </w:behaviors>
        <w:guid w:val="{0700D924-1853-4277-9CA9-676BC57BA3B0}"/>
      </w:docPartPr>
      <w:docPartBody>
        <w:p w:rsidR="0058516A" w:rsidRDefault="00FA5F45">
          <w:pPr>
            <w:pStyle w:val="C4ABE829D392494EB0BCE8FEE56433A7"/>
          </w:pPr>
          <w:r w:rsidRPr="0043669D">
            <w:rPr>
              <w:rStyle w:val="placeholder1Char"/>
              <w:sz w:val="18"/>
              <w:szCs w:val="18"/>
            </w:rPr>
            <w:t>____________</w:t>
          </w:r>
        </w:p>
      </w:docPartBody>
    </w:docPart>
    <w:docPart>
      <w:docPartPr>
        <w:name w:val="628223BB25D24FB58BBE964A9095ABB7"/>
        <w:category>
          <w:name w:val="常规"/>
          <w:gallery w:val="placeholder"/>
        </w:category>
        <w:types>
          <w:type w:val="bbPlcHdr"/>
        </w:types>
        <w:behaviors>
          <w:behavior w:val="content"/>
        </w:behaviors>
        <w:guid w:val="{F7DE2646-5AA5-4E0F-955C-B81A6878F555}"/>
      </w:docPartPr>
      <w:docPartBody>
        <w:p w:rsidR="0058516A" w:rsidRDefault="00FA5F45">
          <w:pPr>
            <w:pStyle w:val="628223BB25D24FB58BBE964A9095ABB7"/>
          </w:pPr>
          <w:r w:rsidRPr="0043669D">
            <w:rPr>
              <w:rStyle w:val="placeholder1Char"/>
              <w:sz w:val="18"/>
              <w:szCs w:val="18"/>
            </w:rPr>
            <w:t>____________</w:t>
          </w:r>
        </w:p>
      </w:docPartBody>
    </w:docPart>
    <w:docPart>
      <w:docPartPr>
        <w:name w:val="297BE2B060EE4A9E8F1433C492045CD0"/>
        <w:category>
          <w:name w:val="常规"/>
          <w:gallery w:val="placeholder"/>
        </w:category>
        <w:types>
          <w:type w:val="bbPlcHdr"/>
        </w:types>
        <w:behaviors>
          <w:behavior w:val="content"/>
        </w:behaviors>
        <w:guid w:val="{C079E034-AA81-47CE-AC11-C9E25E92B10E}"/>
      </w:docPartPr>
      <w:docPartBody>
        <w:p w:rsidR="0058516A" w:rsidRDefault="00FA5F45">
          <w:pPr>
            <w:pStyle w:val="297BE2B060EE4A9E8F1433C492045CD0"/>
          </w:pPr>
          <w:r w:rsidRPr="0043669D">
            <w:rPr>
              <w:rStyle w:val="placeholder1Char"/>
              <w:sz w:val="18"/>
              <w:szCs w:val="18"/>
            </w:rPr>
            <w:t>____________</w:t>
          </w:r>
        </w:p>
      </w:docPartBody>
    </w:docPart>
    <w:docPart>
      <w:docPartPr>
        <w:name w:val="2B0A36CCA2C540CBA770AB4E33B60736"/>
        <w:category>
          <w:name w:val="常规"/>
          <w:gallery w:val="placeholder"/>
        </w:category>
        <w:types>
          <w:type w:val="bbPlcHdr"/>
        </w:types>
        <w:behaviors>
          <w:behavior w:val="content"/>
        </w:behaviors>
        <w:guid w:val="{7DC63B41-EF80-4A0B-B552-3A802F6742F5}"/>
      </w:docPartPr>
      <w:docPartBody>
        <w:p w:rsidR="0058516A" w:rsidRDefault="00FA5F45">
          <w:pPr>
            <w:pStyle w:val="2B0A36CCA2C540CBA770AB4E33B60736"/>
          </w:pPr>
          <w:r w:rsidRPr="0043669D">
            <w:rPr>
              <w:rStyle w:val="placeholder1Char"/>
              <w:sz w:val="18"/>
              <w:szCs w:val="18"/>
            </w:rPr>
            <w:t>____________</w:t>
          </w:r>
        </w:p>
      </w:docPartBody>
    </w:docPart>
    <w:docPart>
      <w:docPartPr>
        <w:name w:val="58C834BC7464450AB1AEC6E7BF353B48"/>
        <w:category>
          <w:name w:val="常规"/>
          <w:gallery w:val="placeholder"/>
        </w:category>
        <w:types>
          <w:type w:val="bbPlcHdr"/>
        </w:types>
        <w:behaviors>
          <w:behavior w:val="content"/>
        </w:behaviors>
        <w:guid w:val="{5DB31662-6B44-4F79-B807-9B35A1790387}"/>
      </w:docPartPr>
      <w:docPartBody>
        <w:p w:rsidR="0058516A" w:rsidRDefault="00FA5F45">
          <w:pPr>
            <w:pStyle w:val="58C834BC7464450AB1AEC6E7BF353B48"/>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EE1554CDB56E428F9E529047B293DE25"/>
        <w:category>
          <w:name w:val="常规"/>
          <w:gallery w:val="placeholder"/>
        </w:category>
        <w:types>
          <w:type w:val="bbPlcHdr"/>
        </w:types>
        <w:behaviors>
          <w:behavior w:val="content"/>
        </w:behaviors>
        <w:guid w:val="{B75281CA-C840-4C79-9257-7D1BFA7D1997}"/>
      </w:docPartPr>
      <w:docPartBody>
        <w:p w:rsidR="0058516A" w:rsidRDefault="00FA5F45">
          <w:pPr>
            <w:pStyle w:val="EE1554CDB56E428F9E529047B293DE25"/>
          </w:pPr>
          <w:r w:rsidRPr="0043669D">
            <w:rPr>
              <w:rStyle w:val="placeholder1Char"/>
              <w:sz w:val="18"/>
              <w:szCs w:val="18"/>
            </w:rPr>
            <w:t>____________</w:t>
          </w:r>
        </w:p>
      </w:docPartBody>
    </w:docPart>
    <w:docPart>
      <w:docPartPr>
        <w:name w:val="615AD14441A6495E929108F4DA5145F8"/>
        <w:category>
          <w:name w:val="常规"/>
          <w:gallery w:val="placeholder"/>
        </w:category>
        <w:types>
          <w:type w:val="bbPlcHdr"/>
        </w:types>
        <w:behaviors>
          <w:behavior w:val="content"/>
        </w:behaviors>
        <w:guid w:val="{E5C502BF-64CD-43D7-87AF-BC737D6261FB}"/>
      </w:docPartPr>
      <w:docPartBody>
        <w:p w:rsidR="0058516A" w:rsidRDefault="00FA5F45">
          <w:pPr>
            <w:pStyle w:val="615AD14441A6495E929108F4DA5145F8"/>
          </w:pPr>
          <w:r w:rsidRPr="0043669D">
            <w:rPr>
              <w:rStyle w:val="placeholder1Char"/>
              <w:sz w:val="18"/>
              <w:szCs w:val="18"/>
            </w:rPr>
            <w:t>___________</w:t>
          </w:r>
        </w:p>
      </w:docPartBody>
    </w:docPart>
    <w:docPart>
      <w:docPartPr>
        <w:name w:val="34F9BF9D237444FC97983A0E92AEC394"/>
        <w:category>
          <w:name w:val="常规"/>
          <w:gallery w:val="placeholder"/>
        </w:category>
        <w:types>
          <w:type w:val="bbPlcHdr"/>
        </w:types>
        <w:behaviors>
          <w:behavior w:val="content"/>
        </w:behaviors>
        <w:guid w:val="{FFF1EE6C-1398-488F-8971-F02C42E12455}"/>
      </w:docPartPr>
      <w:docPartBody>
        <w:p w:rsidR="0058516A" w:rsidRDefault="00FA5F45">
          <w:pPr>
            <w:pStyle w:val="34F9BF9D237444FC97983A0E92AEC394"/>
          </w:pPr>
          <w:r w:rsidRPr="0043669D">
            <w:rPr>
              <w:rStyle w:val="placeholder1Char"/>
              <w:sz w:val="18"/>
              <w:szCs w:val="18"/>
            </w:rPr>
            <w:t>____________</w:t>
          </w:r>
        </w:p>
      </w:docPartBody>
    </w:docPart>
    <w:docPart>
      <w:docPartPr>
        <w:name w:val="4515BED884FE4F2C822BF2D2FA272C5D"/>
        <w:category>
          <w:name w:val="常规"/>
          <w:gallery w:val="placeholder"/>
        </w:category>
        <w:types>
          <w:type w:val="bbPlcHdr"/>
        </w:types>
        <w:behaviors>
          <w:behavior w:val="content"/>
        </w:behaviors>
        <w:guid w:val="{9D80C46C-6BF9-4CF9-8CFB-2356CB420BA1}"/>
      </w:docPartPr>
      <w:docPartBody>
        <w:p w:rsidR="0058516A" w:rsidRDefault="00FA5F45">
          <w:pPr>
            <w:pStyle w:val="4515BED884FE4F2C822BF2D2FA272C5D"/>
          </w:pPr>
          <w:r w:rsidRPr="0043669D">
            <w:rPr>
              <w:rStyle w:val="placeholder1Char"/>
              <w:sz w:val="18"/>
              <w:szCs w:val="18"/>
            </w:rPr>
            <w:t>___________</w:t>
          </w:r>
        </w:p>
      </w:docPartBody>
    </w:docPart>
    <w:docPart>
      <w:docPartPr>
        <w:name w:val="89ABC50DEF4549BD9B616CAE12D93627"/>
        <w:category>
          <w:name w:val="常规"/>
          <w:gallery w:val="placeholder"/>
        </w:category>
        <w:types>
          <w:type w:val="bbPlcHdr"/>
        </w:types>
        <w:behaviors>
          <w:behavior w:val="content"/>
        </w:behaviors>
        <w:guid w:val="{1C7E85B8-5EA2-428D-871D-A019D6771300}"/>
      </w:docPartPr>
      <w:docPartBody>
        <w:p w:rsidR="0058516A" w:rsidRDefault="00FA5F45">
          <w:pPr>
            <w:pStyle w:val="89ABC50DEF4549BD9B616CAE12D93627"/>
          </w:pPr>
          <w:r w:rsidRPr="0043669D">
            <w:rPr>
              <w:rStyle w:val="placeholder1Char"/>
              <w:sz w:val="18"/>
              <w:szCs w:val="18"/>
            </w:rPr>
            <w:t>____________</w:t>
          </w:r>
        </w:p>
      </w:docPartBody>
    </w:docPart>
    <w:docPart>
      <w:docPartPr>
        <w:name w:val="BF8C18C519D54EB092A0B566F5C84BC1"/>
        <w:category>
          <w:name w:val="常规"/>
          <w:gallery w:val="placeholder"/>
        </w:category>
        <w:types>
          <w:type w:val="bbPlcHdr"/>
        </w:types>
        <w:behaviors>
          <w:behavior w:val="content"/>
        </w:behaviors>
        <w:guid w:val="{E2051814-31A0-4CEE-89C4-0E4E6E2152AC}"/>
      </w:docPartPr>
      <w:docPartBody>
        <w:p w:rsidR="0058516A" w:rsidRDefault="00FA5F45">
          <w:pPr>
            <w:pStyle w:val="BF8C18C519D54EB092A0B566F5C84BC1"/>
          </w:pPr>
          <w:r w:rsidRPr="0043669D">
            <w:rPr>
              <w:rStyle w:val="placeholder1Char"/>
              <w:sz w:val="18"/>
              <w:szCs w:val="18"/>
            </w:rPr>
            <w:t>___________</w:t>
          </w:r>
        </w:p>
      </w:docPartBody>
    </w:docPart>
    <w:docPart>
      <w:docPartPr>
        <w:name w:val="E6DB569B6A984D51A0B02BE6D6CA1DA2"/>
        <w:category>
          <w:name w:val="常规"/>
          <w:gallery w:val="placeholder"/>
        </w:category>
        <w:types>
          <w:type w:val="bbPlcHdr"/>
        </w:types>
        <w:behaviors>
          <w:behavior w:val="content"/>
        </w:behaviors>
        <w:guid w:val="{597EEE5C-5E24-4056-BE2D-24FA2CE90FAE}"/>
      </w:docPartPr>
      <w:docPartBody>
        <w:p w:rsidR="0058516A" w:rsidRDefault="00FA5F45">
          <w:pPr>
            <w:pStyle w:val="E6DB569B6A984D51A0B02BE6D6CA1DA2"/>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E991DD839D084DB3A12997010718FB39"/>
        <w:category>
          <w:name w:val="常规"/>
          <w:gallery w:val="placeholder"/>
        </w:category>
        <w:types>
          <w:type w:val="bbPlcHdr"/>
        </w:types>
        <w:behaviors>
          <w:behavior w:val="content"/>
        </w:behaviors>
        <w:guid w:val="{530BEC40-7F3A-4CAE-9E11-8DD176671764}"/>
      </w:docPartPr>
      <w:docPartBody>
        <w:p w:rsidR="0058516A" w:rsidRDefault="00FA5F45">
          <w:pPr>
            <w:pStyle w:val="E991DD839D084DB3A12997010718FB39"/>
          </w:pPr>
          <w:r w:rsidRPr="00F254F3">
            <w:rPr>
              <w:rStyle w:val="a3"/>
              <w:rFonts w:hint="eastAsia"/>
            </w:rPr>
            <w:t>单击此处输入文字。</w:t>
          </w:r>
        </w:p>
      </w:docPartBody>
    </w:docPart>
    <w:docPart>
      <w:docPartPr>
        <w:name w:val="86B2F301C9A649BD8FB9E107D7819261"/>
        <w:category>
          <w:name w:val="常规"/>
          <w:gallery w:val="placeholder"/>
        </w:category>
        <w:types>
          <w:type w:val="bbPlcHdr"/>
        </w:types>
        <w:behaviors>
          <w:behavior w:val="content"/>
        </w:behaviors>
        <w:guid w:val="{0FEE1AF7-088B-4CFD-911D-7AFF72D9BEB9}"/>
      </w:docPartPr>
      <w:docPartBody>
        <w:p w:rsidR="0058516A" w:rsidRDefault="00FA5F45">
          <w:pPr>
            <w:pStyle w:val="86B2F301C9A649BD8FB9E107D7819261"/>
          </w:pPr>
          <w:r w:rsidRPr="008F432C">
            <w:rPr>
              <w:rStyle w:val="placeholder1Char"/>
              <w:rFonts w:hint="eastAsia"/>
            </w:rPr>
            <w:t>_</w:t>
          </w:r>
          <w:r w:rsidRPr="008F432C">
            <w:rPr>
              <w:rStyle w:val="placeholder1Char"/>
            </w:rPr>
            <w:t>_</w:t>
          </w:r>
        </w:p>
      </w:docPartBody>
    </w:docPart>
    <w:docPart>
      <w:docPartPr>
        <w:name w:val="20E4CBA957B64375891A84284EC29327"/>
        <w:category>
          <w:name w:val="常规"/>
          <w:gallery w:val="placeholder"/>
        </w:category>
        <w:types>
          <w:type w:val="bbPlcHdr"/>
        </w:types>
        <w:behaviors>
          <w:behavior w:val="content"/>
        </w:behaviors>
        <w:guid w:val="{CDE6AAD7-5A79-4162-AB63-5972BA9A8B32}"/>
      </w:docPartPr>
      <w:docPartBody>
        <w:p w:rsidR="0058516A" w:rsidRDefault="00FA5F45">
          <w:pPr>
            <w:pStyle w:val="20E4CBA957B64375891A84284EC29327"/>
          </w:pPr>
          <w:r w:rsidRPr="008F432C">
            <w:rPr>
              <w:rStyle w:val="placeholder1Char"/>
            </w:rPr>
            <w:t>______________</w:t>
          </w:r>
          <w:r w:rsidRPr="008F432C">
            <w:rPr>
              <w:rStyle w:val="placeholder1Char"/>
              <w:rFonts w:hint="eastAsia"/>
            </w:rPr>
            <w:t>___</w:t>
          </w:r>
        </w:p>
      </w:docPartBody>
    </w:docPart>
    <w:docPart>
      <w:docPartPr>
        <w:name w:val="00196807F4824A00A43D70D7CCFC19BB"/>
        <w:category>
          <w:name w:val="常规"/>
          <w:gallery w:val="placeholder"/>
        </w:category>
        <w:types>
          <w:type w:val="bbPlcHdr"/>
        </w:types>
        <w:behaviors>
          <w:behavior w:val="content"/>
        </w:behaviors>
        <w:guid w:val="{EC260DA3-93BD-4432-921D-D0ACD34CB84E}"/>
      </w:docPartPr>
      <w:docPartBody>
        <w:p w:rsidR="0058516A" w:rsidRDefault="00FA5F45">
          <w:pPr>
            <w:pStyle w:val="00196807F4824A00A43D70D7CCFC19BB"/>
          </w:pPr>
          <w:r w:rsidRPr="009E5B73">
            <w:rPr>
              <w:rStyle w:val="placeholder1Char"/>
            </w:rPr>
            <w:t>____________</w:t>
          </w:r>
        </w:p>
      </w:docPartBody>
    </w:docPart>
    <w:docPart>
      <w:docPartPr>
        <w:name w:val="B2341BD5CF94459592F3A542606FA296"/>
        <w:category>
          <w:name w:val="常规"/>
          <w:gallery w:val="placeholder"/>
        </w:category>
        <w:types>
          <w:type w:val="bbPlcHdr"/>
        </w:types>
        <w:behaviors>
          <w:behavior w:val="content"/>
        </w:behaviors>
        <w:guid w:val="{98C65494-A10A-423E-B182-CA3EC38B1173}"/>
      </w:docPartPr>
      <w:docPartBody>
        <w:p w:rsidR="0058516A" w:rsidRDefault="00FA5F45">
          <w:pPr>
            <w:pStyle w:val="B2341BD5CF94459592F3A542606FA296"/>
          </w:pPr>
          <w:r w:rsidRPr="009E5B73">
            <w:rPr>
              <w:rStyle w:val="placeholder1Char"/>
            </w:rPr>
            <w:t>____________</w:t>
          </w:r>
        </w:p>
      </w:docPartBody>
    </w:docPart>
    <w:docPart>
      <w:docPartPr>
        <w:name w:val="B574F90B77894EBDA33E4B29C8CDA223"/>
        <w:category>
          <w:name w:val="常规"/>
          <w:gallery w:val="placeholder"/>
        </w:category>
        <w:types>
          <w:type w:val="bbPlcHdr"/>
        </w:types>
        <w:behaviors>
          <w:behavior w:val="content"/>
        </w:behaviors>
        <w:guid w:val="{BC697E4C-5245-4DB4-9F7A-4577F9345E79}"/>
      </w:docPartPr>
      <w:docPartBody>
        <w:p w:rsidR="0058516A" w:rsidRDefault="00FA5F45">
          <w:pPr>
            <w:pStyle w:val="B574F90B77894EBDA33E4B29C8CDA223"/>
          </w:pPr>
          <w:r w:rsidRPr="008F432C">
            <w:rPr>
              <w:rStyle w:val="placeholder1Char"/>
              <w:rFonts w:hint="eastAsia"/>
            </w:rPr>
            <w:t>选择</w:t>
          </w:r>
        </w:p>
      </w:docPartBody>
    </w:docPart>
    <w:docPart>
      <w:docPartPr>
        <w:name w:val="E4612031D8B14277B1FA716D341DA975"/>
        <w:category>
          <w:name w:val="常规"/>
          <w:gallery w:val="placeholder"/>
        </w:category>
        <w:types>
          <w:type w:val="bbPlcHdr"/>
        </w:types>
        <w:behaviors>
          <w:behavior w:val="content"/>
        </w:behaviors>
        <w:guid w:val="{489B6846-CA05-4FBC-B330-BF08D7FA47D2}"/>
      </w:docPartPr>
      <w:docPartBody>
        <w:p w:rsidR="0058516A" w:rsidRDefault="00FA5F45">
          <w:pPr>
            <w:pStyle w:val="E4612031D8B14277B1FA716D341DA975"/>
          </w:pPr>
          <w:r w:rsidRPr="009E5B73">
            <w:rPr>
              <w:rStyle w:val="placeholder1Char"/>
            </w:rPr>
            <w:t>____________</w:t>
          </w:r>
        </w:p>
      </w:docPartBody>
    </w:docPart>
    <w:docPart>
      <w:docPartPr>
        <w:name w:val="80A44E65048A4797BFB2AC19328F12D8"/>
        <w:category>
          <w:name w:val="常规"/>
          <w:gallery w:val="placeholder"/>
        </w:category>
        <w:types>
          <w:type w:val="bbPlcHdr"/>
        </w:types>
        <w:behaviors>
          <w:behavior w:val="content"/>
        </w:behaviors>
        <w:guid w:val="{9A232A49-EA81-4257-892D-964AFFB8FBFA}"/>
      </w:docPartPr>
      <w:docPartBody>
        <w:p w:rsidR="0058516A" w:rsidRDefault="00FA5F45">
          <w:pPr>
            <w:pStyle w:val="80A44E65048A4797BFB2AC19328F12D8"/>
          </w:pPr>
          <w:r w:rsidRPr="009E5B73">
            <w:rPr>
              <w:rStyle w:val="placeholder1Char"/>
            </w:rPr>
            <w:t>____________</w:t>
          </w:r>
        </w:p>
      </w:docPartBody>
    </w:docPart>
    <w:docPart>
      <w:docPartPr>
        <w:name w:val="034B606E37514CBFA91C6AAF9C11F3D7"/>
        <w:category>
          <w:name w:val="常规"/>
          <w:gallery w:val="placeholder"/>
        </w:category>
        <w:types>
          <w:type w:val="bbPlcHdr"/>
        </w:types>
        <w:behaviors>
          <w:behavior w:val="content"/>
        </w:behaviors>
        <w:guid w:val="{52E82A2F-61AF-4B18-89B4-A0D8FE0A5A2E}"/>
      </w:docPartPr>
      <w:docPartBody>
        <w:p w:rsidR="0058516A" w:rsidRDefault="00FA5F45">
          <w:pPr>
            <w:pStyle w:val="034B606E37514CBFA91C6AAF9C11F3D7"/>
          </w:pPr>
          <w:r w:rsidRPr="008F432C">
            <w:rPr>
              <w:rStyle w:val="placeholder1Char"/>
              <w:rFonts w:hint="eastAsia"/>
            </w:rPr>
            <w:t>_</w:t>
          </w:r>
          <w:r w:rsidRPr="008F432C">
            <w:rPr>
              <w:rStyle w:val="placeholder1Char"/>
            </w:rPr>
            <w:t>_</w:t>
          </w:r>
        </w:p>
      </w:docPartBody>
    </w:docPart>
    <w:docPart>
      <w:docPartPr>
        <w:name w:val="B72E33CF84A346ECB00C881048BF8C36"/>
        <w:category>
          <w:name w:val="常规"/>
          <w:gallery w:val="placeholder"/>
        </w:category>
        <w:types>
          <w:type w:val="bbPlcHdr"/>
        </w:types>
        <w:behaviors>
          <w:behavior w:val="content"/>
        </w:behaviors>
        <w:guid w:val="{8684DF57-F762-49B5-A072-B603CD934F8C}"/>
      </w:docPartPr>
      <w:docPartBody>
        <w:p w:rsidR="0058516A" w:rsidRDefault="00FA5F45">
          <w:pPr>
            <w:pStyle w:val="B72E33CF84A346ECB00C881048BF8C36"/>
          </w:pPr>
          <w:r w:rsidRPr="008F432C">
            <w:rPr>
              <w:rStyle w:val="placeholder1Char"/>
            </w:rPr>
            <w:t>______________</w:t>
          </w:r>
          <w:r w:rsidRPr="008F432C">
            <w:rPr>
              <w:rStyle w:val="placeholder1Char"/>
              <w:rFonts w:hint="eastAsia"/>
            </w:rPr>
            <w:t>___</w:t>
          </w:r>
        </w:p>
      </w:docPartBody>
    </w:docPart>
    <w:docPart>
      <w:docPartPr>
        <w:name w:val="9F8204B14D12438EAE1FCE008F1D5FE5"/>
        <w:category>
          <w:name w:val="常规"/>
          <w:gallery w:val="placeholder"/>
        </w:category>
        <w:types>
          <w:type w:val="bbPlcHdr"/>
        </w:types>
        <w:behaviors>
          <w:behavior w:val="content"/>
        </w:behaviors>
        <w:guid w:val="{491F8ECF-C607-4CD1-9F4C-3E8BA1542A16}"/>
      </w:docPartPr>
      <w:docPartBody>
        <w:p w:rsidR="0058516A" w:rsidRDefault="00FA5F45">
          <w:pPr>
            <w:pStyle w:val="9F8204B14D12438EAE1FCE008F1D5FE5"/>
          </w:pPr>
          <w:r w:rsidRPr="007B4B57">
            <w:rPr>
              <w:rStyle w:val="placeholder1Char"/>
            </w:rPr>
            <w:t>____________</w:t>
          </w:r>
        </w:p>
      </w:docPartBody>
    </w:docPart>
    <w:docPart>
      <w:docPartPr>
        <w:name w:val="E37B4BBF96DB45B6A5C01D1D5954C2C3"/>
        <w:category>
          <w:name w:val="常规"/>
          <w:gallery w:val="placeholder"/>
        </w:category>
        <w:types>
          <w:type w:val="bbPlcHdr"/>
        </w:types>
        <w:behaviors>
          <w:behavior w:val="content"/>
        </w:behaviors>
        <w:guid w:val="{C89C5BBE-A0B8-45C1-8994-4E8E8694D3BF}"/>
      </w:docPartPr>
      <w:docPartBody>
        <w:p w:rsidR="0058516A" w:rsidRDefault="00FA5F45">
          <w:pPr>
            <w:pStyle w:val="E37B4BBF96DB45B6A5C01D1D5954C2C3"/>
          </w:pPr>
          <w:r w:rsidRPr="007B4B57">
            <w:rPr>
              <w:rStyle w:val="placeholder1Char"/>
            </w:rPr>
            <w:t>____________</w:t>
          </w:r>
        </w:p>
      </w:docPartBody>
    </w:docPart>
    <w:docPart>
      <w:docPartPr>
        <w:name w:val="38A3525C820245708CBC632A22BE679F"/>
        <w:category>
          <w:name w:val="常规"/>
          <w:gallery w:val="placeholder"/>
        </w:category>
        <w:types>
          <w:type w:val="bbPlcHdr"/>
        </w:types>
        <w:behaviors>
          <w:behavior w:val="content"/>
        </w:behaviors>
        <w:guid w:val="{225124AF-CB76-48BB-828D-DD3AEFD7DC3D}"/>
      </w:docPartPr>
      <w:docPartBody>
        <w:p w:rsidR="0058516A" w:rsidRDefault="00FA5F45">
          <w:pPr>
            <w:pStyle w:val="38A3525C820245708CBC632A22BE679F"/>
          </w:pPr>
          <w:r w:rsidRPr="008F432C">
            <w:rPr>
              <w:rStyle w:val="placeholder1Char"/>
              <w:rFonts w:hint="eastAsia"/>
            </w:rPr>
            <w:t>选择</w:t>
          </w:r>
        </w:p>
      </w:docPartBody>
    </w:docPart>
    <w:docPart>
      <w:docPartPr>
        <w:name w:val="61DABD9C253D48AEB6887EB73FAEE40D"/>
        <w:category>
          <w:name w:val="常规"/>
          <w:gallery w:val="placeholder"/>
        </w:category>
        <w:types>
          <w:type w:val="bbPlcHdr"/>
        </w:types>
        <w:behaviors>
          <w:behavior w:val="content"/>
        </w:behaviors>
        <w:guid w:val="{165464BF-C46E-4FC3-8127-D97245E2BF6F}"/>
      </w:docPartPr>
      <w:docPartBody>
        <w:p w:rsidR="0058516A" w:rsidRDefault="00FA5F45">
          <w:pPr>
            <w:pStyle w:val="61DABD9C253D48AEB6887EB73FAEE40D"/>
          </w:pPr>
          <w:r w:rsidRPr="007B4B57">
            <w:rPr>
              <w:rStyle w:val="placeholder1Char"/>
              <w:szCs w:val="18"/>
            </w:rPr>
            <w:t>____________</w:t>
          </w:r>
        </w:p>
      </w:docPartBody>
    </w:docPart>
    <w:docPart>
      <w:docPartPr>
        <w:name w:val="A96E5B849A114EF0BA596A0EC3601702"/>
        <w:category>
          <w:name w:val="常规"/>
          <w:gallery w:val="placeholder"/>
        </w:category>
        <w:types>
          <w:type w:val="bbPlcHdr"/>
        </w:types>
        <w:behaviors>
          <w:behavior w:val="content"/>
        </w:behaviors>
        <w:guid w:val="{FF085BA9-29A4-4CB0-822B-EDC31E603D4C}"/>
      </w:docPartPr>
      <w:docPartBody>
        <w:p w:rsidR="0058516A" w:rsidRDefault="00FA5F45">
          <w:pPr>
            <w:pStyle w:val="A96E5B849A114EF0BA596A0EC3601702"/>
          </w:pPr>
          <w:r w:rsidRPr="007B4B57">
            <w:rPr>
              <w:rStyle w:val="placeholder1Char"/>
              <w:szCs w:val="18"/>
            </w:rPr>
            <w:t>____________</w:t>
          </w:r>
        </w:p>
      </w:docPartBody>
    </w:docPart>
    <w:docPart>
      <w:docPartPr>
        <w:name w:val="EBAF8D09F5A6429DA057346A12A6C1BD"/>
        <w:category>
          <w:name w:val="常规"/>
          <w:gallery w:val="placeholder"/>
        </w:category>
        <w:types>
          <w:type w:val="bbPlcHdr"/>
        </w:types>
        <w:behaviors>
          <w:behavior w:val="content"/>
        </w:behaviors>
        <w:guid w:val="{AC100B46-7EA3-4E76-9D28-F4E05CC1FD19}"/>
      </w:docPartPr>
      <w:docPartBody>
        <w:p w:rsidR="0058516A" w:rsidRDefault="00FA5F45">
          <w:pPr>
            <w:pStyle w:val="EBAF8D09F5A6429DA057346A12A6C1BD"/>
          </w:pPr>
          <w:r w:rsidRPr="0043669D">
            <w:rPr>
              <w:rStyle w:val="placeholder1Char"/>
              <w:sz w:val="18"/>
              <w:szCs w:val="18"/>
            </w:rPr>
            <w:t>____________</w:t>
          </w:r>
        </w:p>
      </w:docPartBody>
    </w:docPart>
    <w:docPart>
      <w:docPartPr>
        <w:name w:val="3D10CF9FBD9B41C1906E4BC6B580F6F6"/>
        <w:category>
          <w:name w:val="常规"/>
          <w:gallery w:val="placeholder"/>
        </w:category>
        <w:types>
          <w:type w:val="bbPlcHdr"/>
        </w:types>
        <w:behaviors>
          <w:behavior w:val="content"/>
        </w:behaviors>
        <w:guid w:val="{CB504BE1-07EC-4FC4-9357-11EEFF854D2A}"/>
      </w:docPartPr>
      <w:docPartBody>
        <w:p w:rsidR="0058516A" w:rsidRDefault="00FA5F45">
          <w:pPr>
            <w:pStyle w:val="3D10CF9FBD9B41C1906E4BC6B580F6F6"/>
          </w:pPr>
          <w:r w:rsidRPr="0043669D">
            <w:rPr>
              <w:rStyle w:val="placeholder1Char"/>
              <w:sz w:val="18"/>
              <w:szCs w:val="18"/>
            </w:rPr>
            <w:t>____________</w:t>
          </w:r>
        </w:p>
      </w:docPartBody>
    </w:docPart>
    <w:docPart>
      <w:docPartPr>
        <w:name w:val="4BE55F4D3E5B4ED1AA04166E5C3C5D28"/>
        <w:category>
          <w:name w:val="常规"/>
          <w:gallery w:val="placeholder"/>
        </w:category>
        <w:types>
          <w:type w:val="bbPlcHdr"/>
        </w:types>
        <w:behaviors>
          <w:behavior w:val="content"/>
        </w:behaviors>
        <w:guid w:val="{12E990AA-7C6E-4B53-A30E-9AFAF8FAF298}"/>
      </w:docPartPr>
      <w:docPartBody>
        <w:p w:rsidR="0058516A" w:rsidRDefault="00FA5F45">
          <w:pPr>
            <w:pStyle w:val="4BE55F4D3E5B4ED1AA04166E5C3C5D28"/>
          </w:pPr>
          <w:r w:rsidRPr="0043669D">
            <w:rPr>
              <w:rStyle w:val="placeholder1Char"/>
              <w:sz w:val="18"/>
              <w:szCs w:val="18"/>
            </w:rPr>
            <w:t>____________</w:t>
          </w:r>
        </w:p>
      </w:docPartBody>
    </w:docPart>
    <w:docPart>
      <w:docPartPr>
        <w:name w:val="B877F7CC08324654B7E377F74B9076AA"/>
        <w:category>
          <w:name w:val="常规"/>
          <w:gallery w:val="placeholder"/>
        </w:category>
        <w:types>
          <w:type w:val="bbPlcHdr"/>
        </w:types>
        <w:behaviors>
          <w:behavior w:val="content"/>
        </w:behaviors>
        <w:guid w:val="{26B72506-19BB-43F6-8057-4E5EA9105CB1}"/>
      </w:docPartPr>
      <w:docPartBody>
        <w:p w:rsidR="0058516A" w:rsidRDefault="00FA5F45">
          <w:pPr>
            <w:pStyle w:val="B877F7CC08324654B7E377F74B9076AA"/>
          </w:pPr>
          <w:r w:rsidRPr="0043669D">
            <w:rPr>
              <w:rStyle w:val="placeholder1Char"/>
              <w:sz w:val="18"/>
              <w:szCs w:val="18"/>
            </w:rPr>
            <w:t>____________</w:t>
          </w:r>
        </w:p>
      </w:docPartBody>
    </w:docPart>
    <w:docPart>
      <w:docPartPr>
        <w:name w:val="C2F4DE589C1F4EB0AB3F665B0C8C422F"/>
        <w:category>
          <w:name w:val="常规"/>
          <w:gallery w:val="placeholder"/>
        </w:category>
        <w:types>
          <w:type w:val="bbPlcHdr"/>
        </w:types>
        <w:behaviors>
          <w:behavior w:val="content"/>
        </w:behaviors>
        <w:guid w:val="{03333C6B-CC52-4482-A403-B485D9424BDE}"/>
      </w:docPartPr>
      <w:docPartBody>
        <w:p w:rsidR="0058516A" w:rsidRDefault="00FA5F45">
          <w:pPr>
            <w:pStyle w:val="C2F4DE589C1F4EB0AB3F665B0C8C422F"/>
          </w:pPr>
          <w:r w:rsidRPr="0043669D">
            <w:rPr>
              <w:rStyle w:val="placeholder1Char"/>
              <w:sz w:val="18"/>
              <w:szCs w:val="18"/>
            </w:rPr>
            <w:t>____________</w:t>
          </w:r>
        </w:p>
      </w:docPartBody>
    </w:docPart>
    <w:docPart>
      <w:docPartPr>
        <w:name w:val="8F55170BE1E644E89E11707B9C656945"/>
        <w:category>
          <w:name w:val="常规"/>
          <w:gallery w:val="placeholder"/>
        </w:category>
        <w:types>
          <w:type w:val="bbPlcHdr"/>
        </w:types>
        <w:behaviors>
          <w:behavior w:val="content"/>
        </w:behaviors>
        <w:guid w:val="{A13BA005-3DC0-45DD-BBFC-D2850FBA2D2C}"/>
      </w:docPartPr>
      <w:docPartBody>
        <w:p w:rsidR="0058516A" w:rsidRDefault="00FA5F45">
          <w:pPr>
            <w:pStyle w:val="8F55170BE1E644E89E11707B9C656945"/>
          </w:pPr>
          <w:r w:rsidRPr="0043669D">
            <w:rPr>
              <w:rStyle w:val="placeholder1Char"/>
              <w:sz w:val="18"/>
              <w:szCs w:val="18"/>
            </w:rPr>
            <w:t>________</w:t>
          </w:r>
        </w:p>
      </w:docPartBody>
    </w:docPart>
    <w:docPart>
      <w:docPartPr>
        <w:name w:val="3240836C027140909B320234B62F2204"/>
        <w:category>
          <w:name w:val="常规"/>
          <w:gallery w:val="placeholder"/>
        </w:category>
        <w:types>
          <w:type w:val="bbPlcHdr"/>
        </w:types>
        <w:behaviors>
          <w:behavior w:val="content"/>
        </w:behaviors>
        <w:guid w:val="{E66D87AD-5C92-4AC1-8E8E-62564C98FC25}"/>
      </w:docPartPr>
      <w:docPartBody>
        <w:p w:rsidR="0058516A" w:rsidRDefault="00FA5F45">
          <w:pPr>
            <w:pStyle w:val="3240836C027140909B320234B62F2204"/>
          </w:pPr>
          <w:r w:rsidRPr="0043669D">
            <w:rPr>
              <w:rStyle w:val="placeholder1Char"/>
              <w:sz w:val="18"/>
              <w:szCs w:val="18"/>
            </w:rPr>
            <w:t>________</w:t>
          </w:r>
        </w:p>
      </w:docPartBody>
    </w:docPart>
    <w:docPart>
      <w:docPartPr>
        <w:name w:val="D819F0B241074272965DC457047899C4"/>
        <w:category>
          <w:name w:val="常规"/>
          <w:gallery w:val="placeholder"/>
        </w:category>
        <w:types>
          <w:type w:val="bbPlcHdr"/>
        </w:types>
        <w:behaviors>
          <w:behavior w:val="content"/>
        </w:behaviors>
        <w:guid w:val="{2C55BDBC-6C58-46CC-AE03-BDA3A3072BC1}"/>
      </w:docPartPr>
      <w:docPartBody>
        <w:p w:rsidR="0058516A" w:rsidRDefault="00FA5F45">
          <w:pPr>
            <w:pStyle w:val="D819F0B241074272965DC457047899C4"/>
          </w:pPr>
          <w:r w:rsidRPr="0043669D">
            <w:rPr>
              <w:rStyle w:val="placeholder1Char"/>
              <w:sz w:val="18"/>
              <w:szCs w:val="18"/>
            </w:rPr>
            <w:t>____________</w:t>
          </w:r>
        </w:p>
      </w:docPartBody>
    </w:docPart>
    <w:docPart>
      <w:docPartPr>
        <w:name w:val="28A86238790D45CF92F52BB4D2F3CC0D"/>
        <w:category>
          <w:name w:val="常规"/>
          <w:gallery w:val="placeholder"/>
        </w:category>
        <w:types>
          <w:type w:val="bbPlcHdr"/>
        </w:types>
        <w:behaviors>
          <w:behavior w:val="content"/>
        </w:behaviors>
        <w:guid w:val="{8C69C81B-9F22-4D52-9BD9-4CF494975AE6}"/>
      </w:docPartPr>
      <w:docPartBody>
        <w:p w:rsidR="0058516A" w:rsidRDefault="00FA5F45">
          <w:pPr>
            <w:pStyle w:val="28A86238790D45CF92F52BB4D2F3CC0D"/>
          </w:pPr>
          <w:r w:rsidRPr="0043669D">
            <w:rPr>
              <w:rStyle w:val="placeholder1Char"/>
              <w:sz w:val="18"/>
              <w:szCs w:val="18"/>
            </w:rPr>
            <w:t>________</w:t>
          </w:r>
        </w:p>
      </w:docPartBody>
    </w:docPart>
    <w:docPart>
      <w:docPartPr>
        <w:name w:val="360E9804AAD44990946580B89B4B060A"/>
        <w:category>
          <w:name w:val="常规"/>
          <w:gallery w:val="placeholder"/>
        </w:category>
        <w:types>
          <w:type w:val="bbPlcHdr"/>
        </w:types>
        <w:behaviors>
          <w:behavior w:val="content"/>
        </w:behaviors>
        <w:guid w:val="{074E3EF3-387D-4542-B598-5A97EFA1A7E9}"/>
      </w:docPartPr>
      <w:docPartBody>
        <w:p w:rsidR="0058516A" w:rsidRDefault="00FA5F45">
          <w:pPr>
            <w:pStyle w:val="360E9804AAD44990946580B89B4B060A"/>
          </w:pPr>
          <w:r w:rsidRPr="0043669D">
            <w:rPr>
              <w:rStyle w:val="placeholder1Char"/>
              <w:sz w:val="18"/>
              <w:szCs w:val="18"/>
            </w:rPr>
            <w:t>________</w:t>
          </w:r>
        </w:p>
      </w:docPartBody>
    </w:docPart>
    <w:docPart>
      <w:docPartPr>
        <w:name w:val="4BD8F6252AAA44BEBDE3B37772F8E4EC"/>
        <w:category>
          <w:name w:val="常规"/>
          <w:gallery w:val="placeholder"/>
        </w:category>
        <w:types>
          <w:type w:val="bbPlcHdr"/>
        </w:types>
        <w:behaviors>
          <w:behavior w:val="content"/>
        </w:behaviors>
        <w:guid w:val="{2EDF4947-6711-451D-9C9A-92C641FD7A53}"/>
      </w:docPartPr>
      <w:docPartBody>
        <w:p w:rsidR="0058516A" w:rsidRDefault="00FA5F45">
          <w:pPr>
            <w:pStyle w:val="4BD8F6252AAA44BEBDE3B37772F8E4EC"/>
          </w:pPr>
          <w:r w:rsidRPr="0043669D">
            <w:rPr>
              <w:rStyle w:val="placeholder1Char"/>
              <w:sz w:val="18"/>
              <w:szCs w:val="18"/>
            </w:rPr>
            <w:t>________</w:t>
          </w:r>
        </w:p>
      </w:docPartBody>
    </w:docPart>
    <w:docPart>
      <w:docPartPr>
        <w:name w:val="8E3884A726934693B830213FAE35952F"/>
        <w:category>
          <w:name w:val="常规"/>
          <w:gallery w:val="placeholder"/>
        </w:category>
        <w:types>
          <w:type w:val="bbPlcHdr"/>
        </w:types>
        <w:behaviors>
          <w:behavior w:val="content"/>
        </w:behaviors>
        <w:guid w:val="{48E42348-1876-4C64-B204-DF954683448E}"/>
      </w:docPartPr>
      <w:docPartBody>
        <w:p w:rsidR="0058516A" w:rsidRDefault="00FA5F45">
          <w:pPr>
            <w:pStyle w:val="8E3884A726934693B830213FAE35952F"/>
          </w:pPr>
          <w:r w:rsidRPr="0043669D">
            <w:rPr>
              <w:rStyle w:val="placeholder1Char"/>
              <w:sz w:val="18"/>
              <w:szCs w:val="18"/>
            </w:rPr>
            <w:t>____________</w:t>
          </w:r>
        </w:p>
      </w:docPartBody>
    </w:docPart>
    <w:docPart>
      <w:docPartPr>
        <w:name w:val="822298074270494A9CDC2BFECE3925CB"/>
        <w:category>
          <w:name w:val="常规"/>
          <w:gallery w:val="placeholder"/>
        </w:category>
        <w:types>
          <w:type w:val="bbPlcHdr"/>
        </w:types>
        <w:behaviors>
          <w:behavior w:val="content"/>
        </w:behaviors>
        <w:guid w:val="{76584C1D-F384-4324-9B90-1326554DFEE6}"/>
      </w:docPartPr>
      <w:docPartBody>
        <w:p w:rsidR="0058516A" w:rsidRDefault="00FA5F45">
          <w:pPr>
            <w:pStyle w:val="822298074270494A9CDC2BFECE3925CB"/>
          </w:pPr>
          <w:r w:rsidRPr="0043669D">
            <w:rPr>
              <w:rStyle w:val="placeholder1Char"/>
              <w:sz w:val="18"/>
              <w:szCs w:val="18"/>
            </w:rPr>
            <w:t>________</w:t>
          </w:r>
        </w:p>
      </w:docPartBody>
    </w:docPart>
    <w:docPart>
      <w:docPartPr>
        <w:name w:val="84780842AB2E4977990D7EF11237A649"/>
        <w:category>
          <w:name w:val="常规"/>
          <w:gallery w:val="placeholder"/>
        </w:category>
        <w:types>
          <w:type w:val="bbPlcHdr"/>
        </w:types>
        <w:behaviors>
          <w:behavior w:val="content"/>
        </w:behaviors>
        <w:guid w:val="{5822CECF-6F15-4FA6-ACB0-AAB87B9B0DB4}"/>
      </w:docPartPr>
      <w:docPartBody>
        <w:p w:rsidR="0058516A" w:rsidRDefault="00FA5F45">
          <w:pPr>
            <w:pStyle w:val="84780842AB2E4977990D7EF11237A649"/>
          </w:pPr>
          <w:r w:rsidRPr="0043669D">
            <w:rPr>
              <w:rStyle w:val="placeholder1Char"/>
              <w:sz w:val="18"/>
              <w:szCs w:val="18"/>
            </w:rPr>
            <w:t>________</w:t>
          </w:r>
        </w:p>
      </w:docPartBody>
    </w:docPart>
    <w:docPart>
      <w:docPartPr>
        <w:name w:val="3113A81BE4BD4C7A97AA0CD7FB84E831"/>
        <w:category>
          <w:name w:val="常规"/>
          <w:gallery w:val="placeholder"/>
        </w:category>
        <w:types>
          <w:type w:val="bbPlcHdr"/>
        </w:types>
        <w:behaviors>
          <w:behavior w:val="content"/>
        </w:behaviors>
        <w:guid w:val="{605D3154-A0DA-434E-B73C-C599F1AF6A75}"/>
      </w:docPartPr>
      <w:docPartBody>
        <w:p w:rsidR="0058516A" w:rsidRDefault="00FA5F45">
          <w:pPr>
            <w:pStyle w:val="3113A81BE4BD4C7A97AA0CD7FB84E831"/>
          </w:pPr>
          <w:r w:rsidRPr="0043669D">
            <w:rPr>
              <w:rStyle w:val="placeholder1Char"/>
              <w:sz w:val="18"/>
              <w:szCs w:val="18"/>
            </w:rPr>
            <w:t>____________</w:t>
          </w:r>
        </w:p>
      </w:docPartBody>
    </w:docPart>
    <w:docPart>
      <w:docPartPr>
        <w:name w:val="93327BD9D4834B33A7BCB29D66E4ECFE"/>
        <w:category>
          <w:name w:val="常规"/>
          <w:gallery w:val="placeholder"/>
        </w:category>
        <w:types>
          <w:type w:val="bbPlcHdr"/>
        </w:types>
        <w:behaviors>
          <w:behavior w:val="content"/>
        </w:behaviors>
        <w:guid w:val="{6DBBDC60-DDC6-4EA5-9F27-6E2BDC74939B}"/>
      </w:docPartPr>
      <w:docPartBody>
        <w:p w:rsidR="0058516A" w:rsidRDefault="00FA5F45">
          <w:pPr>
            <w:pStyle w:val="93327BD9D4834B33A7BCB29D66E4ECFE"/>
          </w:pPr>
          <w:r w:rsidRPr="0043669D">
            <w:rPr>
              <w:rStyle w:val="placeholder1Char"/>
              <w:sz w:val="18"/>
              <w:szCs w:val="18"/>
            </w:rPr>
            <w:t>________</w:t>
          </w:r>
        </w:p>
      </w:docPartBody>
    </w:docPart>
    <w:docPart>
      <w:docPartPr>
        <w:name w:val="696873EEF83843B0A4969C499247F9BC"/>
        <w:category>
          <w:name w:val="常规"/>
          <w:gallery w:val="placeholder"/>
        </w:category>
        <w:types>
          <w:type w:val="bbPlcHdr"/>
        </w:types>
        <w:behaviors>
          <w:behavior w:val="content"/>
        </w:behaviors>
        <w:guid w:val="{BD4203DD-FECE-41D2-AC7D-57EA19C2C648}"/>
      </w:docPartPr>
      <w:docPartBody>
        <w:p w:rsidR="0058516A" w:rsidRDefault="00FA5F45">
          <w:pPr>
            <w:pStyle w:val="696873EEF83843B0A4969C499247F9BC"/>
          </w:pPr>
          <w:r w:rsidRPr="0043669D">
            <w:rPr>
              <w:rStyle w:val="placeholder1Char"/>
              <w:sz w:val="18"/>
              <w:szCs w:val="18"/>
            </w:rPr>
            <w:t>________</w:t>
          </w:r>
        </w:p>
      </w:docPartBody>
    </w:docPart>
    <w:docPart>
      <w:docPartPr>
        <w:name w:val="C1A7E9850B224709BACE152169320AA7"/>
        <w:category>
          <w:name w:val="常规"/>
          <w:gallery w:val="placeholder"/>
        </w:category>
        <w:types>
          <w:type w:val="bbPlcHdr"/>
        </w:types>
        <w:behaviors>
          <w:behavior w:val="content"/>
        </w:behaviors>
        <w:guid w:val="{1A071A08-306C-4EA4-991A-AADF4F07977C}"/>
      </w:docPartPr>
      <w:docPartBody>
        <w:p w:rsidR="0058516A" w:rsidRDefault="00FA5F45">
          <w:pPr>
            <w:pStyle w:val="C1A7E9850B224709BACE152169320AA7"/>
          </w:pPr>
          <w:r w:rsidRPr="0043669D">
            <w:rPr>
              <w:rStyle w:val="placeholder1Char"/>
              <w:sz w:val="18"/>
              <w:szCs w:val="18"/>
            </w:rPr>
            <w:t>________</w:t>
          </w:r>
        </w:p>
      </w:docPartBody>
    </w:docPart>
    <w:docPart>
      <w:docPartPr>
        <w:name w:val="70EEE3C2588F456BA8C092D4FA6634E2"/>
        <w:category>
          <w:name w:val="常规"/>
          <w:gallery w:val="placeholder"/>
        </w:category>
        <w:types>
          <w:type w:val="bbPlcHdr"/>
        </w:types>
        <w:behaviors>
          <w:behavior w:val="content"/>
        </w:behaviors>
        <w:guid w:val="{5DFC05EE-4E57-4A92-A1BF-E826AECFAEA6}"/>
      </w:docPartPr>
      <w:docPartBody>
        <w:p w:rsidR="0058516A" w:rsidRDefault="00FA5F45">
          <w:pPr>
            <w:pStyle w:val="70EEE3C2588F456BA8C092D4FA6634E2"/>
          </w:pPr>
          <w:r w:rsidRPr="0043669D">
            <w:rPr>
              <w:rStyle w:val="placeholder1Char"/>
              <w:sz w:val="18"/>
              <w:szCs w:val="18"/>
            </w:rPr>
            <w:t>____________</w:t>
          </w:r>
        </w:p>
      </w:docPartBody>
    </w:docPart>
    <w:docPart>
      <w:docPartPr>
        <w:name w:val="029EDD0636124CEB8159EB60B70B2148"/>
        <w:category>
          <w:name w:val="常规"/>
          <w:gallery w:val="placeholder"/>
        </w:category>
        <w:types>
          <w:type w:val="bbPlcHdr"/>
        </w:types>
        <w:behaviors>
          <w:behavior w:val="content"/>
        </w:behaviors>
        <w:guid w:val="{01B9D1F0-35C2-4FC7-8FA8-E65E4061F69C}"/>
      </w:docPartPr>
      <w:docPartBody>
        <w:p w:rsidR="0058516A" w:rsidRDefault="00FA5F45">
          <w:pPr>
            <w:pStyle w:val="029EDD0636124CEB8159EB60B70B2148"/>
          </w:pPr>
          <w:r w:rsidRPr="0043669D">
            <w:rPr>
              <w:rStyle w:val="placeholder1Char"/>
              <w:sz w:val="18"/>
              <w:szCs w:val="18"/>
            </w:rPr>
            <w:t>________</w:t>
          </w:r>
        </w:p>
      </w:docPartBody>
    </w:docPart>
    <w:docPart>
      <w:docPartPr>
        <w:name w:val="F829CC3BBE484D11B415D31B9169A4FC"/>
        <w:category>
          <w:name w:val="常规"/>
          <w:gallery w:val="placeholder"/>
        </w:category>
        <w:types>
          <w:type w:val="bbPlcHdr"/>
        </w:types>
        <w:behaviors>
          <w:behavior w:val="content"/>
        </w:behaviors>
        <w:guid w:val="{25837A20-3207-465A-9642-F9A3E97F5453}"/>
      </w:docPartPr>
      <w:docPartBody>
        <w:p w:rsidR="0058516A" w:rsidRDefault="00FA5F45">
          <w:pPr>
            <w:pStyle w:val="F829CC3BBE484D11B415D31B9169A4FC"/>
          </w:pPr>
          <w:r w:rsidRPr="0043669D">
            <w:rPr>
              <w:rStyle w:val="placeholder1Char"/>
              <w:sz w:val="18"/>
              <w:szCs w:val="18"/>
            </w:rPr>
            <w:t>________</w:t>
          </w:r>
        </w:p>
      </w:docPartBody>
    </w:docPart>
    <w:docPart>
      <w:docPartPr>
        <w:name w:val="4F019003AB3C4EF49B582CED73829AEE"/>
        <w:category>
          <w:name w:val="常规"/>
          <w:gallery w:val="placeholder"/>
        </w:category>
        <w:types>
          <w:type w:val="bbPlcHdr"/>
        </w:types>
        <w:behaviors>
          <w:behavior w:val="content"/>
        </w:behaviors>
        <w:guid w:val="{488D13D1-D4DC-45A1-88A5-72E5A671123B}"/>
      </w:docPartPr>
      <w:docPartBody>
        <w:p w:rsidR="0058516A" w:rsidRDefault="00FA5F45">
          <w:pPr>
            <w:pStyle w:val="4F019003AB3C4EF49B582CED73829AEE"/>
          </w:pPr>
          <w:r w:rsidRPr="0043669D">
            <w:rPr>
              <w:rStyle w:val="placeholder1Char"/>
              <w:sz w:val="18"/>
              <w:szCs w:val="18"/>
            </w:rPr>
            <w:t>____________</w:t>
          </w:r>
        </w:p>
      </w:docPartBody>
    </w:docPart>
    <w:docPart>
      <w:docPartPr>
        <w:name w:val="A45ACFEC08A24EF68BFC303B8ABA0931"/>
        <w:category>
          <w:name w:val="常规"/>
          <w:gallery w:val="placeholder"/>
        </w:category>
        <w:types>
          <w:type w:val="bbPlcHdr"/>
        </w:types>
        <w:behaviors>
          <w:behavior w:val="content"/>
        </w:behaviors>
        <w:guid w:val="{9B7D172C-7B79-41BF-AA50-7702342EF48B}"/>
      </w:docPartPr>
      <w:docPartBody>
        <w:p w:rsidR="0058516A" w:rsidRDefault="00FA5F45">
          <w:pPr>
            <w:pStyle w:val="A45ACFEC08A24EF68BFC303B8ABA0931"/>
          </w:pPr>
          <w:r w:rsidRPr="0043669D">
            <w:rPr>
              <w:rStyle w:val="placeholder1Char"/>
              <w:sz w:val="18"/>
              <w:szCs w:val="18"/>
            </w:rPr>
            <w:t>________</w:t>
          </w:r>
        </w:p>
      </w:docPartBody>
    </w:docPart>
    <w:docPart>
      <w:docPartPr>
        <w:name w:val="057ADA0120F14EB887B080A4B75B8452"/>
        <w:category>
          <w:name w:val="常规"/>
          <w:gallery w:val="placeholder"/>
        </w:category>
        <w:types>
          <w:type w:val="bbPlcHdr"/>
        </w:types>
        <w:behaviors>
          <w:behavior w:val="content"/>
        </w:behaviors>
        <w:guid w:val="{4EBE68E5-45E8-40E3-905D-0418073CD5AA}"/>
      </w:docPartPr>
      <w:docPartBody>
        <w:p w:rsidR="0058516A" w:rsidRDefault="00FA5F45">
          <w:pPr>
            <w:pStyle w:val="057ADA0120F14EB887B080A4B75B8452"/>
          </w:pPr>
          <w:r w:rsidRPr="0043669D">
            <w:rPr>
              <w:rStyle w:val="placeholder1Char"/>
              <w:sz w:val="18"/>
              <w:szCs w:val="18"/>
            </w:rPr>
            <w:t>________</w:t>
          </w:r>
        </w:p>
      </w:docPartBody>
    </w:docPart>
    <w:docPart>
      <w:docPartPr>
        <w:name w:val="CA247F4278C24A8084418244A8D11113"/>
        <w:category>
          <w:name w:val="常规"/>
          <w:gallery w:val="placeholder"/>
        </w:category>
        <w:types>
          <w:type w:val="bbPlcHdr"/>
        </w:types>
        <w:behaviors>
          <w:behavior w:val="content"/>
        </w:behaviors>
        <w:guid w:val="{2D933168-B1E4-4D25-A6FE-9B885C7CE897}"/>
      </w:docPartPr>
      <w:docPartBody>
        <w:p w:rsidR="0058516A" w:rsidRDefault="00FA5F45">
          <w:pPr>
            <w:pStyle w:val="CA247F4278C24A8084418244A8D11113"/>
          </w:pPr>
          <w:r w:rsidRPr="0043669D">
            <w:rPr>
              <w:rStyle w:val="placeholder1Char"/>
              <w:sz w:val="18"/>
              <w:szCs w:val="18"/>
            </w:rPr>
            <w:t>________</w:t>
          </w:r>
        </w:p>
      </w:docPartBody>
    </w:docPart>
    <w:docPart>
      <w:docPartPr>
        <w:name w:val="7621AE8334A64E1384AC209BD7B41A39"/>
        <w:category>
          <w:name w:val="常规"/>
          <w:gallery w:val="placeholder"/>
        </w:category>
        <w:types>
          <w:type w:val="bbPlcHdr"/>
        </w:types>
        <w:behaviors>
          <w:behavior w:val="content"/>
        </w:behaviors>
        <w:guid w:val="{0DD8550E-234C-496B-8DC3-B0F2A04A5D6B}"/>
      </w:docPartPr>
      <w:docPartBody>
        <w:p w:rsidR="0058516A" w:rsidRDefault="00FA5F45">
          <w:pPr>
            <w:pStyle w:val="7621AE8334A64E1384AC209BD7B41A39"/>
          </w:pPr>
          <w:r w:rsidRPr="0043669D">
            <w:rPr>
              <w:rStyle w:val="placeholder1Char"/>
              <w:sz w:val="18"/>
              <w:szCs w:val="18"/>
            </w:rPr>
            <w:t>____________</w:t>
          </w:r>
        </w:p>
      </w:docPartBody>
    </w:docPart>
    <w:docPart>
      <w:docPartPr>
        <w:name w:val="1C2980D6DC32415B8CF73C184C277D66"/>
        <w:category>
          <w:name w:val="常规"/>
          <w:gallery w:val="placeholder"/>
        </w:category>
        <w:types>
          <w:type w:val="bbPlcHdr"/>
        </w:types>
        <w:behaviors>
          <w:behavior w:val="content"/>
        </w:behaviors>
        <w:guid w:val="{F026FBB2-0205-4028-A3B5-5C01613AD7FE}"/>
      </w:docPartPr>
      <w:docPartBody>
        <w:p w:rsidR="0058516A" w:rsidRDefault="00FA5F45">
          <w:pPr>
            <w:pStyle w:val="1C2980D6DC32415B8CF73C184C277D66"/>
          </w:pPr>
          <w:r w:rsidRPr="0043669D">
            <w:rPr>
              <w:rStyle w:val="placeholder1Char"/>
              <w:sz w:val="18"/>
              <w:szCs w:val="18"/>
            </w:rPr>
            <w:t>________</w:t>
          </w:r>
        </w:p>
      </w:docPartBody>
    </w:docPart>
    <w:docPart>
      <w:docPartPr>
        <w:name w:val="2D65EE3B6AB94053A207A32228308B28"/>
        <w:category>
          <w:name w:val="常规"/>
          <w:gallery w:val="placeholder"/>
        </w:category>
        <w:types>
          <w:type w:val="bbPlcHdr"/>
        </w:types>
        <w:behaviors>
          <w:behavior w:val="content"/>
        </w:behaviors>
        <w:guid w:val="{FD1EE477-AB85-4D83-997A-0A597BAF2143}"/>
      </w:docPartPr>
      <w:docPartBody>
        <w:p w:rsidR="0058516A" w:rsidRDefault="00FA5F45">
          <w:pPr>
            <w:pStyle w:val="2D65EE3B6AB94053A207A32228308B28"/>
          </w:pPr>
          <w:r w:rsidRPr="0043669D">
            <w:rPr>
              <w:rStyle w:val="placeholder1Char"/>
              <w:sz w:val="18"/>
              <w:szCs w:val="18"/>
            </w:rPr>
            <w:t>________</w:t>
          </w:r>
        </w:p>
      </w:docPartBody>
    </w:docPart>
    <w:docPart>
      <w:docPartPr>
        <w:name w:val="38D0CBE9CA964C7CB0A1422345B43055"/>
        <w:category>
          <w:name w:val="常规"/>
          <w:gallery w:val="placeholder"/>
        </w:category>
        <w:types>
          <w:type w:val="bbPlcHdr"/>
        </w:types>
        <w:behaviors>
          <w:behavior w:val="content"/>
        </w:behaviors>
        <w:guid w:val="{8CF9E0F6-A4DB-440A-B306-DAE4A2400A51}"/>
      </w:docPartPr>
      <w:docPartBody>
        <w:p w:rsidR="0058516A" w:rsidRDefault="00FA5F45">
          <w:pPr>
            <w:pStyle w:val="38D0CBE9CA964C7CB0A1422345B43055"/>
          </w:pPr>
          <w:r w:rsidRPr="0043669D">
            <w:rPr>
              <w:rStyle w:val="placeholder1Char"/>
              <w:sz w:val="18"/>
              <w:szCs w:val="18"/>
            </w:rPr>
            <w:t>____________</w:t>
          </w:r>
        </w:p>
      </w:docPartBody>
    </w:docPart>
    <w:docPart>
      <w:docPartPr>
        <w:name w:val="20EE6D76B68D46CFB1B26761239EA820"/>
        <w:category>
          <w:name w:val="常规"/>
          <w:gallery w:val="placeholder"/>
        </w:category>
        <w:types>
          <w:type w:val="bbPlcHdr"/>
        </w:types>
        <w:behaviors>
          <w:behavior w:val="content"/>
        </w:behaviors>
        <w:guid w:val="{05A8DC61-E1FE-4C96-A040-4F8C068E3F6A}"/>
      </w:docPartPr>
      <w:docPartBody>
        <w:p w:rsidR="0058516A" w:rsidRDefault="00FA5F45">
          <w:pPr>
            <w:pStyle w:val="20EE6D76B68D46CFB1B26761239EA820"/>
          </w:pPr>
          <w:r w:rsidRPr="0043669D">
            <w:rPr>
              <w:rStyle w:val="placeholder1Char"/>
              <w:sz w:val="18"/>
              <w:szCs w:val="18"/>
            </w:rPr>
            <w:t>________</w:t>
          </w:r>
        </w:p>
      </w:docPartBody>
    </w:docPart>
    <w:docPart>
      <w:docPartPr>
        <w:name w:val="37675A137F2943809123902B1AECC161"/>
        <w:category>
          <w:name w:val="常规"/>
          <w:gallery w:val="placeholder"/>
        </w:category>
        <w:types>
          <w:type w:val="bbPlcHdr"/>
        </w:types>
        <w:behaviors>
          <w:behavior w:val="content"/>
        </w:behaviors>
        <w:guid w:val="{7696A805-2BAB-4144-8B73-07A9E9AF7340}"/>
      </w:docPartPr>
      <w:docPartBody>
        <w:p w:rsidR="0058516A" w:rsidRDefault="00FA5F45">
          <w:pPr>
            <w:pStyle w:val="37675A137F2943809123902B1AECC161"/>
          </w:pPr>
          <w:r w:rsidRPr="0043669D">
            <w:rPr>
              <w:rStyle w:val="placeholder1Char"/>
              <w:sz w:val="18"/>
              <w:szCs w:val="18"/>
            </w:rPr>
            <w:t>________</w:t>
          </w:r>
        </w:p>
      </w:docPartBody>
    </w:docPart>
    <w:docPart>
      <w:docPartPr>
        <w:name w:val="55AA0B0F78754FFA84B5B36A91157DCD"/>
        <w:category>
          <w:name w:val="常规"/>
          <w:gallery w:val="placeholder"/>
        </w:category>
        <w:types>
          <w:type w:val="bbPlcHdr"/>
        </w:types>
        <w:behaviors>
          <w:behavior w:val="content"/>
        </w:behaviors>
        <w:guid w:val="{DE33D9D0-3F89-4BAF-BCE5-21378857937D}"/>
      </w:docPartPr>
      <w:docPartBody>
        <w:p w:rsidR="0058516A" w:rsidRDefault="00FA5F45">
          <w:pPr>
            <w:pStyle w:val="55AA0B0F78754FFA84B5B36A91157DCD"/>
          </w:pPr>
          <w:r w:rsidRPr="0043669D">
            <w:rPr>
              <w:rStyle w:val="placeholder1Char"/>
              <w:sz w:val="18"/>
              <w:szCs w:val="18"/>
            </w:rPr>
            <w:t>________</w:t>
          </w:r>
        </w:p>
      </w:docPartBody>
    </w:docPart>
    <w:docPart>
      <w:docPartPr>
        <w:name w:val="40CA46C1346347EE96C7AEE5C08DAD1E"/>
        <w:category>
          <w:name w:val="常规"/>
          <w:gallery w:val="placeholder"/>
        </w:category>
        <w:types>
          <w:type w:val="bbPlcHdr"/>
        </w:types>
        <w:behaviors>
          <w:behavior w:val="content"/>
        </w:behaviors>
        <w:guid w:val="{4802E056-0ADC-425A-B82B-D3A8BD841BAC}"/>
      </w:docPartPr>
      <w:docPartBody>
        <w:p w:rsidR="0058516A" w:rsidRDefault="00FA5F45">
          <w:pPr>
            <w:pStyle w:val="40CA46C1346347EE96C7AEE5C08DAD1E"/>
          </w:pPr>
          <w:r w:rsidRPr="0043669D">
            <w:rPr>
              <w:rStyle w:val="placeholder1Char"/>
              <w:sz w:val="18"/>
              <w:szCs w:val="18"/>
            </w:rPr>
            <w:t>____________</w:t>
          </w:r>
        </w:p>
      </w:docPartBody>
    </w:docPart>
    <w:docPart>
      <w:docPartPr>
        <w:name w:val="5AC0C48793BD47B3B2C74C68804D2EEA"/>
        <w:category>
          <w:name w:val="常规"/>
          <w:gallery w:val="placeholder"/>
        </w:category>
        <w:types>
          <w:type w:val="bbPlcHdr"/>
        </w:types>
        <w:behaviors>
          <w:behavior w:val="content"/>
        </w:behaviors>
        <w:guid w:val="{9ADB0D1B-DAAB-4978-89ED-17E39A7465C1}"/>
      </w:docPartPr>
      <w:docPartBody>
        <w:p w:rsidR="0058516A" w:rsidRDefault="00FA5F45">
          <w:pPr>
            <w:pStyle w:val="5AC0C48793BD47B3B2C74C68804D2EEA"/>
          </w:pPr>
          <w:r w:rsidRPr="0043669D">
            <w:rPr>
              <w:rStyle w:val="placeholder1Char"/>
              <w:sz w:val="18"/>
              <w:szCs w:val="18"/>
            </w:rPr>
            <w:t>________</w:t>
          </w:r>
        </w:p>
      </w:docPartBody>
    </w:docPart>
    <w:docPart>
      <w:docPartPr>
        <w:name w:val="8DBF44079F2D44E69ED7A34452682A30"/>
        <w:category>
          <w:name w:val="常规"/>
          <w:gallery w:val="placeholder"/>
        </w:category>
        <w:types>
          <w:type w:val="bbPlcHdr"/>
        </w:types>
        <w:behaviors>
          <w:behavior w:val="content"/>
        </w:behaviors>
        <w:guid w:val="{8B2513C3-C7B1-47D6-AD06-EA50E29EFD8A}"/>
      </w:docPartPr>
      <w:docPartBody>
        <w:p w:rsidR="0058516A" w:rsidRDefault="00FA5F45">
          <w:pPr>
            <w:pStyle w:val="8DBF44079F2D44E69ED7A34452682A30"/>
          </w:pPr>
          <w:r w:rsidRPr="0043669D">
            <w:rPr>
              <w:rStyle w:val="placeholder1Char"/>
              <w:sz w:val="18"/>
              <w:szCs w:val="18"/>
            </w:rPr>
            <w:t>________</w:t>
          </w:r>
        </w:p>
      </w:docPartBody>
    </w:docPart>
    <w:docPart>
      <w:docPartPr>
        <w:name w:val="1C3B0C1B723F4C3D9768B345745A41B3"/>
        <w:category>
          <w:name w:val="常规"/>
          <w:gallery w:val="placeholder"/>
        </w:category>
        <w:types>
          <w:type w:val="bbPlcHdr"/>
        </w:types>
        <w:behaviors>
          <w:behavior w:val="content"/>
        </w:behaviors>
        <w:guid w:val="{27ECB7A5-C49E-4CAB-A45C-AAC70C24F94A}"/>
      </w:docPartPr>
      <w:docPartBody>
        <w:p w:rsidR="0058516A" w:rsidRDefault="00FA5F45">
          <w:pPr>
            <w:pStyle w:val="1C3B0C1B723F4C3D9768B345745A41B3"/>
          </w:pPr>
          <w:r w:rsidRPr="0043669D">
            <w:rPr>
              <w:rStyle w:val="placeholder1Char"/>
              <w:sz w:val="18"/>
              <w:szCs w:val="18"/>
            </w:rPr>
            <w:t>____________</w:t>
          </w:r>
        </w:p>
      </w:docPartBody>
    </w:docPart>
    <w:docPart>
      <w:docPartPr>
        <w:name w:val="DFBCA4E271174DD49242F72F1F2700DD"/>
        <w:category>
          <w:name w:val="常规"/>
          <w:gallery w:val="placeholder"/>
        </w:category>
        <w:types>
          <w:type w:val="bbPlcHdr"/>
        </w:types>
        <w:behaviors>
          <w:behavior w:val="content"/>
        </w:behaviors>
        <w:guid w:val="{04E20BDC-3BF6-4B26-BEC7-76EAF489CCC2}"/>
      </w:docPartPr>
      <w:docPartBody>
        <w:p w:rsidR="0058516A" w:rsidRDefault="00FA5F45">
          <w:pPr>
            <w:pStyle w:val="DFBCA4E271174DD49242F72F1F2700DD"/>
          </w:pPr>
          <w:r w:rsidRPr="0043669D">
            <w:rPr>
              <w:rStyle w:val="placeholder1Char"/>
              <w:sz w:val="18"/>
              <w:szCs w:val="18"/>
            </w:rPr>
            <w:t>________</w:t>
          </w:r>
        </w:p>
      </w:docPartBody>
    </w:docPart>
    <w:docPart>
      <w:docPartPr>
        <w:name w:val="E72232B97E764A0887CD7A2B2BACD85E"/>
        <w:category>
          <w:name w:val="常规"/>
          <w:gallery w:val="placeholder"/>
        </w:category>
        <w:types>
          <w:type w:val="bbPlcHdr"/>
        </w:types>
        <w:behaviors>
          <w:behavior w:val="content"/>
        </w:behaviors>
        <w:guid w:val="{1E388DD7-5DBF-4EAF-A885-09BB4BE4FAE0}"/>
      </w:docPartPr>
      <w:docPartBody>
        <w:p w:rsidR="0058516A" w:rsidRDefault="00FA5F45">
          <w:pPr>
            <w:pStyle w:val="E72232B97E764A0887CD7A2B2BACD85E"/>
          </w:pPr>
          <w:r w:rsidRPr="0043669D">
            <w:rPr>
              <w:rStyle w:val="placeholder1Char"/>
              <w:sz w:val="18"/>
              <w:szCs w:val="18"/>
            </w:rPr>
            <w:t>________</w:t>
          </w:r>
        </w:p>
      </w:docPartBody>
    </w:docPart>
    <w:docPart>
      <w:docPartPr>
        <w:name w:val="07D8952DDF7E4D4ABFCF2978AA9BFAA3"/>
        <w:category>
          <w:name w:val="常规"/>
          <w:gallery w:val="placeholder"/>
        </w:category>
        <w:types>
          <w:type w:val="bbPlcHdr"/>
        </w:types>
        <w:behaviors>
          <w:behavior w:val="content"/>
        </w:behaviors>
        <w:guid w:val="{FE13DE36-BA62-4049-9DA7-B9274FFF3E59}"/>
      </w:docPartPr>
      <w:docPartBody>
        <w:p w:rsidR="0058516A" w:rsidRDefault="00FA5F45">
          <w:pPr>
            <w:pStyle w:val="07D8952DDF7E4D4ABFCF2978AA9BFAA3"/>
          </w:pPr>
          <w:r w:rsidRPr="0043669D">
            <w:rPr>
              <w:rStyle w:val="placeholder1Char"/>
              <w:sz w:val="18"/>
              <w:szCs w:val="18"/>
            </w:rPr>
            <w:t>________</w:t>
          </w:r>
        </w:p>
      </w:docPartBody>
    </w:docPart>
    <w:docPart>
      <w:docPartPr>
        <w:name w:val="38CF0B628F014158AE2D74B530950BEC"/>
        <w:category>
          <w:name w:val="常规"/>
          <w:gallery w:val="placeholder"/>
        </w:category>
        <w:types>
          <w:type w:val="bbPlcHdr"/>
        </w:types>
        <w:behaviors>
          <w:behavior w:val="content"/>
        </w:behaviors>
        <w:guid w:val="{E2E5ED53-BC7F-4E24-81AE-C8C776B0336E}"/>
      </w:docPartPr>
      <w:docPartBody>
        <w:p w:rsidR="0058516A" w:rsidRDefault="00FA5F45">
          <w:pPr>
            <w:pStyle w:val="38CF0B628F014158AE2D74B530950BEC"/>
          </w:pPr>
          <w:r w:rsidRPr="0043669D">
            <w:rPr>
              <w:rStyle w:val="placeholder1Char"/>
              <w:sz w:val="18"/>
              <w:szCs w:val="18"/>
            </w:rPr>
            <w:t>____________</w:t>
          </w:r>
        </w:p>
      </w:docPartBody>
    </w:docPart>
    <w:docPart>
      <w:docPartPr>
        <w:name w:val="EDEFD81E655A41C199A658F4167D4853"/>
        <w:category>
          <w:name w:val="常规"/>
          <w:gallery w:val="placeholder"/>
        </w:category>
        <w:types>
          <w:type w:val="bbPlcHdr"/>
        </w:types>
        <w:behaviors>
          <w:behavior w:val="content"/>
        </w:behaviors>
        <w:guid w:val="{71E3BA17-4A45-46F8-9459-5118922346DB}"/>
      </w:docPartPr>
      <w:docPartBody>
        <w:p w:rsidR="0058516A" w:rsidRDefault="00FA5F45">
          <w:pPr>
            <w:pStyle w:val="EDEFD81E655A41C199A658F4167D4853"/>
          </w:pPr>
          <w:r w:rsidRPr="0043669D">
            <w:rPr>
              <w:rStyle w:val="placeholder1Char"/>
              <w:sz w:val="18"/>
              <w:szCs w:val="18"/>
            </w:rPr>
            <w:t>________</w:t>
          </w:r>
        </w:p>
      </w:docPartBody>
    </w:docPart>
    <w:docPart>
      <w:docPartPr>
        <w:name w:val="AAB0CE1A95244A0F944413AEC4F7C9A3"/>
        <w:category>
          <w:name w:val="常规"/>
          <w:gallery w:val="placeholder"/>
        </w:category>
        <w:types>
          <w:type w:val="bbPlcHdr"/>
        </w:types>
        <w:behaviors>
          <w:behavior w:val="content"/>
        </w:behaviors>
        <w:guid w:val="{BC31F4A4-E446-4354-ACC4-E27A006E39DB}"/>
      </w:docPartPr>
      <w:docPartBody>
        <w:p w:rsidR="0058516A" w:rsidRDefault="00FA5F45">
          <w:pPr>
            <w:pStyle w:val="AAB0CE1A95244A0F944413AEC4F7C9A3"/>
          </w:pPr>
          <w:r w:rsidRPr="0043669D">
            <w:rPr>
              <w:rStyle w:val="placeholder1Char"/>
              <w:sz w:val="18"/>
              <w:szCs w:val="18"/>
            </w:rPr>
            <w:t>________</w:t>
          </w:r>
        </w:p>
      </w:docPartBody>
    </w:docPart>
    <w:docPart>
      <w:docPartPr>
        <w:name w:val="CACD2F1F2B0142E4B537D35AE5B455F8"/>
        <w:category>
          <w:name w:val="常规"/>
          <w:gallery w:val="placeholder"/>
        </w:category>
        <w:types>
          <w:type w:val="bbPlcHdr"/>
        </w:types>
        <w:behaviors>
          <w:behavior w:val="content"/>
        </w:behaviors>
        <w:guid w:val="{EE32DB8E-AE17-4D53-A9D6-6B92E4B7C59C}"/>
      </w:docPartPr>
      <w:docPartBody>
        <w:p w:rsidR="0058516A" w:rsidRDefault="00FA5F45">
          <w:pPr>
            <w:pStyle w:val="CACD2F1F2B0142E4B537D35AE5B455F8"/>
          </w:pPr>
          <w:r w:rsidRPr="0043669D">
            <w:rPr>
              <w:rStyle w:val="placeholder1Char"/>
              <w:sz w:val="18"/>
              <w:szCs w:val="18"/>
            </w:rPr>
            <w:t>____________</w:t>
          </w:r>
        </w:p>
      </w:docPartBody>
    </w:docPart>
    <w:docPart>
      <w:docPartPr>
        <w:name w:val="2C0A44B9E41E4D7D8919B260B9C3B27A"/>
        <w:category>
          <w:name w:val="常规"/>
          <w:gallery w:val="placeholder"/>
        </w:category>
        <w:types>
          <w:type w:val="bbPlcHdr"/>
        </w:types>
        <w:behaviors>
          <w:behavior w:val="content"/>
        </w:behaviors>
        <w:guid w:val="{1C58CF5B-294D-433E-8693-3D69ED5E0BF5}"/>
      </w:docPartPr>
      <w:docPartBody>
        <w:p w:rsidR="0058516A" w:rsidRDefault="00FA5F45">
          <w:pPr>
            <w:pStyle w:val="2C0A44B9E41E4D7D8919B260B9C3B27A"/>
          </w:pPr>
          <w:r w:rsidRPr="0043669D">
            <w:rPr>
              <w:rStyle w:val="placeholder1Char"/>
              <w:sz w:val="18"/>
              <w:szCs w:val="18"/>
            </w:rPr>
            <w:t>________</w:t>
          </w:r>
        </w:p>
      </w:docPartBody>
    </w:docPart>
    <w:docPart>
      <w:docPartPr>
        <w:name w:val="951A2628BAEF4B2B8880181F89965FFC"/>
        <w:category>
          <w:name w:val="常规"/>
          <w:gallery w:val="placeholder"/>
        </w:category>
        <w:types>
          <w:type w:val="bbPlcHdr"/>
        </w:types>
        <w:behaviors>
          <w:behavior w:val="content"/>
        </w:behaviors>
        <w:guid w:val="{EFE9075F-E5EE-4BEF-9762-9DDD8626611F}"/>
      </w:docPartPr>
      <w:docPartBody>
        <w:p w:rsidR="0058516A" w:rsidRDefault="00FA5F45">
          <w:pPr>
            <w:pStyle w:val="951A2628BAEF4B2B8880181F89965FFC"/>
          </w:pPr>
          <w:r w:rsidRPr="0043669D">
            <w:rPr>
              <w:rStyle w:val="placeholder1Char"/>
              <w:sz w:val="18"/>
              <w:szCs w:val="18"/>
            </w:rPr>
            <w:t>________</w:t>
          </w:r>
        </w:p>
      </w:docPartBody>
    </w:docPart>
    <w:docPart>
      <w:docPartPr>
        <w:name w:val="15CB2682479241429F1EDA6C6060E94C"/>
        <w:category>
          <w:name w:val="常规"/>
          <w:gallery w:val="placeholder"/>
        </w:category>
        <w:types>
          <w:type w:val="bbPlcHdr"/>
        </w:types>
        <w:behaviors>
          <w:behavior w:val="content"/>
        </w:behaviors>
        <w:guid w:val="{8A1814F2-A14D-43C7-A0DA-FFFFE3A72E71}"/>
      </w:docPartPr>
      <w:docPartBody>
        <w:p w:rsidR="0058516A" w:rsidRDefault="00FA5F45">
          <w:pPr>
            <w:pStyle w:val="15CB2682479241429F1EDA6C6060E94C"/>
          </w:pPr>
          <w:r w:rsidRPr="0043669D">
            <w:rPr>
              <w:rStyle w:val="placeholder1Char"/>
              <w:sz w:val="18"/>
              <w:szCs w:val="18"/>
            </w:rPr>
            <w:t>________</w:t>
          </w:r>
        </w:p>
      </w:docPartBody>
    </w:docPart>
    <w:docPart>
      <w:docPartPr>
        <w:name w:val="5C3A90F4704D41EAA6641239D0190B5F"/>
        <w:category>
          <w:name w:val="常规"/>
          <w:gallery w:val="placeholder"/>
        </w:category>
        <w:types>
          <w:type w:val="bbPlcHdr"/>
        </w:types>
        <w:behaviors>
          <w:behavior w:val="content"/>
        </w:behaviors>
        <w:guid w:val="{7F4E8572-4833-4917-8475-B600E465D675}"/>
      </w:docPartPr>
      <w:docPartBody>
        <w:p w:rsidR="0058516A" w:rsidRDefault="00FA5F45">
          <w:pPr>
            <w:pStyle w:val="5C3A90F4704D41EAA6641239D0190B5F"/>
          </w:pPr>
          <w:r w:rsidRPr="0043669D">
            <w:rPr>
              <w:rStyle w:val="placeholder1Char"/>
              <w:sz w:val="18"/>
              <w:szCs w:val="18"/>
            </w:rPr>
            <w:t>____________</w:t>
          </w:r>
        </w:p>
      </w:docPartBody>
    </w:docPart>
    <w:docPart>
      <w:docPartPr>
        <w:name w:val="3C63B653A5FF4DDFB2333055DCCE0F3C"/>
        <w:category>
          <w:name w:val="常规"/>
          <w:gallery w:val="placeholder"/>
        </w:category>
        <w:types>
          <w:type w:val="bbPlcHdr"/>
        </w:types>
        <w:behaviors>
          <w:behavior w:val="content"/>
        </w:behaviors>
        <w:guid w:val="{01CDF59B-9D89-4778-9ECC-4476AF907D8C}"/>
      </w:docPartPr>
      <w:docPartBody>
        <w:p w:rsidR="0058516A" w:rsidRDefault="00FA5F45">
          <w:pPr>
            <w:pStyle w:val="3C63B653A5FF4DDFB2333055DCCE0F3C"/>
          </w:pPr>
          <w:r w:rsidRPr="0043669D">
            <w:rPr>
              <w:rStyle w:val="placeholder1Char"/>
              <w:sz w:val="18"/>
              <w:szCs w:val="18"/>
            </w:rPr>
            <w:t>________</w:t>
          </w:r>
        </w:p>
      </w:docPartBody>
    </w:docPart>
    <w:docPart>
      <w:docPartPr>
        <w:name w:val="3847FCE3BB0741F9B829FB92C0A1B600"/>
        <w:category>
          <w:name w:val="常规"/>
          <w:gallery w:val="placeholder"/>
        </w:category>
        <w:types>
          <w:type w:val="bbPlcHdr"/>
        </w:types>
        <w:behaviors>
          <w:behavior w:val="content"/>
        </w:behaviors>
        <w:guid w:val="{5FE45273-75D1-4AB0-8CE3-60D5B31CF089}"/>
      </w:docPartPr>
      <w:docPartBody>
        <w:p w:rsidR="0058516A" w:rsidRDefault="00FA5F45">
          <w:pPr>
            <w:pStyle w:val="3847FCE3BB0741F9B829FB92C0A1B600"/>
          </w:pPr>
          <w:r w:rsidRPr="0043669D">
            <w:rPr>
              <w:rStyle w:val="placeholder1Char"/>
              <w:sz w:val="18"/>
              <w:szCs w:val="18"/>
            </w:rPr>
            <w:t>________</w:t>
          </w:r>
        </w:p>
      </w:docPartBody>
    </w:docPart>
    <w:docPart>
      <w:docPartPr>
        <w:name w:val="26F13435D0564D32AF5A405216D3D0C4"/>
        <w:category>
          <w:name w:val="常规"/>
          <w:gallery w:val="placeholder"/>
        </w:category>
        <w:types>
          <w:type w:val="bbPlcHdr"/>
        </w:types>
        <w:behaviors>
          <w:behavior w:val="content"/>
        </w:behaviors>
        <w:guid w:val="{49AC5813-0387-44EF-9763-7E869A69D6AF}"/>
      </w:docPartPr>
      <w:docPartBody>
        <w:p w:rsidR="0058516A" w:rsidRDefault="00FA5F45">
          <w:pPr>
            <w:pStyle w:val="26F13435D0564D32AF5A405216D3D0C4"/>
          </w:pPr>
          <w:r w:rsidRPr="0043669D">
            <w:rPr>
              <w:rStyle w:val="placeholder1Char"/>
              <w:sz w:val="18"/>
              <w:szCs w:val="18"/>
            </w:rPr>
            <w:t>____________</w:t>
          </w:r>
        </w:p>
      </w:docPartBody>
    </w:docPart>
    <w:docPart>
      <w:docPartPr>
        <w:name w:val="33E114D0BA8C450694A53E5CFD3CC5E8"/>
        <w:category>
          <w:name w:val="常规"/>
          <w:gallery w:val="placeholder"/>
        </w:category>
        <w:types>
          <w:type w:val="bbPlcHdr"/>
        </w:types>
        <w:behaviors>
          <w:behavior w:val="content"/>
        </w:behaviors>
        <w:guid w:val="{2906BF87-BABC-480D-86F0-3707706AE242}"/>
      </w:docPartPr>
      <w:docPartBody>
        <w:p w:rsidR="0058516A" w:rsidRDefault="00FA5F45">
          <w:pPr>
            <w:pStyle w:val="33E114D0BA8C450694A53E5CFD3CC5E8"/>
          </w:pPr>
          <w:r w:rsidRPr="0043669D">
            <w:rPr>
              <w:rStyle w:val="placeholder1Char"/>
              <w:sz w:val="18"/>
              <w:szCs w:val="18"/>
            </w:rPr>
            <w:t>________</w:t>
          </w:r>
        </w:p>
      </w:docPartBody>
    </w:docPart>
    <w:docPart>
      <w:docPartPr>
        <w:name w:val="7BD7D167701446279EB625F5C698F13B"/>
        <w:category>
          <w:name w:val="常规"/>
          <w:gallery w:val="placeholder"/>
        </w:category>
        <w:types>
          <w:type w:val="bbPlcHdr"/>
        </w:types>
        <w:behaviors>
          <w:behavior w:val="content"/>
        </w:behaviors>
        <w:guid w:val="{44E9A281-B3CD-4A95-BBF3-1853250B1D5B}"/>
      </w:docPartPr>
      <w:docPartBody>
        <w:p w:rsidR="0058516A" w:rsidRDefault="00FA5F45">
          <w:pPr>
            <w:pStyle w:val="7BD7D167701446279EB625F5C698F13B"/>
          </w:pPr>
          <w:r w:rsidRPr="0043669D">
            <w:rPr>
              <w:rStyle w:val="placeholder1Char"/>
              <w:sz w:val="18"/>
              <w:szCs w:val="18"/>
            </w:rPr>
            <w:t>________</w:t>
          </w:r>
        </w:p>
      </w:docPartBody>
    </w:docPart>
    <w:docPart>
      <w:docPartPr>
        <w:name w:val="D784FBC4D28249989452ECDE34B19BF0"/>
        <w:category>
          <w:name w:val="常规"/>
          <w:gallery w:val="placeholder"/>
        </w:category>
        <w:types>
          <w:type w:val="bbPlcHdr"/>
        </w:types>
        <w:behaviors>
          <w:behavior w:val="content"/>
        </w:behaviors>
        <w:guid w:val="{642C2A8B-6525-4CE1-B2FB-7ED6EE3D8134}"/>
      </w:docPartPr>
      <w:docPartBody>
        <w:p w:rsidR="0058516A" w:rsidRDefault="00FA5F45">
          <w:pPr>
            <w:pStyle w:val="D784FBC4D28249989452ECDE34B19BF0"/>
          </w:pPr>
          <w:r w:rsidRPr="0043669D">
            <w:rPr>
              <w:rStyle w:val="placeholder1Char"/>
              <w:sz w:val="18"/>
              <w:szCs w:val="18"/>
            </w:rPr>
            <w:t>________</w:t>
          </w:r>
        </w:p>
      </w:docPartBody>
    </w:docPart>
    <w:docPart>
      <w:docPartPr>
        <w:name w:val="ED9828EAD45C45ECAA91F02A56428DB4"/>
        <w:category>
          <w:name w:val="常规"/>
          <w:gallery w:val="placeholder"/>
        </w:category>
        <w:types>
          <w:type w:val="bbPlcHdr"/>
        </w:types>
        <w:behaviors>
          <w:behavior w:val="content"/>
        </w:behaviors>
        <w:guid w:val="{117F2CA1-1EC6-4090-B46B-75B13EE7614E}"/>
      </w:docPartPr>
      <w:docPartBody>
        <w:p w:rsidR="0058516A" w:rsidRDefault="00FA5F45">
          <w:pPr>
            <w:pStyle w:val="ED9828EAD45C45ECAA91F02A56428DB4"/>
          </w:pPr>
          <w:r w:rsidRPr="0043669D">
            <w:rPr>
              <w:rStyle w:val="placeholder1Char"/>
              <w:sz w:val="18"/>
              <w:szCs w:val="18"/>
            </w:rPr>
            <w:t>____________</w:t>
          </w:r>
        </w:p>
      </w:docPartBody>
    </w:docPart>
    <w:docPart>
      <w:docPartPr>
        <w:name w:val="086D258FB2C84B259D6E8FF75F50A512"/>
        <w:category>
          <w:name w:val="常规"/>
          <w:gallery w:val="placeholder"/>
        </w:category>
        <w:types>
          <w:type w:val="bbPlcHdr"/>
        </w:types>
        <w:behaviors>
          <w:behavior w:val="content"/>
        </w:behaviors>
        <w:guid w:val="{49F4CD88-B3EE-459A-B7C9-04DD57085319}"/>
      </w:docPartPr>
      <w:docPartBody>
        <w:p w:rsidR="0058516A" w:rsidRDefault="00FA5F45">
          <w:pPr>
            <w:pStyle w:val="086D258FB2C84B259D6E8FF75F50A512"/>
          </w:pPr>
          <w:r w:rsidRPr="0043669D">
            <w:rPr>
              <w:rStyle w:val="placeholder1Char"/>
              <w:sz w:val="18"/>
              <w:szCs w:val="18"/>
            </w:rPr>
            <w:t>________</w:t>
          </w:r>
        </w:p>
      </w:docPartBody>
    </w:docPart>
    <w:docPart>
      <w:docPartPr>
        <w:name w:val="334ABA5063F7405098C069681B8FA3DC"/>
        <w:category>
          <w:name w:val="常规"/>
          <w:gallery w:val="placeholder"/>
        </w:category>
        <w:types>
          <w:type w:val="bbPlcHdr"/>
        </w:types>
        <w:behaviors>
          <w:behavior w:val="content"/>
        </w:behaviors>
        <w:guid w:val="{7EDA4BA3-685F-4A94-BDE7-449C7BD97F2E}"/>
      </w:docPartPr>
      <w:docPartBody>
        <w:p w:rsidR="0058516A" w:rsidRDefault="00FA5F45">
          <w:pPr>
            <w:pStyle w:val="334ABA5063F7405098C069681B8FA3DC"/>
          </w:pPr>
          <w:r w:rsidRPr="0043669D">
            <w:rPr>
              <w:rStyle w:val="placeholder1Char"/>
              <w:sz w:val="18"/>
              <w:szCs w:val="18"/>
            </w:rPr>
            <w:t>________</w:t>
          </w:r>
        </w:p>
      </w:docPartBody>
    </w:docPart>
    <w:docPart>
      <w:docPartPr>
        <w:name w:val="A6DA316FA81F4723923C0A074114DA92"/>
        <w:category>
          <w:name w:val="常规"/>
          <w:gallery w:val="placeholder"/>
        </w:category>
        <w:types>
          <w:type w:val="bbPlcHdr"/>
        </w:types>
        <w:behaviors>
          <w:behavior w:val="content"/>
        </w:behaviors>
        <w:guid w:val="{FF337A9B-A319-4A19-AFD3-DEE8863B8F13}"/>
      </w:docPartPr>
      <w:docPartBody>
        <w:p w:rsidR="0058516A" w:rsidRDefault="00FA5F45">
          <w:pPr>
            <w:pStyle w:val="A6DA316FA81F4723923C0A074114DA92"/>
          </w:pPr>
          <w:r w:rsidRPr="0043669D">
            <w:rPr>
              <w:rStyle w:val="placeholder1Char"/>
              <w:sz w:val="18"/>
              <w:szCs w:val="18"/>
            </w:rPr>
            <w:t>____________</w:t>
          </w:r>
        </w:p>
      </w:docPartBody>
    </w:docPart>
    <w:docPart>
      <w:docPartPr>
        <w:name w:val="F1442402E4DE47EB9B8F84B3409716D7"/>
        <w:category>
          <w:name w:val="常规"/>
          <w:gallery w:val="placeholder"/>
        </w:category>
        <w:types>
          <w:type w:val="bbPlcHdr"/>
        </w:types>
        <w:behaviors>
          <w:behavior w:val="content"/>
        </w:behaviors>
        <w:guid w:val="{E430CFAF-BB2E-4EA6-B5C1-417463C50964}"/>
      </w:docPartPr>
      <w:docPartBody>
        <w:p w:rsidR="0058516A" w:rsidRDefault="00FA5F45">
          <w:pPr>
            <w:pStyle w:val="F1442402E4DE47EB9B8F84B3409716D7"/>
          </w:pPr>
          <w:r w:rsidRPr="0043669D">
            <w:rPr>
              <w:rStyle w:val="placeholder1Char"/>
              <w:sz w:val="18"/>
              <w:szCs w:val="18"/>
            </w:rPr>
            <w:t>________</w:t>
          </w:r>
        </w:p>
      </w:docPartBody>
    </w:docPart>
    <w:docPart>
      <w:docPartPr>
        <w:name w:val="3C4738C6736C4231AC2FEAC4CE54D59B"/>
        <w:category>
          <w:name w:val="常规"/>
          <w:gallery w:val="placeholder"/>
        </w:category>
        <w:types>
          <w:type w:val="bbPlcHdr"/>
        </w:types>
        <w:behaviors>
          <w:behavior w:val="content"/>
        </w:behaviors>
        <w:guid w:val="{0724EDD4-7262-49D3-9854-EA00AF683CC2}"/>
      </w:docPartPr>
      <w:docPartBody>
        <w:p w:rsidR="0058516A" w:rsidRDefault="00FA5F45">
          <w:pPr>
            <w:pStyle w:val="3C4738C6736C4231AC2FEAC4CE54D59B"/>
          </w:pPr>
          <w:r w:rsidRPr="0043669D">
            <w:rPr>
              <w:rStyle w:val="placeholder1Char"/>
              <w:sz w:val="18"/>
              <w:szCs w:val="18"/>
            </w:rPr>
            <w:t>________</w:t>
          </w:r>
        </w:p>
      </w:docPartBody>
    </w:docPart>
    <w:docPart>
      <w:docPartPr>
        <w:name w:val="228D6DA025504E2597151F370346482E"/>
        <w:category>
          <w:name w:val="常规"/>
          <w:gallery w:val="placeholder"/>
        </w:category>
        <w:types>
          <w:type w:val="bbPlcHdr"/>
        </w:types>
        <w:behaviors>
          <w:behavior w:val="content"/>
        </w:behaviors>
        <w:guid w:val="{87E53541-F2F1-4E08-9BF2-ADB019906A87}"/>
      </w:docPartPr>
      <w:docPartBody>
        <w:p w:rsidR="0058516A" w:rsidRDefault="00FA5F45">
          <w:pPr>
            <w:pStyle w:val="228D6DA025504E2597151F370346482E"/>
          </w:pPr>
          <w:r w:rsidRPr="0043669D">
            <w:rPr>
              <w:rStyle w:val="placeholder1Char"/>
              <w:sz w:val="18"/>
              <w:szCs w:val="18"/>
            </w:rPr>
            <w:t>________</w:t>
          </w:r>
        </w:p>
      </w:docPartBody>
    </w:docPart>
    <w:docPart>
      <w:docPartPr>
        <w:name w:val="F67B00B7EA654E8E9F1F7387E8CDF7FF"/>
        <w:category>
          <w:name w:val="常规"/>
          <w:gallery w:val="placeholder"/>
        </w:category>
        <w:types>
          <w:type w:val="bbPlcHdr"/>
        </w:types>
        <w:behaviors>
          <w:behavior w:val="content"/>
        </w:behaviors>
        <w:guid w:val="{C98F8059-8FB6-4949-AE0C-D9DD5BC8A87D}"/>
      </w:docPartPr>
      <w:docPartBody>
        <w:p w:rsidR="0058516A" w:rsidRDefault="00FA5F45">
          <w:pPr>
            <w:pStyle w:val="F67B00B7EA654E8E9F1F7387E8CDF7FF"/>
          </w:pPr>
          <w:r w:rsidRPr="0043669D">
            <w:rPr>
              <w:rStyle w:val="placeholder1Char"/>
              <w:sz w:val="18"/>
              <w:szCs w:val="18"/>
            </w:rPr>
            <w:t>____________</w:t>
          </w:r>
        </w:p>
      </w:docPartBody>
    </w:docPart>
    <w:docPart>
      <w:docPartPr>
        <w:name w:val="427EA975CD104781BF626C6737793768"/>
        <w:category>
          <w:name w:val="常规"/>
          <w:gallery w:val="placeholder"/>
        </w:category>
        <w:types>
          <w:type w:val="bbPlcHdr"/>
        </w:types>
        <w:behaviors>
          <w:behavior w:val="content"/>
        </w:behaviors>
        <w:guid w:val="{4B4E3222-E4AA-40AD-8D1B-3032A8246309}"/>
      </w:docPartPr>
      <w:docPartBody>
        <w:p w:rsidR="0058516A" w:rsidRDefault="00FA5F45">
          <w:pPr>
            <w:pStyle w:val="427EA975CD104781BF626C6737793768"/>
          </w:pPr>
          <w:r w:rsidRPr="0043669D">
            <w:rPr>
              <w:rStyle w:val="placeholder1Char"/>
              <w:sz w:val="18"/>
              <w:szCs w:val="18"/>
            </w:rPr>
            <w:t>________</w:t>
          </w:r>
        </w:p>
      </w:docPartBody>
    </w:docPart>
    <w:docPart>
      <w:docPartPr>
        <w:name w:val="46D37C4508D145198E18ABC69A25A6D0"/>
        <w:category>
          <w:name w:val="常规"/>
          <w:gallery w:val="placeholder"/>
        </w:category>
        <w:types>
          <w:type w:val="bbPlcHdr"/>
        </w:types>
        <w:behaviors>
          <w:behavior w:val="content"/>
        </w:behaviors>
        <w:guid w:val="{BD7944AA-86E9-4E32-BEAD-735BB735BB02}"/>
      </w:docPartPr>
      <w:docPartBody>
        <w:p w:rsidR="0058516A" w:rsidRDefault="00FA5F45">
          <w:pPr>
            <w:pStyle w:val="46D37C4508D145198E18ABC69A25A6D0"/>
          </w:pPr>
          <w:r w:rsidRPr="0043669D">
            <w:rPr>
              <w:rStyle w:val="placeholder1Char"/>
              <w:sz w:val="18"/>
              <w:szCs w:val="18"/>
            </w:rPr>
            <w:t>____________</w:t>
          </w:r>
        </w:p>
      </w:docPartBody>
    </w:docPart>
    <w:docPart>
      <w:docPartPr>
        <w:name w:val="0B119541F8EC47B5A093CBB8D277DA87"/>
        <w:category>
          <w:name w:val="常规"/>
          <w:gallery w:val="placeholder"/>
        </w:category>
        <w:types>
          <w:type w:val="bbPlcHdr"/>
        </w:types>
        <w:behaviors>
          <w:behavior w:val="content"/>
        </w:behaviors>
        <w:guid w:val="{5331EE9E-E3EB-4E06-9946-96F2E6943050}"/>
      </w:docPartPr>
      <w:docPartBody>
        <w:p w:rsidR="0058516A" w:rsidRDefault="00FA5F45">
          <w:pPr>
            <w:pStyle w:val="0B119541F8EC47B5A093CBB8D277DA87"/>
          </w:pPr>
          <w:r w:rsidRPr="0043669D">
            <w:rPr>
              <w:rStyle w:val="placeholder1Char"/>
              <w:sz w:val="18"/>
              <w:szCs w:val="18"/>
            </w:rPr>
            <w:t>________</w:t>
          </w:r>
        </w:p>
      </w:docPartBody>
    </w:docPart>
    <w:docPart>
      <w:docPartPr>
        <w:name w:val="B962BFEF7FB94EB2A1320BFCAA15DDA9"/>
        <w:category>
          <w:name w:val="常规"/>
          <w:gallery w:val="placeholder"/>
        </w:category>
        <w:types>
          <w:type w:val="bbPlcHdr"/>
        </w:types>
        <w:behaviors>
          <w:behavior w:val="content"/>
        </w:behaviors>
        <w:guid w:val="{3ACB10B8-9C79-47AF-8CD1-CD95FFCF17E5}"/>
      </w:docPartPr>
      <w:docPartBody>
        <w:p w:rsidR="0058516A" w:rsidRDefault="00FA5F45">
          <w:pPr>
            <w:pStyle w:val="B962BFEF7FB94EB2A1320BFCAA15DDA9"/>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46E91ADA159F4C7EB3CE0C6534509DC8"/>
        <w:category>
          <w:name w:val="常规"/>
          <w:gallery w:val="placeholder"/>
        </w:category>
        <w:types>
          <w:type w:val="bbPlcHdr"/>
        </w:types>
        <w:behaviors>
          <w:behavior w:val="content"/>
        </w:behaviors>
        <w:guid w:val="{B3AA96BC-9472-4920-9AD8-95F328F248F0}"/>
      </w:docPartPr>
      <w:docPartBody>
        <w:p w:rsidR="0058516A" w:rsidRDefault="00FA5F45">
          <w:pPr>
            <w:pStyle w:val="46E91ADA159F4C7EB3CE0C6534509DC8"/>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86065F3964F443B9B16CA8F9FC1A10C1"/>
        <w:category>
          <w:name w:val="常规"/>
          <w:gallery w:val="placeholder"/>
        </w:category>
        <w:types>
          <w:type w:val="bbPlcHdr"/>
        </w:types>
        <w:behaviors>
          <w:behavior w:val="content"/>
        </w:behaviors>
        <w:guid w:val="{959D5EF5-CD74-483D-B675-9F3F2CFDA15C}"/>
      </w:docPartPr>
      <w:docPartBody>
        <w:p w:rsidR="0058516A" w:rsidRDefault="00FA5F45">
          <w:pPr>
            <w:pStyle w:val="86065F3964F443B9B16CA8F9FC1A10C1"/>
          </w:pPr>
          <w:r w:rsidRPr="00F71542">
            <w:rPr>
              <w:rStyle w:val="placeholder2Char"/>
              <w:rFonts w:hint="eastAsia"/>
            </w:rPr>
            <w:t>说明报告期内委托理财、委托贷款、衍生品投资情况。</w:t>
          </w:r>
        </w:p>
      </w:docPartBody>
    </w:docPart>
    <w:docPart>
      <w:docPartPr>
        <w:name w:val="ADB5824C4FFC4301B67AED4C78889932"/>
        <w:category>
          <w:name w:val="常规"/>
          <w:gallery w:val="placeholder"/>
        </w:category>
        <w:types>
          <w:type w:val="bbPlcHdr"/>
        </w:types>
        <w:behaviors>
          <w:behavior w:val="content"/>
        </w:behaviors>
        <w:guid w:val="{8230A5C7-2C2B-4773-8032-ECDF4C8C8418}"/>
      </w:docPartPr>
      <w:docPartBody>
        <w:p w:rsidR="0058516A" w:rsidRDefault="00FA5F45">
          <w:pPr>
            <w:pStyle w:val="ADB5824C4FFC4301B67AED4C7888993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963AEB17EB9C485D998CFCC56F836E86"/>
        <w:category>
          <w:name w:val="常规"/>
          <w:gallery w:val="placeholder"/>
        </w:category>
        <w:types>
          <w:type w:val="bbPlcHdr"/>
        </w:types>
        <w:behaviors>
          <w:behavior w:val="content"/>
        </w:behaviors>
        <w:guid w:val="{1D3B9D8D-F06E-40A2-A29C-32CC50A10099}"/>
      </w:docPartPr>
      <w:docPartBody>
        <w:p w:rsidR="0058516A" w:rsidRDefault="00FA5F45">
          <w:pPr>
            <w:pStyle w:val="963AEB17EB9C485D998CFCC56F836E86"/>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0A6E4F34F5134282BFFFD1E446D1BB85"/>
        <w:category>
          <w:name w:val="常规"/>
          <w:gallery w:val="placeholder"/>
        </w:category>
        <w:types>
          <w:type w:val="bbPlcHdr"/>
        </w:types>
        <w:behaviors>
          <w:behavior w:val="content"/>
        </w:behaviors>
        <w:guid w:val="{13B02A1C-BD9D-494C-9390-15EA6880E524}"/>
      </w:docPartPr>
      <w:docPartBody>
        <w:p w:rsidR="0058516A" w:rsidRDefault="00FA5F45">
          <w:pPr>
            <w:pStyle w:val="0A6E4F34F5134282BFFFD1E446D1BB85"/>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224360E8A0D4474DB71F91864AF797AD"/>
        <w:category>
          <w:name w:val="常规"/>
          <w:gallery w:val="placeholder"/>
        </w:category>
        <w:types>
          <w:type w:val="bbPlcHdr"/>
        </w:types>
        <w:behaviors>
          <w:behavior w:val="content"/>
        </w:behaviors>
        <w:guid w:val="{51338E11-716A-42A3-8A69-F8CEF161FCC8}"/>
      </w:docPartPr>
      <w:docPartBody>
        <w:p w:rsidR="0058516A" w:rsidRDefault="00FA5F45">
          <w:pPr>
            <w:pStyle w:val="224360E8A0D4474DB71F91864AF797AD"/>
          </w:pPr>
          <w:r w:rsidRPr="0017757A">
            <w:rPr>
              <w:rStyle w:val="a3"/>
              <w:rFonts w:hint="eastAsia"/>
            </w:rPr>
            <w:t>单击此处输入文字。</w:t>
          </w:r>
        </w:p>
      </w:docPartBody>
    </w:docPart>
    <w:docPart>
      <w:docPartPr>
        <w:name w:val="5C5C0A1FBFF8488CAAD93B34FD2FF572"/>
        <w:category>
          <w:name w:val="常规"/>
          <w:gallery w:val="placeholder"/>
        </w:category>
        <w:types>
          <w:type w:val="bbPlcHdr"/>
        </w:types>
        <w:behaviors>
          <w:behavior w:val="content"/>
        </w:behaviors>
        <w:guid w:val="{0DF3F45D-AC22-4FDF-9F35-380265D964ED}"/>
      </w:docPartPr>
      <w:docPartBody>
        <w:p w:rsidR="0058516A" w:rsidRDefault="00FA5F45">
          <w:pPr>
            <w:pStyle w:val="5C5C0A1FBFF8488CAAD93B34FD2FF572"/>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A7BB782A509B47369ED7681C36F86CF8"/>
        <w:category>
          <w:name w:val="常规"/>
          <w:gallery w:val="placeholder"/>
        </w:category>
        <w:types>
          <w:type w:val="bbPlcHdr"/>
        </w:types>
        <w:behaviors>
          <w:behavior w:val="content"/>
        </w:behaviors>
        <w:guid w:val="{7F4184C4-15DE-4C41-BE0B-DD4A40B0A66E}"/>
      </w:docPartPr>
      <w:docPartBody>
        <w:p w:rsidR="0058516A" w:rsidRDefault="00FA5F45">
          <w:pPr>
            <w:pStyle w:val="A7BB782A509B47369ED7681C36F86CF8"/>
          </w:pPr>
          <w:r w:rsidRPr="00894D4A">
            <w:rPr>
              <w:rStyle w:val="a3"/>
              <w:rFonts w:hint="eastAsia"/>
            </w:rPr>
            <w:t>单击此处输入文字。</w:t>
          </w:r>
        </w:p>
      </w:docPartBody>
    </w:docPart>
    <w:docPart>
      <w:docPartPr>
        <w:name w:val="EFC6031605694214BB96EF7B08B0A36E"/>
        <w:category>
          <w:name w:val="常规"/>
          <w:gallery w:val="placeholder"/>
        </w:category>
        <w:types>
          <w:type w:val="bbPlcHdr"/>
        </w:types>
        <w:behaviors>
          <w:behavior w:val="content"/>
        </w:behaviors>
        <w:guid w:val="{CB698341-55CD-4C78-A2F0-5CDCCB66A4BC}"/>
      </w:docPartPr>
      <w:docPartBody>
        <w:p w:rsidR="0058516A" w:rsidRDefault="00FA5F45">
          <w:pPr>
            <w:pStyle w:val="EFC6031605694214BB96EF7B08B0A36E"/>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048BA8C4ABD341ACBF2166E9584839FF"/>
        <w:category>
          <w:name w:val="常规"/>
          <w:gallery w:val="placeholder"/>
        </w:category>
        <w:types>
          <w:type w:val="bbPlcHdr"/>
        </w:types>
        <w:behaviors>
          <w:behavior w:val="content"/>
        </w:behaviors>
        <w:guid w:val="{13F278CF-F409-4673-ACE9-71828A8D322F}"/>
      </w:docPartPr>
      <w:docPartBody>
        <w:p w:rsidR="0058516A" w:rsidRDefault="00FA5F45">
          <w:pPr>
            <w:pStyle w:val="048BA8C4ABD341ACBF2166E9584839FF"/>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93F72386B798425FB782FAA3A83307E3"/>
        <w:category>
          <w:name w:val="常规"/>
          <w:gallery w:val="placeholder"/>
        </w:category>
        <w:types>
          <w:type w:val="bbPlcHdr"/>
        </w:types>
        <w:behaviors>
          <w:behavior w:val="content"/>
        </w:behaviors>
        <w:guid w:val="{17712958-6765-4F8E-94EE-B13FC07EF7EC}"/>
      </w:docPartPr>
      <w:docPartBody>
        <w:p w:rsidR="0058516A" w:rsidRDefault="00FA5F45">
          <w:pPr>
            <w:pStyle w:val="93F72386B798425FB782FAA3A83307E3"/>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8AD2A8B0527D4AC5B5B7A9611422B8AA"/>
        <w:category>
          <w:name w:val="常规"/>
          <w:gallery w:val="placeholder"/>
        </w:category>
        <w:types>
          <w:type w:val="bbPlcHdr"/>
        </w:types>
        <w:behaviors>
          <w:behavior w:val="content"/>
        </w:behaviors>
        <w:guid w:val="{109CB8B5-2546-4937-92ED-F912F73F244C}"/>
      </w:docPartPr>
      <w:docPartBody>
        <w:p w:rsidR="0058516A" w:rsidRDefault="00FA5F45">
          <w:pPr>
            <w:pStyle w:val="8AD2A8B0527D4AC5B5B7A9611422B8A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74148641109C4E0A9C777A2794F20A35"/>
        <w:category>
          <w:name w:val="常规"/>
          <w:gallery w:val="placeholder"/>
        </w:category>
        <w:types>
          <w:type w:val="bbPlcHdr"/>
        </w:types>
        <w:behaviors>
          <w:behavior w:val="content"/>
        </w:behaviors>
        <w:guid w:val="{F60E3F79-16C7-4EE5-B94A-9FC9D70B69B3}"/>
      </w:docPartPr>
      <w:docPartBody>
        <w:p w:rsidR="0058516A" w:rsidRDefault="00FA5F45">
          <w:pPr>
            <w:pStyle w:val="74148641109C4E0A9C777A2794F20A35"/>
          </w:pPr>
          <w:r w:rsidRPr="008F432C">
            <w:rPr>
              <w:rStyle w:val="placeholder2Char"/>
              <w:rFonts w:hint="eastAsia"/>
            </w:rPr>
            <w:t>列示风险因素的名称、持续的原因、对公司的影响，已经采取及风险管理效果，或拟采取的措施。</w:t>
          </w:r>
        </w:p>
      </w:docPartBody>
    </w:docPart>
    <w:docPart>
      <w:docPartPr>
        <w:name w:val="3E20FB77F4F84502B2EFF93676D85693"/>
        <w:category>
          <w:name w:val="常规"/>
          <w:gallery w:val="placeholder"/>
        </w:category>
        <w:types>
          <w:type w:val="bbPlcHdr"/>
        </w:types>
        <w:behaviors>
          <w:behavior w:val="content"/>
        </w:behaviors>
        <w:guid w:val="{B9C121BF-0024-46FC-BE92-DACA37CD8C35}"/>
      </w:docPartPr>
      <w:docPartBody>
        <w:p w:rsidR="0058516A" w:rsidRDefault="00FA5F45">
          <w:pPr>
            <w:pStyle w:val="3E20FB77F4F84502B2EFF93676D85693"/>
          </w:pPr>
          <w:r w:rsidRPr="008F432C">
            <w:rPr>
              <w:rStyle w:val="placeholder2Char"/>
              <w:rFonts w:hint="eastAsia"/>
            </w:rPr>
            <w:t>列示风险因素的名称、产生的原因、对公司的影响，已经采取及风险管理效果，或拟采取的措施。</w:t>
          </w:r>
        </w:p>
      </w:docPartBody>
    </w:docPart>
    <w:docPart>
      <w:docPartPr>
        <w:name w:val="8B9C3439666B46C88D115EA92B497D43"/>
        <w:category>
          <w:name w:val="常规"/>
          <w:gallery w:val="placeholder"/>
        </w:category>
        <w:types>
          <w:type w:val="bbPlcHdr"/>
        </w:types>
        <w:behaviors>
          <w:behavior w:val="content"/>
        </w:behaviors>
        <w:guid w:val="{B9B4FBFE-7CFF-4D9E-9E40-016D858CCA92}"/>
      </w:docPartPr>
      <w:docPartBody>
        <w:p w:rsidR="0058516A" w:rsidRDefault="00FA5F45">
          <w:pPr>
            <w:pStyle w:val="8B9C3439666B46C88D115EA92B497D43"/>
          </w:pPr>
          <w:r w:rsidRPr="008F432C">
            <w:rPr>
              <w:rStyle w:val="placeholder1Char"/>
            </w:rPr>
            <w:t>选择</w:t>
          </w:r>
        </w:p>
      </w:docPartBody>
    </w:docPart>
    <w:docPart>
      <w:docPartPr>
        <w:name w:val="AAB39D3D5EFA4359A6447A733EB1AB3B"/>
        <w:category>
          <w:name w:val="常规"/>
          <w:gallery w:val="placeholder"/>
        </w:category>
        <w:types>
          <w:type w:val="bbPlcHdr"/>
        </w:types>
        <w:behaviors>
          <w:behavior w:val="content"/>
        </w:behaviors>
        <w:guid w:val="{C96C8D07-8B96-470A-9F0A-1FC73749920E}"/>
      </w:docPartPr>
      <w:docPartBody>
        <w:p w:rsidR="0058516A" w:rsidRDefault="00FA5F45">
          <w:pPr>
            <w:pStyle w:val="AAB39D3D5EFA4359A6447A733EB1AB3B"/>
          </w:pPr>
          <w:r w:rsidRPr="0043669D">
            <w:rPr>
              <w:rStyle w:val="placeholder1Char"/>
              <w:rFonts w:hint="eastAsia"/>
              <w:sz w:val="18"/>
              <w:szCs w:val="18"/>
            </w:rPr>
            <w:t>____________</w:t>
          </w:r>
        </w:p>
      </w:docPartBody>
    </w:docPart>
    <w:docPart>
      <w:docPartPr>
        <w:name w:val="0FA7D84B9F944463A5AFBF215E686230"/>
        <w:category>
          <w:name w:val="常规"/>
          <w:gallery w:val="placeholder"/>
        </w:category>
        <w:types>
          <w:type w:val="bbPlcHdr"/>
        </w:types>
        <w:behaviors>
          <w:behavior w:val="content"/>
        </w:behaviors>
        <w:guid w:val="{4981F261-4163-4B9B-92C2-48A4A219DBEA}"/>
      </w:docPartPr>
      <w:docPartBody>
        <w:p w:rsidR="0058516A" w:rsidRDefault="00FA5F45">
          <w:pPr>
            <w:pStyle w:val="0FA7D84B9F944463A5AFBF215E686230"/>
          </w:pPr>
          <w:r w:rsidRPr="00F71542">
            <w:rPr>
              <w:rStyle w:val="placeholder1Char"/>
            </w:rPr>
            <w:t>_____________________________________________</w:t>
          </w:r>
        </w:p>
      </w:docPartBody>
    </w:docPart>
    <w:docPart>
      <w:docPartPr>
        <w:name w:val="F4E9CEECE69040129C365FC47A5BF5ED"/>
        <w:category>
          <w:name w:val="常规"/>
          <w:gallery w:val="placeholder"/>
        </w:category>
        <w:types>
          <w:type w:val="bbPlcHdr"/>
        </w:types>
        <w:behaviors>
          <w:behavior w:val="content"/>
        </w:behaviors>
        <w:guid w:val="{DF56D0F7-C602-46D6-86E9-2C2CB05DEB4E}"/>
      </w:docPartPr>
      <w:docPartBody>
        <w:p w:rsidR="0058516A" w:rsidRDefault="00FA5F45">
          <w:pPr>
            <w:pStyle w:val="F4E9CEECE69040129C365FC47A5BF5ED"/>
          </w:pPr>
          <w:r w:rsidRPr="008F432C">
            <w:rPr>
              <w:rStyle w:val="placeholder1Char"/>
            </w:rPr>
            <w:t>选择</w:t>
          </w:r>
        </w:p>
      </w:docPartBody>
    </w:docPart>
    <w:docPart>
      <w:docPartPr>
        <w:name w:val="DD2B1847248A4D108861E198101D6A4D"/>
        <w:category>
          <w:name w:val="常规"/>
          <w:gallery w:val="placeholder"/>
        </w:category>
        <w:types>
          <w:type w:val="bbPlcHdr"/>
        </w:types>
        <w:behaviors>
          <w:behavior w:val="content"/>
        </w:behaviors>
        <w:guid w:val="{C21F93F9-A7B5-4257-85F9-D8F2AEB6CA38}"/>
      </w:docPartPr>
      <w:docPartBody>
        <w:p w:rsidR="0058516A" w:rsidRDefault="00FA5F45">
          <w:pPr>
            <w:pStyle w:val="DD2B1847248A4D108861E198101D6A4D"/>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0AA964504CB847EC9DA3716C7FF8D258"/>
        <w:category>
          <w:name w:val="常规"/>
          <w:gallery w:val="placeholder"/>
        </w:category>
        <w:types>
          <w:type w:val="bbPlcHdr"/>
        </w:types>
        <w:behaviors>
          <w:behavior w:val="content"/>
        </w:behaviors>
        <w:guid w:val="{EC1E8296-BF6C-40EA-B94F-7FE6E2954A78}"/>
      </w:docPartPr>
      <w:docPartBody>
        <w:p w:rsidR="0058516A" w:rsidRDefault="00FA5F45">
          <w:pPr>
            <w:pStyle w:val="0AA964504CB847EC9DA3716C7FF8D258"/>
          </w:pPr>
          <w:r w:rsidRPr="008F432C">
            <w:rPr>
              <w:rStyle w:val="placeholder1Char"/>
            </w:rPr>
            <w:t>选择</w:t>
          </w:r>
        </w:p>
      </w:docPartBody>
    </w:docPart>
    <w:docPart>
      <w:docPartPr>
        <w:name w:val="D2A9307DB618461F91CDDB75EE429B51"/>
        <w:category>
          <w:name w:val="常规"/>
          <w:gallery w:val="placeholder"/>
        </w:category>
        <w:types>
          <w:type w:val="bbPlcHdr"/>
        </w:types>
        <w:behaviors>
          <w:behavior w:val="content"/>
        </w:behaviors>
        <w:guid w:val="{4FB03AC5-CCCD-496F-856C-841F98EE363D}"/>
      </w:docPartPr>
      <w:docPartBody>
        <w:p w:rsidR="0058516A" w:rsidRDefault="00FA5F45">
          <w:pPr>
            <w:pStyle w:val="D2A9307DB618461F91CDDB75EE429B51"/>
          </w:pPr>
          <w:r w:rsidRPr="008F432C">
            <w:rPr>
              <w:rStyle w:val="placeholder1Char"/>
            </w:rPr>
            <w:t>__________</w:t>
          </w:r>
        </w:p>
      </w:docPartBody>
    </w:docPart>
    <w:docPart>
      <w:docPartPr>
        <w:name w:val="4A5B928FD7AB4C9E93265044B0B27C29"/>
        <w:category>
          <w:name w:val="常规"/>
          <w:gallery w:val="placeholder"/>
        </w:category>
        <w:types>
          <w:type w:val="bbPlcHdr"/>
        </w:types>
        <w:behaviors>
          <w:behavior w:val="content"/>
        </w:behaviors>
        <w:guid w:val="{51A3D64B-1F71-4319-AD8B-14EE6F68184A}"/>
      </w:docPartPr>
      <w:docPartBody>
        <w:p w:rsidR="0058516A" w:rsidRDefault="00FA5F45">
          <w:pPr>
            <w:pStyle w:val="4A5B928FD7AB4C9E93265044B0B27C29"/>
          </w:pPr>
          <w:r w:rsidRPr="008F432C">
            <w:rPr>
              <w:rStyle w:val="placeholder1Char"/>
            </w:rPr>
            <w:t>选择</w:t>
          </w:r>
        </w:p>
      </w:docPartBody>
    </w:docPart>
    <w:docPart>
      <w:docPartPr>
        <w:name w:val="6C8381B452FF4741977088403A08CFA7"/>
        <w:category>
          <w:name w:val="常规"/>
          <w:gallery w:val="placeholder"/>
        </w:category>
        <w:types>
          <w:type w:val="bbPlcHdr"/>
        </w:types>
        <w:behaviors>
          <w:behavior w:val="content"/>
        </w:behaviors>
        <w:guid w:val="{629788EA-AEFE-41E7-8D41-25A2F2B42F1D}"/>
      </w:docPartPr>
      <w:docPartBody>
        <w:p w:rsidR="0058516A" w:rsidRDefault="00FA5F45">
          <w:pPr>
            <w:pStyle w:val="6C8381B452FF4741977088403A08CFA7"/>
          </w:pPr>
          <w:r w:rsidRPr="008F432C">
            <w:rPr>
              <w:rStyle w:val="placeholder1Char"/>
            </w:rPr>
            <w:t>__________</w:t>
          </w:r>
        </w:p>
      </w:docPartBody>
    </w:docPart>
    <w:docPart>
      <w:docPartPr>
        <w:name w:val="FC661FB861EC492EAFCCEDE0C38231E7"/>
        <w:category>
          <w:name w:val="常规"/>
          <w:gallery w:val="placeholder"/>
        </w:category>
        <w:types>
          <w:type w:val="bbPlcHdr"/>
        </w:types>
        <w:behaviors>
          <w:behavior w:val="content"/>
        </w:behaviors>
        <w:guid w:val="{3FB8F399-FE65-4D1A-A4B6-DD94789C802D}"/>
      </w:docPartPr>
      <w:docPartBody>
        <w:p w:rsidR="0058516A" w:rsidRDefault="00FA5F45">
          <w:pPr>
            <w:pStyle w:val="FC661FB861EC492EAFCCEDE0C38231E7"/>
          </w:pPr>
          <w:r w:rsidRPr="008F432C">
            <w:rPr>
              <w:rStyle w:val="placeholder1Char"/>
            </w:rPr>
            <w:t>选择</w:t>
          </w:r>
        </w:p>
      </w:docPartBody>
    </w:docPart>
    <w:docPart>
      <w:docPartPr>
        <w:name w:val="7C4002A1A5EB4B2CA214983EFD14F6E5"/>
        <w:category>
          <w:name w:val="常规"/>
          <w:gallery w:val="placeholder"/>
        </w:category>
        <w:types>
          <w:type w:val="bbPlcHdr"/>
        </w:types>
        <w:behaviors>
          <w:behavior w:val="content"/>
        </w:behaviors>
        <w:guid w:val="{E07C26B2-9793-4963-836D-2234B435FD97}"/>
      </w:docPartPr>
      <w:docPartBody>
        <w:p w:rsidR="0058516A" w:rsidRDefault="00FA5F45">
          <w:pPr>
            <w:pStyle w:val="7C4002A1A5EB4B2CA214983EFD14F6E5"/>
          </w:pPr>
          <w:r w:rsidRPr="00C63B67">
            <w:rPr>
              <w:rStyle w:val="placeholder1Char"/>
            </w:rPr>
            <w:t>__________</w:t>
          </w:r>
        </w:p>
      </w:docPartBody>
    </w:docPart>
    <w:docPart>
      <w:docPartPr>
        <w:name w:val="2ED82DF347FF4DC38E05CA0A862BC7EA"/>
        <w:category>
          <w:name w:val="常规"/>
          <w:gallery w:val="placeholder"/>
        </w:category>
        <w:types>
          <w:type w:val="bbPlcHdr"/>
        </w:types>
        <w:behaviors>
          <w:behavior w:val="content"/>
        </w:behaviors>
        <w:guid w:val="{2FDD5D76-AC1E-40F9-913E-65AC720F23FE}"/>
      </w:docPartPr>
      <w:docPartBody>
        <w:p w:rsidR="0058516A" w:rsidRDefault="00FA5F45">
          <w:pPr>
            <w:pStyle w:val="2ED82DF347FF4DC38E05CA0A862BC7EA"/>
          </w:pPr>
          <w:r w:rsidRPr="008F432C">
            <w:rPr>
              <w:rStyle w:val="placeholder1Char"/>
            </w:rPr>
            <w:t>选择</w:t>
          </w:r>
        </w:p>
      </w:docPartBody>
    </w:docPart>
    <w:docPart>
      <w:docPartPr>
        <w:name w:val="D092A1F8E40E4FBA957863F809165082"/>
        <w:category>
          <w:name w:val="常规"/>
          <w:gallery w:val="placeholder"/>
        </w:category>
        <w:types>
          <w:type w:val="bbPlcHdr"/>
        </w:types>
        <w:behaviors>
          <w:behavior w:val="content"/>
        </w:behaviors>
        <w:guid w:val="{C718D22F-3C96-4636-A066-43D6929C87CE}"/>
      </w:docPartPr>
      <w:docPartBody>
        <w:p w:rsidR="0058516A" w:rsidRDefault="00FA5F45">
          <w:pPr>
            <w:pStyle w:val="D092A1F8E40E4FBA957863F809165082"/>
          </w:pPr>
          <w:r w:rsidRPr="00C63B67">
            <w:rPr>
              <w:rStyle w:val="placeholder1Char"/>
            </w:rPr>
            <w:t>__________</w:t>
          </w:r>
        </w:p>
      </w:docPartBody>
    </w:docPart>
    <w:docPart>
      <w:docPartPr>
        <w:name w:val="0221E857230B4444A8B429E894706234"/>
        <w:category>
          <w:name w:val="常规"/>
          <w:gallery w:val="placeholder"/>
        </w:category>
        <w:types>
          <w:type w:val="bbPlcHdr"/>
        </w:types>
        <w:behaviors>
          <w:behavior w:val="content"/>
        </w:behaviors>
        <w:guid w:val="{2F1534B4-5279-439A-8A40-1AAAB164F440}"/>
      </w:docPartPr>
      <w:docPartBody>
        <w:p w:rsidR="0058516A" w:rsidRDefault="00FA5F45">
          <w:pPr>
            <w:pStyle w:val="0221E857230B4444A8B429E894706234"/>
          </w:pPr>
          <w:r w:rsidRPr="008F432C">
            <w:rPr>
              <w:rStyle w:val="placeholder1Char"/>
            </w:rPr>
            <w:t>选择</w:t>
          </w:r>
        </w:p>
      </w:docPartBody>
    </w:docPart>
    <w:docPart>
      <w:docPartPr>
        <w:name w:val="18E38E3A26EE48BA96503AC58A7CDAE1"/>
        <w:category>
          <w:name w:val="常规"/>
          <w:gallery w:val="placeholder"/>
        </w:category>
        <w:types>
          <w:type w:val="bbPlcHdr"/>
        </w:types>
        <w:behaviors>
          <w:behavior w:val="content"/>
        </w:behaviors>
        <w:guid w:val="{852CB4EE-FB2A-4E08-BD13-089C2062359C}"/>
      </w:docPartPr>
      <w:docPartBody>
        <w:p w:rsidR="0058516A" w:rsidRDefault="00FA5F45">
          <w:pPr>
            <w:pStyle w:val="18E38E3A26EE48BA96503AC58A7CDAE1"/>
          </w:pPr>
          <w:r w:rsidRPr="00C63B67">
            <w:rPr>
              <w:rStyle w:val="placeholder1Char"/>
            </w:rPr>
            <w:t>__________</w:t>
          </w:r>
        </w:p>
      </w:docPartBody>
    </w:docPart>
    <w:docPart>
      <w:docPartPr>
        <w:name w:val="8C726847126947C4B9D1F5B26B0D97F7"/>
        <w:category>
          <w:name w:val="常规"/>
          <w:gallery w:val="placeholder"/>
        </w:category>
        <w:types>
          <w:type w:val="bbPlcHdr"/>
        </w:types>
        <w:behaviors>
          <w:behavior w:val="content"/>
        </w:behaviors>
        <w:guid w:val="{B19C5434-38CF-46A9-AD39-404BBB9A5985}"/>
      </w:docPartPr>
      <w:docPartBody>
        <w:p w:rsidR="0058516A" w:rsidRDefault="00FA5F45">
          <w:pPr>
            <w:pStyle w:val="8C726847126947C4B9D1F5B26B0D97F7"/>
          </w:pPr>
          <w:r w:rsidRPr="008F432C">
            <w:rPr>
              <w:rStyle w:val="placeholder1Char"/>
            </w:rPr>
            <w:t>选择</w:t>
          </w:r>
        </w:p>
      </w:docPartBody>
    </w:docPart>
    <w:docPart>
      <w:docPartPr>
        <w:name w:val="3D16AC62467C4773959BF8D6BBE62D19"/>
        <w:category>
          <w:name w:val="常规"/>
          <w:gallery w:val="placeholder"/>
        </w:category>
        <w:types>
          <w:type w:val="bbPlcHdr"/>
        </w:types>
        <w:behaviors>
          <w:behavior w:val="content"/>
        </w:behaviors>
        <w:guid w:val="{BF41DDD6-9B8C-42B7-985F-53D102BBFF83}"/>
      </w:docPartPr>
      <w:docPartBody>
        <w:p w:rsidR="0058516A" w:rsidRDefault="00FA5F45">
          <w:pPr>
            <w:pStyle w:val="3D16AC62467C4773959BF8D6BBE62D19"/>
          </w:pPr>
          <w:r w:rsidRPr="00C63B67">
            <w:rPr>
              <w:rStyle w:val="placeholder1Char"/>
            </w:rPr>
            <w:t>__________</w:t>
          </w:r>
        </w:p>
      </w:docPartBody>
    </w:docPart>
    <w:docPart>
      <w:docPartPr>
        <w:name w:val="E59CCD4DBC274744A5BA830CD88755A6"/>
        <w:category>
          <w:name w:val="常规"/>
          <w:gallery w:val="placeholder"/>
        </w:category>
        <w:types>
          <w:type w:val="bbPlcHdr"/>
        </w:types>
        <w:behaviors>
          <w:behavior w:val="content"/>
        </w:behaviors>
        <w:guid w:val="{52006BC3-EED6-4BC2-A27F-781AAF8C5F14}"/>
      </w:docPartPr>
      <w:docPartBody>
        <w:p w:rsidR="0058516A" w:rsidRDefault="00FA5F45">
          <w:pPr>
            <w:pStyle w:val="E59CCD4DBC274744A5BA830CD88755A6"/>
          </w:pPr>
          <w:r w:rsidRPr="008F432C">
            <w:rPr>
              <w:rStyle w:val="placeholder1Char"/>
            </w:rPr>
            <w:t>选择</w:t>
          </w:r>
        </w:p>
      </w:docPartBody>
    </w:docPart>
    <w:docPart>
      <w:docPartPr>
        <w:name w:val="661CCE841A2743C7A2ED7F1648B7FAAB"/>
        <w:category>
          <w:name w:val="常规"/>
          <w:gallery w:val="placeholder"/>
        </w:category>
        <w:types>
          <w:type w:val="bbPlcHdr"/>
        </w:types>
        <w:behaviors>
          <w:behavior w:val="content"/>
        </w:behaviors>
        <w:guid w:val="{08E677C0-5B3F-44CE-9396-21E621AC291D}"/>
      </w:docPartPr>
      <w:docPartBody>
        <w:p w:rsidR="0058516A" w:rsidRDefault="00FA5F45">
          <w:pPr>
            <w:pStyle w:val="661CCE841A2743C7A2ED7F1648B7FAAB"/>
          </w:pPr>
          <w:r w:rsidRPr="00C63B67">
            <w:rPr>
              <w:rStyle w:val="placeholder1Char"/>
            </w:rPr>
            <w:t>__________</w:t>
          </w:r>
        </w:p>
      </w:docPartBody>
    </w:docPart>
    <w:docPart>
      <w:docPartPr>
        <w:name w:val="43F38FEC01894275AC281A0DCD79A77C"/>
        <w:category>
          <w:name w:val="常规"/>
          <w:gallery w:val="placeholder"/>
        </w:category>
        <w:types>
          <w:type w:val="bbPlcHdr"/>
        </w:types>
        <w:behaviors>
          <w:behavior w:val="content"/>
        </w:behaviors>
        <w:guid w:val="{E85FE954-C635-4D91-9F94-65C2737B5130}"/>
      </w:docPartPr>
      <w:docPartBody>
        <w:p w:rsidR="0058516A" w:rsidRDefault="00FA5F45">
          <w:pPr>
            <w:pStyle w:val="43F38FEC01894275AC281A0DCD79A77C"/>
          </w:pPr>
          <w:r w:rsidRPr="008F432C">
            <w:rPr>
              <w:rStyle w:val="placeholder1Char"/>
            </w:rPr>
            <w:t>选择</w:t>
          </w:r>
        </w:p>
      </w:docPartBody>
    </w:docPart>
    <w:docPart>
      <w:docPartPr>
        <w:name w:val="4ABE09F61D5842F8A05D470D8477F387"/>
        <w:category>
          <w:name w:val="常规"/>
          <w:gallery w:val="placeholder"/>
        </w:category>
        <w:types>
          <w:type w:val="bbPlcHdr"/>
        </w:types>
        <w:behaviors>
          <w:behavior w:val="content"/>
        </w:behaviors>
        <w:guid w:val="{D44D7B24-0048-43FB-9A17-14664B95F1CC}"/>
      </w:docPartPr>
      <w:docPartBody>
        <w:p w:rsidR="0058516A" w:rsidRDefault="00FA5F45">
          <w:pPr>
            <w:pStyle w:val="4ABE09F61D5842F8A05D470D8477F387"/>
          </w:pPr>
          <w:r w:rsidRPr="00C63B67">
            <w:rPr>
              <w:rStyle w:val="placeholder1Char"/>
            </w:rPr>
            <w:t>__________</w:t>
          </w:r>
        </w:p>
      </w:docPartBody>
    </w:docPart>
    <w:docPart>
      <w:docPartPr>
        <w:name w:val="425B3D26181B4AD8B1EDD9F2F41C4E6A"/>
        <w:category>
          <w:name w:val="常规"/>
          <w:gallery w:val="placeholder"/>
        </w:category>
        <w:types>
          <w:type w:val="bbPlcHdr"/>
        </w:types>
        <w:behaviors>
          <w:behavior w:val="content"/>
        </w:behaviors>
        <w:guid w:val="{C5051362-3104-4369-B78A-645B1B06EDBF}"/>
      </w:docPartPr>
      <w:docPartBody>
        <w:p w:rsidR="0058516A" w:rsidRDefault="00FA5F45">
          <w:pPr>
            <w:pStyle w:val="425B3D26181B4AD8B1EDD9F2F41C4E6A"/>
          </w:pPr>
          <w:r w:rsidRPr="008F432C">
            <w:rPr>
              <w:rStyle w:val="placeholder1Char"/>
            </w:rPr>
            <w:t>选择</w:t>
          </w:r>
        </w:p>
      </w:docPartBody>
    </w:docPart>
    <w:docPart>
      <w:docPartPr>
        <w:name w:val="3228FB637DBF409CA5DF50F5C0A9FFC4"/>
        <w:category>
          <w:name w:val="常规"/>
          <w:gallery w:val="placeholder"/>
        </w:category>
        <w:types>
          <w:type w:val="bbPlcHdr"/>
        </w:types>
        <w:behaviors>
          <w:behavior w:val="content"/>
        </w:behaviors>
        <w:guid w:val="{D6D6A866-4B72-4527-9B0C-D0A5BE26AE00}"/>
      </w:docPartPr>
      <w:docPartBody>
        <w:p w:rsidR="0058516A" w:rsidRDefault="00FA5F45">
          <w:pPr>
            <w:pStyle w:val="3228FB637DBF409CA5DF50F5C0A9FFC4"/>
          </w:pPr>
          <w:r w:rsidRPr="00C63B67">
            <w:rPr>
              <w:rStyle w:val="placeholder1Char"/>
            </w:rPr>
            <w:t>__________</w:t>
          </w:r>
        </w:p>
      </w:docPartBody>
    </w:docPart>
    <w:docPart>
      <w:docPartPr>
        <w:name w:val="08D33BA2AF6640BF90CBC507BD48794A"/>
        <w:category>
          <w:name w:val="常规"/>
          <w:gallery w:val="placeholder"/>
        </w:category>
        <w:types>
          <w:type w:val="bbPlcHdr"/>
        </w:types>
        <w:behaviors>
          <w:behavior w:val="content"/>
        </w:behaviors>
        <w:guid w:val="{FA3E3CBD-6445-459C-8E70-659FCDA05BA2}"/>
      </w:docPartPr>
      <w:docPartBody>
        <w:p w:rsidR="0058516A" w:rsidRDefault="00FA5F45">
          <w:pPr>
            <w:pStyle w:val="08D33BA2AF6640BF90CBC507BD48794A"/>
          </w:pPr>
          <w:r w:rsidRPr="008F432C">
            <w:rPr>
              <w:rStyle w:val="placeholder1Char"/>
            </w:rPr>
            <w:t>选择</w:t>
          </w:r>
        </w:p>
      </w:docPartBody>
    </w:docPart>
    <w:docPart>
      <w:docPartPr>
        <w:name w:val="FB73A2EC2C1E46DA8BBBED27D2614CA5"/>
        <w:category>
          <w:name w:val="常规"/>
          <w:gallery w:val="placeholder"/>
        </w:category>
        <w:types>
          <w:type w:val="bbPlcHdr"/>
        </w:types>
        <w:behaviors>
          <w:behavior w:val="content"/>
        </w:behaviors>
        <w:guid w:val="{3BD82BDF-DCD6-46AE-8342-6D093CB00AD9}"/>
      </w:docPartPr>
      <w:docPartBody>
        <w:p w:rsidR="0058516A" w:rsidRDefault="00FA5F45">
          <w:pPr>
            <w:pStyle w:val="FB73A2EC2C1E46DA8BBBED27D2614CA5"/>
          </w:pPr>
          <w:r w:rsidRPr="00C63B67">
            <w:rPr>
              <w:rStyle w:val="placeholder1Char"/>
            </w:rPr>
            <w:t>__________</w:t>
          </w:r>
        </w:p>
      </w:docPartBody>
    </w:docPart>
    <w:docPart>
      <w:docPartPr>
        <w:name w:val="016A4C1CFC214004852ED99B5617A5E7"/>
        <w:category>
          <w:name w:val="常规"/>
          <w:gallery w:val="placeholder"/>
        </w:category>
        <w:types>
          <w:type w:val="bbPlcHdr"/>
        </w:types>
        <w:behaviors>
          <w:behavior w:val="content"/>
        </w:behaviors>
        <w:guid w:val="{FF749124-F3C6-4332-A267-0CBBD697B517}"/>
      </w:docPartPr>
      <w:docPartBody>
        <w:p w:rsidR="0058516A" w:rsidRDefault="00FA5F45">
          <w:pPr>
            <w:pStyle w:val="016A4C1CFC214004852ED99B5617A5E7"/>
          </w:pPr>
          <w:r w:rsidRPr="008F432C">
            <w:rPr>
              <w:rStyle w:val="placeholder1Char"/>
            </w:rPr>
            <w:t>选择</w:t>
          </w:r>
        </w:p>
      </w:docPartBody>
    </w:docPart>
    <w:docPart>
      <w:docPartPr>
        <w:name w:val="E71BE482944B4AC49742D158E7FFFC0C"/>
        <w:category>
          <w:name w:val="常规"/>
          <w:gallery w:val="placeholder"/>
        </w:category>
        <w:types>
          <w:type w:val="bbPlcHdr"/>
        </w:types>
        <w:behaviors>
          <w:behavior w:val="content"/>
        </w:behaviors>
        <w:guid w:val="{41FD5B98-57F8-4C08-B132-1725615E104B}"/>
      </w:docPartPr>
      <w:docPartBody>
        <w:p w:rsidR="0058516A" w:rsidRDefault="00FA5F45">
          <w:pPr>
            <w:pStyle w:val="E71BE482944B4AC49742D158E7FFFC0C"/>
          </w:pPr>
          <w:r w:rsidRPr="00C63B67">
            <w:rPr>
              <w:rStyle w:val="placeholder1Char"/>
            </w:rPr>
            <w:t>__________</w:t>
          </w:r>
        </w:p>
      </w:docPartBody>
    </w:docPart>
    <w:docPart>
      <w:docPartPr>
        <w:name w:val="998961CC6D8F427ABD8850F32CF37690"/>
        <w:category>
          <w:name w:val="常规"/>
          <w:gallery w:val="placeholder"/>
        </w:category>
        <w:types>
          <w:type w:val="bbPlcHdr"/>
        </w:types>
        <w:behaviors>
          <w:behavior w:val="content"/>
        </w:behaviors>
        <w:guid w:val="{2AED49EA-1E41-4513-B83C-9BA785AACEB2}"/>
      </w:docPartPr>
      <w:docPartBody>
        <w:p w:rsidR="0058516A" w:rsidRDefault="00FA5F45">
          <w:pPr>
            <w:pStyle w:val="998961CC6D8F427ABD8850F32CF37690"/>
          </w:pPr>
          <w:r w:rsidRPr="008F432C">
            <w:rPr>
              <w:rStyle w:val="placeholder1Char"/>
            </w:rPr>
            <w:t>选择</w:t>
          </w:r>
        </w:p>
      </w:docPartBody>
    </w:docPart>
    <w:docPart>
      <w:docPartPr>
        <w:name w:val="28213E06235A4289AC2AC5DADDDBF5A5"/>
        <w:category>
          <w:name w:val="常规"/>
          <w:gallery w:val="placeholder"/>
        </w:category>
        <w:types>
          <w:type w:val="bbPlcHdr"/>
        </w:types>
        <w:behaviors>
          <w:behavior w:val="content"/>
        </w:behaviors>
        <w:guid w:val="{B246FF05-B412-4EDD-ADC5-96488F2D9F72}"/>
      </w:docPartPr>
      <w:docPartBody>
        <w:p w:rsidR="0058516A" w:rsidRDefault="00FA5F45">
          <w:pPr>
            <w:pStyle w:val="28213E06235A4289AC2AC5DADDDBF5A5"/>
          </w:pPr>
          <w:r w:rsidRPr="00C63B67">
            <w:rPr>
              <w:rStyle w:val="placeholder1Char"/>
            </w:rPr>
            <w:t>__________</w:t>
          </w:r>
        </w:p>
      </w:docPartBody>
    </w:docPart>
    <w:docPart>
      <w:docPartPr>
        <w:name w:val="B99179C1DCAF4C879B7AB986C9180798"/>
        <w:category>
          <w:name w:val="常规"/>
          <w:gallery w:val="placeholder"/>
        </w:category>
        <w:types>
          <w:type w:val="bbPlcHdr"/>
        </w:types>
        <w:behaviors>
          <w:behavior w:val="content"/>
        </w:behaviors>
        <w:guid w:val="{52B31A99-86EC-415E-89B3-E128C10E7E4C}"/>
      </w:docPartPr>
      <w:docPartBody>
        <w:p w:rsidR="0058516A" w:rsidRDefault="00FA5F45">
          <w:pPr>
            <w:pStyle w:val="B99179C1DCAF4C879B7AB986C9180798"/>
          </w:pPr>
          <w:r w:rsidRPr="008F432C">
            <w:rPr>
              <w:rStyle w:val="placeholder1Char"/>
            </w:rPr>
            <w:t>选择</w:t>
          </w:r>
        </w:p>
      </w:docPartBody>
    </w:docPart>
    <w:docPart>
      <w:docPartPr>
        <w:name w:val="4924B2E98C2049268FE6E6CA8C507969"/>
        <w:category>
          <w:name w:val="常规"/>
          <w:gallery w:val="placeholder"/>
        </w:category>
        <w:types>
          <w:type w:val="bbPlcHdr"/>
        </w:types>
        <w:behaviors>
          <w:behavior w:val="content"/>
        </w:behaviors>
        <w:guid w:val="{D19A4A53-ACE9-47D0-87F5-412F90A10751}"/>
      </w:docPartPr>
      <w:docPartBody>
        <w:p w:rsidR="0058516A" w:rsidRDefault="00FA5F45">
          <w:pPr>
            <w:pStyle w:val="4924B2E98C2049268FE6E6CA8C507969"/>
          </w:pPr>
          <w:r w:rsidRPr="00C63B67">
            <w:rPr>
              <w:rStyle w:val="placeholder1Char"/>
            </w:rPr>
            <w:t>__________</w:t>
          </w:r>
        </w:p>
      </w:docPartBody>
    </w:docPart>
    <w:docPart>
      <w:docPartPr>
        <w:name w:val="DE44D7699CAB433DAC4A937C100D29C3"/>
        <w:category>
          <w:name w:val="常规"/>
          <w:gallery w:val="placeholder"/>
        </w:category>
        <w:types>
          <w:type w:val="bbPlcHdr"/>
        </w:types>
        <w:behaviors>
          <w:behavior w:val="content"/>
        </w:behaviors>
        <w:guid w:val="{B78916FE-9AD5-49D7-AC88-1FFAB9803B85}"/>
      </w:docPartPr>
      <w:docPartBody>
        <w:p w:rsidR="0058516A" w:rsidRDefault="00FA5F45">
          <w:pPr>
            <w:pStyle w:val="DE44D7699CAB433DAC4A937C100D29C3"/>
          </w:pPr>
          <w:r w:rsidRPr="00C63B67">
            <w:rPr>
              <w:rStyle w:val="placeholder1Char"/>
            </w:rPr>
            <w:t>____________</w:t>
          </w:r>
        </w:p>
      </w:docPartBody>
    </w:docPart>
    <w:docPart>
      <w:docPartPr>
        <w:name w:val="A4383147BDBD45098C1462FD8C27D95C"/>
        <w:category>
          <w:name w:val="常规"/>
          <w:gallery w:val="placeholder"/>
        </w:category>
        <w:types>
          <w:type w:val="bbPlcHdr"/>
        </w:types>
        <w:behaviors>
          <w:behavior w:val="content"/>
        </w:behaviors>
        <w:guid w:val="{79457A4A-F190-451E-9875-27A089705596}"/>
      </w:docPartPr>
      <w:docPartBody>
        <w:p w:rsidR="0058516A" w:rsidRDefault="00FA5F45">
          <w:pPr>
            <w:pStyle w:val="A4383147BDBD45098C1462FD8C27D95C"/>
          </w:pPr>
          <w:r w:rsidRPr="00C63B67">
            <w:rPr>
              <w:rStyle w:val="placeholder1Char"/>
            </w:rPr>
            <w:t>____________</w:t>
          </w:r>
        </w:p>
      </w:docPartBody>
    </w:docPart>
    <w:docPart>
      <w:docPartPr>
        <w:name w:val="259ADC3D34034D72AAABBBF5241E70B7"/>
        <w:category>
          <w:name w:val="常规"/>
          <w:gallery w:val="placeholder"/>
        </w:category>
        <w:types>
          <w:type w:val="bbPlcHdr"/>
        </w:types>
        <w:behaviors>
          <w:behavior w:val="content"/>
        </w:behaviors>
        <w:guid w:val="{948A7B93-EC49-4461-8FCC-139B2DBDCFC5}"/>
      </w:docPartPr>
      <w:docPartBody>
        <w:p w:rsidR="0058516A" w:rsidRDefault="00FA5F45">
          <w:pPr>
            <w:pStyle w:val="259ADC3D34034D72AAABBBF5241E70B7"/>
          </w:pPr>
          <w:r w:rsidRPr="00C63B67">
            <w:rPr>
              <w:rStyle w:val="placeholder1Char"/>
            </w:rPr>
            <w:t>________</w:t>
          </w:r>
        </w:p>
      </w:docPartBody>
    </w:docPart>
    <w:docPart>
      <w:docPartPr>
        <w:name w:val="8205B31200654E7A9F2411779D02E789"/>
        <w:category>
          <w:name w:val="常规"/>
          <w:gallery w:val="placeholder"/>
        </w:category>
        <w:types>
          <w:type w:val="bbPlcHdr"/>
        </w:types>
        <w:behaviors>
          <w:behavior w:val="content"/>
        </w:behaviors>
        <w:guid w:val="{68E74343-5988-4DFA-9867-D10A6EE03D0C}"/>
      </w:docPartPr>
      <w:docPartBody>
        <w:p w:rsidR="0058516A" w:rsidRDefault="00FA5F45">
          <w:pPr>
            <w:pStyle w:val="8205B31200654E7A9F2411779D02E789"/>
          </w:pPr>
          <w:r w:rsidRPr="00C63B67">
            <w:rPr>
              <w:rStyle w:val="placeholder1Char"/>
            </w:rPr>
            <w:t>选择</w:t>
          </w:r>
        </w:p>
      </w:docPartBody>
    </w:docPart>
    <w:docPart>
      <w:docPartPr>
        <w:name w:val="EBFF19744D0D474D8ECC66D2DB432E75"/>
        <w:category>
          <w:name w:val="常规"/>
          <w:gallery w:val="placeholder"/>
        </w:category>
        <w:types>
          <w:type w:val="bbPlcHdr"/>
        </w:types>
        <w:behaviors>
          <w:behavior w:val="content"/>
        </w:behaviors>
        <w:guid w:val="{1C0784C6-9869-458A-B4A1-BE87271A6A43}"/>
      </w:docPartPr>
      <w:docPartBody>
        <w:p w:rsidR="0058516A" w:rsidRDefault="00FA5F45">
          <w:pPr>
            <w:pStyle w:val="EBFF19744D0D474D8ECC66D2DB432E75"/>
          </w:pPr>
          <w:r w:rsidRPr="00C63B67">
            <w:rPr>
              <w:rStyle w:val="placeholder1Char"/>
            </w:rPr>
            <w:t>____________</w:t>
          </w:r>
        </w:p>
      </w:docPartBody>
    </w:docPart>
    <w:docPart>
      <w:docPartPr>
        <w:name w:val="0954DFA6FE594C679DE834B298206F7C"/>
        <w:category>
          <w:name w:val="常规"/>
          <w:gallery w:val="placeholder"/>
        </w:category>
        <w:types>
          <w:type w:val="bbPlcHdr"/>
        </w:types>
        <w:behaviors>
          <w:behavior w:val="content"/>
        </w:behaviors>
        <w:guid w:val="{A2B63C8C-3BC7-4F0B-9A51-6B0B72EDF092}"/>
      </w:docPartPr>
      <w:docPartBody>
        <w:p w:rsidR="0058516A" w:rsidRDefault="00FA5F45">
          <w:pPr>
            <w:pStyle w:val="0954DFA6FE594C679DE834B298206F7C"/>
          </w:pPr>
          <w:r w:rsidRPr="00C63B67">
            <w:rPr>
              <w:rStyle w:val="placeholder1Char"/>
            </w:rPr>
            <w:t>__________</w:t>
          </w:r>
        </w:p>
      </w:docPartBody>
    </w:docPart>
    <w:docPart>
      <w:docPartPr>
        <w:name w:val="679FD1777C354FD5ADD855E32EB035E3"/>
        <w:category>
          <w:name w:val="常规"/>
          <w:gallery w:val="placeholder"/>
        </w:category>
        <w:types>
          <w:type w:val="bbPlcHdr"/>
        </w:types>
        <w:behaviors>
          <w:behavior w:val="content"/>
        </w:behaviors>
        <w:guid w:val="{82B2CEA8-59DD-4D2C-8318-68118864E83C}"/>
      </w:docPartPr>
      <w:docPartBody>
        <w:p w:rsidR="0058516A" w:rsidRDefault="00FA5F45">
          <w:pPr>
            <w:pStyle w:val="679FD1777C354FD5ADD855E32EB035E3"/>
          </w:pPr>
          <w:r w:rsidRPr="00C63B67">
            <w:rPr>
              <w:rStyle w:val="placeholder1Char"/>
            </w:rPr>
            <w:t>________</w:t>
          </w:r>
        </w:p>
      </w:docPartBody>
    </w:docPart>
    <w:docPart>
      <w:docPartPr>
        <w:name w:val="D9815649C0714A8987567450B3C2CF5D"/>
        <w:category>
          <w:name w:val="常规"/>
          <w:gallery w:val="placeholder"/>
        </w:category>
        <w:types>
          <w:type w:val="bbPlcHdr"/>
        </w:types>
        <w:behaviors>
          <w:behavior w:val="content"/>
        </w:behaviors>
        <w:guid w:val="{6FED3E5C-C2BA-4E24-8839-E3589B7078C9}"/>
      </w:docPartPr>
      <w:docPartBody>
        <w:p w:rsidR="0058516A" w:rsidRDefault="00FA5F45">
          <w:pPr>
            <w:pStyle w:val="D9815649C0714A8987567450B3C2CF5D"/>
          </w:pPr>
          <w:r w:rsidRPr="00F71542">
            <w:rPr>
              <w:rStyle w:val="placeholder1Char"/>
            </w:rPr>
            <w:t>_____________________________________________</w:t>
          </w:r>
        </w:p>
      </w:docPartBody>
    </w:docPart>
    <w:docPart>
      <w:docPartPr>
        <w:name w:val="388A53A9E735494B9CF6D33274258355"/>
        <w:category>
          <w:name w:val="常规"/>
          <w:gallery w:val="placeholder"/>
        </w:category>
        <w:types>
          <w:type w:val="bbPlcHdr"/>
        </w:types>
        <w:behaviors>
          <w:behavior w:val="content"/>
        </w:behaviors>
        <w:guid w:val="{D549720B-2384-4306-8D85-04230F982262}"/>
      </w:docPartPr>
      <w:docPartBody>
        <w:p w:rsidR="0058516A" w:rsidRDefault="00FA5F45">
          <w:pPr>
            <w:pStyle w:val="388A53A9E735494B9CF6D33274258355"/>
          </w:pPr>
          <w:r w:rsidRPr="00C63B67">
            <w:rPr>
              <w:rStyle w:val="placeholder1Char"/>
            </w:rPr>
            <w:t>________</w:t>
          </w:r>
        </w:p>
      </w:docPartBody>
    </w:docPart>
    <w:docPart>
      <w:docPartPr>
        <w:name w:val="0689E1F902C94ABC8A2BBC8E471BCC22"/>
        <w:category>
          <w:name w:val="常规"/>
          <w:gallery w:val="placeholder"/>
        </w:category>
        <w:types>
          <w:type w:val="bbPlcHdr"/>
        </w:types>
        <w:behaviors>
          <w:behavior w:val="content"/>
        </w:behaviors>
        <w:guid w:val="{7AA8B342-27E2-42D7-9F28-F5DC959781E8}"/>
      </w:docPartPr>
      <w:docPartBody>
        <w:p w:rsidR="0058516A" w:rsidRDefault="00FA5F45">
          <w:pPr>
            <w:pStyle w:val="0689E1F902C94ABC8A2BBC8E471BCC22"/>
          </w:pPr>
          <w:r w:rsidRPr="00C63B67">
            <w:rPr>
              <w:rStyle w:val="placeholder1Char"/>
            </w:rPr>
            <w:t>__________</w:t>
          </w:r>
        </w:p>
      </w:docPartBody>
    </w:docPart>
    <w:docPart>
      <w:docPartPr>
        <w:name w:val="E0EB7DCA80F3475AA1025161F22503A1"/>
        <w:category>
          <w:name w:val="常规"/>
          <w:gallery w:val="placeholder"/>
        </w:category>
        <w:types>
          <w:type w:val="bbPlcHdr"/>
        </w:types>
        <w:behaviors>
          <w:behavior w:val="content"/>
        </w:behaviors>
        <w:guid w:val="{3654CB32-AE24-410C-A0CF-E753F266AE7D}"/>
      </w:docPartPr>
      <w:docPartBody>
        <w:p w:rsidR="0058516A" w:rsidRDefault="00FA5F45">
          <w:pPr>
            <w:pStyle w:val="E0EB7DCA80F3475AA1025161F22503A1"/>
          </w:pPr>
          <w:r w:rsidRPr="00C63B67">
            <w:rPr>
              <w:rStyle w:val="placeholder1Char"/>
            </w:rPr>
            <w:t>________</w:t>
          </w:r>
        </w:p>
      </w:docPartBody>
    </w:docPart>
    <w:docPart>
      <w:docPartPr>
        <w:name w:val="5AAEDDBFCDD94C6C99FC5BFAD6851411"/>
        <w:category>
          <w:name w:val="常规"/>
          <w:gallery w:val="placeholder"/>
        </w:category>
        <w:types>
          <w:type w:val="bbPlcHdr"/>
        </w:types>
        <w:behaviors>
          <w:behavior w:val="content"/>
        </w:behaviors>
        <w:guid w:val="{C0B1E20F-5F52-4A88-AE9B-BC05793B4897}"/>
      </w:docPartPr>
      <w:docPartBody>
        <w:p w:rsidR="0058516A" w:rsidRDefault="00FA5F45">
          <w:pPr>
            <w:pStyle w:val="5AAEDDBFCDD94C6C99FC5BFAD6851411"/>
          </w:pPr>
          <w:r w:rsidRPr="00C63B67">
            <w:rPr>
              <w:rStyle w:val="placeholder1Char"/>
              <w:rFonts w:hint="eastAsia"/>
            </w:rPr>
            <w:t>选择一项</w:t>
          </w:r>
        </w:p>
      </w:docPartBody>
    </w:docPart>
    <w:docPart>
      <w:docPartPr>
        <w:name w:val="42B408CAE43D46B583BAE665FF7093E5"/>
        <w:category>
          <w:name w:val="常规"/>
          <w:gallery w:val="placeholder"/>
        </w:category>
        <w:types>
          <w:type w:val="bbPlcHdr"/>
        </w:types>
        <w:behaviors>
          <w:behavior w:val="content"/>
        </w:behaviors>
        <w:guid w:val="{365E1B65-9067-4729-A5E2-EB8300FFDA3C}"/>
      </w:docPartPr>
      <w:docPartBody>
        <w:p w:rsidR="0058516A" w:rsidRDefault="00FA5F45">
          <w:pPr>
            <w:pStyle w:val="42B408CAE43D46B583BAE665FF7093E5"/>
          </w:pPr>
          <w:r w:rsidRPr="00C63B67">
            <w:rPr>
              <w:rStyle w:val="placeholder1Char"/>
              <w:rFonts w:hint="eastAsia"/>
            </w:rPr>
            <w:t>选择一项</w:t>
          </w:r>
        </w:p>
      </w:docPartBody>
    </w:docPart>
    <w:docPart>
      <w:docPartPr>
        <w:name w:val="B930140E31F440D09B9A826FB1847186"/>
        <w:category>
          <w:name w:val="常规"/>
          <w:gallery w:val="placeholder"/>
        </w:category>
        <w:types>
          <w:type w:val="bbPlcHdr"/>
        </w:types>
        <w:behaviors>
          <w:behavior w:val="content"/>
        </w:behaviors>
        <w:guid w:val="{2C8F79FB-A2E4-4855-8FBB-6FE3098876DB}"/>
      </w:docPartPr>
      <w:docPartBody>
        <w:p w:rsidR="0058516A" w:rsidRDefault="00FA5F45">
          <w:pPr>
            <w:pStyle w:val="B930140E31F440D09B9A826FB1847186"/>
          </w:pPr>
          <w:r w:rsidRPr="00C63B67">
            <w:rPr>
              <w:rStyle w:val="placeholder1Char"/>
              <w:rFonts w:hint="eastAsia"/>
            </w:rPr>
            <w:t>选择</w:t>
          </w:r>
        </w:p>
      </w:docPartBody>
    </w:docPart>
    <w:docPart>
      <w:docPartPr>
        <w:name w:val="5CAA04D6B3C94E88A108FB1AD741A58C"/>
        <w:category>
          <w:name w:val="常规"/>
          <w:gallery w:val="placeholder"/>
        </w:category>
        <w:types>
          <w:type w:val="bbPlcHdr"/>
        </w:types>
        <w:behaviors>
          <w:behavior w:val="content"/>
        </w:behaviors>
        <w:guid w:val="{FB03D66A-651D-44C5-B365-15F2E8CD588E}"/>
      </w:docPartPr>
      <w:docPartBody>
        <w:p w:rsidR="0058516A" w:rsidRDefault="00FA5F45">
          <w:pPr>
            <w:pStyle w:val="5CAA04D6B3C94E88A108FB1AD741A58C"/>
          </w:pPr>
          <w:r w:rsidRPr="00C63B67">
            <w:rPr>
              <w:rStyle w:val="placeholder1Char"/>
              <w:rFonts w:hint="eastAsia"/>
            </w:rPr>
            <w:t>选择</w:t>
          </w:r>
        </w:p>
      </w:docPartBody>
    </w:docPart>
    <w:docPart>
      <w:docPartPr>
        <w:name w:val="4A3EAD392D544CD88BBE19900F7EDA09"/>
        <w:category>
          <w:name w:val="常规"/>
          <w:gallery w:val="placeholder"/>
        </w:category>
        <w:types>
          <w:type w:val="bbPlcHdr"/>
        </w:types>
        <w:behaviors>
          <w:behavior w:val="content"/>
        </w:behaviors>
        <w:guid w:val="{6BB18703-48AB-45F9-A5CF-2E4EAD6EDDD5}"/>
      </w:docPartPr>
      <w:docPartBody>
        <w:p w:rsidR="0058516A" w:rsidRDefault="00FA5F45">
          <w:pPr>
            <w:pStyle w:val="4A3EAD392D544CD88BBE19900F7EDA09"/>
          </w:pPr>
          <w:r w:rsidRPr="00C63B67">
            <w:rPr>
              <w:rStyle w:val="placeholder1Char"/>
            </w:rPr>
            <w:t>__________</w:t>
          </w:r>
        </w:p>
      </w:docPartBody>
    </w:docPart>
    <w:docPart>
      <w:docPartPr>
        <w:name w:val="1EFC0998E55446F1827D93485EBB95B2"/>
        <w:category>
          <w:name w:val="常规"/>
          <w:gallery w:val="placeholder"/>
        </w:category>
        <w:types>
          <w:type w:val="bbPlcHdr"/>
        </w:types>
        <w:behaviors>
          <w:behavior w:val="content"/>
        </w:behaviors>
        <w:guid w:val="{10CE86B3-B8CC-4C71-8DE5-9B97B6036671}"/>
      </w:docPartPr>
      <w:docPartBody>
        <w:p w:rsidR="0058516A" w:rsidRDefault="00FA5F45">
          <w:pPr>
            <w:pStyle w:val="1EFC0998E55446F1827D93485EBB95B2"/>
          </w:pPr>
          <w:r w:rsidRPr="00C63B67">
            <w:rPr>
              <w:rStyle w:val="placeholder1Char"/>
            </w:rPr>
            <w:t>__________</w:t>
          </w:r>
        </w:p>
      </w:docPartBody>
    </w:docPart>
    <w:docPart>
      <w:docPartPr>
        <w:name w:val="F1CAB6A380CA42EF8E61D3ACF354FF35"/>
        <w:category>
          <w:name w:val="常规"/>
          <w:gallery w:val="placeholder"/>
        </w:category>
        <w:types>
          <w:type w:val="bbPlcHdr"/>
        </w:types>
        <w:behaviors>
          <w:behavior w:val="content"/>
        </w:behaviors>
        <w:guid w:val="{4D047F6A-2257-42CE-838D-A7E2701F49BD}"/>
      </w:docPartPr>
      <w:docPartBody>
        <w:p w:rsidR="0058516A" w:rsidRDefault="00FA5F45">
          <w:pPr>
            <w:pStyle w:val="F1CAB6A380CA42EF8E61D3ACF354FF35"/>
          </w:pPr>
          <w:r w:rsidRPr="00C63B67">
            <w:rPr>
              <w:rStyle w:val="placeholder1Char"/>
            </w:rPr>
            <w:t>__________</w:t>
          </w:r>
        </w:p>
      </w:docPartBody>
    </w:docPart>
    <w:docPart>
      <w:docPartPr>
        <w:name w:val="BDAB4D55A7D64DC280EC532034035708"/>
        <w:category>
          <w:name w:val="常规"/>
          <w:gallery w:val="placeholder"/>
        </w:category>
        <w:types>
          <w:type w:val="bbPlcHdr"/>
        </w:types>
        <w:behaviors>
          <w:behavior w:val="content"/>
        </w:behaviors>
        <w:guid w:val="{F771ACA6-780E-40E9-9F92-22C4F78D93A1}"/>
      </w:docPartPr>
      <w:docPartBody>
        <w:p w:rsidR="0058516A" w:rsidRDefault="00FA5F45">
          <w:pPr>
            <w:pStyle w:val="BDAB4D55A7D64DC280EC532034035708"/>
          </w:pPr>
          <w:r w:rsidRPr="00C63B67">
            <w:rPr>
              <w:rStyle w:val="placeholder1Char"/>
            </w:rPr>
            <w:t>__________</w:t>
          </w:r>
        </w:p>
      </w:docPartBody>
    </w:docPart>
    <w:docPart>
      <w:docPartPr>
        <w:name w:val="5FE79FCEECDD452796141F8EF9A421DB"/>
        <w:category>
          <w:name w:val="常规"/>
          <w:gallery w:val="placeholder"/>
        </w:category>
        <w:types>
          <w:type w:val="bbPlcHdr"/>
        </w:types>
        <w:behaviors>
          <w:behavior w:val="content"/>
        </w:behaviors>
        <w:guid w:val="{6545ECEF-7654-4710-A27A-F4A888CBE569}"/>
      </w:docPartPr>
      <w:docPartBody>
        <w:p w:rsidR="0058516A" w:rsidRDefault="00FA5F45">
          <w:pPr>
            <w:pStyle w:val="5FE79FCEECDD452796141F8EF9A421DB"/>
          </w:pPr>
          <w:r w:rsidRPr="00C63B67">
            <w:rPr>
              <w:rStyle w:val="placeholder1Char"/>
            </w:rPr>
            <w:t>__________</w:t>
          </w:r>
        </w:p>
      </w:docPartBody>
    </w:docPart>
    <w:docPart>
      <w:docPartPr>
        <w:name w:val="7FA7B2ED7F9E44D9BABB3347F31D23AE"/>
        <w:category>
          <w:name w:val="常规"/>
          <w:gallery w:val="placeholder"/>
        </w:category>
        <w:types>
          <w:type w:val="bbPlcHdr"/>
        </w:types>
        <w:behaviors>
          <w:behavior w:val="content"/>
        </w:behaviors>
        <w:guid w:val="{FC6E36A1-785E-4631-8650-764B2803316F}"/>
      </w:docPartPr>
      <w:docPartBody>
        <w:p w:rsidR="0058516A" w:rsidRDefault="00FA5F45">
          <w:pPr>
            <w:pStyle w:val="7FA7B2ED7F9E44D9BABB3347F31D23AE"/>
          </w:pPr>
          <w:r w:rsidRPr="00C63B67">
            <w:rPr>
              <w:rStyle w:val="placeholder1Char"/>
            </w:rPr>
            <w:t>____________</w:t>
          </w:r>
        </w:p>
      </w:docPartBody>
    </w:docPart>
    <w:docPart>
      <w:docPartPr>
        <w:name w:val="2B5C25C027E040C8B60BB66F4330AD41"/>
        <w:category>
          <w:name w:val="常规"/>
          <w:gallery w:val="placeholder"/>
        </w:category>
        <w:types>
          <w:type w:val="bbPlcHdr"/>
        </w:types>
        <w:behaviors>
          <w:behavior w:val="content"/>
        </w:behaviors>
        <w:guid w:val="{C61FB58E-04F0-405A-895F-C93C083B5B1D}"/>
      </w:docPartPr>
      <w:docPartBody>
        <w:p w:rsidR="0058516A" w:rsidRDefault="00FA5F45">
          <w:pPr>
            <w:pStyle w:val="2B5C25C027E040C8B60BB66F4330AD41"/>
          </w:pPr>
          <w:r w:rsidRPr="00C63B67">
            <w:rPr>
              <w:rStyle w:val="placeholder1Char"/>
              <w:rFonts w:hint="eastAsia"/>
            </w:rPr>
            <w:t>选择</w:t>
          </w:r>
        </w:p>
      </w:docPartBody>
    </w:docPart>
    <w:docPart>
      <w:docPartPr>
        <w:name w:val="F1CBA558A2EF437BA02D9EE2C11CB323"/>
        <w:category>
          <w:name w:val="常规"/>
          <w:gallery w:val="placeholder"/>
        </w:category>
        <w:types>
          <w:type w:val="bbPlcHdr"/>
        </w:types>
        <w:behaviors>
          <w:behavior w:val="content"/>
        </w:behaviors>
        <w:guid w:val="{1E81D7CF-1A66-4BB6-AF41-76B0F5D7968C}"/>
      </w:docPartPr>
      <w:docPartBody>
        <w:p w:rsidR="0058516A" w:rsidRDefault="00FA5F45">
          <w:pPr>
            <w:pStyle w:val="F1CBA558A2EF437BA02D9EE2C11CB323"/>
          </w:pPr>
          <w:r w:rsidRPr="00C63B67">
            <w:rPr>
              <w:rStyle w:val="placeholder1Char"/>
            </w:rPr>
            <w:t>__________</w:t>
          </w:r>
        </w:p>
      </w:docPartBody>
    </w:docPart>
    <w:docPart>
      <w:docPartPr>
        <w:name w:val="35060E3BCA5440C68A067E8A2F219B30"/>
        <w:category>
          <w:name w:val="常规"/>
          <w:gallery w:val="placeholder"/>
        </w:category>
        <w:types>
          <w:type w:val="bbPlcHdr"/>
        </w:types>
        <w:behaviors>
          <w:behavior w:val="content"/>
        </w:behaviors>
        <w:guid w:val="{25AFB0A3-AF35-4D5D-8D74-91294091B749}"/>
      </w:docPartPr>
      <w:docPartBody>
        <w:p w:rsidR="0058516A" w:rsidRDefault="00FA5F45">
          <w:pPr>
            <w:pStyle w:val="35060E3BCA5440C68A067E8A2F219B30"/>
          </w:pPr>
          <w:r w:rsidRPr="00C63B67">
            <w:rPr>
              <w:rStyle w:val="placeholder1Char"/>
            </w:rPr>
            <w:t>__________</w:t>
          </w:r>
        </w:p>
      </w:docPartBody>
    </w:docPart>
    <w:docPart>
      <w:docPartPr>
        <w:name w:val="D0F1F36FF00D485585836D1B46F910F7"/>
        <w:category>
          <w:name w:val="常规"/>
          <w:gallery w:val="placeholder"/>
        </w:category>
        <w:types>
          <w:type w:val="bbPlcHdr"/>
        </w:types>
        <w:behaviors>
          <w:behavior w:val="content"/>
        </w:behaviors>
        <w:guid w:val="{435FA51F-4DC5-4B2A-B16F-6A7CFD700133}"/>
      </w:docPartPr>
      <w:docPartBody>
        <w:p w:rsidR="0058516A" w:rsidRDefault="00FA5F45">
          <w:pPr>
            <w:pStyle w:val="D0F1F36FF00D485585836D1B46F910F7"/>
          </w:pPr>
          <w:r w:rsidRPr="00C63B67">
            <w:rPr>
              <w:rStyle w:val="placeholder1Char"/>
              <w:rFonts w:hint="eastAsia"/>
            </w:rPr>
            <w:t>选择</w:t>
          </w:r>
        </w:p>
      </w:docPartBody>
    </w:docPart>
    <w:docPart>
      <w:docPartPr>
        <w:name w:val="2914E338A790407EB21E0F1DCC0C7E71"/>
        <w:category>
          <w:name w:val="常规"/>
          <w:gallery w:val="placeholder"/>
        </w:category>
        <w:types>
          <w:type w:val="bbPlcHdr"/>
        </w:types>
        <w:behaviors>
          <w:behavior w:val="content"/>
        </w:behaviors>
        <w:guid w:val="{98480E00-7DFB-4133-B0FE-3660C20E1F18}"/>
      </w:docPartPr>
      <w:docPartBody>
        <w:p w:rsidR="0058516A" w:rsidRDefault="00FA5F45">
          <w:pPr>
            <w:pStyle w:val="2914E338A790407EB21E0F1DCC0C7E71"/>
          </w:pPr>
          <w:r w:rsidRPr="00C63B67">
            <w:rPr>
              <w:rStyle w:val="placeholder1Char"/>
              <w:rFonts w:hint="eastAsia"/>
            </w:rPr>
            <w:t>选择</w:t>
          </w:r>
        </w:p>
      </w:docPartBody>
    </w:docPart>
    <w:docPart>
      <w:docPartPr>
        <w:name w:val="485D9278360C46629CC600D7A4C889A9"/>
        <w:category>
          <w:name w:val="常规"/>
          <w:gallery w:val="placeholder"/>
        </w:category>
        <w:types>
          <w:type w:val="bbPlcHdr"/>
        </w:types>
        <w:behaviors>
          <w:behavior w:val="content"/>
        </w:behaviors>
        <w:guid w:val="{9E6325CD-68E8-4750-91CE-41D0F13547F5}"/>
      </w:docPartPr>
      <w:docPartBody>
        <w:p w:rsidR="0058516A" w:rsidRDefault="00FA5F45">
          <w:pPr>
            <w:pStyle w:val="485D9278360C46629CC600D7A4C889A9"/>
          </w:pPr>
          <w:r w:rsidRPr="00C63B67">
            <w:rPr>
              <w:rStyle w:val="placeholder1Char"/>
            </w:rPr>
            <w:t>__________</w:t>
          </w:r>
        </w:p>
      </w:docPartBody>
    </w:docPart>
    <w:docPart>
      <w:docPartPr>
        <w:name w:val="95E8696CD1614C47A901FD60C8C746D4"/>
        <w:category>
          <w:name w:val="常规"/>
          <w:gallery w:val="placeholder"/>
        </w:category>
        <w:types>
          <w:type w:val="bbPlcHdr"/>
        </w:types>
        <w:behaviors>
          <w:behavior w:val="content"/>
        </w:behaviors>
        <w:guid w:val="{3552DCF3-BBE6-4D4E-8961-70CC9E0F1018}"/>
      </w:docPartPr>
      <w:docPartBody>
        <w:p w:rsidR="0058516A" w:rsidRDefault="00FA5F45">
          <w:pPr>
            <w:pStyle w:val="95E8696CD1614C47A901FD60C8C746D4"/>
          </w:pPr>
          <w:r w:rsidRPr="00C63B67">
            <w:rPr>
              <w:rStyle w:val="placeholder1Char"/>
            </w:rPr>
            <w:t>__________</w:t>
          </w:r>
        </w:p>
      </w:docPartBody>
    </w:docPart>
    <w:docPart>
      <w:docPartPr>
        <w:name w:val="A1E8C41463664ECAA564632ED4F0738F"/>
        <w:category>
          <w:name w:val="常规"/>
          <w:gallery w:val="placeholder"/>
        </w:category>
        <w:types>
          <w:type w:val="bbPlcHdr"/>
        </w:types>
        <w:behaviors>
          <w:behavior w:val="content"/>
        </w:behaviors>
        <w:guid w:val="{01228A27-CA99-4C17-8C72-BAFC2CBDE3FA}"/>
      </w:docPartPr>
      <w:docPartBody>
        <w:p w:rsidR="0058516A" w:rsidRDefault="00FA5F45">
          <w:pPr>
            <w:pStyle w:val="A1E8C41463664ECAA564632ED4F0738F"/>
          </w:pPr>
          <w:r w:rsidRPr="00425093">
            <w:rPr>
              <w:rStyle w:val="placeholder1Char"/>
            </w:rPr>
            <w:t>_____________________________________________</w:t>
          </w:r>
        </w:p>
      </w:docPartBody>
    </w:docPart>
    <w:docPart>
      <w:docPartPr>
        <w:name w:val="950A910707F4405884C5FB1BB0DD7D33"/>
        <w:category>
          <w:name w:val="常规"/>
          <w:gallery w:val="placeholder"/>
        </w:category>
        <w:types>
          <w:type w:val="bbPlcHdr"/>
        </w:types>
        <w:behaviors>
          <w:behavior w:val="content"/>
        </w:behaviors>
        <w:guid w:val="{FBCAB0FD-6513-4951-8DA6-67323670413A}"/>
      </w:docPartPr>
      <w:docPartBody>
        <w:p w:rsidR="0058516A" w:rsidRDefault="00FA5F45">
          <w:pPr>
            <w:pStyle w:val="950A910707F4405884C5FB1BB0DD7D33"/>
          </w:pPr>
          <w:r w:rsidRPr="00C63B67">
            <w:rPr>
              <w:rStyle w:val="placeholder1Char"/>
            </w:rPr>
            <w:t>__________</w:t>
          </w:r>
        </w:p>
      </w:docPartBody>
    </w:docPart>
    <w:docPart>
      <w:docPartPr>
        <w:name w:val="72F341F610B04965A6F405350B5E84A8"/>
        <w:category>
          <w:name w:val="常规"/>
          <w:gallery w:val="placeholder"/>
        </w:category>
        <w:types>
          <w:type w:val="bbPlcHdr"/>
        </w:types>
        <w:behaviors>
          <w:behavior w:val="content"/>
        </w:behaviors>
        <w:guid w:val="{E03854CF-468C-4164-9E3E-B66819AAE2C0}"/>
      </w:docPartPr>
      <w:docPartBody>
        <w:p w:rsidR="0058516A" w:rsidRDefault="00FA5F45">
          <w:pPr>
            <w:pStyle w:val="72F341F610B04965A6F405350B5E84A8"/>
          </w:pPr>
          <w:r w:rsidRPr="00C63B67">
            <w:rPr>
              <w:rStyle w:val="placeholder1Char"/>
            </w:rPr>
            <w:t>__________</w:t>
          </w:r>
        </w:p>
      </w:docPartBody>
    </w:docPart>
    <w:docPart>
      <w:docPartPr>
        <w:name w:val="291A5FD8C04D4A648DFAC880CEF4FF07"/>
        <w:category>
          <w:name w:val="常规"/>
          <w:gallery w:val="placeholder"/>
        </w:category>
        <w:types>
          <w:type w:val="bbPlcHdr"/>
        </w:types>
        <w:behaviors>
          <w:behavior w:val="content"/>
        </w:behaviors>
        <w:guid w:val="{61B98AAA-6C8A-4C5D-8FF0-B17BF6B0C0DD}"/>
      </w:docPartPr>
      <w:docPartBody>
        <w:p w:rsidR="0058516A" w:rsidRDefault="00FA5F45">
          <w:pPr>
            <w:pStyle w:val="291A5FD8C04D4A648DFAC880CEF4FF07"/>
          </w:pPr>
          <w:r w:rsidRPr="00C63B67">
            <w:rPr>
              <w:rStyle w:val="placeholder1Char"/>
            </w:rPr>
            <w:t>__________</w:t>
          </w:r>
        </w:p>
      </w:docPartBody>
    </w:docPart>
    <w:docPart>
      <w:docPartPr>
        <w:name w:val="9D76D36CCF8E4876AFA74B9157E9C595"/>
        <w:category>
          <w:name w:val="常规"/>
          <w:gallery w:val="placeholder"/>
        </w:category>
        <w:types>
          <w:type w:val="bbPlcHdr"/>
        </w:types>
        <w:behaviors>
          <w:behavior w:val="content"/>
        </w:behaviors>
        <w:guid w:val="{004DDC98-43CF-4601-A700-1322C400C9C9}"/>
      </w:docPartPr>
      <w:docPartBody>
        <w:p w:rsidR="0058516A" w:rsidRDefault="00FA5F45">
          <w:pPr>
            <w:pStyle w:val="9D76D36CCF8E4876AFA74B9157E9C595"/>
          </w:pPr>
          <w:r w:rsidRPr="00C63B67">
            <w:rPr>
              <w:rStyle w:val="placeholder1Char"/>
            </w:rPr>
            <w:t>__________</w:t>
          </w:r>
        </w:p>
      </w:docPartBody>
    </w:docPart>
    <w:docPart>
      <w:docPartPr>
        <w:name w:val="C3469C7E37B74C0B86BE0FA75A4208BF"/>
        <w:category>
          <w:name w:val="常规"/>
          <w:gallery w:val="placeholder"/>
        </w:category>
        <w:types>
          <w:type w:val="bbPlcHdr"/>
        </w:types>
        <w:behaviors>
          <w:behavior w:val="content"/>
        </w:behaviors>
        <w:guid w:val="{C6B1628B-65C5-42A8-B90A-1C9D8717CBD3}"/>
      </w:docPartPr>
      <w:docPartBody>
        <w:p w:rsidR="0058516A" w:rsidRDefault="00FA5F45">
          <w:pPr>
            <w:pStyle w:val="C3469C7E37B74C0B86BE0FA75A4208BF"/>
          </w:pPr>
          <w:r w:rsidRPr="00C63B67">
            <w:rPr>
              <w:rStyle w:val="placeholder1Char"/>
            </w:rPr>
            <w:t>__________</w:t>
          </w:r>
        </w:p>
      </w:docPartBody>
    </w:docPart>
    <w:docPart>
      <w:docPartPr>
        <w:name w:val="8FBC5DD2375D4750A61D98AF536A2A0B"/>
        <w:category>
          <w:name w:val="常规"/>
          <w:gallery w:val="placeholder"/>
        </w:category>
        <w:types>
          <w:type w:val="bbPlcHdr"/>
        </w:types>
        <w:behaviors>
          <w:behavior w:val="content"/>
        </w:behaviors>
        <w:guid w:val="{CED8CF97-3673-4FE4-973A-BA63411F690A}"/>
      </w:docPartPr>
      <w:docPartBody>
        <w:p w:rsidR="0058516A" w:rsidRDefault="00FA5F45">
          <w:pPr>
            <w:pStyle w:val="8FBC5DD2375D4750A61D98AF536A2A0B"/>
          </w:pPr>
          <w:r w:rsidRPr="00C63B67">
            <w:rPr>
              <w:rStyle w:val="placeholder1Char"/>
            </w:rPr>
            <w:t>__________</w:t>
          </w:r>
        </w:p>
      </w:docPartBody>
    </w:docPart>
    <w:docPart>
      <w:docPartPr>
        <w:name w:val="AFA87982BE3D4AC8A518ADE13FD67648"/>
        <w:category>
          <w:name w:val="常规"/>
          <w:gallery w:val="placeholder"/>
        </w:category>
        <w:types>
          <w:type w:val="bbPlcHdr"/>
        </w:types>
        <w:behaviors>
          <w:behavior w:val="content"/>
        </w:behaviors>
        <w:guid w:val="{E77716A4-4951-47F4-9010-6C3C184F69D7}"/>
      </w:docPartPr>
      <w:docPartBody>
        <w:p w:rsidR="0058516A" w:rsidRDefault="00FA5F45">
          <w:pPr>
            <w:pStyle w:val="AFA87982BE3D4AC8A518ADE13FD67648"/>
          </w:pPr>
          <w:r w:rsidRPr="00C63B67">
            <w:rPr>
              <w:rStyle w:val="placeholder1Char"/>
            </w:rPr>
            <w:t>__________</w:t>
          </w:r>
        </w:p>
      </w:docPartBody>
    </w:docPart>
    <w:docPart>
      <w:docPartPr>
        <w:name w:val="BBE513F01BC94B9B84D74210784B1F12"/>
        <w:category>
          <w:name w:val="常规"/>
          <w:gallery w:val="placeholder"/>
        </w:category>
        <w:types>
          <w:type w:val="bbPlcHdr"/>
        </w:types>
        <w:behaviors>
          <w:behavior w:val="content"/>
        </w:behaviors>
        <w:guid w:val="{6784408C-BC0F-4DDE-B106-89925EA0B04D}"/>
      </w:docPartPr>
      <w:docPartBody>
        <w:p w:rsidR="0058516A" w:rsidRDefault="00FA5F45">
          <w:pPr>
            <w:pStyle w:val="BBE513F01BC94B9B84D74210784B1F12"/>
          </w:pPr>
          <w:r w:rsidRPr="00C63B67">
            <w:rPr>
              <w:rStyle w:val="placeholder1Char"/>
            </w:rPr>
            <w:t>__________</w:t>
          </w:r>
        </w:p>
      </w:docPartBody>
    </w:docPart>
    <w:docPart>
      <w:docPartPr>
        <w:name w:val="86970A2B3BCC4E168DEE51FE6D50B164"/>
        <w:category>
          <w:name w:val="常规"/>
          <w:gallery w:val="placeholder"/>
        </w:category>
        <w:types>
          <w:type w:val="bbPlcHdr"/>
        </w:types>
        <w:behaviors>
          <w:behavior w:val="content"/>
        </w:behaviors>
        <w:guid w:val="{A3474BB8-85D3-4F76-86AF-6CB2FF2531CA}"/>
      </w:docPartPr>
      <w:docPartBody>
        <w:p w:rsidR="0058516A" w:rsidRDefault="00FA5F45">
          <w:pPr>
            <w:pStyle w:val="86970A2B3BCC4E168DEE51FE6D50B164"/>
          </w:pPr>
          <w:r w:rsidRPr="00C63B67">
            <w:rPr>
              <w:rStyle w:val="placeholder1Char"/>
            </w:rPr>
            <w:t>__________</w:t>
          </w:r>
        </w:p>
      </w:docPartBody>
    </w:docPart>
    <w:docPart>
      <w:docPartPr>
        <w:name w:val="263EC0A902B44D978A6B1CA8A0203D59"/>
        <w:category>
          <w:name w:val="常规"/>
          <w:gallery w:val="placeholder"/>
        </w:category>
        <w:types>
          <w:type w:val="bbPlcHdr"/>
        </w:types>
        <w:behaviors>
          <w:behavior w:val="content"/>
        </w:behaviors>
        <w:guid w:val="{656D1387-A474-444C-93BC-167BEB711C0B}"/>
      </w:docPartPr>
      <w:docPartBody>
        <w:p w:rsidR="0058516A" w:rsidRDefault="00FA5F45">
          <w:pPr>
            <w:pStyle w:val="263EC0A902B44D978A6B1CA8A0203D59"/>
          </w:pPr>
          <w:r w:rsidRPr="00C63B67">
            <w:rPr>
              <w:rStyle w:val="placeholder1Char"/>
            </w:rPr>
            <w:t>__________</w:t>
          </w:r>
        </w:p>
      </w:docPartBody>
    </w:docPart>
    <w:docPart>
      <w:docPartPr>
        <w:name w:val="D29FAD44323E4EC1B1C411ECD0753230"/>
        <w:category>
          <w:name w:val="常规"/>
          <w:gallery w:val="placeholder"/>
        </w:category>
        <w:types>
          <w:type w:val="bbPlcHdr"/>
        </w:types>
        <w:behaviors>
          <w:behavior w:val="content"/>
        </w:behaviors>
        <w:guid w:val="{99E84B89-3C98-47D9-9B84-0C78CAC6AF98}"/>
      </w:docPartPr>
      <w:docPartBody>
        <w:p w:rsidR="0058516A" w:rsidRDefault="00FA5F45">
          <w:pPr>
            <w:pStyle w:val="D29FAD44323E4EC1B1C411ECD0753230"/>
          </w:pPr>
          <w:r w:rsidRPr="00C63B67">
            <w:rPr>
              <w:rStyle w:val="placeholder1Char"/>
            </w:rPr>
            <w:t>__________</w:t>
          </w:r>
        </w:p>
      </w:docPartBody>
    </w:docPart>
    <w:docPart>
      <w:docPartPr>
        <w:name w:val="2668B6E6EF3847BFA65A14E9DFF05EE3"/>
        <w:category>
          <w:name w:val="常规"/>
          <w:gallery w:val="placeholder"/>
        </w:category>
        <w:types>
          <w:type w:val="bbPlcHdr"/>
        </w:types>
        <w:behaviors>
          <w:behavior w:val="content"/>
        </w:behaviors>
        <w:guid w:val="{F17769FE-75E1-421E-A734-0A9CF775F656}"/>
      </w:docPartPr>
      <w:docPartBody>
        <w:p w:rsidR="0058516A" w:rsidRDefault="00FA5F45">
          <w:pPr>
            <w:pStyle w:val="2668B6E6EF3847BFA65A14E9DFF05EE3"/>
          </w:pPr>
          <w:r w:rsidRPr="00C63B67">
            <w:rPr>
              <w:rStyle w:val="placeholder1Char"/>
            </w:rPr>
            <w:t>__________</w:t>
          </w:r>
        </w:p>
      </w:docPartBody>
    </w:docPart>
    <w:docPart>
      <w:docPartPr>
        <w:name w:val="802935B6BF954E6E9C53F1B22F8A81D2"/>
        <w:category>
          <w:name w:val="常规"/>
          <w:gallery w:val="placeholder"/>
        </w:category>
        <w:types>
          <w:type w:val="bbPlcHdr"/>
        </w:types>
        <w:behaviors>
          <w:behavior w:val="content"/>
        </w:behaviors>
        <w:guid w:val="{812E6616-B091-47E2-AD47-7900845E2892}"/>
      </w:docPartPr>
      <w:docPartBody>
        <w:p w:rsidR="0058516A" w:rsidRDefault="00FA5F45">
          <w:pPr>
            <w:pStyle w:val="802935B6BF954E6E9C53F1B22F8A81D2"/>
          </w:pPr>
          <w:r w:rsidRPr="00C63B67">
            <w:rPr>
              <w:rStyle w:val="placeholder1Char"/>
            </w:rPr>
            <w:t>_____________</w:t>
          </w:r>
        </w:p>
      </w:docPartBody>
    </w:docPart>
    <w:docPart>
      <w:docPartPr>
        <w:name w:val="8E754386E8704CDDA8A1DA25E4A614D6"/>
        <w:category>
          <w:name w:val="常规"/>
          <w:gallery w:val="placeholder"/>
        </w:category>
        <w:types>
          <w:type w:val="bbPlcHdr"/>
        </w:types>
        <w:behaviors>
          <w:behavior w:val="content"/>
        </w:behaviors>
        <w:guid w:val="{60FF642A-3A96-41D1-B3BF-54F6992759CD}"/>
      </w:docPartPr>
      <w:docPartBody>
        <w:p w:rsidR="0058516A" w:rsidRDefault="00FA5F45">
          <w:pPr>
            <w:pStyle w:val="8E754386E8704CDDA8A1DA25E4A614D6"/>
          </w:pPr>
          <w:r w:rsidRPr="00C63B67">
            <w:rPr>
              <w:rStyle w:val="placeholder1Char"/>
            </w:rPr>
            <w:t>_______________</w:t>
          </w:r>
        </w:p>
      </w:docPartBody>
    </w:docPart>
    <w:docPart>
      <w:docPartPr>
        <w:name w:val="D7284CB96FCB4EB88E8EB7F720AAA4BA"/>
        <w:category>
          <w:name w:val="常规"/>
          <w:gallery w:val="placeholder"/>
        </w:category>
        <w:types>
          <w:type w:val="bbPlcHdr"/>
        </w:types>
        <w:behaviors>
          <w:behavior w:val="content"/>
        </w:behaviors>
        <w:guid w:val="{8FBD873F-6C32-44BF-95CF-F3178831E7EE}"/>
      </w:docPartPr>
      <w:docPartBody>
        <w:p w:rsidR="0058516A" w:rsidRDefault="00FA5F45">
          <w:pPr>
            <w:pStyle w:val="D7284CB96FCB4EB88E8EB7F720AAA4BA"/>
          </w:pPr>
          <w:r w:rsidRPr="00C63B67">
            <w:rPr>
              <w:rStyle w:val="placeholder1Char"/>
            </w:rPr>
            <w:t>__________</w:t>
          </w:r>
        </w:p>
      </w:docPartBody>
    </w:docPart>
    <w:docPart>
      <w:docPartPr>
        <w:name w:val="971BFD7CD52E4B27B727FB4B52FA3C10"/>
        <w:category>
          <w:name w:val="常规"/>
          <w:gallery w:val="placeholder"/>
        </w:category>
        <w:types>
          <w:type w:val="bbPlcHdr"/>
        </w:types>
        <w:behaviors>
          <w:behavior w:val="content"/>
        </w:behaviors>
        <w:guid w:val="{F2097B07-E402-4A9C-A10E-5895F420856F}"/>
      </w:docPartPr>
      <w:docPartBody>
        <w:p w:rsidR="0058516A" w:rsidRDefault="00FA5F45">
          <w:pPr>
            <w:pStyle w:val="971BFD7CD52E4B27B727FB4B52FA3C10"/>
          </w:pPr>
          <w:r w:rsidRPr="00C63B67">
            <w:rPr>
              <w:rStyle w:val="placeholder1Char"/>
              <w:rFonts w:hint="eastAsia"/>
            </w:rPr>
            <w:t>选择</w:t>
          </w:r>
        </w:p>
      </w:docPartBody>
    </w:docPart>
    <w:docPart>
      <w:docPartPr>
        <w:name w:val="90828A4CE9114BDA8787FFF0BF9BB5F4"/>
        <w:category>
          <w:name w:val="常规"/>
          <w:gallery w:val="placeholder"/>
        </w:category>
        <w:types>
          <w:type w:val="bbPlcHdr"/>
        </w:types>
        <w:behaviors>
          <w:behavior w:val="content"/>
        </w:behaviors>
        <w:guid w:val="{AA74DF15-4D50-426A-9FE3-524510DCA69C}"/>
      </w:docPartPr>
      <w:docPartBody>
        <w:p w:rsidR="0058516A" w:rsidRDefault="00FA5F45">
          <w:pPr>
            <w:pStyle w:val="90828A4CE9114BDA8787FFF0BF9BB5F4"/>
          </w:pPr>
          <w:r w:rsidRPr="00C63B67">
            <w:rPr>
              <w:rStyle w:val="placeholder1Char"/>
            </w:rPr>
            <w:t>__________</w:t>
          </w:r>
        </w:p>
      </w:docPartBody>
    </w:docPart>
    <w:docPart>
      <w:docPartPr>
        <w:name w:val="910C8D9D361543DEB582833068D6AECD"/>
        <w:category>
          <w:name w:val="常规"/>
          <w:gallery w:val="placeholder"/>
        </w:category>
        <w:types>
          <w:type w:val="bbPlcHdr"/>
        </w:types>
        <w:behaviors>
          <w:behavior w:val="content"/>
        </w:behaviors>
        <w:guid w:val="{11095151-0AEE-4AC7-9C6A-C90E614B8112}"/>
      </w:docPartPr>
      <w:docPartBody>
        <w:p w:rsidR="00F400EB" w:rsidRPr="00037766" w:rsidRDefault="00FA5F45"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8516A" w:rsidRDefault="00FA5F45">
          <w:pPr>
            <w:pStyle w:val="910C8D9D361543DEB582833068D6AECD"/>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AD105D664C154DC5B69F23300D00AC3D"/>
        <w:category>
          <w:name w:val="常规"/>
          <w:gallery w:val="placeholder"/>
        </w:category>
        <w:types>
          <w:type w:val="bbPlcHdr"/>
        </w:types>
        <w:behaviors>
          <w:behavior w:val="content"/>
        </w:behaviors>
        <w:guid w:val="{83C0F047-6791-458E-94C2-7D953FD54215}"/>
      </w:docPartPr>
      <w:docPartBody>
        <w:p w:rsidR="0058516A" w:rsidRDefault="00FA5F45">
          <w:pPr>
            <w:pStyle w:val="AD105D664C154DC5B69F23300D00AC3D"/>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F46BB308077B40829713ACAB8592D1C0"/>
        <w:category>
          <w:name w:val="常规"/>
          <w:gallery w:val="placeholder"/>
        </w:category>
        <w:types>
          <w:type w:val="bbPlcHdr"/>
        </w:types>
        <w:behaviors>
          <w:behavior w:val="content"/>
        </w:behaviors>
        <w:guid w:val="{1FFFC548-09A4-4E3A-89CF-838ED47BF487}"/>
      </w:docPartPr>
      <w:docPartBody>
        <w:p w:rsidR="0058516A" w:rsidRDefault="00FA5F45">
          <w:pPr>
            <w:pStyle w:val="F46BB308077B40829713ACAB8592D1C0"/>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0D8BB9DF49844DAA89313C0501D2D6A4"/>
        <w:category>
          <w:name w:val="常规"/>
          <w:gallery w:val="placeholder"/>
        </w:category>
        <w:types>
          <w:type w:val="bbPlcHdr"/>
        </w:types>
        <w:behaviors>
          <w:behavior w:val="content"/>
        </w:behaviors>
        <w:guid w:val="{5FAA9D6B-3FFC-4962-9F5C-8B7D5D8D0024}"/>
      </w:docPartPr>
      <w:docPartBody>
        <w:p w:rsidR="0058516A" w:rsidRDefault="00FA5F45">
          <w:pPr>
            <w:pStyle w:val="0D8BB9DF49844DAA89313C0501D2D6A4"/>
          </w:pPr>
          <w:r w:rsidRPr="00C63B67">
            <w:rPr>
              <w:rStyle w:val="placeholder2Char"/>
              <w:rFonts w:hint="eastAsia"/>
            </w:rPr>
            <w:t>股权激励计划的模式、激励对象、激励对象考核情况、实施情况、调整情况等。</w:t>
          </w:r>
        </w:p>
      </w:docPartBody>
    </w:docPart>
    <w:docPart>
      <w:docPartPr>
        <w:name w:val="C1AAC526A04E4ACB92CEDF387A4D18A9"/>
        <w:category>
          <w:name w:val="常规"/>
          <w:gallery w:val="placeholder"/>
        </w:category>
        <w:types>
          <w:type w:val="bbPlcHdr"/>
        </w:types>
        <w:behaviors>
          <w:behavior w:val="content"/>
        </w:behaviors>
        <w:guid w:val="{E8B36043-E032-4190-B6C1-2D04A1F994FE}"/>
      </w:docPartPr>
      <w:docPartBody>
        <w:p w:rsidR="0058516A" w:rsidRDefault="00FA5F45">
          <w:pPr>
            <w:pStyle w:val="C1AAC526A04E4ACB92CEDF387A4D18A9"/>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4725BC0851204696BF419BBE4673095E"/>
        <w:category>
          <w:name w:val="常规"/>
          <w:gallery w:val="placeholder"/>
        </w:category>
        <w:types>
          <w:type w:val="bbPlcHdr"/>
        </w:types>
        <w:behaviors>
          <w:behavior w:val="content"/>
        </w:behaviors>
        <w:guid w:val="{4192E4ED-8497-42AB-868D-6C5D10FE3A52}"/>
      </w:docPartPr>
      <w:docPartBody>
        <w:p w:rsidR="0058516A" w:rsidRDefault="00FA5F45">
          <w:pPr>
            <w:pStyle w:val="4725BC0851204696BF419BBE4673095E"/>
          </w:pPr>
          <w:r w:rsidRPr="00C63B67">
            <w:rPr>
              <w:rStyle w:val="placeholder1Char"/>
            </w:rPr>
            <w:t>__________</w:t>
          </w:r>
        </w:p>
      </w:docPartBody>
    </w:docPart>
    <w:docPart>
      <w:docPartPr>
        <w:name w:val="66164F12C182499D977E63F8E7FCBCA2"/>
        <w:category>
          <w:name w:val="常规"/>
          <w:gallery w:val="placeholder"/>
        </w:category>
        <w:types>
          <w:type w:val="bbPlcHdr"/>
        </w:types>
        <w:behaviors>
          <w:behavior w:val="content"/>
        </w:behaviors>
        <w:guid w:val="{3F11B63C-469E-4235-9C50-E4C5D2DCBAC9}"/>
      </w:docPartPr>
      <w:docPartBody>
        <w:p w:rsidR="0058516A" w:rsidRDefault="00FA5F45">
          <w:pPr>
            <w:pStyle w:val="66164F12C182499D977E63F8E7FCBCA2"/>
          </w:pPr>
          <w:r w:rsidRPr="00C63B67">
            <w:rPr>
              <w:rStyle w:val="placeholder1Char"/>
              <w:rFonts w:hint="eastAsia"/>
            </w:rPr>
            <w:t>选择</w:t>
          </w:r>
        </w:p>
      </w:docPartBody>
    </w:docPart>
    <w:docPart>
      <w:docPartPr>
        <w:name w:val="AD1A0098CFA64E3F8FD64A4F905E944E"/>
        <w:category>
          <w:name w:val="常规"/>
          <w:gallery w:val="placeholder"/>
        </w:category>
        <w:types>
          <w:type w:val="bbPlcHdr"/>
        </w:types>
        <w:behaviors>
          <w:behavior w:val="content"/>
        </w:behaviors>
        <w:guid w:val="{48BF8241-E4C2-4918-977B-A6AB83F6C113}"/>
      </w:docPartPr>
      <w:docPartBody>
        <w:p w:rsidR="0058516A" w:rsidRDefault="00FA5F45">
          <w:pPr>
            <w:pStyle w:val="AD1A0098CFA64E3F8FD64A4F905E944E"/>
          </w:pPr>
          <w:r w:rsidRPr="00C63B67">
            <w:rPr>
              <w:rStyle w:val="placeholder1Char"/>
              <w:rFonts w:hint="eastAsia"/>
            </w:rPr>
            <w:t>_</w:t>
          </w:r>
          <w:r w:rsidRPr="00C63B67">
            <w:rPr>
              <w:rStyle w:val="placeholder1Char"/>
            </w:rPr>
            <w:t>__________</w:t>
          </w:r>
        </w:p>
      </w:docPartBody>
    </w:docPart>
    <w:docPart>
      <w:docPartPr>
        <w:name w:val="8DC3FF989B1B41C8A1F85AF6ADEABF98"/>
        <w:category>
          <w:name w:val="常规"/>
          <w:gallery w:val="placeholder"/>
        </w:category>
        <w:types>
          <w:type w:val="bbPlcHdr"/>
        </w:types>
        <w:behaviors>
          <w:behavior w:val="content"/>
        </w:behaviors>
        <w:guid w:val="{289D8699-26D0-4B7D-ABF7-ABA84DF8C804}"/>
      </w:docPartPr>
      <w:docPartBody>
        <w:p w:rsidR="0058516A" w:rsidRDefault="00FA5F45">
          <w:pPr>
            <w:pStyle w:val="8DC3FF989B1B41C8A1F85AF6ADEABF98"/>
          </w:pPr>
          <w:r w:rsidRPr="00C63B67">
            <w:rPr>
              <w:rStyle w:val="placeholder1Char"/>
              <w:rFonts w:hint="eastAsia"/>
            </w:rPr>
            <w:t>________</w:t>
          </w:r>
        </w:p>
      </w:docPartBody>
    </w:docPart>
    <w:docPart>
      <w:docPartPr>
        <w:name w:val="C0AC7B090CFD47ECA8EE4162321ADD47"/>
        <w:category>
          <w:name w:val="常规"/>
          <w:gallery w:val="placeholder"/>
        </w:category>
        <w:types>
          <w:type w:val="bbPlcHdr"/>
        </w:types>
        <w:behaviors>
          <w:behavior w:val="content"/>
        </w:behaviors>
        <w:guid w:val="{AAF0DDF8-A18C-47D6-B928-4E97986FD36A}"/>
      </w:docPartPr>
      <w:docPartBody>
        <w:p w:rsidR="0058516A" w:rsidRDefault="00FA5F45">
          <w:pPr>
            <w:pStyle w:val="C0AC7B090CFD47ECA8EE4162321ADD47"/>
          </w:pPr>
          <w:r w:rsidRPr="00C63B67">
            <w:rPr>
              <w:rStyle w:val="placeholder1Char"/>
            </w:rPr>
            <w:t>__________</w:t>
          </w:r>
        </w:p>
      </w:docPartBody>
    </w:docPart>
    <w:docPart>
      <w:docPartPr>
        <w:name w:val="5D2DA63641EF44BB8FE7733CBBA0EF90"/>
        <w:category>
          <w:name w:val="常规"/>
          <w:gallery w:val="placeholder"/>
        </w:category>
        <w:types>
          <w:type w:val="bbPlcHdr"/>
        </w:types>
        <w:behaviors>
          <w:behavior w:val="content"/>
        </w:behaviors>
        <w:guid w:val="{4384775E-4FB3-4451-A593-977E838D4B88}"/>
      </w:docPartPr>
      <w:docPartBody>
        <w:p w:rsidR="0058516A" w:rsidRDefault="00FA5F45">
          <w:pPr>
            <w:pStyle w:val="5D2DA63641EF44BB8FE7733CBBA0EF90"/>
          </w:pPr>
          <w:r w:rsidRPr="00C63B67">
            <w:rPr>
              <w:rStyle w:val="placeholder1Char"/>
              <w:rFonts w:hint="eastAsia"/>
            </w:rPr>
            <w:t>_</w:t>
          </w:r>
          <w:r w:rsidRPr="00C63B67">
            <w:rPr>
              <w:rStyle w:val="placeholder1Char"/>
            </w:rPr>
            <w:t>__________</w:t>
          </w:r>
        </w:p>
      </w:docPartBody>
    </w:docPart>
    <w:docPart>
      <w:docPartPr>
        <w:name w:val="C52D390D81F541ACAC4139228F357373"/>
        <w:category>
          <w:name w:val="常规"/>
          <w:gallery w:val="placeholder"/>
        </w:category>
        <w:types>
          <w:type w:val="bbPlcHdr"/>
        </w:types>
        <w:behaviors>
          <w:behavior w:val="content"/>
        </w:behaviors>
        <w:guid w:val="{74396770-1EB6-4998-A763-ACA533971A67}"/>
      </w:docPartPr>
      <w:docPartBody>
        <w:p w:rsidR="0058516A" w:rsidRDefault="00FA5F45">
          <w:pPr>
            <w:pStyle w:val="C52D390D81F541ACAC4139228F357373"/>
          </w:pPr>
          <w:r w:rsidRPr="00C63B67">
            <w:rPr>
              <w:rStyle w:val="placeholder1Char"/>
              <w:rFonts w:hint="eastAsia"/>
            </w:rPr>
            <w:t>________</w:t>
          </w:r>
        </w:p>
      </w:docPartBody>
    </w:docPart>
    <w:docPart>
      <w:docPartPr>
        <w:name w:val="22A56CA43D6E47FABA3065FA924881DF"/>
        <w:category>
          <w:name w:val="常规"/>
          <w:gallery w:val="placeholder"/>
        </w:category>
        <w:types>
          <w:type w:val="bbPlcHdr"/>
        </w:types>
        <w:behaviors>
          <w:behavior w:val="content"/>
        </w:behaviors>
        <w:guid w:val="{80F36D29-7815-4CE5-B26F-60E90EB23C48}"/>
      </w:docPartPr>
      <w:docPartBody>
        <w:p w:rsidR="0058516A" w:rsidRDefault="00FA5F45">
          <w:pPr>
            <w:pStyle w:val="22A56CA43D6E47FABA3065FA924881D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E715787C823E426AA6B17CCF11E94E98"/>
        <w:category>
          <w:name w:val="常规"/>
          <w:gallery w:val="placeholder"/>
        </w:category>
        <w:types>
          <w:type w:val="bbPlcHdr"/>
        </w:types>
        <w:behaviors>
          <w:behavior w:val="content"/>
        </w:behaviors>
        <w:guid w:val="{A001059C-C1A6-4387-B7B6-8ACCEFE20C52}"/>
      </w:docPartPr>
      <w:docPartBody>
        <w:p w:rsidR="0058516A" w:rsidRDefault="00FA5F45">
          <w:pPr>
            <w:pStyle w:val="E715787C823E426AA6B17CCF11E94E98"/>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78E255CEBEA24C52863B972C9396ED2D"/>
        <w:category>
          <w:name w:val="常规"/>
          <w:gallery w:val="placeholder"/>
        </w:category>
        <w:types>
          <w:type w:val="bbPlcHdr"/>
        </w:types>
        <w:behaviors>
          <w:behavior w:val="content"/>
        </w:behaviors>
        <w:guid w:val="{48B6FC58-1A72-4A74-A693-60FC017039DC}"/>
      </w:docPartPr>
      <w:docPartBody>
        <w:p w:rsidR="0058516A" w:rsidRDefault="00FA5F45">
          <w:pPr>
            <w:pStyle w:val="78E255CEBEA24C52863B972C9396ED2D"/>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E274C76E8C874372BEF4CBC620C437C2"/>
        <w:category>
          <w:name w:val="常规"/>
          <w:gallery w:val="placeholder"/>
        </w:category>
        <w:types>
          <w:type w:val="bbPlcHdr"/>
        </w:types>
        <w:behaviors>
          <w:behavior w:val="content"/>
        </w:behaviors>
        <w:guid w:val="{26A39BC0-858D-46C1-9ADA-AA457BB8E2E8}"/>
      </w:docPartPr>
      <w:docPartBody>
        <w:p w:rsidR="0058516A" w:rsidRDefault="00FA5F45">
          <w:pPr>
            <w:pStyle w:val="E274C76E8C874372BEF4CBC620C437C2"/>
          </w:pPr>
          <w:r w:rsidRPr="00CF5FC9">
            <w:rPr>
              <w:rStyle w:val="placeholder2Char"/>
              <w:rFonts w:hint="eastAsia"/>
            </w:rPr>
            <w:t>自愿披露重要事项。</w:t>
          </w:r>
        </w:p>
      </w:docPartBody>
    </w:docPart>
    <w:docPart>
      <w:docPartPr>
        <w:name w:val="A9490D2C216B47A889A6B3AF010353E9"/>
        <w:category>
          <w:name w:val="常规"/>
          <w:gallery w:val="placeholder"/>
        </w:category>
        <w:types>
          <w:type w:val="bbPlcHdr"/>
        </w:types>
        <w:behaviors>
          <w:behavior w:val="content"/>
        </w:behaviors>
        <w:guid w:val="{C4F2DCFA-ED48-4B41-A28D-84FA89765150}"/>
      </w:docPartPr>
      <w:docPartBody>
        <w:p w:rsidR="0058516A" w:rsidRDefault="00FA5F45">
          <w:pPr>
            <w:pStyle w:val="A9490D2C216B47A889A6B3AF010353E9"/>
          </w:pPr>
          <w:r w:rsidRPr="00C63B67">
            <w:rPr>
              <w:rStyle w:val="placeholder1Char"/>
            </w:rPr>
            <w:t>_______</w:t>
          </w:r>
        </w:p>
      </w:docPartBody>
    </w:docPart>
    <w:docPart>
      <w:docPartPr>
        <w:name w:val="B2BB8A3134174714896A4DF7F5527E75"/>
        <w:category>
          <w:name w:val="常规"/>
          <w:gallery w:val="placeholder"/>
        </w:category>
        <w:types>
          <w:type w:val="bbPlcHdr"/>
        </w:types>
        <w:behaviors>
          <w:behavior w:val="content"/>
        </w:behaviors>
        <w:guid w:val="{FC237B02-1661-4667-BCB4-B9B469B5F37F}"/>
      </w:docPartPr>
      <w:docPartBody>
        <w:p w:rsidR="0058516A" w:rsidRDefault="00FA5F45">
          <w:pPr>
            <w:pStyle w:val="B2BB8A3134174714896A4DF7F5527E75"/>
          </w:pPr>
          <w:r w:rsidRPr="00C63B67">
            <w:rPr>
              <w:rStyle w:val="placeholder1Char"/>
            </w:rPr>
            <w:t>_______</w:t>
          </w:r>
        </w:p>
      </w:docPartBody>
    </w:docPart>
    <w:docPart>
      <w:docPartPr>
        <w:name w:val="A4D301CAE51C4BF487C15C6F1A562E8E"/>
        <w:category>
          <w:name w:val="常规"/>
          <w:gallery w:val="placeholder"/>
        </w:category>
        <w:types>
          <w:type w:val="bbPlcHdr"/>
        </w:types>
        <w:behaviors>
          <w:behavior w:val="content"/>
        </w:behaviors>
        <w:guid w:val="{9DF004F1-63CC-4696-879F-0DEF80455067}"/>
      </w:docPartPr>
      <w:docPartBody>
        <w:p w:rsidR="0058516A" w:rsidRDefault="00FA5F45">
          <w:pPr>
            <w:pStyle w:val="A4D301CAE51C4BF487C15C6F1A562E8E"/>
          </w:pPr>
          <w:r w:rsidRPr="00C63B67">
            <w:rPr>
              <w:rStyle w:val="placeholder1Char"/>
            </w:rPr>
            <w:t>_______</w:t>
          </w:r>
        </w:p>
      </w:docPartBody>
    </w:docPart>
    <w:docPart>
      <w:docPartPr>
        <w:name w:val="68764323067F4533B30D4EF5EECFDFCF"/>
        <w:category>
          <w:name w:val="常规"/>
          <w:gallery w:val="placeholder"/>
        </w:category>
        <w:types>
          <w:type w:val="bbPlcHdr"/>
        </w:types>
        <w:behaviors>
          <w:behavior w:val="content"/>
        </w:behaviors>
        <w:guid w:val="{4BD22484-61E0-46CC-B9EE-1C1C6D4BDF58}"/>
      </w:docPartPr>
      <w:docPartBody>
        <w:p w:rsidR="0058516A" w:rsidRDefault="00FA5F45">
          <w:pPr>
            <w:pStyle w:val="68764323067F4533B30D4EF5EECFDFCF"/>
          </w:pPr>
          <w:r w:rsidRPr="00AD41E6">
            <w:rPr>
              <w:rStyle w:val="placeholder1Char"/>
            </w:rPr>
            <w:t>_______</w:t>
          </w:r>
        </w:p>
      </w:docPartBody>
    </w:docPart>
    <w:docPart>
      <w:docPartPr>
        <w:name w:val="1ECA652DD8E747BDA0B3ED6370D7EFC3"/>
        <w:category>
          <w:name w:val="常规"/>
          <w:gallery w:val="placeholder"/>
        </w:category>
        <w:types>
          <w:type w:val="bbPlcHdr"/>
        </w:types>
        <w:behaviors>
          <w:behavior w:val="content"/>
        </w:behaviors>
        <w:guid w:val="{9B8CA6EC-1DCE-497A-ACBA-0B43DA8974D6}"/>
      </w:docPartPr>
      <w:docPartBody>
        <w:p w:rsidR="0058516A" w:rsidRDefault="00FA5F45">
          <w:pPr>
            <w:pStyle w:val="1ECA652DD8E747BDA0B3ED6370D7EFC3"/>
          </w:pPr>
          <w:r w:rsidRPr="00AD41E6">
            <w:rPr>
              <w:rStyle w:val="placeholder1Char"/>
            </w:rPr>
            <w:t>_______</w:t>
          </w:r>
        </w:p>
      </w:docPartBody>
    </w:docPart>
    <w:docPart>
      <w:docPartPr>
        <w:name w:val="384B0B8793FC49E1B6B72E2E8406E6D1"/>
        <w:category>
          <w:name w:val="常规"/>
          <w:gallery w:val="placeholder"/>
        </w:category>
        <w:types>
          <w:type w:val="bbPlcHdr"/>
        </w:types>
        <w:behaviors>
          <w:behavior w:val="content"/>
        </w:behaviors>
        <w:guid w:val="{5905971E-D246-4D32-9C38-E6C399DC0E2B}"/>
      </w:docPartPr>
      <w:docPartBody>
        <w:p w:rsidR="0058516A" w:rsidRDefault="00FA5F45">
          <w:pPr>
            <w:pStyle w:val="384B0B8793FC49E1B6B72E2E8406E6D1"/>
          </w:pPr>
          <w:r w:rsidRPr="00C63B67">
            <w:rPr>
              <w:rStyle w:val="placeholder1Char"/>
            </w:rPr>
            <w:t>_______</w:t>
          </w:r>
        </w:p>
      </w:docPartBody>
    </w:docPart>
    <w:docPart>
      <w:docPartPr>
        <w:name w:val="03B0D3FE2580448DB742E71A1FF4FAAA"/>
        <w:category>
          <w:name w:val="常规"/>
          <w:gallery w:val="placeholder"/>
        </w:category>
        <w:types>
          <w:type w:val="bbPlcHdr"/>
        </w:types>
        <w:behaviors>
          <w:behavior w:val="content"/>
        </w:behaviors>
        <w:guid w:val="{CE5DCA95-89F1-474E-A16F-816E1EF4F697}"/>
      </w:docPartPr>
      <w:docPartBody>
        <w:p w:rsidR="0058516A" w:rsidRDefault="00FA5F45">
          <w:pPr>
            <w:pStyle w:val="03B0D3FE2580448DB742E71A1FF4FAAA"/>
          </w:pPr>
          <w:r w:rsidRPr="00C63B67">
            <w:rPr>
              <w:rStyle w:val="placeholder1Char"/>
            </w:rPr>
            <w:t>_______</w:t>
          </w:r>
        </w:p>
      </w:docPartBody>
    </w:docPart>
    <w:docPart>
      <w:docPartPr>
        <w:name w:val="6480F15BE05C4AEFBEC9E4475868CBF7"/>
        <w:category>
          <w:name w:val="常规"/>
          <w:gallery w:val="placeholder"/>
        </w:category>
        <w:types>
          <w:type w:val="bbPlcHdr"/>
        </w:types>
        <w:behaviors>
          <w:behavior w:val="content"/>
        </w:behaviors>
        <w:guid w:val="{749BAAD7-02A7-4FE8-9EBF-470A191CF7B7}"/>
      </w:docPartPr>
      <w:docPartBody>
        <w:p w:rsidR="0058516A" w:rsidRDefault="00FA5F45">
          <w:pPr>
            <w:pStyle w:val="6480F15BE05C4AEFBEC9E4475868CBF7"/>
          </w:pPr>
          <w:r w:rsidRPr="00AD41E6">
            <w:rPr>
              <w:rStyle w:val="placeholder1Char"/>
            </w:rPr>
            <w:t>_______</w:t>
          </w:r>
        </w:p>
      </w:docPartBody>
    </w:docPart>
    <w:docPart>
      <w:docPartPr>
        <w:name w:val="0F358B693DDC404DB3BBEB51FC8E1E35"/>
        <w:category>
          <w:name w:val="常规"/>
          <w:gallery w:val="placeholder"/>
        </w:category>
        <w:types>
          <w:type w:val="bbPlcHdr"/>
        </w:types>
        <w:behaviors>
          <w:behavior w:val="content"/>
        </w:behaviors>
        <w:guid w:val="{27CCFFFA-5BE4-4768-8BC0-F04C380A2821}"/>
      </w:docPartPr>
      <w:docPartBody>
        <w:p w:rsidR="0058516A" w:rsidRDefault="00FA5F45">
          <w:pPr>
            <w:pStyle w:val="0F358B693DDC404DB3BBEB51FC8E1E35"/>
          </w:pPr>
          <w:r w:rsidRPr="00AD41E6">
            <w:rPr>
              <w:rStyle w:val="placeholder1Char"/>
            </w:rPr>
            <w:t>_______</w:t>
          </w:r>
        </w:p>
      </w:docPartBody>
    </w:docPart>
    <w:docPart>
      <w:docPartPr>
        <w:name w:val="FF975B820B17438D9D08FA64F15D46E8"/>
        <w:category>
          <w:name w:val="常规"/>
          <w:gallery w:val="placeholder"/>
        </w:category>
        <w:types>
          <w:type w:val="bbPlcHdr"/>
        </w:types>
        <w:behaviors>
          <w:behavior w:val="content"/>
        </w:behaviors>
        <w:guid w:val="{07A657DD-E7B3-4728-9F11-FA63E2B2E3E0}"/>
      </w:docPartPr>
      <w:docPartBody>
        <w:p w:rsidR="0058516A" w:rsidRDefault="00FA5F45">
          <w:pPr>
            <w:pStyle w:val="FF975B820B17438D9D08FA64F15D46E8"/>
          </w:pPr>
          <w:r w:rsidRPr="00AD41E6">
            <w:rPr>
              <w:rStyle w:val="placeholder1Char"/>
            </w:rPr>
            <w:t>_______</w:t>
          </w:r>
        </w:p>
      </w:docPartBody>
    </w:docPart>
    <w:docPart>
      <w:docPartPr>
        <w:name w:val="12392B8EC4A54764A910278F0694ACB2"/>
        <w:category>
          <w:name w:val="常规"/>
          <w:gallery w:val="placeholder"/>
        </w:category>
        <w:types>
          <w:type w:val="bbPlcHdr"/>
        </w:types>
        <w:behaviors>
          <w:behavior w:val="content"/>
        </w:behaviors>
        <w:guid w:val="{00FF73D4-B467-495B-8FB1-88664AEDEA3C}"/>
      </w:docPartPr>
      <w:docPartBody>
        <w:p w:rsidR="0058516A" w:rsidRDefault="00FA5F45">
          <w:pPr>
            <w:pStyle w:val="12392B8EC4A54764A910278F0694ACB2"/>
          </w:pPr>
          <w:r w:rsidRPr="00AD41E6">
            <w:rPr>
              <w:rStyle w:val="placeholder1Char"/>
            </w:rPr>
            <w:t>_______</w:t>
          </w:r>
        </w:p>
      </w:docPartBody>
    </w:docPart>
    <w:docPart>
      <w:docPartPr>
        <w:name w:val="2A11DCB295F74156B15A68EF53F723EF"/>
        <w:category>
          <w:name w:val="常规"/>
          <w:gallery w:val="placeholder"/>
        </w:category>
        <w:types>
          <w:type w:val="bbPlcHdr"/>
        </w:types>
        <w:behaviors>
          <w:behavior w:val="content"/>
        </w:behaviors>
        <w:guid w:val="{7CB19DB0-B8D0-455B-AE2B-FDB113B97367}"/>
      </w:docPartPr>
      <w:docPartBody>
        <w:p w:rsidR="0058516A" w:rsidRDefault="00FA5F45">
          <w:pPr>
            <w:pStyle w:val="2A11DCB295F74156B15A68EF53F723EF"/>
          </w:pPr>
          <w:r w:rsidRPr="00AD41E6">
            <w:rPr>
              <w:rStyle w:val="placeholder1Char"/>
            </w:rPr>
            <w:t>_______</w:t>
          </w:r>
        </w:p>
      </w:docPartBody>
    </w:docPart>
    <w:docPart>
      <w:docPartPr>
        <w:name w:val="63427430280F41408B2135772F3B025E"/>
        <w:category>
          <w:name w:val="常规"/>
          <w:gallery w:val="placeholder"/>
        </w:category>
        <w:types>
          <w:type w:val="bbPlcHdr"/>
        </w:types>
        <w:behaviors>
          <w:behavior w:val="content"/>
        </w:behaviors>
        <w:guid w:val="{CC756C9B-C3DE-49D5-BF40-FEC76372F11F}"/>
      </w:docPartPr>
      <w:docPartBody>
        <w:p w:rsidR="0058516A" w:rsidRDefault="00FA5F45">
          <w:pPr>
            <w:pStyle w:val="63427430280F41408B2135772F3B025E"/>
          </w:pPr>
          <w:r w:rsidRPr="00AD41E6">
            <w:rPr>
              <w:rStyle w:val="placeholder1Char"/>
            </w:rPr>
            <w:t>_______</w:t>
          </w:r>
        </w:p>
      </w:docPartBody>
    </w:docPart>
    <w:docPart>
      <w:docPartPr>
        <w:name w:val="E9C158372FA64A16BACB940BFE3D33DD"/>
        <w:category>
          <w:name w:val="常规"/>
          <w:gallery w:val="placeholder"/>
        </w:category>
        <w:types>
          <w:type w:val="bbPlcHdr"/>
        </w:types>
        <w:behaviors>
          <w:behavior w:val="content"/>
        </w:behaviors>
        <w:guid w:val="{FA04F0FE-90B4-4DB4-A75B-4F948474EB4C}"/>
      </w:docPartPr>
      <w:docPartBody>
        <w:p w:rsidR="0058516A" w:rsidRDefault="00FA5F45">
          <w:pPr>
            <w:pStyle w:val="E9C158372FA64A16BACB940BFE3D33DD"/>
          </w:pPr>
          <w:r w:rsidRPr="00AD41E6">
            <w:rPr>
              <w:rStyle w:val="placeholder1Char"/>
            </w:rPr>
            <w:t>_______</w:t>
          </w:r>
        </w:p>
      </w:docPartBody>
    </w:docPart>
    <w:docPart>
      <w:docPartPr>
        <w:name w:val="628C708B85F04B35A9CD56EE65238B58"/>
        <w:category>
          <w:name w:val="常规"/>
          <w:gallery w:val="placeholder"/>
        </w:category>
        <w:types>
          <w:type w:val="bbPlcHdr"/>
        </w:types>
        <w:behaviors>
          <w:behavior w:val="content"/>
        </w:behaviors>
        <w:guid w:val="{720BDD4A-D831-4390-95EF-C0C8EEEF46F0}"/>
      </w:docPartPr>
      <w:docPartBody>
        <w:p w:rsidR="0058516A" w:rsidRDefault="00FA5F45">
          <w:pPr>
            <w:pStyle w:val="628C708B85F04B35A9CD56EE65238B58"/>
          </w:pPr>
          <w:r w:rsidRPr="00AD41E6">
            <w:rPr>
              <w:rStyle w:val="placeholder1Char"/>
            </w:rPr>
            <w:t>_______</w:t>
          </w:r>
        </w:p>
      </w:docPartBody>
    </w:docPart>
    <w:docPart>
      <w:docPartPr>
        <w:name w:val="937B3A750B1D4C6587BD261267796198"/>
        <w:category>
          <w:name w:val="常规"/>
          <w:gallery w:val="placeholder"/>
        </w:category>
        <w:types>
          <w:type w:val="bbPlcHdr"/>
        </w:types>
        <w:behaviors>
          <w:behavior w:val="content"/>
        </w:behaviors>
        <w:guid w:val="{8738C37F-9906-4DCF-9D18-1FFC9D9C904F}"/>
      </w:docPartPr>
      <w:docPartBody>
        <w:p w:rsidR="0058516A" w:rsidRDefault="00FA5F45">
          <w:pPr>
            <w:pStyle w:val="937B3A750B1D4C6587BD261267796198"/>
          </w:pPr>
          <w:r w:rsidRPr="00AD41E6">
            <w:rPr>
              <w:rStyle w:val="placeholder1Char"/>
            </w:rPr>
            <w:t>_______</w:t>
          </w:r>
        </w:p>
      </w:docPartBody>
    </w:docPart>
    <w:docPart>
      <w:docPartPr>
        <w:name w:val="3613D95FF24C4C8C982B9AB57ED668F1"/>
        <w:category>
          <w:name w:val="常规"/>
          <w:gallery w:val="placeholder"/>
        </w:category>
        <w:types>
          <w:type w:val="bbPlcHdr"/>
        </w:types>
        <w:behaviors>
          <w:behavior w:val="content"/>
        </w:behaviors>
        <w:guid w:val="{C9138C11-1E78-4D49-8F53-E3450E6C4DDD}"/>
      </w:docPartPr>
      <w:docPartBody>
        <w:p w:rsidR="0058516A" w:rsidRDefault="00FA5F45">
          <w:pPr>
            <w:pStyle w:val="3613D95FF24C4C8C982B9AB57ED668F1"/>
          </w:pPr>
          <w:r w:rsidRPr="00AD41E6">
            <w:rPr>
              <w:rStyle w:val="placeholder1Char"/>
            </w:rPr>
            <w:t>_______</w:t>
          </w:r>
        </w:p>
      </w:docPartBody>
    </w:docPart>
    <w:docPart>
      <w:docPartPr>
        <w:name w:val="B429850212DE4D45A7E764A67B037727"/>
        <w:category>
          <w:name w:val="常规"/>
          <w:gallery w:val="placeholder"/>
        </w:category>
        <w:types>
          <w:type w:val="bbPlcHdr"/>
        </w:types>
        <w:behaviors>
          <w:behavior w:val="content"/>
        </w:behaviors>
        <w:guid w:val="{B13947DE-F6E0-45BB-90E3-CDA985A92C3B}"/>
      </w:docPartPr>
      <w:docPartBody>
        <w:p w:rsidR="0058516A" w:rsidRDefault="00FA5F45">
          <w:pPr>
            <w:pStyle w:val="B429850212DE4D45A7E764A67B037727"/>
          </w:pPr>
          <w:r w:rsidRPr="00AD41E6">
            <w:rPr>
              <w:rStyle w:val="placeholder1Char"/>
            </w:rPr>
            <w:t>_______</w:t>
          </w:r>
        </w:p>
      </w:docPartBody>
    </w:docPart>
    <w:docPart>
      <w:docPartPr>
        <w:name w:val="661EA91848E746BEB8E31DEA3C7535CF"/>
        <w:category>
          <w:name w:val="常规"/>
          <w:gallery w:val="placeholder"/>
        </w:category>
        <w:types>
          <w:type w:val="bbPlcHdr"/>
        </w:types>
        <w:behaviors>
          <w:behavior w:val="content"/>
        </w:behaviors>
        <w:guid w:val="{79D0770E-5148-4C42-99D7-AD462B1EE6AD}"/>
      </w:docPartPr>
      <w:docPartBody>
        <w:p w:rsidR="0058516A" w:rsidRDefault="00FA5F45">
          <w:pPr>
            <w:pStyle w:val="661EA91848E746BEB8E31DEA3C7535CF"/>
          </w:pPr>
          <w:r w:rsidRPr="00AD41E6">
            <w:rPr>
              <w:rStyle w:val="placeholder1Char"/>
            </w:rPr>
            <w:t>_______</w:t>
          </w:r>
        </w:p>
      </w:docPartBody>
    </w:docPart>
    <w:docPart>
      <w:docPartPr>
        <w:name w:val="ADF1A055FAE14713A9EF4EFB3B536A7F"/>
        <w:category>
          <w:name w:val="常规"/>
          <w:gallery w:val="placeholder"/>
        </w:category>
        <w:types>
          <w:type w:val="bbPlcHdr"/>
        </w:types>
        <w:behaviors>
          <w:behavior w:val="content"/>
        </w:behaviors>
        <w:guid w:val="{0DD611CA-C6A5-4252-9707-F0B67FAADFA5}"/>
      </w:docPartPr>
      <w:docPartBody>
        <w:p w:rsidR="0058516A" w:rsidRDefault="00FA5F45">
          <w:pPr>
            <w:pStyle w:val="ADF1A055FAE14713A9EF4EFB3B536A7F"/>
          </w:pPr>
          <w:r w:rsidRPr="00AD41E6">
            <w:rPr>
              <w:rStyle w:val="placeholder1Char"/>
            </w:rPr>
            <w:t>_______</w:t>
          </w:r>
        </w:p>
      </w:docPartBody>
    </w:docPart>
    <w:docPart>
      <w:docPartPr>
        <w:name w:val="C599ACD042444C18B9FFF1C3C66E1B1E"/>
        <w:category>
          <w:name w:val="常规"/>
          <w:gallery w:val="placeholder"/>
        </w:category>
        <w:types>
          <w:type w:val="bbPlcHdr"/>
        </w:types>
        <w:behaviors>
          <w:behavior w:val="content"/>
        </w:behaviors>
        <w:guid w:val="{2EFE04E3-E973-408A-A176-BBE24510E04F}"/>
      </w:docPartPr>
      <w:docPartBody>
        <w:p w:rsidR="0058516A" w:rsidRDefault="00FA5F45">
          <w:pPr>
            <w:pStyle w:val="C599ACD042444C18B9FFF1C3C66E1B1E"/>
          </w:pPr>
          <w:r w:rsidRPr="00AD41E6">
            <w:rPr>
              <w:rStyle w:val="placeholder1Char"/>
            </w:rPr>
            <w:t>_______</w:t>
          </w:r>
        </w:p>
      </w:docPartBody>
    </w:docPart>
    <w:docPart>
      <w:docPartPr>
        <w:name w:val="6171B8DC4F8A4643B527B2B33B836684"/>
        <w:category>
          <w:name w:val="常规"/>
          <w:gallery w:val="placeholder"/>
        </w:category>
        <w:types>
          <w:type w:val="bbPlcHdr"/>
        </w:types>
        <w:behaviors>
          <w:behavior w:val="content"/>
        </w:behaviors>
        <w:guid w:val="{4FEB0012-34D1-40D5-86BD-E1A38FEBC6C5}"/>
      </w:docPartPr>
      <w:docPartBody>
        <w:p w:rsidR="0058516A" w:rsidRDefault="00FA5F45">
          <w:pPr>
            <w:pStyle w:val="6171B8DC4F8A4643B527B2B33B836684"/>
          </w:pPr>
          <w:r w:rsidRPr="00AD41E6">
            <w:rPr>
              <w:rStyle w:val="placeholder1Char"/>
            </w:rPr>
            <w:t>_______</w:t>
          </w:r>
        </w:p>
      </w:docPartBody>
    </w:docPart>
    <w:docPart>
      <w:docPartPr>
        <w:name w:val="23CF97A54B0B434E9FB42050666C139B"/>
        <w:category>
          <w:name w:val="常规"/>
          <w:gallery w:val="placeholder"/>
        </w:category>
        <w:types>
          <w:type w:val="bbPlcHdr"/>
        </w:types>
        <w:behaviors>
          <w:behavior w:val="content"/>
        </w:behaviors>
        <w:guid w:val="{9DBD7759-8EA5-442D-8C81-C2ECB4318A4C}"/>
      </w:docPartPr>
      <w:docPartBody>
        <w:p w:rsidR="0058516A" w:rsidRDefault="00FA5F45">
          <w:pPr>
            <w:pStyle w:val="23CF97A54B0B434E9FB42050666C139B"/>
          </w:pPr>
          <w:r w:rsidRPr="00AD41E6">
            <w:rPr>
              <w:rStyle w:val="placeholder1Char"/>
            </w:rPr>
            <w:t>_______</w:t>
          </w:r>
        </w:p>
      </w:docPartBody>
    </w:docPart>
    <w:docPart>
      <w:docPartPr>
        <w:name w:val="34F9F1F551E0467084CCBB157B6D045B"/>
        <w:category>
          <w:name w:val="常规"/>
          <w:gallery w:val="placeholder"/>
        </w:category>
        <w:types>
          <w:type w:val="bbPlcHdr"/>
        </w:types>
        <w:behaviors>
          <w:behavior w:val="content"/>
        </w:behaviors>
        <w:guid w:val="{1DE3E97A-87E3-4D57-9F05-F94E8C195636}"/>
      </w:docPartPr>
      <w:docPartBody>
        <w:p w:rsidR="0058516A" w:rsidRDefault="00FA5F45">
          <w:pPr>
            <w:pStyle w:val="34F9F1F551E0467084CCBB157B6D045B"/>
          </w:pPr>
          <w:r w:rsidRPr="00AD41E6">
            <w:rPr>
              <w:rStyle w:val="placeholder1Char"/>
            </w:rPr>
            <w:t>_______</w:t>
          </w:r>
        </w:p>
      </w:docPartBody>
    </w:docPart>
    <w:docPart>
      <w:docPartPr>
        <w:name w:val="5ECBF8FE59744701A0657E2F856C019F"/>
        <w:category>
          <w:name w:val="常规"/>
          <w:gallery w:val="placeholder"/>
        </w:category>
        <w:types>
          <w:type w:val="bbPlcHdr"/>
        </w:types>
        <w:behaviors>
          <w:behavior w:val="content"/>
        </w:behaviors>
        <w:guid w:val="{79EA80B0-3F02-4F66-8B7D-4C11723E373C}"/>
      </w:docPartPr>
      <w:docPartBody>
        <w:p w:rsidR="0058516A" w:rsidRDefault="00FA5F45">
          <w:pPr>
            <w:pStyle w:val="5ECBF8FE59744701A0657E2F856C019F"/>
          </w:pPr>
          <w:r w:rsidRPr="00AD41E6">
            <w:rPr>
              <w:rStyle w:val="placeholder1Char"/>
            </w:rPr>
            <w:t>_______</w:t>
          </w:r>
        </w:p>
      </w:docPartBody>
    </w:docPart>
    <w:docPart>
      <w:docPartPr>
        <w:name w:val="07482516DAB148DE962FC0D503BB0412"/>
        <w:category>
          <w:name w:val="常规"/>
          <w:gallery w:val="placeholder"/>
        </w:category>
        <w:types>
          <w:type w:val="bbPlcHdr"/>
        </w:types>
        <w:behaviors>
          <w:behavior w:val="content"/>
        </w:behaviors>
        <w:guid w:val="{6AA2E4F6-1AFC-4B06-BFD6-D89A83A81F7B}"/>
      </w:docPartPr>
      <w:docPartBody>
        <w:p w:rsidR="0058516A" w:rsidRDefault="00FA5F45">
          <w:pPr>
            <w:pStyle w:val="07482516DAB148DE962FC0D503BB0412"/>
          </w:pPr>
          <w:r w:rsidRPr="00AD41E6">
            <w:rPr>
              <w:rStyle w:val="placeholder1Char"/>
            </w:rPr>
            <w:t>_______</w:t>
          </w:r>
        </w:p>
      </w:docPartBody>
    </w:docPart>
    <w:docPart>
      <w:docPartPr>
        <w:name w:val="3FDB0FF965CF48EC850779B54295ED94"/>
        <w:category>
          <w:name w:val="常规"/>
          <w:gallery w:val="placeholder"/>
        </w:category>
        <w:types>
          <w:type w:val="bbPlcHdr"/>
        </w:types>
        <w:behaviors>
          <w:behavior w:val="content"/>
        </w:behaviors>
        <w:guid w:val="{7B8E65BF-8EE8-4653-AE86-6BA74D4CC6F7}"/>
      </w:docPartPr>
      <w:docPartBody>
        <w:p w:rsidR="0058516A" w:rsidRDefault="00FA5F45">
          <w:pPr>
            <w:pStyle w:val="3FDB0FF965CF48EC850779B54295ED94"/>
          </w:pPr>
          <w:r w:rsidRPr="00AD41E6">
            <w:rPr>
              <w:rStyle w:val="placeholder1Char"/>
            </w:rPr>
            <w:t>_______</w:t>
          </w:r>
        </w:p>
      </w:docPartBody>
    </w:docPart>
    <w:docPart>
      <w:docPartPr>
        <w:name w:val="789DB14F09044E71BFC309EA8EAF06AC"/>
        <w:category>
          <w:name w:val="常规"/>
          <w:gallery w:val="placeholder"/>
        </w:category>
        <w:types>
          <w:type w:val="bbPlcHdr"/>
        </w:types>
        <w:behaviors>
          <w:behavior w:val="content"/>
        </w:behaviors>
        <w:guid w:val="{10E5A4FD-24B2-413F-91B7-E5A3490D32A3}"/>
      </w:docPartPr>
      <w:docPartBody>
        <w:p w:rsidR="0058516A" w:rsidRDefault="00FA5F45">
          <w:pPr>
            <w:pStyle w:val="789DB14F09044E71BFC309EA8EAF06AC"/>
          </w:pPr>
          <w:r w:rsidRPr="00AD41E6">
            <w:rPr>
              <w:rStyle w:val="placeholder1Char"/>
            </w:rPr>
            <w:t>_______</w:t>
          </w:r>
        </w:p>
      </w:docPartBody>
    </w:docPart>
    <w:docPart>
      <w:docPartPr>
        <w:name w:val="C7124A65044847BA98D1FA046E7EE79D"/>
        <w:category>
          <w:name w:val="常规"/>
          <w:gallery w:val="placeholder"/>
        </w:category>
        <w:types>
          <w:type w:val="bbPlcHdr"/>
        </w:types>
        <w:behaviors>
          <w:behavior w:val="content"/>
        </w:behaviors>
        <w:guid w:val="{445E465A-149D-42FF-9058-01EF2069ED07}"/>
      </w:docPartPr>
      <w:docPartBody>
        <w:p w:rsidR="0058516A" w:rsidRDefault="00FA5F45">
          <w:pPr>
            <w:pStyle w:val="C7124A65044847BA98D1FA046E7EE79D"/>
          </w:pPr>
          <w:r w:rsidRPr="00AD41E6">
            <w:rPr>
              <w:rStyle w:val="placeholder1Char"/>
            </w:rPr>
            <w:t>_______</w:t>
          </w:r>
        </w:p>
      </w:docPartBody>
    </w:docPart>
    <w:docPart>
      <w:docPartPr>
        <w:name w:val="71ABA03E083943F187996A14C012557F"/>
        <w:category>
          <w:name w:val="常规"/>
          <w:gallery w:val="placeholder"/>
        </w:category>
        <w:types>
          <w:type w:val="bbPlcHdr"/>
        </w:types>
        <w:behaviors>
          <w:behavior w:val="content"/>
        </w:behaviors>
        <w:guid w:val="{8EA862E2-F4A4-4723-B8C0-C706D23D477E}"/>
      </w:docPartPr>
      <w:docPartBody>
        <w:p w:rsidR="0058516A" w:rsidRDefault="00FA5F45">
          <w:pPr>
            <w:pStyle w:val="71ABA03E083943F187996A14C012557F"/>
          </w:pPr>
          <w:r w:rsidRPr="00AD41E6">
            <w:rPr>
              <w:rStyle w:val="placeholder1Char"/>
            </w:rPr>
            <w:t>_______</w:t>
          </w:r>
        </w:p>
      </w:docPartBody>
    </w:docPart>
    <w:docPart>
      <w:docPartPr>
        <w:name w:val="8DC006BD0B474DE59EE615590F65468D"/>
        <w:category>
          <w:name w:val="常规"/>
          <w:gallery w:val="placeholder"/>
        </w:category>
        <w:types>
          <w:type w:val="bbPlcHdr"/>
        </w:types>
        <w:behaviors>
          <w:behavior w:val="content"/>
        </w:behaviors>
        <w:guid w:val="{C23AB919-758E-4B27-8DD1-233E7FEBD219}"/>
      </w:docPartPr>
      <w:docPartBody>
        <w:p w:rsidR="0058516A" w:rsidRDefault="00FA5F45">
          <w:pPr>
            <w:pStyle w:val="8DC006BD0B474DE59EE615590F65468D"/>
          </w:pPr>
          <w:r w:rsidRPr="00AD41E6">
            <w:rPr>
              <w:rStyle w:val="placeholder1Char"/>
            </w:rPr>
            <w:t>_______</w:t>
          </w:r>
        </w:p>
      </w:docPartBody>
    </w:docPart>
    <w:docPart>
      <w:docPartPr>
        <w:name w:val="D7F31F8777894636AA0BFF86F3E40BC7"/>
        <w:category>
          <w:name w:val="常规"/>
          <w:gallery w:val="placeholder"/>
        </w:category>
        <w:types>
          <w:type w:val="bbPlcHdr"/>
        </w:types>
        <w:behaviors>
          <w:behavior w:val="content"/>
        </w:behaviors>
        <w:guid w:val="{EBB21177-9BAD-4686-A712-9690A66CC2C6}"/>
      </w:docPartPr>
      <w:docPartBody>
        <w:p w:rsidR="0058516A" w:rsidRDefault="00FA5F45">
          <w:pPr>
            <w:pStyle w:val="D7F31F8777894636AA0BFF86F3E40BC7"/>
          </w:pPr>
          <w:r w:rsidRPr="00AD41E6">
            <w:rPr>
              <w:rStyle w:val="placeholder1Char"/>
            </w:rPr>
            <w:t>_______</w:t>
          </w:r>
        </w:p>
      </w:docPartBody>
    </w:docPart>
    <w:docPart>
      <w:docPartPr>
        <w:name w:val="66145401DF464F13BB717FE6ED0CF224"/>
        <w:category>
          <w:name w:val="常规"/>
          <w:gallery w:val="placeholder"/>
        </w:category>
        <w:types>
          <w:type w:val="bbPlcHdr"/>
        </w:types>
        <w:behaviors>
          <w:behavior w:val="content"/>
        </w:behaviors>
        <w:guid w:val="{BA59B4FE-4A24-43B2-962F-1A868350516C}"/>
      </w:docPartPr>
      <w:docPartBody>
        <w:p w:rsidR="0058516A" w:rsidRDefault="00FA5F45">
          <w:pPr>
            <w:pStyle w:val="66145401DF464F13BB717FE6ED0CF224"/>
          </w:pPr>
          <w:r w:rsidRPr="00AD41E6">
            <w:rPr>
              <w:rStyle w:val="placeholder1Char"/>
            </w:rPr>
            <w:t>_______</w:t>
          </w:r>
        </w:p>
      </w:docPartBody>
    </w:docPart>
    <w:docPart>
      <w:docPartPr>
        <w:name w:val="14C5FC7EF392441E84FF65DE95A5B8D8"/>
        <w:category>
          <w:name w:val="常规"/>
          <w:gallery w:val="placeholder"/>
        </w:category>
        <w:types>
          <w:type w:val="bbPlcHdr"/>
        </w:types>
        <w:behaviors>
          <w:behavior w:val="content"/>
        </w:behaviors>
        <w:guid w:val="{ADF396A8-FB37-4843-80B0-7C426EDB2696}"/>
      </w:docPartPr>
      <w:docPartBody>
        <w:p w:rsidR="0058516A" w:rsidRDefault="00FA5F45">
          <w:pPr>
            <w:pStyle w:val="14C5FC7EF392441E84FF65DE95A5B8D8"/>
          </w:pPr>
          <w:r w:rsidRPr="00AD41E6">
            <w:rPr>
              <w:rStyle w:val="placeholder1Char"/>
            </w:rPr>
            <w:t>_______</w:t>
          </w:r>
        </w:p>
      </w:docPartBody>
    </w:docPart>
    <w:docPart>
      <w:docPartPr>
        <w:name w:val="76E28A0F0172467198A27DB0E6499456"/>
        <w:category>
          <w:name w:val="常规"/>
          <w:gallery w:val="placeholder"/>
        </w:category>
        <w:types>
          <w:type w:val="bbPlcHdr"/>
        </w:types>
        <w:behaviors>
          <w:behavior w:val="content"/>
        </w:behaviors>
        <w:guid w:val="{BD804836-ADCE-4EC0-B43D-D24023B3C62D}"/>
      </w:docPartPr>
      <w:docPartBody>
        <w:p w:rsidR="0058516A" w:rsidRDefault="00FA5F45">
          <w:pPr>
            <w:pStyle w:val="76E28A0F0172467198A27DB0E6499456"/>
          </w:pPr>
          <w:r w:rsidRPr="00AD41E6">
            <w:rPr>
              <w:rStyle w:val="placeholder1Char"/>
            </w:rPr>
            <w:t>_______</w:t>
          </w:r>
        </w:p>
      </w:docPartBody>
    </w:docPart>
    <w:docPart>
      <w:docPartPr>
        <w:name w:val="FCAD9E83D77843BE9C2FA9E9BE403DC4"/>
        <w:category>
          <w:name w:val="常规"/>
          <w:gallery w:val="placeholder"/>
        </w:category>
        <w:types>
          <w:type w:val="bbPlcHdr"/>
        </w:types>
        <w:behaviors>
          <w:behavior w:val="content"/>
        </w:behaviors>
        <w:guid w:val="{E3EB5C09-845D-4C51-8CC2-5688AAC8B6C3}"/>
      </w:docPartPr>
      <w:docPartBody>
        <w:p w:rsidR="0058516A" w:rsidRDefault="00FA5F45">
          <w:pPr>
            <w:pStyle w:val="FCAD9E83D77843BE9C2FA9E9BE403DC4"/>
          </w:pPr>
          <w:r w:rsidRPr="00AD41E6">
            <w:rPr>
              <w:rStyle w:val="placeholder1Char"/>
            </w:rPr>
            <w:t>_______</w:t>
          </w:r>
        </w:p>
      </w:docPartBody>
    </w:docPart>
    <w:docPart>
      <w:docPartPr>
        <w:name w:val="13CF2C779C09450084A206B91E95FCF6"/>
        <w:category>
          <w:name w:val="常规"/>
          <w:gallery w:val="placeholder"/>
        </w:category>
        <w:types>
          <w:type w:val="bbPlcHdr"/>
        </w:types>
        <w:behaviors>
          <w:behavior w:val="content"/>
        </w:behaviors>
        <w:guid w:val="{792645F9-2C2C-4395-A7D9-DEC2911FF1D1}"/>
      </w:docPartPr>
      <w:docPartBody>
        <w:p w:rsidR="0058516A" w:rsidRDefault="00FA5F45">
          <w:pPr>
            <w:pStyle w:val="13CF2C779C09450084A206B91E95FCF6"/>
          </w:pPr>
          <w:r w:rsidRPr="00AD41E6">
            <w:rPr>
              <w:rStyle w:val="placeholder1Char"/>
            </w:rPr>
            <w:t>_______</w:t>
          </w:r>
        </w:p>
      </w:docPartBody>
    </w:docPart>
    <w:docPart>
      <w:docPartPr>
        <w:name w:val="0D4A1E2E451C481BAA8A1859339ACD18"/>
        <w:category>
          <w:name w:val="常规"/>
          <w:gallery w:val="placeholder"/>
        </w:category>
        <w:types>
          <w:type w:val="bbPlcHdr"/>
        </w:types>
        <w:behaviors>
          <w:behavior w:val="content"/>
        </w:behaviors>
        <w:guid w:val="{3926B370-BC6B-465D-A14C-4B6916819774}"/>
      </w:docPartPr>
      <w:docPartBody>
        <w:p w:rsidR="0058516A" w:rsidRDefault="00FA5F45">
          <w:pPr>
            <w:pStyle w:val="0D4A1E2E451C481BAA8A1859339ACD18"/>
          </w:pPr>
          <w:r w:rsidRPr="00AD41E6">
            <w:rPr>
              <w:rStyle w:val="placeholder1Char"/>
            </w:rPr>
            <w:t>_______</w:t>
          </w:r>
        </w:p>
      </w:docPartBody>
    </w:docPart>
    <w:docPart>
      <w:docPartPr>
        <w:name w:val="5E528E44FAC34B6790F2EA86D92BB6AC"/>
        <w:category>
          <w:name w:val="常规"/>
          <w:gallery w:val="placeholder"/>
        </w:category>
        <w:types>
          <w:type w:val="bbPlcHdr"/>
        </w:types>
        <w:behaviors>
          <w:behavior w:val="content"/>
        </w:behaviors>
        <w:guid w:val="{4A56D752-F126-44E2-B181-054E7E8885D0}"/>
      </w:docPartPr>
      <w:docPartBody>
        <w:p w:rsidR="0058516A" w:rsidRDefault="00FA5F45">
          <w:pPr>
            <w:pStyle w:val="5E528E44FAC34B6790F2EA86D92BB6AC"/>
          </w:pPr>
          <w:r w:rsidRPr="00AD41E6">
            <w:rPr>
              <w:rStyle w:val="placeholder1Char"/>
            </w:rPr>
            <w:t>_______</w:t>
          </w:r>
        </w:p>
      </w:docPartBody>
    </w:docPart>
    <w:docPart>
      <w:docPartPr>
        <w:name w:val="3432F2B9D17B4C0581BB622C0F665F38"/>
        <w:category>
          <w:name w:val="常规"/>
          <w:gallery w:val="placeholder"/>
        </w:category>
        <w:types>
          <w:type w:val="bbPlcHdr"/>
        </w:types>
        <w:behaviors>
          <w:behavior w:val="content"/>
        </w:behaviors>
        <w:guid w:val="{2582AA53-7E7B-4ACC-A7F5-D5D9598B2055}"/>
      </w:docPartPr>
      <w:docPartBody>
        <w:p w:rsidR="0058516A" w:rsidRDefault="00FA5F45">
          <w:pPr>
            <w:pStyle w:val="3432F2B9D17B4C0581BB622C0F665F38"/>
          </w:pPr>
          <w:r w:rsidRPr="00AD41E6">
            <w:rPr>
              <w:rStyle w:val="placeholder1Char"/>
            </w:rPr>
            <w:t>_______</w:t>
          </w:r>
        </w:p>
      </w:docPartBody>
    </w:docPart>
    <w:docPart>
      <w:docPartPr>
        <w:name w:val="26334A06F3A14F1AA4FB369D351183AA"/>
        <w:category>
          <w:name w:val="常规"/>
          <w:gallery w:val="placeholder"/>
        </w:category>
        <w:types>
          <w:type w:val="bbPlcHdr"/>
        </w:types>
        <w:behaviors>
          <w:behavior w:val="content"/>
        </w:behaviors>
        <w:guid w:val="{91BE5806-38C2-406A-A5FD-39DE026F9400}"/>
      </w:docPartPr>
      <w:docPartBody>
        <w:p w:rsidR="0058516A" w:rsidRDefault="00FA5F45">
          <w:pPr>
            <w:pStyle w:val="26334A06F3A14F1AA4FB369D351183AA"/>
          </w:pPr>
          <w:r w:rsidRPr="00AD41E6">
            <w:rPr>
              <w:rStyle w:val="placeholder1Char"/>
            </w:rPr>
            <w:t>_______</w:t>
          </w:r>
        </w:p>
      </w:docPartBody>
    </w:docPart>
    <w:docPart>
      <w:docPartPr>
        <w:name w:val="1C6F9B4175564D3C839DFF13908107BB"/>
        <w:category>
          <w:name w:val="常规"/>
          <w:gallery w:val="placeholder"/>
        </w:category>
        <w:types>
          <w:type w:val="bbPlcHdr"/>
        </w:types>
        <w:behaviors>
          <w:behavior w:val="content"/>
        </w:behaviors>
        <w:guid w:val="{4960851B-4A8F-4C3E-A3F1-6DB7AFEA7C07}"/>
      </w:docPartPr>
      <w:docPartBody>
        <w:p w:rsidR="0058516A" w:rsidRDefault="00FA5F45">
          <w:pPr>
            <w:pStyle w:val="1C6F9B4175564D3C839DFF13908107BB"/>
          </w:pPr>
          <w:r w:rsidRPr="00AD41E6">
            <w:rPr>
              <w:rStyle w:val="placeholder1Char"/>
            </w:rPr>
            <w:t>_______</w:t>
          </w:r>
        </w:p>
      </w:docPartBody>
    </w:docPart>
    <w:docPart>
      <w:docPartPr>
        <w:name w:val="EC523A49DB8A48208581A997742871B5"/>
        <w:category>
          <w:name w:val="常规"/>
          <w:gallery w:val="placeholder"/>
        </w:category>
        <w:types>
          <w:type w:val="bbPlcHdr"/>
        </w:types>
        <w:behaviors>
          <w:behavior w:val="content"/>
        </w:behaviors>
        <w:guid w:val="{E72DC104-0BE1-4EAE-B649-0ABA9B76A201}"/>
      </w:docPartPr>
      <w:docPartBody>
        <w:p w:rsidR="0058516A" w:rsidRDefault="00FA5F45">
          <w:pPr>
            <w:pStyle w:val="EC523A49DB8A48208581A997742871B5"/>
          </w:pPr>
          <w:r w:rsidRPr="00AD41E6">
            <w:rPr>
              <w:rStyle w:val="placeholder1Char"/>
            </w:rPr>
            <w:t>_______</w:t>
          </w:r>
        </w:p>
      </w:docPartBody>
    </w:docPart>
    <w:docPart>
      <w:docPartPr>
        <w:name w:val="032D724E9ECE4C7784DEF539BAA5810D"/>
        <w:category>
          <w:name w:val="常规"/>
          <w:gallery w:val="placeholder"/>
        </w:category>
        <w:types>
          <w:type w:val="bbPlcHdr"/>
        </w:types>
        <w:behaviors>
          <w:behavior w:val="content"/>
        </w:behaviors>
        <w:guid w:val="{A084B871-53ED-43ED-8707-F4DAF1CDF6E3}"/>
      </w:docPartPr>
      <w:docPartBody>
        <w:p w:rsidR="0058516A" w:rsidRDefault="00FA5F45">
          <w:pPr>
            <w:pStyle w:val="032D724E9ECE4C7784DEF539BAA5810D"/>
          </w:pPr>
          <w:r w:rsidRPr="008971FC">
            <w:rPr>
              <w:rStyle w:val="placeholder1Char"/>
            </w:rPr>
            <w:t>_______</w:t>
          </w:r>
        </w:p>
      </w:docPartBody>
    </w:docPart>
    <w:docPart>
      <w:docPartPr>
        <w:name w:val="5913515159204903937D3CF503CF9C69"/>
        <w:category>
          <w:name w:val="常规"/>
          <w:gallery w:val="placeholder"/>
        </w:category>
        <w:types>
          <w:type w:val="bbPlcHdr"/>
        </w:types>
        <w:behaviors>
          <w:behavior w:val="content"/>
        </w:behaviors>
        <w:guid w:val="{8E7245A9-AAB3-4647-8152-C06A3A071CE8}"/>
      </w:docPartPr>
      <w:docPartBody>
        <w:p w:rsidR="0058516A" w:rsidRDefault="00FA5F45">
          <w:pPr>
            <w:pStyle w:val="5913515159204903937D3CF503CF9C69"/>
          </w:pPr>
          <w:r w:rsidRPr="00B10548">
            <w:rPr>
              <w:rStyle w:val="placeholder1Char"/>
            </w:rPr>
            <w:t>____</w:t>
          </w:r>
        </w:p>
      </w:docPartBody>
    </w:docPart>
    <w:docPart>
      <w:docPartPr>
        <w:name w:val="C8944652262C4C48827C2CA662D16A5F"/>
        <w:category>
          <w:name w:val="常规"/>
          <w:gallery w:val="placeholder"/>
        </w:category>
        <w:types>
          <w:type w:val="bbPlcHdr"/>
        </w:types>
        <w:behaviors>
          <w:behavior w:val="content"/>
        </w:behaviors>
        <w:guid w:val="{BB843C64-A7F3-4A3D-BC43-76FE1BCCB23A}"/>
      </w:docPartPr>
      <w:docPartBody>
        <w:p w:rsidR="0058516A" w:rsidRDefault="00FA5F45">
          <w:pPr>
            <w:pStyle w:val="C8944652262C4C48827C2CA662D16A5F"/>
          </w:pPr>
          <w:r w:rsidRPr="00B10548">
            <w:rPr>
              <w:rStyle w:val="placeholder1Char"/>
              <w:rFonts w:hint="eastAsia"/>
            </w:rPr>
            <w:t>__________</w:t>
          </w:r>
        </w:p>
      </w:docPartBody>
    </w:docPart>
    <w:docPart>
      <w:docPartPr>
        <w:name w:val="87A52D7ED9E74ED5866EF6B0659BBB82"/>
        <w:category>
          <w:name w:val="常规"/>
          <w:gallery w:val="placeholder"/>
        </w:category>
        <w:types>
          <w:type w:val="bbPlcHdr"/>
        </w:types>
        <w:behaviors>
          <w:behavior w:val="content"/>
        </w:behaviors>
        <w:guid w:val="{0EC57B33-2448-4DEC-82C1-9D1100F51D58}"/>
      </w:docPartPr>
      <w:docPartBody>
        <w:p w:rsidR="0058516A" w:rsidRDefault="00FA5F45">
          <w:pPr>
            <w:pStyle w:val="87A52D7ED9E74ED5866EF6B0659BBB82"/>
          </w:pPr>
          <w:r w:rsidRPr="00B10548">
            <w:rPr>
              <w:rStyle w:val="placeholder1Char"/>
            </w:rPr>
            <w:t>________</w:t>
          </w:r>
        </w:p>
      </w:docPartBody>
    </w:docPart>
    <w:docPart>
      <w:docPartPr>
        <w:name w:val="7A078D154C1247F7A7351A7094AF046E"/>
        <w:category>
          <w:name w:val="常规"/>
          <w:gallery w:val="placeholder"/>
        </w:category>
        <w:types>
          <w:type w:val="bbPlcHdr"/>
        </w:types>
        <w:behaviors>
          <w:behavior w:val="content"/>
        </w:behaviors>
        <w:guid w:val="{DCADDC9D-0CC6-4E2D-8809-C03119E0712F}"/>
      </w:docPartPr>
      <w:docPartBody>
        <w:p w:rsidR="0058516A" w:rsidRDefault="00FA5F45">
          <w:pPr>
            <w:pStyle w:val="7A078D154C1247F7A7351A7094AF046E"/>
          </w:pPr>
          <w:r w:rsidRPr="00B10548">
            <w:rPr>
              <w:rStyle w:val="placeholder1Char"/>
            </w:rPr>
            <w:t>________</w:t>
          </w:r>
        </w:p>
      </w:docPartBody>
    </w:docPart>
    <w:docPart>
      <w:docPartPr>
        <w:name w:val="D8E43731C4044498B1A10F29B4652D31"/>
        <w:category>
          <w:name w:val="常规"/>
          <w:gallery w:val="placeholder"/>
        </w:category>
        <w:types>
          <w:type w:val="bbPlcHdr"/>
        </w:types>
        <w:behaviors>
          <w:behavior w:val="content"/>
        </w:behaviors>
        <w:guid w:val="{D537F051-A812-4F8A-AA32-A7F92D4BB5FF}"/>
      </w:docPartPr>
      <w:docPartBody>
        <w:p w:rsidR="0058516A" w:rsidRDefault="00FA5F45">
          <w:pPr>
            <w:pStyle w:val="D8E43731C4044498B1A10F29B4652D31"/>
          </w:pPr>
          <w:r w:rsidRPr="00B10548">
            <w:rPr>
              <w:rStyle w:val="placeholder1Char"/>
            </w:rPr>
            <w:t>________</w:t>
          </w:r>
        </w:p>
      </w:docPartBody>
    </w:docPart>
    <w:docPart>
      <w:docPartPr>
        <w:name w:val="6A3E33C7EE5C443AA2BF7E6C238852B1"/>
        <w:category>
          <w:name w:val="常规"/>
          <w:gallery w:val="placeholder"/>
        </w:category>
        <w:types>
          <w:type w:val="bbPlcHdr"/>
        </w:types>
        <w:behaviors>
          <w:behavior w:val="content"/>
        </w:behaviors>
        <w:guid w:val="{CAF39EAC-B7D8-40F6-A207-FE4078CE102A}"/>
      </w:docPartPr>
      <w:docPartBody>
        <w:p w:rsidR="0058516A" w:rsidRDefault="00FA5F45">
          <w:pPr>
            <w:pStyle w:val="6A3E33C7EE5C443AA2BF7E6C238852B1"/>
          </w:pPr>
          <w:r w:rsidRPr="00B10548">
            <w:rPr>
              <w:rStyle w:val="placeholder1Char"/>
              <w:rFonts w:hint="eastAsia"/>
            </w:rPr>
            <w:t>_______</w:t>
          </w:r>
        </w:p>
      </w:docPartBody>
    </w:docPart>
    <w:docPart>
      <w:docPartPr>
        <w:name w:val="39979CD2E9614AA48ADF349B07BA4790"/>
        <w:category>
          <w:name w:val="常规"/>
          <w:gallery w:val="placeholder"/>
        </w:category>
        <w:types>
          <w:type w:val="bbPlcHdr"/>
        </w:types>
        <w:behaviors>
          <w:behavior w:val="content"/>
        </w:behaviors>
        <w:guid w:val="{06836EA1-2219-42BE-B081-F2A71BE356E5}"/>
      </w:docPartPr>
      <w:docPartBody>
        <w:p w:rsidR="0058516A" w:rsidRDefault="00FA5F45">
          <w:pPr>
            <w:pStyle w:val="39979CD2E9614AA48ADF349B07BA4790"/>
          </w:pPr>
          <w:r w:rsidRPr="00B10548">
            <w:rPr>
              <w:rStyle w:val="placeholder1Char"/>
            </w:rPr>
            <w:t>________</w:t>
          </w:r>
        </w:p>
      </w:docPartBody>
    </w:docPart>
    <w:docPart>
      <w:docPartPr>
        <w:name w:val="E722789F6D494E19BC4FFB15A34C44D9"/>
        <w:category>
          <w:name w:val="常规"/>
          <w:gallery w:val="placeholder"/>
        </w:category>
        <w:types>
          <w:type w:val="bbPlcHdr"/>
        </w:types>
        <w:behaviors>
          <w:behavior w:val="content"/>
        </w:behaviors>
        <w:guid w:val="{219E379B-2532-4B5C-A45F-8E20B0D77C35}"/>
      </w:docPartPr>
      <w:docPartBody>
        <w:p w:rsidR="0058516A" w:rsidRDefault="00FA5F45">
          <w:pPr>
            <w:pStyle w:val="E722789F6D494E19BC4FFB15A34C44D9"/>
          </w:pPr>
          <w:r w:rsidRPr="00B10548">
            <w:rPr>
              <w:rStyle w:val="placeholder1Char"/>
            </w:rPr>
            <w:t>________</w:t>
          </w:r>
        </w:p>
      </w:docPartBody>
    </w:docPart>
    <w:docPart>
      <w:docPartPr>
        <w:name w:val="87D1906BBB63461D82FAAB18AAF3329A"/>
        <w:category>
          <w:name w:val="常规"/>
          <w:gallery w:val="placeholder"/>
        </w:category>
        <w:types>
          <w:type w:val="bbPlcHdr"/>
        </w:types>
        <w:behaviors>
          <w:behavior w:val="content"/>
        </w:behaviors>
        <w:guid w:val="{5C283165-1AB2-4455-B2F3-14AF87DD2657}"/>
      </w:docPartPr>
      <w:docPartBody>
        <w:p w:rsidR="0058516A" w:rsidRDefault="00FA5F45">
          <w:pPr>
            <w:pStyle w:val="87D1906BBB63461D82FAAB18AAF3329A"/>
          </w:pPr>
          <w:r w:rsidRPr="00B10548">
            <w:rPr>
              <w:rStyle w:val="placeholder1Char"/>
            </w:rPr>
            <w:t>________</w:t>
          </w:r>
        </w:p>
      </w:docPartBody>
    </w:docPart>
    <w:docPart>
      <w:docPartPr>
        <w:name w:val="ECA5E952E545406EB44A0C1F4C2F5F82"/>
        <w:category>
          <w:name w:val="常规"/>
          <w:gallery w:val="placeholder"/>
        </w:category>
        <w:types>
          <w:type w:val="bbPlcHdr"/>
        </w:types>
        <w:behaviors>
          <w:behavior w:val="content"/>
        </w:behaviors>
        <w:guid w:val="{6672AC18-A57C-4A85-9451-BFC74FFC1340}"/>
      </w:docPartPr>
      <w:docPartBody>
        <w:p w:rsidR="0058516A" w:rsidRDefault="00FA5F45">
          <w:pPr>
            <w:pStyle w:val="ECA5E952E545406EB44A0C1F4C2F5F82"/>
          </w:pPr>
          <w:r w:rsidRPr="00B10548">
            <w:rPr>
              <w:rStyle w:val="placeholder1Char"/>
            </w:rPr>
            <w:t>________</w:t>
          </w:r>
        </w:p>
      </w:docPartBody>
    </w:docPart>
    <w:docPart>
      <w:docPartPr>
        <w:name w:val="2BDC489F840648579E4D1451681293BC"/>
        <w:category>
          <w:name w:val="常规"/>
          <w:gallery w:val="placeholder"/>
        </w:category>
        <w:types>
          <w:type w:val="bbPlcHdr"/>
        </w:types>
        <w:behaviors>
          <w:behavior w:val="content"/>
        </w:behaviors>
        <w:guid w:val="{332DBFE8-E505-4F8F-AF81-EC233DAE4602}"/>
      </w:docPartPr>
      <w:docPartBody>
        <w:p w:rsidR="0058516A" w:rsidRDefault="00FA5F45">
          <w:pPr>
            <w:pStyle w:val="2BDC489F840648579E4D1451681293BC"/>
          </w:pPr>
          <w:r w:rsidRPr="00B10548">
            <w:rPr>
              <w:rStyle w:val="placeholder1Char"/>
            </w:rPr>
            <w:t>________</w:t>
          </w:r>
        </w:p>
      </w:docPartBody>
    </w:docPart>
    <w:docPart>
      <w:docPartPr>
        <w:name w:val="BAC7E441EF6B4FE9BE1C5BDB0F9348EC"/>
        <w:category>
          <w:name w:val="常规"/>
          <w:gallery w:val="placeholder"/>
        </w:category>
        <w:types>
          <w:type w:val="bbPlcHdr"/>
        </w:types>
        <w:behaviors>
          <w:behavior w:val="content"/>
        </w:behaviors>
        <w:guid w:val="{46E01D71-336E-4075-9C50-6609A28C1170}"/>
      </w:docPartPr>
      <w:docPartBody>
        <w:p w:rsidR="0058516A" w:rsidRDefault="00FA5F45">
          <w:pPr>
            <w:pStyle w:val="BAC7E441EF6B4FE9BE1C5BDB0F9348EC"/>
          </w:pPr>
          <w:r w:rsidRPr="00B10548">
            <w:rPr>
              <w:rStyle w:val="placeholder1Char"/>
              <w:rFonts w:hint="eastAsia"/>
            </w:rPr>
            <w:t>_______</w:t>
          </w:r>
        </w:p>
      </w:docPartBody>
    </w:docPart>
    <w:docPart>
      <w:docPartPr>
        <w:name w:val="8C955DFB66B947919B1A5D53E61CE1A4"/>
        <w:category>
          <w:name w:val="常规"/>
          <w:gallery w:val="placeholder"/>
        </w:category>
        <w:types>
          <w:type w:val="bbPlcHdr"/>
        </w:types>
        <w:behaviors>
          <w:behavior w:val="content"/>
        </w:behaviors>
        <w:guid w:val="{54358948-A5EF-442C-8D91-F9630AE66C76}"/>
      </w:docPartPr>
      <w:docPartBody>
        <w:p w:rsidR="0058516A" w:rsidRDefault="00FA5F45">
          <w:pPr>
            <w:pStyle w:val="8C955DFB66B947919B1A5D53E61CE1A4"/>
          </w:pPr>
          <w:r w:rsidRPr="00B10548">
            <w:rPr>
              <w:rStyle w:val="placeholder1Char"/>
            </w:rPr>
            <w:t>________</w:t>
          </w:r>
        </w:p>
      </w:docPartBody>
    </w:docPart>
    <w:docPart>
      <w:docPartPr>
        <w:name w:val="9B54E03EF19244F09D1CFEBC48C811D6"/>
        <w:category>
          <w:name w:val="常规"/>
          <w:gallery w:val="placeholder"/>
        </w:category>
        <w:types>
          <w:type w:val="bbPlcHdr"/>
        </w:types>
        <w:behaviors>
          <w:behavior w:val="content"/>
        </w:behaviors>
        <w:guid w:val="{602475A2-CF4F-4EC8-813D-B9EFEFFBCD8C}"/>
      </w:docPartPr>
      <w:docPartBody>
        <w:p w:rsidR="0058516A" w:rsidRDefault="00FA5F45">
          <w:pPr>
            <w:pStyle w:val="9B54E03EF19244F09D1CFEBC48C811D6"/>
          </w:pPr>
          <w:r w:rsidRPr="00B10548">
            <w:rPr>
              <w:rStyle w:val="placeholder1Char"/>
            </w:rPr>
            <w:t>________</w:t>
          </w:r>
        </w:p>
      </w:docPartBody>
    </w:docPart>
    <w:docPart>
      <w:docPartPr>
        <w:name w:val="B27EAC43736C4693BAAA0BA7FDB61AF9"/>
        <w:category>
          <w:name w:val="常规"/>
          <w:gallery w:val="placeholder"/>
        </w:category>
        <w:types>
          <w:type w:val="bbPlcHdr"/>
        </w:types>
        <w:behaviors>
          <w:behavior w:val="content"/>
        </w:behaviors>
        <w:guid w:val="{96438194-ACF7-48C1-A56F-87CFC36AB55D}"/>
      </w:docPartPr>
      <w:docPartBody>
        <w:p w:rsidR="0058516A" w:rsidRDefault="00FA5F45">
          <w:pPr>
            <w:pStyle w:val="B27EAC43736C4693BAAA0BA7FDB61AF9"/>
          </w:pPr>
          <w:r w:rsidRPr="001524D6">
            <w:rPr>
              <w:rStyle w:val="placeholder1Char"/>
            </w:rPr>
            <w:t>___________________________________________________________________</w:t>
          </w:r>
        </w:p>
      </w:docPartBody>
    </w:docPart>
    <w:docPart>
      <w:docPartPr>
        <w:name w:val="5661C3A0A351494A8C335D4F6E91BC5F"/>
        <w:category>
          <w:name w:val="常规"/>
          <w:gallery w:val="placeholder"/>
        </w:category>
        <w:types>
          <w:type w:val="bbPlcHdr"/>
        </w:types>
        <w:behaviors>
          <w:behavior w:val="content"/>
        </w:behaviors>
        <w:guid w:val="{ED884D56-3E92-47D8-84C4-CAD0DD1990C1}"/>
      </w:docPartPr>
      <w:docPartBody>
        <w:p w:rsidR="0058516A" w:rsidRDefault="00FA5F45">
          <w:pPr>
            <w:pStyle w:val="5661C3A0A351494A8C335D4F6E91BC5F"/>
          </w:pPr>
          <w:r w:rsidRPr="00B10548">
            <w:rPr>
              <w:rStyle w:val="placeholder1Char"/>
              <w:rFonts w:hint="eastAsia"/>
            </w:rPr>
            <w:t>__________</w:t>
          </w:r>
        </w:p>
      </w:docPartBody>
    </w:docPart>
    <w:docPart>
      <w:docPartPr>
        <w:name w:val="3A14850437C44F3982061C787F66567B"/>
        <w:category>
          <w:name w:val="常规"/>
          <w:gallery w:val="placeholder"/>
        </w:category>
        <w:types>
          <w:type w:val="bbPlcHdr"/>
        </w:types>
        <w:behaviors>
          <w:behavior w:val="content"/>
        </w:behaviors>
        <w:guid w:val="{EE0B8FA7-E5A9-4FA2-95A1-E030BEAB571E}"/>
      </w:docPartPr>
      <w:docPartBody>
        <w:p w:rsidR="0058516A" w:rsidRDefault="00FA5F45">
          <w:pPr>
            <w:pStyle w:val="3A14850437C44F3982061C787F66567B"/>
          </w:pPr>
          <w:r w:rsidRPr="00B10548">
            <w:rPr>
              <w:rStyle w:val="placeholder1Char"/>
              <w:rFonts w:hint="eastAsia"/>
            </w:rPr>
            <w:t>__________</w:t>
          </w:r>
        </w:p>
      </w:docPartBody>
    </w:docPart>
    <w:docPart>
      <w:docPartPr>
        <w:name w:val="6FBBD46CAC184DF08E251D0A3ED6DEC5"/>
        <w:category>
          <w:name w:val="常规"/>
          <w:gallery w:val="placeholder"/>
        </w:category>
        <w:types>
          <w:type w:val="bbPlcHdr"/>
        </w:types>
        <w:behaviors>
          <w:behavior w:val="content"/>
        </w:behaviors>
        <w:guid w:val="{EAEE6AC6-D944-4625-A78E-1AC9A6B028B5}"/>
      </w:docPartPr>
      <w:docPartBody>
        <w:p w:rsidR="0058516A" w:rsidRDefault="00FA5F45">
          <w:pPr>
            <w:pStyle w:val="6FBBD46CAC184DF08E251D0A3ED6DEC5"/>
          </w:pPr>
          <w:r w:rsidRPr="00B10548">
            <w:rPr>
              <w:rStyle w:val="placeholder1Char"/>
              <w:rFonts w:hint="eastAsia"/>
            </w:rPr>
            <w:t>__________</w:t>
          </w:r>
        </w:p>
      </w:docPartBody>
    </w:docPart>
    <w:docPart>
      <w:docPartPr>
        <w:name w:val="01F12823553F425AB98369CB61DDB9C7"/>
        <w:category>
          <w:name w:val="常规"/>
          <w:gallery w:val="placeholder"/>
        </w:category>
        <w:types>
          <w:type w:val="bbPlcHdr"/>
        </w:types>
        <w:behaviors>
          <w:behavior w:val="content"/>
        </w:behaviors>
        <w:guid w:val="{74B42089-C470-46BB-96DF-A722BC8A2D6D}"/>
      </w:docPartPr>
      <w:docPartBody>
        <w:p w:rsidR="0058516A" w:rsidRDefault="00FA5F45">
          <w:pPr>
            <w:pStyle w:val="01F12823553F425AB98369CB61DDB9C7"/>
          </w:pPr>
          <w:r w:rsidRPr="00B10548">
            <w:rPr>
              <w:rStyle w:val="placeholder1Char"/>
              <w:rFonts w:hint="eastAsia"/>
            </w:rPr>
            <w:t>__________</w:t>
          </w:r>
        </w:p>
      </w:docPartBody>
    </w:docPart>
    <w:docPart>
      <w:docPartPr>
        <w:name w:val="28DADFCEADF041D6834D15CF198339C4"/>
        <w:category>
          <w:name w:val="常规"/>
          <w:gallery w:val="placeholder"/>
        </w:category>
        <w:types>
          <w:type w:val="bbPlcHdr"/>
        </w:types>
        <w:behaviors>
          <w:behavior w:val="content"/>
        </w:behaviors>
        <w:guid w:val="{2B609FBA-4105-4076-A575-5AE68D710AEF}"/>
      </w:docPartPr>
      <w:docPartBody>
        <w:p w:rsidR="0058516A" w:rsidRDefault="00FA5F45">
          <w:pPr>
            <w:pStyle w:val="28DADFCEADF041D6834D15CF198339C4"/>
          </w:pPr>
          <w:r w:rsidRPr="00B10548">
            <w:rPr>
              <w:rStyle w:val="placeholder1Char"/>
              <w:rFonts w:hint="eastAsia"/>
            </w:rPr>
            <w:t>__________</w:t>
          </w:r>
        </w:p>
      </w:docPartBody>
    </w:docPart>
    <w:docPart>
      <w:docPartPr>
        <w:name w:val="43462A8817C648C4B46082A1E92B1564"/>
        <w:category>
          <w:name w:val="常规"/>
          <w:gallery w:val="placeholder"/>
        </w:category>
        <w:types>
          <w:type w:val="bbPlcHdr"/>
        </w:types>
        <w:behaviors>
          <w:behavior w:val="content"/>
        </w:behaviors>
        <w:guid w:val="{E3B851E5-93BA-47E7-82A7-7CE15E7B24E3}"/>
      </w:docPartPr>
      <w:docPartBody>
        <w:p w:rsidR="0058516A" w:rsidRDefault="00FA5F45">
          <w:pPr>
            <w:pStyle w:val="43462A8817C648C4B46082A1E92B1564"/>
          </w:pPr>
          <w:r w:rsidRPr="00B10548">
            <w:rPr>
              <w:rStyle w:val="placeholder1Char"/>
              <w:rFonts w:hint="eastAsia"/>
            </w:rPr>
            <w:t>__________</w:t>
          </w:r>
        </w:p>
      </w:docPartBody>
    </w:docPart>
    <w:docPart>
      <w:docPartPr>
        <w:name w:val="BF96399B40D34412A8279A581ADD4C94"/>
        <w:category>
          <w:name w:val="常规"/>
          <w:gallery w:val="placeholder"/>
        </w:category>
        <w:types>
          <w:type w:val="bbPlcHdr"/>
        </w:types>
        <w:behaviors>
          <w:behavior w:val="content"/>
        </w:behaviors>
        <w:guid w:val="{4D153B46-AA37-4CB9-8A26-17E0C03F46CF}"/>
      </w:docPartPr>
      <w:docPartBody>
        <w:p w:rsidR="0058516A" w:rsidRDefault="00FA5F45">
          <w:pPr>
            <w:pStyle w:val="BF96399B40D34412A8279A581ADD4C94"/>
          </w:pPr>
          <w:r w:rsidRPr="00B10548">
            <w:rPr>
              <w:rStyle w:val="placeholder1Char"/>
              <w:rFonts w:hint="eastAsia"/>
            </w:rPr>
            <w:t>__________</w:t>
          </w:r>
        </w:p>
      </w:docPartBody>
    </w:docPart>
    <w:docPart>
      <w:docPartPr>
        <w:name w:val="A51139F9D26B49569AFA24B1732092EA"/>
        <w:category>
          <w:name w:val="常规"/>
          <w:gallery w:val="placeholder"/>
        </w:category>
        <w:types>
          <w:type w:val="bbPlcHdr"/>
        </w:types>
        <w:behaviors>
          <w:behavior w:val="content"/>
        </w:behaviors>
        <w:guid w:val="{7121994C-CC14-4F0A-9BAF-F3D5D7DDE614}"/>
      </w:docPartPr>
      <w:docPartBody>
        <w:p w:rsidR="0058516A" w:rsidRDefault="00FA5F45">
          <w:pPr>
            <w:pStyle w:val="A51139F9D26B49569AFA24B1732092EA"/>
          </w:pPr>
          <w:r w:rsidRPr="00B10548">
            <w:rPr>
              <w:rStyle w:val="placeholder1Char"/>
              <w:rFonts w:hint="eastAsia"/>
            </w:rPr>
            <w:t>__________</w:t>
          </w:r>
        </w:p>
      </w:docPartBody>
    </w:docPart>
    <w:docPart>
      <w:docPartPr>
        <w:name w:val="CEEFC9B12AA4470283C6F5914F9E32D8"/>
        <w:category>
          <w:name w:val="常规"/>
          <w:gallery w:val="placeholder"/>
        </w:category>
        <w:types>
          <w:type w:val="bbPlcHdr"/>
        </w:types>
        <w:behaviors>
          <w:behavior w:val="content"/>
        </w:behaviors>
        <w:guid w:val="{189326E3-1524-42E0-BBC7-BF32841B3A02}"/>
      </w:docPartPr>
      <w:docPartBody>
        <w:p w:rsidR="0058516A" w:rsidRDefault="00FA5F45">
          <w:pPr>
            <w:pStyle w:val="CEEFC9B12AA4470283C6F5914F9E32D8"/>
          </w:pPr>
          <w:r w:rsidRPr="00B10548">
            <w:rPr>
              <w:rStyle w:val="placeholder1Char"/>
              <w:rFonts w:hint="eastAsia"/>
            </w:rPr>
            <w:t>__________</w:t>
          </w:r>
        </w:p>
      </w:docPartBody>
    </w:docPart>
    <w:docPart>
      <w:docPartPr>
        <w:name w:val="962D62370D8A48D484CB84C912B721FD"/>
        <w:category>
          <w:name w:val="常规"/>
          <w:gallery w:val="placeholder"/>
        </w:category>
        <w:types>
          <w:type w:val="bbPlcHdr"/>
        </w:types>
        <w:behaviors>
          <w:behavior w:val="content"/>
        </w:behaviors>
        <w:guid w:val="{F44D2957-F678-4917-B42F-7197E20AB73A}"/>
      </w:docPartPr>
      <w:docPartBody>
        <w:p w:rsidR="00F400EB" w:rsidRPr="00525FD5" w:rsidRDefault="00FA5F45"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8516A" w:rsidRDefault="00FA5F45">
          <w:pPr>
            <w:pStyle w:val="962D62370D8A48D484CB84C912B721FD"/>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D9B5EDAB19114498B3FC33291B160D44"/>
        <w:category>
          <w:name w:val="常规"/>
          <w:gallery w:val="placeholder"/>
        </w:category>
        <w:types>
          <w:type w:val="bbPlcHdr"/>
        </w:types>
        <w:behaviors>
          <w:behavior w:val="content"/>
        </w:behaviors>
        <w:guid w:val="{04961035-11C6-4DD5-8EBE-A2C86FE5A25F}"/>
      </w:docPartPr>
      <w:docPartBody>
        <w:p w:rsidR="00F400EB" w:rsidRPr="00525FD5" w:rsidRDefault="00FA5F45"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FA5F45"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FA5F45"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8516A" w:rsidRDefault="00FA5F45">
          <w:pPr>
            <w:pStyle w:val="D9B5EDAB19114498B3FC33291B160D44"/>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3F38E4DF3CEA4DA79D347512C6A53BFA"/>
        <w:category>
          <w:name w:val="常规"/>
          <w:gallery w:val="placeholder"/>
        </w:category>
        <w:types>
          <w:type w:val="bbPlcHdr"/>
        </w:types>
        <w:behaviors>
          <w:behavior w:val="content"/>
        </w:behaviors>
        <w:guid w:val="{1CBC6EC9-3F3C-4C4B-B2A2-934B5CAFDADE}"/>
      </w:docPartPr>
      <w:docPartBody>
        <w:p w:rsidR="0058516A" w:rsidRDefault="00FA5F45">
          <w:pPr>
            <w:pStyle w:val="3F38E4DF3CEA4DA79D347512C6A53BFA"/>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8D436448B7F04CE3A21F78063E08BB06"/>
        <w:category>
          <w:name w:val="常规"/>
          <w:gallery w:val="placeholder"/>
        </w:category>
        <w:types>
          <w:type w:val="bbPlcHdr"/>
        </w:types>
        <w:behaviors>
          <w:behavior w:val="content"/>
        </w:behaviors>
        <w:guid w:val="{8CFBC256-AB75-4691-94FA-C7452A55B78D}"/>
      </w:docPartPr>
      <w:docPartBody>
        <w:p w:rsidR="0058516A" w:rsidRDefault="00FA5F45">
          <w:pPr>
            <w:pStyle w:val="8D436448B7F04CE3A21F78063E08BB06"/>
          </w:pPr>
          <w:r w:rsidRPr="00511FDF">
            <w:rPr>
              <w:rStyle w:val="placeholder2Char"/>
              <w:rFonts w:hint="eastAsia"/>
            </w:rPr>
            <w:t>选择</w:t>
          </w:r>
          <w:r w:rsidRPr="00511FDF">
            <w:rPr>
              <w:rStyle w:val="placeholder2Char"/>
            </w:rPr>
            <w:t>日期</w:t>
          </w:r>
        </w:p>
      </w:docPartBody>
    </w:docPart>
    <w:docPart>
      <w:docPartPr>
        <w:name w:val="68DD25440B634D619C02B374C82CE84E"/>
        <w:category>
          <w:name w:val="常规"/>
          <w:gallery w:val="placeholder"/>
        </w:category>
        <w:types>
          <w:type w:val="bbPlcHdr"/>
        </w:types>
        <w:behaviors>
          <w:behavior w:val="content"/>
        </w:behaviors>
        <w:guid w:val="{F914D0EF-4FB4-42A7-A9F9-2EC6F5E25609}"/>
      </w:docPartPr>
      <w:docPartBody>
        <w:p w:rsidR="0058516A" w:rsidRDefault="00FA5F45">
          <w:pPr>
            <w:pStyle w:val="68DD25440B634D619C02B374C82CE84E"/>
          </w:pPr>
          <w:r w:rsidRPr="00511FDF">
            <w:rPr>
              <w:rStyle w:val="placeholder2Char"/>
            </w:rPr>
            <w:t>选择日期</w:t>
          </w:r>
        </w:p>
      </w:docPartBody>
    </w:docPart>
    <w:docPart>
      <w:docPartPr>
        <w:name w:val="2825673A543045E49EDB81FC28C84033"/>
        <w:category>
          <w:name w:val="常规"/>
          <w:gallery w:val="placeholder"/>
        </w:category>
        <w:types>
          <w:type w:val="bbPlcHdr"/>
        </w:types>
        <w:behaviors>
          <w:behavior w:val="content"/>
        </w:behaviors>
        <w:guid w:val="{F16F8573-5794-426A-A42F-B8D5138638D8}"/>
      </w:docPartPr>
      <w:docPartBody>
        <w:p w:rsidR="0058516A" w:rsidRDefault="00FA5F45">
          <w:pPr>
            <w:pStyle w:val="2825673A543045E49EDB81FC28C84033"/>
          </w:pPr>
          <w:r w:rsidRPr="00511FDF">
            <w:rPr>
              <w:rStyle w:val="placeholder1Char"/>
            </w:rPr>
            <w:t>______</w:t>
          </w:r>
        </w:p>
      </w:docPartBody>
    </w:docPart>
    <w:docPart>
      <w:docPartPr>
        <w:name w:val="F258F96C5ACE416B9C9377F7B9D79445"/>
        <w:category>
          <w:name w:val="常规"/>
          <w:gallery w:val="placeholder"/>
        </w:category>
        <w:types>
          <w:type w:val="bbPlcHdr"/>
        </w:types>
        <w:behaviors>
          <w:behavior w:val="content"/>
        </w:behaviors>
        <w:guid w:val="{2A3DD576-1538-4CCB-BAF4-C76673BACF66}"/>
      </w:docPartPr>
      <w:docPartBody>
        <w:p w:rsidR="0058516A" w:rsidRDefault="00FA5F45">
          <w:pPr>
            <w:pStyle w:val="F258F96C5ACE416B9C9377F7B9D79445"/>
          </w:pPr>
          <w:r w:rsidRPr="00511FDF">
            <w:rPr>
              <w:rStyle w:val="placeholder1Char"/>
              <w:rFonts w:hint="eastAsia"/>
            </w:rPr>
            <w:t>____</w:t>
          </w:r>
        </w:p>
      </w:docPartBody>
    </w:docPart>
    <w:docPart>
      <w:docPartPr>
        <w:name w:val="5A20C449C5A1403A8ED3170904584095"/>
        <w:category>
          <w:name w:val="常规"/>
          <w:gallery w:val="placeholder"/>
        </w:category>
        <w:types>
          <w:type w:val="bbPlcHdr"/>
        </w:types>
        <w:behaviors>
          <w:behavior w:val="content"/>
        </w:behaviors>
        <w:guid w:val="{A3C44552-2FD8-4F3A-8DD6-3E5F9775BEB4}"/>
      </w:docPartPr>
      <w:docPartBody>
        <w:p w:rsidR="0058516A" w:rsidRDefault="00FA5F45">
          <w:pPr>
            <w:pStyle w:val="5A20C449C5A1403A8ED3170904584095"/>
          </w:pPr>
          <w:r w:rsidRPr="00511FDF">
            <w:rPr>
              <w:rStyle w:val="placeholder1Char"/>
            </w:rPr>
            <w:t>____</w:t>
          </w:r>
        </w:p>
      </w:docPartBody>
    </w:docPart>
    <w:docPart>
      <w:docPartPr>
        <w:name w:val="D92EC535401E481E8829A6EEAC64DBDB"/>
        <w:category>
          <w:name w:val="常规"/>
          <w:gallery w:val="placeholder"/>
        </w:category>
        <w:types>
          <w:type w:val="bbPlcHdr"/>
        </w:types>
        <w:behaviors>
          <w:behavior w:val="content"/>
        </w:behaviors>
        <w:guid w:val="{9076A797-64CB-4E09-A1EE-1C2210A5364B}"/>
      </w:docPartPr>
      <w:docPartBody>
        <w:p w:rsidR="0058516A" w:rsidRDefault="00FA5F45">
          <w:pPr>
            <w:pStyle w:val="D92EC535401E481E8829A6EEAC64DBDB"/>
          </w:pPr>
          <w:r w:rsidRPr="00511FDF">
            <w:rPr>
              <w:rStyle w:val="placeholder1Char"/>
              <w:rFonts w:hint="eastAsia"/>
            </w:rPr>
            <w:t>____</w:t>
          </w:r>
        </w:p>
      </w:docPartBody>
    </w:docPart>
    <w:docPart>
      <w:docPartPr>
        <w:name w:val="F47C3360491D4BC98C594B389EEAE913"/>
        <w:category>
          <w:name w:val="常规"/>
          <w:gallery w:val="placeholder"/>
        </w:category>
        <w:types>
          <w:type w:val="bbPlcHdr"/>
        </w:types>
        <w:behaviors>
          <w:behavior w:val="content"/>
        </w:behaviors>
        <w:guid w:val="{AC7E3066-B6ED-417B-B860-E920BCCB9A15}"/>
      </w:docPartPr>
      <w:docPartBody>
        <w:p w:rsidR="0058516A" w:rsidRDefault="00FA5F45">
          <w:pPr>
            <w:pStyle w:val="F47C3360491D4BC98C594B389EEAE913"/>
          </w:pPr>
          <w:r w:rsidRPr="00511FDF">
            <w:rPr>
              <w:rStyle w:val="placeholder1Char"/>
            </w:rPr>
            <w:t>____</w:t>
          </w:r>
        </w:p>
      </w:docPartBody>
    </w:docPart>
    <w:docPart>
      <w:docPartPr>
        <w:name w:val="7E7DF278ECD842348DE53E92C436A014"/>
        <w:category>
          <w:name w:val="常规"/>
          <w:gallery w:val="placeholder"/>
        </w:category>
        <w:types>
          <w:type w:val="bbPlcHdr"/>
        </w:types>
        <w:behaviors>
          <w:behavior w:val="content"/>
        </w:behaviors>
        <w:guid w:val="{6CDFA023-84FA-4A84-A7BC-2653AC81BD2A}"/>
      </w:docPartPr>
      <w:docPartBody>
        <w:p w:rsidR="0058516A" w:rsidRDefault="00FA5F45">
          <w:pPr>
            <w:pStyle w:val="7E7DF278ECD842348DE53E92C436A014"/>
          </w:pPr>
          <w:r w:rsidRPr="00511FDF">
            <w:rPr>
              <w:rStyle w:val="placeholder1Char"/>
            </w:rPr>
            <w:t>____</w:t>
          </w:r>
        </w:p>
      </w:docPartBody>
    </w:docPart>
    <w:docPart>
      <w:docPartPr>
        <w:name w:val="4D17306F450C4D8ABB946FFBA34055AF"/>
        <w:category>
          <w:name w:val="常规"/>
          <w:gallery w:val="placeholder"/>
        </w:category>
        <w:types>
          <w:type w:val="bbPlcHdr"/>
        </w:types>
        <w:behaviors>
          <w:behavior w:val="content"/>
        </w:behaviors>
        <w:guid w:val="{0CB5AA2D-631D-4F0A-9FE1-86062428D2D3}"/>
      </w:docPartPr>
      <w:docPartBody>
        <w:p w:rsidR="0058516A" w:rsidRDefault="00FA5F45">
          <w:pPr>
            <w:pStyle w:val="4D17306F450C4D8ABB946FFBA34055AF"/>
          </w:pPr>
          <w:r w:rsidRPr="00511FDF">
            <w:rPr>
              <w:rStyle w:val="placeholder1Char"/>
            </w:rPr>
            <w:t>____</w:t>
          </w:r>
        </w:p>
      </w:docPartBody>
    </w:docPart>
    <w:docPart>
      <w:docPartPr>
        <w:name w:val="0DBF47C678F64F7DB2873EC4F0CA6307"/>
        <w:category>
          <w:name w:val="常规"/>
          <w:gallery w:val="placeholder"/>
        </w:category>
        <w:types>
          <w:type w:val="bbPlcHdr"/>
        </w:types>
        <w:behaviors>
          <w:behavior w:val="content"/>
        </w:behaviors>
        <w:guid w:val="{1A873333-9BD3-42F7-8394-009AF5F27A9E}"/>
      </w:docPartPr>
      <w:docPartBody>
        <w:p w:rsidR="0058516A" w:rsidRDefault="00FA5F45">
          <w:pPr>
            <w:pStyle w:val="0DBF47C678F64F7DB2873EC4F0CA6307"/>
          </w:pPr>
          <w:r w:rsidRPr="00511FDF">
            <w:rPr>
              <w:rStyle w:val="placeholder1Char"/>
            </w:rPr>
            <w:t>____</w:t>
          </w:r>
        </w:p>
      </w:docPartBody>
    </w:docPart>
    <w:docPart>
      <w:docPartPr>
        <w:name w:val="626C24C2E64841E192BBC8A99AE92DAC"/>
        <w:category>
          <w:name w:val="常规"/>
          <w:gallery w:val="placeholder"/>
        </w:category>
        <w:types>
          <w:type w:val="bbPlcHdr"/>
        </w:types>
        <w:behaviors>
          <w:behavior w:val="content"/>
        </w:behaviors>
        <w:guid w:val="{65663633-400F-45DE-9956-9965CF231325}"/>
      </w:docPartPr>
      <w:docPartBody>
        <w:p w:rsidR="0058516A" w:rsidRDefault="00FA5F45">
          <w:pPr>
            <w:pStyle w:val="626C24C2E64841E192BBC8A99AE92DAC"/>
          </w:pPr>
          <w:r w:rsidRPr="00511FDF">
            <w:rPr>
              <w:rStyle w:val="placeholder1Char"/>
            </w:rPr>
            <w:t>_______</w:t>
          </w:r>
        </w:p>
      </w:docPartBody>
    </w:docPart>
    <w:docPart>
      <w:docPartPr>
        <w:name w:val="EA8F862BDAC749BAB9493C67CB088C83"/>
        <w:category>
          <w:name w:val="常规"/>
          <w:gallery w:val="placeholder"/>
        </w:category>
        <w:types>
          <w:type w:val="bbPlcHdr"/>
        </w:types>
        <w:behaviors>
          <w:behavior w:val="content"/>
        </w:behaviors>
        <w:guid w:val="{0913C842-8DF7-4C13-9AAC-03249BBFA2D8}"/>
      </w:docPartPr>
      <w:docPartBody>
        <w:p w:rsidR="0058516A" w:rsidRDefault="00FA5F45">
          <w:pPr>
            <w:pStyle w:val="EA8F862BDAC749BAB9493C67CB088C83"/>
          </w:pPr>
          <w:r w:rsidRPr="00511FDF">
            <w:rPr>
              <w:rStyle w:val="placeholder1Char"/>
              <w:rFonts w:hint="eastAsia"/>
            </w:rPr>
            <w:t>选择</w:t>
          </w:r>
        </w:p>
      </w:docPartBody>
    </w:docPart>
    <w:docPart>
      <w:docPartPr>
        <w:name w:val="8EF9070D998B4CE482CBF868595C35B1"/>
        <w:category>
          <w:name w:val="常规"/>
          <w:gallery w:val="placeholder"/>
        </w:category>
        <w:types>
          <w:type w:val="bbPlcHdr"/>
        </w:types>
        <w:behaviors>
          <w:behavior w:val="content"/>
        </w:behaviors>
        <w:guid w:val="{4B68C70F-8C0B-46F4-992F-B4EAE0E7A5F3}"/>
      </w:docPartPr>
      <w:docPartBody>
        <w:p w:rsidR="0058516A" w:rsidRDefault="00FA5F45">
          <w:pPr>
            <w:pStyle w:val="8EF9070D998B4CE482CBF868595C35B1"/>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6510EDC7BBD40A0B958E63B92C82BC1"/>
        <w:category>
          <w:name w:val="常规"/>
          <w:gallery w:val="placeholder"/>
        </w:category>
        <w:types>
          <w:type w:val="bbPlcHdr"/>
        </w:types>
        <w:behaviors>
          <w:behavior w:val="content"/>
        </w:behaviors>
        <w:guid w:val="{B7B75806-E6AB-4E3C-A57F-72DC0F7F3EBD}"/>
      </w:docPartPr>
      <w:docPartBody>
        <w:p w:rsidR="0058516A" w:rsidRDefault="00FA5F45">
          <w:pPr>
            <w:pStyle w:val="86510EDC7BBD40A0B958E63B92C82BC1"/>
          </w:pPr>
          <w:r w:rsidRPr="00511FDF">
            <w:rPr>
              <w:rStyle w:val="placeholder1Char"/>
              <w:rFonts w:hint="eastAsia"/>
            </w:rPr>
            <w:t>________</w:t>
          </w:r>
        </w:p>
      </w:docPartBody>
    </w:docPart>
    <w:docPart>
      <w:docPartPr>
        <w:name w:val="3D2C77302CD9494C95EBC25CAFF1A425"/>
        <w:category>
          <w:name w:val="常规"/>
          <w:gallery w:val="placeholder"/>
        </w:category>
        <w:types>
          <w:type w:val="bbPlcHdr"/>
        </w:types>
        <w:behaviors>
          <w:behavior w:val="content"/>
        </w:behaviors>
        <w:guid w:val="{235D7E8B-B7E9-4B34-894B-768392A015A9}"/>
      </w:docPartPr>
      <w:docPartBody>
        <w:p w:rsidR="0058516A" w:rsidRDefault="00FA5F45">
          <w:pPr>
            <w:pStyle w:val="3D2C77302CD9494C95EBC25CAFF1A425"/>
          </w:pPr>
          <w:r w:rsidRPr="00511FDF">
            <w:rPr>
              <w:rStyle w:val="placeholder1Char"/>
            </w:rPr>
            <w:t>________</w:t>
          </w:r>
        </w:p>
      </w:docPartBody>
    </w:docPart>
    <w:docPart>
      <w:docPartPr>
        <w:name w:val="A6E5BB16524D4EE0814FEB681F5A0933"/>
        <w:category>
          <w:name w:val="常规"/>
          <w:gallery w:val="placeholder"/>
        </w:category>
        <w:types>
          <w:type w:val="bbPlcHdr"/>
        </w:types>
        <w:behaviors>
          <w:behavior w:val="content"/>
        </w:behaviors>
        <w:guid w:val="{64089F22-ADFB-4DC0-8C62-F90C10BFAB1E}"/>
      </w:docPartPr>
      <w:docPartBody>
        <w:p w:rsidR="0058516A" w:rsidRDefault="00FA5F45">
          <w:pPr>
            <w:pStyle w:val="A6E5BB16524D4EE0814FEB681F5A0933"/>
          </w:pPr>
          <w:r w:rsidRPr="00511FDF">
            <w:rPr>
              <w:rStyle w:val="placeholder1Char"/>
              <w:rFonts w:hint="eastAsia"/>
            </w:rPr>
            <w:t>________</w:t>
          </w:r>
        </w:p>
      </w:docPartBody>
    </w:docPart>
    <w:docPart>
      <w:docPartPr>
        <w:name w:val="585F77C6950B49DCB7BAC838AE73BC7B"/>
        <w:category>
          <w:name w:val="常规"/>
          <w:gallery w:val="placeholder"/>
        </w:category>
        <w:types>
          <w:type w:val="bbPlcHdr"/>
        </w:types>
        <w:behaviors>
          <w:behavior w:val="content"/>
        </w:behaviors>
        <w:guid w:val="{4B9FAC90-6B69-45C7-BDDD-97A2C464226B}"/>
      </w:docPartPr>
      <w:docPartBody>
        <w:p w:rsidR="0058516A" w:rsidRDefault="00FA5F45">
          <w:pPr>
            <w:pStyle w:val="585F77C6950B49DCB7BAC838AE73BC7B"/>
          </w:pPr>
          <w:r w:rsidRPr="00511FDF">
            <w:rPr>
              <w:rStyle w:val="placeholder1Char"/>
              <w:rFonts w:hint="eastAsia"/>
            </w:rPr>
            <w:t>______</w:t>
          </w:r>
        </w:p>
      </w:docPartBody>
    </w:docPart>
    <w:docPart>
      <w:docPartPr>
        <w:name w:val="8D16B97D1F204E51BD7F6E9C0F16B224"/>
        <w:category>
          <w:name w:val="常规"/>
          <w:gallery w:val="placeholder"/>
        </w:category>
        <w:types>
          <w:type w:val="bbPlcHdr"/>
        </w:types>
        <w:behaviors>
          <w:behavior w:val="content"/>
        </w:behaviors>
        <w:guid w:val="{56206AA0-B031-4722-AF4A-CD770245EE7F}"/>
      </w:docPartPr>
      <w:docPartBody>
        <w:p w:rsidR="0058516A" w:rsidRDefault="00FA5F45">
          <w:pPr>
            <w:pStyle w:val="8D16B97D1F204E51BD7F6E9C0F16B224"/>
          </w:pPr>
          <w:r w:rsidRPr="00511FDF">
            <w:rPr>
              <w:rStyle w:val="placeholder1Char"/>
            </w:rPr>
            <w:t>______</w:t>
          </w:r>
        </w:p>
      </w:docPartBody>
    </w:docPart>
    <w:docPart>
      <w:docPartPr>
        <w:name w:val="FD1398ABDDD64831AD62119E4486670E"/>
        <w:category>
          <w:name w:val="常规"/>
          <w:gallery w:val="placeholder"/>
        </w:category>
        <w:types>
          <w:type w:val="bbPlcHdr"/>
        </w:types>
        <w:behaviors>
          <w:behavior w:val="content"/>
        </w:behaviors>
        <w:guid w:val="{1E284EE0-44DF-4A30-9603-BE4C2E0A3B1D}"/>
      </w:docPartPr>
      <w:docPartBody>
        <w:p w:rsidR="0058516A" w:rsidRDefault="00FA5F45">
          <w:pPr>
            <w:pStyle w:val="FD1398ABDDD64831AD62119E4486670E"/>
          </w:pPr>
          <w:r w:rsidRPr="00511FDF">
            <w:rPr>
              <w:rStyle w:val="placeholder1Char"/>
            </w:rPr>
            <w:t>____</w:t>
          </w:r>
        </w:p>
      </w:docPartBody>
    </w:docPart>
    <w:docPart>
      <w:docPartPr>
        <w:name w:val="4A9481D65A504316BE29C3A67FD68604"/>
        <w:category>
          <w:name w:val="常规"/>
          <w:gallery w:val="placeholder"/>
        </w:category>
        <w:types>
          <w:type w:val="bbPlcHdr"/>
        </w:types>
        <w:behaviors>
          <w:behavior w:val="content"/>
        </w:behaviors>
        <w:guid w:val="{055D1074-EDC2-42C5-ABE0-7247076A19C2}"/>
      </w:docPartPr>
      <w:docPartBody>
        <w:p w:rsidR="0058516A" w:rsidRDefault="00FA5F45">
          <w:pPr>
            <w:pStyle w:val="4A9481D65A504316BE29C3A67FD68604"/>
          </w:pPr>
          <w:r w:rsidRPr="00511FDF">
            <w:rPr>
              <w:rStyle w:val="placeholder2Char"/>
              <w:rFonts w:hint="eastAsia"/>
              <w:sz w:val="18"/>
              <w:szCs w:val="18"/>
            </w:rPr>
            <w:t>选择</w:t>
          </w:r>
          <w:r w:rsidRPr="00511FDF">
            <w:rPr>
              <w:rStyle w:val="placeholder2Char"/>
              <w:sz w:val="18"/>
              <w:szCs w:val="18"/>
            </w:rPr>
            <w:t>日期</w:t>
          </w:r>
        </w:p>
      </w:docPartBody>
    </w:docPart>
    <w:docPart>
      <w:docPartPr>
        <w:name w:val="065CBE3D88414283B369005E22A5F584"/>
        <w:category>
          <w:name w:val="常规"/>
          <w:gallery w:val="placeholder"/>
        </w:category>
        <w:types>
          <w:type w:val="bbPlcHdr"/>
        </w:types>
        <w:behaviors>
          <w:behavior w:val="content"/>
        </w:behaviors>
        <w:guid w:val="{906905E8-7978-4C84-98F2-0289244061E6}"/>
      </w:docPartPr>
      <w:docPartBody>
        <w:p w:rsidR="0058516A" w:rsidRDefault="00FA5F45">
          <w:pPr>
            <w:pStyle w:val="065CBE3D88414283B369005E22A5F584"/>
          </w:pPr>
          <w:r w:rsidRPr="00511FDF">
            <w:rPr>
              <w:rStyle w:val="placeholder2Char"/>
              <w:rFonts w:hint="eastAsia"/>
              <w:sz w:val="18"/>
              <w:szCs w:val="18"/>
            </w:rPr>
            <w:t>选择日期</w:t>
          </w:r>
        </w:p>
      </w:docPartBody>
    </w:docPart>
    <w:docPart>
      <w:docPartPr>
        <w:name w:val="F0E5B0F66259447E96BD02CCF50ECE46"/>
        <w:category>
          <w:name w:val="常规"/>
          <w:gallery w:val="placeholder"/>
        </w:category>
        <w:types>
          <w:type w:val="bbPlcHdr"/>
        </w:types>
        <w:behaviors>
          <w:behavior w:val="content"/>
        </w:behaviors>
        <w:guid w:val="{35867D57-5C0A-48DF-ACB8-FB8C4F20EACC}"/>
      </w:docPartPr>
      <w:docPartBody>
        <w:p w:rsidR="0058516A" w:rsidRDefault="00FA5F45">
          <w:pPr>
            <w:pStyle w:val="F0E5B0F66259447E96BD02CCF50ECE46"/>
          </w:pPr>
          <w:r w:rsidRPr="00511FDF">
            <w:rPr>
              <w:rStyle w:val="placeholder1Char"/>
              <w:rFonts w:hint="eastAsia"/>
            </w:rPr>
            <w:t>__________</w:t>
          </w:r>
        </w:p>
      </w:docPartBody>
    </w:docPart>
    <w:docPart>
      <w:docPartPr>
        <w:name w:val="D4F859ECDCF7443580086623048AD5EE"/>
        <w:category>
          <w:name w:val="常规"/>
          <w:gallery w:val="placeholder"/>
        </w:category>
        <w:types>
          <w:type w:val="bbPlcHdr"/>
        </w:types>
        <w:behaviors>
          <w:behavior w:val="content"/>
        </w:behaviors>
        <w:guid w:val="{4038F87C-4722-4021-947A-8003660E695E}"/>
      </w:docPartPr>
      <w:docPartBody>
        <w:p w:rsidR="0058516A" w:rsidRDefault="00FA5F45">
          <w:pPr>
            <w:pStyle w:val="D4F859ECDCF7443580086623048AD5EE"/>
          </w:pPr>
          <w:r w:rsidRPr="00511FDF">
            <w:rPr>
              <w:rStyle w:val="placeholder1Char"/>
            </w:rPr>
            <w:t>____________</w:t>
          </w:r>
        </w:p>
      </w:docPartBody>
    </w:docPart>
    <w:docPart>
      <w:docPartPr>
        <w:name w:val="1865F2BA108B44E08ABA71EE8CB6EE45"/>
        <w:category>
          <w:name w:val="常规"/>
          <w:gallery w:val="placeholder"/>
        </w:category>
        <w:types>
          <w:type w:val="bbPlcHdr"/>
        </w:types>
        <w:behaviors>
          <w:behavior w:val="content"/>
        </w:behaviors>
        <w:guid w:val="{5DC30A37-EE0F-4FF1-A817-EC80BEF2DFF8}"/>
      </w:docPartPr>
      <w:docPartBody>
        <w:p w:rsidR="0058516A" w:rsidRDefault="00FA5F45">
          <w:pPr>
            <w:pStyle w:val="1865F2BA108B44E08ABA71EE8CB6EE45"/>
          </w:pPr>
          <w:r w:rsidRPr="00511FDF">
            <w:rPr>
              <w:rStyle w:val="placeholder1Char"/>
              <w:rFonts w:hint="eastAsia"/>
            </w:rPr>
            <w:t>____</w:t>
          </w:r>
        </w:p>
      </w:docPartBody>
    </w:docPart>
    <w:docPart>
      <w:docPartPr>
        <w:name w:val="AD78A7180C744A30B09B01A54C1C80B7"/>
        <w:category>
          <w:name w:val="常规"/>
          <w:gallery w:val="placeholder"/>
        </w:category>
        <w:types>
          <w:type w:val="bbPlcHdr"/>
        </w:types>
        <w:behaviors>
          <w:behavior w:val="content"/>
        </w:behaviors>
        <w:guid w:val="{A6F07E6B-E56D-489F-81F4-0ED16EA829EA}"/>
      </w:docPartPr>
      <w:docPartBody>
        <w:p w:rsidR="0058516A" w:rsidRDefault="00FA5F45">
          <w:pPr>
            <w:pStyle w:val="AD78A7180C744A30B09B01A54C1C80B7"/>
          </w:pPr>
          <w:r w:rsidRPr="00511FDF">
            <w:rPr>
              <w:rStyle w:val="placeholder1Char"/>
            </w:rPr>
            <w:t>____</w:t>
          </w:r>
        </w:p>
      </w:docPartBody>
    </w:docPart>
    <w:docPart>
      <w:docPartPr>
        <w:name w:val="CD2A6DED0D934A739203350D4124206C"/>
        <w:category>
          <w:name w:val="常规"/>
          <w:gallery w:val="placeholder"/>
        </w:category>
        <w:types>
          <w:type w:val="bbPlcHdr"/>
        </w:types>
        <w:behaviors>
          <w:behavior w:val="content"/>
        </w:behaviors>
        <w:guid w:val="{C546EDE8-23D4-4BBE-A7A0-7C610570E715}"/>
      </w:docPartPr>
      <w:docPartBody>
        <w:p w:rsidR="0058516A" w:rsidRDefault="00FA5F45">
          <w:pPr>
            <w:pStyle w:val="CD2A6DED0D934A739203350D4124206C"/>
          </w:pPr>
          <w:r w:rsidRPr="00511FDF">
            <w:rPr>
              <w:rStyle w:val="placeholder1Char"/>
            </w:rPr>
            <w:t>____________</w:t>
          </w:r>
        </w:p>
      </w:docPartBody>
    </w:docPart>
    <w:docPart>
      <w:docPartPr>
        <w:name w:val="C175808A08AA44DFB20D311B64B24E03"/>
        <w:category>
          <w:name w:val="常规"/>
          <w:gallery w:val="placeholder"/>
        </w:category>
        <w:types>
          <w:type w:val="bbPlcHdr"/>
        </w:types>
        <w:behaviors>
          <w:behavior w:val="content"/>
        </w:behaviors>
        <w:guid w:val="{D379939D-33F1-466B-9C4B-CA04ED48E6CE}"/>
      </w:docPartPr>
      <w:docPartBody>
        <w:p w:rsidR="0058516A" w:rsidRDefault="00FA5F45">
          <w:pPr>
            <w:pStyle w:val="C175808A08AA44DFB20D311B64B24E03"/>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892AFC62D5DA49D9928BD37F2320C3B1"/>
        <w:category>
          <w:name w:val="常规"/>
          <w:gallery w:val="placeholder"/>
        </w:category>
        <w:types>
          <w:type w:val="bbPlcHdr"/>
        </w:types>
        <w:behaviors>
          <w:behavior w:val="content"/>
        </w:behaviors>
        <w:guid w:val="{21B0EA95-125B-4569-8E70-286FD799BCBB}"/>
      </w:docPartPr>
      <w:docPartBody>
        <w:p w:rsidR="0058516A" w:rsidRDefault="00FA5F45">
          <w:pPr>
            <w:pStyle w:val="892AFC62D5DA49D9928BD37F2320C3B1"/>
          </w:pPr>
          <w:r w:rsidRPr="00511FDF">
            <w:rPr>
              <w:rStyle w:val="placeholder1Char"/>
            </w:rPr>
            <w:t>____</w:t>
          </w:r>
          <w:r w:rsidRPr="00511FDF">
            <w:rPr>
              <w:rStyle w:val="placeholder1Char"/>
              <w:rFonts w:hint="eastAsia"/>
            </w:rPr>
            <w:t>______</w:t>
          </w:r>
        </w:p>
      </w:docPartBody>
    </w:docPart>
    <w:docPart>
      <w:docPartPr>
        <w:name w:val="71ED37CFD1FC4D1BB1F9180DEB5203B9"/>
        <w:category>
          <w:name w:val="常规"/>
          <w:gallery w:val="placeholder"/>
        </w:category>
        <w:types>
          <w:type w:val="bbPlcHdr"/>
        </w:types>
        <w:behaviors>
          <w:behavior w:val="content"/>
        </w:behaviors>
        <w:guid w:val="{35CD118B-3B4D-45B4-B94F-4530CD831073}"/>
      </w:docPartPr>
      <w:docPartBody>
        <w:p w:rsidR="0058516A" w:rsidRDefault="00FA5F45">
          <w:pPr>
            <w:pStyle w:val="71ED37CFD1FC4D1BB1F9180DEB5203B9"/>
          </w:pPr>
          <w:r w:rsidRPr="00511FDF">
            <w:rPr>
              <w:rStyle w:val="placeholder1Char"/>
            </w:rPr>
            <w:t>____</w:t>
          </w:r>
          <w:r w:rsidRPr="00511FDF">
            <w:rPr>
              <w:rStyle w:val="placeholder1Char"/>
              <w:rFonts w:hint="eastAsia"/>
            </w:rPr>
            <w:t>__</w:t>
          </w:r>
        </w:p>
      </w:docPartBody>
    </w:docPart>
    <w:docPart>
      <w:docPartPr>
        <w:name w:val="1AC93C6A74334F868C9350CAF74C95AB"/>
        <w:category>
          <w:name w:val="常规"/>
          <w:gallery w:val="placeholder"/>
        </w:category>
        <w:types>
          <w:type w:val="bbPlcHdr"/>
        </w:types>
        <w:behaviors>
          <w:behavior w:val="content"/>
        </w:behaviors>
        <w:guid w:val="{099B1EBF-0344-4CA9-9E60-129FE29A6395}"/>
      </w:docPartPr>
      <w:docPartBody>
        <w:p w:rsidR="0058516A" w:rsidRDefault="00FA5F45">
          <w:pPr>
            <w:pStyle w:val="1AC93C6A74334F868C9350CAF74C95AB"/>
          </w:pPr>
          <w:r w:rsidRPr="00511FDF">
            <w:rPr>
              <w:rStyle w:val="placeholder1Char"/>
            </w:rPr>
            <w:t>_______</w:t>
          </w:r>
        </w:p>
      </w:docPartBody>
    </w:docPart>
    <w:docPart>
      <w:docPartPr>
        <w:name w:val="7FC3CF04A28A47CCB942B6896CC93E7B"/>
        <w:category>
          <w:name w:val="常规"/>
          <w:gallery w:val="placeholder"/>
        </w:category>
        <w:types>
          <w:type w:val="bbPlcHdr"/>
        </w:types>
        <w:behaviors>
          <w:behavior w:val="content"/>
        </w:behaviors>
        <w:guid w:val="{A5E95EC3-40A3-450B-A6F7-4EE64DB137E3}"/>
      </w:docPartPr>
      <w:docPartBody>
        <w:p w:rsidR="0058516A" w:rsidRDefault="00FA5F45">
          <w:pPr>
            <w:pStyle w:val="7FC3CF04A28A47CCB942B6896CC93E7B"/>
          </w:pPr>
          <w:r w:rsidRPr="00511FDF">
            <w:rPr>
              <w:rStyle w:val="placeholder1Char"/>
            </w:rPr>
            <w:t>_________</w:t>
          </w:r>
        </w:p>
      </w:docPartBody>
    </w:docPart>
    <w:docPart>
      <w:docPartPr>
        <w:name w:val="04F015B9F6394FFCA117E6E103031AFE"/>
        <w:category>
          <w:name w:val="常规"/>
          <w:gallery w:val="placeholder"/>
        </w:category>
        <w:types>
          <w:type w:val="bbPlcHdr"/>
        </w:types>
        <w:behaviors>
          <w:behavior w:val="content"/>
        </w:behaviors>
        <w:guid w:val="{330367F6-684C-4E1A-99A0-9DBB61F6AF0C}"/>
      </w:docPartPr>
      <w:docPartBody>
        <w:p w:rsidR="0058516A" w:rsidRDefault="00FA5F45">
          <w:pPr>
            <w:pStyle w:val="04F015B9F6394FFCA117E6E103031AFE"/>
          </w:pPr>
          <w:r w:rsidRPr="00511FDF">
            <w:rPr>
              <w:rStyle w:val="placeholder1Char"/>
            </w:rPr>
            <w:t>______</w:t>
          </w:r>
        </w:p>
      </w:docPartBody>
    </w:docPart>
    <w:docPart>
      <w:docPartPr>
        <w:name w:val="3F785E29FA4948B6AF2077D9952DE2C1"/>
        <w:category>
          <w:name w:val="常规"/>
          <w:gallery w:val="placeholder"/>
        </w:category>
        <w:types>
          <w:type w:val="bbPlcHdr"/>
        </w:types>
        <w:behaviors>
          <w:behavior w:val="content"/>
        </w:behaviors>
        <w:guid w:val="{48C44816-FBFD-4954-B24F-15A5153CAACE}"/>
      </w:docPartPr>
      <w:docPartBody>
        <w:p w:rsidR="0058516A" w:rsidRDefault="00FA5F45">
          <w:pPr>
            <w:pStyle w:val="3F785E29FA4948B6AF2077D9952DE2C1"/>
          </w:pPr>
          <w:r w:rsidRPr="00511FDF">
            <w:rPr>
              <w:rStyle w:val="placeholder1Char"/>
            </w:rPr>
            <w:t>________</w:t>
          </w:r>
        </w:p>
      </w:docPartBody>
    </w:docPart>
    <w:docPart>
      <w:docPartPr>
        <w:name w:val="E9DC4D5A6A62428F8F01D5F51C2CC6D5"/>
        <w:category>
          <w:name w:val="常规"/>
          <w:gallery w:val="placeholder"/>
        </w:category>
        <w:types>
          <w:type w:val="bbPlcHdr"/>
        </w:types>
        <w:behaviors>
          <w:behavior w:val="content"/>
        </w:behaviors>
        <w:guid w:val="{15E12A60-536D-42FC-A31F-E7EAD532F8DF}"/>
      </w:docPartPr>
      <w:docPartBody>
        <w:p w:rsidR="0058516A" w:rsidRDefault="00FA5F45">
          <w:pPr>
            <w:pStyle w:val="E9DC4D5A6A62428F8F01D5F51C2CC6D5"/>
          </w:pPr>
          <w:r w:rsidRPr="00511FDF">
            <w:rPr>
              <w:rStyle w:val="placeholder1Char"/>
              <w:rFonts w:hint="eastAsia"/>
            </w:rPr>
            <w:t>选择</w:t>
          </w:r>
        </w:p>
      </w:docPartBody>
    </w:docPart>
    <w:docPart>
      <w:docPartPr>
        <w:name w:val="468F3C7182F443FCB63C945EAC9717D8"/>
        <w:category>
          <w:name w:val="常规"/>
          <w:gallery w:val="placeholder"/>
        </w:category>
        <w:types>
          <w:type w:val="bbPlcHdr"/>
        </w:types>
        <w:behaviors>
          <w:behavior w:val="content"/>
        </w:behaviors>
        <w:guid w:val="{E8EBBFD8-5135-4744-9FFD-C3746A5A8305}"/>
      </w:docPartPr>
      <w:docPartBody>
        <w:p w:rsidR="0058516A" w:rsidRDefault="00FA5F45">
          <w:pPr>
            <w:pStyle w:val="468F3C7182F443FCB63C945EAC9717D8"/>
          </w:pPr>
          <w:r w:rsidRPr="00511FDF">
            <w:rPr>
              <w:rStyle w:val="placeholder1Char"/>
            </w:rPr>
            <w:t>_______</w:t>
          </w:r>
        </w:p>
      </w:docPartBody>
    </w:docPart>
    <w:docPart>
      <w:docPartPr>
        <w:name w:val="7A5AEE7796994C808E0AD8F12B5AC48F"/>
        <w:category>
          <w:name w:val="常规"/>
          <w:gallery w:val="placeholder"/>
        </w:category>
        <w:types>
          <w:type w:val="bbPlcHdr"/>
        </w:types>
        <w:behaviors>
          <w:behavior w:val="content"/>
        </w:behaviors>
        <w:guid w:val="{6DD54F42-22B4-4B29-A016-B49202B00B96}"/>
      </w:docPartPr>
      <w:docPartBody>
        <w:p w:rsidR="0058516A" w:rsidRDefault="00FA5F45">
          <w:pPr>
            <w:pStyle w:val="7A5AEE7796994C808E0AD8F12B5AC48F"/>
          </w:pPr>
          <w:r w:rsidRPr="00511FDF">
            <w:rPr>
              <w:rStyle w:val="placeholder1Char"/>
              <w:rFonts w:hint="eastAsia"/>
            </w:rPr>
            <w:t>选择</w:t>
          </w:r>
        </w:p>
      </w:docPartBody>
    </w:docPart>
    <w:docPart>
      <w:docPartPr>
        <w:name w:val="2FA7AD65DC7B4498BC843C3DA2D683C2"/>
        <w:category>
          <w:name w:val="常规"/>
          <w:gallery w:val="placeholder"/>
        </w:category>
        <w:types>
          <w:type w:val="bbPlcHdr"/>
        </w:types>
        <w:behaviors>
          <w:behavior w:val="content"/>
        </w:behaviors>
        <w:guid w:val="{42DEF8AC-0697-4530-9171-D00C5315E2CF}"/>
      </w:docPartPr>
      <w:docPartBody>
        <w:p w:rsidR="0058516A" w:rsidRDefault="00FA5F45">
          <w:pPr>
            <w:pStyle w:val="2FA7AD65DC7B4498BC843C3DA2D683C2"/>
          </w:pPr>
          <w:r w:rsidRPr="00511FDF">
            <w:rPr>
              <w:rStyle w:val="placeholder1Char"/>
            </w:rPr>
            <w:t>__________</w:t>
          </w:r>
        </w:p>
      </w:docPartBody>
    </w:docPart>
    <w:docPart>
      <w:docPartPr>
        <w:name w:val="D94A43D94018484EBCFB4FD0772C9884"/>
        <w:category>
          <w:name w:val="常规"/>
          <w:gallery w:val="placeholder"/>
        </w:category>
        <w:types>
          <w:type w:val="bbPlcHdr"/>
        </w:types>
        <w:behaviors>
          <w:behavior w:val="content"/>
        </w:behaviors>
        <w:guid w:val="{51F5AC23-CE78-456C-BCBD-99BF0FB5D9F0}"/>
      </w:docPartPr>
      <w:docPartBody>
        <w:p w:rsidR="0058516A" w:rsidRDefault="00FA5F45">
          <w:pPr>
            <w:pStyle w:val="D94A43D94018484EBCFB4FD0772C9884"/>
          </w:pPr>
          <w:r w:rsidRPr="00511FDF">
            <w:rPr>
              <w:rStyle w:val="placeholder1Char"/>
            </w:rPr>
            <w:t>_______</w:t>
          </w:r>
        </w:p>
      </w:docPartBody>
    </w:docPart>
    <w:docPart>
      <w:docPartPr>
        <w:name w:val="688722D1AEEF4C1E9ABEC8F2F9961B93"/>
        <w:category>
          <w:name w:val="常规"/>
          <w:gallery w:val="placeholder"/>
        </w:category>
        <w:types>
          <w:type w:val="bbPlcHdr"/>
        </w:types>
        <w:behaviors>
          <w:behavior w:val="content"/>
        </w:behaviors>
        <w:guid w:val="{F0504A60-8E50-4FCE-AE84-5F86BEDDCA64}"/>
      </w:docPartPr>
      <w:docPartBody>
        <w:p w:rsidR="0058516A" w:rsidRDefault="00FA5F45">
          <w:pPr>
            <w:pStyle w:val="688722D1AEEF4C1E9ABEC8F2F9961B93"/>
          </w:pPr>
          <w:r w:rsidRPr="00511FDF">
            <w:rPr>
              <w:rStyle w:val="placeholder1Char"/>
            </w:rPr>
            <w:t>_______</w:t>
          </w:r>
        </w:p>
      </w:docPartBody>
    </w:docPart>
    <w:docPart>
      <w:docPartPr>
        <w:name w:val="FB8DD70C49A142CFB9C71F9A897F9FC5"/>
        <w:category>
          <w:name w:val="常规"/>
          <w:gallery w:val="placeholder"/>
        </w:category>
        <w:types>
          <w:type w:val="bbPlcHdr"/>
        </w:types>
        <w:behaviors>
          <w:behavior w:val="content"/>
        </w:behaviors>
        <w:guid w:val="{FE59C275-3302-4D79-A2FA-F3D2DA1CDE7C}"/>
      </w:docPartPr>
      <w:docPartBody>
        <w:p w:rsidR="0058516A" w:rsidRDefault="00FA5F45">
          <w:pPr>
            <w:pStyle w:val="FB8DD70C49A142CFB9C71F9A897F9FC5"/>
          </w:pPr>
          <w:r w:rsidRPr="00511FDF">
            <w:rPr>
              <w:rStyle w:val="placeholder1Char"/>
            </w:rPr>
            <w:t>___________</w:t>
          </w:r>
        </w:p>
      </w:docPartBody>
    </w:docPart>
    <w:docPart>
      <w:docPartPr>
        <w:name w:val="3B2F6FC7DB274324B59AF617359E280D"/>
        <w:category>
          <w:name w:val="常规"/>
          <w:gallery w:val="placeholder"/>
        </w:category>
        <w:types>
          <w:type w:val="bbPlcHdr"/>
        </w:types>
        <w:behaviors>
          <w:behavior w:val="content"/>
        </w:behaviors>
        <w:guid w:val="{CC9F9BDE-1867-4B88-81C8-F2545F4A0BF3}"/>
      </w:docPartPr>
      <w:docPartBody>
        <w:p w:rsidR="0058516A" w:rsidRDefault="00FA5F45">
          <w:pPr>
            <w:pStyle w:val="3B2F6FC7DB274324B59AF617359E280D"/>
          </w:pPr>
          <w:r w:rsidRPr="00511FDF">
            <w:rPr>
              <w:rStyle w:val="placeholder1Char"/>
            </w:rPr>
            <w:t>______</w:t>
          </w:r>
          <w:r w:rsidRPr="00511FDF">
            <w:rPr>
              <w:rStyle w:val="placeholder1Char"/>
              <w:rFonts w:hint="eastAsia"/>
            </w:rPr>
            <w:t>__</w:t>
          </w:r>
        </w:p>
      </w:docPartBody>
    </w:docPart>
    <w:docPart>
      <w:docPartPr>
        <w:name w:val="5E79272250884A8B9B4AEA5B52DA5E8F"/>
        <w:category>
          <w:name w:val="常规"/>
          <w:gallery w:val="placeholder"/>
        </w:category>
        <w:types>
          <w:type w:val="bbPlcHdr"/>
        </w:types>
        <w:behaviors>
          <w:behavior w:val="content"/>
        </w:behaviors>
        <w:guid w:val="{0CBE9366-B792-4016-B32A-BD1E572A5C86}"/>
      </w:docPartPr>
      <w:docPartBody>
        <w:p w:rsidR="0058516A" w:rsidRDefault="00FA5F45">
          <w:pPr>
            <w:pStyle w:val="5E79272250884A8B9B4AEA5B52DA5E8F"/>
          </w:pPr>
          <w:r w:rsidRPr="00511FDF">
            <w:rPr>
              <w:rStyle w:val="placeholder1Char"/>
            </w:rPr>
            <w:t>________</w:t>
          </w:r>
        </w:p>
      </w:docPartBody>
    </w:docPart>
    <w:docPart>
      <w:docPartPr>
        <w:name w:val="7EAAB161362E4E119B12E3C836BB5A08"/>
        <w:category>
          <w:name w:val="常规"/>
          <w:gallery w:val="placeholder"/>
        </w:category>
        <w:types>
          <w:type w:val="bbPlcHdr"/>
        </w:types>
        <w:behaviors>
          <w:behavior w:val="content"/>
        </w:behaviors>
        <w:guid w:val="{0E422F63-FC6A-4A84-8B51-A8BF0A23A13E}"/>
      </w:docPartPr>
      <w:docPartBody>
        <w:p w:rsidR="0058516A" w:rsidRDefault="00FA5F45">
          <w:pPr>
            <w:pStyle w:val="7EAAB161362E4E119B12E3C836BB5A08"/>
          </w:pPr>
          <w:r w:rsidRPr="00511FDF">
            <w:rPr>
              <w:rStyle w:val="placeholder1Char"/>
            </w:rPr>
            <w:t>______</w:t>
          </w:r>
        </w:p>
      </w:docPartBody>
    </w:docPart>
    <w:docPart>
      <w:docPartPr>
        <w:name w:val="36CF0B59877B4035AD86179C9A067D75"/>
        <w:category>
          <w:name w:val="常规"/>
          <w:gallery w:val="placeholder"/>
        </w:category>
        <w:types>
          <w:type w:val="bbPlcHdr"/>
        </w:types>
        <w:behaviors>
          <w:behavior w:val="content"/>
        </w:behaviors>
        <w:guid w:val="{6A590AF2-11B8-4E9C-A955-49631B5FD5B1}"/>
      </w:docPartPr>
      <w:docPartBody>
        <w:p w:rsidR="0058516A" w:rsidRDefault="00FA5F45">
          <w:pPr>
            <w:pStyle w:val="36CF0B59877B4035AD86179C9A067D75"/>
          </w:pPr>
          <w:r w:rsidRPr="00511FDF">
            <w:rPr>
              <w:rStyle w:val="placeholder1Char"/>
            </w:rPr>
            <w:t>________</w:t>
          </w:r>
        </w:p>
      </w:docPartBody>
    </w:docPart>
    <w:docPart>
      <w:docPartPr>
        <w:name w:val="3C8BDCFB05134CB3B7DAEED6BB92A7DE"/>
        <w:category>
          <w:name w:val="常规"/>
          <w:gallery w:val="placeholder"/>
        </w:category>
        <w:types>
          <w:type w:val="bbPlcHdr"/>
        </w:types>
        <w:behaviors>
          <w:behavior w:val="content"/>
        </w:behaviors>
        <w:guid w:val="{7FE0FCC9-E094-4039-96C0-79246018989C}"/>
      </w:docPartPr>
      <w:docPartBody>
        <w:p w:rsidR="0058516A" w:rsidRDefault="00FA5F45">
          <w:pPr>
            <w:pStyle w:val="3C8BDCFB05134CB3B7DAEED6BB92A7DE"/>
          </w:pPr>
          <w:r w:rsidRPr="00511FDF">
            <w:rPr>
              <w:rStyle w:val="placeholder1Char"/>
            </w:rPr>
            <w:t>________</w:t>
          </w:r>
        </w:p>
      </w:docPartBody>
    </w:docPart>
    <w:docPart>
      <w:docPartPr>
        <w:name w:val="B415C8C26B31438495E459F504FF7D9F"/>
        <w:category>
          <w:name w:val="常规"/>
          <w:gallery w:val="placeholder"/>
        </w:category>
        <w:types>
          <w:type w:val="bbPlcHdr"/>
        </w:types>
        <w:behaviors>
          <w:behavior w:val="content"/>
        </w:behaviors>
        <w:guid w:val="{533F0CD4-DB0F-4FCA-8552-8F148E07940A}"/>
      </w:docPartPr>
      <w:docPartBody>
        <w:p w:rsidR="0058516A" w:rsidRDefault="00FA5F45">
          <w:pPr>
            <w:pStyle w:val="B415C8C26B31438495E459F504FF7D9F"/>
          </w:pPr>
          <w:r w:rsidRPr="00511FDF">
            <w:rPr>
              <w:rStyle w:val="placeholder1Char"/>
            </w:rPr>
            <w:t>__________</w:t>
          </w:r>
        </w:p>
      </w:docPartBody>
    </w:docPart>
    <w:docPart>
      <w:docPartPr>
        <w:name w:val="751627551DC2403B8B4F8F8B416F413C"/>
        <w:category>
          <w:name w:val="常规"/>
          <w:gallery w:val="placeholder"/>
        </w:category>
        <w:types>
          <w:type w:val="bbPlcHdr"/>
        </w:types>
        <w:behaviors>
          <w:behavior w:val="content"/>
        </w:behaviors>
        <w:guid w:val="{2F9BB353-DFAE-4AEB-8273-649279589500}"/>
      </w:docPartPr>
      <w:docPartBody>
        <w:p w:rsidR="0058516A" w:rsidRDefault="00FA5F45">
          <w:pPr>
            <w:pStyle w:val="751627551DC2403B8B4F8F8B416F413C"/>
          </w:pPr>
          <w:r w:rsidRPr="00511FDF">
            <w:rPr>
              <w:rStyle w:val="placeholder1Char"/>
            </w:rPr>
            <w:t>__________</w:t>
          </w:r>
        </w:p>
      </w:docPartBody>
    </w:docPart>
    <w:docPart>
      <w:docPartPr>
        <w:name w:val="EB76DE8B3ED142AAA24E47714D116E67"/>
        <w:category>
          <w:name w:val="常规"/>
          <w:gallery w:val="placeholder"/>
        </w:category>
        <w:types>
          <w:type w:val="bbPlcHdr"/>
        </w:types>
        <w:behaviors>
          <w:behavior w:val="content"/>
        </w:behaviors>
        <w:guid w:val="{A8C9996B-F452-48A4-85D9-9A132E481E34}"/>
      </w:docPartPr>
      <w:docPartBody>
        <w:p w:rsidR="0058516A" w:rsidRDefault="00FA5F45">
          <w:pPr>
            <w:pStyle w:val="EB76DE8B3ED142AAA24E47714D116E67"/>
          </w:pPr>
          <w:r w:rsidRPr="00511FDF">
            <w:rPr>
              <w:rStyle w:val="placeholder1Char"/>
            </w:rPr>
            <w:t>________</w:t>
          </w:r>
        </w:p>
      </w:docPartBody>
    </w:docPart>
    <w:docPart>
      <w:docPartPr>
        <w:name w:val="2595CAF5310E47A48099A8D05075787D"/>
        <w:category>
          <w:name w:val="常规"/>
          <w:gallery w:val="placeholder"/>
        </w:category>
        <w:types>
          <w:type w:val="bbPlcHdr"/>
        </w:types>
        <w:behaviors>
          <w:behavior w:val="content"/>
        </w:behaviors>
        <w:guid w:val="{AADBB2BD-9F77-49D5-8385-5FB08A90F2DA}"/>
      </w:docPartPr>
      <w:docPartBody>
        <w:p w:rsidR="0058516A" w:rsidRDefault="00FA5F45">
          <w:pPr>
            <w:pStyle w:val="2595CAF5310E47A48099A8D05075787D"/>
          </w:pPr>
          <w:r w:rsidRPr="00511FDF">
            <w:rPr>
              <w:rStyle w:val="placeholder1Char"/>
            </w:rPr>
            <w:t>__________</w:t>
          </w:r>
        </w:p>
      </w:docPartBody>
    </w:docPart>
    <w:docPart>
      <w:docPartPr>
        <w:name w:val="9D395248A0E044DDAAEC17500BD8A30E"/>
        <w:category>
          <w:name w:val="常规"/>
          <w:gallery w:val="placeholder"/>
        </w:category>
        <w:types>
          <w:type w:val="bbPlcHdr"/>
        </w:types>
        <w:behaviors>
          <w:behavior w:val="content"/>
        </w:behaviors>
        <w:guid w:val="{F0FA8C09-CFDB-435D-9626-69D3B21E1B3D}"/>
      </w:docPartPr>
      <w:docPartBody>
        <w:p w:rsidR="0058516A" w:rsidRDefault="00FA5F45">
          <w:pPr>
            <w:pStyle w:val="9D395248A0E044DDAAEC17500BD8A30E"/>
          </w:pPr>
          <w:r w:rsidRPr="00511FDF">
            <w:rPr>
              <w:rStyle w:val="placeholder1Char"/>
              <w:rFonts w:hint="eastAsia"/>
            </w:rPr>
            <w:t>__________</w:t>
          </w:r>
        </w:p>
      </w:docPartBody>
    </w:docPart>
    <w:docPart>
      <w:docPartPr>
        <w:name w:val="4BEC2E5E5AE54669B9BF3CD2CBE57308"/>
        <w:category>
          <w:name w:val="常规"/>
          <w:gallery w:val="placeholder"/>
        </w:category>
        <w:types>
          <w:type w:val="bbPlcHdr"/>
        </w:types>
        <w:behaviors>
          <w:behavior w:val="content"/>
        </w:behaviors>
        <w:guid w:val="{28B36B52-C0EA-42CD-9914-5512BC9F9EAB}"/>
      </w:docPartPr>
      <w:docPartBody>
        <w:p w:rsidR="0058516A" w:rsidRDefault="00FA5F45">
          <w:pPr>
            <w:pStyle w:val="4BEC2E5E5AE54669B9BF3CD2CBE57308"/>
          </w:pPr>
          <w:r w:rsidRPr="00511FDF">
            <w:rPr>
              <w:rStyle w:val="placeholder1Char"/>
            </w:rPr>
            <w:t>________</w:t>
          </w:r>
        </w:p>
      </w:docPartBody>
    </w:docPart>
    <w:docPart>
      <w:docPartPr>
        <w:name w:val="CF046396C1204DF882D2EA0DB968726A"/>
        <w:category>
          <w:name w:val="常规"/>
          <w:gallery w:val="placeholder"/>
        </w:category>
        <w:types>
          <w:type w:val="bbPlcHdr"/>
        </w:types>
        <w:behaviors>
          <w:behavior w:val="content"/>
        </w:behaviors>
        <w:guid w:val="{598B7D8E-F56F-45D6-A4DE-599743CEC1C4}"/>
      </w:docPartPr>
      <w:docPartBody>
        <w:p w:rsidR="0058516A" w:rsidRDefault="00FA5F45">
          <w:pPr>
            <w:pStyle w:val="CF046396C1204DF882D2EA0DB968726A"/>
          </w:pPr>
          <w:r w:rsidRPr="00511FDF">
            <w:rPr>
              <w:rStyle w:val="placeholder1Char"/>
            </w:rPr>
            <w:t>__________</w:t>
          </w:r>
        </w:p>
      </w:docPartBody>
    </w:docPart>
    <w:docPart>
      <w:docPartPr>
        <w:name w:val="439CDD545F7740B4B1989E811F5AA585"/>
        <w:category>
          <w:name w:val="常规"/>
          <w:gallery w:val="placeholder"/>
        </w:category>
        <w:types>
          <w:type w:val="bbPlcHdr"/>
        </w:types>
        <w:behaviors>
          <w:behavior w:val="content"/>
        </w:behaviors>
        <w:guid w:val="{BA64A891-D0F1-405F-9536-6A4AE9156ABF}"/>
      </w:docPartPr>
      <w:docPartBody>
        <w:p w:rsidR="0058516A" w:rsidRDefault="00FA5F45">
          <w:pPr>
            <w:pStyle w:val="439CDD545F7740B4B1989E811F5AA585"/>
          </w:pPr>
          <w:r w:rsidRPr="00511FDF">
            <w:rPr>
              <w:rStyle w:val="placeholder1Char"/>
            </w:rPr>
            <w:t>__________</w:t>
          </w:r>
        </w:p>
      </w:docPartBody>
    </w:docPart>
    <w:docPart>
      <w:docPartPr>
        <w:name w:val="DC71228873154D0C863D79E3C416F3D0"/>
        <w:category>
          <w:name w:val="常规"/>
          <w:gallery w:val="placeholder"/>
        </w:category>
        <w:types>
          <w:type w:val="bbPlcHdr"/>
        </w:types>
        <w:behaviors>
          <w:behavior w:val="content"/>
        </w:behaviors>
        <w:guid w:val="{21A170DE-410E-4413-87D0-EC75520ECE0D}"/>
      </w:docPartPr>
      <w:docPartBody>
        <w:p w:rsidR="0058516A" w:rsidRDefault="00FA5F45">
          <w:pPr>
            <w:pStyle w:val="DC71228873154D0C863D79E3C416F3D0"/>
          </w:pPr>
          <w:r w:rsidRPr="00511FDF">
            <w:rPr>
              <w:rStyle w:val="placeholder1Char"/>
            </w:rPr>
            <w:t>__________</w:t>
          </w:r>
        </w:p>
      </w:docPartBody>
    </w:docPart>
    <w:docPart>
      <w:docPartPr>
        <w:name w:val="D52EAC95FD784D128084172D005DBD62"/>
        <w:category>
          <w:name w:val="常规"/>
          <w:gallery w:val="placeholder"/>
        </w:category>
        <w:types>
          <w:type w:val="bbPlcHdr"/>
        </w:types>
        <w:behaviors>
          <w:behavior w:val="content"/>
        </w:behaviors>
        <w:guid w:val="{2D092CA0-AF75-45A8-899F-AEAB7E75FD0E}"/>
      </w:docPartPr>
      <w:docPartBody>
        <w:p w:rsidR="0058516A" w:rsidRDefault="00FA5F45">
          <w:pPr>
            <w:pStyle w:val="D52EAC95FD784D128084172D005DBD62"/>
          </w:pPr>
          <w:r w:rsidRPr="00511FDF">
            <w:rPr>
              <w:rStyle w:val="placeholder1Char"/>
            </w:rPr>
            <w:t>__________</w:t>
          </w:r>
        </w:p>
      </w:docPartBody>
    </w:docPart>
    <w:docPart>
      <w:docPartPr>
        <w:name w:val="E51E75C4283D4D96A012FDE70FE25B75"/>
        <w:category>
          <w:name w:val="常规"/>
          <w:gallery w:val="placeholder"/>
        </w:category>
        <w:types>
          <w:type w:val="bbPlcHdr"/>
        </w:types>
        <w:behaviors>
          <w:behavior w:val="content"/>
        </w:behaviors>
        <w:guid w:val="{26E89A5F-EA37-4DEB-8285-978CF92B5EC3}"/>
      </w:docPartPr>
      <w:docPartBody>
        <w:p w:rsidR="0058516A" w:rsidRDefault="00FA5F45">
          <w:pPr>
            <w:pStyle w:val="E51E75C4283D4D96A012FDE70FE25B75"/>
          </w:pPr>
          <w:r w:rsidRPr="00511FDF">
            <w:rPr>
              <w:rStyle w:val="placeholder1Char"/>
            </w:rPr>
            <w:t>________</w:t>
          </w:r>
        </w:p>
      </w:docPartBody>
    </w:docPart>
    <w:docPart>
      <w:docPartPr>
        <w:name w:val="97BFDD5242944E5DACADEAAA2DB3C77F"/>
        <w:category>
          <w:name w:val="常规"/>
          <w:gallery w:val="placeholder"/>
        </w:category>
        <w:types>
          <w:type w:val="bbPlcHdr"/>
        </w:types>
        <w:behaviors>
          <w:behavior w:val="content"/>
        </w:behaviors>
        <w:guid w:val="{CDB1BFAB-4549-4735-9E82-C247BBBCCB7A}"/>
      </w:docPartPr>
      <w:docPartBody>
        <w:p w:rsidR="0058516A" w:rsidRDefault="00FA5F45">
          <w:pPr>
            <w:pStyle w:val="97BFDD5242944E5DACADEAAA2DB3C77F"/>
          </w:pPr>
          <w:r w:rsidRPr="00511FDF">
            <w:rPr>
              <w:rStyle w:val="placeholder1Char"/>
            </w:rPr>
            <w:t>__________</w:t>
          </w:r>
        </w:p>
      </w:docPartBody>
    </w:docPart>
    <w:docPart>
      <w:docPartPr>
        <w:name w:val="D9A5C11AC1DC4C76B0DCC77208441ECF"/>
        <w:category>
          <w:name w:val="常规"/>
          <w:gallery w:val="placeholder"/>
        </w:category>
        <w:types>
          <w:type w:val="bbPlcHdr"/>
        </w:types>
        <w:behaviors>
          <w:behavior w:val="content"/>
        </w:behaviors>
        <w:guid w:val="{CB3B164D-DDDE-46AB-93BE-DCF1962BE337}"/>
      </w:docPartPr>
      <w:docPartBody>
        <w:p w:rsidR="0058516A" w:rsidRDefault="00FA5F45">
          <w:pPr>
            <w:pStyle w:val="D9A5C11AC1DC4C76B0DCC77208441ECF"/>
          </w:pPr>
          <w:r w:rsidRPr="00511FDF">
            <w:rPr>
              <w:rStyle w:val="placeholder1Char"/>
            </w:rPr>
            <w:t>__________</w:t>
          </w:r>
        </w:p>
      </w:docPartBody>
    </w:docPart>
    <w:docPart>
      <w:docPartPr>
        <w:name w:val="4D2973D144E74C3598AF8D040A49D8C0"/>
        <w:category>
          <w:name w:val="常规"/>
          <w:gallery w:val="placeholder"/>
        </w:category>
        <w:types>
          <w:type w:val="bbPlcHdr"/>
        </w:types>
        <w:behaviors>
          <w:behavior w:val="content"/>
        </w:behaviors>
        <w:guid w:val="{49B6C159-12CC-4053-ADFA-9DDE721B32E3}"/>
      </w:docPartPr>
      <w:docPartBody>
        <w:p w:rsidR="0058516A" w:rsidRDefault="00FA5F45">
          <w:pPr>
            <w:pStyle w:val="4D2973D144E74C3598AF8D040A49D8C0"/>
          </w:pPr>
          <w:r w:rsidRPr="00511FDF">
            <w:rPr>
              <w:rStyle w:val="placeholder1Char"/>
            </w:rPr>
            <w:t>__________</w:t>
          </w:r>
        </w:p>
      </w:docPartBody>
    </w:docPart>
    <w:docPart>
      <w:docPartPr>
        <w:name w:val="AF3A486443FB44B9BAE60A5B28F75527"/>
        <w:category>
          <w:name w:val="常规"/>
          <w:gallery w:val="placeholder"/>
        </w:category>
        <w:types>
          <w:type w:val="bbPlcHdr"/>
        </w:types>
        <w:behaviors>
          <w:behavior w:val="content"/>
        </w:behaviors>
        <w:guid w:val="{8F67FDBC-4A9F-416C-A9AA-4EC654D31A47}"/>
      </w:docPartPr>
      <w:docPartBody>
        <w:p w:rsidR="0058516A" w:rsidRDefault="00FA5F45">
          <w:pPr>
            <w:pStyle w:val="AF3A486443FB44B9BAE60A5B28F75527"/>
          </w:pPr>
          <w:r w:rsidRPr="00511FDF">
            <w:rPr>
              <w:rStyle w:val="placeholder1Char"/>
            </w:rPr>
            <w:t>________</w:t>
          </w:r>
        </w:p>
      </w:docPartBody>
    </w:docPart>
    <w:docPart>
      <w:docPartPr>
        <w:name w:val="703E620FE5814982A75C70040CD2D553"/>
        <w:category>
          <w:name w:val="常规"/>
          <w:gallery w:val="placeholder"/>
        </w:category>
        <w:types>
          <w:type w:val="bbPlcHdr"/>
        </w:types>
        <w:behaviors>
          <w:behavior w:val="content"/>
        </w:behaviors>
        <w:guid w:val="{1DEE4B88-39D1-40ED-A622-4CECC477CA50}"/>
      </w:docPartPr>
      <w:docPartBody>
        <w:p w:rsidR="0058516A" w:rsidRDefault="00FA5F45">
          <w:pPr>
            <w:pStyle w:val="703E620FE5814982A75C70040CD2D553"/>
          </w:pPr>
          <w:r w:rsidRPr="00511FDF">
            <w:rPr>
              <w:rStyle w:val="placeholder1Char"/>
            </w:rPr>
            <w:t>__________</w:t>
          </w:r>
        </w:p>
      </w:docPartBody>
    </w:docPart>
    <w:docPart>
      <w:docPartPr>
        <w:name w:val="A0F3CCA55C5843D987811A202154C462"/>
        <w:category>
          <w:name w:val="常规"/>
          <w:gallery w:val="placeholder"/>
        </w:category>
        <w:types>
          <w:type w:val="bbPlcHdr"/>
        </w:types>
        <w:behaviors>
          <w:behavior w:val="content"/>
        </w:behaviors>
        <w:guid w:val="{57AAF853-6957-49A8-89C3-9C97ECB79F6E}"/>
      </w:docPartPr>
      <w:docPartBody>
        <w:p w:rsidR="0058516A" w:rsidRDefault="00FA5F45">
          <w:pPr>
            <w:pStyle w:val="A0F3CCA55C5843D987811A202154C462"/>
          </w:pPr>
          <w:r w:rsidRPr="00511FDF">
            <w:rPr>
              <w:rStyle w:val="placeholder1Char"/>
              <w:rFonts w:hint="eastAsia"/>
            </w:rPr>
            <w:t>选择</w:t>
          </w:r>
        </w:p>
      </w:docPartBody>
    </w:docPart>
    <w:docPart>
      <w:docPartPr>
        <w:name w:val="8A1942BCF40743A2B50EDD4DB47E1EF6"/>
        <w:category>
          <w:name w:val="常规"/>
          <w:gallery w:val="placeholder"/>
        </w:category>
        <w:types>
          <w:type w:val="bbPlcHdr"/>
        </w:types>
        <w:behaviors>
          <w:behavior w:val="content"/>
        </w:behaviors>
        <w:guid w:val="{FDAFBD01-8905-44C1-B35E-7C9C254A153A}"/>
      </w:docPartPr>
      <w:docPartBody>
        <w:p w:rsidR="0058516A" w:rsidRDefault="00FA5F45">
          <w:pPr>
            <w:pStyle w:val="8A1942BCF40743A2B50EDD4DB47E1EF6"/>
          </w:pPr>
          <w:r w:rsidRPr="00511FDF">
            <w:rPr>
              <w:rStyle w:val="placeholder1Char"/>
            </w:rPr>
            <w:t>__________</w:t>
          </w:r>
        </w:p>
      </w:docPartBody>
    </w:docPart>
    <w:docPart>
      <w:docPartPr>
        <w:name w:val="C0055F7CCEE54A65AEA8190CA07CFDAB"/>
        <w:category>
          <w:name w:val="常规"/>
          <w:gallery w:val="placeholder"/>
        </w:category>
        <w:types>
          <w:type w:val="bbPlcHdr"/>
        </w:types>
        <w:behaviors>
          <w:behavior w:val="content"/>
        </w:behaviors>
        <w:guid w:val="{011F49F0-ECEC-427E-BBA2-6F572E911177}"/>
      </w:docPartPr>
      <w:docPartBody>
        <w:p w:rsidR="0058516A" w:rsidRDefault="00FA5F45">
          <w:pPr>
            <w:pStyle w:val="C0055F7CCEE54A65AEA8190CA07CFDAB"/>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934BEFCA01F04E318A7B5DEF8775141C"/>
        <w:category>
          <w:name w:val="常规"/>
          <w:gallery w:val="placeholder"/>
        </w:category>
        <w:types>
          <w:type w:val="bbPlcHdr"/>
        </w:types>
        <w:behaviors>
          <w:behavior w:val="content"/>
        </w:behaviors>
        <w:guid w:val="{9594E229-8991-493B-A319-638CF1B5249B}"/>
      </w:docPartPr>
      <w:docPartBody>
        <w:p w:rsidR="0058516A" w:rsidRDefault="00FA5F45">
          <w:pPr>
            <w:pStyle w:val="934BEFCA01F04E318A7B5DEF8775141C"/>
          </w:pPr>
          <w:r w:rsidRPr="00F254F3">
            <w:rPr>
              <w:rStyle w:val="a3"/>
              <w:rFonts w:hint="eastAsia"/>
            </w:rPr>
            <w:t>单击此处输入文字。</w:t>
          </w:r>
        </w:p>
      </w:docPartBody>
    </w:docPart>
    <w:docPart>
      <w:docPartPr>
        <w:name w:val="E63B5704A5B24666987FA38C788EAFD7"/>
        <w:category>
          <w:name w:val="常规"/>
          <w:gallery w:val="placeholder"/>
        </w:category>
        <w:types>
          <w:type w:val="bbPlcHdr"/>
        </w:types>
        <w:behaviors>
          <w:behavior w:val="content"/>
        </w:behaviors>
        <w:guid w:val="{6E7C38C2-E971-4AB4-AB6A-BEAD6B73EBF7}"/>
      </w:docPartPr>
      <w:docPartBody>
        <w:p w:rsidR="0058516A" w:rsidRDefault="00FA5F45">
          <w:pPr>
            <w:pStyle w:val="E63B5704A5B24666987FA38C788EAFD7"/>
          </w:pPr>
          <w:r>
            <w:rPr>
              <w:rStyle w:val="placeholder1Char"/>
            </w:rPr>
            <w:t>________</w:t>
          </w:r>
        </w:p>
      </w:docPartBody>
    </w:docPart>
    <w:docPart>
      <w:docPartPr>
        <w:name w:val="2BC62F4919D94F0F8DB03A71A143CC72"/>
        <w:category>
          <w:name w:val="常规"/>
          <w:gallery w:val="placeholder"/>
        </w:category>
        <w:types>
          <w:type w:val="bbPlcHdr"/>
        </w:types>
        <w:behaviors>
          <w:behavior w:val="content"/>
        </w:behaviors>
        <w:guid w:val="{D44977AA-1CCB-4873-854F-DEC98CC12410}"/>
      </w:docPartPr>
      <w:docPartBody>
        <w:p w:rsidR="0058516A" w:rsidRDefault="00FA5F45">
          <w:pPr>
            <w:pStyle w:val="2BC62F4919D94F0F8DB03A71A143CC72"/>
          </w:pPr>
          <w:r>
            <w:rPr>
              <w:rStyle w:val="placeholder1Char"/>
            </w:rPr>
            <w:t>_______</w:t>
          </w:r>
        </w:p>
      </w:docPartBody>
    </w:docPart>
    <w:docPart>
      <w:docPartPr>
        <w:name w:val="781A1F833F7C4F8FBC955532C857CB25"/>
        <w:category>
          <w:name w:val="常规"/>
          <w:gallery w:val="placeholder"/>
        </w:category>
        <w:types>
          <w:type w:val="bbPlcHdr"/>
        </w:types>
        <w:behaviors>
          <w:behavior w:val="content"/>
        </w:behaviors>
        <w:guid w:val="{8938B9F4-0CF2-4A4D-BB02-F4529E0B3993}"/>
      </w:docPartPr>
      <w:docPartBody>
        <w:p w:rsidR="0058516A" w:rsidRDefault="00FA5F45">
          <w:pPr>
            <w:pStyle w:val="781A1F833F7C4F8FBC955532C857CB25"/>
          </w:pPr>
          <w:r>
            <w:rPr>
              <w:rStyle w:val="placeholder1Char"/>
            </w:rPr>
            <w:t>_______</w:t>
          </w:r>
        </w:p>
      </w:docPartBody>
    </w:docPart>
    <w:docPart>
      <w:docPartPr>
        <w:name w:val="15619D440D20455CBE35BCD54D6BB503"/>
        <w:category>
          <w:name w:val="常规"/>
          <w:gallery w:val="placeholder"/>
        </w:category>
        <w:types>
          <w:type w:val="bbPlcHdr"/>
        </w:types>
        <w:behaviors>
          <w:behavior w:val="content"/>
        </w:behaviors>
        <w:guid w:val="{BF727CC0-92F8-4D58-B5DE-840C309BBCB4}"/>
      </w:docPartPr>
      <w:docPartBody>
        <w:p w:rsidR="0058516A" w:rsidRDefault="00FA5F45">
          <w:pPr>
            <w:pStyle w:val="15619D440D20455CBE35BCD54D6BB503"/>
          </w:pPr>
          <w:r w:rsidRPr="004727BB">
            <w:rPr>
              <w:rStyle w:val="placeholder1Char"/>
              <w:rFonts w:hint="eastAsia"/>
            </w:rPr>
            <w:t>______</w:t>
          </w:r>
        </w:p>
      </w:docPartBody>
    </w:docPart>
    <w:docPart>
      <w:docPartPr>
        <w:name w:val="5B62B2F7909D4BAAABADD399CE8CCA3D"/>
        <w:category>
          <w:name w:val="常规"/>
          <w:gallery w:val="placeholder"/>
        </w:category>
        <w:types>
          <w:type w:val="bbPlcHdr"/>
        </w:types>
        <w:behaviors>
          <w:behavior w:val="content"/>
        </w:behaviors>
        <w:guid w:val="{6F37D0ED-7E91-4013-8776-952D678EE6EC}"/>
      </w:docPartPr>
      <w:docPartBody>
        <w:p w:rsidR="0058516A" w:rsidRDefault="00FA5F45">
          <w:pPr>
            <w:pStyle w:val="5B62B2F7909D4BAAABADD399CE8CCA3D"/>
          </w:pPr>
          <w:r w:rsidRPr="00511FDF">
            <w:rPr>
              <w:rStyle w:val="placeholder1Char"/>
            </w:rPr>
            <w:t>______</w:t>
          </w:r>
        </w:p>
      </w:docPartBody>
    </w:docPart>
    <w:docPart>
      <w:docPartPr>
        <w:name w:val="2CA76FF67014412288D43CA5F87569A0"/>
        <w:category>
          <w:name w:val="常规"/>
          <w:gallery w:val="placeholder"/>
        </w:category>
        <w:types>
          <w:type w:val="bbPlcHdr"/>
        </w:types>
        <w:behaviors>
          <w:behavior w:val="content"/>
        </w:behaviors>
        <w:guid w:val="{3D47B7E5-E794-40AE-A628-E3A255E8F542}"/>
      </w:docPartPr>
      <w:docPartBody>
        <w:p w:rsidR="0058516A" w:rsidRDefault="00FA5F45">
          <w:pPr>
            <w:pStyle w:val="2CA76FF67014412288D43CA5F87569A0"/>
          </w:pPr>
          <w:r w:rsidRPr="00511FDF">
            <w:rPr>
              <w:rStyle w:val="placeholder1Char"/>
              <w:rFonts w:hint="eastAsia"/>
            </w:rPr>
            <w:t>选择</w:t>
          </w:r>
        </w:p>
      </w:docPartBody>
    </w:docPart>
    <w:docPart>
      <w:docPartPr>
        <w:name w:val="7BF74B91CEEC40308829E654DE65327A"/>
        <w:category>
          <w:name w:val="常规"/>
          <w:gallery w:val="placeholder"/>
        </w:category>
        <w:types>
          <w:type w:val="bbPlcHdr"/>
        </w:types>
        <w:behaviors>
          <w:behavior w:val="content"/>
        </w:behaviors>
        <w:guid w:val="{9FE6B35E-62F1-4D86-B09D-3769DB1522DB}"/>
      </w:docPartPr>
      <w:docPartBody>
        <w:p w:rsidR="0058516A" w:rsidRDefault="00FA5F45">
          <w:pPr>
            <w:pStyle w:val="7BF74B91CEEC40308829E654DE65327A"/>
          </w:pPr>
          <w:r>
            <w:rPr>
              <w:rStyle w:val="placeholder1Char"/>
            </w:rPr>
            <w:t>_______</w:t>
          </w:r>
        </w:p>
      </w:docPartBody>
    </w:docPart>
    <w:docPart>
      <w:docPartPr>
        <w:name w:val="5C200F3D03E748A3A39F6178C68F6935"/>
        <w:category>
          <w:name w:val="常规"/>
          <w:gallery w:val="placeholder"/>
        </w:category>
        <w:types>
          <w:type w:val="bbPlcHdr"/>
        </w:types>
        <w:behaviors>
          <w:behavior w:val="content"/>
        </w:behaviors>
        <w:guid w:val="{E4B26B27-E38E-441F-A59B-A7F2331A56C1}"/>
      </w:docPartPr>
      <w:docPartBody>
        <w:p w:rsidR="0058516A" w:rsidRDefault="00FA5F45">
          <w:pPr>
            <w:pStyle w:val="5C200F3D03E748A3A39F6178C68F6935"/>
          </w:pPr>
          <w:r w:rsidRPr="00261BF4">
            <w:rPr>
              <w:rStyle w:val="placeholder2Char"/>
              <w:rFonts w:hint="eastAsia"/>
            </w:rPr>
            <w:t>点击选择日期</w:t>
          </w:r>
        </w:p>
      </w:docPartBody>
    </w:docPart>
    <w:docPart>
      <w:docPartPr>
        <w:name w:val="CC398B9D794E43DA9B88CFE0E47CC2D8"/>
        <w:category>
          <w:name w:val="常规"/>
          <w:gallery w:val="placeholder"/>
        </w:category>
        <w:types>
          <w:type w:val="bbPlcHdr"/>
        </w:types>
        <w:behaviors>
          <w:behavior w:val="content"/>
        </w:behaviors>
        <w:guid w:val="{72838112-57BF-4CE6-A588-A48A69FF2ACB}"/>
      </w:docPartPr>
      <w:docPartBody>
        <w:p w:rsidR="0058516A" w:rsidRDefault="00FA5F45">
          <w:pPr>
            <w:pStyle w:val="CC398B9D794E43DA9B88CFE0E47CC2D8"/>
          </w:pPr>
          <w:r>
            <w:rPr>
              <w:rStyle w:val="placeholder1Char"/>
            </w:rPr>
            <w:t>_______</w:t>
          </w:r>
        </w:p>
      </w:docPartBody>
    </w:docPart>
    <w:docPart>
      <w:docPartPr>
        <w:name w:val="192A0098EDDA4ABC8F42791004616947"/>
        <w:category>
          <w:name w:val="常规"/>
          <w:gallery w:val="placeholder"/>
        </w:category>
        <w:types>
          <w:type w:val="bbPlcHdr"/>
        </w:types>
        <w:behaviors>
          <w:behavior w:val="content"/>
        </w:behaviors>
        <w:guid w:val="{93A05AD2-5009-4A3F-B01A-BEAD4742D077}"/>
      </w:docPartPr>
      <w:docPartBody>
        <w:p w:rsidR="0058516A" w:rsidRDefault="00FA5F45">
          <w:pPr>
            <w:pStyle w:val="192A0098EDDA4ABC8F42791004616947"/>
          </w:pPr>
          <w:r>
            <w:rPr>
              <w:rStyle w:val="placeholder1Char"/>
            </w:rPr>
            <w:t>_______</w:t>
          </w:r>
        </w:p>
      </w:docPartBody>
    </w:docPart>
    <w:docPart>
      <w:docPartPr>
        <w:name w:val="0432F7F095DB4D2EB0DEC94591F99A74"/>
        <w:category>
          <w:name w:val="常规"/>
          <w:gallery w:val="placeholder"/>
        </w:category>
        <w:types>
          <w:type w:val="bbPlcHdr"/>
        </w:types>
        <w:behaviors>
          <w:behavior w:val="content"/>
        </w:behaviors>
        <w:guid w:val="{A515C434-8CCE-45A7-B525-307FD8D393B3}"/>
      </w:docPartPr>
      <w:docPartBody>
        <w:p w:rsidR="0058516A" w:rsidRDefault="00FA5F45">
          <w:pPr>
            <w:pStyle w:val="0432F7F095DB4D2EB0DEC94591F99A74"/>
          </w:pPr>
          <w:r>
            <w:rPr>
              <w:rStyle w:val="placeholder1Char"/>
            </w:rPr>
            <w:t>_______</w:t>
          </w:r>
        </w:p>
      </w:docPartBody>
    </w:docPart>
    <w:docPart>
      <w:docPartPr>
        <w:name w:val="F9B9C939343E427998BBF464BDE288FC"/>
        <w:category>
          <w:name w:val="常规"/>
          <w:gallery w:val="placeholder"/>
        </w:category>
        <w:types>
          <w:type w:val="bbPlcHdr"/>
        </w:types>
        <w:behaviors>
          <w:behavior w:val="content"/>
        </w:behaviors>
        <w:guid w:val="{42E2D062-DCF2-40A1-B784-A9F400979C15}"/>
      </w:docPartPr>
      <w:docPartBody>
        <w:p w:rsidR="0058516A" w:rsidRDefault="00FA5F45">
          <w:pPr>
            <w:pStyle w:val="F9B9C939343E427998BBF464BDE288FC"/>
          </w:pPr>
          <w:r w:rsidRPr="004441D5">
            <w:rPr>
              <w:rStyle w:val="placeholder2Char"/>
              <w:rFonts w:hint="eastAsia"/>
            </w:rPr>
            <w:t>点击选择日期</w:t>
          </w:r>
        </w:p>
      </w:docPartBody>
    </w:docPart>
    <w:docPart>
      <w:docPartPr>
        <w:name w:val="6D4A37538B984507A20BCED599423252"/>
        <w:category>
          <w:name w:val="常规"/>
          <w:gallery w:val="placeholder"/>
        </w:category>
        <w:types>
          <w:type w:val="bbPlcHdr"/>
        </w:types>
        <w:behaviors>
          <w:behavior w:val="content"/>
        </w:behaviors>
        <w:guid w:val="{4B19C688-25A5-4380-A677-287567953FEB}"/>
      </w:docPartPr>
      <w:docPartBody>
        <w:p w:rsidR="0058516A" w:rsidRDefault="00FA5F45">
          <w:pPr>
            <w:pStyle w:val="6D4A37538B984507A20BCED599423252"/>
          </w:pPr>
          <w:r>
            <w:rPr>
              <w:rStyle w:val="placeholder1Char"/>
            </w:rPr>
            <w:t>_______</w:t>
          </w:r>
        </w:p>
      </w:docPartBody>
    </w:docPart>
    <w:docPart>
      <w:docPartPr>
        <w:name w:val="AC771ED1670E45C39073DFC45979677F"/>
        <w:category>
          <w:name w:val="常规"/>
          <w:gallery w:val="placeholder"/>
        </w:category>
        <w:types>
          <w:type w:val="bbPlcHdr"/>
        </w:types>
        <w:behaviors>
          <w:behavior w:val="content"/>
        </w:behaviors>
        <w:guid w:val="{AA47B34F-B710-4BBB-8608-E75F4ED48677}"/>
      </w:docPartPr>
      <w:docPartBody>
        <w:p w:rsidR="0058516A" w:rsidRDefault="00FA5F45">
          <w:pPr>
            <w:pStyle w:val="AC771ED1670E45C39073DFC45979677F"/>
          </w:pPr>
          <w:r w:rsidRPr="004441D5">
            <w:rPr>
              <w:rStyle w:val="placeholder1Char"/>
            </w:rPr>
            <w:t>_______</w:t>
          </w:r>
        </w:p>
      </w:docPartBody>
    </w:docPart>
    <w:docPart>
      <w:docPartPr>
        <w:name w:val="912EE7FC188240969DEC3AD45C173E9F"/>
        <w:category>
          <w:name w:val="常规"/>
          <w:gallery w:val="placeholder"/>
        </w:category>
        <w:types>
          <w:type w:val="bbPlcHdr"/>
        </w:types>
        <w:behaviors>
          <w:behavior w:val="content"/>
        </w:behaviors>
        <w:guid w:val="{9C4E6622-A4C9-43BE-A838-7BD94FFF4B5A}"/>
      </w:docPartPr>
      <w:docPartBody>
        <w:p w:rsidR="0058516A" w:rsidRDefault="00FA5F45">
          <w:pPr>
            <w:pStyle w:val="912EE7FC188240969DEC3AD45C173E9F"/>
          </w:pPr>
          <w:r>
            <w:rPr>
              <w:rStyle w:val="placeholder1Char"/>
            </w:rPr>
            <w:t>_______</w:t>
          </w:r>
        </w:p>
      </w:docPartBody>
    </w:docPart>
    <w:docPart>
      <w:docPartPr>
        <w:name w:val="492C045032CE4FE68F439FF59D943203"/>
        <w:category>
          <w:name w:val="常规"/>
          <w:gallery w:val="placeholder"/>
        </w:category>
        <w:types>
          <w:type w:val="bbPlcHdr"/>
        </w:types>
        <w:behaviors>
          <w:behavior w:val="content"/>
        </w:behaviors>
        <w:guid w:val="{47A14D62-675F-4D26-B8F6-D5945C1673DA}"/>
      </w:docPartPr>
      <w:docPartBody>
        <w:p w:rsidR="0058516A" w:rsidRDefault="00FA5F45">
          <w:pPr>
            <w:pStyle w:val="492C045032CE4FE68F439FF59D943203"/>
          </w:pPr>
          <w:r w:rsidRPr="00261BF4">
            <w:rPr>
              <w:rStyle w:val="placeholder1Char"/>
            </w:rPr>
            <w:t>_________</w:t>
          </w:r>
        </w:p>
      </w:docPartBody>
    </w:docPart>
    <w:docPart>
      <w:docPartPr>
        <w:name w:val="04771D9DAF26429BADF3E2D0891DCEA1"/>
        <w:category>
          <w:name w:val="常规"/>
          <w:gallery w:val="placeholder"/>
        </w:category>
        <w:types>
          <w:type w:val="bbPlcHdr"/>
        </w:types>
        <w:behaviors>
          <w:behavior w:val="content"/>
        </w:behaviors>
        <w:guid w:val="{9383DC42-06E7-450A-A58D-546419BA49E4}"/>
      </w:docPartPr>
      <w:docPartBody>
        <w:p w:rsidR="0058516A" w:rsidRDefault="00FA5F45">
          <w:pPr>
            <w:pStyle w:val="04771D9DAF26429BADF3E2D0891DCEA1"/>
          </w:pPr>
          <w:r w:rsidRPr="00261BF4">
            <w:rPr>
              <w:rStyle w:val="placeholder1Char"/>
            </w:rPr>
            <w:t>__________</w:t>
          </w:r>
        </w:p>
      </w:docPartBody>
    </w:docPart>
    <w:docPart>
      <w:docPartPr>
        <w:name w:val="EB183A420EC245A38553777244C66542"/>
        <w:category>
          <w:name w:val="常规"/>
          <w:gallery w:val="placeholder"/>
        </w:category>
        <w:types>
          <w:type w:val="bbPlcHdr"/>
        </w:types>
        <w:behaviors>
          <w:behavior w:val="content"/>
        </w:behaviors>
        <w:guid w:val="{B348D88F-488F-43E2-AB18-AD307AB766CE}"/>
      </w:docPartPr>
      <w:docPartBody>
        <w:p w:rsidR="0058516A" w:rsidRDefault="00FA5F45">
          <w:pPr>
            <w:pStyle w:val="EB183A420EC245A38553777244C66542"/>
          </w:pPr>
          <w:r w:rsidRPr="00261BF4">
            <w:rPr>
              <w:rStyle w:val="placeholder2Char"/>
              <w:rFonts w:hint="eastAsia"/>
            </w:rPr>
            <w:t>选择</w:t>
          </w:r>
        </w:p>
      </w:docPartBody>
    </w:docPart>
    <w:docPart>
      <w:docPartPr>
        <w:name w:val="61C6508615E44467897FF030A4C43ACC"/>
        <w:category>
          <w:name w:val="常规"/>
          <w:gallery w:val="placeholder"/>
        </w:category>
        <w:types>
          <w:type w:val="bbPlcHdr"/>
        </w:types>
        <w:behaviors>
          <w:behavior w:val="content"/>
        </w:behaviors>
        <w:guid w:val="{B4E1D7C3-59CF-4489-94A0-506CDD11563B}"/>
      </w:docPartPr>
      <w:docPartBody>
        <w:p w:rsidR="0058516A" w:rsidRDefault="00FA5F45">
          <w:pPr>
            <w:pStyle w:val="61C6508615E44467897FF030A4C43ACC"/>
          </w:pPr>
          <w:r w:rsidRPr="00261BF4">
            <w:rPr>
              <w:rStyle w:val="placeholder1Char"/>
              <w:rFonts w:hint="eastAsia"/>
            </w:rPr>
            <w:t>____</w:t>
          </w:r>
        </w:p>
      </w:docPartBody>
    </w:docPart>
    <w:docPart>
      <w:docPartPr>
        <w:name w:val="451BBBB2199641AFB6AEC65E79C4698F"/>
        <w:category>
          <w:name w:val="常规"/>
          <w:gallery w:val="placeholder"/>
        </w:category>
        <w:types>
          <w:type w:val="bbPlcHdr"/>
        </w:types>
        <w:behaviors>
          <w:behavior w:val="content"/>
        </w:behaviors>
        <w:guid w:val="{54D97529-7383-49B3-9CBD-FA43749B1BFE}"/>
      </w:docPartPr>
      <w:docPartBody>
        <w:p w:rsidR="0058516A" w:rsidRDefault="00FA5F45">
          <w:pPr>
            <w:pStyle w:val="451BBBB2199641AFB6AEC65E79C4698F"/>
          </w:pPr>
          <w:r w:rsidRPr="00261BF4">
            <w:rPr>
              <w:rStyle w:val="placeholder1Char"/>
            </w:rPr>
            <w:t>______</w:t>
          </w:r>
        </w:p>
      </w:docPartBody>
    </w:docPart>
    <w:docPart>
      <w:docPartPr>
        <w:name w:val="0BC0939DF5114169AD867A06A294BBEF"/>
        <w:category>
          <w:name w:val="常规"/>
          <w:gallery w:val="placeholder"/>
        </w:category>
        <w:types>
          <w:type w:val="bbPlcHdr"/>
        </w:types>
        <w:behaviors>
          <w:behavior w:val="content"/>
        </w:behaviors>
        <w:guid w:val="{E451BE44-A235-4932-BB1C-52148F80B6E9}"/>
      </w:docPartPr>
      <w:docPartBody>
        <w:p w:rsidR="0058516A" w:rsidRDefault="00FA5F45">
          <w:pPr>
            <w:pStyle w:val="0BC0939DF5114169AD867A06A294BBEF"/>
          </w:pPr>
          <w:r w:rsidRPr="00261BF4">
            <w:rPr>
              <w:rStyle w:val="placeholder1Char"/>
            </w:rPr>
            <w:t>__________</w:t>
          </w:r>
        </w:p>
      </w:docPartBody>
    </w:docPart>
    <w:docPart>
      <w:docPartPr>
        <w:name w:val="E16479DB480A4E6FA355F0CD59F7527B"/>
        <w:category>
          <w:name w:val="常规"/>
          <w:gallery w:val="placeholder"/>
        </w:category>
        <w:types>
          <w:type w:val="bbPlcHdr"/>
        </w:types>
        <w:behaviors>
          <w:behavior w:val="content"/>
        </w:behaviors>
        <w:guid w:val="{FECED90F-0A41-4DE5-A46F-65FDBC0EFB76}"/>
      </w:docPartPr>
      <w:docPartBody>
        <w:p w:rsidR="0058516A" w:rsidRDefault="00FA5F45">
          <w:pPr>
            <w:pStyle w:val="E16479DB480A4E6FA355F0CD59F7527B"/>
          </w:pPr>
          <w:r w:rsidRPr="005A4913">
            <w:rPr>
              <w:rStyle w:val="placeholder1Char"/>
              <w:rFonts w:hint="eastAsia"/>
            </w:rPr>
            <w:t>选择</w:t>
          </w:r>
        </w:p>
      </w:docPartBody>
    </w:docPart>
    <w:docPart>
      <w:docPartPr>
        <w:name w:val="2EFFEEA393304485837471BE87F7B4DB"/>
        <w:category>
          <w:name w:val="常规"/>
          <w:gallery w:val="placeholder"/>
        </w:category>
        <w:types>
          <w:type w:val="bbPlcHdr"/>
        </w:types>
        <w:behaviors>
          <w:behavior w:val="content"/>
        </w:behaviors>
        <w:guid w:val="{CF2C9954-78F8-440B-B510-1DFBF58EBF14}"/>
      </w:docPartPr>
      <w:docPartBody>
        <w:p w:rsidR="0058516A" w:rsidRDefault="00FA5F45">
          <w:pPr>
            <w:pStyle w:val="2EFFEEA393304485837471BE87F7B4DB"/>
          </w:pPr>
          <w:r w:rsidRPr="00D45443">
            <w:rPr>
              <w:rStyle w:val="placeholder1Char"/>
              <w:rFonts w:hint="eastAsia"/>
            </w:rPr>
            <w:t>____</w:t>
          </w:r>
        </w:p>
      </w:docPartBody>
    </w:docPart>
    <w:docPart>
      <w:docPartPr>
        <w:name w:val="9CB77B1803244ED9A552934C735E5002"/>
        <w:category>
          <w:name w:val="常规"/>
          <w:gallery w:val="placeholder"/>
        </w:category>
        <w:types>
          <w:type w:val="bbPlcHdr"/>
        </w:types>
        <w:behaviors>
          <w:behavior w:val="content"/>
        </w:behaviors>
        <w:guid w:val="{575A3859-8AAE-494C-8240-89E2A15EE53D}"/>
      </w:docPartPr>
      <w:docPartBody>
        <w:p w:rsidR="0058516A" w:rsidRDefault="00FA5F45">
          <w:pPr>
            <w:pStyle w:val="9CB77B1803244ED9A552934C735E5002"/>
          </w:pPr>
          <w:r w:rsidRPr="00D45443">
            <w:rPr>
              <w:rStyle w:val="placeholder1Char"/>
              <w:rFonts w:hint="eastAsia"/>
            </w:rPr>
            <w:t>____</w:t>
          </w:r>
        </w:p>
      </w:docPartBody>
    </w:docPart>
    <w:docPart>
      <w:docPartPr>
        <w:name w:val="C52C2276E8254F5AA36E63F1BFB5151E"/>
        <w:category>
          <w:name w:val="常规"/>
          <w:gallery w:val="placeholder"/>
        </w:category>
        <w:types>
          <w:type w:val="bbPlcHdr"/>
        </w:types>
        <w:behaviors>
          <w:behavior w:val="content"/>
        </w:behaviors>
        <w:guid w:val="{4CD65A69-F861-4662-A06E-558905118B01}"/>
      </w:docPartPr>
      <w:docPartBody>
        <w:p w:rsidR="0058516A" w:rsidRDefault="00FA5F45">
          <w:pPr>
            <w:pStyle w:val="C52C2276E8254F5AA36E63F1BFB5151E"/>
          </w:pPr>
          <w:r w:rsidRPr="00D45443">
            <w:rPr>
              <w:rStyle w:val="placeholder1Char"/>
              <w:rFonts w:hint="eastAsia"/>
            </w:rPr>
            <w:t>____</w:t>
          </w:r>
        </w:p>
      </w:docPartBody>
    </w:docPart>
    <w:docPart>
      <w:docPartPr>
        <w:name w:val="BD3E77028F9343FBB3BB9BBE20707F18"/>
        <w:category>
          <w:name w:val="常规"/>
          <w:gallery w:val="placeholder"/>
        </w:category>
        <w:types>
          <w:type w:val="bbPlcHdr"/>
        </w:types>
        <w:behaviors>
          <w:behavior w:val="content"/>
        </w:behaviors>
        <w:guid w:val="{507AFC57-C0F4-47F9-8EB1-3AC148A75BE3}"/>
      </w:docPartPr>
      <w:docPartBody>
        <w:p w:rsidR="0058516A" w:rsidRDefault="00FA5F45">
          <w:pPr>
            <w:pStyle w:val="BD3E77028F9343FBB3BB9BBE20707F18"/>
          </w:pPr>
          <w:r w:rsidRPr="00A82D54">
            <w:rPr>
              <w:rStyle w:val="placeholder1Char"/>
              <w:rFonts w:hint="eastAsia"/>
            </w:rPr>
            <w:t>___________________________________________________________________</w:t>
          </w:r>
        </w:p>
      </w:docPartBody>
    </w:docPart>
    <w:docPart>
      <w:docPartPr>
        <w:name w:val="CEAA81A8AA7447A68349A03BAA71DE15"/>
        <w:category>
          <w:name w:val="常规"/>
          <w:gallery w:val="placeholder"/>
        </w:category>
        <w:types>
          <w:type w:val="bbPlcHdr"/>
        </w:types>
        <w:behaviors>
          <w:behavior w:val="content"/>
        </w:behaviors>
        <w:guid w:val="{17A5DD69-94B0-4C66-8800-77CBD36411A1}"/>
      </w:docPartPr>
      <w:docPartBody>
        <w:p w:rsidR="0058516A" w:rsidRDefault="00FA5F45">
          <w:pPr>
            <w:pStyle w:val="CEAA81A8AA7447A68349A03BAA71DE15"/>
          </w:pPr>
          <w:r w:rsidRPr="00D45443">
            <w:rPr>
              <w:rStyle w:val="placeholder1Char"/>
            </w:rPr>
            <w:t>________</w:t>
          </w:r>
        </w:p>
      </w:docPartBody>
    </w:docPart>
    <w:docPart>
      <w:docPartPr>
        <w:name w:val="7F8BC9A61D30499AA9B1277507B3C0E9"/>
        <w:category>
          <w:name w:val="常规"/>
          <w:gallery w:val="placeholder"/>
        </w:category>
        <w:types>
          <w:type w:val="bbPlcHdr"/>
        </w:types>
        <w:behaviors>
          <w:behavior w:val="content"/>
        </w:behaviors>
        <w:guid w:val="{F1F07824-679A-48F7-A831-927CDB73EC6E}"/>
      </w:docPartPr>
      <w:docPartBody>
        <w:p w:rsidR="0058516A" w:rsidRDefault="00FA5F45">
          <w:pPr>
            <w:pStyle w:val="7F8BC9A61D30499AA9B1277507B3C0E9"/>
          </w:pPr>
          <w:r w:rsidRPr="00D45443">
            <w:rPr>
              <w:rStyle w:val="placeholder1Char"/>
            </w:rPr>
            <w:t>__________</w:t>
          </w:r>
        </w:p>
      </w:docPartBody>
    </w:docPart>
    <w:docPart>
      <w:docPartPr>
        <w:name w:val="57C5C881210643029977403FD3EEDBA9"/>
        <w:category>
          <w:name w:val="常规"/>
          <w:gallery w:val="placeholder"/>
        </w:category>
        <w:types>
          <w:type w:val="bbPlcHdr"/>
        </w:types>
        <w:behaviors>
          <w:behavior w:val="content"/>
        </w:behaviors>
        <w:guid w:val="{4C358B88-78B1-4A2F-98BE-FA0326877DB0}"/>
      </w:docPartPr>
      <w:docPartBody>
        <w:p w:rsidR="0058516A" w:rsidRDefault="00FA5F45">
          <w:pPr>
            <w:pStyle w:val="57C5C881210643029977403FD3EEDBA9"/>
          </w:pPr>
          <w:r w:rsidRPr="00D45443">
            <w:rPr>
              <w:rStyle w:val="placeholder1Char"/>
            </w:rPr>
            <w:t>______</w:t>
          </w:r>
        </w:p>
      </w:docPartBody>
    </w:docPart>
    <w:docPart>
      <w:docPartPr>
        <w:name w:val="FBBB394B06284305B5462A33187EE17E"/>
        <w:category>
          <w:name w:val="常规"/>
          <w:gallery w:val="placeholder"/>
        </w:category>
        <w:types>
          <w:type w:val="bbPlcHdr"/>
        </w:types>
        <w:behaviors>
          <w:behavior w:val="content"/>
        </w:behaviors>
        <w:guid w:val="{50CA0BB0-830E-41DA-8F62-43225E0AB5CE}"/>
      </w:docPartPr>
      <w:docPartBody>
        <w:p w:rsidR="0058516A" w:rsidRDefault="00FA5F45">
          <w:pPr>
            <w:pStyle w:val="FBBB394B06284305B5462A33187EE17E"/>
          </w:pPr>
          <w:r w:rsidRPr="00D45443">
            <w:rPr>
              <w:rStyle w:val="placeholder1Char"/>
            </w:rPr>
            <w:t>______</w:t>
          </w:r>
        </w:p>
      </w:docPartBody>
    </w:docPart>
    <w:docPart>
      <w:docPartPr>
        <w:name w:val="E1A14A888DA74208959C857E21C832B6"/>
        <w:category>
          <w:name w:val="常规"/>
          <w:gallery w:val="placeholder"/>
        </w:category>
        <w:types>
          <w:type w:val="bbPlcHdr"/>
        </w:types>
        <w:behaviors>
          <w:behavior w:val="content"/>
        </w:behaviors>
        <w:guid w:val="{411FA367-D9DD-494D-A88F-66631B433292}"/>
      </w:docPartPr>
      <w:docPartBody>
        <w:p w:rsidR="0058516A" w:rsidRDefault="00FA5F45">
          <w:pPr>
            <w:pStyle w:val="E1A14A888DA74208959C857E21C832B6"/>
          </w:pPr>
          <w:r w:rsidRPr="00D45443">
            <w:rPr>
              <w:rStyle w:val="placeholder1Char"/>
            </w:rPr>
            <w:t>______</w:t>
          </w:r>
        </w:p>
      </w:docPartBody>
    </w:docPart>
    <w:docPart>
      <w:docPartPr>
        <w:name w:val="F8A10E22FD58440D973931805FD1B956"/>
        <w:category>
          <w:name w:val="常规"/>
          <w:gallery w:val="placeholder"/>
        </w:category>
        <w:types>
          <w:type w:val="bbPlcHdr"/>
        </w:types>
        <w:behaviors>
          <w:behavior w:val="content"/>
        </w:behaviors>
        <w:guid w:val="{9AC8A834-4E02-4C21-AB64-31AF9DBECF54}"/>
      </w:docPartPr>
      <w:docPartBody>
        <w:p w:rsidR="0058516A" w:rsidRDefault="00FA5F45">
          <w:pPr>
            <w:pStyle w:val="F8A10E22FD58440D973931805FD1B956"/>
          </w:pPr>
          <w:r w:rsidRPr="00D45443">
            <w:rPr>
              <w:rStyle w:val="placeholder1Char"/>
            </w:rPr>
            <w:t>______</w:t>
          </w:r>
        </w:p>
      </w:docPartBody>
    </w:docPart>
    <w:docPart>
      <w:docPartPr>
        <w:name w:val="3C1345FE03C14E27A9380270F0B6EEFF"/>
        <w:category>
          <w:name w:val="常规"/>
          <w:gallery w:val="placeholder"/>
        </w:category>
        <w:types>
          <w:type w:val="bbPlcHdr"/>
        </w:types>
        <w:behaviors>
          <w:behavior w:val="content"/>
        </w:behaviors>
        <w:guid w:val="{C99188F5-4494-4F1C-8985-5D9CF2B334A1}"/>
      </w:docPartPr>
      <w:docPartBody>
        <w:p w:rsidR="0058516A" w:rsidRDefault="00FA5F45">
          <w:pPr>
            <w:pStyle w:val="3C1345FE03C14E27A9380270F0B6EEFF"/>
          </w:pPr>
          <w:r w:rsidRPr="00D45443">
            <w:rPr>
              <w:rStyle w:val="placeholder1Char"/>
            </w:rPr>
            <w:t>______</w:t>
          </w:r>
        </w:p>
      </w:docPartBody>
    </w:docPart>
    <w:docPart>
      <w:docPartPr>
        <w:name w:val="3F48064BACCC41DC9615E8B488C68764"/>
        <w:category>
          <w:name w:val="常规"/>
          <w:gallery w:val="placeholder"/>
        </w:category>
        <w:types>
          <w:type w:val="bbPlcHdr"/>
        </w:types>
        <w:behaviors>
          <w:behavior w:val="content"/>
        </w:behaviors>
        <w:guid w:val="{27052AD6-1A4C-4F54-A58F-177F23AB8831}"/>
      </w:docPartPr>
      <w:docPartBody>
        <w:p w:rsidR="0058516A" w:rsidRDefault="00FA5F45">
          <w:pPr>
            <w:pStyle w:val="3F48064BACCC41DC9615E8B488C68764"/>
          </w:pPr>
          <w:r w:rsidRPr="00D45443">
            <w:rPr>
              <w:rStyle w:val="placeholder1Char"/>
            </w:rPr>
            <w:t>______</w:t>
          </w:r>
        </w:p>
      </w:docPartBody>
    </w:docPart>
    <w:docPart>
      <w:docPartPr>
        <w:name w:val="3B1051D4DC244EED9AF5E5E83C8122B7"/>
        <w:category>
          <w:name w:val="常规"/>
          <w:gallery w:val="placeholder"/>
        </w:category>
        <w:types>
          <w:type w:val="bbPlcHdr"/>
        </w:types>
        <w:behaviors>
          <w:behavior w:val="content"/>
        </w:behaviors>
        <w:guid w:val="{A5849E9B-B616-4C70-A1A5-A82BD3A1C0D6}"/>
      </w:docPartPr>
      <w:docPartBody>
        <w:p w:rsidR="0058516A" w:rsidRDefault="00FA5F45">
          <w:pPr>
            <w:pStyle w:val="3B1051D4DC244EED9AF5E5E83C8122B7"/>
          </w:pPr>
          <w:r w:rsidRPr="00D45443">
            <w:rPr>
              <w:rStyle w:val="placeholder1Char"/>
            </w:rPr>
            <w:t>______</w:t>
          </w:r>
        </w:p>
      </w:docPartBody>
    </w:docPart>
    <w:docPart>
      <w:docPartPr>
        <w:name w:val="43A50B7B331F47A1AE9933C1A1259976"/>
        <w:category>
          <w:name w:val="常规"/>
          <w:gallery w:val="placeholder"/>
        </w:category>
        <w:types>
          <w:type w:val="bbPlcHdr"/>
        </w:types>
        <w:behaviors>
          <w:behavior w:val="content"/>
        </w:behaviors>
        <w:guid w:val="{23CBAFCB-2F89-4E7B-96BF-899D3C7D1F2B}"/>
      </w:docPartPr>
      <w:docPartBody>
        <w:p w:rsidR="0058516A" w:rsidRDefault="00FA5F45">
          <w:pPr>
            <w:pStyle w:val="43A50B7B331F47A1AE9933C1A1259976"/>
          </w:pPr>
          <w:r w:rsidRPr="00D45443">
            <w:rPr>
              <w:rStyle w:val="placeholder1Char"/>
            </w:rPr>
            <w:t>______</w:t>
          </w:r>
        </w:p>
      </w:docPartBody>
    </w:docPart>
    <w:docPart>
      <w:docPartPr>
        <w:name w:val="DD87974EBDDA44F2A44900DA73FC7DC5"/>
        <w:category>
          <w:name w:val="常规"/>
          <w:gallery w:val="placeholder"/>
        </w:category>
        <w:types>
          <w:type w:val="bbPlcHdr"/>
        </w:types>
        <w:behaviors>
          <w:behavior w:val="content"/>
        </w:behaviors>
        <w:guid w:val="{A72E5C27-6570-42BA-82E0-2694D10DDD00}"/>
      </w:docPartPr>
      <w:docPartBody>
        <w:p w:rsidR="0058516A" w:rsidRDefault="00FA5F45">
          <w:pPr>
            <w:pStyle w:val="DD87974EBDDA44F2A44900DA73FC7DC5"/>
          </w:pPr>
          <w:r w:rsidRPr="00D45443">
            <w:rPr>
              <w:rStyle w:val="placeholder1Char"/>
            </w:rPr>
            <w:t>______</w:t>
          </w:r>
        </w:p>
      </w:docPartBody>
    </w:docPart>
    <w:docPart>
      <w:docPartPr>
        <w:name w:val="CF569D693A1749598F2CFE2FE3BD1659"/>
        <w:category>
          <w:name w:val="常规"/>
          <w:gallery w:val="placeholder"/>
        </w:category>
        <w:types>
          <w:type w:val="bbPlcHdr"/>
        </w:types>
        <w:behaviors>
          <w:behavior w:val="content"/>
        </w:behaviors>
        <w:guid w:val="{56A6FE55-4C5E-48C4-A6BB-98EB156E00F8}"/>
      </w:docPartPr>
      <w:docPartBody>
        <w:p w:rsidR="0058516A" w:rsidRDefault="00FA5F45">
          <w:pPr>
            <w:pStyle w:val="CF569D693A1749598F2CFE2FE3BD1659"/>
          </w:pPr>
          <w:r w:rsidRPr="00D45443">
            <w:rPr>
              <w:rStyle w:val="placeholder1Char"/>
            </w:rPr>
            <w:t>______</w:t>
          </w:r>
        </w:p>
      </w:docPartBody>
    </w:docPart>
    <w:docPart>
      <w:docPartPr>
        <w:name w:val="55629B8111E64A16920EB8CD31333FAB"/>
        <w:category>
          <w:name w:val="常规"/>
          <w:gallery w:val="placeholder"/>
        </w:category>
        <w:types>
          <w:type w:val="bbPlcHdr"/>
        </w:types>
        <w:behaviors>
          <w:behavior w:val="content"/>
        </w:behaviors>
        <w:guid w:val="{D389587B-F38A-451F-A726-3A8FB93D5A3C}"/>
      </w:docPartPr>
      <w:docPartBody>
        <w:p w:rsidR="0058516A" w:rsidRDefault="00FA5F45">
          <w:pPr>
            <w:pStyle w:val="55629B8111E64A16920EB8CD31333FAB"/>
          </w:pPr>
          <w:r w:rsidRPr="00D45443">
            <w:rPr>
              <w:rStyle w:val="placeholder1Char"/>
              <w:rFonts w:hint="eastAsia"/>
            </w:rPr>
            <w:t>选择</w:t>
          </w:r>
        </w:p>
      </w:docPartBody>
    </w:docPart>
    <w:docPart>
      <w:docPartPr>
        <w:name w:val="FEAEEE85C47B4CA0BC7F1E5A622A99D4"/>
        <w:category>
          <w:name w:val="常规"/>
          <w:gallery w:val="placeholder"/>
        </w:category>
        <w:types>
          <w:type w:val="bbPlcHdr"/>
        </w:types>
        <w:behaviors>
          <w:behavior w:val="content"/>
        </w:behaviors>
        <w:guid w:val="{12F12679-BDD9-42AF-9E62-A23FACE324BB}"/>
      </w:docPartPr>
      <w:docPartBody>
        <w:p w:rsidR="0058516A" w:rsidRDefault="00FA5F45">
          <w:pPr>
            <w:pStyle w:val="FEAEEE85C47B4CA0BC7F1E5A622A99D4"/>
          </w:pPr>
          <w:r w:rsidRPr="00D45443">
            <w:rPr>
              <w:rStyle w:val="placeholder1Char"/>
              <w:rFonts w:hint="eastAsia"/>
            </w:rPr>
            <w:t>选择</w:t>
          </w:r>
        </w:p>
      </w:docPartBody>
    </w:docPart>
    <w:docPart>
      <w:docPartPr>
        <w:name w:val="A3F2DD1212CA4170887FC0AE9CDB4FF0"/>
        <w:category>
          <w:name w:val="常规"/>
          <w:gallery w:val="placeholder"/>
        </w:category>
        <w:types>
          <w:type w:val="bbPlcHdr"/>
        </w:types>
        <w:behaviors>
          <w:behavior w:val="content"/>
        </w:behaviors>
        <w:guid w:val="{8A5C7F90-0E07-4A32-8CC5-7E694390D506}"/>
      </w:docPartPr>
      <w:docPartBody>
        <w:p w:rsidR="0058516A" w:rsidRDefault="00FA5F45">
          <w:pPr>
            <w:pStyle w:val="A3F2DD1212CA4170887FC0AE9CDB4FF0"/>
          </w:pPr>
          <w:r w:rsidRPr="00D45443">
            <w:rPr>
              <w:rStyle w:val="placeholder1Char"/>
              <w:rFonts w:hint="eastAsia"/>
            </w:rPr>
            <w:t>选择</w:t>
          </w:r>
        </w:p>
      </w:docPartBody>
    </w:docPart>
    <w:docPart>
      <w:docPartPr>
        <w:name w:val="F7CA6A63CDDB4CC5B5137DDB10E82BC3"/>
        <w:category>
          <w:name w:val="常规"/>
          <w:gallery w:val="placeholder"/>
        </w:category>
        <w:types>
          <w:type w:val="bbPlcHdr"/>
        </w:types>
        <w:behaviors>
          <w:behavior w:val="content"/>
        </w:behaviors>
        <w:guid w:val="{0FF8EC91-4AFF-4FFE-8D5F-929F2EFEAE21}"/>
      </w:docPartPr>
      <w:docPartBody>
        <w:p w:rsidR="0058516A" w:rsidRDefault="00FA5F45">
          <w:pPr>
            <w:pStyle w:val="F7CA6A63CDDB4CC5B5137DDB10E82BC3"/>
          </w:pPr>
          <w:r w:rsidRPr="00D45443">
            <w:rPr>
              <w:rStyle w:val="placeholder1Char"/>
              <w:rFonts w:hint="eastAsia"/>
            </w:rPr>
            <w:t>选择</w:t>
          </w:r>
        </w:p>
      </w:docPartBody>
    </w:docPart>
    <w:docPart>
      <w:docPartPr>
        <w:name w:val="159A167D429946DCAE3A6A8862D7F271"/>
        <w:category>
          <w:name w:val="常规"/>
          <w:gallery w:val="placeholder"/>
        </w:category>
        <w:types>
          <w:type w:val="bbPlcHdr"/>
        </w:types>
        <w:behaviors>
          <w:behavior w:val="content"/>
        </w:behaviors>
        <w:guid w:val="{649A3340-5A92-48E9-A5AE-534849A83C29}"/>
      </w:docPartPr>
      <w:docPartBody>
        <w:p w:rsidR="0058516A" w:rsidRDefault="00FA5F45">
          <w:pPr>
            <w:pStyle w:val="159A167D429946DCAE3A6A8862D7F271"/>
          </w:pPr>
          <w:r w:rsidRPr="00D45443">
            <w:rPr>
              <w:rStyle w:val="placeholder1Char"/>
            </w:rPr>
            <w:t>__________</w:t>
          </w:r>
        </w:p>
      </w:docPartBody>
    </w:docPart>
    <w:docPart>
      <w:docPartPr>
        <w:name w:val="1DF30EF092A646D29B59F3D6DF8E2559"/>
        <w:category>
          <w:name w:val="常规"/>
          <w:gallery w:val="placeholder"/>
        </w:category>
        <w:types>
          <w:type w:val="bbPlcHdr"/>
        </w:types>
        <w:behaviors>
          <w:behavior w:val="content"/>
        </w:behaviors>
        <w:guid w:val="{A87BACBF-1E62-4052-AB4A-007CF6626E39}"/>
      </w:docPartPr>
      <w:docPartBody>
        <w:p w:rsidR="0058516A" w:rsidRDefault="00FA5F45">
          <w:pPr>
            <w:pStyle w:val="1DF30EF092A646D29B59F3D6DF8E2559"/>
          </w:pPr>
          <w:r w:rsidRPr="00D45443">
            <w:rPr>
              <w:rStyle w:val="placeholder1Char"/>
            </w:rPr>
            <w:t>__________</w:t>
          </w:r>
        </w:p>
      </w:docPartBody>
    </w:docPart>
    <w:docPart>
      <w:docPartPr>
        <w:name w:val="ACAB31B2EC3640A998BD6B3672682696"/>
        <w:category>
          <w:name w:val="常规"/>
          <w:gallery w:val="placeholder"/>
        </w:category>
        <w:types>
          <w:type w:val="bbPlcHdr"/>
        </w:types>
        <w:behaviors>
          <w:behavior w:val="content"/>
        </w:behaviors>
        <w:guid w:val="{AA3BB7E9-9512-4011-9E28-C8CCCDF95B86}"/>
      </w:docPartPr>
      <w:docPartBody>
        <w:p w:rsidR="0058516A" w:rsidRDefault="00FA5F45">
          <w:pPr>
            <w:pStyle w:val="ACAB31B2EC3640A998BD6B3672682696"/>
          </w:pPr>
          <w:r w:rsidRPr="00D45443">
            <w:rPr>
              <w:rStyle w:val="placeholder1Char"/>
            </w:rPr>
            <w:t>__________</w:t>
          </w:r>
        </w:p>
      </w:docPartBody>
    </w:docPart>
    <w:docPart>
      <w:docPartPr>
        <w:name w:val="1867FD627D164FA3A60031E92645F9C1"/>
        <w:category>
          <w:name w:val="常规"/>
          <w:gallery w:val="placeholder"/>
        </w:category>
        <w:types>
          <w:type w:val="bbPlcHdr"/>
        </w:types>
        <w:behaviors>
          <w:behavior w:val="content"/>
        </w:behaviors>
        <w:guid w:val="{2E251CA8-18E4-4EC9-9AD2-60271A8B294E}"/>
      </w:docPartPr>
      <w:docPartBody>
        <w:p w:rsidR="0058516A" w:rsidRDefault="00FA5F45">
          <w:pPr>
            <w:pStyle w:val="1867FD627D164FA3A60031E92645F9C1"/>
          </w:pPr>
          <w:r w:rsidRPr="00D45443">
            <w:rPr>
              <w:rStyle w:val="placeholder1Char"/>
            </w:rPr>
            <w:t>__________</w:t>
          </w:r>
        </w:p>
      </w:docPartBody>
    </w:docPart>
    <w:docPart>
      <w:docPartPr>
        <w:name w:val="8A7F84D1F64C40D38410C57DEFD847D4"/>
        <w:category>
          <w:name w:val="常规"/>
          <w:gallery w:val="placeholder"/>
        </w:category>
        <w:types>
          <w:type w:val="bbPlcHdr"/>
        </w:types>
        <w:behaviors>
          <w:behavior w:val="content"/>
        </w:behaviors>
        <w:guid w:val="{617C2F6F-D316-4C3E-ABBE-EB36B3BBE5A7}"/>
      </w:docPartPr>
      <w:docPartBody>
        <w:p w:rsidR="0058516A" w:rsidRDefault="00FA5F45">
          <w:pPr>
            <w:pStyle w:val="8A7F84D1F64C40D38410C57DEFD847D4"/>
          </w:pPr>
          <w:r w:rsidRPr="00D45443">
            <w:rPr>
              <w:rStyle w:val="placeholder1Char"/>
            </w:rPr>
            <w:t>________________</w:t>
          </w:r>
        </w:p>
      </w:docPartBody>
    </w:docPart>
    <w:docPart>
      <w:docPartPr>
        <w:name w:val="3007242572AE44BDBDC7694F90007310"/>
        <w:category>
          <w:name w:val="常规"/>
          <w:gallery w:val="placeholder"/>
        </w:category>
        <w:types>
          <w:type w:val="bbPlcHdr"/>
        </w:types>
        <w:behaviors>
          <w:behavior w:val="content"/>
        </w:behaviors>
        <w:guid w:val="{BC3ACF60-E963-4906-8AD9-4D850E2E3FB0}"/>
      </w:docPartPr>
      <w:docPartBody>
        <w:p w:rsidR="0058516A" w:rsidRDefault="00FA5F45">
          <w:pPr>
            <w:pStyle w:val="3007242572AE44BDBDC7694F90007310"/>
          </w:pPr>
          <w:r w:rsidRPr="00480354">
            <w:rPr>
              <w:rStyle w:val="placeholder1Char"/>
            </w:rPr>
            <w:t>_____________________________________________</w:t>
          </w:r>
        </w:p>
      </w:docPartBody>
    </w:docPart>
    <w:docPart>
      <w:docPartPr>
        <w:name w:val="36588073B38F477EB1CA5284FC85C914"/>
        <w:category>
          <w:name w:val="常规"/>
          <w:gallery w:val="placeholder"/>
        </w:category>
        <w:types>
          <w:type w:val="bbPlcHdr"/>
        </w:types>
        <w:behaviors>
          <w:behavior w:val="content"/>
        </w:behaviors>
        <w:guid w:val="{DD5A7113-050C-4FEF-99D3-88CB5681A568}"/>
      </w:docPartPr>
      <w:docPartBody>
        <w:p w:rsidR="0058516A" w:rsidRDefault="00FA5F45">
          <w:pPr>
            <w:pStyle w:val="36588073B38F477EB1CA5284FC85C914"/>
          </w:pPr>
          <w:r w:rsidRPr="00D45443">
            <w:rPr>
              <w:rStyle w:val="placeholder1Char"/>
            </w:rPr>
            <w:t>__________</w:t>
          </w:r>
        </w:p>
      </w:docPartBody>
    </w:docPart>
    <w:docPart>
      <w:docPartPr>
        <w:name w:val="ED7E4ABFB3344AD8882D11B3ADB73302"/>
        <w:category>
          <w:name w:val="常规"/>
          <w:gallery w:val="placeholder"/>
        </w:category>
        <w:types>
          <w:type w:val="bbPlcHdr"/>
        </w:types>
        <w:behaviors>
          <w:behavior w:val="content"/>
        </w:behaviors>
        <w:guid w:val="{F38B5E5D-398F-4681-907A-AF58DD5BD352}"/>
      </w:docPartPr>
      <w:docPartBody>
        <w:p w:rsidR="0058516A" w:rsidRDefault="00FA5F45">
          <w:pPr>
            <w:pStyle w:val="ED7E4ABFB3344AD8882D11B3ADB73302"/>
          </w:pPr>
          <w:r w:rsidRPr="00D45443">
            <w:rPr>
              <w:rStyle w:val="placeholder1Char"/>
            </w:rPr>
            <w:t>__________</w:t>
          </w:r>
        </w:p>
      </w:docPartBody>
    </w:docPart>
    <w:docPart>
      <w:docPartPr>
        <w:name w:val="6D6E5ACF151E4B7699931304B03D7BE5"/>
        <w:category>
          <w:name w:val="常规"/>
          <w:gallery w:val="placeholder"/>
        </w:category>
        <w:types>
          <w:type w:val="bbPlcHdr"/>
        </w:types>
        <w:behaviors>
          <w:behavior w:val="content"/>
        </w:behaviors>
        <w:guid w:val="{E5774926-7205-4BBB-8B94-7294E7FBB949}"/>
      </w:docPartPr>
      <w:docPartBody>
        <w:p w:rsidR="0058516A" w:rsidRDefault="00FA5F45">
          <w:pPr>
            <w:pStyle w:val="6D6E5ACF151E4B7699931304B03D7BE5"/>
          </w:pPr>
          <w:r w:rsidRPr="00D45443">
            <w:rPr>
              <w:rStyle w:val="placeholder1Char"/>
            </w:rPr>
            <w:t>__________</w:t>
          </w:r>
        </w:p>
      </w:docPartBody>
    </w:docPart>
    <w:docPart>
      <w:docPartPr>
        <w:name w:val="5F15AEB714D64EBDB3F2FEDFCE17BBBB"/>
        <w:category>
          <w:name w:val="常规"/>
          <w:gallery w:val="placeholder"/>
        </w:category>
        <w:types>
          <w:type w:val="bbPlcHdr"/>
        </w:types>
        <w:behaviors>
          <w:behavior w:val="content"/>
        </w:behaviors>
        <w:guid w:val="{76B6622F-248B-4458-BEA8-AA4A38F044E4}"/>
      </w:docPartPr>
      <w:docPartBody>
        <w:p w:rsidR="0058516A" w:rsidRDefault="00FA5F45">
          <w:pPr>
            <w:pStyle w:val="5F15AEB714D64EBDB3F2FEDFCE17BBBB"/>
          </w:pPr>
          <w:r w:rsidRPr="00FB7304">
            <w:rPr>
              <w:rStyle w:val="placeholder1Char"/>
              <w:rFonts w:hint="eastAsia"/>
            </w:rPr>
            <w:t>__________</w:t>
          </w:r>
        </w:p>
      </w:docPartBody>
    </w:docPart>
    <w:docPart>
      <w:docPartPr>
        <w:name w:val="297C0AE8297344B1B7E12F91D38CA295"/>
        <w:category>
          <w:name w:val="常规"/>
          <w:gallery w:val="placeholder"/>
        </w:category>
        <w:types>
          <w:type w:val="bbPlcHdr"/>
        </w:types>
        <w:behaviors>
          <w:behavior w:val="content"/>
        </w:behaviors>
        <w:guid w:val="{3830AF36-EA78-4D6C-8153-FB33BC0B4346}"/>
      </w:docPartPr>
      <w:docPartBody>
        <w:p w:rsidR="0058516A" w:rsidRDefault="00FA5F45">
          <w:pPr>
            <w:pStyle w:val="297C0AE8297344B1B7E12F91D38CA295"/>
          </w:pPr>
          <w:r w:rsidRPr="00FB7304">
            <w:rPr>
              <w:rStyle w:val="placeholder1Char"/>
              <w:rFonts w:hint="eastAsia"/>
            </w:rPr>
            <w:t>__________</w:t>
          </w:r>
        </w:p>
      </w:docPartBody>
    </w:docPart>
    <w:docPart>
      <w:docPartPr>
        <w:name w:val="E79F73CCE86E48CA9FE5F8F1ECFB7108"/>
        <w:category>
          <w:name w:val="常规"/>
          <w:gallery w:val="placeholder"/>
        </w:category>
        <w:types>
          <w:type w:val="bbPlcHdr"/>
        </w:types>
        <w:behaviors>
          <w:behavior w:val="content"/>
        </w:behaviors>
        <w:guid w:val="{50B8FFE1-0367-4830-A515-666C5E54B4A6}"/>
      </w:docPartPr>
      <w:docPartBody>
        <w:p w:rsidR="0058516A" w:rsidRDefault="00FA5F45">
          <w:pPr>
            <w:pStyle w:val="E79F73CCE86E48CA9FE5F8F1ECFB7108"/>
          </w:pPr>
          <w:r w:rsidRPr="00FB7304">
            <w:rPr>
              <w:rStyle w:val="placeholder1Char"/>
            </w:rPr>
            <w:t>__________</w:t>
          </w:r>
        </w:p>
      </w:docPartBody>
    </w:docPart>
    <w:docPart>
      <w:docPartPr>
        <w:name w:val="244A8C5FC168459D8729B3615FFD9379"/>
        <w:category>
          <w:name w:val="常规"/>
          <w:gallery w:val="placeholder"/>
        </w:category>
        <w:types>
          <w:type w:val="bbPlcHdr"/>
        </w:types>
        <w:behaviors>
          <w:behavior w:val="content"/>
        </w:behaviors>
        <w:guid w:val="{740DB74C-103B-4DD8-BA55-C1B0749C8D2F}"/>
      </w:docPartPr>
      <w:docPartBody>
        <w:p w:rsidR="0058516A" w:rsidRDefault="00FA5F45">
          <w:pPr>
            <w:pStyle w:val="244A8C5FC168459D8729B3615FFD9379"/>
          </w:pPr>
          <w:r w:rsidRPr="00FB7304">
            <w:rPr>
              <w:rStyle w:val="placeholder1Char"/>
            </w:rPr>
            <w:t>__________</w:t>
          </w:r>
        </w:p>
      </w:docPartBody>
    </w:docPart>
    <w:docPart>
      <w:docPartPr>
        <w:name w:val="3242D66D627D499C9D354800D6A62A6B"/>
        <w:category>
          <w:name w:val="常规"/>
          <w:gallery w:val="placeholder"/>
        </w:category>
        <w:types>
          <w:type w:val="bbPlcHdr"/>
        </w:types>
        <w:behaviors>
          <w:behavior w:val="content"/>
        </w:behaviors>
        <w:guid w:val="{AB8A11D8-2328-4C88-BE5E-52A6472FC520}"/>
      </w:docPartPr>
      <w:docPartBody>
        <w:p w:rsidR="0058516A" w:rsidRDefault="00FA5F45">
          <w:pPr>
            <w:pStyle w:val="3242D66D627D499C9D354800D6A62A6B"/>
          </w:pPr>
          <w:r w:rsidRPr="00FB7304">
            <w:rPr>
              <w:rStyle w:val="placeholder1Char"/>
            </w:rPr>
            <w:t>__________</w:t>
          </w:r>
        </w:p>
      </w:docPartBody>
    </w:docPart>
    <w:docPart>
      <w:docPartPr>
        <w:name w:val="5FF0817E822543EFA998039568C96892"/>
        <w:category>
          <w:name w:val="常规"/>
          <w:gallery w:val="placeholder"/>
        </w:category>
        <w:types>
          <w:type w:val="bbPlcHdr"/>
        </w:types>
        <w:behaviors>
          <w:behavior w:val="content"/>
        </w:behaviors>
        <w:guid w:val="{21F29A3A-D955-4741-8A55-EB311331AF65}"/>
      </w:docPartPr>
      <w:docPartBody>
        <w:p w:rsidR="0058516A" w:rsidRDefault="00FA5F45">
          <w:pPr>
            <w:pStyle w:val="5FF0817E822543EFA998039568C96892"/>
          </w:pPr>
          <w:r w:rsidRPr="00FB7304">
            <w:rPr>
              <w:rStyle w:val="placeholder1Char"/>
            </w:rPr>
            <w:t>__________</w:t>
          </w:r>
        </w:p>
      </w:docPartBody>
    </w:docPart>
    <w:docPart>
      <w:docPartPr>
        <w:name w:val="9C0D8F7696B74267BBAC8A4B5930C89B"/>
        <w:category>
          <w:name w:val="常规"/>
          <w:gallery w:val="placeholder"/>
        </w:category>
        <w:types>
          <w:type w:val="bbPlcHdr"/>
        </w:types>
        <w:behaviors>
          <w:behavior w:val="content"/>
        </w:behaviors>
        <w:guid w:val="{59FD50A1-F3F8-4A6B-B0EC-6FC771C4E32F}"/>
      </w:docPartPr>
      <w:docPartBody>
        <w:p w:rsidR="0058516A" w:rsidRDefault="00FA5F45">
          <w:pPr>
            <w:pStyle w:val="9C0D8F7696B74267BBAC8A4B5930C89B"/>
          </w:pPr>
          <w:r w:rsidRPr="00FB7304">
            <w:rPr>
              <w:rStyle w:val="placeholder1Char"/>
            </w:rPr>
            <w:t>__________</w:t>
          </w:r>
        </w:p>
      </w:docPartBody>
    </w:docPart>
    <w:docPart>
      <w:docPartPr>
        <w:name w:val="70112ADFFD9A4212859CF6B5ACF1CC2A"/>
        <w:category>
          <w:name w:val="常规"/>
          <w:gallery w:val="placeholder"/>
        </w:category>
        <w:types>
          <w:type w:val="bbPlcHdr"/>
        </w:types>
        <w:behaviors>
          <w:behavior w:val="content"/>
        </w:behaviors>
        <w:guid w:val="{5E08C68E-A2DF-44BA-A45F-0E51B851C227}"/>
      </w:docPartPr>
      <w:docPartBody>
        <w:p w:rsidR="0058516A" w:rsidRDefault="00FA5F45">
          <w:pPr>
            <w:pStyle w:val="70112ADFFD9A4212859CF6B5ACF1CC2A"/>
          </w:pPr>
          <w:r w:rsidRPr="00FB7304">
            <w:rPr>
              <w:rStyle w:val="placeholder1Char"/>
            </w:rPr>
            <w:t>__________</w:t>
          </w:r>
        </w:p>
      </w:docPartBody>
    </w:docPart>
    <w:docPart>
      <w:docPartPr>
        <w:name w:val="912B711120614BB8A6C5F89C95F4D02D"/>
        <w:category>
          <w:name w:val="常规"/>
          <w:gallery w:val="placeholder"/>
        </w:category>
        <w:types>
          <w:type w:val="bbPlcHdr"/>
        </w:types>
        <w:behaviors>
          <w:behavior w:val="content"/>
        </w:behaviors>
        <w:guid w:val="{3A14E310-D6DC-430E-801E-62C911DA9AED}"/>
      </w:docPartPr>
      <w:docPartBody>
        <w:p w:rsidR="0058516A" w:rsidRDefault="00FA5F45">
          <w:pPr>
            <w:pStyle w:val="912B711120614BB8A6C5F89C95F4D02D"/>
          </w:pPr>
          <w:r w:rsidRPr="0008334C">
            <w:rPr>
              <w:rStyle w:val="placeholder1Char"/>
            </w:rPr>
            <w:t>__________</w:t>
          </w:r>
        </w:p>
      </w:docPartBody>
    </w:docPart>
    <w:docPart>
      <w:docPartPr>
        <w:name w:val="090B0C6BC88F409C8DFE8D82DC75B103"/>
        <w:category>
          <w:name w:val="常规"/>
          <w:gallery w:val="placeholder"/>
        </w:category>
        <w:types>
          <w:type w:val="bbPlcHdr"/>
        </w:types>
        <w:behaviors>
          <w:behavior w:val="content"/>
        </w:behaviors>
        <w:guid w:val="{EC64CDDF-C9EF-4D0B-AF21-13BCF0FA0B6A}"/>
      </w:docPartPr>
      <w:docPartBody>
        <w:p w:rsidR="0058516A" w:rsidRDefault="00FA5F45">
          <w:pPr>
            <w:pStyle w:val="090B0C6BC88F409C8DFE8D82DC75B103"/>
          </w:pPr>
          <w:r w:rsidRPr="0008334C">
            <w:rPr>
              <w:rStyle w:val="placeholder1Char"/>
            </w:rPr>
            <w:t>__________</w:t>
          </w:r>
        </w:p>
      </w:docPartBody>
    </w:docPart>
    <w:docPart>
      <w:docPartPr>
        <w:name w:val="368D87EC1A934EA0B8A7C41CC9A28712"/>
        <w:category>
          <w:name w:val="常规"/>
          <w:gallery w:val="placeholder"/>
        </w:category>
        <w:types>
          <w:type w:val="bbPlcHdr"/>
        </w:types>
        <w:behaviors>
          <w:behavior w:val="content"/>
        </w:behaviors>
        <w:guid w:val="{B7719B9A-6ACD-4883-95B0-1DF43CEDD241}"/>
      </w:docPartPr>
      <w:docPartBody>
        <w:p w:rsidR="0058516A" w:rsidRDefault="00FA5F45">
          <w:pPr>
            <w:pStyle w:val="368D87EC1A934EA0B8A7C41CC9A28712"/>
          </w:pPr>
          <w:r w:rsidRPr="005A4913">
            <w:rPr>
              <w:rStyle w:val="placeholder1Char"/>
            </w:rPr>
            <w:t>__________</w:t>
          </w:r>
        </w:p>
      </w:docPartBody>
    </w:docPart>
    <w:docPart>
      <w:docPartPr>
        <w:name w:val="34C82CBECEE4470C98876268AD2CBAA7"/>
        <w:category>
          <w:name w:val="常规"/>
          <w:gallery w:val="placeholder"/>
        </w:category>
        <w:types>
          <w:type w:val="bbPlcHdr"/>
        </w:types>
        <w:behaviors>
          <w:behavior w:val="content"/>
        </w:behaviors>
        <w:guid w:val="{C260839A-C5C3-4FF3-9B0E-908ADFFF3594}"/>
      </w:docPartPr>
      <w:docPartBody>
        <w:p w:rsidR="0058516A" w:rsidRDefault="00FA5F45">
          <w:pPr>
            <w:pStyle w:val="34C82CBECEE4470C98876268AD2CBAA7"/>
          </w:pPr>
          <w:r w:rsidRPr="005A4913">
            <w:rPr>
              <w:rStyle w:val="placeholder1Char"/>
            </w:rPr>
            <w:t>__________</w:t>
          </w:r>
        </w:p>
      </w:docPartBody>
    </w:docPart>
    <w:docPart>
      <w:docPartPr>
        <w:name w:val="0E65F9CE12A448E0BF125DCF56DEE4D4"/>
        <w:category>
          <w:name w:val="常规"/>
          <w:gallery w:val="placeholder"/>
        </w:category>
        <w:types>
          <w:type w:val="bbPlcHdr"/>
        </w:types>
        <w:behaviors>
          <w:behavior w:val="content"/>
        </w:behaviors>
        <w:guid w:val="{917B7961-3B4D-490D-9645-25FF8AD533EE}"/>
      </w:docPartPr>
      <w:docPartBody>
        <w:p w:rsidR="0058516A" w:rsidRDefault="00FA5F45">
          <w:pPr>
            <w:pStyle w:val="0E65F9CE12A448E0BF125DCF56DEE4D4"/>
          </w:pPr>
          <w:r w:rsidRPr="005A4913">
            <w:rPr>
              <w:rStyle w:val="placeholder1Char"/>
            </w:rPr>
            <w:t>__________</w:t>
          </w:r>
        </w:p>
      </w:docPartBody>
    </w:docPart>
    <w:docPart>
      <w:docPartPr>
        <w:name w:val="52CFCEABBC50424A844485C817F6CF96"/>
        <w:category>
          <w:name w:val="常规"/>
          <w:gallery w:val="placeholder"/>
        </w:category>
        <w:types>
          <w:type w:val="bbPlcHdr"/>
        </w:types>
        <w:behaviors>
          <w:behavior w:val="content"/>
        </w:behaviors>
        <w:guid w:val="{849FA563-7746-46EB-BB3A-D585BDAF851D}"/>
      </w:docPartPr>
      <w:docPartBody>
        <w:p w:rsidR="0058516A" w:rsidRDefault="00FA5F45">
          <w:pPr>
            <w:pStyle w:val="52CFCEABBC50424A844485C817F6CF96"/>
          </w:pPr>
          <w:r w:rsidRPr="005A4913">
            <w:rPr>
              <w:rStyle w:val="placeholder1Char"/>
            </w:rPr>
            <w:t>__________</w:t>
          </w:r>
        </w:p>
      </w:docPartBody>
    </w:docPart>
    <w:docPart>
      <w:docPartPr>
        <w:name w:val="47F3F7F1B1564D498275CD5D79FA7680"/>
        <w:category>
          <w:name w:val="常规"/>
          <w:gallery w:val="placeholder"/>
        </w:category>
        <w:types>
          <w:type w:val="bbPlcHdr"/>
        </w:types>
        <w:behaviors>
          <w:behavior w:val="content"/>
        </w:behaviors>
        <w:guid w:val="{529FA216-A55A-41CD-81CC-96F76F9ED733}"/>
      </w:docPartPr>
      <w:docPartBody>
        <w:p w:rsidR="0058516A" w:rsidRDefault="00FA5F45">
          <w:pPr>
            <w:pStyle w:val="47F3F7F1B1564D498275CD5D79FA7680"/>
          </w:pPr>
          <w:r w:rsidRPr="00A95EFC">
            <w:rPr>
              <w:rStyle w:val="placeholder1Char"/>
            </w:rPr>
            <w:t>____________________________________________________________</w:t>
          </w:r>
        </w:p>
      </w:docPartBody>
    </w:docPart>
    <w:docPart>
      <w:docPartPr>
        <w:name w:val="8696130FEB704420A6475DC69F14B5D2"/>
        <w:category>
          <w:name w:val="常规"/>
          <w:gallery w:val="placeholder"/>
        </w:category>
        <w:types>
          <w:type w:val="bbPlcHdr"/>
        </w:types>
        <w:behaviors>
          <w:behavior w:val="content"/>
        </w:behaviors>
        <w:guid w:val="{059DCEDA-AE34-45CE-8699-C413E8057210}"/>
      </w:docPartPr>
      <w:docPartBody>
        <w:p w:rsidR="0058516A" w:rsidRDefault="00FA5F45">
          <w:pPr>
            <w:pStyle w:val="8696130FEB704420A6475DC69F14B5D2"/>
          </w:pPr>
          <w:r w:rsidRPr="005A4913">
            <w:rPr>
              <w:rStyle w:val="placeholder1Char"/>
            </w:rPr>
            <w:t>_______</w:t>
          </w:r>
        </w:p>
      </w:docPartBody>
    </w:docPart>
    <w:docPart>
      <w:docPartPr>
        <w:name w:val="6FFEF91E64624DA7A86F35B8CECF963C"/>
        <w:category>
          <w:name w:val="常规"/>
          <w:gallery w:val="placeholder"/>
        </w:category>
        <w:types>
          <w:type w:val="bbPlcHdr"/>
        </w:types>
        <w:behaviors>
          <w:behavior w:val="content"/>
        </w:behaviors>
        <w:guid w:val="{812F28AC-38E9-4978-9301-50994718EBD1}"/>
      </w:docPartPr>
      <w:docPartBody>
        <w:p w:rsidR="0058516A" w:rsidRDefault="00FA5F45">
          <w:pPr>
            <w:pStyle w:val="6FFEF91E64624DA7A86F35B8CECF963C"/>
          </w:pPr>
          <w:r w:rsidRPr="005A4913">
            <w:rPr>
              <w:rStyle w:val="placeholder1Char"/>
            </w:rPr>
            <w:t>________</w:t>
          </w:r>
        </w:p>
      </w:docPartBody>
    </w:docPart>
    <w:docPart>
      <w:docPartPr>
        <w:name w:val="2DAFD75343D74AC6A85894C82D13E608"/>
        <w:category>
          <w:name w:val="常规"/>
          <w:gallery w:val="placeholder"/>
        </w:category>
        <w:types>
          <w:type w:val="bbPlcHdr"/>
        </w:types>
        <w:behaviors>
          <w:behavior w:val="content"/>
        </w:behaviors>
        <w:guid w:val="{E78BE729-DFF8-4C39-A402-101E264DFA53}"/>
      </w:docPartPr>
      <w:docPartBody>
        <w:p w:rsidR="0058516A" w:rsidRDefault="00FA5F45">
          <w:pPr>
            <w:pStyle w:val="2DAFD75343D74AC6A85894C82D13E608"/>
          </w:pPr>
          <w:r w:rsidRPr="005A4913">
            <w:rPr>
              <w:rStyle w:val="placeholder1Char"/>
            </w:rPr>
            <w:t>________</w:t>
          </w:r>
        </w:p>
      </w:docPartBody>
    </w:docPart>
    <w:docPart>
      <w:docPartPr>
        <w:name w:val="F82B66279C6446B18F31973F768DF376"/>
        <w:category>
          <w:name w:val="常规"/>
          <w:gallery w:val="placeholder"/>
        </w:category>
        <w:types>
          <w:type w:val="bbPlcHdr"/>
        </w:types>
        <w:behaviors>
          <w:behavior w:val="content"/>
        </w:behaviors>
        <w:guid w:val="{961C533E-A021-463A-B1E2-93CFFCAB141F}"/>
      </w:docPartPr>
      <w:docPartBody>
        <w:p w:rsidR="0058516A" w:rsidRDefault="00FA5F45">
          <w:pPr>
            <w:pStyle w:val="F82B66279C6446B18F31973F768DF376"/>
          </w:pPr>
          <w:r w:rsidRPr="005A4913">
            <w:rPr>
              <w:rStyle w:val="placeholder1Char"/>
            </w:rPr>
            <w:t>________</w:t>
          </w:r>
        </w:p>
      </w:docPartBody>
    </w:docPart>
    <w:docPart>
      <w:docPartPr>
        <w:name w:val="8F341BF5BF7B4C83B89C730141578CFC"/>
        <w:category>
          <w:name w:val="常规"/>
          <w:gallery w:val="placeholder"/>
        </w:category>
        <w:types>
          <w:type w:val="bbPlcHdr"/>
        </w:types>
        <w:behaviors>
          <w:behavior w:val="content"/>
        </w:behaviors>
        <w:guid w:val="{60808BD3-2BAC-4E62-B9AF-26AE8F43BC3F}"/>
      </w:docPartPr>
      <w:docPartBody>
        <w:p w:rsidR="0058516A" w:rsidRDefault="00FA5F45">
          <w:pPr>
            <w:pStyle w:val="8F341BF5BF7B4C83B89C730141578CFC"/>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CA4955F8ED3F4E70B45B069C8B79F3E3"/>
        <w:category>
          <w:name w:val="常规"/>
          <w:gallery w:val="placeholder"/>
        </w:category>
        <w:types>
          <w:type w:val="bbPlcHdr"/>
        </w:types>
        <w:behaviors>
          <w:behavior w:val="content"/>
        </w:behaviors>
        <w:guid w:val="{6BC1C9D9-AEF9-4150-B7F8-51EBE7860B95}"/>
      </w:docPartPr>
      <w:docPartBody>
        <w:p w:rsidR="0058516A" w:rsidRDefault="00FA5F45">
          <w:pPr>
            <w:pStyle w:val="CA4955F8ED3F4E70B45B069C8B79F3E3"/>
          </w:pPr>
          <w:r w:rsidRPr="005A4913">
            <w:rPr>
              <w:rStyle w:val="placeholder1Char"/>
              <w:rFonts w:hint="eastAsia"/>
            </w:rPr>
            <w:t>选择</w:t>
          </w:r>
        </w:p>
      </w:docPartBody>
    </w:docPart>
    <w:docPart>
      <w:docPartPr>
        <w:name w:val="67ED80101B1D47B7B537DEA4FF0F301B"/>
        <w:category>
          <w:name w:val="常规"/>
          <w:gallery w:val="placeholder"/>
        </w:category>
        <w:types>
          <w:type w:val="bbPlcHdr"/>
        </w:types>
        <w:behaviors>
          <w:behavior w:val="content"/>
        </w:behaviors>
        <w:guid w:val="{634B0C91-80D8-47D3-9859-21F63C110EB3}"/>
      </w:docPartPr>
      <w:docPartBody>
        <w:p w:rsidR="0058516A" w:rsidRDefault="00FA5F45">
          <w:pPr>
            <w:pStyle w:val="67ED80101B1D47B7B537DEA4FF0F301B"/>
          </w:pPr>
          <w:r w:rsidRPr="005A4913">
            <w:rPr>
              <w:rStyle w:val="placeholder1Char"/>
              <w:rFonts w:hint="eastAsia"/>
            </w:rPr>
            <w:t>选择</w:t>
          </w:r>
        </w:p>
      </w:docPartBody>
    </w:docPart>
    <w:docPart>
      <w:docPartPr>
        <w:name w:val="35D357105E5F4C51A8D3A9AEBFA6D9B7"/>
        <w:category>
          <w:name w:val="常规"/>
          <w:gallery w:val="placeholder"/>
        </w:category>
        <w:types>
          <w:type w:val="bbPlcHdr"/>
        </w:types>
        <w:behaviors>
          <w:behavior w:val="content"/>
        </w:behaviors>
        <w:guid w:val="{CE418534-D8AC-496E-9395-29882922F530}"/>
      </w:docPartPr>
      <w:docPartBody>
        <w:p w:rsidR="0058516A" w:rsidRDefault="00FA5F45">
          <w:pPr>
            <w:pStyle w:val="35D357105E5F4C51A8D3A9AEBFA6D9B7"/>
          </w:pPr>
          <w:r w:rsidRPr="005A4913">
            <w:rPr>
              <w:rStyle w:val="placeholder1Char"/>
              <w:rFonts w:hint="eastAsia"/>
            </w:rPr>
            <w:t>选择</w:t>
          </w:r>
        </w:p>
      </w:docPartBody>
    </w:docPart>
    <w:docPart>
      <w:docPartPr>
        <w:name w:val="3F120DCCECFC4A47B2842EF0A94E5742"/>
        <w:category>
          <w:name w:val="常规"/>
          <w:gallery w:val="placeholder"/>
        </w:category>
        <w:types>
          <w:type w:val="bbPlcHdr"/>
        </w:types>
        <w:behaviors>
          <w:behavior w:val="content"/>
        </w:behaviors>
        <w:guid w:val="{66FBBD03-1C21-4656-AB04-69DC97BC3E61}"/>
      </w:docPartPr>
      <w:docPartBody>
        <w:p w:rsidR="0058516A" w:rsidRDefault="00FA5F45">
          <w:pPr>
            <w:pStyle w:val="3F120DCCECFC4A47B2842EF0A94E5742"/>
          </w:pPr>
          <w:r w:rsidRPr="005A4913">
            <w:rPr>
              <w:rStyle w:val="placeholder1Char"/>
              <w:rFonts w:hint="eastAsia"/>
            </w:rPr>
            <w:t>选择</w:t>
          </w:r>
        </w:p>
      </w:docPartBody>
    </w:docPart>
    <w:docPart>
      <w:docPartPr>
        <w:name w:val="2355E3A0AA5640D2A1D9991FC8724870"/>
        <w:category>
          <w:name w:val="常规"/>
          <w:gallery w:val="placeholder"/>
        </w:category>
        <w:types>
          <w:type w:val="bbPlcHdr"/>
        </w:types>
        <w:behaviors>
          <w:behavior w:val="content"/>
        </w:behaviors>
        <w:guid w:val="{D42FDB3F-E884-4543-A94A-E9037EFEC5E8}"/>
      </w:docPartPr>
      <w:docPartBody>
        <w:p w:rsidR="0058516A" w:rsidRDefault="00FA5F45">
          <w:pPr>
            <w:pStyle w:val="2355E3A0AA5640D2A1D9991FC8724870"/>
          </w:pPr>
          <w:r w:rsidRPr="005A4913">
            <w:rPr>
              <w:rStyle w:val="placeholder1Char"/>
              <w:rFonts w:hint="eastAsia"/>
            </w:rPr>
            <w:t>选择</w:t>
          </w:r>
        </w:p>
      </w:docPartBody>
    </w:docPart>
    <w:docPart>
      <w:docPartPr>
        <w:name w:val="CCCC7E884F0745D3AC3AB1F76AA2FD11"/>
        <w:category>
          <w:name w:val="常规"/>
          <w:gallery w:val="placeholder"/>
        </w:category>
        <w:types>
          <w:type w:val="bbPlcHdr"/>
        </w:types>
        <w:behaviors>
          <w:behavior w:val="content"/>
        </w:behaviors>
        <w:guid w:val="{4E9E7A63-3ED7-4ED2-9C01-972E259ECD04}"/>
      </w:docPartPr>
      <w:docPartBody>
        <w:p w:rsidR="0058516A" w:rsidRDefault="00FA5F45">
          <w:pPr>
            <w:pStyle w:val="CCCC7E884F0745D3AC3AB1F76AA2FD11"/>
          </w:pPr>
          <w:r w:rsidRPr="005A4913">
            <w:rPr>
              <w:rStyle w:val="placeholder1Char"/>
              <w:rFonts w:hint="eastAsia"/>
            </w:rPr>
            <w:t>选择</w:t>
          </w:r>
        </w:p>
      </w:docPartBody>
    </w:docPart>
    <w:docPart>
      <w:docPartPr>
        <w:name w:val="B13546AC7CE04CCA9BDF924D7EB1E904"/>
        <w:category>
          <w:name w:val="常规"/>
          <w:gallery w:val="placeholder"/>
        </w:category>
        <w:types>
          <w:type w:val="bbPlcHdr"/>
        </w:types>
        <w:behaviors>
          <w:behavior w:val="content"/>
        </w:behaviors>
        <w:guid w:val="{DA5BF709-E6CD-40FA-879C-F6216D100854}"/>
      </w:docPartPr>
      <w:docPartBody>
        <w:p w:rsidR="0058516A" w:rsidRDefault="00FA5F45">
          <w:pPr>
            <w:pStyle w:val="B13546AC7CE04CCA9BDF924D7EB1E904"/>
          </w:pPr>
          <w:r w:rsidRPr="005A4913">
            <w:rPr>
              <w:rStyle w:val="placeholder1Char"/>
              <w:rFonts w:hint="eastAsia"/>
            </w:rPr>
            <w:t>选择</w:t>
          </w:r>
        </w:p>
      </w:docPartBody>
    </w:docPart>
    <w:docPart>
      <w:docPartPr>
        <w:name w:val="98729BB8C0D94E2EA55F5977E3DDBDBB"/>
        <w:category>
          <w:name w:val="常规"/>
          <w:gallery w:val="placeholder"/>
        </w:category>
        <w:types>
          <w:type w:val="bbPlcHdr"/>
        </w:types>
        <w:behaviors>
          <w:behavior w:val="content"/>
        </w:behaviors>
        <w:guid w:val="{698EE6FA-1A6E-4AD7-B64E-34E8C647E5A2}"/>
      </w:docPartPr>
      <w:docPartBody>
        <w:p w:rsidR="0058516A" w:rsidRDefault="00FA5F45">
          <w:pPr>
            <w:pStyle w:val="98729BB8C0D94E2EA55F5977E3DDBDBB"/>
          </w:pPr>
          <w:r w:rsidRPr="005A4913">
            <w:rPr>
              <w:rStyle w:val="placeholder1Char"/>
              <w:rFonts w:hint="eastAsia"/>
            </w:rPr>
            <w:t>选择</w:t>
          </w:r>
        </w:p>
      </w:docPartBody>
    </w:docPart>
    <w:docPart>
      <w:docPartPr>
        <w:name w:val="89B76B6038CE4796B101A45AB39116E1"/>
        <w:category>
          <w:name w:val="常规"/>
          <w:gallery w:val="placeholder"/>
        </w:category>
        <w:types>
          <w:type w:val="bbPlcHdr"/>
        </w:types>
        <w:behaviors>
          <w:behavior w:val="content"/>
        </w:behaviors>
        <w:guid w:val="{5074A236-7BBE-459C-86FD-CA19D6BAF91D}"/>
      </w:docPartPr>
      <w:docPartBody>
        <w:p w:rsidR="0058516A" w:rsidRDefault="00FA5F45">
          <w:pPr>
            <w:pStyle w:val="89B76B6038CE4796B101A45AB39116E1"/>
          </w:pPr>
          <w:r w:rsidRPr="00A83070">
            <w:rPr>
              <w:rStyle w:val="placeholder2Char"/>
              <w:rFonts w:hint="eastAsia"/>
            </w:rPr>
            <w:t>挂牌公司应当披露公司治理的基本状况，列示公司本年度内建立的各项公司治理制度。</w:t>
          </w:r>
        </w:p>
      </w:docPartBody>
    </w:docPart>
    <w:docPart>
      <w:docPartPr>
        <w:name w:val="E8A45FE77F9A498787D223F72C666CF9"/>
        <w:category>
          <w:name w:val="常规"/>
          <w:gallery w:val="placeholder"/>
        </w:category>
        <w:types>
          <w:type w:val="bbPlcHdr"/>
        </w:types>
        <w:behaviors>
          <w:behavior w:val="content"/>
        </w:behaviors>
        <w:guid w:val="{DD7EBE19-0219-4051-BF2A-8A709165FEC7}"/>
      </w:docPartPr>
      <w:docPartBody>
        <w:p w:rsidR="0058516A" w:rsidRDefault="00FA5F45">
          <w:pPr>
            <w:pStyle w:val="E8A45FE77F9A498787D223F72C666CF9"/>
          </w:pPr>
          <w:r w:rsidRPr="00A83070">
            <w:rPr>
              <w:rStyle w:val="placeholder2Char"/>
              <w:rFonts w:hint="eastAsia"/>
            </w:rPr>
            <w:t>说明治理结构如何确保所有股东，特别是中小股东充分行使其合法权利。</w:t>
          </w:r>
        </w:p>
      </w:docPartBody>
    </w:docPart>
    <w:docPart>
      <w:docPartPr>
        <w:name w:val="E6DE94AF50BB4AD8B08A02912D549DEA"/>
        <w:category>
          <w:name w:val="常规"/>
          <w:gallery w:val="placeholder"/>
        </w:category>
        <w:types>
          <w:type w:val="bbPlcHdr"/>
        </w:types>
        <w:behaviors>
          <w:behavior w:val="content"/>
        </w:behaviors>
        <w:guid w:val="{510A7BC5-6BA1-4665-B8E4-26687B892A9B}"/>
      </w:docPartPr>
      <w:docPartBody>
        <w:p w:rsidR="0058516A" w:rsidRDefault="00FA5F45">
          <w:pPr>
            <w:pStyle w:val="E6DE94AF50BB4AD8B08A02912D549DEA"/>
          </w:pPr>
          <w:r w:rsidRPr="00A83070">
            <w:rPr>
              <w:rStyle w:val="placeholder2Char"/>
              <w:rFonts w:hint="eastAsia"/>
            </w:rPr>
            <w:t>说明公司重要的人事变动、对外投资、融资、关联交易、担保等事项履行规定程序的评估意见。</w:t>
          </w:r>
        </w:p>
      </w:docPartBody>
    </w:docPart>
    <w:docPart>
      <w:docPartPr>
        <w:name w:val="5A8BCACE855944A68963C7DC32FE2924"/>
        <w:category>
          <w:name w:val="常规"/>
          <w:gallery w:val="placeholder"/>
        </w:category>
        <w:types>
          <w:type w:val="bbPlcHdr"/>
        </w:types>
        <w:behaviors>
          <w:behavior w:val="content"/>
        </w:behaviors>
        <w:guid w:val="{5E1FFF5E-DD45-42A0-94E8-C7C431CCB715}"/>
      </w:docPartPr>
      <w:docPartBody>
        <w:p w:rsidR="0058516A" w:rsidRDefault="00FA5F45">
          <w:pPr>
            <w:pStyle w:val="5A8BCACE855944A68963C7DC32FE292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AC59FC04901B46508D466BB60927EF50"/>
        <w:category>
          <w:name w:val="常规"/>
          <w:gallery w:val="placeholder"/>
        </w:category>
        <w:types>
          <w:type w:val="bbPlcHdr"/>
        </w:types>
        <w:behaviors>
          <w:behavior w:val="content"/>
        </w:behaviors>
        <w:guid w:val="{A3531015-70BF-4689-AF92-B1912534B095}"/>
      </w:docPartPr>
      <w:docPartBody>
        <w:p w:rsidR="0058516A" w:rsidRDefault="00FA5F45">
          <w:pPr>
            <w:pStyle w:val="AC59FC04901B46508D466BB60927EF50"/>
          </w:pPr>
          <w:r w:rsidRPr="005A4913">
            <w:rPr>
              <w:rStyle w:val="placeholder1Char"/>
            </w:rPr>
            <w:t>____________</w:t>
          </w:r>
        </w:p>
      </w:docPartBody>
    </w:docPart>
    <w:docPart>
      <w:docPartPr>
        <w:name w:val="3ED9DFFE2EEF4C7492221DF306C536B9"/>
        <w:category>
          <w:name w:val="常规"/>
          <w:gallery w:val="placeholder"/>
        </w:category>
        <w:types>
          <w:type w:val="bbPlcHdr"/>
        </w:types>
        <w:behaviors>
          <w:behavior w:val="content"/>
        </w:behaviors>
        <w:guid w:val="{A5714AC7-1593-464E-88F5-F0849A7F1AFF}"/>
      </w:docPartPr>
      <w:docPartBody>
        <w:p w:rsidR="0058516A" w:rsidRDefault="00FA5F45">
          <w:pPr>
            <w:pStyle w:val="3ED9DFFE2EEF4C7492221DF306C536B9"/>
          </w:pPr>
          <w:r w:rsidRPr="005A4913">
            <w:rPr>
              <w:rStyle w:val="placeholder1Char"/>
            </w:rPr>
            <w:t>_______</w:t>
          </w:r>
        </w:p>
      </w:docPartBody>
    </w:docPart>
    <w:docPart>
      <w:docPartPr>
        <w:name w:val="72F8BED7E4684CE5951A7EBA39828268"/>
        <w:category>
          <w:name w:val="常规"/>
          <w:gallery w:val="placeholder"/>
        </w:category>
        <w:types>
          <w:type w:val="bbPlcHdr"/>
        </w:types>
        <w:behaviors>
          <w:behavior w:val="content"/>
        </w:behaviors>
        <w:guid w:val="{9149EFE3-E1BF-4E26-8C82-6F19C22AB111}"/>
      </w:docPartPr>
      <w:docPartBody>
        <w:p w:rsidR="0058516A" w:rsidRDefault="00FA5F45">
          <w:pPr>
            <w:pStyle w:val="72F8BED7E4684CE5951A7EBA39828268"/>
          </w:pPr>
          <w:r w:rsidRPr="005A4913">
            <w:rPr>
              <w:rStyle w:val="placeholder1Char"/>
            </w:rPr>
            <w:t>________________________</w:t>
          </w:r>
        </w:p>
      </w:docPartBody>
    </w:docPart>
    <w:docPart>
      <w:docPartPr>
        <w:name w:val="80EE7EA60ED140B89F37D5BF9335A970"/>
        <w:category>
          <w:name w:val="常规"/>
          <w:gallery w:val="placeholder"/>
        </w:category>
        <w:types>
          <w:type w:val="bbPlcHdr"/>
        </w:types>
        <w:behaviors>
          <w:behavior w:val="content"/>
        </w:behaviors>
        <w:guid w:val="{5AD9955E-9F59-4B8B-813D-47842512CBEC}"/>
      </w:docPartPr>
      <w:docPartBody>
        <w:p w:rsidR="0058516A" w:rsidRDefault="00FA5F45">
          <w:pPr>
            <w:pStyle w:val="80EE7EA60ED140B89F37D5BF9335A970"/>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CA750095F34A4A7890E6F9A808CA3034"/>
        <w:category>
          <w:name w:val="常规"/>
          <w:gallery w:val="placeholder"/>
        </w:category>
        <w:types>
          <w:type w:val="bbPlcHdr"/>
        </w:types>
        <w:behaviors>
          <w:behavior w:val="content"/>
        </w:behaviors>
        <w:guid w:val="{4248F947-97BF-47E5-AC47-74BD3306741F}"/>
      </w:docPartPr>
      <w:docPartBody>
        <w:p w:rsidR="0058516A" w:rsidRDefault="00FA5F45">
          <w:pPr>
            <w:pStyle w:val="CA750095F34A4A7890E6F9A808CA3034"/>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43E46950AB274BE1859F7E2EBCD1FB98"/>
        <w:category>
          <w:name w:val="常规"/>
          <w:gallery w:val="placeholder"/>
        </w:category>
        <w:types>
          <w:type w:val="bbPlcHdr"/>
        </w:types>
        <w:behaviors>
          <w:behavior w:val="content"/>
        </w:behaviors>
        <w:guid w:val="{824D5263-B633-45DE-BE2B-618CB9DDA396}"/>
      </w:docPartPr>
      <w:docPartBody>
        <w:p w:rsidR="0058516A" w:rsidRDefault="00FA5F45">
          <w:pPr>
            <w:pStyle w:val="43E46950AB274BE1859F7E2EBCD1FB98"/>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4E6326C8507E468BB1AD0B0F24D3FECB"/>
        <w:category>
          <w:name w:val="常规"/>
          <w:gallery w:val="placeholder"/>
        </w:category>
        <w:types>
          <w:type w:val="bbPlcHdr"/>
        </w:types>
        <w:behaviors>
          <w:behavior w:val="content"/>
        </w:behaviors>
        <w:guid w:val="{596F486F-986A-4848-BD66-22F18489F751}"/>
      </w:docPartPr>
      <w:docPartBody>
        <w:p w:rsidR="0058516A" w:rsidRDefault="00FA5F45">
          <w:pPr>
            <w:pStyle w:val="4E6326C8507E468BB1AD0B0F24D3FECB"/>
          </w:pPr>
          <w:r w:rsidRPr="00A83070">
            <w:rPr>
              <w:rStyle w:val="placeholder1Char"/>
              <w:rFonts w:hint="eastAsia"/>
            </w:rPr>
            <w:t>_____________________________________</w:t>
          </w:r>
        </w:p>
      </w:docPartBody>
    </w:docPart>
    <w:docPart>
      <w:docPartPr>
        <w:name w:val="1F9E38AE5EF64D2694709986CC69C611"/>
        <w:category>
          <w:name w:val="常规"/>
          <w:gallery w:val="placeholder"/>
        </w:category>
        <w:types>
          <w:type w:val="bbPlcHdr"/>
        </w:types>
        <w:behaviors>
          <w:behavior w:val="content"/>
        </w:behaviors>
        <w:guid w:val="{2FBB0BCE-27DD-4CEA-BB60-DF6C2216255C}"/>
      </w:docPartPr>
      <w:docPartBody>
        <w:p w:rsidR="0058516A" w:rsidRDefault="00FA5F45">
          <w:pPr>
            <w:pStyle w:val="1F9E38AE5EF64D2694709986CC69C611"/>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3F4C1E2CB3D0488C900C2710EFAB7261"/>
        <w:category>
          <w:name w:val="常规"/>
          <w:gallery w:val="placeholder"/>
        </w:category>
        <w:types>
          <w:type w:val="bbPlcHdr"/>
        </w:types>
        <w:behaviors>
          <w:behavior w:val="content"/>
        </w:behaviors>
        <w:guid w:val="{22AA6848-5219-451B-8AF4-7A0AE6DCF7D8}"/>
      </w:docPartPr>
      <w:docPartBody>
        <w:p w:rsidR="0058516A" w:rsidRDefault="00FA5F45">
          <w:pPr>
            <w:pStyle w:val="3F4C1E2CB3D0488C900C2710EFAB7261"/>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1BF3B5AC99AD43D7A8FA65C6A9CA356D"/>
        <w:category>
          <w:name w:val="常规"/>
          <w:gallery w:val="placeholder"/>
        </w:category>
        <w:types>
          <w:type w:val="bbPlcHdr"/>
        </w:types>
        <w:behaviors>
          <w:behavior w:val="content"/>
        </w:behaviors>
        <w:guid w:val="{68550C5C-0669-4945-B791-FEC11ED9E1F4}"/>
      </w:docPartPr>
      <w:docPartBody>
        <w:p w:rsidR="0058516A" w:rsidRDefault="00FA5F45">
          <w:pPr>
            <w:pStyle w:val="1BF3B5AC99AD43D7A8FA65C6A9CA356D"/>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32BB22C1C8047ADA6A56EDC446F8455"/>
        <w:category>
          <w:name w:val="常规"/>
          <w:gallery w:val="placeholder"/>
        </w:category>
        <w:types>
          <w:type w:val="bbPlcHdr"/>
        </w:types>
        <w:behaviors>
          <w:behavior w:val="content"/>
        </w:behaviors>
        <w:guid w:val="{99547BFC-56E2-4397-89B7-7597D09AA41F}"/>
      </w:docPartPr>
      <w:docPartBody>
        <w:p w:rsidR="0058516A" w:rsidRDefault="00FA5F45">
          <w:pPr>
            <w:pStyle w:val="732BB22C1C8047ADA6A56EDC446F8455"/>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B5232DDBE3046CCBA1B3A66D6F989F4"/>
        <w:category>
          <w:name w:val="常规"/>
          <w:gallery w:val="placeholder"/>
        </w:category>
        <w:types>
          <w:type w:val="bbPlcHdr"/>
        </w:types>
        <w:behaviors>
          <w:behavior w:val="content"/>
        </w:behaviors>
        <w:guid w:val="{071383AF-EA90-46D6-9682-789D5EE19E26}"/>
      </w:docPartPr>
      <w:docPartBody>
        <w:p w:rsidR="0058516A" w:rsidRDefault="00FA5F45">
          <w:pPr>
            <w:pStyle w:val="CB5232DDBE3046CCBA1B3A66D6F989F4"/>
          </w:pPr>
          <w:r w:rsidRPr="005A4913">
            <w:rPr>
              <w:rStyle w:val="placeholder1Char"/>
              <w:rFonts w:hint="eastAsia"/>
            </w:rPr>
            <w:t>选择</w:t>
          </w:r>
        </w:p>
      </w:docPartBody>
    </w:docPart>
    <w:docPart>
      <w:docPartPr>
        <w:name w:val="59C4C09767E043439A81F9B32D15E38B"/>
        <w:category>
          <w:name w:val="常规"/>
          <w:gallery w:val="placeholder"/>
        </w:category>
        <w:types>
          <w:type w:val="bbPlcHdr"/>
        </w:types>
        <w:behaviors>
          <w:behavior w:val="content"/>
        </w:behaviors>
        <w:guid w:val="{4360BD18-4B00-4C7E-B01E-13931979C390}"/>
      </w:docPartPr>
      <w:docPartBody>
        <w:p w:rsidR="0058516A" w:rsidRDefault="00FA5F45">
          <w:pPr>
            <w:pStyle w:val="59C4C09767E043439A81F9B32D15E38B"/>
          </w:pPr>
          <w:r w:rsidRPr="005A4913">
            <w:rPr>
              <w:rStyle w:val="placeholder1Char"/>
            </w:rPr>
            <w:t>____________</w:t>
          </w:r>
        </w:p>
      </w:docPartBody>
    </w:docPart>
    <w:docPart>
      <w:docPartPr>
        <w:name w:val="C865797A04B44C97A15255111165A7EC"/>
        <w:category>
          <w:name w:val="常规"/>
          <w:gallery w:val="placeholder"/>
        </w:category>
        <w:types>
          <w:type w:val="bbPlcHdr"/>
        </w:types>
        <w:behaviors>
          <w:behavior w:val="content"/>
        </w:behaviors>
        <w:guid w:val="{88EA71EC-1883-48BE-8EC5-87C80404CFA3}"/>
      </w:docPartPr>
      <w:docPartBody>
        <w:p w:rsidR="0058516A" w:rsidRDefault="00FA5F45">
          <w:pPr>
            <w:pStyle w:val="C865797A04B44C97A15255111165A7EC"/>
          </w:pPr>
          <w:r w:rsidRPr="005A4913">
            <w:rPr>
              <w:rStyle w:val="placeholder1Char"/>
            </w:rPr>
            <w:t>____________</w:t>
          </w:r>
        </w:p>
      </w:docPartBody>
    </w:docPart>
    <w:docPart>
      <w:docPartPr>
        <w:name w:val="CDECF948FC044B8ABCE888E986DE81EC"/>
        <w:category>
          <w:name w:val="常规"/>
          <w:gallery w:val="placeholder"/>
        </w:category>
        <w:types>
          <w:type w:val="bbPlcHdr"/>
        </w:types>
        <w:behaviors>
          <w:behavior w:val="content"/>
        </w:behaviors>
        <w:guid w:val="{A2CC324B-AA3E-4D32-9C64-3698423D44B7}"/>
      </w:docPartPr>
      <w:docPartBody>
        <w:p w:rsidR="0058516A" w:rsidRDefault="00FA5F45">
          <w:pPr>
            <w:pStyle w:val="CDECF948FC044B8ABCE888E986DE81EC"/>
          </w:pPr>
          <w:r w:rsidRPr="005A4913">
            <w:rPr>
              <w:rStyle w:val="placeholder1Char"/>
            </w:rPr>
            <w:t>____________</w:t>
          </w:r>
        </w:p>
      </w:docPartBody>
    </w:docPart>
    <w:docPart>
      <w:docPartPr>
        <w:name w:val="09BC95DB2C264927B14B4B85E751BF69"/>
        <w:category>
          <w:name w:val="常规"/>
          <w:gallery w:val="placeholder"/>
        </w:category>
        <w:types>
          <w:type w:val="bbPlcHdr"/>
        </w:types>
        <w:behaviors>
          <w:behavior w:val="content"/>
        </w:behaviors>
        <w:guid w:val="{143F0A3C-036F-4761-95A2-CB347D3333FC}"/>
      </w:docPartPr>
      <w:docPartBody>
        <w:p w:rsidR="0058516A" w:rsidRDefault="00FA5F45">
          <w:pPr>
            <w:pStyle w:val="09BC95DB2C264927B14B4B85E751BF69"/>
          </w:pPr>
          <w:r w:rsidRPr="005A4913">
            <w:rPr>
              <w:rStyle w:val="placeholder1Char"/>
            </w:rPr>
            <w:t>____________</w:t>
          </w:r>
        </w:p>
      </w:docPartBody>
    </w:docPart>
    <w:docPart>
      <w:docPartPr>
        <w:name w:val="1BA5FC406BFE42A99E0F42E5E7791A08"/>
        <w:category>
          <w:name w:val="常规"/>
          <w:gallery w:val="placeholder"/>
        </w:category>
        <w:types>
          <w:type w:val="bbPlcHdr"/>
        </w:types>
        <w:behaviors>
          <w:behavior w:val="content"/>
        </w:behaviors>
        <w:guid w:val="{A7F4DF1E-0576-4AAC-B0E7-601D4900858A}"/>
      </w:docPartPr>
      <w:docPartBody>
        <w:p w:rsidR="0058516A" w:rsidRDefault="00FA5F45">
          <w:pPr>
            <w:pStyle w:val="1BA5FC406BFE42A99E0F42E5E7791A0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0A3C2DBB6BBA4AE3BE32A2DE80CB2E25"/>
        <w:category>
          <w:name w:val="常规"/>
          <w:gallery w:val="placeholder"/>
        </w:category>
        <w:types>
          <w:type w:val="bbPlcHdr"/>
        </w:types>
        <w:behaviors>
          <w:behavior w:val="content"/>
        </w:behaviors>
        <w:guid w:val="{7F92EB38-4688-4A26-8C61-30FDC844C80C}"/>
      </w:docPartPr>
      <w:docPartBody>
        <w:p w:rsidR="0058516A" w:rsidRDefault="00FA5F45">
          <w:pPr>
            <w:pStyle w:val="0A3C2DBB6BBA4AE3BE32A2DE80CB2E25"/>
          </w:pPr>
          <w:r w:rsidRPr="005A4913">
            <w:rPr>
              <w:rStyle w:val="placeholder1Char"/>
            </w:rPr>
            <w:t>____________</w:t>
          </w:r>
        </w:p>
      </w:docPartBody>
    </w:docPart>
    <w:docPart>
      <w:docPartPr>
        <w:name w:val="946E9B27173347348213F841BB01C5E0"/>
        <w:category>
          <w:name w:val="常规"/>
          <w:gallery w:val="placeholder"/>
        </w:category>
        <w:types>
          <w:type w:val="bbPlcHdr"/>
        </w:types>
        <w:behaviors>
          <w:behavior w:val="content"/>
        </w:behaviors>
        <w:guid w:val="{1CB2B2BD-84D0-4659-9511-DF015C5818FC}"/>
      </w:docPartPr>
      <w:docPartBody>
        <w:p w:rsidR="0058516A" w:rsidRDefault="00FA5F45">
          <w:pPr>
            <w:pStyle w:val="946E9B27173347348213F841BB01C5E0"/>
          </w:pPr>
          <w:r w:rsidRPr="005A4913">
            <w:rPr>
              <w:rStyle w:val="placeholder1Char"/>
              <w:rFonts w:hint="eastAsia"/>
            </w:rPr>
            <w:t>选择</w:t>
          </w:r>
        </w:p>
      </w:docPartBody>
    </w:docPart>
    <w:docPart>
      <w:docPartPr>
        <w:name w:val="223A28BD08E3487EB650334684FE8C88"/>
        <w:category>
          <w:name w:val="常规"/>
          <w:gallery w:val="placeholder"/>
        </w:category>
        <w:types>
          <w:type w:val="bbPlcHdr"/>
        </w:types>
        <w:behaviors>
          <w:behavior w:val="content"/>
        </w:behaviors>
        <w:guid w:val="{4801CDD9-974A-4A2B-8C65-2704FD0F65F6}"/>
      </w:docPartPr>
      <w:docPartBody>
        <w:p w:rsidR="0058516A" w:rsidRDefault="00FA5F45">
          <w:pPr>
            <w:pStyle w:val="223A28BD08E3487EB650334684FE8C88"/>
          </w:pPr>
          <w:r w:rsidRPr="005A4913">
            <w:rPr>
              <w:rStyle w:val="placeholder1Char"/>
            </w:rPr>
            <w:t>_____</w:t>
          </w:r>
        </w:p>
      </w:docPartBody>
    </w:docPart>
    <w:docPart>
      <w:docPartPr>
        <w:name w:val="AEB6E452245B4DA68CD90566ED963152"/>
        <w:category>
          <w:name w:val="常规"/>
          <w:gallery w:val="placeholder"/>
        </w:category>
        <w:types>
          <w:type w:val="bbPlcHdr"/>
        </w:types>
        <w:behaviors>
          <w:behavior w:val="content"/>
        </w:behaviors>
        <w:guid w:val="{BFF84924-8112-4C29-9873-1887267609D0}"/>
      </w:docPartPr>
      <w:docPartBody>
        <w:p w:rsidR="0058516A" w:rsidRDefault="00FA5F45">
          <w:pPr>
            <w:pStyle w:val="AEB6E452245B4DA68CD90566ED963152"/>
          </w:pPr>
          <w:r w:rsidRPr="005A4913">
            <w:rPr>
              <w:rStyle w:val="placeholder1Char"/>
              <w:rFonts w:hint="eastAsia"/>
            </w:rPr>
            <w:t>__________________________________________________________________</w:t>
          </w:r>
        </w:p>
      </w:docPartBody>
    </w:docPart>
    <w:docPart>
      <w:docPartPr>
        <w:name w:val="AF7BF2E4252140F596A911714578C841"/>
        <w:category>
          <w:name w:val="常规"/>
          <w:gallery w:val="placeholder"/>
        </w:category>
        <w:types>
          <w:type w:val="bbPlcHdr"/>
        </w:types>
        <w:behaviors>
          <w:behavior w:val="content"/>
        </w:behaviors>
        <w:guid w:val="{E2132A1B-4C47-41E0-9C38-7E978CE9D789}"/>
      </w:docPartPr>
      <w:docPartBody>
        <w:p w:rsidR="0058516A" w:rsidRDefault="00FA5F45">
          <w:pPr>
            <w:pStyle w:val="AF7BF2E4252140F596A911714578C841"/>
          </w:pPr>
          <w:r w:rsidRPr="005A4913">
            <w:rPr>
              <w:rStyle w:val="placeholder1Char"/>
            </w:rPr>
            <w:t>_______________________________________________</w:t>
          </w:r>
        </w:p>
      </w:docPartBody>
    </w:docPart>
    <w:docPart>
      <w:docPartPr>
        <w:name w:val="5FF314C8A64F47EBA122B3E2FDE1344F"/>
        <w:category>
          <w:name w:val="常规"/>
          <w:gallery w:val="placeholder"/>
        </w:category>
        <w:types>
          <w:type w:val="bbPlcHdr"/>
        </w:types>
        <w:behaviors>
          <w:behavior w:val="content"/>
        </w:behaviors>
        <w:guid w:val="{04B9F6F1-4E91-4704-988A-1E1EAF7FA86A}"/>
      </w:docPartPr>
      <w:docPartBody>
        <w:p w:rsidR="0058516A" w:rsidRDefault="00FA5F45">
          <w:pPr>
            <w:pStyle w:val="5FF314C8A64F47EBA122B3E2FDE1344F"/>
          </w:pPr>
          <w:r w:rsidRPr="00E6617D">
            <w:rPr>
              <w:rStyle w:val="placeholder1Char"/>
            </w:rPr>
            <w:t>____________</w:t>
          </w:r>
        </w:p>
      </w:docPartBody>
    </w:docPart>
    <w:docPart>
      <w:docPartPr>
        <w:name w:val="33DC4F6C953A4B5CBFA5C33019D2B2E1"/>
        <w:category>
          <w:name w:val="常规"/>
          <w:gallery w:val="placeholder"/>
        </w:category>
        <w:types>
          <w:type w:val="bbPlcHdr"/>
        </w:types>
        <w:behaviors>
          <w:behavior w:val="content"/>
        </w:behaviors>
        <w:guid w:val="{90FA64FD-71C7-4035-96F1-C6D9FE2750F4}"/>
      </w:docPartPr>
      <w:docPartBody>
        <w:p w:rsidR="0058516A" w:rsidRDefault="00FA5F45">
          <w:pPr>
            <w:pStyle w:val="33DC4F6C953A4B5CBFA5C33019D2B2E1"/>
          </w:pPr>
          <w:r w:rsidRPr="00E6617D">
            <w:rPr>
              <w:rStyle w:val="placeholder1Char"/>
            </w:rPr>
            <w:t>____________</w:t>
          </w:r>
        </w:p>
      </w:docPartBody>
    </w:docPart>
    <w:docPart>
      <w:docPartPr>
        <w:name w:val="E16AEC4A66504DFF9B1481318937F2C2"/>
        <w:category>
          <w:name w:val="常规"/>
          <w:gallery w:val="placeholder"/>
        </w:category>
        <w:types>
          <w:type w:val="bbPlcHdr"/>
        </w:types>
        <w:behaviors>
          <w:behavior w:val="content"/>
        </w:behaviors>
        <w:guid w:val="{D59A3063-CA7D-4BFF-A3A8-2DD86C5DD96F}"/>
      </w:docPartPr>
      <w:docPartBody>
        <w:p w:rsidR="0058516A" w:rsidRDefault="00FA5F45">
          <w:pPr>
            <w:pStyle w:val="E16AEC4A66504DFF9B1481318937F2C2"/>
          </w:pPr>
          <w:r w:rsidRPr="005A4913">
            <w:rPr>
              <w:rStyle w:val="placeholder1Char"/>
            </w:rPr>
            <w:t>_______</w:t>
          </w:r>
        </w:p>
      </w:docPartBody>
    </w:docPart>
    <w:docPart>
      <w:docPartPr>
        <w:name w:val="CC8565AA74BA4E6FB08C92249D6DCD56"/>
        <w:category>
          <w:name w:val="常规"/>
          <w:gallery w:val="placeholder"/>
        </w:category>
        <w:types>
          <w:type w:val="bbPlcHdr"/>
        </w:types>
        <w:behaviors>
          <w:behavior w:val="content"/>
        </w:behaviors>
        <w:guid w:val="{808790F8-725D-4CE3-AAB4-F50B04C90360}"/>
      </w:docPartPr>
      <w:docPartBody>
        <w:p w:rsidR="0058516A" w:rsidRDefault="00FA5F45" w:rsidP="00FA5F45">
          <w:pPr>
            <w:pStyle w:val="CC8565AA74BA4E6FB08C92249D6DCD56"/>
          </w:pPr>
          <w:r>
            <w:rPr>
              <w:rStyle w:val="placeholder1Char"/>
              <w:rFonts w:hint="eastAsia"/>
            </w:rPr>
            <w:t>____________</w:t>
          </w:r>
        </w:p>
      </w:docPartBody>
    </w:docPart>
    <w:docPart>
      <w:docPartPr>
        <w:name w:val="F38793C484CA486AB2AF750A93208C06"/>
        <w:category>
          <w:name w:val="常规"/>
          <w:gallery w:val="placeholder"/>
        </w:category>
        <w:types>
          <w:type w:val="bbPlcHdr"/>
        </w:types>
        <w:behaviors>
          <w:behavior w:val="content"/>
        </w:behaviors>
        <w:guid w:val="{2A715FB0-D592-4800-A198-46344EFA4B91}"/>
      </w:docPartPr>
      <w:docPartBody>
        <w:p w:rsidR="0058516A" w:rsidRDefault="00FA5F45" w:rsidP="00FA5F45">
          <w:pPr>
            <w:pStyle w:val="F38793C484CA486AB2AF750A93208C06"/>
          </w:pPr>
          <w:r>
            <w:rPr>
              <w:rStyle w:val="placeholder1Char"/>
              <w:rFonts w:hint="eastAsia"/>
            </w:rPr>
            <w:t>____________</w:t>
          </w:r>
        </w:p>
      </w:docPartBody>
    </w:docPart>
    <w:docPart>
      <w:docPartPr>
        <w:name w:val="5329D31C511E4A69BE7B95B9AB0C49BF"/>
        <w:category>
          <w:name w:val="常规"/>
          <w:gallery w:val="placeholder"/>
        </w:category>
        <w:types>
          <w:type w:val="bbPlcHdr"/>
        </w:types>
        <w:behaviors>
          <w:behavior w:val="content"/>
        </w:behaviors>
        <w:guid w:val="{AF602671-E070-40A5-9251-EFB8D0BCEDED}"/>
      </w:docPartPr>
      <w:docPartBody>
        <w:p w:rsidR="0058516A" w:rsidRDefault="00FA5F45" w:rsidP="00FA5F45">
          <w:pPr>
            <w:pStyle w:val="5329D31C511E4A69BE7B95B9AB0C49BF"/>
          </w:pPr>
          <w:r>
            <w:rPr>
              <w:rStyle w:val="placeholder1Char"/>
              <w:rFonts w:hint="eastAsia"/>
            </w:rPr>
            <w:t>____________</w:t>
          </w:r>
        </w:p>
      </w:docPartBody>
    </w:docPart>
    <w:docPart>
      <w:docPartPr>
        <w:name w:val="F208D8FEFC054736B447DE1C42E702CD"/>
        <w:category>
          <w:name w:val="常规"/>
          <w:gallery w:val="placeholder"/>
        </w:category>
        <w:types>
          <w:type w:val="bbPlcHdr"/>
        </w:types>
        <w:behaviors>
          <w:behavior w:val="content"/>
        </w:behaviors>
        <w:guid w:val="{56B36ACA-2FDD-4012-8333-41FB6AA53850}"/>
      </w:docPartPr>
      <w:docPartBody>
        <w:p w:rsidR="0058516A" w:rsidRDefault="00FA5F45" w:rsidP="00FA5F45">
          <w:pPr>
            <w:pStyle w:val="F208D8FEFC054736B447DE1C42E702CD"/>
          </w:pPr>
          <w:r>
            <w:rPr>
              <w:rStyle w:val="placeholder1Char"/>
              <w:rFonts w:hint="eastAsia"/>
            </w:rPr>
            <w:t>____________</w:t>
          </w:r>
        </w:p>
      </w:docPartBody>
    </w:docPart>
    <w:docPart>
      <w:docPartPr>
        <w:name w:val="D497192BC2814A1785C6610A1880C8F7"/>
        <w:category>
          <w:name w:val="常规"/>
          <w:gallery w:val="placeholder"/>
        </w:category>
        <w:types>
          <w:type w:val="bbPlcHdr"/>
        </w:types>
        <w:behaviors>
          <w:behavior w:val="content"/>
        </w:behaviors>
        <w:guid w:val="{91D52A7A-1000-45DC-85A9-CF9ED8DE6EC8}"/>
      </w:docPartPr>
      <w:docPartBody>
        <w:p w:rsidR="0058516A" w:rsidRDefault="00FA5F45" w:rsidP="00FA5F45">
          <w:pPr>
            <w:pStyle w:val="D497192BC2814A1785C6610A1880C8F7"/>
          </w:pPr>
          <w:r>
            <w:rPr>
              <w:rStyle w:val="placeholder1Char"/>
              <w:rFonts w:hint="eastAsia"/>
            </w:rPr>
            <w:t>____________</w:t>
          </w:r>
        </w:p>
      </w:docPartBody>
    </w:docPart>
    <w:docPart>
      <w:docPartPr>
        <w:name w:val="C30345C219524DF58AB650F955347156"/>
        <w:category>
          <w:name w:val="常规"/>
          <w:gallery w:val="placeholder"/>
        </w:category>
        <w:types>
          <w:type w:val="bbPlcHdr"/>
        </w:types>
        <w:behaviors>
          <w:behavior w:val="content"/>
        </w:behaviors>
        <w:guid w:val="{58F312C7-22C5-42BA-AB01-94156B06E4C2}"/>
      </w:docPartPr>
      <w:docPartBody>
        <w:p w:rsidR="0058516A" w:rsidRDefault="00FA5F45" w:rsidP="00FA5F45">
          <w:pPr>
            <w:pStyle w:val="C30345C219524DF58AB650F955347156"/>
          </w:pPr>
          <w:r>
            <w:rPr>
              <w:rStyle w:val="placeholder1Char"/>
              <w:rFonts w:hint="eastAsia"/>
            </w:rPr>
            <w:t>____________</w:t>
          </w:r>
        </w:p>
      </w:docPartBody>
    </w:docPart>
    <w:docPart>
      <w:docPartPr>
        <w:name w:val="0BDA0CD58CF34766BC9F4B10AF00E1DB"/>
        <w:category>
          <w:name w:val="常规"/>
          <w:gallery w:val="placeholder"/>
        </w:category>
        <w:types>
          <w:type w:val="bbPlcHdr"/>
        </w:types>
        <w:behaviors>
          <w:behavior w:val="content"/>
        </w:behaviors>
        <w:guid w:val="{E5ACDDFF-09D9-4E20-B489-C68A1F06D6EE}"/>
      </w:docPartPr>
      <w:docPartBody>
        <w:p w:rsidR="0058516A" w:rsidRDefault="00FA5F45" w:rsidP="00FA5F45">
          <w:pPr>
            <w:pStyle w:val="0BDA0CD58CF34766BC9F4B10AF00E1DB"/>
          </w:pPr>
          <w:r>
            <w:rPr>
              <w:rStyle w:val="placeholder1Char"/>
              <w:rFonts w:hint="eastAsia"/>
            </w:rPr>
            <w:t>____________</w:t>
          </w:r>
        </w:p>
      </w:docPartBody>
    </w:docPart>
    <w:docPart>
      <w:docPartPr>
        <w:name w:val="A67CA6C3D9324167BCF5500DFDE38D15"/>
        <w:category>
          <w:name w:val="常规"/>
          <w:gallery w:val="placeholder"/>
        </w:category>
        <w:types>
          <w:type w:val="bbPlcHdr"/>
        </w:types>
        <w:behaviors>
          <w:behavior w:val="content"/>
        </w:behaviors>
        <w:guid w:val="{0C337495-3829-4920-8DBB-2ACEF520F25F}"/>
      </w:docPartPr>
      <w:docPartBody>
        <w:p w:rsidR="0058516A" w:rsidRDefault="00FA5F45" w:rsidP="00FA5F45">
          <w:pPr>
            <w:pStyle w:val="A67CA6C3D9324167BCF5500DFDE38D15"/>
          </w:pPr>
          <w:r>
            <w:rPr>
              <w:rStyle w:val="placeholder1Char"/>
              <w:rFonts w:hint="eastAsia"/>
            </w:rPr>
            <w:t>____________</w:t>
          </w:r>
        </w:p>
      </w:docPartBody>
    </w:docPart>
    <w:docPart>
      <w:docPartPr>
        <w:name w:val="259D589F913F463B9DBA68A742A110EE"/>
        <w:category>
          <w:name w:val="常规"/>
          <w:gallery w:val="placeholder"/>
        </w:category>
        <w:types>
          <w:type w:val="bbPlcHdr"/>
        </w:types>
        <w:behaviors>
          <w:behavior w:val="content"/>
        </w:behaviors>
        <w:guid w:val="{CB82E6BC-3A74-46D1-8F6F-1CF972BF9F66}"/>
      </w:docPartPr>
      <w:docPartBody>
        <w:p w:rsidR="0058516A" w:rsidRDefault="00FA5F45" w:rsidP="00FA5F45">
          <w:pPr>
            <w:pStyle w:val="259D589F913F463B9DBA68A742A110EE"/>
          </w:pPr>
          <w:r>
            <w:rPr>
              <w:rStyle w:val="placeholder1Char"/>
              <w:rFonts w:hint="eastAsia"/>
            </w:rPr>
            <w:t>____________</w:t>
          </w:r>
        </w:p>
      </w:docPartBody>
    </w:docPart>
    <w:docPart>
      <w:docPartPr>
        <w:name w:val="37450E27098041C884187743F3A42D55"/>
        <w:category>
          <w:name w:val="常规"/>
          <w:gallery w:val="placeholder"/>
        </w:category>
        <w:types>
          <w:type w:val="bbPlcHdr"/>
        </w:types>
        <w:behaviors>
          <w:behavior w:val="content"/>
        </w:behaviors>
        <w:guid w:val="{1E2DEE4C-75DC-4CA9-8C34-E7DCB5763FDB}"/>
      </w:docPartPr>
      <w:docPartBody>
        <w:p w:rsidR="0058516A" w:rsidRDefault="00FA5F45" w:rsidP="00FA5F45">
          <w:pPr>
            <w:pStyle w:val="37450E27098041C884187743F3A42D55"/>
          </w:pPr>
          <w:r>
            <w:rPr>
              <w:rStyle w:val="placeholder1Char"/>
              <w:rFonts w:hint="eastAsia"/>
            </w:rPr>
            <w:t>____________</w:t>
          </w:r>
        </w:p>
      </w:docPartBody>
    </w:docPart>
    <w:docPart>
      <w:docPartPr>
        <w:name w:val="E484C4DBBDDB412085BEFFC6116ECC97"/>
        <w:category>
          <w:name w:val="常规"/>
          <w:gallery w:val="placeholder"/>
        </w:category>
        <w:types>
          <w:type w:val="bbPlcHdr"/>
        </w:types>
        <w:behaviors>
          <w:behavior w:val="content"/>
        </w:behaviors>
        <w:guid w:val="{1FC3EB72-A88F-4FFD-95C6-EC8AB410014F}"/>
      </w:docPartPr>
      <w:docPartBody>
        <w:p w:rsidR="0058516A" w:rsidRDefault="00FA5F45" w:rsidP="00FA5F45">
          <w:pPr>
            <w:pStyle w:val="E484C4DBBDDB412085BEFFC6116ECC97"/>
          </w:pPr>
          <w:r>
            <w:rPr>
              <w:rStyle w:val="placeholder1Char"/>
              <w:rFonts w:hint="eastAsia"/>
            </w:rPr>
            <w:t>____________</w:t>
          </w:r>
        </w:p>
      </w:docPartBody>
    </w:docPart>
    <w:docPart>
      <w:docPartPr>
        <w:name w:val="78BD2F6A1A90442DA82EBC7D515777BC"/>
        <w:category>
          <w:name w:val="常规"/>
          <w:gallery w:val="placeholder"/>
        </w:category>
        <w:types>
          <w:type w:val="bbPlcHdr"/>
        </w:types>
        <w:behaviors>
          <w:behavior w:val="content"/>
        </w:behaviors>
        <w:guid w:val="{8E7E25F6-D101-4127-91C7-589C02048034}"/>
      </w:docPartPr>
      <w:docPartBody>
        <w:p w:rsidR="0058516A" w:rsidRDefault="00FA5F45" w:rsidP="00FA5F45">
          <w:pPr>
            <w:pStyle w:val="78BD2F6A1A90442DA82EBC7D515777BC"/>
          </w:pPr>
          <w:r>
            <w:rPr>
              <w:rStyle w:val="placeholder1Char"/>
              <w:rFonts w:hint="eastAsia"/>
            </w:rPr>
            <w:t>____________</w:t>
          </w:r>
        </w:p>
      </w:docPartBody>
    </w:docPart>
    <w:docPart>
      <w:docPartPr>
        <w:name w:val="1052115C7A524B8CAF6AB5190F0BFCB8"/>
        <w:category>
          <w:name w:val="常规"/>
          <w:gallery w:val="placeholder"/>
        </w:category>
        <w:types>
          <w:type w:val="bbPlcHdr"/>
        </w:types>
        <w:behaviors>
          <w:behavior w:val="content"/>
        </w:behaviors>
        <w:guid w:val="{8B0EB435-6FF8-4627-BE04-5924BB985967}"/>
      </w:docPartPr>
      <w:docPartBody>
        <w:p w:rsidR="0058516A" w:rsidRDefault="00FA5F45" w:rsidP="00FA5F45">
          <w:pPr>
            <w:pStyle w:val="1052115C7A524B8CAF6AB5190F0BFCB8"/>
          </w:pPr>
          <w:r>
            <w:rPr>
              <w:rStyle w:val="placeholder1Char"/>
              <w:rFonts w:hint="eastAsia"/>
            </w:rPr>
            <w:t>____________</w:t>
          </w:r>
        </w:p>
      </w:docPartBody>
    </w:docPart>
    <w:docPart>
      <w:docPartPr>
        <w:name w:val="10F87A781383414EB96FD11C8C81411C"/>
        <w:category>
          <w:name w:val="常规"/>
          <w:gallery w:val="placeholder"/>
        </w:category>
        <w:types>
          <w:type w:val="bbPlcHdr"/>
        </w:types>
        <w:behaviors>
          <w:behavior w:val="content"/>
        </w:behaviors>
        <w:guid w:val="{3AF32D50-46D6-48BD-8688-23EBF32D90AE}"/>
      </w:docPartPr>
      <w:docPartBody>
        <w:p w:rsidR="0058516A" w:rsidRDefault="00FA5F45" w:rsidP="00FA5F45">
          <w:pPr>
            <w:pStyle w:val="10F87A781383414EB96FD11C8C81411C"/>
          </w:pPr>
          <w:r>
            <w:rPr>
              <w:rStyle w:val="placeholder1Char"/>
              <w:rFonts w:hint="eastAsia"/>
            </w:rPr>
            <w:t>____________</w:t>
          </w:r>
        </w:p>
      </w:docPartBody>
    </w:docPart>
    <w:docPart>
      <w:docPartPr>
        <w:name w:val="524182CC48A7459C874D364B8BACD0D6"/>
        <w:category>
          <w:name w:val="常规"/>
          <w:gallery w:val="placeholder"/>
        </w:category>
        <w:types>
          <w:type w:val="bbPlcHdr"/>
        </w:types>
        <w:behaviors>
          <w:behavior w:val="content"/>
        </w:behaviors>
        <w:guid w:val="{C9CDBC4A-1A3B-4718-84D6-AD7941C7823B}"/>
      </w:docPartPr>
      <w:docPartBody>
        <w:p w:rsidR="0058516A" w:rsidRDefault="00FA5F45" w:rsidP="00FA5F45">
          <w:pPr>
            <w:pStyle w:val="524182CC48A7459C874D364B8BACD0D6"/>
          </w:pPr>
          <w:r>
            <w:rPr>
              <w:rStyle w:val="placeholder1Char"/>
              <w:rFonts w:hint="eastAsia"/>
            </w:rPr>
            <w:t>____________</w:t>
          </w:r>
        </w:p>
      </w:docPartBody>
    </w:docPart>
    <w:docPart>
      <w:docPartPr>
        <w:name w:val="EC5ABB8824C14CAABBBDDAA8B032BE5F"/>
        <w:category>
          <w:name w:val="常规"/>
          <w:gallery w:val="placeholder"/>
        </w:category>
        <w:types>
          <w:type w:val="bbPlcHdr"/>
        </w:types>
        <w:behaviors>
          <w:behavior w:val="content"/>
        </w:behaviors>
        <w:guid w:val="{6D8BC162-EB1D-467D-A2B0-A9401BCDE71B}"/>
      </w:docPartPr>
      <w:docPartBody>
        <w:p w:rsidR="0058516A" w:rsidRDefault="00FA5F45" w:rsidP="00FA5F45">
          <w:pPr>
            <w:pStyle w:val="EC5ABB8824C14CAABBBDDAA8B032BE5F"/>
          </w:pPr>
          <w:r>
            <w:rPr>
              <w:rStyle w:val="placeholder1Char"/>
              <w:rFonts w:hint="eastAsia"/>
            </w:rPr>
            <w:t>____________</w:t>
          </w:r>
        </w:p>
      </w:docPartBody>
    </w:docPart>
    <w:docPart>
      <w:docPartPr>
        <w:name w:val="637D56CCAD334BA89A38EFFD04B5AA67"/>
        <w:category>
          <w:name w:val="常规"/>
          <w:gallery w:val="placeholder"/>
        </w:category>
        <w:types>
          <w:type w:val="bbPlcHdr"/>
        </w:types>
        <w:behaviors>
          <w:behavior w:val="content"/>
        </w:behaviors>
        <w:guid w:val="{7BB530AA-B0A5-47E3-B1F3-15AD01552D5A}"/>
      </w:docPartPr>
      <w:docPartBody>
        <w:p w:rsidR="0058516A" w:rsidRDefault="00FA5F45" w:rsidP="00FA5F45">
          <w:pPr>
            <w:pStyle w:val="637D56CCAD334BA89A38EFFD04B5AA67"/>
          </w:pPr>
          <w:r>
            <w:rPr>
              <w:rStyle w:val="placeholder1Char"/>
              <w:rFonts w:hint="eastAsia"/>
            </w:rPr>
            <w:t>____________</w:t>
          </w:r>
        </w:p>
      </w:docPartBody>
    </w:docPart>
    <w:docPart>
      <w:docPartPr>
        <w:name w:val="8995D720B6444624AC1E4E259823A000"/>
        <w:category>
          <w:name w:val="常规"/>
          <w:gallery w:val="placeholder"/>
        </w:category>
        <w:types>
          <w:type w:val="bbPlcHdr"/>
        </w:types>
        <w:behaviors>
          <w:behavior w:val="content"/>
        </w:behaviors>
        <w:guid w:val="{D9E8314C-9E45-4389-8DE5-BFB889BFC2D0}"/>
      </w:docPartPr>
      <w:docPartBody>
        <w:p w:rsidR="0058516A" w:rsidRDefault="00FA5F45" w:rsidP="00FA5F45">
          <w:pPr>
            <w:pStyle w:val="8995D720B6444624AC1E4E259823A000"/>
          </w:pPr>
          <w:r>
            <w:rPr>
              <w:rStyle w:val="placeholder1Char"/>
              <w:rFonts w:hint="eastAsia"/>
            </w:rPr>
            <w:t>____________</w:t>
          </w:r>
        </w:p>
      </w:docPartBody>
    </w:docPart>
    <w:docPart>
      <w:docPartPr>
        <w:name w:val="4E46648C5DCE459F80572307FF29E391"/>
        <w:category>
          <w:name w:val="常规"/>
          <w:gallery w:val="placeholder"/>
        </w:category>
        <w:types>
          <w:type w:val="bbPlcHdr"/>
        </w:types>
        <w:behaviors>
          <w:behavior w:val="content"/>
        </w:behaviors>
        <w:guid w:val="{9B8FFF4C-DB0A-401A-9C43-9C1ADB22B719}"/>
      </w:docPartPr>
      <w:docPartBody>
        <w:p w:rsidR="0058516A" w:rsidRDefault="00FA5F45" w:rsidP="00FA5F45">
          <w:pPr>
            <w:pStyle w:val="4E46648C5DCE459F80572307FF29E391"/>
          </w:pPr>
          <w:r>
            <w:rPr>
              <w:rStyle w:val="placeholder1Char"/>
              <w:rFonts w:hint="eastAsia"/>
            </w:rPr>
            <w:t>____________</w:t>
          </w:r>
        </w:p>
      </w:docPartBody>
    </w:docPart>
    <w:docPart>
      <w:docPartPr>
        <w:name w:val="83C2ECBA5A6A4432896BDDEC457725E2"/>
        <w:category>
          <w:name w:val="常规"/>
          <w:gallery w:val="placeholder"/>
        </w:category>
        <w:types>
          <w:type w:val="bbPlcHdr"/>
        </w:types>
        <w:behaviors>
          <w:behavior w:val="content"/>
        </w:behaviors>
        <w:guid w:val="{BCA16916-2358-41E9-84D1-AA3465F16891}"/>
      </w:docPartPr>
      <w:docPartBody>
        <w:p w:rsidR="0058516A" w:rsidRDefault="00FA5F45" w:rsidP="00FA5F45">
          <w:pPr>
            <w:pStyle w:val="83C2ECBA5A6A4432896BDDEC457725E2"/>
          </w:pPr>
          <w:r>
            <w:rPr>
              <w:rStyle w:val="placeholder1Char"/>
              <w:rFonts w:hint="eastAsia"/>
            </w:rPr>
            <w:t>____________</w:t>
          </w:r>
        </w:p>
      </w:docPartBody>
    </w:docPart>
    <w:docPart>
      <w:docPartPr>
        <w:name w:val="180EA3F2679B45CEAF2775C78DBBD023"/>
        <w:category>
          <w:name w:val="常规"/>
          <w:gallery w:val="placeholder"/>
        </w:category>
        <w:types>
          <w:type w:val="bbPlcHdr"/>
        </w:types>
        <w:behaviors>
          <w:behavior w:val="content"/>
        </w:behaviors>
        <w:guid w:val="{F6064258-FF5D-4D81-8ECD-29107BEE59AE}"/>
      </w:docPartPr>
      <w:docPartBody>
        <w:p w:rsidR="0058516A" w:rsidRDefault="00FA5F45" w:rsidP="00FA5F45">
          <w:pPr>
            <w:pStyle w:val="180EA3F2679B45CEAF2775C78DBBD023"/>
          </w:pPr>
          <w:r>
            <w:rPr>
              <w:rStyle w:val="placeholder1Char"/>
              <w:rFonts w:hint="eastAsia"/>
            </w:rPr>
            <w:t>____________</w:t>
          </w:r>
        </w:p>
      </w:docPartBody>
    </w:docPart>
    <w:docPart>
      <w:docPartPr>
        <w:name w:val="3E76BE9B886041ADA3E0A881AB2673F8"/>
        <w:category>
          <w:name w:val="常规"/>
          <w:gallery w:val="placeholder"/>
        </w:category>
        <w:types>
          <w:type w:val="bbPlcHdr"/>
        </w:types>
        <w:behaviors>
          <w:behavior w:val="content"/>
        </w:behaviors>
        <w:guid w:val="{B1938673-D099-4E9D-BF4C-3FC16383B4F7}"/>
      </w:docPartPr>
      <w:docPartBody>
        <w:p w:rsidR="0058516A" w:rsidRDefault="00FA5F45" w:rsidP="00FA5F45">
          <w:pPr>
            <w:pStyle w:val="3E76BE9B886041ADA3E0A881AB2673F8"/>
          </w:pPr>
          <w:r>
            <w:rPr>
              <w:rStyle w:val="placeholder1Char"/>
              <w:rFonts w:hint="eastAsia"/>
            </w:rPr>
            <w:t>____________</w:t>
          </w:r>
        </w:p>
      </w:docPartBody>
    </w:docPart>
    <w:docPart>
      <w:docPartPr>
        <w:name w:val="D48CD40F63CA4809AB344B708B031C7B"/>
        <w:category>
          <w:name w:val="常规"/>
          <w:gallery w:val="placeholder"/>
        </w:category>
        <w:types>
          <w:type w:val="bbPlcHdr"/>
        </w:types>
        <w:behaviors>
          <w:behavior w:val="content"/>
        </w:behaviors>
        <w:guid w:val="{EC253CE0-75BF-4DAB-AE77-A7AC8F26F552}"/>
      </w:docPartPr>
      <w:docPartBody>
        <w:p w:rsidR="0058516A" w:rsidRDefault="00FA5F45" w:rsidP="00FA5F45">
          <w:pPr>
            <w:pStyle w:val="D48CD40F63CA4809AB344B708B031C7B"/>
          </w:pPr>
          <w:r>
            <w:rPr>
              <w:rStyle w:val="placeholder1Char"/>
              <w:rFonts w:hint="eastAsia"/>
            </w:rPr>
            <w:t>____________</w:t>
          </w:r>
        </w:p>
      </w:docPartBody>
    </w:docPart>
    <w:docPart>
      <w:docPartPr>
        <w:name w:val="DA29321166DF48769CE5E4616C3DC1AC"/>
        <w:category>
          <w:name w:val="常规"/>
          <w:gallery w:val="placeholder"/>
        </w:category>
        <w:types>
          <w:type w:val="bbPlcHdr"/>
        </w:types>
        <w:behaviors>
          <w:behavior w:val="content"/>
        </w:behaviors>
        <w:guid w:val="{4D66B466-C425-4B46-9EFB-368FD733554A}"/>
      </w:docPartPr>
      <w:docPartBody>
        <w:p w:rsidR="0058516A" w:rsidRDefault="00FA5F45" w:rsidP="00FA5F45">
          <w:pPr>
            <w:pStyle w:val="DA29321166DF48769CE5E4616C3DC1AC"/>
          </w:pPr>
          <w:r>
            <w:rPr>
              <w:rStyle w:val="placeholder1Char"/>
              <w:rFonts w:hint="eastAsia"/>
            </w:rPr>
            <w:t>____________</w:t>
          </w:r>
        </w:p>
      </w:docPartBody>
    </w:docPart>
    <w:docPart>
      <w:docPartPr>
        <w:name w:val="B611664FAD924CA79F98A3D7E8D32D28"/>
        <w:category>
          <w:name w:val="常规"/>
          <w:gallery w:val="placeholder"/>
        </w:category>
        <w:types>
          <w:type w:val="bbPlcHdr"/>
        </w:types>
        <w:behaviors>
          <w:behavior w:val="content"/>
        </w:behaviors>
        <w:guid w:val="{5FD8C5C1-D186-4DF5-AB34-4FD269B910E4}"/>
      </w:docPartPr>
      <w:docPartBody>
        <w:p w:rsidR="0058516A" w:rsidRDefault="00FA5F45" w:rsidP="00FA5F45">
          <w:pPr>
            <w:pStyle w:val="B611664FAD924CA79F98A3D7E8D32D28"/>
          </w:pPr>
          <w:r>
            <w:rPr>
              <w:rStyle w:val="placeholder1Char"/>
              <w:rFonts w:hint="eastAsia"/>
            </w:rPr>
            <w:t>____________</w:t>
          </w:r>
        </w:p>
      </w:docPartBody>
    </w:docPart>
    <w:docPart>
      <w:docPartPr>
        <w:name w:val="157008665A684E3C86A13CC5F2059B58"/>
        <w:category>
          <w:name w:val="常规"/>
          <w:gallery w:val="placeholder"/>
        </w:category>
        <w:types>
          <w:type w:val="bbPlcHdr"/>
        </w:types>
        <w:behaviors>
          <w:behavior w:val="content"/>
        </w:behaviors>
        <w:guid w:val="{6B43C474-CE1A-4F95-962F-953E6D03DB99}"/>
      </w:docPartPr>
      <w:docPartBody>
        <w:p w:rsidR="0058516A" w:rsidRDefault="00FA5F45" w:rsidP="00FA5F45">
          <w:pPr>
            <w:pStyle w:val="157008665A684E3C86A13CC5F2059B58"/>
          </w:pPr>
          <w:r>
            <w:rPr>
              <w:rStyle w:val="placeholder1Char"/>
              <w:rFonts w:hint="eastAsia"/>
            </w:rPr>
            <w:t>____________</w:t>
          </w:r>
        </w:p>
      </w:docPartBody>
    </w:docPart>
    <w:docPart>
      <w:docPartPr>
        <w:name w:val="D0658DFAA15F4BDDB7B1A60E39F93457"/>
        <w:category>
          <w:name w:val="常规"/>
          <w:gallery w:val="placeholder"/>
        </w:category>
        <w:types>
          <w:type w:val="bbPlcHdr"/>
        </w:types>
        <w:behaviors>
          <w:behavior w:val="content"/>
        </w:behaviors>
        <w:guid w:val="{03517282-862F-4A9F-B158-E4D8E7344C9A}"/>
      </w:docPartPr>
      <w:docPartBody>
        <w:p w:rsidR="0058516A" w:rsidRDefault="00FA5F45" w:rsidP="00FA5F45">
          <w:pPr>
            <w:pStyle w:val="D0658DFAA15F4BDDB7B1A60E39F93457"/>
          </w:pPr>
          <w:r>
            <w:rPr>
              <w:rStyle w:val="placeholder1Char"/>
              <w:rFonts w:hint="eastAsia"/>
            </w:rPr>
            <w:t>____________</w:t>
          </w:r>
        </w:p>
      </w:docPartBody>
    </w:docPart>
    <w:docPart>
      <w:docPartPr>
        <w:name w:val="1EBFAEFA58B04F0FB32B86CD266EFD47"/>
        <w:category>
          <w:name w:val="常规"/>
          <w:gallery w:val="placeholder"/>
        </w:category>
        <w:types>
          <w:type w:val="bbPlcHdr"/>
        </w:types>
        <w:behaviors>
          <w:behavior w:val="content"/>
        </w:behaviors>
        <w:guid w:val="{6B45EE12-38BA-422D-AED7-026B6E45E8F0}"/>
      </w:docPartPr>
      <w:docPartBody>
        <w:p w:rsidR="0058516A" w:rsidRDefault="00FA5F45" w:rsidP="00FA5F45">
          <w:pPr>
            <w:pStyle w:val="1EBFAEFA58B04F0FB32B86CD266EFD47"/>
          </w:pPr>
          <w:r>
            <w:rPr>
              <w:rStyle w:val="placeholder1Char"/>
              <w:rFonts w:hint="eastAsia"/>
            </w:rPr>
            <w:t>____________</w:t>
          </w:r>
        </w:p>
      </w:docPartBody>
    </w:docPart>
    <w:docPart>
      <w:docPartPr>
        <w:name w:val="83233412979649A892DFFA3807AD9DF8"/>
        <w:category>
          <w:name w:val="常规"/>
          <w:gallery w:val="placeholder"/>
        </w:category>
        <w:types>
          <w:type w:val="bbPlcHdr"/>
        </w:types>
        <w:behaviors>
          <w:behavior w:val="content"/>
        </w:behaviors>
        <w:guid w:val="{492F129D-4461-4E96-AA45-0646AD606A86}"/>
      </w:docPartPr>
      <w:docPartBody>
        <w:p w:rsidR="0058516A" w:rsidRDefault="00FA5F45" w:rsidP="00FA5F45">
          <w:pPr>
            <w:pStyle w:val="83233412979649A892DFFA3807AD9DF8"/>
          </w:pPr>
          <w:r>
            <w:rPr>
              <w:rStyle w:val="placeholder1Char"/>
              <w:rFonts w:hint="eastAsia"/>
            </w:rPr>
            <w:t>____________</w:t>
          </w:r>
        </w:p>
      </w:docPartBody>
    </w:docPart>
    <w:docPart>
      <w:docPartPr>
        <w:name w:val="30D3E68A178743B28B24E40F91CF7667"/>
        <w:category>
          <w:name w:val="常规"/>
          <w:gallery w:val="placeholder"/>
        </w:category>
        <w:types>
          <w:type w:val="bbPlcHdr"/>
        </w:types>
        <w:behaviors>
          <w:behavior w:val="content"/>
        </w:behaviors>
        <w:guid w:val="{704B3942-0570-4BFE-84D9-F4E24DDE20E0}"/>
      </w:docPartPr>
      <w:docPartBody>
        <w:p w:rsidR="0058516A" w:rsidRDefault="00FA5F45" w:rsidP="00FA5F45">
          <w:pPr>
            <w:pStyle w:val="30D3E68A178743B28B24E40F91CF7667"/>
          </w:pPr>
          <w:r>
            <w:rPr>
              <w:rStyle w:val="placeholder1Char"/>
              <w:rFonts w:hint="eastAsia"/>
            </w:rPr>
            <w:t>____________</w:t>
          </w:r>
        </w:p>
      </w:docPartBody>
    </w:docPart>
    <w:docPart>
      <w:docPartPr>
        <w:name w:val="50ECBCFD8002471E9369DCCC5DD792CB"/>
        <w:category>
          <w:name w:val="常规"/>
          <w:gallery w:val="placeholder"/>
        </w:category>
        <w:types>
          <w:type w:val="bbPlcHdr"/>
        </w:types>
        <w:behaviors>
          <w:behavior w:val="content"/>
        </w:behaviors>
        <w:guid w:val="{1A667BF1-F081-4212-8128-EAFBB20A183F}"/>
      </w:docPartPr>
      <w:docPartBody>
        <w:p w:rsidR="0058516A" w:rsidRDefault="00FA5F45" w:rsidP="00FA5F45">
          <w:pPr>
            <w:pStyle w:val="50ECBCFD8002471E9369DCCC5DD792CB"/>
          </w:pPr>
          <w:r>
            <w:rPr>
              <w:rStyle w:val="placeholder1Char"/>
              <w:rFonts w:hint="eastAsia"/>
            </w:rPr>
            <w:t>____________</w:t>
          </w:r>
        </w:p>
      </w:docPartBody>
    </w:docPart>
    <w:docPart>
      <w:docPartPr>
        <w:name w:val="713E04B57A8E49A3ABF62B760349A90F"/>
        <w:category>
          <w:name w:val="常规"/>
          <w:gallery w:val="placeholder"/>
        </w:category>
        <w:types>
          <w:type w:val="bbPlcHdr"/>
        </w:types>
        <w:behaviors>
          <w:behavior w:val="content"/>
        </w:behaviors>
        <w:guid w:val="{EA250E69-5E71-4E11-879C-50B51F630CE1}"/>
      </w:docPartPr>
      <w:docPartBody>
        <w:p w:rsidR="0058516A" w:rsidRDefault="00FA5F45" w:rsidP="00FA5F45">
          <w:pPr>
            <w:pStyle w:val="713E04B57A8E49A3ABF62B760349A90F"/>
          </w:pPr>
          <w:r>
            <w:rPr>
              <w:rStyle w:val="placeholder1Char"/>
              <w:rFonts w:hint="eastAsia"/>
            </w:rPr>
            <w:t>____________</w:t>
          </w:r>
        </w:p>
      </w:docPartBody>
    </w:docPart>
    <w:docPart>
      <w:docPartPr>
        <w:name w:val="DF3EE6EF6411421AADB95331B8F31519"/>
        <w:category>
          <w:name w:val="常规"/>
          <w:gallery w:val="placeholder"/>
        </w:category>
        <w:types>
          <w:type w:val="bbPlcHdr"/>
        </w:types>
        <w:behaviors>
          <w:behavior w:val="content"/>
        </w:behaviors>
        <w:guid w:val="{AE4DD925-206A-4673-9427-3E5420433853}"/>
      </w:docPartPr>
      <w:docPartBody>
        <w:p w:rsidR="0058516A" w:rsidRDefault="00FA5F45" w:rsidP="00FA5F45">
          <w:pPr>
            <w:pStyle w:val="DF3EE6EF6411421AADB95331B8F31519"/>
          </w:pPr>
          <w:r>
            <w:rPr>
              <w:rStyle w:val="placeholder1Char"/>
              <w:rFonts w:hint="eastAsia"/>
            </w:rPr>
            <w:t>____________</w:t>
          </w:r>
        </w:p>
      </w:docPartBody>
    </w:docPart>
    <w:docPart>
      <w:docPartPr>
        <w:name w:val="926031351A8342D58728FBD253CB150E"/>
        <w:category>
          <w:name w:val="常规"/>
          <w:gallery w:val="placeholder"/>
        </w:category>
        <w:types>
          <w:type w:val="bbPlcHdr"/>
        </w:types>
        <w:behaviors>
          <w:behavior w:val="content"/>
        </w:behaviors>
        <w:guid w:val="{AC8974E9-64B8-45B8-8AD6-BAB7A1492456}"/>
      </w:docPartPr>
      <w:docPartBody>
        <w:p w:rsidR="0058516A" w:rsidRDefault="00FA5F45" w:rsidP="00FA5F45">
          <w:pPr>
            <w:pStyle w:val="926031351A8342D58728FBD253CB150E"/>
          </w:pPr>
          <w:r>
            <w:rPr>
              <w:rStyle w:val="placeholder1Char"/>
              <w:rFonts w:hint="eastAsia"/>
            </w:rPr>
            <w:t>____________</w:t>
          </w:r>
        </w:p>
      </w:docPartBody>
    </w:docPart>
    <w:docPart>
      <w:docPartPr>
        <w:name w:val="5E30B7D509934DCA9B52E64EE79066C1"/>
        <w:category>
          <w:name w:val="常规"/>
          <w:gallery w:val="placeholder"/>
        </w:category>
        <w:types>
          <w:type w:val="bbPlcHdr"/>
        </w:types>
        <w:behaviors>
          <w:behavior w:val="content"/>
        </w:behaviors>
        <w:guid w:val="{1B3970C7-A575-423C-BF9F-59A4C0C9685E}"/>
      </w:docPartPr>
      <w:docPartBody>
        <w:p w:rsidR="0058516A" w:rsidRDefault="00FA5F45" w:rsidP="00FA5F45">
          <w:pPr>
            <w:pStyle w:val="5E30B7D509934DCA9B52E64EE79066C1"/>
          </w:pPr>
          <w:r>
            <w:rPr>
              <w:rStyle w:val="placeholder1Char"/>
              <w:rFonts w:hint="eastAsia"/>
            </w:rPr>
            <w:t>____________</w:t>
          </w:r>
        </w:p>
      </w:docPartBody>
    </w:docPart>
    <w:docPart>
      <w:docPartPr>
        <w:name w:val="606C887E6F264D00AD4F9B776A2589ED"/>
        <w:category>
          <w:name w:val="常规"/>
          <w:gallery w:val="placeholder"/>
        </w:category>
        <w:types>
          <w:type w:val="bbPlcHdr"/>
        </w:types>
        <w:behaviors>
          <w:behavior w:val="content"/>
        </w:behaviors>
        <w:guid w:val="{AF8B663B-EE34-4B51-8032-ABFE15470013}"/>
      </w:docPartPr>
      <w:docPartBody>
        <w:p w:rsidR="0058516A" w:rsidRDefault="00FA5F45" w:rsidP="00FA5F45">
          <w:pPr>
            <w:pStyle w:val="606C887E6F264D00AD4F9B776A2589ED"/>
          </w:pPr>
          <w:r>
            <w:rPr>
              <w:rStyle w:val="placeholder1Char"/>
              <w:rFonts w:hint="eastAsia"/>
            </w:rPr>
            <w:t>____________</w:t>
          </w:r>
        </w:p>
      </w:docPartBody>
    </w:docPart>
    <w:docPart>
      <w:docPartPr>
        <w:name w:val="910B20FDDE14487C8AC98C63A0CE5020"/>
        <w:category>
          <w:name w:val="常规"/>
          <w:gallery w:val="placeholder"/>
        </w:category>
        <w:types>
          <w:type w:val="bbPlcHdr"/>
        </w:types>
        <w:behaviors>
          <w:behavior w:val="content"/>
        </w:behaviors>
        <w:guid w:val="{70CE5823-9E85-469C-AD85-05EFC79652B6}"/>
      </w:docPartPr>
      <w:docPartBody>
        <w:p w:rsidR="0058516A" w:rsidRDefault="00FA5F45" w:rsidP="00FA5F45">
          <w:pPr>
            <w:pStyle w:val="910B20FDDE14487C8AC98C63A0CE5020"/>
          </w:pPr>
          <w:r>
            <w:rPr>
              <w:rStyle w:val="placeholder1Char"/>
              <w:rFonts w:hint="eastAsia"/>
            </w:rPr>
            <w:t>____________</w:t>
          </w:r>
        </w:p>
      </w:docPartBody>
    </w:docPart>
    <w:docPart>
      <w:docPartPr>
        <w:name w:val="495FDF463FE64B6E9680A33EE928AB8F"/>
        <w:category>
          <w:name w:val="常规"/>
          <w:gallery w:val="placeholder"/>
        </w:category>
        <w:types>
          <w:type w:val="bbPlcHdr"/>
        </w:types>
        <w:behaviors>
          <w:behavior w:val="content"/>
        </w:behaviors>
        <w:guid w:val="{765B7BC1-AB97-45FE-BB36-01557A3838FF}"/>
      </w:docPartPr>
      <w:docPartBody>
        <w:p w:rsidR="0058516A" w:rsidRDefault="00FA5F45" w:rsidP="00FA5F45">
          <w:pPr>
            <w:pStyle w:val="495FDF463FE64B6E9680A33EE928AB8F"/>
          </w:pPr>
          <w:r>
            <w:rPr>
              <w:rStyle w:val="placeholder1Char"/>
              <w:rFonts w:hint="eastAsia"/>
            </w:rPr>
            <w:t>____________</w:t>
          </w:r>
        </w:p>
      </w:docPartBody>
    </w:docPart>
    <w:docPart>
      <w:docPartPr>
        <w:name w:val="6F155985AA3E4EEE9D33BC45679CF063"/>
        <w:category>
          <w:name w:val="常规"/>
          <w:gallery w:val="placeholder"/>
        </w:category>
        <w:types>
          <w:type w:val="bbPlcHdr"/>
        </w:types>
        <w:behaviors>
          <w:behavior w:val="content"/>
        </w:behaviors>
        <w:guid w:val="{53B69A4E-7D3A-49CA-8B1F-C608906574A4}"/>
      </w:docPartPr>
      <w:docPartBody>
        <w:p w:rsidR="0058516A" w:rsidRDefault="00FA5F45" w:rsidP="00FA5F45">
          <w:pPr>
            <w:pStyle w:val="6F155985AA3E4EEE9D33BC45679CF063"/>
          </w:pPr>
          <w:r>
            <w:rPr>
              <w:rStyle w:val="placeholder1Char"/>
              <w:rFonts w:hint="eastAsia"/>
            </w:rPr>
            <w:t>____________</w:t>
          </w:r>
        </w:p>
      </w:docPartBody>
    </w:docPart>
    <w:docPart>
      <w:docPartPr>
        <w:name w:val="1C6DF378006D4E6DA3D9BF11CDA2ED9F"/>
        <w:category>
          <w:name w:val="常规"/>
          <w:gallery w:val="placeholder"/>
        </w:category>
        <w:types>
          <w:type w:val="bbPlcHdr"/>
        </w:types>
        <w:behaviors>
          <w:behavior w:val="content"/>
        </w:behaviors>
        <w:guid w:val="{13F63786-E845-4D67-92D1-C2EF81193C4E}"/>
      </w:docPartPr>
      <w:docPartBody>
        <w:p w:rsidR="0058516A" w:rsidRDefault="00FA5F45" w:rsidP="00FA5F45">
          <w:pPr>
            <w:pStyle w:val="1C6DF378006D4E6DA3D9BF11CDA2ED9F"/>
          </w:pPr>
          <w:r>
            <w:rPr>
              <w:rStyle w:val="placeholder1Char"/>
              <w:rFonts w:hint="eastAsia"/>
            </w:rPr>
            <w:t>____________</w:t>
          </w:r>
        </w:p>
      </w:docPartBody>
    </w:docPart>
    <w:docPart>
      <w:docPartPr>
        <w:name w:val="C75772044712463C8CC651DBBB26B84A"/>
        <w:category>
          <w:name w:val="常规"/>
          <w:gallery w:val="placeholder"/>
        </w:category>
        <w:types>
          <w:type w:val="bbPlcHdr"/>
        </w:types>
        <w:behaviors>
          <w:behavior w:val="content"/>
        </w:behaviors>
        <w:guid w:val="{16570AB6-E71F-4EC0-8624-F6FA6F699DC0}"/>
      </w:docPartPr>
      <w:docPartBody>
        <w:p w:rsidR="0058516A" w:rsidRDefault="00FA5F45" w:rsidP="00FA5F45">
          <w:pPr>
            <w:pStyle w:val="C75772044712463C8CC651DBBB26B84A"/>
          </w:pPr>
          <w:r>
            <w:rPr>
              <w:rStyle w:val="placeholder1Char"/>
              <w:rFonts w:hint="eastAsia"/>
            </w:rPr>
            <w:t>____________</w:t>
          </w:r>
        </w:p>
      </w:docPartBody>
    </w:docPart>
    <w:docPart>
      <w:docPartPr>
        <w:name w:val="9941E6A06110416C942A1E3B8E962156"/>
        <w:category>
          <w:name w:val="常规"/>
          <w:gallery w:val="placeholder"/>
        </w:category>
        <w:types>
          <w:type w:val="bbPlcHdr"/>
        </w:types>
        <w:behaviors>
          <w:behavior w:val="content"/>
        </w:behaviors>
        <w:guid w:val="{CC8C6D96-ACCC-44F8-8F49-E2D5ED3EEF99}"/>
      </w:docPartPr>
      <w:docPartBody>
        <w:p w:rsidR="0058516A" w:rsidRDefault="00FA5F45" w:rsidP="00FA5F45">
          <w:pPr>
            <w:pStyle w:val="9941E6A06110416C942A1E3B8E962156"/>
          </w:pPr>
          <w:r>
            <w:rPr>
              <w:rStyle w:val="placeholder1Char"/>
              <w:rFonts w:hint="eastAsia"/>
            </w:rPr>
            <w:t>____________</w:t>
          </w:r>
        </w:p>
      </w:docPartBody>
    </w:docPart>
    <w:docPart>
      <w:docPartPr>
        <w:name w:val="CF96208027994F1A89A8744363D6C66A"/>
        <w:category>
          <w:name w:val="常规"/>
          <w:gallery w:val="placeholder"/>
        </w:category>
        <w:types>
          <w:type w:val="bbPlcHdr"/>
        </w:types>
        <w:behaviors>
          <w:behavior w:val="content"/>
        </w:behaviors>
        <w:guid w:val="{38DE13AF-23CA-44CF-937A-96571816FE8D}"/>
      </w:docPartPr>
      <w:docPartBody>
        <w:p w:rsidR="0058516A" w:rsidRDefault="00FA5F45" w:rsidP="00FA5F45">
          <w:pPr>
            <w:pStyle w:val="CF96208027994F1A89A8744363D6C66A"/>
          </w:pPr>
          <w:r>
            <w:rPr>
              <w:rStyle w:val="placeholder1Char"/>
              <w:rFonts w:hint="eastAsia"/>
            </w:rPr>
            <w:t>____________</w:t>
          </w:r>
        </w:p>
      </w:docPartBody>
    </w:docPart>
    <w:docPart>
      <w:docPartPr>
        <w:name w:val="260D16A99BA7481A9EE9A82FC9AFFFB3"/>
        <w:category>
          <w:name w:val="常规"/>
          <w:gallery w:val="placeholder"/>
        </w:category>
        <w:types>
          <w:type w:val="bbPlcHdr"/>
        </w:types>
        <w:behaviors>
          <w:behavior w:val="content"/>
        </w:behaviors>
        <w:guid w:val="{5AADEAC4-6C4D-46B5-AC24-B147964047CE}"/>
      </w:docPartPr>
      <w:docPartBody>
        <w:p w:rsidR="0058516A" w:rsidRDefault="00FA5F45" w:rsidP="00FA5F45">
          <w:pPr>
            <w:pStyle w:val="260D16A99BA7481A9EE9A82FC9AFFFB3"/>
          </w:pPr>
          <w:r>
            <w:rPr>
              <w:rStyle w:val="placeholder1Char"/>
              <w:rFonts w:hint="eastAsia"/>
            </w:rPr>
            <w:t>____________</w:t>
          </w:r>
        </w:p>
      </w:docPartBody>
    </w:docPart>
    <w:docPart>
      <w:docPartPr>
        <w:name w:val="2037E4A131FC4D01BD6D9EBCB680A91B"/>
        <w:category>
          <w:name w:val="常规"/>
          <w:gallery w:val="placeholder"/>
        </w:category>
        <w:types>
          <w:type w:val="bbPlcHdr"/>
        </w:types>
        <w:behaviors>
          <w:behavior w:val="content"/>
        </w:behaviors>
        <w:guid w:val="{6E862183-13CF-49FE-AFD8-46BDB4FEA3A3}"/>
      </w:docPartPr>
      <w:docPartBody>
        <w:p w:rsidR="0058516A" w:rsidRDefault="00FA5F45" w:rsidP="00FA5F45">
          <w:pPr>
            <w:pStyle w:val="2037E4A131FC4D01BD6D9EBCB680A91B"/>
          </w:pPr>
          <w:r>
            <w:rPr>
              <w:rStyle w:val="placeholder1Char"/>
              <w:rFonts w:hint="eastAsia"/>
            </w:rPr>
            <w:t>____________</w:t>
          </w:r>
        </w:p>
      </w:docPartBody>
    </w:docPart>
    <w:docPart>
      <w:docPartPr>
        <w:name w:val="99647931135F453FAAEA4D989773740E"/>
        <w:category>
          <w:name w:val="常规"/>
          <w:gallery w:val="placeholder"/>
        </w:category>
        <w:types>
          <w:type w:val="bbPlcHdr"/>
        </w:types>
        <w:behaviors>
          <w:behavior w:val="content"/>
        </w:behaviors>
        <w:guid w:val="{F963E67E-6A00-4EBE-A486-1C6B9B746565}"/>
      </w:docPartPr>
      <w:docPartBody>
        <w:p w:rsidR="0058516A" w:rsidRDefault="00FA5F45" w:rsidP="00FA5F45">
          <w:pPr>
            <w:pStyle w:val="99647931135F453FAAEA4D989773740E"/>
          </w:pPr>
          <w:r>
            <w:rPr>
              <w:rStyle w:val="placeholder1Char"/>
              <w:rFonts w:hint="eastAsia"/>
            </w:rPr>
            <w:t>____________</w:t>
          </w:r>
        </w:p>
      </w:docPartBody>
    </w:docPart>
    <w:docPart>
      <w:docPartPr>
        <w:name w:val="55C0779A52534E9E8E625B841EFE3730"/>
        <w:category>
          <w:name w:val="常规"/>
          <w:gallery w:val="placeholder"/>
        </w:category>
        <w:types>
          <w:type w:val="bbPlcHdr"/>
        </w:types>
        <w:behaviors>
          <w:behavior w:val="content"/>
        </w:behaviors>
        <w:guid w:val="{FF028E12-7CE6-41F2-880C-BB5F041BB943}"/>
      </w:docPartPr>
      <w:docPartBody>
        <w:p w:rsidR="0058516A" w:rsidRDefault="00FA5F45" w:rsidP="00FA5F45">
          <w:pPr>
            <w:pStyle w:val="55C0779A52534E9E8E625B841EFE3730"/>
          </w:pPr>
          <w:r>
            <w:rPr>
              <w:rStyle w:val="placeholder1Char"/>
              <w:rFonts w:hint="eastAsia"/>
            </w:rPr>
            <w:t>____________</w:t>
          </w:r>
        </w:p>
      </w:docPartBody>
    </w:docPart>
    <w:docPart>
      <w:docPartPr>
        <w:name w:val="2FD988A4AA1E48F981704536CCC1613C"/>
        <w:category>
          <w:name w:val="常规"/>
          <w:gallery w:val="placeholder"/>
        </w:category>
        <w:types>
          <w:type w:val="bbPlcHdr"/>
        </w:types>
        <w:behaviors>
          <w:behavior w:val="content"/>
        </w:behaviors>
        <w:guid w:val="{83CC1ACA-DFC6-4EEB-8173-E99336ABAC77}"/>
      </w:docPartPr>
      <w:docPartBody>
        <w:p w:rsidR="0058516A" w:rsidRDefault="00FA5F45" w:rsidP="00FA5F45">
          <w:pPr>
            <w:pStyle w:val="2FD988A4AA1E48F981704536CCC1613C"/>
          </w:pPr>
          <w:r>
            <w:rPr>
              <w:rStyle w:val="placeholder1Char"/>
              <w:rFonts w:hint="eastAsia"/>
            </w:rPr>
            <w:t>____________</w:t>
          </w:r>
        </w:p>
      </w:docPartBody>
    </w:docPart>
    <w:docPart>
      <w:docPartPr>
        <w:name w:val="BF4A9D9E1C664F829B05665E0FA68AF5"/>
        <w:category>
          <w:name w:val="常规"/>
          <w:gallery w:val="placeholder"/>
        </w:category>
        <w:types>
          <w:type w:val="bbPlcHdr"/>
        </w:types>
        <w:behaviors>
          <w:behavior w:val="content"/>
        </w:behaviors>
        <w:guid w:val="{722018A7-4239-4252-ABBA-1A8034565602}"/>
      </w:docPartPr>
      <w:docPartBody>
        <w:p w:rsidR="0058516A" w:rsidRDefault="00FA5F45" w:rsidP="00FA5F45">
          <w:pPr>
            <w:pStyle w:val="BF4A9D9E1C664F829B05665E0FA68AF5"/>
          </w:pPr>
          <w:r>
            <w:rPr>
              <w:rStyle w:val="placeholder1Char"/>
              <w:rFonts w:hint="eastAsia"/>
            </w:rPr>
            <w:t>____________</w:t>
          </w:r>
        </w:p>
      </w:docPartBody>
    </w:docPart>
    <w:docPart>
      <w:docPartPr>
        <w:name w:val="DE2824E0DF064223AC37362D8E970C57"/>
        <w:category>
          <w:name w:val="常规"/>
          <w:gallery w:val="placeholder"/>
        </w:category>
        <w:types>
          <w:type w:val="bbPlcHdr"/>
        </w:types>
        <w:behaviors>
          <w:behavior w:val="content"/>
        </w:behaviors>
        <w:guid w:val="{A9E2E108-B328-40B9-A377-66CCF66440CF}"/>
      </w:docPartPr>
      <w:docPartBody>
        <w:p w:rsidR="0058516A" w:rsidRDefault="00FA5F45" w:rsidP="00FA5F45">
          <w:pPr>
            <w:pStyle w:val="DE2824E0DF064223AC37362D8E970C57"/>
          </w:pPr>
          <w:r>
            <w:rPr>
              <w:rStyle w:val="placeholder1Char"/>
              <w:rFonts w:hint="eastAsia"/>
            </w:rPr>
            <w:t>____________</w:t>
          </w:r>
        </w:p>
      </w:docPartBody>
    </w:docPart>
    <w:docPart>
      <w:docPartPr>
        <w:name w:val="4CB343AC4E7F44A0B4F0FED8719E9D01"/>
        <w:category>
          <w:name w:val="常规"/>
          <w:gallery w:val="placeholder"/>
        </w:category>
        <w:types>
          <w:type w:val="bbPlcHdr"/>
        </w:types>
        <w:behaviors>
          <w:behavior w:val="content"/>
        </w:behaviors>
        <w:guid w:val="{564BD995-40DC-4844-BD6B-5C74B9C4A34C}"/>
      </w:docPartPr>
      <w:docPartBody>
        <w:p w:rsidR="0058516A" w:rsidRDefault="00FA5F45" w:rsidP="00FA5F45">
          <w:pPr>
            <w:pStyle w:val="4CB343AC4E7F44A0B4F0FED8719E9D01"/>
          </w:pPr>
          <w:r>
            <w:rPr>
              <w:rStyle w:val="placeholder1Char"/>
              <w:rFonts w:hint="eastAsia"/>
            </w:rPr>
            <w:t>____________</w:t>
          </w:r>
        </w:p>
      </w:docPartBody>
    </w:docPart>
    <w:docPart>
      <w:docPartPr>
        <w:name w:val="7362C8876F8440BD8811345D1619FB2E"/>
        <w:category>
          <w:name w:val="常规"/>
          <w:gallery w:val="placeholder"/>
        </w:category>
        <w:types>
          <w:type w:val="bbPlcHdr"/>
        </w:types>
        <w:behaviors>
          <w:behavior w:val="content"/>
        </w:behaviors>
        <w:guid w:val="{40ED0C0C-CB44-464C-8080-C6D5DE474C79}"/>
      </w:docPartPr>
      <w:docPartBody>
        <w:p w:rsidR="0058516A" w:rsidRDefault="00FA5F45" w:rsidP="00FA5F45">
          <w:pPr>
            <w:pStyle w:val="7362C8876F8440BD8811345D1619FB2E"/>
          </w:pPr>
          <w:r>
            <w:rPr>
              <w:rStyle w:val="placeholder1Char"/>
              <w:rFonts w:hint="eastAsia"/>
            </w:rPr>
            <w:t>____________</w:t>
          </w:r>
        </w:p>
      </w:docPartBody>
    </w:docPart>
    <w:docPart>
      <w:docPartPr>
        <w:name w:val="50BA9721B71D47C097FE20A6EAC4BFE6"/>
        <w:category>
          <w:name w:val="常规"/>
          <w:gallery w:val="placeholder"/>
        </w:category>
        <w:types>
          <w:type w:val="bbPlcHdr"/>
        </w:types>
        <w:behaviors>
          <w:behavior w:val="content"/>
        </w:behaviors>
        <w:guid w:val="{FDF6ECE2-DEAE-4B56-9010-818351E09BB7}"/>
      </w:docPartPr>
      <w:docPartBody>
        <w:p w:rsidR="0058516A" w:rsidRDefault="00FA5F45" w:rsidP="00FA5F45">
          <w:pPr>
            <w:pStyle w:val="50BA9721B71D47C097FE20A6EAC4BFE6"/>
          </w:pPr>
          <w:r>
            <w:rPr>
              <w:rStyle w:val="placeholder1Char"/>
              <w:rFonts w:hint="eastAsia"/>
            </w:rPr>
            <w:t>____________</w:t>
          </w:r>
        </w:p>
      </w:docPartBody>
    </w:docPart>
    <w:docPart>
      <w:docPartPr>
        <w:name w:val="7FBAE443693F4A8582888E1CA89EA071"/>
        <w:category>
          <w:name w:val="常规"/>
          <w:gallery w:val="placeholder"/>
        </w:category>
        <w:types>
          <w:type w:val="bbPlcHdr"/>
        </w:types>
        <w:behaviors>
          <w:behavior w:val="content"/>
        </w:behaviors>
        <w:guid w:val="{0894E0C6-F50B-4223-BB01-DB974489B016}"/>
      </w:docPartPr>
      <w:docPartBody>
        <w:p w:rsidR="0058516A" w:rsidRDefault="00FA5F45" w:rsidP="00FA5F45">
          <w:pPr>
            <w:pStyle w:val="7FBAE443693F4A8582888E1CA89EA071"/>
          </w:pPr>
          <w:r>
            <w:rPr>
              <w:rStyle w:val="placeholder1Char"/>
              <w:rFonts w:hint="eastAsia"/>
            </w:rPr>
            <w:t>____________</w:t>
          </w:r>
        </w:p>
      </w:docPartBody>
    </w:docPart>
    <w:docPart>
      <w:docPartPr>
        <w:name w:val="E6971071674A4E0BA21EC9833672ED6D"/>
        <w:category>
          <w:name w:val="常规"/>
          <w:gallery w:val="placeholder"/>
        </w:category>
        <w:types>
          <w:type w:val="bbPlcHdr"/>
        </w:types>
        <w:behaviors>
          <w:behavior w:val="content"/>
        </w:behaviors>
        <w:guid w:val="{22333E6B-DA37-4490-8C96-5F681B8E7C0D}"/>
      </w:docPartPr>
      <w:docPartBody>
        <w:p w:rsidR="0058516A" w:rsidRDefault="00FA5F45" w:rsidP="00FA5F45">
          <w:pPr>
            <w:pStyle w:val="E6971071674A4E0BA21EC9833672ED6D"/>
          </w:pPr>
          <w:r>
            <w:rPr>
              <w:rStyle w:val="placeholder1Char"/>
              <w:rFonts w:hint="eastAsia"/>
            </w:rPr>
            <w:t>____________</w:t>
          </w:r>
        </w:p>
      </w:docPartBody>
    </w:docPart>
    <w:docPart>
      <w:docPartPr>
        <w:name w:val="9B9BABA919724485BA751110F337B2EF"/>
        <w:category>
          <w:name w:val="常规"/>
          <w:gallery w:val="placeholder"/>
        </w:category>
        <w:types>
          <w:type w:val="bbPlcHdr"/>
        </w:types>
        <w:behaviors>
          <w:behavior w:val="content"/>
        </w:behaviors>
        <w:guid w:val="{AF0973FC-8CDA-4195-B9BB-B7FF8808D69B}"/>
      </w:docPartPr>
      <w:docPartBody>
        <w:p w:rsidR="0058516A" w:rsidRDefault="00FA5F45" w:rsidP="00FA5F45">
          <w:pPr>
            <w:pStyle w:val="9B9BABA919724485BA751110F337B2EF"/>
          </w:pPr>
          <w:r>
            <w:rPr>
              <w:rStyle w:val="placeholder1Char"/>
              <w:rFonts w:hint="eastAsia"/>
            </w:rPr>
            <w:t>____________</w:t>
          </w:r>
        </w:p>
      </w:docPartBody>
    </w:docPart>
    <w:docPart>
      <w:docPartPr>
        <w:name w:val="2685F6FA52CB45F983968299EABD0BE6"/>
        <w:category>
          <w:name w:val="常规"/>
          <w:gallery w:val="placeholder"/>
        </w:category>
        <w:types>
          <w:type w:val="bbPlcHdr"/>
        </w:types>
        <w:behaviors>
          <w:behavior w:val="content"/>
        </w:behaviors>
        <w:guid w:val="{3EE23170-CAB7-4447-BB4D-E3F188A14594}"/>
      </w:docPartPr>
      <w:docPartBody>
        <w:p w:rsidR="0058516A" w:rsidRDefault="00FA5F45" w:rsidP="00FA5F45">
          <w:pPr>
            <w:pStyle w:val="2685F6FA52CB45F983968299EABD0BE6"/>
          </w:pPr>
          <w:r>
            <w:rPr>
              <w:rStyle w:val="placeholder1Char"/>
              <w:rFonts w:hint="eastAsia"/>
            </w:rPr>
            <w:t>____________</w:t>
          </w:r>
        </w:p>
      </w:docPartBody>
    </w:docPart>
    <w:docPart>
      <w:docPartPr>
        <w:name w:val="916E0BD712934F3CA2A1F8F6A8B0ED7D"/>
        <w:category>
          <w:name w:val="常规"/>
          <w:gallery w:val="placeholder"/>
        </w:category>
        <w:types>
          <w:type w:val="bbPlcHdr"/>
        </w:types>
        <w:behaviors>
          <w:behavior w:val="content"/>
        </w:behaviors>
        <w:guid w:val="{67BAB134-28A1-44B8-8A1D-17DCAF5B0533}"/>
      </w:docPartPr>
      <w:docPartBody>
        <w:p w:rsidR="0058516A" w:rsidRDefault="00FA5F45" w:rsidP="00FA5F45">
          <w:pPr>
            <w:pStyle w:val="916E0BD712934F3CA2A1F8F6A8B0ED7D"/>
          </w:pPr>
          <w:r>
            <w:rPr>
              <w:rStyle w:val="placeholder1Char"/>
              <w:rFonts w:hint="eastAsia"/>
            </w:rPr>
            <w:t>____________</w:t>
          </w:r>
        </w:p>
      </w:docPartBody>
    </w:docPart>
    <w:docPart>
      <w:docPartPr>
        <w:name w:val="631054A413964475851DB5DF5AA424CD"/>
        <w:category>
          <w:name w:val="常规"/>
          <w:gallery w:val="placeholder"/>
        </w:category>
        <w:types>
          <w:type w:val="bbPlcHdr"/>
        </w:types>
        <w:behaviors>
          <w:behavior w:val="content"/>
        </w:behaviors>
        <w:guid w:val="{5976EEEA-3265-481B-B0D1-7AD63F026DFA}"/>
      </w:docPartPr>
      <w:docPartBody>
        <w:p w:rsidR="0058516A" w:rsidRDefault="00FA5F45" w:rsidP="00FA5F45">
          <w:pPr>
            <w:pStyle w:val="631054A413964475851DB5DF5AA424CD"/>
          </w:pPr>
          <w:r>
            <w:rPr>
              <w:rStyle w:val="placeholder1Char"/>
              <w:rFonts w:hint="eastAsia"/>
            </w:rPr>
            <w:t>____________</w:t>
          </w:r>
        </w:p>
      </w:docPartBody>
    </w:docPart>
    <w:docPart>
      <w:docPartPr>
        <w:name w:val="7B3895FC25B54A1291B4FCF456624B2E"/>
        <w:category>
          <w:name w:val="常规"/>
          <w:gallery w:val="placeholder"/>
        </w:category>
        <w:types>
          <w:type w:val="bbPlcHdr"/>
        </w:types>
        <w:behaviors>
          <w:behavior w:val="content"/>
        </w:behaviors>
        <w:guid w:val="{4629F173-A58D-4E6C-8967-2E87261EAE87}"/>
      </w:docPartPr>
      <w:docPartBody>
        <w:p w:rsidR="0058516A" w:rsidRDefault="00FA5F45" w:rsidP="00FA5F45">
          <w:pPr>
            <w:pStyle w:val="7B3895FC25B54A1291B4FCF456624B2E"/>
          </w:pPr>
          <w:r>
            <w:rPr>
              <w:rStyle w:val="placeholder1Char"/>
              <w:rFonts w:hint="eastAsia"/>
            </w:rPr>
            <w:t>____________</w:t>
          </w:r>
        </w:p>
      </w:docPartBody>
    </w:docPart>
    <w:docPart>
      <w:docPartPr>
        <w:name w:val="9FE0DD3A4ACC4B8B9543376140C21728"/>
        <w:category>
          <w:name w:val="常规"/>
          <w:gallery w:val="placeholder"/>
        </w:category>
        <w:types>
          <w:type w:val="bbPlcHdr"/>
        </w:types>
        <w:behaviors>
          <w:behavior w:val="content"/>
        </w:behaviors>
        <w:guid w:val="{C1541657-A112-45AB-B851-10B9273746D4}"/>
      </w:docPartPr>
      <w:docPartBody>
        <w:p w:rsidR="0058516A" w:rsidRDefault="00FA5F45" w:rsidP="00FA5F45">
          <w:pPr>
            <w:pStyle w:val="9FE0DD3A4ACC4B8B9543376140C21728"/>
          </w:pPr>
          <w:r>
            <w:rPr>
              <w:rStyle w:val="placeholder1Char"/>
              <w:rFonts w:hint="eastAsia"/>
            </w:rPr>
            <w:t>____________</w:t>
          </w:r>
        </w:p>
      </w:docPartBody>
    </w:docPart>
    <w:docPart>
      <w:docPartPr>
        <w:name w:val="C1E818DC2BCC45B0870542B289AA9568"/>
        <w:category>
          <w:name w:val="常规"/>
          <w:gallery w:val="placeholder"/>
        </w:category>
        <w:types>
          <w:type w:val="bbPlcHdr"/>
        </w:types>
        <w:behaviors>
          <w:behavior w:val="content"/>
        </w:behaviors>
        <w:guid w:val="{8C7DFBC7-96B4-40FC-8F70-7F0183FCD4BF}"/>
      </w:docPartPr>
      <w:docPartBody>
        <w:p w:rsidR="0058516A" w:rsidRDefault="00FA5F45" w:rsidP="00FA5F45">
          <w:pPr>
            <w:pStyle w:val="C1E818DC2BCC45B0870542B289AA9568"/>
          </w:pPr>
          <w:r>
            <w:rPr>
              <w:rStyle w:val="placeholder1Char"/>
              <w:rFonts w:hint="eastAsia"/>
            </w:rPr>
            <w:t>____________</w:t>
          </w:r>
        </w:p>
      </w:docPartBody>
    </w:docPart>
    <w:docPart>
      <w:docPartPr>
        <w:name w:val="77F363319EBB4134BC06D4AFCF9983CA"/>
        <w:category>
          <w:name w:val="常规"/>
          <w:gallery w:val="placeholder"/>
        </w:category>
        <w:types>
          <w:type w:val="bbPlcHdr"/>
        </w:types>
        <w:behaviors>
          <w:behavior w:val="content"/>
        </w:behaviors>
        <w:guid w:val="{303BF090-4AD2-41F7-AB26-E21C7502BDD7}"/>
      </w:docPartPr>
      <w:docPartBody>
        <w:p w:rsidR="0058516A" w:rsidRDefault="00FA5F45" w:rsidP="00FA5F45">
          <w:pPr>
            <w:pStyle w:val="77F363319EBB4134BC06D4AFCF9983CA"/>
          </w:pPr>
          <w:r>
            <w:rPr>
              <w:rStyle w:val="placeholder1Char"/>
              <w:rFonts w:hint="eastAsia"/>
            </w:rPr>
            <w:t>____________</w:t>
          </w:r>
        </w:p>
      </w:docPartBody>
    </w:docPart>
    <w:docPart>
      <w:docPartPr>
        <w:name w:val="8F1AB8D670FF41FAADB70A917E77142C"/>
        <w:category>
          <w:name w:val="常规"/>
          <w:gallery w:val="placeholder"/>
        </w:category>
        <w:types>
          <w:type w:val="bbPlcHdr"/>
        </w:types>
        <w:behaviors>
          <w:behavior w:val="content"/>
        </w:behaviors>
        <w:guid w:val="{FB5911E8-F0B9-41DC-BDDA-221CEBAD917E}"/>
      </w:docPartPr>
      <w:docPartBody>
        <w:p w:rsidR="0058516A" w:rsidRDefault="00FA5F45" w:rsidP="00FA5F45">
          <w:pPr>
            <w:pStyle w:val="8F1AB8D670FF41FAADB70A917E77142C"/>
          </w:pPr>
          <w:r>
            <w:rPr>
              <w:rStyle w:val="placeholder1Char"/>
              <w:rFonts w:hint="eastAsia"/>
            </w:rPr>
            <w:t>____________</w:t>
          </w:r>
        </w:p>
      </w:docPartBody>
    </w:docPart>
    <w:docPart>
      <w:docPartPr>
        <w:name w:val="A4476CB0A17445E69FA3208CF856B2E1"/>
        <w:category>
          <w:name w:val="常规"/>
          <w:gallery w:val="placeholder"/>
        </w:category>
        <w:types>
          <w:type w:val="bbPlcHdr"/>
        </w:types>
        <w:behaviors>
          <w:behavior w:val="content"/>
        </w:behaviors>
        <w:guid w:val="{9DF20DE7-2EF2-4730-8053-EB4BBDC5EABC}"/>
      </w:docPartPr>
      <w:docPartBody>
        <w:p w:rsidR="0058516A" w:rsidRDefault="00FA5F45" w:rsidP="00FA5F45">
          <w:pPr>
            <w:pStyle w:val="A4476CB0A17445E69FA3208CF856B2E1"/>
          </w:pPr>
          <w:r>
            <w:rPr>
              <w:rStyle w:val="placeholder1Char"/>
              <w:rFonts w:hint="eastAsia"/>
            </w:rPr>
            <w:t>____________</w:t>
          </w:r>
        </w:p>
      </w:docPartBody>
    </w:docPart>
    <w:docPart>
      <w:docPartPr>
        <w:name w:val="6D6A728BF3A84CACA3DD35B5089F347D"/>
        <w:category>
          <w:name w:val="常规"/>
          <w:gallery w:val="placeholder"/>
        </w:category>
        <w:types>
          <w:type w:val="bbPlcHdr"/>
        </w:types>
        <w:behaviors>
          <w:behavior w:val="content"/>
        </w:behaviors>
        <w:guid w:val="{BBBB6305-E024-444A-A6B6-B0D3770D04A4}"/>
      </w:docPartPr>
      <w:docPartBody>
        <w:p w:rsidR="0058516A" w:rsidRDefault="00FA5F45" w:rsidP="00FA5F45">
          <w:pPr>
            <w:pStyle w:val="6D6A728BF3A84CACA3DD35B5089F347D"/>
          </w:pPr>
          <w:r>
            <w:rPr>
              <w:rStyle w:val="placeholder1Char"/>
              <w:rFonts w:hint="eastAsia"/>
            </w:rPr>
            <w:t>____________</w:t>
          </w:r>
        </w:p>
      </w:docPartBody>
    </w:docPart>
    <w:docPart>
      <w:docPartPr>
        <w:name w:val="B96D6F2BADDA40B295A3A44BD960C265"/>
        <w:category>
          <w:name w:val="常规"/>
          <w:gallery w:val="placeholder"/>
        </w:category>
        <w:types>
          <w:type w:val="bbPlcHdr"/>
        </w:types>
        <w:behaviors>
          <w:behavior w:val="content"/>
        </w:behaviors>
        <w:guid w:val="{28661B40-7CD7-44CE-9D8F-EC02AE3C0536}"/>
      </w:docPartPr>
      <w:docPartBody>
        <w:p w:rsidR="0058516A" w:rsidRDefault="00FA5F45" w:rsidP="00FA5F45">
          <w:pPr>
            <w:pStyle w:val="B96D6F2BADDA40B295A3A44BD960C265"/>
          </w:pPr>
          <w:r>
            <w:rPr>
              <w:rStyle w:val="placeholder1Char"/>
              <w:rFonts w:hint="eastAsia"/>
            </w:rPr>
            <w:t>____________</w:t>
          </w:r>
        </w:p>
      </w:docPartBody>
    </w:docPart>
    <w:docPart>
      <w:docPartPr>
        <w:name w:val="F45D04CFFD4E4F569B8B9D619BE6FA8B"/>
        <w:category>
          <w:name w:val="常规"/>
          <w:gallery w:val="placeholder"/>
        </w:category>
        <w:types>
          <w:type w:val="bbPlcHdr"/>
        </w:types>
        <w:behaviors>
          <w:behavior w:val="content"/>
        </w:behaviors>
        <w:guid w:val="{B80BE056-48F5-43BE-8427-D1481E7B0852}"/>
      </w:docPartPr>
      <w:docPartBody>
        <w:p w:rsidR="0058516A" w:rsidRDefault="00FA5F45" w:rsidP="00FA5F45">
          <w:pPr>
            <w:pStyle w:val="F45D04CFFD4E4F569B8B9D619BE6FA8B"/>
          </w:pPr>
          <w:r>
            <w:rPr>
              <w:rStyle w:val="placeholder1Char"/>
              <w:rFonts w:hint="eastAsia"/>
            </w:rPr>
            <w:t>____________</w:t>
          </w:r>
        </w:p>
      </w:docPartBody>
    </w:docPart>
    <w:docPart>
      <w:docPartPr>
        <w:name w:val="AA4E093642CC46A1BBA633A46418C07E"/>
        <w:category>
          <w:name w:val="常规"/>
          <w:gallery w:val="placeholder"/>
        </w:category>
        <w:types>
          <w:type w:val="bbPlcHdr"/>
        </w:types>
        <w:behaviors>
          <w:behavior w:val="content"/>
        </w:behaviors>
        <w:guid w:val="{200ECE53-A6B2-40D3-8CF2-EF8D0DAF1035}"/>
      </w:docPartPr>
      <w:docPartBody>
        <w:p w:rsidR="0058516A" w:rsidRDefault="00FA5F45" w:rsidP="00FA5F45">
          <w:pPr>
            <w:pStyle w:val="AA4E093642CC46A1BBA633A46418C07E"/>
          </w:pPr>
          <w:r>
            <w:rPr>
              <w:rStyle w:val="placeholder1Char"/>
              <w:rFonts w:hint="eastAsia"/>
            </w:rPr>
            <w:t>____________</w:t>
          </w:r>
        </w:p>
      </w:docPartBody>
    </w:docPart>
    <w:docPart>
      <w:docPartPr>
        <w:name w:val="FABDFB12F59543D4BAA5BB0229F940D1"/>
        <w:category>
          <w:name w:val="常规"/>
          <w:gallery w:val="placeholder"/>
        </w:category>
        <w:types>
          <w:type w:val="bbPlcHdr"/>
        </w:types>
        <w:behaviors>
          <w:behavior w:val="content"/>
        </w:behaviors>
        <w:guid w:val="{92ABE1B5-698E-41DA-A1DB-87F719FA1596}"/>
      </w:docPartPr>
      <w:docPartBody>
        <w:p w:rsidR="0058516A" w:rsidRDefault="00FA5F45" w:rsidP="00FA5F45">
          <w:pPr>
            <w:pStyle w:val="FABDFB12F59543D4BAA5BB0229F940D1"/>
          </w:pPr>
          <w:r>
            <w:rPr>
              <w:rStyle w:val="placeholder1Char"/>
              <w:rFonts w:hint="eastAsia"/>
            </w:rPr>
            <w:t>____________</w:t>
          </w:r>
        </w:p>
      </w:docPartBody>
    </w:docPart>
    <w:docPart>
      <w:docPartPr>
        <w:name w:val="E222AF992E464E33A615F3D855CA401A"/>
        <w:category>
          <w:name w:val="常规"/>
          <w:gallery w:val="placeholder"/>
        </w:category>
        <w:types>
          <w:type w:val="bbPlcHdr"/>
        </w:types>
        <w:behaviors>
          <w:behavior w:val="content"/>
        </w:behaviors>
        <w:guid w:val="{B378FD95-750C-47EF-B7B7-EC9EEFDCE9DA}"/>
      </w:docPartPr>
      <w:docPartBody>
        <w:p w:rsidR="0058516A" w:rsidRDefault="00FA5F45" w:rsidP="00FA5F45">
          <w:pPr>
            <w:pStyle w:val="E222AF992E464E33A615F3D855CA401A"/>
          </w:pPr>
          <w:r>
            <w:rPr>
              <w:rStyle w:val="placeholder1Char"/>
              <w:rFonts w:hint="eastAsia"/>
            </w:rPr>
            <w:t>____________</w:t>
          </w:r>
        </w:p>
      </w:docPartBody>
    </w:docPart>
    <w:docPart>
      <w:docPartPr>
        <w:name w:val="4099A4616EB2497F9A1B30881E0E09DC"/>
        <w:category>
          <w:name w:val="常规"/>
          <w:gallery w:val="placeholder"/>
        </w:category>
        <w:types>
          <w:type w:val="bbPlcHdr"/>
        </w:types>
        <w:behaviors>
          <w:behavior w:val="content"/>
        </w:behaviors>
        <w:guid w:val="{3476F0AB-3F90-44B4-A07D-D510F3EA4931}"/>
      </w:docPartPr>
      <w:docPartBody>
        <w:p w:rsidR="0058516A" w:rsidRDefault="00FA5F45" w:rsidP="00FA5F45">
          <w:pPr>
            <w:pStyle w:val="4099A4616EB2497F9A1B30881E0E09DC"/>
          </w:pPr>
          <w:r>
            <w:rPr>
              <w:rStyle w:val="placeholder1Char"/>
              <w:rFonts w:hint="eastAsia"/>
            </w:rPr>
            <w:t>____________</w:t>
          </w:r>
        </w:p>
      </w:docPartBody>
    </w:docPart>
    <w:docPart>
      <w:docPartPr>
        <w:name w:val="4E2B8D5662DF497CB07087EBC5BA6314"/>
        <w:category>
          <w:name w:val="常规"/>
          <w:gallery w:val="placeholder"/>
        </w:category>
        <w:types>
          <w:type w:val="bbPlcHdr"/>
        </w:types>
        <w:behaviors>
          <w:behavior w:val="content"/>
        </w:behaviors>
        <w:guid w:val="{2ABDEB5D-E0D6-47D3-92A4-9938A2C35EF0}"/>
      </w:docPartPr>
      <w:docPartBody>
        <w:p w:rsidR="0058516A" w:rsidRDefault="00FA5F45" w:rsidP="00FA5F45">
          <w:pPr>
            <w:pStyle w:val="4E2B8D5662DF497CB07087EBC5BA6314"/>
          </w:pPr>
          <w:r>
            <w:rPr>
              <w:rStyle w:val="placeholder1Char"/>
              <w:rFonts w:hint="eastAsia"/>
            </w:rPr>
            <w:t>____________</w:t>
          </w:r>
        </w:p>
      </w:docPartBody>
    </w:docPart>
    <w:docPart>
      <w:docPartPr>
        <w:name w:val="0766CD27847D47D6A6FEF3447884CB66"/>
        <w:category>
          <w:name w:val="常规"/>
          <w:gallery w:val="placeholder"/>
        </w:category>
        <w:types>
          <w:type w:val="bbPlcHdr"/>
        </w:types>
        <w:behaviors>
          <w:behavior w:val="content"/>
        </w:behaviors>
        <w:guid w:val="{C8503B4F-B2C5-4DBF-BC1F-C0E4A8E46C7E}"/>
      </w:docPartPr>
      <w:docPartBody>
        <w:p w:rsidR="0058516A" w:rsidRDefault="00FA5F45" w:rsidP="00FA5F45">
          <w:pPr>
            <w:pStyle w:val="0766CD27847D47D6A6FEF3447884CB66"/>
          </w:pPr>
          <w:r>
            <w:rPr>
              <w:rStyle w:val="placeholder1Char"/>
              <w:rFonts w:hint="eastAsia"/>
            </w:rPr>
            <w:t>____________</w:t>
          </w:r>
        </w:p>
      </w:docPartBody>
    </w:docPart>
    <w:docPart>
      <w:docPartPr>
        <w:name w:val="0153D60CA94547E3AD20D08768903A2D"/>
        <w:category>
          <w:name w:val="常规"/>
          <w:gallery w:val="placeholder"/>
        </w:category>
        <w:types>
          <w:type w:val="bbPlcHdr"/>
        </w:types>
        <w:behaviors>
          <w:behavior w:val="content"/>
        </w:behaviors>
        <w:guid w:val="{2CAEFE79-E485-40E6-8FE2-3290E486B1F7}"/>
      </w:docPartPr>
      <w:docPartBody>
        <w:p w:rsidR="0058516A" w:rsidRDefault="00FA5F45" w:rsidP="00FA5F45">
          <w:pPr>
            <w:pStyle w:val="0153D60CA94547E3AD20D08768903A2D"/>
          </w:pPr>
          <w:r>
            <w:rPr>
              <w:rStyle w:val="placeholder1Char"/>
              <w:rFonts w:hint="eastAsia"/>
            </w:rPr>
            <w:t>____________</w:t>
          </w:r>
        </w:p>
      </w:docPartBody>
    </w:docPart>
    <w:docPart>
      <w:docPartPr>
        <w:name w:val="7B578160EF0E493BB63A75BA79DE8015"/>
        <w:category>
          <w:name w:val="常规"/>
          <w:gallery w:val="placeholder"/>
        </w:category>
        <w:types>
          <w:type w:val="bbPlcHdr"/>
        </w:types>
        <w:behaviors>
          <w:behavior w:val="content"/>
        </w:behaviors>
        <w:guid w:val="{7FFA9B7F-2114-4710-98E1-F1E88E0D9F74}"/>
      </w:docPartPr>
      <w:docPartBody>
        <w:p w:rsidR="0058516A" w:rsidRDefault="00FA5F45" w:rsidP="00FA5F45">
          <w:pPr>
            <w:pStyle w:val="7B578160EF0E493BB63A75BA79DE8015"/>
          </w:pPr>
          <w:r>
            <w:rPr>
              <w:rStyle w:val="placeholder1Char"/>
              <w:rFonts w:hint="eastAsia"/>
            </w:rPr>
            <w:t>____________</w:t>
          </w:r>
        </w:p>
      </w:docPartBody>
    </w:docPart>
    <w:docPart>
      <w:docPartPr>
        <w:name w:val="B8D41F0B54E247B1995FC005988C2770"/>
        <w:category>
          <w:name w:val="常规"/>
          <w:gallery w:val="placeholder"/>
        </w:category>
        <w:types>
          <w:type w:val="bbPlcHdr"/>
        </w:types>
        <w:behaviors>
          <w:behavior w:val="content"/>
        </w:behaviors>
        <w:guid w:val="{2D0AA6B3-4095-4B3F-A4B8-127D8B79B0FC}"/>
      </w:docPartPr>
      <w:docPartBody>
        <w:p w:rsidR="0058516A" w:rsidRDefault="00FA5F45" w:rsidP="00FA5F45">
          <w:pPr>
            <w:pStyle w:val="B8D41F0B54E247B1995FC005988C2770"/>
          </w:pPr>
          <w:r>
            <w:rPr>
              <w:rStyle w:val="placeholder1Char"/>
              <w:rFonts w:hint="eastAsia"/>
            </w:rPr>
            <w:t>____________</w:t>
          </w:r>
        </w:p>
      </w:docPartBody>
    </w:docPart>
    <w:docPart>
      <w:docPartPr>
        <w:name w:val="056FA6653AFA4E4884855DEAE783CA33"/>
        <w:category>
          <w:name w:val="常规"/>
          <w:gallery w:val="placeholder"/>
        </w:category>
        <w:types>
          <w:type w:val="bbPlcHdr"/>
        </w:types>
        <w:behaviors>
          <w:behavior w:val="content"/>
        </w:behaviors>
        <w:guid w:val="{E929AB04-9272-405F-AEAB-CBE11F49AE07}"/>
      </w:docPartPr>
      <w:docPartBody>
        <w:p w:rsidR="0058516A" w:rsidRDefault="00FA5F45" w:rsidP="00FA5F45">
          <w:pPr>
            <w:pStyle w:val="056FA6653AFA4E4884855DEAE783CA33"/>
          </w:pPr>
          <w:r>
            <w:rPr>
              <w:rStyle w:val="placeholder1Char"/>
              <w:rFonts w:hint="eastAsia"/>
            </w:rPr>
            <w:t>____________</w:t>
          </w:r>
        </w:p>
      </w:docPartBody>
    </w:docPart>
    <w:docPart>
      <w:docPartPr>
        <w:name w:val="7808FBEF1AE7453CAA26F13F579CA5C6"/>
        <w:category>
          <w:name w:val="常规"/>
          <w:gallery w:val="placeholder"/>
        </w:category>
        <w:types>
          <w:type w:val="bbPlcHdr"/>
        </w:types>
        <w:behaviors>
          <w:behavior w:val="content"/>
        </w:behaviors>
        <w:guid w:val="{3D86A53B-4732-4E35-942A-D73719C1EF15}"/>
      </w:docPartPr>
      <w:docPartBody>
        <w:p w:rsidR="0058516A" w:rsidRDefault="00FA5F45" w:rsidP="00FA5F45">
          <w:pPr>
            <w:pStyle w:val="7808FBEF1AE7453CAA26F13F579CA5C6"/>
          </w:pPr>
          <w:r>
            <w:rPr>
              <w:rStyle w:val="placeholder1Char"/>
              <w:rFonts w:hint="eastAsia"/>
            </w:rPr>
            <w:t>____________</w:t>
          </w:r>
        </w:p>
      </w:docPartBody>
    </w:docPart>
    <w:docPart>
      <w:docPartPr>
        <w:name w:val="78B694B2B4A74E81923D694E509BEAA2"/>
        <w:category>
          <w:name w:val="常规"/>
          <w:gallery w:val="placeholder"/>
        </w:category>
        <w:types>
          <w:type w:val="bbPlcHdr"/>
        </w:types>
        <w:behaviors>
          <w:behavior w:val="content"/>
        </w:behaviors>
        <w:guid w:val="{C9E29464-C326-4170-9F49-F7DE704790F7}"/>
      </w:docPartPr>
      <w:docPartBody>
        <w:p w:rsidR="0058516A" w:rsidRDefault="00FA5F45" w:rsidP="00FA5F45">
          <w:pPr>
            <w:pStyle w:val="78B694B2B4A74E81923D694E509BEAA2"/>
          </w:pPr>
          <w:r>
            <w:rPr>
              <w:rStyle w:val="placeholder1Char"/>
              <w:rFonts w:hint="eastAsia"/>
            </w:rPr>
            <w:t>____________</w:t>
          </w:r>
        </w:p>
      </w:docPartBody>
    </w:docPart>
    <w:docPart>
      <w:docPartPr>
        <w:name w:val="A26B8456B9104E87BC3F2925827CC597"/>
        <w:category>
          <w:name w:val="常规"/>
          <w:gallery w:val="placeholder"/>
        </w:category>
        <w:types>
          <w:type w:val="bbPlcHdr"/>
        </w:types>
        <w:behaviors>
          <w:behavior w:val="content"/>
        </w:behaviors>
        <w:guid w:val="{ADF6A329-F87D-439A-82AD-41C2EA1AC288}"/>
      </w:docPartPr>
      <w:docPartBody>
        <w:p w:rsidR="0058516A" w:rsidRDefault="00FA5F45" w:rsidP="00FA5F45">
          <w:pPr>
            <w:pStyle w:val="A26B8456B9104E87BC3F2925827CC597"/>
          </w:pPr>
          <w:r>
            <w:rPr>
              <w:rStyle w:val="placeholder1Char"/>
              <w:rFonts w:hint="eastAsia"/>
            </w:rPr>
            <w:t>____________</w:t>
          </w:r>
        </w:p>
      </w:docPartBody>
    </w:docPart>
    <w:docPart>
      <w:docPartPr>
        <w:name w:val="FE6F6AC8CFD54A199F7F3E388F4EF3F1"/>
        <w:category>
          <w:name w:val="常规"/>
          <w:gallery w:val="placeholder"/>
        </w:category>
        <w:types>
          <w:type w:val="bbPlcHdr"/>
        </w:types>
        <w:behaviors>
          <w:behavior w:val="content"/>
        </w:behaviors>
        <w:guid w:val="{73F10916-22C4-4336-837B-1CAC2B6001A0}"/>
      </w:docPartPr>
      <w:docPartBody>
        <w:p w:rsidR="0058516A" w:rsidRDefault="00FA5F45" w:rsidP="00FA5F45">
          <w:pPr>
            <w:pStyle w:val="FE6F6AC8CFD54A199F7F3E388F4EF3F1"/>
          </w:pPr>
          <w:r>
            <w:rPr>
              <w:rStyle w:val="placeholder1Char"/>
              <w:rFonts w:hint="eastAsia"/>
            </w:rPr>
            <w:t>____________</w:t>
          </w:r>
        </w:p>
      </w:docPartBody>
    </w:docPart>
    <w:docPart>
      <w:docPartPr>
        <w:name w:val="829D3C66ED764837A89EB86B7BBF5ABE"/>
        <w:category>
          <w:name w:val="常规"/>
          <w:gallery w:val="placeholder"/>
        </w:category>
        <w:types>
          <w:type w:val="bbPlcHdr"/>
        </w:types>
        <w:behaviors>
          <w:behavior w:val="content"/>
        </w:behaviors>
        <w:guid w:val="{F00101B6-6846-414D-9BBA-2BBA8D1E1362}"/>
      </w:docPartPr>
      <w:docPartBody>
        <w:p w:rsidR="0058516A" w:rsidRDefault="00FA5F45" w:rsidP="00FA5F45">
          <w:pPr>
            <w:pStyle w:val="829D3C66ED764837A89EB86B7BBF5ABE"/>
          </w:pPr>
          <w:r>
            <w:rPr>
              <w:rStyle w:val="placeholder1Char"/>
              <w:rFonts w:hint="eastAsia"/>
            </w:rPr>
            <w:t>____________</w:t>
          </w:r>
        </w:p>
      </w:docPartBody>
    </w:docPart>
    <w:docPart>
      <w:docPartPr>
        <w:name w:val="DDB4E255CCFE48588774C9E13D351FD6"/>
        <w:category>
          <w:name w:val="常规"/>
          <w:gallery w:val="placeholder"/>
        </w:category>
        <w:types>
          <w:type w:val="bbPlcHdr"/>
        </w:types>
        <w:behaviors>
          <w:behavior w:val="content"/>
        </w:behaviors>
        <w:guid w:val="{59A57D9E-E1CA-47CB-A32B-F0CDE49B1664}"/>
      </w:docPartPr>
      <w:docPartBody>
        <w:p w:rsidR="0058516A" w:rsidRDefault="00FA5F45" w:rsidP="00FA5F45">
          <w:pPr>
            <w:pStyle w:val="DDB4E255CCFE48588774C9E13D351FD6"/>
          </w:pPr>
          <w:r>
            <w:rPr>
              <w:rStyle w:val="placeholder1Char"/>
              <w:rFonts w:hint="eastAsia"/>
            </w:rPr>
            <w:t>____________</w:t>
          </w:r>
        </w:p>
      </w:docPartBody>
    </w:docPart>
    <w:docPart>
      <w:docPartPr>
        <w:name w:val="8798D69369EB47A6867D248EC1409FF1"/>
        <w:category>
          <w:name w:val="常规"/>
          <w:gallery w:val="placeholder"/>
        </w:category>
        <w:types>
          <w:type w:val="bbPlcHdr"/>
        </w:types>
        <w:behaviors>
          <w:behavior w:val="content"/>
        </w:behaviors>
        <w:guid w:val="{54006524-36E4-41F7-A5FD-1BDAB6053883}"/>
      </w:docPartPr>
      <w:docPartBody>
        <w:p w:rsidR="0058516A" w:rsidRDefault="00FA5F45" w:rsidP="00FA5F45">
          <w:pPr>
            <w:pStyle w:val="8798D69369EB47A6867D248EC1409FF1"/>
          </w:pPr>
          <w:r>
            <w:rPr>
              <w:rStyle w:val="placeholder1Char"/>
              <w:rFonts w:hint="eastAsia"/>
            </w:rPr>
            <w:t>____________</w:t>
          </w:r>
        </w:p>
      </w:docPartBody>
    </w:docPart>
    <w:docPart>
      <w:docPartPr>
        <w:name w:val="9EB18309CE3B4936A208AD74BDDE1B63"/>
        <w:category>
          <w:name w:val="常规"/>
          <w:gallery w:val="placeholder"/>
        </w:category>
        <w:types>
          <w:type w:val="bbPlcHdr"/>
        </w:types>
        <w:behaviors>
          <w:behavior w:val="content"/>
        </w:behaviors>
        <w:guid w:val="{BCE6509C-7CF8-496F-944A-69643AAF0271}"/>
      </w:docPartPr>
      <w:docPartBody>
        <w:p w:rsidR="0058516A" w:rsidRDefault="00FA5F45" w:rsidP="00FA5F45">
          <w:pPr>
            <w:pStyle w:val="9EB18309CE3B4936A208AD74BDDE1B63"/>
          </w:pPr>
          <w:r>
            <w:rPr>
              <w:rStyle w:val="placeholder1Char"/>
              <w:rFonts w:hint="eastAsia"/>
            </w:rPr>
            <w:t>____________</w:t>
          </w:r>
        </w:p>
      </w:docPartBody>
    </w:docPart>
    <w:docPart>
      <w:docPartPr>
        <w:name w:val="A29198E03C754E6A89B89FE8209E270C"/>
        <w:category>
          <w:name w:val="常规"/>
          <w:gallery w:val="placeholder"/>
        </w:category>
        <w:types>
          <w:type w:val="bbPlcHdr"/>
        </w:types>
        <w:behaviors>
          <w:behavior w:val="content"/>
        </w:behaviors>
        <w:guid w:val="{A93CFF02-2ADC-4EC6-89AE-C8058D1CBB24}"/>
      </w:docPartPr>
      <w:docPartBody>
        <w:p w:rsidR="0058516A" w:rsidRDefault="00FA5F45" w:rsidP="00FA5F45">
          <w:pPr>
            <w:pStyle w:val="A29198E03C754E6A89B89FE8209E270C"/>
          </w:pPr>
          <w:r>
            <w:rPr>
              <w:rStyle w:val="placeholder1Char"/>
              <w:rFonts w:hint="eastAsia"/>
            </w:rPr>
            <w:t>____________</w:t>
          </w:r>
        </w:p>
      </w:docPartBody>
    </w:docPart>
    <w:docPart>
      <w:docPartPr>
        <w:name w:val="D3FBA79DBCAB4879B5089DB720A04C62"/>
        <w:category>
          <w:name w:val="常规"/>
          <w:gallery w:val="placeholder"/>
        </w:category>
        <w:types>
          <w:type w:val="bbPlcHdr"/>
        </w:types>
        <w:behaviors>
          <w:behavior w:val="content"/>
        </w:behaviors>
        <w:guid w:val="{30BE4BA5-6678-44FC-BD57-95B4781AF256}"/>
      </w:docPartPr>
      <w:docPartBody>
        <w:p w:rsidR="0058516A" w:rsidRDefault="00FA5F45" w:rsidP="00FA5F45">
          <w:pPr>
            <w:pStyle w:val="D3FBA79DBCAB4879B5089DB720A04C62"/>
          </w:pPr>
          <w:r>
            <w:rPr>
              <w:rStyle w:val="placeholder1Char"/>
              <w:rFonts w:hint="eastAsia"/>
            </w:rPr>
            <w:t>____________</w:t>
          </w:r>
        </w:p>
      </w:docPartBody>
    </w:docPart>
    <w:docPart>
      <w:docPartPr>
        <w:name w:val="C612E1B4F92E4C1CB01F4C81FFF4D101"/>
        <w:category>
          <w:name w:val="常规"/>
          <w:gallery w:val="placeholder"/>
        </w:category>
        <w:types>
          <w:type w:val="bbPlcHdr"/>
        </w:types>
        <w:behaviors>
          <w:behavior w:val="content"/>
        </w:behaviors>
        <w:guid w:val="{48296362-8E2F-499B-8A45-EFC53056EC93}"/>
      </w:docPartPr>
      <w:docPartBody>
        <w:p w:rsidR="0058516A" w:rsidRDefault="00FA5F45" w:rsidP="00FA5F45">
          <w:pPr>
            <w:pStyle w:val="C612E1B4F92E4C1CB01F4C81FFF4D101"/>
          </w:pPr>
          <w:r>
            <w:rPr>
              <w:rStyle w:val="placeholder1Char"/>
              <w:rFonts w:hint="eastAsia"/>
            </w:rPr>
            <w:t>____________</w:t>
          </w:r>
        </w:p>
      </w:docPartBody>
    </w:docPart>
    <w:docPart>
      <w:docPartPr>
        <w:name w:val="53960469BEFF48F3A29CACF8A41514B3"/>
        <w:category>
          <w:name w:val="常规"/>
          <w:gallery w:val="placeholder"/>
        </w:category>
        <w:types>
          <w:type w:val="bbPlcHdr"/>
        </w:types>
        <w:behaviors>
          <w:behavior w:val="content"/>
        </w:behaviors>
        <w:guid w:val="{510873C1-EA30-4710-A62E-329F62EEFAD7}"/>
      </w:docPartPr>
      <w:docPartBody>
        <w:p w:rsidR="0058516A" w:rsidRDefault="00FA5F45" w:rsidP="00FA5F45">
          <w:pPr>
            <w:pStyle w:val="53960469BEFF48F3A29CACF8A41514B3"/>
          </w:pPr>
          <w:r>
            <w:rPr>
              <w:rStyle w:val="placeholder1Char"/>
              <w:rFonts w:hint="eastAsia"/>
            </w:rPr>
            <w:t>____________</w:t>
          </w:r>
        </w:p>
      </w:docPartBody>
    </w:docPart>
    <w:docPart>
      <w:docPartPr>
        <w:name w:val="E66CED42FCE54A269C4EEA41772BFB67"/>
        <w:category>
          <w:name w:val="常规"/>
          <w:gallery w:val="placeholder"/>
        </w:category>
        <w:types>
          <w:type w:val="bbPlcHdr"/>
        </w:types>
        <w:behaviors>
          <w:behavior w:val="content"/>
        </w:behaviors>
        <w:guid w:val="{1FD523AC-BC21-47F4-964E-8E0D50434F1F}"/>
      </w:docPartPr>
      <w:docPartBody>
        <w:p w:rsidR="0058516A" w:rsidRDefault="00FA5F45" w:rsidP="00FA5F45">
          <w:pPr>
            <w:pStyle w:val="E66CED42FCE54A269C4EEA41772BFB67"/>
          </w:pPr>
          <w:r>
            <w:rPr>
              <w:rStyle w:val="placeholder1Char"/>
              <w:rFonts w:hint="eastAsia"/>
            </w:rPr>
            <w:t>____________</w:t>
          </w:r>
        </w:p>
      </w:docPartBody>
    </w:docPart>
    <w:docPart>
      <w:docPartPr>
        <w:name w:val="277B5DA176A04DA9884C64EBB209EBDC"/>
        <w:category>
          <w:name w:val="常规"/>
          <w:gallery w:val="placeholder"/>
        </w:category>
        <w:types>
          <w:type w:val="bbPlcHdr"/>
        </w:types>
        <w:behaviors>
          <w:behavior w:val="content"/>
        </w:behaviors>
        <w:guid w:val="{896EC597-CDD8-4629-8268-8826A2D4DA26}"/>
      </w:docPartPr>
      <w:docPartBody>
        <w:p w:rsidR="0058516A" w:rsidRDefault="00FA5F45" w:rsidP="00FA5F45">
          <w:pPr>
            <w:pStyle w:val="277B5DA176A04DA9884C64EBB209EBDC"/>
          </w:pPr>
          <w:r>
            <w:rPr>
              <w:rStyle w:val="placeholder1Char"/>
              <w:rFonts w:hint="eastAsia"/>
            </w:rPr>
            <w:t>____________</w:t>
          </w:r>
        </w:p>
      </w:docPartBody>
    </w:docPart>
    <w:docPart>
      <w:docPartPr>
        <w:name w:val="540C7A26E86642168A3ACFFC3CFE1772"/>
        <w:category>
          <w:name w:val="常规"/>
          <w:gallery w:val="placeholder"/>
        </w:category>
        <w:types>
          <w:type w:val="bbPlcHdr"/>
        </w:types>
        <w:behaviors>
          <w:behavior w:val="content"/>
        </w:behaviors>
        <w:guid w:val="{46C68F3B-D793-4E58-91E4-9C7675CD9995}"/>
      </w:docPartPr>
      <w:docPartBody>
        <w:p w:rsidR="0058516A" w:rsidRDefault="00FA5F45" w:rsidP="00FA5F45">
          <w:pPr>
            <w:pStyle w:val="540C7A26E86642168A3ACFFC3CFE1772"/>
          </w:pPr>
          <w:r>
            <w:rPr>
              <w:rStyle w:val="placeholder1Char"/>
              <w:rFonts w:hint="eastAsia"/>
            </w:rPr>
            <w:t>____________</w:t>
          </w:r>
        </w:p>
      </w:docPartBody>
    </w:docPart>
    <w:docPart>
      <w:docPartPr>
        <w:name w:val="E0D4A23122634ED5B8E712D4C820C37E"/>
        <w:category>
          <w:name w:val="常规"/>
          <w:gallery w:val="placeholder"/>
        </w:category>
        <w:types>
          <w:type w:val="bbPlcHdr"/>
        </w:types>
        <w:behaviors>
          <w:behavior w:val="content"/>
        </w:behaviors>
        <w:guid w:val="{24DFB555-F8E9-46E4-BE4F-50280E9D85CC}"/>
      </w:docPartPr>
      <w:docPartBody>
        <w:p w:rsidR="0058516A" w:rsidRDefault="00FA5F45" w:rsidP="00FA5F45">
          <w:pPr>
            <w:pStyle w:val="E0D4A23122634ED5B8E712D4C820C37E"/>
          </w:pPr>
          <w:r>
            <w:rPr>
              <w:rStyle w:val="placeholder1Char"/>
              <w:rFonts w:hint="eastAsia"/>
            </w:rPr>
            <w:t>____________</w:t>
          </w:r>
        </w:p>
      </w:docPartBody>
    </w:docPart>
    <w:docPart>
      <w:docPartPr>
        <w:name w:val="0E46F5A9AB4749BD98A4F139B7BD1825"/>
        <w:category>
          <w:name w:val="常规"/>
          <w:gallery w:val="placeholder"/>
        </w:category>
        <w:types>
          <w:type w:val="bbPlcHdr"/>
        </w:types>
        <w:behaviors>
          <w:behavior w:val="content"/>
        </w:behaviors>
        <w:guid w:val="{71E9DF36-983C-4E8A-8D47-0C38311F6206}"/>
      </w:docPartPr>
      <w:docPartBody>
        <w:p w:rsidR="0058516A" w:rsidRDefault="00FA5F45" w:rsidP="00FA5F45">
          <w:pPr>
            <w:pStyle w:val="0E46F5A9AB4749BD98A4F139B7BD1825"/>
          </w:pPr>
          <w:r>
            <w:rPr>
              <w:rStyle w:val="placeholder1Char"/>
              <w:rFonts w:hint="eastAsia"/>
            </w:rPr>
            <w:t>____________</w:t>
          </w:r>
        </w:p>
      </w:docPartBody>
    </w:docPart>
    <w:docPart>
      <w:docPartPr>
        <w:name w:val="A1268E7614B648DFBF50EBD9B9DF2D33"/>
        <w:category>
          <w:name w:val="常规"/>
          <w:gallery w:val="placeholder"/>
        </w:category>
        <w:types>
          <w:type w:val="bbPlcHdr"/>
        </w:types>
        <w:behaviors>
          <w:behavior w:val="content"/>
        </w:behaviors>
        <w:guid w:val="{81E5AAF6-CA63-4FAC-A342-14FAFCEE920A}"/>
      </w:docPartPr>
      <w:docPartBody>
        <w:p w:rsidR="0058516A" w:rsidRDefault="00FA5F45" w:rsidP="00FA5F45">
          <w:pPr>
            <w:pStyle w:val="A1268E7614B648DFBF50EBD9B9DF2D33"/>
          </w:pPr>
          <w:r>
            <w:rPr>
              <w:rStyle w:val="placeholder1Char"/>
              <w:rFonts w:hint="eastAsia"/>
            </w:rPr>
            <w:t>____________</w:t>
          </w:r>
        </w:p>
      </w:docPartBody>
    </w:docPart>
    <w:docPart>
      <w:docPartPr>
        <w:name w:val="C9ECD60107554ACD83B147CC769A57A8"/>
        <w:category>
          <w:name w:val="常规"/>
          <w:gallery w:val="placeholder"/>
        </w:category>
        <w:types>
          <w:type w:val="bbPlcHdr"/>
        </w:types>
        <w:behaviors>
          <w:behavior w:val="content"/>
        </w:behaviors>
        <w:guid w:val="{5AC5859A-80A5-4A08-9144-D1E8F5FA3254}"/>
      </w:docPartPr>
      <w:docPartBody>
        <w:p w:rsidR="0058516A" w:rsidRDefault="00FA5F45" w:rsidP="00FA5F45">
          <w:pPr>
            <w:pStyle w:val="C9ECD60107554ACD83B147CC769A57A8"/>
          </w:pPr>
          <w:r>
            <w:rPr>
              <w:rStyle w:val="placeholder1Char"/>
              <w:rFonts w:hint="eastAsia"/>
            </w:rPr>
            <w:t>____________</w:t>
          </w:r>
        </w:p>
      </w:docPartBody>
    </w:docPart>
    <w:docPart>
      <w:docPartPr>
        <w:name w:val="D1A4A4157E8343759B53D8D37D1D0673"/>
        <w:category>
          <w:name w:val="常规"/>
          <w:gallery w:val="placeholder"/>
        </w:category>
        <w:types>
          <w:type w:val="bbPlcHdr"/>
        </w:types>
        <w:behaviors>
          <w:behavior w:val="content"/>
        </w:behaviors>
        <w:guid w:val="{B7A44D6D-02CB-416F-8235-BFB3236EBC3A}"/>
      </w:docPartPr>
      <w:docPartBody>
        <w:p w:rsidR="0058516A" w:rsidRDefault="00FA5F45" w:rsidP="00FA5F45">
          <w:pPr>
            <w:pStyle w:val="D1A4A4157E8343759B53D8D37D1D0673"/>
          </w:pPr>
          <w:r>
            <w:rPr>
              <w:rStyle w:val="placeholder1Char"/>
              <w:rFonts w:hint="eastAsia"/>
            </w:rPr>
            <w:t>____________</w:t>
          </w:r>
        </w:p>
      </w:docPartBody>
    </w:docPart>
    <w:docPart>
      <w:docPartPr>
        <w:name w:val="E8E18BD364C148F2A2AF5C04B37DE2A2"/>
        <w:category>
          <w:name w:val="常规"/>
          <w:gallery w:val="placeholder"/>
        </w:category>
        <w:types>
          <w:type w:val="bbPlcHdr"/>
        </w:types>
        <w:behaviors>
          <w:behavior w:val="content"/>
        </w:behaviors>
        <w:guid w:val="{D978C7E0-F8E0-4F17-AC19-3C3E1CDB8E69}"/>
      </w:docPartPr>
      <w:docPartBody>
        <w:p w:rsidR="0058516A" w:rsidRDefault="00FA5F45" w:rsidP="00FA5F45">
          <w:pPr>
            <w:pStyle w:val="E8E18BD364C148F2A2AF5C04B37DE2A2"/>
          </w:pPr>
          <w:r>
            <w:rPr>
              <w:rStyle w:val="placeholder1Char"/>
              <w:rFonts w:hint="eastAsia"/>
            </w:rPr>
            <w:t>____________</w:t>
          </w:r>
        </w:p>
      </w:docPartBody>
    </w:docPart>
    <w:docPart>
      <w:docPartPr>
        <w:name w:val="A0D427EE71A643EFB6D5D650E9142BEE"/>
        <w:category>
          <w:name w:val="常规"/>
          <w:gallery w:val="placeholder"/>
        </w:category>
        <w:types>
          <w:type w:val="bbPlcHdr"/>
        </w:types>
        <w:behaviors>
          <w:behavior w:val="content"/>
        </w:behaviors>
        <w:guid w:val="{C68ADD5C-6D7B-486C-BA52-8528DBA1D37A}"/>
      </w:docPartPr>
      <w:docPartBody>
        <w:p w:rsidR="0058516A" w:rsidRDefault="00FA5F45" w:rsidP="00FA5F45">
          <w:pPr>
            <w:pStyle w:val="A0D427EE71A643EFB6D5D650E9142BEE"/>
          </w:pPr>
          <w:r>
            <w:rPr>
              <w:rStyle w:val="placeholder1Char"/>
              <w:rFonts w:hint="eastAsia"/>
            </w:rPr>
            <w:t>____________</w:t>
          </w:r>
        </w:p>
      </w:docPartBody>
    </w:docPart>
    <w:docPart>
      <w:docPartPr>
        <w:name w:val="27160C6BB34F4DC188222430B5689F9A"/>
        <w:category>
          <w:name w:val="常规"/>
          <w:gallery w:val="placeholder"/>
        </w:category>
        <w:types>
          <w:type w:val="bbPlcHdr"/>
        </w:types>
        <w:behaviors>
          <w:behavior w:val="content"/>
        </w:behaviors>
        <w:guid w:val="{FC349BB1-059D-4EA5-841E-F92D46B747B0}"/>
      </w:docPartPr>
      <w:docPartBody>
        <w:p w:rsidR="0058516A" w:rsidRDefault="00FA5F45" w:rsidP="00FA5F45">
          <w:pPr>
            <w:pStyle w:val="27160C6BB34F4DC188222430B5689F9A"/>
          </w:pPr>
          <w:r>
            <w:rPr>
              <w:rStyle w:val="placeholder1Char"/>
              <w:rFonts w:hint="eastAsia"/>
            </w:rPr>
            <w:t>____________</w:t>
          </w:r>
        </w:p>
      </w:docPartBody>
    </w:docPart>
    <w:docPart>
      <w:docPartPr>
        <w:name w:val="FE5E54F6ECC04963B3B12316D35E9726"/>
        <w:category>
          <w:name w:val="常规"/>
          <w:gallery w:val="placeholder"/>
        </w:category>
        <w:types>
          <w:type w:val="bbPlcHdr"/>
        </w:types>
        <w:behaviors>
          <w:behavior w:val="content"/>
        </w:behaviors>
        <w:guid w:val="{4DCF06FE-6263-4B4A-AE3F-18811B72A8E0}"/>
      </w:docPartPr>
      <w:docPartBody>
        <w:p w:rsidR="0058516A" w:rsidRDefault="00FA5F45" w:rsidP="00FA5F45">
          <w:pPr>
            <w:pStyle w:val="FE5E54F6ECC04963B3B12316D35E9726"/>
          </w:pPr>
          <w:r>
            <w:rPr>
              <w:rStyle w:val="placeholder1Char"/>
              <w:rFonts w:hint="eastAsia"/>
            </w:rPr>
            <w:t>____________</w:t>
          </w:r>
        </w:p>
      </w:docPartBody>
    </w:docPart>
    <w:docPart>
      <w:docPartPr>
        <w:name w:val="A67E63E5506846B287F179F8AF682B80"/>
        <w:category>
          <w:name w:val="常规"/>
          <w:gallery w:val="placeholder"/>
        </w:category>
        <w:types>
          <w:type w:val="bbPlcHdr"/>
        </w:types>
        <w:behaviors>
          <w:behavior w:val="content"/>
        </w:behaviors>
        <w:guid w:val="{26CB18C4-1668-425E-AD5E-8EB887CCCF8D}"/>
      </w:docPartPr>
      <w:docPartBody>
        <w:p w:rsidR="0058516A" w:rsidRDefault="00FA5F45" w:rsidP="00FA5F45">
          <w:pPr>
            <w:pStyle w:val="A67E63E5506846B287F179F8AF682B80"/>
          </w:pPr>
          <w:r>
            <w:rPr>
              <w:rStyle w:val="placeholder1Char"/>
              <w:rFonts w:hint="eastAsia"/>
            </w:rPr>
            <w:t>____________</w:t>
          </w:r>
        </w:p>
      </w:docPartBody>
    </w:docPart>
    <w:docPart>
      <w:docPartPr>
        <w:name w:val="E504B7F6351B49D78753476F95BE2664"/>
        <w:category>
          <w:name w:val="常规"/>
          <w:gallery w:val="placeholder"/>
        </w:category>
        <w:types>
          <w:type w:val="bbPlcHdr"/>
        </w:types>
        <w:behaviors>
          <w:behavior w:val="content"/>
        </w:behaviors>
        <w:guid w:val="{1BEFF602-960D-420F-9B0D-B9FCE3E7A73D}"/>
      </w:docPartPr>
      <w:docPartBody>
        <w:p w:rsidR="0058516A" w:rsidRDefault="00FA5F45" w:rsidP="00FA5F45">
          <w:pPr>
            <w:pStyle w:val="E504B7F6351B49D78753476F95BE2664"/>
          </w:pPr>
          <w:r>
            <w:rPr>
              <w:rStyle w:val="placeholder1Char"/>
              <w:rFonts w:hint="eastAsia"/>
            </w:rPr>
            <w:t>____________</w:t>
          </w:r>
        </w:p>
      </w:docPartBody>
    </w:docPart>
    <w:docPart>
      <w:docPartPr>
        <w:name w:val="741A7763142E45A8BC8E39BFCC398E3B"/>
        <w:category>
          <w:name w:val="常规"/>
          <w:gallery w:val="placeholder"/>
        </w:category>
        <w:types>
          <w:type w:val="bbPlcHdr"/>
        </w:types>
        <w:behaviors>
          <w:behavior w:val="content"/>
        </w:behaviors>
        <w:guid w:val="{9EFB089B-87A6-4BB0-A049-A70BEA469DB4}"/>
      </w:docPartPr>
      <w:docPartBody>
        <w:p w:rsidR="0058516A" w:rsidRDefault="00FA5F45" w:rsidP="00FA5F45">
          <w:pPr>
            <w:pStyle w:val="741A7763142E45A8BC8E39BFCC398E3B"/>
          </w:pPr>
          <w:r>
            <w:rPr>
              <w:rStyle w:val="placeholder1Char"/>
              <w:rFonts w:hint="eastAsia"/>
            </w:rPr>
            <w:t>____________</w:t>
          </w:r>
        </w:p>
      </w:docPartBody>
    </w:docPart>
    <w:docPart>
      <w:docPartPr>
        <w:name w:val="5F515A6C75724CC78CCEF9E7F7B9CF95"/>
        <w:category>
          <w:name w:val="常规"/>
          <w:gallery w:val="placeholder"/>
        </w:category>
        <w:types>
          <w:type w:val="bbPlcHdr"/>
        </w:types>
        <w:behaviors>
          <w:behavior w:val="content"/>
        </w:behaviors>
        <w:guid w:val="{4FB95B61-B2B5-44BA-A0AB-F3AD239E7517}"/>
      </w:docPartPr>
      <w:docPartBody>
        <w:p w:rsidR="0058516A" w:rsidRDefault="00FA5F45" w:rsidP="00FA5F45">
          <w:pPr>
            <w:pStyle w:val="5F515A6C75724CC78CCEF9E7F7B9CF95"/>
          </w:pPr>
          <w:r>
            <w:rPr>
              <w:rStyle w:val="placeholder1Char"/>
              <w:rFonts w:hint="eastAsia"/>
            </w:rPr>
            <w:t>____________</w:t>
          </w:r>
        </w:p>
      </w:docPartBody>
    </w:docPart>
    <w:docPart>
      <w:docPartPr>
        <w:name w:val="C1F7CED4240E4A26901C47E8A43A8E77"/>
        <w:category>
          <w:name w:val="常规"/>
          <w:gallery w:val="placeholder"/>
        </w:category>
        <w:types>
          <w:type w:val="bbPlcHdr"/>
        </w:types>
        <w:behaviors>
          <w:behavior w:val="content"/>
        </w:behaviors>
        <w:guid w:val="{AA2D82F0-8E8F-4509-9E5C-CA8A1EF74C0D}"/>
      </w:docPartPr>
      <w:docPartBody>
        <w:p w:rsidR="0058516A" w:rsidRDefault="00FA5F45" w:rsidP="00FA5F45">
          <w:pPr>
            <w:pStyle w:val="C1F7CED4240E4A26901C47E8A43A8E77"/>
          </w:pPr>
          <w:r>
            <w:rPr>
              <w:rStyle w:val="placeholder1Char"/>
              <w:rFonts w:hint="eastAsia"/>
            </w:rPr>
            <w:t>____________</w:t>
          </w:r>
        </w:p>
      </w:docPartBody>
    </w:docPart>
    <w:docPart>
      <w:docPartPr>
        <w:name w:val="3D7EED5CFEFA44ABA2E951F9F2DA9C3E"/>
        <w:category>
          <w:name w:val="常规"/>
          <w:gallery w:val="placeholder"/>
        </w:category>
        <w:types>
          <w:type w:val="bbPlcHdr"/>
        </w:types>
        <w:behaviors>
          <w:behavior w:val="content"/>
        </w:behaviors>
        <w:guid w:val="{BEB0FCBE-E5D0-47DD-A499-B5C2800A51DA}"/>
      </w:docPartPr>
      <w:docPartBody>
        <w:p w:rsidR="0058516A" w:rsidRDefault="00FA5F45" w:rsidP="00FA5F45">
          <w:pPr>
            <w:pStyle w:val="3D7EED5CFEFA44ABA2E951F9F2DA9C3E"/>
          </w:pPr>
          <w:r>
            <w:rPr>
              <w:rStyle w:val="placeholder1Char"/>
              <w:rFonts w:hint="eastAsia"/>
            </w:rPr>
            <w:t>____________</w:t>
          </w:r>
        </w:p>
      </w:docPartBody>
    </w:docPart>
    <w:docPart>
      <w:docPartPr>
        <w:name w:val="A6F8DADF3EE647FF8CA28818BABCCD69"/>
        <w:category>
          <w:name w:val="常规"/>
          <w:gallery w:val="placeholder"/>
        </w:category>
        <w:types>
          <w:type w:val="bbPlcHdr"/>
        </w:types>
        <w:behaviors>
          <w:behavior w:val="content"/>
        </w:behaviors>
        <w:guid w:val="{87F35DE7-C1BF-43B0-8DE6-1410CCF15B84}"/>
      </w:docPartPr>
      <w:docPartBody>
        <w:p w:rsidR="0058516A" w:rsidRDefault="00FA5F45" w:rsidP="00FA5F45">
          <w:pPr>
            <w:pStyle w:val="A6F8DADF3EE647FF8CA28818BABCCD69"/>
          </w:pPr>
          <w:r>
            <w:rPr>
              <w:rStyle w:val="placeholder1Char"/>
              <w:rFonts w:hint="eastAsia"/>
            </w:rPr>
            <w:t>____________</w:t>
          </w:r>
        </w:p>
      </w:docPartBody>
    </w:docPart>
    <w:docPart>
      <w:docPartPr>
        <w:name w:val="B744753706B040F09F8B2AFBC1B4A8F8"/>
        <w:category>
          <w:name w:val="常规"/>
          <w:gallery w:val="placeholder"/>
        </w:category>
        <w:types>
          <w:type w:val="bbPlcHdr"/>
        </w:types>
        <w:behaviors>
          <w:behavior w:val="content"/>
        </w:behaviors>
        <w:guid w:val="{32043084-034A-4C5F-B758-01F38EE9B91F}"/>
      </w:docPartPr>
      <w:docPartBody>
        <w:p w:rsidR="0058516A" w:rsidRDefault="00FA5F45" w:rsidP="00FA5F45">
          <w:pPr>
            <w:pStyle w:val="B744753706B040F09F8B2AFBC1B4A8F8"/>
          </w:pPr>
          <w:r>
            <w:rPr>
              <w:rStyle w:val="placeholder1Char"/>
              <w:rFonts w:hint="eastAsia"/>
            </w:rPr>
            <w:t>____________</w:t>
          </w:r>
        </w:p>
      </w:docPartBody>
    </w:docPart>
    <w:docPart>
      <w:docPartPr>
        <w:name w:val="7073FE3BCEC44B748FFA5FDFF75E33AF"/>
        <w:category>
          <w:name w:val="常规"/>
          <w:gallery w:val="placeholder"/>
        </w:category>
        <w:types>
          <w:type w:val="bbPlcHdr"/>
        </w:types>
        <w:behaviors>
          <w:behavior w:val="content"/>
        </w:behaviors>
        <w:guid w:val="{605BE5A7-C6FF-465C-94E9-494B33776208}"/>
      </w:docPartPr>
      <w:docPartBody>
        <w:p w:rsidR="0058516A" w:rsidRDefault="00FA5F45" w:rsidP="00FA5F45">
          <w:pPr>
            <w:pStyle w:val="7073FE3BCEC44B748FFA5FDFF75E33AF"/>
          </w:pPr>
          <w:r>
            <w:rPr>
              <w:rStyle w:val="placeholder1Char"/>
              <w:rFonts w:hint="eastAsia"/>
            </w:rPr>
            <w:t>____________</w:t>
          </w:r>
        </w:p>
      </w:docPartBody>
    </w:docPart>
    <w:docPart>
      <w:docPartPr>
        <w:name w:val="7E33A4DD7D514ABF92EFFDF2415AA093"/>
        <w:category>
          <w:name w:val="常规"/>
          <w:gallery w:val="placeholder"/>
        </w:category>
        <w:types>
          <w:type w:val="bbPlcHdr"/>
        </w:types>
        <w:behaviors>
          <w:behavior w:val="content"/>
        </w:behaviors>
        <w:guid w:val="{62D2FD0F-B8C5-4014-87E7-FBF74B4480B4}"/>
      </w:docPartPr>
      <w:docPartBody>
        <w:p w:rsidR="0058516A" w:rsidRDefault="00FA5F45" w:rsidP="00FA5F45">
          <w:pPr>
            <w:pStyle w:val="7E33A4DD7D514ABF92EFFDF2415AA093"/>
          </w:pPr>
          <w:r>
            <w:rPr>
              <w:rStyle w:val="placeholder1Char"/>
              <w:rFonts w:hint="eastAsia"/>
            </w:rPr>
            <w:t>____________</w:t>
          </w:r>
        </w:p>
      </w:docPartBody>
    </w:docPart>
    <w:docPart>
      <w:docPartPr>
        <w:name w:val="50FC13C6F4464B9C8724AFB87B02F2B5"/>
        <w:category>
          <w:name w:val="常规"/>
          <w:gallery w:val="placeholder"/>
        </w:category>
        <w:types>
          <w:type w:val="bbPlcHdr"/>
        </w:types>
        <w:behaviors>
          <w:behavior w:val="content"/>
        </w:behaviors>
        <w:guid w:val="{76543291-227D-4F38-8363-BB7F90261525}"/>
      </w:docPartPr>
      <w:docPartBody>
        <w:p w:rsidR="0058516A" w:rsidRDefault="00FA5F45" w:rsidP="00FA5F45">
          <w:pPr>
            <w:pStyle w:val="50FC13C6F4464B9C8724AFB87B02F2B5"/>
          </w:pPr>
          <w:r>
            <w:rPr>
              <w:rStyle w:val="placeholder1Char"/>
              <w:rFonts w:hint="eastAsia"/>
            </w:rPr>
            <w:t>____________</w:t>
          </w:r>
        </w:p>
      </w:docPartBody>
    </w:docPart>
    <w:docPart>
      <w:docPartPr>
        <w:name w:val="89BAFB2CF20E435AA58C4A1D3AA6B959"/>
        <w:category>
          <w:name w:val="常规"/>
          <w:gallery w:val="placeholder"/>
        </w:category>
        <w:types>
          <w:type w:val="bbPlcHdr"/>
        </w:types>
        <w:behaviors>
          <w:behavior w:val="content"/>
        </w:behaviors>
        <w:guid w:val="{C85C5226-69C6-485B-8D98-DC6B2BF9FA48}"/>
      </w:docPartPr>
      <w:docPartBody>
        <w:p w:rsidR="0058516A" w:rsidRDefault="00FA5F45" w:rsidP="00FA5F45">
          <w:pPr>
            <w:pStyle w:val="89BAFB2CF20E435AA58C4A1D3AA6B959"/>
          </w:pPr>
          <w:r>
            <w:rPr>
              <w:rStyle w:val="placeholder1Char"/>
              <w:rFonts w:hint="eastAsia"/>
            </w:rPr>
            <w:t>____________</w:t>
          </w:r>
        </w:p>
      </w:docPartBody>
    </w:docPart>
    <w:docPart>
      <w:docPartPr>
        <w:name w:val="4AD7F7CA78944C39AA6910E427AADB0E"/>
        <w:category>
          <w:name w:val="常规"/>
          <w:gallery w:val="placeholder"/>
        </w:category>
        <w:types>
          <w:type w:val="bbPlcHdr"/>
        </w:types>
        <w:behaviors>
          <w:behavior w:val="content"/>
        </w:behaviors>
        <w:guid w:val="{43A294D8-D687-48FB-AF09-FF7FBF369868}"/>
      </w:docPartPr>
      <w:docPartBody>
        <w:p w:rsidR="0058516A" w:rsidRDefault="00FA5F45" w:rsidP="00FA5F45">
          <w:pPr>
            <w:pStyle w:val="4AD7F7CA78944C39AA6910E427AADB0E"/>
          </w:pPr>
          <w:r>
            <w:rPr>
              <w:rStyle w:val="placeholder1Char"/>
              <w:rFonts w:hint="eastAsia"/>
            </w:rPr>
            <w:t>____________</w:t>
          </w:r>
        </w:p>
      </w:docPartBody>
    </w:docPart>
    <w:docPart>
      <w:docPartPr>
        <w:name w:val="9ABC2BC802284252B9826F417814DD1B"/>
        <w:category>
          <w:name w:val="常规"/>
          <w:gallery w:val="placeholder"/>
        </w:category>
        <w:types>
          <w:type w:val="bbPlcHdr"/>
        </w:types>
        <w:behaviors>
          <w:behavior w:val="content"/>
        </w:behaviors>
        <w:guid w:val="{7E4E7865-422B-47E4-B129-F490C53502A3}"/>
      </w:docPartPr>
      <w:docPartBody>
        <w:p w:rsidR="0058516A" w:rsidRDefault="00FA5F45" w:rsidP="00FA5F45">
          <w:pPr>
            <w:pStyle w:val="9ABC2BC802284252B9826F417814DD1B"/>
          </w:pPr>
          <w:r>
            <w:rPr>
              <w:rStyle w:val="placeholder1Char"/>
              <w:rFonts w:hint="eastAsia"/>
            </w:rPr>
            <w:t>____________</w:t>
          </w:r>
        </w:p>
      </w:docPartBody>
    </w:docPart>
    <w:docPart>
      <w:docPartPr>
        <w:name w:val="B79D2587192F497F903A24AD07EF7FC7"/>
        <w:category>
          <w:name w:val="常规"/>
          <w:gallery w:val="placeholder"/>
        </w:category>
        <w:types>
          <w:type w:val="bbPlcHdr"/>
        </w:types>
        <w:behaviors>
          <w:behavior w:val="content"/>
        </w:behaviors>
        <w:guid w:val="{102C611C-3FFC-49E9-A3CA-106C27089D2C}"/>
      </w:docPartPr>
      <w:docPartBody>
        <w:p w:rsidR="0058516A" w:rsidRDefault="00FA5F45" w:rsidP="00FA5F45">
          <w:pPr>
            <w:pStyle w:val="B79D2587192F497F903A24AD07EF7FC7"/>
          </w:pPr>
          <w:r>
            <w:rPr>
              <w:rStyle w:val="placeholder1Char"/>
              <w:rFonts w:hint="eastAsia"/>
            </w:rPr>
            <w:t>____________</w:t>
          </w:r>
        </w:p>
      </w:docPartBody>
    </w:docPart>
    <w:docPart>
      <w:docPartPr>
        <w:name w:val="1118E9F358834517933838FD199535AF"/>
        <w:category>
          <w:name w:val="常规"/>
          <w:gallery w:val="placeholder"/>
        </w:category>
        <w:types>
          <w:type w:val="bbPlcHdr"/>
        </w:types>
        <w:behaviors>
          <w:behavior w:val="content"/>
        </w:behaviors>
        <w:guid w:val="{6A7F113C-35DC-4253-8567-720A3EF71E19}"/>
      </w:docPartPr>
      <w:docPartBody>
        <w:p w:rsidR="0058516A" w:rsidRDefault="00FA5F45" w:rsidP="00FA5F45">
          <w:pPr>
            <w:pStyle w:val="1118E9F358834517933838FD199535AF"/>
          </w:pPr>
          <w:r>
            <w:rPr>
              <w:rStyle w:val="placeholder1Char"/>
              <w:rFonts w:hint="eastAsia"/>
            </w:rPr>
            <w:t>____________</w:t>
          </w:r>
        </w:p>
      </w:docPartBody>
    </w:docPart>
    <w:docPart>
      <w:docPartPr>
        <w:name w:val="0B37C43CBF3C466785013D7E0DA26DC9"/>
        <w:category>
          <w:name w:val="常规"/>
          <w:gallery w:val="placeholder"/>
        </w:category>
        <w:types>
          <w:type w:val="bbPlcHdr"/>
        </w:types>
        <w:behaviors>
          <w:behavior w:val="content"/>
        </w:behaviors>
        <w:guid w:val="{173B5909-E668-475A-9C99-C8C385ABCA5F}"/>
      </w:docPartPr>
      <w:docPartBody>
        <w:p w:rsidR="0058516A" w:rsidRDefault="00FA5F45" w:rsidP="00FA5F45">
          <w:pPr>
            <w:pStyle w:val="0B37C43CBF3C466785013D7E0DA26DC9"/>
          </w:pPr>
          <w:r>
            <w:rPr>
              <w:rStyle w:val="placeholder1Char"/>
              <w:rFonts w:hint="eastAsia"/>
            </w:rPr>
            <w:t>____________</w:t>
          </w:r>
        </w:p>
      </w:docPartBody>
    </w:docPart>
    <w:docPart>
      <w:docPartPr>
        <w:name w:val="02FA0A9B8B8141BE9F3B6710DB96FA6F"/>
        <w:category>
          <w:name w:val="常规"/>
          <w:gallery w:val="placeholder"/>
        </w:category>
        <w:types>
          <w:type w:val="bbPlcHdr"/>
        </w:types>
        <w:behaviors>
          <w:behavior w:val="content"/>
        </w:behaviors>
        <w:guid w:val="{A50E0833-DFF2-44E4-9F5A-91806F0BDC53}"/>
      </w:docPartPr>
      <w:docPartBody>
        <w:p w:rsidR="0058516A" w:rsidRDefault="00FA5F45" w:rsidP="00FA5F45">
          <w:pPr>
            <w:pStyle w:val="02FA0A9B8B8141BE9F3B6710DB96FA6F"/>
          </w:pPr>
          <w:r>
            <w:rPr>
              <w:rStyle w:val="placeholder1Char"/>
              <w:rFonts w:hint="eastAsia"/>
            </w:rPr>
            <w:t>____________</w:t>
          </w:r>
        </w:p>
      </w:docPartBody>
    </w:docPart>
    <w:docPart>
      <w:docPartPr>
        <w:name w:val="42CBD0EC55794A7989D7EE4A40C0595A"/>
        <w:category>
          <w:name w:val="常规"/>
          <w:gallery w:val="placeholder"/>
        </w:category>
        <w:types>
          <w:type w:val="bbPlcHdr"/>
        </w:types>
        <w:behaviors>
          <w:behavior w:val="content"/>
        </w:behaviors>
        <w:guid w:val="{C5407E0E-C604-42FF-966E-8464C836248F}"/>
      </w:docPartPr>
      <w:docPartBody>
        <w:p w:rsidR="0058516A" w:rsidRDefault="00FA5F45" w:rsidP="00FA5F45">
          <w:pPr>
            <w:pStyle w:val="42CBD0EC55794A7989D7EE4A40C0595A"/>
          </w:pPr>
          <w:r>
            <w:rPr>
              <w:rStyle w:val="placeholder1Char"/>
              <w:rFonts w:hint="eastAsia"/>
            </w:rPr>
            <w:t>____________</w:t>
          </w:r>
        </w:p>
      </w:docPartBody>
    </w:docPart>
    <w:docPart>
      <w:docPartPr>
        <w:name w:val="A30FF7494B2F4FF08A137351B507E128"/>
        <w:category>
          <w:name w:val="常规"/>
          <w:gallery w:val="placeholder"/>
        </w:category>
        <w:types>
          <w:type w:val="bbPlcHdr"/>
        </w:types>
        <w:behaviors>
          <w:behavior w:val="content"/>
        </w:behaviors>
        <w:guid w:val="{B93906DC-E326-48D4-B2AF-CCA1088718DF}"/>
      </w:docPartPr>
      <w:docPartBody>
        <w:p w:rsidR="0058516A" w:rsidRDefault="00FA5F45" w:rsidP="00FA5F45">
          <w:pPr>
            <w:pStyle w:val="A30FF7494B2F4FF08A137351B507E128"/>
          </w:pPr>
          <w:r>
            <w:rPr>
              <w:rStyle w:val="placeholder1Char"/>
              <w:rFonts w:hint="eastAsia"/>
            </w:rPr>
            <w:t>____________</w:t>
          </w:r>
        </w:p>
      </w:docPartBody>
    </w:docPart>
    <w:docPart>
      <w:docPartPr>
        <w:name w:val="A30582FCFED743C6AF310B88ED83D88D"/>
        <w:category>
          <w:name w:val="常规"/>
          <w:gallery w:val="placeholder"/>
        </w:category>
        <w:types>
          <w:type w:val="bbPlcHdr"/>
        </w:types>
        <w:behaviors>
          <w:behavior w:val="content"/>
        </w:behaviors>
        <w:guid w:val="{E079D78D-E560-4BD3-AE92-19C17E71817A}"/>
      </w:docPartPr>
      <w:docPartBody>
        <w:p w:rsidR="0058516A" w:rsidRDefault="00FA5F45" w:rsidP="00FA5F45">
          <w:pPr>
            <w:pStyle w:val="A30582FCFED743C6AF310B88ED83D88D"/>
          </w:pPr>
          <w:r>
            <w:rPr>
              <w:rStyle w:val="placeholder1Char"/>
              <w:rFonts w:hint="eastAsia"/>
            </w:rPr>
            <w:t>____________</w:t>
          </w:r>
        </w:p>
      </w:docPartBody>
    </w:docPart>
    <w:docPart>
      <w:docPartPr>
        <w:name w:val="FECD993F73FA4BD28E4A37C8704CF030"/>
        <w:category>
          <w:name w:val="常规"/>
          <w:gallery w:val="placeholder"/>
        </w:category>
        <w:types>
          <w:type w:val="bbPlcHdr"/>
        </w:types>
        <w:behaviors>
          <w:behavior w:val="content"/>
        </w:behaviors>
        <w:guid w:val="{8CC46B06-BF62-46A4-A0E3-3CF9ECAA6F12}"/>
      </w:docPartPr>
      <w:docPartBody>
        <w:p w:rsidR="0058516A" w:rsidRDefault="00FA5F45" w:rsidP="00FA5F45">
          <w:pPr>
            <w:pStyle w:val="FECD993F73FA4BD28E4A37C8704CF030"/>
          </w:pPr>
          <w:r>
            <w:rPr>
              <w:rStyle w:val="placeholder1Char"/>
              <w:rFonts w:hint="eastAsia"/>
            </w:rPr>
            <w:t>____________</w:t>
          </w:r>
        </w:p>
      </w:docPartBody>
    </w:docPart>
    <w:docPart>
      <w:docPartPr>
        <w:name w:val="D3B4E291F016415C92160DB49590198D"/>
        <w:category>
          <w:name w:val="常规"/>
          <w:gallery w:val="placeholder"/>
        </w:category>
        <w:types>
          <w:type w:val="bbPlcHdr"/>
        </w:types>
        <w:behaviors>
          <w:behavior w:val="content"/>
        </w:behaviors>
        <w:guid w:val="{CC8D9073-8939-4781-B2B8-BB5082D50AB7}"/>
      </w:docPartPr>
      <w:docPartBody>
        <w:p w:rsidR="0058516A" w:rsidRDefault="00FA5F45" w:rsidP="00FA5F45">
          <w:pPr>
            <w:pStyle w:val="D3B4E291F016415C92160DB49590198D"/>
          </w:pPr>
          <w:r>
            <w:rPr>
              <w:rStyle w:val="placeholder1Char"/>
              <w:rFonts w:hint="eastAsia"/>
            </w:rPr>
            <w:t>____________</w:t>
          </w:r>
        </w:p>
      </w:docPartBody>
    </w:docPart>
    <w:docPart>
      <w:docPartPr>
        <w:name w:val="929FDA65244B4D5D86C890EEFFDFE900"/>
        <w:category>
          <w:name w:val="常规"/>
          <w:gallery w:val="placeholder"/>
        </w:category>
        <w:types>
          <w:type w:val="bbPlcHdr"/>
        </w:types>
        <w:behaviors>
          <w:behavior w:val="content"/>
        </w:behaviors>
        <w:guid w:val="{C3821C6E-4C77-408B-A16B-E96F825872CD}"/>
      </w:docPartPr>
      <w:docPartBody>
        <w:p w:rsidR="0058516A" w:rsidRDefault="00FA5F45" w:rsidP="00FA5F45">
          <w:pPr>
            <w:pStyle w:val="929FDA65244B4D5D86C890EEFFDFE900"/>
          </w:pPr>
          <w:r>
            <w:rPr>
              <w:rStyle w:val="placeholder1Char"/>
              <w:rFonts w:hint="eastAsia"/>
            </w:rPr>
            <w:t>____________</w:t>
          </w:r>
        </w:p>
      </w:docPartBody>
    </w:docPart>
    <w:docPart>
      <w:docPartPr>
        <w:name w:val="208A8301A4D14E48B07DA95EBD8D2095"/>
        <w:category>
          <w:name w:val="常规"/>
          <w:gallery w:val="placeholder"/>
        </w:category>
        <w:types>
          <w:type w:val="bbPlcHdr"/>
        </w:types>
        <w:behaviors>
          <w:behavior w:val="content"/>
        </w:behaviors>
        <w:guid w:val="{6351E0AD-9DB1-4310-9253-A9820D2EF8CB}"/>
      </w:docPartPr>
      <w:docPartBody>
        <w:p w:rsidR="0058516A" w:rsidRDefault="00FA5F45" w:rsidP="00FA5F45">
          <w:pPr>
            <w:pStyle w:val="208A8301A4D14E48B07DA95EBD8D2095"/>
          </w:pPr>
          <w:r>
            <w:rPr>
              <w:rStyle w:val="placeholder1Char"/>
              <w:rFonts w:hint="eastAsia"/>
            </w:rPr>
            <w:t>____________</w:t>
          </w:r>
        </w:p>
      </w:docPartBody>
    </w:docPart>
    <w:docPart>
      <w:docPartPr>
        <w:name w:val="4D90D33B608A40D6969D8BCB6D6895F6"/>
        <w:category>
          <w:name w:val="常规"/>
          <w:gallery w:val="placeholder"/>
        </w:category>
        <w:types>
          <w:type w:val="bbPlcHdr"/>
        </w:types>
        <w:behaviors>
          <w:behavior w:val="content"/>
        </w:behaviors>
        <w:guid w:val="{17B41C1B-59D9-49AD-A30A-68734DD7F9DA}"/>
      </w:docPartPr>
      <w:docPartBody>
        <w:p w:rsidR="0058516A" w:rsidRDefault="00FA5F45" w:rsidP="00FA5F45">
          <w:pPr>
            <w:pStyle w:val="4D90D33B608A40D6969D8BCB6D6895F6"/>
          </w:pPr>
          <w:r>
            <w:rPr>
              <w:rStyle w:val="placeholder1Char"/>
              <w:rFonts w:hint="eastAsia"/>
            </w:rPr>
            <w:t>____________</w:t>
          </w:r>
        </w:p>
      </w:docPartBody>
    </w:docPart>
    <w:docPart>
      <w:docPartPr>
        <w:name w:val="FE232598C29046F79DAADFBBCBBA66C1"/>
        <w:category>
          <w:name w:val="常规"/>
          <w:gallery w:val="placeholder"/>
        </w:category>
        <w:types>
          <w:type w:val="bbPlcHdr"/>
        </w:types>
        <w:behaviors>
          <w:behavior w:val="content"/>
        </w:behaviors>
        <w:guid w:val="{BAA80F53-2A54-42E9-B535-B574CCC12B46}"/>
      </w:docPartPr>
      <w:docPartBody>
        <w:p w:rsidR="0058516A" w:rsidRDefault="00FA5F45" w:rsidP="00FA5F45">
          <w:pPr>
            <w:pStyle w:val="FE232598C29046F79DAADFBBCBBA66C1"/>
          </w:pPr>
          <w:r>
            <w:rPr>
              <w:rStyle w:val="placeholder1Char"/>
              <w:rFonts w:hint="eastAsia"/>
            </w:rPr>
            <w:t>____________</w:t>
          </w:r>
        </w:p>
      </w:docPartBody>
    </w:docPart>
    <w:docPart>
      <w:docPartPr>
        <w:name w:val="2A1C6E5417A749938CCB3B6F23EAA47B"/>
        <w:category>
          <w:name w:val="常规"/>
          <w:gallery w:val="placeholder"/>
        </w:category>
        <w:types>
          <w:type w:val="bbPlcHdr"/>
        </w:types>
        <w:behaviors>
          <w:behavior w:val="content"/>
        </w:behaviors>
        <w:guid w:val="{BF8A5F1D-D1CA-4E0A-83B4-BC5971D4DA62}"/>
      </w:docPartPr>
      <w:docPartBody>
        <w:p w:rsidR="0058516A" w:rsidRDefault="00FA5F45" w:rsidP="00FA5F45">
          <w:pPr>
            <w:pStyle w:val="2A1C6E5417A749938CCB3B6F23EAA47B"/>
          </w:pPr>
          <w:r>
            <w:rPr>
              <w:rStyle w:val="placeholder1Char"/>
              <w:rFonts w:hint="eastAsia"/>
            </w:rPr>
            <w:t>____________</w:t>
          </w:r>
        </w:p>
      </w:docPartBody>
    </w:docPart>
    <w:docPart>
      <w:docPartPr>
        <w:name w:val="AE174929DB974B81BCBF4C43F3FAAC21"/>
        <w:category>
          <w:name w:val="常规"/>
          <w:gallery w:val="placeholder"/>
        </w:category>
        <w:types>
          <w:type w:val="bbPlcHdr"/>
        </w:types>
        <w:behaviors>
          <w:behavior w:val="content"/>
        </w:behaviors>
        <w:guid w:val="{97A6DC63-36BA-47AF-9E84-5FD6D30AA8C1}"/>
      </w:docPartPr>
      <w:docPartBody>
        <w:p w:rsidR="0058516A" w:rsidRDefault="00FA5F45" w:rsidP="00FA5F45">
          <w:pPr>
            <w:pStyle w:val="AE174929DB974B81BCBF4C43F3FAAC21"/>
          </w:pPr>
          <w:r>
            <w:rPr>
              <w:rStyle w:val="placeholder1Char"/>
              <w:rFonts w:hint="eastAsia"/>
            </w:rPr>
            <w:t>____________</w:t>
          </w:r>
        </w:p>
      </w:docPartBody>
    </w:docPart>
    <w:docPart>
      <w:docPartPr>
        <w:name w:val="A3F074DD97044CCAB2AB59BEB29BA010"/>
        <w:category>
          <w:name w:val="常规"/>
          <w:gallery w:val="placeholder"/>
        </w:category>
        <w:types>
          <w:type w:val="bbPlcHdr"/>
        </w:types>
        <w:behaviors>
          <w:behavior w:val="content"/>
        </w:behaviors>
        <w:guid w:val="{E38AC783-5DE1-4743-8C09-EDA949B78FFB}"/>
      </w:docPartPr>
      <w:docPartBody>
        <w:p w:rsidR="0058516A" w:rsidRDefault="00FA5F45" w:rsidP="00FA5F45">
          <w:pPr>
            <w:pStyle w:val="A3F074DD97044CCAB2AB59BEB29BA010"/>
          </w:pPr>
          <w:r>
            <w:rPr>
              <w:rStyle w:val="placeholder1Char"/>
              <w:rFonts w:hint="eastAsia"/>
            </w:rPr>
            <w:t>____________</w:t>
          </w:r>
        </w:p>
      </w:docPartBody>
    </w:docPart>
    <w:docPart>
      <w:docPartPr>
        <w:name w:val="F3FA54181530425CB7A4592801D4F50B"/>
        <w:category>
          <w:name w:val="常规"/>
          <w:gallery w:val="placeholder"/>
        </w:category>
        <w:types>
          <w:type w:val="bbPlcHdr"/>
        </w:types>
        <w:behaviors>
          <w:behavior w:val="content"/>
        </w:behaviors>
        <w:guid w:val="{A3A969BF-84E3-47F6-AC9D-BFFED83F2D47}"/>
      </w:docPartPr>
      <w:docPartBody>
        <w:p w:rsidR="0058516A" w:rsidRDefault="00FA5F45" w:rsidP="00FA5F45">
          <w:pPr>
            <w:pStyle w:val="F3FA54181530425CB7A4592801D4F50B"/>
          </w:pPr>
          <w:r>
            <w:rPr>
              <w:rStyle w:val="placeholder1Char"/>
              <w:rFonts w:hint="eastAsia"/>
            </w:rPr>
            <w:t>____________</w:t>
          </w:r>
        </w:p>
      </w:docPartBody>
    </w:docPart>
    <w:docPart>
      <w:docPartPr>
        <w:name w:val="E822AD7630254290BB40F31B0FDCC992"/>
        <w:category>
          <w:name w:val="常规"/>
          <w:gallery w:val="placeholder"/>
        </w:category>
        <w:types>
          <w:type w:val="bbPlcHdr"/>
        </w:types>
        <w:behaviors>
          <w:behavior w:val="content"/>
        </w:behaviors>
        <w:guid w:val="{06E1BB78-EA22-49C4-B279-46167113E7A9}"/>
      </w:docPartPr>
      <w:docPartBody>
        <w:p w:rsidR="0058516A" w:rsidRDefault="00FA5F45" w:rsidP="00FA5F45">
          <w:pPr>
            <w:pStyle w:val="E822AD7630254290BB40F31B0FDCC992"/>
          </w:pPr>
          <w:r>
            <w:rPr>
              <w:rStyle w:val="placeholder1Char"/>
              <w:rFonts w:hint="eastAsia"/>
            </w:rPr>
            <w:t>____________</w:t>
          </w:r>
        </w:p>
      </w:docPartBody>
    </w:docPart>
    <w:docPart>
      <w:docPartPr>
        <w:name w:val="8166841912924E489EC21FAF4BCA9185"/>
        <w:category>
          <w:name w:val="常规"/>
          <w:gallery w:val="placeholder"/>
        </w:category>
        <w:types>
          <w:type w:val="bbPlcHdr"/>
        </w:types>
        <w:behaviors>
          <w:behavior w:val="content"/>
        </w:behaviors>
        <w:guid w:val="{7C279790-5447-444F-A8D9-C5B4877992CF}"/>
      </w:docPartPr>
      <w:docPartBody>
        <w:p w:rsidR="0058516A" w:rsidRDefault="00FA5F45" w:rsidP="00FA5F45">
          <w:pPr>
            <w:pStyle w:val="8166841912924E489EC21FAF4BCA9185"/>
          </w:pPr>
          <w:r>
            <w:rPr>
              <w:rStyle w:val="placeholder1Char"/>
              <w:rFonts w:hint="eastAsia"/>
            </w:rPr>
            <w:t>____________</w:t>
          </w:r>
        </w:p>
      </w:docPartBody>
    </w:docPart>
    <w:docPart>
      <w:docPartPr>
        <w:name w:val="A7BA0C9FBE95431DBE9FA6C3689AE806"/>
        <w:category>
          <w:name w:val="常规"/>
          <w:gallery w:val="placeholder"/>
        </w:category>
        <w:types>
          <w:type w:val="bbPlcHdr"/>
        </w:types>
        <w:behaviors>
          <w:behavior w:val="content"/>
        </w:behaviors>
        <w:guid w:val="{FF5551D1-1CA9-4927-9D4B-95A9A60F3D83}"/>
      </w:docPartPr>
      <w:docPartBody>
        <w:p w:rsidR="0058516A" w:rsidRDefault="00FA5F45" w:rsidP="00FA5F45">
          <w:pPr>
            <w:pStyle w:val="A7BA0C9FBE95431DBE9FA6C3689AE806"/>
          </w:pPr>
          <w:r>
            <w:rPr>
              <w:rStyle w:val="placeholder1Char"/>
              <w:rFonts w:hint="eastAsia"/>
            </w:rPr>
            <w:t>____________</w:t>
          </w:r>
        </w:p>
      </w:docPartBody>
    </w:docPart>
    <w:docPart>
      <w:docPartPr>
        <w:name w:val="7A7E12A3E44E48129748A426FA5635AC"/>
        <w:category>
          <w:name w:val="常规"/>
          <w:gallery w:val="placeholder"/>
        </w:category>
        <w:types>
          <w:type w:val="bbPlcHdr"/>
        </w:types>
        <w:behaviors>
          <w:behavior w:val="content"/>
        </w:behaviors>
        <w:guid w:val="{096C0AA2-5C67-440B-9309-4779BE6AFDEE}"/>
      </w:docPartPr>
      <w:docPartBody>
        <w:p w:rsidR="0058516A" w:rsidRDefault="00FA5F45" w:rsidP="00FA5F45">
          <w:pPr>
            <w:pStyle w:val="7A7E12A3E44E48129748A426FA5635AC"/>
          </w:pPr>
          <w:r>
            <w:rPr>
              <w:rStyle w:val="placeholder1Char"/>
              <w:rFonts w:hint="eastAsia"/>
            </w:rPr>
            <w:t>____________</w:t>
          </w:r>
        </w:p>
      </w:docPartBody>
    </w:docPart>
    <w:docPart>
      <w:docPartPr>
        <w:name w:val="CFFAC6BBD1BF4665B08187EE438F16C3"/>
        <w:category>
          <w:name w:val="常规"/>
          <w:gallery w:val="placeholder"/>
        </w:category>
        <w:types>
          <w:type w:val="bbPlcHdr"/>
        </w:types>
        <w:behaviors>
          <w:behavior w:val="content"/>
        </w:behaviors>
        <w:guid w:val="{97C1064C-803A-4461-9454-908EC2BD0714}"/>
      </w:docPartPr>
      <w:docPartBody>
        <w:p w:rsidR="0058516A" w:rsidRDefault="00FA5F45" w:rsidP="00FA5F45">
          <w:pPr>
            <w:pStyle w:val="CFFAC6BBD1BF4665B08187EE438F16C3"/>
          </w:pPr>
          <w:r>
            <w:rPr>
              <w:rStyle w:val="placeholder1Char"/>
              <w:rFonts w:hint="eastAsia"/>
            </w:rPr>
            <w:t>____________</w:t>
          </w:r>
        </w:p>
      </w:docPartBody>
    </w:docPart>
    <w:docPart>
      <w:docPartPr>
        <w:name w:val="6E6B0BCA570A457580ECF8BEFC1FB52A"/>
        <w:category>
          <w:name w:val="常规"/>
          <w:gallery w:val="placeholder"/>
        </w:category>
        <w:types>
          <w:type w:val="bbPlcHdr"/>
        </w:types>
        <w:behaviors>
          <w:behavior w:val="content"/>
        </w:behaviors>
        <w:guid w:val="{6B318F5D-63D7-4749-9491-4A753668653E}"/>
      </w:docPartPr>
      <w:docPartBody>
        <w:p w:rsidR="0058516A" w:rsidRDefault="00FA5F45" w:rsidP="00FA5F45">
          <w:pPr>
            <w:pStyle w:val="6E6B0BCA570A457580ECF8BEFC1FB52A"/>
          </w:pPr>
          <w:r>
            <w:rPr>
              <w:rStyle w:val="placeholder1Char"/>
              <w:rFonts w:hint="eastAsia"/>
            </w:rPr>
            <w:t>____________</w:t>
          </w:r>
        </w:p>
      </w:docPartBody>
    </w:docPart>
    <w:docPart>
      <w:docPartPr>
        <w:name w:val="4E806CF2A8C44EE9B856344D2E0A61B7"/>
        <w:category>
          <w:name w:val="常规"/>
          <w:gallery w:val="placeholder"/>
        </w:category>
        <w:types>
          <w:type w:val="bbPlcHdr"/>
        </w:types>
        <w:behaviors>
          <w:behavior w:val="content"/>
        </w:behaviors>
        <w:guid w:val="{F5A2F894-B6EC-4768-AD86-4C408DD2C747}"/>
      </w:docPartPr>
      <w:docPartBody>
        <w:p w:rsidR="0058516A" w:rsidRDefault="00FA5F45" w:rsidP="00FA5F45">
          <w:pPr>
            <w:pStyle w:val="4E806CF2A8C44EE9B856344D2E0A61B7"/>
          </w:pPr>
          <w:r>
            <w:rPr>
              <w:rStyle w:val="placeholder1Char"/>
              <w:rFonts w:hint="eastAsia"/>
            </w:rPr>
            <w:t>____________</w:t>
          </w:r>
        </w:p>
      </w:docPartBody>
    </w:docPart>
    <w:docPart>
      <w:docPartPr>
        <w:name w:val="29C97635135A46F9A99AAC94CDC3645C"/>
        <w:category>
          <w:name w:val="常规"/>
          <w:gallery w:val="placeholder"/>
        </w:category>
        <w:types>
          <w:type w:val="bbPlcHdr"/>
        </w:types>
        <w:behaviors>
          <w:behavior w:val="content"/>
        </w:behaviors>
        <w:guid w:val="{B0383B36-A279-4AA9-98C3-1DB2CE7764C1}"/>
      </w:docPartPr>
      <w:docPartBody>
        <w:p w:rsidR="0058516A" w:rsidRDefault="00FA5F45" w:rsidP="00FA5F45">
          <w:pPr>
            <w:pStyle w:val="29C97635135A46F9A99AAC94CDC3645C"/>
          </w:pPr>
          <w:r>
            <w:rPr>
              <w:rStyle w:val="placeholder1Char"/>
              <w:rFonts w:hint="eastAsia"/>
            </w:rPr>
            <w:t>____________</w:t>
          </w:r>
        </w:p>
      </w:docPartBody>
    </w:docPart>
    <w:docPart>
      <w:docPartPr>
        <w:name w:val="4CF6EA9E0D6C41FAA53FE3E2C217C510"/>
        <w:category>
          <w:name w:val="常规"/>
          <w:gallery w:val="placeholder"/>
        </w:category>
        <w:types>
          <w:type w:val="bbPlcHdr"/>
        </w:types>
        <w:behaviors>
          <w:behavior w:val="content"/>
        </w:behaviors>
        <w:guid w:val="{87339F5C-C801-4F93-9362-5AA061A6C1ED}"/>
      </w:docPartPr>
      <w:docPartBody>
        <w:p w:rsidR="0058516A" w:rsidRDefault="00FA5F45" w:rsidP="00FA5F45">
          <w:pPr>
            <w:pStyle w:val="4CF6EA9E0D6C41FAA53FE3E2C217C510"/>
          </w:pPr>
          <w:r>
            <w:rPr>
              <w:rStyle w:val="placeholder1Char"/>
              <w:rFonts w:hint="eastAsia"/>
            </w:rPr>
            <w:t>____________</w:t>
          </w:r>
        </w:p>
      </w:docPartBody>
    </w:docPart>
    <w:docPart>
      <w:docPartPr>
        <w:name w:val="B36AFE0B9458496DB033EEE5556A4D28"/>
        <w:category>
          <w:name w:val="常规"/>
          <w:gallery w:val="placeholder"/>
        </w:category>
        <w:types>
          <w:type w:val="bbPlcHdr"/>
        </w:types>
        <w:behaviors>
          <w:behavior w:val="content"/>
        </w:behaviors>
        <w:guid w:val="{395129CE-616F-4BAE-A2D4-3A49A1885D77}"/>
      </w:docPartPr>
      <w:docPartBody>
        <w:p w:rsidR="0058516A" w:rsidRDefault="00FA5F45" w:rsidP="00FA5F45">
          <w:pPr>
            <w:pStyle w:val="B36AFE0B9458496DB033EEE5556A4D28"/>
          </w:pPr>
          <w:r>
            <w:rPr>
              <w:rStyle w:val="placeholder1Char"/>
              <w:rFonts w:hint="eastAsia"/>
            </w:rPr>
            <w:t>____________</w:t>
          </w:r>
        </w:p>
      </w:docPartBody>
    </w:docPart>
    <w:docPart>
      <w:docPartPr>
        <w:name w:val="B7682B3FD598496A9D777B6F0A8F73A9"/>
        <w:category>
          <w:name w:val="常规"/>
          <w:gallery w:val="placeholder"/>
        </w:category>
        <w:types>
          <w:type w:val="bbPlcHdr"/>
        </w:types>
        <w:behaviors>
          <w:behavior w:val="content"/>
        </w:behaviors>
        <w:guid w:val="{7266BEEF-5449-4240-9C65-371819C8D8B8}"/>
      </w:docPartPr>
      <w:docPartBody>
        <w:p w:rsidR="0058516A" w:rsidRDefault="00FA5F45" w:rsidP="00FA5F45">
          <w:pPr>
            <w:pStyle w:val="B7682B3FD598496A9D777B6F0A8F73A9"/>
          </w:pPr>
          <w:r>
            <w:rPr>
              <w:rStyle w:val="placeholder1Char"/>
              <w:rFonts w:hint="eastAsia"/>
            </w:rPr>
            <w:t>____________</w:t>
          </w:r>
        </w:p>
      </w:docPartBody>
    </w:docPart>
    <w:docPart>
      <w:docPartPr>
        <w:name w:val="FD3CA11FAB7141EBB4306196A403FC45"/>
        <w:category>
          <w:name w:val="常规"/>
          <w:gallery w:val="placeholder"/>
        </w:category>
        <w:types>
          <w:type w:val="bbPlcHdr"/>
        </w:types>
        <w:behaviors>
          <w:behavior w:val="content"/>
        </w:behaviors>
        <w:guid w:val="{C1A6C9A8-60AA-437D-AF5C-59A972B3635F}"/>
      </w:docPartPr>
      <w:docPartBody>
        <w:p w:rsidR="0058516A" w:rsidRDefault="00FA5F45" w:rsidP="00FA5F45">
          <w:pPr>
            <w:pStyle w:val="FD3CA11FAB7141EBB4306196A403FC45"/>
          </w:pPr>
          <w:r>
            <w:rPr>
              <w:rStyle w:val="placeholder1Char"/>
              <w:rFonts w:hint="eastAsia"/>
            </w:rPr>
            <w:t>____________</w:t>
          </w:r>
        </w:p>
      </w:docPartBody>
    </w:docPart>
    <w:docPart>
      <w:docPartPr>
        <w:name w:val="C91F2EF5F9C142C68CED11B19F143258"/>
        <w:category>
          <w:name w:val="常规"/>
          <w:gallery w:val="placeholder"/>
        </w:category>
        <w:types>
          <w:type w:val="bbPlcHdr"/>
        </w:types>
        <w:behaviors>
          <w:behavior w:val="content"/>
        </w:behaviors>
        <w:guid w:val="{2BCFFBA6-71E5-45DE-B1E5-F2122682DEFA}"/>
      </w:docPartPr>
      <w:docPartBody>
        <w:p w:rsidR="0058516A" w:rsidRDefault="00FA5F45" w:rsidP="00FA5F45">
          <w:pPr>
            <w:pStyle w:val="C91F2EF5F9C142C68CED11B19F143258"/>
          </w:pPr>
          <w:r>
            <w:rPr>
              <w:rStyle w:val="placeholder1Char"/>
              <w:rFonts w:hint="eastAsia"/>
            </w:rPr>
            <w:t>____________</w:t>
          </w:r>
        </w:p>
      </w:docPartBody>
    </w:docPart>
    <w:docPart>
      <w:docPartPr>
        <w:name w:val="8EC49085B8534B0998AF6056E27BACC7"/>
        <w:category>
          <w:name w:val="常规"/>
          <w:gallery w:val="placeholder"/>
        </w:category>
        <w:types>
          <w:type w:val="bbPlcHdr"/>
        </w:types>
        <w:behaviors>
          <w:behavior w:val="content"/>
        </w:behaviors>
        <w:guid w:val="{245D39CA-B159-4F0F-80B8-5AB99EC0D316}"/>
      </w:docPartPr>
      <w:docPartBody>
        <w:p w:rsidR="0058516A" w:rsidRDefault="00FA5F45" w:rsidP="00FA5F45">
          <w:pPr>
            <w:pStyle w:val="8EC49085B8534B0998AF6056E27BACC7"/>
          </w:pPr>
          <w:r>
            <w:rPr>
              <w:rStyle w:val="placeholder1Char"/>
              <w:rFonts w:hint="eastAsia"/>
            </w:rPr>
            <w:t>____________</w:t>
          </w:r>
        </w:p>
      </w:docPartBody>
    </w:docPart>
    <w:docPart>
      <w:docPartPr>
        <w:name w:val="29DAE8ECD4E94083919EC5A854FF176B"/>
        <w:category>
          <w:name w:val="常规"/>
          <w:gallery w:val="placeholder"/>
        </w:category>
        <w:types>
          <w:type w:val="bbPlcHdr"/>
        </w:types>
        <w:behaviors>
          <w:behavior w:val="content"/>
        </w:behaviors>
        <w:guid w:val="{1BA7D53C-BB65-42EC-B3C0-6118BEE98596}"/>
      </w:docPartPr>
      <w:docPartBody>
        <w:p w:rsidR="0058516A" w:rsidRDefault="00FA5F45" w:rsidP="00FA5F45">
          <w:pPr>
            <w:pStyle w:val="29DAE8ECD4E94083919EC5A854FF176B"/>
          </w:pPr>
          <w:r>
            <w:rPr>
              <w:rStyle w:val="placeholder1Char"/>
              <w:rFonts w:hint="eastAsia"/>
            </w:rPr>
            <w:t>____________</w:t>
          </w:r>
        </w:p>
      </w:docPartBody>
    </w:docPart>
    <w:docPart>
      <w:docPartPr>
        <w:name w:val="605CA4013CDA4A6EB5E5C48D5C6E9AD1"/>
        <w:category>
          <w:name w:val="常规"/>
          <w:gallery w:val="placeholder"/>
        </w:category>
        <w:types>
          <w:type w:val="bbPlcHdr"/>
        </w:types>
        <w:behaviors>
          <w:behavior w:val="content"/>
        </w:behaviors>
        <w:guid w:val="{3DBE5B55-00DF-4E52-9045-73E8F7B59996}"/>
      </w:docPartPr>
      <w:docPartBody>
        <w:p w:rsidR="0058516A" w:rsidRDefault="00FA5F45" w:rsidP="00FA5F45">
          <w:pPr>
            <w:pStyle w:val="605CA4013CDA4A6EB5E5C48D5C6E9AD1"/>
          </w:pPr>
          <w:r>
            <w:rPr>
              <w:rStyle w:val="placeholder1Char"/>
              <w:rFonts w:hint="eastAsia"/>
            </w:rPr>
            <w:t>____________</w:t>
          </w:r>
        </w:p>
      </w:docPartBody>
    </w:docPart>
    <w:docPart>
      <w:docPartPr>
        <w:name w:val="8443187F3DBA469F84DCDF5AE4C49105"/>
        <w:category>
          <w:name w:val="常规"/>
          <w:gallery w:val="placeholder"/>
        </w:category>
        <w:types>
          <w:type w:val="bbPlcHdr"/>
        </w:types>
        <w:behaviors>
          <w:behavior w:val="content"/>
        </w:behaviors>
        <w:guid w:val="{AC073861-02BE-491D-A2AF-FF7D13A0A8AF}"/>
      </w:docPartPr>
      <w:docPartBody>
        <w:p w:rsidR="0058516A" w:rsidRDefault="00FA5F45" w:rsidP="00FA5F45">
          <w:pPr>
            <w:pStyle w:val="8443187F3DBA469F84DCDF5AE4C49105"/>
          </w:pPr>
          <w:r>
            <w:rPr>
              <w:rStyle w:val="placeholder1Char"/>
              <w:rFonts w:hint="eastAsia"/>
            </w:rPr>
            <w:t>____________</w:t>
          </w:r>
        </w:p>
      </w:docPartBody>
    </w:docPart>
    <w:docPart>
      <w:docPartPr>
        <w:name w:val="BEA430BA547D4ECA81519D743B797604"/>
        <w:category>
          <w:name w:val="常规"/>
          <w:gallery w:val="placeholder"/>
        </w:category>
        <w:types>
          <w:type w:val="bbPlcHdr"/>
        </w:types>
        <w:behaviors>
          <w:behavior w:val="content"/>
        </w:behaviors>
        <w:guid w:val="{90479075-710C-45C6-8AC2-EAE0B1F2C7A9}"/>
      </w:docPartPr>
      <w:docPartBody>
        <w:p w:rsidR="0058516A" w:rsidRDefault="00FA5F45" w:rsidP="00FA5F45">
          <w:pPr>
            <w:pStyle w:val="BEA430BA547D4ECA81519D743B797604"/>
          </w:pPr>
          <w:r>
            <w:rPr>
              <w:rStyle w:val="placeholder1Char"/>
              <w:rFonts w:hint="eastAsia"/>
            </w:rPr>
            <w:t>____________</w:t>
          </w:r>
        </w:p>
      </w:docPartBody>
    </w:docPart>
    <w:docPart>
      <w:docPartPr>
        <w:name w:val="CE3D33401E984A958900E70021A8A5A1"/>
        <w:category>
          <w:name w:val="常规"/>
          <w:gallery w:val="placeholder"/>
        </w:category>
        <w:types>
          <w:type w:val="bbPlcHdr"/>
        </w:types>
        <w:behaviors>
          <w:behavior w:val="content"/>
        </w:behaviors>
        <w:guid w:val="{3AA8B831-37CF-4ABE-BED1-50CDDBABBCA0}"/>
      </w:docPartPr>
      <w:docPartBody>
        <w:p w:rsidR="0058516A" w:rsidRDefault="00FA5F45" w:rsidP="00FA5F45">
          <w:pPr>
            <w:pStyle w:val="CE3D33401E984A958900E70021A8A5A1"/>
          </w:pPr>
          <w:r>
            <w:rPr>
              <w:rStyle w:val="placeholder1Char"/>
              <w:rFonts w:hint="eastAsia"/>
            </w:rPr>
            <w:t>____________</w:t>
          </w:r>
        </w:p>
      </w:docPartBody>
    </w:docPart>
    <w:docPart>
      <w:docPartPr>
        <w:name w:val="D66F767ADAAB4FEA8606AF3932EBCA1A"/>
        <w:category>
          <w:name w:val="常规"/>
          <w:gallery w:val="placeholder"/>
        </w:category>
        <w:types>
          <w:type w:val="bbPlcHdr"/>
        </w:types>
        <w:behaviors>
          <w:behavior w:val="content"/>
        </w:behaviors>
        <w:guid w:val="{C8A76712-073C-42A0-89BE-DC40BCA474CC}"/>
      </w:docPartPr>
      <w:docPartBody>
        <w:p w:rsidR="0058516A" w:rsidRDefault="00FA5F45" w:rsidP="00FA5F45">
          <w:pPr>
            <w:pStyle w:val="D66F767ADAAB4FEA8606AF3932EBCA1A"/>
          </w:pPr>
          <w:r>
            <w:rPr>
              <w:rStyle w:val="placeholder1Char"/>
              <w:rFonts w:hint="eastAsia"/>
            </w:rPr>
            <w:t>____________</w:t>
          </w:r>
        </w:p>
      </w:docPartBody>
    </w:docPart>
    <w:docPart>
      <w:docPartPr>
        <w:name w:val="F24C635A04544E3F85BEE384A4BEF3B5"/>
        <w:category>
          <w:name w:val="常规"/>
          <w:gallery w:val="placeholder"/>
        </w:category>
        <w:types>
          <w:type w:val="bbPlcHdr"/>
        </w:types>
        <w:behaviors>
          <w:behavior w:val="content"/>
        </w:behaviors>
        <w:guid w:val="{1526D4FF-D5EB-479A-885C-56AA5B272522}"/>
      </w:docPartPr>
      <w:docPartBody>
        <w:p w:rsidR="0058516A" w:rsidRDefault="00FA5F45" w:rsidP="00FA5F45">
          <w:pPr>
            <w:pStyle w:val="F24C635A04544E3F85BEE384A4BEF3B5"/>
          </w:pPr>
          <w:r>
            <w:rPr>
              <w:rStyle w:val="placeholder1Char"/>
              <w:rFonts w:hint="eastAsia"/>
            </w:rPr>
            <w:t>____________</w:t>
          </w:r>
        </w:p>
      </w:docPartBody>
    </w:docPart>
    <w:docPart>
      <w:docPartPr>
        <w:name w:val="D4539ABDF87F4B01813980F17DA85B58"/>
        <w:category>
          <w:name w:val="常规"/>
          <w:gallery w:val="placeholder"/>
        </w:category>
        <w:types>
          <w:type w:val="bbPlcHdr"/>
        </w:types>
        <w:behaviors>
          <w:behavior w:val="content"/>
        </w:behaviors>
        <w:guid w:val="{D42ABAC1-2B57-4777-9918-AB2E933FD859}"/>
      </w:docPartPr>
      <w:docPartBody>
        <w:p w:rsidR="0058516A" w:rsidRDefault="00FA5F45" w:rsidP="00FA5F45">
          <w:pPr>
            <w:pStyle w:val="D4539ABDF87F4B01813980F17DA85B58"/>
          </w:pPr>
          <w:r>
            <w:rPr>
              <w:rStyle w:val="placeholder1Char"/>
              <w:rFonts w:hint="eastAsia"/>
            </w:rPr>
            <w:t>____________</w:t>
          </w:r>
        </w:p>
      </w:docPartBody>
    </w:docPart>
    <w:docPart>
      <w:docPartPr>
        <w:name w:val="10438CC89C3A481C826704793BD3F62C"/>
        <w:category>
          <w:name w:val="常规"/>
          <w:gallery w:val="placeholder"/>
        </w:category>
        <w:types>
          <w:type w:val="bbPlcHdr"/>
        </w:types>
        <w:behaviors>
          <w:behavior w:val="content"/>
        </w:behaviors>
        <w:guid w:val="{B24F77A4-5EF9-496D-AFB8-A05F64B74D4C}"/>
      </w:docPartPr>
      <w:docPartBody>
        <w:p w:rsidR="0058516A" w:rsidRDefault="00FA5F45" w:rsidP="00FA5F45">
          <w:pPr>
            <w:pStyle w:val="10438CC89C3A481C826704793BD3F62C"/>
          </w:pPr>
          <w:r>
            <w:rPr>
              <w:rStyle w:val="placeholder1Char"/>
              <w:rFonts w:hint="eastAsia"/>
            </w:rPr>
            <w:t>____________</w:t>
          </w:r>
        </w:p>
      </w:docPartBody>
    </w:docPart>
    <w:docPart>
      <w:docPartPr>
        <w:name w:val="493D67ED063C4A59BB3D75C1C4212F9B"/>
        <w:category>
          <w:name w:val="常规"/>
          <w:gallery w:val="placeholder"/>
        </w:category>
        <w:types>
          <w:type w:val="bbPlcHdr"/>
        </w:types>
        <w:behaviors>
          <w:behavior w:val="content"/>
        </w:behaviors>
        <w:guid w:val="{BBE6868D-679A-4550-8DA0-C4026CA5C843}"/>
      </w:docPartPr>
      <w:docPartBody>
        <w:p w:rsidR="0058516A" w:rsidRDefault="00FA5F45" w:rsidP="00FA5F45">
          <w:pPr>
            <w:pStyle w:val="493D67ED063C4A59BB3D75C1C4212F9B"/>
          </w:pPr>
          <w:r>
            <w:rPr>
              <w:rStyle w:val="placeholder1Char"/>
              <w:rFonts w:hint="eastAsia"/>
            </w:rPr>
            <w:t>____________</w:t>
          </w:r>
        </w:p>
      </w:docPartBody>
    </w:docPart>
    <w:docPart>
      <w:docPartPr>
        <w:name w:val="7A1E20BA60A94DE9ACAD71CC69A1ABEA"/>
        <w:category>
          <w:name w:val="常规"/>
          <w:gallery w:val="placeholder"/>
        </w:category>
        <w:types>
          <w:type w:val="bbPlcHdr"/>
        </w:types>
        <w:behaviors>
          <w:behavior w:val="content"/>
        </w:behaviors>
        <w:guid w:val="{2A03AD90-F79B-429A-941C-6BB6FF26E6C6}"/>
      </w:docPartPr>
      <w:docPartBody>
        <w:p w:rsidR="0058516A" w:rsidRDefault="00FA5F45" w:rsidP="00FA5F45">
          <w:pPr>
            <w:pStyle w:val="7A1E20BA60A94DE9ACAD71CC69A1ABEA"/>
          </w:pPr>
          <w:r>
            <w:rPr>
              <w:rStyle w:val="placeholder1Char"/>
              <w:rFonts w:hint="eastAsia"/>
            </w:rPr>
            <w:t>____________</w:t>
          </w:r>
        </w:p>
      </w:docPartBody>
    </w:docPart>
    <w:docPart>
      <w:docPartPr>
        <w:name w:val="E1C7C0220BDC47078D06DC6458F86D07"/>
        <w:category>
          <w:name w:val="常规"/>
          <w:gallery w:val="placeholder"/>
        </w:category>
        <w:types>
          <w:type w:val="bbPlcHdr"/>
        </w:types>
        <w:behaviors>
          <w:behavior w:val="content"/>
        </w:behaviors>
        <w:guid w:val="{7B3D1411-28B4-4310-88B8-38F6DCC17279}"/>
      </w:docPartPr>
      <w:docPartBody>
        <w:p w:rsidR="0058516A" w:rsidRDefault="00FA5F45" w:rsidP="00FA5F45">
          <w:pPr>
            <w:pStyle w:val="E1C7C0220BDC47078D06DC6458F86D07"/>
          </w:pPr>
          <w:r>
            <w:rPr>
              <w:rStyle w:val="placeholder1Char"/>
              <w:rFonts w:hint="eastAsia"/>
            </w:rPr>
            <w:t>____________</w:t>
          </w:r>
        </w:p>
      </w:docPartBody>
    </w:docPart>
    <w:docPart>
      <w:docPartPr>
        <w:name w:val="DD0B6899C3D849D68CC2DCDABD5300E0"/>
        <w:category>
          <w:name w:val="常规"/>
          <w:gallery w:val="placeholder"/>
        </w:category>
        <w:types>
          <w:type w:val="bbPlcHdr"/>
        </w:types>
        <w:behaviors>
          <w:behavior w:val="content"/>
        </w:behaviors>
        <w:guid w:val="{0DE346E4-0902-4B6C-BF2C-D25723BE26D7}"/>
      </w:docPartPr>
      <w:docPartBody>
        <w:p w:rsidR="0058516A" w:rsidRDefault="00FA5F45" w:rsidP="00FA5F45">
          <w:pPr>
            <w:pStyle w:val="DD0B6899C3D849D68CC2DCDABD5300E0"/>
          </w:pPr>
          <w:r>
            <w:rPr>
              <w:rStyle w:val="placeholder1Char"/>
              <w:rFonts w:hint="eastAsia"/>
            </w:rPr>
            <w:t>____________</w:t>
          </w:r>
        </w:p>
      </w:docPartBody>
    </w:docPart>
    <w:docPart>
      <w:docPartPr>
        <w:name w:val="FD75DB31437140F49FDF3E34E0E11915"/>
        <w:category>
          <w:name w:val="常规"/>
          <w:gallery w:val="placeholder"/>
        </w:category>
        <w:types>
          <w:type w:val="bbPlcHdr"/>
        </w:types>
        <w:behaviors>
          <w:behavior w:val="content"/>
        </w:behaviors>
        <w:guid w:val="{E8B69DC0-9BC7-41C0-B0CC-C78979C9B987}"/>
      </w:docPartPr>
      <w:docPartBody>
        <w:p w:rsidR="0058516A" w:rsidRDefault="00FA5F45" w:rsidP="00FA5F45">
          <w:pPr>
            <w:pStyle w:val="FD75DB31437140F49FDF3E34E0E11915"/>
          </w:pPr>
          <w:r>
            <w:rPr>
              <w:rStyle w:val="placeholder1Char"/>
              <w:rFonts w:hint="eastAsia"/>
            </w:rPr>
            <w:t>____________</w:t>
          </w:r>
        </w:p>
      </w:docPartBody>
    </w:docPart>
    <w:docPart>
      <w:docPartPr>
        <w:name w:val="A113DD12C7344A75870ADFE572FBC6C3"/>
        <w:category>
          <w:name w:val="常规"/>
          <w:gallery w:val="placeholder"/>
        </w:category>
        <w:types>
          <w:type w:val="bbPlcHdr"/>
        </w:types>
        <w:behaviors>
          <w:behavior w:val="content"/>
        </w:behaviors>
        <w:guid w:val="{8B63305B-6B3D-40CB-9622-FCFCAE3AC0B9}"/>
      </w:docPartPr>
      <w:docPartBody>
        <w:p w:rsidR="0058516A" w:rsidRDefault="00FA5F45" w:rsidP="00FA5F45">
          <w:pPr>
            <w:pStyle w:val="A113DD12C7344A75870ADFE572FBC6C3"/>
          </w:pPr>
          <w:r>
            <w:rPr>
              <w:rStyle w:val="placeholder1Char"/>
              <w:rFonts w:hint="eastAsia"/>
            </w:rPr>
            <w:t>____________</w:t>
          </w:r>
        </w:p>
      </w:docPartBody>
    </w:docPart>
    <w:docPart>
      <w:docPartPr>
        <w:name w:val="D52D93FFA7244F1C980135BF91F3D05D"/>
        <w:category>
          <w:name w:val="常规"/>
          <w:gallery w:val="placeholder"/>
        </w:category>
        <w:types>
          <w:type w:val="bbPlcHdr"/>
        </w:types>
        <w:behaviors>
          <w:behavior w:val="content"/>
        </w:behaviors>
        <w:guid w:val="{CAE1A48A-BDE1-491C-A6A8-689D2EFB4AFB}"/>
      </w:docPartPr>
      <w:docPartBody>
        <w:p w:rsidR="0058516A" w:rsidRDefault="00FA5F45" w:rsidP="00FA5F45">
          <w:pPr>
            <w:pStyle w:val="D52D93FFA7244F1C980135BF91F3D05D"/>
          </w:pPr>
          <w:r>
            <w:rPr>
              <w:rStyle w:val="placeholder1Char"/>
              <w:rFonts w:hint="eastAsia"/>
            </w:rPr>
            <w:t>____________</w:t>
          </w:r>
        </w:p>
      </w:docPartBody>
    </w:docPart>
    <w:docPart>
      <w:docPartPr>
        <w:name w:val="A6381CB735574F16BD5182F2A94D36A3"/>
        <w:category>
          <w:name w:val="常规"/>
          <w:gallery w:val="placeholder"/>
        </w:category>
        <w:types>
          <w:type w:val="bbPlcHdr"/>
        </w:types>
        <w:behaviors>
          <w:behavior w:val="content"/>
        </w:behaviors>
        <w:guid w:val="{0F9583DD-4707-4D11-91F9-4C1E8DED483F}"/>
      </w:docPartPr>
      <w:docPartBody>
        <w:p w:rsidR="0058516A" w:rsidRDefault="00FA5F45" w:rsidP="00FA5F45">
          <w:pPr>
            <w:pStyle w:val="A6381CB735574F16BD5182F2A94D36A3"/>
          </w:pPr>
          <w:r>
            <w:rPr>
              <w:rStyle w:val="placeholder1Char"/>
              <w:rFonts w:hint="eastAsia"/>
            </w:rPr>
            <w:t>____________</w:t>
          </w:r>
        </w:p>
      </w:docPartBody>
    </w:docPart>
    <w:docPart>
      <w:docPartPr>
        <w:name w:val="D7EAE4F0035147D19567370CC9EA5D84"/>
        <w:category>
          <w:name w:val="常规"/>
          <w:gallery w:val="placeholder"/>
        </w:category>
        <w:types>
          <w:type w:val="bbPlcHdr"/>
        </w:types>
        <w:behaviors>
          <w:behavior w:val="content"/>
        </w:behaviors>
        <w:guid w:val="{8D78EC0D-AE13-4D67-A6E1-287777B0C0BD}"/>
      </w:docPartPr>
      <w:docPartBody>
        <w:p w:rsidR="0058516A" w:rsidRDefault="00FA5F45" w:rsidP="00FA5F45">
          <w:pPr>
            <w:pStyle w:val="D7EAE4F0035147D19567370CC9EA5D84"/>
          </w:pPr>
          <w:r>
            <w:rPr>
              <w:rStyle w:val="placeholder1Char"/>
              <w:rFonts w:hint="eastAsia"/>
            </w:rPr>
            <w:t>____________</w:t>
          </w:r>
        </w:p>
      </w:docPartBody>
    </w:docPart>
    <w:docPart>
      <w:docPartPr>
        <w:name w:val="41789BF427EB4754AA558D65545D0991"/>
        <w:category>
          <w:name w:val="常规"/>
          <w:gallery w:val="placeholder"/>
        </w:category>
        <w:types>
          <w:type w:val="bbPlcHdr"/>
        </w:types>
        <w:behaviors>
          <w:behavior w:val="content"/>
        </w:behaviors>
        <w:guid w:val="{77ED8849-C7DB-45C0-A41C-17D52603A77E}"/>
      </w:docPartPr>
      <w:docPartBody>
        <w:p w:rsidR="0058516A" w:rsidRDefault="00FA5F45" w:rsidP="00FA5F45">
          <w:pPr>
            <w:pStyle w:val="41789BF427EB4754AA558D65545D0991"/>
          </w:pPr>
          <w:r>
            <w:rPr>
              <w:rStyle w:val="placeholder1Char"/>
              <w:rFonts w:hint="eastAsia"/>
            </w:rPr>
            <w:t>____________</w:t>
          </w:r>
        </w:p>
      </w:docPartBody>
    </w:docPart>
    <w:docPart>
      <w:docPartPr>
        <w:name w:val="74EC16DED63A47B997DE491ADD0A87C6"/>
        <w:category>
          <w:name w:val="常规"/>
          <w:gallery w:val="placeholder"/>
        </w:category>
        <w:types>
          <w:type w:val="bbPlcHdr"/>
        </w:types>
        <w:behaviors>
          <w:behavior w:val="content"/>
        </w:behaviors>
        <w:guid w:val="{4CB8C222-98D5-44C0-A544-E05C8C1D73BF}"/>
      </w:docPartPr>
      <w:docPartBody>
        <w:p w:rsidR="0058516A" w:rsidRDefault="00FA5F45" w:rsidP="00FA5F45">
          <w:pPr>
            <w:pStyle w:val="74EC16DED63A47B997DE491ADD0A87C6"/>
          </w:pPr>
          <w:r>
            <w:rPr>
              <w:rStyle w:val="placeholder1Char"/>
              <w:rFonts w:hint="eastAsia"/>
            </w:rPr>
            <w:t>____________</w:t>
          </w:r>
        </w:p>
      </w:docPartBody>
    </w:docPart>
    <w:docPart>
      <w:docPartPr>
        <w:name w:val="A7A2F18CF2AA447E93BF7B91C2215BCD"/>
        <w:category>
          <w:name w:val="常规"/>
          <w:gallery w:val="placeholder"/>
        </w:category>
        <w:types>
          <w:type w:val="bbPlcHdr"/>
        </w:types>
        <w:behaviors>
          <w:behavior w:val="content"/>
        </w:behaviors>
        <w:guid w:val="{AE4669C9-0730-4B88-8D8B-CE546C24E97D}"/>
      </w:docPartPr>
      <w:docPartBody>
        <w:p w:rsidR="0058516A" w:rsidRDefault="00FA5F45" w:rsidP="00FA5F45">
          <w:pPr>
            <w:pStyle w:val="A7A2F18CF2AA447E93BF7B91C2215BCD"/>
          </w:pPr>
          <w:r>
            <w:rPr>
              <w:rStyle w:val="placeholder1Char"/>
              <w:rFonts w:hint="eastAsia"/>
            </w:rPr>
            <w:t>____________</w:t>
          </w:r>
        </w:p>
      </w:docPartBody>
    </w:docPart>
    <w:docPart>
      <w:docPartPr>
        <w:name w:val="E89EA7F994824B9CB628C21E4AAE809F"/>
        <w:category>
          <w:name w:val="常规"/>
          <w:gallery w:val="placeholder"/>
        </w:category>
        <w:types>
          <w:type w:val="bbPlcHdr"/>
        </w:types>
        <w:behaviors>
          <w:behavior w:val="content"/>
        </w:behaviors>
        <w:guid w:val="{FA37CAC1-9366-4A46-8217-A0AE3B9341D2}"/>
      </w:docPartPr>
      <w:docPartBody>
        <w:p w:rsidR="0058516A" w:rsidRDefault="00FA5F45" w:rsidP="00FA5F45">
          <w:pPr>
            <w:pStyle w:val="E89EA7F994824B9CB628C21E4AAE809F"/>
          </w:pPr>
          <w:r>
            <w:rPr>
              <w:rStyle w:val="placeholder1Char"/>
              <w:rFonts w:hint="eastAsia"/>
            </w:rPr>
            <w:t>____________</w:t>
          </w:r>
        </w:p>
      </w:docPartBody>
    </w:docPart>
    <w:docPart>
      <w:docPartPr>
        <w:name w:val="07EE7738AFD94656A78272AE2105C785"/>
        <w:category>
          <w:name w:val="常规"/>
          <w:gallery w:val="placeholder"/>
        </w:category>
        <w:types>
          <w:type w:val="bbPlcHdr"/>
        </w:types>
        <w:behaviors>
          <w:behavior w:val="content"/>
        </w:behaviors>
        <w:guid w:val="{878DE554-24AD-4D73-B6CE-0A775FDE19DF}"/>
      </w:docPartPr>
      <w:docPartBody>
        <w:p w:rsidR="0058516A" w:rsidRDefault="00FA5F45" w:rsidP="00FA5F45">
          <w:pPr>
            <w:pStyle w:val="07EE7738AFD94656A78272AE2105C785"/>
          </w:pPr>
          <w:r>
            <w:rPr>
              <w:rStyle w:val="placeholder1Char"/>
              <w:rFonts w:hint="eastAsia"/>
            </w:rPr>
            <w:t>____________</w:t>
          </w:r>
        </w:p>
      </w:docPartBody>
    </w:docPart>
    <w:docPart>
      <w:docPartPr>
        <w:name w:val="A63F05445A9B436D9D68C97FE83C06E4"/>
        <w:category>
          <w:name w:val="常规"/>
          <w:gallery w:val="placeholder"/>
        </w:category>
        <w:types>
          <w:type w:val="bbPlcHdr"/>
        </w:types>
        <w:behaviors>
          <w:behavior w:val="content"/>
        </w:behaviors>
        <w:guid w:val="{0D0EC915-BE6A-432A-A882-2D0FCF9F98E3}"/>
      </w:docPartPr>
      <w:docPartBody>
        <w:p w:rsidR="0058516A" w:rsidRDefault="00FA5F45" w:rsidP="00FA5F45">
          <w:pPr>
            <w:pStyle w:val="A63F05445A9B436D9D68C97FE83C06E4"/>
          </w:pPr>
          <w:r>
            <w:rPr>
              <w:rStyle w:val="placeholder1Char"/>
              <w:rFonts w:hint="eastAsia"/>
            </w:rPr>
            <w:t>____________</w:t>
          </w:r>
        </w:p>
      </w:docPartBody>
    </w:docPart>
    <w:docPart>
      <w:docPartPr>
        <w:name w:val="680DD6B87D8D4AE1BD8D11ED71BB949C"/>
        <w:category>
          <w:name w:val="常规"/>
          <w:gallery w:val="placeholder"/>
        </w:category>
        <w:types>
          <w:type w:val="bbPlcHdr"/>
        </w:types>
        <w:behaviors>
          <w:behavior w:val="content"/>
        </w:behaviors>
        <w:guid w:val="{AD9814B6-78E2-4782-8154-1C277CE34260}"/>
      </w:docPartPr>
      <w:docPartBody>
        <w:p w:rsidR="0058516A" w:rsidRDefault="00FA5F45" w:rsidP="00FA5F45">
          <w:pPr>
            <w:pStyle w:val="680DD6B87D8D4AE1BD8D11ED71BB949C"/>
          </w:pPr>
          <w:r>
            <w:rPr>
              <w:rStyle w:val="placeholder1Char"/>
              <w:rFonts w:hint="eastAsia"/>
            </w:rPr>
            <w:t>____________</w:t>
          </w:r>
        </w:p>
      </w:docPartBody>
    </w:docPart>
    <w:docPart>
      <w:docPartPr>
        <w:name w:val="8C3A3E82A51F4C3881194955D18F68FB"/>
        <w:category>
          <w:name w:val="常规"/>
          <w:gallery w:val="placeholder"/>
        </w:category>
        <w:types>
          <w:type w:val="bbPlcHdr"/>
        </w:types>
        <w:behaviors>
          <w:behavior w:val="content"/>
        </w:behaviors>
        <w:guid w:val="{BA70512C-8257-4AEF-9226-4AC0FBB9E5D0}"/>
      </w:docPartPr>
      <w:docPartBody>
        <w:p w:rsidR="0058516A" w:rsidRDefault="00FA5F45" w:rsidP="00FA5F45">
          <w:pPr>
            <w:pStyle w:val="8C3A3E82A51F4C3881194955D18F68FB"/>
          </w:pPr>
          <w:r>
            <w:rPr>
              <w:rStyle w:val="placeholder1Char"/>
              <w:rFonts w:hint="eastAsia"/>
            </w:rPr>
            <w:t>____________</w:t>
          </w:r>
        </w:p>
      </w:docPartBody>
    </w:docPart>
    <w:docPart>
      <w:docPartPr>
        <w:name w:val="CCB5C015F5594CC3B2114F5E8012E897"/>
        <w:category>
          <w:name w:val="常规"/>
          <w:gallery w:val="placeholder"/>
        </w:category>
        <w:types>
          <w:type w:val="bbPlcHdr"/>
        </w:types>
        <w:behaviors>
          <w:behavior w:val="content"/>
        </w:behaviors>
        <w:guid w:val="{09F275E7-7A49-4254-BEA3-DFBB9F5AE184}"/>
      </w:docPartPr>
      <w:docPartBody>
        <w:p w:rsidR="0058516A" w:rsidRDefault="00FA5F45" w:rsidP="00FA5F45">
          <w:pPr>
            <w:pStyle w:val="CCB5C015F5594CC3B2114F5E8012E897"/>
          </w:pPr>
          <w:r>
            <w:rPr>
              <w:rStyle w:val="placeholder1Char"/>
              <w:rFonts w:hint="eastAsia"/>
            </w:rPr>
            <w:t>____________</w:t>
          </w:r>
        </w:p>
      </w:docPartBody>
    </w:docPart>
    <w:docPart>
      <w:docPartPr>
        <w:name w:val="77CE40A52A6345D78BEB83A5C1F9B0C1"/>
        <w:category>
          <w:name w:val="常规"/>
          <w:gallery w:val="placeholder"/>
        </w:category>
        <w:types>
          <w:type w:val="bbPlcHdr"/>
        </w:types>
        <w:behaviors>
          <w:behavior w:val="content"/>
        </w:behaviors>
        <w:guid w:val="{38D9DEB3-EC2B-4A30-B5F0-970C9B0A0583}"/>
      </w:docPartPr>
      <w:docPartBody>
        <w:p w:rsidR="0058516A" w:rsidRDefault="00FA5F45" w:rsidP="00FA5F45">
          <w:pPr>
            <w:pStyle w:val="77CE40A52A6345D78BEB83A5C1F9B0C1"/>
          </w:pPr>
          <w:r>
            <w:rPr>
              <w:rStyle w:val="placeholder1Char"/>
              <w:rFonts w:hint="eastAsia"/>
            </w:rPr>
            <w:t>____________</w:t>
          </w:r>
        </w:p>
      </w:docPartBody>
    </w:docPart>
    <w:docPart>
      <w:docPartPr>
        <w:name w:val="0CC8B215F7D945D5814A44CFF593EC30"/>
        <w:category>
          <w:name w:val="常规"/>
          <w:gallery w:val="placeholder"/>
        </w:category>
        <w:types>
          <w:type w:val="bbPlcHdr"/>
        </w:types>
        <w:behaviors>
          <w:behavior w:val="content"/>
        </w:behaviors>
        <w:guid w:val="{6753EA67-A322-46BB-838B-DE3EB396291D}"/>
      </w:docPartPr>
      <w:docPartBody>
        <w:p w:rsidR="0058516A" w:rsidRDefault="00FA5F45" w:rsidP="00FA5F45">
          <w:pPr>
            <w:pStyle w:val="0CC8B215F7D945D5814A44CFF593EC30"/>
          </w:pPr>
          <w:r>
            <w:rPr>
              <w:rStyle w:val="placeholder1Char"/>
              <w:rFonts w:hint="eastAsia"/>
            </w:rPr>
            <w:t>____________</w:t>
          </w:r>
        </w:p>
      </w:docPartBody>
    </w:docPart>
    <w:docPart>
      <w:docPartPr>
        <w:name w:val="CCC51F4C0D1A4989B102E0D416B7A690"/>
        <w:category>
          <w:name w:val="常规"/>
          <w:gallery w:val="placeholder"/>
        </w:category>
        <w:types>
          <w:type w:val="bbPlcHdr"/>
        </w:types>
        <w:behaviors>
          <w:behavior w:val="content"/>
        </w:behaviors>
        <w:guid w:val="{833DB4BC-2453-49CA-B4CA-FB39AC8FE290}"/>
      </w:docPartPr>
      <w:docPartBody>
        <w:p w:rsidR="0058516A" w:rsidRDefault="00FA5F45" w:rsidP="00FA5F45">
          <w:pPr>
            <w:pStyle w:val="CCC51F4C0D1A4989B102E0D416B7A690"/>
          </w:pPr>
          <w:r>
            <w:rPr>
              <w:rStyle w:val="placeholder1Char"/>
              <w:rFonts w:hint="eastAsia"/>
            </w:rPr>
            <w:t>____________</w:t>
          </w:r>
        </w:p>
      </w:docPartBody>
    </w:docPart>
    <w:docPart>
      <w:docPartPr>
        <w:name w:val="E50952DE1C834E768561D67312F84320"/>
        <w:category>
          <w:name w:val="常规"/>
          <w:gallery w:val="placeholder"/>
        </w:category>
        <w:types>
          <w:type w:val="bbPlcHdr"/>
        </w:types>
        <w:behaviors>
          <w:behavior w:val="content"/>
        </w:behaviors>
        <w:guid w:val="{4201D8FA-E132-46EE-A614-C7D04C768940}"/>
      </w:docPartPr>
      <w:docPartBody>
        <w:p w:rsidR="0058516A" w:rsidRDefault="00FA5F45" w:rsidP="00FA5F45">
          <w:pPr>
            <w:pStyle w:val="E50952DE1C834E768561D67312F84320"/>
          </w:pPr>
          <w:r>
            <w:rPr>
              <w:rStyle w:val="placeholder1Char"/>
              <w:rFonts w:hint="eastAsia"/>
            </w:rPr>
            <w:t>____________</w:t>
          </w:r>
        </w:p>
      </w:docPartBody>
    </w:docPart>
    <w:docPart>
      <w:docPartPr>
        <w:name w:val="4852FA69387B42FEA1329F303F264320"/>
        <w:category>
          <w:name w:val="常规"/>
          <w:gallery w:val="placeholder"/>
        </w:category>
        <w:types>
          <w:type w:val="bbPlcHdr"/>
        </w:types>
        <w:behaviors>
          <w:behavior w:val="content"/>
        </w:behaviors>
        <w:guid w:val="{A2EAA17D-FC8E-44CE-9A7D-A9399349F088}"/>
      </w:docPartPr>
      <w:docPartBody>
        <w:p w:rsidR="0058516A" w:rsidRDefault="00FA5F45" w:rsidP="00FA5F45">
          <w:pPr>
            <w:pStyle w:val="4852FA69387B42FEA1329F303F264320"/>
          </w:pPr>
          <w:r>
            <w:rPr>
              <w:rStyle w:val="placeholder1Char"/>
              <w:rFonts w:hint="eastAsia"/>
            </w:rPr>
            <w:t>____________</w:t>
          </w:r>
        </w:p>
      </w:docPartBody>
    </w:docPart>
    <w:docPart>
      <w:docPartPr>
        <w:name w:val="0D7256606AAC4550AAB484C85A7DE4D1"/>
        <w:category>
          <w:name w:val="常规"/>
          <w:gallery w:val="placeholder"/>
        </w:category>
        <w:types>
          <w:type w:val="bbPlcHdr"/>
        </w:types>
        <w:behaviors>
          <w:behavior w:val="content"/>
        </w:behaviors>
        <w:guid w:val="{902DC7DF-C702-40F4-A62C-FA1CDCCB4228}"/>
      </w:docPartPr>
      <w:docPartBody>
        <w:p w:rsidR="0058516A" w:rsidRDefault="00FA5F45" w:rsidP="00FA5F45">
          <w:pPr>
            <w:pStyle w:val="0D7256606AAC4550AAB484C85A7DE4D1"/>
          </w:pPr>
          <w:r>
            <w:rPr>
              <w:rStyle w:val="placeholder1Char"/>
            </w:rPr>
            <w:t>____________</w:t>
          </w:r>
        </w:p>
      </w:docPartBody>
    </w:docPart>
    <w:docPart>
      <w:docPartPr>
        <w:name w:val="0471D430851547D7917B0646F0FE1E7F"/>
        <w:category>
          <w:name w:val="常规"/>
          <w:gallery w:val="placeholder"/>
        </w:category>
        <w:types>
          <w:type w:val="bbPlcHdr"/>
        </w:types>
        <w:behaviors>
          <w:behavior w:val="content"/>
        </w:behaviors>
        <w:guid w:val="{2ED4F02C-8339-4200-AE9E-3EBF50ED1F63}"/>
      </w:docPartPr>
      <w:docPartBody>
        <w:p w:rsidR="0058516A" w:rsidRDefault="00FA5F45" w:rsidP="00FA5F45">
          <w:pPr>
            <w:pStyle w:val="0471D430851547D7917B0646F0FE1E7F"/>
          </w:pPr>
          <w:r>
            <w:rPr>
              <w:rStyle w:val="placeholder1Char"/>
              <w:rFonts w:hint="eastAsia"/>
            </w:rPr>
            <w:t>____________</w:t>
          </w:r>
        </w:p>
      </w:docPartBody>
    </w:docPart>
    <w:docPart>
      <w:docPartPr>
        <w:name w:val="6AE8C85991734798AF289B5C39F53CA1"/>
        <w:category>
          <w:name w:val="常规"/>
          <w:gallery w:val="placeholder"/>
        </w:category>
        <w:types>
          <w:type w:val="bbPlcHdr"/>
        </w:types>
        <w:behaviors>
          <w:behavior w:val="content"/>
        </w:behaviors>
        <w:guid w:val="{789E32CD-8837-4C24-953E-3EF0EE22A9A0}"/>
      </w:docPartPr>
      <w:docPartBody>
        <w:p w:rsidR="0058516A" w:rsidRDefault="00FA5F45" w:rsidP="00FA5F45">
          <w:pPr>
            <w:pStyle w:val="6AE8C85991734798AF289B5C39F53CA1"/>
          </w:pPr>
          <w:r>
            <w:rPr>
              <w:rStyle w:val="placeholder1Char"/>
            </w:rPr>
            <w:t>____________</w:t>
          </w:r>
        </w:p>
      </w:docPartBody>
    </w:docPart>
    <w:docPart>
      <w:docPartPr>
        <w:name w:val="82385A6C37F44F00BD069F852D83D2BE"/>
        <w:category>
          <w:name w:val="常规"/>
          <w:gallery w:val="placeholder"/>
        </w:category>
        <w:types>
          <w:type w:val="bbPlcHdr"/>
        </w:types>
        <w:behaviors>
          <w:behavior w:val="content"/>
        </w:behaviors>
        <w:guid w:val="{5F339EF7-A650-47F1-94B2-BD2B858CBCE7}"/>
      </w:docPartPr>
      <w:docPartBody>
        <w:p w:rsidR="0058516A" w:rsidRDefault="00FA5F45" w:rsidP="00FA5F45">
          <w:pPr>
            <w:pStyle w:val="82385A6C37F44F00BD069F852D83D2BE"/>
          </w:pPr>
          <w:r>
            <w:rPr>
              <w:rStyle w:val="placeholder1Char"/>
              <w:rFonts w:hint="eastAsia"/>
            </w:rPr>
            <w:t>____________</w:t>
          </w:r>
        </w:p>
      </w:docPartBody>
    </w:docPart>
    <w:docPart>
      <w:docPartPr>
        <w:name w:val="E1CD3AA50E3047CA89A14FF3FB2652D1"/>
        <w:category>
          <w:name w:val="常规"/>
          <w:gallery w:val="placeholder"/>
        </w:category>
        <w:types>
          <w:type w:val="bbPlcHdr"/>
        </w:types>
        <w:behaviors>
          <w:behavior w:val="content"/>
        </w:behaviors>
        <w:guid w:val="{4F98D31E-1095-4D71-97C5-AF5D31B0D727}"/>
      </w:docPartPr>
      <w:docPartBody>
        <w:p w:rsidR="0058516A" w:rsidRDefault="00FA5F45" w:rsidP="00FA5F45">
          <w:pPr>
            <w:pStyle w:val="E1CD3AA50E3047CA89A14FF3FB2652D1"/>
          </w:pPr>
          <w:r>
            <w:rPr>
              <w:rStyle w:val="placeholder1Char"/>
            </w:rPr>
            <w:t>____________</w:t>
          </w:r>
        </w:p>
      </w:docPartBody>
    </w:docPart>
    <w:docPart>
      <w:docPartPr>
        <w:name w:val="59AD63233D6640F2BF8638AD48B1530F"/>
        <w:category>
          <w:name w:val="常规"/>
          <w:gallery w:val="placeholder"/>
        </w:category>
        <w:types>
          <w:type w:val="bbPlcHdr"/>
        </w:types>
        <w:behaviors>
          <w:behavior w:val="content"/>
        </w:behaviors>
        <w:guid w:val="{7BA1368B-1723-4A63-89E2-16C2768514DB}"/>
      </w:docPartPr>
      <w:docPartBody>
        <w:p w:rsidR="0058516A" w:rsidRDefault="00FA5F45" w:rsidP="00FA5F45">
          <w:pPr>
            <w:pStyle w:val="59AD63233D6640F2BF8638AD48B1530F"/>
          </w:pPr>
          <w:r>
            <w:rPr>
              <w:rStyle w:val="placeholder1Char"/>
              <w:rFonts w:hint="eastAsia"/>
            </w:rPr>
            <w:t>____________</w:t>
          </w:r>
        </w:p>
      </w:docPartBody>
    </w:docPart>
    <w:docPart>
      <w:docPartPr>
        <w:name w:val="1C636D0787724A879FA9F954F0F134C4"/>
        <w:category>
          <w:name w:val="常规"/>
          <w:gallery w:val="placeholder"/>
        </w:category>
        <w:types>
          <w:type w:val="bbPlcHdr"/>
        </w:types>
        <w:behaviors>
          <w:behavior w:val="content"/>
        </w:behaviors>
        <w:guid w:val="{4EE661C4-557B-4797-9A5D-9097A679CD1A}"/>
      </w:docPartPr>
      <w:docPartBody>
        <w:p w:rsidR="0058516A" w:rsidRDefault="00FA5F45" w:rsidP="00FA5F45">
          <w:pPr>
            <w:pStyle w:val="1C636D0787724A879FA9F954F0F134C4"/>
          </w:pPr>
          <w:r>
            <w:rPr>
              <w:rStyle w:val="placeholder1Char"/>
            </w:rPr>
            <w:t>____________</w:t>
          </w:r>
        </w:p>
      </w:docPartBody>
    </w:docPart>
    <w:docPart>
      <w:docPartPr>
        <w:name w:val="EB5203577A714A5995C672E809220036"/>
        <w:category>
          <w:name w:val="常规"/>
          <w:gallery w:val="placeholder"/>
        </w:category>
        <w:types>
          <w:type w:val="bbPlcHdr"/>
        </w:types>
        <w:behaviors>
          <w:behavior w:val="content"/>
        </w:behaviors>
        <w:guid w:val="{1FF7FAC8-96C8-4C90-A0ED-03C11E8FE339}"/>
      </w:docPartPr>
      <w:docPartBody>
        <w:p w:rsidR="0058516A" w:rsidRDefault="00FA5F45" w:rsidP="00FA5F45">
          <w:pPr>
            <w:pStyle w:val="EB5203577A714A5995C672E809220036"/>
          </w:pPr>
          <w:r>
            <w:rPr>
              <w:rStyle w:val="placeholder1Char"/>
              <w:rFonts w:hint="eastAsia"/>
            </w:rPr>
            <w:t>____________</w:t>
          </w:r>
        </w:p>
      </w:docPartBody>
    </w:docPart>
    <w:docPart>
      <w:docPartPr>
        <w:name w:val="FF9574C763BE4482B132DFB5F9001737"/>
        <w:category>
          <w:name w:val="常规"/>
          <w:gallery w:val="placeholder"/>
        </w:category>
        <w:types>
          <w:type w:val="bbPlcHdr"/>
        </w:types>
        <w:behaviors>
          <w:behavior w:val="content"/>
        </w:behaviors>
        <w:guid w:val="{9DEBDBA3-B5DD-4970-A42E-C9E4CBF3DA0C}"/>
      </w:docPartPr>
      <w:docPartBody>
        <w:p w:rsidR="0058516A" w:rsidRDefault="00FA5F45" w:rsidP="00FA5F45">
          <w:pPr>
            <w:pStyle w:val="FF9574C763BE4482B132DFB5F9001737"/>
          </w:pPr>
          <w:r>
            <w:rPr>
              <w:rStyle w:val="placeholder1Char"/>
            </w:rPr>
            <w:t>____________</w:t>
          </w:r>
        </w:p>
      </w:docPartBody>
    </w:docPart>
    <w:docPart>
      <w:docPartPr>
        <w:name w:val="804FEBAFD3A24228B1774952A88CCA97"/>
        <w:category>
          <w:name w:val="常规"/>
          <w:gallery w:val="placeholder"/>
        </w:category>
        <w:types>
          <w:type w:val="bbPlcHdr"/>
        </w:types>
        <w:behaviors>
          <w:behavior w:val="content"/>
        </w:behaviors>
        <w:guid w:val="{308288B2-C4F3-46C3-889A-BB1AAD527E37}"/>
      </w:docPartPr>
      <w:docPartBody>
        <w:p w:rsidR="0058516A" w:rsidRDefault="00FA5F45" w:rsidP="00FA5F45">
          <w:pPr>
            <w:pStyle w:val="804FEBAFD3A24228B1774952A88CCA97"/>
          </w:pPr>
          <w:r>
            <w:rPr>
              <w:rStyle w:val="placeholder1Char"/>
              <w:rFonts w:hint="eastAsia"/>
            </w:rPr>
            <w:t>____________</w:t>
          </w:r>
        </w:p>
      </w:docPartBody>
    </w:docPart>
    <w:docPart>
      <w:docPartPr>
        <w:name w:val="176A0545AB014CC5AD79254F7D7952F1"/>
        <w:category>
          <w:name w:val="常规"/>
          <w:gallery w:val="placeholder"/>
        </w:category>
        <w:types>
          <w:type w:val="bbPlcHdr"/>
        </w:types>
        <w:behaviors>
          <w:behavior w:val="content"/>
        </w:behaviors>
        <w:guid w:val="{8E87E0D0-B376-4D37-A24A-605BE0C0DDB5}"/>
      </w:docPartPr>
      <w:docPartBody>
        <w:p w:rsidR="0058516A" w:rsidRDefault="00FA5F45" w:rsidP="00FA5F45">
          <w:pPr>
            <w:pStyle w:val="176A0545AB014CC5AD79254F7D7952F1"/>
          </w:pPr>
          <w:r>
            <w:rPr>
              <w:rStyle w:val="placeholder1Char"/>
            </w:rPr>
            <w:t>____________</w:t>
          </w:r>
        </w:p>
      </w:docPartBody>
    </w:docPart>
    <w:docPart>
      <w:docPartPr>
        <w:name w:val="47643C13EA524E5D84182D6941951350"/>
        <w:category>
          <w:name w:val="常规"/>
          <w:gallery w:val="placeholder"/>
        </w:category>
        <w:types>
          <w:type w:val="bbPlcHdr"/>
        </w:types>
        <w:behaviors>
          <w:behavior w:val="content"/>
        </w:behaviors>
        <w:guid w:val="{83797D3C-71F1-4AA4-A270-4D96E050BA33}"/>
      </w:docPartPr>
      <w:docPartBody>
        <w:p w:rsidR="0058516A" w:rsidRDefault="00FA5F45" w:rsidP="00FA5F45">
          <w:pPr>
            <w:pStyle w:val="47643C13EA524E5D84182D6941951350"/>
          </w:pPr>
          <w:r>
            <w:rPr>
              <w:rStyle w:val="placeholder1Char"/>
              <w:rFonts w:hint="eastAsia"/>
            </w:rPr>
            <w:t>____________</w:t>
          </w:r>
        </w:p>
      </w:docPartBody>
    </w:docPart>
    <w:docPart>
      <w:docPartPr>
        <w:name w:val="A4F019782568490EBBA5630382725D1C"/>
        <w:category>
          <w:name w:val="常规"/>
          <w:gallery w:val="placeholder"/>
        </w:category>
        <w:types>
          <w:type w:val="bbPlcHdr"/>
        </w:types>
        <w:behaviors>
          <w:behavior w:val="content"/>
        </w:behaviors>
        <w:guid w:val="{648B1F41-A0D2-46C4-A5D4-5FFC8430B55D}"/>
      </w:docPartPr>
      <w:docPartBody>
        <w:p w:rsidR="0058516A" w:rsidRDefault="00FA5F45" w:rsidP="00FA5F45">
          <w:pPr>
            <w:pStyle w:val="A4F019782568490EBBA5630382725D1C"/>
          </w:pPr>
          <w:r>
            <w:rPr>
              <w:rStyle w:val="placeholder1Char"/>
            </w:rPr>
            <w:t>____________</w:t>
          </w:r>
        </w:p>
      </w:docPartBody>
    </w:docPart>
    <w:docPart>
      <w:docPartPr>
        <w:name w:val="922D394A7A5C48E7B7A724A0CA66416C"/>
        <w:category>
          <w:name w:val="常规"/>
          <w:gallery w:val="placeholder"/>
        </w:category>
        <w:types>
          <w:type w:val="bbPlcHdr"/>
        </w:types>
        <w:behaviors>
          <w:behavior w:val="content"/>
        </w:behaviors>
        <w:guid w:val="{CA299D57-7EC4-4640-906A-28817CA79420}"/>
      </w:docPartPr>
      <w:docPartBody>
        <w:p w:rsidR="0058516A" w:rsidRDefault="00FA5F45" w:rsidP="00FA5F45">
          <w:pPr>
            <w:pStyle w:val="922D394A7A5C48E7B7A724A0CA66416C"/>
          </w:pPr>
          <w:r>
            <w:rPr>
              <w:rStyle w:val="placeholder1Char"/>
              <w:rFonts w:hint="eastAsia"/>
            </w:rPr>
            <w:t>____________</w:t>
          </w:r>
        </w:p>
      </w:docPartBody>
    </w:docPart>
    <w:docPart>
      <w:docPartPr>
        <w:name w:val="37AEF3B4BEBB40E09F3EA89DA70967F8"/>
        <w:category>
          <w:name w:val="常规"/>
          <w:gallery w:val="placeholder"/>
        </w:category>
        <w:types>
          <w:type w:val="bbPlcHdr"/>
        </w:types>
        <w:behaviors>
          <w:behavior w:val="content"/>
        </w:behaviors>
        <w:guid w:val="{8A767FD1-9CF4-480F-947C-4E7AEB3457F2}"/>
      </w:docPartPr>
      <w:docPartBody>
        <w:p w:rsidR="0058516A" w:rsidRDefault="00FA5F45" w:rsidP="00FA5F45">
          <w:pPr>
            <w:pStyle w:val="37AEF3B4BEBB40E09F3EA89DA70967F8"/>
          </w:pPr>
          <w:r>
            <w:rPr>
              <w:rStyle w:val="placeholder1Char"/>
            </w:rPr>
            <w:t>____________</w:t>
          </w:r>
        </w:p>
      </w:docPartBody>
    </w:docPart>
    <w:docPart>
      <w:docPartPr>
        <w:name w:val="1D01546CF1854DF39B5A2A9495672E95"/>
        <w:category>
          <w:name w:val="常规"/>
          <w:gallery w:val="placeholder"/>
        </w:category>
        <w:types>
          <w:type w:val="bbPlcHdr"/>
        </w:types>
        <w:behaviors>
          <w:behavior w:val="content"/>
        </w:behaviors>
        <w:guid w:val="{69DCBDE2-5C8E-4B43-B626-BF8E0645C55E}"/>
      </w:docPartPr>
      <w:docPartBody>
        <w:p w:rsidR="0058516A" w:rsidRDefault="00FA5F45" w:rsidP="00FA5F45">
          <w:pPr>
            <w:pStyle w:val="1D01546CF1854DF39B5A2A9495672E95"/>
          </w:pPr>
          <w:r>
            <w:rPr>
              <w:rStyle w:val="placeholder1Char"/>
              <w:rFonts w:hint="eastAsia"/>
            </w:rPr>
            <w:t>____________</w:t>
          </w:r>
        </w:p>
      </w:docPartBody>
    </w:docPart>
    <w:docPart>
      <w:docPartPr>
        <w:name w:val="FFA5AE87CFE94035AF6F5A00C78CB339"/>
        <w:category>
          <w:name w:val="常规"/>
          <w:gallery w:val="placeholder"/>
        </w:category>
        <w:types>
          <w:type w:val="bbPlcHdr"/>
        </w:types>
        <w:behaviors>
          <w:behavior w:val="content"/>
        </w:behaviors>
        <w:guid w:val="{C8FEACE0-E1F8-41EA-89F2-D9D06A34551B}"/>
      </w:docPartPr>
      <w:docPartBody>
        <w:p w:rsidR="0058516A" w:rsidRDefault="00FA5F45" w:rsidP="00FA5F45">
          <w:pPr>
            <w:pStyle w:val="FFA5AE87CFE94035AF6F5A00C78CB339"/>
          </w:pPr>
          <w:r>
            <w:rPr>
              <w:rStyle w:val="placeholder1Char"/>
            </w:rPr>
            <w:t>____________</w:t>
          </w:r>
        </w:p>
      </w:docPartBody>
    </w:docPart>
    <w:docPart>
      <w:docPartPr>
        <w:name w:val="E1F98C833CA84883B73B0338A8C75957"/>
        <w:category>
          <w:name w:val="常规"/>
          <w:gallery w:val="placeholder"/>
        </w:category>
        <w:types>
          <w:type w:val="bbPlcHdr"/>
        </w:types>
        <w:behaviors>
          <w:behavior w:val="content"/>
        </w:behaviors>
        <w:guid w:val="{FAD74F6C-6ABA-40F1-B56A-8521C0744746}"/>
      </w:docPartPr>
      <w:docPartBody>
        <w:p w:rsidR="0058516A" w:rsidRDefault="00FA5F45" w:rsidP="00FA5F45">
          <w:pPr>
            <w:pStyle w:val="E1F98C833CA84883B73B0338A8C75957"/>
          </w:pPr>
          <w:r>
            <w:rPr>
              <w:rStyle w:val="placeholder1Char"/>
              <w:rFonts w:hint="eastAsia"/>
            </w:rPr>
            <w:t>____________</w:t>
          </w:r>
        </w:p>
      </w:docPartBody>
    </w:docPart>
    <w:docPart>
      <w:docPartPr>
        <w:name w:val="465D66F1D46846149EDED92A96BA146D"/>
        <w:category>
          <w:name w:val="常规"/>
          <w:gallery w:val="placeholder"/>
        </w:category>
        <w:types>
          <w:type w:val="bbPlcHdr"/>
        </w:types>
        <w:behaviors>
          <w:behavior w:val="content"/>
        </w:behaviors>
        <w:guid w:val="{232F1EF3-62F0-4C5B-9D48-644D67939B37}"/>
      </w:docPartPr>
      <w:docPartBody>
        <w:p w:rsidR="0058516A" w:rsidRDefault="00FA5F45" w:rsidP="00FA5F45">
          <w:pPr>
            <w:pStyle w:val="465D66F1D46846149EDED92A96BA146D"/>
          </w:pPr>
          <w:r>
            <w:rPr>
              <w:rStyle w:val="placeholder1Char"/>
            </w:rPr>
            <w:t>____________</w:t>
          </w:r>
        </w:p>
      </w:docPartBody>
    </w:docPart>
    <w:docPart>
      <w:docPartPr>
        <w:name w:val="16C303A80EAE4E67A5B97C009E31CE89"/>
        <w:category>
          <w:name w:val="常规"/>
          <w:gallery w:val="placeholder"/>
        </w:category>
        <w:types>
          <w:type w:val="bbPlcHdr"/>
        </w:types>
        <w:behaviors>
          <w:behavior w:val="content"/>
        </w:behaviors>
        <w:guid w:val="{7B7998C4-864D-437B-9901-AEE10C157233}"/>
      </w:docPartPr>
      <w:docPartBody>
        <w:p w:rsidR="0058516A" w:rsidRDefault="00FA5F45" w:rsidP="00FA5F45">
          <w:pPr>
            <w:pStyle w:val="16C303A80EAE4E67A5B97C009E31CE89"/>
          </w:pPr>
          <w:r>
            <w:rPr>
              <w:rStyle w:val="placeholder1Char"/>
              <w:rFonts w:hint="eastAsia"/>
            </w:rPr>
            <w:t>____________</w:t>
          </w:r>
        </w:p>
      </w:docPartBody>
    </w:docPart>
    <w:docPart>
      <w:docPartPr>
        <w:name w:val="E8E46A4E08F3494BAA7D18EF036AE382"/>
        <w:category>
          <w:name w:val="常规"/>
          <w:gallery w:val="placeholder"/>
        </w:category>
        <w:types>
          <w:type w:val="bbPlcHdr"/>
        </w:types>
        <w:behaviors>
          <w:behavior w:val="content"/>
        </w:behaviors>
        <w:guid w:val="{ED6942A5-8A5A-43FC-87F5-53CE2A7F805B}"/>
      </w:docPartPr>
      <w:docPartBody>
        <w:p w:rsidR="0058516A" w:rsidRDefault="00FA5F45" w:rsidP="00FA5F45">
          <w:pPr>
            <w:pStyle w:val="E8E46A4E08F3494BAA7D18EF036AE382"/>
          </w:pPr>
          <w:r>
            <w:rPr>
              <w:rStyle w:val="placeholder1Char"/>
            </w:rPr>
            <w:t>____________</w:t>
          </w:r>
        </w:p>
      </w:docPartBody>
    </w:docPart>
    <w:docPart>
      <w:docPartPr>
        <w:name w:val="C34D403E99914751AAD8148497028E75"/>
        <w:category>
          <w:name w:val="常规"/>
          <w:gallery w:val="placeholder"/>
        </w:category>
        <w:types>
          <w:type w:val="bbPlcHdr"/>
        </w:types>
        <w:behaviors>
          <w:behavior w:val="content"/>
        </w:behaviors>
        <w:guid w:val="{A7385CE5-C4D7-4E54-8994-06B6C3B9F243}"/>
      </w:docPartPr>
      <w:docPartBody>
        <w:p w:rsidR="0058516A" w:rsidRDefault="00FA5F45" w:rsidP="00FA5F45">
          <w:pPr>
            <w:pStyle w:val="C34D403E99914751AAD8148497028E75"/>
          </w:pPr>
          <w:r>
            <w:rPr>
              <w:rStyle w:val="placeholder1Char"/>
              <w:rFonts w:hint="eastAsia"/>
            </w:rPr>
            <w:t>____________</w:t>
          </w:r>
        </w:p>
      </w:docPartBody>
    </w:docPart>
    <w:docPart>
      <w:docPartPr>
        <w:name w:val="9594B378273D43DBA436039B564C8630"/>
        <w:category>
          <w:name w:val="常规"/>
          <w:gallery w:val="placeholder"/>
        </w:category>
        <w:types>
          <w:type w:val="bbPlcHdr"/>
        </w:types>
        <w:behaviors>
          <w:behavior w:val="content"/>
        </w:behaviors>
        <w:guid w:val="{12A78547-D61E-4FFA-A743-785A3A8AD462}"/>
      </w:docPartPr>
      <w:docPartBody>
        <w:p w:rsidR="0058516A" w:rsidRDefault="00FA5F45" w:rsidP="00FA5F45">
          <w:pPr>
            <w:pStyle w:val="9594B378273D43DBA436039B564C8630"/>
          </w:pPr>
          <w:r>
            <w:rPr>
              <w:rStyle w:val="placeholder1Char"/>
            </w:rPr>
            <w:t>____________</w:t>
          </w:r>
        </w:p>
      </w:docPartBody>
    </w:docPart>
    <w:docPart>
      <w:docPartPr>
        <w:name w:val="023665911F134F4FB5CC71DAC03E6881"/>
        <w:category>
          <w:name w:val="常规"/>
          <w:gallery w:val="placeholder"/>
        </w:category>
        <w:types>
          <w:type w:val="bbPlcHdr"/>
        </w:types>
        <w:behaviors>
          <w:behavior w:val="content"/>
        </w:behaviors>
        <w:guid w:val="{690683A3-6EA6-4FF4-BF72-37316F1890CF}"/>
      </w:docPartPr>
      <w:docPartBody>
        <w:p w:rsidR="0058516A" w:rsidRDefault="00FA5F45" w:rsidP="00FA5F45">
          <w:pPr>
            <w:pStyle w:val="023665911F134F4FB5CC71DAC03E6881"/>
          </w:pPr>
          <w:r>
            <w:rPr>
              <w:rStyle w:val="placeholder1Char"/>
              <w:rFonts w:hint="eastAsia"/>
            </w:rPr>
            <w:t>____________</w:t>
          </w:r>
        </w:p>
      </w:docPartBody>
    </w:docPart>
    <w:docPart>
      <w:docPartPr>
        <w:name w:val="83C4919429BA4AFAA825CD0C4B30F644"/>
        <w:category>
          <w:name w:val="常规"/>
          <w:gallery w:val="placeholder"/>
        </w:category>
        <w:types>
          <w:type w:val="bbPlcHdr"/>
        </w:types>
        <w:behaviors>
          <w:behavior w:val="content"/>
        </w:behaviors>
        <w:guid w:val="{3EFC62D3-60A8-4CFF-B788-8B85E43F4DA2}"/>
      </w:docPartPr>
      <w:docPartBody>
        <w:p w:rsidR="0058516A" w:rsidRDefault="00FA5F45" w:rsidP="00FA5F45">
          <w:pPr>
            <w:pStyle w:val="83C4919429BA4AFAA825CD0C4B30F644"/>
          </w:pPr>
          <w:r>
            <w:rPr>
              <w:rStyle w:val="placeholder1Char"/>
            </w:rPr>
            <w:t>____________</w:t>
          </w:r>
        </w:p>
      </w:docPartBody>
    </w:docPart>
    <w:docPart>
      <w:docPartPr>
        <w:name w:val="04F1BF0BC0A04143A0A865F65509922A"/>
        <w:category>
          <w:name w:val="常规"/>
          <w:gallery w:val="placeholder"/>
        </w:category>
        <w:types>
          <w:type w:val="bbPlcHdr"/>
        </w:types>
        <w:behaviors>
          <w:behavior w:val="content"/>
        </w:behaviors>
        <w:guid w:val="{ED713B19-7048-495C-AEE7-473BE22274F2}"/>
      </w:docPartPr>
      <w:docPartBody>
        <w:p w:rsidR="0058516A" w:rsidRDefault="00FA5F45" w:rsidP="00FA5F45">
          <w:pPr>
            <w:pStyle w:val="04F1BF0BC0A04143A0A865F65509922A"/>
          </w:pPr>
          <w:r>
            <w:rPr>
              <w:rStyle w:val="placeholder1Char"/>
              <w:rFonts w:hint="eastAsia"/>
            </w:rPr>
            <w:t>____________</w:t>
          </w:r>
        </w:p>
      </w:docPartBody>
    </w:docPart>
    <w:docPart>
      <w:docPartPr>
        <w:name w:val="72C81615E8D843F78C7B75F91F79A925"/>
        <w:category>
          <w:name w:val="常规"/>
          <w:gallery w:val="placeholder"/>
        </w:category>
        <w:types>
          <w:type w:val="bbPlcHdr"/>
        </w:types>
        <w:behaviors>
          <w:behavior w:val="content"/>
        </w:behaviors>
        <w:guid w:val="{CBE91590-9776-4063-9F78-D2DB68F0E9BF}"/>
      </w:docPartPr>
      <w:docPartBody>
        <w:p w:rsidR="0058516A" w:rsidRDefault="00FA5F45" w:rsidP="00FA5F45">
          <w:pPr>
            <w:pStyle w:val="72C81615E8D843F78C7B75F91F79A925"/>
          </w:pPr>
          <w:r>
            <w:rPr>
              <w:rStyle w:val="placeholder1Char"/>
            </w:rPr>
            <w:t>____________</w:t>
          </w:r>
        </w:p>
      </w:docPartBody>
    </w:docPart>
    <w:docPart>
      <w:docPartPr>
        <w:name w:val="3E78ABCFEBEC4334BE1540CBA55CBF4A"/>
        <w:category>
          <w:name w:val="常规"/>
          <w:gallery w:val="placeholder"/>
        </w:category>
        <w:types>
          <w:type w:val="bbPlcHdr"/>
        </w:types>
        <w:behaviors>
          <w:behavior w:val="content"/>
        </w:behaviors>
        <w:guid w:val="{9868D09C-669F-42F7-BEAB-1A746AAE331D}"/>
      </w:docPartPr>
      <w:docPartBody>
        <w:p w:rsidR="0058516A" w:rsidRDefault="00FA5F45" w:rsidP="00FA5F45">
          <w:pPr>
            <w:pStyle w:val="3E78ABCFEBEC4334BE1540CBA55CBF4A"/>
          </w:pPr>
          <w:r>
            <w:rPr>
              <w:rStyle w:val="placeholder1Char"/>
              <w:rFonts w:hint="eastAsia"/>
            </w:rPr>
            <w:t>____________</w:t>
          </w:r>
        </w:p>
      </w:docPartBody>
    </w:docPart>
    <w:docPart>
      <w:docPartPr>
        <w:name w:val="AE07F8BA7D504DB9952FAE820978B0FF"/>
        <w:category>
          <w:name w:val="常规"/>
          <w:gallery w:val="placeholder"/>
        </w:category>
        <w:types>
          <w:type w:val="bbPlcHdr"/>
        </w:types>
        <w:behaviors>
          <w:behavior w:val="content"/>
        </w:behaviors>
        <w:guid w:val="{D1CE4CF0-96D6-4ADB-A2CF-0B44E8308106}"/>
      </w:docPartPr>
      <w:docPartBody>
        <w:p w:rsidR="0058516A" w:rsidRDefault="00FA5F45" w:rsidP="00FA5F45">
          <w:pPr>
            <w:pStyle w:val="AE07F8BA7D504DB9952FAE820978B0FF"/>
          </w:pPr>
          <w:r>
            <w:rPr>
              <w:rStyle w:val="placeholder1Char"/>
              <w:rFonts w:hint="eastAsia"/>
            </w:rPr>
            <w:t>____________</w:t>
          </w:r>
        </w:p>
      </w:docPartBody>
    </w:docPart>
    <w:docPart>
      <w:docPartPr>
        <w:name w:val="D7BB2412A5C44CFCA206262FE6F2A4B8"/>
        <w:category>
          <w:name w:val="常规"/>
          <w:gallery w:val="placeholder"/>
        </w:category>
        <w:types>
          <w:type w:val="bbPlcHdr"/>
        </w:types>
        <w:behaviors>
          <w:behavior w:val="content"/>
        </w:behaviors>
        <w:guid w:val="{04CD6F84-A923-40D7-94CC-7AB62856A938}"/>
      </w:docPartPr>
      <w:docPartBody>
        <w:p w:rsidR="0058516A" w:rsidRDefault="00FA5F45" w:rsidP="00FA5F45">
          <w:pPr>
            <w:pStyle w:val="D7BB2412A5C44CFCA206262FE6F2A4B8"/>
          </w:pPr>
          <w:r>
            <w:rPr>
              <w:rStyle w:val="placeholder1Char"/>
              <w:rFonts w:hint="eastAsia"/>
            </w:rPr>
            <w:t>____________</w:t>
          </w:r>
        </w:p>
      </w:docPartBody>
    </w:docPart>
    <w:docPart>
      <w:docPartPr>
        <w:name w:val="444BCB1B3A1244EF94D9D932CE9F1546"/>
        <w:category>
          <w:name w:val="常规"/>
          <w:gallery w:val="placeholder"/>
        </w:category>
        <w:types>
          <w:type w:val="bbPlcHdr"/>
        </w:types>
        <w:behaviors>
          <w:behavior w:val="content"/>
        </w:behaviors>
        <w:guid w:val="{F488951B-8573-47A0-9746-B9946A079D1C}"/>
      </w:docPartPr>
      <w:docPartBody>
        <w:p w:rsidR="0058516A" w:rsidRDefault="00FA5F45" w:rsidP="00FA5F45">
          <w:pPr>
            <w:pStyle w:val="444BCB1B3A1244EF94D9D932CE9F1546"/>
          </w:pPr>
          <w:r>
            <w:rPr>
              <w:rStyle w:val="placeholder1Char"/>
              <w:rFonts w:hint="eastAsia"/>
            </w:rPr>
            <w:t>____________</w:t>
          </w:r>
        </w:p>
      </w:docPartBody>
    </w:docPart>
    <w:docPart>
      <w:docPartPr>
        <w:name w:val="C102508BF8CB483FBFD195EBD1EF4A0F"/>
        <w:category>
          <w:name w:val="常规"/>
          <w:gallery w:val="placeholder"/>
        </w:category>
        <w:types>
          <w:type w:val="bbPlcHdr"/>
        </w:types>
        <w:behaviors>
          <w:behavior w:val="content"/>
        </w:behaviors>
        <w:guid w:val="{649F12D3-1817-4944-A827-90B7EC30B968}"/>
      </w:docPartPr>
      <w:docPartBody>
        <w:p w:rsidR="0058516A" w:rsidRDefault="00FA5F45" w:rsidP="00FA5F45">
          <w:pPr>
            <w:pStyle w:val="C102508BF8CB483FBFD195EBD1EF4A0F"/>
          </w:pPr>
          <w:r>
            <w:rPr>
              <w:rStyle w:val="placeholder1Char"/>
              <w:rFonts w:hint="eastAsia"/>
            </w:rPr>
            <w:t>____________</w:t>
          </w:r>
        </w:p>
      </w:docPartBody>
    </w:docPart>
    <w:docPart>
      <w:docPartPr>
        <w:name w:val="29CD55B596944750BC702BA944BFD328"/>
        <w:category>
          <w:name w:val="常规"/>
          <w:gallery w:val="placeholder"/>
        </w:category>
        <w:types>
          <w:type w:val="bbPlcHdr"/>
        </w:types>
        <w:behaviors>
          <w:behavior w:val="content"/>
        </w:behaviors>
        <w:guid w:val="{5D40076E-7B5B-4D85-BFDA-7A0131B84560}"/>
      </w:docPartPr>
      <w:docPartBody>
        <w:p w:rsidR="0058516A" w:rsidRDefault="00FA5F45" w:rsidP="00FA5F45">
          <w:pPr>
            <w:pStyle w:val="29CD55B596944750BC702BA944BFD328"/>
          </w:pPr>
          <w:r>
            <w:rPr>
              <w:rStyle w:val="placeholder1Char"/>
              <w:rFonts w:hint="eastAsia"/>
            </w:rPr>
            <w:t>____________</w:t>
          </w:r>
        </w:p>
      </w:docPartBody>
    </w:docPart>
    <w:docPart>
      <w:docPartPr>
        <w:name w:val="3FC2EBAF623B4417A6686C239E477132"/>
        <w:category>
          <w:name w:val="常规"/>
          <w:gallery w:val="placeholder"/>
        </w:category>
        <w:types>
          <w:type w:val="bbPlcHdr"/>
        </w:types>
        <w:behaviors>
          <w:behavior w:val="content"/>
        </w:behaviors>
        <w:guid w:val="{0B35CF64-3AD9-44C0-8230-76F4F660A815}"/>
      </w:docPartPr>
      <w:docPartBody>
        <w:p w:rsidR="0058516A" w:rsidRDefault="00FA5F45" w:rsidP="00FA5F45">
          <w:pPr>
            <w:pStyle w:val="3FC2EBAF623B4417A6686C239E477132"/>
          </w:pPr>
          <w:r>
            <w:rPr>
              <w:rStyle w:val="placeholder1Char"/>
              <w:rFonts w:hint="eastAsia"/>
            </w:rPr>
            <w:t>____________</w:t>
          </w:r>
        </w:p>
      </w:docPartBody>
    </w:docPart>
    <w:docPart>
      <w:docPartPr>
        <w:name w:val="3C0CCFF3E21D4F5C843CC75D62D89C3D"/>
        <w:category>
          <w:name w:val="常规"/>
          <w:gallery w:val="placeholder"/>
        </w:category>
        <w:types>
          <w:type w:val="bbPlcHdr"/>
        </w:types>
        <w:behaviors>
          <w:behavior w:val="content"/>
        </w:behaviors>
        <w:guid w:val="{5819A3D5-7C1B-4FF6-9AF3-B0EE3CD45FE1}"/>
      </w:docPartPr>
      <w:docPartBody>
        <w:p w:rsidR="0058516A" w:rsidRDefault="00FA5F45" w:rsidP="00FA5F45">
          <w:pPr>
            <w:pStyle w:val="3C0CCFF3E21D4F5C843CC75D62D89C3D"/>
          </w:pPr>
          <w:r>
            <w:rPr>
              <w:rStyle w:val="placeholder1Char"/>
              <w:rFonts w:hint="eastAsia"/>
            </w:rPr>
            <w:t>____________</w:t>
          </w:r>
        </w:p>
      </w:docPartBody>
    </w:docPart>
    <w:docPart>
      <w:docPartPr>
        <w:name w:val="76FE25311E51496FAA603ACE67F3B7EB"/>
        <w:category>
          <w:name w:val="常规"/>
          <w:gallery w:val="placeholder"/>
        </w:category>
        <w:types>
          <w:type w:val="bbPlcHdr"/>
        </w:types>
        <w:behaviors>
          <w:behavior w:val="content"/>
        </w:behaviors>
        <w:guid w:val="{8514A367-A83C-4732-88D9-A75D96870FD2}"/>
      </w:docPartPr>
      <w:docPartBody>
        <w:p w:rsidR="0058516A" w:rsidRDefault="00FA5F45" w:rsidP="00FA5F45">
          <w:pPr>
            <w:pStyle w:val="76FE25311E51496FAA603ACE67F3B7EB"/>
          </w:pPr>
          <w:r>
            <w:rPr>
              <w:rStyle w:val="placeholder1Char"/>
              <w:rFonts w:hint="eastAsia"/>
            </w:rPr>
            <w:t>____________</w:t>
          </w:r>
        </w:p>
      </w:docPartBody>
    </w:docPart>
    <w:docPart>
      <w:docPartPr>
        <w:name w:val="123696919BE04EF1BD1FA928F722D066"/>
        <w:category>
          <w:name w:val="常规"/>
          <w:gallery w:val="placeholder"/>
        </w:category>
        <w:types>
          <w:type w:val="bbPlcHdr"/>
        </w:types>
        <w:behaviors>
          <w:behavior w:val="content"/>
        </w:behaviors>
        <w:guid w:val="{7DA72807-71D5-4874-B3D3-B3EFB3B55ADD}"/>
      </w:docPartPr>
      <w:docPartBody>
        <w:p w:rsidR="0058516A" w:rsidRDefault="00FA5F45" w:rsidP="00FA5F45">
          <w:pPr>
            <w:pStyle w:val="123696919BE04EF1BD1FA928F722D066"/>
          </w:pPr>
          <w:r>
            <w:rPr>
              <w:rStyle w:val="placeholder1Char"/>
              <w:rFonts w:hint="eastAsia"/>
            </w:rPr>
            <w:t>____________</w:t>
          </w:r>
        </w:p>
      </w:docPartBody>
    </w:docPart>
    <w:docPart>
      <w:docPartPr>
        <w:name w:val="971FCAD98BAE4C149A64BBC59F71BCA8"/>
        <w:category>
          <w:name w:val="常规"/>
          <w:gallery w:val="placeholder"/>
        </w:category>
        <w:types>
          <w:type w:val="bbPlcHdr"/>
        </w:types>
        <w:behaviors>
          <w:behavior w:val="content"/>
        </w:behaviors>
        <w:guid w:val="{D6F43840-EBFE-440B-BB09-161FE568C606}"/>
      </w:docPartPr>
      <w:docPartBody>
        <w:p w:rsidR="0058516A" w:rsidRDefault="00FA5F45" w:rsidP="00FA5F45">
          <w:pPr>
            <w:pStyle w:val="971FCAD98BAE4C149A64BBC59F71BCA8"/>
          </w:pPr>
          <w:r>
            <w:rPr>
              <w:rStyle w:val="placeholder1Char"/>
              <w:rFonts w:hint="eastAsia"/>
            </w:rPr>
            <w:t>____________</w:t>
          </w:r>
        </w:p>
      </w:docPartBody>
    </w:docPart>
    <w:docPart>
      <w:docPartPr>
        <w:name w:val="EE6DA990430747568063B32D6DE26206"/>
        <w:category>
          <w:name w:val="常规"/>
          <w:gallery w:val="placeholder"/>
        </w:category>
        <w:types>
          <w:type w:val="bbPlcHdr"/>
        </w:types>
        <w:behaviors>
          <w:behavior w:val="content"/>
        </w:behaviors>
        <w:guid w:val="{3D139551-7178-40E1-8751-F7A584078F56}"/>
      </w:docPartPr>
      <w:docPartBody>
        <w:p w:rsidR="0058516A" w:rsidRDefault="00FA5F45" w:rsidP="00FA5F45">
          <w:pPr>
            <w:pStyle w:val="EE6DA990430747568063B32D6DE26206"/>
          </w:pPr>
          <w:r>
            <w:rPr>
              <w:rStyle w:val="placeholder1Char"/>
              <w:rFonts w:hint="eastAsia"/>
            </w:rPr>
            <w:t>____________</w:t>
          </w:r>
        </w:p>
      </w:docPartBody>
    </w:docPart>
    <w:docPart>
      <w:docPartPr>
        <w:name w:val="B8FF9E81D8534A12AF137290DD697E84"/>
        <w:category>
          <w:name w:val="常规"/>
          <w:gallery w:val="placeholder"/>
        </w:category>
        <w:types>
          <w:type w:val="bbPlcHdr"/>
        </w:types>
        <w:behaviors>
          <w:behavior w:val="content"/>
        </w:behaviors>
        <w:guid w:val="{FD08E2BF-F65F-45E9-9F98-8217F7839D81}"/>
      </w:docPartPr>
      <w:docPartBody>
        <w:p w:rsidR="0058516A" w:rsidRDefault="00FA5F45" w:rsidP="00FA5F45">
          <w:pPr>
            <w:pStyle w:val="B8FF9E81D8534A12AF137290DD697E84"/>
          </w:pPr>
          <w:r>
            <w:rPr>
              <w:rStyle w:val="placeholder1Char"/>
              <w:rFonts w:hint="eastAsia"/>
            </w:rPr>
            <w:t>____________</w:t>
          </w:r>
        </w:p>
      </w:docPartBody>
    </w:docPart>
    <w:docPart>
      <w:docPartPr>
        <w:name w:val="BEC705D34E50468584EFABAA6436FF69"/>
        <w:category>
          <w:name w:val="常规"/>
          <w:gallery w:val="placeholder"/>
        </w:category>
        <w:types>
          <w:type w:val="bbPlcHdr"/>
        </w:types>
        <w:behaviors>
          <w:behavior w:val="content"/>
        </w:behaviors>
        <w:guid w:val="{6A7B3A0B-328A-41CC-B82D-D629689676BD}"/>
      </w:docPartPr>
      <w:docPartBody>
        <w:p w:rsidR="0058516A" w:rsidRDefault="00FA5F45" w:rsidP="00FA5F45">
          <w:pPr>
            <w:pStyle w:val="BEC705D34E50468584EFABAA6436FF69"/>
          </w:pPr>
          <w:r>
            <w:rPr>
              <w:rStyle w:val="placeholder1Char"/>
              <w:rFonts w:hint="eastAsia"/>
            </w:rPr>
            <w:t>____________</w:t>
          </w:r>
        </w:p>
      </w:docPartBody>
    </w:docPart>
    <w:docPart>
      <w:docPartPr>
        <w:name w:val="8C667F7CECD7452784CD325758CBFC7E"/>
        <w:category>
          <w:name w:val="常规"/>
          <w:gallery w:val="placeholder"/>
        </w:category>
        <w:types>
          <w:type w:val="bbPlcHdr"/>
        </w:types>
        <w:behaviors>
          <w:behavior w:val="content"/>
        </w:behaviors>
        <w:guid w:val="{0EBD2B96-8F52-4AFA-BDA6-15A2E4204FA7}"/>
      </w:docPartPr>
      <w:docPartBody>
        <w:p w:rsidR="0058516A" w:rsidRDefault="00FA5F45" w:rsidP="00FA5F45">
          <w:pPr>
            <w:pStyle w:val="8C667F7CECD7452784CD325758CBFC7E"/>
          </w:pPr>
          <w:r>
            <w:rPr>
              <w:rStyle w:val="placeholder1Char"/>
              <w:rFonts w:hint="eastAsia"/>
            </w:rPr>
            <w:t>____________</w:t>
          </w:r>
        </w:p>
      </w:docPartBody>
    </w:docPart>
    <w:docPart>
      <w:docPartPr>
        <w:name w:val="20C62B36B29D4878A321E05F9CFFE2C8"/>
        <w:category>
          <w:name w:val="常规"/>
          <w:gallery w:val="placeholder"/>
        </w:category>
        <w:types>
          <w:type w:val="bbPlcHdr"/>
        </w:types>
        <w:behaviors>
          <w:behavior w:val="content"/>
        </w:behaviors>
        <w:guid w:val="{D5E4771A-7413-4F0A-A04B-18523B968844}"/>
      </w:docPartPr>
      <w:docPartBody>
        <w:p w:rsidR="0058516A" w:rsidRDefault="00FA5F45" w:rsidP="00FA5F45">
          <w:pPr>
            <w:pStyle w:val="20C62B36B29D4878A321E05F9CFFE2C8"/>
          </w:pPr>
          <w:r>
            <w:rPr>
              <w:rStyle w:val="placeholder1Char"/>
              <w:rFonts w:hint="eastAsia"/>
            </w:rPr>
            <w:t>____________</w:t>
          </w:r>
        </w:p>
      </w:docPartBody>
    </w:docPart>
    <w:docPart>
      <w:docPartPr>
        <w:name w:val="833F27B06FC74450A01BECB5274BA5FD"/>
        <w:category>
          <w:name w:val="常规"/>
          <w:gallery w:val="placeholder"/>
        </w:category>
        <w:types>
          <w:type w:val="bbPlcHdr"/>
        </w:types>
        <w:behaviors>
          <w:behavior w:val="content"/>
        </w:behaviors>
        <w:guid w:val="{F19BAF3A-231D-4543-A091-FCE3449EC5B1}"/>
      </w:docPartPr>
      <w:docPartBody>
        <w:p w:rsidR="0058516A" w:rsidRDefault="00FA5F45" w:rsidP="00FA5F45">
          <w:pPr>
            <w:pStyle w:val="833F27B06FC74450A01BECB5274BA5FD"/>
          </w:pPr>
          <w:r>
            <w:rPr>
              <w:rStyle w:val="placeholder1Char"/>
              <w:rFonts w:hint="eastAsia"/>
            </w:rPr>
            <w:t>____________</w:t>
          </w:r>
        </w:p>
      </w:docPartBody>
    </w:docPart>
    <w:docPart>
      <w:docPartPr>
        <w:name w:val="82D52A447ED9498B8EC66F90DE5D86EC"/>
        <w:category>
          <w:name w:val="常规"/>
          <w:gallery w:val="placeholder"/>
        </w:category>
        <w:types>
          <w:type w:val="bbPlcHdr"/>
        </w:types>
        <w:behaviors>
          <w:behavior w:val="content"/>
        </w:behaviors>
        <w:guid w:val="{C5DD0255-A885-4E48-98A5-E7A413E4AB28}"/>
      </w:docPartPr>
      <w:docPartBody>
        <w:p w:rsidR="0058516A" w:rsidRDefault="00FA5F45" w:rsidP="00FA5F45">
          <w:pPr>
            <w:pStyle w:val="82D52A447ED9498B8EC66F90DE5D86EC"/>
          </w:pPr>
          <w:r>
            <w:rPr>
              <w:rStyle w:val="placeholder1Char"/>
              <w:rFonts w:hint="eastAsia"/>
            </w:rPr>
            <w:t>____________</w:t>
          </w:r>
        </w:p>
      </w:docPartBody>
    </w:docPart>
    <w:docPart>
      <w:docPartPr>
        <w:name w:val="5B326F60B9CD4850ACD249F88DC494C7"/>
        <w:category>
          <w:name w:val="常规"/>
          <w:gallery w:val="placeholder"/>
        </w:category>
        <w:types>
          <w:type w:val="bbPlcHdr"/>
        </w:types>
        <w:behaviors>
          <w:behavior w:val="content"/>
        </w:behaviors>
        <w:guid w:val="{88530F49-AC6B-42B3-8012-831FBF9968E2}"/>
      </w:docPartPr>
      <w:docPartBody>
        <w:p w:rsidR="0058516A" w:rsidRDefault="00FA5F45" w:rsidP="00FA5F45">
          <w:pPr>
            <w:pStyle w:val="5B326F60B9CD4850ACD249F88DC494C7"/>
          </w:pPr>
          <w:r>
            <w:rPr>
              <w:rStyle w:val="placeholder1Char"/>
              <w:rFonts w:hint="eastAsia"/>
            </w:rPr>
            <w:t>____________</w:t>
          </w:r>
        </w:p>
      </w:docPartBody>
    </w:docPart>
    <w:docPart>
      <w:docPartPr>
        <w:name w:val="2C5757C046D34E0E9869AD266585938D"/>
        <w:category>
          <w:name w:val="常规"/>
          <w:gallery w:val="placeholder"/>
        </w:category>
        <w:types>
          <w:type w:val="bbPlcHdr"/>
        </w:types>
        <w:behaviors>
          <w:behavior w:val="content"/>
        </w:behaviors>
        <w:guid w:val="{68BA36A6-B195-4EE8-99C6-B869CCAA6D93}"/>
      </w:docPartPr>
      <w:docPartBody>
        <w:p w:rsidR="0058516A" w:rsidRDefault="00FA5F45" w:rsidP="00FA5F45">
          <w:pPr>
            <w:pStyle w:val="2C5757C046D34E0E9869AD266585938D"/>
          </w:pPr>
          <w:r>
            <w:rPr>
              <w:rStyle w:val="placeholder1Char"/>
              <w:rFonts w:hint="eastAsia"/>
            </w:rPr>
            <w:t>____________</w:t>
          </w:r>
        </w:p>
      </w:docPartBody>
    </w:docPart>
    <w:docPart>
      <w:docPartPr>
        <w:name w:val="F5C65CB6237F4ECF82E13F7D55BE32A2"/>
        <w:category>
          <w:name w:val="常规"/>
          <w:gallery w:val="placeholder"/>
        </w:category>
        <w:types>
          <w:type w:val="bbPlcHdr"/>
        </w:types>
        <w:behaviors>
          <w:behavior w:val="content"/>
        </w:behaviors>
        <w:guid w:val="{8C864341-6A1D-47F6-9910-D3E8EEAE0111}"/>
      </w:docPartPr>
      <w:docPartBody>
        <w:p w:rsidR="0058516A" w:rsidRDefault="00FA5F45" w:rsidP="00FA5F45">
          <w:pPr>
            <w:pStyle w:val="F5C65CB6237F4ECF82E13F7D55BE32A2"/>
          </w:pPr>
          <w:r>
            <w:rPr>
              <w:rStyle w:val="placeholder1Char"/>
              <w:rFonts w:hint="eastAsia"/>
            </w:rPr>
            <w:t>____________</w:t>
          </w:r>
        </w:p>
      </w:docPartBody>
    </w:docPart>
    <w:docPart>
      <w:docPartPr>
        <w:name w:val="D4F61D2DB11C4AED9C723C6935FE7EBD"/>
        <w:category>
          <w:name w:val="常规"/>
          <w:gallery w:val="placeholder"/>
        </w:category>
        <w:types>
          <w:type w:val="bbPlcHdr"/>
        </w:types>
        <w:behaviors>
          <w:behavior w:val="content"/>
        </w:behaviors>
        <w:guid w:val="{60B22BE0-EE33-4F0A-BC3A-00D741FC2AE0}"/>
      </w:docPartPr>
      <w:docPartBody>
        <w:p w:rsidR="0058516A" w:rsidRDefault="00FA5F45" w:rsidP="00FA5F45">
          <w:pPr>
            <w:pStyle w:val="D4F61D2DB11C4AED9C723C6935FE7EBD"/>
          </w:pPr>
          <w:r>
            <w:rPr>
              <w:rStyle w:val="placeholder1Char"/>
              <w:rFonts w:hint="eastAsia"/>
            </w:rPr>
            <w:t>____________</w:t>
          </w:r>
        </w:p>
      </w:docPartBody>
    </w:docPart>
    <w:docPart>
      <w:docPartPr>
        <w:name w:val="97BCD4BCAE12443C8ED110408A46EE47"/>
        <w:category>
          <w:name w:val="常规"/>
          <w:gallery w:val="placeholder"/>
        </w:category>
        <w:types>
          <w:type w:val="bbPlcHdr"/>
        </w:types>
        <w:behaviors>
          <w:behavior w:val="content"/>
        </w:behaviors>
        <w:guid w:val="{B04E7748-9FD7-4BE1-B72F-3E7976B3AE7D}"/>
      </w:docPartPr>
      <w:docPartBody>
        <w:p w:rsidR="0058516A" w:rsidRDefault="00FA5F45" w:rsidP="00FA5F45">
          <w:pPr>
            <w:pStyle w:val="97BCD4BCAE12443C8ED110408A46EE47"/>
          </w:pPr>
          <w:r>
            <w:rPr>
              <w:rStyle w:val="placeholder1Char"/>
              <w:rFonts w:hint="eastAsia"/>
            </w:rPr>
            <w:t>____________</w:t>
          </w:r>
        </w:p>
      </w:docPartBody>
    </w:docPart>
    <w:docPart>
      <w:docPartPr>
        <w:name w:val="259C2ECE7B764D8F8DB8B0A3D61B0D67"/>
        <w:category>
          <w:name w:val="常规"/>
          <w:gallery w:val="placeholder"/>
        </w:category>
        <w:types>
          <w:type w:val="bbPlcHdr"/>
        </w:types>
        <w:behaviors>
          <w:behavior w:val="content"/>
        </w:behaviors>
        <w:guid w:val="{F4957DA8-A77E-43B1-8D71-B31728644B74}"/>
      </w:docPartPr>
      <w:docPartBody>
        <w:p w:rsidR="0058516A" w:rsidRDefault="00FA5F45" w:rsidP="00FA5F45">
          <w:pPr>
            <w:pStyle w:val="259C2ECE7B764D8F8DB8B0A3D61B0D67"/>
          </w:pPr>
          <w:r>
            <w:rPr>
              <w:rStyle w:val="placeholder1Char"/>
              <w:rFonts w:hint="eastAsia"/>
            </w:rPr>
            <w:t>____________</w:t>
          </w:r>
        </w:p>
      </w:docPartBody>
    </w:docPart>
    <w:docPart>
      <w:docPartPr>
        <w:name w:val="DD0FF658A41A42B0983E942D4172A30E"/>
        <w:category>
          <w:name w:val="常规"/>
          <w:gallery w:val="placeholder"/>
        </w:category>
        <w:types>
          <w:type w:val="bbPlcHdr"/>
        </w:types>
        <w:behaviors>
          <w:behavior w:val="content"/>
        </w:behaviors>
        <w:guid w:val="{B2879917-DAE5-41B9-8650-C857BDF5ABA8}"/>
      </w:docPartPr>
      <w:docPartBody>
        <w:p w:rsidR="0058516A" w:rsidRDefault="00FA5F45" w:rsidP="00FA5F45">
          <w:pPr>
            <w:pStyle w:val="DD0FF658A41A42B0983E942D4172A30E"/>
          </w:pPr>
          <w:r>
            <w:rPr>
              <w:rStyle w:val="placeholder1Char"/>
              <w:rFonts w:hint="eastAsia"/>
            </w:rPr>
            <w:t>____________</w:t>
          </w:r>
        </w:p>
      </w:docPartBody>
    </w:docPart>
    <w:docPart>
      <w:docPartPr>
        <w:name w:val="69FB7BA104114473B4921F26B16F334D"/>
        <w:category>
          <w:name w:val="常规"/>
          <w:gallery w:val="placeholder"/>
        </w:category>
        <w:types>
          <w:type w:val="bbPlcHdr"/>
        </w:types>
        <w:behaviors>
          <w:behavior w:val="content"/>
        </w:behaviors>
        <w:guid w:val="{B63E97C8-B5DD-4F5E-9C96-C2E813915347}"/>
      </w:docPartPr>
      <w:docPartBody>
        <w:p w:rsidR="0058516A" w:rsidRDefault="00FA5F45" w:rsidP="00FA5F45">
          <w:pPr>
            <w:pStyle w:val="69FB7BA104114473B4921F26B16F334D"/>
          </w:pPr>
          <w:r>
            <w:rPr>
              <w:rStyle w:val="placeholder1Char"/>
              <w:rFonts w:hint="eastAsia"/>
            </w:rPr>
            <w:t>____________</w:t>
          </w:r>
        </w:p>
      </w:docPartBody>
    </w:docPart>
    <w:docPart>
      <w:docPartPr>
        <w:name w:val="2B072B4694C9464A886941181C644119"/>
        <w:category>
          <w:name w:val="常规"/>
          <w:gallery w:val="placeholder"/>
        </w:category>
        <w:types>
          <w:type w:val="bbPlcHdr"/>
        </w:types>
        <w:behaviors>
          <w:behavior w:val="content"/>
        </w:behaviors>
        <w:guid w:val="{E52247B0-B461-4B8C-B128-42E8587F5A66}"/>
      </w:docPartPr>
      <w:docPartBody>
        <w:p w:rsidR="0058516A" w:rsidRDefault="00FA5F45" w:rsidP="00FA5F45">
          <w:pPr>
            <w:pStyle w:val="2B072B4694C9464A886941181C644119"/>
          </w:pPr>
          <w:r>
            <w:rPr>
              <w:rStyle w:val="placeholder1Char"/>
              <w:rFonts w:hint="eastAsia"/>
            </w:rPr>
            <w:t>____________</w:t>
          </w:r>
        </w:p>
      </w:docPartBody>
    </w:docPart>
    <w:docPart>
      <w:docPartPr>
        <w:name w:val="C6CCDE6F7070402FBF1EA3C1A00BEE01"/>
        <w:category>
          <w:name w:val="常规"/>
          <w:gallery w:val="placeholder"/>
        </w:category>
        <w:types>
          <w:type w:val="bbPlcHdr"/>
        </w:types>
        <w:behaviors>
          <w:behavior w:val="content"/>
        </w:behaviors>
        <w:guid w:val="{E0099DC5-B7CB-4E9D-9242-8B2D880CA77D}"/>
      </w:docPartPr>
      <w:docPartBody>
        <w:p w:rsidR="0058516A" w:rsidRDefault="00FA5F45" w:rsidP="00FA5F45">
          <w:pPr>
            <w:pStyle w:val="C6CCDE6F7070402FBF1EA3C1A00BEE01"/>
          </w:pPr>
          <w:r>
            <w:rPr>
              <w:rStyle w:val="placeholder1Char"/>
              <w:rFonts w:hint="eastAsia"/>
            </w:rPr>
            <w:t>____________</w:t>
          </w:r>
        </w:p>
      </w:docPartBody>
    </w:docPart>
    <w:docPart>
      <w:docPartPr>
        <w:name w:val="97C72729B0A040EAB7271AEA9B858877"/>
        <w:category>
          <w:name w:val="常规"/>
          <w:gallery w:val="placeholder"/>
        </w:category>
        <w:types>
          <w:type w:val="bbPlcHdr"/>
        </w:types>
        <w:behaviors>
          <w:behavior w:val="content"/>
        </w:behaviors>
        <w:guid w:val="{AD79945E-3116-4F9C-99BD-25E75DCD07AC}"/>
      </w:docPartPr>
      <w:docPartBody>
        <w:p w:rsidR="0058516A" w:rsidRDefault="00FA5F45" w:rsidP="00FA5F45">
          <w:pPr>
            <w:pStyle w:val="97C72729B0A040EAB7271AEA9B858877"/>
          </w:pPr>
          <w:r>
            <w:rPr>
              <w:rStyle w:val="placeholder1Char"/>
              <w:rFonts w:hint="eastAsia"/>
            </w:rPr>
            <w:t>____________</w:t>
          </w:r>
        </w:p>
      </w:docPartBody>
    </w:docPart>
    <w:docPart>
      <w:docPartPr>
        <w:name w:val="3BE185195D194E2091668FAB8DD5A456"/>
        <w:category>
          <w:name w:val="常规"/>
          <w:gallery w:val="placeholder"/>
        </w:category>
        <w:types>
          <w:type w:val="bbPlcHdr"/>
        </w:types>
        <w:behaviors>
          <w:behavior w:val="content"/>
        </w:behaviors>
        <w:guid w:val="{DAA545B2-E9CC-4D41-A1B6-0DF4801AF4C4}"/>
      </w:docPartPr>
      <w:docPartBody>
        <w:p w:rsidR="0058516A" w:rsidRDefault="00FA5F45" w:rsidP="00FA5F45">
          <w:pPr>
            <w:pStyle w:val="3BE185195D194E2091668FAB8DD5A456"/>
          </w:pPr>
          <w:r>
            <w:rPr>
              <w:rStyle w:val="placeholder1Char"/>
              <w:rFonts w:hint="eastAsia"/>
            </w:rPr>
            <w:t>____________</w:t>
          </w:r>
        </w:p>
      </w:docPartBody>
    </w:docPart>
    <w:docPart>
      <w:docPartPr>
        <w:name w:val="ACB2C30524474FC39FCCA937942312F0"/>
        <w:category>
          <w:name w:val="常规"/>
          <w:gallery w:val="placeholder"/>
        </w:category>
        <w:types>
          <w:type w:val="bbPlcHdr"/>
        </w:types>
        <w:behaviors>
          <w:behavior w:val="content"/>
        </w:behaviors>
        <w:guid w:val="{73A113B5-DFD2-49AC-A071-D58E8A5F0A44}"/>
      </w:docPartPr>
      <w:docPartBody>
        <w:p w:rsidR="0058516A" w:rsidRDefault="00FA5F45" w:rsidP="00FA5F45">
          <w:pPr>
            <w:pStyle w:val="ACB2C30524474FC39FCCA937942312F0"/>
          </w:pPr>
          <w:r>
            <w:rPr>
              <w:rStyle w:val="placeholder1Char"/>
              <w:rFonts w:hint="eastAsia"/>
            </w:rPr>
            <w:t>____________</w:t>
          </w:r>
        </w:p>
      </w:docPartBody>
    </w:docPart>
    <w:docPart>
      <w:docPartPr>
        <w:name w:val="37267FD1A4CE46E18B6EF2591064CCB1"/>
        <w:category>
          <w:name w:val="常规"/>
          <w:gallery w:val="placeholder"/>
        </w:category>
        <w:types>
          <w:type w:val="bbPlcHdr"/>
        </w:types>
        <w:behaviors>
          <w:behavior w:val="content"/>
        </w:behaviors>
        <w:guid w:val="{2CD0314F-CFBE-4695-82F2-6925960CF391}"/>
      </w:docPartPr>
      <w:docPartBody>
        <w:p w:rsidR="0058516A" w:rsidRDefault="00FA5F45" w:rsidP="00FA5F45">
          <w:pPr>
            <w:pStyle w:val="37267FD1A4CE46E18B6EF2591064CCB1"/>
          </w:pPr>
          <w:r>
            <w:rPr>
              <w:rStyle w:val="placeholder1Char"/>
              <w:rFonts w:hint="eastAsia"/>
            </w:rPr>
            <w:t>____________</w:t>
          </w:r>
        </w:p>
      </w:docPartBody>
    </w:docPart>
    <w:docPart>
      <w:docPartPr>
        <w:name w:val="0DAC5189128640AC88C1540BFAE0FFDE"/>
        <w:category>
          <w:name w:val="常规"/>
          <w:gallery w:val="placeholder"/>
        </w:category>
        <w:types>
          <w:type w:val="bbPlcHdr"/>
        </w:types>
        <w:behaviors>
          <w:behavior w:val="content"/>
        </w:behaviors>
        <w:guid w:val="{C497E2D9-6FAD-4CC5-9473-D0EF2F899750}"/>
      </w:docPartPr>
      <w:docPartBody>
        <w:p w:rsidR="0058516A" w:rsidRDefault="00FA5F45" w:rsidP="00FA5F45">
          <w:pPr>
            <w:pStyle w:val="0DAC5189128640AC88C1540BFAE0FFDE"/>
          </w:pPr>
          <w:r>
            <w:rPr>
              <w:rStyle w:val="placeholder1Char"/>
              <w:rFonts w:hint="eastAsia"/>
            </w:rPr>
            <w:t>____________</w:t>
          </w:r>
        </w:p>
      </w:docPartBody>
    </w:docPart>
    <w:docPart>
      <w:docPartPr>
        <w:name w:val="97AEE6B55B9C45EEBED84ABF4181542D"/>
        <w:category>
          <w:name w:val="常规"/>
          <w:gallery w:val="placeholder"/>
        </w:category>
        <w:types>
          <w:type w:val="bbPlcHdr"/>
        </w:types>
        <w:behaviors>
          <w:behavior w:val="content"/>
        </w:behaviors>
        <w:guid w:val="{6EBAF233-A47E-44D8-B007-7660F7A0D48F}"/>
      </w:docPartPr>
      <w:docPartBody>
        <w:p w:rsidR="0058516A" w:rsidRDefault="00FA5F45" w:rsidP="00FA5F45">
          <w:pPr>
            <w:pStyle w:val="97AEE6B55B9C45EEBED84ABF4181542D"/>
          </w:pPr>
          <w:r>
            <w:rPr>
              <w:rStyle w:val="placeholder1Char"/>
              <w:rFonts w:hint="eastAsia"/>
            </w:rPr>
            <w:t>____________</w:t>
          </w:r>
        </w:p>
      </w:docPartBody>
    </w:docPart>
    <w:docPart>
      <w:docPartPr>
        <w:name w:val="FC50AB6857ED459C8E33BAC06141F9D6"/>
        <w:category>
          <w:name w:val="常规"/>
          <w:gallery w:val="placeholder"/>
        </w:category>
        <w:types>
          <w:type w:val="bbPlcHdr"/>
        </w:types>
        <w:behaviors>
          <w:behavior w:val="content"/>
        </w:behaviors>
        <w:guid w:val="{86BECE9B-F8EC-414D-BE56-6AE90F367F15}"/>
      </w:docPartPr>
      <w:docPartBody>
        <w:p w:rsidR="0058516A" w:rsidRDefault="00FA5F45" w:rsidP="00FA5F45">
          <w:pPr>
            <w:pStyle w:val="FC50AB6857ED459C8E33BAC06141F9D6"/>
          </w:pPr>
          <w:r>
            <w:rPr>
              <w:rStyle w:val="placeholder1Char"/>
              <w:rFonts w:hint="eastAsia"/>
            </w:rPr>
            <w:t>____________</w:t>
          </w:r>
        </w:p>
      </w:docPartBody>
    </w:docPart>
    <w:docPart>
      <w:docPartPr>
        <w:name w:val="4780D280EE6E4B1CA752DCA14FC503AC"/>
        <w:category>
          <w:name w:val="常规"/>
          <w:gallery w:val="placeholder"/>
        </w:category>
        <w:types>
          <w:type w:val="bbPlcHdr"/>
        </w:types>
        <w:behaviors>
          <w:behavior w:val="content"/>
        </w:behaviors>
        <w:guid w:val="{F1BB4907-523B-4C66-8249-0BE16ED6FBC9}"/>
      </w:docPartPr>
      <w:docPartBody>
        <w:p w:rsidR="0058516A" w:rsidRDefault="00FA5F45" w:rsidP="00FA5F45">
          <w:pPr>
            <w:pStyle w:val="4780D280EE6E4B1CA752DCA14FC503AC"/>
          </w:pPr>
          <w:r>
            <w:rPr>
              <w:rStyle w:val="placeholder1Char"/>
              <w:rFonts w:hint="eastAsia"/>
            </w:rPr>
            <w:t>____________</w:t>
          </w:r>
        </w:p>
      </w:docPartBody>
    </w:docPart>
    <w:docPart>
      <w:docPartPr>
        <w:name w:val="172EDE2E63194307A8A711588CDE5173"/>
        <w:category>
          <w:name w:val="常规"/>
          <w:gallery w:val="placeholder"/>
        </w:category>
        <w:types>
          <w:type w:val="bbPlcHdr"/>
        </w:types>
        <w:behaviors>
          <w:behavior w:val="content"/>
        </w:behaviors>
        <w:guid w:val="{5FF7FF72-2EBA-4A10-B453-013EA6E660CA}"/>
      </w:docPartPr>
      <w:docPartBody>
        <w:p w:rsidR="0058516A" w:rsidRDefault="00FA5F45" w:rsidP="00FA5F45">
          <w:pPr>
            <w:pStyle w:val="172EDE2E63194307A8A711588CDE5173"/>
          </w:pPr>
          <w:r>
            <w:rPr>
              <w:rStyle w:val="placeholder1Char"/>
              <w:rFonts w:hint="eastAsia"/>
            </w:rPr>
            <w:t>____________</w:t>
          </w:r>
        </w:p>
      </w:docPartBody>
    </w:docPart>
    <w:docPart>
      <w:docPartPr>
        <w:name w:val="22983B65D0E446EC90B1DAACB92DFD82"/>
        <w:category>
          <w:name w:val="常规"/>
          <w:gallery w:val="placeholder"/>
        </w:category>
        <w:types>
          <w:type w:val="bbPlcHdr"/>
        </w:types>
        <w:behaviors>
          <w:behavior w:val="content"/>
        </w:behaviors>
        <w:guid w:val="{B48E229F-EE11-4E4C-9511-BA7226E00598}"/>
      </w:docPartPr>
      <w:docPartBody>
        <w:p w:rsidR="0058516A" w:rsidRDefault="00FA5F45" w:rsidP="00FA5F45">
          <w:pPr>
            <w:pStyle w:val="22983B65D0E446EC90B1DAACB92DFD82"/>
          </w:pPr>
          <w:r>
            <w:rPr>
              <w:rStyle w:val="placeholder1Char"/>
              <w:rFonts w:hint="eastAsia"/>
            </w:rPr>
            <w:t>____________</w:t>
          </w:r>
        </w:p>
      </w:docPartBody>
    </w:docPart>
    <w:docPart>
      <w:docPartPr>
        <w:name w:val="551782E07FC3466EAE77A27E4DB80C78"/>
        <w:category>
          <w:name w:val="常规"/>
          <w:gallery w:val="placeholder"/>
        </w:category>
        <w:types>
          <w:type w:val="bbPlcHdr"/>
        </w:types>
        <w:behaviors>
          <w:behavior w:val="content"/>
        </w:behaviors>
        <w:guid w:val="{2A7C1552-6CAB-4987-BE39-3E7B9255BA32}"/>
      </w:docPartPr>
      <w:docPartBody>
        <w:p w:rsidR="0058516A" w:rsidRDefault="00FA5F45" w:rsidP="00FA5F45">
          <w:pPr>
            <w:pStyle w:val="551782E07FC3466EAE77A27E4DB80C78"/>
          </w:pPr>
          <w:r>
            <w:rPr>
              <w:rStyle w:val="placeholder1Char"/>
              <w:rFonts w:hint="eastAsia"/>
            </w:rPr>
            <w:t>____________</w:t>
          </w:r>
        </w:p>
      </w:docPartBody>
    </w:docPart>
    <w:docPart>
      <w:docPartPr>
        <w:name w:val="DFE3B9C6AE9B4D6182726F750CB7A88D"/>
        <w:category>
          <w:name w:val="常规"/>
          <w:gallery w:val="placeholder"/>
        </w:category>
        <w:types>
          <w:type w:val="bbPlcHdr"/>
        </w:types>
        <w:behaviors>
          <w:behavior w:val="content"/>
        </w:behaviors>
        <w:guid w:val="{F643B14D-4E2E-464A-852C-4126329FABBF}"/>
      </w:docPartPr>
      <w:docPartBody>
        <w:p w:rsidR="0058516A" w:rsidRDefault="00FA5F45" w:rsidP="00FA5F45">
          <w:pPr>
            <w:pStyle w:val="DFE3B9C6AE9B4D6182726F750CB7A88D"/>
          </w:pPr>
          <w:r>
            <w:rPr>
              <w:rStyle w:val="placeholder1Char"/>
              <w:rFonts w:hint="eastAsia"/>
            </w:rPr>
            <w:t>____________</w:t>
          </w:r>
        </w:p>
      </w:docPartBody>
    </w:docPart>
    <w:docPart>
      <w:docPartPr>
        <w:name w:val="08E11C1C28A44D838550F1E1968644BB"/>
        <w:category>
          <w:name w:val="常规"/>
          <w:gallery w:val="placeholder"/>
        </w:category>
        <w:types>
          <w:type w:val="bbPlcHdr"/>
        </w:types>
        <w:behaviors>
          <w:behavior w:val="content"/>
        </w:behaviors>
        <w:guid w:val="{87AF9E00-2CEA-42AD-8BD1-4F4DC42C1A08}"/>
      </w:docPartPr>
      <w:docPartBody>
        <w:p w:rsidR="0058516A" w:rsidRDefault="00FA5F45" w:rsidP="00FA5F45">
          <w:pPr>
            <w:pStyle w:val="08E11C1C28A44D838550F1E1968644BB"/>
          </w:pPr>
          <w:r>
            <w:rPr>
              <w:rStyle w:val="placeholder1Char"/>
              <w:rFonts w:hint="eastAsia"/>
            </w:rPr>
            <w:t>____________</w:t>
          </w:r>
        </w:p>
      </w:docPartBody>
    </w:docPart>
    <w:docPart>
      <w:docPartPr>
        <w:name w:val="3F795BF4D8BD4CB09D5A9D9CA2471EEC"/>
        <w:category>
          <w:name w:val="常规"/>
          <w:gallery w:val="placeholder"/>
        </w:category>
        <w:types>
          <w:type w:val="bbPlcHdr"/>
        </w:types>
        <w:behaviors>
          <w:behavior w:val="content"/>
        </w:behaviors>
        <w:guid w:val="{4B88B84F-3317-489C-BDD0-A15496CC2785}"/>
      </w:docPartPr>
      <w:docPartBody>
        <w:p w:rsidR="0058516A" w:rsidRDefault="00FA5F45" w:rsidP="00FA5F45">
          <w:pPr>
            <w:pStyle w:val="3F795BF4D8BD4CB09D5A9D9CA2471EEC"/>
          </w:pPr>
          <w:r>
            <w:rPr>
              <w:rStyle w:val="placeholder1Char"/>
              <w:rFonts w:hint="eastAsia"/>
            </w:rPr>
            <w:t>____________</w:t>
          </w:r>
        </w:p>
      </w:docPartBody>
    </w:docPart>
    <w:docPart>
      <w:docPartPr>
        <w:name w:val="26D7150E7FD745CAB24B5036DC725B22"/>
        <w:category>
          <w:name w:val="常规"/>
          <w:gallery w:val="placeholder"/>
        </w:category>
        <w:types>
          <w:type w:val="bbPlcHdr"/>
        </w:types>
        <w:behaviors>
          <w:behavior w:val="content"/>
        </w:behaviors>
        <w:guid w:val="{6F280970-B367-4BC2-864B-35248B9B2600}"/>
      </w:docPartPr>
      <w:docPartBody>
        <w:p w:rsidR="0058516A" w:rsidRDefault="00FA5F45" w:rsidP="00FA5F45">
          <w:pPr>
            <w:pStyle w:val="26D7150E7FD745CAB24B5036DC725B22"/>
          </w:pPr>
          <w:r>
            <w:rPr>
              <w:rStyle w:val="placeholder1Char"/>
              <w:rFonts w:hint="eastAsia"/>
            </w:rPr>
            <w:t>____________</w:t>
          </w:r>
        </w:p>
      </w:docPartBody>
    </w:docPart>
    <w:docPart>
      <w:docPartPr>
        <w:name w:val="9D0915546A864D13AE7B654CB879A992"/>
        <w:category>
          <w:name w:val="常规"/>
          <w:gallery w:val="placeholder"/>
        </w:category>
        <w:types>
          <w:type w:val="bbPlcHdr"/>
        </w:types>
        <w:behaviors>
          <w:behavior w:val="content"/>
        </w:behaviors>
        <w:guid w:val="{8591F399-4687-44CD-BECE-C6A8E04FDF91}"/>
      </w:docPartPr>
      <w:docPartBody>
        <w:p w:rsidR="0058516A" w:rsidRDefault="00FA5F45" w:rsidP="00FA5F45">
          <w:pPr>
            <w:pStyle w:val="9D0915546A864D13AE7B654CB879A992"/>
          </w:pPr>
          <w:r>
            <w:rPr>
              <w:rStyle w:val="placeholder1Char"/>
              <w:rFonts w:hint="eastAsia"/>
            </w:rPr>
            <w:t>____________</w:t>
          </w:r>
        </w:p>
      </w:docPartBody>
    </w:docPart>
    <w:docPart>
      <w:docPartPr>
        <w:name w:val="6A322217DF7F4B3EB90437DF3ECA5EBF"/>
        <w:category>
          <w:name w:val="常规"/>
          <w:gallery w:val="placeholder"/>
        </w:category>
        <w:types>
          <w:type w:val="bbPlcHdr"/>
        </w:types>
        <w:behaviors>
          <w:behavior w:val="content"/>
        </w:behaviors>
        <w:guid w:val="{5814B128-0ADF-4954-B0AA-E70614B4853E}"/>
      </w:docPartPr>
      <w:docPartBody>
        <w:p w:rsidR="0058516A" w:rsidRDefault="00FA5F45" w:rsidP="00FA5F45">
          <w:pPr>
            <w:pStyle w:val="6A322217DF7F4B3EB90437DF3ECA5EBF"/>
          </w:pPr>
          <w:r>
            <w:rPr>
              <w:rStyle w:val="placeholder1Char"/>
              <w:rFonts w:hint="eastAsia"/>
            </w:rPr>
            <w:t>____________</w:t>
          </w:r>
        </w:p>
      </w:docPartBody>
    </w:docPart>
    <w:docPart>
      <w:docPartPr>
        <w:name w:val="74A6ED12D95A4AA7B09475C76A57773B"/>
        <w:category>
          <w:name w:val="常规"/>
          <w:gallery w:val="placeholder"/>
        </w:category>
        <w:types>
          <w:type w:val="bbPlcHdr"/>
        </w:types>
        <w:behaviors>
          <w:behavior w:val="content"/>
        </w:behaviors>
        <w:guid w:val="{F67B93EB-0B0F-4B8C-BC48-71FEB5432679}"/>
      </w:docPartPr>
      <w:docPartBody>
        <w:p w:rsidR="0058516A" w:rsidRDefault="00FA5F45" w:rsidP="00FA5F45">
          <w:pPr>
            <w:pStyle w:val="74A6ED12D95A4AA7B09475C76A57773B"/>
          </w:pPr>
          <w:r>
            <w:rPr>
              <w:rStyle w:val="placeholder1Char"/>
              <w:rFonts w:hint="eastAsia"/>
            </w:rPr>
            <w:t>____________</w:t>
          </w:r>
        </w:p>
      </w:docPartBody>
    </w:docPart>
    <w:docPart>
      <w:docPartPr>
        <w:name w:val="12087CBC7E8947F381AE12AC15AD093D"/>
        <w:category>
          <w:name w:val="常规"/>
          <w:gallery w:val="placeholder"/>
        </w:category>
        <w:types>
          <w:type w:val="bbPlcHdr"/>
        </w:types>
        <w:behaviors>
          <w:behavior w:val="content"/>
        </w:behaviors>
        <w:guid w:val="{1085C9F6-EE84-4584-A64D-C5A9E7D88DD3}"/>
      </w:docPartPr>
      <w:docPartBody>
        <w:p w:rsidR="0058516A" w:rsidRDefault="00FA5F45" w:rsidP="00FA5F45">
          <w:pPr>
            <w:pStyle w:val="12087CBC7E8947F381AE12AC15AD093D"/>
          </w:pPr>
          <w:r>
            <w:rPr>
              <w:rStyle w:val="placeholder1Char"/>
              <w:rFonts w:hint="eastAsia"/>
            </w:rPr>
            <w:t>____________</w:t>
          </w:r>
        </w:p>
      </w:docPartBody>
    </w:docPart>
    <w:docPart>
      <w:docPartPr>
        <w:name w:val="3C773BD752FE40FCA4237338A15B9B7D"/>
        <w:category>
          <w:name w:val="常规"/>
          <w:gallery w:val="placeholder"/>
        </w:category>
        <w:types>
          <w:type w:val="bbPlcHdr"/>
        </w:types>
        <w:behaviors>
          <w:behavior w:val="content"/>
        </w:behaviors>
        <w:guid w:val="{D23C6808-F79F-47E0-B401-4F238E58F7DD}"/>
      </w:docPartPr>
      <w:docPartBody>
        <w:p w:rsidR="0058516A" w:rsidRDefault="00FA5F45" w:rsidP="00FA5F45">
          <w:pPr>
            <w:pStyle w:val="3C773BD752FE40FCA4237338A15B9B7D"/>
          </w:pPr>
          <w:r>
            <w:rPr>
              <w:rStyle w:val="placeholder1Char"/>
              <w:rFonts w:hint="eastAsia"/>
            </w:rPr>
            <w:t>____________</w:t>
          </w:r>
        </w:p>
      </w:docPartBody>
    </w:docPart>
    <w:docPart>
      <w:docPartPr>
        <w:name w:val="630433D4DCD744F4A5B9EE197A3C9C36"/>
        <w:category>
          <w:name w:val="常规"/>
          <w:gallery w:val="placeholder"/>
        </w:category>
        <w:types>
          <w:type w:val="bbPlcHdr"/>
        </w:types>
        <w:behaviors>
          <w:behavior w:val="content"/>
        </w:behaviors>
        <w:guid w:val="{A86B52C1-38D2-4FBC-AAF3-B805FD8BA07C}"/>
      </w:docPartPr>
      <w:docPartBody>
        <w:p w:rsidR="0058516A" w:rsidRDefault="00FA5F45" w:rsidP="00FA5F45">
          <w:pPr>
            <w:pStyle w:val="630433D4DCD744F4A5B9EE197A3C9C36"/>
          </w:pPr>
          <w:r>
            <w:rPr>
              <w:rStyle w:val="placeholder1Char"/>
              <w:rFonts w:hint="eastAsia"/>
            </w:rPr>
            <w:t>____________</w:t>
          </w:r>
        </w:p>
      </w:docPartBody>
    </w:docPart>
    <w:docPart>
      <w:docPartPr>
        <w:name w:val="517BC6BBBB7F40B6BE61F43B53AC1DBC"/>
        <w:category>
          <w:name w:val="常规"/>
          <w:gallery w:val="placeholder"/>
        </w:category>
        <w:types>
          <w:type w:val="bbPlcHdr"/>
        </w:types>
        <w:behaviors>
          <w:behavior w:val="content"/>
        </w:behaviors>
        <w:guid w:val="{0192C525-E9EB-442B-9F7A-9CDB0A8B6CAC}"/>
      </w:docPartPr>
      <w:docPartBody>
        <w:p w:rsidR="0058516A" w:rsidRDefault="00FA5F45" w:rsidP="00FA5F45">
          <w:pPr>
            <w:pStyle w:val="517BC6BBBB7F40B6BE61F43B53AC1DBC"/>
          </w:pPr>
          <w:r>
            <w:rPr>
              <w:rStyle w:val="placeholder1Char"/>
              <w:rFonts w:hint="eastAsia"/>
            </w:rPr>
            <w:t>____________</w:t>
          </w:r>
        </w:p>
      </w:docPartBody>
    </w:docPart>
    <w:docPart>
      <w:docPartPr>
        <w:name w:val="6AF1669953C54473BC12A1E2D2E48EE5"/>
        <w:category>
          <w:name w:val="常规"/>
          <w:gallery w:val="placeholder"/>
        </w:category>
        <w:types>
          <w:type w:val="bbPlcHdr"/>
        </w:types>
        <w:behaviors>
          <w:behavior w:val="content"/>
        </w:behaviors>
        <w:guid w:val="{5900EA74-B789-48A7-9755-BD4C0D1AF660}"/>
      </w:docPartPr>
      <w:docPartBody>
        <w:p w:rsidR="0058516A" w:rsidRDefault="00FA5F45" w:rsidP="00FA5F45">
          <w:pPr>
            <w:pStyle w:val="6AF1669953C54473BC12A1E2D2E48EE5"/>
          </w:pPr>
          <w:r>
            <w:rPr>
              <w:rStyle w:val="placeholder1Char"/>
              <w:rFonts w:hint="eastAsia"/>
            </w:rPr>
            <w:t>____________</w:t>
          </w:r>
        </w:p>
      </w:docPartBody>
    </w:docPart>
    <w:docPart>
      <w:docPartPr>
        <w:name w:val="F8E330477DA240068018E7A22D9CEBD0"/>
        <w:category>
          <w:name w:val="常规"/>
          <w:gallery w:val="placeholder"/>
        </w:category>
        <w:types>
          <w:type w:val="bbPlcHdr"/>
        </w:types>
        <w:behaviors>
          <w:behavior w:val="content"/>
        </w:behaviors>
        <w:guid w:val="{4FE85AC0-A544-49E3-9008-810508FAA83D}"/>
      </w:docPartPr>
      <w:docPartBody>
        <w:p w:rsidR="0058516A" w:rsidRDefault="00FA5F45" w:rsidP="00FA5F45">
          <w:pPr>
            <w:pStyle w:val="F8E330477DA240068018E7A22D9CEBD0"/>
          </w:pPr>
          <w:r>
            <w:rPr>
              <w:rStyle w:val="placeholder1Char"/>
              <w:rFonts w:hint="eastAsia"/>
            </w:rPr>
            <w:t>____________</w:t>
          </w:r>
        </w:p>
      </w:docPartBody>
    </w:docPart>
    <w:docPart>
      <w:docPartPr>
        <w:name w:val="CF7A486EE4A6499B97AD0A0A7C08E2CE"/>
        <w:category>
          <w:name w:val="常规"/>
          <w:gallery w:val="placeholder"/>
        </w:category>
        <w:types>
          <w:type w:val="bbPlcHdr"/>
        </w:types>
        <w:behaviors>
          <w:behavior w:val="content"/>
        </w:behaviors>
        <w:guid w:val="{5E853FE2-D8C0-472F-ABBA-063F3FA79FED}"/>
      </w:docPartPr>
      <w:docPartBody>
        <w:p w:rsidR="0058516A" w:rsidRDefault="00FA5F45" w:rsidP="00FA5F45">
          <w:pPr>
            <w:pStyle w:val="CF7A486EE4A6499B97AD0A0A7C08E2CE"/>
          </w:pPr>
          <w:r>
            <w:rPr>
              <w:rStyle w:val="placeholder1Char"/>
              <w:rFonts w:hint="eastAsia"/>
            </w:rPr>
            <w:t>____________</w:t>
          </w:r>
        </w:p>
      </w:docPartBody>
    </w:docPart>
    <w:docPart>
      <w:docPartPr>
        <w:name w:val="CD70370FBAC94323AF4A074477F774D3"/>
        <w:category>
          <w:name w:val="常规"/>
          <w:gallery w:val="placeholder"/>
        </w:category>
        <w:types>
          <w:type w:val="bbPlcHdr"/>
        </w:types>
        <w:behaviors>
          <w:behavior w:val="content"/>
        </w:behaviors>
        <w:guid w:val="{E7E42EE1-1138-4AB8-8D9C-6BC2123B276E}"/>
      </w:docPartPr>
      <w:docPartBody>
        <w:p w:rsidR="0058516A" w:rsidRDefault="00FA5F45" w:rsidP="00FA5F45">
          <w:pPr>
            <w:pStyle w:val="CD70370FBAC94323AF4A074477F774D3"/>
          </w:pPr>
          <w:r>
            <w:rPr>
              <w:rStyle w:val="placeholder1Char"/>
              <w:rFonts w:hint="eastAsia"/>
            </w:rPr>
            <w:t>____________</w:t>
          </w:r>
        </w:p>
      </w:docPartBody>
    </w:docPart>
    <w:docPart>
      <w:docPartPr>
        <w:name w:val="77B984F5342D4C32A995E45CBF52AEA1"/>
        <w:category>
          <w:name w:val="常规"/>
          <w:gallery w:val="placeholder"/>
        </w:category>
        <w:types>
          <w:type w:val="bbPlcHdr"/>
        </w:types>
        <w:behaviors>
          <w:behavior w:val="content"/>
        </w:behaviors>
        <w:guid w:val="{C57A6DAC-BD2F-4173-A954-1E14CE21BD28}"/>
      </w:docPartPr>
      <w:docPartBody>
        <w:p w:rsidR="0058516A" w:rsidRDefault="00FA5F45" w:rsidP="00FA5F45">
          <w:pPr>
            <w:pStyle w:val="77B984F5342D4C32A995E45CBF52AEA1"/>
          </w:pPr>
          <w:r>
            <w:rPr>
              <w:rStyle w:val="placeholder1Char"/>
              <w:rFonts w:hint="eastAsia"/>
            </w:rPr>
            <w:t>____________</w:t>
          </w:r>
        </w:p>
      </w:docPartBody>
    </w:docPart>
    <w:docPart>
      <w:docPartPr>
        <w:name w:val="D1B93850ACC747769C0BB996B07CBF47"/>
        <w:category>
          <w:name w:val="常规"/>
          <w:gallery w:val="placeholder"/>
        </w:category>
        <w:types>
          <w:type w:val="bbPlcHdr"/>
        </w:types>
        <w:behaviors>
          <w:behavior w:val="content"/>
        </w:behaviors>
        <w:guid w:val="{2EBB3268-8C3E-4442-B2C7-7C9A037D55BF}"/>
      </w:docPartPr>
      <w:docPartBody>
        <w:p w:rsidR="0058516A" w:rsidRDefault="00FA5F45" w:rsidP="00FA5F45">
          <w:pPr>
            <w:pStyle w:val="D1B93850ACC747769C0BB996B07CBF47"/>
          </w:pPr>
          <w:r>
            <w:rPr>
              <w:rStyle w:val="placeholder1Char"/>
              <w:rFonts w:hint="eastAsia"/>
            </w:rPr>
            <w:t>____________</w:t>
          </w:r>
        </w:p>
      </w:docPartBody>
    </w:docPart>
    <w:docPart>
      <w:docPartPr>
        <w:name w:val="E5BFCA680FFE4B78A32226F2C488295F"/>
        <w:category>
          <w:name w:val="常规"/>
          <w:gallery w:val="placeholder"/>
        </w:category>
        <w:types>
          <w:type w:val="bbPlcHdr"/>
        </w:types>
        <w:behaviors>
          <w:behavior w:val="content"/>
        </w:behaviors>
        <w:guid w:val="{EF6A22DB-0023-4602-ADEF-FF0928B6987E}"/>
      </w:docPartPr>
      <w:docPartBody>
        <w:p w:rsidR="0058516A" w:rsidRDefault="00FA5F45" w:rsidP="00FA5F45">
          <w:pPr>
            <w:pStyle w:val="E5BFCA680FFE4B78A32226F2C488295F"/>
          </w:pPr>
          <w:r>
            <w:rPr>
              <w:rStyle w:val="placeholder1Char"/>
              <w:rFonts w:hint="eastAsia"/>
            </w:rPr>
            <w:t>____________</w:t>
          </w:r>
        </w:p>
      </w:docPartBody>
    </w:docPart>
    <w:docPart>
      <w:docPartPr>
        <w:name w:val="C7EF00470B314172A5E2DE8F2688AE20"/>
        <w:category>
          <w:name w:val="常规"/>
          <w:gallery w:val="placeholder"/>
        </w:category>
        <w:types>
          <w:type w:val="bbPlcHdr"/>
        </w:types>
        <w:behaviors>
          <w:behavior w:val="content"/>
        </w:behaviors>
        <w:guid w:val="{C776DAD0-DF87-49B7-8161-BF8C29DA081F}"/>
      </w:docPartPr>
      <w:docPartBody>
        <w:p w:rsidR="0058516A" w:rsidRDefault="00FA5F45" w:rsidP="00FA5F45">
          <w:pPr>
            <w:pStyle w:val="C7EF00470B314172A5E2DE8F2688AE20"/>
          </w:pPr>
          <w:r>
            <w:rPr>
              <w:rStyle w:val="placeholder1Char"/>
              <w:rFonts w:hint="eastAsia"/>
            </w:rPr>
            <w:t>____________</w:t>
          </w:r>
        </w:p>
      </w:docPartBody>
    </w:docPart>
    <w:docPart>
      <w:docPartPr>
        <w:name w:val="139861D3F7834D6DA704838EDD62EE0D"/>
        <w:category>
          <w:name w:val="常规"/>
          <w:gallery w:val="placeholder"/>
        </w:category>
        <w:types>
          <w:type w:val="bbPlcHdr"/>
        </w:types>
        <w:behaviors>
          <w:behavior w:val="content"/>
        </w:behaviors>
        <w:guid w:val="{9E0A7583-5A24-4571-8AFC-A83205E219E1}"/>
      </w:docPartPr>
      <w:docPartBody>
        <w:p w:rsidR="0058516A" w:rsidRDefault="00FA5F45" w:rsidP="00FA5F45">
          <w:pPr>
            <w:pStyle w:val="139861D3F7834D6DA704838EDD62EE0D"/>
          </w:pPr>
          <w:r>
            <w:rPr>
              <w:rStyle w:val="placeholder1Char"/>
              <w:rFonts w:hint="eastAsia"/>
            </w:rPr>
            <w:t>____________</w:t>
          </w:r>
        </w:p>
      </w:docPartBody>
    </w:docPart>
    <w:docPart>
      <w:docPartPr>
        <w:name w:val="C9ABDCE6B8A54660ABCD874D99003082"/>
        <w:category>
          <w:name w:val="常规"/>
          <w:gallery w:val="placeholder"/>
        </w:category>
        <w:types>
          <w:type w:val="bbPlcHdr"/>
        </w:types>
        <w:behaviors>
          <w:behavior w:val="content"/>
        </w:behaviors>
        <w:guid w:val="{857893ED-78D1-40D0-BAAE-908516C291AA}"/>
      </w:docPartPr>
      <w:docPartBody>
        <w:p w:rsidR="0058516A" w:rsidRDefault="00FA5F45" w:rsidP="00FA5F45">
          <w:pPr>
            <w:pStyle w:val="C9ABDCE6B8A54660ABCD874D99003082"/>
          </w:pPr>
          <w:r>
            <w:rPr>
              <w:rStyle w:val="placeholder1Char"/>
              <w:rFonts w:hint="eastAsia"/>
            </w:rPr>
            <w:t>____________</w:t>
          </w:r>
        </w:p>
      </w:docPartBody>
    </w:docPart>
    <w:docPart>
      <w:docPartPr>
        <w:name w:val="F6FF21AE6991434FAA92E038EBA24395"/>
        <w:category>
          <w:name w:val="常规"/>
          <w:gallery w:val="placeholder"/>
        </w:category>
        <w:types>
          <w:type w:val="bbPlcHdr"/>
        </w:types>
        <w:behaviors>
          <w:behavior w:val="content"/>
        </w:behaviors>
        <w:guid w:val="{AFCB07FD-DF60-4A85-9692-7D5E1CFD26AB}"/>
      </w:docPartPr>
      <w:docPartBody>
        <w:p w:rsidR="0058516A" w:rsidRDefault="00FA5F45" w:rsidP="00FA5F45">
          <w:pPr>
            <w:pStyle w:val="F6FF21AE6991434FAA92E038EBA24395"/>
          </w:pPr>
          <w:r>
            <w:rPr>
              <w:rStyle w:val="placeholder1Char"/>
              <w:rFonts w:hint="eastAsia"/>
            </w:rPr>
            <w:t>____________</w:t>
          </w:r>
        </w:p>
      </w:docPartBody>
    </w:docPart>
    <w:docPart>
      <w:docPartPr>
        <w:name w:val="77250228F14347248FC1323433E2A1EC"/>
        <w:category>
          <w:name w:val="常规"/>
          <w:gallery w:val="placeholder"/>
        </w:category>
        <w:types>
          <w:type w:val="bbPlcHdr"/>
        </w:types>
        <w:behaviors>
          <w:behavior w:val="content"/>
        </w:behaviors>
        <w:guid w:val="{0BE15C32-A403-40AD-BA99-44BF69822739}"/>
      </w:docPartPr>
      <w:docPartBody>
        <w:p w:rsidR="0058516A" w:rsidRDefault="00FA5F45" w:rsidP="00FA5F45">
          <w:pPr>
            <w:pStyle w:val="77250228F14347248FC1323433E2A1EC"/>
          </w:pPr>
          <w:r>
            <w:rPr>
              <w:rStyle w:val="placeholder1Char"/>
              <w:rFonts w:hint="eastAsia"/>
            </w:rPr>
            <w:t>____________</w:t>
          </w:r>
        </w:p>
      </w:docPartBody>
    </w:docPart>
    <w:docPart>
      <w:docPartPr>
        <w:name w:val="1A2251BB89B04A3FAF510B2FBED00720"/>
        <w:category>
          <w:name w:val="常规"/>
          <w:gallery w:val="placeholder"/>
        </w:category>
        <w:types>
          <w:type w:val="bbPlcHdr"/>
        </w:types>
        <w:behaviors>
          <w:behavior w:val="content"/>
        </w:behaviors>
        <w:guid w:val="{35B054F0-D79A-4E48-BD74-5800C19A4B34}"/>
      </w:docPartPr>
      <w:docPartBody>
        <w:p w:rsidR="0058516A" w:rsidRDefault="00FA5F45" w:rsidP="00FA5F45">
          <w:pPr>
            <w:pStyle w:val="1A2251BB89B04A3FAF510B2FBED00720"/>
          </w:pPr>
          <w:r>
            <w:rPr>
              <w:rStyle w:val="placeholder1Char"/>
              <w:rFonts w:hint="eastAsia"/>
            </w:rPr>
            <w:t>____________</w:t>
          </w:r>
        </w:p>
      </w:docPartBody>
    </w:docPart>
    <w:docPart>
      <w:docPartPr>
        <w:name w:val="E68C255E92194B2EA3002C897CF8CC6D"/>
        <w:category>
          <w:name w:val="常规"/>
          <w:gallery w:val="placeholder"/>
        </w:category>
        <w:types>
          <w:type w:val="bbPlcHdr"/>
        </w:types>
        <w:behaviors>
          <w:behavior w:val="content"/>
        </w:behaviors>
        <w:guid w:val="{AABFBD39-4529-43CD-8206-089EB371CA53}"/>
      </w:docPartPr>
      <w:docPartBody>
        <w:p w:rsidR="0058516A" w:rsidRDefault="00FA5F45" w:rsidP="00FA5F45">
          <w:pPr>
            <w:pStyle w:val="E68C255E92194B2EA3002C897CF8CC6D"/>
          </w:pPr>
          <w:r>
            <w:rPr>
              <w:rStyle w:val="placeholder1Char"/>
              <w:rFonts w:hint="eastAsia"/>
            </w:rPr>
            <w:t>____________</w:t>
          </w:r>
        </w:p>
      </w:docPartBody>
    </w:docPart>
    <w:docPart>
      <w:docPartPr>
        <w:name w:val="250B7ABF492B4D9D99701023126C2612"/>
        <w:category>
          <w:name w:val="常规"/>
          <w:gallery w:val="placeholder"/>
        </w:category>
        <w:types>
          <w:type w:val="bbPlcHdr"/>
        </w:types>
        <w:behaviors>
          <w:behavior w:val="content"/>
        </w:behaviors>
        <w:guid w:val="{8A60DE24-860E-4A63-9997-63D1365471DB}"/>
      </w:docPartPr>
      <w:docPartBody>
        <w:p w:rsidR="0058516A" w:rsidRDefault="00FA5F45" w:rsidP="00FA5F45">
          <w:pPr>
            <w:pStyle w:val="250B7ABF492B4D9D99701023126C2612"/>
          </w:pPr>
          <w:r>
            <w:rPr>
              <w:rStyle w:val="placeholder1Char"/>
              <w:rFonts w:hint="eastAsia"/>
            </w:rPr>
            <w:t>____________</w:t>
          </w:r>
        </w:p>
      </w:docPartBody>
    </w:docPart>
    <w:docPart>
      <w:docPartPr>
        <w:name w:val="34235D6CF011458EB4DA9C009B0D7709"/>
        <w:category>
          <w:name w:val="常规"/>
          <w:gallery w:val="placeholder"/>
        </w:category>
        <w:types>
          <w:type w:val="bbPlcHdr"/>
        </w:types>
        <w:behaviors>
          <w:behavior w:val="content"/>
        </w:behaviors>
        <w:guid w:val="{61A8FA8A-9D55-4583-AC77-9A60E4EFBB75}"/>
      </w:docPartPr>
      <w:docPartBody>
        <w:p w:rsidR="0058516A" w:rsidRDefault="00FA5F45" w:rsidP="00FA5F45">
          <w:pPr>
            <w:pStyle w:val="34235D6CF011458EB4DA9C009B0D7709"/>
          </w:pPr>
          <w:r>
            <w:rPr>
              <w:rStyle w:val="placeholder1Char"/>
              <w:rFonts w:hint="eastAsia"/>
            </w:rPr>
            <w:t>____________</w:t>
          </w:r>
        </w:p>
      </w:docPartBody>
    </w:docPart>
    <w:docPart>
      <w:docPartPr>
        <w:name w:val="D2445646C822468D9C125C7196633A25"/>
        <w:category>
          <w:name w:val="常规"/>
          <w:gallery w:val="placeholder"/>
        </w:category>
        <w:types>
          <w:type w:val="bbPlcHdr"/>
        </w:types>
        <w:behaviors>
          <w:behavior w:val="content"/>
        </w:behaviors>
        <w:guid w:val="{C4CE576F-0C53-4B97-B647-5E355796A5FA}"/>
      </w:docPartPr>
      <w:docPartBody>
        <w:p w:rsidR="0058516A" w:rsidRDefault="00FA5F45" w:rsidP="00FA5F45">
          <w:pPr>
            <w:pStyle w:val="D2445646C822468D9C125C7196633A25"/>
          </w:pPr>
          <w:r>
            <w:rPr>
              <w:rStyle w:val="placeholder1Char"/>
              <w:rFonts w:hint="eastAsia"/>
            </w:rPr>
            <w:t>____________</w:t>
          </w:r>
        </w:p>
      </w:docPartBody>
    </w:docPart>
    <w:docPart>
      <w:docPartPr>
        <w:name w:val="9800BE0E79EC4BA1B2815E39F627185A"/>
        <w:category>
          <w:name w:val="常规"/>
          <w:gallery w:val="placeholder"/>
        </w:category>
        <w:types>
          <w:type w:val="bbPlcHdr"/>
        </w:types>
        <w:behaviors>
          <w:behavior w:val="content"/>
        </w:behaviors>
        <w:guid w:val="{E7319E18-62FE-4198-897C-8A1A5450C647}"/>
      </w:docPartPr>
      <w:docPartBody>
        <w:p w:rsidR="0058516A" w:rsidRDefault="00FA5F45" w:rsidP="00FA5F45">
          <w:pPr>
            <w:pStyle w:val="9800BE0E79EC4BA1B2815E39F627185A"/>
          </w:pPr>
          <w:r>
            <w:rPr>
              <w:rStyle w:val="placeholder1Char"/>
              <w:rFonts w:hint="eastAsia"/>
            </w:rPr>
            <w:t>____________</w:t>
          </w:r>
        </w:p>
      </w:docPartBody>
    </w:docPart>
    <w:docPart>
      <w:docPartPr>
        <w:name w:val="0FE7AD11C6AC4B49A694FC506AA450A5"/>
        <w:category>
          <w:name w:val="常规"/>
          <w:gallery w:val="placeholder"/>
        </w:category>
        <w:types>
          <w:type w:val="bbPlcHdr"/>
        </w:types>
        <w:behaviors>
          <w:behavior w:val="content"/>
        </w:behaviors>
        <w:guid w:val="{4B9E4C2E-1662-42FF-BADE-B21BD13DC015}"/>
      </w:docPartPr>
      <w:docPartBody>
        <w:p w:rsidR="0058516A" w:rsidRDefault="00FA5F45" w:rsidP="00FA5F45">
          <w:pPr>
            <w:pStyle w:val="0FE7AD11C6AC4B49A694FC506AA450A5"/>
          </w:pPr>
          <w:r>
            <w:rPr>
              <w:rStyle w:val="placeholder1Char"/>
              <w:rFonts w:hint="eastAsia"/>
            </w:rPr>
            <w:t>____________</w:t>
          </w:r>
        </w:p>
      </w:docPartBody>
    </w:docPart>
    <w:docPart>
      <w:docPartPr>
        <w:name w:val="21EC929006594F0799EC4FFB6C78E997"/>
        <w:category>
          <w:name w:val="常规"/>
          <w:gallery w:val="placeholder"/>
        </w:category>
        <w:types>
          <w:type w:val="bbPlcHdr"/>
        </w:types>
        <w:behaviors>
          <w:behavior w:val="content"/>
        </w:behaviors>
        <w:guid w:val="{92A5DE27-BB74-4FE1-93CC-BA0134E897F7}"/>
      </w:docPartPr>
      <w:docPartBody>
        <w:p w:rsidR="0058516A" w:rsidRDefault="00FA5F45" w:rsidP="00FA5F45">
          <w:pPr>
            <w:pStyle w:val="21EC929006594F0799EC4FFB6C78E997"/>
          </w:pPr>
          <w:r>
            <w:rPr>
              <w:rStyle w:val="placeholder1Char"/>
              <w:rFonts w:hint="eastAsia"/>
            </w:rPr>
            <w:t>____________</w:t>
          </w:r>
        </w:p>
      </w:docPartBody>
    </w:docPart>
    <w:docPart>
      <w:docPartPr>
        <w:name w:val="39A4A00B37A64269AD9A52F20E3DEBE3"/>
        <w:category>
          <w:name w:val="常规"/>
          <w:gallery w:val="placeholder"/>
        </w:category>
        <w:types>
          <w:type w:val="bbPlcHdr"/>
        </w:types>
        <w:behaviors>
          <w:behavior w:val="content"/>
        </w:behaviors>
        <w:guid w:val="{1FF0D5B1-67EB-433D-9927-87B54F21A95C}"/>
      </w:docPartPr>
      <w:docPartBody>
        <w:p w:rsidR="0058516A" w:rsidRDefault="00FA5F45" w:rsidP="00FA5F45">
          <w:pPr>
            <w:pStyle w:val="39A4A00B37A64269AD9A52F20E3DEBE3"/>
          </w:pPr>
          <w:r>
            <w:rPr>
              <w:rStyle w:val="placeholder1Char"/>
              <w:rFonts w:hint="eastAsia"/>
            </w:rPr>
            <w:t>____________</w:t>
          </w:r>
        </w:p>
      </w:docPartBody>
    </w:docPart>
    <w:docPart>
      <w:docPartPr>
        <w:name w:val="D0530DFF2DB84175A0183E1719E8869C"/>
        <w:category>
          <w:name w:val="常规"/>
          <w:gallery w:val="placeholder"/>
        </w:category>
        <w:types>
          <w:type w:val="bbPlcHdr"/>
        </w:types>
        <w:behaviors>
          <w:behavior w:val="content"/>
        </w:behaviors>
        <w:guid w:val="{1EC540FD-1E23-401E-B76C-D63A8322FB95}"/>
      </w:docPartPr>
      <w:docPartBody>
        <w:p w:rsidR="0058516A" w:rsidRDefault="00FA5F45" w:rsidP="00FA5F45">
          <w:pPr>
            <w:pStyle w:val="D0530DFF2DB84175A0183E1719E8869C"/>
          </w:pPr>
          <w:r>
            <w:rPr>
              <w:rStyle w:val="placeholder1Char"/>
              <w:rFonts w:hint="eastAsia"/>
            </w:rPr>
            <w:t>____________</w:t>
          </w:r>
        </w:p>
      </w:docPartBody>
    </w:docPart>
    <w:docPart>
      <w:docPartPr>
        <w:name w:val="90EC4B4FCE33431CA4A5AF4224EDF590"/>
        <w:category>
          <w:name w:val="常规"/>
          <w:gallery w:val="placeholder"/>
        </w:category>
        <w:types>
          <w:type w:val="bbPlcHdr"/>
        </w:types>
        <w:behaviors>
          <w:behavior w:val="content"/>
        </w:behaviors>
        <w:guid w:val="{CF73FCF3-22EB-44E1-A7F6-893E3A22ADA4}"/>
      </w:docPartPr>
      <w:docPartBody>
        <w:p w:rsidR="0058516A" w:rsidRDefault="00FA5F45" w:rsidP="00FA5F45">
          <w:pPr>
            <w:pStyle w:val="90EC4B4FCE33431CA4A5AF4224EDF590"/>
          </w:pPr>
          <w:r>
            <w:rPr>
              <w:rStyle w:val="placeholder1Char"/>
              <w:rFonts w:hint="eastAsia"/>
            </w:rPr>
            <w:t>____________</w:t>
          </w:r>
        </w:p>
      </w:docPartBody>
    </w:docPart>
    <w:docPart>
      <w:docPartPr>
        <w:name w:val="7E43778C65284C49B03AF0C8B9BDF2C6"/>
        <w:category>
          <w:name w:val="常规"/>
          <w:gallery w:val="placeholder"/>
        </w:category>
        <w:types>
          <w:type w:val="bbPlcHdr"/>
        </w:types>
        <w:behaviors>
          <w:behavior w:val="content"/>
        </w:behaviors>
        <w:guid w:val="{9A8F4EE9-21D7-4E6D-A7F6-6518AE89BB62}"/>
      </w:docPartPr>
      <w:docPartBody>
        <w:p w:rsidR="0058516A" w:rsidRDefault="00FA5F45" w:rsidP="00FA5F45">
          <w:pPr>
            <w:pStyle w:val="7E43778C65284C49B03AF0C8B9BDF2C6"/>
          </w:pPr>
          <w:r>
            <w:rPr>
              <w:rStyle w:val="placeholder1Char"/>
              <w:rFonts w:hint="eastAsia"/>
            </w:rPr>
            <w:t>____________</w:t>
          </w:r>
        </w:p>
      </w:docPartBody>
    </w:docPart>
    <w:docPart>
      <w:docPartPr>
        <w:name w:val="2A4A59E538204BDF9054403BDA71F771"/>
        <w:category>
          <w:name w:val="常规"/>
          <w:gallery w:val="placeholder"/>
        </w:category>
        <w:types>
          <w:type w:val="bbPlcHdr"/>
        </w:types>
        <w:behaviors>
          <w:behavior w:val="content"/>
        </w:behaviors>
        <w:guid w:val="{C42544C2-86DA-4B31-BBBA-084D75028421}"/>
      </w:docPartPr>
      <w:docPartBody>
        <w:p w:rsidR="0058516A" w:rsidRDefault="00FA5F45" w:rsidP="00FA5F45">
          <w:pPr>
            <w:pStyle w:val="2A4A59E538204BDF9054403BDA71F771"/>
          </w:pPr>
          <w:r>
            <w:rPr>
              <w:rStyle w:val="placeholder1Char"/>
              <w:rFonts w:hint="eastAsia"/>
            </w:rPr>
            <w:t>____________</w:t>
          </w:r>
        </w:p>
      </w:docPartBody>
    </w:docPart>
    <w:docPart>
      <w:docPartPr>
        <w:name w:val="18438B348C1A41BE8295056591016AC6"/>
        <w:category>
          <w:name w:val="常规"/>
          <w:gallery w:val="placeholder"/>
        </w:category>
        <w:types>
          <w:type w:val="bbPlcHdr"/>
        </w:types>
        <w:behaviors>
          <w:behavior w:val="content"/>
        </w:behaviors>
        <w:guid w:val="{D8ABF256-D9E7-44D7-9AEB-0E1373D99904}"/>
      </w:docPartPr>
      <w:docPartBody>
        <w:p w:rsidR="0058516A" w:rsidRDefault="00FA5F45" w:rsidP="00FA5F45">
          <w:pPr>
            <w:pStyle w:val="18438B348C1A41BE8295056591016AC6"/>
          </w:pPr>
          <w:r>
            <w:rPr>
              <w:rStyle w:val="placeholder1Char"/>
              <w:rFonts w:hint="eastAsia"/>
            </w:rPr>
            <w:t>____________</w:t>
          </w:r>
        </w:p>
      </w:docPartBody>
    </w:docPart>
    <w:docPart>
      <w:docPartPr>
        <w:name w:val="04717211DD3C41A496B7A7161A01B492"/>
        <w:category>
          <w:name w:val="常规"/>
          <w:gallery w:val="placeholder"/>
        </w:category>
        <w:types>
          <w:type w:val="bbPlcHdr"/>
        </w:types>
        <w:behaviors>
          <w:behavior w:val="content"/>
        </w:behaviors>
        <w:guid w:val="{49A63C32-369D-45B8-A6E1-353C96C1B1FC}"/>
      </w:docPartPr>
      <w:docPartBody>
        <w:p w:rsidR="0058516A" w:rsidRDefault="00FA5F45" w:rsidP="00FA5F45">
          <w:pPr>
            <w:pStyle w:val="04717211DD3C41A496B7A7161A01B492"/>
          </w:pPr>
          <w:r>
            <w:rPr>
              <w:rStyle w:val="placeholder1Char"/>
              <w:rFonts w:hint="eastAsia"/>
            </w:rPr>
            <w:t>____________</w:t>
          </w:r>
        </w:p>
      </w:docPartBody>
    </w:docPart>
    <w:docPart>
      <w:docPartPr>
        <w:name w:val="8FB357BED7294E9FA5084ED271F458EC"/>
        <w:category>
          <w:name w:val="常规"/>
          <w:gallery w:val="placeholder"/>
        </w:category>
        <w:types>
          <w:type w:val="bbPlcHdr"/>
        </w:types>
        <w:behaviors>
          <w:behavior w:val="content"/>
        </w:behaviors>
        <w:guid w:val="{97C1765E-D8D9-41BB-BE03-F5A605973C7D}"/>
      </w:docPartPr>
      <w:docPartBody>
        <w:p w:rsidR="0058516A" w:rsidRDefault="00FA5F45" w:rsidP="00FA5F45">
          <w:pPr>
            <w:pStyle w:val="8FB357BED7294E9FA5084ED271F458EC"/>
          </w:pPr>
          <w:r>
            <w:rPr>
              <w:rStyle w:val="placeholder1Char"/>
              <w:rFonts w:hint="eastAsia"/>
            </w:rPr>
            <w:t>____________</w:t>
          </w:r>
        </w:p>
      </w:docPartBody>
    </w:docPart>
    <w:docPart>
      <w:docPartPr>
        <w:name w:val="5C8253751CB34599A8BAEAEABD0CF9F8"/>
        <w:category>
          <w:name w:val="常规"/>
          <w:gallery w:val="placeholder"/>
        </w:category>
        <w:types>
          <w:type w:val="bbPlcHdr"/>
        </w:types>
        <w:behaviors>
          <w:behavior w:val="content"/>
        </w:behaviors>
        <w:guid w:val="{307CB4ED-F9FD-4D52-AEE3-DB13C044D239}"/>
      </w:docPartPr>
      <w:docPartBody>
        <w:p w:rsidR="0058516A" w:rsidRDefault="00FA5F45" w:rsidP="00FA5F45">
          <w:pPr>
            <w:pStyle w:val="5C8253751CB34599A8BAEAEABD0CF9F8"/>
          </w:pPr>
          <w:r>
            <w:rPr>
              <w:rStyle w:val="placeholder1Char"/>
              <w:rFonts w:hint="eastAsia"/>
            </w:rPr>
            <w:t>____________</w:t>
          </w:r>
        </w:p>
      </w:docPartBody>
    </w:docPart>
    <w:docPart>
      <w:docPartPr>
        <w:name w:val="5B6DF2CDB516424E88FE15019E3424A5"/>
        <w:category>
          <w:name w:val="常规"/>
          <w:gallery w:val="placeholder"/>
        </w:category>
        <w:types>
          <w:type w:val="bbPlcHdr"/>
        </w:types>
        <w:behaviors>
          <w:behavior w:val="content"/>
        </w:behaviors>
        <w:guid w:val="{11A8AA8C-E2ED-4B4B-89BC-97D9229C086B}"/>
      </w:docPartPr>
      <w:docPartBody>
        <w:p w:rsidR="0058516A" w:rsidRDefault="00FA5F45" w:rsidP="00FA5F45">
          <w:pPr>
            <w:pStyle w:val="5B6DF2CDB516424E88FE15019E3424A5"/>
          </w:pPr>
          <w:r>
            <w:rPr>
              <w:rStyle w:val="placeholder1Char"/>
              <w:rFonts w:hint="eastAsia"/>
            </w:rPr>
            <w:t>____________</w:t>
          </w:r>
        </w:p>
      </w:docPartBody>
    </w:docPart>
    <w:docPart>
      <w:docPartPr>
        <w:name w:val="3F2B7F7EDD034EDB978850F36773D74E"/>
        <w:category>
          <w:name w:val="常规"/>
          <w:gallery w:val="placeholder"/>
        </w:category>
        <w:types>
          <w:type w:val="bbPlcHdr"/>
        </w:types>
        <w:behaviors>
          <w:behavior w:val="content"/>
        </w:behaviors>
        <w:guid w:val="{96FB4B55-3C07-4B92-9D11-527CDD75FE55}"/>
      </w:docPartPr>
      <w:docPartBody>
        <w:p w:rsidR="0058516A" w:rsidRDefault="00FA5F45" w:rsidP="00FA5F45">
          <w:pPr>
            <w:pStyle w:val="3F2B7F7EDD034EDB978850F36773D74E"/>
          </w:pPr>
          <w:r>
            <w:rPr>
              <w:rStyle w:val="placeholder1Char"/>
              <w:rFonts w:hint="eastAsia"/>
            </w:rPr>
            <w:t>____________</w:t>
          </w:r>
        </w:p>
      </w:docPartBody>
    </w:docPart>
    <w:docPart>
      <w:docPartPr>
        <w:name w:val="45353E109F01463C92C9BA2FF2E417D4"/>
        <w:category>
          <w:name w:val="常规"/>
          <w:gallery w:val="placeholder"/>
        </w:category>
        <w:types>
          <w:type w:val="bbPlcHdr"/>
        </w:types>
        <w:behaviors>
          <w:behavior w:val="content"/>
        </w:behaviors>
        <w:guid w:val="{878E3DF8-1870-41D0-87B4-B94A3C25361B}"/>
      </w:docPartPr>
      <w:docPartBody>
        <w:p w:rsidR="0058516A" w:rsidRDefault="00FA5F45" w:rsidP="00FA5F45">
          <w:pPr>
            <w:pStyle w:val="45353E109F01463C92C9BA2FF2E417D4"/>
          </w:pPr>
          <w:r>
            <w:rPr>
              <w:rStyle w:val="placeholder1Char"/>
              <w:rFonts w:hint="eastAsia"/>
            </w:rPr>
            <w:t>____________</w:t>
          </w:r>
        </w:p>
      </w:docPartBody>
    </w:docPart>
    <w:docPart>
      <w:docPartPr>
        <w:name w:val="FFBE166B63E34EBBB5AC73A8C67E831E"/>
        <w:category>
          <w:name w:val="常规"/>
          <w:gallery w:val="placeholder"/>
        </w:category>
        <w:types>
          <w:type w:val="bbPlcHdr"/>
        </w:types>
        <w:behaviors>
          <w:behavior w:val="content"/>
        </w:behaviors>
        <w:guid w:val="{D74A8997-556A-4C49-B7B8-735E0F5C3F7C}"/>
      </w:docPartPr>
      <w:docPartBody>
        <w:p w:rsidR="0058516A" w:rsidRDefault="00FA5F45" w:rsidP="00FA5F45">
          <w:pPr>
            <w:pStyle w:val="FFBE166B63E34EBBB5AC73A8C67E831E"/>
          </w:pPr>
          <w:r>
            <w:rPr>
              <w:rStyle w:val="placeholder1Char"/>
              <w:rFonts w:hint="eastAsia"/>
            </w:rPr>
            <w:t>____________</w:t>
          </w:r>
        </w:p>
      </w:docPartBody>
    </w:docPart>
    <w:docPart>
      <w:docPartPr>
        <w:name w:val="FE888CBA4F9E4E90AEA55FD90ED0E43E"/>
        <w:category>
          <w:name w:val="常规"/>
          <w:gallery w:val="placeholder"/>
        </w:category>
        <w:types>
          <w:type w:val="bbPlcHdr"/>
        </w:types>
        <w:behaviors>
          <w:behavior w:val="content"/>
        </w:behaviors>
        <w:guid w:val="{09CC2D8C-6BE6-4597-8F05-C76B123E7FBF}"/>
      </w:docPartPr>
      <w:docPartBody>
        <w:p w:rsidR="0058516A" w:rsidRDefault="00FA5F45" w:rsidP="00FA5F45">
          <w:pPr>
            <w:pStyle w:val="FE888CBA4F9E4E90AEA55FD90ED0E43E"/>
          </w:pPr>
          <w:r>
            <w:rPr>
              <w:rStyle w:val="placeholder1Char"/>
              <w:rFonts w:hint="eastAsia"/>
            </w:rPr>
            <w:t>____________</w:t>
          </w:r>
        </w:p>
      </w:docPartBody>
    </w:docPart>
    <w:docPart>
      <w:docPartPr>
        <w:name w:val="36AB36BF0474415D8D3EB423132CB0E5"/>
        <w:category>
          <w:name w:val="常规"/>
          <w:gallery w:val="placeholder"/>
        </w:category>
        <w:types>
          <w:type w:val="bbPlcHdr"/>
        </w:types>
        <w:behaviors>
          <w:behavior w:val="content"/>
        </w:behaviors>
        <w:guid w:val="{2D6ABAB7-DB43-4886-8275-34341535C450}"/>
      </w:docPartPr>
      <w:docPartBody>
        <w:p w:rsidR="0058516A" w:rsidRDefault="00FA5F45" w:rsidP="00FA5F45">
          <w:pPr>
            <w:pStyle w:val="36AB36BF0474415D8D3EB423132CB0E5"/>
          </w:pPr>
          <w:r>
            <w:rPr>
              <w:rStyle w:val="placeholder1Char"/>
              <w:rFonts w:hint="eastAsia"/>
            </w:rPr>
            <w:t>____________</w:t>
          </w:r>
        </w:p>
      </w:docPartBody>
    </w:docPart>
    <w:docPart>
      <w:docPartPr>
        <w:name w:val="922F8F658B3243B8A1DB5A6E6DB37B44"/>
        <w:category>
          <w:name w:val="常规"/>
          <w:gallery w:val="placeholder"/>
        </w:category>
        <w:types>
          <w:type w:val="bbPlcHdr"/>
        </w:types>
        <w:behaviors>
          <w:behavior w:val="content"/>
        </w:behaviors>
        <w:guid w:val="{7C877A62-101C-406B-8AD9-5655588F815E}"/>
      </w:docPartPr>
      <w:docPartBody>
        <w:p w:rsidR="0058516A" w:rsidRDefault="00FA5F45" w:rsidP="00FA5F45">
          <w:pPr>
            <w:pStyle w:val="922F8F658B3243B8A1DB5A6E6DB37B44"/>
          </w:pPr>
          <w:r>
            <w:rPr>
              <w:rStyle w:val="placeholder1Char"/>
              <w:rFonts w:hint="eastAsia"/>
            </w:rPr>
            <w:t>____________</w:t>
          </w:r>
        </w:p>
      </w:docPartBody>
    </w:docPart>
    <w:docPart>
      <w:docPartPr>
        <w:name w:val="25D9A5ABD7354174AB33913AEE7D54B9"/>
        <w:category>
          <w:name w:val="常规"/>
          <w:gallery w:val="placeholder"/>
        </w:category>
        <w:types>
          <w:type w:val="bbPlcHdr"/>
        </w:types>
        <w:behaviors>
          <w:behavior w:val="content"/>
        </w:behaviors>
        <w:guid w:val="{F21C42C5-FD12-458E-9FFD-120B0D46930D}"/>
      </w:docPartPr>
      <w:docPartBody>
        <w:p w:rsidR="0058516A" w:rsidRDefault="00FA5F45" w:rsidP="00FA5F45">
          <w:pPr>
            <w:pStyle w:val="25D9A5ABD7354174AB33913AEE7D54B9"/>
          </w:pPr>
          <w:r>
            <w:rPr>
              <w:rStyle w:val="placeholder1Char"/>
              <w:rFonts w:hint="eastAsia"/>
            </w:rPr>
            <w:t>____________</w:t>
          </w:r>
        </w:p>
      </w:docPartBody>
    </w:docPart>
    <w:docPart>
      <w:docPartPr>
        <w:name w:val="7DAD52619F2441788DC14431FFB78B16"/>
        <w:category>
          <w:name w:val="常规"/>
          <w:gallery w:val="placeholder"/>
        </w:category>
        <w:types>
          <w:type w:val="bbPlcHdr"/>
        </w:types>
        <w:behaviors>
          <w:behavior w:val="content"/>
        </w:behaviors>
        <w:guid w:val="{07F8AFC1-FE76-400E-AA8E-3563FA257174}"/>
      </w:docPartPr>
      <w:docPartBody>
        <w:p w:rsidR="0058516A" w:rsidRDefault="00FA5F45" w:rsidP="00FA5F45">
          <w:pPr>
            <w:pStyle w:val="7DAD52619F2441788DC14431FFB78B16"/>
          </w:pPr>
          <w:r>
            <w:rPr>
              <w:rStyle w:val="placeholder1Char"/>
              <w:rFonts w:hint="eastAsia"/>
            </w:rPr>
            <w:t>____________</w:t>
          </w:r>
        </w:p>
      </w:docPartBody>
    </w:docPart>
    <w:docPart>
      <w:docPartPr>
        <w:name w:val="4FB73C41748E490198A84B20D3298582"/>
        <w:category>
          <w:name w:val="常规"/>
          <w:gallery w:val="placeholder"/>
        </w:category>
        <w:types>
          <w:type w:val="bbPlcHdr"/>
        </w:types>
        <w:behaviors>
          <w:behavior w:val="content"/>
        </w:behaviors>
        <w:guid w:val="{D9233593-16A2-4A89-925A-4433919BC213}"/>
      </w:docPartPr>
      <w:docPartBody>
        <w:p w:rsidR="0058516A" w:rsidRDefault="00FA5F45" w:rsidP="00FA5F45">
          <w:pPr>
            <w:pStyle w:val="4FB73C41748E490198A84B20D3298582"/>
          </w:pPr>
          <w:r>
            <w:rPr>
              <w:rStyle w:val="placeholder1Char"/>
              <w:rFonts w:hint="eastAsia"/>
            </w:rPr>
            <w:t>____________</w:t>
          </w:r>
        </w:p>
      </w:docPartBody>
    </w:docPart>
    <w:docPart>
      <w:docPartPr>
        <w:name w:val="F50A9C0E127C409F8B11774B162D67A6"/>
        <w:category>
          <w:name w:val="常规"/>
          <w:gallery w:val="placeholder"/>
        </w:category>
        <w:types>
          <w:type w:val="bbPlcHdr"/>
        </w:types>
        <w:behaviors>
          <w:behavior w:val="content"/>
        </w:behaviors>
        <w:guid w:val="{E1BFF2E7-371C-4A75-B626-5D64688B4FB6}"/>
      </w:docPartPr>
      <w:docPartBody>
        <w:p w:rsidR="0058516A" w:rsidRDefault="00FA5F45" w:rsidP="00FA5F45">
          <w:pPr>
            <w:pStyle w:val="F50A9C0E127C409F8B11774B162D67A6"/>
          </w:pPr>
          <w:r>
            <w:rPr>
              <w:rStyle w:val="placeholder1Char"/>
              <w:rFonts w:hint="eastAsia"/>
            </w:rPr>
            <w:t>____________</w:t>
          </w:r>
        </w:p>
      </w:docPartBody>
    </w:docPart>
    <w:docPart>
      <w:docPartPr>
        <w:name w:val="9ABFB66BFFD84783912E80AC18BFE29C"/>
        <w:category>
          <w:name w:val="常规"/>
          <w:gallery w:val="placeholder"/>
        </w:category>
        <w:types>
          <w:type w:val="bbPlcHdr"/>
        </w:types>
        <w:behaviors>
          <w:behavior w:val="content"/>
        </w:behaviors>
        <w:guid w:val="{7E348DF6-1D48-4B54-AE61-E20E04F088C4}"/>
      </w:docPartPr>
      <w:docPartBody>
        <w:p w:rsidR="0058516A" w:rsidRDefault="00FA5F45" w:rsidP="00FA5F45">
          <w:pPr>
            <w:pStyle w:val="9ABFB66BFFD84783912E80AC18BFE29C"/>
          </w:pPr>
          <w:r>
            <w:rPr>
              <w:rStyle w:val="placeholder1Char"/>
              <w:rFonts w:hint="eastAsia"/>
            </w:rPr>
            <w:t>____________</w:t>
          </w:r>
        </w:p>
      </w:docPartBody>
    </w:docPart>
    <w:docPart>
      <w:docPartPr>
        <w:name w:val="0BB3968C8C124DB69E9C9C32A224566E"/>
        <w:category>
          <w:name w:val="常规"/>
          <w:gallery w:val="placeholder"/>
        </w:category>
        <w:types>
          <w:type w:val="bbPlcHdr"/>
        </w:types>
        <w:behaviors>
          <w:behavior w:val="content"/>
        </w:behaviors>
        <w:guid w:val="{0BD03F57-DB0B-4C3C-A68A-8CAEE756230E}"/>
      </w:docPartPr>
      <w:docPartBody>
        <w:p w:rsidR="0058516A" w:rsidRDefault="00FA5F45" w:rsidP="00FA5F45">
          <w:pPr>
            <w:pStyle w:val="0BB3968C8C124DB69E9C9C32A224566E"/>
          </w:pPr>
          <w:r>
            <w:rPr>
              <w:rStyle w:val="placeholder1Char"/>
              <w:rFonts w:hint="eastAsia"/>
            </w:rPr>
            <w:t>____________</w:t>
          </w:r>
        </w:p>
      </w:docPartBody>
    </w:docPart>
    <w:docPart>
      <w:docPartPr>
        <w:name w:val="D904F44B22474FD49650B54E02A8D192"/>
        <w:category>
          <w:name w:val="常规"/>
          <w:gallery w:val="placeholder"/>
        </w:category>
        <w:types>
          <w:type w:val="bbPlcHdr"/>
        </w:types>
        <w:behaviors>
          <w:behavior w:val="content"/>
        </w:behaviors>
        <w:guid w:val="{94F62814-1768-4509-A3CE-7E37EC0C6782}"/>
      </w:docPartPr>
      <w:docPartBody>
        <w:p w:rsidR="0058516A" w:rsidRDefault="00FA5F45" w:rsidP="00FA5F45">
          <w:pPr>
            <w:pStyle w:val="D904F44B22474FD49650B54E02A8D192"/>
          </w:pPr>
          <w:r>
            <w:rPr>
              <w:rStyle w:val="placeholder1Char"/>
              <w:rFonts w:hint="eastAsia"/>
            </w:rPr>
            <w:t>____________</w:t>
          </w:r>
        </w:p>
      </w:docPartBody>
    </w:docPart>
    <w:docPart>
      <w:docPartPr>
        <w:name w:val="E0DEE6E74BDA4466AE0646709B7E4A54"/>
        <w:category>
          <w:name w:val="常规"/>
          <w:gallery w:val="placeholder"/>
        </w:category>
        <w:types>
          <w:type w:val="bbPlcHdr"/>
        </w:types>
        <w:behaviors>
          <w:behavior w:val="content"/>
        </w:behaviors>
        <w:guid w:val="{9E2835C8-3BC9-4F3B-B320-C44EF91F5E47}"/>
      </w:docPartPr>
      <w:docPartBody>
        <w:p w:rsidR="0058516A" w:rsidRDefault="00FA5F45" w:rsidP="00FA5F45">
          <w:pPr>
            <w:pStyle w:val="E0DEE6E74BDA4466AE0646709B7E4A54"/>
          </w:pPr>
          <w:r>
            <w:rPr>
              <w:rStyle w:val="placeholder1Char"/>
              <w:rFonts w:hint="eastAsia"/>
            </w:rPr>
            <w:t>____________</w:t>
          </w:r>
        </w:p>
      </w:docPartBody>
    </w:docPart>
    <w:docPart>
      <w:docPartPr>
        <w:name w:val="8E1DF244DFCB4F73AB651B4D789F6FF7"/>
        <w:category>
          <w:name w:val="常规"/>
          <w:gallery w:val="placeholder"/>
        </w:category>
        <w:types>
          <w:type w:val="bbPlcHdr"/>
        </w:types>
        <w:behaviors>
          <w:behavior w:val="content"/>
        </w:behaviors>
        <w:guid w:val="{A45D7AE9-EA7B-4431-983D-A952735E82D2}"/>
      </w:docPartPr>
      <w:docPartBody>
        <w:p w:rsidR="0058516A" w:rsidRDefault="00FA5F45" w:rsidP="00FA5F45">
          <w:pPr>
            <w:pStyle w:val="8E1DF244DFCB4F73AB651B4D789F6FF7"/>
          </w:pPr>
          <w:r>
            <w:rPr>
              <w:rStyle w:val="placeholder1Char"/>
              <w:rFonts w:hint="eastAsia"/>
            </w:rPr>
            <w:t>____________</w:t>
          </w:r>
        </w:p>
      </w:docPartBody>
    </w:docPart>
    <w:docPart>
      <w:docPartPr>
        <w:name w:val="2F266D3185334FA4BD8C109B9E8AE473"/>
        <w:category>
          <w:name w:val="常规"/>
          <w:gallery w:val="placeholder"/>
        </w:category>
        <w:types>
          <w:type w:val="bbPlcHdr"/>
        </w:types>
        <w:behaviors>
          <w:behavior w:val="content"/>
        </w:behaviors>
        <w:guid w:val="{85383DE1-9CC0-4E86-B5C6-1520E4B5141D}"/>
      </w:docPartPr>
      <w:docPartBody>
        <w:p w:rsidR="0058516A" w:rsidRDefault="00FA5F45" w:rsidP="00FA5F45">
          <w:pPr>
            <w:pStyle w:val="2F266D3185334FA4BD8C109B9E8AE473"/>
          </w:pPr>
          <w:r>
            <w:rPr>
              <w:rStyle w:val="placeholder1Char"/>
              <w:rFonts w:hint="eastAsia"/>
            </w:rPr>
            <w:t>____________</w:t>
          </w:r>
        </w:p>
      </w:docPartBody>
    </w:docPart>
    <w:docPart>
      <w:docPartPr>
        <w:name w:val="C0B4B3018B134FB2A6CBDA28D91B506B"/>
        <w:category>
          <w:name w:val="常规"/>
          <w:gallery w:val="placeholder"/>
        </w:category>
        <w:types>
          <w:type w:val="bbPlcHdr"/>
        </w:types>
        <w:behaviors>
          <w:behavior w:val="content"/>
        </w:behaviors>
        <w:guid w:val="{25182C49-20EC-4D52-89DC-0EF1D6BD223C}"/>
      </w:docPartPr>
      <w:docPartBody>
        <w:p w:rsidR="0058516A" w:rsidRDefault="00FA5F45" w:rsidP="00FA5F45">
          <w:pPr>
            <w:pStyle w:val="C0B4B3018B134FB2A6CBDA28D91B506B"/>
          </w:pPr>
          <w:r>
            <w:rPr>
              <w:rStyle w:val="placeholder1Char"/>
              <w:rFonts w:hint="eastAsia"/>
            </w:rPr>
            <w:t>____________</w:t>
          </w:r>
        </w:p>
      </w:docPartBody>
    </w:docPart>
    <w:docPart>
      <w:docPartPr>
        <w:name w:val="59B48C3689DB48FBAA422CF8F7887C67"/>
        <w:category>
          <w:name w:val="常规"/>
          <w:gallery w:val="placeholder"/>
        </w:category>
        <w:types>
          <w:type w:val="bbPlcHdr"/>
        </w:types>
        <w:behaviors>
          <w:behavior w:val="content"/>
        </w:behaviors>
        <w:guid w:val="{B7C055BD-C3CF-4150-BC49-262B44818D32}"/>
      </w:docPartPr>
      <w:docPartBody>
        <w:p w:rsidR="0058516A" w:rsidRDefault="00FA5F45" w:rsidP="00FA5F45">
          <w:pPr>
            <w:pStyle w:val="59B48C3689DB48FBAA422CF8F7887C67"/>
          </w:pPr>
          <w:r>
            <w:rPr>
              <w:rStyle w:val="placeholder1Char"/>
              <w:rFonts w:hint="eastAsia"/>
            </w:rPr>
            <w:t>____________</w:t>
          </w:r>
        </w:p>
      </w:docPartBody>
    </w:docPart>
    <w:docPart>
      <w:docPartPr>
        <w:name w:val="EBBB0454DB4B49C6A939902D0C0CA405"/>
        <w:category>
          <w:name w:val="常规"/>
          <w:gallery w:val="placeholder"/>
        </w:category>
        <w:types>
          <w:type w:val="bbPlcHdr"/>
        </w:types>
        <w:behaviors>
          <w:behavior w:val="content"/>
        </w:behaviors>
        <w:guid w:val="{2EEFF3D7-015B-4506-A750-1431BA1BB838}"/>
      </w:docPartPr>
      <w:docPartBody>
        <w:p w:rsidR="0058516A" w:rsidRDefault="00FA5F45" w:rsidP="00FA5F45">
          <w:pPr>
            <w:pStyle w:val="EBBB0454DB4B49C6A939902D0C0CA405"/>
          </w:pPr>
          <w:r>
            <w:rPr>
              <w:rStyle w:val="placeholder1Char"/>
              <w:rFonts w:hint="eastAsia"/>
            </w:rPr>
            <w:t>____________</w:t>
          </w:r>
        </w:p>
      </w:docPartBody>
    </w:docPart>
    <w:docPart>
      <w:docPartPr>
        <w:name w:val="7D5E4CC29156480BA1F42742C1B0A65E"/>
        <w:category>
          <w:name w:val="常规"/>
          <w:gallery w:val="placeholder"/>
        </w:category>
        <w:types>
          <w:type w:val="bbPlcHdr"/>
        </w:types>
        <w:behaviors>
          <w:behavior w:val="content"/>
        </w:behaviors>
        <w:guid w:val="{D4A207B7-C6BA-4696-B70C-45626F4660CD}"/>
      </w:docPartPr>
      <w:docPartBody>
        <w:p w:rsidR="0058516A" w:rsidRDefault="00FA5F45" w:rsidP="00FA5F45">
          <w:pPr>
            <w:pStyle w:val="7D5E4CC29156480BA1F42742C1B0A65E"/>
          </w:pPr>
          <w:r>
            <w:rPr>
              <w:rStyle w:val="placeholder1Char"/>
              <w:rFonts w:hint="eastAsia"/>
            </w:rPr>
            <w:t>____________</w:t>
          </w:r>
        </w:p>
      </w:docPartBody>
    </w:docPart>
    <w:docPart>
      <w:docPartPr>
        <w:name w:val="B297B493E6EC4CAA87FDE6B0D7A081AC"/>
        <w:category>
          <w:name w:val="常规"/>
          <w:gallery w:val="placeholder"/>
        </w:category>
        <w:types>
          <w:type w:val="bbPlcHdr"/>
        </w:types>
        <w:behaviors>
          <w:behavior w:val="content"/>
        </w:behaviors>
        <w:guid w:val="{AACCDC86-DEF8-43FC-ABE6-5B7785807A5E}"/>
      </w:docPartPr>
      <w:docPartBody>
        <w:p w:rsidR="0058516A" w:rsidRDefault="00FA5F45" w:rsidP="00FA5F45">
          <w:pPr>
            <w:pStyle w:val="B297B493E6EC4CAA87FDE6B0D7A081AC"/>
          </w:pPr>
          <w:r>
            <w:rPr>
              <w:rStyle w:val="placeholder1Char"/>
              <w:rFonts w:hint="eastAsia"/>
            </w:rPr>
            <w:t>____________</w:t>
          </w:r>
        </w:p>
      </w:docPartBody>
    </w:docPart>
    <w:docPart>
      <w:docPartPr>
        <w:name w:val="8D31C00D4C924F4497D27AE200AE5F31"/>
        <w:category>
          <w:name w:val="常规"/>
          <w:gallery w:val="placeholder"/>
        </w:category>
        <w:types>
          <w:type w:val="bbPlcHdr"/>
        </w:types>
        <w:behaviors>
          <w:behavior w:val="content"/>
        </w:behaviors>
        <w:guid w:val="{A4083FC5-2920-46A3-B63B-DEDE635B749C}"/>
      </w:docPartPr>
      <w:docPartBody>
        <w:p w:rsidR="0058516A" w:rsidRDefault="00FA5F45" w:rsidP="00FA5F45">
          <w:pPr>
            <w:pStyle w:val="8D31C00D4C924F4497D27AE200AE5F31"/>
          </w:pPr>
          <w:r>
            <w:rPr>
              <w:rStyle w:val="placeholder1Char"/>
              <w:rFonts w:hint="eastAsia"/>
            </w:rPr>
            <w:t>____________</w:t>
          </w:r>
        </w:p>
      </w:docPartBody>
    </w:docPart>
    <w:docPart>
      <w:docPartPr>
        <w:name w:val="07C8A737154444C1A5B9C0FCECC0EA5C"/>
        <w:category>
          <w:name w:val="常规"/>
          <w:gallery w:val="placeholder"/>
        </w:category>
        <w:types>
          <w:type w:val="bbPlcHdr"/>
        </w:types>
        <w:behaviors>
          <w:behavior w:val="content"/>
        </w:behaviors>
        <w:guid w:val="{AAFB6F61-6B9F-4AA6-AE86-5D3F06B3D574}"/>
      </w:docPartPr>
      <w:docPartBody>
        <w:p w:rsidR="0058516A" w:rsidRDefault="00FA5F45" w:rsidP="00FA5F45">
          <w:pPr>
            <w:pStyle w:val="07C8A737154444C1A5B9C0FCECC0EA5C"/>
          </w:pPr>
          <w:r>
            <w:rPr>
              <w:rStyle w:val="placeholder1Char"/>
              <w:rFonts w:hint="eastAsia"/>
            </w:rPr>
            <w:t>____________</w:t>
          </w:r>
        </w:p>
      </w:docPartBody>
    </w:docPart>
    <w:docPart>
      <w:docPartPr>
        <w:name w:val="AD50585BD021450DA8353DD5BF8DAE13"/>
        <w:category>
          <w:name w:val="常规"/>
          <w:gallery w:val="placeholder"/>
        </w:category>
        <w:types>
          <w:type w:val="bbPlcHdr"/>
        </w:types>
        <w:behaviors>
          <w:behavior w:val="content"/>
        </w:behaviors>
        <w:guid w:val="{261EF3EC-0EFD-4749-B4AC-391B7466D29A}"/>
      </w:docPartPr>
      <w:docPartBody>
        <w:p w:rsidR="0058516A" w:rsidRDefault="00FA5F45" w:rsidP="00FA5F45">
          <w:pPr>
            <w:pStyle w:val="AD50585BD021450DA8353DD5BF8DAE13"/>
          </w:pPr>
          <w:r>
            <w:rPr>
              <w:rStyle w:val="placeholder1Char"/>
              <w:rFonts w:hint="eastAsia"/>
            </w:rPr>
            <w:t>____________</w:t>
          </w:r>
        </w:p>
      </w:docPartBody>
    </w:docPart>
    <w:docPart>
      <w:docPartPr>
        <w:name w:val="E9AB3D03A6EC4DE48A0B251BBCC33904"/>
        <w:category>
          <w:name w:val="常规"/>
          <w:gallery w:val="placeholder"/>
        </w:category>
        <w:types>
          <w:type w:val="bbPlcHdr"/>
        </w:types>
        <w:behaviors>
          <w:behavior w:val="content"/>
        </w:behaviors>
        <w:guid w:val="{AFB5E64C-9B3D-40D4-A194-B6278B804010}"/>
      </w:docPartPr>
      <w:docPartBody>
        <w:p w:rsidR="0058516A" w:rsidRDefault="00FA5F45" w:rsidP="00FA5F45">
          <w:pPr>
            <w:pStyle w:val="E9AB3D03A6EC4DE48A0B251BBCC33904"/>
          </w:pPr>
          <w:r>
            <w:rPr>
              <w:rStyle w:val="placeholder1Char"/>
              <w:rFonts w:hint="eastAsia"/>
            </w:rPr>
            <w:t>____________</w:t>
          </w:r>
        </w:p>
      </w:docPartBody>
    </w:docPart>
    <w:docPart>
      <w:docPartPr>
        <w:name w:val="87908E4686634676AC397F741A46101E"/>
        <w:category>
          <w:name w:val="常规"/>
          <w:gallery w:val="placeholder"/>
        </w:category>
        <w:types>
          <w:type w:val="bbPlcHdr"/>
        </w:types>
        <w:behaviors>
          <w:behavior w:val="content"/>
        </w:behaviors>
        <w:guid w:val="{8B4D8C88-18E2-47F1-A8F8-726CE079B88B}"/>
      </w:docPartPr>
      <w:docPartBody>
        <w:p w:rsidR="0058516A" w:rsidRDefault="00FA5F45" w:rsidP="00FA5F45">
          <w:pPr>
            <w:pStyle w:val="87908E4686634676AC397F741A46101E"/>
          </w:pPr>
          <w:r>
            <w:rPr>
              <w:rStyle w:val="placeholder1Char"/>
              <w:rFonts w:hint="eastAsia"/>
            </w:rPr>
            <w:t>____________</w:t>
          </w:r>
        </w:p>
      </w:docPartBody>
    </w:docPart>
    <w:docPart>
      <w:docPartPr>
        <w:name w:val="092698FA76A247278DF201E1872AE675"/>
        <w:category>
          <w:name w:val="常规"/>
          <w:gallery w:val="placeholder"/>
        </w:category>
        <w:types>
          <w:type w:val="bbPlcHdr"/>
        </w:types>
        <w:behaviors>
          <w:behavior w:val="content"/>
        </w:behaviors>
        <w:guid w:val="{50937BAE-1D24-47D2-8BF4-BF4DC9E60BAE}"/>
      </w:docPartPr>
      <w:docPartBody>
        <w:p w:rsidR="0058516A" w:rsidRDefault="00FA5F45" w:rsidP="00FA5F45">
          <w:pPr>
            <w:pStyle w:val="092698FA76A247278DF201E1872AE675"/>
          </w:pPr>
          <w:r>
            <w:rPr>
              <w:rStyle w:val="placeholder1Char"/>
              <w:rFonts w:hint="eastAsia"/>
            </w:rPr>
            <w:t>____________</w:t>
          </w:r>
        </w:p>
      </w:docPartBody>
    </w:docPart>
    <w:docPart>
      <w:docPartPr>
        <w:name w:val="59480BD98A8F46D589B91D87059DDF02"/>
        <w:category>
          <w:name w:val="常规"/>
          <w:gallery w:val="placeholder"/>
        </w:category>
        <w:types>
          <w:type w:val="bbPlcHdr"/>
        </w:types>
        <w:behaviors>
          <w:behavior w:val="content"/>
        </w:behaviors>
        <w:guid w:val="{75799727-02BF-4B57-B219-E570287E6D2A}"/>
      </w:docPartPr>
      <w:docPartBody>
        <w:p w:rsidR="0058516A" w:rsidRDefault="00FA5F45" w:rsidP="00FA5F45">
          <w:pPr>
            <w:pStyle w:val="59480BD98A8F46D589B91D87059DDF02"/>
          </w:pPr>
          <w:r>
            <w:rPr>
              <w:rStyle w:val="placeholder1Char"/>
              <w:rFonts w:hint="eastAsia"/>
            </w:rPr>
            <w:t>____________</w:t>
          </w:r>
        </w:p>
      </w:docPartBody>
    </w:docPart>
    <w:docPart>
      <w:docPartPr>
        <w:name w:val="B39D24FC42AC456EB46135E46ABFC7E2"/>
        <w:category>
          <w:name w:val="常规"/>
          <w:gallery w:val="placeholder"/>
        </w:category>
        <w:types>
          <w:type w:val="bbPlcHdr"/>
        </w:types>
        <w:behaviors>
          <w:behavior w:val="content"/>
        </w:behaviors>
        <w:guid w:val="{D9FDA814-5CE8-42B9-A102-47BAE74D4EF5}"/>
      </w:docPartPr>
      <w:docPartBody>
        <w:p w:rsidR="0058516A" w:rsidRDefault="00FA5F45" w:rsidP="00FA5F45">
          <w:pPr>
            <w:pStyle w:val="B39D24FC42AC456EB46135E46ABFC7E2"/>
          </w:pPr>
          <w:r>
            <w:rPr>
              <w:rStyle w:val="placeholder1Char"/>
              <w:rFonts w:hint="eastAsia"/>
            </w:rPr>
            <w:t>____________</w:t>
          </w:r>
        </w:p>
      </w:docPartBody>
    </w:docPart>
    <w:docPart>
      <w:docPartPr>
        <w:name w:val="ADC0619A68704E8C965FA3453ACF0F81"/>
        <w:category>
          <w:name w:val="常规"/>
          <w:gallery w:val="placeholder"/>
        </w:category>
        <w:types>
          <w:type w:val="bbPlcHdr"/>
        </w:types>
        <w:behaviors>
          <w:behavior w:val="content"/>
        </w:behaviors>
        <w:guid w:val="{EFA78652-782B-42DC-A887-30B9E706A304}"/>
      </w:docPartPr>
      <w:docPartBody>
        <w:p w:rsidR="0058516A" w:rsidRDefault="00FA5F45" w:rsidP="00FA5F45">
          <w:pPr>
            <w:pStyle w:val="ADC0619A68704E8C965FA3453ACF0F81"/>
          </w:pPr>
          <w:r>
            <w:rPr>
              <w:rStyle w:val="placeholder1Char"/>
              <w:rFonts w:hint="eastAsia"/>
            </w:rPr>
            <w:t>____________</w:t>
          </w:r>
        </w:p>
      </w:docPartBody>
    </w:docPart>
    <w:docPart>
      <w:docPartPr>
        <w:name w:val="012C556630B6481495D2C9F4A7EA8EAD"/>
        <w:category>
          <w:name w:val="常规"/>
          <w:gallery w:val="placeholder"/>
        </w:category>
        <w:types>
          <w:type w:val="bbPlcHdr"/>
        </w:types>
        <w:behaviors>
          <w:behavior w:val="content"/>
        </w:behaviors>
        <w:guid w:val="{A9E23053-3D61-415D-BC8D-79CACFFEF0F9}"/>
      </w:docPartPr>
      <w:docPartBody>
        <w:p w:rsidR="0058516A" w:rsidRDefault="00FA5F45" w:rsidP="00FA5F45">
          <w:pPr>
            <w:pStyle w:val="012C556630B6481495D2C9F4A7EA8EAD"/>
          </w:pPr>
          <w:r>
            <w:rPr>
              <w:rStyle w:val="placeholder1Char"/>
              <w:rFonts w:hint="eastAsia"/>
            </w:rPr>
            <w:t>____________</w:t>
          </w:r>
        </w:p>
      </w:docPartBody>
    </w:docPart>
    <w:docPart>
      <w:docPartPr>
        <w:name w:val="923FC3A539FC4FA598CA4807A7C8398A"/>
        <w:category>
          <w:name w:val="常规"/>
          <w:gallery w:val="placeholder"/>
        </w:category>
        <w:types>
          <w:type w:val="bbPlcHdr"/>
        </w:types>
        <w:behaviors>
          <w:behavior w:val="content"/>
        </w:behaviors>
        <w:guid w:val="{2F8E1EC5-D957-432A-8BAF-4639F036C660}"/>
      </w:docPartPr>
      <w:docPartBody>
        <w:p w:rsidR="0058516A" w:rsidRDefault="00FA5F45" w:rsidP="00FA5F45">
          <w:pPr>
            <w:pStyle w:val="923FC3A539FC4FA598CA4807A7C8398A"/>
          </w:pPr>
          <w:r>
            <w:rPr>
              <w:rStyle w:val="placeholder1Char"/>
              <w:rFonts w:hint="eastAsia"/>
            </w:rPr>
            <w:t>____________</w:t>
          </w:r>
        </w:p>
      </w:docPartBody>
    </w:docPart>
    <w:docPart>
      <w:docPartPr>
        <w:name w:val="3558B349B71F4F25BAFA82A804A46B9B"/>
        <w:category>
          <w:name w:val="常规"/>
          <w:gallery w:val="placeholder"/>
        </w:category>
        <w:types>
          <w:type w:val="bbPlcHdr"/>
        </w:types>
        <w:behaviors>
          <w:behavior w:val="content"/>
        </w:behaviors>
        <w:guid w:val="{489C1228-EE02-4364-88D7-1F4C273B4FE3}"/>
      </w:docPartPr>
      <w:docPartBody>
        <w:p w:rsidR="0058516A" w:rsidRDefault="00FA5F45" w:rsidP="00FA5F45">
          <w:pPr>
            <w:pStyle w:val="3558B349B71F4F25BAFA82A804A46B9B"/>
          </w:pPr>
          <w:r>
            <w:rPr>
              <w:rStyle w:val="placeholder1Char"/>
              <w:rFonts w:hint="eastAsia"/>
            </w:rPr>
            <w:t>____________</w:t>
          </w:r>
        </w:p>
      </w:docPartBody>
    </w:docPart>
    <w:docPart>
      <w:docPartPr>
        <w:name w:val="0E4AE0B132734B439D95C75DA1F2A146"/>
        <w:category>
          <w:name w:val="常规"/>
          <w:gallery w:val="placeholder"/>
        </w:category>
        <w:types>
          <w:type w:val="bbPlcHdr"/>
        </w:types>
        <w:behaviors>
          <w:behavior w:val="content"/>
        </w:behaviors>
        <w:guid w:val="{6C00865E-B84C-419B-9D22-08D17FDD62BE}"/>
      </w:docPartPr>
      <w:docPartBody>
        <w:p w:rsidR="0058516A" w:rsidRDefault="00FA5F45" w:rsidP="00FA5F45">
          <w:pPr>
            <w:pStyle w:val="0E4AE0B132734B439D95C75DA1F2A146"/>
          </w:pPr>
          <w:r>
            <w:rPr>
              <w:rStyle w:val="placeholder1Char"/>
              <w:rFonts w:hint="eastAsia"/>
            </w:rPr>
            <w:t>____________</w:t>
          </w:r>
        </w:p>
      </w:docPartBody>
    </w:docPart>
    <w:docPart>
      <w:docPartPr>
        <w:name w:val="710D4C17318D41B892B99626E0854CA7"/>
        <w:category>
          <w:name w:val="常规"/>
          <w:gallery w:val="placeholder"/>
        </w:category>
        <w:types>
          <w:type w:val="bbPlcHdr"/>
        </w:types>
        <w:behaviors>
          <w:behavior w:val="content"/>
        </w:behaviors>
        <w:guid w:val="{1ED605E9-B84A-4D86-B6AE-B52182F9C007}"/>
      </w:docPartPr>
      <w:docPartBody>
        <w:p w:rsidR="0058516A" w:rsidRDefault="00FA5F45" w:rsidP="00FA5F45">
          <w:pPr>
            <w:pStyle w:val="710D4C17318D41B892B99626E0854CA7"/>
          </w:pPr>
          <w:r>
            <w:rPr>
              <w:rStyle w:val="placeholder1Char"/>
              <w:rFonts w:hint="eastAsia"/>
            </w:rPr>
            <w:t>____________</w:t>
          </w:r>
        </w:p>
      </w:docPartBody>
    </w:docPart>
    <w:docPart>
      <w:docPartPr>
        <w:name w:val="E9EAA944001D486E95C056051936A6DD"/>
        <w:category>
          <w:name w:val="常规"/>
          <w:gallery w:val="placeholder"/>
        </w:category>
        <w:types>
          <w:type w:val="bbPlcHdr"/>
        </w:types>
        <w:behaviors>
          <w:behavior w:val="content"/>
        </w:behaviors>
        <w:guid w:val="{7C74F454-DB9A-489E-BE1B-FC590502C803}"/>
      </w:docPartPr>
      <w:docPartBody>
        <w:p w:rsidR="0058516A" w:rsidRDefault="00FA5F45" w:rsidP="00FA5F45">
          <w:pPr>
            <w:pStyle w:val="E9EAA944001D486E95C056051936A6DD"/>
          </w:pPr>
          <w:r>
            <w:rPr>
              <w:rStyle w:val="placeholder1Char"/>
              <w:rFonts w:hint="eastAsia"/>
            </w:rPr>
            <w:t>____________</w:t>
          </w:r>
        </w:p>
      </w:docPartBody>
    </w:docPart>
    <w:docPart>
      <w:docPartPr>
        <w:name w:val="F8FF13DB08A14C88AD447DBE4AD593DE"/>
        <w:category>
          <w:name w:val="常规"/>
          <w:gallery w:val="placeholder"/>
        </w:category>
        <w:types>
          <w:type w:val="bbPlcHdr"/>
        </w:types>
        <w:behaviors>
          <w:behavior w:val="content"/>
        </w:behaviors>
        <w:guid w:val="{99C55500-552B-4D72-A288-36E02EECE82B}"/>
      </w:docPartPr>
      <w:docPartBody>
        <w:p w:rsidR="0058516A" w:rsidRDefault="00FA5F45" w:rsidP="00FA5F45">
          <w:pPr>
            <w:pStyle w:val="F8FF13DB08A14C88AD447DBE4AD593DE"/>
          </w:pPr>
          <w:r>
            <w:rPr>
              <w:rStyle w:val="placeholder1Char"/>
              <w:rFonts w:hint="eastAsia"/>
            </w:rPr>
            <w:t>____________</w:t>
          </w:r>
        </w:p>
      </w:docPartBody>
    </w:docPart>
    <w:docPart>
      <w:docPartPr>
        <w:name w:val="C18BD3E1F94D431C8C71F017FD5C2E4B"/>
        <w:category>
          <w:name w:val="常规"/>
          <w:gallery w:val="placeholder"/>
        </w:category>
        <w:types>
          <w:type w:val="bbPlcHdr"/>
        </w:types>
        <w:behaviors>
          <w:behavior w:val="content"/>
        </w:behaviors>
        <w:guid w:val="{4447FC9E-9935-432E-963D-612BBE113D52}"/>
      </w:docPartPr>
      <w:docPartBody>
        <w:p w:rsidR="0058516A" w:rsidRDefault="00FA5F45" w:rsidP="00FA5F45">
          <w:pPr>
            <w:pStyle w:val="C18BD3E1F94D431C8C71F017FD5C2E4B"/>
          </w:pPr>
          <w:r>
            <w:rPr>
              <w:rStyle w:val="placeholder1Char"/>
              <w:rFonts w:hint="eastAsia"/>
            </w:rPr>
            <w:t>____________</w:t>
          </w:r>
        </w:p>
      </w:docPartBody>
    </w:docPart>
    <w:docPart>
      <w:docPartPr>
        <w:name w:val="5F4A80F92095427483C972DC5E93CF7D"/>
        <w:category>
          <w:name w:val="常规"/>
          <w:gallery w:val="placeholder"/>
        </w:category>
        <w:types>
          <w:type w:val="bbPlcHdr"/>
        </w:types>
        <w:behaviors>
          <w:behavior w:val="content"/>
        </w:behaviors>
        <w:guid w:val="{4D8C0ABF-7D3E-40BF-ACBE-ACD695A77719}"/>
      </w:docPartPr>
      <w:docPartBody>
        <w:p w:rsidR="0058516A" w:rsidRDefault="00FA5F45" w:rsidP="00FA5F45">
          <w:pPr>
            <w:pStyle w:val="5F4A80F92095427483C972DC5E93CF7D"/>
          </w:pPr>
          <w:r>
            <w:rPr>
              <w:rStyle w:val="placeholder1Char"/>
              <w:rFonts w:hint="eastAsia"/>
            </w:rPr>
            <w:t>____________</w:t>
          </w:r>
        </w:p>
      </w:docPartBody>
    </w:docPart>
    <w:docPart>
      <w:docPartPr>
        <w:name w:val="5622994B8184498E9855E65B7AF5889B"/>
        <w:category>
          <w:name w:val="常规"/>
          <w:gallery w:val="placeholder"/>
        </w:category>
        <w:types>
          <w:type w:val="bbPlcHdr"/>
        </w:types>
        <w:behaviors>
          <w:behavior w:val="content"/>
        </w:behaviors>
        <w:guid w:val="{C34965C1-7660-4B36-9064-A8F124A6FB87}"/>
      </w:docPartPr>
      <w:docPartBody>
        <w:p w:rsidR="0058516A" w:rsidRDefault="00FA5F45" w:rsidP="00FA5F45">
          <w:pPr>
            <w:pStyle w:val="5622994B8184498E9855E65B7AF5889B"/>
          </w:pPr>
          <w:r>
            <w:rPr>
              <w:rStyle w:val="placeholder1Char"/>
              <w:rFonts w:hint="eastAsia"/>
            </w:rPr>
            <w:t>____________</w:t>
          </w:r>
        </w:p>
      </w:docPartBody>
    </w:docPart>
    <w:docPart>
      <w:docPartPr>
        <w:name w:val="B32DE9B1B58C4DE48A398BB89A55D1FE"/>
        <w:category>
          <w:name w:val="常规"/>
          <w:gallery w:val="placeholder"/>
        </w:category>
        <w:types>
          <w:type w:val="bbPlcHdr"/>
        </w:types>
        <w:behaviors>
          <w:behavior w:val="content"/>
        </w:behaviors>
        <w:guid w:val="{CF05C7BA-5CB7-4C67-A349-40D8DDDFCE48}"/>
      </w:docPartPr>
      <w:docPartBody>
        <w:p w:rsidR="0058516A" w:rsidRDefault="00FA5F45" w:rsidP="00FA5F45">
          <w:pPr>
            <w:pStyle w:val="B32DE9B1B58C4DE48A398BB89A55D1FE"/>
          </w:pPr>
          <w:r>
            <w:rPr>
              <w:rStyle w:val="placeholder1Char"/>
              <w:rFonts w:hint="eastAsia"/>
            </w:rPr>
            <w:t>____________</w:t>
          </w:r>
        </w:p>
      </w:docPartBody>
    </w:docPart>
    <w:docPart>
      <w:docPartPr>
        <w:name w:val="8D1560115EFF4AFDA9560D1BA14D37B1"/>
        <w:category>
          <w:name w:val="常规"/>
          <w:gallery w:val="placeholder"/>
        </w:category>
        <w:types>
          <w:type w:val="bbPlcHdr"/>
        </w:types>
        <w:behaviors>
          <w:behavior w:val="content"/>
        </w:behaviors>
        <w:guid w:val="{5BDB8BFD-1808-4E33-B262-8F9713FB2AA1}"/>
      </w:docPartPr>
      <w:docPartBody>
        <w:p w:rsidR="0058516A" w:rsidRDefault="00FA5F45" w:rsidP="00FA5F45">
          <w:pPr>
            <w:pStyle w:val="8D1560115EFF4AFDA9560D1BA14D37B1"/>
          </w:pPr>
          <w:r>
            <w:rPr>
              <w:rStyle w:val="placeholder1Char"/>
              <w:rFonts w:hint="eastAsia"/>
            </w:rPr>
            <w:t>____________</w:t>
          </w:r>
        </w:p>
      </w:docPartBody>
    </w:docPart>
    <w:docPart>
      <w:docPartPr>
        <w:name w:val="1D9D6B1F3F924628855B0AEC0BF64E0B"/>
        <w:category>
          <w:name w:val="常规"/>
          <w:gallery w:val="placeholder"/>
        </w:category>
        <w:types>
          <w:type w:val="bbPlcHdr"/>
        </w:types>
        <w:behaviors>
          <w:behavior w:val="content"/>
        </w:behaviors>
        <w:guid w:val="{04F4E48C-5288-4AA8-AC8B-CAFD27F1729B}"/>
      </w:docPartPr>
      <w:docPartBody>
        <w:p w:rsidR="0058516A" w:rsidRDefault="00FA5F45" w:rsidP="00FA5F45">
          <w:pPr>
            <w:pStyle w:val="1D9D6B1F3F924628855B0AEC0BF64E0B"/>
          </w:pPr>
          <w:r>
            <w:rPr>
              <w:rStyle w:val="placeholder1Char"/>
              <w:rFonts w:hint="eastAsia"/>
            </w:rPr>
            <w:t>____________</w:t>
          </w:r>
        </w:p>
      </w:docPartBody>
    </w:docPart>
    <w:docPart>
      <w:docPartPr>
        <w:name w:val="EC7D1833ECC249D58A20687EC2CDEE53"/>
        <w:category>
          <w:name w:val="常规"/>
          <w:gallery w:val="placeholder"/>
        </w:category>
        <w:types>
          <w:type w:val="bbPlcHdr"/>
        </w:types>
        <w:behaviors>
          <w:behavior w:val="content"/>
        </w:behaviors>
        <w:guid w:val="{51F68414-F14D-497C-BFCA-FEE4A87221E1}"/>
      </w:docPartPr>
      <w:docPartBody>
        <w:p w:rsidR="0058516A" w:rsidRDefault="00FA5F45" w:rsidP="00FA5F45">
          <w:pPr>
            <w:pStyle w:val="EC7D1833ECC249D58A20687EC2CDEE53"/>
          </w:pPr>
          <w:r>
            <w:rPr>
              <w:rStyle w:val="placeholder1Char"/>
              <w:rFonts w:hint="eastAsia"/>
            </w:rPr>
            <w:t>____________</w:t>
          </w:r>
        </w:p>
      </w:docPartBody>
    </w:docPart>
    <w:docPart>
      <w:docPartPr>
        <w:name w:val="9CFE40C530D8487E8AAAFEAC04070FA9"/>
        <w:category>
          <w:name w:val="常规"/>
          <w:gallery w:val="placeholder"/>
        </w:category>
        <w:types>
          <w:type w:val="bbPlcHdr"/>
        </w:types>
        <w:behaviors>
          <w:behavior w:val="content"/>
        </w:behaviors>
        <w:guid w:val="{AFDC6430-CCED-45EA-B0BB-00C16D856D81}"/>
      </w:docPartPr>
      <w:docPartBody>
        <w:p w:rsidR="0058516A" w:rsidRDefault="00FA5F45" w:rsidP="00FA5F45">
          <w:pPr>
            <w:pStyle w:val="9CFE40C530D8487E8AAAFEAC04070FA9"/>
          </w:pPr>
          <w:r>
            <w:rPr>
              <w:rStyle w:val="placeholder1Char"/>
              <w:rFonts w:hint="eastAsia"/>
            </w:rPr>
            <w:t>____________</w:t>
          </w:r>
        </w:p>
      </w:docPartBody>
    </w:docPart>
    <w:docPart>
      <w:docPartPr>
        <w:name w:val="0EAF01A70C7E43E8A1F1EA1253E5BB00"/>
        <w:category>
          <w:name w:val="常规"/>
          <w:gallery w:val="placeholder"/>
        </w:category>
        <w:types>
          <w:type w:val="bbPlcHdr"/>
        </w:types>
        <w:behaviors>
          <w:behavior w:val="content"/>
        </w:behaviors>
        <w:guid w:val="{9184A62A-EE6F-4961-A572-D98F338157EF}"/>
      </w:docPartPr>
      <w:docPartBody>
        <w:p w:rsidR="0058516A" w:rsidRDefault="00FA5F45" w:rsidP="00FA5F45">
          <w:pPr>
            <w:pStyle w:val="0EAF01A70C7E43E8A1F1EA1253E5BB00"/>
          </w:pPr>
          <w:r>
            <w:rPr>
              <w:rStyle w:val="placeholder1Char"/>
              <w:rFonts w:hint="eastAsia"/>
            </w:rPr>
            <w:t>____________</w:t>
          </w:r>
        </w:p>
      </w:docPartBody>
    </w:docPart>
    <w:docPart>
      <w:docPartPr>
        <w:name w:val="D68F09FB912F472B9498679BCFA08809"/>
        <w:category>
          <w:name w:val="常规"/>
          <w:gallery w:val="placeholder"/>
        </w:category>
        <w:types>
          <w:type w:val="bbPlcHdr"/>
        </w:types>
        <w:behaviors>
          <w:behavior w:val="content"/>
        </w:behaviors>
        <w:guid w:val="{03E3EDF8-AD4C-4787-BF5C-C8C66F0E8F67}"/>
      </w:docPartPr>
      <w:docPartBody>
        <w:p w:rsidR="0058516A" w:rsidRDefault="00FA5F45" w:rsidP="00FA5F45">
          <w:pPr>
            <w:pStyle w:val="D68F09FB912F472B9498679BCFA08809"/>
          </w:pPr>
          <w:r>
            <w:rPr>
              <w:rStyle w:val="placeholder1Char"/>
              <w:rFonts w:hint="eastAsia"/>
            </w:rPr>
            <w:t>____________</w:t>
          </w:r>
        </w:p>
      </w:docPartBody>
    </w:docPart>
    <w:docPart>
      <w:docPartPr>
        <w:name w:val="5F51FACC36ED4848A59CFB0345E1C631"/>
        <w:category>
          <w:name w:val="常规"/>
          <w:gallery w:val="placeholder"/>
        </w:category>
        <w:types>
          <w:type w:val="bbPlcHdr"/>
        </w:types>
        <w:behaviors>
          <w:behavior w:val="content"/>
        </w:behaviors>
        <w:guid w:val="{3B7142E8-2173-4355-97D8-5FE86BCB4071}"/>
      </w:docPartPr>
      <w:docPartBody>
        <w:p w:rsidR="0058516A" w:rsidRDefault="00FA5F45" w:rsidP="00FA5F45">
          <w:pPr>
            <w:pStyle w:val="5F51FACC36ED4848A59CFB0345E1C631"/>
          </w:pPr>
          <w:r>
            <w:rPr>
              <w:rStyle w:val="placeholder1Char"/>
              <w:rFonts w:hint="eastAsia"/>
            </w:rPr>
            <w:t>____________</w:t>
          </w:r>
        </w:p>
      </w:docPartBody>
    </w:docPart>
    <w:docPart>
      <w:docPartPr>
        <w:name w:val="033A9C79BE2F47E995CB992EC5F45182"/>
        <w:category>
          <w:name w:val="常规"/>
          <w:gallery w:val="placeholder"/>
        </w:category>
        <w:types>
          <w:type w:val="bbPlcHdr"/>
        </w:types>
        <w:behaviors>
          <w:behavior w:val="content"/>
        </w:behaviors>
        <w:guid w:val="{F2180254-6F2D-425E-B58E-68F9838F07F6}"/>
      </w:docPartPr>
      <w:docPartBody>
        <w:p w:rsidR="0058516A" w:rsidRDefault="00FA5F45" w:rsidP="00FA5F45">
          <w:pPr>
            <w:pStyle w:val="033A9C79BE2F47E995CB992EC5F45182"/>
          </w:pPr>
          <w:r>
            <w:rPr>
              <w:rStyle w:val="placeholder1Char"/>
              <w:rFonts w:hint="eastAsia"/>
            </w:rPr>
            <w:t>____________</w:t>
          </w:r>
        </w:p>
      </w:docPartBody>
    </w:docPart>
    <w:docPart>
      <w:docPartPr>
        <w:name w:val="5745D726982844ADB6DB6290E4FA0E72"/>
        <w:category>
          <w:name w:val="常规"/>
          <w:gallery w:val="placeholder"/>
        </w:category>
        <w:types>
          <w:type w:val="bbPlcHdr"/>
        </w:types>
        <w:behaviors>
          <w:behavior w:val="content"/>
        </w:behaviors>
        <w:guid w:val="{EE30317E-A1D9-43EB-96B5-CB9BE25BC058}"/>
      </w:docPartPr>
      <w:docPartBody>
        <w:p w:rsidR="0058516A" w:rsidRDefault="00FA5F45" w:rsidP="00FA5F45">
          <w:pPr>
            <w:pStyle w:val="5745D726982844ADB6DB6290E4FA0E72"/>
          </w:pPr>
          <w:r>
            <w:rPr>
              <w:rStyle w:val="placeholder1Char"/>
              <w:rFonts w:hint="eastAsia"/>
            </w:rPr>
            <w:t>____________</w:t>
          </w:r>
        </w:p>
      </w:docPartBody>
    </w:docPart>
    <w:docPart>
      <w:docPartPr>
        <w:name w:val="A542022ED8DB4B1980552B03D6E70BC5"/>
        <w:category>
          <w:name w:val="常规"/>
          <w:gallery w:val="placeholder"/>
        </w:category>
        <w:types>
          <w:type w:val="bbPlcHdr"/>
        </w:types>
        <w:behaviors>
          <w:behavior w:val="content"/>
        </w:behaviors>
        <w:guid w:val="{DFF30B44-741E-4D06-8219-F702BC310D3B}"/>
      </w:docPartPr>
      <w:docPartBody>
        <w:p w:rsidR="0058516A" w:rsidRDefault="00FA5F45" w:rsidP="00FA5F45">
          <w:pPr>
            <w:pStyle w:val="A542022ED8DB4B1980552B03D6E70BC5"/>
          </w:pPr>
          <w:r>
            <w:rPr>
              <w:rStyle w:val="placeholder1Char"/>
              <w:rFonts w:hint="eastAsia"/>
            </w:rPr>
            <w:t>____________</w:t>
          </w:r>
        </w:p>
      </w:docPartBody>
    </w:docPart>
    <w:docPart>
      <w:docPartPr>
        <w:name w:val="AF9278A9D1584497AD99C1C236637AA3"/>
        <w:category>
          <w:name w:val="常规"/>
          <w:gallery w:val="placeholder"/>
        </w:category>
        <w:types>
          <w:type w:val="bbPlcHdr"/>
        </w:types>
        <w:behaviors>
          <w:behavior w:val="content"/>
        </w:behaviors>
        <w:guid w:val="{D45A857B-3A88-48C2-9A67-CC0A40098AF4}"/>
      </w:docPartPr>
      <w:docPartBody>
        <w:p w:rsidR="0058516A" w:rsidRDefault="00FA5F45" w:rsidP="00FA5F45">
          <w:pPr>
            <w:pStyle w:val="AF9278A9D1584497AD99C1C236637AA3"/>
          </w:pPr>
          <w:r>
            <w:rPr>
              <w:rStyle w:val="placeholder1Char"/>
              <w:rFonts w:hint="eastAsia"/>
            </w:rPr>
            <w:t>____________</w:t>
          </w:r>
        </w:p>
      </w:docPartBody>
    </w:docPart>
    <w:docPart>
      <w:docPartPr>
        <w:name w:val="6E929BBA608F4FB086F1C560223C4D8A"/>
        <w:category>
          <w:name w:val="常规"/>
          <w:gallery w:val="placeholder"/>
        </w:category>
        <w:types>
          <w:type w:val="bbPlcHdr"/>
        </w:types>
        <w:behaviors>
          <w:behavior w:val="content"/>
        </w:behaviors>
        <w:guid w:val="{26610BBB-FEED-405A-91BB-81FE4C5CEF1A}"/>
      </w:docPartPr>
      <w:docPartBody>
        <w:p w:rsidR="0058516A" w:rsidRDefault="00FA5F45" w:rsidP="00FA5F45">
          <w:pPr>
            <w:pStyle w:val="6E929BBA608F4FB086F1C560223C4D8A"/>
          </w:pPr>
          <w:r>
            <w:rPr>
              <w:rStyle w:val="placeholder1Char"/>
              <w:rFonts w:hint="eastAsia"/>
            </w:rPr>
            <w:t>____________</w:t>
          </w:r>
        </w:p>
      </w:docPartBody>
    </w:docPart>
    <w:docPart>
      <w:docPartPr>
        <w:name w:val="03CF99BAD3744EDCBB10B1EF34588DF7"/>
        <w:category>
          <w:name w:val="常规"/>
          <w:gallery w:val="placeholder"/>
        </w:category>
        <w:types>
          <w:type w:val="bbPlcHdr"/>
        </w:types>
        <w:behaviors>
          <w:behavior w:val="content"/>
        </w:behaviors>
        <w:guid w:val="{C04160F4-6588-4E07-B718-0E57FFD82F41}"/>
      </w:docPartPr>
      <w:docPartBody>
        <w:p w:rsidR="0058516A" w:rsidRDefault="00FA5F45" w:rsidP="00FA5F45">
          <w:pPr>
            <w:pStyle w:val="03CF99BAD3744EDCBB10B1EF34588DF7"/>
          </w:pPr>
          <w:r>
            <w:rPr>
              <w:rStyle w:val="placeholder1Char"/>
              <w:rFonts w:hint="eastAsia"/>
            </w:rPr>
            <w:t>____________</w:t>
          </w:r>
        </w:p>
      </w:docPartBody>
    </w:docPart>
    <w:docPart>
      <w:docPartPr>
        <w:name w:val="214852BC6E9A4D2CA52430CB3F482964"/>
        <w:category>
          <w:name w:val="常规"/>
          <w:gallery w:val="placeholder"/>
        </w:category>
        <w:types>
          <w:type w:val="bbPlcHdr"/>
        </w:types>
        <w:behaviors>
          <w:behavior w:val="content"/>
        </w:behaviors>
        <w:guid w:val="{F8F1F2DC-BE3D-4416-9B30-1E07AEF0D515}"/>
      </w:docPartPr>
      <w:docPartBody>
        <w:p w:rsidR="0058516A" w:rsidRDefault="00FA5F45" w:rsidP="00FA5F45">
          <w:pPr>
            <w:pStyle w:val="214852BC6E9A4D2CA52430CB3F482964"/>
          </w:pPr>
          <w:r>
            <w:rPr>
              <w:rStyle w:val="placeholder1Char"/>
              <w:rFonts w:hint="eastAsia"/>
            </w:rPr>
            <w:t>____________</w:t>
          </w:r>
        </w:p>
      </w:docPartBody>
    </w:docPart>
    <w:docPart>
      <w:docPartPr>
        <w:name w:val="D99B2BE83F2D47E99B9A8BB4A2A1DCF9"/>
        <w:category>
          <w:name w:val="常规"/>
          <w:gallery w:val="placeholder"/>
        </w:category>
        <w:types>
          <w:type w:val="bbPlcHdr"/>
        </w:types>
        <w:behaviors>
          <w:behavior w:val="content"/>
        </w:behaviors>
        <w:guid w:val="{C4A45D01-4025-4DB3-8B92-656913953C5A}"/>
      </w:docPartPr>
      <w:docPartBody>
        <w:p w:rsidR="0058516A" w:rsidRDefault="00FA5F45" w:rsidP="00FA5F45">
          <w:pPr>
            <w:pStyle w:val="D99B2BE83F2D47E99B9A8BB4A2A1DCF9"/>
          </w:pPr>
          <w:r>
            <w:rPr>
              <w:rStyle w:val="placeholder1Char"/>
              <w:rFonts w:hint="eastAsia"/>
            </w:rPr>
            <w:t>____________</w:t>
          </w:r>
        </w:p>
      </w:docPartBody>
    </w:docPart>
    <w:docPart>
      <w:docPartPr>
        <w:name w:val="C200B11AD7ED434E87ED8B70D8D9B5DE"/>
        <w:category>
          <w:name w:val="常规"/>
          <w:gallery w:val="placeholder"/>
        </w:category>
        <w:types>
          <w:type w:val="bbPlcHdr"/>
        </w:types>
        <w:behaviors>
          <w:behavior w:val="content"/>
        </w:behaviors>
        <w:guid w:val="{EC53ECE8-8B1B-40E2-9E11-9D3BA2728A58}"/>
      </w:docPartPr>
      <w:docPartBody>
        <w:p w:rsidR="0058516A" w:rsidRDefault="00FA5F45" w:rsidP="00FA5F45">
          <w:pPr>
            <w:pStyle w:val="C200B11AD7ED434E87ED8B70D8D9B5DE"/>
          </w:pPr>
          <w:r>
            <w:rPr>
              <w:rStyle w:val="placeholder1Char"/>
              <w:rFonts w:hint="eastAsia"/>
            </w:rPr>
            <w:t>____________</w:t>
          </w:r>
        </w:p>
      </w:docPartBody>
    </w:docPart>
    <w:docPart>
      <w:docPartPr>
        <w:name w:val="3ECDDFB667264C34B43EEA8DA06D3506"/>
        <w:category>
          <w:name w:val="常规"/>
          <w:gallery w:val="placeholder"/>
        </w:category>
        <w:types>
          <w:type w:val="bbPlcHdr"/>
        </w:types>
        <w:behaviors>
          <w:behavior w:val="content"/>
        </w:behaviors>
        <w:guid w:val="{23D38C42-535D-4E4F-8367-5BCBB6FA2FDC}"/>
      </w:docPartPr>
      <w:docPartBody>
        <w:p w:rsidR="0058516A" w:rsidRDefault="00FA5F45" w:rsidP="00FA5F45">
          <w:pPr>
            <w:pStyle w:val="3ECDDFB667264C34B43EEA8DA06D3506"/>
          </w:pPr>
          <w:r>
            <w:rPr>
              <w:rStyle w:val="placeholder1Char"/>
              <w:rFonts w:hint="eastAsia"/>
            </w:rPr>
            <w:t>____________</w:t>
          </w:r>
        </w:p>
      </w:docPartBody>
    </w:docPart>
    <w:docPart>
      <w:docPartPr>
        <w:name w:val="FBFCFF3FE9AE4311B9C5E591B191BA64"/>
        <w:category>
          <w:name w:val="常规"/>
          <w:gallery w:val="placeholder"/>
        </w:category>
        <w:types>
          <w:type w:val="bbPlcHdr"/>
        </w:types>
        <w:behaviors>
          <w:behavior w:val="content"/>
        </w:behaviors>
        <w:guid w:val="{C2B3ACAC-25EE-4B28-AB96-339A50EA96BB}"/>
      </w:docPartPr>
      <w:docPartBody>
        <w:p w:rsidR="0058516A" w:rsidRDefault="00FA5F45" w:rsidP="00FA5F45">
          <w:pPr>
            <w:pStyle w:val="FBFCFF3FE9AE4311B9C5E591B191BA64"/>
          </w:pPr>
          <w:r>
            <w:rPr>
              <w:rStyle w:val="placeholder1Char"/>
              <w:rFonts w:hint="eastAsia"/>
            </w:rPr>
            <w:t>____________</w:t>
          </w:r>
        </w:p>
      </w:docPartBody>
    </w:docPart>
    <w:docPart>
      <w:docPartPr>
        <w:name w:val="6C8F7C98BB854556AD4F41E070ADA4F6"/>
        <w:category>
          <w:name w:val="常规"/>
          <w:gallery w:val="placeholder"/>
        </w:category>
        <w:types>
          <w:type w:val="bbPlcHdr"/>
        </w:types>
        <w:behaviors>
          <w:behavior w:val="content"/>
        </w:behaviors>
        <w:guid w:val="{04F262F4-E3D7-4908-9899-52378EDBF575}"/>
      </w:docPartPr>
      <w:docPartBody>
        <w:p w:rsidR="0058516A" w:rsidRDefault="00FA5F45" w:rsidP="00FA5F45">
          <w:pPr>
            <w:pStyle w:val="6C8F7C98BB854556AD4F41E070ADA4F6"/>
          </w:pPr>
          <w:r>
            <w:rPr>
              <w:rStyle w:val="placeholder1Char"/>
              <w:rFonts w:hint="eastAsia"/>
            </w:rPr>
            <w:t>____________</w:t>
          </w:r>
        </w:p>
      </w:docPartBody>
    </w:docPart>
    <w:docPart>
      <w:docPartPr>
        <w:name w:val="36DBB1DAF318473CA9073D87464ADF2B"/>
        <w:category>
          <w:name w:val="常规"/>
          <w:gallery w:val="placeholder"/>
        </w:category>
        <w:types>
          <w:type w:val="bbPlcHdr"/>
        </w:types>
        <w:behaviors>
          <w:behavior w:val="content"/>
        </w:behaviors>
        <w:guid w:val="{F5DD62E4-609B-41EC-B5CD-2D8C0679F6D1}"/>
      </w:docPartPr>
      <w:docPartBody>
        <w:p w:rsidR="0058516A" w:rsidRDefault="00FA5F45" w:rsidP="00FA5F45">
          <w:pPr>
            <w:pStyle w:val="36DBB1DAF318473CA9073D87464ADF2B"/>
          </w:pPr>
          <w:r>
            <w:rPr>
              <w:rStyle w:val="placeholder1Char"/>
              <w:rFonts w:hint="eastAsia"/>
            </w:rPr>
            <w:t>____________</w:t>
          </w:r>
        </w:p>
      </w:docPartBody>
    </w:docPart>
    <w:docPart>
      <w:docPartPr>
        <w:name w:val="1FEE84832C2C403D95D4C4919C74D3A4"/>
        <w:category>
          <w:name w:val="常规"/>
          <w:gallery w:val="placeholder"/>
        </w:category>
        <w:types>
          <w:type w:val="bbPlcHdr"/>
        </w:types>
        <w:behaviors>
          <w:behavior w:val="content"/>
        </w:behaviors>
        <w:guid w:val="{8EDD1515-03E4-4155-BC18-498BCA41ADDE}"/>
      </w:docPartPr>
      <w:docPartBody>
        <w:p w:rsidR="0058516A" w:rsidRDefault="00FA5F45" w:rsidP="00FA5F45">
          <w:pPr>
            <w:pStyle w:val="1FEE84832C2C403D95D4C4919C74D3A4"/>
          </w:pPr>
          <w:r>
            <w:rPr>
              <w:rStyle w:val="placeholder1Char"/>
              <w:rFonts w:hint="eastAsia"/>
            </w:rPr>
            <w:t>____________</w:t>
          </w:r>
        </w:p>
      </w:docPartBody>
    </w:docPart>
    <w:docPart>
      <w:docPartPr>
        <w:name w:val="6EED5B5646DA456AA09497ED06801D86"/>
        <w:category>
          <w:name w:val="常规"/>
          <w:gallery w:val="placeholder"/>
        </w:category>
        <w:types>
          <w:type w:val="bbPlcHdr"/>
        </w:types>
        <w:behaviors>
          <w:behavior w:val="content"/>
        </w:behaviors>
        <w:guid w:val="{FA0BBA19-486F-403C-83E4-E3C03F997923}"/>
      </w:docPartPr>
      <w:docPartBody>
        <w:p w:rsidR="0058516A" w:rsidRDefault="00FA5F45" w:rsidP="00FA5F45">
          <w:pPr>
            <w:pStyle w:val="6EED5B5646DA456AA09497ED06801D86"/>
          </w:pPr>
          <w:r>
            <w:rPr>
              <w:rStyle w:val="placeholder1Char"/>
              <w:rFonts w:hint="eastAsia"/>
            </w:rPr>
            <w:t>____________</w:t>
          </w:r>
        </w:p>
      </w:docPartBody>
    </w:docPart>
    <w:docPart>
      <w:docPartPr>
        <w:name w:val="043BE24BA78A42F8A5672593F6225708"/>
        <w:category>
          <w:name w:val="常规"/>
          <w:gallery w:val="placeholder"/>
        </w:category>
        <w:types>
          <w:type w:val="bbPlcHdr"/>
        </w:types>
        <w:behaviors>
          <w:behavior w:val="content"/>
        </w:behaviors>
        <w:guid w:val="{602221F5-8371-48A4-AD0B-D34E3A167DF4}"/>
      </w:docPartPr>
      <w:docPartBody>
        <w:p w:rsidR="0058516A" w:rsidRDefault="00FA5F45" w:rsidP="00FA5F45">
          <w:pPr>
            <w:pStyle w:val="043BE24BA78A42F8A5672593F6225708"/>
          </w:pPr>
          <w:r>
            <w:rPr>
              <w:rStyle w:val="placeholder1Char"/>
              <w:rFonts w:hint="eastAsia"/>
            </w:rPr>
            <w:t>____________</w:t>
          </w:r>
        </w:p>
      </w:docPartBody>
    </w:docPart>
    <w:docPart>
      <w:docPartPr>
        <w:name w:val="0E4292D9F21F43F4AE5F4CE1971F6876"/>
        <w:category>
          <w:name w:val="常规"/>
          <w:gallery w:val="placeholder"/>
        </w:category>
        <w:types>
          <w:type w:val="bbPlcHdr"/>
        </w:types>
        <w:behaviors>
          <w:behavior w:val="content"/>
        </w:behaviors>
        <w:guid w:val="{10831A90-E4AA-408C-B8B2-3FCAB612BD33}"/>
      </w:docPartPr>
      <w:docPartBody>
        <w:p w:rsidR="0058516A" w:rsidRDefault="00FA5F45" w:rsidP="00FA5F45">
          <w:pPr>
            <w:pStyle w:val="0E4292D9F21F43F4AE5F4CE1971F6876"/>
          </w:pPr>
          <w:r>
            <w:rPr>
              <w:rStyle w:val="placeholder1Char"/>
              <w:rFonts w:hint="eastAsia"/>
            </w:rPr>
            <w:t>____________</w:t>
          </w:r>
        </w:p>
      </w:docPartBody>
    </w:docPart>
    <w:docPart>
      <w:docPartPr>
        <w:name w:val="38BDA4967A0C4231B65F245635F8B87B"/>
        <w:category>
          <w:name w:val="常规"/>
          <w:gallery w:val="placeholder"/>
        </w:category>
        <w:types>
          <w:type w:val="bbPlcHdr"/>
        </w:types>
        <w:behaviors>
          <w:behavior w:val="content"/>
        </w:behaviors>
        <w:guid w:val="{E3BD035D-1DE7-4FE3-AC9F-A79F4BDA74D0}"/>
      </w:docPartPr>
      <w:docPartBody>
        <w:p w:rsidR="0058516A" w:rsidRDefault="00FA5F45" w:rsidP="00FA5F45">
          <w:pPr>
            <w:pStyle w:val="38BDA4967A0C4231B65F245635F8B87B"/>
          </w:pPr>
          <w:r>
            <w:rPr>
              <w:rStyle w:val="placeholder1Char"/>
              <w:rFonts w:hint="eastAsia"/>
            </w:rPr>
            <w:t>____________</w:t>
          </w:r>
        </w:p>
      </w:docPartBody>
    </w:docPart>
    <w:docPart>
      <w:docPartPr>
        <w:name w:val="8AF0B16F82684AD98678D88F60EA8D55"/>
        <w:category>
          <w:name w:val="常规"/>
          <w:gallery w:val="placeholder"/>
        </w:category>
        <w:types>
          <w:type w:val="bbPlcHdr"/>
        </w:types>
        <w:behaviors>
          <w:behavior w:val="content"/>
        </w:behaviors>
        <w:guid w:val="{8209E29F-2111-4321-B708-C02646D869FC}"/>
      </w:docPartPr>
      <w:docPartBody>
        <w:p w:rsidR="0058516A" w:rsidRDefault="00FA5F45" w:rsidP="00FA5F45">
          <w:pPr>
            <w:pStyle w:val="8AF0B16F82684AD98678D88F60EA8D55"/>
          </w:pPr>
          <w:r>
            <w:rPr>
              <w:rStyle w:val="placeholder1Char"/>
              <w:rFonts w:hint="eastAsia"/>
            </w:rPr>
            <w:t>____________</w:t>
          </w:r>
        </w:p>
      </w:docPartBody>
    </w:docPart>
    <w:docPart>
      <w:docPartPr>
        <w:name w:val="3C2582BBF824439FB3F7897707AA8DDF"/>
        <w:category>
          <w:name w:val="常规"/>
          <w:gallery w:val="placeholder"/>
        </w:category>
        <w:types>
          <w:type w:val="bbPlcHdr"/>
        </w:types>
        <w:behaviors>
          <w:behavior w:val="content"/>
        </w:behaviors>
        <w:guid w:val="{6FE79E80-5E81-406C-9F33-5349A7C9B7DC}"/>
      </w:docPartPr>
      <w:docPartBody>
        <w:p w:rsidR="0058516A" w:rsidRDefault="00FA5F45" w:rsidP="00FA5F45">
          <w:pPr>
            <w:pStyle w:val="3C2582BBF824439FB3F7897707AA8DDF"/>
          </w:pPr>
          <w:r>
            <w:rPr>
              <w:rStyle w:val="placeholder1Char"/>
              <w:rFonts w:hint="eastAsia"/>
            </w:rPr>
            <w:t>____________</w:t>
          </w:r>
        </w:p>
      </w:docPartBody>
    </w:docPart>
    <w:docPart>
      <w:docPartPr>
        <w:name w:val="0503C7E3AB5F4E23B93A901E0E528924"/>
        <w:category>
          <w:name w:val="常规"/>
          <w:gallery w:val="placeholder"/>
        </w:category>
        <w:types>
          <w:type w:val="bbPlcHdr"/>
        </w:types>
        <w:behaviors>
          <w:behavior w:val="content"/>
        </w:behaviors>
        <w:guid w:val="{5D3AA232-017E-46A8-A6A5-3558D6497750}"/>
      </w:docPartPr>
      <w:docPartBody>
        <w:p w:rsidR="0058516A" w:rsidRDefault="00FA5F45" w:rsidP="00FA5F45">
          <w:pPr>
            <w:pStyle w:val="0503C7E3AB5F4E23B93A901E0E528924"/>
          </w:pPr>
          <w:r>
            <w:rPr>
              <w:rStyle w:val="placeholder1Char"/>
              <w:rFonts w:hint="eastAsia"/>
            </w:rPr>
            <w:t>____________</w:t>
          </w:r>
        </w:p>
      </w:docPartBody>
    </w:docPart>
    <w:docPart>
      <w:docPartPr>
        <w:name w:val="09A4891546AD4D5A8BEFB5AFC812DC1A"/>
        <w:category>
          <w:name w:val="常规"/>
          <w:gallery w:val="placeholder"/>
        </w:category>
        <w:types>
          <w:type w:val="bbPlcHdr"/>
        </w:types>
        <w:behaviors>
          <w:behavior w:val="content"/>
        </w:behaviors>
        <w:guid w:val="{45D86A81-221B-4895-AE59-320D3DAB2CAB}"/>
      </w:docPartPr>
      <w:docPartBody>
        <w:p w:rsidR="0058516A" w:rsidRDefault="00FA5F45" w:rsidP="00FA5F45">
          <w:pPr>
            <w:pStyle w:val="09A4891546AD4D5A8BEFB5AFC812DC1A"/>
          </w:pPr>
          <w:r>
            <w:rPr>
              <w:rStyle w:val="placeholder1Char"/>
              <w:rFonts w:hint="eastAsia"/>
            </w:rPr>
            <w:t>____________</w:t>
          </w:r>
        </w:p>
      </w:docPartBody>
    </w:docPart>
    <w:docPart>
      <w:docPartPr>
        <w:name w:val="CAC2CA643B954428BB5C9765BFF5106A"/>
        <w:category>
          <w:name w:val="常规"/>
          <w:gallery w:val="placeholder"/>
        </w:category>
        <w:types>
          <w:type w:val="bbPlcHdr"/>
        </w:types>
        <w:behaviors>
          <w:behavior w:val="content"/>
        </w:behaviors>
        <w:guid w:val="{57E418B0-9BC1-4DCF-AC3A-319708A45E59}"/>
      </w:docPartPr>
      <w:docPartBody>
        <w:p w:rsidR="0058516A" w:rsidRDefault="00FA5F45" w:rsidP="00FA5F45">
          <w:pPr>
            <w:pStyle w:val="CAC2CA643B954428BB5C9765BFF5106A"/>
          </w:pPr>
          <w:r>
            <w:rPr>
              <w:rStyle w:val="placeholder1Char"/>
              <w:rFonts w:hint="eastAsia"/>
            </w:rPr>
            <w:t>____________</w:t>
          </w:r>
        </w:p>
      </w:docPartBody>
    </w:docPart>
    <w:docPart>
      <w:docPartPr>
        <w:name w:val="7777249CF3584FE08A5B751C850803C8"/>
        <w:category>
          <w:name w:val="常规"/>
          <w:gallery w:val="placeholder"/>
        </w:category>
        <w:types>
          <w:type w:val="bbPlcHdr"/>
        </w:types>
        <w:behaviors>
          <w:behavior w:val="content"/>
        </w:behaviors>
        <w:guid w:val="{09926C95-54CE-4C35-AF40-A6402CBD2961}"/>
      </w:docPartPr>
      <w:docPartBody>
        <w:p w:rsidR="0058516A" w:rsidRDefault="00FA5F45" w:rsidP="00FA5F45">
          <w:pPr>
            <w:pStyle w:val="7777249CF3584FE08A5B751C850803C8"/>
          </w:pPr>
          <w:r>
            <w:rPr>
              <w:rStyle w:val="placeholder1Char"/>
              <w:rFonts w:hint="eastAsia"/>
            </w:rPr>
            <w:t>____________</w:t>
          </w:r>
        </w:p>
      </w:docPartBody>
    </w:docPart>
    <w:docPart>
      <w:docPartPr>
        <w:name w:val="40F0A88DB9CC4364AEEC97C808D68F95"/>
        <w:category>
          <w:name w:val="常规"/>
          <w:gallery w:val="placeholder"/>
        </w:category>
        <w:types>
          <w:type w:val="bbPlcHdr"/>
        </w:types>
        <w:behaviors>
          <w:behavior w:val="content"/>
        </w:behaviors>
        <w:guid w:val="{43FEEDBA-FD57-4AF2-9C3C-0018CA47EF55}"/>
      </w:docPartPr>
      <w:docPartBody>
        <w:p w:rsidR="0058516A" w:rsidRDefault="00FA5F45" w:rsidP="00FA5F45">
          <w:pPr>
            <w:pStyle w:val="40F0A88DB9CC4364AEEC97C808D68F95"/>
          </w:pPr>
          <w:r>
            <w:rPr>
              <w:rStyle w:val="placeholder1Char"/>
              <w:rFonts w:hint="eastAsia"/>
            </w:rPr>
            <w:t>____________</w:t>
          </w:r>
        </w:p>
      </w:docPartBody>
    </w:docPart>
    <w:docPart>
      <w:docPartPr>
        <w:name w:val="930CCAC640BF4781869F7D5D8D1D86AE"/>
        <w:category>
          <w:name w:val="常规"/>
          <w:gallery w:val="placeholder"/>
        </w:category>
        <w:types>
          <w:type w:val="bbPlcHdr"/>
        </w:types>
        <w:behaviors>
          <w:behavior w:val="content"/>
        </w:behaviors>
        <w:guid w:val="{80D82886-3FD5-44C0-9BAD-DE60DC64CD2F}"/>
      </w:docPartPr>
      <w:docPartBody>
        <w:p w:rsidR="0058516A" w:rsidRDefault="00FA5F45" w:rsidP="00FA5F45">
          <w:pPr>
            <w:pStyle w:val="930CCAC640BF4781869F7D5D8D1D86AE"/>
          </w:pPr>
          <w:r>
            <w:rPr>
              <w:rStyle w:val="placeholder1Char"/>
              <w:rFonts w:hint="eastAsia"/>
            </w:rPr>
            <w:t>____________</w:t>
          </w:r>
        </w:p>
      </w:docPartBody>
    </w:docPart>
    <w:docPart>
      <w:docPartPr>
        <w:name w:val="5E1FCD56518E4E70A9EB4906D16DAA63"/>
        <w:category>
          <w:name w:val="常规"/>
          <w:gallery w:val="placeholder"/>
        </w:category>
        <w:types>
          <w:type w:val="bbPlcHdr"/>
        </w:types>
        <w:behaviors>
          <w:behavior w:val="content"/>
        </w:behaviors>
        <w:guid w:val="{09D9266F-FB4C-444B-AF9C-AE4FE89446DE}"/>
      </w:docPartPr>
      <w:docPartBody>
        <w:p w:rsidR="0058516A" w:rsidRDefault="00FA5F45" w:rsidP="00FA5F45">
          <w:pPr>
            <w:pStyle w:val="5E1FCD56518E4E70A9EB4906D16DAA63"/>
          </w:pPr>
          <w:r>
            <w:rPr>
              <w:rStyle w:val="placeholder1Char"/>
              <w:rFonts w:hint="eastAsia"/>
            </w:rPr>
            <w:t>____________</w:t>
          </w:r>
        </w:p>
      </w:docPartBody>
    </w:docPart>
    <w:docPart>
      <w:docPartPr>
        <w:name w:val="7D387D3D90AB46FE89B73E1B17E434B5"/>
        <w:category>
          <w:name w:val="常规"/>
          <w:gallery w:val="placeholder"/>
        </w:category>
        <w:types>
          <w:type w:val="bbPlcHdr"/>
        </w:types>
        <w:behaviors>
          <w:behavior w:val="content"/>
        </w:behaviors>
        <w:guid w:val="{D2F68F73-DD91-4721-A5E9-8A1CBE7FE42B}"/>
      </w:docPartPr>
      <w:docPartBody>
        <w:p w:rsidR="0058516A" w:rsidRDefault="00FA5F45" w:rsidP="00FA5F45">
          <w:pPr>
            <w:pStyle w:val="7D387D3D90AB46FE89B73E1B17E434B5"/>
          </w:pPr>
          <w:r>
            <w:rPr>
              <w:rStyle w:val="placeholder1Char"/>
              <w:rFonts w:hint="eastAsia"/>
            </w:rPr>
            <w:t>____________</w:t>
          </w:r>
        </w:p>
      </w:docPartBody>
    </w:docPart>
    <w:docPart>
      <w:docPartPr>
        <w:name w:val="EE62D4F995544646B81C478B4BD577CA"/>
        <w:category>
          <w:name w:val="常规"/>
          <w:gallery w:val="placeholder"/>
        </w:category>
        <w:types>
          <w:type w:val="bbPlcHdr"/>
        </w:types>
        <w:behaviors>
          <w:behavior w:val="content"/>
        </w:behaviors>
        <w:guid w:val="{33D20B8F-4C40-44B1-926E-8C28809DE284}"/>
      </w:docPartPr>
      <w:docPartBody>
        <w:p w:rsidR="0058516A" w:rsidRDefault="00FA5F45" w:rsidP="00FA5F45">
          <w:pPr>
            <w:pStyle w:val="EE62D4F995544646B81C478B4BD577CA"/>
          </w:pPr>
          <w:r>
            <w:rPr>
              <w:rStyle w:val="placeholder1Char"/>
              <w:rFonts w:hint="eastAsia"/>
            </w:rPr>
            <w:t>____________</w:t>
          </w:r>
        </w:p>
      </w:docPartBody>
    </w:docPart>
    <w:docPart>
      <w:docPartPr>
        <w:name w:val="8D5874361F4D4222B01905A16FA0A699"/>
        <w:category>
          <w:name w:val="常规"/>
          <w:gallery w:val="placeholder"/>
        </w:category>
        <w:types>
          <w:type w:val="bbPlcHdr"/>
        </w:types>
        <w:behaviors>
          <w:behavior w:val="content"/>
        </w:behaviors>
        <w:guid w:val="{0C6D2A2C-94A1-463F-8CF3-B0BA5A9EA7A6}"/>
      </w:docPartPr>
      <w:docPartBody>
        <w:p w:rsidR="0058516A" w:rsidRDefault="00FA5F45" w:rsidP="00FA5F45">
          <w:pPr>
            <w:pStyle w:val="8D5874361F4D4222B01905A16FA0A699"/>
          </w:pPr>
          <w:r>
            <w:rPr>
              <w:rStyle w:val="placeholder1Char"/>
              <w:rFonts w:hint="eastAsia"/>
            </w:rPr>
            <w:t>____________</w:t>
          </w:r>
        </w:p>
      </w:docPartBody>
    </w:docPart>
    <w:docPart>
      <w:docPartPr>
        <w:name w:val="85309797C85A490D8931A3D3C249AC5F"/>
        <w:category>
          <w:name w:val="常规"/>
          <w:gallery w:val="placeholder"/>
        </w:category>
        <w:types>
          <w:type w:val="bbPlcHdr"/>
        </w:types>
        <w:behaviors>
          <w:behavior w:val="content"/>
        </w:behaviors>
        <w:guid w:val="{B332E1E8-81E0-4428-BE70-77FD9DFC07EF}"/>
      </w:docPartPr>
      <w:docPartBody>
        <w:p w:rsidR="0058516A" w:rsidRDefault="00FA5F45" w:rsidP="00FA5F45">
          <w:pPr>
            <w:pStyle w:val="85309797C85A490D8931A3D3C249AC5F"/>
          </w:pPr>
          <w:r>
            <w:rPr>
              <w:rStyle w:val="placeholder1Char"/>
              <w:rFonts w:hint="eastAsia"/>
            </w:rPr>
            <w:t>____________</w:t>
          </w:r>
        </w:p>
      </w:docPartBody>
    </w:docPart>
    <w:docPart>
      <w:docPartPr>
        <w:name w:val="EBE38BAC9E694EED919247ADF0BD91B1"/>
        <w:category>
          <w:name w:val="常规"/>
          <w:gallery w:val="placeholder"/>
        </w:category>
        <w:types>
          <w:type w:val="bbPlcHdr"/>
        </w:types>
        <w:behaviors>
          <w:behavior w:val="content"/>
        </w:behaviors>
        <w:guid w:val="{74211457-6C17-40E9-BCC8-F92B9A8F7143}"/>
      </w:docPartPr>
      <w:docPartBody>
        <w:p w:rsidR="0058516A" w:rsidRDefault="00FA5F45" w:rsidP="00FA5F45">
          <w:pPr>
            <w:pStyle w:val="EBE38BAC9E694EED919247ADF0BD91B1"/>
          </w:pPr>
          <w:r>
            <w:rPr>
              <w:rStyle w:val="placeholder1Char"/>
              <w:rFonts w:hint="eastAsia"/>
            </w:rPr>
            <w:t>____________</w:t>
          </w:r>
        </w:p>
      </w:docPartBody>
    </w:docPart>
    <w:docPart>
      <w:docPartPr>
        <w:name w:val="CA653223C79844009AE86CE1D368B7F0"/>
        <w:category>
          <w:name w:val="常规"/>
          <w:gallery w:val="placeholder"/>
        </w:category>
        <w:types>
          <w:type w:val="bbPlcHdr"/>
        </w:types>
        <w:behaviors>
          <w:behavior w:val="content"/>
        </w:behaviors>
        <w:guid w:val="{0CC97675-C756-4A11-B25B-B2E466E57848}"/>
      </w:docPartPr>
      <w:docPartBody>
        <w:p w:rsidR="0058516A" w:rsidRDefault="00FA5F45" w:rsidP="00FA5F45">
          <w:pPr>
            <w:pStyle w:val="CA653223C79844009AE86CE1D368B7F0"/>
          </w:pPr>
          <w:r>
            <w:rPr>
              <w:rStyle w:val="placeholder1Char"/>
              <w:rFonts w:hint="eastAsia"/>
            </w:rPr>
            <w:t>____________</w:t>
          </w:r>
        </w:p>
      </w:docPartBody>
    </w:docPart>
    <w:docPart>
      <w:docPartPr>
        <w:name w:val="473A390C7D3F47969362CC1F6854DA48"/>
        <w:category>
          <w:name w:val="常规"/>
          <w:gallery w:val="placeholder"/>
        </w:category>
        <w:types>
          <w:type w:val="bbPlcHdr"/>
        </w:types>
        <w:behaviors>
          <w:behavior w:val="content"/>
        </w:behaviors>
        <w:guid w:val="{A513D725-53BF-437F-A34C-BCA1684DB83D}"/>
      </w:docPartPr>
      <w:docPartBody>
        <w:p w:rsidR="0058516A" w:rsidRDefault="00FA5F45" w:rsidP="00FA5F45">
          <w:pPr>
            <w:pStyle w:val="473A390C7D3F47969362CC1F6854DA48"/>
          </w:pPr>
          <w:r>
            <w:rPr>
              <w:rStyle w:val="placeholder1Char"/>
              <w:rFonts w:hint="eastAsia"/>
            </w:rPr>
            <w:t>____________</w:t>
          </w:r>
        </w:p>
      </w:docPartBody>
    </w:docPart>
    <w:docPart>
      <w:docPartPr>
        <w:name w:val="5D41CADAB49F4B9393424953EAC7C550"/>
        <w:category>
          <w:name w:val="常规"/>
          <w:gallery w:val="placeholder"/>
        </w:category>
        <w:types>
          <w:type w:val="bbPlcHdr"/>
        </w:types>
        <w:behaviors>
          <w:behavior w:val="content"/>
        </w:behaviors>
        <w:guid w:val="{DDBF0896-7414-4566-9F0B-82462A3E9400}"/>
      </w:docPartPr>
      <w:docPartBody>
        <w:p w:rsidR="0058516A" w:rsidRDefault="00FA5F45" w:rsidP="00FA5F45">
          <w:pPr>
            <w:pStyle w:val="5D41CADAB49F4B9393424953EAC7C550"/>
          </w:pPr>
          <w:r>
            <w:rPr>
              <w:rStyle w:val="placeholder1Char"/>
              <w:rFonts w:hint="eastAsia"/>
            </w:rPr>
            <w:t>____________</w:t>
          </w:r>
        </w:p>
      </w:docPartBody>
    </w:docPart>
    <w:docPart>
      <w:docPartPr>
        <w:name w:val="57D83767FD404CB681FA7D17F0AE1EEC"/>
        <w:category>
          <w:name w:val="常规"/>
          <w:gallery w:val="placeholder"/>
        </w:category>
        <w:types>
          <w:type w:val="bbPlcHdr"/>
        </w:types>
        <w:behaviors>
          <w:behavior w:val="content"/>
        </w:behaviors>
        <w:guid w:val="{E12A23B8-7A50-4823-A3FC-02C3226DC3FC}"/>
      </w:docPartPr>
      <w:docPartBody>
        <w:p w:rsidR="0058516A" w:rsidRDefault="00FA5F45" w:rsidP="00FA5F45">
          <w:pPr>
            <w:pStyle w:val="57D83767FD404CB681FA7D17F0AE1EEC"/>
          </w:pPr>
          <w:r>
            <w:rPr>
              <w:rStyle w:val="placeholder1Char"/>
              <w:rFonts w:hint="eastAsia"/>
            </w:rPr>
            <w:t>____________</w:t>
          </w:r>
        </w:p>
      </w:docPartBody>
    </w:docPart>
    <w:docPart>
      <w:docPartPr>
        <w:name w:val="CC8045F3178444B9B04FF73BCE8D7EEA"/>
        <w:category>
          <w:name w:val="常规"/>
          <w:gallery w:val="placeholder"/>
        </w:category>
        <w:types>
          <w:type w:val="bbPlcHdr"/>
        </w:types>
        <w:behaviors>
          <w:behavior w:val="content"/>
        </w:behaviors>
        <w:guid w:val="{1FEF9949-E27E-4FC0-87AE-FB7B6EF2D6D5}"/>
      </w:docPartPr>
      <w:docPartBody>
        <w:p w:rsidR="0058516A" w:rsidRDefault="00FA5F45" w:rsidP="00FA5F45">
          <w:pPr>
            <w:pStyle w:val="CC8045F3178444B9B04FF73BCE8D7EEA"/>
          </w:pPr>
          <w:r>
            <w:rPr>
              <w:rStyle w:val="placeholder1Char"/>
              <w:rFonts w:hint="eastAsia"/>
            </w:rPr>
            <w:t>____________</w:t>
          </w:r>
        </w:p>
      </w:docPartBody>
    </w:docPart>
    <w:docPart>
      <w:docPartPr>
        <w:name w:val="A7158C5BA86A44B0BDE4A2BC6FD9863E"/>
        <w:category>
          <w:name w:val="常规"/>
          <w:gallery w:val="placeholder"/>
        </w:category>
        <w:types>
          <w:type w:val="bbPlcHdr"/>
        </w:types>
        <w:behaviors>
          <w:behavior w:val="content"/>
        </w:behaviors>
        <w:guid w:val="{A815450D-8235-484C-89B6-681576ACB3BB}"/>
      </w:docPartPr>
      <w:docPartBody>
        <w:p w:rsidR="0058516A" w:rsidRDefault="00FA5F45" w:rsidP="00FA5F45">
          <w:pPr>
            <w:pStyle w:val="A7158C5BA86A44B0BDE4A2BC6FD9863E"/>
          </w:pPr>
          <w:r>
            <w:rPr>
              <w:rStyle w:val="placeholder1Char"/>
              <w:rFonts w:hint="eastAsia"/>
            </w:rPr>
            <w:t>____________</w:t>
          </w:r>
        </w:p>
      </w:docPartBody>
    </w:docPart>
    <w:docPart>
      <w:docPartPr>
        <w:name w:val="6D0519D013C24448ACB5A24CFE32439C"/>
        <w:category>
          <w:name w:val="常规"/>
          <w:gallery w:val="placeholder"/>
        </w:category>
        <w:types>
          <w:type w:val="bbPlcHdr"/>
        </w:types>
        <w:behaviors>
          <w:behavior w:val="content"/>
        </w:behaviors>
        <w:guid w:val="{89171ACA-DA33-4E4A-BD35-1A04DA2BCDEC}"/>
      </w:docPartPr>
      <w:docPartBody>
        <w:p w:rsidR="0058516A" w:rsidRDefault="00FA5F45" w:rsidP="00FA5F45">
          <w:pPr>
            <w:pStyle w:val="6D0519D013C24448ACB5A24CFE32439C"/>
          </w:pPr>
          <w:r>
            <w:rPr>
              <w:rStyle w:val="placeholder1Char"/>
              <w:rFonts w:hint="eastAsia"/>
            </w:rPr>
            <w:t>____________</w:t>
          </w:r>
        </w:p>
      </w:docPartBody>
    </w:docPart>
    <w:docPart>
      <w:docPartPr>
        <w:name w:val="11E7192A6F1B419A8C99FC9744504B0C"/>
        <w:category>
          <w:name w:val="常规"/>
          <w:gallery w:val="placeholder"/>
        </w:category>
        <w:types>
          <w:type w:val="bbPlcHdr"/>
        </w:types>
        <w:behaviors>
          <w:behavior w:val="content"/>
        </w:behaviors>
        <w:guid w:val="{FE82FEDD-A518-4B93-9BD6-1512264A38A5}"/>
      </w:docPartPr>
      <w:docPartBody>
        <w:p w:rsidR="0058516A" w:rsidRDefault="00FA5F45" w:rsidP="00FA5F45">
          <w:pPr>
            <w:pStyle w:val="11E7192A6F1B419A8C99FC9744504B0C"/>
          </w:pPr>
          <w:r>
            <w:rPr>
              <w:rStyle w:val="placeholder1Char"/>
              <w:rFonts w:hint="eastAsia"/>
            </w:rPr>
            <w:t>____________</w:t>
          </w:r>
        </w:p>
      </w:docPartBody>
    </w:docPart>
    <w:docPart>
      <w:docPartPr>
        <w:name w:val="AB029E0055EF49BCBDCF126D8DC4A548"/>
        <w:category>
          <w:name w:val="常规"/>
          <w:gallery w:val="placeholder"/>
        </w:category>
        <w:types>
          <w:type w:val="bbPlcHdr"/>
        </w:types>
        <w:behaviors>
          <w:behavior w:val="content"/>
        </w:behaviors>
        <w:guid w:val="{AA23D04C-0098-4A88-8680-B90C19A27021}"/>
      </w:docPartPr>
      <w:docPartBody>
        <w:p w:rsidR="0058516A" w:rsidRDefault="00FA5F45" w:rsidP="00FA5F45">
          <w:pPr>
            <w:pStyle w:val="AB029E0055EF49BCBDCF126D8DC4A548"/>
          </w:pPr>
          <w:r>
            <w:rPr>
              <w:rStyle w:val="placeholder1Char"/>
              <w:rFonts w:hint="eastAsia"/>
            </w:rPr>
            <w:t>____________</w:t>
          </w:r>
        </w:p>
      </w:docPartBody>
    </w:docPart>
    <w:docPart>
      <w:docPartPr>
        <w:name w:val="39DDD00B305649319AEE3A43DF8F08B5"/>
        <w:category>
          <w:name w:val="常规"/>
          <w:gallery w:val="placeholder"/>
        </w:category>
        <w:types>
          <w:type w:val="bbPlcHdr"/>
        </w:types>
        <w:behaviors>
          <w:behavior w:val="content"/>
        </w:behaviors>
        <w:guid w:val="{6F6AC6A5-BF6F-402A-A063-4A5A32E89AAD}"/>
      </w:docPartPr>
      <w:docPartBody>
        <w:p w:rsidR="0058516A" w:rsidRDefault="00FA5F45" w:rsidP="00FA5F45">
          <w:pPr>
            <w:pStyle w:val="39DDD00B305649319AEE3A43DF8F08B5"/>
          </w:pPr>
          <w:r>
            <w:rPr>
              <w:rStyle w:val="placeholder1Char"/>
              <w:rFonts w:hint="eastAsia"/>
            </w:rPr>
            <w:t>____________</w:t>
          </w:r>
        </w:p>
      </w:docPartBody>
    </w:docPart>
    <w:docPart>
      <w:docPartPr>
        <w:name w:val="4519DA1D05DF4EFEB167430D8AADF99C"/>
        <w:category>
          <w:name w:val="常规"/>
          <w:gallery w:val="placeholder"/>
        </w:category>
        <w:types>
          <w:type w:val="bbPlcHdr"/>
        </w:types>
        <w:behaviors>
          <w:behavior w:val="content"/>
        </w:behaviors>
        <w:guid w:val="{8396EE6A-97DE-42AA-ADD9-0666D7A6D010}"/>
      </w:docPartPr>
      <w:docPartBody>
        <w:p w:rsidR="0058516A" w:rsidRDefault="00FA5F45" w:rsidP="00FA5F45">
          <w:pPr>
            <w:pStyle w:val="4519DA1D05DF4EFEB167430D8AADF99C"/>
          </w:pPr>
          <w:r>
            <w:rPr>
              <w:rStyle w:val="placeholder1Char"/>
              <w:rFonts w:hint="eastAsia"/>
            </w:rPr>
            <w:t>____________</w:t>
          </w:r>
        </w:p>
      </w:docPartBody>
    </w:docPart>
    <w:docPart>
      <w:docPartPr>
        <w:name w:val="91B6A8D83198466389F1D6008D49D918"/>
        <w:category>
          <w:name w:val="常规"/>
          <w:gallery w:val="placeholder"/>
        </w:category>
        <w:types>
          <w:type w:val="bbPlcHdr"/>
        </w:types>
        <w:behaviors>
          <w:behavior w:val="content"/>
        </w:behaviors>
        <w:guid w:val="{75736C7D-5470-4BE2-92BF-186D8BD77D73}"/>
      </w:docPartPr>
      <w:docPartBody>
        <w:p w:rsidR="0058516A" w:rsidRDefault="00FA5F45" w:rsidP="00FA5F45">
          <w:pPr>
            <w:pStyle w:val="91B6A8D83198466389F1D6008D49D918"/>
          </w:pPr>
          <w:r>
            <w:rPr>
              <w:rStyle w:val="placeholder1Char"/>
              <w:rFonts w:hint="eastAsia"/>
            </w:rPr>
            <w:t>____________</w:t>
          </w:r>
        </w:p>
      </w:docPartBody>
    </w:docPart>
    <w:docPart>
      <w:docPartPr>
        <w:name w:val="BB0FD8F9E83C44F38B8088D638260E6C"/>
        <w:category>
          <w:name w:val="常规"/>
          <w:gallery w:val="placeholder"/>
        </w:category>
        <w:types>
          <w:type w:val="bbPlcHdr"/>
        </w:types>
        <w:behaviors>
          <w:behavior w:val="content"/>
        </w:behaviors>
        <w:guid w:val="{453C8367-2F79-424E-B56C-14A97B0A760D}"/>
      </w:docPartPr>
      <w:docPartBody>
        <w:p w:rsidR="0058516A" w:rsidRDefault="00FA5F45" w:rsidP="00FA5F45">
          <w:pPr>
            <w:pStyle w:val="BB0FD8F9E83C44F38B8088D638260E6C"/>
          </w:pPr>
          <w:r>
            <w:rPr>
              <w:rStyle w:val="placeholder1Char"/>
              <w:rFonts w:hint="eastAsia"/>
            </w:rPr>
            <w:t>____________</w:t>
          </w:r>
        </w:p>
      </w:docPartBody>
    </w:docPart>
    <w:docPart>
      <w:docPartPr>
        <w:name w:val="3FE08C6E3F584E29AB48A6EAA4B5462B"/>
        <w:category>
          <w:name w:val="常规"/>
          <w:gallery w:val="placeholder"/>
        </w:category>
        <w:types>
          <w:type w:val="bbPlcHdr"/>
        </w:types>
        <w:behaviors>
          <w:behavior w:val="content"/>
        </w:behaviors>
        <w:guid w:val="{6B508F76-B94A-4F50-A0EB-2BBAD9B9637A}"/>
      </w:docPartPr>
      <w:docPartBody>
        <w:p w:rsidR="0058516A" w:rsidRDefault="00FA5F45" w:rsidP="00FA5F45">
          <w:pPr>
            <w:pStyle w:val="3FE08C6E3F584E29AB48A6EAA4B5462B"/>
          </w:pPr>
          <w:r>
            <w:rPr>
              <w:rStyle w:val="placeholder1Char"/>
              <w:rFonts w:hint="eastAsia"/>
            </w:rPr>
            <w:t>____________</w:t>
          </w:r>
        </w:p>
      </w:docPartBody>
    </w:docPart>
    <w:docPart>
      <w:docPartPr>
        <w:name w:val="48DC24EBAF80433EB7227D9DFF892ED5"/>
        <w:category>
          <w:name w:val="常规"/>
          <w:gallery w:val="placeholder"/>
        </w:category>
        <w:types>
          <w:type w:val="bbPlcHdr"/>
        </w:types>
        <w:behaviors>
          <w:behavior w:val="content"/>
        </w:behaviors>
        <w:guid w:val="{9E803C1C-BE86-499E-A6A2-6CF3B8143B22}"/>
      </w:docPartPr>
      <w:docPartBody>
        <w:p w:rsidR="0058516A" w:rsidRDefault="00FA5F45" w:rsidP="00FA5F45">
          <w:pPr>
            <w:pStyle w:val="48DC24EBAF80433EB7227D9DFF892ED5"/>
          </w:pPr>
          <w:r>
            <w:rPr>
              <w:rStyle w:val="placeholder1Char"/>
              <w:rFonts w:hint="eastAsia"/>
            </w:rPr>
            <w:t>____________</w:t>
          </w:r>
        </w:p>
      </w:docPartBody>
    </w:docPart>
    <w:docPart>
      <w:docPartPr>
        <w:name w:val="F0135BD091754819B4B61E37E89AD513"/>
        <w:category>
          <w:name w:val="常规"/>
          <w:gallery w:val="placeholder"/>
        </w:category>
        <w:types>
          <w:type w:val="bbPlcHdr"/>
        </w:types>
        <w:behaviors>
          <w:behavior w:val="content"/>
        </w:behaviors>
        <w:guid w:val="{D50CD64F-0794-4DFF-B6B5-E615EA2901AE}"/>
      </w:docPartPr>
      <w:docPartBody>
        <w:p w:rsidR="0058516A" w:rsidRDefault="00FA5F45" w:rsidP="00FA5F45">
          <w:pPr>
            <w:pStyle w:val="F0135BD091754819B4B61E37E89AD513"/>
          </w:pPr>
          <w:r>
            <w:rPr>
              <w:rStyle w:val="placeholder1Char"/>
              <w:rFonts w:hint="eastAsia"/>
            </w:rPr>
            <w:t>____________</w:t>
          </w:r>
        </w:p>
      </w:docPartBody>
    </w:docPart>
    <w:docPart>
      <w:docPartPr>
        <w:name w:val="445CB2B7CDE541BCA9E25D02CBB272AD"/>
        <w:category>
          <w:name w:val="常规"/>
          <w:gallery w:val="placeholder"/>
        </w:category>
        <w:types>
          <w:type w:val="bbPlcHdr"/>
        </w:types>
        <w:behaviors>
          <w:behavior w:val="content"/>
        </w:behaviors>
        <w:guid w:val="{1F7FC8A1-6038-4EF4-BD71-838193D57FAD}"/>
      </w:docPartPr>
      <w:docPartBody>
        <w:p w:rsidR="0058516A" w:rsidRDefault="00FA5F45" w:rsidP="00FA5F45">
          <w:pPr>
            <w:pStyle w:val="445CB2B7CDE541BCA9E25D02CBB272AD"/>
          </w:pPr>
          <w:r>
            <w:rPr>
              <w:rStyle w:val="placeholder1Char"/>
              <w:rFonts w:hint="eastAsia"/>
            </w:rPr>
            <w:t>____________</w:t>
          </w:r>
        </w:p>
      </w:docPartBody>
    </w:docPart>
    <w:docPart>
      <w:docPartPr>
        <w:name w:val="F17A416FAF68419A80F386F52EABCB4A"/>
        <w:category>
          <w:name w:val="常规"/>
          <w:gallery w:val="placeholder"/>
        </w:category>
        <w:types>
          <w:type w:val="bbPlcHdr"/>
        </w:types>
        <w:behaviors>
          <w:behavior w:val="content"/>
        </w:behaviors>
        <w:guid w:val="{04A59040-1D2B-4986-BD08-D5DE94612B99}"/>
      </w:docPartPr>
      <w:docPartBody>
        <w:p w:rsidR="0058516A" w:rsidRDefault="00FA5F45" w:rsidP="00FA5F45">
          <w:pPr>
            <w:pStyle w:val="F17A416FAF68419A80F386F52EABCB4A"/>
          </w:pPr>
          <w:r>
            <w:rPr>
              <w:rStyle w:val="placeholder1Char"/>
              <w:rFonts w:hint="eastAsia"/>
            </w:rPr>
            <w:t>____________</w:t>
          </w:r>
        </w:p>
      </w:docPartBody>
    </w:docPart>
    <w:docPart>
      <w:docPartPr>
        <w:name w:val="03F97D7992984D038F2474829706C9A6"/>
        <w:category>
          <w:name w:val="常规"/>
          <w:gallery w:val="placeholder"/>
        </w:category>
        <w:types>
          <w:type w:val="bbPlcHdr"/>
        </w:types>
        <w:behaviors>
          <w:behavior w:val="content"/>
        </w:behaviors>
        <w:guid w:val="{E46FD62C-CA75-4049-94FF-FA00A926521E}"/>
      </w:docPartPr>
      <w:docPartBody>
        <w:p w:rsidR="0058516A" w:rsidRDefault="00FA5F45" w:rsidP="00FA5F45">
          <w:pPr>
            <w:pStyle w:val="03F97D7992984D038F2474829706C9A6"/>
          </w:pPr>
          <w:r>
            <w:rPr>
              <w:rStyle w:val="placeholder1Char"/>
              <w:rFonts w:hint="eastAsia"/>
            </w:rPr>
            <w:t>____________</w:t>
          </w:r>
        </w:p>
      </w:docPartBody>
    </w:docPart>
    <w:docPart>
      <w:docPartPr>
        <w:name w:val="A7D839D7F774436F89DF2C56B010635A"/>
        <w:category>
          <w:name w:val="常规"/>
          <w:gallery w:val="placeholder"/>
        </w:category>
        <w:types>
          <w:type w:val="bbPlcHdr"/>
        </w:types>
        <w:behaviors>
          <w:behavior w:val="content"/>
        </w:behaviors>
        <w:guid w:val="{E79B40A7-B0DE-4897-A6E4-CB28AC30D3F9}"/>
      </w:docPartPr>
      <w:docPartBody>
        <w:p w:rsidR="0058516A" w:rsidRDefault="00FA5F45" w:rsidP="00FA5F45">
          <w:pPr>
            <w:pStyle w:val="A7D839D7F774436F89DF2C56B010635A"/>
          </w:pPr>
          <w:r>
            <w:rPr>
              <w:rStyle w:val="placeholder1Char"/>
              <w:rFonts w:hint="eastAsia"/>
            </w:rPr>
            <w:t>____________</w:t>
          </w:r>
        </w:p>
      </w:docPartBody>
    </w:docPart>
    <w:docPart>
      <w:docPartPr>
        <w:name w:val="9A540EC68F4343518E4CA0A1FD6CEE06"/>
        <w:category>
          <w:name w:val="常规"/>
          <w:gallery w:val="placeholder"/>
        </w:category>
        <w:types>
          <w:type w:val="bbPlcHdr"/>
        </w:types>
        <w:behaviors>
          <w:behavior w:val="content"/>
        </w:behaviors>
        <w:guid w:val="{2D4AED5C-51E4-49D5-811E-A75C9120F333}"/>
      </w:docPartPr>
      <w:docPartBody>
        <w:p w:rsidR="0058516A" w:rsidRDefault="00FA5F45" w:rsidP="00FA5F45">
          <w:pPr>
            <w:pStyle w:val="9A540EC68F4343518E4CA0A1FD6CEE06"/>
          </w:pPr>
          <w:r>
            <w:rPr>
              <w:rStyle w:val="placeholder1Char"/>
              <w:rFonts w:hint="eastAsia"/>
            </w:rPr>
            <w:t>____________</w:t>
          </w:r>
        </w:p>
      </w:docPartBody>
    </w:docPart>
    <w:docPart>
      <w:docPartPr>
        <w:name w:val="EE577829855A48D7B2C2FC6E255B3A33"/>
        <w:category>
          <w:name w:val="常规"/>
          <w:gallery w:val="placeholder"/>
        </w:category>
        <w:types>
          <w:type w:val="bbPlcHdr"/>
        </w:types>
        <w:behaviors>
          <w:behavior w:val="content"/>
        </w:behaviors>
        <w:guid w:val="{789C751E-6205-4BA4-8C5A-73F361F36945}"/>
      </w:docPartPr>
      <w:docPartBody>
        <w:p w:rsidR="0058516A" w:rsidRDefault="00FA5F45" w:rsidP="00FA5F45">
          <w:pPr>
            <w:pStyle w:val="EE577829855A48D7B2C2FC6E255B3A33"/>
          </w:pPr>
          <w:r>
            <w:rPr>
              <w:rStyle w:val="placeholder1Char"/>
              <w:rFonts w:hint="eastAsia"/>
            </w:rPr>
            <w:t>____________</w:t>
          </w:r>
        </w:p>
      </w:docPartBody>
    </w:docPart>
    <w:docPart>
      <w:docPartPr>
        <w:name w:val="FE3A3159BD134824965B7B7B24DC0414"/>
        <w:category>
          <w:name w:val="常规"/>
          <w:gallery w:val="placeholder"/>
        </w:category>
        <w:types>
          <w:type w:val="bbPlcHdr"/>
        </w:types>
        <w:behaviors>
          <w:behavior w:val="content"/>
        </w:behaviors>
        <w:guid w:val="{C836D15E-1F44-454C-A5A1-65963594EAF4}"/>
      </w:docPartPr>
      <w:docPartBody>
        <w:p w:rsidR="0058516A" w:rsidRDefault="00FA5F45" w:rsidP="00FA5F45">
          <w:pPr>
            <w:pStyle w:val="FE3A3159BD134824965B7B7B24DC0414"/>
          </w:pPr>
          <w:r>
            <w:rPr>
              <w:rStyle w:val="placeholder1Char"/>
              <w:rFonts w:hint="eastAsia"/>
            </w:rPr>
            <w:t>____________</w:t>
          </w:r>
        </w:p>
      </w:docPartBody>
    </w:docPart>
    <w:docPart>
      <w:docPartPr>
        <w:name w:val="CA91564AB7F04F57926030E6E8D6B7F3"/>
        <w:category>
          <w:name w:val="常规"/>
          <w:gallery w:val="placeholder"/>
        </w:category>
        <w:types>
          <w:type w:val="bbPlcHdr"/>
        </w:types>
        <w:behaviors>
          <w:behavior w:val="content"/>
        </w:behaviors>
        <w:guid w:val="{974B84AB-E36C-4F15-B773-2D93C5E72F99}"/>
      </w:docPartPr>
      <w:docPartBody>
        <w:p w:rsidR="0058516A" w:rsidRDefault="00FA5F45" w:rsidP="00FA5F45">
          <w:pPr>
            <w:pStyle w:val="CA91564AB7F04F57926030E6E8D6B7F3"/>
          </w:pPr>
          <w:r>
            <w:rPr>
              <w:rStyle w:val="placeholder1Char"/>
              <w:rFonts w:hint="eastAsia"/>
            </w:rPr>
            <w:t>____________</w:t>
          </w:r>
        </w:p>
      </w:docPartBody>
    </w:docPart>
    <w:docPart>
      <w:docPartPr>
        <w:name w:val="6A2F5188AF514E74A1EA9FF4BADC9311"/>
        <w:category>
          <w:name w:val="常规"/>
          <w:gallery w:val="placeholder"/>
        </w:category>
        <w:types>
          <w:type w:val="bbPlcHdr"/>
        </w:types>
        <w:behaviors>
          <w:behavior w:val="content"/>
        </w:behaviors>
        <w:guid w:val="{2929F4A3-A253-4199-ADF1-9E1F8E8822B2}"/>
      </w:docPartPr>
      <w:docPartBody>
        <w:p w:rsidR="0058516A" w:rsidRDefault="00FA5F45" w:rsidP="00FA5F45">
          <w:pPr>
            <w:pStyle w:val="6A2F5188AF514E74A1EA9FF4BADC9311"/>
          </w:pPr>
          <w:r>
            <w:rPr>
              <w:rStyle w:val="placeholder1Char"/>
              <w:rFonts w:hint="eastAsia"/>
            </w:rPr>
            <w:t>____________</w:t>
          </w:r>
        </w:p>
      </w:docPartBody>
    </w:docPart>
    <w:docPart>
      <w:docPartPr>
        <w:name w:val="9956C27761C94ED88BB8906059651F3F"/>
        <w:category>
          <w:name w:val="常规"/>
          <w:gallery w:val="placeholder"/>
        </w:category>
        <w:types>
          <w:type w:val="bbPlcHdr"/>
        </w:types>
        <w:behaviors>
          <w:behavior w:val="content"/>
        </w:behaviors>
        <w:guid w:val="{2C037CDD-4336-4FDA-8262-8F820336134A}"/>
      </w:docPartPr>
      <w:docPartBody>
        <w:p w:rsidR="0058516A" w:rsidRDefault="00FA5F45" w:rsidP="00FA5F45">
          <w:pPr>
            <w:pStyle w:val="9956C27761C94ED88BB8906059651F3F"/>
          </w:pPr>
          <w:r>
            <w:rPr>
              <w:rStyle w:val="placeholder1Char"/>
              <w:rFonts w:hint="eastAsia"/>
            </w:rPr>
            <w:t>____________</w:t>
          </w:r>
        </w:p>
      </w:docPartBody>
    </w:docPart>
    <w:docPart>
      <w:docPartPr>
        <w:name w:val="7B15B650B684499AA9B96A447F567296"/>
        <w:category>
          <w:name w:val="常规"/>
          <w:gallery w:val="placeholder"/>
        </w:category>
        <w:types>
          <w:type w:val="bbPlcHdr"/>
        </w:types>
        <w:behaviors>
          <w:behavior w:val="content"/>
        </w:behaviors>
        <w:guid w:val="{30C00A8F-081A-4F07-A564-A2F7957DA357}"/>
      </w:docPartPr>
      <w:docPartBody>
        <w:p w:rsidR="0058516A" w:rsidRDefault="00FA5F45" w:rsidP="00FA5F45">
          <w:pPr>
            <w:pStyle w:val="7B15B650B684499AA9B96A447F567296"/>
          </w:pPr>
          <w:r>
            <w:rPr>
              <w:rStyle w:val="placeholder1Char"/>
              <w:rFonts w:hint="eastAsia"/>
            </w:rPr>
            <w:t>____________</w:t>
          </w:r>
        </w:p>
      </w:docPartBody>
    </w:docPart>
    <w:docPart>
      <w:docPartPr>
        <w:name w:val="29A2565BEFCC43C88824A5E370C6D341"/>
        <w:category>
          <w:name w:val="常规"/>
          <w:gallery w:val="placeholder"/>
        </w:category>
        <w:types>
          <w:type w:val="bbPlcHdr"/>
        </w:types>
        <w:behaviors>
          <w:behavior w:val="content"/>
        </w:behaviors>
        <w:guid w:val="{5559465D-2E22-4373-A516-FEC0FDAF3237}"/>
      </w:docPartPr>
      <w:docPartBody>
        <w:p w:rsidR="0058516A" w:rsidRDefault="00FA5F45" w:rsidP="00FA5F45">
          <w:pPr>
            <w:pStyle w:val="29A2565BEFCC43C88824A5E370C6D341"/>
          </w:pPr>
          <w:r>
            <w:rPr>
              <w:rStyle w:val="placeholder1Char"/>
              <w:rFonts w:hint="eastAsia"/>
            </w:rPr>
            <w:t>____________</w:t>
          </w:r>
        </w:p>
      </w:docPartBody>
    </w:docPart>
    <w:docPart>
      <w:docPartPr>
        <w:name w:val="527EC647828C46D4812E8A741AFD6B44"/>
        <w:category>
          <w:name w:val="常规"/>
          <w:gallery w:val="placeholder"/>
        </w:category>
        <w:types>
          <w:type w:val="bbPlcHdr"/>
        </w:types>
        <w:behaviors>
          <w:behavior w:val="content"/>
        </w:behaviors>
        <w:guid w:val="{1B38F8A8-BFD7-4B91-8B3D-F5AA8B10A7FA}"/>
      </w:docPartPr>
      <w:docPartBody>
        <w:p w:rsidR="0058516A" w:rsidRDefault="00FA5F45" w:rsidP="00FA5F45">
          <w:pPr>
            <w:pStyle w:val="527EC647828C46D4812E8A741AFD6B44"/>
          </w:pPr>
          <w:r>
            <w:rPr>
              <w:rStyle w:val="placeholder1Char"/>
              <w:rFonts w:hint="eastAsia"/>
            </w:rPr>
            <w:t>____________</w:t>
          </w:r>
        </w:p>
      </w:docPartBody>
    </w:docPart>
    <w:docPart>
      <w:docPartPr>
        <w:name w:val="B5D5D208AC314BBF80B153199DD3EAE9"/>
        <w:category>
          <w:name w:val="常规"/>
          <w:gallery w:val="placeholder"/>
        </w:category>
        <w:types>
          <w:type w:val="bbPlcHdr"/>
        </w:types>
        <w:behaviors>
          <w:behavior w:val="content"/>
        </w:behaviors>
        <w:guid w:val="{433C1937-4834-417A-8B0A-496E852CE77E}"/>
      </w:docPartPr>
      <w:docPartBody>
        <w:p w:rsidR="0058516A" w:rsidRDefault="00FA5F45" w:rsidP="00FA5F45">
          <w:pPr>
            <w:pStyle w:val="B5D5D208AC314BBF80B153199DD3EAE9"/>
          </w:pPr>
          <w:r>
            <w:rPr>
              <w:rStyle w:val="placeholder1Char"/>
              <w:rFonts w:hint="eastAsia"/>
            </w:rPr>
            <w:t>____________</w:t>
          </w:r>
        </w:p>
      </w:docPartBody>
    </w:docPart>
    <w:docPart>
      <w:docPartPr>
        <w:name w:val="0DEC54DB4BF44D02B4B60BF9AD32259F"/>
        <w:category>
          <w:name w:val="常规"/>
          <w:gallery w:val="placeholder"/>
        </w:category>
        <w:types>
          <w:type w:val="bbPlcHdr"/>
        </w:types>
        <w:behaviors>
          <w:behavior w:val="content"/>
        </w:behaviors>
        <w:guid w:val="{C624FF24-FD4E-4CD6-948B-3A4C0AA18F5D}"/>
      </w:docPartPr>
      <w:docPartBody>
        <w:p w:rsidR="0058516A" w:rsidRDefault="00FA5F45" w:rsidP="00FA5F45">
          <w:pPr>
            <w:pStyle w:val="0DEC54DB4BF44D02B4B60BF9AD32259F"/>
          </w:pPr>
          <w:r>
            <w:rPr>
              <w:rStyle w:val="placeholder1Char"/>
              <w:rFonts w:hint="eastAsia"/>
            </w:rPr>
            <w:t>____________</w:t>
          </w:r>
        </w:p>
      </w:docPartBody>
    </w:docPart>
    <w:docPart>
      <w:docPartPr>
        <w:name w:val="93DEE988C4704CB7AC30DF3EA46B700C"/>
        <w:category>
          <w:name w:val="常规"/>
          <w:gallery w:val="placeholder"/>
        </w:category>
        <w:types>
          <w:type w:val="bbPlcHdr"/>
        </w:types>
        <w:behaviors>
          <w:behavior w:val="content"/>
        </w:behaviors>
        <w:guid w:val="{45C7891F-C43F-457C-9449-380E28A5475A}"/>
      </w:docPartPr>
      <w:docPartBody>
        <w:p w:rsidR="0058516A" w:rsidRDefault="00FA5F45" w:rsidP="00FA5F45">
          <w:pPr>
            <w:pStyle w:val="93DEE988C4704CB7AC30DF3EA46B700C"/>
          </w:pPr>
          <w:r>
            <w:rPr>
              <w:rStyle w:val="placeholder1Char"/>
              <w:rFonts w:hint="eastAsia"/>
            </w:rPr>
            <w:t>____________</w:t>
          </w:r>
        </w:p>
      </w:docPartBody>
    </w:docPart>
    <w:docPart>
      <w:docPartPr>
        <w:name w:val="DCDCBAF6BE2647C9B9FAC49251D6F149"/>
        <w:category>
          <w:name w:val="常规"/>
          <w:gallery w:val="placeholder"/>
        </w:category>
        <w:types>
          <w:type w:val="bbPlcHdr"/>
        </w:types>
        <w:behaviors>
          <w:behavior w:val="content"/>
        </w:behaviors>
        <w:guid w:val="{7795001B-0624-41CB-B135-BCADF408D15A}"/>
      </w:docPartPr>
      <w:docPartBody>
        <w:p w:rsidR="0058516A" w:rsidRDefault="00FA5F45" w:rsidP="00FA5F45">
          <w:pPr>
            <w:pStyle w:val="DCDCBAF6BE2647C9B9FAC49251D6F149"/>
          </w:pPr>
          <w:r>
            <w:rPr>
              <w:rStyle w:val="placeholder1Char"/>
              <w:rFonts w:hint="eastAsia"/>
            </w:rPr>
            <w:t>____________</w:t>
          </w:r>
        </w:p>
      </w:docPartBody>
    </w:docPart>
    <w:docPart>
      <w:docPartPr>
        <w:name w:val="E469D99E66564D8987E146A8FBD2748A"/>
        <w:category>
          <w:name w:val="常规"/>
          <w:gallery w:val="placeholder"/>
        </w:category>
        <w:types>
          <w:type w:val="bbPlcHdr"/>
        </w:types>
        <w:behaviors>
          <w:behavior w:val="content"/>
        </w:behaviors>
        <w:guid w:val="{C35E04B0-EB49-4918-81D6-7F237368A0D2}"/>
      </w:docPartPr>
      <w:docPartBody>
        <w:p w:rsidR="0058516A" w:rsidRDefault="00FA5F45" w:rsidP="00FA5F45">
          <w:pPr>
            <w:pStyle w:val="E469D99E66564D8987E146A8FBD2748A"/>
          </w:pPr>
          <w:r>
            <w:rPr>
              <w:rStyle w:val="placeholder1Char"/>
              <w:rFonts w:hint="eastAsia"/>
            </w:rPr>
            <w:t>____________</w:t>
          </w:r>
        </w:p>
      </w:docPartBody>
    </w:docPart>
    <w:docPart>
      <w:docPartPr>
        <w:name w:val="BEF661B6B82647C99DE31D9A9B5E26A7"/>
        <w:category>
          <w:name w:val="常规"/>
          <w:gallery w:val="placeholder"/>
        </w:category>
        <w:types>
          <w:type w:val="bbPlcHdr"/>
        </w:types>
        <w:behaviors>
          <w:behavior w:val="content"/>
        </w:behaviors>
        <w:guid w:val="{421454EF-1DE6-40E7-B2BB-188DB2D6A8D8}"/>
      </w:docPartPr>
      <w:docPartBody>
        <w:p w:rsidR="0058516A" w:rsidRDefault="00FA5F45" w:rsidP="00FA5F45">
          <w:pPr>
            <w:pStyle w:val="BEF661B6B82647C99DE31D9A9B5E26A7"/>
          </w:pPr>
          <w:r>
            <w:rPr>
              <w:rStyle w:val="placeholder1Char"/>
              <w:rFonts w:hint="eastAsia"/>
            </w:rPr>
            <w:t>____________</w:t>
          </w:r>
        </w:p>
      </w:docPartBody>
    </w:docPart>
    <w:docPart>
      <w:docPartPr>
        <w:name w:val="65838E56071D418A8EF0F8F516F13A92"/>
        <w:category>
          <w:name w:val="常规"/>
          <w:gallery w:val="placeholder"/>
        </w:category>
        <w:types>
          <w:type w:val="bbPlcHdr"/>
        </w:types>
        <w:behaviors>
          <w:behavior w:val="content"/>
        </w:behaviors>
        <w:guid w:val="{62954137-62C3-4CE6-910E-DF69461E798F}"/>
      </w:docPartPr>
      <w:docPartBody>
        <w:p w:rsidR="0058516A" w:rsidRDefault="00FA5F45" w:rsidP="00FA5F45">
          <w:pPr>
            <w:pStyle w:val="65838E56071D418A8EF0F8F516F13A92"/>
          </w:pPr>
          <w:r>
            <w:rPr>
              <w:rStyle w:val="placeholder1Char"/>
              <w:rFonts w:hint="eastAsia"/>
            </w:rPr>
            <w:t>____________</w:t>
          </w:r>
        </w:p>
      </w:docPartBody>
    </w:docPart>
    <w:docPart>
      <w:docPartPr>
        <w:name w:val="BF37D1AFBF084E4098E3F8D19F20D2C2"/>
        <w:category>
          <w:name w:val="常规"/>
          <w:gallery w:val="placeholder"/>
        </w:category>
        <w:types>
          <w:type w:val="bbPlcHdr"/>
        </w:types>
        <w:behaviors>
          <w:behavior w:val="content"/>
        </w:behaviors>
        <w:guid w:val="{E7F2FBDE-C326-40CD-A7FC-D88BCA1BBB68}"/>
      </w:docPartPr>
      <w:docPartBody>
        <w:p w:rsidR="0058516A" w:rsidRDefault="00FA5F45" w:rsidP="00FA5F45">
          <w:pPr>
            <w:pStyle w:val="BF37D1AFBF084E4098E3F8D19F20D2C2"/>
          </w:pPr>
          <w:r>
            <w:rPr>
              <w:rStyle w:val="placeholder1Char"/>
              <w:rFonts w:hint="eastAsia"/>
            </w:rPr>
            <w:t>____________</w:t>
          </w:r>
        </w:p>
      </w:docPartBody>
    </w:docPart>
    <w:docPart>
      <w:docPartPr>
        <w:name w:val="A275FA93ED5541DD99A643A982337DF7"/>
        <w:category>
          <w:name w:val="常规"/>
          <w:gallery w:val="placeholder"/>
        </w:category>
        <w:types>
          <w:type w:val="bbPlcHdr"/>
        </w:types>
        <w:behaviors>
          <w:behavior w:val="content"/>
        </w:behaviors>
        <w:guid w:val="{D6B666EF-637F-4F4C-922E-39A9B33895F2}"/>
      </w:docPartPr>
      <w:docPartBody>
        <w:p w:rsidR="0058516A" w:rsidRDefault="00FA5F45" w:rsidP="00FA5F45">
          <w:pPr>
            <w:pStyle w:val="A275FA93ED5541DD99A643A982337DF7"/>
          </w:pPr>
          <w:r>
            <w:rPr>
              <w:rStyle w:val="placeholder1Char"/>
              <w:rFonts w:hint="eastAsia"/>
            </w:rPr>
            <w:t>____________</w:t>
          </w:r>
        </w:p>
      </w:docPartBody>
    </w:docPart>
    <w:docPart>
      <w:docPartPr>
        <w:name w:val="0C0D714A7BD343C29B605E8496134081"/>
        <w:category>
          <w:name w:val="常规"/>
          <w:gallery w:val="placeholder"/>
        </w:category>
        <w:types>
          <w:type w:val="bbPlcHdr"/>
        </w:types>
        <w:behaviors>
          <w:behavior w:val="content"/>
        </w:behaviors>
        <w:guid w:val="{01A15A19-53A1-4995-8839-AA85BB64BC75}"/>
      </w:docPartPr>
      <w:docPartBody>
        <w:p w:rsidR="0058516A" w:rsidRDefault="00FA5F45" w:rsidP="00FA5F45">
          <w:pPr>
            <w:pStyle w:val="0C0D714A7BD343C29B605E8496134081"/>
          </w:pPr>
          <w:r>
            <w:rPr>
              <w:rStyle w:val="placeholder1Char"/>
              <w:rFonts w:hint="eastAsia"/>
            </w:rPr>
            <w:t>____________</w:t>
          </w:r>
        </w:p>
      </w:docPartBody>
    </w:docPart>
    <w:docPart>
      <w:docPartPr>
        <w:name w:val="A9131D18B7D3402E8CE436EBBCDC248B"/>
        <w:category>
          <w:name w:val="常规"/>
          <w:gallery w:val="placeholder"/>
        </w:category>
        <w:types>
          <w:type w:val="bbPlcHdr"/>
        </w:types>
        <w:behaviors>
          <w:behavior w:val="content"/>
        </w:behaviors>
        <w:guid w:val="{595F95D5-23CF-414F-A6D9-03FD5D913F7F}"/>
      </w:docPartPr>
      <w:docPartBody>
        <w:p w:rsidR="0058516A" w:rsidRDefault="00FA5F45" w:rsidP="00FA5F45">
          <w:pPr>
            <w:pStyle w:val="A9131D18B7D3402E8CE436EBBCDC248B"/>
          </w:pPr>
          <w:r>
            <w:rPr>
              <w:rStyle w:val="placeholder1Char"/>
              <w:rFonts w:hint="eastAsia"/>
            </w:rPr>
            <w:t>____________</w:t>
          </w:r>
        </w:p>
      </w:docPartBody>
    </w:docPart>
    <w:docPart>
      <w:docPartPr>
        <w:name w:val="6BEE9E63F9BD4B52A5BEE83A7B1607F9"/>
        <w:category>
          <w:name w:val="常规"/>
          <w:gallery w:val="placeholder"/>
        </w:category>
        <w:types>
          <w:type w:val="bbPlcHdr"/>
        </w:types>
        <w:behaviors>
          <w:behavior w:val="content"/>
        </w:behaviors>
        <w:guid w:val="{6C6A2E0C-5FEA-4ED2-A1F8-637154DFD3D2}"/>
      </w:docPartPr>
      <w:docPartBody>
        <w:p w:rsidR="0058516A" w:rsidRDefault="00FA5F45" w:rsidP="00FA5F45">
          <w:pPr>
            <w:pStyle w:val="6BEE9E63F9BD4B52A5BEE83A7B1607F9"/>
          </w:pPr>
          <w:r>
            <w:rPr>
              <w:rStyle w:val="placeholder1Char"/>
              <w:rFonts w:hint="eastAsia"/>
            </w:rPr>
            <w:t>____________</w:t>
          </w:r>
        </w:p>
      </w:docPartBody>
    </w:docPart>
    <w:docPart>
      <w:docPartPr>
        <w:name w:val="20AC54AD69FA4176B12E376609A10D39"/>
        <w:category>
          <w:name w:val="常规"/>
          <w:gallery w:val="placeholder"/>
        </w:category>
        <w:types>
          <w:type w:val="bbPlcHdr"/>
        </w:types>
        <w:behaviors>
          <w:behavior w:val="content"/>
        </w:behaviors>
        <w:guid w:val="{F558DE90-18E0-4746-A64D-ED5E6273CBC4}"/>
      </w:docPartPr>
      <w:docPartBody>
        <w:p w:rsidR="0058516A" w:rsidRDefault="00FA5F45" w:rsidP="00FA5F45">
          <w:pPr>
            <w:pStyle w:val="20AC54AD69FA4176B12E376609A10D39"/>
          </w:pPr>
          <w:r>
            <w:rPr>
              <w:rStyle w:val="placeholder1Char"/>
              <w:rFonts w:hint="eastAsia"/>
            </w:rPr>
            <w:t>____________</w:t>
          </w:r>
        </w:p>
      </w:docPartBody>
    </w:docPart>
    <w:docPart>
      <w:docPartPr>
        <w:name w:val="ADB6A01260114303B8F56083A9A21586"/>
        <w:category>
          <w:name w:val="常规"/>
          <w:gallery w:val="placeholder"/>
        </w:category>
        <w:types>
          <w:type w:val="bbPlcHdr"/>
        </w:types>
        <w:behaviors>
          <w:behavior w:val="content"/>
        </w:behaviors>
        <w:guid w:val="{F92E2CD2-9929-493F-A3E1-5A00DD2752C0}"/>
      </w:docPartPr>
      <w:docPartBody>
        <w:p w:rsidR="0058516A" w:rsidRDefault="00FA5F45" w:rsidP="00FA5F45">
          <w:pPr>
            <w:pStyle w:val="ADB6A01260114303B8F56083A9A21586"/>
          </w:pPr>
          <w:r>
            <w:rPr>
              <w:rStyle w:val="placeholder1Char"/>
              <w:rFonts w:hint="eastAsia"/>
            </w:rPr>
            <w:t>____________</w:t>
          </w:r>
        </w:p>
      </w:docPartBody>
    </w:docPart>
    <w:docPart>
      <w:docPartPr>
        <w:name w:val="390656495BD3433FAC47E67F247D2953"/>
        <w:category>
          <w:name w:val="常规"/>
          <w:gallery w:val="placeholder"/>
        </w:category>
        <w:types>
          <w:type w:val="bbPlcHdr"/>
        </w:types>
        <w:behaviors>
          <w:behavior w:val="content"/>
        </w:behaviors>
        <w:guid w:val="{A6EEAD88-05A4-49F3-832B-46D207D418BF}"/>
      </w:docPartPr>
      <w:docPartBody>
        <w:p w:rsidR="0058516A" w:rsidRDefault="00FA5F45" w:rsidP="00FA5F45">
          <w:pPr>
            <w:pStyle w:val="390656495BD3433FAC47E67F247D2953"/>
          </w:pPr>
          <w:r>
            <w:rPr>
              <w:rStyle w:val="placeholder1Char"/>
              <w:rFonts w:hint="eastAsia"/>
            </w:rPr>
            <w:t>____________</w:t>
          </w:r>
        </w:p>
      </w:docPartBody>
    </w:docPart>
    <w:docPart>
      <w:docPartPr>
        <w:name w:val="A5AEEF12DCD14128BB4711F2C8AE95BF"/>
        <w:category>
          <w:name w:val="常规"/>
          <w:gallery w:val="placeholder"/>
        </w:category>
        <w:types>
          <w:type w:val="bbPlcHdr"/>
        </w:types>
        <w:behaviors>
          <w:behavior w:val="content"/>
        </w:behaviors>
        <w:guid w:val="{F10C45B5-A121-43EC-9557-BEEA0F3C7B04}"/>
      </w:docPartPr>
      <w:docPartBody>
        <w:p w:rsidR="0058516A" w:rsidRDefault="00FA5F45" w:rsidP="00FA5F45">
          <w:pPr>
            <w:pStyle w:val="A5AEEF12DCD14128BB4711F2C8AE95BF"/>
          </w:pPr>
          <w:r>
            <w:rPr>
              <w:rStyle w:val="placeholder1Char"/>
              <w:rFonts w:hint="eastAsia"/>
            </w:rPr>
            <w:t>____________</w:t>
          </w:r>
        </w:p>
      </w:docPartBody>
    </w:docPart>
    <w:docPart>
      <w:docPartPr>
        <w:name w:val="4BB6CB45FA024C7FA4F6C2E196101953"/>
        <w:category>
          <w:name w:val="常规"/>
          <w:gallery w:val="placeholder"/>
        </w:category>
        <w:types>
          <w:type w:val="bbPlcHdr"/>
        </w:types>
        <w:behaviors>
          <w:behavior w:val="content"/>
        </w:behaviors>
        <w:guid w:val="{F71EA23C-54DA-4793-AF32-CD6D0A0F921E}"/>
      </w:docPartPr>
      <w:docPartBody>
        <w:p w:rsidR="0058516A" w:rsidRDefault="00FA5F45" w:rsidP="00FA5F45">
          <w:pPr>
            <w:pStyle w:val="4BB6CB45FA024C7FA4F6C2E196101953"/>
          </w:pPr>
          <w:r>
            <w:rPr>
              <w:rStyle w:val="placeholder1Char"/>
              <w:rFonts w:hint="eastAsia"/>
            </w:rPr>
            <w:t>____________</w:t>
          </w:r>
        </w:p>
      </w:docPartBody>
    </w:docPart>
    <w:docPart>
      <w:docPartPr>
        <w:name w:val="1DB0F3009B2C418ABB4BB75AC400DDE0"/>
        <w:category>
          <w:name w:val="常规"/>
          <w:gallery w:val="placeholder"/>
        </w:category>
        <w:types>
          <w:type w:val="bbPlcHdr"/>
        </w:types>
        <w:behaviors>
          <w:behavior w:val="content"/>
        </w:behaviors>
        <w:guid w:val="{C61ACE68-C759-4C41-8EFD-C0C649BD9367}"/>
      </w:docPartPr>
      <w:docPartBody>
        <w:p w:rsidR="0058516A" w:rsidRDefault="00FA5F45" w:rsidP="00FA5F45">
          <w:pPr>
            <w:pStyle w:val="1DB0F3009B2C418ABB4BB75AC400DDE0"/>
          </w:pPr>
          <w:r>
            <w:rPr>
              <w:rStyle w:val="placeholder1Char"/>
              <w:rFonts w:hint="eastAsia"/>
            </w:rPr>
            <w:t>____________</w:t>
          </w:r>
        </w:p>
      </w:docPartBody>
    </w:docPart>
    <w:docPart>
      <w:docPartPr>
        <w:name w:val="988477176FCF41B981668CB0CA38CC94"/>
        <w:category>
          <w:name w:val="常规"/>
          <w:gallery w:val="placeholder"/>
        </w:category>
        <w:types>
          <w:type w:val="bbPlcHdr"/>
        </w:types>
        <w:behaviors>
          <w:behavior w:val="content"/>
        </w:behaviors>
        <w:guid w:val="{0105E062-FDEF-46A6-AA44-6BD08503F155}"/>
      </w:docPartPr>
      <w:docPartBody>
        <w:p w:rsidR="0058516A" w:rsidRDefault="00FA5F45" w:rsidP="00FA5F45">
          <w:pPr>
            <w:pStyle w:val="988477176FCF41B981668CB0CA38CC94"/>
          </w:pPr>
          <w:r>
            <w:rPr>
              <w:rStyle w:val="placeholder1Char"/>
              <w:rFonts w:hint="eastAsia"/>
            </w:rPr>
            <w:t>____________</w:t>
          </w:r>
        </w:p>
      </w:docPartBody>
    </w:docPart>
    <w:docPart>
      <w:docPartPr>
        <w:name w:val="6E1B9A5C75844C5B8B421C216D279D1C"/>
        <w:category>
          <w:name w:val="常规"/>
          <w:gallery w:val="placeholder"/>
        </w:category>
        <w:types>
          <w:type w:val="bbPlcHdr"/>
        </w:types>
        <w:behaviors>
          <w:behavior w:val="content"/>
        </w:behaviors>
        <w:guid w:val="{4EDA32B8-F709-4796-B19B-A4924D220AE7}"/>
      </w:docPartPr>
      <w:docPartBody>
        <w:p w:rsidR="0058516A" w:rsidRDefault="00FA5F45" w:rsidP="00FA5F45">
          <w:pPr>
            <w:pStyle w:val="6E1B9A5C75844C5B8B421C216D279D1C"/>
          </w:pPr>
          <w:r>
            <w:rPr>
              <w:rStyle w:val="placeholder1Char"/>
              <w:rFonts w:hint="eastAsia"/>
            </w:rPr>
            <w:t>____________</w:t>
          </w:r>
        </w:p>
      </w:docPartBody>
    </w:docPart>
    <w:docPart>
      <w:docPartPr>
        <w:name w:val="9439A24B7D994942A93A8109D6235E38"/>
        <w:category>
          <w:name w:val="常规"/>
          <w:gallery w:val="placeholder"/>
        </w:category>
        <w:types>
          <w:type w:val="bbPlcHdr"/>
        </w:types>
        <w:behaviors>
          <w:behavior w:val="content"/>
        </w:behaviors>
        <w:guid w:val="{E58B79C8-AC74-48C5-A5C7-F125880CCADB}"/>
      </w:docPartPr>
      <w:docPartBody>
        <w:p w:rsidR="0058516A" w:rsidRDefault="00FA5F45" w:rsidP="00FA5F45">
          <w:pPr>
            <w:pStyle w:val="9439A24B7D994942A93A8109D6235E38"/>
          </w:pPr>
          <w:r>
            <w:rPr>
              <w:rStyle w:val="placeholder1Char"/>
              <w:rFonts w:hint="eastAsia"/>
            </w:rPr>
            <w:t>____________</w:t>
          </w:r>
        </w:p>
      </w:docPartBody>
    </w:docPart>
    <w:docPart>
      <w:docPartPr>
        <w:name w:val="7A65514DE2E0412F8B5E650119845188"/>
        <w:category>
          <w:name w:val="常规"/>
          <w:gallery w:val="placeholder"/>
        </w:category>
        <w:types>
          <w:type w:val="bbPlcHdr"/>
        </w:types>
        <w:behaviors>
          <w:behavior w:val="content"/>
        </w:behaviors>
        <w:guid w:val="{F4095F84-1C4F-4DE1-BE08-64206EF83D3A}"/>
      </w:docPartPr>
      <w:docPartBody>
        <w:p w:rsidR="0058516A" w:rsidRDefault="00FA5F45" w:rsidP="00FA5F45">
          <w:pPr>
            <w:pStyle w:val="7A65514DE2E0412F8B5E650119845188"/>
          </w:pPr>
          <w:r>
            <w:rPr>
              <w:rStyle w:val="placeholder1Char"/>
              <w:rFonts w:hint="eastAsia"/>
            </w:rPr>
            <w:t>____________</w:t>
          </w:r>
        </w:p>
      </w:docPartBody>
    </w:docPart>
    <w:docPart>
      <w:docPartPr>
        <w:name w:val="B56E8649D8EC425390FAA6D71B7EA930"/>
        <w:category>
          <w:name w:val="常规"/>
          <w:gallery w:val="placeholder"/>
        </w:category>
        <w:types>
          <w:type w:val="bbPlcHdr"/>
        </w:types>
        <w:behaviors>
          <w:behavior w:val="content"/>
        </w:behaviors>
        <w:guid w:val="{36CF98A7-A3DC-409A-8353-BC8C7EFF8509}"/>
      </w:docPartPr>
      <w:docPartBody>
        <w:p w:rsidR="0058516A" w:rsidRDefault="00FA5F45" w:rsidP="00FA5F45">
          <w:pPr>
            <w:pStyle w:val="B56E8649D8EC425390FAA6D71B7EA930"/>
          </w:pPr>
          <w:r>
            <w:rPr>
              <w:rStyle w:val="placeholder1Char"/>
              <w:rFonts w:hint="eastAsia"/>
            </w:rPr>
            <w:t>____________</w:t>
          </w:r>
        </w:p>
      </w:docPartBody>
    </w:docPart>
    <w:docPart>
      <w:docPartPr>
        <w:name w:val="FE141E7D85184A7D97BE70903A63B839"/>
        <w:category>
          <w:name w:val="常规"/>
          <w:gallery w:val="placeholder"/>
        </w:category>
        <w:types>
          <w:type w:val="bbPlcHdr"/>
        </w:types>
        <w:behaviors>
          <w:behavior w:val="content"/>
        </w:behaviors>
        <w:guid w:val="{F050C02A-279B-4A9D-B045-1B3C84BAD1B2}"/>
      </w:docPartPr>
      <w:docPartBody>
        <w:p w:rsidR="0058516A" w:rsidRDefault="00FA5F45" w:rsidP="00FA5F45">
          <w:pPr>
            <w:pStyle w:val="FE141E7D85184A7D97BE70903A63B839"/>
          </w:pPr>
          <w:r>
            <w:rPr>
              <w:rStyle w:val="placeholder1Char"/>
              <w:rFonts w:hint="eastAsia"/>
            </w:rPr>
            <w:t>____________</w:t>
          </w:r>
        </w:p>
      </w:docPartBody>
    </w:docPart>
    <w:docPart>
      <w:docPartPr>
        <w:name w:val="8C3118DDBE974BD7A52AFA3C404530BE"/>
        <w:category>
          <w:name w:val="常规"/>
          <w:gallery w:val="placeholder"/>
        </w:category>
        <w:types>
          <w:type w:val="bbPlcHdr"/>
        </w:types>
        <w:behaviors>
          <w:behavior w:val="content"/>
        </w:behaviors>
        <w:guid w:val="{E487EBBF-3671-495B-AED8-738370C31678}"/>
      </w:docPartPr>
      <w:docPartBody>
        <w:p w:rsidR="0058516A" w:rsidRDefault="00FA5F45" w:rsidP="00FA5F45">
          <w:pPr>
            <w:pStyle w:val="8C3118DDBE974BD7A52AFA3C404530BE"/>
          </w:pPr>
          <w:r>
            <w:rPr>
              <w:rStyle w:val="placeholder1Char"/>
              <w:rFonts w:hint="eastAsia"/>
            </w:rPr>
            <w:t>____________</w:t>
          </w:r>
        </w:p>
      </w:docPartBody>
    </w:docPart>
    <w:docPart>
      <w:docPartPr>
        <w:name w:val="C09257730A85406D847BC183F7608465"/>
        <w:category>
          <w:name w:val="常规"/>
          <w:gallery w:val="placeholder"/>
        </w:category>
        <w:types>
          <w:type w:val="bbPlcHdr"/>
        </w:types>
        <w:behaviors>
          <w:behavior w:val="content"/>
        </w:behaviors>
        <w:guid w:val="{8A48E6A1-E0F2-4BBC-A37F-ADC7372F3A88}"/>
      </w:docPartPr>
      <w:docPartBody>
        <w:p w:rsidR="0058516A" w:rsidRDefault="00FA5F45" w:rsidP="00FA5F45">
          <w:pPr>
            <w:pStyle w:val="C09257730A85406D847BC183F7608465"/>
          </w:pPr>
          <w:r>
            <w:rPr>
              <w:rStyle w:val="placeholder1Char"/>
              <w:rFonts w:hint="eastAsia"/>
            </w:rPr>
            <w:t>____________</w:t>
          </w:r>
        </w:p>
      </w:docPartBody>
    </w:docPart>
    <w:docPart>
      <w:docPartPr>
        <w:name w:val="E16DF246DDA946E8A947365377B94833"/>
        <w:category>
          <w:name w:val="常规"/>
          <w:gallery w:val="placeholder"/>
        </w:category>
        <w:types>
          <w:type w:val="bbPlcHdr"/>
        </w:types>
        <w:behaviors>
          <w:behavior w:val="content"/>
        </w:behaviors>
        <w:guid w:val="{53DC4D62-23E1-46A2-BFA6-2D731A202605}"/>
      </w:docPartPr>
      <w:docPartBody>
        <w:p w:rsidR="0058516A" w:rsidRDefault="00FA5F45" w:rsidP="00FA5F45">
          <w:pPr>
            <w:pStyle w:val="E16DF246DDA946E8A947365377B94833"/>
          </w:pPr>
          <w:r>
            <w:rPr>
              <w:rStyle w:val="placeholder1Char"/>
              <w:rFonts w:hint="eastAsia"/>
            </w:rPr>
            <w:t>____________</w:t>
          </w:r>
        </w:p>
      </w:docPartBody>
    </w:docPart>
    <w:docPart>
      <w:docPartPr>
        <w:name w:val="38E8E5A73535491C85DA8ED6DCB2CDEA"/>
        <w:category>
          <w:name w:val="常规"/>
          <w:gallery w:val="placeholder"/>
        </w:category>
        <w:types>
          <w:type w:val="bbPlcHdr"/>
        </w:types>
        <w:behaviors>
          <w:behavior w:val="content"/>
        </w:behaviors>
        <w:guid w:val="{7D52FCE3-1F39-47DE-A189-6F4AE5A95B89}"/>
      </w:docPartPr>
      <w:docPartBody>
        <w:p w:rsidR="0058516A" w:rsidRDefault="00FA5F45" w:rsidP="00FA5F45">
          <w:pPr>
            <w:pStyle w:val="38E8E5A73535491C85DA8ED6DCB2CDEA"/>
          </w:pPr>
          <w:r>
            <w:rPr>
              <w:rStyle w:val="placeholder1Char"/>
              <w:rFonts w:hint="eastAsia"/>
            </w:rPr>
            <w:t>____________</w:t>
          </w:r>
        </w:p>
      </w:docPartBody>
    </w:docPart>
    <w:docPart>
      <w:docPartPr>
        <w:name w:val="06DC96D34494447A94DDBCF6701EF8F8"/>
        <w:category>
          <w:name w:val="常规"/>
          <w:gallery w:val="placeholder"/>
        </w:category>
        <w:types>
          <w:type w:val="bbPlcHdr"/>
        </w:types>
        <w:behaviors>
          <w:behavior w:val="content"/>
        </w:behaviors>
        <w:guid w:val="{649BB4BE-CB9D-4F6E-8A68-35AFF1CA4DCE}"/>
      </w:docPartPr>
      <w:docPartBody>
        <w:p w:rsidR="0058516A" w:rsidRDefault="00FA5F45" w:rsidP="00FA5F45">
          <w:pPr>
            <w:pStyle w:val="06DC96D34494447A94DDBCF6701EF8F8"/>
          </w:pPr>
          <w:r>
            <w:rPr>
              <w:rStyle w:val="placeholder1Char"/>
              <w:rFonts w:hint="eastAsia"/>
            </w:rPr>
            <w:t>____________</w:t>
          </w:r>
        </w:p>
      </w:docPartBody>
    </w:docPart>
    <w:docPart>
      <w:docPartPr>
        <w:name w:val="4D8D42035D3B4255BF9628CF9E4C18B4"/>
        <w:category>
          <w:name w:val="常规"/>
          <w:gallery w:val="placeholder"/>
        </w:category>
        <w:types>
          <w:type w:val="bbPlcHdr"/>
        </w:types>
        <w:behaviors>
          <w:behavior w:val="content"/>
        </w:behaviors>
        <w:guid w:val="{5CC8FFD7-C4CC-4EE1-99FA-F78C2F22D744}"/>
      </w:docPartPr>
      <w:docPartBody>
        <w:p w:rsidR="0058516A" w:rsidRDefault="00FA5F45" w:rsidP="00FA5F45">
          <w:pPr>
            <w:pStyle w:val="4D8D42035D3B4255BF9628CF9E4C18B4"/>
          </w:pPr>
          <w:r>
            <w:rPr>
              <w:rStyle w:val="placeholder1Char"/>
              <w:rFonts w:hint="eastAsia"/>
            </w:rPr>
            <w:t>____________</w:t>
          </w:r>
        </w:p>
      </w:docPartBody>
    </w:docPart>
    <w:docPart>
      <w:docPartPr>
        <w:name w:val="4CFDA1C8A4D44865836C6492E39FEF00"/>
        <w:category>
          <w:name w:val="常规"/>
          <w:gallery w:val="placeholder"/>
        </w:category>
        <w:types>
          <w:type w:val="bbPlcHdr"/>
        </w:types>
        <w:behaviors>
          <w:behavior w:val="content"/>
        </w:behaviors>
        <w:guid w:val="{B284D1D9-BB1C-40E4-8942-1E4CD531842B}"/>
      </w:docPartPr>
      <w:docPartBody>
        <w:p w:rsidR="0058516A" w:rsidRDefault="00FA5F45" w:rsidP="00FA5F45">
          <w:pPr>
            <w:pStyle w:val="4CFDA1C8A4D44865836C6492E39FEF00"/>
          </w:pPr>
          <w:r>
            <w:rPr>
              <w:rStyle w:val="placeholder1Char"/>
              <w:rFonts w:hint="eastAsia"/>
            </w:rPr>
            <w:t>____________</w:t>
          </w:r>
        </w:p>
      </w:docPartBody>
    </w:docPart>
    <w:docPart>
      <w:docPartPr>
        <w:name w:val="4594EE3947654818BDB5DB1092670797"/>
        <w:category>
          <w:name w:val="常规"/>
          <w:gallery w:val="placeholder"/>
        </w:category>
        <w:types>
          <w:type w:val="bbPlcHdr"/>
        </w:types>
        <w:behaviors>
          <w:behavior w:val="content"/>
        </w:behaviors>
        <w:guid w:val="{71429DD3-D2DA-43D1-B723-5AE13D061DEE}"/>
      </w:docPartPr>
      <w:docPartBody>
        <w:p w:rsidR="0058516A" w:rsidRDefault="00FA5F45" w:rsidP="00FA5F45">
          <w:pPr>
            <w:pStyle w:val="4594EE3947654818BDB5DB1092670797"/>
          </w:pPr>
          <w:r>
            <w:rPr>
              <w:rStyle w:val="placeholder1Char"/>
              <w:rFonts w:hint="eastAsia"/>
            </w:rPr>
            <w:t>____________</w:t>
          </w:r>
        </w:p>
      </w:docPartBody>
    </w:docPart>
    <w:docPart>
      <w:docPartPr>
        <w:name w:val="7E1D27B06DFF47A6B165084E67B4C909"/>
        <w:category>
          <w:name w:val="常规"/>
          <w:gallery w:val="placeholder"/>
        </w:category>
        <w:types>
          <w:type w:val="bbPlcHdr"/>
        </w:types>
        <w:behaviors>
          <w:behavior w:val="content"/>
        </w:behaviors>
        <w:guid w:val="{1FBC400B-540A-4598-B0F7-8F38B6E5E371}"/>
      </w:docPartPr>
      <w:docPartBody>
        <w:p w:rsidR="0058516A" w:rsidRDefault="00FA5F45" w:rsidP="00FA5F45">
          <w:pPr>
            <w:pStyle w:val="7E1D27B06DFF47A6B165084E67B4C909"/>
          </w:pPr>
          <w:r>
            <w:rPr>
              <w:rStyle w:val="placeholder1Char"/>
              <w:rFonts w:hint="eastAsia"/>
            </w:rPr>
            <w:t>____________</w:t>
          </w:r>
        </w:p>
      </w:docPartBody>
    </w:docPart>
    <w:docPart>
      <w:docPartPr>
        <w:name w:val="58062349F25F465F8D99AE66BA4C576E"/>
        <w:category>
          <w:name w:val="常规"/>
          <w:gallery w:val="placeholder"/>
        </w:category>
        <w:types>
          <w:type w:val="bbPlcHdr"/>
        </w:types>
        <w:behaviors>
          <w:behavior w:val="content"/>
        </w:behaviors>
        <w:guid w:val="{303C001F-1137-405E-B6AF-05482285A191}"/>
      </w:docPartPr>
      <w:docPartBody>
        <w:p w:rsidR="0058516A" w:rsidRDefault="00FA5F45" w:rsidP="00FA5F45">
          <w:pPr>
            <w:pStyle w:val="58062349F25F465F8D99AE66BA4C576E"/>
          </w:pPr>
          <w:r>
            <w:rPr>
              <w:rStyle w:val="placeholder1Char"/>
              <w:rFonts w:hint="eastAsia"/>
            </w:rPr>
            <w:t>____________</w:t>
          </w:r>
        </w:p>
      </w:docPartBody>
    </w:docPart>
    <w:docPart>
      <w:docPartPr>
        <w:name w:val="172EAB6E243540DEAC8022B14ED16A0E"/>
        <w:category>
          <w:name w:val="常规"/>
          <w:gallery w:val="placeholder"/>
        </w:category>
        <w:types>
          <w:type w:val="bbPlcHdr"/>
        </w:types>
        <w:behaviors>
          <w:behavior w:val="content"/>
        </w:behaviors>
        <w:guid w:val="{E6348F67-D2A2-46F2-BE2D-8A353B93CE27}"/>
      </w:docPartPr>
      <w:docPartBody>
        <w:p w:rsidR="0058516A" w:rsidRDefault="00FA5F45" w:rsidP="00FA5F45">
          <w:pPr>
            <w:pStyle w:val="172EAB6E243540DEAC8022B14ED16A0E"/>
          </w:pPr>
          <w:r>
            <w:rPr>
              <w:rStyle w:val="placeholder1Char"/>
              <w:rFonts w:hint="eastAsia"/>
            </w:rPr>
            <w:t>____________</w:t>
          </w:r>
        </w:p>
      </w:docPartBody>
    </w:docPart>
    <w:docPart>
      <w:docPartPr>
        <w:name w:val="5A4C085B84EB4C00A71E55F403FF5250"/>
        <w:category>
          <w:name w:val="常规"/>
          <w:gallery w:val="placeholder"/>
        </w:category>
        <w:types>
          <w:type w:val="bbPlcHdr"/>
        </w:types>
        <w:behaviors>
          <w:behavior w:val="content"/>
        </w:behaviors>
        <w:guid w:val="{A19683C6-5EFE-4F4E-BC8B-4FB078B9EAF7}"/>
      </w:docPartPr>
      <w:docPartBody>
        <w:p w:rsidR="0058516A" w:rsidRDefault="00FA5F45" w:rsidP="00FA5F45">
          <w:pPr>
            <w:pStyle w:val="5A4C085B84EB4C00A71E55F403FF5250"/>
          </w:pPr>
          <w:r>
            <w:rPr>
              <w:rStyle w:val="placeholder1Char"/>
              <w:rFonts w:hint="eastAsia"/>
            </w:rPr>
            <w:t>____________</w:t>
          </w:r>
        </w:p>
      </w:docPartBody>
    </w:docPart>
    <w:docPart>
      <w:docPartPr>
        <w:name w:val="B3CC592C240B4F35BF041388725CBA7F"/>
        <w:category>
          <w:name w:val="常规"/>
          <w:gallery w:val="placeholder"/>
        </w:category>
        <w:types>
          <w:type w:val="bbPlcHdr"/>
        </w:types>
        <w:behaviors>
          <w:behavior w:val="content"/>
        </w:behaviors>
        <w:guid w:val="{9CA2BE6A-F166-4D1A-A74C-D6DF9DC0F23F}"/>
      </w:docPartPr>
      <w:docPartBody>
        <w:p w:rsidR="0058516A" w:rsidRDefault="00FA5F45" w:rsidP="00FA5F45">
          <w:pPr>
            <w:pStyle w:val="B3CC592C240B4F35BF041388725CBA7F"/>
          </w:pPr>
          <w:r>
            <w:rPr>
              <w:rStyle w:val="placeholder1Char"/>
              <w:rFonts w:hint="eastAsia"/>
            </w:rPr>
            <w:t>____________</w:t>
          </w:r>
        </w:p>
      </w:docPartBody>
    </w:docPart>
    <w:docPart>
      <w:docPartPr>
        <w:name w:val="0F912D78BDF94D28B80E7DD899EF2FDE"/>
        <w:category>
          <w:name w:val="常规"/>
          <w:gallery w:val="placeholder"/>
        </w:category>
        <w:types>
          <w:type w:val="bbPlcHdr"/>
        </w:types>
        <w:behaviors>
          <w:behavior w:val="content"/>
        </w:behaviors>
        <w:guid w:val="{04A0A748-A9E9-4F4D-9815-8B7A71AA2246}"/>
      </w:docPartPr>
      <w:docPartBody>
        <w:p w:rsidR="0058516A" w:rsidRDefault="00FA5F45" w:rsidP="00FA5F45">
          <w:pPr>
            <w:pStyle w:val="0F912D78BDF94D28B80E7DD899EF2FDE"/>
          </w:pPr>
          <w:r>
            <w:rPr>
              <w:rStyle w:val="placeholder1Char"/>
              <w:rFonts w:hint="eastAsia"/>
            </w:rPr>
            <w:t>____________</w:t>
          </w:r>
        </w:p>
      </w:docPartBody>
    </w:docPart>
    <w:docPart>
      <w:docPartPr>
        <w:name w:val="756820818A9A4F04BB07BC93E189EDDE"/>
        <w:category>
          <w:name w:val="常规"/>
          <w:gallery w:val="placeholder"/>
        </w:category>
        <w:types>
          <w:type w:val="bbPlcHdr"/>
        </w:types>
        <w:behaviors>
          <w:behavior w:val="content"/>
        </w:behaviors>
        <w:guid w:val="{5F7AB6E2-6026-4A16-8848-F4FBEA72F06A}"/>
      </w:docPartPr>
      <w:docPartBody>
        <w:p w:rsidR="0058516A" w:rsidRDefault="00FA5F45" w:rsidP="00FA5F45">
          <w:pPr>
            <w:pStyle w:val="756820818A9A4F04BB07BC93E189EDDE"/>
          </w:pPr>
          <w:r w:rsidRPr="001168E3">
            <w:rPr>
              <w:rStyle w:val="placeholder1Char"/>
              <w:rFonts w:hint="eastAsia"/>
            </w:rPr>
            <w:t>___________</w:t>
          </w:r>
        </w:p>
      </w:docPartBody>
    </w:docPart>
    <w:docPart>
      <w:docPartPr>
        <w:name w:val="80F953B7D0AC404FB0C95CED028792E1"/>
        <w:category>
          <w:name w:val="常规"/>
          <w:gallery w:val="placeholder"/>
        </w:category>
        <w:types>
          <w:type w:val="bbPlcHdr"/>
        </w:types>
        <w:behaviors>
          <w:behavior w:val="content"/>
        </w:behaviors>
        <w:guid w:val="{EFD318F6-32BD-4342-BCF2-425B590AD3FE}"/>
      </w:docPartPr>
      <w:docPartBody>
        <w:p w:rsidR="0058516A" w:rsidRDefault="00FA5F45" w:rsidP="00FA5F45">
          <w:pPr>
            <w:pStyle w:val="80F953B7D0AC404FB0C95CED028792E1"/>
          </w:pPr>
          <w:r w:rsidRPr="001168E3">
            <w:rPr>
              <w:rStyle w:val="placeholder1Char"/>
              <w:rFonts w:hint="eastAsia"/>
            </w:rPr>
            <w:t>___________</w:t>
          </w:r>
        </w:p>
      </w:docPartBody>
    </w:docPart>
    <w:docPart>
      <w:docPartPr>
        <w:name w:val="0A053B50753647FBAD6BF5CEDB9DF2D8"/>
        <w:category>
          <w:name w:val="常规"/>
          <w:gallery w:val="placeholder"/>
        </w:category>
        <w:types>
          <w:type w:val="bbPlcHdr"/>
        </w:types>
        <w:behaviors>
          <w:behavior w:val="content"/>
        </w:behaviors>
        <w:guid w:val="{530AC375-FCFA-4166-9EF4-61E06A33A3EA}"/>
      </w:docPartPr>
      <w:docPartBody>
        <w:p w:rsidR="0058516A" w:rsidRDefault="00FA5F45" w:rsidP="00FA5F45">
          <w:pPr>
            <w:pStyle w:val="0A053B50753647FBAD6BF5CEDB9DF2D8"/>
          </w:pPr>
          <w:r w:rsidRPr="001168E3">
            <w:rPr>
              <w:rStyle w:val="placeholder1Char"/>
              <w:rFonts w:hint="eastAsia"/>
            </w:rPr>
            <w:t>___________</w:t>
          </w:r>
        </w:p>
      </w:docPartBody>
    </w:docPart>
    <w:docPart>
      <w:docPartPr>
        <w:name w:val="2E34F7F752F44FC1A6973A9B88FF653C"/>
        <w:category>
          <w:name w:val="常规"/>
          <w:gallery w:val="placeholder"/>
        </w:category>
        <w:types>
          <w:type w:val="bbPlcHdr"/>
        </w:types>
        <w:behaviors>
          <w:behavior w:val="content"/>
        </w:behaviors>
        <w:guid w:val="{22163984-73EE-4EAA-815C-9DA1F318DEB2}"/>
      </w:docPartPr>
      <w:docPartBody>
        <w:p w:rsidR="0058516A" w:rsidRDefault="00FA5F45" w:rsidP="00FA5F45">
          <w:pPr>
            <w:pStyle w:val="2E34F7F752F44FC1A6973A9B88FF653C"/>
          </w:pPr>
          <w:r>
            <w:rPr>
              <w:rStyle w:val="placeholder1Char"/>
              <w:rFonts w:hint="eastAsia"/>
            </w:rPr>
            <w:t>____________</w:t>
          </w:r>
        </w:p>
      </w:docPartBody>
    </w:docPart>
    <w:docPart>
      <w:docPartPr>
        <w:name w:val="76FDD4E1F1A14732A9C0323BBBF5B8BF"/>
        <w:category>
          <w:name w:val="常规"/>
          <w:gallery w:val="placeholder"/>
        </w:category>
        <w:types>
          <w:type w:val="bbPlcHdr"/>
        </w:types>
        <w:behaviors>
          <w:behavior w:val="content"/>
        </w:behaviors>
        <w:guid w:val="{20EE8D0F-8762-47FE-B4EF-8A579B8B7D60}"/>
      </w:docPartPr>
      <w:docPartBody>
        <w:p w:rsidR="0058516A" w:rsidRDefault="00FA5F45" w:rsidP="00FA5F45">
          <w:pPr>
            <w:pStyle w:val="76FDD4E1F1A14732A9C0323BBBF5B8BF"/>
          </w:pPr>
          <w:r>
            <w:rPr>
              <w:rStyle w:val="placeholder1Char"/>
              <w:rFonts w:hint="eastAsia"/>
            </w:rPr>
            <w:t>____________</w:t>
          </w:r>
        </w:p>
      </w:docPartBody>
    </w:docPart>
    <w:docPart>
      <w:docPartPr>
        <w:name w:val="35DA85C520924654B10FB6FFDC3F557E"/>
        <w:category>
          <w:name w:val="常规"/>
          <w:gallery w:val="placeholder"/>
        </w:category>
        <w:types>
          <w:type w:val="bbPlcHdr"/>
        </w:types>
        <w:behaviors>
          <w:behavior w:val="content"/>
        </w:behaviors>
        <w:guid w:val="{9AE2BA66-E70F-4031-B57D-EBEE9ABC5CDC}"/>
      </w:docPartPr>
      <w:docPartBody>
        <w:p w:rsidR="0058516A" w:rsidRDefault="00FA5F45" w:rsidP="00FA5F45">
          <w:pPr>
            <w:pStyle w:val="35DA85C520924654B10FB6FFDC3F557E"/>
          </w:pPr>
          <w:r>
            <w:rPr>
              <w:rStyle w:val="placeholder1Char"/>
              <w:rFonts w:hint="eastAsia"/>
            </w:rPr>
            <w:t>____________</w:t>
          </w:r>
        </w:p>
      </w:docPartBody>
    </w:docPart>
    <w:docPart>
      <w:docPartPr>
        <w:name w:val="718D010F38124BAAA110A6BF7BB78269"/>
        <w:category>
          <w:name w:val="常规"/>
          <w:gallery w:val="placeholder"/>
        </w:category>
        <w:types>
          <w:type w:val="bbPlcHdr"/>
        </w:types>
        <w:behaviors>
          <w:behavior w:val="content"/>
        </w:behaviors>
        <w:guid w:val="{BD3C7064-8614-49C6-A405-A01F4D044B0E}"/>
      </w:docPartPr>
      <w:docPartBody>
        <w:p w:rsidR="0058516A" w:rsidRDefault="00FA5F45" w:rsidP="00FA5F45">
          <w:pPr>
            <w:pStyle w:val="718D010F38124BAAA110A6BF7BB78269"/>
          </w:pPr>
          <w:r>
            <w:rPr>
              <w:rStyle w:val="placeholder1Char"/>
              <w:rFonts w:hint="eastAsia"/>
            </w:rPr>
            <w:t>____________</w:t>
          </w:r>
        </w:p>
      </w:docPartBody>
    </w:docPart>
    <w:docPart>
      <w:docPartPr>
        <w:name w:val="C4E25329DC194C4A8F05A21D504BE7E6"/>
        <w:category>
          <w:name w:val="常规"/>
          <w:gallery w:val="placeholder"/>
        </w:category>
        <w:types>
          <w:type w:val="bbPlcHdr"/>
        </w:types>
        <w:behaviors>
          <w:behavior w:val="content"/>
        </w:behaviors>
        <w:guid w:val="{5CCE3AB5-C6CB-487E-BEE6-BC3593077A2B}"/>
      </w:docPartPr>
      <w:docPartBody>
        <w:p w:rsidR="0058516A" w:rsidRDefault="00FA5F45" w:rsidP="00FA5F45">
          <w:pPr>
            <w:pStyle w:val="C4E25329DC194C4A8F05A21D504BE7E6"/>
          </w:pPr>
          <w:r>
            <w:rPr>
              <w:rStyle w:val="placeholder1Char"/>
              <w:rFonts w:hint="eastAsia"/>
            </w:rPr>
            <w:t>____________</w:t>
          </w:r>
        </w:p>
      </w:docPartBody>
    </w:docPart>
    <w:docPart>
      <w:docPartPr>
        <w:name w:val="3EDE5F3CEB5C4093B6F21088D3015C4D"/>
        <w:category>
          <w:name w:val="常规"/>
          <w:gallery w:val="placeholder"/>
        </w:category>
        <w:types>
          <w:type w:val="bbPlcHdr"/>
        </w:types>
        <w:behaviors>
          <w:behavior w:val="content"/>
        </w:behaviors>
        <w:guid w:val="{B5ABD9B7-4A94-4DCD-AEAF-A2EBB8221BCF}"/>
      </w:docPartPr>
      <w:docPartBody>
        <w:p w:rsidR="0058516A" w:rsidRDefault="00FA5F45" w:rsidP="00FA5F45">
          <w:pPr>
            <w:pStyle w:val="3EDE5F3CEB5C4093B6F21088D3015C4D"/>
          </w:pPr>
          <w:r>
            <w:rPr>
              <w:rStyle w:val="placeholder1Char"/>
              <w:rFonts w:hint="eastAsia"/>
            </w:rPr>
            <w:t>____________</w:t>
          </w:r>
        </w:p>
      </w:docPartBody>
    </w:docPart>
    <w:docPart>
      <w:docPartPr>
        <w:name w:val="A4E05339EB1643C184E68A2414AE1BA2"/>
        <w:category>
          <w:name w:val="常规"/>
          <w:gallery w:val="placeholder"/>
        </w:category>
        <w:types>
          <w:type w:val="bbPlcHdr"/>
        </w:types>
        <w:behaviors>
          <w:behavior w:val="content"/>
        </w:behaviors>
        <w:guid w:val="{BF53277E-1D45-4F90-9374-3625A3A4355F}"/>
      </w:docPartPr>
      <w:docPartBody>
        <w:p w:rsidR="0058516A" w:rsidRDefault="00FA5F45" w:rsidP="00FA5F45">
          <w:pPr>
            <w:pStyle w:val="A4E05339EB1643C184E68A2414AE1BA2"/>
          </w:pPr>
          <w:r>
            <w:rPr>
              <w:rStyle w:val="placeholder1Char"/>
              <w:rFonts w:hint="eastAsia"/>
            </w:rPr>
            <w:t>____________</w:t>
          </w:r>
        </w:p>
      </w:docPartBody>
    </w:docPart>
    <w:docPart>
      <w:docPartPr>
        <w:name w:val="78C517DF035E4F988350E54FBC795391"/>
        <w:category>
          <w:name w:val="常规"/>
          <w:gallery w:val="placeholder"/>
        </w:category>
        <w:types>
          <w:type w:val="bbPlcHdr"/>
        </w:types>
        <w:behaviors>
          <w:behavior w:val="content"/>
        </w:behaviors>
        <w:guid w:val="{4001704C-2DA6-4881-AF60-6D4E63E3D951}"/>
      </w:docPartPr>
      <w:docPartBody>
        <w:p w:rsidR="0058516A" w:rsidRDefault="00FA5F45" w:rsidP="00FA5F45">
          <w:pPr>
            <w:pStyle w:val="78C517DF035E4F988350E54FBC795391"/>
          </w:pPr>
          <w:r>
            <w:rPr>
              <w:rStyle w:val="placeholder1Char"/>
              <w:rFonts w:hint="eastAsia"/>
            </w:rPr>
            <w:t>____________</w:t>
          </w:r>
        </w:p>
      </w:docPartBody>
    </w:docPart>
    <w:docPart>
      <w:docPartPr>
        <w:name w:val="1F0514F94B5F417583EE43D674A02817"/>
        <w:category>
          <w:name w:val="常规"/>
          <w:gallery w:val="placeholder"/>
        </w:category>
        <w:types>
          <w:type w:val="bbPlcHdr"/>
        </w:types>
        <w:behaviors>
          <w:behavior w:val="content"/>
        </w:behaviors>
        <w:guid w:val="{02203FBD-1EED-4C08-AA13-AD2F213FDE83}"/>
      </w:docPartPr>
      <w:docPartBody>
        <w:p w:rsidR="0058516A" w:rsidRDefault="00FA5F45" w:rsidP="00FA5F45">
          <w:pPr>
            <w:pStyle w:val="1F0514F94B5F417583EE43D674A02817"/>
          </w:pPr>
          <w:r>
            <w:rPr>
              <w:rStyle w:val="placeholder1Char"/>
              <w:rFonts w:hint="eastAsia"/>
            </w:rPr>
            <w:t>____________</w:t>
          </w:r>
        </w:p>
      </w:docPartBody>
    </w:docPart>
    <w:docPart>
      <w:docPartPr>
        <w:name w:val="F192773F12AF4071A2F91BD7301AC754"/>
        <w:category>
          <w:name w:val="常规"/>
          <w:gallery w:val="placeholder"/>
        </w:category>
        <w:types>
          <w:type w:val="bbPlcHdr"/>
        </w:types>
        <w:behaviors>
          <w:behavior w:val="content"/>
        </w:behaviors>
        <w:guid w:val="{E556E907-2FE5-48E1-8A8A-C6582B73EBA6}"/>
      </w:docPartPr>
      <w:docPartBody>
        <w:p w:rsidR="0058516A" w:rsidRDefault="00FA5F45" w:rsidP="00FA5F45">
          <w:pPr>
            <w:pStyle w:val="F192773F12AF4071A2F91BD7301AC754"/>
          </w:pPr>
          <w:r>
            <w:rPr>
              <w:rStyle w:val="placeholder1Char"/>
              <w:rFonts w:hint="eastAsia"/>
            </w:rPr>
            <w:t>____________</w:t>
          </w:r>
        </w:p>
      </w:docPartBody>
    </w:docPart>
    <w:docPart>
      <w:docPartPr>
        <w:name w:val="E48F97B361D742C9BC345B7511958DCD"/>
        <w:category>
          <w:name w:val="常规"/>
          <w:gallery w:val="placeholder"/>
        </w:category>
        <w:types>
          <w:type w:val="bbPlcHdr"/>
        </w:types>
        <w:behaviors>
          <w:behavior w:val="content"/>
        </w:behaviors>
        <w:guid w:val="{82EE9752-B5B6-4BAB-9795-530FDD6B5DA0}"/>
      </w:docPartPr>
      <w:docPartBody>
        <w:p w:rsidR="0058516A" w:rsidRDefault="00FA5F45" w:rsidP="00FA5F45">
          <w:pPr>
            <w:pStyle w:val="E48F97B361D742C9BC345B7511958DCD"/>
          </w:pPr>
          <w:r>
            <w:rPr>
              <w:rStyle w:val="placeholder1Char"/>
              <w:rFonts w:hint="eastAsia"/>
            </w:rPr>
            <w:t>____________</w:t>
          </w:r>
        </w:p>
      </w:docPartBody>
    </w:docPart>
    <w:docPart>
      <w:docPartPr>
        <w:name w:val="3DEF9B20E9534210A967634DC0B70BED"/>
        <w:category>
          <w:name w:val="常规"/>
          <w:gallery w:val="placeholder"/>
        </w:category>
        <w:types>
          <w:type w:val="bbPlcHdr"/>
        </w:types>
        <w:behaviors>
          <w:behavior w:val="content"/>
        </w:behaviors>
        <w:guid w:val="{D9DC8BF3-688C-4642-8D23-C00D2D2F9586}"/>
      </w:docPartPr>
      <w:docPartBody>
        <w:p w:rsidR="0058516A" w:rsidRDefault="00FA5F45" w:rsidP="00FA5F45">
          <w:pPr>
            <w:pStyle w:val="3DEF9B20E9534210A967634DC0B70BED"/>
          </w:pPr>
          <w:r>
            <w:rPr>
              <w:rStyle w:val="placeholder1Char"/>
              <w:rFonts w:hint="eastAsia"/>
            </w:rPr>
            <w:t>____________</w:t>
          </w:r>
        </w:p>
      </w:docPartBody>
    </w:docPart>
    <w:docPart>
      <w:docPartPr>
        <w:name w:val="A27F07DEFB454348921A6A11994466C7"/>
        <w:category>
          <w:name w:val="常规"/>
          <w:gallery w:val="placeholder"/>
        </w:category>
        <w:types>
          <w:type w:val="bbPlcHdr"/>
        </w:types>
        <w:behaviors>
          <w:behavior w:val="content"/>
        </w:behaviors>
        <w:guid w:val="{1B65946D-8275-4A07-B426-31520745DE4F}"/>
      </w:docPartPr>
      <w:docPartBody>
        <w:p w:rsidR="0058516A" w:rsidRDefault="00FA5F45" w:rsidP="00FA5F45">
          <w:pPr>
            <w:pStyle w:val="A27F07DEFB454348921A6A11994466C7"/>
          </w:pPr>
          <w:r>
            <w:rPr>
              <w:rStyle w:val="placeholder1Char"/>
              <w:rFonts w:hint="eastAsia"/>
            </w:rPr>
            <w:t>____________</w:t>
          </w:r>
        </w:p>
      </w:docPartBody>
    </w:docPart>
    <w:docPart>
      <w:docPartPr>
        <w:name w:val="94C38337AC4A4CBDAAF505015667FAEA"/>
        <w:category>
          <w:name w:val="常规"/>
          <w:gallery w:val="placeholder"/>
        </w:category>
        <w:types>
          <w:type w:val="bbPlcHdr"/>
        </w:types>
        <w:behaviors>
          <w:behavior w:val="content"/>
        </w:behaviors>
        <w:guid w:val="{D261F295-640D-4C2C-B2A7-0D5205D91CF5}"/>
      </w:docPartPr>
      <w:docPartBody>
        <w:p w:rsidR="0058516A" w:rsidRDefault="00FA5F45" w:rsidP="00FA5F45">
          <w:pPr>
            <w:pStyle w:val="94C38337AC4A4CBDAAF505015667FAEA"/>
          </w:pPr>
          <w:r>
            <w:rPr>
              <w:rStyle w:val="placeholder1Char"/>
              <w:rFonts w:hint="eastAsia"/>
            </w:rPr>
            <w:t>____________</w:t>
          </w:r>
        </w:p>
      </w:docPartBody>
    </w:docPart>
    <w:docPart>
      <w:docPartPr>
        <w:name w:val="5D2D39B73AA941FF9E108A6727FA6D6C"/>
        <w:category>
          <w:name w:val="常规"/>
          <w:gallery w:val="placeholder"/>
        </w:category>
        <w:types>
          <w:type w:val="bbPlcHdr"/>
        </w:types>
        <w:behaviors>
          <w:behavior w:val="content"/>
        </w:behaviors>
        <w:guid w:val="{60F81842-082B-4A91-AE61-4F00D1E22B29}"/>
      </w:docPartPr>
      <w:docPartBody>
        <w:p w:rsidR="0058516A" w:rsidRDefault="00FA5F45" w:rsidP="00FA5F45">
          <w:pPr>
            <w:pStyle w:val="5D2D39B73AA941FF9E108A6727FA6D6C"/>
          </w:pPr>
          <w:r>
            <w:rPr>
              <w:rStyle w:val="placeholder1Char"/>
              <w:rFonts w:hint="eastAsia"/>
            </w:rPr>
            <w:t>____________</w:t>
          </w:r>
        </w:p>
      </w:docPartBody>
    </w:docPart>
    <w:docPart>
      <w:docPartPr>
        <w:name w:val="07BF126AA246488ABB79DBF41365F416"/>
        <w:category>
          <w:name w:val="常规"/>
          <w:gallery w:val="placeholder"/>
        </w:category>
        <w:types>
          <w:type w:val="bbPlcHdr"/>
        </w:types>
        <w:behaviors>
          <w:behavior w:val="content"/>
        </w:behaviors>
        <w:guid w:val="{C449145C-E60C-42C8-A7F8-5935047531ED}"/>
      </w:docPartPr>
      <w:docPartBody>
        <w:p w:rsidR="0058516A" w:rsidRDefault="00FA5F45" w:rsidP="00FA5F45">
          <w:pPr>
            <w:pStyle w:val="07BF126AA246488ABB79DBF41365F416"/>
          </w:pPr>
          <w:r>
            <w:rPr>
              <w:rStyle w:val="placeholder1Char"/>
              <w:rFonts w:hint="eastAsia"/>
            </w:rPr>
            <w:t>____________</w:t>
          </w:r>
        </w:p>
      </w:docPartBody>
    </w:docPart>
    <w:docPart>
      <w:docPartPr>
        <w:name w:val="B605E978AC974E3BB61D4E4DE8FED11A"/>
        <w:category>
          <w:name w:val="常规"/>
          <w:gallery w:val="placeholder"/>
        </w:category>
        <w:types>
          <w:type w:val="bbPlcHdr"/>
        </w:types>
        <w:behaviors>
          <w:behavior w:val="content"/>
        </w:behaviors>
        <w:guid w:val="{BB7AF846-FA41-4EAB-97D2-FA9D9DF77CDF}"/>
      </w:docPartPr>
      <w:docPartBody>
        <w:p w:rsidR="0058516A" w:rsidRDefault="00FA5F45" w:rsidP="00FA5F45">
          <w:pPr>
            <w:pStyle w:val="B605E978AC974E3BB61D4E4DE8FED11A"/>
          </w:pPr>
          <w:r>
            <w:rPr>
              <w:rStyle w:val="placeholder1Char"/>
              <w:rFonts w:hint="eastAsia"/>
            </w:rPr>
            <w:t>____________</w:t>
          </w:r>
        </w:p>
      </w:docPartBody>
    </w:docPart>
    <w:docPart>
      <w:docPartPr>
        <w:name w:val="CD5FB70E399E44D48AA6EB0616D40C03"/>
        <w:category>
          <w:name w:val="常规"/>
          <w:gallery w:val="placeholder"/>
        </w:category>
        <w:types>
          <w:type w:val="bbPlcHdr"/>
        </w:types>
        <w:behaviors>
          <w:behavior w:val="content"/>
        </w:behaviors>
        <w:guid w:val="{2EC36B83-E4D0-4BB5-BDC3-C11D68BF826C}"/>
      </w:docPartPr>
      <w:docPartBody>
        <w:p w:rsidR="0058516A" w:rsidRDefault="00FA5F45" w:rsidP="00FA5F45">
          <w:pPr>
            <w:pStyle w:val="CD5FB70E399E44D48AA6EB0616D40C03"/>
          </w:pPr>
          <w:r>
            <w:rPr>
              <w:rStyle w:val="placeholder1Char"/>
              <w:rFonts w:hint="eastAsia"/>
            </w:rPr>
            <w:t>____________</w:t>
          </w:r>
        </w:p>
      </w:docPartBody>
    </w:docPart>
    <w:docPart>
      <w:docPartPr>
        <w:name w:val="7D1CD5860A3F439EAA979C257B5F34D4"/>
        <w:category>
          <w:name w:val="常规"/>
          <w:gallery w:val="placeholder"/>
        </w:category>
        <w:types>
          <w:type w:val="bbPlcHdr"/>
        </w:types>
        <w:behaviors>
          <w:behavior w:val="content"/>
        </w:behaviors>
        <w:guid w:val="{8BA3CD83-0282-461D-906F-4C6CE0079A30}"/>
      </w:docPartPr>
      <w:docPartBody>
        <w:p w:rsidR="0058516A" w:rsidRDefault="00FA5F45" w:rsidP="00FA5F45">
          <w:pPr>
            <w:pStyle w:val="7D1CD5860A3F439EAA979C257B5F34D4"/>
          </w:pPr>
          <w:r>
            <w:rPr>
              <w:rStyle w:val="placeholder1Char"/>
              <w:rFonts w:hint="eastAsia"/>
            </w:rPr>
            <w:t>____________</w:t>
          </w:r>
        </w:p>
      </w:docPartBody>
    </w:docPart>
    <w:docPart>
      <w:docPartPr>
        <w:name w:val="B72CBD64D61741D7848DBCD33B29A69B"/>
        <w:category>
          <w:name w:val="常规"/>
          <w:gallery w:val="placeholder"/>
        </w:category>
        <w:types>
          <w:type w:val="bbPlcHdr"/>
        </w:types>
        <w:behaviors>
          <w:behavior w:val="content"/>
        </w:behaviors>
        <w:guid w:val="{8419B8FB-9A73-4242-9C30-04446E5248E4}"/>
      </w:docPartPr>
      <w:docPartBody>
        <w:p w:rsidR="0058516A" w:rsidRDefault="00FA5F45" w:rsidP="00FA5F45">
          <w:pPr>
            <w:pStyle w:val="B72CBD64D61741D7848DBCD33B29A69B"/>
          </w:pPr>
          <w:r>
            <w:rPr>
              <w:rStyle w:val="placeholder1Char"/>
              <w:rFonts w:hint="eastAsia"/>
            </w:rPr>
            <w:t>____________</w:t>
          </w:r>
        </w:p>
      </w:docPartBody>
    </w:docPart>
    <w:docPart>
      <w:docPartPr>
        <w:name w:val="021012F4AC9A4C05BEEB89231E7EC312"/>
        <w:category>
          <w:name w:val="常规"/>
          <w:gallery w:val="placeholder"/>
        </w:category>
        <w:types>
          <w:type w:val="bbPlcHdr"/>
        </w:types>
        <w:behaviors>
          <w:behavior w:val="content"/>
        </w:behaviors>
        <w:guid w:val="{1F9E1F94-1535-4838-8DA3-065CC214EFA9}"/>
      </w:docPartPr>
      <w:docPartBody>
        <w:p w:rsidR="0058516A" w:rsidRDefault="00FA5F45" w:rsidP="00FA5F45">
          <w:pPr>
            <w:pStyle w:val="021012F4AC9A4C05BEEB89231E7EC312"/>
          </w:pPr>
          <w:r>
            <w:rPr>
              <w:rStyle w:val="placeholder1Char"/>
              <w:rFonts w:hint="eastAsia"/>
            </w:rPr>
            <w:t>____________</w:t>
          </w:r>
        </w:p>
      </w:docPartBody>
    </w:docPart>
    <w:docPart>
      <w:docPartPr>
        <w:name w:val="DAEA2C6EC058484F89F75383D78D9D9F"/>
        <w:category>
          <w:name w:val="常规"/>
          <w:gallery w:val="placeholder"/>
        </w:category>
        <w:types>
          <w:type w:val="bbPlcHdr"/>
        </w:types>
        <w:behaviors>
          <w:behavior w:val="content"/>
        </w:behaviors>
        <w:guid w:val="{3C8955BA-FBAC-4D7D-9ED4-1E06357B2813}"/>
      </w:docPartPr>
      <w:docPartBody>
        <w:p w:rsidR="0058516A" w:rsidRDefault="00FA5F45" w:rsidP="00FA5F45">
          <w:pPr>
            <w:pStyle w:val="DAEA2C6EC058484F89F75383D78D9D9F"/>
          </w:pPr>
          <w:r>
            <w:rPr>
              <w:rStyle w:val="placeholder1Char"/>
              <w:rFonts w:hint="eastAsia"/>
            </w:rPr>
            <w:t>____________</w:t>
          </w:r>
        </w:p>
      </w:docPartBody>
    </w:docPart>
    <w:docPart>
      <w:docPartPr>
        <w:name w:val="187BD45CB24A4DC2BE5BA81A1A2D657D"/>
        <w:category>
          <w:name w:val="常规"/>
          <w:gallery w:val="placeholder"/>
        </w:category>
        <w:types>
          <w:type w:val="bbPlcHdr"/>
        </w:types>
        <w:behaviors>
          <w:behavior w:val="content"/>
        </w:behaviors>
        <w:guid w:val="{9032610E-1B34-4F36-A155-AB32CD478520}"/>
      </w:docPartPr>
      <w:docPartBody>
        <w:p w:rsidR="0058516A" w:rsidRDefault="00FA5F45" w:rsidP="00FA5F45">
          <w:pPr>
            <w:pStyle w:val="187BD45CB24A4DC2BE5BA81A1A2D657D"/>
          </w:pPr>
          <w:r>
            <w:rPr>
              <w:rStyle w:val="placeholder1Char"/>
              <w:rFonts w:hint="eastAsia"/>
            </w:rPr>
            <w:t>____________</w:t>
          </w:r>
        </w:p>
      </w:docPartBody>
    </w:docPart>
    <w:docPart>
      <w:docPartPr>
        <w:name w:val="F6803890000A4D338775D547BA573C26"/>
        <w:category>
          <w:name w:val="常规"/>
          <w:gallery w:val="placeholder"/>
        </w:category>
        <w:types>
          <w:type w:val="bbPlcHdr"/>
        </w:types>
        <w:behaviors>
          <w:behavior w:val="content"/>
        </w:behaviors>
        <w:guid w:val="{265165A1-8C0B-437F-A3F8-5B2A031C9CE4}"/>
      </w:docPartPr>
      <w:docPartBody>
        <w:p w:rsidR="0058516A" w:rsidRDefault="00FA5F45" w:rsidP="00FA5F45">
          <w:pPr>
            <w:pStyle w:val="F6803890000A4D338775D547BA573C26"/>
          </w:pPr>
          <w:r>
            <w:rPr>
              <w:rStyle w:val="placeholder1Char"/>
              <w:rFonts w:hint="eastAsia"/>
            </w:rPr>
            <w:t>____________</w:t>
          </w:r>
        </w:p>
      </w:docPartBody>
    </w:docPart>
    <w:docPart>
      <w:docPartPr>
        <w:name w:val="4986393B590449B48C646CBBB1F468F1"/>
        <w:category>
          <w:name w:val="常规"/>
          <w:gallery w:val="placeholder"/>
        </w:category>
        <w:types>
          <w:type w:val="bbPlcHdr"/>
        </w:types>
        <w:behaviors>
          <w:behavior w:val="content"/>
        </w:behaviors>
        <w:guid w:val="{53AE44ED-3BD7-4E6B-9AE6-41D3B6251E4E}"/>
      </w:docPartPr>
      <w:docPartBody>
        <w:p w:rsidR="0058516A" w:rsidRDefault="00FA5F45" w:rsidP="00FA5F45">
          <w:pPr>
            <w:pStyle w:val="4986393B590449B48C646CBBB1F468F1"/>
          </w:pPr>
          <w:r>
            <w:rPr>
              <w:rStyle w:val="placeholder1Char"/>
              <w:rFonts w:hint="eastAsia"/>
            </w:rPr>
            <w:t>____________</w:t>
          </w:r>
        </w:p>
      </w:docPartBody>
    </w:docPart>
    <w:docPart>
      <w:docPartPr>
        <w:name w:val="4A2728D07DA645FEBBB592A47A5C8061"/>
        <w:category>
          <w:name w:val="常规"/>
          <w:gallery w:val="placeholder"/>
        </w:category>
        <w:types>
          <w:type w:val="bbPlcHdr"/>
        </w:types>
        <w:behaviors>
          <w:behavior w:val="content"/>
        </w:behaviors>
        <w:guid w:val="{C2D9F3C9-F0CF-49E0-9A31-544953B75174}"/>
      </w:docPartPr>
      <w:docPartBody>
        <w:p w:rsidR="0058516A" w:rsidRDefault="00FA5F45" w:rsidP="00FA5F45">
          <w:pPr>
            <w:pStyle w:val="4A2728D07DA645FEBBB592A47A5C8061"/>
          </w:pPr>
          <w:r>
            <w:rPr>
              <w:rStyle w:val="placeholder1Char"/>
              <w:rFonts w:hint="eastAsia"/>
            </w:rPr>
            <w:t>____________</w:t>
          </w:r>
        </w:p>
      </w:docPartBody>
    </w:docPart>
    <w:docPart>
      <w:docPartPr>
        <w:name w:val="9AD22AA6CB7848FA952DAEB260B65359"/>
        <w:category>
          <w:name w:val="常规"/>
          <w:gallery w:val="placeholder"/>
        </w:category>
        <w:types>
          <w:type w:val="bbPlcHdr"/>
        </w:types>
        <w:behaviors>
          <w:behavior w:val="content"/>
        </w:behaviors>
        <w:guid w:val="{24E3EAD9-A62E-455A-BA2B-6C641F354FF4}"/>
      </w:docPartPr>
      <w:docPartBody>
        <w:p w:rsidR="0058516A" w:rsidRDefault="00FA5F45" w:rsidP="00FA5F45">
          <w:pPr>
            <w:pStyle w:val="9AD22AA6CB7848FA952DAEB260B65359"/>
          </w:pPr>
          <w:r>
            <w:rPr>
              <w:rStyle w:val="placeholder1Char"/>
              <w:rFonts w:hint="eastAsia"/>
            </w:rPr>
            <w:t>____________</w:t>
          </w:r>
        </w:p>
      </w:docPartBody>
    </w:docPart>
    <w:docPart>
      <w:docPartPr>
        <w:name w:val="C5DC9FD5407C4901A91C2447C77F5187"/>
        <w:category>
          <w:name w:val="常规"/>
          <w:gallery w:val="placeholder"/>
        </w:category>
        <w:types>
          <w:type w:val="bbPlcHdr"/>
        </w:types>
        <w:behaviors>
          <w:behavior w:val="content"/>
        </w:behaviors>
        <w:guid w:val="{2999FE3D-B20E-416B-B998-5C638E02C2DA}"/>
      </w:docPartPr>
      <w:docPartBody>
        <w:p w:rsidR="0058516A" w:rsidRDefault="00FA5F45" w:rsidP="00FA5F45">
          <w:pPr>
            <w:pStyle w:val="C5DC9FD5407C4901A91C2447C77F5187"/>
          </w:pPr>
          <w:r>
            <w:rPr>
              <w:rStyle w:val="placeholder1Char"/>
              <w:rFonts w:hint="eastAsia"/>
            </w:rPr>
            <w:t>____________</w:t>
          </w:r>
        </w:p>
      </w:docPartBody>
    </w:docPart>
    <w:docPart>
      <w:docPartPr>
        <w:name w:val="42CC85B01E5B44B78F3E7884835B341F"/>
        <w:category>
          <w:name w:val="常规"/>
          <w:gallery w:val="placeholder"/>
        </w:category>
        <w:types>
          <w:type w:val="bbPlcHdr"/>
        </w:types>
        <w:behaviors>
          <w:behavior w:val="content"/>
        </w:behaviors>
        <w:guid w:val="{EA40465B-121C-40B5-83C2-D33EFDE3568A}"/>
      </w:docPartPr>
      <w:docPartBody>
        <w:p w:rsidR="0058516A" w:rsidRDefault="00FA5F45" w:rsidP="00FA5F45">
          <w:pPr>
            <w:pStyle w:val="42CC85B01E5B44B78F3E7884835B341F"/>
          </w:pPr>
          <w:r>
            <w:rPr>
              <w:rStyle w:val="placeholder1Char"/>
              <w:rFonts w:hint="eastAsia"/>
            </w:rPr>
            <w:t>____________</w:t>
          </w:r>
        </w:p>
      </w:docPartBody>
    </w:docPart>
    <w:docPart>
      <w:docPartPr>
        <w:name w:val="CBA3A4B5C4AC42B592EC91B13675377F"/>
        <w:category>
          <w:name w:val="常规"/>
          <w:gallery w:val="placeholder"/>
        </w:category>
        <w:types>
          <w:type w:val="bbPlcHdr"/>
        </w:types>
        <w:behaviors>
          <w:behavior w:val="content"/>
        </w:behaviors>
        <w:guid w:val="{8BC2E8D1-497C-4D0A-AD47-426CC2DE29F1}"/>
      </w:docPartPr>
      <w:docPartBody>
        <w:p w:rsidR="0058516A" w:rsidRDefault="00FA5F45" w:rsidP="00FA5F45">
          <w:pPr>
            <w:pStyle w:val="CBA3A4B5C4AC42B592EC91B13675377F"/>
          </w:pPr>
          <w:r>
            <w:rPr>
              <w:rStyle w:val="placeholder1Char"/>
              <w:rFonts w:hint="eastAsia"/>
            </w:rPr>
            <w:t>____________</w:t>
          </w:r>
        </w:p>
      </w:docPartBody>
    </w:docPart>
    <w:docPart>
      <w:docPartPr>
        <w:name w:val="A6BDCBBBB47B4A719E4A27319788C389"/>
        <w:category>
          <w:name w:val="常规"/>
          <w:gallery w:val="placeholder"/>
        </w:category>
        <w:types>
          <w:type w:val="bbPlcHdr"/>
        </w:types>
        <w:behaviors>
          <w:behavior w:val="content"/>
        </w:behaviors>
        <w:guid w:val="{5BCEB57D-8045-4ACC-8B8C-9B4274E68403}"/>
      </w:docPartPr>
      <w:docPartBody>
        <w:p w:rsidR="0058516A" w:rsidRDefault="00FA5F45" w:rsidP="00FA5F45">
          <w:pPr>
            <w:pStyle w:val="A6BDCBBBB47B4A719E4A27319788C389"/>
          </w:pPr>
          <w:r>
            <w:rPr>
              <w:rStyle w:val="placeholder1Char"/>
              <w:rFonts w:hint="eastAsia"/>
            </w:rPr>
            <w:t>____________</w:t>
          </w:r>
        </w:p>
      </w:docPartBody>
    </w:docPart>
    <w:docPart>
      <w:docPartPr>
        <w:name w:val="CC752961E9BF45C09A33267BE7E2C781"/>
        <w:category>
          <w:name w:val="常规"/>
          <w:gallery w:val="placeholder"/>
        </w:category>
        <w:types>
          <w:type w:val="bbPlcHdr"/>
        </w:types>
        <w:behaviors>
          <w:behavior w:val="content"/>
        </w:behaviors>
        <w:guid w:val="{3BB69014-C7CE-445A-909F-C5080969BAA2}"/>
      </w:docPartPr>
      <w:docPartBody>
        <w:p w:rsidR="0058516A" w:rsidRDefault="00FA5F45" w:rsidP="00FA5F45">
          <w:pPr>
            <w:pStyle w:val="CC752961E9BF45C09A33267BE7E2C781"/>
          </w:pPr>
          <w:r>
            <w:rPr>
              <w:rStyle w:val="placeholder1Char"/>
              <w:rFonts w:hint="eastAsia"/>
            </w:rPr>
            <w:t>____________</w:t>
          </w:r>
        </w:p>
      </w:docPartBody>
    </w:docPart>
    <w:docPart>
      <w:docPartPr>
        <w:name w:val="4D47D95BEACC47478E33B4673F263C0D"/>
        <w:category>
          <w:name w:val="常规"/>
          <w:gallery w:val="placeholder"/>
        </w:category>
        <w:types>
          <w:type w:val="bbPlcHdr"/>
        </w:types>
        <w:behaviors>
          <w:behavior w:val="content"/>
        </w:behaviors>
        <w:guid w:val="{DD0481CA-8BEE-47B2-9820-68C1D6B307A2}"/>
      </w:docPartPr>
      <w:docPartBody>
        <w:p w:rsidR="0058516A" w:rsidRDefault="00FA5F45" w:rsidP="00FA5F45">
          <w:pPr>
            <w:pStyle w:val="4D47D95BEACC47478E33B4673F263C0D"/>
          </w:pPr>
          <w:r>
            <w:rPr>
              <w:rStyle w:val="placeholder1Char"/>
              <w:rFonts w:hint="eastAsia"/>
            </w:rPr>
            <w:t>____________</w:t>
          </w:r>
        </w:p>
      </w:docPartBody>
    </w:docPart>
    <w:docPart>
      <w:docPartPr>
        <w:name w:val="EE95DD77F44F4C8794E3F0816B2F101F"/>
        <w:category>
          <w:name w:val="常规"/>
          <w:gallery w:val="placeholder"/>
        </w:category>
        <w:types>
          <w:type w:val="bbPlcHdr"/>
        </w:types>
        <w:behaviors>
          <w:behavior w:val="content"/>
        </w:behaviors>
        <w:guid w:val="{15DF772B-D4D6-448E-B41F-50A59A156A6A}"/>
      </w:docPartPr>
      <w:docPartBody>
        <w:p w:rsidR="0058516A" w:rsidRDefault="00FA5F45" w:rsidP="00FA5F45">
          <w:pPr>
            <w:pStyle w:val="EE95DD77F44F4C8794E3F0816B2F101F"/>
          </w:pPr>
          <w:r>
            <w:rPr>
              <w:rStyle w:val="placeholder1Char"/>
              <w:rFonts w:hint="eastAsia"/>
            </w:rPr>
            <w:t>____________</w:t>
          </w:r>
        </w:p>
      </w:docPartBody>
    </w:docPart>
    <w:docPart>
      <w:docPartPr>
        <w:name w:val="A45B00D00D2B4819A1621092AB548BDC"/>
        <w:category>
          <w:name w:val="常规"/>
          <w:gallery w:val="placeholder"/>
        </w:category>
        <w:types>
          <w:type w:val="bbPlcHdr"/>
        </w:types>
        <w:behaviors>
          <w:behavior w:val="content"/>
        </w:behaviors>
        <w:guid w:val="{DD18A545-F105-4B43-ACEC-918EE877CC0A}"/>
      </w:docPartPr>
      <w:docPartBody>
        <w:p w:rsidR="0058516A" w:rsidRDefault="00FA5F45" w:rsidP="00FA5F45">
          <w:pPr>
            <w:pStyle w:val="A45B00D00D2B4819A1621092AB548BDC"/>
          </w:pPr>
          <w:r>
            <w:rPr>
              <w:rStyle w:val="placeholder1Char"/>
              <w:rFonts w:hint="eastAsia"/>
            </w:rPr>
            <w:t>____________</w:t>
          </w:r>
        </w:p>
      </w:docPartBody>
    </w:docPart>
    <w:docPart>
      <w:docPartPr>
        <w:name w:val="206FC9C50A424298BB25F10F321CBB48"/>
        <w:category>
          <w:name w:val="常规"/>
          <w:gallery w:val="placeholder"/>
        </w:category>
        <w:types>
          <w:type w:val="bbPlcHdr"/>
        </w:types>
        <w:behaviors>
          <w:behavior w:val="content"/>
        </w:behaviors>
        <w:guid w:val="{41520B9E-C701-4A16-8747-F10436FC6CE7}"/>
      </w:docPartPr>
      <w:docPartBody>
        <w:p w:rsidR="0058516A" w:rsidRDefault="00FA5F45" w:rsidP="00FA5F45">
          <w:pPr>
            <w:pStyle w:val="206FC9C50A424298BB25F10F321CBB48"/>
          </w:pPr>
          <w:r>
            <w:rPr>
              <w:rStyle w:val="placeholder1Char"/>
              <w:rFonts w:hint="eastAsia"/>
            </w:rPr>
            <w:t>____________</w:t>
          </w:r>
        </w:p>
      </w:docPartBody>
    </w:docPart>
    <w:docPart>
      <w:docPartPr>
        <w:name w:val="4D192AA9915143A79C8853B84064928B"/>
        <w:category>
          <w:name w:val="常规"/>
          <w:gallery w:val="placeholder"/>
        </w:category>
        <w:types>
          <w:type w:val="bbPlcHdr"/>
        </w:types>
        <w:behaviors>
          <w:behavior w:val="content"/>
        </w:behaviors>
        <w:guid w:val="{06A752A7-0A4A-4F19-AE9E-B07F7436507D}"/>
      </w:docPartPr>
      <w:docPartBody>
        <w:p w:rsidR="0058516A" w:rsidRDefault="00FA5F45" w:rsidP="00FA5F45">
          <w:pPr>
            <w:pStyle w:val="4D192AA9915143A79C8853B84064928B"/>
          </w:pPr>
          <w:r>
            <w:rPr>
              <w:rStyle w:val="placeholder1Char"/>
              <w:rFonts w:hint="eastAsia"/>
            </w:rPr>
            <w:t>____________</w:t>
          </w:r>
        </w:p>
      </w:docPartBody>
    </w:docPart>
    <w:docPart>
      <w:docPartPr>
        <w:name w:val="BC2A9A7E3D9944C880970326854F6177"/>
        <w:category>
          <w:name w:val="常规"/>
          <w:gallery w:val="placeholder"/>
        </w:category>
        <w:types>
          <w:type w:val="bbPlcHdr"/>
        </w:types>
        <w:behaviors>
          <w:behavior w:val="content"/>
        </w:behaviors>
        <w:guid w:val="{28BA9F35-2AF7-445F-B0D1-978777A315C6}"/>
      </w:docPartPr>
      <w:docPartBody>
        <w:p w:rsidR="0058516A" w:rsidRDefault="00FA5F45" w:rsidP="00FA5F45">
          <w:pPr>
            <w:pStyle w:val="BC2A9A7E3D9944C880970326854F6177"/>
          </w:pPr>
          <w:r>
            <w:rPr>
              <w:rStyle w:val="placeholder1Char"/>
              <w:rFonts w:hint="eastAsia"/>
            </w:rPr>
            <w:t>____________</w:t>
          </w:r>
        </w:p>
      </w:docPartBody>
    </w:docPart>
    <w:docPart>
      <w:docPartPr>
        <w:name w:val="D5889F4EFE324E9EB2BFDDAD89DA79E2"/>
        <w:category>
          <w:name w:val="常规"/>
          <w:gallery w:val="placeholder"/>
        </w:category>
        <w:types>
          <w:type w:val="bbPlcHdr"/>
        </w:types>
        <w:behaviors>
          <w:behavior w:val="content"/>
        </w:behaviors>
        <w:guid w:val="{97D149B6-B8C3-45A8-8093-2A461C812116}"/>
      </w:docPartPr>
      <w:docPartBody>
        <w:p w:rsidR="0058516A" w:rsidRDefault="00FA5F45" w:rsidP="00FA5F45">
          <w:pPr>
            <w:pStyle w:val="D5889F4EFE324E9EB2BFDDAD89DA79E2"/>
          </w:pPr>
          <w:r>
            <w:rPr>
              <w:rStyle w:val="placeholder1Char"/>
              <w:rFonts w:hint="eastAsia"/>
            </w:rPr>
            <w:t>____________</w:t>
          </w:r>
        </w:p>
      </w:docPartBody>
    </w:docPart>
    <w:docPart>
      <w:docPartPr>
        <w:name w:val="7F23BF12B25144EFA91D8DB0BB0B75D6"/>
        <w:category>
          <w:name w:val="常规"/>
          <w:gallery w:val="placeholder"/>
        </w:category>
        <w:types>
          <w:type w:val="bbPlcHdr"/>
        </w:types>
        <w:behaviors>
          <w:behavior w:val="content"/>
        </w:behaviors>
        <w:guid w:val="{FE0F61F5-6AC8-4778-8FDC-36CDC024C1E3}"/>
      </w:docPartPr>
      <w:docPartBody>
        <w:p w:rsidR="0058516A" w:rsidRDefault="00FA5F45" w:rsidP="00FA5F45">
          <w:pPr>
            <w:pStyle w:val="7F23BF12B25144EFA91D8DB0BB0B75D6"/>
          </w:pPr>
          <w:r>
            <w:rPr>
              <w:rStyle w:val="placeholder1Char"/>
              <w:rFonts w:hint="eastAsia"/>
            </w:rPr>
            <w:t>____________</w:t>
          </w:r>
        </w:p>
      </w:docPartBody>
    </w:docPart>
    <w:docPart>
      <w:docPartPr>
        <w:name w:val="A4B9749395934FA1A370D4DAB57A66F5"/>
        <w:category>
          <w:name w:val="常规"/>
          <w:gallery w:val="placeholder"/>
        </w:category>
        <w:types>
          <w:type w:val="bbPlcHdr"/>
        </w:types>
        <w:behaviors>
          <w:behavior w:val="content"/>
        </w:behaviors>
        <w:guid w:val="{52F33A84-DAB3-48CF-B89C-A12096369A81}"/>
      </w:docPartPr>
      <w:docPartBody>
        <w:p w:rsidR="0058516A" w:rsidRDefault="00FA5F45" w:rsidP="00FA5F45">
          <w:pPr>
            <w:pStyle w:val="A4B9749395934FA1A370D4DAB57A66F5"/>
          </w:pPr>
          <w:r>
            <w:rPr>
              <w:rStyle w:val="placeholder1Char"/>
              <w:rFonts w:hint="eastAsia"/>
            </w:rPr>
            <w:t>____________</w:t>
          </w:r>
        </w:p>
      </w:docPartBody>
    </w:docPart>
    <w:docPart>
      <w:docPartPr>
        <w:name w:val="FFB5C90718334FA0AA6641312DDB382C"/>
        <w:category>
          <w:name w:val="常规"/>
          <w:gallery w:val="placeholder"/>
        </w:category>
        <w:types>
          <w:type w:val="bbPlcHdr"/>
        </w:types>
        <w:behaviors>
          <w:behavior w:val="content"/>
        </w:behaviors>
        <w:guid w:val="{FFE21D8D-E0BB-4A73-BB09-0FB547DE7163}"/>
      </w:docPartPr>
      <w:docPartBody>
        <w:p w:rsidR="0058516A" w:rsidRDefault="00FA5F45" w:rsidP="00FA5F45">
          <w:pPr>
            <w:pStyle w:val="FFB5C90718334FA0AA6641312DDB382C"/>
          </w:pPr>
          <w:r>
            <w:rPr>
              <w:rStyle w:val="placeholder1Char"/>
              <w:rFonts w:hint="eastAsia"/>
            </w:rPr>
            <w:t>____________</w:t>
          </w:r>
        </w:p>
      </w:docPartBody>
    </w:docPart>
    <w:docPart>
      <w:docPartPr>
        <w:name w:val="31F28DFEE66B4C1CA0E122EF15BDC48B"/>
        <w:category>
          <w:name w:val="常规"/>
          <w:gallery w:val="placeholder"/>
        </w:category>
        <w:types>
          <w:type w:val="bbPlcHdr"/>
        </w:types>
        <w:behaviors>
          <w:behavior w:val="content"/>
        </w:behaviors>
        <w:guid w:val="{85680BF1-EC24-4002-BC06-99D35BBCE07E}"/>
      </w:docPartPr>
      <w:docPartBody>
        <w:p w:rsidR="0058516A" w:rsidRDefault="00FA5F45" w:rsidP="00FA5F45">
          <w:pPr>
            <w:pStyle w:val="31F28DFEE66B4C1CA0E122EF15BDC48B"/>
          </w:pPr>
          <w:r>
            <w:rPr>
              <w:rStyle w:val="placeholder1Char"/>
              <w:rFonts w:hint="eastAsia"/>
            </w:rPr>
            <w:t>____________</w:t>
          </w:r>
        </w:p>
      </w:docPartBody>
    </w:docPart>
    <w:docPart>
      <w:docPartPr>
        <w:name w:val="EBD6940615604770B796CEE18701DAEA"/>
        <w:category>
          <w:name w:val="常规"/>
          <w:gallery w:val="placeholder"/>
        </w:category>
        <w:types>
          <w:type w:val="bbPlcHdr"/>
        </w:types>
        <w:behaviors>
          <w:behavior w:val="content"/>
        </w:behaviors>
        <w:guid w:val="{E08A22AC-F818-4B0E-A4D3-250891960DE9}"/>
      </w:docPartPr>
      <w:docPartBody>
        <w:p w:rsidR="0058516A" w:rsidRDefault="00FA5F45" w:rsidP="00FA5F45">
          <w:pPr>
            <w:pStyle w:val="EBD6940615604770B796CEE18701DAEA"/>
          </w:pPr>
          <w:r>
            <w:rPr>
              <w:rStyle w:val="placeholder1Char"/>
              <w:rFonts w:hint="eastAsia"/>
            </w:rPr>
            <w:t>____________</w:t>
          </w:r>
        </w:p>
      </w:docPartBody>
    </w:docPart>
    <w:docPart>
      <w:docPartPr>
        <w:name w:val="D7A7CE19B1C34FA29BEA2ED6620B23F1"/>
        <w:category>
          <w:name w:val="常规"/>
          <w:gallery w:val="placeholder"/>
        </w:category>
        <w:types>
          <w:type w:val="bbPlcHdr"/>
        </w:types>
        <w:behaviors>
          <w:behavior w:val="content"/>
        </w:behaviors>
        <w:guid w:val="{07A50E26-23F7-487D-BCC9-6BF88825942C}"/>
      </w:docPartPr>
      <w:docPartBody>
        <w:p w:rsidR="0058516A" w:rsidRDefault="00FA5F45" w:rsidP="00FA5F45">
          <w:pPr>
            <w:pStyle w:val="D7A7CE19B1C34FA29BEA2ED6620B23F1"/>
          </w:pPr>
          <w:r>
            <w:rPr>
              <w:rStyle w:val="placeholder1Char"/>
              <w:rFonts w:hint="eastAsia"/>
            </w:rPr>
            <w:t>____________</w:t>
          </w:r>
        </w:p>
      </w:docPartBody>
    </w:docPart>
    <w:docPart>
      <w:docPartPr>
        <w:name w:val="D3BABDA2F12440918D62E0A3219F6602"/>
        <w:category>
          <w:name w:val="常规"/>
          <w:gallery w:val="placeholder"/>
        </w:category>
        <w:types>
          <w:type w:val="bbPlcHdr"/>
        </w:types>
        <w:behaviors>
          <w:behavior w:val="content"/>
        </w:behaviors>
        <w:guid w:val="{10B81FD4-5EC4-44BC-A2EB-9676077F4062}"/>
      </w:docPartPr>
      <w:docPartBody>
        <w:p w:rsidR="0058516A" w:rsidRDefault="00FA5F45" w:rsidP="00FA5F45">
          <w:pPr>
            <w:pStyle w:val="D3BABDA2F12440918D62E0A3219F6602"/>
          </w:pPr>
          <w:r>
            <w:rPr>
              <w:rStyle w:val="placeholder1Char"/>
              <w:rFonts w:hint="eastAsia"/>
            </w:rPr>
            <w:t>____________</w:t>
          </w:r>
        </w:p>
      </w:docPartBody>
    </w:docPart>
    <w:docPart>
      <w:docPartPr>
        <w:name w:val="D14AD7C926B8448EB8177DAE8D289F9C"/>
        <w:category>
          <w:name w:val="常规"/>
          <w:gallery w:val="placeholder"/>
        </w:category>
        <w:types>
          <w:type w:val="bbPlcHdr"/>
        </w:types>
        <w:behaviors>
          <w:behavior w:val="content"/>
        </w:behaviors>
        <w:guid w:val="{837F2A76-F998-4E2D-8387-2C4F5B8BA1F7}"/>
      </w:docPartPr>
      <w:docPartBody>
        <w:p w:rsidR="0058516A" w:rsidRDefault="00FA5F45" w:rsidP="00FA5F45">
          <w:pPr>
            <w:pStyle w:val="D14AD7C926B8448EB8177DAE8D289F9C"/>
          </w:pPr>
          <w:r>
            <w:rPr>
              <w:rStyle w:val="placeholder1Char"/>
              <w:rFonts w:hint="eastAsia"/>
            </w:rPr>
            <w:t>____________</w:t>
          </w:r>
        </w:p>
      </w:docPartBody>
    </w:docPart>
    <w:docPart>
      <w:docPartPr>
        <w:name w:val="2224221B06A0473E84B8BD6B560F6DFE"/>
        <w:category>
          <w:name w:val="常规"/>
          <w:gallery w:val="placeholder"/>
        </w:category>
        <w:types>
          <w:type w:val="bbPlcHdr"/>
        </w:types>
        <w:behaviors>
          <w:behavior w:val="content"/>
        </w:behaviors>
        <w:guid w:val="{EBC74372-66EA-4120-8A12-1F8B906C81B0}"/>
      </w:docPartPr>
      <w:docPartBody>
        <w:p w:rsidR="0058516A" w:rsidRDefault="00FA5F45" w:rsidP="00FA5F45">
          <w:pPr>
            <w:pStyle w:val="2224221B06A0473E84B8BD6B560F6DFE"/>
          </w:pPr>
          <w:r>
            <w:rPr>
              <w:rStyle w:val="placeholder1Char"/>
              <w:rFonts w:hint="eastAsia"/>
            </w:rPr>
            <w:t>____________</w:t>
          </w:r>
        </w:p>
      </w:docPartBody>
    </w:docPart>
    <w:docPart>
      <w:docPartPr>
        <w:name w:val="22178DB4289345EEBE044899B6E520E1"/>
        <w:category>
          <w:name w:val="常规"/>
          <w:gallery w:val="placeholder"/>
        </w:category>
        <w:types>
          <w:type w:val="bbPlcHdr"/>
        </w:types>
        <w:behaviors>
          <w:behavior w:val="content"/>
        </w:behaviors>
        <w:guid w:val="{99904A55-1EA4-4417-B9E8-4A025910F4AA}"/>
      </w:docPartPr>
      <w:docPartBody>
        <w:p w:rsidR="0058516A" w:rsidRDefault="00FA5F45" w:rsidP="00FA5F45">
          <w:pPr>
            <w:pStyle w:val="22178DB4289345EEBE044899B6E520E1"/>
          </w:pPr>
          <w:r>
            <w:rPr>
              <w:rStyle w:val="placeholder1Char"/>
              <w:rFonts w:hint="eastAsia"/>
            </w:rPr>
            <w:t>____________</w:t>
          </w:r>
        </w:p>
      </w:docPartBody>
    </w:docPart>
    <w:docPart>
      <w:docPartPr>
        <w:name w:val="151B38FC96444C439BDE6DC6AB744E25"/>
        <w:category>
          <w:name w:val="常规"/>
          <w:gallery w:val="placeholder"/>
        </w:category>
        <w:types>
          <w:type w:val="bbPlcHdr"/>
        </w:types>
        <w:behaviors>
          <w:behavior w:val="content"/>
        </w:behaviors>
        <w:guid w:val="{12B8D754-809E-4B29-8DF1-0A1243FA7F4F}"/>
      </w:docPartPr>
      <w:docPartBody>
        <w:p w:rsidR="0058516A" w:rsidRDefault="00FA5F45" w:rsidP="00FA5F45">
          <w:pPr>
            <w:pStyle w:val="151B38FC96444C439BDE6DC6AB744E25"/>
          </w:pPr>
          <w:r>
            <w:rPr>
              <w:rStyle w:val="placeholder1Char"/>
              <w:rFonts w:hint="eastAsia"/>
            </w:rPr>
            <w:t>____________</w:t>
          </w:r>
        </w:p>
      </w:docPartBody>
    </w:docPart>
    <w:docPart>
      <w:docPartPr>
        <w:name w:val="BEDB56C3E89744C2A4CA64DC037C743F"/>
        <w:category>
          <w:name w:val="常规"/>
          <w:gallery w:val="placeholder"/>
        </w:category>
        <w:types>
          <w:type w:val="bbPlcHdr"/>
        </w:types>
        <w:behaviors>
          <w:behavior w:val="content"/>
        </w:behaviors>
        <w:guid w:val="{607A2701-A9F5-4417-953D-6AC619CCB940}"/>
      </w:docPartPr>
      <w:docPartBody>
        <w:p w:rsidR="0058516A" w:rsidRDefault="00FA5F45" w:rsidP="00FA5F45">
          <w:pPr>
            <w:pStyle w:val="BEDB56C3E89744C2A4CA64DC037C743F"/>
          </w:pPr>
          <w:r>
            <w:rPr>
              <w:rStyle w:val="placeholder1Char"/>
              <w:rFonts w:hint="eastAsia"/>
            </w:rPr>
            <w:t>____________</w:t>
          </w:r>
        </w:p>
      </w:docPartBody>
    </w:docPart>
    <w:docPart>
      <w:docPartPr>
        <w:name w:val="38FD9C4457924904AE5A7E981A3FD797"/>
        <w:category>
          <w:name w:val="常规"/>
          <w:gallery w:val="placeholder"/>
        </w:category>
        <w:types>
          <w:type w:val="bbPlcHdr"/>
        </w:types>
        <w:behaviors>
          <w:behavior w:val="content"/>
        </w:behaviors>
        <w:guid w:val="{F2EAA0D9-D454-42D6-8DD5-21633A064A39}"/>
      </w:docPartPr>
      <w:docPartBody>
        <w:p w:rsidR="0058516A" w:rsidRDefault="00FA5F45" w:rsidP="00FA5F45">
          <w:pPr>
            <w:pStyle w:val="38FD9C4457924904AE5A7E981A3FD797"/>
          </w:pPr>
          <w:r>
            <w:rPr>
              <w:rStyle w:val="placeholder1Char"/>
              <w:rFonts w:hint="eastAsia"/>
            </w:rPr>
            <w:t>____________</w:t>
          </w:r>
        </w:p>
      </w:docPartBody>
    </w:docPart>
    <w:docPart>
      <w:docPartPr>
        <w:name w:val="88FE49D440E34265A6F63A07CA5748E5"/>
        <w:category>
          <w:name w:val="常规"/>
          <w:gallery w:val="placeholder"/>
        </w:category>
        <w:types>
          <w:type w:val="bbPlcHdr"/>
        </w:types>
        <w:behaviors>
          <w:behavior w:val="content"/>
        </w:behaviors>
        <w:guid w:val="{DD4061BF-38B5-40C1-BC09-22EAF138EE30}"/>
      </w:docPartPr>
      <w:docPartBody>
        <w:p w:rsidR="0058516A" w:rsidRDefault="00FA5F45" w:rsidP="00FA5F45">
          <w:pPr>
            <w:pStyle w:val="88FE49D440E34265A6F63A07CA5748E5"/>
          </w:pPr>
          <w:r>
            <w:rPr>
              <w:rStyle w:val="placeholder1Char"/>
              <w:rFonts w:hint="eastAsia"/>
            </w:rPr>
            <w:t>____________</w:t>
          </w:r>
        </w:p>
      </w:docPartBody>
    </w:docPart>
    <w:docPart>
      <w:docPartPr>
        <w:name w:val="B5CD239BEE8B454EB038CC297D45A965"/>
        <w:category>
          <w:name w:val="常规"/>
          <w:gallery w:val="placeholder"/>
        </w:category>
        <w:types>
          <w:type w:val="bbPlcHdr"/>
        </w:types>
        <w:behaviors>
          <w:behavior w:val="content"/>
        </w:behaviors>
        <w:guid w:val="{36662227-A1DF-4811-ABF9-942E2E0665D3}"/>
      </w:docPartPr>
      <w:docPartBody>
        <w:p w:rsidR="0058516A" w:rsidRDefault="00FA5F45" w:rsidP="00FA5F45">
          <w:pPr>
            <w:pStyle w:val="B5CD239BEE8B454EB038CC297D45A965"/>
          </w:pPr>
          <w:r>
            <w:rPr>
              <w:rStyle w:val="placeholder1Char"/>
              <w:rFonts w:hint="eastAsia"/>
            </w:rPr>
            <w:t>____________</w:t>
          </w:r>
        </w:p>
      </w:docPartBody>
    </w:docPart>
    <w:docPart>
      <w:docPartPr>
        <w:name w:val="C27AE9BDD72C41449C4195E97A568825"/>
        <w:category>
          <w:name w:val="常规"/>
          <w:gallery w:val="placeholder"/>
        </w:category>
        <w:types>
          <w:type w:val="bbPlcHdr"/>
        </w:types>
        <w:behaviors>
          <w:behavior w:val="content"/>
        </w:behaviors>
        <w:guid w:val="{DAC3FE3B-A70D-46BA-A3BF-B2206299DD60}"/>
      </w:docPartPr>
      <w:docPartBody>
        <w:p w:rsidR="0058516A" w:rsidRDefault="00FA5F45" w:rsidP="00FA5F45">
          <w:pPr>
            <w:pStyle w:val="C27AE9BDD72C41449C4195E97A568825"/>
          </w:pPr>
          <w:r>
            <w:rPr>
              <w:rStyle w:val="placeholder1Char"/>
              <w:rFonts w:hint="eastAsia"/>
            </w:rPr>
            <w:t>____________</w:t>
          </w:r>
        </w:p>
      </w:docPartBody>
    </w:docPart>
    <w:docPart>
      <w:docPartPr>
        <w:name w:val="276C684AE5694D00AD7BDED59BA82166"/>
        <w:category>
          <w:name w:val="常规"/>
          <w:gallery w:val="placeholder"/>
        </w:category>
        <w:types>
          <w:type w:val="bbPlcHdr"/>
        </w:types>
        <w:behaviors>
          <w:behavior w:val="content"/>
        </w:behaviors>
        <w:guid w:val="{9C257D1B-97EF-40A0-84A4-7AC61FD7637F}"/>
      </w:docPartPr>
      <w:docPartBody>
        <w:p w:rsidR="0058516A" w:rsidRDefault="00FA5F45" w:rsidP="00FA5F45">
          <w:pPr>
            <w:pStyle w:val="276C684AE5694D00AD7BDED59BA82166"/>
          </w:pPr>
          <w:r>
            <w:rPr>
              <w:rStyle w:val="placeholder1Char"/>
              <w:rFonts w:hint="eastAsia"/>
            </w:rPr>
            <w:t>____________</w:t>
          </w:r>
        </w:p>
      </w:docPartBody>
    </w:docPart>
    <w:docPart>
      <w:docPartPr>
        <w:name w:val="4EE3C227586B421F915C0AB033A66CC0"/>
        <w:category>
          <w:name w:val="常规"/>
          <w:gallery w:val="placeholder"/>
        </w:category>
        <w:types>
          <w:type w:val="bbPlcHdr"/>
        </w:types>
        <w:behaviors>
          <w:behavior w:val="content"/>
        </w:behaviors>
        <w:guid w:val="{28E84E09-2372-4FC2-AA45-681DC1A04495}"/>
      </w:docPartPr>
      <w:docPartBody>
        <w:p w:rsidR="0058516A" w:rsidRDefault="00FA5F45" w:rsidP="00FA5F45">
          <w:pPr>
            <w:pStyle w:val="4EE3C227586B421F915C0AB033A66CC0"/>
          </w:pPr>
          <w:r>
            <w:rPr>
              <w:rStyle w:val="placeholder1Char"/>
              <w:rFonts w:hint="eastAsia"/>
            </w:rPr>
            <w:t>____________</w:t>
          </w:r>
        </w:p>
      </w:docPartBody>
    </w:docPart>
    <w:docPart>
      <w:docPartPr>
        <w:name w:val="B6C88EE816F544DD9591B0B0BAFE758D"/>
        <w:category>
          <w:name w:val="常规"/>
          <w:gallery w:val="placeholder"/>
        </w:category>
        <w:types>
          <w:type w:val="bbPlcHdr"/>
        </w:types>
        <w:behaviors>
          <w:behavior w:val="content"/>
        </w:behaviors>
        <w:guid w:val="{740469FF-43B7-4D0F-900F-A382D5E4A3DB}"/>
      </w:docPartPr>
      <w:docPartBody>
        <w:p w:rsidR="0058516A" w:rsidRDefault="00FA5F45" w:rsidP="00FA5F45">
          <w:pPr>
            <w:pStyle w:val="B6C88EE816F544DD9591B0B0BAFE758D"/>
          </w:pPr>
          <w:r>
            <w:rPr>
              <w:rStyle w:val="placeholder1Char"/>
              <w:rFonts w:hint="eastAsia"/>
            </w:rPr>
            <w:t>____________</w:t>
          </w:r>
        </w:p>
      </w:docPartBody>
    </w:docPart>
    <w:docPart>
      <w:docPartPr>
        <w:name w:val="C9491B37294A491284EABDB1712423C9"/>
        <w:category>
          <w:name w:val="常规"/>
          <w:gallery w:val="placeholder"/>
        </w:category>
        <w:types>
          <w:type w:val="bbPlcHdr"/>
        </w:types>
        <w:behaviors>
          <w:behavior w:val="content"/>
        </w:behaviors>
        <w:guid w:val="{3867CC12-163C-4D97-9450-A66DF96F2ABE}"/>
      </w:docPartPr>
      <w:docPartBody>
        <w:p w:rsidR="0058516A" w:rsidRDefault="00FA5F45" w:rsidP="00FA5F45">
          <w:pPr>
            <w:pStyle w:val="C9491B37294A491284EABDB1712423C9"/>
          </w:pPr>
          <w:r>
            <w:rPr>
              <w:rStyle w:val="placeholder1Char"/>
              <w:rFonts w:hint="eastAsia"/>
            </w:rPr>
            <w:t>____________</w:t>
          </w:r>
        </w:p>
      </w:docPartBody>
    </w:docPart>
    <w:docPart>
      <w:docPartPr>
        <w:name w:val="6026079844D54F6BAD7AC3D7E7F91AD2"/>
        <w:category>
          <w:name w:val="常规"/>
          <w:gallery w:val="placeholder"/>
        </w:category>
        <w:types>
          <w:type w:val="bbPlcHdr"/>
        </w:types>
        <w:behaviors>
          <w:behavior w:val="content"/>
        </w:behaviors>
        <w:guid w:val="{44ECE8CA-0A85-4FC5-A91F-8BA35745FDCF}"/>
      </w:docPartPr>
      <w:docPartBody>
        <w:p w:rsidR="0058516A" w:rsidRDefault="00FA5F45" w:rsidP="00FA5F45">
          <w:pPr>
            <w:pStyle w:val="6026079844D54F6BAD7AC3D7E7F91AD2"/>
          </w:pPr>
          <w:r>
            <w:rPr>
              <w:rStyle w:val="placeholder1Char"/>
              <w:rFonts w:hint="eastAsia"/>
            </w:rPr>
            <w:t>____________</w:t>
          </w:r>
        </w:p>
      </w:docPartBody>
    </w:docPart>
    <w:docPart>
      <w:docPartPr>
        <w:name w:val="22E01E7ED2D347F2A2B27D8E39DD1971"/>
        <w:category>
          <w:name w:val="常规"/>
          <w:gallery w:val="placeholder"/>
        </w:category>
        <w:types>
          <w:type w:val="bbPlcHdr"/>
        </w:types>
        <w:behaviors>
          <w:behavior w:val="content"/>
        </w:behaviors>
        <w:guid w:val="{5B45B871-BD2C-4DBD-BB8A-4EDB1D0BCCD2}"/>
      </w:docPartPr>
      <w:docPartBody>
        <w:p w:rsidR="0058516A" w:rsidRDefault="00FA5F45" w:rsidP="00FA5F45">
          <w:pPr>
            <w:pStyle w:val="22E01E7ED2D347F2A2B27D8E39DD1971"/>
          </w:pPr>
          <w:r>
            <w:rPr>
              <w:rStyle w:val="placeholder1Char"/>
              <w:rFonts w:hint="eastAsia"/>
            </w:rPr>
            <w:t>____________</w:t>
          </w:r>
        </w:p>
      </w:docPartBody>
    </w:docPart>
    <w:docPart>
      <w:docPartPr>
        <w:name w:val="16796D6DFBD3457B9276DB349DA2A219"/>
        <w:category>
          <w:name w:val="常规"/>
          <w:gallery w:val="placeholder"/>
        </w:category>
        <w:types>
          <w:type w:val="bbPlcHdr"/>
        </w:types>
        <w:behaviors>
          <w:behavior w:val="content"/>
        </w:behaviors>
        <w:guid w:val="{958675EC-C61E-4714-8198-513EAD3C5F14}"/>
      </w:docPartPr>
      <w:docPartBody>
        <w:p w:rsidR="0058516A" w:rsidRDefault="00FA5F45" w:rsidP="00FA5F45">
          <w:pPr>
            <w:pStyle w:val="16796D6DFBD3457B9276DB349DA2A219"/>
          </w:pPr>
          <w:r>
            <w:rPr>
              <w:rStyle w:val="placeholder1Char"/>
              <w:rFonts w:hint="eastAsia"/>
            </w:rPr>
            <w:t>____________</w:t>
          </w:r>
        </w:p>
      </w:docPartBody>
    </w:docPart>
    <w:docPart>
      <w:docPartPr>
        <w:name w:val="527D35D943674EADBB8CB643C8054B98"/>
        <w:category>
          <w:name w:val="常规"/>
          <w:gallery w:val="placeholder"/>
        </w:category>
        <w:types>
          <w:type w:val="bbPlcHdr"/>
        </w:types>
        <w:behaviors>
          <w:behavior w:val="content"/>
        </w:behaviors>
        <w:guid w:val="{6A285D60-3901-4F1E-98F1-5B90A6601C1F}"/>
      </w:docPartPr>
      <w:docPartBody>
        <w:p w:rsidR="0058516A" w:rsidRDefault="00FA5F45" w:rsidP="00FA5F45">
          <w:pPr>
            <w:pStyle w:val="527D35D943674EADBB8CB643C8054B98"/>
          </w:pPr>
          <w:r>
            <w:rPr>
              <w:rStyle w:val="placeholder1Char"/>
              <w:rFonts w:hint="eastAsia"/>
            </w:rPr>
            <w:t>____________</w:t>
          </w:r>
        </w:p>
      </w:docPartBody>
    </w:docPart>
    <w:docPart>
      <w:docPartPr>
        <w:name w:val="231A3802F9344ED19E5469936F6FD7F8"/>
        <w:category>
          <w:name w:val="常规"/>
          <w:gallery w:val="placeholder"/>
        </w:category>
        <w:types>
          <w:type w:val="bbPlcHdr"/>
        </w:types>
        <w:behaviors>
          <w:behavior w:val="content"/>
        </w:behaviors>
        <w:guid w:val="{1005C43F-E2CF-4B16-947B-960288681565}"/>
      </w:docPartPr>
      <w:docPartBody>
        <w:p w:rsidR="0058516A" w:rsidRDefault="00FA5F45" w:rsidP="00FA5F45">
          <w:pPr>
            <w:pStyle w:val="231A3802F9344ED19E5469936F6FD7F8"/>
          </w:pPr>
          <w:r>
            <w:rPr>
              <w:rStyle w:val="placeholder1Char"/>
              <w:rFonts w:hint="eastAsia"/>
            </w:rPr>
            <w:t>____________</w:t>
          </w:r>
        </w:p>
      </w:docPartBody>
    </w:docPart>
    <w:docPart>
      <w:docPartPr>
        <w:name w:val="A52EF84E951B4FF4842564F686F8FB7B"/>
        <w:category>
          <w:name w:val="常规"/>
          <w:gallery w:val="placeholder"/>
        </w:category>
        <w:types>
          <w:type w:val="bbPlcHdr"/>
        </w:types>
        <w:behaviors>
          <w:behavior w:val="content"/>
        </w:behaviors>
        <w:guid w:val="{31303298-9535-489F-BBC9-33C9AE407F79}"/>
      </w:docPartPr>
      <w:docPartBody>
        <w:p w:rsidR="0058516A" w:rsidRDefault="00FA5F45" w:rsidP="00FA5F45">
          <w:pPr>
            <w:pStyle w:val="A52EF84E951B4FF4842564F686F8FB7B"/>
          </w:pPr>
          <w:r>
            <w:rPr>
              <w:rStyle w:val="placeholder1Char"/>
              <w:rFonts w:hint="eastAsia"/>
            </w:rPr>
            <w:t>____________</w:t>
          </w:r>
        </w:p>
      </w:docPartBody>
    </w:docPart>
    <w:docPart>
      <w:docPartPr>
        <w:name w:val="A83606DE8F474BF28B019E111589578E"/>
        <w:category>
          <w:name w:val="常规"/>
          <w:gallery w:val="placeholder"/>
        </w:category>
        <w:types>
          <w:type w:val="bbPlcHdr"/>
        </w:types>
        <w:behaviors>
          <w:behavior w:val="content"/>
        </w:behaviors>
        <w:guid w:val="{9109B83F-7B39-4446-92A5-3730A20AD83F}"/>
      </w:docPartPr>
      <w:docPartBody>
        <w:p w:rsidR="0058516A" w:rsidRDefault="00FA5F45" w:rsidP="00FA5F45">
          <w:pPr>
            <w:pStyle w:val="A83606DE8F474BF28B019E111589578E"/>
          </w:pPr>
          <w:r>
            <w:rPr>
              <w:rStyle w:val="placeholder1Char"/>
              <w:rFonts w:hint="eastAsia"/>
            </w:rPr>
            <w:t>____________</w:t>
          </w:r>
        </w:p>
      </w:docPartBody>
    </w:docPart>
    <w:docPart>
      <w:docPartPr>
        <w:name w:val="19ED56C31FE84204BFAEE3FBF3FCEC22"/>
        <w:category>
          <w:name w:val="常规"/>
          <w:gallery w:val="placeholder"/>
        </w:category>
        <w:types>
          <w:type w:val="bbPlcHdr"/>
        </w:types>
        <w:behaviors>
          <w:behavior w:val="content"/>
        </w:behaviors>
        <w:guid w:val="{1318EBD6-420B-4903-A290-68537F309DA3}"/>
      </w:docPartPr>
      <w:docPartBody>
        <w:p w:rsidR="0058516A" w:rsidRDefault="00FA5F45" w:rsidP="00FA5F45">
          <w:pPr>
            <w:pStyle w:val="19ED56C31FE84204BFAEE3FBF3FCEC22"/>
          </w:pPr>
          <w:r>
            <w:rPr>
              <w:rStyle w:val="placeholder1Char"/>
              <w:rFonts w:hint="eastAsia"/>
            </w:rPr>
            <w:t>____________</w:t>
          </w:r>
        </w:p>
      </w:docPartBody>
    </w:docPart>
    <w:docPart>
      <w:docPartPr>
        <w:name w:val="7AFBA959DC3543EBAF59410B2A728E7D"/>
        <w:category>
          <w:name w:val="常规"/>
          <w:gallery w:val="placeholder"/>
        </w:category>
        <w:types>
          <w:type w:val="bbPlcHdr"/>
        </w:types>
        <w:behaviors>
          <w:behavior w:val="content"/>
        </w:behaviors>
        <w:guid w:val="{A4B0823E-4307-4A5C-8FDA-9B85A9625731}"/>
      </w:docPartPr>
      <w:docPartBody>
        <w:p w:rsidR="0058516A" w:rsidRDefault="00FA5F45" w:rsidP="00FA5F45">
          <w:pPr>
            <w:pStyle w:val="7AFBA959DC3543EBAF59410B2A728E7D"/>
          </w:pPr>
          <w:r>
            <w:rPr>
              <w:rStyle w:val="placeholder1Char"/>
              <w:rFonts w:hint="eastAsia"/>
            </w:rPr>
            <w:t>____________</w:t>
          </w:r>
        </w:p>
      </w:docPartBody>
    </w:docPart>
    <w:docPart>
      <w:docPartPr>
        <w:name w:val="F192A1B2761740BA8AB5E007D060DAB5"/>
        <w:category>
          <w:name w:val="常规"/>
          <w:gallery w:val="placeholder"/>
        </w:category>
        <w:types>
          <w:type w:val="bbPlcHdr"/>
        </w:types>
        <w:behaviors>
          <w:behavior w:val="content"/>
        </w:behaviors>
        <w:guid w:val="{7CAA38AE-34AD-4436-8FB3-FC0D48CA70B5}"/>
      </w:docPartPr>
      <w:docPartBody>
        <w:p w:rsidR="0058516A" w:rsidRDefault="00FA5F45" w:rsidP="00FA5F45">
          <w:pPr>
            <w:pStyle w:val="F192A1B2761740BA8AB5E007D060DAB5"/>
          </w:pPr>
          <w:r>
            <w:rPr>
              <w:rStyle w:val="placeholder1Char"/>
              <w:rFonts w:hint="eastAsia"/>
            </w:rPr>
            <w:t>____________</w:t>
          </w:r>
        </w:p>
      </w:docPartBody>
    </w:docPart>
    <w:docPart>
      <w:docPartPr>
        <w:name w:val="58E0562EF2AF481F84AEE31D81181925"/>
        <w:category>
          <w:name w:val="常规"/>
          <w:gallery w:val="placeholder"/>
        </w:category>
        <w:types>
          <w:type w:val="bbPlcHdr"/>
        </w:types>
        <w:behaviors>
          <w:behavior w:val="content"/>
        </w:behaviors>
        <w:guid w:val="{BF93D83A-8062-40BA-B07A-4DCEEB0752E3}"/>
      </w:docPartPr>
      <w:docPartBody>
        <w:p w:rsidR="0058516A" w:rsidRDefault="00FA5F45" w:rsidP="00FA5F45">
          <w:pPr>
            <w:pStyle w:val="58E0562EF2AF481F84AEE31D81181925"/>
          </w:pPr>
          <w:r>
            <w:rPr>
              <w:rStyle w:val="placeholder1Char"/>
              <w:rFonts w:hint="eastAsia"/>
            </w:rPr>
            <w:t>____________</w:t>
          </w:r>
        </w:p>
      </w:docPartBody>
    </w:docPart>
    <w:docPart>
      <w:docPartPr>
        <w:name w:val="1456CA8B195E45B1AC1D21F98F5777E4"/>
        <w:category>
          <w:name w:val="常规"/>
          <w:gallery w:val="placeholder"/>
        </w:category>
        <w:types>
          <w:type w:val="bbPlcHdr"/>
        </w:types>
        <w:behaviors>
          <w:behavior w:val="content"/>
        </w:behaviors>
        <w:guid w:val="{6FAE046F-3A5A-472E-8846-9BA7C3A59009}"/>
      </w:docPartPr>
      <w:docPartBody>
        <w:p w:rsidR="0058516A" w:rsidRDefault="00FA5F45" w:rsidP="00FA5F45">
          <w:pPr>
            <w:pStyle w:val="1456CA8B195E45B1AC1D21F98F5777E4"/>
          </w:pPr>
          <w:r>
            <w:rPr>
              <w:rStyle w:val="placeholder1Char"/>
              <w:rFonts w:hint="eastAsia"/>
            </w:rPr>
            <w:t>____________</w:t>
          </w:r>
        </w:p>
      </w:docPartBody>
    </w:docPart>
    <w:docPart>
      <w:docPartPr>
        <w:name w:val="CEE83447A2A14F53A1696A29D9AE5325"/>
        <w:category>
          <w:name w:val="常规"/>
          <w:gallery w:val="placeholder"/>
        </w:category>
        <w:types>
          <w:type w:val="bbPlcHdr"/>
        </w:types>
        <w:behaviors>
          <w:behavior w:val="content"/>
        </w:behaviors>
        <w:guid w:val="{925F4F4A-33E9-4DD3-9A1A-51E799F475AF}"/>
      </w:docPartPr>
      <w:docPartBody>
        <w:p w:rsidR="0058516A" w:rsidRDefault="00FA5F45" w:rsidP="00FA5F45">
          <w:pPr>
            <w:pStyle w:val="CEE83447A2A14F53A1696A29D9AE5325"/>
          </w:pPr>
          <w:r>
            <w:rPr>
              <w:rStyle w:val="placeholder1Char"/>
              <w:rFonts w:hint="eastAsia"/>
            </w:rPr>
            <w:t>____________</w:t>
          </w:r>
        </w:p>
      </w:docPartBody>
    </w:docPart>
    <w:docPart>
      <w:docPartPr>
        <w:name w:val="38D9608764A14238875594789F3C049E"/>
        <w:category>
          <w:name w:val="常规"/>
          <w:gallery w:val="placeholder"/>
        </w:category>
        <w:types>
          <w:type w:val="bbPlcHdr"/>
        </w:types>
        <w:behaviors>
          <w:behavior w:val="content"/>
        </w:behaviors>
        <w:guid w:val="{61C2116D-B1E7-4EE2-AB2B-13C3BEE0F586}"/>
      </w:docPartPr>
      <w:docPartBody>
        <w:p w:rsidR="0058516A" w:rsidRDefault="00FA5F45" w:rsidP="00FA5F45">
          <w:pPr>
            <w:pStyle w:val="38D9608764A14238875594789F3C049E"/>
          </w:pPr>
          <w:r>
            <w:rPr>
              <w:rStyle w:val="placeholder1Char"/>
              <w:rFonts w:hint="eastAsia"/>
            </w:rPr>
            <w:t>____________</w:t>
          </w:r>
        </w:p>
      </w:docPartBody>
    </w:docPart>
    <w:docPart>
      <w:docPartPr>
        <w:name w:val="ED80DF20EA144858906C9B3B1F5B92F7"/>
        <w:category>
          <w:name w:val="常规"/>
          <w:gallery w:val="placeholder"/>
        </w:category>
        <w:types>
          <w:type w:val="bbPlcHdr"/>
        </w:types>
        <w:behaviors>
          <w:behavior w:val="content"/>
        </w:behaviors>
        <w:guid w:val="{9C579BB1-3D0F-4F40-A997-1C90395BA7C0}"/>
      </w:docPartPr>
      <w:docPartBody>
        <w:p w:rsidR="0058516A" w:rsidRDefault="00FA5F45" w:rsidP="00FA5F45">
          <w:pPr>
            <w:pStyle w:val="ED80DF20EA144858906C9B3B1F5B92F7"/>
          </w:pPr>
          <w:r>
            <w:rPr>
              <w:rStyle w:val="placeholder1Char"/>
              <w:rFonts w:hint="eastAsia"/>
            </w:rPr>
            <w:t>____________</w:t>
          </w:r>
        </w:p>
      </w:docPartBody>
    </w:docPart>
    <w:docPart>
      <w:docPartPr>
        <w:name w:val="3CB8542D49A44D108444F8D2C3929EE1"/>
        <w:category>
          <w:name w:val="常规"/>
          <w:gallery w:val="placeholder"/>
        </w:category>
        <w:types>
          <w:type w:val="bbPlcHdr"/>
        </w:types>
        <w:behaviors>
          <w:behavior w:val="content"/>
        </w:behaviors>
        <w:guid w:val="{055AAA15-CB14-4794-816B-1CFE8D78EE59}"/>
      </w:docPartPr>
      <w:docPartBody>
        <w:p w:rsidR="0058516A" w:rsidRDefault="00FA5F45" w:rsidP="00FA5F45">
          <w:pPr>
            <w:pStyle w:val="3CB8542D49A44D108444F8D2C3929EE1"/>
          </w:pPr>
          <w:r>
            <w:rPr>
              <w:rStyle w:val="placeholder1Char"/>
              <w:rFonts w:hint="eastAsia"/>
            </w:rPr>
            <w:t>____________</w:t>
          </w:r>
        </w:p>
      </w:docPartBody>
    </w:docPart>
    <w:docPart>
      <w:docPartPr>
        <w:name w:val="854AAD967DD04AA6A7A04AEA9452FFC2"/>
        <w:category>
          <w:name w:val="常规"/>
          <w:gallery w:val="placeholder"/>
        </w:category>
        <w:types>
          <w:type w:val="bbPlcHdr"/>
        </w:types>
        <w:behaviors>
          <w:behavior w:val="content"/>
        </w:behaviors>
        <w:guid w:val="{B692B67D-8E7E-4677-9E0E-1031E4FD748F}"/>
      </w:docPartPr>
      <w:docPartBody>
        <w:p w:rsidR="0058516A" w:rsidRDefault="00FA5F45" w:rsidP="00FA5F45">
          <w:pPr>
            <w:pStyle w:val="854AAD967DD04AA6A7A04AEA9452FFC2"/>
          </w:pPr>
          <w:r>
            <w:rPr>
              <w:rStyle w:val="placeholder1Char"/>
              <w:rFonts w:hint="eastAsia"/>
            </w:rPr>
            <w:t>____________</w:t>
          </w:r>
        </w:p>
      </w:docPartBody>
    </w:docPart>
    <w:docPart>
      <w:docPartPr>
        <w:name w:val="B740CF68D7784D4E8F02F64F7A46CAE5"/>
        <w:category>
          <w:name w:val="常规"/>
          <w:gallery w:val="placeholder"/>
        </w:category>
        <w:types>
          <w:type w:val="bbPlcHdr"/>
        </w:types>
        <w:behaviors>
          <w:behavior w:val="content"/>
        </w:behaviors>
        <w:guid w:val="{FDC12A75-DE8D-4AAC-9889-3F78CB7B97D9}"/>
      </w:docPartPr>
      <w:docPartBody>
        <w:p w:rsidR="0058516A" w:rsidRDefault="00FA5F45" w:rsidP="00FA5F45">
          <w:pPr>
            <w:pStyle w:val="B740CF68D7784D4E8F02F64F7A46CAE5"/>
          </w:pPr>
          <w:r>
            <w:rPr>
              <w:rStyle w:val="placeholder1Char"/>
              <w:rFonts w:hint="eastAsia"/>
            </w:rPr>
            <w:t>____________</w:t>
          </w:r>
        </w:p>
      </w:docPartBody>
    </w:docPart>
    <w:docPart>
      <w:docPartPr>
        <w:name w:val="BB2AB08DC45E4182A8CA3C81642FF03E"/>
        <w:category>
          <w:name w:val="常规"/>
          <w:gallery w:val="placeholder"/>
        </w:category>
        <w:types>
          <w:type w:val="bbPlcHdr"/>
        </w:types>
        <w:behaviors>
          <w:behavior w:val="content"/>
        </w:behaviors>
        <w:guid w:val="{B8535AC8-101F-43CE-BA14-066AEC00AC49}"/>
      </w:docPartPr>
      <w:docPartBody>
        <w:p w:rsidR="0058516A" w:rsidRDefault="00FA5F45" w:rsidP="00FA5F45">
          <w:pPr>
            <w:pStyle w:val="BB2AB08DC45E4182A8CA3C81642FF03E"/>
          </w:pPr>
          <w:r>
            <w:rPr>
              <w:rStyle w:val="placeholder1Char"/>
              <w:rFonts w:hint="eastAsia"/>
            </w:rPr>
            <w:t>____________</w:t>
          </w:r>
        </w:p>
      </w:docPartBody>
    </w:docPart>
    <w:docPart>
      <w:docPartPr>
        <w:name w:val="432DABEAF594404A9DA45F3D7199F07A"/>
        <w:category>
          <w:name w:val="常规"/>
          <w:gallery w:val="placeholder"/>
        </w:category>
        <w:types>
          <w:type w:val="bbPlcHdr"/>
        </w:types>
        <w:behaviors>
          <w:behavior w:val="content"/>
        </w:behaviors>
        <w:guid w:val="{0241210C-A37A-4967-BCA1-5C2D2FACC48C}"/>
      </w:docPartPr>
      <w:docPartBody>
        <w:p w:rsidR="0058516A" w:rsidRDefault="00FA5F45" w:rsidP="00FA5F45">
          <w:pPr>
            <w:pStyle w:val="432DABEAF594404A9DA45F3D7199F07A"/>
          </w:pPr>
          <w:r>
            <w:rPr>
              <w:rStyle w:val="placeholder1Char"/>
              <w:rFonts w:hint="eastAsia"/>
            </w:rPr>
            <w:t>____________</w:t>
          </w:r>
        </w:p>
      </w:docPartBody>
    </w:docPart>
    <w:docPart>
      <w:docPartPr>
        <w:name w:val="1D8523524D5F4F8A8AFEA7B27602697C"/>
        <w:category>
          <w:name w:val="常规"/>
          <w:gallery w:val="placeholder"/>
        </w:category>
        <w:types>
          <w:type w:val="bbPlcHdr"/>
        </w:types>
        <w:behaviors>
          <w:behavior w:val="content"/>
        </w:behaviors>
        <w:guid w:val="{824DA6A2-E28D-4FB3-AD22-DC0B8BF87AA5}"/>
      </w:docPartPr>
      <w:docPartBody>
        <w:p w:rsidR="0058516A" w:rsidRDefault="00FA5F45" w:rsidP="00FA5F45">
          <w:pPr>
            <w:pStyle w:val="1D8523524D5F4F8A8AFEA7B27602697C"/>
          </w:pPr>
          <w:r>
            <w:rPr>
              <w:rStyle w:val="placeholder1Char"/>
              <w:rFonts w:hint="eastAsia"/>
            </w:rPr>
            <w:t>____________</w:t>
          </w:r>
        </w:p>
      </w:docPartBody>
    </w:docPart>
    <w:docPart>
      <w:docPartPr>
        <w:name w:val="A598C357232A4F13B4C3ED81269382D0"/>
        <w:category>
          <w:name w:val="常规"/>
          <w:gallery w:val="placeholder"/>
        </w:category>
        <w:types>
          <w:type w:val="bbPlcHdr"/>
        </w:types>
        <w:behaviors>
          <w:behavior w:val="content"/>
        </w:behaviors>
        <w:guid w:val="{FFE1624C-B7B7-437A-AA6C-9300769DEAAA}"/>
      </w:docPartPr>
      <w:docPartBody>
        <w:p w:rsidR="0058516A" w:rsidRDefault="00FA5F45" w:rsidP="00FA5F45">
          <w:pPr>
            <w:pStyle w:val="A598C357232A4F13B4C3ED81269382D0"/>
          </w:pPr>
          <w:r>
            <w:rPr>
              <w:rStyle w:val="placeholder1Char"/>
              <w:rFonts w:hint="eastAsia"/>
            </w:rPr>
            <w:t>____________</w:t>
          </w:r>
        </w:p>
      </w:docPartBody>
    </w:docPart>
    <w:docPart>
      <w:docPartPr>
        <w:name w:val="A275900B5A1144FCA9082E92F38EC28D"/>
        <w:category>
          <w:name w:val="常规"/>
          <w:gallery w:val="placeholder"/>
        </w:category>
        <w:types>
          <w:type w:val="bbPlcHdr"/>
        </w:types>
        <w:behaviors>
          <w:behavior w:val="content"/>
        </w:behaviors>
        <w:guid w:val="{572C4F63-3543-49D8-BC03-79B1CEED7A33}"/>
      </w:docPartPr>
      <w:docPartBody>
        <w:p w:rsidR="0058516A" w:rsidRDefault="00FA5F45" w:rsidP="00FA5F45">
          <w:pPr>
            <w:pStyle w:val="A275900B5A1144FCA9082E92F38EC28D"/>
          </w:pPr>
          <w:r>
            <w:rPr>
              <w:rStyle w:val="placeholder1Char"/>
              <w:rFonts w:hint="eastAsia"/>
            </w:rPr>
            <w:t>____________</w:t>
          </w:r>
        </w:p>
      </w:docPartBody>
    </w:docPart>
    <w:docPart>
      <w:docPartPr>
        <w:name w:val="57C5C35043074B8EBB5D15805DF23B88"/>
        <w:category>
          <w:name w:val="常规"/>
          <w:gallery w:val="placeholder"/>
        </w:category>
        <w:types>
          <w:type w:val="bbPlcHdr"/>
        </w:types>
        <w:behaviors>
          <w:behavior w:val="content"/>
        </w:behaviors>
        <w:guid w:val="{34EE0E06-9A7B-4713-A5C3-30CC41780C8B}"/>
      </w:docPartPr>
      <w:docPartBody>
        <w:p w:rsidR="0058516A" w:rsidRDefault="00FA5F45" w:rsidP="00FA5F45">
          <w:pPr>
            <w:pStyle w:val="57C5C35043074B8EBB5D15805DF23B88"/>
          </w:pPr>
          <w:r>
            <w:rPr>
              <w:rStyle w:val="placeholder1Char"/>
              <w:rFonts w:hint="eastAsia"/>
            </w:rPr>
            <w:t>____________</w:t>
          </w:r>
        </w:p>
      </w:docPartBody>
    </w:docPart>
    <w:docPart>
      <w:docPartPr>
        <w:name w:val="BE7FF62C6F5848689CB87212FD4B4A0A"/>
        <w:category>
          <w:name w:val="常规"/>
          <w:gallery w:val="placeholder"/>
        </w:category>
        <w:types>
          <w:type w:val="bbPlcHdr"/>
        </w:types>
        <w:behaviors>
          <w:behavior w:val="content"/>
        </w:behaviors>
        <w:guid w:val="{DF4E3B9F-FFD6-4359-859E-B008954C67BA}"/>
      </w:docPartPr>
      <w:docPartBody>
        <w:p w:rsidR="0058516A" w:rsidRDefault="00FA5F45" w:rsidP="00FA5F45">
          <w:pPr>
            <w:pStyle w:val="BE7FF62C6F5848689CB87212FD4B4A0A"/>
          </w:pPr>
          <w:r>
            <w:rPr>
              <w:rStyle w:val="placeholder1Char"/>
              <w:rFonts w:hint="eastAsia"/>
            </w:rPr>
            <w:t>____________</w:t>
          </w:r>
        </w:p>
      </w:docPartBody>
    </w:docPart>
    <w:docPart>
      <w:docPartPr>
        <w:name w:val="129154DA961442CE8664A810A1DDA392"/>
        <w:category>
          <w:name w:val="常规"/>
          <w:gallery w:val="placeholder"/>
        </w:category>
        <w:types>
          <w:type w:val="bbPlcHdr"/>
        </w:types>
        <w:behaviors>
          <w:behavior w:val="content"/>
        </w:behaviors>
        <w:guid w:val="{B7D94970-9DA1-4019-852A-EFC998B323FA}"/>
      </w:docPartPr>
      <w:docPartBody>
        <w:p w:rsidR="0058516A" w:rsidRDefault="00FA5F45" w:rsidP="00FA5F45">
          <w:pPr>
            <w:pStyle w:val="129154DA961442CE8664A810A1DDA392"/>
          </w:pPr>
          <w:r>
            <w:rPr>
              <w:rStyle w:val="placeholder1Char"/>
              <w:rFonts w:hint="eastAsia"/>
            </w:rPr>
            <w:t>____________</w:t>
          </w:r>
        </w:p>
      </w:docPartBody>
    </w:docPart>
    <w:docPart>
      <w:docPartPr>
        <w:name w:val="68110664BD554FF594539EF577411D54"/>
        <w:category>
          <w:name w:val="常规"/>
          <w:gallery w:val="placeholder"/>
        </w:category>
        <w:types>
          <w:type w:val="bbPlcHdr"/>
        </w:types>
        <w:behaviors>
          <w:behavior w:val="content"/>
        </w:behaviors>
        <w:guid w:val="{16B9B69F-FB15-46ED-9B8C-5B560BCCCFE2}"/>
      </w:docPartPr>
      <w:docPartBody>
        <w:p w:rsidR="0058516A" w:rsidRDefault="00FA5F45" w:rsidP="00FA5F45">
          <w:pPr>
            <w:pStyle w:val="68110664BD554FF594539EF577411D54"/>
          </w:pPr>
          <w:r>
            <w:rPr>
              <w:rStyle w:val="placeholder1Char"/>
              <w:rFonts w:hint="eastAsia"/>
            </w:rPr>
            <w:t>____________</w:t>
          </w:r>
        </w:p>
      </w:docPartBody>
    </w:docPart>
    <w:docPart>
      <w:docPartPr>
        <w:name w:val="579ED07DA28D443F994DEA9563D1EDB9"/>
        <w:category>
          <w:name w:val="常规"/>
          <w:gallery w:val="placeholder"/>
        </w:category>
        <w:types>
          <w:type w:val="bbPlcHdr"/>
        </w:types>
        <w:behaviors>
          <w:behavior w:val="content"/>
        </w:behaviors>
        <w:guid w:val="{079B337C-17F6-4048-BA94-72A6841891E1}"/>
      </w:docPartPr>
      <w:docPartBody>
        <w:p w:rsidR="0058516A" w:rsidRDefault="00FA5F45" w:rsidP="00FA5F45">
          <w:pPr>
            <w:pStyle w:val="579ED07DA28D443F994DEA9563D1EDB9"/>
          </w:pPr>
          <w:r>
            <w:rPr>
              <w:rStyle w:val="placeholder1Char"/>
              <w:rFonts w:hint="eastAsia"/>
            </w:rPr>
            <w:t>____________</w:t>
          </w:r>
        </w:p>
      </w:docPartBody>
    </w:docPart>
    <w:docPart>
      <w:docPartPr>
        <w:name w:val="63A7D19879C644F29F4C74B9C5E5B246"/>
        <w:category>
          <w:name w:val="常规"/>
          <w:gallery w:val="placeholder"/>
        </w:category>
        <w:types>
          <w:type w:val="bbPlcHdr"/>
        </w:types>
        <w:behaviors>
          <w:behavior w:val="content"/>
        </w:behaviors>
        <w:guid w:val="{F2B017AC-7A05-42AC-9075-9C2F18643535}"/>
      </w:docPartPr>
      <w:docPartBody>
        <w:p w:rsidR="0058516A" w:rsidRDefault="00FA5F45" w:rsidP="00FA5F45">
          <w:pPr>
            <w:pStyle w:val="63A7D19879C644F29F4C74B9C5E5B246"/>
          </w:pPr>
          <w:r>
            <w:rPr>
              <w:rStyle w:val="placeholder1Char"/>
              <w:rFonts w:hint="eastAsia"/>
            </w:rPr>
            <w:t>____________</w:t>
          </w:r>
        </w:p>
      </w:docPartBody>
    </w:docPart>
    <w:docPart>
      <w:docPartPr>
        <w:name w:val="A006458785D04260A3D87C2E64D59E80"/>
        <w:category>
          <w:name w:val="常规"/>
          <w:gallery w:val="placeholder"/>
        </w:category>
        <w:types>
          <w:type w:val="bbPlcHdr"/>
        </w:types>
        <w:behaviors>
          <w:behavior w:val="content"/>
        </w:behaviors>
        <w:guid w:val="{BA3D2C20-ABB1-401C-B8F8-1CE7F7B43234}"/>
      </w:docPartPr>
      <w:docPartBody>
        <w:p w:rsidR="0058516A" w:rsidRDefault="00FA5F45" w:rsidP="00FA5F45">
          <w:pPr>
            <w:pStyle w:val="A006458785D04260A3D87C2E64D59E80"/>
          </w:pPr>
          <w:r>
            <w:rPr>
              <w:rStyle w:val="placeholder1Char"/>
              <w:rFonts w:hint="eastAsia"/>
            </w:rPr>
            <w:t>____________</w:t>
          </w:r>
        </w:p>
      </w:docPartBody>
    </w:docPart>
    <w:docPart>
      <w:docPartPr>
        <w:name w:val="2800E4E899634165B4DD208D209A9725"/>
        <w:category>
          <w:name w:val="常规"/>
          <w:gallery w:val="placeholder"/>
        </w:category>
        <w:types>
          <w:type w:val="bbPlcHdr"/>
        </w:types>
        <w:behaviors>
          <w:behavior w:val="content"/>
        </w:behaviors>
        <w:guid w:val="{C2FDFBA9-EF79-41ED-9A48-068E75223531}"/>
      </w:docPartPr>
      <w:docPartBody>
        <w:p w:rsidR="0058516A" w:rsidRDefault="00FA5F45" w:rsidP="00FA5F45">
          <w:pPr>
            <w:pStyle w:val="2800E4E899634165B4DD208D209A9725"/>
          </w:pPr>
          <w:r>
            <w:rPr>
              <w:rStyle w:val="placeholder1Char"/>
              <w:rFonts w:hint="eastAsia"/>
            </w:rPr>
            <w:t>____________</w:t>
          </w:r>
        </w:p>
      </w:docPartBody>
    </w:docPart>
    <w:docPart>
      <w:docPartPr>
        <w:name w:val="1EFF9C5F216640319954CB6A3AFBE1AB"/>
        <w:category>
          <w:name w:val="常规"/>
          <w:gallery w:val="placeholder"/>
        </w:category>
        <w:types>
          <w:type w:val="bbPlcHdr"/>
        </w:types>
        <w:behaviors>
          <w:behavior w:val="content"/>
        </w:behaviors>
        <w:guid w:val="{317C2097-BCD7-42C0-BC51-6884C40BA6F6}"/>
      </w:docPartPr>
      <w:docPartBody>
        <w:p w:rsidR="0058516A" w:rsidRDefault="00FA5F45" w:rsidP="00FA5F45">
          <w:pPr>
            <w:pStyle w:val="1EFF9C5F216640319954CB6A3AFBE1AB"/>
          </w:pPr>
          <w:r>
            <w:rPr>
              <w:rStyle w:val="placeholder1Char"/>
              <w:rFonts w:hint="eastAsia"/>
            </w:rPr>
            <w:t>____________</w:t>
          </w:r>
        </w:p>
      </w:docPartBody>
    </w:docPart>
    <w:docPart>
      <w:docPartPr>
        <w:name w:val="269656A6849840CD942EFAE5A5F99C88"/>
        <w:category>
          <w:name w:val="常规"/>
          <w:gallery w:val="placeholder"/>
        </w:category>
        <w:types>
          <w:type w:val="bbPlcHdr"/>
        </w:types>
        <w:behaviors>
          <w:behavior w:val="content"/>
        </w:behaviors>
        <w:guid w:val="{6D88CFB4-E788-4494-83CA-0F3B7FB70D95}"/>
      </w:docPartPr>
      <w:docPartBody>
        <w:p w:rsidR="0058516A" w:rsidRDefault="00FA5F45" w:rsidP="00FA5F45">
          <w:pPr>
            <w:pStyle w:val="269656A6849840CD942EFAE5A5F99C88"/>
          </w:pPr>
          <w:r>
            <w:rPr>
              <w:rStyle w:val="placeholder1Char"/>
              <w:rFonts w:hint="eastAsia"/>
            </w:rPr>
            <w:t>____________</w:t>
          </w:r>
        </w:p>
      </w:docPartBody>
    </w:docPart>
    <w:docPart>
      <w:docPartPr>
        <w:name w:val="D4EDF4091494424886C2BD8F391A5176"/>
        <w:category>
          <w:name w:val="常规"/>
          <w:gallery w:val="placeholder"/>
        </w:category>
        <w:types>
          <w:type w:val="bbPlcHdr"/>
        </w:types>
        <w:behaviors>
          <w:behavior w:val="content"/>
        </w:behaviors>
        <w:guid w:val="{B5256C05-F666-4625-8594-8746ADEBCBDC}"/>
      </w:docPartPr>
      <w:docPartBody>
        <w:p w:rsidR="0058516A" w:rsidRDefault="00FA5F45" w:rsidP="00FA5F45">
          <w:pPr>
            <w:pStyle w:val="D4EDF4091494424886C2BD8F391A5176"/>
          </w:pPr>
          <w:r>
            <w:rPr>
              <w:rStyle w:val="placeholder1Char"/>
              <w:rFonts w:hint="eastAsia"/>
            </w:rPr>
            <w:t>____________</w:t>
          </w:r>
        </w:p>
      </w:docPartBody>
    </w:docPart>
    <w:docPart>
      <w:docPartPr>
        <w:name w:val="857AD3F0E35F4F9887DB9A55BE9D5F64"/>
        <w:category>
          <w:name w:val="常规"/>
          <w:gallery w:val="placeholder"/>
        </w:category>
        <w:types>
          <w:type w:val="bbPlcHdr"/>
        </w:types>
        <w:behaviors>
          <w:behavior w:val="content"/>
        </w:behaviors>
        <w:guid w:val="{7A186728-1953-4AAA-805C-38C8D0F17F45}"/>
      </w:docPartPr>
      <w:docPartBody>
        <w:p w:rsidR="0058516A" w:rsidRDefault="00FA5F45" w:rsidP="00FA5F45">
          <w:pPr>
            <w:pStyle w:val="857AD3F0E35F4F9887DB9A55BE9D5F64"/>
          </w:pPr>
          <w:r>
            <w:rPr>
              <w:rStyle w:val="placeholder1Char"/>
              <w:rFonts w:hint="eastAsia"/>
            </w:rPr>
            <w:t>____________</w:t>
          </w:r>
        </w:p>
      </w:docPartBody>
    </w:docPart>
    <w:docPart>
      <w:docPartPr>
        <w:name w:val="9CC3B637B05E47CCA065E1E44CF00308"/>
        <w:category>
          <w:name w:val="常规"/>
          <w:gallery w:val="placeholder"/>
        </w:category>
        <w:types>
          <w:type w:val="bbPlcHdr"/>
        </w:types>
        <w:behaviors>
          <w:behavior w:val="content"/>
        </w:behaviors>
        <w:guid w:val="{30F5AE22-2B88-4109-803B-B44DDE935975}"/>
      </w:docPartPr>
      <w:docPartBody>
        <w:p w:rsidR="0058516A" w:rsidRDefault="00FA5F45" w:rsidP="00FA5F45">
          <w:pPr>
            <w:pStyle w:val="9CC3B637B05E47CCA065E1E44CF00308"/>
          </w:pPr>
          <w:r>
            <w:rPr>
              <w:rStyle w:val="placeholder1Char"/>
              <w:rFonts w:hint="eastAsia"/>
            </w:rPr>
            <w:t>____________</w:t>
          </w:r>
        </w:p>
      </w:docPartBody>
    </w:docPart>
    <w:docPart>
      <w:docPartPr>
        <w:name w:val="A5DD9DE1D4354AD38FE4F717E66C53FE"/>
        <w:category>
          <w:name w:val="常规"/>
          <w:gallery w:val="placeholder"/>
        </w:category>
        <w:types>
          <w:type w:val="bbPlcHdr"/>
        </w:types>
        <w:behaviors>
          <w:behavior w:val="content"/>
        </w:behaviors>
        <w:guid w:val="{2FE58B54-642F-46D6-8F28-C6A3409FC8F7}"/>
      </w:docPartPr>
      <w:docPartBody>
        <w:p w:rsidR="0058516A" w:rsidRDefault="00FA5F45" w:rsidP="00FA5F45">
          <w:pPr>
            <w:pStyle w:val="A5DD9DE1D4354AD38FE4F717E66C53FE"/>
          </w:pPr>
          <w:r>
            <w:rPr>
              <w:rStyle w:val="placeholder1Char"/>
              <w:rFonts w:hint="eastAsia"/>
            </w:rPr>
            <w:t>____________</w:t>
          </w:r>
        </w:p>
      </w:docPartBody>
    </w:docPart>
    <w:docPart>
      <w:docPartPr>
        <w:name w:val="5BFA90814A2D49999BFB9913BC9D4D73"/>
        <w:category>
          <w:name w:val="常规"/>
          <w:gallery w:val="placeholder"/>
        </w:category>
        <w:types>
          <w:type w:val="bbPlcHdr"/>
        </w:types>
        <w:behaviors>
          <w:behavior w:val="content"/>
        </w:behaviors>
        <w:guid w:val="{AB52D028-8B7D-4CF4-8C3F-5DAF1A21A185}"/>
      </w:docPartPr>
      <w:docPartBody>
        <w:p w:rsidR="0058516A" w:rsidRDefault="00FA5F45" w:rsidP="00FA5F45">
          <w:pPr>
            <w:pStyle w:val="5BFA90814A2D49999BFB9913BC9D4D73"/>
          </w:pPr>
          <w:r>
            <w:rPr>
              <w:rStyle w:val="placeholder1Char"/>
              <w:rFonts w:hint="eastAsia"/>
            </w:rPr>
            <w:t>____________</w:t>
          </w:r>
        </w:p>
      </w:docPartBody>
    </w:docPart>
    <w:docPart>
      <w:docPartPr>
        <w:name w:val="0FE5D6ED05DB45A3B21C1974CB79961E"/>
        <w:category>
          <w:name w:val="常规"/>
          <w:gallery w:val="placeholder"/>
        </w:category>
        <w:types>
          <w:type w:val="bbPlcHdr"/>
        </w:types>
        <w:behaviors>
          <w:behavior w:val="content"/>
        </w:behaviors>
        <w:guid w:val="{FC5FC95C-1F20-45C2-945E-0F6339295742}"/>
      </w:docPartPr>
      <w:docPartBody>
        <w:p w:rsidR="0058516A" w:rsidRDefault="00FA5F45" w:rsidP="00FA5F45">
          <w:pPr>
            <w:pStyle w:val="0FE5D6ED05DB45A3B21C1974CB79961E"/>
          </w:pPr>
          <w:r>
            <w:rPr>
              <w:rStyle w:val="placeholder1Char"/>
              <w:rFonts w:hint="eastAsia"/>
            </w:rPr>
            <w:t>____________</w:t>
          </w:r>
        </w:p>
      </w:docPartBody>
    </w:docPart>
    <w:docPart>
      <w:docPartPr>
        <w:name w:val="E7526C1A18AD4DA19A88D9AAC7792F42"/>
        <w:category>
          <w:name w:val="常规"/>
          <w:gallery w:val="placeholder"/>
        </w:category>
        <w:types>
          <w:type w:val="bbPlcHdr"/>
        </w:types>
        <w:behaviors>
          <w:behavior w:val="content"/>
        </w:behaviors>
        <w:guid w:val="{14F003D1-7509-49A9-8374-443AA9D135D3}"/>
      </w:docPartPr>
      <w:docPartBody>
        <w:p w:rsidR="0058516A" w:rsidRDefault="00FA5F45" w:rsidP="00FA5F45">
          <w:pPr>
            <w:pStyle w:val="E7526C1A18AD4DA19A88D9AAC7792F42"/>
          </w:pPr>
          <w:r>
            <w:rPr>
              <w:rStyle w:val="placeholder1Char"/>
              <w:rFonts w:hint="eastAsia"/>
            </w:rPr>
            <w:t>____________</w:t>
          </w:r>
        </w:p>
      </w:docPartBody>
    </w:docPart>
    <w:docPart>
      <w:docPartPr>
        <w:name w:val="4890FEBFB0B7457EB6FA754D33C57A10"/>
        <w:category>
          <w:name w:val="常规"/>
          <w:gallery w:val="placeholder"/>
        </w:category>
        <w:types>
          <w:type w:val="bbPlcHdr"/>
        </w:types>
        <w:behaviors>
          <w:behavior w:val="content"/>
        </w:behaviors>
        <w:guid w:val="{908802BD-0798-4FDF-BA42-4662E75E234D}"/>
      </w:docPartPr>
      <w:docPartBody>
        <w:p w:rsidR="0058516A" w:rsidRDefault="00FA5F45" w:rsidP="00FA5F45">
          <w:pPr>
            <w:pStyle w:val="4890FEBFB0B7457EB6FA754D33C57A10"/>
          </w:pPr>
          <w:r>
            <w:rPr>
              <w:rStyle w:val="placeholder1Char"/>
              <w:rFonts w:hint="eastAsia"/>
            </w:rPr>
            <w:t>____________</w:t>
          </w:r>
        </w:p>
      </w:docPartBody>
    </w:docPart>
    <w:docPart>
      <w:docPartPr>
        <w:name w:val="99A86626DF45401892774C42A741D320"/>
        <w:category>
          <w:name w:val="常规"/>
          <w:gallery w:val="placeholder"/>
        </w:category>
        <w:types>
          <w:type w:val="bbPlcHdr"/>
        </w:types>
        <w:behaviors>
          <w:behavior w:val="content"/>
        </w:behaviors>
        <w:guid w:val="{915C2901-3457-42A3-ADB0-57FF8C5D0274}"/>
      </w:docPartPr>
      <w:docPartBody>
        <w:p w:rsidR="0058516A" w:rsidRDefault="00FA5F45" w:rsidP="00FA5F45">
          <w:pPr>
            <w:pStyle w:val="99A86626DF45401892774C42A741D320"/>
          </w:pPr>
          <w:r>
            <w:rPr>
              <w:rStyle w:val="placeholder1Char"/>
              <w:rFonts w:hint="eastAsia"/>
            </w:rPr>
            <w:t>____________</w:t>
          </w:r>
        </w:p>
      </w:docPartBody>
    </w:docPart>
    <w:docPart>
      <w:docPartPr>
        <w:name w:val="DBC302C0945E459C89DDE66A2509ED90"/>
        <w:category>
          <w:name w:val="常规"/>
          <w:gallery w:val="placeholder"/>
        </w:category>
        <w:types>
          <w:type w:val="bbPlcHdr"/>
        </w:types>
        <w:behaviors>
          <w:behavior w:val="content"/>
        </w:behaviors>
        <w:guid w:val="{1FEB4515-B7C7-4AD2-96A1-B67411B66944}"/>
      </w:docPartPr>
      <w:docPartBody>
        <w:p w:rsidR="0058516A" w:rsidRDefault="00FA5F45" w:rsidP="00FA5F45">
          <w:pPr>
            <w:pStyle w:val="DBC302C0945E459C89DDE66A2509ED90"/>
          </w:pPr>
          <w:r>
            <w:rPr>
              <w:rStyle w:val="placeholder1Char"/>
              <w:rFonts w:hint="eastAsia"/>
            </w:rPr>
            <w:t>____________</w:t>
          </w:r>
        </w:p>
      </w:docPartBody>
    </w:docPart>
    <w:docPart>
      <w:docPartPr>
        <w:name w:val="C4A4D6EBD35E41C2BB02DEDA89BB20F4"/>
        <w:category>
          <w:name w:val="常规"/>
          <w:gallery w:val="placeholder"/>
        </w:category>
        <w:types>
          <w:type w:val="bbPlcHdr"/>
        </w:types>
        <w:behaviors>
          <w:behavior w:val="content"/>
        </w:behaviors>
        <w:guid w:val="{11FB3977-1E5B-4C62-B25F-5A2F3693C877}"/>
      </w:docPartPr>
      <w:docPartBody>
        <w:p w:rsidR="0058516A" w:rsidRDefault="00FA5F45" w:rsidP="00FA5F45">
          <w:pPr>
            <w:pStyle w:val="C4A4D6EBD35E41C2BB02DEDA89BB20F4"/>
          </w:pPr>
          <w:r>
            <w:rPr>
              <w:rStyle w:val="placeholder1Char"/>
              <w:rFonts w:hint="eastAsia"/>
            </w:rPr>
            <w:t>____________</w:t>
          </w:r>
        </w:p>
      </w:docPartBody>
    </w:docPart>
    <w:docPart>
      <w:docPartPr>
        <w:name w:val="623328C16D16417FAA967391C70C2114"/>
        <w:category>
          <w:name w:val="常规"/>
          <w:gallery w:val="placeholder"/>
        </w:category>
        <w:types>
          <w:type w:val="bbPlcHdr"/>
        </w:types>
        <w:behaviors>
          <w:behavior w:val="content"/>
        </w:behaviors>
        <w:guid w:val="{205BC27B-9A8D-4996-8794-52C6947FB36D}"/>
      </w:docPartPr>
      <w:docPartBody>
        <w:p w:rsidR="0058516A" w:rsidRDefault="00FA5F45" w:rsidP="00FA5F45">
          <w:pPr>
            <w:pStyle w:val="623328C16D16417FAA967391C70C2114"/>
          </w:pPr>
          <w:r>
            <w:rPr>
              <w:rStyle w:val="placeholder1Char"/>
              <w:rFonts w:hint="eastAsia"/>
            </w:rPr>
            <w:t>____________</w:t>
          </w:r>
        </w:p>
      </w:docPartBody>
    </w:docPart>
    <w:docPart>
      <w:docPartPr>
        <w:name w:val="D5F7D00F44034B2E953105032CD5BDED"/>
        <w:category>
          <w:name w:val="常规"/>
          <w:gallery w:val="placeholder"/>
        </w:category>
        <w:types>
          <w:type w:val="bbPlcHdr"/>
        </w:types>
        <w:behaviors>
          <w:behavior w:val="content"/>
        </w:behaviors>
        <w:guid w:val="{77D9DBF3-7FD8-4393-8988-49889DC52992}"/>
      </w:docPartPr>
      <w:docPartBody>
        <w:p w:rsidR="0058516A" w:rsidRDefault="00FA5F45" w:rsidP="00FA5F45">
          <w:pPr>
            <w:pStyle w:val="D5F7D00F44034B2E953105032CD5BDED"/>
          </w:pPr>
          <w:r>
            <w:rPr>
              <w:rStyle w:val="placeholder1Char"/>
              <w:rFonts w:hint="eastAsia"/>
            </w:rPr>
            <w:t>____________</w:t>
          </w:r>
        </w:p>
      </w:docPartBody>
    </w:docPart>
    <w:docPart>
      <w:docPartPr>
        <w:name w:val="0D175EE74A3C463DA62C536BDBC76A66"/>
        <w:category>
          <w:name w:val="常规"/>
          <w:gallery w:val="placeholder"/>
        </w:category>
        <w:types>
          <w:type w:val="bbPlcHdr"/>
        </w:types>
        <w:behaviors>
          <w:behavior w:val="content"/>
        </w:behaviors>
        <w:guid w:val="{99BE682F-33A7-420D-B6D0-2E0F644010EF}"/>
      </w:docPartPr>
      <w:docPartBody>
        <w:p w:rsidR="0058516A" w:rsidRDefault="00FA5F45" w:rsidP="00FA5F45">
          <w:pPr>
            <w:pStyle w:val="0D175EE74A3C463DA62C536BDBC76A66"/>
          </w:pPr>
          <w:r>
            <w:rPr>
              <w:rStyle w:val="placeholder1Char"/>
              <w:rFonts w:hint="eastAsia"/>
            </w:rPr>
            <w:t>____________</w:t>
          </w:r>
        </w:p>
      </w:docPartBody>
    </w:docPart>
    <w:docPart>
      <w:docPartPr>
        <w:name w:val="6B2CBC9FBE044C54B2AD712ECA070923"/>
        <w:category>
          <w:name w:val="常规"/>
          <w:gallery w:val="placeholder"/>
        </w:category>
        <w:types>
          <w:type w:val="bbPlcHdr"/>
        </w:types>
        <w:behaviors>
          <w:behavior w:val="content"/>
        </w:behaviors>
        <w:guid w:val="{A3835639-D33C-483C-9557-3F810F525101}"/>
      </w:docPartPr>
      <w:docPartBody>
        <w:p w:rsidR="0058516A" w:rsidRDefault="00FA5F45" w:rsidP="00FA5F45">
          <w:pPr>
            <w:pStyle w:val="6B2CBC9FBE044C54B2AD712ECA070923"/>
          </w:pPr>
          <w:r>
            <w:rPr>
              <w:rStyle w:val="placeholder1Char"/>
              <w:rFonts w:hint="eastAsia"/>
            </w:rPr>
            <w:t>____________</w:t>
          </w:r>
        </w:p>
      </w:docPartBody>
    </w:docPart>
    <w:docPart>
      <w:docPartPr>
        <w:name w:val="F9CEB62356664D51BB8C3B66624164C1"/>
        <w:category>
          <w:name w:val="常规"/>
          <w:gallery w:val="placeholder"/>
        </w:category>
        <w:types>
          <w:type w:val="bbPlcHdr"/>
        </w:types>
        <w:behaviors>
          <w:behavior w:val="content"/>
        </w:behaviors>
        <w:guid w:val="{EC7DA2A0-ED2F-431D-BE3B-34B1C68276B8}"/>
      </w:docPartPr>
      <w:docPartBody>
        <w:p w:rsidR="0058516A" w:rsidRDefault="00FA5F45" w:rsidP="00FA5F45">
          <w:pPr>
            <w:pStyle w:val="F9CEB62356664D51BB8C3B66624164C1"/>
          </w:pPr>
          <w:r>
            <w:rPr>
              <w:rStyle w:val="placeholder1Char"/>
              <w:rFonts w:hint="eastAsia"/>
            </w:rPr>
            <w:t>____________</w:t>
          </w:r>
        </w:p>
      </w:docPartBody>
    </w:docPart>
    <w:docPart>
      <w:docPartPr>
        <w:name w:val="39EF6027FB9445968B4908AAC8BBBB26"/>
        <w:category>
          <w:name w:val="常规"/>
          <w:gallery w:val="placeholder"/>
        </w:category>
        <w:types>
          <w:type w:val="bbPlcHdr"/>
        </w:types>
        <w:behaviors>
          <w:behavior w:val="content"/>
        </w:behaviors>
        <w:guid w:val="{6839C0EB-5697-4706-A119-E993C0795D97}"/>
      </w:docPartPr>
      <w:docPartBody>
        <w:p w:rsidR="0058516A" w:rsidRDefault="00FA5F45" w:rsidP="00FA5F45">
          <w:pPr>
            <w:pStyle w:val="39EF6027FB9445968B4908AAC8BBBB26"/>
          </w:pPr>
          <w:r>
            <w:rPr>
              <w:rStyle w:val="placeholder1Char"/>
              <w:rFonts w:hint="eastAsia"/>
            </w:rPr>
            <w:t>____________</w:t>
          </w:r>
        </w:p>
      </w:docPartBody>
    </w:docPart>
    <w:docPart>
      <w:docPartPr>
        <w:name w:val="F62908F728E74B24AA143D13F739D66E"/>
        <w:category>
          <w:name w:val="常规"/>
          <w:gallery w:val="placeholder"/>
        </w:category>
        <w:types>
          <w:type w:val="bbPlcHdr"/>
        </w:types>
        <w:behaviors>
          <w:behavior w:val="content"/>
        </w:behaviors>
        <w:guid w:val="{07E04DC6-1677-4ECE-816D-FD20869EB989}"/>
      </w:docPartPr>
      <w:docPartBody>
        <w:p w:rsidR="0058516A" w:rsidRDefault="00FA5F45" w:rsidP="00FA5F45">
          <w:pPr>
            <w:pStyle w:val="F62908F728E74B24AA143D13F739D66E"/>
          </w:pPr>
          <w:r>
            <w:rPr>
              <w:rStyle w:val="placeholder1Char"/>
              <w:rFonts w:hint="eastAsia"/>
            </w:rPr>
            <w:t>____________</w:t>
          </w:r>
        </w:p>
      </w:docPartBody>
    </w:docPart>
    <w:docPart>
      <w:docPartPr>
        <w:name w:val="B4196250709F4CB08A74E20E4D2192A2"/>
        <w:category>
          <w:name w:val="常规"/>
          <w:gallery w:val="placeholder"/>
        </w:category>
        <w:types>
          <w:type w:val="bbPlcHdr"/>
        </w:types>
        <w:behaviors>
          <w:behavior w:val="content"/>
        </w:behaviors>
        <w:guid w:val="{1510CF7E-BB79-4B34-A068-F7EDAFF9BAA8}"/>
      </w:docPartPr>
      <w:docPartBody>
        <w:p w:rsidR="0058516A" w:rsidRDefault="00FA5F45" w:rsidP="00FA5F45">
          <w:pPr>
            <w:pStyle w:val="B4196250709F4CB08A74E20E4D2192A2"/>
          </w:pPr>
          <w:r>
            <w:rPr>
              <w:rStyle w:val="placeholder1Char"/>
              <w:rFonts w:hint="eastAsia"/>
            </w:rPr>
            <w:t>____________</w:t>
          </w:r>
        </w:p>
      </w:docPartBody>
    </w:docPart>
    <w:docPart>
      <w:docPartPr>
        <w:name w:val="208EC198A045401C838B1B0AC9207FEB"/>
        <w:category>
          <w:name w:val="常规"/>
          <w:gallery w:val="placeholder"/>
        </w:category>
        <w:types>
          <w:type w:val="bbPlcHdr"/>
        </w:types>
        <w:behaviors>
          <w:behavior w:val="content"/>
        </w:behaviors>
        <w:guid w:val="{D0BBB3E3-2DA9-4BF7-853C-1B471519FF67}"/>
      </w:docPartPr>
      <w:docPartBody>
        <w:p w:rsidR="0058516A" w:rsidRDefault="00FA5F45" w:rsidP="00FA5F45">
          <w:pPr>
            <w:pStyle w:val="208EC198A045401C838B1B0AC9207FEB"/>
          </w:pPr>
          <w:r>
            <w:rPr>
              <w:rStyle w:val="placeholder1Char"/>
              <w:rFonts w:hint="eastAsia"/>
            </w:rPr>
            <w:t>____________</w:t>
          </w:r>
        </w:p>
      </w:docPartBody>
    </w:docPart>
    <w:docPart>
      <w:docPartPr>
        <w:name w:val="753895FC9A054EBB84620CC38EE47563"/>
        <w:category>
          <w:name w:val="常规"/>
          <w:gallery w:val="placeholder"/>
        </w:category>
        <w:types>
          <w:type w:val="bbPlcHdr"/>
        </w:types>
        <w:behaviors>
          <w:behavior w:val="content"/>
        </w:behaviors>
        <w:guid w:val="{A7175476-CB91-47C7-A1BE-0058912F6AFA}"/>
      </w:docPartPr>
      <w:docPartBody>
        <w:p w:rsidR="0058516A" w:rsidRDefault="00FA5F45" w:rsidP="00FA5F45">
          <w:pPr>
            <w:pStyle w:val="753895FC9A054EBB84620CC38EE47563"/>
          </w:pPr>
          <w:r>
            <w:rPr>
              <w:rStyle w:val="placeholder1Char"/>
              <w:rFonts w:hint="eastAsia"/>
            </w:rPr>
            <w:t>____________</w:t>
          </w:r>
        </w:p>
      </w:docPartBody>
    </w:docPart>
    <w:docPart>
      <w:docPartPr>
        <w:name w:val="2A1D8246748D43F9BA60AC7F2031B1F3"/>
        <w:category>
          <w:name w:val="常规"/>
          <w:gallery w:val="placeholder"/>
        </w:category>
        <w:types>
          <w:type w:val="bbPlcHdr"/>
        </w:types>
        <w:behaviors>
          <w:behavior w:val="content"/>
        </w:behaviors>
        <w:guid w:val="{7805A20D-2395-436D-A092-D9554B911973}"/>
      </w:docPartPr>
      <w:docPartBody>
        <w:p w:rsidR="0058516A" w:rsidRDefault="00FA5F45" w:rsidP="00FA5F45">
          <w:pPr>
            <w:pStyle w:val="2A1D8246748D43F9BA60AC7F2031B1F3"/>
          </w:pPr>
          <w:r>
            <w:rPr>
              <w:rStyle w:val="placeholder1Char"/>
              <w:rFonts w:hint="eastAsia"/>
            </w:rPr>
            <w:t>____________</w:t>
          </w:r>
        </w:p>
      </w:docPartBody>
    </w:docPart>
    <w:docPart>
      <w:docPartPr>
        <w:name w:val="E3BE5024DA5E49C3BCC82210751CC046"/>
        <w:category>
          <w:name w:val="常规"/>
          <w:gallery w:val="placeholder"/>
        </w:category>
        <w:types>
          <w:type w:val="bbPlcHdr"/>
        </w:types>
        <w:behaviors>
          <w:behavior w:val="content"/>
        </w:behaviors>
        <w:guid w:val="{FEC80921-6E0F-4D7E-AAF3-898D1D03CEC4}"/>
      </w:docPartPr>
      <w:docPartBody>
        <w:p w:rsidR="0058516A" w:rsidRDefault="00FA5F45" w:rsidP="00FA5F45">
          <w:pPr>
            <w:pStyle w:val="E3BE5024DA5E49C3BCC82210751CC046"/>
          </w:pPr>
          <w:r>
            <w:rPr>
              <w:rStyle w:val="placeholder1Char"/>
              <w:rFonts w:hint="eastAsia"/>
            </w:rPr>
            <w:t>____________</w:t>
          </w:r>
        </w:p>
      </w:docPartBody>
    </w:docPart>
    <w:docPart>
      <w:docPartPr>
        <w:name w:val="9766078C16CF466B99F68361B49FF292"/>
        <w:category>
          <w:name w:val="常规"/>
          <w:gallery w:val="placeholder"/>
        </w:category>
        <w:types>
          <w:type w:val="bbPlcHdr"/>
        </w:types>
        <w:behaviors>
          <w:behavior w:val="content"/>
        </w:behaviors>
        <w:guid w:val="{9445F425-76CD-4DFA-B920-A6DECD738F6E}"/>
      </w:docPartPr>
      <w:docPartBody>
        <w:p w:rsidR="0058516A" w:rsidRDefault="00FA5F45" w:rsidP="00FA5F45">
          <w:pPr>
            <w:pStyle w:val="9766078C16CF466B99F68361B49FF292"/>
          </w:pPr>
          <w:r>
            <w:rPr>
              <w:rStyle w:val="placeholder1Char"/>
              <w:rFonts w:hint="eastAsia"/>
            </w:rPr>
            <w:t>____________</w:t>
          </w:r>
        </w:p>
      </w:docPartBody>
    </w:docPart>
    <w:docPart>
      <w:docPartPr>
        <w:name w:val="28865E0CD9DA45B2A2FC50A261AEDEBA"/>
        <w:category>
          <w:name w:val="常规"/>
          <w:gallery w:val="placeholder"/>
        </w:category>
        <w:types>
          <w:type w:val="bbPlcHdr"/>
        </w:types>
        <w:behaviors>
          <w:behavior w:val="content"/>
        </w:behaviors>
        <w:guid w:val="{CBEB0104-B968-4DC5-BA3C-1D645A7F2AC8}"/>
      </w:docPartPr>
      <w:docPartBody>
        <w:p w:rsidR="0058516A" w:rsidRDefault="00FA5F45" w:rsidP="00FA5F45">
          <w:pPr>
            <w:pStyle w:val="28865E0CD9DA45B2A2FC50A261AEDEBA"/>
          </w:pPr>
          <w:r>
            <w:rPr>
              <w:rStyle w:val="placeholder1Char"/>
              <w:rFonts w:hint="eastAsia"/>
            </w:rPr>
            <w:t>____________</w:t>
          </w:r>
        </w:p>
      </w:docPartBody>
    </w:docPart>
    <w:docPart>
      <w:docPartPr>
        <w:name w:val="C4DA5573811A404F81312E4330EB4010"/>
        <w:category>
          <w:name w:val="常规"/>
          <w:gallery w:val="placeholder"/>
        </w:category>
        <w:types>
          <w:type w:val="bbPlcHdr"/>
        </w:types>
        <w:behaviors>
          <w:behavior w:val="content"/>
        </w:behaviors>
        <w:guid w:val="{B73DDF67-F6B3-449F-927B-82F5E8714BD1}"/>
      </w:docPartPr>
      <w:docPartBody>
        <w:p w:rsidR="0058516A" w:rsidRDefault="00FA5F45" w:rsidP="00FA5F45">
          <w:pPr>
            <w:pStyle w:val="C4DA5573811A404F81312E4330EB4010"/>
          </w:pPr>
          <w:r>
            <w:rPr>
              <w:rStyle w:val="placeholder1Char"/>
              <w:rFonts w:hint="eastAsia"/>
            </w:rPr>
            <w:t>____________</w:t>
          </w:r>
        </w:p>
      </w:docPartBody>
    </w:docPart>
    <w:docPart>
      <w:docPartPr>
        <w:name w:val="61637451C23D4E7A9EAADB7667E5A5DF"/>
        <w:category>
          <w:name w:val="常规"/>
          <w:gallery w:val="placeholder"/>
        </w:category>
        <w:types>
          <w:type w:val="bbPlcHdr"/>
        </w:types>
        <w:behaviors>
          <w:behavior w:val="content"/>
        </w:behaviors>
        <w:guid w:val="{EC20823E-D5AA-468C-93D0-2B83D7D9557C}"/>
      </w:docPartPr>
      <w:docPartBody>
        <w:p w:rsidR="0058516A" w:rsidRDefault="00FA5F45" w:rsidP="00FA5F45">
          <w:pPr>
            <w:pStyle w:val="61637451C23D4E7A9EAADB7667E5A5DF"/>
          </w:pPr>
          <w:r>
            <w:rPr>
              <w:rStyle w:val="placeholder1Char"/>
              <w:rFonts w:hint="eastAsia"/>
            </w:rPr>
            <w:t>____________</w:t>
          </w:r>
        </w:p>
      </w:docPartBody>
    </w:docPart>
    <w:docPart>
      <w:docPartPr>
        <w:name w:val="00284CB6E3114FE3B900E16A834AAA82"/>
        <w:category>
          <w:name w:val="常规"/>
          <w:gallery w:val="placeholder"/>
        </w:category>
        <w:types>
          <w:type w:val="bbPlcHdr"/>
        </w:types>
        <w:behaviors>
          <w:behavior w:val="content"/>
        </w:behaviors>
        <w:guid w:val="{379DE2F9-E465-48A9-83C1-8F5DAE7582EA}"/>
      </w:docPartPr>
      <w:docPartBody>
        <w:p w:rsidR="0058516A" w:rsidRDefault="00FA5F45" w:rsidP="00FA5F45">
          <w:pPr>
            <w:pStyle w:val="00284CB6E3114FE3B900E16A834AAA82"/>
          </w:pPr>
          <w:r>
            <w:rPr>
              <w:rStyle w:val="placeholder1Char"/>
              <w:rFonts w:hint="eastAsia"/>
            </w:rPr>
            <w:t>____________</w:t>
          </w:r>
        </w:p>
      </w:docPartBody>
    </w:docPart>
    <w:docPart>
      <w:docPartPr>
        <w:name w:val="E97EF53B5E374C02BDB73402A020BED6"/>
        <w:category>
          <w:name w:val="常规"/>
          <w:gallery w:val="placeholder"/>
        </w:category>
        <w:types>
          <w:type w:val="bbPlcHdr"/>
        </w:types>
        <w:behaviors>
          <w:behavior w:val="content"/>
        </w:behaviors>
        <w:guid w:val="{CC8F4705-0F55-49F0-A780-DA1320D8C5AD}"/>
      </w:docPartPr>
      <w:docPartBody>
        <w:p w:rsidR="0058516A" w:rsidRDefault="00FA5F45" w:rsidP="00FA5F45">
          <w:pPr>
            <w:pStyle w:val="E97EF53B5E374C02BDB73402A020BED6"/>
          </w:pPr>
          <w:r>
            <w:rPr>
              <w:rStyle w:val="placeholder1Char"/>
              <w:rFonts w:hint="eastAsia"/>
            </w:rPr>
            <w:t>____________</w:t>
          </w:r>
        </w:p>
      </w:docPartBody>
    </w:docPart>
    <w:docPart>
      <w:docPartPr>
        <w:name w:val="0BADB0DFF62B46ABA7B84EB4CA65DBD5"/>
        <w:category>
          <w:name w:val="常规"/>
          <w:gallery w:val="placeholder"/>
        </w:category>
        <w:types>
          <w:type w:val="bbPlcHdr"/>
        </w:types>
        <w:behaviors>
          <w:behavior w:val="content"/>
        </w:behaviors>
        <w:guid w:val="{46ADDB51-828B-487B-AE09-6C638B710172}"/>
      </w:docPartPr>
      <w:docPartBody>
        <w:p w:rsidR="0058516A" w:rsidRDefault="00FA5F45" w:rsidP="00FA5F45">
          <w:pPr>
            <w:pStyle w:val="0BADB0DFF62B46ABA7B84EB4CA65DBD5"/>
          </w:pPr>
          <w:r>
            <w:rPr>
              <w:rStyle w:val="placeholder1Char"/>
              <w:rFonts w:hint="eastAsia"/>
            </w:rPr>
            <w:t>____________</w:t>
          </w:r>
        </w:p>
      </w:docPartBody>
    </w:docPart>
    <w:docPart>
      <w:docPartPr>
        <w:name w:val="05DC3688F5BA40D098553420A069B71B"/>
        <w:category>
          <w:name w:val="常规"/>
          <w:gallery w:val="placeholder"/>
        </w:category>
        <w:types>
          <w:type w:val="bbPlcHdr"/>
        </w:types>
        <w:behaviors>
          <w:behavior w:val="content"/>
        </w:behaviors>
        <w:guid w:val="{66B2A711-A960-4C0B-8685-BE91725D03BE}"/>
      </w:docPartPr>
      <w:docPartBody>
        <w:p w:rsidR="0058516A" w:rsidRDefault="00FA5F45" w:rsidP="00FA5F45">
          <w:pPr>
            <w:pStyle w:val="05DC3688F5BA40D098553420A069B71B"/>
          </w:pPr>
          <w:r>
            <w:rPr>
              <w:rStyle w:val="placeholder1Char"/>
              <w:rFonts w:hint="eastAsia"/>
            </w:rPr>
            <w:t>____________</w:t>
          </w:r>
        </w:p>
      </w:docPartBody>
    </w:docPart>
    <w:docPart>
      <w:docPartPr>
        <w:name w:val="388FE145ED4943588AC823D55737FF36"/>
        <w:category>
          <w:name w:val="常规"/>
          <w:gallery w:val="placeholder"/>
        </w:category>
        <w:types>
          <w:type w:val="bbPlcHdr"/>
        </w:types>
        <w:behaviors>
          <w:behavior w:val="content"/>
        </w:behaviors>
        <w:guid w:val="{2E8B29D2-6337-46E7-AE4B-FA30AAE7C42D}"/>
      </w:docPartPr>
      <w:docPartBody>
        <w:p w:rsidR="0058516A" w:rsidRDefault="00FA5F45" w:rsidP="00FA5F45">
          <w:pPr>
            <w:pStyle w:val="388FE145ED4943588AC823D55737FF36"/>
          </w:pPr>
          <w:r>
            <w:rPr>
              <w:rStyle w:val="placeholder1Char"/>
              <w:rFonts w:hint="eastAsia"/>
            </w:rPr>
            <w:t>____________</w:t>
          </w:r>
        </w:p>
      </w:docPartBody>
    </w:docPart>
    <w:docPart>
      <w:docPartPr>
        <w:name w:val="7BF27386566C4E349D00E17D4C332B8B"/>
        <w:category>
          <w:name w:val="常规"/>
          <w:gallery w:val="placeholder"/>
        </w:category>
        <w:types>
          <w:type w:val="bbPlcHdr"/>
        </w:types>
        <w:behaviors>
          <w:behavior w:val="content"/>
        </w:behaviors>
        <w:guid w:val="{114EA2B2-D910-4A58-A4BE-DB69D85B9812}"/>
      </w:docPartPr>
      <w:docPartBody>
        <w:p w:rsidR="0058516A" w:rsidRDefault="00FA5F45" w:rsidP="00FA5F45">
          <w:pPr>
            <w:pStyle w:val="7BF27386566C4E349D00E17D4C332B8B"/>
          </w:pPr>
          <w:r>
            <w:rPr>
              <w:rStyle w:val="placeholder1Char"/>
              <w:rFonts w:hint="eastAsia"/>
            </w:rPr>
            <w:t>____________</w:t>
          </w:r>
        </w:p>
      </w:docPartBody>
    </w:docPart>
    <w:docPart>
      <w:docPartPr>
        <w:name w:val="A38EB17B0DBD47E5A1069025F1BE9F87"/>
        <w:category>
          <w:name w:val="常规"/>
          <w:gallery w:val="placeholder"/>
        </w:category>
        <w:types>
          <w:type w:val="bbPlcHdr"/>
        </w:types>
        <w:behaviors>
          <w:behavior w:val="content"/>
        </w:behaviors>
        <w:guid w:val="{423F0560-0056-416B-BEC3-75269495B320}"/>
      </w:docPartPr>
      <w:docPartBody>
        <w:p w:rsidR="0058516A" w:rsidRDefault="00FA5F45" w:rsidP="00FA5F45">
          <w:pPr>
            <w:pStyle w:val="A38EB17B0DBD47E5A1069025F1BE9F87"/>
          </w:pPr>
          <w:r>
            <w:rPr>
              <w:rStyle w:val="placeholder1Char"/>
              <w:rFonts w:hint="eastAsia"/>
            </w:rPr>
            <w:t>____________</w:t>
          </w:r>
        </w:p>
      </w:docPartBody>
    </w:docPart>
    <w:docPart>
      <w:docPartPr>
        <w:name w:val="0742C2737C0B4D9EA02CA98735DBA33A"/>
        <w:category>
          <w:name w:val="常规"/>
          <w:gallery w:val="placeholder"/>
        </w:category>
        <w:types>
          <w:type w:val="bbPlcHdr"/>
        </w:types>
        <w:behaviors>
          <w:behavior w:val="content"/>
        </w:behaviors>
        <w:guid w:val="{AFFAD20D-532B-448D-83D6-60A12DE0890A}"/>
      </w:docPartPr>
      <w:docPartBody>
        <w:p w:rsidR="0058516A" w:rsidRDefault="00FA5F45" w:rsidP="00FA5F45">
          <w:pPr>
            <w:pStyle w:val="0742C2737C0B4D9EA02CA98735DBA33A"/>
          </w:pPr>
          <w:r>
            <w:rPr>
              <w:rStyle w:val="placeholder1Char"/>
              <w:rFonts w:hint="eastAsia"/>
            </w:rPr>
            <w:t>____________</w:t>
          </w:r>
        </w:p>
      </w:docPartBody>
    </w:docPart>
    <w:docPart>
      <w:docPartPr>
        <w:name w:val="49728A8FB31C491FA23FE5ABB8AFB054"/>
        <w:category>
          <w:name w:val="常规"/>
          <w:gallery w:val="placeholder"/>
        </w:category>
        <w:types>
          <w:type w:val="bbPlcHdr"/>
        </w:types>
        <w:behaviors>
          <w:behavior w:val="content"/>
        </w:behaviors>
        <w:guid w:val="{ED33E322-EC74-4528-94BF-1FF4AFE8F087}"/>
      </w:docPartPr>
      <w:docPartBody>
        <w:p w:rsidR="0058516A" w:rsidRDefault="00FA5F45" w:rsidP="00FA5F45">
          <w:pPr>
            <w:pStyle w:val="49728A8FB31C491FA23FE5ABB8AFB054"/>
          </w:pPr>
          <w:r>
            <w:rPr>
              <w:rStyle w:val="placeholder1Char"/>
              <w:rFonts w:hint="eastAsia"/>
            </w:rPr>
            <w:t>____________</w:t>
          </w:r>
        </w:p>
      </w:docPartBody>
    </w:docPart>
    <w:docPart>
      <w:docPartPr>
        <w:name w:val="4B916FF5842C4627B5C00C294B2C34CF"/>
        <w:category>
          <w:name w:val="常规"/>
          <w:gallery w:val="placeholder"/>
        </w:category>
        <w:types>
          <w:type w:val="bbPlcHdr"/>
        </w:types>
        <w:behaviors>
          <w:behavior w:val="content"/>
        </w:behaviors>
        <w:guid w:val="{066D7541-A213-435C-B58F-2D676942D9B9}"/>
      </w:docPartPr>
      <w:docPartBody>
        <w:p w:rsidR="0058516A" w:rsidRDefault="00FA5F45" w:rsidP="00FA5F45">
          <w:pPr>
            <w:pStyle w:val="4B916FF5842C4627B5C00C294B2C34CF"/>
          </w:pPr>
          <w:r>
            <w:rPr>
              <w:rStyle w:val="placeholder1Char"/>
              <w:rFonts w:hint="eastAsia"/>
            </w:rPr>
            <w:t>____________</w:t>
          </w:r>
        </w:p>
      </w:docPartBody>
    </w:docPart>
    <w:docPart>
      <w:docPartPr>
        <w:name w:val="D529DDA6BDED4F7DB0F329A7DB40AC44"/>
        <w:category>
          <w:name w:val="常规"/>
          <w:gallery w:val="placeholder"/>
        </w:category>
        <w:types>
          <w:type w:val="bbPlcHdr"/>
        </w:types>
        <w:behaviors>
          <w:behavior w:val="content"/>
        </w:behaviors>
        <w:guid w:val="{13C2A771-9E81-4E1A-BBEE-92A8A99FA337}"/>
      </w:docPartPr>
      <w:docPartBody>
        <w:p w:rsidR="0058516A" w:rsidRDefault="00FA5F45" w:rsidP="00FA5F45">
          <w:pPr>
            <w:pStyle w:val="D529DDA6BDED4F7DB0F329A7DB40AC44"/>
          </w:pPr>
          <w:r>
            <w:rPr>
              <w:rStyle w:val="placeholder1Char"/>
              <w:rFonts w:hint="eastAsia"/>
            </w:rPr>
            <w:t>____________</w:t>
          </w:r>
        </w:p>
      </w:docPartBody>
    </w:docPart>
    <w:docPart>
      <w:docPartPr>
        <w:name w:val="2E9662D5A0454D9F93F3AE3F69D9E3D2"/>
        <w:category>
          <w:name w:val="常规"/>
          <w:gallery w:val="placeholder"/>
        </w:category>
        <w:types>
          <w:type w:val="bbPlcHdr"/>
        </w:types>
        <w:behaviors>
          <w:behavior w:val="content"/>
        </w:behaviors>
        <w:guid w:val="{25F35241-046B-4474-A5E5-94E913856D85}"/>
      </w:docPartPr>
      <w:docPartBody>
        <w:p w:rsidR="0058516A" w:rsidRDefault="00FA5F45" w:rsidP="00FA5F45">
          <w:pPr>
            <w:pStyle w:val="2E9662D5A0454D9F93F3AE3F69D9E3D2"/>
          </w:pPr>
          <w:r>
            <w:rPr>
              <w:rStyle w:val="placeholder1Char"/>
              <w:rFonts w:hint="eastAsia"/>
            </w:rPr>
            <w:t>____________</w:t>
          </w:r>
        </w:p>
      </w:docPartBody>
    </w:docPart>
    <w:docPart>
      <w:docPartPr>
        <w:name w:val="304262FAEF854127BBDE69AB47818023"/>
        <w:category>
          <w:name w:val="常规"/>
          <w:gallery w:val="placeholder"/>
        </w:category>
        <w:types>
          <w:type w:val="bbPlcHdr"/>
        </w:types>
        <w:behaviors>
          <w:behavior w:val="content"/>
        </w:behaviors>
        <w:guid w:val="{0AAC5189-904B-44DE-9E16-704AB8BE60BC}"/>
      </w:docPartPr>
      <w:docPartBody>
        <w:p w:rsidR="0058516A" w:rsidRDefault="00FA5F45" w:rsidP="00FA5F45">
          <w:pPr>
            <w:pStyle w:val="304262FAEF854127BBDE69AB47818023"/>
          </w:pPr>
          <w:r>
            <w:rPr>
              <w:rStyle w:val="placeholder1Char"/>
              <w:rFonts w:hint="eastAsia"/>
            </w:rPr>
            <w:t>____________</w:t>
          </w:r>
        </w:p>
      </w:docPartBody>
    </w:docPart>
    <w:docPart>
      <w:docPartPr>
        <w:name w:val="CC506EA40BA44176B76AFDBA537FD8B1"/>
        <w:category>
          <w:name w:val="常规"/>
          <w:gallery w:val="placeholder"/>
        </w:category>
        <w:types>
          <w:type w:val="bbPlcHdr"/>
        </w:types>
        <w:behaviors>
          <w:behavior w:val="content"/>
        </w:behaviors>
        <w:guid w:val="{F2800391-8389-4454-BEBC-2C5535304637}"/>
      </w:docPartPr>
      <w:docPartBody>
        <w:p w:rsidR="0058516A" w:rsidRDefault="00FA5F45" w:rsidP="00FA5F45">
          <w:pPr>
            <w:pStyle w:val="CC506EA40BA44176B76AFDBA537FD8B1"/>
          </w:pPr>
          <w:r>
            <w:rPr>
              <w:rStyle w:val="placeholder1Char"/>
              <w:rFonts w:hint="eastAsia"/>
            </w:rPr>
            <w:t>____________</w:t>
          </w:r>
        </w:p>
      </w:docPartBody>
    </w:docPart>
    <w:docPart>
      <w:docPartPr>
        <w:name w:val="8E08EC6A0AAB48918A8F8A17EF43D297"/>
        <w:category>
          <w:name w:val="常规"/>
          <w:gallery w:val="placeholder"/>
        </w:category>
        <w:types>
          <w:type w:val="bbPlcHdr"/>
        </w:types>
        <w:behaviors>
          <w:behavior w:val="content"/>
        </w:behaviors>
        <w:guid w:val="{3D6BB5DB-4D4D-4910-8B2A-AFFA6C4A2BCF}"/>
      </w:docPartPr>
      <w:docPartBody>
        <w:p w:rsidR="0058516A" w:rsidRDefault="00FA5F45" w:rsidP="00FA5F45">
          <w:pPr>
            <w:pStyle w:val="8E08EC6A0AAB48918A8F8A17EF43D297"/>
          </w:pPr>
          <w:r>
            <w:rPr>
              <w:rStyle w:val="placeholder1Char"/>
              <w:rFonts w:hint="eastAsia"/>
            </w:rPr>
            <w:t>____________</w:t>
          </w:r>
        </w:p>
      </w:docPartBody>
    </w:docPart>
    <w:docPart>
      <w:docPartPr>
        <w:name w:val="28F2AC5AF3624431AF2FFECFA0EFBE82"/>
        <w:category>
          <w:name w:val="常规"/>
          <w:gallery w:val="placeholder"/>
        </w:category>
        <w:types>
          <w:type w:val="bbPlcHdr"/>
        </w:types>
        <w:behaviors>
          <w:behavior w:val="content"/>
        </w:behaviors>
        <w:guid w:val="{637E63C5-6157-426F-AD0D-D279FA6A4C53}"/>
      </w:docPartPr>
      <w:docPartBody>
        <w:p w:rsidR="0058516A" w:rsidRDefault="00FA5F45" w:rsidP="00FA5F45">
          <w:pPr>
            <w:pStyle w:val="28F2AC5AF3624431AF2FFECFA0EFBE82"/>
          </w:pPr>
          <w:r>
            <w:rPr>
              <w:rStyle w:val="placeholder1Char"/>
              <w:rFonts w:hint="eastAsia"/>
            </w:rPr>
            <w:t>____________</w:t>
          </w:r>
        </w:p>
      </w:docPartBody>
    </w:docPart>
    <w:docPart>
      <w:docPartPr>
        <w:name w:val="FB912E5D2F974499A75BAF81F7EC1A5E"/>
        <w:category>
          <w:name w:val="常规"/>
          <w:gallery w:val="placeholder"/>
        </w:category>
        <w:types>
          <w:type w:val="bbPlcHdr"/>
        </w:types>
        <w:behaviors>
          <w:behavior w:val="content"/>
        </w:behaviors>
        <w:guid w:val="{D8754523-B5AE-48D7-854D-83D3872D56B1}"/>
      </w:docPartPr>
      <w:docPartBody>
        <w:p w:rsidR="0058516A" w:rsidRDefault="00FA5F45" w:rsidP="00FA5F45">
          <w:pPr>
            <w:pStyle w:val="FB912E5D2F974499A75BAF81F7EC1A5E"/>
          </w:pPr>
          <w:r>
            <w:rPr>
              <w:rStyle w:val="placeholder1Char"/>
              <w:rFonts w:hint="eastAsia"/>
            </w:rPr>
            <w:t>____________</w:t>
          </w:r>
        </w:p>
      </w:docPartBody>
    </w:docPart>
    <w:docPart>
      <w:docPartPr>
        <w:name w:val="5C6AE34D33934901B1CD2ACF3D1D5D32"/>
        <w:category>
          <w:name w:val="常规"/>
          <w:gallery w:val="placeholder"/>
        </w:category>
        <w:types>
          <w:type w:val="bbPlcHdr"/>
        </w:types>
        <w:behaviors>
          <w:behavior w:val="content"/>
        </w:behaviors>
        <w:guid w:val="{53227EAE-3A23-4893-B70F-44D2054D575F}"/>
      </w:docPartPr>
      <w:docPartBody>
        <w:p w:rsidR="0058516A" w:rsidRDefault="00FA5F45" w:rsidP="00FA5F45">
          <w:pPr>
            <w:pStyle w:val="5C6AE34D33934901B1CD2ACF3D1D5D32"/>
          </w:pPr>
          <w:r>
            <w:rPr>
              <w:rStyle w:val="placeholder1Char"/>
              <w:rFonts w:hint="eastAsia"/>
            </w:rPr>
            <w:t>____________</w:t>
          </w:r>
        </w:p>
      </w:docPartBody>
    </w:docPart>
    <w:docPart>
      <w:docPartPr>
        <w:name w:val="E4CFDB151B464E8CBB45EC349C599D0C"/>
        <w:category>
          <w:name w:val="常规"/>
          <w:gallery w:val="placeholder"/>
        </w:category>
        <w:types>
          <w:type w:val="bbPlcHdr"/>
        </w:types>
        <w:behaviors>
          <w:behavior w:val="content"/>
        </w:behaviors>
        <w:guid w:val="{D8A2CFEA-BF8C-46F0-98BF-3541DE3A293C}"/>
      </w:docPartPr>
      <w:docPartBody>
        <w:p w:rsidR="0058516A" w:rsidRDefault="00FA5F45" w:rsidP="00FA5F45">
          <w:pPr>
            <w:pStyle w:val="E4CFDB151B464E8CBB45EC349C599D0C"/>
          </w:pPr>
          <w:r>
            <w:rPr>
              <w:rStyle w:val="placeholder1Char"/>
              <w:rFonts w:hint="eastAsia"/>
            </w:rPr>
            <w:t>____________</w:t>
          </w:r>
        </w:p>
      </w:docPartBody>
    </w:docPart>
    <w:docPart>
      <w:docPartPr>
        <w:name w:val="69CDB7CA87514665B244F840188EFE40"/>
        <w:category>
          <w:name w:val="常规"/>
          <w:gallery w:val="placeholder"/>
        </w:category>
        <w:types>
          <w:type w:val="bbPlcHdr"/>
        </w:types>
        <w:behaviors>
          <w:behavior w:val="content"/>
        </w:behaviors>
        <w:guid w:val="{00F9CEEB-F6AD-423F-A7C0-5028B99B80A2}"/>
      </w:docPartPr>
      <w:docPartBody>
        <w:p w:rsidR="0058516A" w:rsidRDefault="00FA5F45" w:rsidP="00FA5F45">
          <w:pPr>
            <w:pStyle w:val="69CDB7CA87514665B244F840188EFE40"/>
          </w:pPr>
          <w:r>
            <w:rPr>
              <w:rStyle w:val="placeholder1Char"/>
              <w:rFonts w:hint="eastAsia"/>
            </w:rPr>
            <w:t>____________</w:t>
          </w:r>
        </w:p>
      </w:docPartBody>
    </w:docPart>
    <w:docPart>
      <w:docPartPr>
        <w:name w:val="2169AE850C2142469B6BFC7B759A0DD3"/>
        <w:category>
          <w:name w:val="常规"/>
          <w:gallery w:val="placeholder"/>
        </w:category>
        <w:types>
          <w:type w:val="bbPlcHdr"/>
        </w:types>
        <w:behaviors>
          <w:behavior w:val="content"/>
        </w:behaviors>
        <w:guid w:val="{6BC51B7B-D235-4A35-9E94-EA930BF7953C}"/>
      </w:docPartPr>
      <w:docPartBody>
        <w:p w:rsidR="0058516A" w:rsidRDefault="00FA5F45" w:rsidP="00FA5F45">
          <w:pPr>
            <w:pStyle w:val="2169AE850C2142469B6BFC7B759A0DD3"/>
          </w:pPr>
          <w:r>
            <w:rPr>
              <w:rStyle w:val="placeholder1Char"/>
              <w:rFonts w:hint="eastAsia"/>
            </w:rPr>
            <w:t>____________</w:t>
          </w:r>
        </w:p>
      </w:docPartBody>
    </w:docPart>
    <w:docPart>
      <w:docPartPr>
        <w:name w:val="BFA1B09738DA408BBCD1B1D0C55BE37E"/>
        <w:category>
          <w:name w:val="常规"/>
          <w:gallery w:val="placeholder"/>
        </w:category>
        <w:types>
          <w:type w:val="bbPlcHdr"/>
        </w:types>
        <w:behaviors>
          <w:behavior w:val="content"/>
        </w:behaviors>
        <w:guid w:val="{44C9D6FF-B4B3-4336-A6FE-1463A1A9283F}"/>
      </w:docPartPr>
      <w:docPartBody>
        <w:p w:rsidR="0058516A" w:rsidRDefault="00FA5F45" w:rsidP="00FA5F45">
          <w:pPr>
            <w:pStyle w:val="BFA1B09738DA408BBCD1B1D0C55BE37E"/>
          </w:pPr>
          <w:r>
            <w:rPr>
              <w:rStyle w:val="placeholder1Char"/>
              <w:rFonts w:hint="eastAsia"/>
            </w:rPr>
            <w:t>____________</w:t>
          </w:r>
        </w:p>
      </w:docPartBody>
    </w:docPart>
    <w:docPart>
      <w:docPartPr>
        <w:name w:val="AFC76C572C8245E6B4F28393913D233B"/>
        <w:category>
          <w:name w:val="常规"/>
          <w:gallery w:val="placeholder"/>
        </w:category>
        <w:types>
          <w:type w:val="bbPlcHdr"/>
        </w:types>
        <w:behaviors>
          <w:behavior w:val="content"/>
        </w:behaviors>
        <w:guid w:val="{387D5C72-3455-49F7-8B2B-DBFDA74B8883}"/>
      </w:docPartPr>
      <w:docPartBody>
        <w:p w:rsidR="0058516A" w:rsidRDefault="00FA5F45" w:rsidP="00FA5F45">
          <w:pPr>
            <w:pStyle w:val="AFC76C572C8245E6B4F28393913D233B"/>
          </w:pPr>
          <w:r>
            <w:rPr>
              <w:rStyle w:val="placeholder1Char"/>
              <w:rFonts w:hint="eastAsia"/>
            </w:rPr>
            <w:t>____________</w:t>
          </w:r>
        </w:p>
      </w:docPartBody>
    </w:docPart>
    <w:docPart>
      <w:docPartPr>
        <w:name w:val="D6DBEBD8D0E14BE5AFC2AEE9FC69A197"/>
        <w:category>
          <w:name w:val="常规"/>
          <w:gallery w:val="placeholder"/>
        </w:category>
        <w:types>
          <w:type w:val="bbPlcHdr"/>
        </w:types>
        <w:behaviors>
          <w:behavior w:val="content"/>
        </w:behaviors>
        <w:guid w:val="{CD606093-F4B8-42C1-B14D-2C3FE7FA5984}"/>
      </w:docPartPr>
      <w:docPartBody>
        <w:p w:rsidR="0058516A" w:rsidRDefault="00FA5F45" w:rsidP="00FA5F45">
          <w:pPr>
            <w:pStyle w:val="D6DBEBD8D0E14BE5AFC2AEE9FC69A197"/>
          </w:pPr>
          <w:r>
            <w:rPr>
              <w:rStyle w:val="placeholder1Char"/>
              <w:rFonts w:hint="eastAsia"/>
            </w:rPr>
            <w:t>____________</w:t>
          </w:r>
        </w:p>
      </w:docPartBody>
    </w:docPart>
    <w:docPart>
      <w:docPartPr>
        <w:name w:val="ABA9AFAC567D46E4AF4D784BE987EC1A"/>
        <w:category>
          <w:name w:val="常规"/>
          <w:gallery w:val="placeholder"/>
        </w:category>
        <w:types>
          <w:type w:val="bbPlcHdr"/>
        </w:types>
        <w:behaviors>
          <w:behavior w:val="content"/>
        </w:behaviors>
        <w:guid w:val="{90A97723-350B-4559-81CE-693B39332996}"/>
      </w:docPartPr>
      <w:docPartBody>
        <w:p w:rsidR="0058516A" w:rsidRDefault="00FA5F45" w:rsidP="00FA5F45">
          <w:pPr>
            <w:pStyle w:val="ABA9AFAC567D46E4AF4D784BE987EC1A"/>
          </w:pPr>
          <w:r>
            <w:rPr>
              <w:rStyle w:val="placeholder1Char"/>
              <w:rFonts w:hint="eastAsia"/>
            </w:rPr>
            <w:t>____________</w:t>
          </w:r>
        </w:p>
      </w:docPartBody>
    </w:docPart>
    <w:docPart>
      <w:docPartPr>
        <w:name w:val="D5F04B22FD5F426FBD2EEFBBCDBF9D59"/>
        <w:category>
          <w:name w:val="常规"/>
          <w:gallery w:val="placeholder"/>
        </w:category>
        <w:types>
          <w:type w:val="bbPlcHdr"/>
        </w:types>
        <w:behaviors>
          <w:behavior w:val="content"/>
        </w:behaviors>
        <w:guid w:val="{BD088B31-F668-4AFE-855B-7B22EC1C620A}"/>
      </w:docPartPr>
      <w:docPartBody>
        <w:p w:rsidR="0058516A" w:rsidRDefault="00FA5F45" w:rsidP="00FA5F45">
          <w:pPr>
            <w:pStyle w:val="D5F04B22FD5F426FBD2EEFBBCDBF9D59"/>
          </w:pPr>
          <w:r>
            <w:rPr>
              <w:rStyle w:val="placeholder1Char"/>
              <w:rFonts w:hint="eastAsia"/>
            </w:rPr>
            <w:t>____________</w:t>
          </w:r>
        </w:p>
      </w:docPartBody>
    </w:docPart>
    <w:docPart>
      <w:docPartPr>
        <w:name w:val="FCCE84C0141049FFBA67692DA529249D"/>
        <w:category>
          <w:name w:val="常规"/>
          <w:gallery w:val="placeholder"/>
        </w:category>
        <w:types>
          <w:type w:val="bbPlcHdr"/>
        </w:types>
        <w:behaviors>
          <w:behavior w:val="content"/>
        </w:behaviors>
        <w:guid w:val="{5D636F82-FCA9-4601-9C3B-69D4E9AAF367}"/>
      </w:docPartPr>
      <w:docPartBody>
        <w:p w:rsidR="0058516A" w:rsidRDefault="00FA5F45" w:rsidP="00FA5F45">
          <w:pPr>
            <w:pStyle w:val="FCCE84C0141049FFBA67692DA529249D"/>
          </w:pPr>
          <w:r>
            <w:rPr>
              <w:rStyle w:val="placeholder1Char"/>
              <w:rFonts w:hint="eastAsia"/>
            </w:rPr>
            <w:t>____________</w:t>
          </w:r>
        </w:p>
      </w:docPartBody>
    </w:docPart>
    <w:docPart>
      <w:docPartPr>
        <w:name w:val="20CE683755224BC696C2D4AEFE1BFF2F"/>
        <w:category>
          <w:name w:val="常规"/>
          <w:gallery w:val="placeholder"/>
        </w:category>
        <w:types>
          <w:type w:val="bbPlcHdr"/>
        </w:types>
        <w:behaviors>
          <w:behavior w:val="content"/>
        </w:behaviors>
        <w:guid w:val="{227F431B-DF14-4E14-9517-6D9D1E5DD0B2}"/>
      </w:docPartPr>
      <w:docPartBody>
        <w:p w:rsidR="0058516A" w:rsidRDefault="00FA5F45" w:rsidP="00FA5F45">
          <w:pPr>
            <w:pStyle w:val="20CE683755224BC696C2D4AEFE1BFF2F"/>
          </w:pPr>
          <w:r>
            <w:rPr>
              <w:rStyle w:val="placeholder1Char"/>
              <w:rFonts w:hint="eastAsia"/>
            </w:rPr>
            <w:t>____________</w:t>
          </w:r>
        </w:p>
      </w:docPartBody>
    </w:docPart>
    <w:docPart>
      <w:docPartPr>
        <w:name w:val="BD30CF6D33AE474981681108D46B97C8"/>
        <w:category>
          <w:name w:val="常规"/>
          <w:gallery w:val="placeholder"/>
        </w:category>
        <w:types>
          <w:type w:val="bbPlcHdr"/>
        </w:types>
        <w:behaviors>
          <w:behavior w:val="content"/>
        </w:behaviors>
        <w:guid w:val="{F2372EB1-02D9-4124-836F-BD6963ECB0B0}"/>
      </w:docPartPr>
      <w:docPartBody>
        <w:p w:rsidR="0058516A" w:rsidRDefault="00FA5F45" w:rsidP="00FA5F45">
          <w:pPr>
            <w:pStyle w:val="BD30CF6D33AE474981681108D46B97C8"/>
          </w:pPr>
          <w:r>
            <w:rPr>
              <w:rStyle w:val="placeholder1Char"/>
              <w:rFonts w:hint="eastAsia"/>
            </w:rPr>
            <w:t>____________</w:t>
          </w:r>
        </w:p>
      </w:docPartBody>
    </w:docPart>
    <w:docPart>
      <w:docPartPr>
        <w:name w:val="8E36F0B2B24B4F43873434498F4B9DC4"/>
        <w:category>
          <w:name w:val="常规"/>
          <w:gallery w:val="placeholder"/>
        </w:category>
        <w:types>
          <w:type w:val="bbPlcHdr"/>
        </w:types>
        <w:behaviors>
          <w:behavior w:val="content"/>
        </w:behaviors>
        <w:guid w:val="{A67814C4-12F6-468F-9168-4B1B9A20F7B2}"/>
      </w:docPartPr>
      <w:docPartBody>
        <w:p w:rsidR="0058516A" w:rsidRDefault="00FA5F45" w:rsidP="00FA5F45">
          <w:pPr>
            <w:pStyle w:val="8E36F0B2B24B4F43873434498F4B9DC4"/>
          </w:pPr>
          <w:r>
            <w:rPr>
              <w:rStyle w:val="placeholder1Char"/>
              <w:rFonts w:hint="eastAsia"/>
            </w:rPr>
            <w:t>____________</w:t>
          </w:r>
        </w:p>
      </w:docPartBody>
    </w:docPart>
    <w:docPart>
      <w:docPartPr>
        <w:name w:val="4D857DE311784CD98F91CCB3D8E13F13"/>
        <w:category>
          <w:name w:val="常规"/>
          <w:gallery w:val="placeholder"/>
        </w:category>
        <w:types>
          <w:type w:val="bbPlcHdr"/>
        </w:types>
        <w:behaviors>
          <w:behavior w:val="content"/>
        </w:behaviors>
        <w:guid w:val="{8256635C-96E3-49BE-AEB2-ADCE5E287E1F}"/>
      </w:docPartPr>
      <w:docPartBody>
        <w:p w:rsidR="0058516A" w:rsidRDefault="00FA5F45" w:rsidP="00FA5F45">
          <w:pPr>
            <w:pStyle w:val="4D857DE311784CD98F91CCB3D8E13F13"/>
          </w:pPr>
          <w:r>
            <w:rPr>
              <w:rStyle w:val="placeholder1Char"/>
              <w:rFonts w:hint="eastAsia"/>
            </w:rPr>
            <w:t>____________</w:t>
          </w:r>
        </w:p>
      </w:docPartBody>
    </w:docPart>
    <w:docPart>
      <w:docPartPr>
        <w:name w:val="4EA58A3E2EF949849959F051A2D76640"/>
        <w:category>
          <w:name w:val="常规"/>
          <w:gallery w:val="placeholder"/>
        </w:category>
        <w:types>
          <w:type w:val="bbPlcHdr"/>
        </w:types>
        <w:behaviors>
          <w:behavior w:val="content"/>
        </w:behaviors>
        <w:guid w:val="{C26525EA-4A46-4312-842E-68D9C9B847F1}"/>
      </w:docPartPr>
      <w:docPartBody>
        <w:p w:rsidR="0058516A" w:rsidRDefault="00FA5F45" w:rsidP="00FA5F45">
          <w:pPr>
            <w:pStyle w:val="4EA58A3E2EF949849959F051A2D76640"/>
          </w:pPr>
          <w:r>
            <w:rPr>
              <w:rStyle w:val="placeholder1Char"/>
              <w:rFonts w:hint="eastAsia"/>
            </w:rPr>
            <w:t>____________</w:t>
          </w:r>
        </w:p>
      </w:docPartBody>
    </w:docPart>
    <w:docPart>
      <w:docPartPr>
        <w:name w:val="3562D51884274F8AA13B98EBEBB46873"/>
        <w:category>
          <w:name w:val="常规"/>
          <w:gallery w:val="placeholder"/>
        </w:category>
        <w:types>
          <w:type w:val="bbPlcHdr"/>
        </w:types>
        <w:behaviors>
          <w:behavior w:val="content"/>
        </w:behaviors>
        <w:guid w:val="{16A505E5-A78E-47DD-9216-8666EC526E76}"/>
      </w:docPartPr>
      <w:docPartBody>
        <w:p w:rsidR="0058516A" w:rsidRDefault="00FA5F45" w:rsidP="00FA5F45">
          <w:pPr>
            <w:pStyle w:val="3562D51884274F8AA13B98EBEBB46873"/>
          </w:pPr>
          <w:r>
            <w:rPr>
              <w:rStyle w:val="placeholder1Char"/>
              <w:rFonts w:hint="eastAsia"/>
            </w:rPr>
            <w:t>____________</w:t>
          </w:r>
        </w:p>
      </w:docPartBody>
    </w:docPart>
    <w:docPart>
      <w:docPartPr>
        <w:name w:val="4E209882353B42AABE0A876FE62623B5"/>
        <w:category>
          <w:name w:val="常规"/>
          <w:gallery w:val="placeholder"/>
        </w:category>
        <w:types>
          <w:type w:val="bbPlcHdr"/>
        </w:types>
        <w:behaviors>
          <w:behavior w:val="content"/>
        </w:behaviors>
        <w:guid w:val="{AA72520B-C2DB-431F-A7C4-EE685EC579A5}"/>
      </w:docPartPr>
      <w:docPartBody>
        <w:p w:rsidR="0058516A" w:rsidRDefault="00FA5F45" w:rsidP="00FA5F45">
          <w:pPr>
            <w:pStyle w:val="4E209882353B42AABE0A876FE62623B5"/>
          </w:pPr>
          <w:r>
            <w:rPr>
              <w:rStyle w:val="placeholder1Char"/>
              <w:rFonts w:hint="eastAsia"/>
            </w:rPr>
            <w:t>____________</w:t>
          </w:r>
        </w:p>
      </w:docPartBody>
    </w:docPart>
    <w:docPart>
      <w:docPartPr>
        <w:name w:val="B2F34C0017F44ECEB3EF39CDE71DF78A"/>
        <w:category>
          <w:name w:val="常规"/>
          <w:gallery w:val="placeholder"/>
        </w:category>
        <w:types>
          <w:type w:val="bbPlcHdr"/>
        </w:types>
        <w:behaviors>
          <w:behavior w:val="content"/>
        </w:behaviors>
        <w:guid w:val="{435D06B9-A030-4F1E-A9DB-F658EC2893D0}"/>
      </w:docPartPr>
      <w:docPartBody>
        <w:p w:rsidR="0058516A" w:rsidRDefault="00FA5F45" w:rsidP="00FA5F45">
          <w:pPr>
            <w:pStyle w:val="B2F34C0017F44ECEB3EF39CDE71DF78A"/>
          </w:pPr>
          <w:r>
            <w:rPr>
              <w:rStyle w:val="placeholder1Char"/>
              <w:rFonts w:hint="eastAsia"/>
            </w:rPr>
            <w:t>____________</w:t>
          </w:r>
        </w:p>
      </w:docPartBody>
    </w:docPart>
    <w:docPart>
      <w:docPartPr>
        <w:name w:val="DB99F3DC20A54378BEBED8CBBB60000F"/>
        <w:category>
          <w:name w:val="常规"/>
          <w:gallery w:val="placeholder"/>
        </w:category>
        <w:types>
          <w:type w:val="bbPlcHdr"/>
        </w:types>
        <w:behaviors>
          <w:behavior w:val="content"/>
        </w:behaviors>
        <w:guid w:val="{F1CFDA9F-C481-40A6-8F99-7314F91DF394}"/>
      </w:docPartPr>
      <w:docPartBody>
        <w:p w:rsidR="0058516A" w:rsidRDefault="00FA5F45" w:rsidP="00FA5F45">
          <w:pPr>
            <w:pStyle w:val="DB99F3DC20A54378BEBED8CBBB60000F"/>
          </w:pPr>
          <w:r>
            <w:rPr>
              <w:rStyle w:val="placeholder1Char"/>
              <w:rFonts w:hint="eastAsia"/>
            </w:rPr>
            <w:t>____________</w:t>
          </w:r>
        </w:p>
      </w:docPartBody>
    </w:docPart>
    <w:docPart>
      <w:docPartPr>
        <w:name w:val="3E922650FA2A496F8B35BD4C3FD0C4FA"/>
        <w:category>
          <w:name w:val="常规"/>
          <w:gallery w:val="placeholder"/>
        </w:category>
        <w:types>
          <w:type w:val="bbPlcHdr"/>
        </w:types>
        <w:behaviors>
          <w:behavior w:val="content"/>
        </w:behaviors>
        <w:guid w:val="{A3366B44-C352-4893-A226-E3C530F30D79}"/>
      </w:docPartPr>
      <w:docPartBody>
        <w:p w:rsidR="0058516A" w:rsidRDefault="00FA5F45" w:rsidP="00FA5F45">
          <w:pPr>
            <w:pStyle w:val="3E922650FA2A496F8B35BD4C3FD0C4FA"/>
          </w:pPr>
          <w:r>
            <w:rPr>
              <w:rStyle w:val="placeholder1Char"/>
              <w:rFonts w:hint="eastAsia"/>
            </w:rPr>
            <w:t>____________</w:t>
          </w:r>
        </w:p>
      </w:docPartBody>
    </w:docPart>
    <w:docPart>
      <w:docPartPr>
        <w:name w:val="29A0D37F0042427987121F5467C4B716"/>
        <w:category>
          <w:name w:val="常规"/>
          <w:gallery w:val="placeholder"/>
        </w:category>
        <w:types>
          <w:type w:val="bbPlcHdr"/>
        </w:types>
        <w:behaviors>
          <w:behavior w:val="content"/>
        </w:behaviors>
        <w:guid w:val="{31D3F93C-4FA5-48DA-8E7B-2AF429DE5F86}"/>
      </w:docPartPr>
      <w:docPartBody>
        <w:p w:rsidR="0058516A" w:rsidRDefault="00FA5F45" w:rsidP="00FA5F45">
          <w:pPr>
            <w:pStyle w:val="29A0D37F0042427987121F5467C4B716"/>
          </w:pPr>
          <w:r>
            <w:rPr>
              <w:rStyle w:val="placeholder1Char"/>
              <w:rFonts w:hint="eastAsia"/>
            </w:rPr>
            <w:t>____________</w:t>
          </w:r>
        </w:p>
      </w:docPartBody>
    </w:docPart>
    <w:docPart>
      <w:docPartPr>
        <w:name w:val="F87193F5125147DEB0060013BCCF4DC6"/>
        <w:category>
          <w:name w:val="常规"/>
          <w:gallery w:val="placeholder"/>
        </w:category>
        <w:types>
          <w:type w:val="bbPlcHdr"/>
        </w:types>
        <w:behaviors>
          <w:behavior w:val="content"/>
        </w:behaviors>
        <w:guid w:val="{73F26912-A06D-4165-8566-120AEBAFEA04}"/>
      </w:docPartPr>
      <w:docPartBody>
        <w:p w:rsidR="0058516A" w:rsidRDefault="00FA5F45" w:rsidP="00FA5F45">
          <w:pPr>
            <w:pStyle w:val="F87193F5125147DEB0060013BCCF4DC6"/>
          </w:pPr>
          <w:r>
            <w:rPr>
              <w:rStyle w:val="placeholder1Char"/>
              <w:rFonts w:hint="eastAsia"/>
            </w:rPr>
            <w:t>____________</w:t>
          </w:r>
        </w:p>
      </w:docPartBody>
    </w:docPart>
    <w:docPart>
      <w:docPartPr>
        <w:name w:val="0765CEA6D4BF41BB8D036BF3DC75021F"/>
        <w:category>
          <w:name w:val="常规"/>
          <w:gallery w:val="placeholder"/>
        </w:category>
        <w:types>
          <w:type w:val="bbPlcHdr"/>
        </w:types>
        <w:behaviors>
          <w:behavior w:val="content"/>
        </w:behaviors>
        <w:guid w:val="{B6A0C0A2-21F1-4814-A443-581012F31AA8}"/>
      </w:docPartPr>
      <w:docPartBody>
        <w:p w:rsidR="0058516A" w:rsidRDefault="00FA5F45" w:rsidP="00FA5F45">
          <w:pPr>
            <w:pStyle w:val="0765CEA6D4BF41BB8D036BF3DC75021F"/>
          </w:pPr>
          <w:r>
            <w:rPr>
              <w:rStyle w:val="placeholder1Char"/>
              <w:rFonts w:hint="eastAsia"/>
            </w:rPr>
            <w:t>____________</w:t>
          </w:r>
        </w:p>
      </w:docPartBody>
    </w:docPart>
    <w:docPart>
      <w:docPartPr>
        <w:name w:val="1E201F7C4A6346988E3EE084F1D5EEFA"/>
        <w:category>
          <w:name w:val="常规"/>
          <w:gallery w:val="placeholder"/>
        </w:category>
        <w:types>
          <w:type w:val="bbPlcHdr"/>
        </w:types>
        <w:behaviors>
          <w:behavior w:val="content"/>
        </w:behaviors>
        <w:guid w:val="{9A9BA84F-590A-4036-B076-45B615D7593B}"/>
      </w:docPartPr>
      <w:docPartBody>
        <w:p w:rsidR="0058516A" w:rsidRDefault="00FA5F45" w:rsidP="00FA5F45">
          <w:pPr>
            <w:pStyle w:val="1E201F7C4A6346988E3EE084F1D5EEFA"/>
          </w:pPr>
          <w:r>
            <w:rPr>
              <w:rStyle w:val="placeholder1Char"/>
              <w:rFonts w:hint="eastAsia"/>
            </w:rPr>
            <w:t>____________</w:t>
          </w:r>
        </w:p>
      </w:docPartBody>
    </w:docPart>
    <w:docPart>
      <w:docPartPr>
        <w:name w:val="037293CE3E4348FDA2580B1529977DD5"/>
        <w:category>
          <w:name w:val="常规"/>
          <w:gallery w:val="placeholder"/>
        </w:category>
        <w:types>
          <w:type w:val="bbPlcHdr"/>
        </w:types>
        <w:behaviors>
          <w:behavior w:val="content"/>
        </w:behaviors>
        <w:guid w:val="{EBD389C1-2378-4E59-90EF-1CB9D90AB292}"/>
      </w:docPartPr>
      <w:docPartBody>
        <w:p w:rsidR="0058516A" w:rsidRDefault="00FA5F45" w:rsidP="00FA5F45">
          <w:pPr>
            <w:pStyle w:val="037293CE3E4348FDA2580B1529977DD5"/>
          </w:pPr>
          <w:r>
            <w:rPr>
              <w:rStyle w:val="placeholder1Char"/>
              <w:rFonts w:hint="eastAsia"/>
            </w:rPr>
            <w:t>____________</w:t>
          </w:r>
        </w:p>
      </w:docPartBody>
    </w:docPart>
    <w:docPart>
      <w:docPartPr>
        <w:name w:val="469B04DBD64F411BA781AC543B79E265"/>
        <w:category>
          <w:name w:val="常规"/>
          <w:gallery w:val="placeholder"/>
        </w:category>
        <w:types>
          <w:type w:val="bbPlcHdr"/>
        </w:types>
        <w:behaviors>
          <w:behavior w:val="content"/>
        </w:behaviors>
        <w:guid w:val="{418844E5-4C80-4090-85C9-7A7131943B1D}"/>
      </w:docPartPr>
      <w:docPartBody>
        <w:p w:rsidR="0058516A" w:rsidRDefault="00FA5F45" w:rsidP="00FA5F45">
          <w:pPr>
            <w:pStyle w:val="469B04DBD64F411BA781AC543B79E265"/>
          </w:pPr>
          <w:r>
            <w:rPr>
              <w:rStyle w:val="placeholder1Char"/>
              <w:rFonts w:hint="eastAsia"/>
            </w:rPr>
            <w:t>____________</w:t>
          </w:r>
        </w:p>
      </w:docPartBody>
    </w:docPart>
    <w:docPart>
      <w:docPartPr>
        <w:name w:val="D4CD3702397A4528A555777D9D147C38"/>
        <w:category>
          <w:name w:val="常规"/>
          <w:gallery w:val="placeholder"/>
        </w:category>
        <w:types>
          <w:type w:val="bbPlcHdr"/>
        </w:types>
        <w:behaviors>
          <w:behavior w:val="content"/>
        </w:behaviors>
        <w:guid w:val="{85BEFFAA-87D4-442E-8D9A-4FFF275E302E}"/>
      </w:docPartPr>
      <w:docPartBody>
        <w:p w:rsidR="0058516A" w:rsidRDefault="00FA5F45" w:rsidP="00FA5F45">
          <w:pPr>
            <w:pStyle w:val="D4CD3702397A4528A555777D9D147C38"/>
          </w:pPr>
          <w:r>
            <w:rPr>
              <w:rStyle w:val="placeholder1Char"/>
              <w:rFonts w:hint="eastAsia"/>
            </w:rPr>
            <w:t>____________</w:t>
          </w:r>
        </w:p>
      </w:docPartBody>
    </w:docPart>
    <w:docPart>
      <w:docPartPr>
        <w:name w:val="0B318D963D1147FDBFFD415D69FB818F"/>
        <w:category>
          <w:name w:val="常规"/>
          <w:gallery w:val="placeholder"/>
        </w:category>
        <w:types>
          <w:type w:val="bbPlcHdr"/>
        </w:types>
        <w:behaviors>
          <w:behavior w:val="content"/>
        </w:behaviors>
        <w:guid w:val="{D14A2065-964E-4249-BEC3-E977C6127747}"/>
      </w:docPartPr>
      <w:docPartBody>
        <w:p w:rsidR="0058516A" w:rsidRDefault="00FA5F45" w:rsidP="00FA5F45">
          <w:pPr>
            <w:pStyle w:val="0B318D963D1147FDBFFD415D69FB818F"/>
          </w:pPr>
          <w:r>
            <w:rPr>
              <w:rStyle w:val="placeholder1Char"/>
              <w:rFonts w:hint="eastAsia"/>
            </w:rPr>
            <w:t>____________</w:t>
          </w:r>
        </w:p>
      </w:docPartBody>
    </w:docPart>
    <w:docPart>
      <w:docPartPr>
        <w:name w:val="B5ED72C2FDF54B28B85898821EFA3BF8"/>
        <w:category>
          <w:name w:val="常规"/>
          <w:gallery w:val="placeholder"/>
        </w:category>
        <w:types>
          <w:type w:val="bbPlcHdr"/>
        </w:types>
        <w:behaviors>
          <w:behavior w:val="content"/>
        </w:behaviors>
        <w:guid w:val="{56D64531-DD69-404B-922E-7D7E9FE6B3F6}"/>
      </w:docPartPr>
      <w:docPartBody>
        <w:p w:rsidR="0058516A" w:rsidRDefault="00FA5F45" w:rsidP="00FA5F45">
          <w:pPr>
            <w:pStyle w:val="B5ED72C2FDF54B28B85898821EFA3BF8"/>
          </w:pPr>
          <w:r>
            <w:rPr>
              <w:rStyle w:val="placeholder1Char"/>
              <w:rFonts w:hint="eastAsia"/>
            </w:rPr>
            <w:t>____________</w:t>
          </w:r>
        </w:p>
      </w:docPartBody>
    </w:docPart>
    <w:docPart>
      <w:docPartPr>
        <w:name w:val="23BE388227B14165AD86B530EF710A06"/>
        <w:category>
          <w:name w:val="常规"/>
          <w:gallery w:val="placeholder"/>
        </w:category>
        <w:types>
          <w:type w:val="bbPlcHdr"/>
        </w:types>
        <w:behaviors>
          <w:behavior w:val="content"/>
        </w:behaviors>
        <w:guid w:val="{E303CBB0-486B-4A17-A8F3-4BCB36B47F0A}"/>
      </w:docPartPr>
      <w:docPartBody>
        <w:p w:rsidR="0058516A" w:rsidRDefault="00FA5F45" w:rsidP="00FA5F45">
          <w:pPr>
            <w:pStyle w:val="23BE388227B14165AD86B530EF710A06"/>
          </w:pPr>
          <w:r>
            <w:rPr>
              <w:rStyle w:val="placeholder1Char"/>
              <w:rFonts w:hint="eastAsia"/>
            </w:rPr>
            <w:t>____________</w:t>
          </w:r>
        </w:p>
      </w:docPartBody>
    </w:docPart>
    <w:docPart>
      <w:docPartPr>
        <w:name w:val="73F76A661A96452CB777EC820E948EB2"/>
        <w:category>
          <w:name w:val="常规"/>
          <w:gallery w:val="placeholder"/>
        </w:category>
        <w:types>
          <w:type w:val="bbPlcHdr"/>
        </w:types>
        <w:behaviors>
          <w:behavior w:val="content"/>
        </w:behaviors>
        <w:guid w:val="{B0B075AC-E0E0-4CA8-BDC2-64D77B414BDD}"/>
      </w:docPartPr>
      <w:docPartBody>
        <w:p w:rsidR="0058516A" w:rsidRDefault="00FA5F45" w:rsidP="00FA5F45">
          <w:pPr>
            <w:pStyle w:val="73F76A661A96452CB777EC820E948EB2"/>
          </w:pPr>
          <w:r>
            <w:rPr>
              <w:rStyle w:val="placeholder1Char"/>
              <w:rFonts w:hint="eastAsia"/>
            </w:rPr>
            <w:t>____________</w:t>
          </w:r>
        </w:p>
      </w:docPartBody>
    </w:docPart>
    <w:docPart>
      <w:docPartPr>
        <w:name w:val="10FE3DD749AB4BD6929A66E8E9782104"/>
        <w:category>
          <w:name w:val="常规"/>
          <w:gallery w:val="placeholder"/>
        </w:category>
        <w:types>
          <w:type w:val="bbPlcHdr"/>
        </w:types>
        <w:behaviors>
          <w:behavior w:val="content"/>
        </w:behaviors>
        <w:guid w:val="{715CD9D2-A820-42C9-8040-50ACB0FF6257}"/>
      </w:docPartPr>
      <w:docPartBody>
        <w:p w:rsidR="0058516A" w:rsidRDefault="00FA5F45" w:rsidP="00FA5F45">
          <w:pPr>
            <w:pStyle w:val="10FE3DD749AB4BD6929A66E8E9782104"/>
          </w:pPr>
          <w:r>
            <w:rPr>
              <w:rStyle w:val="placeholder1Char"/>
              <w:rFonts w:hint="eastAsia"/>
            </w:rPr>
            <w:t>____________</w:t>
          </w:r>
        </w:p>
      </w:docPartBody>
    </w:docPart>
    <w:docPart>
      <w:docPartPr>
        <w:name w:val="B5137F4A333F4300989458F4DA0DA1A6"/>
        <w:category>
          <w:name w:val="常规"/>
          <w:gallery w:val="placeholder"/>
        </w:category>
        <w:types>
          <w:type w:val="bbPlcHdr"/>
        </w:types>
        <w:behaviors>
          <w:behavior w:val="content"/>
        </w:behaviors>
        <w:guid w:val="{023DFA87-2275-4FEE-BA0C-9570014FECE4}"/>
      </w:docPartPr>
      <w:docPartBody>
        <w:p w:rsidR="0058516A" w:rsidRDefault="00FA5F45" w:rsidP="00FA5F45">
          <w:pPr>
            <w:pStyle w:val="B5137F4A333F4300989458F4DA0DA1A6"/>
          </w:pPr>
          <w:r>
            <w:rPr>
              <w:rStyle w:val="placeholder1Char"/>
              <w:rFonts w:hint="eastAsia"/>
            </w:rPr>
            <w:t>____________</w:t>
          </w:r>
        </w:p>
      </w:docPartBody>
    </w:docPart>
    <w:docPart>
      <w:docPartPr>
        <w:name w:val="28C3B87867F94BA58C4725AF7776B28E"/>
        <w:category>
          <w:name w:val="常规"/>
          <w:gallery w:val="placeholder"/>
        </w:category>
        <w:types>
          <w:type w:val="bbPlcHdr"/>
        </w:types>
        <w:behaviors>
          <w:behavior w:val="content"/>
        </w:behaviors>
        <w:guid w:val="{C85DAD89-36C6-4C51-8B10-E9DAE46F8538}"/>
      </w:docPartPr>
      <w:docPartBody>
        <w:p w:rsidR="0058516A" w:rsidRDefault="00FA5F45" w:rsidP="00FA5F45">
          <w:pPr>
            <w:pStyle w:val="28C3B87867F94BA58C4725AF7776B28E"/>
          </w:pPr>
          <w:r>
            <w:rPr>
              <w:rStyle w:val="placeholder1Char"/>
              <w:rFonts w:hint="eastAsia"/>
            </w:rPr>
            <w:t>____________</w:t>
          </w:r>
        </w:p>
      </w:docPartBody>
    </w:docPart>
    <w:docPart>
      <w:docPartPr>
        <w:name w:val="46F2B9AF5066433798FA4B664A9B387D"/>
        <w:category>
          <w:name w:val="常规"/>
          <w:gallery w:val="placeholder"/>
        </w:category>
        <w:types>
          <w:type w:val="bbPlcHdr"/>
        </w:types>
        <w:behaviors>
          <w:behavior w:val="content"/>
        </w:behaviors>
        <w:guid w:val="{9BB0258D-D110-4C0B-9CB5-1980E70A4DB5}"/>
      </w:docPartPr>
      <w:docPartBody>
        <w:p w:rsidR="0058516A" w:rsidRDefault="00FA5F45" w:rsidP="00FA5F45">
          <w:pPr>
            <w:pStyle w:val="46F2B9AF5066433798FA4B664A9B387D"/>
          </w:pPr>
          <w:r>
            <w:rPr>
              <w:rStyle w:val="placeholder1Char"/>
              <w:rFonts w:hint="eastAsia"/>
            </w:rPr>
            <w:t>____________</w:t>
          </w:r>
        </w:p>
      </w:docPartBody>
    </w:docPart>
    <w:docPart>
      <w:docPartPr>
        <w:name w:val="AF07B2D82B284D548FAD2F671843E1BE"/>
        <w:category>
          <w:name w:val="常规"/>
          <w:gallery w:val="placeholder"/>
        </w:category>
        <w:types>
          <w:type w:val="bbPlcHdr"/>
        </w:types>
        <w:behaviors>
          <w:behavior w:val="content"/>
        </w:behaviors>
        <w:guid w:val="{7BAE4545-0E47-467B-888F-002703FDAA91}"/>
      </w:docPartPr>
      <w:docPartBody>
        <w:p w:rsidR="0058516A" w:rsidRDefault="00FA5F45" w:rsidP="00FA5F45">
          <w:pPr>
            <w:pStyle w:val="AF07B2D82B284D548FAD2F671843E1BE"/>
          </w:pPr>
          <w:r>
            <w:rPr>
              <w:rStyle w:val="placeholder1Char"/>
              <w:rFonts w:hint="eastAsia"/>
            </w:rPr>
            <w:t>____________</w:t>
          </w:r>
        </w:p>
      </w:docPartBody>
    </w:docPart>
    <w:docPart>
      <w:docPartPr>
        <w:name w:val="A986AFA9EC144BE0A49D48D1183C900B"/>
        <w:category>
          <w:name w:val="常规"/>
          <w:gallery w:val="placeholder"/>
        </w:category>
        <w:types>
          <w:type w:val="bbPlcHdr"/>
        </w:types>
        <w:behaviors>
          <w:behavior w:val="content"/>
        </w:behaviors>
        <w:guid w:val="{193D72AC-2923-47AF-8071-0142128F62E4}"/>
      </w:docPartPr>
      <w:docPartBody>
        <w:p w:rsidR="0058516A" w:rsidRDefault="00FA5F45" w:rsidP="00FA5F45">
          <w:pPr>
            <w:pStyle w:val="A986AFA9EC144BE0A49D48D1183C900B"/>
          </w:pPr>
          <w:r w:rsidRPr="001168E3">
            <w:rPr>
              <w:rStyle w:val="placeholder1Char"/>
              <w:rFonts w:hint="eastAsia"/>
            </w:rPr>
            <w:t>___________</w:t>
          </w:r>
        </w:p>
      </w:docPartBody>
    </w:docPart>
    <w:docPart>
      <w:docPartPr>
        <w:name w:val="0AAD0EA3C21F468C8DF911B0E83B069F"/>
        <w:category>
          <w:name w:val="常规"/>
          <w:gallery w:val="placeholder"/>
        </w:category>
        <w:types>
          <w:type w:val="bbPlcHdr"/>
        </w:types>
        <w:behaviors>
          <w:behavior w:val="content"/>
        </w:behaviors>
        <w:guid w:val="{6506C178-63B0-4FC2-BE11-B03669EC9BEB}"/>
      </w:docPartPr>
      <w:docPartBody>
        <w:p w:rsidR="0058516A" w:rsidRDefault="00FA5F45" w:rsidP="00FA5F45">
          <w:pPr>
            <w:pStyle w:val="0AAD0EA3C21F468C8DF911B0E83B069F"/>
          </w:pPr>
          <w:r w:rsidRPr="001168E3">
            <w:rPr>
              <w:rStyle w:val="placeholder1Char"/>
              <w:rFonts w:hint="eastAsia"/>
            </w:rPr>
            <w:t>___________</w:t>
          </w:r>
        </w:p>
      </w:docPartBody>
    </w:docPart>
    <w:docPart>
      <w:docPartPr>
        <w:name w:val="A7A131CCC4B74B0F84C428E5D7EC39D7"/>
        <w:category>
          <w:name w:val="常规"/>
          <w:gallery w:val="placeholder"/>
        </w:category>
        <w:types>
          <w:type w:val="bbPlcHdr"/>
        </w:types>
        <w:behaviors>
          <w:behavior w:val="content"/>
        </w:behaviors>
        <w:guid w:val="{E729A979-E035-495A-B994-9D99645476DD}"/>
      </w:docPartPr>
      <w:docPartBody>
        <w:p w:rsidR="0058516A" w:rsidRDefault="00FA5F45" w:rsidP="00FA5F45">
          <w:pPr>
            <w:pStyle w:val="A7A131CCC4B74B0F84C428E5D7EC39D7"/>
          </w:pPr>
          <w:r w:rsidRPr="001168E3">
            <w:rPr>
              <w:rStyle w:val="placeholder1Char"/>
              <w:rFonts w:hint="eastAsia"/>
            </w:rPr>
            <w:t>___________</w:t>
          </w:r>
        </w:p>
      </w:docPartBody>
    </w:docPart>
    <w:docPart>
      <w:docPartPr>
        <w:name w:val="C24FA4BC8A8E4764A66F0E89263F8873"/>
        <w:category>
          <w:name w:val="常规"/>
          <w:gallery w:val="placeholder"/>
        </w:category>
        <w:types>
          <w:type w:val="bbPlcHdr"/>
        </w:types>
        <w:behaviors>
          <w:behavior w:val="content"/>
        </w:behaviors>
        <w:guid w:val="{3C415EC2-68DA-42E6-B4D5-248CEB11505E}"/>
      </w:docPartPr>
      <w:docPartBody>
        <w:p w:rsidR="0058516A" w:rsidRDefault="00FA5F45" w:rsidP="00FA5F45">
          <w:pPr>
            <w:pStyle w:val="C24FA4BC8A8E4764A66F0E89263F8873"/>
          </w:pPr>
          <w:r>
            <w:rPr>
              <w:rStyle w:val="placeholder1Char"/>
              <w:rFonts w:hint="eastAsia"/>
            </w:rPr>
            <w:t>____________</w:t>
          </w:r>
        </w:p>
      </w:docPartBody>
    </w:docPart>
    <w:docPart>
      <w:docPartPr>
        <w:name w:val="599677B69EB34361B48621849249837F"/>
        <w:category>
          <w:name w:val="常规"/>
          <w:gallery w:val="placeholder"/>
        </w:category>
        <w:types>
          <w:type w:val="bbPlcHdr"/>
        </w:types>
        <w:behaviors>
          <w:behavior w:val="content"/>
        </w:behaviors>
        <w:guid w:val="{B1FC8C65-0B2A-4DE8-8EFC-929CF2BBC596}"/>
      </w:docPartPr>
      <w:docPartBody>
        <w:p w:rsidR="0058516A" w:rsidRDefault="00FA5F45" w:rsidP="00FA5F45">
          <w:pPr>
            <w:pStyle w:val="599677B69EB34361B48621849249837F"/>
          </w:pPr>
          <w:r>
            <w:rPr>
              <w:rStyle w:val="placeholder1Char"/>
              <w:rFonts w:hint="eastAsia"/>
            </w:rPr>
            <w:t>____________</w:t>
          </w:r>
        </w:p>
      </w:docPartBody>
    </w:docPart>
    <w:docPart>
      <w:docPartPr>
        <w:name w:val="51EE4F26DD3F4EB49FF5AB8DBEBE901C"/>
        <w:category>
          <w:name w:val="常规"/>
          <w:gallery w:val="placeholder"/>
        </w:category>
        <w:types>
          <w:type w:val="bbPlcHdr"/>
        </w:types>
        <w:behaviors>
          <w:behavior w:val="content"/>
        </w:behaviors>
        <w:guid w:val="{C6CD733B-8A87-4B5E-A991-33960B5425FA}"/>
      </w:docPartPr>
      <w:docPartBody>
        <w:p w:rsidR="0058516A" w:rsidRDefault="00FA5F45" w:rsidP="00FA5F45">
          <w:pPr>
            <w:pStyle w:val="51EE4F26DD3F4EB49FF5AB8DBEBE901C"/>
          </w:pPr>
          <w:r>
            <w:rPr>
              <w:rStyle w:val="placeholder1Char"/>
              <w:rFonts w:hint="eastAsia"/>
            </w:rPr>
            <w:t>____________</w:t>
          </w:r>
        </w:p>
      </w:docPartBody>
    </w:docPart>
    <w:docPart>
      <w:docPartPr>
        <w:name w:val="E7FA2BCAE622445C85C22E132815FEF8"/>
        <w:category>
          <w:name w:val="常规"/>
          <w:gallery w:val="placeholder"/>
        </w:category>
        <w:types>
          <w:type w:val="bbPlcHdr"/>
        </w:types>
        <w:behaviors>
          <w:behavior w:val="content"/>
        </w:behaviors>
        <w:guid w:val="{13270591-4A80-46B2-BD66-2B8AB0CEB83C}"/>
      </w:docPartPr>
      <w:docPartBody>
        <w:p w:rsidR="0058516A" w:rsidRDefault="00FA5F45" w:rsidP="00FA5F45">
          <w:pPr>
            <w:pStyle w:val="E7FA2BCAE622445C85C22E132815FEF8"/>
          </w:pPr>
          <w:r>
            <w:rPr>
              <w:rStyle w:val="placeholder1Char"/>
              <w:rFonts w:hint="eastAsia"/>
            </w:rPr>
            <w:t>____________</w:t>
          </w:r>
        </w:p>
      </w:docPartBody>
    </w:docPart>
    <w:docPart>
      <w:docPartPr>
        <w:name w:val="E6F58DDEE59B46CCA347C07290260B2A"/>
        <w:category>
          <w:name w:val="常规"/>
          <w:gallery w:val="placeholder"/>
        </w:category>
        <w:types>
          <w:type w:val="bbPlcHdr"/>
        </w:types>
        <w:behaviors>
          <w:behavior w:val="content"/>
        </w:behaviors>
        <w:guid w:val="{F5FCF733-2C7D-483C-9F5B-5C61D1C5F3DC}"/>
      </w:docPartPr>
      <w:docPartBody>
        <w:p w:rsidR="0058516A" w:rsidRDefault="00FA5F45" w:rsidP="00FA5F45">
          <w:pPr>
            <w:pStyle w:val="E6F58DDEE59B46CCA347C07290260B2A"/>
          </w:pPr>
          <w:r>
            <w:rPr>
              <w:rStyle w:val="placeholder1Char"/>
              <w:rFonts w:hint="eastAsia"/>
            </w:rPr>
            <w:t>____________</w:t>
          </w:r>
        </w:p>
      </w:docPartBody>
    </w:docPart>
    <w:docPart>
      <w:docPartPr>
        <w:name w:val="BBDF63C5FBD1405EBB6F4309D317BEAC"/>
        <w:category>
          <w:name w:val="常规"/>
          <w:gallery w:val="placeholder"/>
        </w:category>
        <w:types>
          <w:type w:val="bbPlcHdr"/>
        </w:types>
        <w:behaviors>
          <w:behavior w:val="content"/>
        </w:behaviors>
        <w:guid w:val="{740C4070-C522-4306-8950-C202270487A8}"/>
      </w:docPartPr>
      <w:docPartBody>
        <w:p w:rsidR="0058516A" w:rsidRDefault="00FA5F45" w:rsidP="00FA5F45">
          <w:pPr>
            <w:pStyle w:val="BBDF63C5FBD1405EBB6F4309D317BEAC"/>
          </w:pPr>
          <w:r>
            <w:rPr>
              <w:rStyle w:val="placeholder1Char"/>
              <w:rFonts w:hint="eastAsia"/>
            </w:rPr>
            <w:t>____________</w:t>
          </w:r>
        </w:p>
      </w:docPartBody>
    </w:docPart>
    <w:docPart>
      <w:docPartPr>
        <w:name w:val="DE7175A45FE343B79C772CCED272416A"/>
        <w:category>
          <w:name w:val="常规"/>
          <w:gallery w:val="placeholder"/>
        </w:category>
        <w:types>
          <w:type w:val="bbPlcHdr"/>
        </w:types>
        <w:behaviors>
          <w:behavior w:val="content"/>
        </w:behaviors>
        <w:guid w:val="{10108D4D-560E-45DE-97E3-BB38061344B2}"/>
      </w:docPartPr>
      <w:docPartBody>
        <w:p w:rsidR="0058516A" w:rsidRDefault="00FA5F45" w:rsidP="00FA5F45">
          <w:pPr>
            <w:pStyle w:val="DE7175A45FE343B79C772CCED272416A"/>
          </w:pPr>
          <w:r>
            <w:rPr>
              <w:rStyle w:val="placeholder1Char"/>
              <w:rFonts w:hint="eastAsia"/>
            </w:rPr>
            <w:t>____________</w:t>
          </w:r>
        </w:p>
      </w:docPartBody>
    </w:docPart>
    <w:docPart>
      <w:docPartPr>
        <w:name w:val="2AB019BE11644E449DA94EA48BA65EE3"/>
        <w:category>
          <w:name w:val="常规"/>
          <w:gallery w:val="placeholder"/>
        </w:category>
        <w:types>
          <w:type w:val="bbPlcHdr"/>
        </w:types>
        <w:behaviors>
          <w:behavior w:val="content"/>
        </w:behaviors>
        <w:guid w:val="{DE662D10-7247-49A4-B82D-6DFA2704F17B}"/>
      </w:docPartPr>
      <w:docPartBody>
        <w:p w:rsidR="0058516A" w:rsidRDefault="00FA5F45" w:rsidP="00FA5F45">
          <w:pPr>
            <w:pStyle w:val="2AB019BE11644E449DA94EA48BA65EE3"/>
          </w:pPr>
          <w:r>
            <w:rPr>
              <w:rStyle w:val="placeholder1Char"/>
              <w:rFonts w:hint="eastAsia"/>
            </w:rPr>
            <w:t>____________</w:t>
          </w:r>
        </w:p>
      </w:docPartBody>
    </w:docPart>
    <w:docPart>
      <w:docPartPr>
        <w:name w:val="780CFA9E303A4A1395C20E2A959E94E2"/>
        <w:category>
          <w:name w:val="常规"/>
          <w:gallery w:val="placeholder"/>
        </w:category>
        <w:types>
          <w:type w:val="bbPlcHdr"/>
        </w:types>
        <w:behaviors>
          <w:behavior w:val="content"/>
        </w:behaviors>
        <w:guid w:val="{12E7306C-BD44-476F-87FD-861092A3D156}"/>
      </w:docPartPr>
      <w:docPartBody>
        <w:p w:rsidR="0058516A" w:rsidRDefault="00FA5F45" w:rsidP="00FA5F45">
          <w:pPr>
            <w:pStyle w:val="780CFA9E303A4A1395C20E2A959E94E2"/>
          </w:pPr>
          <w:r>
            <w:rPr>
              <w:rStyle w:val="placeholder1Char"/>
              <w:rFonts w:hint="eastAsia"/>
            </w:rPr>
            <w:t>____________</w:t>
          </w:r>
        </w:p>
      </w:docPartBody>
    </w:docPart>
    <w:docPart>
      <w:docPartPr>
        <w:name w:val="A5FE877AF8FB42088E50664CC9E0F938"/>
        <w:category>
          <w:name w:val="常规"/>
          <w:gallery w:val="placeholder"/>
        </w:category>
        <w:types>
          <w:type w:val="bbPlcHdr"/>
        </w:types>
        <w:behaviors>
          <w:behavior w:val="content"/>
        </w:behaviors>
        <w:guid w:val="{849C09C8-302A-420A-BA89-70BC05FD35EE}"/>
      </w:docPartPr>
      <w:docPartBody>
        <w:p w:rsidR="0058516A" w:rsidRDefault="00FA5F45" w:rsidP="00FA5F45">
          <w:pPr>
            <w:pStyle w:val="A5FE877AF8FB42088E50664CC9E0F938"/>
          </w:pPr>
          <w:r>
            <w:rPr>
              <w:rStyle w:val="placeholder1Char"/>
              <w:rFonts w:hint="eastAsia"/>
            </w:rPr>
            <w:t>____________</w:t>
          </w:r>
        </w:p>
      </w:docPartBody>
    </w:docPart>
    <w:docPart>
      <w:docPartPr>
        <w:name w:val="731F31135D4F42118F54DB297F1101D0"/>
        <w:category>
          <w:name w:val="常规"/>
          <w:gallery w:val="placeholder"/>
        </w:category>
        <w:types>
          <w:type w:val="bbPlcHdr"/>
        </w:types>
        <w:behaviors>
          <w:behavior w:val="content"/>
        </w:behaviors>
        <w:guid w:val="{E6FD7EBA-C7DA-41C4-B3AB-EBF2940919B7}"/>
      </w:docPartPr>
      <w:docPartBody>
        <w:p w:rsidR="0058516A" w:rsidRDefault="00FA5F45" w:rsidP="00FA5F45">
          <w:pPr>
            <w:pStyle w:val="731F31135D4F42118F54DB297F1101D0"/>
          </w:pPr>
          <w:r>
            <w:rPr>
              <w:rStyle w:val="placeholder1Char"/>
              <w:rFonts w:hint="eastAsia"/>
            </w:rPr>
            <w:t>____________</w:t>
          </w:r>
        </w:p>
      </w:docPartBody>
    </w:docPart>
    <w:docPart>
      <w:docPartPr>
        <w:name w:val="A255C3DAFE424CD98E0C4F6E42DDC47E"/>
        <w:category>
          <w:name w:val="常规"/>
          <w:gallery w:val="placeholder"/>
        </w:category>
        <w:types>
          <w:type w:val="bbPlcHdr"/>
        </w:types>
        <w:behaviors>
          <w:behavior w:val="content"/>
        </w:behaviors>
        <w:guid w:val="{705D3A38-1EEB-4FE7-826C-99304ED600AD}"/>
      </w:docPartPr>
      <w:docPartBody>
        <w:p w:rsidR="0058516A" w:rsidRDefault="00FA5F45" w:rsidP="00FA5F45">
          <w:pPr>
            <w:pStyle w:val="A255C3DAFE424CD98E0C4F6E42DDC47E"/>
          </w:pPr>
          <w:r>
            <w:rPr>
              <w:rStyle w:val="placeholder1Char"/>
              <w:rFonts w:hint="eastAsia"/>
            </w:rPr>
            <w:t>____________</w:t>
          </w:r>
        </w:p>
      </w:docPartBody>
    </w:docPart>
    <w:docPart>
      <w:docPartPr>
        <w:name w:val="CD42DC0524B94CF0B3809934A9DF4120"/>
        <w:category>
          <w:name w:val="常规"/>
          <w:gallery w:val="placeholder"/>
        </w:category>
        <w:types>
          <w:type w:val="bbPlcHdr"/>
        </w:types>
        <w:behaviors>
          <w:behavior w:val="content"/>
        </w:behaviors>
        <w:guid w:val="{CD2A0E8B-2EF7-4AB3-9722-0D9B8BC99D1D}"/>
      </w:docPartPr>
      <w:docPartBody>
        <w:p w:rsidR="0058516A" w:rsidRDefault="00FA5F45" w:rsidP="00FA5F45">
          <w:pPr>
            <w:pStyle w:val="CD42DC0524B94CF0B3809934A9DF4120"/>
          </w:pPr>
          <w:r>
            <w:rPr>
              <w:rStyle w:val="placeholder1Char"/>
              <w:rFonts w:hint="eastAsia"/>
            </w:rPr>
            <w:t>____________</w:t>
          </w:r>
        </w:p>
      </w:docPartBody>
    </w:docPart>
    <w:docPart>
      <w:docPartPr>
        <w:name w:val="25CFBEDA5AB746439584C827F643DA68"/>
        <w:category>
          <w:name w:val="常规"/>
          <w:gallery w:val="placeholder"/>
        </w:category>
        <w:types>
          <w:type w:val="bbPlcHdr"/>
        </w:types>
        <w:behaviors>
          <w:behavior w:val="content"/>
        </w:behaviors>
        <w:guid w:val="{3788FFF3-134B-44B8-84CB-B506DBB27EB2}"/>
      </w:docPartPr>
      <w:docPartBody>
        <w:p w:rsidR="0058516A" w:rsidRDefault="00FA5F45" w:rsidP="00FA5F45">
          <w:pPr>
            <w:pStyle w:val="25CFBEDA5AB746439584C827F643DA68"/>
          </w:pPr>
          <w:r>
            <w:rPr>
              <w:rStyle w:val="placeholder1Char"/>
              <w:rFonts w:hint="eastAsia"/>
            </w:rPr>
            <w:t>____________</w:t>
          </w:r>
        </w:p>
      </w:docPartBody>
    </w:docPart>
    <w:docPart>
      <w:docPartPr>
        <w:name w:val="3C5EE74FEC4347BB95D16087E9D1776F"/>
        <w:category>
          <w:name w:val="常规"/>
          <w:gallery w:val="placeholder"/>
        </w:category>
        <w:types>
          <w:type w:val="bbPlcHdr"/>
        </w:types>
        <w:behaviors>
          <w:behavior w:val="content"/>
        </w:behaviors>
        <w:guid w:val="{56566974-D764-4006-97A0-385C1BC8DAC3}"/>
      </w:docPartPr>
      <w:docPartBody>
        <w:p w:rsidR="0058516A" w:rsidRDefault="00FA5F45" w:rsidP="00FA5F45">
          <w:pPr>
            <w:pStyle w:val="3C5EE74FEC4347BB95D16087E9D1776F"/>
          </w:pPr>
          <w:r>
            <w:rPr>
              <w:rStyle w:val="placeholder1Char"/>
              <w:rFonts w:hint="eastAsia"/>
            </w:rPr>
            <w:t>____________</w:t>
          </w:r>
        </w:p>
      </w:docPartBody>
    </w:docPart>
    <w:docPart>
      <w:docPartPr>
        <w:name w:val="769E1C2C61A84B84B7111756C0710CC8"/>
        <w:category>
          <w:name w:val="常规"/>
          <w:gallery w:val="placeholder"/>
        </w:category>
        <w:types>
          <w:type w:val="bbPlcHdr"/>
        </w:types>
        <w:behaviors>
          <w:behavior w:val="content"/>
        </w:behaviors>
        <w:guid w:val="{6D9A120C-444C-440F-8198-8B60356ECB40}"/>
      </w:docPartPr>
      <w:docPartBody>
        <w:p w:rsidR="0058516A" w:rsidRDefault="00FA5F45" w:rsidP="00FA5F45">
          <w:pPr>
            <w:pStyle w:val="769E1C2C61A84B84B7111756C0710CC8"/>
          </w:pPr>
          <w:r>
            <w:rPr>
              <w:rStyle w:val="placeholder1Char"/>
              <w:rFonts w:hint="eastAsia"/>
            </w:rPr>
            <w:t>____________</w:t>
          </w:r>
        </w:p>
      </w:docPartBody>
    </w:docPart>
    <w:docPart>
      <w:docPartPr>
        <w:name w:val="0A979A90CAC249A5BAB170035B8B1C34"/>
        <w:category>
          <w:name w:val="常规"/>
          <w:gallery w:val="placeholder"/>
        </w:category>
        <w:types>
          <w:type w:val="bbPlcHdr"/>
        </w:types>
        <w:behaviors>
          <w:behavior w:val="content"/>
        </w:behaviors>
        <w:guid w:val="{7E0D3834-955C-4447-A5D3-07878EF90128}"/>
      </w:docPartPr>
      <w:docPartBody>
        <w:p w:rsidR="0058516A" w:rsidRDefault="00FA5F45" w:rsidP="00FA5F45">
          <w:pPr>
            <w:pStyle w:val="0A979A90CAC249A5BAB170035B8B1C34"/>
          </w:pPr>
          <w:r>
            <w:rPr>
              <w:rStyle w:val="placeholder1Char"/>
              <w:rFonts w:hint="eastAsia"/>
            </w:rPr>
            <w:t>____________</w:t>
          </w:r>
        </w:p>
      </w:docPartBody>
    </w:docPart>
    <w:docPart>
      <w:docPartPr>
        <w:name w:val="F82B4890AA6B4513BD6061B9600E39EC"/>
        <w:category>
          <w:name w:val="常规"/>
          <w:gallery w:val="placeholder"/>
        </w:category>
        <w:types>
          <w:type w:val="bbPlcHdr"/>
        </w:types>
        <w:behaviors>
          <w:behavior w:val="content"/>
        </w:behaviors>
        <w:guid w:val="{EE55B56A-84BA-482F-A5BD-E17616D745B4}"/>
      </w:docPartPr>
      <w:docPartBody>
        <w:p w:rsidR="0058516A" w:rsidRDefault="00FA5F45" w:rsidP="00FA5F45">
          <w:pPr>
            <w:pStyle w:val="F82B4890AA6B4513BD6061B9600E39EC"/>
          </w:pPr>
          <w:r>
            <w:rPr>
              <w:rStyle w:val="placeholder1Char"/>
              <w:rFonts w:hint="eastAsia"/>
            </w:rPr>
            <w:t>____________</w:t>
          </w:r>
        </w:p>
      </w:docPartBody>
    </w:docPart>
    <w:docPart>
      <w:docPartPr>
        <w:name w:val="14E74B99AD7D4975A06564485C949E07"/>
        <w:category>
          <w:name w:val="常规"/>
          <w:gallery w:val="placeholder"/>
        </w:category>
        <w:types>
          <w:type w:val="bbPlcHdr"/>
        </w:types>
        <w:behaviors>
          <w:behavior w:val="content"/>
        </w:behaviors>
        <w:guid w:val="{2192B094-252B-4A04-A97E-1D3134ED2099}"/>
      </w:docPartPr>
      <w:docPartBody>
        <w:p w:rsidR="0058516A" w:rsidRDefault="00FA5F45" w:rsidP="00FA5F45">
          <w:pPr>
            <w:pStyle w:val="14E74B99AD7D4975A06564485C949E07"/>
          </w:pPr>
          <w:r>
            <w:rPr>
              <w:rStyle w:val="placeholder1Char"/>
              <w:rFonts w:hint="eastAsia"/>
            </w:rPr>
            <w:t>____________</w:t>
          </w:r>
        </w:p>
      </w:docPartBody>
    </w:docPart>
    <w:docPart>
      <w:docPartPr>
        <w:name w:val="CC1A2F812F984369A3CF7E7D46C3983F"/>
        <w:category>
          <w:name w:val="常规"/>
          <w:gallery w:val="placeholder"/>
        </w:category>
        <w:types>
          <w:type w:val="bbPlcHdr"/>
        </w:types>
        <w:behaviors>
          <w:behavior w:val="content"/>
        </w:behaviors>
        <w:guid w:val="{0A729F92-C08F-40D1-8CBE-A9D4B983A9DA}"/>
      </w:docPartPr>
      <w:docPartBody>
        <w:p w:rsidR="0058516A" w:rsidRDefault="00FA5F45" w:rsidP="00FA5F45">
          <w:pPr>
            <w:pStyle w:val="CC1A2F812F984369A3CF7E7D46C3983F"/>
          </w:pPr>
          <w:r>
            <w:rPr>
              <w:rStyle w:val="placeholder1Char"/>
              <w:rFonts w:hint="eastAsia"/>
            </w:rPr>
            <w:t>____________</w:t>
          </w:r>
        </w:p>
      </w:docPartBody>
    </w:docPart>
    <w:docPart>
      <w:docPartPr>
        <w:name w:val="CAF657A2564F4485ADB8963FBB573FA9"/>
        <w:category>
          <w:name w:val="常规"/>
          <w:gallery w:val="placeholder"/>
        </w:category>
        <w:types>
          <w:type w:val="bbPlcHdr"/>
        </w:types>
        <w:behaviors>
          <w:behavior w:val="content"/>
        </w:behaviors>
        <w:guid w:val="{F46E9239-8E27-4E59-86FF-73AF6BD7058E}"/>
      </w:docPartPr>
      <w:docPartBody>
        <w:p w:rsidR="0058516A" w:rsidRDefault="00FA5F45" w:rsidP="00FA5F45">
          <w:pPr>
            <w:pStyle w:val="CAF657A2564F4485ADB8963FBB573FA9"/>
          </w:pPr>
          <w:r>
            <w:rPr>
              <w:rStyle w:val="placeholder1Char"/>
              <w:rFonts w:hint="eastAsia"/>
            </w:rPr>
            <w:t>____________</w:t>
          </w:r>
        </w:p>
      </w:docPartBody>
    </w:docPart>
    <w:docPart>
      <w:docPartPr>
        <w:name w:val="988C82BF59C9465ABEACD927B6BCCEED"/>
        <w:category>
          <w:name w:val="常规"/>
          <w:gallery w:val="placeholder"/>
        </w:category>
        <w:types>
          <w:type w:val="bbPlcHdr"/>
        </w:types>
        <w:behaviors>
          <w:behavior w:val="content"/>
        </w:behaviors>
        <w:guid w:val="{FE5F0F71-66C2-4424-838A-2EDC03C97659}"/>
      </w:docPartPr>
      <w:docPartBody>
        <w:p w:rsidR="0058516A" w:rsidRDefault="00FA5F45" w:rsidP="00FA5F45">
          <w:pPr>
            <w:pStyle w:val="988C82BF59C9465ABEACD927B6BCCEED"/>
          </w:pPr>
          <w:r>
            <w:rPr>
              <w:rStyle w:val="placeholder1Char"/>
              <w:rFonts w:hint="eastAsia"/>
            </w:rPr>
            <w:t>____________</w:t>
          </w:r>
        </w:p>
      </w:docPartBody>
    </w:docPart>
    <w:docPart>
      <w:docPartPr>
        <w:name w:val="BD688896A3274315B4AB1B59289677FF"/>
        <w:category>
          <w:name w:val="常规"/>
          <w:gallery w:val="placeholder"/>
        </w:category>
        <w:types>
          <w:type w:val="bbPlcHdr"/>
        </w:types>
        <w:behaviors>
          <w:behavior w:val="content"/>
        </w:behaviors>
        <w:guid w:val="{E1082DBC-4B9C-4728-905C-8DF2F570F416}"/>
      </w:docPartPr>
      <w:docPartBody>
        <w:p w:rsidR="0058516A" w:rsidRDefault="00FA5F45" w:rsidP="00FA5F45">
          <w:pPr>
            <w:pStyle w:val="BD688896A3274315B4AB1B59289677FF"/>
          </w:pPr>
          <w:r>
            <w:rPr>
              <w:rStyle w:val="placeholder1Char"/>
              <w:rFonts w:hint="eastAsia"/>
            </w:rPr>
            <w:t>____________</w:t>
          </w:r>
        </w:p>
      </w:docPartBody>
    </w:docPart>
    <w:docPart>
      <w:docPartPr>
        <w:name w:val="E20787F026764B32A463ED1A245B749B"/>
        <w:category>
          <w:name w:val="常规"/>
          <w:gallery w:val="placeholder"/>
        </w:category>
        <w:types>
          <w:type w:val="bbPlcHdr"/>
        </w:types>
        <w:behaviors>
          <w:behavior w:val="content"/>
        </w:behaviors>
        <w:guid w:val="{005507D7-07A5-42BD-B99B-F239D528A24D}"/>
      </w:docPartPr>
      <w:docPartBody>
        <w:p w:rsidR="0058516A" w:rsidRDefault="00FA5F45" w:rsidP="00FA5F45">
          <w:pPr>
            <w:pStyle w:val="E20787F026764B32A463ED1A245B749B"/>
          </w:pPr>
          <w:r>
            <w:rPr>
              <w:rStyle w:val="placeholder1Char"/>
              <w:rFonts w:hint="eastAsia"/>
            </w:rPr>
            <w:t>____________</w:t>
          </w:r>
        </w:p>
      </w:docPartBody>
    </w:docPart>
    <w:docPart>
      <w:docPartPr>
        <w:name w:val="97BFD3C569BD4A08840D69AF03689115"/>
        <w:category>
          <w:name w:val="常规"/>
          <w:gallery w:val="placeholder"/>
        </w:category>
        <w:types>
          <w:type w:val="bbPlcHdr"/>
        </w:types>
        <w:behaviors>
          <w:behavior w:val="content"/>
        </w:behaviors>
        <w:guid w:val="{01A175BE-4B95-4131-8098-8299039CA1AA}"/>
      </w:docPartPr>
      <w:docPartBody>
        <w:p w:rsidR="0058516A" w:rsidRDefault="00FA5F45" w:rsidP="00FA5F45">
          <w:pPr>
            <w:pStyle w:val="97BFD3C569BD4A08840D69AF03689115"/>
          </w:pPr>
          <w:r>
            <w:rPr>
              <w:rStyle w:val="placeholder1Char"/>
              <w:rFonts w:hint="eastAsia"/>
            </w:rPr>
            <w:t>____________</w:t>
          </w:r>
        </w:p>
      </w:docPartBody>
    </w:docPart>
    <w:docPart>
      <w:docPartPr>
        <w:name w:val="A24ED186EC78495EB8ECE6B3DFCAA83C"/>
        <w:category>
          <w:name w:val="常规"/>
          <w:gallery w:val="placeholder"/>
        </w:category>
        <w:types>
          <w:type w:val="bbPlcHdr"/>
        </w:types>
        <w:behaviors>
          <w:behavior w:val="content"/>
        </w:behaviors>
        <w:guid w:val="{26FF00C2-05CE-46FF-A718-E710C391339C}"/>
      </w:docPartPr>
      <w:docPartBody>
        <w:p w:rsidR="0058516A" w:rsidRDefault="00FA5F45" w:rsidP="00FA5F45">
          <w:pPr>
            <w:pStyle w:val="A24ED186EC78495EB8ECE6B3DFCAA83C"/>
          </w:pPr>
          <w:r>
            <w:rPr>
              <w:rStyle w:val="placeholder1Char"/>
              <w:rFonts w:hint="eastAsia"/>
            </w:rPr>
            <w:t>____________</w:t>
          </w:r>
        </w:p>
      </w:docPartBody>
    </w:docPart>
    <w:docPart>
      <w:docPartPr>
        <w:name w:val="6F2F51876BF949CC8CCECD4DB2DE69CF"/>
        <w:category>
          <w:name w:val="常规"/>
          <w:gallery w:val="placeholder"/>
        </w:category>
        <w:types>
          <w:type w:val="bbPlcHdr"/>
        </w:types>
        <w:behaviors>
          <w:behavior w:val="content"/>
        </w:behaviors>
        <w:guid w:val="{57A64650-6B98-499A-8DE5-3824DEB5BA86}"/>
      </w:docPartPr>
      <w:docPartBody>
        <w:p w:rsidR="0058516A" w:rsidRDefault="00FA5F45" w:rsidP="00FA5F45">
          <w:pPr>
            <w:pStyle w:val="6F2F51876BF949CC8CCECD4DB2DE69CF"/>
          </w:pPr>
          <w:r>
            <w:rPr>
              <w:rStyle w:val="placeholder1Char"/>
              <w:rFonts w:hint="eastAsia"/>
            </w:rPr>
            <w:t>____________</w:t>
          </w:r>
        </w:p>
      </w:docPartBody>
    </w:docPart>
    <w:docPart>
      <w:docPartPr>
        <w:name w:val="3540174277EE4D3BB222E9FE3C1A94AF"/>
        <w:category>
          <w:name w:val="常规"/>
          <w:gallery w:val="placeholder"/>
        </w:category>
        <w:types>
          <w:type w:val="bbPlcHdr"/>
        </w:types>
        <w:behaviors>
          <w:behavior w:val="content"/>
        </w:behaviors>
        <w:guid w:val="{B2CBB90F-D5F3-408B-A2A3-E845A4A43043}"/>
      </w:docPartPr>
      <w:docPartBody>
        <w:p w:rsidR="0058516A" w:rsidRDefault="00FA5F45" w:rsidP="00FA5F45">
          <w:pPr>
            <w:pStyle w:val="3540174277EE4D3BB222E9FE3C1A94AF"/>
          </w:pPr>
          <w:r>
            <w:rPr>
              <w:rStyle w:val="placeholder1Char"/>
              <w:rFonts w:hint="eastAsia"/>
            </w:rPr>
            <w:t>____________</w:t>
          </w:r>
        </w:p>
      </w:docPartBody>
    </w:docPart>
    <w:docPart>
      <w:docPartPr>
        <w:name w:val="FB07529ACCFB4926B8CCE410AFEAFB1B"/>
        <w:category>
          <w:name w:val="常规"/>
          <w:gallery w:val="placeholder"/>
        </w:category>
        <w:types>
          <w:type w:val="bbPlcHdr"/>
        </w:types>
        <w:behaviors>
          <w:behavior w:val="content"/>
        </w:behaviors>
        <w:guid w:val="{72291B6F-E210-46C6-A6C3-1D5664CF13B2}"/>
      </w:docPartPr>
      <w:docPartBody>
        <w:p w:rsidR="0058516A" w:rsidRDefault="00FA5F45" w:rsidP="00FA5F45">
          <w:pPr>
            <w:pStyle w:val="FB07529ACCFB4926B8CCE410AFEAFB1B"/>
          </w:pPr>
          <w:r>
            <w:rPr>
              <w:rStyle w:val="placeholder1Char"/>
              <w:rFonts w:hint="eastAsia"/>
            </w:rPr>
            <w:t>____________</w:t>
          </w:r>
        </w:p>
      </w:docPartBody>
    </w:docPart>
    <w:docPart>
      <w:docPartPr>
        <w:name w:val="6ECFC0F64CF043DC9199AF3DC9335BCE"/>
        <w:category>
          <w:name w:val="常规"/>
          <w:gallery w:val="placeholder"/>
        </w:category>
        <w:types>
          <w:type w:val="bbPlcHdr"/>
        </w:types>
        <w:behaviors>
          <w:behavior w:val="content"/>
        </w:behaviors>
        <w:guid w:val="{8E983F71-8E04-4B96-98B1-8F7D19DAC962}"/>
      </w:docPartPr>
      <w:docPartBody>
        <w:p w:rsidR="0058516A" w:rsidRDefault="00FA5F45" w:rsidP="00FA5F45">
          <w:pPr>
            <w:pStyle w:val="6ECFC0F64CF043DC9199AF3DC9335BCE"/>
          </w:pPr>
          <w:r>
            <w:rPr>
              <w:rStyle w:val="placeholder1Char"/>
              <w:rFonts w:hint="eastAsia"/>
            </w:rPr>
            <w:t>____________</w:t>
          </w:r>
        </w:p>
      </w:docPartBody>
    </w:docPart>
    <w:docPart>
      <w:docPartPr>
        <w:name w:val="1728158033B54E6DBC372833E2179723"/>
        <w:category>
          <w:name w:val="常规"/>
          <w:gallery w:val="placeholder"/>
        </w:category>
        <w:types>
          <w:type w:val="bbPlcHdr"/>
        </w:types>
        <w:behaviors>
          <w:behavior w:val="content"/>
        </w:behaviors>
        <w:guid w:val="{B80E3FF1-A45B-46D8-B4CE-57D88070ACC6}"/>
      </w:docPartPr>
      <w:docPartBody>
        <w:p w:rsidR="0058516A" w:rsidRDefault="00FA5F45" w:rsidP="00FA5F45">
          <w:pPr>
            <w:pStyle w:val="1728158033B54E6DBC372833E2179723"/>
          </w:pPr>
          <w:r>
            <w:rPr>
              <w:rStyle w:val="placeholder1Char"/>
              <w:rFonts w:hint="eastAsia"/>
            </w:rPr>
            <w:t>____________</w:t>
          </w:r>
        </w:p>
      </w:docPartBody>
    </w:docPart>
    <w:docPart>
      <w:docPartPr>
        <w:name w:val="459B3488A2FB49C89492011D1F30730B"/>
        <w:category>
          <w:name w:val="常规"/>
          <w:gallery w:val="placeholder"/>
        </w:category>
        <w:types>
          <w:type w:val="bbPlcHdr"/>
        </w:types>
        <w:behaviors>
          <w:behavior w:val="content"/>
        </w:behaviors>
        <w:guid w:val="{C529F022-366F-45A6-BA7D-DEC43FD6239E}"/>
      </w:docPartPr>
      <w:docPartBody>
        <w:p w:rsidR="0058516A" w:rsidRDefault="00FA5F45" w:rsidP="00FA5F45">
          <w:pPr>
            <w:pStyle w:val="459B3488A2FB49C89492011D1F30730B"/>
          </w:pPr>
          <w:r>
            <w:rPr>
              <w:rStyle w:val="placeholder1Char"/>
              <w:rFonts w:hint="eastAsia"/>
            </w:rPr>
            <w:t>____________</w:t>
          </w:r>
        </w:p>
      </w:docPartBody>
    </w:docPart>
    <w:docPart>
      <w:docPartPr>
        <w:name w:val="418E3AE35F3B490C96727E117853C715"/>
        <w:category>
          <w:name w:val="常规"/>
          <w:gallery w:val="placeholder"/>
        </w:category>
        <w:types>
          <w:type w:val="bbPlcHdr"/>
        </w:types>
        <w:behaviors>
          <w:behavior w:val="content"/>
        </w:behaviors>
        <w:guid w:val="{19AED9D8-A218-47B4-A1ED-C4976A7A1CFB}"/>
      </w:docPartPr>
      <w:docPartBody>
        <w:p w:rsidR="0058516A" w:rsidRDefault="00FA5F45" w:rsidP="00FA5F45">
          <w:pPr>
            <w:pStyle w:val="418E3AE35F3B490C96727E117853C715"/>
          </w:pPr>
          <w:r>
            <w:rPr>
              <w:rStyle w:val="placeholder1Char"/>
              <w:rFonts w:hint="eastAsia"/>
            </w:rPr>
            <w:t>____________</w:t>
          </w:r>
        </w:p>
      </w:docPartBody>
    </w:docPart>
    <w:docPart>
      <w:docPartPr>
        <w:name w:val="B7D66CFF4CC54766AB178390CD0623C0"/>
        <w:category>
          <w:name w:val="常规"/>
          <w:gallery w:val="placeholder"/>
        </w:category>
        <w:types>
          <w:type w:val="bbPlcHdr"/>
        </w:types>
        <w:behaviors>
          <w:behavior w:val="content"/>
        </w:behaviors>
        <w:guid w:val="{738B1A87-82BC-4F5B-9145-5995A9ED30DB}"/>
      </w:docPartPr>
      <w:docPartBody>
        <w:p w:rsidR="0058516A" w:rsidRDefault="00FA5F45" w:rsidP="00FA5F45">
          <w:pPr>
            <w:pStyle w:val="B7D66CFF4CC54766AB178390CD0623C0"/>
          </w:pPr>
          <w:r>
            <w:rPr>
              <w:rStyle w:val="placeholder1Char"/>
              <w:rFonts w:hint="eastAsia"/>
            </w:rPr>
            <w:t>____________</w:t>
          </w:r>
        </w:p>
      </w:docPartBody>
    </w:docPart>
    <w:docPart>
      <w:docPartPr>
        <w:name w:val="4FD6D82C228C49D4A1571C0B42237B82"/>
        <w:category>
          <w:name w:val="常规"/>
          <w:gallery w:val="placeholder"/>
        </w:category>
        <w:types>
          <w:type w:val="bbPlcHdr"/>
        </w:types>
        <w:behaviors>
          <w:behavior w:val="content"/>
        </w:behaviors>
        <w:guid w:val="{87F3F6E1-DDA6-4744-B0DA-785DED6BE32A}"/>
      </w:docPartPr>
      <w:docPartBody>
        <w:p w:rsidR="0058516A" w:rsidRDefault="00FA5F45" w:rsidP="00FA5F45">
          <w:pPr>
            <w:pStyle w:val="4FD6D82C228C49D4A1571C0B42237B82"/>
          </w:pPr>
          <w:r>
            <w:rPr>
              <w:rStyle w:val="placeholder1Char"/>
              <w:rFonts w:hint="eastAsia"/>
            </w:rPr>
            <w:t>____________</w:t>
          </w:r>
        </w:p>
      </w:docPartBody>
    </w:docPart>
    <w:docPart>
      <w:docPartPr>
        <w:name w:val="C3C4EE18F2984F88A65564BCF61B7DC8"/>
        <w:category>
          <w:name w:val="常规"/>
          <w:gallery w:val="placeholder"/>
        </w:category>
        <w:types>
          <w:type w:val="bbPlcHdr"/>
        </w:types>
        <w:behaviors>
          <w:behavior w:val="content"/>
        </w:behaviors>
        <w:guid w:val="{56966888-0036-4C13-94B7-F615C0EBEFEB}"/>
      </w:docPartPr>
      <w:docPartBody>
        <w:p w:rsidR="0058516A" w:rsidRDefault="00FA5F45" w:rsidP="00FA5F45">
          <w:pPr>
            <w:pStyle w:val="C3C4EE18F2984F88A65564BCF61B7DC8"/>
          </w:pPr>
          <w:r>
            <w:rPr>
              <w:rStyle w:val="placeholder1Char"/>
              <w:rFonts w:hint="eastAsia"/>
            </w:rPr>
            <w:t>____________</w:t>
          </w:r>
        </w:p>
      </w:docPartBody>
    </w:docPart>
    <w:docPart>
      <w:docPartPr>
        <w:name w:val="97D2FFFE8A414C67A3DA122FD025F455"/>
        <w:category>
          <w:name w:val="常规"/>
          <w:gallery w:val="placeholder"/>
        </w:category>
        <w:types>
          <w:type w:val="bbPlcHdr"/>
        </w:types>
        <w:behaviors>
          <w:behavior w:val="content"/>
        </w:behaviors>
        <w:guid w:val="{1E85D4C7-28B1-46EC-95F1-73BCB77FF758}"/>
      </w:docPartPr>
      <w:docPartBody>
        <w:p w:rsidR="0058516A" w:rsidRDefault="00FA5F45" w:rsidP="00FA5F45">
          <w:pPr>
            <w:pStyle w:val="97D2FFFE8A414C67A3DA122FD025F455"/>
          </w:pPr>
          <w:r>
            <w:rPr>
              <w:rStyle w:val="placeholder1Char"/>
              <w:rFonts w:hint="eastAsia"/>
            </w:rPr>
            <w:t>____________</w:t>
          </w:r>
        </w:p>
      </w:docPartBody>
    </w:docPart>
    <w:docPart>
      <w:docPartPr>
        <w:name w:val="DA0EF0258AA44FD7A14BDA86E3E801DB"/>
        <w:category>
          <w:name w:val="常规"/>
          <w:gallery w:val="placeholder"/>
        </w:category>
        <w:types>
          <w:type w:val="bbPlcHdr"/>
        </w:types>
        <w:behaviors>
          <w:behavior w:val="content"/>
        </w:behaviors>
        <w:guid w:val="{0B18B280-FE07-4060-9CEC-BAA1EBD99521}"/>
      </w:docPartPr>
      <w:docPartBody>
        <w:p w:rsidR="0058516A" w:rsidRDefault="00FA5F45" w:rsidP="00FA5F45">
          <w:pPr>
            <w:pStyle w:val="DA0EF0258AA44FD7A14BDA86E3E801DB"/>
          </w:pPr>
          <w:r>
            <w:rPr>
              <w:rStyle w:val="placeholder1Char"/>
              <w:rFonts w:hint="eastAsia"/>
            </w:rPr>
            <w:t>____________</w:t>
          </w:r>
        </w:p>
      </w:docPartBody>
    </w:docPart>
    <w:docPart>
      <w:docPartPr>
        <w:name w:val="993637DEFCF646CBBD3316DA548B2C2D"/>
        <w:category>
          <w:name w:val="常规"/>
          <w:gallery w:val="placeholder"/>
        </w:category>
        <w:types>
          <w:type w:val="bbPlcHdr"/>
        </w:types>
        <w:behaviors>
          <w:behavior w:val="content"/>
        </w:behaviors>
        <w:guid w:val="{FFA373AB-9EDD-4F8E-B909-BE7BA13A6499}"/>
      </w:docPartPr>
      <w:docPartBody>
        <w:p w:rsidR="0058516A" w:rsidRDefault="00FA5F45" w:rsidP="00FA5F45">
          <w:pPr>
            <w:pStyle w:val="993637DEFCF646CBBD3316DA548B2C2D"/>
          </w:pPr>
          <w:r>
            <w:rPr>
              <w:rStyle w:val="placeholder1Char"/>
              <w:rFonts w:hint="eastAsia"/>
            </w:rPr>
            <w:t>____________</w:t>
          </w:r>
        </w:p>
      </w:docPartBody>
    </w:docPart>
    <w:docPart>
      <w:docPartPr>
        <w:name w:val="3F4F27CC12144C2892BBBF745A3C6838"/>
        <w:category>
          <w:name w:val="常规"/>
          <w:gallery w:val="placeholder"/>
        </w:category>
        <w:types>
          <w:type w:val="bbPlcHdr"/>
        </w:types>
        <w:behaviors>
          <w:behavior w:val="content"/>
        </w:behaviors>
        <w:guid w:val="{F2A7DEA2-B33D-4070-9EA5-E6D938A423A3}"/>
      </w:docPartPr>
      <w:docPartBody>
        <w:p w:rsidR="0058516A" w:rsidRDefault="00FA5F45" w:rsidP="00FA5F45">
          <w:pPr>
            <w:pStyle w:val="3F4F27CC12144C2892BBBF745A3C6838"/>
          </w:pPr>
          <w:r>
            <w:rPr>
              <w:rStyle w:val="placeholder1Char"/>
              <w:rFonts w:hint="eastAsia"/>
            </w:rPr>
            <w:t>____________</w:t>
          </w:r>
        </w:p>
      </w:docPartBody>
    </w:docPart>
    <w:docPart>
      <w:docPartPr>
        <w:name w:val="5A8EC5E3950F4A60A96296F6412FD1B0"/>
        <w:category>
          <w:name w:val="常规"/>
          <w:gallery w:val="placeholder"/>
        </w:category>
        <w:types>
          <w:type w:val="bbPlcHdr"/>
        </w:types>
        <w:behaviors>
          <w:behavior w:val="content"/>
        </w:behaviors>
        <w:guid w:val="{506FCA7E-1B47-49BD-AC8A-8AA46AA2716C}"/>
      </w:docPartPr>
      <w:docPartBody>
        <w:p w:rsidR="0058516A" w:rsidRDefault="00FA5F45" w:rsidP="00FA5F45">
          <w:pPr>
            <w:pStyle w:val="5A8EC5E3950F4A60A96296F6412FD1B0"/>
          </w:pPr>
          <w:r>
            <w:rPr>
              <w:rStyle w:val="placeholder1Char"/>
              <w:rFonts w:hint="eastAsia"/>
            </w:rPr>
            <w:t>____________</w:t>
          </w:r>
        </w:p>
      </w:docPartBody>
    </w:docPart>
    <w:docPart>
      <w:docPartPr>
        <w:name w:val="569B070D0F804912AB5A0810F01CDF63"/>
        <w:category>
          <w:name w:val="常规"/>
          <w:gallery w:val="placeholder"/>
        </w:category>
        <w:types>
          <w:type w:val="bbPlcHdr"/>
        </w:types>
        <w:behaviors>
          <w:behavior w:val="content"/>
        </w:behaviors>
        <w:guid w:val="{225F1CB9-8EE0-49A1-AF2C-173027E8904F}"/>
      </w:docPartPr>
      <w:docPartBody>
        <w:p w:rsidR="0058516A" w:rsidRDefault="00FA5F45" w:rsidP="00FA5F45">
          <w:pPr>
            <w:pStyle w:val="569B070D0F804912AB5A0810F01CDF63"/>
          </w:pPr>
          <w:r>
            <w:rPr>
              <w:rStyle w:val="placeholder1Char"/>
              <w:rFonts w:hint="eastAsia"/>
            </w:rPr>
            <w:t>____________</w:t>
          </w:r>
        </w:p>
      </w:docPartBody>
    </w:docPart>
    <w:docPart>
      <w:docPartPr>
        <w:name w:val="81A385912BB6472291F3C675A95D01FC"/>
        <w:category>
          <w:name w:val="常规"/>
          <w:gallery w:val="placeholder"/>
        </w:category>
        <w:types>
          <w:type w:val="bbPlcHdr"/>
        </w:types>
        <w:behaviors>
          <w:behavior w:val="content"/>
        </w:behaviors>
        <w:guid w:val="{2AA30531-EE2F-4EBD-BD48-CA403952AB45}"/>
      </w:docPartPr>
      <w:docPartBody>
        <w:p w:rsidR="0058516A" w:rsidRDefault="00FA5F45" w:rsidP="00FA5F45">
          <w:pPr>
            <w:pStyle w:val="81A385912BB6472291F3C675A95D01FC"/>
          </w:pPr>
          <w:r>
            <w:rPr>
              <w:rStyle w:val="placeholder1Char"/>
              <w:rFonts w:hint="eastAsia"/>
            </w:rPr>
            <w:t>____________</w:t>
          </w:r>
        </w:p>
      </w:docPartBody>
    </w:docPart>
    <w:docPart>
      <w:docPartPr>
        <w:name w:val="F1D6E8BCCBD44B528EA1ADF00B0AEFBF"/>
        <w:category>
          <w:name w:val="常规"/>
          <w:gallery w:val="placeholder"/>
        </w:category>
        <w:types>
          <w:type w:val="bbPlcHdr"/>
        </w:types>
        <w:behaviors>
          <w:behavior w:val="content"/>
        </w:behaviors>
        <w:guid w:val="{AEA0FE40-DFF2-420A-8E4E-1EE63DA788F5}"/>
      </w:docPartPr>
      <w:docPartBody>
        <w:p w:rsidR="0058516A" w:rsidRDefault="00FA5F45" w:rsidP="00FA5F45">
          <w:pPr>
            <w:pStyle w:val="F1D6E8BCCBD44B528EA1ADF00B0AEFBF"/>
          </w:pPr>
          <w:r>
            <w:rPr>
              <w:rStyle w:val="placeholder1Char"/>
              <w:rFonts w:hint="eastAsia"/>
            </w:rPr>
            <w:t>____________</w:t>
          </w:r>
        </w:p>
      </w:docPartBody>
    </w:docPart>
    <w:docPart>
      <w:docPartPr>
        <w:name w:val="01EC33EB7D79401C993D573E5BCD43D6"/>
        <w:category>
          <w:name w:val="常规"/>
          <w:gallery w:val="placeholder"/>
        </w:category>
        <w:types>
          <w:type w:val="bbPlcHdr"/>
        </w:types>
        <w:behaviors>
          <w:behavior w:val="content"/>
        </w:behaviors>
        <w:guid w:val="{AE20B0D9-F6EA-4A26-BA57-55B9C462277F}"/>
      </w:docPartPr>
      <w:docPartBody>
        <w:p w:rsidR="0058516A" w:rsidRDefault="00FA5F45" w:rsidP="00FA5F45">
          <w:pPr>
            <w:pStyle w:val="01EC33EB7D79401C993D573E5BCD43D6"/>
          </w:pPr>
          <w:r>
            <w:rPr>
              <w:rStyle w:val="placeholder1Char"/>
              <w:rFonts w:hint="eastAsia"/>
            </w:rPr>
            <w:t>____________</w:t>
          </w:r>
        </w:p>
      </w:docPartBody>
    </w:docPart>
    <w:docPart>
      <w:docPartPr>
        <w:name w:val="51D3B56C89A44BABB7B247B965610669"/>
        <w:category>
          <w:name w:val="常规"/>
          <w:gallery w:val="placeholder"/>
        </w:category>
        <w:types>
          <w:type w:val="bbPlcHdr"/>
        </w:types>
        <w:behaviors>
          <w:behavior w:val="content"/>
        </w:behaviors>
        <w:guid w:val="{51004132-E504-49A4-8ADC-414E55BFF45D}"/>
      </w:docPartPr>
      <w:docPartBody>
        <w:p w:rsidR="0058516A" w:rsidRDefault="00FA5F45" w:rsidP="00FA5F45">
          <w:pPr>
            <w:pStyle w:val="51D3B56C89A44BABB7B247B965610669"/>
          </w:pPr>
          <w:r>
            <w:rPr>
              <w:rStyle w:val="placeholder1Char"/>
              <w:rFonts w:hint="eastAsia"/>
            </w:rPr>
            <w:t>____________</w:t>
          </w:r>
        </w:p>
      </w:docPartBody>
    </w:docPart>
    <w:docPart>
      <w:docPartPr>
        <w:name w:val="6249BD538E6A402E871FE34B5EEC1C27"/>
        <w:category>
          <w:name w:val="常规"/>
          <w:gallery w:val="placeholder"/>
        </w:category>
        <w:types>
          <w:type w:val="bbPlcHdr"/>
        </w:types>
        <w:behaviors>
          <w:behavior w:val="content"/>
        </w:behaviors>
        <w:guid w:val="{60972198-0D6A-4592-9233-D4C6403F95CB}"/>
      </w:docPartPr>
      <w:docPartBody>
        <w:p w:rsidR="0058516A" w:rsidRDefault="00FA5F45" w:rsidP="00FA5F45">
          <w:pPr>
            <w:pStyle w:val="6249BD538E6A402E871FE34B5EEC1C27"/>
          </w:pPr>
          <w:r>
            <w:rPr>
              <w:rStyle w:val="placeholder1Char"/>
              <w:rFonts w:hint="eastAsia"/>
            </w:rPr>
            <w:t>____________</w:t>
          </w:r>
        </w:p>
      </w:docPartBody>
    </w:docPart>
    <w:docPart>
      <w:docPartPr>
        <w:name w:val="77F876BC1E454E94B25231A89B34967C"/>
        <w:category>
          <w:name w:val="常规"/>
          <w:gallery w:val="placeholder"/>
        </w:category>
        <w:types>
          <w:type w:val="bbPlcHdr"/>
        </w:types>
        <w:behaviors>
          <w:behavior w:val="content"/>
        </w:behaviors>
        <w:guid w:val="{DABFB921-EFB2-4402-B7BE-F14707205533}"/>
      </w:docPartPr>
      <w:docPartBody>
        <w:p w:rsidR="0058516A" w:rsidRDefault="00FA5F45" w:rsidP="00FA5F45">
          <w:pPr>
            <w:pStyle w:val="77F876BC1E454E94B25231A89B34967C"/>
          </w:pPr>
          <w:r>
            <w:rPr>
              <w:rStyle w:val="placeholder1Char"/>
              <w:rFonts w:hint="eastAsia"/>
            </w:rPr>
            <w:t>____________</w:t>
          </w:r>
        </w:p>
      </w:docPartBody>
    </w:docPart>
    <w:docPart>
      <w:docPartPr>
        <w:name w:val="67E86FA84F764AC7AB4C337930600BF0"/>
        <w:category>
          <w:name w:val="常规"/>
          <w:gallery w:val="placeholder"/>
        </w:category>
        <w:types>
          <w:type w:val="bbPlcHdr"/>
        </w:types>
        <w:behaviors>
          <w:behavior w:val="content"/>
        </w:behaviors>
        <w:guid w:val="{99590E2C-B4E4-49EF-8D88-EBECA0D63DDD}"/>
      </w:docPartPr>
      <w:docPartBody>
        <w:p w:rsidR="0058516A" w:rsidRDefault="00FA5F45" w:rsidP="00FA5F45">
          <w:pPr>
            <w:pStyle w:val="67E86FA84F764AC7AB4C337930600BF0"/>
          </w:pPr>
          <w:r>
            <w:rPr>
              <w:rStyle w:val="placeholder1Char"/>
              <w:rFonts w:hint="eastAsia"/>
            </w:rPr>
            <w:t>____________</w:t>
          </w:r>
        </w:p>
      </w:docPartBody>
    </w:docPart>
    <w:docPart>
      <w:docPartPr>
        <w:name w:val="9909C437533141B5800997498A1B7E8A"/>
        <w:category>
          <w:name w:val="常规"/>
          <w:gallery w:val="placeholder"/>
        </w:category>
        <w:types>
          <w:type w:val="bbPlcHdr"/>
        </w:types>
        <w:behaviors>
          <w:behavior w:val="content"/>
        </w:behaviors>
        <w:guid w:val="{B24CA4DD-E163-4B17-8575-E03FC1D6F2B3}"/>
      </w:docPartPr>
      <w:docPartBody>
        <w:p w:rsidR="0058516A" w:rsidRDefault="00FA5F45" w:rsidP="00FA5F45">
          <w:pPr>
            <w:pStyle w:val="9909C437533141B5800997498A1B7E8A"/>
          </w:pPr>
          <w:r>
            <w:rPr>
              <w:rStyle w:val="placeholder1Char"/>
              <w:rFonts w:hint="eastAsia"/>
            </w:rPr>
            <w:t>____________</w:t>
          </w:r>
        </w:p>
      </w:docPartBody>
    </w:docPart>
    <w:docPart>
      <w:docPartPr>
        <w:name w:val="DADFA702191B4DA6BDCECD5743D690CA"/>
        <w:category>
          <w:name w:val="常规"/>
          <w:gallery w:val="placeholder"/>
        </w:category>
        <w:types>
          <w:type w:val="bbPlcHdr"/>
        </w:types>
        <w:behaviors>
          <w:behavior w:val="content"/>
        </w:behaviors>
        <w:guid w:val="{ADBE591E-F821-4BC2-B314-80F641644754}"/>
      </w:docPartPr>
      <w:docPartBody>
        <w:p w:rsidR="0058516A" w:rsidRDefault="00FA5F45" w:rsidP="00FA5F45">
          <w:pPr>
            <w:pStyle w:val="DADFA702191B4DA6BDCECD5743D690CA"/>
          </w:pPr>
          <w:r>
            <w:rPr>
              <w:rStyle w:val="placeholder1Char"/>
              <w:rFonts w:hint="eastAsia"/>
            </w:rPr>
            <w:t>____________</w:t>
          </w:r>
        </w:p>
      </w:docPartBody>
    </w:docPart>
    <w:docPart>
      <w:docPartPr>
        <w:name w:val="01715B6D4C8C454F966EF31EF07A9F4F"/>
        <w:category>
          <w:name w:val="常规"/>
          <w:gallery w:val="placeholder"/>
        </w:category>
        <w:types>
          <w:type w:val="bbPlcHdr"/>
        </w:types>
        <w:behaviors>
          <w:behavior w:val="content"/>
        </w:behaviors>
        <w:guid w:val="{FFF49BD0-220B-4A77-ACE4-9ED98D58E4ED}"/>
      </w:docPartPr>
      <w:docPartBody>
        <w:p w:rsidR="0058516A" w:rsidRDefault="00FA5F45" w:rsidP="00FA5F45">
          <w:pPr>
            <w:pStyle w:val="01715B6D4C8C454F966EF31EF07A9F4F"/>
          </w:pPr>
          <w:r>
            <w:rPr>
              <w:rStyle w:val="placeholder1Char"/>
              <w:rFonts w:hint="eastAsia"/>
            </w:rPr>
            <w:t>____________</w:t>
          </w:r>
        </w:p>
      </w:docPartBody>
    </w:docPart>
    <w:docPart>
      <w:docPartPr>
        <w:name w:val="C64BF453CD974026BF35B6EB1E5ED834"/>
        <w:category>
          <w:name w:val="常规"/>
          <w:gallery w:val="placeholder"/>
        </w:category>
        <w:types>
          <w:type w:val="bbPlcHdr"/>
        </w:types>
        <w:behaviors>
          <w:behavior w:val="content"/>
        </w:behaviors>
        <w:guid w:val="{B5C6C26C-23D7-44D9-B2D3-7AF0DFA3DCB7}"/>
      </w:docPartPr>
      <w:docPartBody>
        <w:p w:rsidR="0058516A" w:rsidRDefault="00FA5F45" w:rsidP="00FA5F45">
          <w:pPr>
            <w:pStyle w:val="C64BF453CD974026BF35B6EB1E5ED834"/>
          </w:pPr>
          <w:r>
            <w:rPr>
              <w:rStyle w:val="placeholder1Char"/>
              <w:rFonts w:hint="eastAsia"/>
            </w:rPr>
            <w:t>____________</w:t>
          </w:r>
        </w:p>
      </w:docPartBody>
    </w:docPart>
    <w:docPart>
      <w:docPartPr>
        <w:name w:val="EA71469C9B3E4FCC981B87FB63827F6E"/>
        <w:category>
          <w:name w:val="常规"/>
          <w:gallery w:val="placeholder"/>
        </w:category>
        <w:types>
          <w:type w:val="bbPlcHdr"/>
        </w:types>
        <w:behaviors>
          <w:behavior w:val="content"/>
        </w:behaviors>
        <w:guid w:val="{B19E2891-19A3-4E33-B091-D47EB6666776}"/>
      </w:docPartPr>
      <w:docPartBody>
        <w:p w:rsidR="0058516A" w:rsidRDefault="00FA5F45" w:rsidP="00FA5F45">
          <w:pPr>
            <w:pStyle w:val="EA71469C9B3E4FCC981B87FB63827F6E"/>
          </w:pPr>
          <w:r>
            <w:rPr>
              <w:rStyle w:val="placeholder1Char"/>
              <w:rFonts w:hint="eastAsia"/>
            </w:rPr>
            <w:t>____________</w:t>
          </w:r>
        </w:p>
      </w:docPartBody>
    </w:docPart>
    <w:docPart>
      <w:docPartPr>
        <w:name w:val="35F3FA6071934F3CAF5312AD3B5DB3E1"/>
        <w:category>
          <w:name w:val="常规"/>
          <w:gallery w:val="placeholder"/>
        </w:category>
        <w:types>
          <w:type w:val="bbPlcHdr"/>
        </w:types>
        <w:behaviors>
          <w:behavior w:val="content"/>
        </w:behaviors>
        <w:guid w:val="{3C9C21AF-D542-4543-B195-9E353A7366D2}"/>
      </w:docPartPr>
      <w:docPartBody>
        <w:p w:rsidR="0058516A" w:rsidRDefault="00FA5F45" w:rsidP="00FA5F45">
          <w:pPr>
            <w:pStyle w:val="35F3FA6071934F3CAF5312AD3B5DB3E1"/>
          </w:pPr>
          <w:r>
            <w:rPr>
              <w:rStyle w:val="placeholder1Char"/>
              <w:rFonts w:hint="eastAsia"/>
            </w:rPr>
            <w:t>____________</w:t>
          </w:r>
        </w:p>
      </w:docPartBody>
    </w:docPart>
    <w:docPart>
      <w:docPartPr>
        <w:name w:val="C5509AB964D942F095CEDBB981A3C18A"/>
        <w:category>
          <w:name w:val="常规"/>
          <w:gallery w:val="placeholder"/>
        </w:category>
        <w:types>
          <w:type w:val="bbPlcHdr"/>
        </w:types>
        <w:behaviors>
          <w:behavior w:val="content"/>
        </w:behaviors>
        <w:guid w:val="{D674A6D7-ADE2-44C4-9BC0-94D14247ED85}"/>
      </w:docPartPr>
      <w:docPartBody>
        <w:p w:rsidR="0058516A" w:rsidRDefault="00FA5F45" w:rsidP="00FA5F45">
          <w:pPr>
            <w:pStyle w:val="C5509AB964D942F095CEDBB981A3C18A"/>
          </w:pPr>
          <w:r>
            <w:rPr>
              <w:rStyle w:val="placeholder1Char"/>
              <w:rFonts w:hint="eastAsia"/>
            </w:rPr>
            <w:t>____________</w:t>
          </w:r>
        </w:p>
      </w:docPartBody>
    </w:docPart>
    <w:docPart>
      <w:docPartPr>
        <w:name w:val="4C991D31409041FDA082998145C7F09F"/>
        <w:category>
          <w:name w:val="常规"/>
          <w:gallery w:val="placeholder"/>
        </w:category>
        <w:types>
          <w:type w:val="bbPlcHdr"/>
        </w:types>
        <w:behaviors>
          <w:behavior w:val="content"/>
        </w:behaviors>
        <w:guid w:val="{A96BD676-5662-4754-93E0-DBB59369387E}"/>
      </w:docPartPr>
      <w:docPartBody>
        <w:p w:rsidR="0058516A" w:rsidRDefault="00FA5F45" w:rsidP="00FA5F45">
          <w:pPr>
            <w:pStyle w:val="4C991D31409041FDA082998145C7F09F"/>
          </w:pPr>
          <w:r>
            <w:rPr>
              <w:rStyle w:val="placeholder1Char"/>
              <w:rFonts w:hint="eastAsia"/>
            </w:rPr>
            <w:t>____________</w:t>
          </w:r>
        </w:p>
      </w:docPartBody>
    </w:docPart>
    <w:docPart>
      <w:docPartPr>
        <w:name w:val="6C0F9E3B38504CDCA556FA77B36822AE"/>
        <w:category>
          <w:name w:val="常规"/>
          <w:gallery w:val="placeholder"/>
        </w:category>
        <w:types>
          <w:type w:val="bbPlcHdr"/>
        </w:types>
        <w:behaviors>
          <w:behavior w:val="content"/>
        </w:behaviors>
        <w:guid w:val="{FF2ECAAF-0339-4AF0-85C6-73D71B803913}"/>
      </w:docPartPr>
      <w:docPartBody>
        <w:p w:rsidR="0058516A" w:rsidRDefault="00FA5F45" w:rsidP="00FA5F45">
          <w:pPr>
            <w:pStyle w:val="6C0F9E3B38504CDCA556FA77B36822AE"/>
          </w:pPr>
          <w:r>
            <w:rPr>
              <w:rStyle w:val="placeholder1Char"/>
              <w:rFonts w:hint="eastAsia"/>
            </w:rPr>
            <w:t>____________</w:t>
          </w:r>
        </w:p>
      </w:docPartBody>
    </w:docPart>
    <w:docPart>
      <w:docPartPr>
        <w:name w:val="0F7487C3A58B4145A8C83D53E00F539C"/>
        <w:category>
          <w:name w:val="常规"/>
          <w:gallery w:val="placeholder"/>
        </w:category>
        <w:types>
          <w:type w:val="bbPlcHdr"/>
        </w:types>
        <w:behaviors>
          <w:behavior w:val="content"/>
        </w:behaviors>
        <w:guid w:val="{A95E3ADD-2718-4C28-BE65-7E8AC566E4DF}"/>
      </w:docPartPr>
      <w:docPartBody>
        <w:p w:rsidR="0058516A" w:rsidRDefault="00FA5F45" w:rsidP="00FA5F45">
          <w:pPr>
            <w:pStyle w:val="0F7487C3A58B4145A8C83D53E00F539C"/>
          </w:pPr>
          <w:r>
            <w:rPr>
              <w:rStyle w:val="placeholder1Char"/>
              <w:rFonts w:hint="eastAsia"/>
            </w:rPr>
            <w:t>____________</w:t>
          </w:r>
        </w:p>
      </w:docPartBody>
    </w:docPart>
    <w:docPart>
      <w:docPartPr>
        <w:name w:val="50E18DA5820148B4B29489D0749D4010"/>
        <w:category>
          <w:name w:val="常规"/>
          <w:gallery w:val="placeholder"/>
        </w:category>
        <w:types>
          <w:type w:val="bbPlcHdr"/>
        </w:types>
        <w:behaviors>
          <w:behavior w:val="content"/>
        </w:behaviors>
        <w:guid w:val="{DCB5137C-E95A-4206-9F13-09E495098551}"/>
      </w:docPartPr>
      <w:docPartBody>
        <w:p w:rsidR="0058516A" w:rsidRDefault="00FA5F45" w:rsidP="00FA5F45">
          <w:pPr>
            <w:pStyle w:val="50E18DA5820148B4B29489D0749D4010"/>
          </w:pPr>
          <w:r>
            <w:rPr>
              <w:rStyle w:val="placeholder1Char"/>
              <w:rFonts w:hint="eastAsia"/>
            </w:rPr>
            <w:t>____________</w:t>
          </w:r>
        </w:p>
      </w:docPartBody>
    </w:docPart>
    <w:docPart>
      <w:docPartPr>
        <w:name w:val="B6F8C67EF9104503BC621BA4F24AD9FA"/>
        <w:category>
          <w:name w:val="常规"/>
          <w:gallery w:val="placeholder"/>
        </w:category>
        <w:types>
          <w:type w:val="bbPlcHdr"/>
        </w:types>
        <w:behaviors>
          <w:behavior w:val="content"/>
        </w:behaviors>
        <w:guid w:val="{92ECC8C4-8CCC-41AA-9123-746E76356A76}"/>
      </w:docPartPr>
      <w:docPartBody>
        <w:p w:rsidR="0058516A" w:rsidRDefault="00FA5F45" w:rsidP="00FA5F45">
          <w:pPr>
            <w:pStyle w:val="B6F8C67EF9104503BC621BA4F24AD9FA"/>
          </w:pPr>
          <w:r>
            <w:rPr>
              <w:rStyle w:val="placeholder1Char"/>
              <w:rFonts w:hint="eastAsia"/>
            </w:rPr>
            <w:t>____________</w:t>
          </w:r>
        </w:p>
      </w:docPartBody>
    </w:docPart>
    <w:docPart>
      <w:docPartPr>
        <w:name w:val="5882F45810C149BDA152135CBF49EE2D"/>
        <w:category>
          <w:name w:val="常规"/>
          <w:gallery w:val="placeholder"/>
        </w:category>
        <w:types>
          <w:type w:val="bbPlcHdr"/>
        </w:types>
        <w:behaviors>
          <w:behavior w:val="content"/>
        </w:behaviors>
        <w:guid w:val="{01A42DF1-6CE9-4B63-BEE4-130B8F9D9BD5}"/>
      </w:docPartPr>
      <w:docPartBody>
        <w:p w:rsidR="0058516A" w:rsidRDefault="00FA5F45" w:rsidP="00FA5F45">
          <w:pPr>
            <w:pStyle w:val="5882F45810C149BDA152135CBF49EE2D"/>
          </w:pPr>
          <w:r>
            <w:rPr>
              <w:rStyle w:val="placeholder1Char"/>
              <w:rFonts w:hint="eastAsia"/>
            </w:rPr>
            <w:t>____________</w:t>
          </w:r>
        </w:p>
      </w:docPartBody>
    </w:docPart>
    <w:docPart>
      <w:docPartPr>
        <w:name w:val="60B24A4787D44C2294CED601CE4FCA96"/>
        <w:category>
          <w:name w:val="常规"/>
          <w:gallery w:val="placeholder"/>
        </w:category>
        <w:types>
          <w:type w:val="bbPlcHdr"/>
        </w:types>
        <w:behaviors>
          <w:behavior w:val="content"/>
        </w:behaviors>
        <w:guid w:val="{86FC8D75-F7D8-4CE1-88E3-2B85408DAB3C}"/>
      </w:docPartPr>
      <w:docPartBody>
        <w:p w:rsidR="0058516A" w:rsidRDefault="00FA5F45" w:rsidP="00FA5F45">
          <w:pPr>
            <w:pStyle w:val="60B24A4787D44C2294CED601CE4FCA96"/>
          </w:pPr>
          <w:r>
            <w:rPr>
              <w:rStyle w:val="placeholder1Char"/>
              <w:rFonts w:hint="eastAsia"/>
            </w:rPr>
            <w:t>____________</w:t>
          </w:r>
        </w:p>
      </w:docPartBody>
    </w:docPart>
    <w:docPart>
      <w:docPartPr>
        <w:name w:val="D69AD246161540C4A4D5FACABD82371A"/>
        <w:category>
          <w:name w:val="常规"/>
          <w:gallery w:val="placeholder"/>
        </w:category>
        <w:types>
          <w:type w:val="bbPlcHdr"/>
        </w:types>
        <w:behaviors>
          <w:behavior w:val="content"/>
        </w:behaviors>
        <w:guid w:val="{0B2A6511-095F-4133-8034-846807B4004D}"/>
      </w:docPartPr>
      <w:docPartBody>
        <w:p w:rsidR="0058516A" w:rsidRDefault="00FA5F45" w:rsidP="00FA5F45">
          <w:pPr>
            <w:pStyle w:val="D69AD246161540C4A4D5FACABD82371A"/>
          </w:pPr>
          <w:r>
            <w:rPr>
              <w:rStyle w:val="placeholder1Char"/>
              <w:rFonts w:hint="eastAsia"/>
            </w:rPr>
            <w:t>____________</w:t>
          </w:r>
        </w:p>
      </w:docPartBody>
    </w:docPart>
    <w:docPart>
      <w:docPartPr>
        <w:name w:val="D353B5E72B8644B29C65CEEDCE4F0F08"/>
        <w:category>
          <w:name w:val="常规"/>
          <w:gallery w:val="placeholder"/>
        </w:category>
        <w:types>
          <w:type w:val="bbPlcHdr"/>
        </w:types>
        <w:behaviors>
          <w:behavior w:val="content"/>
        </w:behaviors>
        <w:guid w:val="{943A592A-001B-4F59-8ECF-138FD4E873AB}"/>
      </w:docPartPr>
      <w:docPartBody>
        <w:p w:rsidR="0058516A" w:rsidRDefault="00FA5F45" w:rsidP="00FA5F45">
          <w:pPr>
            <w:pStyle w:val="D353B5E72B8644B29C65CEEDCE4F0F08"/>
          </w:pPr>
          <w:r>
            <w:rPr>
              <w:rStyle w:val="placeholder1Char"/>
              <w:rFonts w:hint="eastAsia"/>
            </w:rPr>
            <w:t>____________</w:t>
          </w:r>
        </w:p>
      </w:docPartBody>
    </w:docPart>
    <w:docPart>
      <w:docPartPr>
        <w:name w:val="B9210C0DB8904539A76621E27E7EB2BB"/>
        <w:category>
          <w:name w:val="常规"/>
          <w:gallery w:val="placeholder"/>
        </w:category>
        <w:types>
          <w:type w:val="bbPlcHdr"/>
        </w:types>
        <w:behaviors>
          <w:behavior w:val="content"/>
        </w:behaviors>
        <w:guid w:val="{F6D2F2BC-377D-49E0-9314-67E22EC424E5}"/>
      </w:docPartPr>
      <w:docPartBody>
        <w:p w:rsidR="0058516A" w:rsidRDefault="00FA5F45" w:rsidP="00FA5F45">
          <w:pPr>
            <w:pStyle w:val="B9210C0DB8904539A76621E27E7EB2BB"/>
          </w:pPr>
          <w:r>
            <w:rPr>
              <w:rStyle w:val="placeholder1Char"/>
              <w:rFonts w:hint="eastAsia"/>
            </w:rPr>
            <w:t>____________</w:t>
          </w:r>
        </w:p>
      </w:docPartBody>
    </w:docPart>
    <w:docPart>
      <w:docPartPr>
        <w:name w:val="10E8CCD1ED5640DC8D9B77C920837085"/>
        <w:category>
          <w:name w:val="常规"/>
          <w:gallery w:val="placeholder"/>
        </w:category>
        <w:types>
          <w:type w:val="bbPlcHdr"/>
        </w:types>
        <w:behaviors>
          <w:behavior w:val="content"/>
        </w:behaviors>
        <w:guid w:val="{BFFF7C31-F8C9-414B-A7B9-6FA712D16C3D}"/>
      </w:docPartPr>
      <w:docPartBody>
        <w:p w:rsidR="0058516A" w:rsidRDefault="00FA5F45" w:rsidP="00FA5F45">
          <w:pPr>
            <w:pStyle w:val="10E8CCD1ED5640DC8D9B77C920837085"/>
          </w:pPr>
          <w:r>
            <w:rPr>
              <w:rStyle w:val="placeholder1Char"/>
              <w:rFonts w:hint="eastAsia"/>
            </w:rPr>
            <w:t>____________</w:t>
          </w:r>
        </w:p>
      </w:docPartBody>
    </w:docPart>
    <w:docPart>
      <w:docPartPr>
        <w:name w:val="B001829DB43F4C34922A3580EB92A686"/>
        <w:category>
          <w:name w:val="常规"/>
          <w:gallery w:val="placeholder"/>
        </w:category>
        <w:types>
          <w:type w:val="bbPlcHdr"/>
        </w:types>
        <w:behaviors>
          <w:behavior w:val="content"/>
        </w:behaviors>
        <w:guid w:val="{4814CCD0-96AA-4DDE-B97F-2DEE6B0E0FDD}"/>
      </w:docPartPr>
      <w:docPartBody>
        <w:p w:rsidR="0058516A" w:rsidRDefault="00FA5F45" w:rsidP="00FA5F45">
          <w:pPr>
            <w:pStyle w:val="B001829DB43F4C34922A3580EB92A686"/>
          </w:pPr>
          <w:r>
            <w:rPr>
              <w:rStyle w:val="placeholder1Char"/>
              <w:rFonts w:hint="eastAsia"/>
            </w:rPr>
            <w:t>____________</w:t>
          </w:r>
        </w:p>
      </w:docPartBody>
    </w:docPart>
    <w:docPart>
      <w:docPartPr>
        <w:name w:val="4C2B161430F44EC7B37425F52954FA03"/>
        <w:category>
          <w:name w:val="常规"/>
          <w:gallery w:val="placeholder"/>
        </w:category>
        <w:types>
          <w:type w:val="bbPlcHdr"/>
        </w:types>
        <w:behaviors>
          <w:behavior w:val="content"/>
        </w:behaviors>
        <w:guid w:val="{F615BCA1-BFF4-4D1E-A25D-5D5CA14C3B38}"/>
      </w:docPartPr>
      <w:docPartBody>
        <w:p w:rsidR="0058516A" w:rsidRDefault="00FA5F45" w:rsidP="00FA5F45">
          <w:pPr>
            <w:pStyle w:val="4C2B161430F44EC7B37425F52954FA03"/>
          </w:pPr>
          <w:r>
            <w:rPr>
              <w:rStyle w:val="placeholder1Char"/>
              <w:rFonts w:hint="eastAsia"/>
            </w:rPr>
            <w:t>____________</w:t>
          </w:r>
        </w:p>
      </w:docPartBody>
    </w:docPart>
    <w:docPart>
      <w:docPartPr>
        <w:name w:val="172B50F585714E74AD91D00222F38E0C"/>
        <w:category>
          <w:name w:val="常规"/>
          <w:gallery w:val="placeholder"/>
        </w:category>
        <w:types>
          <w:type w:val="bbPlcHdr"/>
        </w:types>
        <w:behaviors>
          <w:behavior w:val="content"/>
        </w:behaviors>
        <w:guid w:val="{29C4F62D-F8B8-4184-BEE1-3C63227627A8}"/>
      </w:docPartPr>
      <w:docPartBody>
        <w:p w:rsidR="0058516A" w:rsidRDefault="00FA5F45" w:rsidP="00FA5F45">
          <w:pPr>
            <w:pStyle w:val="172B50F585714E74AD91D00222F38E0C"/>
          </w:pPr>
          <w:r>
            <w:rPr>
              <w:rStyle w:val="placeholder1Char"/>
              <w:rFonts w:hint="eastAsia"/>
            </w:rPr>
            <w:t>____________</w:t>
          </w:r>
        </w:p>
      </w:docPartBody>
    </w:docPart>
    <w:docPart>
      <w:docPartPr>
        <w:name w:val="60DEF954712C49C8ADE7544070FE1112"/>
        <w:category>
          <w:name w:val="常规"/>
          <w:gallery w:val="placeholder"/>
        </w:category>
        <w:types>
          <w:type w:val="bbPlcHdr"/>
        </w:types>
        <w:behaviors>
          <w:behavior w:val="content"/>
        </w:behaviors>
        <w:guid w:val="{551A4397-BC72-4520-BBD7-E9D5A1F90D44}"/>
      </w:docPartPr>
      <w:docPartBody>
        <w:p w:rsidR="0058516A" w:rsidRDefault="00FA5F45" w:rsidP="00FA5F45">
          <w:pPr>
            <w:pStyle w:val="60DEF954712C49C8ADE7544070FE1112"/>
          </w:pPr>
          <w:r w:rsidRPr="00711F0E">
            <w:rPr>
              <w:rStyle w:val="placeholder1Char"/>
              <w:rFonts w:hint="eastAsia"/>
              <w:sz w:val="16"/>
              <w:szCs w:val="16"/>
            </w:rPr>
            <w:t>____</w:t>
          </w:r>
        </w:p>
      </w:docPartBody>
    </w:docPart>
    <w:docPart>
      <w:docPartPr>
        <w:name w:val="5306A88131C944D6B979CF24F23BFFC4"/>
        <w:category>
          <w:name w:val="常规"/>
          <w:gallery w:val="placeholder"/>
        </w:category>
        <w:types>
          <w:type w:val="bbPlcHdr"/>
        </w:types>
        <w:behaviors>
          <w:behavior w:val="content"/>
        </w:behaviors>
        <w:guid w:val="{D56EA139-DE76-4A83-AC4F-8B100AAFA363}"/>
      </w:docPartPr>
      <w:docPartBody>
        <w:p w:rsidR="0058516A" w:rsidRDefault="00FA5F45" w:rsidP="00FA5F45">
          <w:pPr>
            <w:pStyle w:val="5306A88131C944D6B979CF24F23BFFC4"/>
          </w:pPr>
          <w:r w:rsidRPr="00711F0E">
            <w:rPr>
              <w:rStyle w:val="placeholder1Char"/>
              <w:rFonts w:hint="eastAsia"/>
              <w:sz w:val="16"/>
              <w:szCs w:val="16"/>
            </w:rPr>
            <w:t>____</w:t>
          </w:r>
        </w:p>
      </w:docPartBody>
    </w:docPart>
    <w:docPart>
      <w:docPartPr>
        <w:name w:val="F92248BA2A3F44E492B8D170D83FE453"/>
        <w:category>
          <w:name w:val="常规"/>
          <w:gallery w:val="placeholder"/>
        </w:category>
        <w:types>
          <w:type w:val="bbPlcHdr"/>
        </w:types>
        <w:behaviors>
          <w:behavior w:val="content"/>
        </w:behaviors>
        <w:guid w:val="{E2955848-C3E8-495B-B16E-C326317F3080}"/>
      </w:docPartPr>
      <w:docPartBody>
        <w:p w:rsidR="0058516A" w:rsidRDefault="00FA5F45" w:rsidP="00FA5F45">
          <w:pPr>
            <w:pStyle w:val="F92248BA2A3F44E492B8D170D83FE453"/>
          </w:pPr>
          <w:r w:rsidRPr="00711F0E">
            <w:rPr>
              <w:rStyle w:val="placeholder1Char"/>
              <w:rFonts w:hint="eastAsia"/>
              <w:sz w:val="16"/>
              <w:szCs w:val="16"/>
            </w:rPr>
            <w:t>____</w:t>
          </w:r>
        </w:p>
      </w:docPartBody>
    </w:docPart>
    <w:docPart>
      <w:docPartPr>
        <w:name w:val="564A59D696DE4E118B0C1F0372B0FD0E"/>
        <w:category>
          <w:name w:val="常规"/>
          <w:gallery w:val="placeholder"/>
        </w:category>
        <w:types>
          <w:type w:val="bbPlcHdr"/>
        </w:types>
        <w:behaviors>
          <w:behavior w:val="content"/>
        </w:behaviors>
        <w:guid w:val="{E02B8EE5-18D6-49FB-B353-B648A969364B}"/>
      </w:docPartPr>
      <w:docPartBody>
        <w:p w:rsidR="0058516A" w:rsidRDefault="00FA5F45" w:rsidP="00FA5F45">
          <w:pPr>
            <w:pStyle w:val="564A59D696DE4E118B0C1F0372B0FD0E"/>
          </w:pPr>
          <w:r w:rsidRPr="00711F0E">
            <w:rPr>
              <w:rStyle w:val="placeholder1Char"/>
              <w:rFonts w:hint="eastAsia"/>
              <w:sz w:val="16"/>
              <w:szCs w:val="16"/>
            </w:rPr>
            <w:t>____</w:t>
          </w:r>
        </w:p>
      </w:docPartBody>
    </w:docPart>
    <w:docPart>
      <w:docPartPr>
        <w:name w:val="AF3AEE9CF98B4B14AFC12EAA3010B9FC"/>
        <w:category>
          <w:name w:val="常规"/>
          <w:gallery w:val="placeholder"/>
        </w:category>
        <w:types>
          <w:type w:val="bbPlcHdr"/>
        </w:types>
        <w:behaviors>
          <w:behavior w:val="content"/>
        </w:behaviors>
        <w:guid w:val="{D52563B7-6340-4C78-9AE5-55C29E6832E8}"/>
      </w:docPartPr>
      <w:docPartBody>
        <w:p w:rsidR="0058516A" w:rsidRDefault="00FA5F45" w:rsidP="00FA5F45">
          <w:pPr>
            <w:pStyle w:val="AF3AEE9CF98B4B14AFC12EAA3010B9FC"/>
          </w:pPr>
          <w:r w:rsidRPr="00711F0E">
            <w:rPr>
              <w:rStyle w:val="placeholder1Char"/>
              <w:rFonts w:hint="eastAsia"/>
              <w:sz w:val="16"/>
              <w:szCs w:val="16"/>
            </w:rPr>
            <w:t>____</w:t>
          </w:r>
        </w:p>
      </w:docPartBody>
    </w:docPart>
    <w:docPart>
      <w:docPartPr>
        <w:name w:val="671974BE673843BBB5633D4C6681BDC1"/>
        <w:category>
          <w:name w:val="常规"/>
          <w:gallery w:val="placeholder"/>
        </w:category>
        <w:types>
          <w:type w:val="bbPlcHdr"/>
        </w:types>
        <w:behaviors>
          <w:behavior w:val="content"/>
        </w:behaviors>
        <w:guid w:val="{0108E10E-7245-4E46-8C72-B3471675AFF7}"/>
      </w:docPartPr>
      <w:docPartBody>
        <w:p w:rsidR="0058516A" w:rsidRDefault="00FA5F45" w:rsidP="00FA5F45">
          <w:pPr>
            <w:pStyle w:val="671974BE673843BBB5633D4C6681BDC1"/>
          </w:pPr>
          <w:r w:rsidRPr="00711F0E">
            <w:rPr>
              <w:rStyle w:val="placeholder1Char"/>
              <w:rFonts w:hint="eastAsia"/>
              <w:sz w:val="16"/>
              <w:szCs w:val="16"/>
            </w:rPr>
            <w:t>____</w:t>
          </w:r>
        </w:p>
      </w:docPartBody>
    </w:docPart>
    <w:docPart>
      <w:docPartPr>
        <w:name w:val="EEFFB5777027467D8407AA02C28A4962"/>
        <w:category>
          <w:name w:val="常规"/>
          <w:gallery w:val="placeholder"/>
        </w:category>
        <w:types>
          <w:type w:val="bbPlcHdr"/>
        </w:types>
        <w:behaviors>
          <w:behavior w:val="content"/>
        </w:behaviors>
        <w:guid w:val="{DA440D0B-5F49-437D-A63D-C7557A7DB394}"/>
      </w:docPartPr>
      <w:docPartBody>
        <w:p w:rsidR="0058516A" w:rsidRDefault="00FA5F45" w:rsidP="00FA5F45">
          <w:pPr>
            <w:pStyle w:val="EEFFB5777027467D8407AA02C28A4962"/>
          </w:pPr>
          <w:r w:rsidRPr="00711F0E">
            <w:rPr>
              <w:rStyle w:val="placeholder1Char"/>
              <w:rFonts w:hint="eastAsia"/>
              <w:sz w:val="16"/>
              <w:szCs w:val="16"/>
            </w:rPr>
            <w:t>____</w:t>
          </w:r>
        </w:p>
      </w:docPartBody>
    </w:docPart>
    <w:docPart>
      <w:docPartPr>
        <w:name w:val="E409D2A9B0094EB7B7303AC1A684806B"/>
        <w:category>
          <w:name w:val="常规"/>
          <w:gallery w:val="placeholder"/>
        </w:category>
        <w:types>
          <w:type w:val="bbPlcHdr"/>
        </w:types>
        <w:behaviors>
          <w:behavior w:val="content"/>
        </w:behaviors>
        <w:guid w:val="{CE0F801D-D6AA-4DC4-BF0E-43C85C0B970B}"/>
      </w:docPartPr>
      <w:docPartBody>
        <w:p w:rsidR="0058516A" w:rsidRDefault="00FA5F45" w:rsidP="00FA5F45">
          <w:pPr>
            <w:pStyle w:val="E409D2A9B0094EB7B7303AC1A684806B"/>
          </w:pPr>
          <w:r w:rsidRPr="00711F0E">
            <w:rPr>
              <w:rStyle w:val="placeholder1Char"/>
              <w:rFonts w:hint="eastAsia"/>
              <w:sz w:val="16"/>
              <w:szCs w:val="16"/>
            </w:rPr>
            <w:t>____</w:t>
          </w:r>
        </w:p>
      </w:docPartBody>
    </w:docPart>
    <w:docPart>
      <w:docPartPr>
        <w:name w:val="74F771D4F874472F8169B968FB6F3D1D"/>
        <w:category>
          <w:name w:val="常规"/>
          <w:gallery w:val="placeholder"/>
        </w:category>
        <w:types>
          <w:type w:val="bbPlcHdr"/>
        </w:types>
        <w:behaviors>
          <w:behavior w:val="content"/>
        </w:behaviors>
        <w:guid w:val="{0240382E-49C3-4079-82B5-6910D42B80C8}"/>
      </w:docPartPr>
      <w:docPartBody>
        <w:p w:rsidR="0058516A" w:rsidRDefault="00FA5F45" w:rsidP="00FA5F45">
          <w:pPr>
            <w:pStyle w:val="74F771D4F874472F8169B968FB6F3D1D"/>
          </w:pPr>
          <w:r w:rsidRPr="00711F0E">
            <w:rPr>
              <w:rStyle w:val="placeholder1Char"/>
              <w:rFonts w:hint="eastAsia"/>
              <w:sz w:val="16"/>
              <w:szCs w:val="16"/>
            </w:rPr>
            <w:t>____</w:t>
          </w:r>
        </w:p>
      </w:docPartBody>
    </w:docPart>
    <w:docPart>
      <w:docPartPr>
        <w:name w:val="362D7FEB984E4D479EB40BB8FB76555B"/>
        <w:category>
          <w:name w:val="常规"/>
          <w:gallery w:val="placeholder"/>
        </w:category>
        <w:types>
          <w:type w:val="bbPlcHdr"/>
        </w:types>
        <w:behaviors>
          <w:behavior w:val="content"/>
        </w:behaviors>
        <w:guid w:val="{1F7F7997-C315-412E-BC2C-0F0329C07DAF}"/>
      </w:docPartPr>
      <w:docPartBody>
        <w:p w:rsidR="0058516A" w:rsidRDefault="00FA5F45" w:rsidP="00FA5F45">
          <w:pPr>
            <w:pStyle w:val="362D7FEB984E4D479EB40BB8FB76555B"/>
          </w:pPr>
          <w:r w:rsidRPr="00711F0E">
            <w:rPr>
              <w:rStyle w:val="placeholder1Char"/>
              <w:rFonts w:hint="eastAsia"/>
              <w:sz w:val="16"/>
              <w:szCs w:val="16"/>
            </w:rPr>
            <w:t>____</w:t>
          </w:r>
        </w:p>
      </w:docPartBody>
    </w:docPart>
    <w:docPart>
      <w:docPartPr>
        <w:name w:val="4C923B550CA84AA899FD64DA02251600"/>
        <w:category>
          <w:name w:val="常规"/>
          <w:gallery w:val="placeholder"/>
        </w:category>
        <w:types>
          <w:type w:val="bbPlcHdr"/>
        </w:types>
        <w:behaviors>
          <w:behavior w:val="content"/>
        </w:behaviors>
        <w:guid w:val="{3F755180-1BA4-413D-8C41-A520EFA71ED4}"/>
      </w:docPartPr>
      <w:docPartBody>
        <w:p w:rsidR="0058516A" w:rsidRDefault="00FA5F45" w:rsidP="00FA5F45">
          <w:pPr>
            <w:pStyle w:val="4C923B550CA84AA899FD64DA02251600"/>
          </w:pPr>
          <w:r w:rsidRPr="00711F0E">
            <w:rPr>
              <w:rStyle w:val="placeholder1Char"/>
              <w:rFonts w:hint="eastAsia"/>
              <w:sz w:val="16"/>
              <w:szCs w:val="16"/>
            </w:rPr>
            <w:t>____</w:t>
          </w:r>
        </w:p>
      </w:docPartBody>
    </w:docPart>
    <w:docPart>
      <w:docPartPr>
        <w:name w:val="B7DBF9CCCC2C48D49467B404A1A4E83A"/>
        <w:category>
          <w:name w:val="常规"/>
          <w:gallery w:val="placeholder"/>
        </w:category>
        <w:types>
          <w:type w:val="bbPlcHdr"/>
        </w:types>
        <w:behaviors>
          <w:behavior w:val="content"/>
        </w:behaviors>
        <w:guid w:val="{BC985969-E52F-48D5-8417-26690C1B5BB1}"/>
      </w:docPartPr>
      <w:docPartBody>
        <w:p w:rsidR="0058516A" w:rsidRDefault="00FA5F45" w:rsidP="00FA5F45">
          <w:pPr>
            <w:pStyle w:val="B7DBF9CCCC2C48D49467B404A1A4E83A"/>
          </w:pPr>
          <w:r w:rsidRPr="00711F0E">
            <w:rPr>
              <w:rStyle w:val="placeholder1Char"/>
              <w:rFonts w:hint="eastAsia"/>
              <w:sz w:val="16"/>
              <w:szCs w:val="16"/>
            </w:rPr>
            <w:t>____</w:t>
          </w:r>
        </w:p>
      </w:docPartBody>
    </w:docPart>
    <w:docPart>
      <w:docPartPr>
        <w:name w:val="D0BF7B0D9AE346B6AE937CD218580D54"/>
        <w:category>
          <w:name w:val="常规"/>
          <w:gallery w:val="placeholder"/>
        </w:category>
        <w:types>
          <w:type w:val="bbPlcHdr"/>
        </w:types>
        <w:behaviors>
          <w:behavior w:val="content"/>
        </w:behaviors>
        <w:guid w:val="{44304DF5-429E-41DD-AE5C-CFC393FBD484}"/>
      </w:docPartPr>
      <w:docPartBody>
        <w:p w:rsidR="0058516A" w:rsidRDefault="00FA5F45" w:rsidP="00FA5F45">
          <w:pPr>
            <w:pStyle w:val="D0BF7B0D9AE346B6AE937CD218580D54"/>
          </w:pPr>
          <w:r w:rsidRPr="00711F0E">
            <w:rPr>
              <w:rStyle w:val="placeholder1Char"/>
              <w:rFonts w:hint="eastAsia"/>
              <w:sz w:val="16"/>
              <w:szCs w:val="16"/>
            </w:rPr>
            <w:t>____</w:t>
          </w:r>
        </w:p>
      </w:docPartBody>
    </w:docPart>
    <w:docPart>
      <w:docPartPr>
        <w:name w:val="C4B32DAD8C694167A5D1BA0E1AA8BD4A"/>
        <w:category>
          <w:name w:val="常规"/>
          <w:gallery w:val="placeholder"/>
        </w:category>
        <w:types>
          <w:type w:val="bbPlcHdr"/>
        </w:types>
        <w:behaviors>
          <w:behavior w:val="content"/>
        </w:behaviors>
        <w:guid w:val="{32231F29-C6B3-40B2-869F-DB6C2FD1D75F}"/>
      </w:docPartPr>
      <w:docPartBody>
        <w:p w:rsidR="0058516A" w:rsidRDefault="00FA5F45" w:rsidP="00FA5F45">
          <w:pPr>
            <w:pStyle w:val="C4B32DAD8C694167A5D1BA0E1AA8BD4A"/>
          </w:pPr>
          <w:r w:rsidRPr="00711F0E">
            <w:rPr>
              <w:rStyle w:val="placeholder1Char"/>
              <w:rFonts w:hint="eastAsia"/>
              <w:sz w:val="16"/>
              <w:szCs w:val="16"/>
            </w:rPr>
            <w:t>____</w:t>
          </w:r>
        </w:p>
      </w:docPartBody>
    </w:docPart>
    <w:docPart>
      <w:docPartPr>
        <w:name w:val="B005C83FDC5845D3B588C09D4DDD7541"/>
        <w:category>
          <w:name w:val="常规"/>
          <w:gallery w:val="placeholder"/>
        </w:category>
        <w:types>
          <w:type w:val="bbPlcHdr"/>
        </w:types>
        <w:behaviors>
          <w:behavior w:val="content"/>
        </w:behaviors>
        <w:guid w:val="{81243488-A258-40CE-92D0-AFCA59EB648F}"/>
      </w:docPartPr>
      <w:docPartBody>
        <w:p w:rsidR="0058516A" w:rsidRDefault="00FA5F45" w:rsidP="00FA5F45">
          <w:pPr>
            <w:pStyle w:val="B005C83FDC5845D3B588C09D4DDD7541"/>
          </w:pPr>
          <w:r w:rsidRPr="00711F0E">
            <w:rPr>
              <w:rStyle w:val="placeholder1Char"/>
              <w:rFonts w:hint="eastAsia"/>
              <w:sz w:val="16"/>
              <w:szCs w:val="16"/>
            </w:rPr>
            <w:t>____</w:t>
          </w:r>
        </w:p>
      </w:docPartBody>
    </w:docPart>
    <w:docPart>
      <w:docPartPr>
        <w:name w:val="1C5A7CB91B44495E99232DECEE2DFBF2"/>
        <w:category>
          <w:name w:val="常规"/>
          <w:gallery w:val="placeholder"/>
        </w:category>
        <w:types>
          <w:type w:val="bbPlcHdr"/>
        </w:types>
        <w:behaviors>
          <w:behavior w:val="content"/>
        </w:behaviors>
        <w:guid w:val="{9D186CBA-12E2-4615-AC56-3352A75FF92D}"/>
      </w:docPartPr>
      <w:docPartBody>
        <w:p w:rsidR="0058516A" w:rsidRDefault="00FA5F45" w:rsidP="00FA5F45">
          <w:pPr>
            <w:pStyle w:val="1C5A7CB91B44495E99232DECEE2DFBF2"/>
          </w:pPr>
          <w:r w:rsidRPr="00711F0E">
            <w:rPr>
              <w:rStyle w:val="placeholder1Char"/>
              <w:rFonts w:hint="eastAsia"/>
              <w:sz w:val="16"/>
              <w:szCs w:val="16"/>
            </w:rPr>
            <w:t>____</w:t>
          </w:r>
        </w:p>
      </w:docPartBody>
    </w:docPart>
    <w:docPart>
      <w:docPartPr>
        <w:name w:val="81A24105A59948C384A7F13283CF7BFA"/>
        <w:category>
          <w:name w:val="常规"/>
          <w:gallery w:val="placeholder"/>
        </w:category>
        <w:types>
          <w:type w:val="bbPlcHdr"/>
        </w:types>
        <w:behaviors>
          <w:behavior w:val="content"/>
        </w:behaviors>
        <w:guid w:val="{7E1E4EF2-413D-48E8-BA64-D91364EA3318}"/>
      </w:docPartPr>
      <w:docPartBody>
        <w:p w:rsidR="0058516A" w:rsidRDefault="00FA5F45" w:rsidP="00FA5F45">
          <w:pPr>
            <w:pStyle w:val="81A24105A59948C384A7F13283CF7BFA"/>
          </w:pPr>
          <w:r w:rsidRPr="00711F0E">
            <w:rPr>
              <w:rStyle w:val="placeholder1Char"/>
              <w:rFonts w:hint="eastAsia"/>
              <w:sz w:val="16"/>
              <w:szCs w:val="16"/>
            </w:rPr>
            <w:t>____</w:t>
          </w:r>
        </w:p>
      </w:docPartBody>
    </w:docPart>
    <w:docPart>
      <w:docPartPr>
        <w:name w:val="335E2483B3B4474999A68E97F89808B0"/>
        <w:category>
          <w:name w:val="常规"/>
          <w:gallery w:val="placeholder"/>
        </w:category>
        <w:types>
          <w:type w:val="bbPlcHdr"/>
        </w:types>
        <w:behaviors>
          <w:behavior w:val="content"/>
        </w:behaviors>
        <w:guid w:val="{A8C69D7B-31BC-4017-A756-780523FDFFBF}"/>
      </w:docPartPr>
      <w:docPartBody>
        <w:p w:rsidR="0058516A" w:rsidRDefault="00FA5F45" w:rsidP="00FA5F45">
          <w:pPr>
            <w:pStyle w:val="335E2483B3B4474999A68E97F89808B0"/>
          </w:pPr>
          <w:r w:rsidRPr="00711F0E">
            <w:rPr>
              <w:rStyle w:val="placeholder1Char"/>
              <w:rFonts w:hint="eastAsia"/>
              <w:sz w:val="16"/>
              <w:szCs w:val="16"/>
            </w:rPr>
            <w:t>____</w:t>
          </w:r>
        </w:p>
      </w:docPartBody>
    </w:docPart>
    <w:docPart>
      <w:docPartPr>
        <w:name w:val="6280195AFFCD4F30B101500E752ECA8C"/>
        <w:category>
          <w:name w:val="常规"/>
          <w:gallery w:val="placeholder"/>
        </w:category>
        <w:types>
          <w:type w:val="bbPlcHdr"/>
        </w:types>
        <w:behaviors>
          <w:behavior w:val="content"/>
        </w:behaviors>
        <w:guid w:val="{91BAD104-3EF9-450E-90F2-48C120120968}"/>
      </w:docPartPr>
      <w:docPartBody>
        <w:p w:rsidR="0058516A" w:rsidRDefault="00FA5F45" w:rsidP="00FA5F45">
          <w:pPr>
            <w:pStyle w:val="6280195AFFCD4F30B101500E752ECA8C"/>
          </w:pPr>
          <w:r w:rsidRPr="00711F0E">
            <w:rPr>
              <w:rStyle w:val="placeholder1Char"/>
              <w:rFonts w:hint="eastAsia"/>
              <w:sz w:val="16"/>
              <w:szCs w:val="16"/>
            </w:rPr>
            <w:t>____</w:t>
          </w:r>
        </w:p>
      </w:docPartBody>
    </w:docPart>
    <w:docPart>
      <w:docPartPr>
        <w:name w:val="5DD671C2566D4F9C8199E44954BCF225"/>
        <w:category>
          <w:name w:val="常规"/>
          <w:gallery w:val="placeholder"/>
        </w:category>
        <w:types>
          <w:type w:val="bbPlcHdr"/>
        </w:types>
        <w:behaviors>
          <w:behavior w:val="content"/>
        </w:behaviors>
        <w:guid w:val="{D7E361D8-FFA1-4F20-93AA-63187177415B}"/>
      </w:docPartPr>
      <w:docPartBody>
        <w:p w:rsidR="0058516A" w:rsidRDefault="00FA5F45" w:rsidP="00FA5F45">
          <w:pPr>
            <w:pStyle w:val="5DD671C2566D4F9C8199E44954BCF225"/>
          </w:pPr>
          <w:r w:rsidRPr="00711F0E">
            <w:rPr>
              <w:rStyle w:val="placeholder1Char"/>
              <w:rFonts w:hint="eastAsia"/>
              <w:sz w:val="16"/>
              <w:szCs w:val="16"/>
            </w:rPr>
            <w:t>____</w:t>
          </w:r>
        </w:p>
      </w:docPartBody>
    </w:docPart>
    <w:docPart>
      <w:docPartPr>
        <w:name w:val="54ABCC27CFE242A4A31B848481BA2E24"/>
        <w:category>
          <w:name w:val="常规"/>
          <w:gallery w:val="placeholder"/>
        </w:category>
        <w:types>
          <w:type w:val="bbPlcHdr"/>
        </w:types>
        <w:behaviors>
          <w:behavior w:val="content"/>
        </w:behaviors>
        <w:guid w:val="{936B5CD5-2713-4D2D-84AA-EF9EEB331CF0}"/>
      </w:docPartPr>
      <w:docPartBody>
        <w:p w:rsidR="0058516A" w:rsidRDefault="00FA5F45" w:rsidP="00FA5F45">
          <w:pPr>
            <w:pStyle w:val="54ABCC27CFE242A4A31B848481BA2E24"/>
          </w:pPr>
          <w:r w:rsidRPr="00711F0E">
            <w:rPr>
              <w:rStyle w:val="placeholder1Char"/>
              <w:rFonts w:hint="eastAsia"/>
              <w:sz w:val="16"/>
              <w:szCs w:val="16"/>
            </w:rPr>
            <w:t>____</w:t>
          </w:r>
        </w:p>
      </w:docPartBody>
    </w:docPart>
    <w:docPart>
      <w:docPartPr>
        <w:name w:val="F02733F4AF0F4D6DB8E506F746B87DEF"/>
        <w:category>
          <w:name w:val="常规"/>
          <w:gallery w:val="placeholder"/>
        </w:category>
        <w:types>
          <w:type w:val="bbPlcHdr"/>
        </w:types>
        <w:behaviors>
          <w:behavior w:val="content"/>
        </w:behaviors>
        <w:guid w:val="{F8B74BE5-146D-436E-85F6-7450B1770A0F}"/>
      </w:docPartPr>
      <w:docPartBody>
        <w:p w:rsidR="0058516A" w:rsidRDefault="00FA5F45" w:rsidP="00FA5F45">
          <w:pPr>
            <w:pStyle w:val="F02733F4AF0F4D6DB8E506F746B87DEF"/>
          </w:pPr>
          <w:r w:rsidRPr="00711F0E">
            <w:rPr>
              <w:rStyle w:val="placeholder1Char"/>
              <w:rFonts w:hint="eastAsia"/>
              <w:sz w:val="16"/>
              <w:szCs w:val="16"/>
            </w:rPr>
            <w:t>____</w:t>
          </w:r>
        </w:p>
      </w:docPartBody>
    </w:docPart>
    <w:docPart>
      <w:docPartPr>
        <w:name w:val="A7B085B5B08F4C3990375CCD3C37F69C"/>
        <w:category>
          <w:name w:val="常规"/>
          <w:gallery w:val="placeholder"/>
        </w:category>
        <w:types>
          <w:type w:val="bbPlcHdr"/>
        </w:types>
        <w:behaviors>
          <w:behavior w:val="content"/>
        </w:behaviors>
        <w:guid w:val="{F3E4EF58-13CB-4973-AFD8-8C481CB12FA1}"/>
      </w:docPartPr>
      <w:docPartBody>
        <w:p w:rsidR="0058516A" w:rsidRDefault="00FA5F45" w:rsidP="00FA5F45">
          <w:pPr>
            <w:pStyle w:val="A7B085B5B08F4C3990375CCD3C37F69C"/>
          </w:pPr>
          <w:r w:rsidRPr="00711F0E">
            <w:rPr>
              <w:rStyle w:val="placeholder1Char"/>
              <w:rFonts w:hint="eastAsia"/>
              <w:sz w:val="16"/>
              <w:szCs w:val="16"/>
            </w:rPr>
            <w:t>____</w:t>
          </w:r>
        </w:p>
      </w:docPartBody>
    </w:docPart>
    <w:docPart>
      <w:docPartPr>
        <w:name w:val="0B5CF07157AB4CFC9FC88F79A367B8C8"/>
        <w:category>
          <w:name w:val="常规"/>
          <w:gallery w:val="placeholder"/>
        </w:category>
        <w:types>
          <w:type w:val="bbPlcHdr"/>
        </w:types>
        <w:behaviors>
          <w:behavior w:val="content"/>
        </w:behaviors>
        <w:guid w:val="{6D5CE39F-B040-435A-B425-B1BF7759AF13}"/>
      </w:docPartPr>
      <w:docPartBody>
        <w:p w:rsidR="0058516A" w:rsidRDefault="00FA5F45" w:rsidP="00FA5F45">
          <w:pPr>
            <w:pStyle w:val="0B5CF07157AB4CFC9FC88F79A367B8C8"/>
          </w:pPr>
          <w:r w:rsidRPr="00711F0E">
            <w:rPr>
              <w:rStyle w:val="placeholder1Char"/>
              <w:rFonts w:hint="eastAsia"/>
              <w:sz w:val="16"/>
              <w:szCs w:val="16"/>
            </w:rPr>
            <w:t>____</w:t>
          </w:r>
        </w:p>
      </w:docPartBody>
    </w:docPart>
    <w:docPart>
      <w:docPartPr>
        <w:name w:val="B01D9C62F48C4D1597135E1FACC6580E"/>
        <w:category>
          <w:name w:val="常规"/>
          <w:gallery w:val="placeholder"/>
        </w:category>
        <w:types>
          <w:type w:val="bbPlcHdr"/>
        </w:types>
        <w:behaviors>
          <w:behavior w:val="content"/>
        </w:behaviors>
        <w:guid w:val="{BE6449A3-8EFB-4B2A-A178-487F1B498DC3}"/>
      </w:docPartPr>
      <w:docPartBody>
        <w:p w:rsidR="0058516A" w:rsidRDefault="00FA5F45" w:rsidP="00FA5F45">
          <w:pPr>
            <w:pStyle w:val="B01D9C62F48C4D1597135E1FACC6580E"/>
          </w:pPr>
          <w:r w:rsidRPr="00711F0E">
            <w:rPr>
              <w:rStyle w:val="placeholder1Char"/>
              <w:rFonts w:hint="eastAsia"/>
              <w:sz w:val="16"/>
              <w:szCs w:val="16"/>
            </w:rPr>
            <w:t>____</w:t>
          </w:r>
        </w:p>
      </w:docPartBody>
    </w:docPart>
    <w:docPart>
      <w:docPartPr>
        <w:name w:val="C2D5F6398FF6455B9239BD9C32195642"/>
        <w:category>
          <w:name w:val="常规"/>
          <w:gallery w:val="placeholder"/>
        </w:category>
        <w:types>
          <w:type w:val="bbPlcHdr"/>
        </w:types>
        <w:behaviors>
          <w:behavior w:val="content"/>
        </w:behaviors>
        <w:guid w:val="{C9200C11-656D-4B89-B7AB-4758DA27546C}"/>
      </w:docPartPr>
      <w:docPartBody>
        <w:p w:rsidR="0058516A" w:rsidRDefault="00FA5F45" w:rsidP="00FA5F45">
          <w:pPr>
            <w:pStyle w:val="C2D5F6398FF6455B9239BD9C32195642"/>
          </w:pPr>
          <w:r w:rsidRPr="00711F0E">
            <w:rPr>
              <w:rStyle w:val="placeholder1Char"/>
              <w:rFonts w:hint="eastAsia"/>
              <w:sz w:val="16"/>
              <w:szCs w:val="16"/>
            </w:rPr>
            <w:t>____</w:t>
          </w:r>
        </w:p>
      </w:docPartBody>
    </w:docPart>
    <w:docPart>
      <w:docPartPr>
        <w:name w:val="2F2A4E0F88C543C190B52FC8015C9E58"/>
        <w:category>
          <w:name w:val="常规"/>
          <w:gallery w:val="placeholder"/>
        </w:category>
        <w:types>
          <w:type w:val="bbPlcHdr"/>
        </w:types>
        <w:behaviors>
          <w:behavior w:val="content"/>
        </w:behaviors>
        <w:guid w:val="{B4B43E3C-8D15-4D3D-8286-AEA7B189A41A}"/>
      </w:docPartPr>
      <w:docPartBody>
        <w:p w:rsidR="0058516A" w:rsidRDefault="00FA5F45" w:rsidP="00FA5F45">
          <w:pPr>
            <w:pStyle w:val="2F2A4E0F88C543C190B52FC8015C9E58"/>
          </w:pPr>
          <w:r w:rsidRPr="00711F0E">
            <w:rPr>
              <w:rStyle w:val="placeholder1Char"/>
              <w:rFonts w:hint="eastAsia"/>
              <w:sz w:val="16"/>
              <w:szCs w:val="16"/>
            </w:rPr>
            <w:t>____</w:t>
          </w:r>
        </w:p>
      </w:docPartBody>
    </w:docPart>
    <w:docPart>
      <w:docPartPr>
        <w:name w:val="C993403CF0EE4AE682E3E7D54C277AD1"/>
        <w:category>
          <w:name w:val="常规"/>
          <w:gallery w:val="placeholder"/>
        </w:category>
        <w:types>
          <w:type w:val="bbPlcHdr"/>
        </w:types>
        <w:behaviors>
          <w:behavior w:val="content"/>
        </w:behaviors>
        <w:guid w:val="{9E636651-A5DF-48F9-8A71-FE53DB56319C}"/>
      </w:docPartPr>
      <w:docPartBody>
        <w:p w:rsidR="0058516A" w:rsidRDefault="00FA5F45" w:rsidP="00FA5F45">
          <w:pPr>
            <w:pStyle w:val="C993403CF0EE4AE682E3E7D54C277AD1"/>
          </w:pPr>
          <w:r w:rsidRPr="00711F0E">
            <w:rPr>
              <w:rStyle w:val="placeholder1Char"/>
              <w:rFonts w:hint="eastAsia"/>
              <w:sz w:val="16"/>
              <w:szCs w:val="16"/>
            </w:rPr>
            <w:t>____</w:t>
          </w:r>
        </w:p>
      </w:docPartBody>
    </w:docPart>
    <w:docPart>
      <w:docPartPr>
        <w:name w:val="BD821719B68B40A5836F581C51A699CC"/>
        <w:category>
          <w:name w:val="常规"/>
          <w:gallery w:val="placeholder"/>
        </w:category>
        <w:types>
          <w:type w:val="bbPlcHdr"/>
        </w:types>
        <w:behaviors>
          <w:behavior w:val="content"/>
        </w:behaviors>
        <w:guid w:val="{6E7FE68D-A67A-42AB-9F92-DBBCDF80B4CB}"/>
      </w:docPartPr>
      <w:docPartBody>
        <w:p w:rsidR="0058516A" w:rsidRDefault="00FA5F45" w:rsidP="00FA5F45">
          <w:pPr>
            <w:pStyle w:val="BD821719B68B40A5836F581C51A699CC"/>
          </w:pPr>
          <w:r w:rsidRPr="00711F0E">
            <w:rPr>
              <w:rStyle w:val="placeholder1Char"/>
              <w:rFonts w:hint="eastAsia"/>
              <w:sz w:val="16"/>
              <w:szCs w:val="16"/>
            </w:rPr>
            <w:t>____</w:t>
          </w:r>
        </w:p>
      </w:docPartBody>
    </w:docPart>
    <w:docPart>
      <w:docPartPr>
        <w:name w:val="57D16B6087A2471C867D56D6129CB2C7"/>
        <w:category>
          <w:name w:val="常规"/>
          <w:gallery w:val="placeholder"/>
        </w:category>
        <w:types>
          <w:type w:val="bbPlcHdr"/>
        </w:types>
        <w:behaviors>
          <w:behavior w:val="content"/>
        </w:behaviors>
        <w:guid w:val="{6CEAAAF4-BFDF-48EC-9F0C-E5C9C11B95DF}"/>
      </w:docPartPr>
      <w:docPartBody>
        <w:p w:rsidR="0058516A" w:rsidRDefault="00FA5F45" w:rsidP="00FA5F45">
          <w:pPr>
            <w:pStyle w:val="57D16B6087A2471C867D56D6129CB2C7"/>
          </w:pPr>
          <w:r w:rsidRPr="00711F0E">
            <w:rPr>
              <w:rStyle w:val="placeholder1Char"/>
              <w:rFonts w:hint="eastAsia"/>
              <w:sz w:val="16"/>
              <w:szCs w:val="16"/>
            </w:rPr>
            <w:t>____</w:t>
          </w:r>
        </w:p>
      </w:docPartBody>
    </w:docPart>
    <w:docPart>
      <w:docPartPr>
        <w:name w:val="AC238CFC0635465F80D3DFDECDC82947"/>
        <w:category>
          <w:name w:val="常规"/>
          <w:gallery w:val="placeholder"/>
        </w:category>
        <w:types>
          <w:type w:val="bbPlcHdr"/>
        </w:types>
        <w:behaviors>
          <w:behavior w:val="content"/>
        </w:behaviors>
        <w:guid w:val="{FC7B07D7-59A4-4F56-A346-4B18420C6589}"/>
      </w:docPartPr>
      <w:docPartBody>
        <w:p w:rsidR="0058516A" w:rsidRDefault="00FA5F45" w:rsidP="00FA5F45">
          <w:pPr>
            <w:pStyle w:val="AC238CFC0635465F80D3DFDECDC82947"/>
          </w:pPr>
          <w:r w:rsidRPr="00711F0E">
            <w:rPr>
              <w:rStyle w:val="placeholder1Char"/>
              <w:rFonts w:hint="eastAsia"/>
              <w:sz w:val="16"/>
              <w:szCs w:val="16"/>
            </w:rPr>
            <w:t>____</w:t>
          </w:r>
        </w:p>
      </w:docPartBody>
    </w:docPart>
    <w:docPart>
      <w:docPartPr>
        <w:name w:val="15AD633979DA47BC9BA5E4659247F7A9"/>
        <w:category>
          <w:name w:val="常规"/>
          <w:gallery w:val="placeholder"/>
        </w:category>
        <w:types>
          <w:type w:val="bbPlcHdr"/>
        </w:types>
        <w:behaviors>
          <w:behavior w:val="content"/>
        </w:behaviors>
        <w:guid w:val="{EF86B556-66FE-43E4-87DD-8D475BA1A34A}"/>
      </w:docPartPr>
      <w:docPartBody>
        <w:p w:rsidR="0058516A" w:rsidRDefault="00FA5F45" w:rsidP="00FA5F45">
          <w:pPr>
            <w:pStyle w:val="15AD633979DA47BC9BA5E4659247F7A9"/>
          </w:pPr>
          <w:r w:rsidRPr="00711F0E">
            <w:rPr>
              <w:rStyle w:val="placeholder1Char"/>
              <w:rFonts w:hint="eastAsia"/>
              <w:sz w:val="16"/>
              <w:szCs w:val="16"/>
            </w:rPr>
            <w:t>____</w:t>
          </w:r>
        </w:p>
      </w:docPartBody>
    </w:docPart>
    <w:docPart>
      <w:docPartPr>
        <w:name w:val="459AF91468D24C678B7D033482EFACC5"/>
        <w:category>
          <w:name w:val="常规"/>
          <w:gallery w:val="placeholder"/>
        </w:category>
        <w:types>
          <w:type w:val="bbPlcHdr"/>
        </w:types>
        <w:behaviors>
          <w:behavior w:val="content"/>
        </w:behaviors>
        <w:guid w:val="{3006952E-18CB-4018-B614-704353416765}"/>
      </w:docPartPr>
      <w:docPartBody>
        <w:p w:rsidR="0058516A" w:rsidRDefault="00FA5F45" w:rsidP="00FA5F45">
          <w:pPr>
            <w:pStyle w:val="459AF91468D24C678B7D033482EFACC5"/>
          </w:pPr>
          <w:r w:rsidRPr="00711F0E">
            <w:rPr>
              <w:rStyle w:val="placeholder1Char"/>
              <w:rFonts w:hint="eastAsia"/>
              <w:sz w:val="16"/>
              <w:szCs w:val="16"/>
            </w:rPr>
            <w:t>____</w:t>
          </w:r>
        </w:p>
      </w:docPartBody>
    </w:docPart>
    <w:docPart>
      <w:docPartPr>
        <w:name w:val="99189B7FCB52426CAE1C60FF1BDC4622"/>
        <w:category>
          <w:name w:val="常规"/>
          <w:gallery w:val="placeholder"/>
        </w:category>
        <w:types>
          <w:type w:val="bbPlcHdr"/>
        </w:types>
        <w:behaviors>
          <w:behavior w:val="content"/>
        </w:behaviors>
        <w:guid w:val="{9B0BFA8D-B2CC-4041-BF6A-A4E7B9A9007C}"/>
      </w:docPartPr>
      <w:docPartBody>
        <w:p w:rsidR="0058516A" w:rsidRDefault="00FA5F45" w:rsidP="00FA5F45">
          <w:pPr>
            <w:pStyle w:val="99189B7FCB52426CAE1C60FF1BDC4622"/>
          </w:pPr>
          <w:r w:rsidRPr="00711F0E">
            <w:rPr>
              <w:rStyle w:val="placeholder1Char"/>
              <w:rFonts w:hint="eastAsia"/>
              <w:sz w:val="16"/>
              <w:szCs w:val="16"/>
            </w:rPr>
            <w:t>____</w:t>
          </w:r>
        </w:p>
      </w:docPartBody>
    </w:docPart>
    <w:docPart>
      <w:docPartPr>
        <w:name w:val="38EB262FC7EF45BC9E3079E304FAF23A"/>
        <w:category>
          <w:name w:val="常规"/>
          <w:gallery w:val="placeholder"/>
        </w:category>
        <w:types>
          <w:type w:val="bbPlcHdr"/>
        </w:types>
        <w:behaviors>
          <w:behavior w:val="content"/>
        </w:behaviors>
        <w:guid w:val="{6ABD87B3-3E3A-4446-9A82-173C95774060}"/>
      </w:docPartPr>
      <w:docPartBody>
        <w:p w:rsidR="0058516A" w:rsidRDefault="00FA5F45" w:rsidP="00FA5F45">
          <w:pPr>
            <w:pStyle w:val="38EB262FC7EF45BC9E3079E304FAF23A"/>
          </w:pPr>
          <w:r w:rsidRPr="00711F0E">
            <w:rPr>
              <w:rStyle w:val="placeholder1Char"/>
              <w:rFonts w:hint="eastAsia"/>
              <w:sz w:val="16"/>
              <w:szCs w:val="16"/>
            </w:rPr>
            <w:t>____</w:t>
          </w:r>
        </w:p>
      </w:docPartBody>
    </w:docPart>
    <w:docPart>
      <w:docPartPr>
        <w:name w:val="E1FC8FD320C84DAA86F47A27AB013CBD"/>
        <w:category>
          <w:name w:val="常规"/>
          <w:gallery w:val="placeholder"/>
        </w:category>
        <w:types>
          <w:type w:val="bbPlcHdr"/>
        </w:types>
        <w:behaviors>
          <w:behavior w:val="content"/>
        </w:behaviors>
        <w:guid w:val="{5CBC3BC8-DC79-4485-AAFB-C549E190512D}"/>
      </w:docPartPr>
      <w:docPartBody>
        <w:p w:rsidR="0058516A" w:rsidRDefault="00FA5F45" w:rsidP="00FA5F45">
          <w:pPr>
            <w:pStyle w:val="E1FC8FD320C84DAA86F47A27AB013CBD"/>
          </w:pPr>
          <w:r w:rsidRPr="00711F0E">
            <w:rPr>
              <w:rStyle w:val="placeholder1Char"/>
              <w:rFonts w:hint="eastAsia"/>
              <w:sz w:val="16"/>
              <w:szCs w:val="16"/>
            </w:rPr>
            <w:t>____</w:t>
          </w:r>
        </w:p>
      </w:docPartBody>
    </w:docPart>
    <w:docPart>
      <w:docPartPr>
        <w:name w:val="886C8F4709684AD99BAB84AF87A13386"/>
        <w:category>
          <w:name w:val="常规"/>
          <w:gallery w:val="placeholder"/>
        </w:category>
        <w:types>
          <w:type w:val="bbPlcHdr"/>
        </w:types>
        <w:behaviors>
          <w:behavior w:val="content"/>
        </w:behaviors>
        <w:guid w:val="{D6152961-7426-4F38-BDF1-12F2605DDBD8}"/>
      </w:docPartPr>
      <w:docPartBody>
        <w:p w:rsidR="0058516A" w:rsidRDefault="00FA5F45" w:rsidP="00FA5F45">
          <w:pPr>
            <w:pStyle w:val="886C8F4709684AD99BAB84AF87A13386"/>
          </w:pPr>
          <w:r w:rsidRPr="00711F0E">
            <w:rPr>
              <w:rStyle w:val="placeholder1Char"/>
              <w:rFonts w:hint="eastAsia"/>
              <w:sz w:val="16"/>
              <w:szCs w:val="16"/>
            </w:rPr>
            <w:t>____</w:t>
          </w:r>
        </w:p>
      </w:docPartBody>
    </w:docPart>
    <w:docPart>
      <w:docPartPr>
        <w:name w:val="900948F65B51432484F19AF46D7BDF57"/>
        <w:category>
          <w:name w:val="常规"/>
          <w:gallery w:val="placeholder"/>
        </w:category>
        <w:types>
          <w:type w:val="bbPlcHdr"/>
        </w:types>
        <w:behaviors>
          <w:behavior w:val="content"/>
        </w:behaviors>
        <w:guid w:val="{0B38427D-9737-4D53-A899-C83BE30DB930}"/>
      </w:docPartPr>
      <w:docPartBody>
        <w:p w:rsidR="0058516A" w:rsidRDefault="00FA5F45" w:rsidP="00FA5F45">
          <w:pPr>
            <w:pStyle w:val="900948F65B51432484F19AF46D7BDF57"/>
          </w:pPr>
          <w:r w:rsidRPr="00711F0E">
            <w:rPr>
              <w:rStyle w:val="placeholder1Char"/>
              <w:rFonts w:hint="eastAsia"/>
              <w:sz w:val="16"/>
              <w:szCs w:val="16"/>
            </w:rPr>
            <w:t>____</w:t>
          </w:r>
        </w:p>
      </w:docPartBody>
    </w:docPart>
    <w:docPart>
      <w:docPartPr>
        <w:name w:val="7E2E1E5088084801A161BCD085746D43"/>
        <w:category>
          <w:name w:val="常规"/>
          <w:gallery w:val="placeholder"/>
        </w:category>
        <w:types>
          <w:type w:val="bbPlcHdr"/>
        </w:types>
        <w:behaviors>
          <w:behavior w:val="content"/>
        </w:behaviors>
        <w:guid w:val="{3573868A-6D7B-46FB-86CC-C1CB68DE5C2D}"/>
      </w:docPartPr>
      <w:docPartBody>
        <w:p w:rsidR="0058516A" w:rsidRDefault="00FA5F45" w:rsidP="00FA5F45">
          <w:pPr>
            <w:pStyle w:val="7E2E1E5088084801A161BCD085746D43"/>
          </w:pPr>
          <w:r w:rsidRPr="00711F0E">
            <w:rPr>
              <w:rStyle w:val="placeholder1Char"/>
              <w:rFonts w:hint="eastAsia"/>
              <w:sz w:val="16"/>
              <w:szCs w:val="16"/>
            </w:rPr>
            <w:t>____</w:t>
          </w:r>
        </w:p>
      </w:docPartBody>
    </w:docPart>
    <w:docPart>
      <w:docPartPr>
        <w:name w:val="5C61C44C485F4E46AC1B4EC16AF08BB1"/>
        <w:category>
          <w:name w:val="常规"/>
          <w:gallery w:val="placeholder"/>
        </w:category>
        <w:types>
          <w:type w:val="bbPlcHdr"/>
        </w:types>
        <w:behaviors>
          <w:behavior w:val="content"/>
        </w:behaviors>
        <w:guid w:val="{826FCC14-3099-4044-A705-AF0AD9D04725}"/>
      </w:docPartPr>
      <w:docPartBody>
        <w:p w:rsidR="0058516A" w:rsidRDefault="00FA5F45" w:rsidP="00FA5F45">
          <w:pPr>
            <w:pStyle w:val="5C61C44C485F4E46AC1B4EC16AF08BB1"/>
          </w:pPr>
          <w:r w:rsidRPr="00711F0E">
            <w:rPr>
              <w:rStyle w:val="placeholder1Char"/>
              <w:rFonts w:hint="eastAsia"/>
              <w:sz w:val="16"/>
              <w:szCs w:val="16"/>
            </w:rPr>
            <w:t>____</w:t>
          </w:r>
        </w:p>
      </w:docPartBody>
    </w:docPart>
    <w:docPart>
      <w:docPartPr>
        <w:name w:val="A58AED0038A6433A9B4CA16C37A6D203"/>
        <w:category>
          <w:name w:val="常规"/>
          <w:gallery w:val="placeholder"/>
        </w:category>
        <w:types>
          <w:type w:val="bbPlcHdr"/>
        </w:types>
        <w:behaviors>
          <w:behavior w:val="content"/>
        </w:behaviors>
        <w:guid w:val="{0BF227C3-BA5D-4248-B161-B0A3E27888E1}"/>
      </w:docPartPr>
      <w:docPartBody>
        <w:p w:rsidR="0058516A" w:rsidRDefault="00FA5F45" w:rsidP="00FA5F45">
          <w:pPr>
            <w:pStyle w:val="A58AED0038A6433A9B4CA16C37A6D203"/>
          </w:pPr>
          <w:r w:rsidRPr="00711F0E">
            <w:rPr>
              <w:rStyle w:val="placeholder1Char"/>
              <w:rFonts w:hint="eastAsia"/>
              <w:sz w:val="16"/>
              <w:szCs w:val="16"/>
            </w:rPr>
            <w:t>____</w:t>
          </w:r>
        </w:p>
      </w:docPartBody>
    </w:docPart>
    <w:docPart>
      <w:docPartPr>
        <w:name w:val="031C1E8639BC4E0BBA66BD14E4639015"/>
        <w:category>
          <w:name w:val="常规"/>
          <w:gallery w:val="placeholder"/>
        </w:category>
        <w:types>
          <w:type w:val="bbPlcHdr"/>
        </w:types>
        <w:behaviors>
          <w:behavior w:val="content"/>
        </w:behaviors>
        <w:guid w:val="{DD8909B2-53B4-4B46-A194-4E18107CAFB1}"/>
      </w:docPartPr>
      <w:docPartBody>
        <w:p w:rsidR="0058516A" w:rsidRDefault="00FA5F45" w:rsidP="00FA5F45">
          <w:pPr>
            <w:pStyle w:val="031C1E8639BC4E0BBA66BD14E4639015"/>
          </w:pPr>
          <w:r w:rsidRPr="00711F0E">
            <w:rPr>
              <w:rStyle w:val="placeholder1Char"/>
              <w:rFonts w:hint="eastAsia"/>
              <w:sz w:val="16"/>
              <w:szCs w:val="16"/>
            </w:rPr>
            <w:t>____</w:t>
          </w:r>
        </w:p>
      </w:docPartBody>
    </w:docPart>
    <w:docPart>
      <w:docPartPr>
        <w:name w:val="F2A8474915C04C79845300AE361D15C2"/>
        <w:category>
          <w:name w:val="常规"/>
          <w:gallery w:val="placeholder"/>
        </w:category>
        <w:types>
          <w:type w:val="bbPlcHdr"/>
        </w:types>
        <w:behaviors>
          <w:behavior w:val="content"/>
        </w:behaviors>
        <w:guid w:val="{0F0A9AC8-D340-428A-8BA3-85BF7F9CA4E5}"/>
      </w:docPartPr>
      <w:docPartBody>
        <w:p w:rsidR="0058516A" w:rsidRDefault="00FA5F45" w:rsidP="00FA5F45">
          <w:pPr>
            <w:pStyle w:val="F2A8474915C04C79845300AE361D15C2"/>
          </w:pPr>
          <w:r w:rsidRPr="00711F0E">
            <w:rPr>
              <w:rStyle w:val="placeholder1Char"/>
              <w:rFonts w:hint="eastAsia"/>
              <w:sz w:val="16"/>
              <w:szCs w:val="16"/>
            </w:rPr>
            <w:t>____</w:t>
          </w:r>
        </w:p>
      </w:docPartBody>
    </w:docPart>
    <w:docPart>
      <w:docPartPr>
        <w:name w:val="BC1318FD751F452092C5BD47E0C0A475"/>
        <w:category>
          <w:name w:val="常规"/>
          <w:gallery w:val="placeholder"/>
        </w:category>
        <w:types>
          <w:type w:val="bbPlcHdr"/>
        </w:types>
        <w:behaviors>
          <w:behavior w:val="content"/>
        </w:behaviors>
        <w:guid w:val="{59CF43BF-FB46-4632-94D0-B4FE3397EC93}"/>
      </w:docPartPr>
      <w:docPartBody>
        <w:p w:rsidR="0058516A" w:rsidRDefault="00FA5F45" w:rsidP="00FA5F45">
          <w:pPr>
            <w:pStyle w:val="BC1318FD751F452092C5BD47E0C0A475"/>
          </w:pPr>
          <w:r w:rsidRPr="00711F0E">
            <w:rPr>
              <w:rStyle w:val="placeholder1Char"/>
              <w:rFonts w:hint="eastAsia"/>
              <w:sz w:val="16"/>
              <w:szCs w:val="16"/>
            </w:rPr>
            <w:t>____</w:t>
          </w:r>
        </w:p>
      </w:docPartBody>
    </w:docPart>
    <w:docPart>
      <w:docPartPr>
        <w:name w:val="74B2728C7E984EE3B398C05A8B0B5677"/>
        <w:category>
          <w:name w:val="常规"/>
          <w:gallery w:val="placeholder"/>
        </w:category>
        <w:types>
          <w:type w:val="bbPlcHdr"/>
        </w:types>
        <w:behaviors>
          <w:behavior w:val="content"/>
        </w:behaviors>
        <w:guid w:val="{30881915-2993-4BE4-A0C4-3132863C0666}"/>
      </w:docPartPr>
      <w:docPartBody>
        <w:p w:rsidR="0058516A" w:rsidRDefault="00FA5F45" w:rsidP="00FA5F45">
          <w:pPr>
            <w:pStyle w:val="74B2728C7E984EE3B398C05A8B0B5677"/>
          </w:pPr>
          <w:r w:rsidRPr="00711F0E">
            <w:rPr>
              <w:rStyle w:val="placeholder1Char"/>
              <w:rFonts w:hint="eastAsia"/>
              <w:sz w:val="16"/>
              <w:szCs w:val="16"/>
            </w:rPr>
            <w:t>____</w:t>
          </w:r>
        </w:p>
      </w:docPartBody>
    </w:docPart>
    <w:docPart>
      <w:docPartPr>
        <w:name w:val="018C20F1838B4D41B0206076588C556A"/>
        <w:category>
          <w:name w:val="常规"/>
          <w:gallery w:val="placeholder"/>
        </w:category>
        <w:types>
          <w:type w:val="bbPlcHdr"/>
        </w:types>
        <w:behaviors>
          <w:behavior w:val="content"/>
        </w:behaviors>
        <w:guid w:val="{8C7B549E-3129-4749-91F4-AF0A1C359A3E}"/>
      </w:docPartPr>
      <w:docPartBody>
        <w:p w:rsidR="0058516A" w:rsidRDefault="00FA5F45" w:rsidP="00FA5F45">
          <w:pPr>
            <w:pStyle w:val="018C20F1838B4D41B0206076588C556A"/>
          </w:pPr>
          <w:r w:rsidRPr="00711F0E">
            <w:rPr>
              <w:rStyle w:val="placeholder1Char"/>
              <w:rFonts w:hint="eastAsia"/>
              <w:sz w:val="16"/>
              <w:szCs w:val="16"/>
            </w:rPr>
            <w:t>____</w:t>
          </w:r>
        </w:p>
      </w:docPartBody>
    </w:docPart>
    <w:docPart>
      <w:docPartPr>
        <w:name w:val="7EA07EB42FB04E4AA1EC3B5B0C58F03B"/>
        <w:category>
          <w:name w:val="常规"/>
          <w:gallery w:val="placeholder"/>
        </w:category>
        <w:types>
          <w:type w:val="bbPlcHdr"/>
        </w:types>
        <w:behaviors>
          <w:behavior w:val="content"/>
        </w:behaviors>
        <w:guid w:val="{2CD88D53-5568-4221-BDD8-134681871ACA}"/>
      </w:docPartPr>
      <w:docPartBody>
        <w:p w:rsidR="0058516A" w:rsidRDefault="00FA5F45" w:rsidP="00FA5F45">
          <w:pPr>
            <w:pStyle w:val="7EA07EB42FB04E4AA1EC3B5B0C58F03B"/>
          </w:pPr>
          <w:r w:rsidRPr="00711F0E">
            <w:rPr>
              <w:rStyle w:val="placeholder1Char"/>
              <w:rFonts w:hint="eastAsia"/>
              <w:sz w:val="16"/>
              <w:szCs w:val="16"/>
            </w:rPr>
            <w:t>____</w:t>
          </w:r>
        </w:p>
      </w:docPartBody>
    </w:docPart>
    <w:docPart>
      <w:docPartPr>
        <w:name w:val="95AD2E6A523C4AACAA27921EF6E782C8"/>
        <w:category>
          <w:name w:val="常规"/>
          <w:gallery w:val="placeholder"/>
        </w:category>
        <w:types>
          <w:type w:val="bbPlcHdr"/>
        </w:types>
        <w:behaviors>
          <w:behavior w:val="content"/>
        </w:behaviors>
        <w:guid w:val="{F9ED405F-9819-406C-9B4A-F01C4C4912A6}"/>
      </w:docPartPr>
      <w:docPartBody>
        <w:p w:rsidR="0058516A" w:rsidRDefault="00FA5F45" w:rsidP="00FA5F45">
          <w:pPr>
            <w:pStyle w:val="95AD2E6A523C4AACAA27921EF6E782C8"/>
          </w:pPr>
          <w:r w:rsidRPr="00711F0E">
            <w:rPr>
              <w:rStyle w:val="placeholder1Char"/>
              <w:rFonts w:hint="eastAsia"/>
              <w:sz w:val="16"/>
              <w:szCs w:val="16"/>
            </w:rPr>
            <w:t>____</w:t>
          </w:r>
        </w:p>
      </w:docPartBody>
    </w:docPart>
    <w:docPart>
      <w:docPartPr>
        <w:name w:val="D6EC48CEBE2D412188C40F6662DA71C5"/>
        <w:category>
          <w:name w:val="常规"/>
          <w:gallery w:val="placeholder"/>
        </w:category>
        <w:types>
          <w:type w:val="bbPlcHdr"/>
        </w:types>
        <w:behaviors>
          <w:behavior w:val="content"/>
        </w:behaviors>
        <w:guid w:val="{CFEF1FCB-ACCE-4C68-B7CB-FACFBAAFF673}"/>
      </w:docPartPr>
      <w:docPartBody>
        <w:p w:rsidR="0058516A" w:rsidRDefault="00FA5F45" w:rsidP="00FA5F45">
          <w:pPr>
            <w:pStyle w:val="D6EC48CEBE2D412188C40F6662DA71C5"/>
          </w:pPr>
          <w:r w:rsidRPr="00711F0E">
            <w:rPr>
              <w:rStyle w:val="placeholder1Char"/>
              <w:rFonts w:hint="eastAsia"/>
              <w:sz w:val="16"/>
              <w:szCs w:val="16"/>
            </w:rPr>
            <w:t>____</w:t>
          </w:r>
        </w:p>
      </w:docPartBody>
    </w:docPart>
    <w:docPart>
      <w:docPartPr>
        <w:name w:val="63E14AF6E32541348D9537B4C2F39443"/>
        <w:category>
          <w:name w:val="常规"/>
          <w:gallery w:val="placeholder"/>
        </w:category>
        <w:types>
          <w:type w:val="bbPlcHdr"/>
        </w:types>
        <w:behaviors>
          <w:behavior w:val="content"/>
        </w:behaviors>
        <w:guid w:val="{01B627E3-37C8-46AC-9588-5B2A765BA9BA}"/>
      </w:docPartPr>
      <w:docPartBody>
        <w:p w:rsidR="0058516A" w:rsidRDefault="00FA5F45" w:rsidP="00FA5F45">
          <w:pPr>
            <w:pStyle w:val="63E14AF6E32541348D9537B4C2F39443"/>
          </w:pPr>
          <w:r w:rsidRPr="00711F0E">
            <w:rPr>
              <w:rStyle w:val="placeholder1Char"/>
              <w:rFonts w:hint="eastAsia"/>
              <w:sz w:val="16"/>
              <w:szCs w:val="16"/>
            </w:rPr>
            <w:t>____</w:t>
          </w:r>
        </w:p>
      </w:docPartBody>
    </w:docPart>
    <w:docPart>
      <w:docPartPr>
        <w:name w:val="C8536A51D63C4C1E959A9324ACCA813E"/>
        <w:category>
          <w:name w:val="常规"/>
          <w:gallery w:val="placeholder"/>
        </w:category>
        <w:types>
          <w:type w:val="bbPlcHdr"/>
        </w:types>
        <w:behaviors>
          <w:behavior w:val="content"/>
        </w:behaviors>
        <w:guid w:val="{0A578282-E6D0-41F5-B347-571DE705B5D6}"/>
      </w:docPartPr>
      <w:docPartBody>
        <w:p w:rsidR="0058516A" w:rsidRDefault="00FA5F45" w:rsidP="00FA5F45">
          <w:pPr>
            <w:pStyle w:val="C8536A51D63C4C1E959A9324ACCA813E"/>
          </w:pPr>
          <w:r w:rsidRPr="00711F0E">
            <w:rPr>
              <w:rStyle w:val="placeholder1Char"/>
              <w:rFonts w:hint="eastAsia"/>
              <w:sz w:val="16"/>
              <w:szCs w:val="16"/>
            </w:rPr>
            <w:t>____</w:t>
          </w:r>
        </w:p>
      </w:docPartBody>
    </w:docPart>
    <w:docPart>
      <w:docPartPr>
        <w:name w:val="533B3F91D7754621A2B1295D981DCBAB"/>
        <w:category>
          <w:name w:val="常规"/>
          <w:gallery w:val="placeholder"/>
        </w:category>
        <w:types>
          <w:type w:val="bbPlcHdr"/>
        </w:types>
        <w:behaviors>
          <w:behavior w:val="content"/>
        </w:behaviors>
        <w:guid w:val="{1BC66EA6-47B1-489F-8570-C0770DEF6C59}"/>
      </w:docPartPr>
      <w:docPartBody>
        <w:p w:rsidR="0058516A" w:rsidRDefault="00FA5F45" w:rsidP="00FA5F45">
          <w:pPr>
            <w:pStyle w:val="533B3F91D7754621A2B1295D981DCBAB"/>
          </w:pPr>
          <w:r w:rsidRPr="00711F0E">
            <w:rPr>
              <w:rStyle w:val="placeholder1Char"/>
              <w:rFonts w:hint="eastAsia"/>
              <w:sz w:val="16"/>
              <w:szCs w:val="16"/>
            </w:rPr>
            <w:t>____</w:t>
          </w:r>
        </w:p>
      </w:docPartBody>
    </w:docPart>
    <w:docPart>
      <w:docPartPr>
        <w:name w:val="DE82F8857C4E482796D4ACE1394C8029"/>
        <w:category>
          <w:name w:val="常规"/>
          <w:gallery w:val="placeholder"/>
        </w:category>
        <w:types>
          <w:type w:val="bbPlcHdr"/>
        </w:types>
        <w:behaviors>
          <w:behavior w:val="content"/>
        </w:behaviors>
        <w:guid w:val="{B33404ED-A73C-44FE-93E5-2CCB58582FC8}"/>
      </w:docPartPr>
      <w:docPartBody>
        <w:p w:rsidR="0058516A" w:rsidRDefault="00FA5F45" w:rsidP="00FA5F45">
          <w:pPr>
            <w:pStyle w:val="DE82F8857C4E482796D4ACE1394C8029"/>
          </w:pPr>
          <w:r w:rsidRPr="00711F0E">
            <w:rPr>
              <w:rStyle w:val="placeholder1Char"/>
              <w:rFonts w:hint="eastAsia"/>
              <w:sz w:val="16"/>
              <w:szCs w:val="16"/>
            </w:rPr>
            <w:t>____</w:t>
          </w:r>
        </w:p>
      </w:docPartBody>
    </w:docPart>
    <w:docPart>
      <w:docPartPr>
        <w:name w:val="73F9644CC8FE47EFA37D65DFC80FB610"/>
        <w:category>
          <w:name w:val="常规"/>
          <w:gallery w:val="placeholder"/>
        </w:category>
        <w:types>
          <w:type w:val="bbPlcHdr"/>
        </w:types>
        <w:behaviors>
          <w:behavior w:val="content"/>
        </w:behaviors>
        <w:guid w:val="{3AC27EA7-4A79-492E-8D8D-A11DAA9F0948}"/>
      </w:docPartPr>
      <w:docPartBody>
        <w:p w:rsidR="0058516A" w:rsidRDefault="00FA5F45" w:rsidP="00FA5F45">
          <w:pPr>
            <w:pStyle w:val="73F9644CC8FE47EFA37D65DFC80FB610"/>
          </w:pPr>
          <w:r w:rsidRPr="00711F0E">
            <w:rPr>
              <w:rStyle w:val="placeholder1Char"/>
              <w:rFonts w:hint="eastAsia"/>
              <w:sz w:val="16"/>
              <w:szCs w:val="16"/>
            </w:rPr>
            <w:t>____</w:t>
          </w:r>
        </w:p>
      </w:docPartBody>
    </w:docPart>
    <w:docPart>
      <w:docPartPr>
        <w:name w:val="E02033E006F8472A9F9E57AC29C90AC4"/>
        <w:category>
          <w:name w:val="常规"/>
          <w:gallery w:val="placeholder"/>
        </w:category>
        <w:types>
          <w:type w:val="bbPlcHdr"/>
        </w:types>
        <w:behaviors>
          <w:behavior w:val="content"/>
        </w:behaviors>
        <w:guid w:val="{A3E5EC88-2227-423C-A442-A51493FD9690}"/>
      </w:docPartPr>
      <w:docPartBody>
        <w:p w:rsidR="0058516A" w:rsidRDefault="00FA5F45" w:rsidP="00FA5F45">
          <w:pPr>
            <w:pStyle w:val="E02033E006F8472A9F9E57AC29C90AC4"/>
          </w:pPr>
          <w:r w:rsidRPr="00711F0E">
            <w:rPr>
              <w:rStyle w:val="placeholder1Char"/>
              <w:rFonts w:hint="eastAsia"/>
              <w:sz w:val="16"/>
              <w:szCs w:val="16"/>
            </w:rPr>
            <w:t>____</w:t>
          </w:r>
        </w:p>
      </w:docPartBody>
    </w:docPart>
    <w:docPart>
      <w:docPartPr>
        <w:name w:val="7DB0A094B3E84D29860EC0C0A73011D4"/>
        <w:category>
          <w:name w:val="常规"/>
          <w:gallery w:val="placeholder"/>
        </w:category>
        <w:types>
          <w:type w:val="bbPlcHdr"/>
        </w:types>
        <w:behaviors>
          <w:behavior w:val="content"/>
        </w:behaviors>
        <w:guid w:val="{8CABA7DF-2089-478A-8013-766FBE1767F7}"/>
      </w:docPartPr>
      <w:docPartBody>
        <w:p w:rsidR="0058516A" w:rsidRDefault="00FA5F45" w:rsidP="00FA5F45">
          <w:pPr>
            <w:pStyle w:val="7DB0A094B3E84D29860EC0C0A73011D4"/>
          </w:pPr>
          <w:r w:rsidRPr="00711F0E">
            <w:rPr>
              <w:rStyle w:val="placeholder1Char"/>
              <w:rFonts w:hint="eastAsia"/>
              <w:sz w:val="16"/>
              <w:szCs w:val="16"/>
            </w:rPr>
            <w:t>____</w:t>
          </w:r>
        </w:p>
      </w:docPartBody>
    </w:docPart>
    <w:docPart>
      <w:docPartPr>
        <w:name w:val="9E21515827FF441587E2643B88043B75"/>
        <w:category>
          <w:name w:val="常规"/>
          <w:gallery w:val="placeholder"/>
        </w:category>
        <w:types>
          <w:type w:val="bbPlcHdr"/>
        </w:types>
        <w:behaviors>
          <w:behavior w:val="content"/>
        </w:behaviors>
        <w:guid w:val="{FBFE7255-C8B4-46C2-8BDE-88314491E4C6}"/>
      </w:docPartPr>
      <w:docPartBody>
        <w:p w:rsidR="0058516A" w:rsidRDefault="00FA5F45" w:rsidP="00FA5F45">
          <w:pPr>
            <w:pStyle w:val="9E21515827FF441587E2643B88043B75"/>
          </w:pPr>
          <w:r w:rsidRPr="00711F0E">
            <w:rPr>
              <w:rStyle w:val="placeholder1Char"/>
              <w:rFonts w:hint="eastAsia"/>
              <w:sz w:val="16"/>
              <w:szCs w:val="16"/>
            </w:rPr>
            <w:t>____</w:t>
          </w:r>
        </w:p>
      </w:docPartBody>
    </w:docPart>
    <w:docPart>
      <w:docPartPr>
        <w:name w:val="EF17E67838054D2EB2B9733189388F74"/>
        <w:category>
          <w:name w:val="常规"/>
          <w:gallery w:val="placeholder"/>
        </w:category>
        <w:types>
          <w:type w:val="bbPlcHdr"/>
        </w:types>
        <w:behaviors>
          <w:behavior w:val="content"/>
        </w:behaviors>
        <w:guid w:val="{5E9652FA-F9BA-404C-B066-6A78A361E524}"/>
      </w:docPartPr>
      <w:docPartBody>
        <w:p w:rsidR="0058516A" w:rsidRDefault="00FA5F45" w:rsidP="00FA5F45">
          <w:pPr>
            <w:pStyle w:val="EF17E67838054D2EB2B9733189388F74"/>
          </w:pPr>
          <w:r w:rsidRPr="00711F0E">
            <w:rPr>
              <w:rStyle w:val="placeholder1Char"/>
              <w:rFonts w:hint="eastAsia"/>
              <w:sz w:val="16"/>
              <w:szCs w:val="16"/>
            </w:rPr>
            <w:t>____</w:t>
          </w:r>
        </w:p>
      </w:docPartBody>
    </w:docPart>
    <w:docPart>
      <w:docPartPr>
        <w:name w:val="A735F57578A5466480ABDB3070388942"/>
        <w:category>
          <w:name w:val="常规"/>
          <w:gallery w:val="placeholder"/>
        </w:category>
        <w:types>
          <w:type w:val="bbPlcHdr"/>
        </w:types>
        <w:behaviors>
          <w:behavior w:val="content"/>
        </w:behaviors>
        <w:guid w:val="{A3771A2F-65AA-46B2-83C9-51DED4FC7F46}"/>
      </w:docPartPr>
      <w:docPartBody>
        <w:p w:rsidR="0058516A" w:rsidRDefault="00FA5F45" w:rsidP="00FA5F45">
          <w:pPr>
            <w:pStyle w:val="A735F57578A5466480ABDB3070388942"/>
          </w:pPr>
          <w:r w:rsidRPr="00711F0E">
            <w:rPr>
              <w:rStyle w:val="placeholder1Char"/>
              <w:rFonts w:hint="eastAsia"/>
              <w:sz w:val="16"/>
              <w:szCs w:val="16"/>
            </w:rPr>
            <w:t>____</w:t>
          </w:r>
        </w:p>
      </w:docPartBody>
    </w:docPart>
    <w:docPart>
      <w:docPartPr>
        <w:name w:val="8CA09FEE8EB043DFA462CB0FD670363E"/>
        <w:category>
          <w:name w:val="常规"/>
          <w:gallery w:val="placeholder"/>
        </w:category>
        <w:types>
          <w:type w:val="bbPlcHdr"/>
        </w:types>
        <w:behaviors>
          <w:behavior w:val="content"/>
        </w:behaviors>
        <w:guid w:val="{5D4DB084-A03C-437E-9675-2762DAEAFD27}"/>
      </w:docPartPr>
      <w:docPartBody>
        <w:p w:rsidR="0058516A" w:rsidRDefault="00FA5F45" w:rsidP="00FA5F45">
          <w:pPr>
            <w:pStyle w:val="8CA09FEE8EB043DFA462CB0FD670363E"/>
          </w:pPr>
          <w:r w:rsidRPr="00711F0E">
            <w:rPr>
              <w:rStyle w:val="placeholder1Char"/>
              <w:rFonts w:hint="eastAsia"/>
              <w:sz w:val="16"/>
              <w:szCs w:val="16"/>
            </w:rPr>
            <w:t>____</w:t>
          </w:r>
        </w:p>
      </w:docPartBody>
    </w:docPart>
    <w:docPart>
      <w:docPartPr>
        <w:name w:val="19EB264844E948FB976EF523813E34D7"/>
        <w:category>
          <w:name w:val="常规"/>
          <w:gallery w:val="placeholder"/>
        </w:category>
        <w:types>
          <w:type w:val="bbPlcHdr"/>
        </w:types>
        <w:behaviors>
          <w:behavior w:val="content"/>
        </w:behaviors>
        <w:guid w:val="{6559E190-561A-4F63-A718-C4D1EBF70EC2}"/>
      </w:docPartPr>
      <w:docPartBody>
        <w:p w:rsidR="0058516A" w:rsidRDefault="00FA5F45" w:rsidP="00FA5F45">
          <w:pPr>
            <w:pStyle w:val="19EB264844E948FB976EF523813E34D7"/>
          </w:pPr>
          <w:r w:rsidRPr="00711F0E">
            <w:rPr>
              <w:rStyle w:val="placeholder1Char"/>
              <w:rFonts w:hint="eastAsia"/>
              <w:sz w:val="16"/>
              <w:szCs w:val="16"/>
            </w:rPr>
            <w:t>____</w:t>
          </w:r>
        </w:p>
      </w:docPartBody>
    </w:docPart>
    <w:docPart>
      <w:docPartPr>
        <w:name w:val="FCE20675163E495FA01567C0882B2C69"/>
        <w:category>
          <w:name w:val="常规"/>
          <w:gallery w:val="placeholder"/>
        </w:category>
        <w:types>
          <w:type w:val="bbPlcHdr"/>
        </w:types>
        <w:behaviors>
          <w:behavior w:val="content"/>
        </w:behaviors>
        <w:guid w:val="{2F458080-CA89-4EEB-80F2-6EDAC58E9399}"/>
      </w:docPartPr>
      <w:docPartBody>
        <w:p w:rsidR="0058516A" w:rsidRDefault="00FA5F45" w:rsidP="00FA5F45">
          <w:pPr>
            <w:pStyle w:val="FCE20675163E495FA01567C0882B2C69"/>
          </w:pPr>
          <w:r w:rsidRPr="00711F0E">
            <w:rPr>
              <w:rStyle w:val="placeholder1Char"/>
              <w:rFonts w:hint="eastAsia"/>
              <w:sz w:val="16"/>
              <w:szCs w:val="16"/>
            </w:rPr>
            <w:t>____</w:t>
          </w:r>
        </w:p>
      </w:docPartBody>
    </w:docPart>
    <w:docPart>
      <w:docPartPr>
        <w:name w:val="7CEA06F73B7F4090B210E87D5DC56B25"/>
        <w:category>
          <w:name w:val="常规"/>
          <w:gallery w:val="placeholder"/>
        </w:category>
        <w:types>
          <w:type w:val="bbPlcHdr"/>
        </w:types>
        <w:behaviors>
          <w:behavior w:val="content"/>
        </w:behaviors>
        <w:guid w:val="{647A4308-EB5F-4C8F-BA5E-2CC58CCF1F3A}"/>
      </w:docPartPr>
      <w:docPartBody>
        <w:p w:rsidR="0058516A" w:rsidRDefault="00FA5F45" w:rsidP="00FA5F45">
          <w:pPr>
            <w:pStyle w:val="7CEA06F73B7F4090B210E87D5DC56B25"/>
          </w:pPr>
          <w:r w:rsidRPr="00711F0E">
            <w:rPr>
              <w:rStyle w:val="placeholder1Char"/>
              <w:rFonts w:hint="eastAsia"/>
              <w:sz w:val="16"/>
              <w:szCs w:val="16"/>
            </w:rPr>
            <w:t>____</w:t>
          </w:r>
        </w:p>
      </w:docPartBody>
    </w:docPart>
    <w:docPart>
      <w:docPartPr>
        <w:name w:val="E154CEF2BBEB41F89BEAE89C23CDAFF1"/>
        <w:category>
          <w:name w:val="常规"/>
          <w:gallery w:val="placeholder"/>
        </w:category>
        <w:types>
          <w:type w:val="bbPlcHdr"/>
        </w:types>
        <w:behaviors>
          <w:behavior w:val="content"/>
        </w:behaviors>
        <w:guid w:val="{8024E42D-B57F-44D9-B533-41AFB25C720F}"/>
      </w:docPartPr>
      <w:docPartBody>
        <w:p w:rsidR="0058516A" w:rsidRDefault="00FA5F45" w:rsidP="00FA5F45">
          <w:pPr>
            <w:pStyle w:val="E154CEF2BBEB41F89BEAE89C23CDAFF1"/>
          </w:pPr>
          <w:r w:rsidRPr="00711F0E">
            <w:rPr>
              <w:rStyle w:val="placeholder1Char"/>
              <w:rFonts w:hint="eastAsia"/>
              <w:sz w:val="16"/>
              <w:szCs w:val="16"/>
            </w:rPr>
            <w:t>____</w:t>
          </w:r>
        </w:p>
      </w:docPartBody>
    </w:docPart>
    <w:docPart>
      <w:docPartPr>
        <w:name w:val="A5BF8A049C5A4EBFBB257017545B544F"/>
        <w:category>
          <w:name w:val="常规"/>
          <w:gallery w:val="placeholder"/>
        </w:category>
        <w:types>
          <w:type w:val="bbPlcHdr"/>
        </w:types>
        <w:behaviors>
          <w:behavior w:val="content"/>
        </w:behaviors>
        <w:guid w:val="{CFF98800-C85E-46CD-BA1D-056090C9C66B}"/>
      </w:docPartPr>
      <w:docPartBody>
        <w:p w:rsidR="0058516A" w:rsidRDefault="00FA5F45" w:rsidP="00FA5F45">
          <w:pPr>
            <w:pStyle w:val="A5BF8A049C5A4EBFBB257017545B544F"/>
          </w:pPr>
          <w:r w:rsidRPr="00711F0E">
            <w:rPr>
              <w:rStyle w:val="placeholder1Char"/>
              <w:rFonts w:hint="eastAsia"/>
              <w:sz w:val="16"/>
              <w:szCs w:val="16"/>
            </w:rPr>
            <w:t>____</w:t>
          </w:r>
        </w:p>
      </w:docPartBody>
    </w:docPart>
    <w:docPart>
      <w:docPartPr>
        <w:name w:val="028E7DDE8AAE4C378F84895CB254C4AF"/>
        <w:category>
          <w:name w:val="常规"/>
          <w:gallery w:val="placeholder"/>
        </w:category>
        <w:types>
          <w:type w:val="bbPlcHdr"/>
        </w:types>
        <w:behaviors>
          <w:behavior w:val="content"/>
        </w:behaviors>
        <w:guid w:val="{49FE42F5-D97F-4747-BD38-C0E226697B2C}"/>
      </w:docPartPr>
      <w:docPartBody>
        <w:p w:rsidR="0058516A" w:rsidRDefault="00FA5F45" w:rsidP="00FA5F45">
          <w:pPr>
            <w:pStyle w:val="028E7DDE8AAE4C378F84895CB254C4AF"/>
          </w:pPr>
          <w:r w:rsidRPr="00711F0E">
            <w:rPr>
              <w:rStyle w:val="placeholder1Char"/>
              <w:rFonts w:hint="eastAsia"/>
              <w:sz w:val="16"/>
              <w:szCs w:val="16"/>
            </w:rPr>
            <w:t>____</w:t>
          </w:r>
        </w:p>
      </w:docPartBody>
    </w:docPart>
    <w:docPart>
      <w:docPartPr>
        <w:name w:val="6FA78B2FE0C848CEA97F66457C20C1F4"/>
        <w:category>
          <w:name w:val="常规"/>
          <w:gallery w:val="placeholder"/>
        </w:category>
        <w:types>
          <w:type w:val="bbPlcHdr"/>
        </w:types>
        <w:behaviors>
          <w:behavior w:val="content"/>
        </w:behaviors>
        <w:guid w:val="{526130D7-7239-4415-86F9-956B3C15FE66}"/>
      </w:docPartPr>
      <w:docPartBody>
        <w:p w:rsidR="0058516A" w:rsidRDefault="00FA5F45" w:rsidP="00FA5F45">
          <w:pPr>
            <w:pStyle w:val="6FA78B2FE0C848CEA97F66457C20C1F4"/>
          </w:pPr>
          <w:r w:rsidRPr="00711F0E">
            <w:rPr>
              <w:rStyle w:val="placeholder1Char"/>
              <w:rFonts w:hint="eastAsia"/>
              <w:sz w:val="16"/>
              <w:szCs w:val="16"/>
            </w:rPr>
            <w:t>____</w:t>
          </w:r>
        </w:p>
      </w:docPartBody>
    </w:docPart>
    <w:docPart>
      <w:docPartPr>
        <w:name w:val="EF0F526144A140E2A497B2F02BE610BB"/>
        <w:category>
          <w:name w:val="常规"/>
          <w:gallery w:val="placeholder"/>
        </w:category>
        <w:types>
          <w:type w:val="bbPlcHdr"/>
        </w:types>
        <w:behaviors>
          <w:behavior w:val="content"/>
        </w:behaviors>
        <w:guid w:val="{7A6F5263-C6FD-4743-A3D5-8518769C8D18}"/>
      </w:docPartPr>
      <w:docPartBody>
        <w:p w:rsidR="0058516A" w:rsidRDefault="00FA5F45" w:rsidP="00FA5F45">
          <w:pPr>
            <w:pStyle w:val="EF0F526144A140E2A497B2F02BE610BB"/>
          </w:pPr>
          <w:r w:rsidRPr="00711F0E">
            <w:rPr>
              <w:rStyle w:val="placeholder1Char"/>
              <w:rFonts w:hint="eastAsia"/>
              <w:sz w:val="16"/>
              <w:szCs w:val="16"/>
            </w:rPr>
            <w:t>____</w:t>
          </w:r>
        </w:p>
      </w:docPartBody>
    </w:docPart>
    <w:docPart>
      <w:docPartPr>
        <w:name w:val="1CC92081560845BCA76672BE0068464F"/>
        <w:category>
          <w:name w:val="常规"/>
          <w:gallery w:val="placeholder"/>
        </w:category>
        <w:types>
          <w:type w:val="bbPlcHdr"/>
        </w:types>
        <w:behaviors>
          <w:behavior w:val="content"/>
        </w:behaviors>
        <w:guid w:val="{CD0B1211-E22E-4A7D-AC47-CFA8D28E5598}"/>
      </w:docPartPr>
      <w:docPartBody>
        <w:p w:rsidR="0058516A" w:rsidRDefault="00FA5F45" w:rsidP="00FA5F45">
          <w:pPr>
            <w:pStyle w:val="1CC92081560845BCA76672BE0068464F"/>
          </w:pPr>
          <w:r w:rsidRPr="00711F0E">
            <w:rPr>
              <w:rStyle w:val="placeholder1Char"/>
              <w:rFonts w:hint="eastAsia"/>
              <w:sz w:val="16"/>
              <w:szCs w:val="16"/>
            </w:rPr>
            <w:t>____</w:t>
          </w:r>
        </w:p>
      </w:docPartBody>
    </w:docPart>
    <w:docPart>
      <w:docPartPr>
        <w:name w:val="90158BEC77534A4F841B70B4B6826F09"/>
        <w:category>
          <w:name w:val="常规"/>
          <w:gallery w:val="placeholder"/>
        </w:category>
        <w:types>
          <w:type w:val="bbPlcHdr"/>
        </w:types>
        <w:behaviors>
          <w:behavior w:val="content"/>
        </w:behaviors>
        <w:guid w:val="{75347E89-1CC4-4422-A5BA-36F4D74FE246}"/>
      </w:docPartPr>
      <w:docPartBody>
        <w:p w:rsidR="0058516A" w:rsidRDefault="00FA5F45" w:rsidP="00FA5F45">
          <w:pPr>
            <w:pStyle w:val="90158BEC77534A4F841B70B4B6826F09"/>
          </w:pPr>
          <w:r w:rsidRPr="00711F0E">
            <w:rPr>
              <w:rStyle w:val="placeholder1Char"/>
              <w:rFonts w:hint="eastAsia"/>
              <w:sz w:val="16"/>
              <w:szCs w:val="16"/>
            </w:rPr>
            <w:t>____</w:t>
          </w:r>
        </w:p>
      </w:docPartBody>
    </w:docPart>
    <w:docPart>
      <w:docPartPr>
        <w:name w:val="74CC88FC1AE34212AFBCB16DF9BCF188"/>
        <w:category>
          <w:name w:val="常规"/>
          <w:gallery w:val="placeholder"/>
        </w:category>
        <w:types>
          <w:type w:val="bbPlcHdr"/>
        </w:types>
        <w:behaviors>
          <w:behavior w:val="content"/>
        </w:behaviors>
        <w:guid w:val="{3AE802F0-FBEC-4B78-816F-F5F85326E5B2}"/>
      </w:docPartPr>
      <w:docPartBody>
        <w:p w:rsidR="0058516A" w:rsidRDefault="00FA5F45" w:rsidP="00FA5F45">
          <w:pPr>
            <w:pStyle w:val="74CC88FC1AE34212AFBCB16DF9BCF188"/>
          </w:pPr>
          <w:r w:rsidRPr="00711F0E">
            <w:rPr>
              <w:rStyle w:val="placeholder1Char"/>
              <w:rFonts w:hint="eastAsia"/>
              <w:sz w:val="16"/>
              <w:szCs w:val="16"/>
            </w:rPr>
            <w:t>____</w:t>
          </w:r>
        </w:p>
      </w:docPartBody>
    </w:docPart>
    <w:docPart>
      <w:docPartPr>
        <w:name w:val="3E277A6EE56F4F729937A5272CB8D4AC"/>
        <w:category>
          <w:name w:val="常规"/>
          <w:gallery w:val="placeholder"/>
        </w:category>
        <w:types>
          <w:type w:val="bbPlcHdr"/>
        </w:types>
        <w:behaviors>
          <w:behavior w:val="content"/>
        </w:behaviors>
        <w:guid w:val="{13065099-15BA-4CF8-8EDE-21ECD588A9F9}"/>
      </w:docPartPr>
      <w:docPartBody>
        <w:p w:rsidR="0058516A" w:rsidRDefault="00FA5F45" w:rsidP="00FA5F45">
          <w:pPr>
            <w:pStyle w:val="3E277A6EE56F4F729937A5272CB8D4AC"/>
          </w:pPr>
          <w:r w:rsidRPr="00711F0E">
            <w:rPr>
              <w:rStyle w:val="placeholder1Char"/>
              <w:rFonts w:hint="eastAsia"/>
              <w:sz w:val="16"/>
              <w:szCs w:val="16"/>
            </w:rPr>
            <w:t>____</w:t>
          </w:r>
        </w:p>
      </w:docPartBody>
    </w:docPart>
    <w:docPart>
      <w:docPartPr>
        <w:name w:val="81659CC2855749A4A7AA56678F60A610"/>
        <w:category>
          <w:name w:val="常规"/>
          <w:gallery w:val="placeholder"/>
        </w:category>
        <w:types>
          <w:type w:val="bbPlcHdr"/>
        </w:types>
        <w:behaviors>
          <w:behavior w:val="content"/>
        </w:behaviors>
        <w:guid w:val="{A5E10CD9-8BE0-4E97-AEC3-A173B3E7BF07}"/>
      </w:docPartPr>
      <w:docPartBody>
        <w:p w:rsidR="0058516A" w:rsidRDefault="00FA5F45" w:rsidP="00FA5F45">
          <w:pPr>
            <w:pStyle w:val="81659CC2855749A4A7AA56678F60A610"/>
          </w:pPr>
          <w:r w:rsidRPr="00711F0E">
            <w:rPr>
              <w:rStyle w:val="placeholder1Char"/>
              <w:rFonts w:hint="eastAsia"/>
              <w:sz w:val="16"/>
              <w:szCs w:val="16"/>
            </w:rPr>
            <w:t>____</w:t>
          </w:r>
        </w:p>
      </w:docPartBody>
    </w:docPart>
    <w:docPart>
      <w:docPartPr>
        <w:name w:val="D0ADBC1533C14EA68E63EAA6D932FEE2"/>
        <w:category>
          <w:name w:val="常规"/>
          <w:gallery w:val="placeholder"/>
        </w:category>
        <w:types>
          <w:type w:val="bbPlcHdr"/>
        </w:types>
        <w:behaviors>
          <w:behavior w:val="content"/>
        </w:behaviors>
        <w:guid w:val="{94A71292-79AD-40AD-ABB0-A5AC0FF1190F}"/>
      </w:docPartPr>
      <w:docPartBody>
        <w:p w:rsidR="0058516A" w:rsidRDefault="00FA5F45" w:rsidP="00FA5F45">
          <w:pPr>
            <w:pStyle w:val="D0ADBC1533C14EA68E63EAA6D932FEE2"/>
          </w:pPr>
          <w:r w:rsidRPr="00711F0E">
            <w:rPr>
              <w:rStyle w:val="placeholder1Char"/>
              <w:rFonts w:hint="eastAsia"/>
              <w:sz w:val="16"/>
              <w:szCs w:val="16"/>
            </w:rPr>
            <w:t>____</w:t>
          </w:r>
        </w:p>
      </w:docPartBody>
    </w:docPart>
    <w:docPart>
      <w:docPartPr>
        <w:name w:val="B023EA2118AB4B9198F320A107A361A6"/>
        <w:category>
          <w:name w:val="常规"/>
          <w:gallery w:val="placeholder"/>
        </w:category>
        <w:types>
          <w:type w:val="bbPlcHdr"/>
        </w:types>
        <w:behaviors>
          <w:behavior w:val="content"/>
        </w:behaviors>
        <w:guid w:val="{426163D2-B4D9-44B8-93D2-0F39FB0D65CD}"/>
      </w:docPartPr>
      <w:docPartBody>
        <w:p w:rsidR="0058516A" w:rsidRDefault="00FA5F45" w:rsidP="00FA5F45">
          <w:pPr>
            <w:pStyle w:val="B023EA2118AB4B9198F320A107A361A6"/>
          </w:pPr>
          <w:r w:rsidRPr="00711F0E">
            <w:rPr>
              <w:rStyle w:val="placeholder1Char"/>
              <w:rFonts w:hint="eastAsia"/>
              <w:sz w:val="16"/>
              <w:szCs w:val="16"/>
            </w:rPr>
            <w:t>____</w:t>
          </w:r>
        </w:p>
      </w:docPartBody>
    </w:docPart>
    <w:docPart>
      <w:docPartPr>
        <w:name w:val="FD93FBBE783F4F55862C6F97CBD54EC0"/>
        <w:category>
          <w:name w:val="常规"/>
          <w:gallery w:val="placeholder"/>
        </w:category>
        <w:types>
          <w:type w:val="bbPlcHdr"/>
        </w:types>
        <w:behaviors>
          <w:behavior w:val="content"/>
        </w:behaviors>
        <w:guid w:val="{45976C75-03AF-4A9E-BB3E-480871379290}"/>
      </w:docPartPr>
      <w:docPartBody>
        <w:p w:rsidR="0058516A" w:rsidRDefault="00FA5F45" w:rsidP="00FA5F45">
          <w:pPr>
            <w:pStyle w:val="FD93FBBE783F4F55862C6F97CBD54EC0"/>
          </w:pPr>
          <w:r w:rsidRPr="00711F0E">
            <w:rPr>
              <w:rStyle w:val="placeholder1Char"/>
              <w:rFonts w:hint="eastAsia"/>
              <w:sz w:val="16"/>
              <w:szCs w:val="16"/>
            </w:rPr>
            <w:t>____</w:t>
          </w:r>
        </w:p>
      </w:docPartBody>
    </w:docPart>
    <w:docPart>
      <w:docPartPr>
        <w:name w:val="D0BC98E6B44B42648BBE88548DD94870"/>
        <w:category>
          <w:name w:val="常规"/>
          <w:gallery w:val="placeholder"/>
        </w:category>
        <w:types>
          <w:type w:val="bbPlcHdr"/>
        </w:types>
        <w:behaviors>
          <w:behavior w:val="content"/>
        </w:behaviors>
        <w:guid w:val="{F87C0EF9-4B9F-4FA3-80AF-9928B9F4FD2D}"/>
      </w:docPartPr>
      <w:docPartBody>
        <w:p w:rsidR="0058516A" w:rsidRDefault="00FA5F45" w:rsidP="00FA5F45">
          <w:pPr>
            <w:pStyle w:val="D0BC98E6B44B42648BBE88548DD94870"/>
          </w:pPr>
          <w:r w:rsidRPr="00711F0E">
            <w:rPr>
              <w:rStyle w:val="placeholder1Char"/>
              <w:rFonts w:hint="eastAsia"/>
              <w:sz w:val="16"/>
              <w:szCs w:val="16"/>
            </w:rPr>
            <w:t>____</w:t>
          </w:r>
        </w:p>
      </w:docPartBody>
    </w:docPart>
    <w:docPart>
      <w:docPartPr>
        <w:name w:val="BDA8B06215B4490B97F0B6ABA662E0A1"/>
        <w:category>
          <w:name w:val="常规"/>
          <w:gallery w:val="placeholder"/>
        </w:category>
        <w:types>
          <w:type w:val="bbPlcHdr"/>
        </w:types>
        <w:behaviors>
          <w:behavior w:val="content"/>
        </w:behaviors>
        <w:guid w:val="{344D3DE9-FF28-4478-B9AB-A146C12BE90C}"/>
      </w:docPartPr>
      <w:docPartBody>
        <w:p w:rsidR="0058516A" w:rsidRDefault="00FA5F45" w:rsidP="00FA5F45">
          <w:pPr>
            <w:pStyle w:val="BDA8B06215B4490B97F0B6ABA662E0A1"/>
          </w:pPr>
          <w:r w:rsidRPr="00711F0E">
            <w:rPr>
              <w:rStyle w:val="placeholder1Char"/>
              <w:rFonts w:hint="eastAsia"/>
              <w:sz w:val="16"/>
              <w:szCs w:val="16"/>
            </w:rPr>
            <w:t>____</w:t>
          </w:r>
        </w:p>
      </w:docPartBody>
    </w:docPart>
    <w:docPart>
      <w:docPartPr>
        <w:name w:val="386FF5F3F31D48F38AC172AA4A239495"/>
        <w:category>
          <w:name w:val="常规"/>
          <w:gallery w:val="placeholder"/>
        </w:category>
        <w:types>
          <w:type w:val="bbPlcHdr"/>
        </w:types>
        <w:behaviors>
          <w:behavior w:val="content"/>
        </w:behaviors>
        <w:guid w:val="{30C2C2ED-C54E-4E57-A164-D36A455811E3}"/>
      </w:docPartPr>
      <w:docPartBody>
        <w:p w:rsidR="0058516A" w:rsidRDefault="00FA5F45" w:rsidP="00FA5F45">
          <w:pPr>
            <w:pStyle w:val="386FF5F3F31D48F38AC172AA4A239495"/>
          </w:pPr>
          <w:r w:rsidRPr="00711F0E">
            <w:rPr>
              <w:rStyle w:val="placeholder1Char"/>
              <w:rFonts w:hint="eastAsia"/>
              <w:sz w:val="16"/>
              <w:szCs w:val="16"/>
            </w:rPr>
            <w:t>____</w:t>
          </w:r>
        </w:p>
      </w:docPartBody>
    </w:docPart>
    <w:docPart>
      <w:docPartPr>
        <w:name w:val="ED9B0796CD56498DB6AE4278B35971F7"/>
        <w:category>
          <w:name w:val="常规"/>
          <w:gallery w:val="placeholder"/>
        </w:category>
        <w:types>
          <w:type w:val="bbPlcHdr"/>
        </w:types>
        <w:behaviors>
          <w:behavior w:val="content"/>
        </w:behaviors>
        <w:guid w:val="{3C312406-7476-4586-A74F-C255987354BF}"/>
      </w:docPartPr>
      <w:docPartBody>
        <w:p w:rsidR="0058516A" w:rsidRDefault="00FA5F45" w:rsidP="00FA5F45">
          <w:pPr>
            <w:pStyle w:val="ED9B0796CD56498DB6AE4278B35971F7"/>
          </w:pPr>
          <w:r w:rsidRPr="00711F0E">
            <w:rPr>
              <w:rStyle w:val="placeholder1Char"/>
              <w:rFonts w:hint="eastAsia"/>
              <w:sz w:val="16"/>
              <w:szCs w:val="16"/>
            </w:rPr>
            <w:t>____</w:t>
          </w:r>
        </w:p>
      </w:docPartBody>
    </w:docPart>
    <w:docPart>
      <w:docPartPr>
        <w:name w:val="4E4A8E57EB1349E49A23804AB5C847F2"/>
        <w:category>
          <w:name w:val="常规"/>
          <w:gallery w:val="placeholder"/>
        </w:category>
        <w:types>
          <w:type w:val="bbPlcHdr"/>
        </w:types>
        <w:behaviors>
          <w:behavior w:val="content"/>
        </w:behaviors>
        <w:guid w:val="{7CEC0763-A495-4935-8067-84B3C40E255B}"/>
      </w:docPartPr>
      <w:docPartBody>
        <w:p w:rsidR="0058516A" w:rsidRDefault="00FA5F45" w:rsidP="00FA5F45">
          <w:pPr>
            <w:pStyle w:val="4E4A8E57EB1349E49A23804AB5C847F2"/>
          </w:pPr>
          <w:r w:rsidRPr="00711F0E">
            <w:rPr>
              <w:rStyle w:val="placeholder1Char"/>
              <w:rFonts w:hint="eastAsia"/>
              <w:sz w:val="16"/>
              <w:szCs w:val="16"/>
            </w:rPr>
            <w:t>____</w:t>
          </w:r>
        </w:p>
      </w:docPartBody>
    </w:docPart>
    <w:docPart>
      <w:docPartPr>
        <w:name w:val="15E830469F574F06BBDFD5D95A6EF480"/>
        <w:category>
          <w:name w:val="常规"/>
          <w:gallery w:val="placeholder"/>
        </w:category>
        <w:types>
          <w:type w:val="bbPlcHdr"/>
        </w:types>
        <w:behaviors>
          <w:behavior w:val="content"/>
        </w:behaviors>
        <w:guid w:val="{866B7AA6-D5CD-4789-B199-268A18A0BFB8}"/>
      </w:docPartPr>
      <w:docPartBody>
        <w:p w:rsidR="0058516A" w:rsidRDefault="00FA5F45" w:rsidP="00FA5F45">
          <w:pPr>
            <w:pStyle w:val="15E830469F574F06BBDFD5D95A6EF480"/>
          </w:pPr>
          <w:r w:rsidRPr="00711F0E">
            <w:rPr>
              <w:rStyle w:val="placeholder1Char"/>
              <w:rFonts w:hint="eastAsia"/>
              <w:sz w:val="16"/>
              <w:szCs w:val="16"/>
            </w:rPr>
            <w:t>____</w:t>
          </w:r>
        </w:p>
      </w:docPartBody>
    </w:docPart>
    <w:docPart>
      <w:docPartPr>
        <w:name w:val="7497F2C12C5444A09F49D9E52556D581"/>
        <w:category>
          <w:name w:val="常规"/>
          <w:gallery w:val="placeholder"/>
        </w:category>
        <w:types>
          <w:type w:val="bbPlcHdr"/>
        </w:types>
        <w:behaviors>
          <w:behavior w:val="content"/>
        </w:behaviors>
        <w:guid w:val="{0662F6D6-D183-47F1-9530-498E843435BB}"/>
      </w:docPartPr>
      <w:docPartBody>
        <w:p w:rsidR="0058516A" w:rsidRDefault="00FA5F45" w:rsidP="00FA5F45">
          <w:pPr>
            <w:pStyle w:val="7497F2C12C5444A09F49D9E52556D581"/>
          </w:pPr>
          <w:r w:rsidRPr="00711F0E">
            <w:rPr>
              <w:rStyle w:val="placeholder1Char"/>
              <w:rFonts w:hint="eastAsia"/>
              <w:sz w:val="16"/>
              <w:szCs w:val="16"/>
            </w:rPr>
            <w:t>____</w:t>
          </w:r>
        </w:p>
      </w:docPartBody>
    </w:docPart>
    <w:docPart>
      <w:docPartPr>
        <w:name w:val="7C43F0206E334A5CB94FD815A38978C3"/>
        <w:category>
          <w:name w:val="常规"/>
          <w:gallery w:val="placeholder"/>
        </w:category>
        <w:types>
          <w:type w:val="bbPlcHdr"/>
        </w:types>
        <w:behaviors>
          <w:behavior w:val="content"/>
        </w:behaviors>
        <w:guid w:val="{C949BA94-0538-4B23-9974-38E7FE9CFF5A}"/>
      </w:docPartPr>
      <w:docPartBody>
        <w:p w:rsidR="0058516A" w:rsidRDefault="00FA5F45" w:rsidP="00FA5F45">
          <w:pPr>
            <w:pStyle w:val="7C43F0206E334A5CB94FD815A38978C3"/>
          </w:pPr>
          <w:r w:rsidRPr="00711F0E">
            <w:rPr>
              <w:rStyle w:val="placeholder1Char"/>
              <w:rFonts w:hint="eastAsia"/>
              <w:sz w:val="16"/>
              <w:szCs w:val="16"/>
            </w:rPr>
            <w:t>____</w:t>
          </w:r>
        </w:p>
      </w:docPartBody>
    </w:docPart>
    <w:docPart>
      <w:docPartPr>
        <w:name w:val="86D9FF170EE04C62A7D13FB2AA7106C2"/>
        <w:category>
          <w:name w:val="常规"/>
          <w:gallery w:val="placeholder"/>
        </w:category>
        <w:types>
          <w:type w:val="bbPlcHdr"/>
        </w:types>
        <w:behaviors>
          <w:behavior w:val="content"/>
        </w:behaviors>
        <w:guid w:val="{35855062-5286-4FFB-BA55-80794E79D419}"/>
      </w:docPartPr>
      <w:docPartBody>
        <w:p w:rsidR="0058516A" w:rsidRDefault="00FA5F45" w:rsidP="00FA5F45">
          <w:pPr>
            <w:pStyle w:val="86D9FF170EE04C62A7D13FB2AA7106C2"/>
          </w:pPr>
          <w:r w:rsidRPr="00711F0E">
            <w:rPr>
              <w:rStyle w:val="placeholder1Char"/>
              <w:rFonts w:hint="eastAsia"/>
              <w:sz w:val="16"/>
              <w:szCs w:val="16"/>
            </w:rPr>
            <w:t>____</w:t>
          </w:r>
        </w:p>
      </w:docPartBody>
    </w:docPart>
    <w:docPart>
      <w:docPartPr>
        <w:name w:val="9F27C97A40EE49AAB441DBEE2FCFD2FD"/>
        <w:category>
          <w:name w:val="常规"/>
          <w:gallery w:val="placeholder"/>
        </w:category>
        <w:types>
          <w:type w:val="bbPlcHdr"/>
        </w:types>
        <w:behaviors>
          <w:behavior w:val="content"/>
        </w:behaviors>
        <w:guid w:val="{375E48BF-3A1D-4272-A277-1BF743FD4786}"/>
      </w:docPartPr>
      <w:docPartBody>
        <w:p w:rsidR="0058516A" w:rsidRDefault="00FA5F45" w:rsidP="00FA5F45">
          <w:pPr>
            <w:pStyle w:val="9F27C97A40EE49AAB441DBEE2FCFD2FD"/>
          </w:pPr>
          <w:r w:rsidRPr="00711F0E">
            <w:rPr>
              <w:rStyle w:val="placeholder1Char"/>
              <w:rFonts w:hint="eastAsia"/>
              <w:sz w:val="16"/>
              <w:szCs w:val="16"/>
            </w:rPr>
            <w:t>____</w:t>
          </w:r>
        </w:p>
      </w:docPartBody>
    </w:docPart>
    <w:docPart>
      <w:docPartPr>
        <w:name w:val="900A8ED168024F08B03B1E3044C18770"/>
        <w:category>
          <w:name w:val="常规"/>
          <w:gallery w:val="placeholder"/>
        </w:category>
        <w:types>
          <w:type w:val="bbPlcHdr"/>
        </w:types>
        <w:behaviors>
          <w:behavior w:val="content"/>
        </w:behaviors>
        <w:guid w:val="{D930C250-AF60-4968-9B4C-8C5048F360A5}"/>
      </w:docPartPr>
      <w:docPartBody>
        <w:p w:rsidR="0058516A" w:rsidRDefault="00FA5F45" w:rsidP="00FA5F45">
          <w:pPr>
            <w:pStyle w:val="900A8ED168024F08B03B1E3044C18770"/>
          </w:pPr>
          <w:r w:rsidRPr="00711F0E">
            <w:rPr>
              <w:rStyle w:val="placeholder1Char"/>
              <w:rFonts w:hint="eastAsia"/>
              <w:sz w:val="16"/>
              <w:szCs w:val="16"/>
            </w:rPr>
            <w:t>____</w:t>
          </w:r>
        </w:p>
      </w:docPartBody>
    </w:docPart>
    <w:docPart>
      <w:docPartPr>
        <w:name w:val="3C5F3785C34E4EEFBDBFA656332682BB"/>
        <w:category>
          <w:name w:val="常规"/>
          <w:gallery w:val="placeholder"/>
        </w:category>
        <w:types>
          <w:type w:val="bbPlcHdr"/>
        </w:types>
        <w:behaviors>
          <w:behavior w:val="content"/>
        </w:behaviors>
        <w:guid w:val="{454AD009-E2EE-463A-BBDA-7C8701DD8A5B}"/>
      </w:docPartPr>
      <w:docPartBody>
        <w:p w:rsidR="0058516A" w:rsidRDefault="00FA5F45" w:rsidP="00FA5F45">
          <w:pPr>
            <w:pStyle w:val="3C5F3785C34E4EEFBDBFA656332682BB"/>
          </w:pPr>
          <w:r w:rsidRPr="00711F0E">
            <w:rPr>
              <w:rStyle w:val="placeholder1Char"/>
              <w:rFonts w:hint="eastAsia"/>
              <w:sz w:val="16"/>
              <w:szCs w:val="16"/>
            </w:rPr>
            <w:t>____</w:t>
          </w:r>
        </w:p>
      </w:docPartBody>
    </w:docPart>
    <w:docPart>
      <w:docPartPr>
        <w:name w:val="15D26DFA0F0C4F9486225CCD659DA87B"/>
        <w:category>
          <w:name w:val="常规"/>
          <w:gallery w:val="placeholder"/>
        </w:category>
        <w:types>
          <w:type w:val="bbPlcHdr"/>
        </w:types>
        <w:behaviors>
          <w:behavior w:val="content"/>
        </w:behaviors>
        <w:guid w:val="{38E3D834-087D-4495-A6B5-7882747E3BB9}"/>
      </w:docPartPr>
      <w:docPartBody>
        <w:p w:rsidR="0058516A" w:rsidRDefault="00FA5F45" w:rsidP="00FA5F45">
          <w:pPr>
            <w:pStyle w:val="15D26DFA0F0C4F9486225CCD659DA87B"/>
          </w:pPr>
          <w:r w:rsidRPr="00711F0E">
            <w:rPr>
              <w:rStyle w:val="placeholder1Char"/>
              <w:rFonts w:hint="eastAsia"/>
              <w:sz w:val="16"/>
              <w:szCs w:val="16"/>
            </w:rPr>
            <w:t>____</w:t>
          </w:r>
        </w:p>
      </w:docPartBody>
    </w:docPart>
    <w:docPart>
      <w:docPartPr>
        <w:name w:val="78A017E0FD754B45A15751CEE5B09735"/>
        <w:category>
          <w:name w:val="常规"/>
          <w:gallery w:val="placeholder"/>
        </w:category>
        <w:types>
          <w:type w:val="bbPlcHdr"/>
        </w:types>
        <w:behaviors>
          <w:behavior w:val="content"/>
        </w:behaviors>
        <w:guid w:val="{01AC591A-9A7A-486C-ABAC-94DDEFDBDAAB}"/>
      </w:docPartPr>
      <w:docPartBody>
        <w:p w:rsidR="0058516A" w:rsidRDefault="00FA5F45" w:rsidP="00FA5F45">
          <w:pPr>
            <w:pStyle w:val="78A017E0FD754B45A15751CEE5B09735"/>
          </w:pPr>
          <w:r w:rsidRPr="00711F0E">
            <w:rPr>
              <w:rStyle w:val="placeholder1Char"/>
              <w:rFonts w:hint="eastAsia"/>
              <w:sz w:val="16"/>
              <w:szCs w:val="16"/>
            </w:rPr>
            <w:t>____</w:t>
          </w:r>
        </w:p>
      </w:docPartBody>
    </w:docPart>
    <w:docPart>
      <w:docPartPr>
        <w:name w:val="CB35DC6799934E6EA4AA1118C9C27D1A"/>
        <w:category>
          <w:name w:val="常规"/>
          <w:gallery w:val="placeholder"/>
        </w:category>
        <w:types>
          <w:type w:val="bbPlcHdr"/>
        </w:types>
        <w:behaviors>
          <w:behavior w:val="content"/>
        </w:behaviors>
        <w:guid w:val="{08440EC0-958C-4DB0-8DC1-7CBBCA3BB3EC}"/>
      </w:docPartPr>
      <w:docPartBody>
        <w:p w:rsidR="0058516A" w:rsidRDefault="00FA5F45" w:rsidP="00FA5F45">
          <w:pPr>
            <w:pStyle w:val="CB35DC6799934E6EA4AA1118C9C27D1A"/>
          </w:pPr>
          <w:r w:rsidRPr="00711F0E">
            <w:rPr>
              <w:rStyle w:val="placeholder1Char"/>
              <w:rFonts w:hint="eastAsia"/>
              <w:sz w:val="16"/>
              <w:szCs w:val="16"/>
            </w:rPr>
            <w:t>____</w:t>
          </w:r>
        </w:p>
      </w:docPartBody>
    </w:docPart>
    <w:docPart>
      <w:docPartPr>
        <w:name w:val="38C314C61A7B4C05927A4CF38FB1B79F"/>
        <w:category>
          <w:name w:val="常规"/>
          <w:gallery w:val="placeholder"/>
        </w:category>
        <w:types>
          <w:type w:val="bbPlcHdr"/>
        </w:types>
        <w:behaviors>
          <w:behavior w:val="content"/>
        </w:behaviors>
        <w:guid w:val="{EBD3DBD6-632A-4D31-A301-C80A460934C3}"/>
      </w:docPartPr>
      <w:docPartBody>
        <w:p w:rsidR="0058516A" w:rsidRDefault="00FA5F45" w:rsidP="00FA5F45">
          <w:pPr>
            <w:pStyle w:val="38C314C61A7B4C05927A4CF38FB1B79F"/>
          </w:pPr>
          <w:r w:rsidRPr="00711F0E">
            <w:rPr>
              <w:rStyle w:val="placeholder1Char"/>
              <w:rFonts w:hint="eastAsia"/>
              <w:sz w:val="16"/>
              <w:szCs w:val="16"/>
            </w:rPr>
            <w:t>____</w:t>
          </w:r>
        </w:p>
      </w:docPartBody>
    </w:docPart>
    <w:docPart>
      <w:docPartPr>
        <w:name w:val="FC7E6163C6164EA39E1F23ADCA785830"/>
        <w:category>
          <w:name w:val="常规"/>
          <w:gallery w:val="placeholder"/>
        </w:category>
        <w:types>
          <w:type w:val="bbPlcHdr"/>
        </w:types>
        <w:behaviors>
          <w:behavior w:val="content"/>
        </w:behaviors>
        <w:guid w:val="{04A7142E-4EB8-4382-AD12-510FCCA5A0D2}"/>
      </w:docPartPr>
      <w:docPartBody>
        <w:p w:rsidR="0058516A" w:rsidRDefault="00FA5F45" w:rsidP="00FA5F45">
          <w:pPr>
            <w:pStyle w:val="FC7E6163C6164EA39E1F23ADCA785830"/>
          </w:pPr>
          <w:r w:rsidRPr="00711F0E">
            <w:rPr>
              <w:rStyle w:val="placeholder1Char"/>
              <w:rFonts w:hint="eastAsia"/>
              <w:sz w:val="16"/>
              <w:szCs w:val="16"/>
            </w:rPr>
            <w:t>____</w:t>
          </w:r>
        </w:p>
      </w:docPartBody>
    </w:docPart>
    <w:docPart>
      <w:docPartPr>
        <w:name w:val="C7CB17CA870A49088D7C21FD90A6CA0B"/>
        <w:category>
          <w:name w:val="常规"/>
          <w:gallery w:val="placeholder"/>
        </w:category>
        <w:types>
          <w:type w:val="bbPlcHdr"/>
        </w:types>
        <w:behaviors>
          <w:behavior w:val="content"/>
        </w:behaviors>
        <w:guid w:val="{2CD02FEC-AA63-496D-B66F-8C9A400E04B3}"/>
      </w:docPartPr>
      <w:docPartBody>
        <w:p w:rsidR="0058516A" w:rsidRDefault="00FA5F45" w:rsidP="00FA5F45">
          <w:pPr>
            <w:pStyle w:val="C7CB17CA870A49088D7C21FD90A6CA0B"/>
          </w:pPr>
          <w:r w:rsidRPr="00711F0E">
            <w:rPr>
              <w:rStyle w:val="placeholder1Char"/>
              <w:rFonts w:hint="eastAsia"/>
              <w:sz w:val="16"/>
              <w:szCs w:val="16"/>
            </w:rPr>
            <w:t>____</w:t>
          </w:r>
        </w:p>
      </w:docPartBody>
    </w:docPart>
    <w:docPart>
      <w:docPartPr>
        <w:name w:val="B28C512FBC5C441FA61A24FF0BC4C905"/>
        <w:category>
          <w:name w:val="常规"/>
          <w:gallery w:val="placeholder"/>
        </w:category>
        <w:types>
          <w:type w:val="bbPlcHdr"/>
        </w:types>
        <w:behaviors>
          <w:behavior w:val="content"/>
        </w:behaviors>
        <w:guid w:val="{19BAAE1E-38EF-4E8D-8162-6C19296AA095}"/>
      </w:docPartPr>
      <w:docPartBody>
        <w:p w:rsidR="0058516A" w:rsidRDefault="00FA5F45" w:rsidP="00FA5F45">
          <w:pPr>
            <w:pStyle w:val="B28C512FBC5C441FA61A24FF0BC4C905"/>
          </w:pPr>
          <w:r w:rsidRPr="00711F0E">
            <w:rPr>
              <w:rStyle w:val="placeholder1Char"/>
              <w:rFonts w:hint="eastAsia"/>
              <w:sz w:val="16"/>
              <w:szCs w:val="16"/>
            </w:rPr>
            <w:t>____</w:t>
          </w:r>
        </w:p>
      </w:docPartBody>
    </w:docPart>
    <w:docPart>
      <w:docPartPr>
        <w:name w:val="B9657189FE9F460BAD81BA2A9C62CD6C"/>
        <w:category>
          <w:name w:val="常规"/>
          <w:gallery w:val="placeholder"/>
        </w:category>
        <w:types>
          <w:type w:val="bbPlcHdr"/>
        </w:types>
        <w:behaviors>
          <w:behavior w:val="content"/>
        </w:behaviors>
        <w:guid w:val="{FF3E815C-8E27-4F6A-A043-AEEEC3EE0A54}"/>
      </w:docPartPr>
      <w:docPartBody>
        <w:p w:rsidR="0058516A" w:rsidRDefault="00FA5F45" w:rsidP="00FA5F45">
          <w:pPr>
            <w:pStyle w:val="B9657189FE9F460BAD81BA2A9C62CD6C"/>
          </w:pPr>
          <w:r w:rsidRPr="00711F0E">
            <w:rPr>
              <w:rStyle w:val="placeholder1Char"/>
              <w:rFonts w:hint="eastAsia"/>
              <w:sz w:val="16"/>
              <w:szCs w:val="16"/>
            </w:rPr>
            <w:t>____</w:t>
          </w:r>
        </w:p>
      </w:docPartBody>
    </w:docPart>
    <w:docPart>
      <w:docPartPr>
        <w:name w:val="A097D785653D4B8BAF3A2B034C1DBE4B"/>
        <w:category>
          <w:name w:val="常规"/>
          <w:gallery w:val="placeholder"/>
        </w:category>
        <w:types>
          <w:type w:val="bbPlcHdr"/>
        </w:types>
        <w:behaviors>
          <w:behavior w:val="content"/>
        </w:behaviors>
        <w:guid w:val="{AFEACC2F-728A-4407-A625-DAEAB5B84811}"/>
      </w:docPartPr>
      <w:docPartBody>
        <w:p w:rsidR="0058516A" w:rsidRDefault="00FA5F45" w:rsidP="00FA5F45">
          <w:pPr>
            <w:pStyle w:val="A097D785653D4B8BAF3A2B034C1DBE4B"/>
          </w:pPr>
          <w:r w:rsidRPr="00711F0E">
            <w:rPr>
              <w:rStyle w:val="placeholder1Char"/>
              <w:rFonts w:hint="eastAsia"/>
              <w:sz w:val="16"/>
              <w:szCs w:val="16"/>
            </w:rPr>
            <w:t>____</w:t>
          </w:r>
        </w:p>
      </w:docPartBody>
    </w:docPart>
    <w:docPart>
      <w:docPartPr>
        <w:name w:val="A5235BDAFB5243488F6BB46C02147594"/>
        <w:category>
          <w:name w:val="常规"/>
          <w:gallery w:val="placeholder"/>
        </w:category>
        <w:types>
          <w:type w:val="bbPlcHdr"/>
        </w:types>
        <w:behaviors>
          <w:behavior w:val="content"/>
        </w:behaviors>
        <w:guid w:val="{F4AC9CCE-81AF-47C4-87D3-87C3AF031422}"/>
      </w:docPartPr>
      <w:docPartBody>
        <w:p w:rsidR="0058516A" w:rsidRDefault="00FA5F45" w:rsidP="00FA5F45">
          <w:pPr>
            <w:pStyle w:val="A5235BDAFB5243488F6BB46C02147594"/>
          </w:pPr>
          <w:r w:rsidRPr="00711F0E">
            <w:rPr>
              <w:rStyle w:val="placeholder1Char"/>
              <w:rFonts w:hint="eastAsia"/>
              <w:sz w:val="16"/>
              <w:szCs w:val="16"/>
            </w:rPr>
            <w:t>____</w:t>
          </w:r>
        </w:p>
      </w:docPartBody>
    </w:docPart>
    <w:docPart>
      <w:docPartPr>
        <w:name w:val="9C6BE275E93C490E9DE6A28BE4874843"/>
        <w:category>
          <w:name w:val="常规"/>
          <w:gallery w:val="placeholder"/>
        </w:category>
        <w:types>
          <w:type w:val="bbPlcHdr"/>
        </w:types>
        <w:behaviors>
          <w:behavior w:val="content"/>
        </w:behaviors>
        <w:guid w:val="{7A086A50-2623-4839-B8E5-26B3F7DDC210}"/>
      </w:docPartPr>
      <w:docPartBody>
        <w:p w:rsidR="0058516A" w:rsidRDefault="00FA5F45" w:rsidP="00FA5F45">
          <w:pPr>
            <w:pStyle w:val="9C6BE275E93C490E9DE6A28BE4874843"/>
          </w:pPr>
          <w:r w:rsidRPr="00711F0E">
            <w:rPr>
              <w:rStyle w:val="placeholder1Char"/>
              <w:rFonts w:hint="eastAsia"/>
              <w:sz w:val="16"/>
              <w:szCs w:val="16"/>
            </w:rPr>
            <w:t>____</w:t>
          </w:r>
        </w:p>
      </w:docPartBody>
    </w:docPart>
    <w:docPart>
      <w:docPartPr>
        <w:name w:val="90119E2B12504888A7B7CA67195517F0"/>
        <w:category>
          <w:name w:val="常规"/>
          <w:gallery w:val="placeholder"/>
        </w:category>
        <w:types>
          <w:type w:val="bbPlcHdr"/>
        </w:types>
        <w:behaviors>
          <w:behavior w:val="content"/>
        </w:behaviors>
        <w:guid w:val="{6B652AB8-75EC-4727-8902-7FC56446B963}"/>
      </w:docPartPr>
      <w:docPartBody>
        <w:p w:rsidR="0058516A" w:rsidRDefault="00FA5F45" w:rsidP="00FA5F45">
          <w:pPr>
            <w:pStyle w:val="90119E2B12504888A7B7CA67195517F0"/>
          </w:pPr>
          <w:r w:rsidRPr="00711F0E">
            <w:rPr>
              <w:rStyle w:val="placeholder1Char"/>
              <w:rFonts w:hint="eastAsia"/>
              <w:sz w:val="16"/>
              <w:szCs w:val="16"/>
            </w:rPr>
            <w:t>____</w:t>
          </w:r>
        </w:p>
      </w:docPartBody>
    </w:docPart>
    <w:docPart>
      <w:docPartPr>
        <w:name w:val="0E87F54A10A740A7A63A93AFCB122715"/>
        <w:category>
          <w:name w:val="常规"/>
          <w:gallery w:val="placeholder"/>
        </w:category>
        <w:types>
          <w:type w:val="bbPlcHdr"/>
        </w:types>
        <w:behaviors>
          <w:behavior w:val="content"/>
        </w:behaviors>
        <w:guid w:val="{3F088D1F-7908-482D-BD6F-AA644CB46FF6}"/>
      </w:docPartPr>
      <w:docPartBody>
        <w:p w:rsidR="0058516A" w:rsidRDefault="00FA5F45" w:rsidP="00FA5F45">
          <w:pPr>
            <w:pStyle w:val="0E87F54A10A740A7A63A93AFCB122715"/>
          </w:pPr>
          <w:r w:rsidRPr="00711F0E">
            <w:rPr>
              <w:rStyle w:val="placeholder1Char"/>
              <w:rFonts w:hint="eastAsia"/>
              <w:sz w:val="16"/>
              <w:szCs w:val="16"/>
            </w:rPr>
            <w:t>____</w:t>
          </w:r>
        </w:p>
      </w:docPartBody>
    </w:docPart>
    <w:docPart>
      <w:docPartPr>
        <w:name w:val="C19144D91AF94F469E87949DCEB4ED20"/>
        <w:category>
          <w:name w:val="常规"/>
          <w:gallery w:val="placeholder"/>
        </w:category>
        <w:types>
          <w:type w:val="bbPlcHdr"/>
        </w:types>
        <w:behaviors>
          <w:behavior w:val="content"/>
        </w:behaviors>
        <w:guid w:val="{73243C01-DCAE-4228-ADF0-973D77FEB007}"/>
      </w:docPartPr>
      <w:docPartBody>
        <w:p w:rsidR="0058516A" w:rsidRDefault="00FA5F45" w:rsidP="00FA5F45">
          <w:pPr>
            <w:pStyle w:val="C19144D91AF94F469E87949DCEB4ED20"/>
          </w:pPr>
          <w:r w:rsidRPr="00711F0E">
            <w:rPr>
              <w:rStyle w:val="placeholder1Char"/>
              <w:rFonts w:hint="eastAsia"/>
              <w:sz w:val="16"/>
              <w:szCs w:val="16"/>
            </w:rPr>
            <w:t>____</w:t>
          </w:r>
        </w:p>
      </w:docPartBody>
    </w:docPart>
    <w:docPart>
      <w:docPartPr>
        <w:name w:val="D82E6278039D4057A012E553F7235696"/>
        <w:category>
          <w:name w:val="常规"/>
          <w:gallery w:val="placeholder"/>
        </w:category>
        <w:types>
          <w:type w:val="bbPlcHdr"/>
        </w:types>
        <w:behaviors>
          <w:behavior w:val="content"/>
        </w:behaviors>
        <w:guid w:val="{C2668350-3D21-4058-92FE-FBBACA1C661F}"/>
      </w:docPartPr>
      <w:docPartBody>
        <w:p w:rsidR="0058516A" w:rsidRDefault="00FA5F45" w:rsidP="00FA5F45">
          <w:pPr>
            <w:pStyle w:val="D82E6278039D4057A012E553F7235696"/>
          </w:pPr>
          <w:r w:rsidRPr="00711F0E">
            <w:rPr>
              <w:rStyle w:val="placeholder1Char"/>
              <w:rFonts w:hint="eastAsia"/>
              <w:sz w:val="16"/>
              <w:szCs w:val="16"/>
            </w:rPr>
            <w:t>____</w:t>
          </w:r>
        </w:p>
      </w:docPartBody>
    </w:docPart>
    <w:docPart>
      <w:docPartPr>
        <w:name w:val="09C10CB079D54B749E54398504A8E565"/>
        <w:category>
          <w:name w:val="常规"/>
          <w:gallery w:val="placeholder"/>
        </w:category>
        <w:types>
          <w:type w:val="bbPlcHdr"/>
        </w:types>
        <w:behaviors>
          <w:behavior w:val="content"/>
        </w:behaviors>
        <w:guid w:val="{34AAE505-85C7-4A87-943B-A4F75B098DA5}"/>
      </w:docPartPr>
      <w:docPartBody>
        <w:p w:rsidR="0058516A" w:rsidRDefault="00FA5F45" w:rsidP="00FA5F45">
          <w:pPr>
            <w:pStyle w:val="09C10CB079D54B749E54398504A8E565"/>
          </w:pPr>
          <w:r w:rsidRPr="00711F0E">
            <w:rPr>
              <w:rStyle w:val="placeholder1Char"/>
              <w:rFonts w:hint="eastAsia"/>
              <w:sz w:val="16"/>
              <w:szCs w:val="16"/>
            </w:rPr>
            <w:t>____</w:t>
          </w:r>
        </w:p>
      </w:docPartBody>
    </w:docPart>
    <w:docPart>
      <w:docPartPr>
        <w:name w:val="2CE80F0E18ED438380C173DBAB94AEA3"/>
        <w:category>
          <w:name w:val="常规"/>
          <w:gallery w:val="placeholder"/>
        </w:category>
        <w:types>
          <w:type w:val="bbPlcHdr"/>
        </w:types>
        <w:behaviors>
          <w:behavior w:val="content"/>
        </w:behaviors>
        <w:guid w:val="{727C8BBB-8EED-4A07-BF55-077EB2DACAB2}"/>
      </w:docPartPr>
      <w:docPartBody>
        <w:p w:rsidR="0058516A" w:rsidRDefault="00FA5F45" w:rsidP="00FA5F45">
          <w:pPr>
            <w:pStyle w:val="2CE80F0E18ED438380C173DBAB94AEA3"/>
          </w:pPr>
          <w:r w:rsidRPr="00711F0E">
            <w:rPr>
              <w:rStyle w:val="placeholder1Char"/>
              <w:rFonts w:hint="eastAsia"/>
              <w:sz w:val="16"/>
              <w:szCs w:val="16"/>
            </w:rPr>
            <w:t>____</w:t>
          </w:r>
        </w:p>
      </w:docPartBody>
    </w:docPart>
    <w:docPart>
      <w:docPartPr>
        <w:name w:val="2384341CA3554D8AA40390C39611FC33"/>
        <w:category>
          <w:name w:val="常规"/>
          <w:gallery w:val="placeholder"/>
        </w:category>
        <w:types>
          <w:type w:val="bbPlcHdr"/>
        </w:types>
        <w:behaviors>
          <w:behavior w:val="content"/>
        </w:behaviors>
        <w:guid w:val="{4E877EDF-8029-467A-B05C-B9EA01521D1E}"/>
      </w:docPartPr>
      <w:docPartBody>
        <w:p w:rsidR="0058516A" w:rsidRDefault="00FA5F45" w:rsidP="00FA5F45">
          <w:pPr>
            <w:pStyle w:val="2384341CA3554D8AA40390C39611FC33"/>
          </w:pPr>
          <w:r w:rsidRPr="00711F0E">
            <w:rPr>
              <w:rStyle w:val="placeholder1Char"/>
              <w:rFonts w:hint="eastAsia"/>
              <w:sz w:val="16"/>
              <w:szCs w:val="16"/>
            </w:rPr>
            <w:t>____</w:t>
          </w:r>
        </w:p>
      </w:docPartBody>
    </w:docPart>
    <w:docPart>
      <w:docPartPr>
        <w:name w:val="FA7FECEF32C24705BCB362C7C8D9A59D"/>
        <w:category>
          <w:name w:val="常规"/>
          <w:gallery w:val="placeholder"/>
        </w:category>
        <w:types>
          <w:type w:val="bbPlcHdr"/>
        </w:types>
        <w:behaviors>
          <w:behavior w:val="content"/>
        </w:behaviors>
        <w:guid w:val="{3CAC1F7E-8DE5-4D63-A96B-7C58E3DF3D25}"/>
      </w:docPartPr>
      <w:docPartBody>
        <w:p w:rsidR="0058516A" w:rsidRDefault="00FA5F45" w:rsidP="00FA5F45">
          <w:pPr>
            <w:pStyle w:val="FA7FECEF32C24705BCB362C7C8D9A59D"/>
          </w:pPr>
          <w:r w:rsidRPr="00711F0E">
            <w:rPr>
              <w:rStyle w:val="placeholder1Char"/>
              <w:rFonts w:hint="eastAsia"/>
              <w:sz w:val="16"/>
              <w:szCs w:val="16"/>
            </w:rPr>
            <w:t>____</w:t>
          </w:r>
        </w:p>
      </w:docPartBody>
    </w:docPart>
    <w:docPart>
      <w:docPartPr>
        <w:name w:val="A099255EFADA4D0B81B7306B3459C848"/>
        <w:category>
          <w:name w:val="常规"/>
          <w:gallery w:val="placeholder"/>
        </w:category>
        <w:types>
          <w:type w:val="bbPlcHdr"/>
        </w:types>
        <w:behaviors>
          <w:behavior w:val="content"/>
        </w:behaviors>
        <w:guid w:val="{2B90BD72-FB3D-453F-A674-B0AF08247DA7}"/>
      </w:docPartPr>
      <w:docPartBody>
        <w:p w:rsidR="0058516A" w:rsidRDefault="00FA5F45" w:rsidP="00FA5F45">
          <w:pPr>
            <w:pStyle w:val="A099255EFADA4D0B81B7306B3459C848"/>
          </w:pPr>
          <w:r w:rsidRPr="00711F0E">
            <w:rPr>
              <w:rStyle w:val="placeholder1Char"/>
              <w:rFonts w:hint="eastAsia"/>
              <w:sz w:val="16"/>
              <w:szCs w:val="16"/>
            </w:rPr>
            <w:t>____</w:t>
          </w:r>
        </w:p>
      </w:docPartBody>
    </w:docPart>
    <w:docPart>
      <w:docPartPr>
        <w:name w:val="026194E348BB4972BF15FDE8BC058360"/>
        <w:category>
          <w:name w:val="常规"/>
          <w:gallery w:val="placeholder"/>
        </w:category>
        <w:types>
          <w:type w:val="bbPlcHdr"/>
        </w:types>
        <w:behaviors>
          <w:behavior w:val="content"/>
        </w:behaviors>
        <w:guid w:val="{43D58035-C629-428B-9004-E611BF899329}"/>
      </w:docPartPr>
      <w:docPartBody>
        <w:p w:rsidR="0058516A" w:rsidRDefault="00FA5F45" w:rsidP="00FA5F45">
          <w:pPr>
            <w:pStyle w:val="026194E348BB4972BF15FDE8BC058360"/>
          </w:pPr>
          <w:r w:rsidRPr="00711F0E">
            <w:rPr>
              <w:rStyle w:val="placeholder1Char"/>
              <w:rFonts w:hint="eastAsia"/>
              <w:sz w:val="16"/>
              <w:szCs w:val="16"/>
            </w:rPr>
            <w:t>____</w:t>
          </w:r>
        </w:p>
      </w:docPartBody>
    </w:docPart>
    <w:docPart>
      <w:docPartPr>
        <w:name w:val="B24D645C49FE4717A200B5DC26531799"/>
        <w:category>
          <w:name w:val="常规"/>
          <w:gallery w:val="placeholder"/>
        </w:category>
        <w:types>
          <w:type w:val="bbPlcHdr"/>
        </w:types>
        <w:behaviors>
          <w:behavior w:val="content"/>
        </w:behaviors>
        <w:guid w:val="{EFCE29F0-2DB5-486A-A2EB-972E1DEF9E57}"/>
      </w:docPartPr>
      <w:docPartBody>
        <w:p w:rsidR="0058516A" w:rsidRDefault="00FA5F45" w:rsidP="00FA5F45">
          <w:pPr>
            <w:pStyle w:val="B24D645C49FE4717A200B5DC26531799"/>
          </w:pPr>
          <w:r w:rsidRPr="00711F0E">
            <w:rPr>
              <w:rStyle w:val="placeholder1Char"/>
              <w:rFonts w:hint="eastAsia"/>
              <w:sz w:val="16"/>
              <w:szCs w:val="16"/>
            </w:rPr>
            <w:t>____</w:t>
          </w:r>
        </w:p>
      </w:docPartBody>
    </w:docPart>
    <w:docPart>
      <w:docPartPr>
        <w:name w:val="DA719AFAB6634C0EA6BA34C58588BD24"/>
        <w:category>
          <w:name w:val="常规"/>
          <w:gallery w:val="placeholder"/>
        </w:category>
        <w:types>
          <w:type w:val="bbPlcHdr"/>
        </w:types>
        <w:behaviors>
          <w:behavior w:val="content"/>
        </w:behaviors>
        <w:guid w:val="{EB5972A4-22BB-4DA3-9170-F5A4AACB711D}"/>
      </w:docPartPr>
      <w:docPartBody>
        <w:p w:rsidR="0058516A" w:rsidRDefault="00FA5F45" w:rsidP="00FA5F45">
          <w:pPr>
            <w:pStyle w:val="DA719AFAB6634C0EA6BA34C58588BD24"/>
          </w:pPr>
          <w:r w:rsidRPr="00711F0E">
            <w:rPr>
              <w:rStyle w:val="placeholder1Char"/>
              <w:rFonts w:hint="eastAsia"/>
              <w:sz w:val="16"/>
              <w:szCs w:val="16"/>
            </w:rPr>
            <w:t>____</w:t>
          </w:r>
        </w:p>
      </w:docPartBody>
    </w:docPart>
    <w:docPart>
      <w:docPartPr>
        <w:name w:val="97B30DA87CB243639B222C81E5A39B66"/>
        <w:category>
          <w:name w:val="常规"/>
          <w:gallery w:val="placeholder"/>
        </w:category>
        <w:types>
          <w:type w:val="bbPlcHdr"/>
        </w:types>
        <w:behaviors>
          <w:behavior w:val="content"/>
        </w:behaviors>
        <w:guid w:val="{19809E74-4E5D-4E3A-A3F5-C8E58E6D779D}"/>
      </w:docPartPr>
      <w:docPartBody>
        <w:p w:rsidR="0058516A" w:rsidRDefault="00FA5F45" w:rsidP="00FA5F45">
          <w:pPr>
            <w:pStyle w:val="97B30DA87CB243639B222C81E5A39B66"/>
          </w:pPr>
          <w:r w:rsidRPr="00711F0E">
            <w:rPr>
              <w:rStyle w:val="placeholder1Char"/>
              <w:rFonts w:hint="eastAsia"/>
              <w:sz w:val="16"/>
              <w:szCs w:val="16"/>
            </w:rPr>
            <w:t>____</w:t>
          </w:r>
        </w:p>
      </w:docPartBody>
    </w:docPart>
    <w:docPart>
      <w:docPartPr>
        <w:name w:val="FCE1B193335A47AFB8278AA379A47F86"/>
        <w:category>
          <w:name w:val="常规"/>
          <w:gallery w:val="placeholder"/>
        </w:category>
        <w:types>
          <w:type w:val="bbPlcHdr"/>
        </w:types>
        <w:behaviors>
          <w:behavior w:val="content"/>
        </w:behaviors>
        <w:guid w:val="{5925C03E-1B81-4A9B-8327-E2DB4F5FA094}"/>
      </w:docPartPr>
      <w:docPartBody>
        <w:p w:rsidR="0058516A" w:rsidRDefault="00FA5F45" w:rsidP="00FA5F45">
          <w:pPr>
            <w:pStyle w:val="FCE1B193335A47AFB8278AA379A47F86"/>
          </w:pPr>
          <w:r w:rsidRPr="00711F0E">
            <w:rPr>
              <w:rStyle w:val="placeholder1Char"/>
              <w:rFonts w:hint="eastAsia"/>
              <w:sz w:val="16"/>
              <w:szCs w:val="16"/>
            </w:rPr>
            <w:t>____</w:t>
          </w:r>
        </w:p>
      </w:docPartBody>
    </w:docPart>
    <w:docPart>
      <w:docPartPr>
        <w:name w:val="C50209BCF4EE405B9703400BF022B696"/>
        <w:category>
          <w:name w:val="常规"/>
          <w:gallery w:val="placeholder"/>
        </w:category>
        <w:types>
          <w:type w:val="bbPlcHdr"/>
        </w:types>
        <w:behaviors>
          <w:behavior w:val="content"/>
        </w:behaviors>
        <w:guid w:val="{13CFF416-AC37-4C21-B3AC-4B0BAD3A2AA2}"/>
      </w:docPartPr>
      <w:docPartBody>
        <w:p w:rsidR="0058516A" w:rsidRDefault="00FA5F45" w:rsidP="00FA5F45">
          <w:pPr>
            <w:pStyle w:val="C50209BCF4EE405B9703400BF022B696"/>
          </w:pPr>
          <w:r w:rsidRPr="00711F0E">
            <w:rPr>
              <w:rStyle w:val="placeholder1Char"/>
              <w:rFonts w:hint="eastAsia"/>
              <w:sz w:val="16"/>
              <w:szCs w:val="16"/>
            </w:rPr>
            <w:t>____</w:t>
          </w:r>
        </w:p>
      </w:docPartBody>
    </w:docPart>
    <w:docPart>
      <w:docPartPr>
        <w:name w:val="2F2E167B13D94B3BBBA70526AE7F0ADA"/>
        <w:category>
          <w:name w:val="常规"/>
          <w:gallery w:val="placeholder"/>
        </w:category>
        <w:types>
          <w:type w:val="bbPlcHdr"/>
        </w:types>
        <w:behaviors>
          <w:behavior w:val="content"/>
        </w:behaviors>
        <w:guid w:val="{DDFE2F8E-7DD6-4798-B7FA-DBA3E43C82F5}"/>
      </w:docPartPr>
      <w:docPartBody>
        <w:p w:rsidR="0058516A" w:rsidRDefault="00FA5F45" w:rsidP="00FA5F45">
          <w:pPr>
            <w:pStyle w:val="2F2E167B13D94B3BBBA70526AE7F0ADA"/>
          </w:pPr>
          <w:r w:rsidRPr="00711F0E">
            <w:rPr>
              <w:rStyle w:val="placeholder1Char"/>
              <w:rFonts w:hint="eastAsia"/>
              <w:sz w:val="16"/>
              <w:szCs w:val="16"/>
            </w:rPr>
            <w:t>____</w:t>
          </w:r>
        </w:p>
      </w:docPartBody>
    </w:docPart>
    <w:docPart>
      <w:docPartPr>
        <w:name w:val="DCD947CD1E1C4F589862F546FF18FA96"/>
        <w:category>
          <w:name w:val="常规"/>
          <w:gallery w:val="placeholder"/>
        </w:category>
        <w:types>
          <w:type w:val="bbPlcHdr"/>
        </w:types>
        <w:behaviors>
          <w:behavior w:val="content"/>
        </w:behaviors>
        <w:guid w:val="{F3971A44-2AF6-44FE-A29A-810175FE3A5C}"/>
      </w:docPartPr>
      <w:docPartBody>
        <w:p w:rsidR="0058516A" w:rsidRDefault="00FA5F45" w:rsidP="00FA5F45">
          <w:pPr>
            <w:pStyle w:val="DCD947CD1E1C4F589862F546FF18FA96"/>
          </w:pPr>
          <w:r w:rsidRPr="00711F0E">
            <w:rPr>
              <w:rStyle w:val="placeholder1Char"/>
              <w:rFonts w:hint="eastAsia"/>
              <w:sz w:val="16"/>
              <w:szCs w:val="16"/>
            </w:rPr>
            <w:t>____</w:t>
          </w:r>
        </w:p>
      </w:docPartBody>
    </w:docPart>
    <w:docPart>
      <w:docPartPr>
        <w:name w:val="88D923C44D6A4174A79C949D321831E1"/>
        <w:category>
          <w:name w:val="常规"/>
          <w:gallery w:val="placeholder"/>
        </w:category>
        <w:types>
          <w:type w:val="bbPlcHdr"/>
        </w:types>
        <w:behaviors>
          <w:behavior w:val="content"/>
        </w:behaviors>
        <w:guid w:val="{73ED03FC-6740-4D14-ABDB-BCFB68E78CA3}"/>
      </w:docPartPr>
      <w:docPartBody>
        <w:p w:rsidR="0058516A" w:rsidRDefault="00FA5F45" w:rsidP="00FA5F45">
          <w:pPr>
            <w:pStyle w:val="88D923C44D6A4174A79C949D321831E1"/>
          </w:pPr>
          <w:r w:rsidRPr="00711F0E">
            <w:rPr>
              <w:rStyle w:val="placeholder1Char"/>
              <w:rFonts w:hint="eastAsia"/>
              <w:sz w:val="16"/>
              <w:szCs w:val="16"/>
            </w:rPr>
            <w:t>____</w:t>
          </w:r>
        </w:p>
      </w:docPartBody>
    </w:docPart>
    <w:docPart>
      <w:docPartPr>
        <w:name w:val="AC2FC36F390B449E8AC28672D793EEB2"/>
        <w:category>
          <w:name w:val="常规"/>
          <w:gallery w:val="placeholder"/>
        </w:category>
        <w:types>
          <w:type w:val="bbPlcHdr"/>
        </w:types>
        <w:behaviors>
          <w:behavior w:val="content"/>
        </w:behaviors>
        <w:guid w:val="{54E3A43A-A029-4B23-A55A-C3D145074DD3}"/>
      </w:docPartPr>
      <w:docPartBody>
        <w:p w:rsidR="0058516A" w:rsidRDefault="00FA5F45" w:rsidP="00FA5F45">
          <w:pPr>
            <w:pStyle w:val="AC2FC36F390B449E8AC28672D793EEB2"/>
          </w:pPr>
          <w:r w:rsidRPr="00711F0E">
            <w:rPr>
              <w:rStyle w:val="placeholder1Char"/>
              <w:rFonts w:hint="eastAsia"/>
              <w:sz w:val="16"/>
              <w:szCs w:val="16"/>
            </w:rPr>
            <w:t>____</w:t>
          </w:r>
        </w:p>
      </w:docPartBody>
    </w:docPart>
    <w:docPart>
      <w:docPartPr>
        <w:name w:val="69E1B7C79AB74F2A8CCB1E6D84AB0AD0"/>
        <w:category>
          <w:name w:val="常规"/>
          <w:gallery w:val="placeholder"/>
        </w:category>
        <w:types>
          <w:type w:val="bbPlcHdr"/>
        </w:types>
        <w:behaviors>
          <w:behavior w:val="content"/>
        </w:behaviors>
        <w:guid w:val="{AE5AD2BC-CB12-45CF-A01A-1C5D5CAEDFA3}"/>
      </w:docPartPr>
      <w:docPartBody>
        <w:p w:rsidR="0058516A" w:rsidRDefault="00FA5F45" w:rsidP="00FA5F45">
          <w:pPr>
            <w:pStyle w:val="69E1B7C79AB74F2A8CCB1E6D84AB0AD0"/>
          </w:pPr>
          <w:r w:rsidRPr="00711F0E">
            <w:rPr>
              <w:rStyle w:val="placeholder1Char"/>
              <w:rFonts w:hint="eastAsia"/>
              <w:sz w:val="16"/>
              <w:szCs w:val="16"/>
            </w:rPr>
            <w:t>____</w:t>
          </w:r>
        </w:p>
      </w:docPartBody>
    </w:docPart>
    <w:docPart>
      <w:docPartPr>
        <w:name w:val="32DAD459D10C4E1184A1A67B2A84D6D6"/>
        <w:category>
          <w:name w:val="常规"/>
          <w:gallery w:val="placeholder"/>
        </w:category>
        <w:types>
          <w:type w:val="bbPlcHdr"/>
        </w:types>
        <w:behaviors>
          <w:behavior w:val="content"/>
        </w:behaviors>
        <w:guid w:val="{EBD9A11C-4D81-4601-BB3D-568AD93D79F4}"/>
      </w:docPartPr>
      <w:docPartBody>
        <w:p w:rsidR="0058516A" w:rsidRDefault="00FA5F45" w:rsidP="00FA5F45">
          <w:pPr>
            <w:pStyle w:val="32DAD459D10C4E1184A1A67B2A84D6D6"/>
          </w:pPr>
          <w:r w:rsidRPr="00711F0E">
            <w:rPr>
              <w:rStyle w:val="placeholder1Char"/>
              <w:rFonts w:hint="eastAsia"/>
              <w:sz w:val="16"/>
              <w:szCs w:val="16"/>
            </w:rPr>
            <w:t>____</w:t>
          </w:r>
        </w:p>
      </w:docPartBody>
    </w:docPart>
    <w:docPart>
      <w:docPartPr>
        <w:name w:val="731CCBE58B4D4878903182401BFBE7EC"/>
        <w:category>
          <w:name w:val="常规"/>
          <w:gallery w:val="placeholder"/>
        </w:category>
        <w:types>
          <w:type w:val="bbPlcHdr"/>
        </w:types>
        <w:behaviors>
          <w:behavior w:val="content"/>
        </w:behaviors>
        <w:guid w:val="{AAC0C3CB-2D95-43D5-8702-87559B53D49F}"/>
      </w:docPartPr>
      <w:docPartBody>
        <w:p w:rsidR="0058516A" w:rsidRDefault="00FA5F45" w:rsidP="00FA5F45">
          <w:pPr>
            <w:pStyle w:val="731CCBE58B4D4878903182401BFBE7EC"/>
          </w:pPr>
          <w:r w:rsidRPr="00711F0E">
            <w:rPr>
              <w:rStyle w:val="placeholder1Char"/>
              <w:rFonts w:hint="eastAsia"/>
              <w:sz w:val="16"/>
              <w:szCs w:val="16"/>
            </w:rPr>
            <w:t>____</w:t>
          </w:r>
        </w:p>
      </w:docPartBody>
    </w:docPart>
    <w:docPart>
      <w:docPartPr>
        <w:name w:val="DD8C24A78A56487B990E8AEEB7ED3684"/>
        <w:category>
          <w:name w:val="常规"/>
          <w:gallery w:val="placeholder"/>
        </w:category>
        <w:types>
          <w:type w:val="bbPlcHdr"/>
        </w:types>
        <w:behaviors>
          <w:behavior w:val="content"/>
        </w:behaviors>
        <w:guid w:val="{FF29E8F7-E566-47E9-812A-4B5D99D71789}"/>
      </w:docPartPr>
      <w:docPartBody>
        <w:p w:rsidR="0058516A" w:rsidRDefault="00FA5F45" w:rsidP="00FA5F45">
          <w:pPr>
            <w:pStyle w:val="DD8C24A78A56487B990E8AEEB7ED3684"/>
          </w:pPr>
          <w:r w:rsidRPr="00711F0E">
            <w:rPr>
              <w:rStyle w:val="placeholder1Char"/>
              <w:rFonts w:hint="eastAsia"/>
              <w:sz w:val="16"/>
              <w:szCs w:val="16"/>
            </w:rPr>
            <w:t>____</w:t>
          </w:r>
        </w:p>
      </w:docPartBody>
    </w:docPart>
    <w:docPart>
      <w:docPartPr>
        <w:name w:val="EF347E4976F8415EBA0F960991B64CAE"/>
        <w:category>
          <w:name w:val="常规"/>
          <w:gallery w:val="placeholder"/>
        </w:category>
        <w:types>
          <w:type w:val="bbPlcHdr"/>
        </w:types>
        <w:behaviors>
          <w:behavior w:val="content"/>
        </w:behaviors>
        <w:guid w:val="{155F0E71-811A-4CAE-8916-2FB8A8D952D9}"/>
      </w:docPartPr>
      <w:docPartBody>
        <w:p w:rsidR="0058516A" w:rsidRDefault="00FA5F45" w:rsidP="00FA5F45">
          <w:pPr>
            <w:pStyle w:val="EF347E4976F8415EBA0F960991B64CAE"/>
          </w:pPr>
          <w:r w:rsidRPr="00711F0E">
            <w:rPr>
              <w:rStyle w:val="placeholder1Char"/>
              <w:rFonts w:hint="eastAsia"/>
              <w:sz w:val="16"/>
              <w:szCs w:val="16"/>
            </w:rPr>
            <w:t>____</w:t>
          </w:r>
        </w:p>
      </w:docPartBody>
    </w:docPart>
    <w:docPart>
      <w:docPartPr>
        <w:name w:val="90BC44F7C7C54674AEF5619A8A2E06C8"/>
        <w:category>
          <w:name w:val="常规"/>
          <w:gallery w:val="placeholder"/>
        </w:category>
        <w:types>
          <w:type w:val="bbPlcHdr"/>
        </w:types>
        <w:behaviors>
          <w:behavior w:val="content"/>
        </w:behaviors>
        <w:guid w:val="{38B8CF94-69EC-4EB5-86DD-D0BC07489083}"/>
      </w:docPartPr>
      <w:docPartBody>
        <w:p w:rsidR="0058516A" w:rsidRDefault="00FA5F45" w:rsidP="00FA5F45">
          <w:pPr>
            <w:pStyle w:val="90BC44F7C7C54674AEF5619A8A2E06C8"/>
          </w:pPr>
          <w:r w:rsidRPr="00711F0E">
            <w:rPr>
              <w:rStyle w:val="placeholder1Char"/>
              <w:rFonts w:hint="eastAsia"/>
              <w:sz w:val="16"/>
              <w:szCs w:val="16"/>
            </w:rPr>
            <w:t>____</w:t>
          </w:r>
        </w:p>
      </w:docPartBody>
    </w:docPart>
    <w:docPart>
      <w:docPartPr>
        <w:name w:val="7B85321D7C5E43C18784F3110865C498"/>
        <w:category>
          <w:name w:val="常规"/>
          <w:gallery w:val="placeholder"/>
        </w:category>
        <w:types>
          <w:type w:val="bbPlcHdr"/>
        </w:types>
        <w:behaviors>
          <w:behavior w:val="content"/>
        </w:behaviors>
        <w:guid w:val="{180B486F-C389-498C-9625-02BB4A8F833C}"/>
      </w:docPartPr>
      <w:docPartBody>
        <w:p w:rsidR="0058516A" w:rsidRDefault="00FA5F45" w:rsidP="00FA5F45">
          <w:pPr>
            <w:pStyle w:val="7B85321D7C5E43C18784F3110865C498"/>
          </w:pPr>
          <w:r w:rsidRPr="00711F0E">
            <w:rPr>
              <w:rStyle w:val="placeholder1Char"/>
              <w:rFonts w:hint="eastAsia"/>
              <w:sz w:val="16"/>
              <w:szCs w:val="16"/>
            </w:rPr>
            <w:t>____</w:t>
          </w:r>
        </w:p>
      </w:docPartBody>
    </w:docPart>
    <w:docPart>
      <w:docPartPr>
        <w:name w:val="49CA953098CF465D854E07D74F6C1A5E"/>
        <w:category>
          <w:name w:val="常规"/>
          <w:gallery w:val="placeholder"/>
        </w:category>
        <w:types>
          <w:type w:val="bbPlcHdr"/>
        </w:types>
        <w:behaviors>
          <w:behavior w:val="content"/>
        </w:behaviors>
        <w:guid w:val="{9C3AABA1-7B52-4273-8F22-4B9F9312B389}"/>
      </w:docPartPr>
      <w:docPartBody>
        <w:p w:rsidR="0058516A" w:rsidRDefault="00FA5F45" w:rsidP="00FA5F45">
          <w:pPr>
            <w:pStyle w:val="49CA953098CF465D854E07D74F6C1A5E"/>
          </w:pPr>
          <w:r w:rsidRPr="00711F0E">
            <w:rPr>
              <w:rStyle w:val="placeholder1Char"/>
              <w:rFonts w:hint="eastAsia"/>
              <w:sz w:val="16"/>
              <w:szCs w:val="16"/>
            </w:rPr>
            <w:t>____</w:t>
          </w:r>
        </w:p>
      </w:docPartBody>
    </w:docPart>
    <w:docPart>
      <w:docPartPr>
        <w:name w:val="90624479AFBB474F8CC77909FBFC096F"/>
        <w:category>
          <w:name w:val="常规"/>
          <w:gallery w:val="placeholder"/>
        </w:category>
        <w:types>
          <w:type w:val="bbPlcHdr"/>
        </w:types>
        <w:behaviors>
          <w:behavior w:val="content"/>
        </w:behaviors>
        <w:guid w:val="{2730F486-675B-4309-97DF-5D6EB51D95DE}"/>
      </w:docPartPr>
      <w:docPartBody>
        <w:p w:rsidR="0058516A" w:rsidRDefault="00FA5F45" w:rsidP="00FA5F45">
          <w:pPr>
            <w:pStyle w:val="90624479AFBB474F8CC77909FBFC096F"/>
          </w:pPr>
          <w:r w:rsidRPr="00711F0E">
            <w:rPr>
              <w:rStyle w:val="placeholder1Char"/>
              <w:rFonts w:hint="eastAsia"/>
              <w:sz w:val="16"/>
              <w:szCs w:val="16"/>
            </w:rPr>
            <w:t>____</w:t>
          </w:r>
        </w:p>
      </w:docPartBody>
    </w:docPart>
    <w:docPart>
      <w:docPartPr>
        <w:name w:val="EAA2A09691A542D69AFB37681C0A0080"/>
        <w:category>
          <w:name w:val="常规"/>
          <w:gallery w:val="placeholder"/>
        </w:category>
        <w:types>
          <w:type w:val="bbPlcHdr"/>
        </w:types>
        <w:behaviors>
          <w:behavior w:val="content"/>
        </w:behaviors>
        <w:guid w:val="{D3BA90A3-3C35-44F6-8109-D58C800C9E44}"/>
      </w:docPartPr>
      <w:docPartBody>
        <w:p w:rsidR="0058516A" w:rsidRDefault="00FA5F45" w:rsidP="00FA5F45">
          <w:pPr>
            <w:pStyle w:val="EAA2A09691A542D69AFB37681C0A0080"/>
          </w:pPr>
          <w:r w:rsidRPr="00711F0E">
            <w:rPr>
              <w:rStyle w:val="placeholder1Char"/>
              <w:rFonts w:hint="eastAsia"/>
              <w:sz w:val="16"/>
              <w:szCs w:val="16"/>
            </w:rPr>
            <w:t>____</w:t>
          </w:r>
        </w:p>
      </w:docPartBody>
    </w:docPart>
    <w:docPart>
      <w:docPartPr>
        <w:name w:val="DA977BBEAD164251A6BE247D2E1FA8A4"/>
        <w:category>
          <w:name w:val="常规"/>
          <w:gallery w:val="placeholder"/>
        </w:category>
        <w:types>
          <w:type w:val="bbPlcHdr"/>
        </w:types>
        <w:behaviors>
          <w:behavior w:val="content"/>
        </w:behaviors>
        <w:guid w:val="{7EECCCE5-5954-41FE-8EFB-6F8093B98D85}"/>
      </w:docPartPr>
      <w:docPartBody>
        <w:p w:rsidR="0058516A" w:rsidRDefault="00FA5F45" w:rsidP="00FA5F45">
          <w:pPr>
            <w:pStyle w:val="DA977BBEAD164251A6BE247D2E1FA8A4"/>
          </w:pPr>
          <w:r w:rsidRPr="00711F0E">
            <w:rPr>
              <w:rStyle w:val="placeholder1Char"/>
              <w:rFonts w:hint="eastAsia"/>
              <w:sz w:val="16"/>
              <w:szCs w:val="16"/>
            </w:rPr>
            <w:t>____</w:t>
          </w:r>
        </w:p>
      </w:docPartBody>
    </w:docPart>
    <w:docPart>
      <w:docPartPr>
        <w:name w:val="135FD44F756C4BD88EC263A6BEDA986F"/>
        <w:category>
          <w:name w:val="常规"/>
          <w:gallery w:val="placeholder"/>
        </w:category>
        <w:types>
          <w:type w:val="bbPlcHdr"/>
        </w:types>
        <w:behaviors>
          <w:behavior w:val="content"/>
        </w:behaviors>
        <w:guid w:val="{CF2B5187-27C4-4433-9F25-764F44211342}"/>
      </w:docPartPr>
      <w:docPartBody>
        <w:p w:rsidR="0058516A" w:rsidRDefault="00FA5F45" w:rsidP="00FA5F45">
          <w:pPr>
            <w:pStyle w:val="135FD44F756C4BD88EC263A6BEDA986F"/>
          </w:pPr>
          <w:r w:rsidRPr="00711F0E">
            <w:rPr>
              <w:rStyle w:val="placeholder1Char"/>
              <w:rFonts w:hint="eastAsia"/>
              <w:sz w:val="16"/>
              <w:szCs w:val="16"/>
            </w:rPr>
            <w:t>____</w:t>
          </w:r>
        </w:p>
      </w:docPartBody>
    </w:docPart>
    <w:docPart>
      <w:docPartPr>
        <w:name w:val="B6DE1105732A45EC9DFC481E9AE429B2"/>
        <w:category>
          <w:name w:val="常规"/>
          <w:gallery w:val="placeholder"/>
        </w:category>
        <w:types>
          <w:type w:val="bbPlcHdr"/>
        </w:types>
        <w:behaviors>
          <w:behavior w:val="content"/>
        </w:behaviors>
        <w:guid w:val="{C0F45465-1BC8-4D39-80A5-28285DEFFBC4}"/>
      </w:docPartPr>
      <w:docPartBody>
        <w:p w:rsidR="0058516A" w:rsidRDefault="00FA5F45" w:rsidP="00FA5F45">
          <w:pPr>
            <w:pStyle w:val="B6DE1105732A45EC9DFC481E9AE429B2"/>
          </w:pPr>
          <w:r w:rsidRPr="00711F0E">
            <w:rPr>
              <w:rStyle w:val="placeholder1Char"/>
              <w:rFonts w:hint="eastAsia"/>
              <w:sz w:val="16"/>
              <w:szCs w:val="16"/>
            </w:rPr>
            <w:t>____</w:t>
          </w:r>
        </w:p>
      </w:docPartBody>
    </w:docPart>
    <w:docPart>
      <w:docPartPr>
        <w:name w:val="BE02EF319688415BA4ADC34C6850A121"/>
        <w:category>
          <w:name w:val="常规"/>
          <w:gallery w:val="placeholder"/>
        </w:category>
        <w:types>
          <w:type w:val="bbPlcHdr"/>
        </w:types>
        <w:behaviors>
          <w:behavior w:val="content"/>
        </w:behaviors>
        <w:guid w:val="{628B6A49-9914-44D9-80B3-A7831D43BF5D}"/>
      </w:docPartPr>
      <w:docPartBody>
        <w:p w:rsidR="0058516A" w:rsidRDefault="00FA5F45" w:rsidP="00FA5F45">
          <w:pPr>
            <w:pStyle w:val="BE02EF319688415BA4ADC34C6850A121"/>
          </w:pPr>
          <w:r w:rsidRPr="00711F0E">
            <w:rPr>
              <w:rStyle w:val="placeholder1Char"/>
              <w:rFonts w:hint="eastAsia"/>
              <w:sz w:val="16"/>
              <w:szCs w:val="16"/>
            </w:rPr>
            <w:t>____</w:t>
          </w:r>
        </w:p>
      </w:docPartBody>
    </w:docPart>
    <w:docPart>
      <w:docPartPr>
        <w:name w:val="465AB914C4134D89BBCDDC86B8832B67"/>
        <w:category>
          <w:name w:val="常规"/>
          <w:gallery w:val="placeholder"/>
        </w:category>
        <w:types>
          <w:type w:val="bbPlcHdr"/>
        </w:types>
        <w:behaviors>
          <w:behavior w:val="content"/>
        </w:behaviors>
        <w:guid w:val="{69A927DF-B782-4051-953F-E9E3E5A5B379}"/>
      </w:docPartPr>
      <w:docPartBody>
        <w:p w:rsidR="0058516A" w:rsidRDefault="00FA5F45" w:rsidP="00FA5F45">
          <w:pPr>
            <w:pStyle w:val="465AB914C4134D89BBCDDC86B8832B67"/>
          </w:pPr>
          <w:r w:rsidRPr="00711F0E">
            <w:rPr>
              <w:rStyle w:val="placeholder1Char"/>
              <w:rFonts w:hint="eastAsia"/>
              <w:sz w:val="16"/>
              <w:szCs w:val="16"/>
            </w:rPr>
            <w:t>____</w:t>
          </w:r>
        </w:p>
      </w:docPartBody>
    </w:docPart>
    <w:docPart>
      <w:docPartPr>
        <w:name w:val="90BA997780EB40F6A0351E9F93F0E125"/>
        <w:category>
          <w:name w:val="常规"/>
          <w:gallery w:val="placeholder"/>
        </w:category>
        <w:types>
          <w:type w:val="bbPlcHdr"/>
        </w:types>
        <w:behaviors>
          <w:behavior w:val="content"/>
        </w:behaviors>
        <w:guid w:val="{C461D0F9-32CF-4165-A45C-5CCCE71595BD}"/>
      </w:docPartPr>
      <w:docPartBody>
        <w:p w:rsidR="0058516A" w:rsidRDefault="00FA5F45" w:rsidP="00FA5F45">
          <w:pPr>
            <w:pStyle w:val="90BA997780EB40F6A0351E9F93F0E125"/>
          </w:pPr>
          <w:r w:rsidRPr="00711F0E">
            <w:rPr>
              <w:rStyle w:val="placeholder1Char"/>
              <w:rFonts w:hint="eastAsia"/>
              <w:sz w:val="16"/>
              <w:szCs w:val="16"/>
            </w:rPr>
            <w:t>____</w:t>
          </w:r>
        </w:p>
      </w:docPartBody>
    </w:docPart>
    <w:docPart>
      <w:docPartPr>
        <w:name w:val="484B3169472F4485903DC42507B64386"/>
        <w:category>
          <w:name w:val="常规"/>
          <w:gallery w:val="placeholder"/>
        </w:category>
        <w:types>
          <w:type w:val="bbPlcHdr"/>
        </w:types>
        <w:behaviors>
          <w:behavior w:val="content"/>
        </w:behaviors>
        <w:guid w:val="{40D02224-5C88-4592-A934-48966FA4BE62}"/>
      </w:docPartPr>
      <w:docPartBody>
        <w:p w:rsidR="0058516A" w:rsidRDefault="00FA5F45" w:rsidP="00FA5F45">
          <w:pPr>
            <w:pStyle w:val="484B3169472F4485903DC42507B64386"/>
          </w:pPr>
          <w:r w:rsidRPr="00711F0E">
            <w:rPr>
              <w:rStyle w:val="placeholder1Char"/>
              <w:rFonts w:hint="eastAsia"/>
              <w:sz w:val="16"/>
              <w:szCs w:val="16"/>
            </w:rPr>
            <w:t>____</w:t>
          </w:r>
        </w:p>
      </w:docPartBody>
    </w:docPart>
    <w:docPart>
      <w:docPartPr>
        <w:name w:val="5C41DB8F08D44690A103D8CBA7E7FA98"/>
        <w:category>
          <w:name w:val="常规"/>
          <w:gallery w:val="placeholder"/>
        </w:category>
        <w:types>
          <w:type w:val="bbPlcHdr"/>
        </w:types>
        <w:behaviors>
          <w:behavior w:val="content"/>
        </w:behaviors>
        <w:guid w:val="{839889B0-EE68-43A6-A5AB-289644514E24}"/>
      </w:docPartPr>
      <w:docPartBody>
        <w:p w:rsidR="0058516A" w:rsidRDefault="00FA5F45" w:rsidP="00FA5F45">
          <w:pPr>
            <w:pStyle w:val="5C41DB8F08D44690A103D8CBA7E7FA98"/>
          </w:pPr>
          <w:r w:rsidRPr="00711F0E">
            <w:rPr>
              <w:rStyle w:val="placeholder1Char"/>
              <w:rFonts w:hint="eastAsia"/>
              <w:sz w:val="16"/>
              <w:szCs w:val="16"/>
            </w:rPr>
            <w:t>____</w:t>
          </w:r>
        </w:p>
      </w:docPartBody>
    </w:docPart>
    <w:docPart>
      <w:docPartPr>
        <w:name w:val="69BD55DB61A1422F879B5F48AABE86BE"/>
        <w:category>
          <w:name w:val="常规"/>
          <w:gallery w:val="placeholder"/>
        </w:category>
        <w:types>
          <w:type w:val="bbPlcHdr"/>
        </w:types>
        <w:behaviors>
          <w:behavior w:val="content"/>
        </w:behaviors>
        <w:guid w:val="{C449B2D1-2F8D-41AB-851A-CC41D5EA793A}"/>
      </w:docPartPr>
      <w:docPartBody>
        <w:p w:rsidR="0058516A" w:rsidRDefault="00FA5F45" w:rsidP="00FA5F45">
          <w:pPr>
            <w:pStyle w:val="69BD55DB61A1422F879B5F48AABE86BE"/>
          </w:pPr>
          <w:r w:rsidRPr="00711F0E">
            <w:rPr>
              <w:rStyle w:val="placeholder1Char"/>
              <w:rFonts w:hint="eastAsia"/>
              <w:sz w:val="16"/>
              <w:szCs w:val="16"/>
            </w:rPr>
            <w:t>____</w:t>
          </w:r>
        </w:p>
      </w:docPartBody>
    </w:docPart>
    <w:docPart>
      <w:docPartPr>
        <w:name w:val="85D03BADDD3F42009BCAAF872CF00B16"/>
        <w:category>
          <w:name w:val="常规"/>
          <w:gallery w:val="placeholder"/>
        </w:category>
        <w:types>
          <w:type w:val="bbPlcHdr"/>
        </w:types>
        <w:behaviors>
          <w:behavior w:val="content"/>
        </w:behaviors>
        <w:guid w:val="{18D2D9C9-B146-4F08-846D-5C6B11333C96}"/>
      </w:docPartPr>
      <w:docPartBody>
        <w:p w:rsidR="0058516A" w:rsidRDefault="00FA5F45" w:rsidP="00FA5F45">
          <w:pPr>
            <w:pStyle w:val="85D03BADDD3F42009BCAAF872CF00B16"/>
          </w:pPr>
          <w:r w:rsidRPr="00711F0E">
            <w:rPr>
              <w:rStyle w:val="placeholder1Char"/>
              <w:rFonts w:hint="eastAsia"/>
              <w:sz w:val="16"/>
              <w:szCs w:val="16"/>
            </w:rPr>
            <w:t>____</w:t>
          </w:r>
        </w:p>
      </w:docPartBody>
    </w:docPart>
    <w:docPart>
      <w:docPartPr>
        <w:name w:val="DF67547C2A2443899F11D48D990DF10E"/>
        <w:category>
          <w:name w:val="常规"/>
          <w:gallery w:val="placeholder"/>
        </w:category>
        <w:types>
          <w:type w:val="bbPlcHdr"/>
        </w:types>
        <w:behaviors>
          <w:behavior w:val="content"/>
        </w:behaviors>
        <w:guid w:val="{7324CCFD-1593-4179-A2DC-B58EFA7D9FF8}"/>
      </w:docPartPr>
      <w:docPartBody>
        <w:p w:rsidR="0058516A" w:rsidRDefault="00FA5F45" w:rsidP="00FA5F45">
          <w:pPr>
            <w:pStyle w:val="DF67547C2A2443899F11D48D990DF10E"/>
          </w:pPr>
          <w:r w:rsidRPr="00711F0E">
            <w:rPr>
              <w:rStyle w:val="placeholder1Char"/>
              <w:rFonts w:hint="eastAsia"/>
              <w:sz w:val="16"/>
              <w:szCs w:val="16"/>
            </w:rPr>
            <w:t>____</w:t>
          </w:r>
        </w:p>
      </w:docPartBody>
    </w:docPart>
    <w:docPart>
      <w:docPartPr>
        <w:name w:val="CCC21B1E2EDD4E3AA0D3F5F3BBE0950E"/>
        <w:category>
          <w:name w:val="常规"/>
          <w:gallery w:val="placeholder"/>
        </w:category>
        <w:types>
          <w:type w:val="bbPlcHdr"/>
        </w:types>
        <w:behaviors>
          <w:behavior w:val="content"/>
        </w:behaviors>
        <w:guid w:val="{77D6CD4B-19D7-4D18-950A-EA7D38F39567}"/>
      </w:docPartPr>
      <w:docPartBody>
        <w:p w:rsidR="0058516A" w:rsidRDefault="00FA5F45" w:rsidP="00FA5F45">
          <w:pPr>
            <w:pStyle w:val="CCC21B1E2EDD4E3AA0D3F5F3BBE0950E"/>
          </w:pPr>
          <w:r w:rsidRPr="00711F0E">
            <w:rPr>
              <w:rStyle w:val="placeholder1Char"/>
              <w:rFonts w:hint="eastAsia"/>
              <w:sz w:val="16"/>
              <w:szCs w:val="16"/>
            </w:rPr>
            <w:t>____</w:t>
          </w:r>
        </w:p>
      </w:docPartBody>
    </w:docPart>
    <w:docPart>
      <w:docPartPr>
        <w:name w:val="82271D942A1F4C05BE390C54E3BF48CE"/>
        <w:category>
          <w:name w:val="常规"/>
          <w:gallery w:val="placeholder"/>
        </w:category>
        <w:types>
          <w:type w:val="bbPlcHdr"/>
        </w:types>
        <w:behaviors>
          <w:behavior w:val="content"/>
        </w:behaviors>
        <w:guid w:val="{1EACC1CC-D3DB-4B1A-8797-16F1D2DB39AB}"/>
      </w:docPartPr>
      <w:docPartBody>
        <w:p w:rsidR="0058516A" w:rsidRDefault="00FA5F45" w:rsidP="00FA5F45">
          <w:pPr>
            <w:pStyle w:val="82271D942A1F4C05BE390C54E3BF48CE"/>
          </w:pPr>
          <w:r w:rsidRPr="00711F0E">
            <w:rPr>
              <w:rStyle w:val="placeholder1Char"/>
              <w:rFonts w:hint="eastAsia"/>
              <w:sz w:val="16"/>
              <w:szCs w:val="16"/>
            </w:rPr>
            <w:t>____</w:t>
          </w:r>
        </w:p>
      </w:docPartBody>
    </w:docPart>
    <w:docPart>
      <w:docPartPr>
        <w:name w:val="143FF8077D93460E8036CAF939CD759E"/>
        <w:category>
          <w:name w:val="常规"/>
          <w:gallery w:val="placeholder"/>
        </w:category>
        <w:types>
          <w:type w:val="bbPlcHdr"/>
        </w:types>
        <w:behaviors>
          <w:behavior w:val="content"/>
        </w:behaviors>
        <w:guid w:val="{A5121416-9919-4227-A5AD-13F24D017DBE}"/>
      </w:docPartPr>
      <w:docPartBody>
        <w:p w:rsidR="0058516A" w:rsidRDefault="00FA5F45" w:rsidP="00FA5F45">
          <w:pPr>
            <w:pStyle w:val="143FF8077D93460E8036CAF939CD759E"/>
          </w:pPr>
          <w:r w:rsidRPr="00711F0E">
            <w:rPr>
              <w:rStyle w:val="placeholder1Char"/>
              <w:rFonts w:hint="eastAsia"/>
              <w:sz w:val="16"/>
              <w:szCs w:val="16"/>
            </w:rPr>
            <w:t>____</w:t>
          </w:r>
        </w:p>
      </w:docPartBody>
    </w:docPart>
    <w:docPart>
      <w:docPartPr>
        <w:name w:val="19C5DFB25968459480B1A08AF26B0974"/>
        <w:category>
          <w:name w:val="常规"/>
          <w:gallery w:val="placeholder"/>
        </w:category>
        <w:types>
          <w:type w:val="bbPlcHdr"/>
        </w:types>
        <w:behaviors>
          <w:behavior w:val="content"/>
        </w:behaviors>
        <w:guid w:val="{6B1EA0A0-8DBE-4AA0-8EAA-62CCE6A8FA39}"/>
      </w:docPartPr>
      <w:docPartBody>
        <w:p w:rsidR="0058516A" w:rsidRDefault="00FA5F45" w:rsidP="00FA5F45">
          <w:pPr>
            <w:pStyle w:val="19C5DFB25968459480B1A08AF26B0974"/>
          </w:pPr>
          <w:r w:rsidRPr="00711F0E">
            <w:rPr>
              <w:rStyle w:val="placeholder1Char"/>
              <w:rFonts w:hint="eastAsia"/>
              <w:sz w:val="16"/>
              <w:szCs w:val="16"/>
            </w:rPr>
            <w:t>____</w:t>
          </w:r>
        </w:p>
      </w:docPartBody>
    </w:docPart>
    <w:docPart>
      <w:docPartPr>
        <w:name w:val="A181399B46444973849ABD91A2A39C3F"/>
        <w:category>
          <w:name w:val="常规"/>
          <w:gallery w:val="placeholder"/>
        </w:category>
        <w:types>
          <w:type w:val="bbPlcHdr"/>
        </w:types>
        <w:behaviors>
          <w:behavior w:val="content"/>
        </w:behaviors>
        <w:guid w:val="{AE987E43-A976-409E-A320-3F6C38E5893A}"/>
      </w:docPartPr>
      <w:docPartBody>
        <w:p w:rsidR="0058516A" w:rsidRDefault="00FA5F45" w:rsidP="00FA5F45">
          <w:pPr>
            <w:pStyle w:val="A181399B46444973849ABD91A2A39C3F"/>
          </w:pPr>
          <w:r w:rsidRPr="00711F0E">
            <w:rPr>
              <w:rStyle w:val="placeholder1Char"/>
              <w:rFonts w:hint="eastAsia"/>
              <w:sz w:val="16"/>
              <w:szCs w:val="16"/>
            </w:rPr>
            <w:t>____</w:t>
          </w:r>
        </w:p>
      </w:docPartBody>
    </w:docPart>
    <w:docPart>
      <w:docPartPr>
        <w:name w:val="CE57BF9D086E408CA16752D120264507"/>
        <w:category>
          <w:name w:val="常规"/>
          <w:gallery w:val="placeholder"/>
        </w:category>
        <w:types>
          <w:type w:val="bbPlcHdr"/>
        </w:types>
        <w:behaviors>
          <w:behavior w:val="content"/>
        </w:behaviors>
        <w:guid w:val="{1DCB2B0B-DFDB-4C82-A284-F79BAB4B5C8F}"/>
      </w:docPartPr>
      <w:docPartBody>
        <w:p w:rsidR="0058516A" w:rsidRDefault="00FA5F45" w:rsidP="00FA5F45">
          <w:pPr>
            <w:pStyle w:val="CE57BF9D086E408CA16752D120264507"/>
          </w:pPr>
          <w:r w:rsidRPr="00711F0E">
            <w:rPr>
              <w:rStyle w:val="placeholder1Char"/>
              <w:rFonts w:hint="eastAsia"/>
              <w:sz w:val="16"/>
              <w:szCs w:val="16"/>
            </w:rPr>
            <w:t>____</w:t>
          </w:r>
        </w:p>
      </w:docPartBody>
    </w:docPart>
    <w:docPart>
      <w:docPartPr>
        <w:name w:val="8821CB2A26694C65A580ECC14144925A"/>
        <w:category>
          <w:name w:val="常规"/>
          <w:gallery w:val="placeholder"/>
        </w:category>
        <w:types>
          <w:type w:val="bbPlcHdr"/>
        </w:types>
        <w:behaviors>
          <w:behavior w:val="content"/>
        </w:behaviors>
        <w:guid w:val="{415C2595-121E-4E15-9183-FEC999B68A6D}"/>
      </w:docPartPr>
      <w:docPartBody>
        <w:p w:rsidR="0058516A" w:rsidRDefault="00FA5F45" w:rsidP="00FA5F45">
          <w:pPr>
            <w:pStyle w:val="8821CB2A26694C65A580ECC14144925A"/>
          </w:pPr>
          <w:r w:rsidRPr="00711F0E">
            <w:rPr>
              <w:rStyle w:val="placeholder1Char"/>
              <w:rFonts w:hint="eastAsia"/>
              <w:sz w:val="16"/>
              <w:szCs w:val="16"/>
            </w:rPr>
            <w:t>____</w:t>
          </w:r>
        </w:p>
      </w:docPartBody>
    </w:docPart>
    <w:docPart>
      <w:docPartPr>
        <w:name w:val="AF00600562914371983C924E34B5E5E4"/>
        <w:category>
          <w:name w:val="常规"/>
          <w:gallery w:val="placeholder"/>
        </w:category>
        <w:types>
          <w:type w:val="bbPlcHdr"/>
        </w:types>
        <w:behaviors>
          <w:behavior w:val="content"/>
        </w:behaviors>
        <w:guid w:val="{73E4E895-A799-49D5-A50B-B0DD2E180B1D}"/>
      </w:docPartPr>
      <w:docPartBody>
        <w:p w:rsidR="0058516A" w:rsidRDefault="00FA5F45" w:rsidP="00FA5F45">
          <w:pPr>
            <w:pStyle w:val="AF00600562914371983C924E34B5E5E4"/>
          </w:pPr>
          <w:r w:rsidRPr="00711F0E">
            <w:rPr>
              <w:rStyle w:val="placeholder1Char"/>
              <w:rFonts w:hint="eastAsia"/>
              <w:sz w:val="16"/>
              <w:szCs w:val="16"/>
            </w:rPr>
            <w:t>____</w:t>
          </w:r>
        </w:p>
      </w:docPartBody>
    </w:docPart>
    <w:docPart>
      <w:docPartPr>
        <w:name w:val="9CE9B00275B84D4AA15E81901D7CA4A9"/>
        <w:category>
          <w:name w:val="常规"/>
          <w:gallery w:val="placeholder"/>
        </w:category>
        <w:types>
          <w:type w:val="bbPlcHdr"/>
        </w:types>
        <w:behaviors>
          <w:behavior w:val="content"/>
        </w:behaviors>
        <w:guid w:val="{9F73C5E6-7425-47D1-9D1B-2343D528CF56}"/>
      </w:docPartPr>
      <w:docPartBody>
        <w:p w:rsidR="0058516A" w:rsidRDefault="00FA5F45" w:rsidP="00FA5F45">
          <w:pPr>
            <w:pStyle w:val="9CE9B00275B84D4AA15E81901D7CA4A9"/>
          </w:pPr>
          <w:r w:rsidRPr="00711F0E">
            <w:rPr>
              <w:rStyle w:val="placeholder1Char"/>
              <w:rFonts w:hint="eastAsia"/>
              <w:sz w:val="16"/>
              <w:szCs w:val="16"/>
            </w:rPr>
            <w:t>____</w:t>
          </w:r>
        </w:p>
      </w:docPartBody>
    </w:docPart>
    <w:docPart>
      <w:docPartPr>
        <w:name w:val="4D514D766BB546D398C40019025D4748"/>
        <w:category>
          <w:name w:val="常规"/>
          <w:gallery w:val="placeholder"/>
        </w:category>
        <w:types>
          <w:type w:val="bbPlcHdr"/>
        </w:types>
        <w:behaviors>
          <w:behavior w:val="content"/>
        </w:behaviors>
        <w:guid w:val="{47394E38-F50D-47A9-B7F9-85B32D13FC47}"/>
      </w:docPartPr>
      <w:docPartBody>
        <w:p w:rsidR="0058516A" w:rsidRDefault="00FA5F45" w:rsidP="00FA5F45">
          <w:pPr>
            <w:pStyle w:val="4D514D766BB546D398C40019025D4748"/>
          </w:pPr>
          <w:r w:rsidRPr="00711F0E">
            <w:rPr>
              <w:rStyle w:val="placeholder1Char"/>
              <w:rFonts w:hint="eastAsia"/>
              <w:sz w:val="16"/>
              <w:szCs w:val="16"/>
            </w:rPr>
            <w:t>____</w:t>
          </w:r>
        </w:p>
      </w:docPartBody>
    </w:docPart>
    <w:docPart>
      <w:docPartPr>
        <w:name w:val="6A65CBA6943D4DAFB3BA1C950972A0AC"/>
        <w:category>
          <w:name w:val="常规"/>
          <w:gallery w:val="placeholder"/>
        </w:category>
        <w:types>
          <w:type w:val="bbPlcHdr"/>
        </w:types>
        <w:behaviors>
          <w:behavior w:val="content"/>
        </w:behaviors>
        <w:guid w:val="{7C2B6E48-9B08-44AE-9217-8D53B5AD5F93}"/>
      </w:docPartPr>
      <w:docPartBody>
        <w:p w:rsidR="0058516A" w:rsidRDefault="00FA5F45" w:rsidP="00FA5F45">
          <w:pPr>
            <w:pStyle w:val="6A65CBA6943D4DAFB3BA1C950972A0AC"/>
          </w:pPr>
          <w:r w:rsidRPr="00711F0E">
            <w:rPr>
              <w:rStyle w:val="placeholder1Char"/>
              <w:rFonts w:hint="eastAsia"/>
              <w:sz w:val="16"/>
              <w:szCs w:val="16"/>
            </w:rPr>
            <w:t>____</w:t>
          </w:r>
        </w:p>
      </w:docPartBody>
    </w:docPart>
    <w:docPart>
      <w:docPartPr>
        <w:name w:val="6F97B625533941968588EF621C1CAB15"/>
        <w:category>
          <w:name w:val="常规"/>
          <w:gallery w:val="placeholder"/>
        </w:category>
        <w:types>
          <w:type w:val="bbPlcHdr"/>
        </w:types>
        <w:behaviors>
          <w:behavior w:val="content"/>
        </w:behaviors>
        <w:guid w:val="{E9E0F780-5648-436A-B2C2-38258C76F8FA}"/>
      </w:docPartPr>
      <w:docPartBody>
        <w:p w:rsidR="0058516A" w:rsidRDefault="00FA5F45" w:rsidP="00FA5F45">
          <w:pPr>
            <w:pStyle w:val="6F97B625533941968588EF621C1CAB15"/>
          </w:pPr>
          <w:r w:rsidRPr="00711F0E">
            <w:rPr>
              <w:rStyle w:val="placeholder1Char"/>
              <w:rFonts w:hint="eastAsia"/>
              <w:sz w:val="16"/>
              <w:szCs w:val="16"/>
            </w:rPr>
            <w:t>____</w:t>
          </w:r>
        </w:p>
      </w:docPartBody>
    </w:docPart>
    <w:docPart>
      <w:docPartPr>
        <w:name w:val="AE43ED3B84364CB689BA519062700A39"/>
        <w:category>
          <w:name w:val="常规"/>
          <w:gallery w:val="placeholder"/>
        </w:category>
        <w:types>
          <w:type w:val="bbPlcHdr"/>
        </w:types>
        <w:behaviors>
          <w:behavior w:val="content"/>
        </w:behaviors>
        <w:guid w:val="{84E99384-23F7-4016-B865-04C3620DE78D}"/>
      </w:docPartPr>
      <w:docPartBody>
        <w:p w:rsidR="0058516A" w:rsidRDefault="00FA5F45" w:rsidP="00FA5F45">
          <w:pPr>
            <w:pStyle w:val="AE43ED3B84364CB689BA519062700A39"/>
          </w:pPr>
          <w:r w:rsidRPr="00711F0E">
            <w:rPr>
              <w:rStyle w:val="placeholder1Char"/>
              <w:rFonts w:hint="eastAsia"/>
              <w:sz w:val="16"/>
              <w:szCs w:val="16"/>
            </w:rPr>
            <w:t>____</w:t>
          </w:r>
        </w:p>
      </w:docPartBody>
    </w:docPart>
    <w:docPart>
      <w:docPartPr>
        <w:name w:val="3537E16DAED64448A425A3A6CB19FA2E"/>
        <w:category>
          <w:name w:val="常规"/>
          <w:gallery w:val="placeholder"/>
        </w:category>
        <w:types>
          <w:type w:val="bbPlcHdr"/>
        </w:types>
        <w:behaviors>
          <w:behavior w:val="content"/>
        </w:behaviors>
        <w:guid w:val="{EE0B3800-E573-4BF2-8544-933B8FF78099}"/>
      </w:docPartPr>
      <w:docPartBody>
        <w:p w:rsidR="0058516A" w:rsidRDefault="00FA5F45" w:rsidP="00FA5F45">
          <w:pPr>
            <w:pStyle w:val="3537E16DAED64448A425A3A6CB19FA2E"/>
          </w:pPr>
          <w:r w:rsidRPr="00711F0E">
            <w:rPr>
              <w:rStyle w:val="placeholder1Char"/>
              <w:rFonts w:hint="eastAsia"/>
              <w:sz w:val="16"/>
              <w:szCs w:val="16"/>
            </w:rPr>
            <w:t>____</w:t>
          </w:r>
        </w:p>
      </w:docPartBody>
    </w:docPart>
    <w:docPart>
      <w:docPartPr>
        <w:name w:val="2F2CC51B59974E3CA73E3205AFEE4481"/>
        <w:category>
          <w:name w:val="常规"/>
          <w:gallery w:val="placeholder"/>
        </w:category>
        <w:types>
          <w:type w:val="bbPlcHdr"/>
        </w:types>
        <w:behaviors>
          <w:behavior w:val="content"/>
        </w:behaviors>
        <w:guid w:val="{90351397-A04D-4E6D-AAE0-5AC984773783}"/>
      </w:docPartPr>
      <w:docPartBody>
        <w:p w:rsidR="0058516A" w:rsidRDefault="00FA5F45" w:rsidP="00FA5F45">
          <w:pPr>
            <w:pStyle w:val="2F2CC51B59974E3CA73E3205AFEE4481"/>
          </w:pPr>
          <w:r w:rsidRPr="00711F0E">
            <w:rPr>
              <w:rStyle w:val="placeholder1Char"/>
              <w:rFonts w:hint="eastAsia"/>
              <w:sz w:val="16"/>
              <w:szCs w:val="16"/>
            </w:rPr>
            <w:t>____</w:t>
          </w:r>
        </w:p>
      </w:docPartBody>
    </w:docPart>
    <w:docPart>
      <w:docPartPr>
        <w:name w:val="E8EDBB1E29D547C0B8C7A8DE81D0BDF5"/>
        <w:category>
          <w:name w:val="常规"/>
          <w:gallery w:val="placeholder"/>
        </w:category>
        <w:types>
          <w:type w:val="bbPlcHdr"/>
        </w:types>
        <w:behaviors>
          <w:behavior w:val="content"/>
        </w:behaviors>
        <w:guid w:val="{E66241BF-7F86-4A64-97A5-50E9339BE832}"/>
      </w:docPartPr>
      <w:docPartBody>
        <w:p w:rsidR="0058516A" w:rsidRDefault="00FA5F45" w:rsidP="00FA5F45">
          <w:pPr>
            <w:pStyle w:val="E8EDBB1E29D547C0B8C7A8DE81D0BDF5"/>
          </w:pPr>
          <w:r w:rsidRPr="00711F0E">
            <w:rPr>
              <w:rStyle w:val="placeholder1Char"/>
              <w:rFonts w:hint="eastAsia"/>
              <w:sz w:val="16"/>
              <w:szCs w:val="16"/>
            </w:rPr>
            <w:t>____</w:t>
          </w:r>
        </w:p>
      </w:docPartBody>
    </w:docPart>
    <w:docPart>
      <w:docPartPr>
        <w:name w:val="D39B2B776E0B4FE1960D2E31AC3F5F89"/>
        <w:category>
          <w:name w:val="常规"/>
          <w:gallery w:val="placeholder"/>
        </w:category>
        <w:types>
          <w:type w:val="bbPlcHdr"/>
        </w:types>
        <w:behaviors>
          <w:behavior w:val="content"/>
        </w:behaviors>
        <w:guid w:val="{9AB85FC7-D2CA-4239-8B95-81ECF7A66927}"/>
      </w:docPartPr>
      <w:docPartBody>
        <w:p w:rsidR="0058516A" w:rsidRDefault="00FA5F45" w:rsidP="00FA5F45">
          <w:pPr>
            <w:pStyle w:val="D39B2B776E0B4FE1960D2E31AC3F5F89"/>
          </w:pPr>
          <w:r w:rsidRPr="00711F0E">
            <w:rPr>
              <w:rStyle w:val="placeholder1Char"/>
              <w:rFonts w:hint="eastAsia"/>
              <w:sz w:val="16"/>
              <w:szCs w:val="16"/>
            </w:rPr>
            <w:t>____</w:t>
          </w:r>
        </w:p>
      </w:docPartBody>
    </w:docPart>
    <w:docPart>
      <w:docPartPr>
        <w:name w:val="91C1A79B67694995B4BE94097F71883B"/>
        <w:category>
          <w:name w:val="常规"/>
          <w:gallery w:val="placeholder"/>
        </w:category>
        <w:types>
          <w:type w:val="bbPlcHdr"/>
        </w:types>
        <w:behaviors>
          <w:behavior w:val="content"/>
        </w:behaviors>
        <w:guid w:val="{672DCEEC-E90F-4C8D-A759-7E14561EA370}"/>
      </w:docPartPr>
      <w:docPartBody>
        <w:p w:rsidR="0058516A" w:rsidRDefault="00FA5F45" w:rsidP="00FA5F45">
          <w:pPr>
            <w:pStyle w:val="91C1A79B67694995B4BE94097F71883B"/>
          </w:pPr>
          <w:r w:rsidRPr="00711F0E">
            <w:rPr>
              <w:rStyle w:val="placeholder1Char"/>
              <w:rFonts w:hint="eastAsia"/>
              <w:sz w:val="16"/>
              <w:szCs w:val="16"/>
            </w:rPr>
            <w:t>____</w:t>
          </w:r>
        </w:p>
      </w:docPartBody>
    </w:docPart>
    <w:docPart>
      <w:docPartPr>
        <w:name w:val="316419790C9A485D8A3AAC0BC8C93DEC"/>
        <w:category>
          <w:name w:val="常规"/>
          <w:gallery w:val="placeholder"/>
        </w:category>
        <w:types>
          <w:type w:val="bbPlcHdr"/>
        </w:types>
        <w:behaviors>
          <w:behavior w:val="content"/>
        </w:behaviors>
        <w:guid w:val="{1109D07F-4AD2-4F62-A74E-03799AF8DE71}"/>
      </w:docPartPr>
      <w:docPartBody>
        <w:p w:rsidR="0058516A" w:rsidRDefault="00FA5F45" w:rsidP="00FA5F45">
          <w:pPr>
            <w:pStyle w:val="316419790C9A485D8A3AAC0BC8C93DEC"/>
          </w:pPr>
          <w:r w:rsidRPr="00711F0E">
            <w:rPr>
              <w:rStyle w:val="placeholder1Char"/>
              <w:rFonts w:hint="eastAsia"/>
              <w:sz w:val="16"/>
              <w:szCs w:val="16"/>
            </w:rPr>
            <w:t>____</w:t>
          </w:r>
        </w:p>
      </w:docPartBody>
    </w:docPart>
    <w:docPart>
      <w:docPartPr>
        <w:name w:val="B1B51B615806488FA0F196104F54116D"/>
        <w:category>
          <w:name w:val="常规"/>
          <w:gallery w:val="placeholder"/>
        </w:category>
        <w:types>
          <w:type w:val="bbPlcHdr"/>
        </w:types>
        <w:behaviors>
          <w:behavior w:val="content"/>
        </w:behaviors>
        <w:guid w:val="{D3EF6233-1380-4940-B63D-F2810390246A}"/>
      </w:docPartPr>
      <w:docPartBody>
        <w:p w:rsidR="0058516A" w:rsidRDefault="00FA5F45" w:rsidP="00FA5F45">
          <w:pPr>
            <w:pStyle w:val="B1B51B615806488FA0F196104F54116D"/>
          </w:pPr>
          <w:r w:rsidRPr="00711F0E">
            <w:rPr>
              <w:rStyle w:val="placeholder1Char"/>
              <w:rFonts w:hint="eastAsia"/>
              <w:sz w:val="16"/>
              <w:szCs w:val="16"/>
            </w:rPr>
            <w:t>____</w:t>
          </w:r>
        </w:p>
      </w:docPartBody>
    </w:docPart>
    <w:docPart>
      <w:docPartPr>
        <w:name w:val="826C334A132E46A39D4E2891DA249E65"/>
        <w:category>
          <w:name w:val="常规"/>
          <w:gallery w:val="placeholder"/>
        </w:category>
        <w:types>
          <w:type w:val="bbPlcHdr"/>
        </w:types>
        <w:behaviors>
          <w:behavior w:val="content"/>
        </w:behaviors>
        <w:guid w:val="{35472EFF-1B3C-4308-8FFB-CFEB3510FF90}"/>
      </w:docPartPr>
      <w:docPartBody>
        <w:p w:rsidR="0058516A" w:rsidRDefault="00FA5F45" w:rsidP="00FA5F45">
          <w:pPr>
            <w:pStyle w:val="826C334A132E46A39D4E2891DA249E65"/>
          </w:pPr>
          <w:r w:rsidRPr="00711F0E">
            <w:rPr>
              <w:rStyle w:val="placeholder1Char"/>
              <w:rFonts w:hint="eastAsia"/>
              <w:sz w:val="16"/>
              <w:szCs w:val="16"/>
            </w:rPr>
            <w:t>____</w:t>
          </w:r>
        </w:p>
      </w:docPartBody>
    </w:docPart>
    <w:docPart>
      <w:docPartPr>
        <w:name w:val="A11B4C2CB84F49139AA627331CD82736"/>
        <w:category>
          <w:name w:val="常规"/>
          <w:gallery w:val="placeholder"/>
        </w:category>
        <w:types>
          <w:type w:val="bbPlcHdr"/>
        </w:types>
        <w:behaviors>
          <w:behavior w:val="content"/>
        </w:behaviors>
        <w:guid w:val="{8D734813-2229-4C9B-95E3-7E2DDF13D62D}"/>
      </w:docPartPr>
      <w:docPartBody>
        <w:p w:rsidR="0058516A" w:rsidRDefault="00FA5F45" w:rsidP="00FA5F45">
          <w:pPr>
            <w:pStyle w:val="A11B4C2CB84F49139AA627331CD82736"/>
          </w:pPr>
          <w:r w:rsidRPr="00711F0E">
            <w:rPr>
              <w:rStyle w:val="placeholder1Char"/>
              <w:rFonts w:hint="eastAsia"/>
              <w:sz w:val="16"/>
              <w:szCs w:val="16"/>
            </w:rPr>
            <w:t>____</w:t>
          </w:r>
        </w:p>
      </w:docPartBody>
    </w:docPart>
    <w:docPart>
      <w:docPartPr>
        <w:name w:val="C6EF054CDB4848CA939EBF25844A686F"/>
        <w:category>
          <w:name w:val="常规"/>
          <w:gallery w:val="placeholder"/>
        </w:category>
        <w:types>
          <w:type w:val="bbPlcHdr"/>
        </w:types>
        <w:behaviors>
          <w:behavior w:val="content"/>
        </w:behaviors>
        <w:guid w:val="{FF7C294C-F974-4BC1-975F-EF763382167D}"/>
      </w:docPartPr>
      <w:docPartBody>
        <w:p w:rsidR="0058516A" w:rsidRDefault="00FA5F45" w:rsidP="00FA5F45">
          <w:pPr>
            <w:pStyle w:val="C6EF054CDB4848CA939EBF25844A686F"/>
          </w:pPr>
          <w:r w:rsidRPr="00711F0E">
            <w:rPr>
              <w:rStyle w:val="placeholder1Char"/>
              <w:rFonts w:hint="eastAsia"/>
              <w:sz w:val="16"/>
              <w:szCs w:val="16"/>
            </w:rPr>
            <w:t>____</w:t>
          </w:r>
        </w:p>
      </w:docPartBody>
    </w:docPart>
    <w:docPart>
      <w:docPartPr>
        <w:name w:val="7C3B3CA410494C5B8DE361A5B22EFF88"/>
        <w:category>
          <w:name w:val="常规"/>
          <w:gallery w:val="placeholder"/>
        </w:category>
        <w:types>
          <w:type w:val="bbPlcHdr"/>
        </w:types>
        <w:behaviors>
          <w:behavior w:val="content"/>
        </w:behaviors>
        <w:guid w:val="{6ED474EC-4C8B-40D2-A94D-F6374364AB50}"/>
      </w:docPartPr>
      <w:docPartBody>
        <w:p w:rsidR="0058516A" w:rsidRDefault="00FA5F45" w:rsidP="00FA5F45">
          <w:pPr>
            <w:pStyle w:val="7C3B3CA410494C5B8DE361A5B22EFF88"/>
          </w:pPr>
          <w:r w:rsidRPr="00711F0E">
            <w:rPr>
              <w:rStyle w:val="placeholder1Char"/>
              <w:rFonts w:hint="eastAsia"/>
              <w:sz w:val="16"/>
              <w:szCs w:val="16"/>
            </w:rPr>
            <w:t>____</w:t>
          </w:r>
        </w:p>
      </w:docPartBody>
    </w:docPart>
    <w:docPart>
      <w:docPartPr>
        <w:name w:val="8C08A8C5913B491F873C52CF51D5DB37"/>
        <w:category>
          <w:name w:val="常规"/>
          <w:gallery w:val="placeholder"/>
        </w:category>
        <w:types>
          <w:type w:val="bbPlcHdr"/>
        </w:types>
        <w:behaviors>
          <w:behavior w:val="content"/>
        </w:behaviors>
        <w:guid w:val="{1FCCFBF1-5F1D-492F-9A68-EC9F213A8F1A}"/>
      </w:docPartPr>
      <w:docPartBody>
        <w:p w:rsidR="0058516A" w:rsidRDefault="00FA5F45" w:rsidP="00FA5F45">
          <w:pPr>
            <w:pStyle w:val="8C08A8C5913B491F873C52CF51D5DB37"/>
          </w:pPr>
          <w:r w:rsidRPr="00711F0E">
            <w:rPr>
              <w:rStyle w:val="placeholder1Char"/>
              <w:rFonts w:hint="eastAsia"/>
              <w:sz w:val="16"/>
              <w:szCs w:val="16"/>
            </w:rPr>
            <w:t>____</w:t>
          </w:r>
        </w:p>
      </w:docPartBody>
    </w:docPart>
    <w:docPart>
      <w:docPartPr>
        <w:name w:val="8E7F0CDFE18045218AE4626BC08C400E"/>
        <w:category>
          <w:name w:val="常规"/>
          <w:gallery w:val="placeholder"/>
        </w:category>
        <w:types>
          <w:type w:val="bbPlcHdr"/>
        </w:types>
        <w:behaviors>
          <w:behavior w:val="content"/>
        </w:behaviors>
        <w:guid w:val="{FDCB34A8-BB56-4000-AC3F-62A5DF28D6E7}"/>
      </w:docPartPr>
      <w:docPartBody>
        <w:p w:rsidR="0058516A" w:rsidRDefault="00FA5F45" w:rsidP="00FA5F45">
          <w:pPr>
            <w:pStyle w:val="8E7F0CDFE18045218AE4626BC08C400E"/>
          </w:pPr>
          <w:r w:rsidRPr="00711F0E">
            <w:rPr>
              <w:rStyle w:val="placeholder1Char"/>
              <w:rFonts w:hint="eastAsia"/>
              <w:sz w:val="16"/>
              <w:szCs w:val="16"/>
            </w:rPr>
            <w:t>____</w:t>
          </w:r>
        </w:p>
      </w:docPartBody>
    </w:docPart>
    <w:docPart>
      <w:docPartPr>
        <w:name w:val="FDA1514DD0F34098BE35E83EFF740C91"/>
        <w:category>
          <w:name w:val="常规"/>
          <w:gallery w:val="placeholder"/>
        </w:category>
        <w:types>
          <w:type w:val="bbPlcHdr"/>
        </w:types>
        <w:behaviors>
          <w:behavior w:val="content"/>
        </w:behaviors>
        <w:guid w:val="{3D7C9965-1322-4CD0-BC09-5AF038F74E53}"/>
      </w:docPartPr>
      <w:docPartBody>
        <w:p w:rsidR="0058516A" w:rsidRDefault="00FA5F45" w:rsidP="00FA5F45">
          <w:pPr>
            <w:pStyle w:val="FDA1514DD0F34098BE35E83EFF740C91"/>
          </w:pPr>
          <w:r w:rsidRPr="00711F0E">
            <w:rPr>
              <w:rStyle w:val="placeholder1Char"/>
              <w:rFonts w:hint="eastAsia"/>
              <w:sz w:val="16"/>
              <w:szCs w:val="16"/>
            </w:rPr>
            <w:t>____</w:t>
          </w:r>
        </w:p>
      </w:docPartBody>
    </w:docPart>
    <w:docPart>
      <w:docPartPr>
        <w:name w:val="8E16545C28E64E12BA6BC292477015C4"/>
        <w:category>
          <w:name w:val="常规"/>
          <w:gallery w:val="placeholder"/>
        </w:category>
        <w:types>
          <w:type w:val="bbPlcHdr"/>
        </w:types>
        <w:behaviors>
          <w:behavior w:val="content"/>
        </w:behaviors>
        <w:guid w:val="{2CD33947-A07C-4DCB-A89F-E131ADDEA190}"/>
      </w:docPartPr>
      <w:docPartBody>
        <w:p w:rsidR="0058516A" w:rsidRDefault="00FA5F45" w:rsidP="00FA5F45">
          <w:pPr>
            <w:pStyle w:val="8E16545C28E64E12BA6BC292477015C4"/>
          </w:pPr>
          <w:r w:rsidRPr="00711F0E">
            <w:rPr>
              <w:rStyle w:val="placeholder1Char"/>
              <w:rFonts w:hint="eastAsia"/>
              <w:sz w:val="16"/>
              <w:szCs w:val="16"/>
            </w:rPr>
            <w:t>____</w:t>
          </w:r>
        </w:p>
      </w:docPartBody>
    </w:docPart>
    <w:docPart>
      <w:docPartPr>
        <w:name w:val="6071C794811E48C08B5D3A98527364AB"/>
        <w:category>
          <w:name w:val="常规"/>
          <w:gallery w:val="placeholder"/>
        </w:category>
        <w:types>
          <w:type w:val="bbPlcHdr"/>
        </w:types>
        <w:behaviors>
          <w:behavior w:val="content"/>
        </w:behaviors>
        <w:guid w:val="{E192C565-A7DF-4A55-A6CC-7D9C2DBEEE3F}"/>
      </w:docPartPr>
      <w:docPartBody>
        <w:p w:rsidR="0058516A" w:rsidRDefault="00FA5F45" w:rsidP="00FA5F45">
          <w:pPr>
            <w:pStyle w:val="6071C794811E48C08B5D3A98527364AB"/>
          </w:pPr>
          <w:r w:rsidRPr="00711F0E">
            <w:rPr>
              <w:rStyle w:val="placeholder1Char"/>
              <w:rFonts w:hint="eastAsia"/>
              <w:sz w:val="16"/>
              <w:szCs w:val="16"/>
            </w:rPr>
            <w:t>____</w:t>
          </w:r>
        </w:p>
      </w:docPartBody>
    </w:docPart>
    <w:docPart>
      <w:docPartPr>
        <w:name w:val="4FC5C1065ED24503A6A3DE13803986FA"/>
        <w:category>
          <w:name w:val="常规"/>
          <w:gallery w:val="placeholder"/>
        </w:category>
        <w:types>
          <w:type w:val="bbPlcHdr"/>
        </w:types>
        <w:behaviors>
          <w:behavior w:val="content"/>
        </w:behaviors>
        <w:guid w:val="{424FFC2B-94B4-4CF3-9283-16C3C481F354}"/>
      </w:docPartPr>
      <w:docPartBody>
        <w:p w:rsidR="0058516A" w:rsidRDefault="00FA5F45" w:rsidP="00FA5F45">
          <w:pPr>
            <w:pStyle w:val="4FC5C1065ED24503A6A3DE13803986FA"/>
          </w:pPr>
          <w:r w:rsidRPr="00711F0E">
            <w:rPr>
              <w:rStyle w:val="placeholder1Char"/>
              <w:rFonts w:hint="eastAsia"/>
              <w:sz w:val="16"/>
              <w:szCs w:val="16"/>
            </w:rPr>
            <w:t>____</w:t>
          </w:r>
        </w:p>
      </w:docPartBody>
    </w:docPart>
    <w:docPart>
      <w:docPartPr>
        <w:name w:val="F8BE2A77626D4E788F7E2E244278C273"/>
        <w:category>
          <w:name w:val="常规"/>
          <w:gallery w:val="placeholder"/>
        </w:category>
        <w:types>
          <w:type w:val="bbPlcHdr"/>
        </w:types>
        <w:behaviors>
          <w:behavior w:val="content"/>
        </w:behaviors>
        <w:guid w:val="{15BA9051-2D99-48C8-847C-B83DA3095F6E}"/>
      </w:docPartPr>
      <w:docPartBody>
        <w:p w:rsidR="0058516A" w:rsidRDefault="00FA5F45" w:rsidP="00FA5F45">
          <w:pPr>
            <w:pStyle w:val="F8BE2A77626D4E788F7E2E244278C273"/>
          </w:pPr>
          <w:r w:rsidRPr="00711F0E">
            <w:rPr>
              <w:rStyle w:val="placeholder1Char"/>
              <w:rFonts w:hint="eastAsia"/>
              <w:sz w:val="16"/>
              <w:szCs w:val="16"/>
            </w:rPr>
            <w:t>____</w:t>
          </w:r>
        </w:p>
      </w:docPartBody>
    </w:docPart>
    <w:docPart>
      <w:docPartPr>
        <w:name w:val="B8D2EDB0023A4D2FA4738FF6408C4107"/>
        <w:category>
          <w:name w:val="常规"/>
          <w:gallery w:val="placeholder"/>
        </w:category>
        <w:types>
          <w:type w:val="bbPlcHdr"/>
        </w:types>
        <w:behaviors>
          <w:behavior w:val="content"/>
        </w:behaviors>
        <w:guid w:val="{16A03F09-D443-4986-965F-34E526A6E786}"/>
      </w:docPartPr>
      <w:docPartBody>
        <w:p w:rsidR="0058516A" w:rsidRDefault="00FA5F45" w:rsidP="00FA5F45">
          <w:pPr>
            <w:pStyle w:val="B8D2EDB0023A4D2FA4738FF6408C4107"/>
          </w:pPr>
          <w:r w:rsidRPr="00711F0E">
            <w:rPr>
              <w:rStyle w:val="placeholder1Char"/>
              <w:rFonts w:hint="eastAsia"/>
              <w:sz w:val="16"/>
              <w:szCs w:val="16"/>
            </w:rPr>
            <w:t>____</w:t>
          </w:r>
        </w:p>
      </w:docPartBody>
    </w:docPart>
    <w:docPart>
      <w:docPartPr>
        <w:name w:val="93C5883941B7443DA02A0C087D97918D"/>
        <w:category>
          <w:name w:val="常规"/>
          <w:gallery w:val="placeholder"/>
        </w:category>
        <w:types>
          <w:type w:val="bbPlcHdr"/>
        </w:types>
        <w:behaviors>
          <w:behavior w:val="content"/>
        </w:behaviors>
        <w:guid w:val="{60EF6EB4-CF32-4FDC-A2F7-3B937B11CCE8}"/>
      </w:docPartPr>
      <w:docPartBody>
        <w:p w:rsidR="0058516A" w:rsidRDefault="00FA5F45" w:rsidP="00FA5F45">
          <w:pPr>
            <w:pStyle w:val="93C5883941B7443DA02A0C087D97918D"/>
          </w:pPr>
          <w:r w:rsidRPr="00711F0E">
            <w:rPr>
              <w:rStyle w:val="placeholder1Char"/>
              <w:rFonts w:hint="eastAsia"/>
              <w:sz w:val="16"/>
              <w:szCs w:val="16"/>
            </w:rPr>
            <w:t>____</w:t>
          </w:r>
        </w:p>
      </w:docPartBody>
    </w:docPart>
    <w:docPart>
      <w:docPartPr>
        <w:name w:val="8C92091AC4CB4CA2B44F140DFD0A290E"/>
        <w:category>
          <w:name w:val="常规"/>
          <w:gallery w:val="placeholder"/>
        </w:category>
        <w:types>
          <w:type w:val="bbPlcHdr"/>
        </w:types>
        <w:behaviors>
          <w:behavior w:val="content"/>
        </w:behaviors>
        <w:guid w:val="{A76800F5-6C25-48A2-80CC-389C4765CAFD}"/>
      </w:docPartPr>
      <w:docPartBody>
        <w:p w:rsidR="0058516A" w:rsidRDefault="00FA5F45" w:rsidP="00FA5F45">
          <w:pPr>
            <w:pStyle w:val="8C92091AC4CB4CA2B44F140DFD0A290E"/>
          </w:pPr>
          <w:r w:rsidRPr="00711F0E">
            <w:rPr>
              <w:rStyle w:val="placeholder1Char"/>
              <w:rFonts w:hint="eastAsia"/>
              <w:sz w:val="16"/>
              <w:szCs w:val="16"/>
            </w:rPr>
            <w:t>____</w:t>
          </w:r>
        </w:p>
      </w:docPartBody>
    </w:docPart>
    <w:docPart>
      <w:docPartPr>
        <w:name w:val="38E75578ADEE4AEA8D378321D0FE6F56"/>
        <w:category>
          <w:name w:val="常规"/>
          <w:gallery w:val="placeholder"/>
        </w:category>
        <w:types>
          <w:type w:val="bbPlcHdr"/>
        </w:types>
        <w:behaviors>
          <w:behavior w:val="content"/>
        </w:behaviors>
        <w:guid w:val="{BD75215E-34AD-4DA9-B5A6-7811D98191C2}"/>
      </w:docPartPr>
      <w:docPartBody>
        <w:p w:rsidR="0058516A" w:rsidRDefault="00FA5F45" w:rsidP="00FA5F45">
          <w:pPr>
            <w:pStyle w:val="38E75578ADEE4AEA8D378321D0FE6F56"/>
          </w:pPr>
          <w:r w:rsidRPr="00711F0E">
            <w:rPr>
              <w:rStyle w:val="placeholder1Char"/>
              <w:rFonts w:hint="eastAsia"/>
              <w:sz w:val="16"/>
              <w:szCs w:val="16"/>
            </w:rPr>
            <w:t>____</w:t>
          </w:r>
        </w:p>
      </w:docPartBody>
    </w:docPart>
    <w:docPart>
      <w:docPartPr>
        <w:name w:val="B3B8B6CDAB9F47369B21D1FD0103185A"/>
        <w:category>
          <w:name w:val="常规"/>
          <w:gallery w:val="placeholder"/>
        </w:category>
        <w:types>
          <w:type w:val="bbPlcHdr"/>
        </w:types>
        <w:behaviors>
          <w:behavior w:val="content"/>
        </w:behaviors>
        <w:guid w:val="{8F8E60D1-5A65-43A7-B0D9-48C578FC9602}"/>
      </w:docPartPr>
      <w:docPartBody>
        <w:p w:rsidR="0058516A" w:rsidRDefault="00FA5F45" w:rsidP="00FA5F45">
          <w:pPr>
            <w:pStyle w:val="B3B8B6CDAB9F47369B21D1FD0103185A"/>
          </w:pPr>
          <w:r w:rsidRPr="00711F0E">
            <w:rPr>
              <w:rStyle w:val="placeholder1Char"/>
              <w:rFonts w:hint="eastAsia"/>
              <w:sz w:val="16"/>
              <w:szCs w:val="16"/>
            </w:rPr>
            <w:t>____</w:t>
          </w:r>
        </w:p>
      </w:docPartBody>
    </w:docPart>
    <w:docPart>
      <w:docPartPr>
        <w:name w:val="24C01DC23AA84A66B43FFEFEED920E60"/>
        <w:category>
          <w:name w:val="常规"/>
          <w:gallery w:val="placeholder"/>
        </w:category>
        <w:types>
          <w:type w:val="bbPlcHdr"/>
        </w:types>
        <w:behaviors>
          <w:behavior w:val="content"/>
        </w:behaviors>
        <w:guid w:val="{427DB6C2-F17B-4EC6-8D09-8E42646E9D74}"/>
      </w:docPartPr>
      <w:docPartBody>
        <w:p w:rsidR="0058516A" w:rsidRDefault="00FA5F45" w:rsidP="00FA5F45">
          <w:pPr>
            <w:pStyle w:val="24C01DC23AA84A66B43FFEFEED920E60"/>
          </w:pPr>
          <w:r w:rsidRPr="00711F0E">
            <w:rPr>
              <w:rStyle w:val="placeholder1Char"/>
              <w:rFonts w:hint="eastAsia"/>
              <w:sz w:val="16"/>
              <w:szCs w:val="16"/>
            </w:rPr>
            <w:t>____</w:t>
          </w:r>
        </w:p>
      </w:docPartBody>
    </w:docPart>
    <w:docPart>
      <w:docPartPr>
        <w:name w:val="CBEE9B98703D4EB0A5E639D27DE6A32A"/>
        <w:category>
          <w:name w:val="常规"/>
          <w:gallery w:val="placeholder"/>
        </w:category>
        <w:types>
          <w:type w:val="bbPlcHdr"/>
        </w:types>
        <w:behaviors>
          <w:behavior w:val="content"/>
        </w:behaviors>
        <w:guid w:val="{2D0E77E5-063A-4F38-9289-5FF47138F6B9}"/>
      </w:docPartPr>
      <w:docPartBody>
        <w:p w:rsidR="0058516A" w:rsidRDefault="00FA5F45" w:rsidP="00FA5F45">
          <w:pPr>
            <w:pStyle w:val="CBEE9B98703D4EB0A5E639D27DE6A32A"/>
          </w:pPr>
          <w:r w:rsidRPr="00711F0E">
            <w:rPr>
              <w:rStyle w:val="placeholder1Char"/>
              <w:rFonts w:hint="eastAsia"/>
              <w:sz w:val="16"/>
              <w:szCs w:val="16"/>
            </w:rPr>
            <w:t>____</w:t>
          </w:r>
        </w:p>
      </w:docPartBody>
    </w:docPart>
    <w:docPart>
      <w:docPartPr>
        <w:name w:val="C3D8CB0971C14168960DC858B45AF26C"/>
        <w:category>
          <w:name w:val="常规"/>
          <w:gallery w:val="placeholder"/>
        </w:category>
        <w:types>
          <w:type w:val="bbPlcHdr"/>
        </w:types>
        <w:behaviors>
          <w:behavior w:val="content"/>
        </w:behaviors>
        <w:guid w:val="{1028A27A-A4C6-46A6-8D92-8D9155775BD3}"/>
      </w:docPartPr>
      <w:docPartBody>
        <w:p w:rsidR="0058516A" w:rsidRDefault="00FA5F45" w:rsidP="00FA5F45">
          <w:pPr>
            <w:pStyle w:val="C3D8CB0971C14168960DC858B45AF26C"/>
          </w:pPr>
          <w:r w:rsidRPr="00711F0E">
            <w:rPr>
              <w:rStyle w:val="placeholder1Char"/>
              <w:rFonts w:hint="eastAsia"/>
              <w:sz w:val="16"/>
              <w:szCs w:val="16"/>
            </w:rPr>
            <w:t>____</w:t>
          </w:r>
        </w:p>
      </w:docPartBody>
    </w:docPart>
    <w:docPart>
      <w:docPartPr>
        <w:name w:val="422E0E9E75034B13AC999B202C4FE7C2"/>
        <w:category>
          <w:name w:val="常规"/>
          <w:gallery w:val="placeholder"/>
        </w:category>
        <w:types>
          <w:type w:val="bbPlcHdr"/>
        </w:types>
        <w:behaviors>
          <w:behavior w:val="content"/>
        </w:behaviors>
        <w:guid w:val="{E5A928C4-9B4D-41BA-B6C1-61B08C789F77}"/>
      </w:docPartPr>
      <w:docPartBody>
        <w:p w:rsidR="0058516A" w:rsidRDefault="00FA5F45" w:rsidP="00FA5F45">
          <w:pPr>
            <w:pStyle w:val="422E0E9E75034B13AC999B202C4FE7C2"/>
          </w:pPr>
          <w:r w:rsidRPr="00711F0E">
            <w:rPr>
              <w:rStyle w:val="placeholder1Char"/>
              <w:rFonts w:hint="eastAsia"/>
              <w:sz w:val="16"/>
              <w:szCs w:val="16"/>
            </w:rPr>
            <w:t>____</w:t>
          </w:r>
        </w:p>
      </w:docPartBody>
    </w:docPart>
    <w:docPart>
      <w:docPartPr>
        <w:name w:val="01A5B6F33002489FB2B51D22E595E3DA"/>
        <w:category>
          <w:name w:val="常规"/>
          <w:gallery w:val="placeholder"/>
        </w:category>
        <w:types>
          <w:type w:val="bbPlcHdr"/>
        </w:types>
        <w:behaviors>
          <w:behavior w:val="content"/>
        </w:behaviors>
        <w:guid w:val="{6186870E-0587-4F45-A88A-39DC40D79518}"/>
      </w:docPartPr>
      <w:docPartBody>
        <w:p w:rsidR="0058516A" w:rsidRDefault="00FA5F45" w:rsidP="00FA5F45">
          <w:pPr>
            <w:pStyle w:val="01A5B6F33002489FB2B51D22E595E3DA"/>
          </w:pPr>
          <w:r w:rsidRPr="00711F0E">
            <w:rPr>
              <w:rStyle w:val="placeholder1Char"/>
              <w:rFonts w:hint="eastAsia"/>
              <w:sz w:val="16"/>
              <w:szCs w:val="16"/>
            </w:rPr>
            <w:t>____</w:t>
          </w:r>
        </w:p>
      </w:docPartBody>
    </w:docPart>
    <w:docPart>
      <w:docPartPr>
        <w:name w:val="F2E9326C41824D40AA797A617B00658C"/>
        <w:category>
          <w:name w:val="常规"/>
          <w:gallery w:val="placeholder"/>
        </w:category>
        <w:types>
          <w:type w:val="bbPlcHdr"/>
        </w:types>
        <w:behaviors>
          <w:behavior w:val="content"/>
        </w:behaviors>
        <w:guid w:val="{9436AD30-A84F-4AF9-A923-7F7990D64896}"/>
      </w:docPartPr>
      <w:docPartBody>
        <w:p w:rsidR="0058516A" w:rsidRDefault="00FA5F45" w:rsidP="00FA5F45">
          <w:pPr>
            <w:pStyle w:val="F2E9326C41824D40AA797A617B00658C"/>
          </w:pPr>
          <w:r w:rsidRPr="00711F0E">
            <w:rPr>
              <w:rStyle w:val="placeholder1Char"/>
              <w:rFonts w:hint="eastAsia"/>
              <w:sz w:val="16"/>
              <w:szCs w:val="16"/>
            </w:rPr>
            <w:t>____</w:t>
          </w:r>
        </w:p>
      </w:docPartBody>
    </w:docPart>
    <w:docPart>
      <w:docPartPr>
        <w:name w:val="D82DF7CB30CD4D48B9D3A67874D137FE"/>
        <w:category>
          <w:name w:val="常规"/>
          <w:gallery w:val="placeholder"/>
        </w:category>
        <w:types>
          <w:type w:val="bbPlcHdr"/>
        </w:types>
        <w:behaviors>
          <w:behavior w:val="content"/>
        </w:behaviors>
        <w:guid w:val="{29FE5CC3-A8F0-4493-8D5C-6CEFB2146940}"/>
      </w:docPartPr>
      <w:docPartBody>
        <w:p w:rsidR="0058516A" w:rsidRDefault="00FA5F45" w:rsidP="00FA5F45">
          <w:pPr>
            <w:pStyle w:val="D82DF7CB30CD4D48B9D3A67874D137FE"/>
          </w:pPr>
          <w:r w:rsidRPr="00711F0E">
            <w:rPr>
              <w:rStyle w:val="placeholder1Char"/>
              <w:rFonts w:hint="eastAsia"/>
              <w:sz w:val="16"/>
              <w:szCs w:val="16"/>
            </w:rPr>
            <w:t>____</w:t>
          </w:r>
        </w:p>
      </w:docPartBody>
    </w:docPart>
    <w:docPart>
      <w:docPartPr>
        <w:name w:val="3DF0FC62CB964A43B4908AE69E1B5806"/>
        <w:category>
          <w:name w:val="常规"/>
          <w:gallery w:val="placeholder"/>
        </w:category>
        <w:types>
          <w:type w:val="bbPlcHdr"/>
        </w:types>
        <w:behaviors>
          <w:behavior w:val="content"/>
        </w:behaviors>
        <w:guid w:val="{BBEDBB5C-DEC9-4751-BDDA-AA53412E1E56}"/>
      </w:docPartPr>
      <w:docPartBody>
        <w:p w:rsidR="0058516A" w:rsidRDefault="00FA5F45" w:rsidP="00FA5F45">
          <w:pPr>
            <w:pStyle w:val="3DF0FC62CB964A43B4908AE69E1B5806"/>
          </w:pPr>
          <w:r w:rsidRPr="00711F0E">
            <w:rPr>
              <w:rStyle w:val="placeholder1Char"/>
              <w:rFonts w:hint="eastAsia"/>
              <w:sz w:val="16"/>
              <w:szCs w:val="16"/>
            </w:rPr>
            <w:t>____</w:t>
          </w:r>
        </w:p>
      </w:docPartBody>
    </w:docPart>
    <w:docPart>
      <w:docPartPr>
        <w:name w:val="EAC600A33A87431FA8014E02CAEA9E63"/>
        <w:category>
          <w:name w:val="常规"/>
          <w:gallery w:val="placeholder"/>
        </w:category>
        <w:types>
          <w:type w:val="bbPlcHdr"/>
        </w:types>
        <w:behaviors>
          <w:behavior w:val="content"/>
        </w:behaviors>
        <w:guid w:val="{65351F14-5322-4A7E-88C6-5C2CB4A10E26}"/>
      </w:docPartPr>
      <w:docPartBody>
        <w:p w:rsidR="0058516A" w:rsidRDefault="00FA5F45" w:rsidP="00FA5F45">
          <w:pPr>
            <w:pStyle w:val="EAC600A33A87431FA8014E02CAEA9E63"/>
          </w:pPr>
          <w:r w:rsidRPr="00711F0E">
            <w:rPr>
              <w:rStyle w:val="placeholder1Char"/>
              <w:rFonts w:hint="eastAsia"/>
              <w:sz w:val="16"/>
              <w:szCs w:val="16"/>
            </w:rPr>
            <w:t>____</w:t>
          </w:r>
        </w:p>
      </w:docPartBody>
    </w:docPart>
    <w:docPart>
      <w:docPartPr>
        <w:name w:val="A90FBE9ED92E4BC5934DED4AA214400B"/>
        <w:category>
          <w:name w:val="常规"/>
          <w:gallery w:val="placeholder"/>
        </w:category>
        <w:types>
          <w:type w:val="bbPlcHdr"/>
        </w:types>
        <w:behaviors>
          <w:behavior w:val="content"/>
        </w:behaviors>
        <w:guid w:val="{F3FA22D7-F955-432F-B679-0C61F39D4134}"/>
      </w:docPartPr>
      <w:docPartBody>
        <w:p w:rsidR="0058516A" w:rsidRDefault="00FA5F45" w:rsidP="00FA5F45">
          <w:pPr>
            <w:pStyle w:val="A90FBE9ED92E4BC5934DED4AA214400B"/>
          </w:pPr>
          <w:r w:rsidRPr="00711F0E">
            <w:rPr>
              <w:rStyle w:val="placeholder1Char"/>
              <w:rFonts w:hint="eastAsia"/>
              <w:sz w:val="16"/>
              <w:szCs w:val="16"/>
            </w:rPr>
            <w:t>____</w:t>
          </w:r>
        </w:p>
      </w:docPartBody>
    </w:docPart>
    <w:docPart>
      <w:docPartPr>
        <w:name w:val="CE2DB33050B949E7A678FF0AEDF9369B"/>
        <w:category>
          <w:name w:val="常规"/>
          <w:gallery w:val="placeholder"/>
        </w:category>
        <w:types>
          <w:type w:val="bbPlcHdr"/>
        </w:types>
        <w:behaviors>
          <w:behavior w:val="content"/>
        </w:behaviors>
        <w:guid w:val="{AADE974C-B46D-4C42-831E-8C197DBE0BF9}"/>
      </w:docPartPr>
      <w:docPartBody>
        <w:p w:rsidR="0058516A" w:rsidRDefault="00FA5F45" w:rsidP="00FA5F45">
          <w:pPr>
            <w:pStyle w:val="CE2DB33050B949E7A678FF0AEDF9369B"/>
          </w:pPr>
          <w:r w:rsidRPr="00711F0E">
            <w:rPr>
              <w:rStyle w:val="placeholder1Char"/>
              <w:rFonts w:hint="eastAsia"/>
              <w:sz w:val="16"/>
              <w:szCs w:val="16"/>
            </w:rPr>
            <w:t>____</w:t>
          </w:r>
        </w:p>
      </w:docPartBody>
    </w:docPart>
    <w:docPart>
      <w:docPartPr>
        <w:name w:val="F18AAA89A17349709D03F0DD4AC46352"/>
        <w:category>
          <w:name w:val="常规"/>
          <w:gallery w:val="placeholder"/>
        </w:category>
        <w:types>
          <w:type w:val="bbPlcHdr"/>
        </w:types>
        <w:behaviors>
          <w:behavior w:val="content"/>
        </w:behaviors>
        <w:guid w:val="{0305B14C-D5CF-4B4A-88DC-8058085C5B5D}"/>
      </w:docPartPr>
      <w:docPartBody>
        <w:p w:rsidR="0058516A" w:rsidRDefault="00FA5F45" w:rsidP="00FA5F45">
          <w:pPr>
            <w:pStyle w:val="F18AAA89A17349709D03F0DD4AC46352"/>
          </w:pPr>
          <w:r w:rsidRPr="00711F0E">
            <w:rPr>
              <w:rStyle w:val="placeholder1Char"/>
              <w:rFonts w:hint="eastAsia"/>
              <w:sz w:val="16"/>
              <w:szCs w:val="16"/>
            </w:rPr>
            <w:t>____</w:t>
          </w:r>
        </w:p>
      </w:docPartBody>
    </w:docPart>
    <w:docPart>
      <w:docPartPr>
        <w:name w:val="B9395C33DB6E45F5B32520AA20FDF7CE"/>
        <w:category>
          <w:name w:val="常规"/>
          <w:gallery w:val="placeholder"/>
        </w:category>
        <w:types>
          <w:type w:val="bbPlcHdr"/>
        </w:types>
        <w:behaviors>
          <w:behavior w:val="content"/>
        </w:behaviors>
        <w:guid w:val="{088D6291-CA0D-4E7F-B5D9-D72AAB2A2D0C}"/>
      </w:docPartPr>
      <w:docPartBody>
        <w:p w:rsidR="0058516A" w:rsidRDefault="00FA5F45" w:rsidP="00FA5F45">
          <w:pPr>
            <w:pStyle w:val="B9395C33DB6E45F5B32520AA20FDF7CE"/>
          </w:pPr>
          <w:r w:rsidRPr="00711F0E">
            <w:rPr>
              <w:rStyle w:val="placeholder1Char"/>
              <w:rFonts w:hint="eastAsia"/>
              <w:sz w:val="16"/>
              <w:szCs w:val="16"/>
            </w:rPr>
            <w:t>____</w:t>
          </w:r>
        </w:p>
      </w:docPartBody>
    </w:docPart>
    <w:docPart>
      <w:docPartPr>
        <w:name w:val="77C02E7B171C4A0181150CDCCFB62D93"/>
        <w:category>
          <w:name w:val="常规"/>
          <w:gallery w:val="placeholder"/>
        </w:category>
        <w:types>
          <w:type w:val="bbPlcHdr"/>
        </w:types>
        <w:behaviors>
          <w:behavior w:val="content"/>
        </w:behaviors>
        <w:guid w:val="{FD9F2D64-3705-47FB-AB76-9F3189FE4D43}"/>
      </w:docPartPr>
      <w:docPartBody>
        <w:p w:rsidR="0058516A" w:rsidRDefault="00FA5F45" w:rsidP="00FA5F45">
          <w:pPr>
            <w:pStyle w:val="77C02E7B171C4A0181150CDCCFB62D93"/>
          </w:pPr>
          <w:r w:rsidRPr="00711F0E">
            <w:rPr>
              <w:rStyle w:val="placeholder1Char"/>
              <w:rFonts w:hint="eastAsia"/>
              <w:sz w:val="16"/>
              <w:szCs w:val="16"/>
            </w:rPr>
            <w:t>____</w:t>
          </w:r>
        </w:p>
      </w:docPartBody>
    </w:docPart>
    <w:docPart>
      <w:docPartPr>
        <w:name w:val="527636501A4C47FF9DDB11B27663F152"/>
        <w:category>
          <w:name w:val="常规"/>
          <w:gallery w:val="placeholder"/>
        </w:category>
        <w:types>
          <w:type w:val="bbPlcHdr"/>
        </w:types>
        <w:behaviors>
          <w:behavior w:val="content"/>
        </w:behaviors>
        <w:guid w:val="{17F729CD-EC86-4202-AF92-37FE72435337}"/>
      </w:docPartPr>
      <w:docPartBody>
        <w:p w:rsidR="0058516A" w:rsidRDefault="00FA5F45" w:rsidP="00FA5F45">
          <w:pPr>
            <w:pStyle w:val="527636501A4C47FF9DDB11B27663F152"/>
          </w:pPr>
          <w:r w:rsidRPr="00711F0E">
            <w:rPr>
              <w:rStyle w:val="placeholder1Char"/>
              <w:rFonts w:hint="eastAsia"/>
              <w:sz w:val="16"/>
              <w:szCs w:val="16"/>
            </w:rPr>
            <w:t>____</w:t>
          </w:r>
        </w:p>
      </w:docPartBody>
    </w:docPart>
    <w:docPart>
      <w:docPartPr>
        <w:name w:val="AD6046056EDC4EA4B810965E0748E49E"/>
        <w:category>
          <w:name w:val="常规"/>
          <w:gallery w:val="placeholder"/>
        </w:category>
        <w:types>
          <w:type w:val="bbPlcHdr"/>
        </w:types>
        <w:behaviors>
          <w:behavior w:val="content"/>
        </w:behaviors>
        <w:guid w:val="{898F6778-5A66-4C4C-9B80-CFAF5E32B784}"/>
      </w:docPartPr>
      <w:docPartBody>
        <w:p w:rsidR="0058516A" w:rsidRDefault="00FA5F45" w:rsidP="00FA5F45">
          <w:pPr>
            <w:pStyle w:val="AD6046056EDC4EA4B810965E0748E49E"/>
          </w:pPr>
          <w:r w:rsidRPr="00711F0E">
            <w:rPr>
              <w:rStyle w:val="placeholder1Char"/>
              <w:rFonts w:hint="eastAsia"/>
              <w:sz w:val="16"/>
              <w:szCs w:val="16"/>
            </w:rPr>
            <w:t>____</w:t>
          </w:r>
        </w:p>
      </w:docPartBody>
    </w:docPart>
    <w:docPart>
      <w:docPartPr>
        <w:name w:val="6E3E896ED9F84571A9A26440E9BBDCBC"/>
        <w:category>
          <w:name w:val="常规"/>
          <w:gallery w:val="placeholder"/>
        </w:category>
        <w:types>
          <w:type w:val="bbPlcHdr"/>
        </w:types>
        <w:behaviors>
          <w:behavior w:val="content"/>
        </w:behaviors>
        <w:guid w:val="{B7EF2404-5E75-4448-BDAD-9719B779E543}"/>
      </w:docPartPr>
      <w:docPartBody>
        <w:p w:rsidR="0058516A" w:rsidRDefault="00FA5F45" w:rsidP="00FA5F45">
          <w:pPr>
            <w:pStyle w:val="6E3E896ED9F84571A9A26440E9BBDCBC"/>
          </w:pPr>
          <w:r w:rsidRPr="00711F0E">
            <w:rPr>
              <w:rStyle w:val="placeholder1Char"/>
              <w:rFonts w:hint="eastAsia"/>
              <w:sz w:val="16"/>
              <w:szCs w:val="16"/>
            </w:rPr>
            <w:t>____</w:t>
          </w:r>
        </w:p>
      </w:docPartBody>
    </w:docPart>
    <w:docPart>
      <w:docPartPr>
        <w:name w:val="A5D600E1461B4D57BBA100DDD4A7C828"/>
        <w:category>
          <w:name w:val="常规"/>
          <w:gallery w:val="placeholder"/>
        </w:category>
        <w:types>
          <w:type w:val="bbPlcHdr"/>
        </w:types>
        <w:behaviors>
          <w:behavior w:val="content"/>
        </w:behaviors>
        <w:guid w:val="{4996F72E-06DC-4F94-AD9A-8FF9FFE93D69}"/>
      </w:docPartPr>
      <w:docPartBody>
        <w:p w:rsidR="0058516A" w:rsidRDefault="00FA5F45" w:rsidP="00FA5F45">
          <w:pPr>
            <w:pStyle w:val="A5D600E1461B4D57BBA100DDD4A7C828"/>
          </w:pPr>
          <w:r w:rsidRPr="00711F0E">
            <w:rPr>
              <w:rStyle w:val="placeholder1Char"/>
              <w:rFonts w:hint="eastAsia"/>
              <w:sz w:val="16"/>
              <w:szCs w:val="16"/>
            </w:rPr>
            <w:t>____</w:t>
          </w:r>
        </w:p>
      </w:docPartBody>
    </w:docPart>
    <w:docPart>
      <w:docPartPr>
        <w:name w:val="97C691EDEE8E4C1DA7C6642892E50566"/>
        <w:category>
          <w:name w:val="常规"/>
          <w:gallery w:val="placeholder"/>
        </w:category>
        <w:types>
          <w:type w:val="bbPlcHdr"/>
        </w:types>
        <w:behaviors>
          <w:behavior w:val="content"/>
        </w:behaviors>
        <w:guid w:val="{27ACD928-E08B-4EB3-A1F6-4088D938E919}"/>
      </w:docPartPr>
      <w:docPartBody>
        <w:p w:rsidR="0058516A" w:rsidRDefault="00FA5F45" w:rsidP="00FA5F45">
          <w:pPr>
            <w:pStyle w:val="97C691EDEE8E4C1DA7C6642892E50566"/>
          </w:pPr>
          <w:r w:rsidRPr="00711F0E">
            <w:rPr>
              <w:rStyle w:val="placeholder1Char"/>
              <w:rFonts w:hint="eastAsia"/>
              <w:sz w:val="16"/>
              <w:szCs w:val="16"/>
            </w:rPr>
            <w:t>____</w:t>
          </w:r>
        </w:p>
      </w:docPartBody>
    </w:docPart>
    <w:docPart>
      <w:docPartPr>
        <w:name w:val="BFC529D2C6994280AD264AC4EE7F306A"/>
        <w:category>
          <w:name w:val="常规"/>
          <w:gallery w:val="placeholder"/>
        </w:category>
        <w:types>
          <w:type w:val="bbPlcHdr"/>
        </w:types>
        <w:behaviors>
          <w:behavior w:val="content"/>
        </w:behaviors>
        <w:guid w:val="{79A262E6-1D5D-4071-A71F-819224930101}"/>
      </w:docPartPr>
      <w:docPartBody>
        <w:p w:rsidR="0058516A" w:rsidRDefault="00FA5F45" w:rsidP="00FA5F45">
          <w:pPr>
            <w:pStyle w:val="BFC529D2C6994280AD264AC4EE7F306A"/>
          </w:pPr>
          <w:r w:rsidRPr="00711F0E">
            <w:rPr>
              <w:rStyle w:val="placeholder1Char"/>
              <w:rFonts w:hint="eastAsia"/>
              <w:sz w:val="16"/>
              <w:szCs w:val="16"/>
            </w:rPr>
            <w:t>____</w:t>
          </w:r>
        </w:p>
      </w:docPartBody>
    </w:docPart>
    <w:docPart>
      <w:docPartPr>
        <w:name w:val="738A39D1910744318ABE503FE0F29A20"/>
        <w:category>
          <w:name w:val="常规"/>
          <w:gallery w:val="placeholder"/>
        </w:category>
        <w:types>
          <w:type w:val="bbPlcHdr"/>
        </w:types>
        <w:behaviors>
          <w:behavior w:val="content"/>
        </w:behaviors>
        <w:guid w:val="{A4F3093A-13F6-4997-8C94-8A7447A6E4FC}"/>
      </w:docPartPr>
      <w:docPartBody>
        <w:p w:rsidR="0058516A" w:rsidRDefault="00FA5F45" w:rsidP="00FA5F45">
          <w:pPr>
            <w:pStyle w:val="738A39D1910744318ABE503FE0F29A20"/>
          </w:pPr>
          <w:r w:rsidRPr="00711F0E">
            <w:rPr>
              <w:rStyle w:val="placeholder1Char"/>
              <w:rFonts w:hint="eastAsia"/>
              <w:sz w:val="16"/>
              <w:szCs w:val="16"/>
            </w:rPr>
            <w:t>____</w:t>
          </w:r>
        </w:p>
      </w:docPartBody>
    </w:docPart>
    <w:docPart>
      <w:docPartPr>
        <w:name w:val="1BAB10A85A1D403192B46CA9741890BC"/>
        <w:category>
          <w:name w:val="常规"/>
          <w:gallery w:val="placeholder"/>
        </w:category>
        <w:types>
          <w:type w:val="bbPlcHdr"/>
        </w:types>
        <w:behaviors>
          <w:behavior w:val="content"/>
        </w:behaviors>
        <w:guid w:val="{DE70078E-D9FD-4349-B453-49717B1918EF}"/>
      </w:docPartPr>
      <w:docPartBody>
        <w:p w:rsidR="0058516A" w:rsidRDefault="00FA5F45" w:rsidP="00FA5F45">
          <w:pPr>
            <w:pStyle w:val="1BAB10A85A1D403192B46CA9741890BC"/>
          </w:pPr>
          <w:r w:rsidRPr="00711F0E">
            <w:rPr>
              <w:rStyle w:val="placeholder1Char"/>
              <w:rFonts w:hint="eastAsia"/>
              <w:sz w:val="16"/>
              <w:szCs w:val="16"/>
            </w:rPr>
            <w:t>____</w:t>
          </w:r>
        </w:p>
      </w:docPartBody>
    </w:docPart>
    <w:docPart>
      <w:docPartPr>
        <w:name w:val="0E157B7532CA464C823BD46C0DB404AE"/>
        <w:category>
          <w:name w:val="常规"/>
          <w:gallery w:val="placeholder"/>
        </w:category>
        <w:types>
          <w:type w:val="bbPlcHdr"/>
        </w:types>
        <w:behaviors>
          <w:behavior w:val="content"/>
        </w:behaviors>
        <w:guid w:val="{4828E940-B7E9-4483-8AD7-1AB3F6F3A015}"/>
      </w:docPartPr>
      <w:docPartBody>
        <w:p w:rsidR="0058516A" w:rsidRDefault="00FA5F45" w:rsidP="00FA5F45">
          <w:pPr>
            <w:pStyle w:val="0E157B7532CA464C823BD46C0DB404AE"/>
          </w:pPr>
          <w:r w:rsidRPr="00711F0E">
            <w:rPr>
              <w:rStyle w:val="placeholder1Char"/>
              <w:rFonts w:hint="eastAsia"/>
              <w:sz w:val="16"/>
              <w:szCs w:val="16"/>
            </w:rPr>
            <w:t>____</w:t>
          </w:r>
        </w:p>
      </w:docPartBody>
    </w:docPart>
    <w:docPart>
      <w:docPartPr>
        <w:name w:val="917F608A0A2A4DAD96E390ACB4DF9367"/>
        <w:category>
          <w:name w:val="常规"/>
          <w:gallery w:val="placeholder"/>
        </w:category>
        <w:types>
          <w:type w:val="bbPlcHdr"/>
        </w:types>
        <w:behaviors>
          <w:behavior w:val="content"/>
        </w:behaviors>
        <w:guid w:val="{E1E4F501-9387-4EF5-A718-A3B7A36BAEBB}"/>
      </w:docPartPr>
      <w:docPartBody>
        <w:p w:rsidR="0058516A" w:rsidRDefault="00FA5F45" w:rsidP="00FA5F45">
          <w:pPr>
            <w:pStyle w:val="917F608A0A2A4DAD96E390ACB4DF9367"/>
          </w:pPr>
          <w:r w:rsidRPr="00711F0E">
            <w:rPr>
              <w:rStyle w:val="placeholder1Char"/>
              <w:rFonts w:hint="eastAsia"/>
              <w:sz w:val="16"/>
              <w:szCs w:val="16"/>
            </w:rPr>
            <w:t>____</w:t>
          </w:r>
        </w:p>
      </w:docPartBody>
    </w:docPart>
    <w:docPart>
      <w:docPartPr>
        <w:name w:val="993B5FEC14C840C4BC3087903D4331B4"/>
        <w:category>
          <w:name w:val="常规"/>
          <w:gallery w:val="placeholder"/>
        </w:category>
        <w:types>
          <w:type w:val="bbPlcHdr"/>
        </w:types>
        <w:behaviors>
          <w:behavior w:val="content"/>
        </w:behaviors>
        <w:guid w:val="{C11B79F1-5302-417B-8123-D6F67C27542A}"/>
      </w:docPartPr>
      <w:docPartBody>
        <w:p w:rsidR="0058516A" w:rsidRDefault="00FA5F45" w:rsidP="00FA5F45">
          <w:pPr>
            <w:pStyle w:val="993B5FEC14C840C4BC3087903D4331B4"/>
          </w:pPr>
          <w:r w:rsidRPr="00711F0E">
            <w:rPr>
              <w:rStyle w:val="placeholder1Char"/>
              <w:rFonts w:hint="eastAsia"/>
              <w:sz w:val="16"/>
              <w:szCs w:val="16"/>
            </w:rPr>
            <w:t>____</w:t>
          </w:r>
        </w:p>
      </w:docPartBody>
    </w:docPart>
    <w:docPart>
      <w:docPartPr>
        <w:name w:val="8D6BDF7310BA4D12AAA8858ECA5B67F3"/>
        <w:category>
          <w:name w:val="常规"/>
          <w:gallery w:val="placeholder"/>
        </w:category>
        <w:types>
          <w:type w:val="bbPlcHdr"/>
        </w:types>
        <w:behaviors>
          <w:behavior w:val="content"/>
        </w:behaviors>
        <w:guid w:val="{52E5E0A1-68BB-4CC8-9940-90C64D548CBF}"/>
      </w:docPartPr>
      <w:docPartBody>
        <w:p w:rsidR="0058516A" w:rsidRDefault="00FA5F45" w:rsidP="00FA5F45">
          <w:pPr>
            <w:pStyle w:val="8D6BDF7310BA4D12AAA8858ECA5B67F3"/>
          </w:pPr>
          <w:r w:rsidRPr="00711F0E">
            <w:rPr>
              <w:rStyle w:val="placeholder1Char"/>
              <w:rFonts w:hint="eastAsia"/>
              <w:sz w:val="16"/>
              <w:szCs w:val="16"/>
            </w:rPr>
            <w:t>____</w:t>
          </w:r>
        </w:p>
      </w:docPartBody>
    </w:docPart>
    <w:docPart>
      <w:docPartPr>
        <w:name w:val="FCFD9DB9A63340EF99917A83D76E7924"/>
        <w:category>
          <w:name w:val="常规"/>
          <w:gallery w:val="placeholder"/>
        </w:category>
        <w:types>
          <w:type w:val="bbPlcHdr"/>
        </w:types>
        <w:behaviors>
          <w:behavior w:val="content"/>
        </w:behaviors>
        <w:guid w:val="{7AFA93B8-0197-43FD-B4CA-AFBF44E7F460}"/>
      </w:docPartPr>
      <w:docPartBody>
        <w:p w:rsidR="0058516A" w:rsidRDefault="00FA5F45" w:rsidP="00FA5F45">
          <w:pPr>
            <w:pStyle w:val="FCFD9DB9A63340EF99917A83D76E7924"/>
          </w:pPr>
          <w:r w:rsidRPr="00711F0E">
            <w:rPr>
              <w:rStyle w:val="placeholder1Char"/>
              <w:rFonts w:hint="eastAsia"/>
              <w:sz w:val="16"/>
              <w:szCs w:val="16"/>
            </w:rPr>
            <w:t>____</w:t>
          </w:r>
        </w:p>
      </w:docPartBody>
    </w:docPart>
    <w:docPart>
      <w:docPartPr>
        <w:name w:val="09062693C3C54EB587E015F1ED5A1EDF"/>
        <w:category>
          <w:name w:val="常规"/>
          <w:gallery w:val="placeholder"/>
        </w:category>
        <w:types>
          <w:type w:val="bbPlcHdr"/>
        </w:types>
        <w:behaviors>
          <w:behavior w:val="content"/>
        </w:behaviors>
        <w:guid w:val="{BDA0632E-AE9E-4234-B30C-E7A0CCE2F821}"/>
      </w:docPartPr>
      <w:docPartBody>
        <w:p w:rsidR="0058516A" w:rsidRDefault="00FA5F45" w:rsidP="00FA5F45">
          <w:pPr>
            <w:pStyle w:val="09062693C3C54EB587E015F1ED5A1EDF"/>
          </w:pPr>
          <w:r w:rsidRPr="00711F0E">
            <w:rPr>
              <w:rStyle w:val="placeholder1Char"/>
              <w:rFonts w:hint="eastAsia"/>
              <w:sz w:val="16"/>
              <w:szCs w:val="16"/>
            </w:rPr>
            <w:t>____</w:t>
          </w:r>
        </w:p>
      </w:docPartBody>
    </w:docPart>
    <w:docPart>
      <w:docPartPr>
        <w:name w:val="71C871963FFA4D3C9EA1A981C16B701E"/>
        <w:category>
          <w:name w:val="常规"/>
          <w:gallery w:val="placeholder"/>
        </w:category>
        <w:types>
          <w:type w:val="bbPlcHdr"/>
        </w:types>
        <w:behaviors>
          <w:behavior w:val="content"/>
        </w:behaviors>
        <w:guid w:val="{2E738E1D-350A-4947-8980-3F143DC38A22}"/>
      </w:docPartPr>
      <w:docPartBody>
        <w:p w:rsidR="0058516A" w:rsidRDefault="00FA5F45" w:rsidP="00FA5F45">
          <w:pPr>
            <w:pStyle w:val="71C871963FFA4D3C9EA1A981C16B701E"/>
          </w:pPr>
          <w:r w:rsidRPr="00711F0E">
            <w:rPr>
              <w:rStyle w:val="placeholder1Char"/>
              <w:rFonts w:hint="eastAsia"/>
              <w:sz w:val="16"/>
              <w:szCs w:val="16"/>
            </w:rPr>
            <w:t>____</w:t>
          </w:r>
        </w:p>
      </w:docPartBody>
    </w:docPart>
    <w:docPart>
      <w:docPartPr>
        <w:name w:val="E3B55DC6D7244EC1A91D2014F8551941"/>
        <w:category>
          <w:name w:val="常规"/>
          <w:gallery w:val="placeholder"/>
        </w:category>
        <w:types>
          <w:type w:val="bbPlcHdr"/>
        </w:types>
        <w:behaviors>
          <w:behavior w:val="content"/>
        </w:behaviors>
        <w:guid w:val="{AAF44E1B-0E7F-457A-AB60-255AFC33FD04}"/>
      </w:docPartPr>
      <w:docPartBody>
        <w:p w:rsidR="0058516A" w:rsidRDefault="00FA5F45" w:rsidP="00FA5F45">
          <w:pPr>
            <w:pStyle w:val="E3B55DC6D7244EC1A91D2014F8551941"/>
          </w:pPr>
          <w:r w:rsidRPr="00711F0E">
            <w:rPr>
              <w:rStyle w:val="placeholder1Char"/>
              <w:rFonts w:hint="eastAsia"/>
              <w:sz w:val="16"/>
              <w:szCs w:val="16"/>
            </w:rPr>
            <w:t>____</w:t>
          </w:r>
        </w:p>
      </w:docPartBody>
    </w:docPart>
    <w:docPart>
      <w:docPartPr>
        <w:name w:val="8454D8BB5DD04707A0CE5E144E5F14B5"/>
        <w:category>
          <w:name w:val="常规"/>
          <w:gallery w:val="placeholder"/>
        </w:category>
        <w:types>
          <w:type w:val="bbPlcHdr"/>
        </w:types>
        <w:behaviors>
          <w:behavior w:val="content"/>
        </w:behaviors>
        <w:guid w:val="{0282FCE1-76E1-4E6A-8C45-661A52C54F40}"/>
      </w:docPartPr>
      <w:docPartBody>
        <w:p w:rsidR="0058516A" w:rsidRDefault="00FA5F45" w:rsidP="00FA5F45">
          <w:pPr>
            <w:pStyle w:val="8454D8BB5DD04707A0CE5E144E5F14B5"/>
          </w:pPr>
          <w:r w:rsidRPr="00711F0E">
            <w:rPr>
              <w:rStyle w:val="placeholder1Char"/>
              <w:rFonts w:hint="eastAsia"/>
              <w:sz w:val="16"/>
              <w:szCs w:val="16"/>
            </w:rPr>
            <w:t>____</w:t>
          </w:r>
        </w:p>
      </w:docPartBody>
    </w:docPart>
    <w:docPart>
      <w:docPartPr>
        <w:name w:val="0F778B9C41164852B13D7976C6E98A10"/>
        <w:category>
          <w:name w:val="常规"/>
          <w:gallery w:val="placeholder"/>
        </w:category>
        <w:types>
          <w:type w:val="bbPlcHdr"/>
        </w:types>
        <w:behaviors>
          <w:behavior w:val="content"/>
        </w:behaviors>
        <w:guid w:val="{7F4F5FDA-E285-41D7-A455-C2888276EECB}"/>
      </w:docPartPr>
      <w:docPartBody>
        <w:p w:rsidR="0058516A" w:rsidRDefault="00FA5F45" w:rsidP="00FA5F45">
          <w:pPr>
            <w:pStyle w:val="0F778B9C41164852B13D7976C6E98A10"/>
          </w:pPr>
          <w:r w:rsidRPr="00711F0E">
            <w:rPr>
              <w:rStyle w:val="placeholder1Char"/>
              <w:rFonts w:hint="eastAsia"/>
              <w:sz w:val="16"/>
              <w:szCs w:val="16"/>
            </w:rPr>
            <w:t>____</w:t>
          </w:r>
        </w:p>
      </w:docPartBody>
    </w:docPart>
    <w:docPart>
      <w:docPartPr>
        <w:name w:val="667473F3548E498FB66F60954040CB7E"/>
        <w:category>
          <w:name w:val="常规"/>
          <w:gallery w:val="placeholder"/>
        </w:category>
        <w:types>
          <w:type w:val="bbPlcHdr"/>
        </w:types>
        <w:behaviors>
          <w:behavior w:val="content"/>
        </w:behaviors>
        <w:guid w:val="{05C94374-5386-4A83-B028-80866024AB41}"/>
      </w:docPartPr>
      <w:docPartBody>
        <w:p w:rsidR="0058516A" w:rsidRDefault="00FA5F45" w:rsidP="00FA5F45">
          <w:pPr>
            <w:pStyle w:val="667473F3548E498FB66F60954040CB7E"/>
          </w:pPr>
          <w:r w:rsidRPr="00711F0E">
            <w:rPr>
              <w:rStyle w:val="placeholder1Char"/>
              <w:rFonts w:hint="eastAsia"/>
              <w:sz w:val="16"/>
              <w:szCs w:val="16"/>
            </w:rPr>
            <w:t>____</w:t>
          </w:r>
        </w:p>
      </w:docPartBody>
    </w:docPart>
    <w:docPart>
      <w:docPartPr>
        <w:name w:val="595D33DCEFAC477BB095349310C51D5B"/>
        <w:category>
          <w:name w:val="常规"/>
          <w:gallery w:val="placeholder"/>
        </w:category>
        <w:types>
          <w:type w:val="bbPlcHdr"/>
        </w:types>
        <w:behaviors>
          <w:behavior w:val="content"/>
        </w:behaviors>
        <w:guid w:val="{8C70C565-4D68-4686-B36D-4CD2A12E60D6}"/>
      </w:docPartPr>
      <w:docPartBody>
        <w:p w:rsidR="0058516A" w:rsidRDefault="00FA5F45" w:rsidP="00FA5F45">
          <w:pPr>
            <w:pStyle w:val="595D33DCEFAC477BB095349310C51D5B"/>
          </w:pPr>
          <w:r w:rsidRPr="00711F0E">
            <w:rPr>
              <w:rStyle w:val="placeholder1Char"/>
              <w:rFonts w:hint="eastAsia"/>
              <w:sz w:val="16"/>
              <w:szCs w:val="16"/>
            </w:rPr>
            <w:t>____</w:t>
          </w:r>
        </w:p>
      </w:docPartBody>
    </w:docPart>
    <w:docPart>
      <w:docPartPr>
        <w:name w:val="1D0B0330B55C459781E383E9844F75A5"/>
        <w:category>
          <w:name w:val="常规"/>
          <w:gallery w:val="placeholder"/>
        </w:category>
        <w:types>
          <w:type w:val="bbPlcHdr"/>
        </w:types>
        <w:behaviors>
          <w:behavior w:val="content"/>
        </w:behaviors>
        <w:guid w:val="{D3EFC8BC-2EBB-4BF9-8F1A-E50D2B9B780E}"/>
      </w:docPartPr>
      <w:docPartBody>
        <w:p w:rsidR="0058516A" w:rsidRDefault="00FA5F45" w:rsidP="00FA5F45">
          <w:pPr>
            <w:pStyle w:val="1D0B0330B55C459781E383E9844F75A5"/>
          </w:pPr>
          <w:r w:rsidRPr="00711F0E">
            <w:rPr>
              <w:rStyle w:val="placeholder1Char"/>
              <w:rFonts w:hint="eastAsia"/>
              <w:sz w:val="16"/>
              <w:szCs w:val="16"/>
            </w:rPr>
            <w:t>____</w:t>
          </w:r>
        </w:p>
      </w:docPartBody>
    </w:docPart>
    <w:docPart>
      <w:docPartPr>
        <w:name w:val="B9C70DF9F4734D05AD6BE6AE9183A29C"/>
        <w:category>
          <w:name w:val="常规"/>
          <w:gallery w:val="placeholder"/>
        </w:category>
        <w:types>
          <w:type w:val="bbPlcHdr"/>
        </w:types>
        <w:behaviors>
          <w:behavior w:val="content"/>
        </w:behaviors>
        <w:guid w:val="{F26CE6C5-FBE6-4091-8C9C-784F762D604B}"/>
      </w:docPartPr>
      <w:docPartBody>
        <w:p w:rsidR="0058516A" w:rsidRDefault="00FA5F45" w:rsidP="00FA5F45">
          <w:pPr>
            <w:pStyle w:val="B9C70DF9F4734D05AD6BE6AE9183A29C"/>
          </w:pPr>
          <w:r w:rsidRPr="00711F0E">
            <w:rPr>
              <w:rStyle w:val="placeholder1Char"/>
              <w:rFonts w:hint="eastAsia"/>
              <w:sz w:val="16"/>
              <w:szCs w:val="16"/>
            </w:rPr>
            <w:t>____</w:t>
          </w:r>
        </w:p>
      </w:docPartBody>
    </w:docPart>
    <w:docPart>
      <w:docPartPr>
        <w:name w:val="81ED02DF8B37416597ED400150EFEED0"/>
        <w:category>
          <w:name w:val="常规"/>
          <w:gallery w:val="placeholder"/>
        </w:category>
        <w:types>
          <w:type w:val="bbPlcHdr"/>
        </w:types>
        <w:behaviors>
          <w:behavior w:val="content"/>
        </w:behaviors>
        <w:guid w:val="{1842FE7A-3495-4DCB-85B0-46B5E69BDD1F}"/>
      </w:docPartPr>
      <w:docPartBody>
        <w:p w:rsidR="0058516A" w:rsidRDefault="00FA5F45" w:rsidP="00FA5F45">
          <w:pPr>
            <w:pStyle w:val="81ED02DF8B37416597ED400150EFEED0"/>
          </w:pPr>
          <w:r w:rsidRPr="00711F0E">
            <w:rPr>
              <w:rStyle w:val="placeholder1Char"/>
              <w:rFonts w:hint="eastAsia"/>
              <w:sz w:val="16"/>
              <w:szCs w:val="16"/>
            </w:rPr>
            <w:t>____</w:t>
          </w:r>
        </w:p>
      </w:docPartBody>
    </w:docPart>
    <w:docPart>
      <w:docPartPr>
        <w:name w:val="F05B0F2FFB9B4018BF0CCA4CB52655A2"/>
        <w:category>
          <w:name w:val="常规"/>
          <w:gallery w:val="placeholder"/>
        </w:category>
        <w:types>
          <w:type w:val="bbPlcHdr"/>
        </w:types>
        <w:behaviors>
          <w:behavior w:val="content"/>
        </w:behaviors>
        <w:guid w:val="{63D19018-F71C-4D1C-BF1E-0302424CFCFC}"/>
      </w:docPartPr>
      <w:docPartBody>
        <w:p w:rsidR="0058516A" w:rsidRDefault="00FA5F45" w:rsidP="00FA5F45">
          <w:pPr>
            <w:pStyle w:val="F05B0F2FFB9B4018BF0CCA4CB52655A2"/>
          </w:pPr>
          <w:r w:rsidRPr="00711F0E">
            <w:rPr>
              <w:rStyle w:val="placeholder1Char"/>
              <w:rFonts w:hint="eastAsia"/>
              <w:sz w:val="16"/>
              <w:szCs w:val="16"/>
            </w:rPr>
            <w:t>____</w:t>
          </w:r>
        </w:p>
      </w:docPartBody>
    </w:docPart>
    <w:docPart>
      <w:docPartPr>
        <w:name w:val="F6EF4FE99F5D45DC800EC1DEBD9A3B40"/>
        <w:category>
          <w:name w:val="常规"/>
          <w:gallery w:val="placeholder"/>
        </w:category>
        <w:types>
          <w:type w:val="bbPlcHdr"/>
        </w:types>
        <w:behaviors>
          <w:behavior w:val="content"/>
        </w:behaviors>
        <w:guid w:val="{F289C048-362B-4721-9BCD-396C86A0DC3C}"/>
      </w:docPartPr>
      <w:docPartBody>
        <w:p w:rsidR="0058516A" w:rsidRDefault="00FA5F45" w:rsidP="00FA5F45">
          <w:pPr>
            <w:pStyle w:val="F6EF4FE99F5D45DC800EC1DEBD9A3B40"/>
          </w:pPr>
          <w:r w:rsidRPr="00711F0E">
            <w:rPr>
              <w:rStyle w:val="placeholder1Char"/>
              <w:rFonts w:hint="eastAsia"/>
              <w:sz w:val="16"/>
              <w:szCs w:val="16"/>
            </w:rPr>
            <w:t>____</w:t>
          </w:r>
        </w:p>
      </w:docPartBody>
    </w:docPart>
    <w:docPart>
      <w:docPartPr>
        <w:name w:val="7F01130AF79541D696F1138C0CB8A11A"/>
        <w:category>
          <w:name w:val="常规"/>
          <w:gallery w:val="placeholder"/>
        </w:category>
        <w:types>
          <w:type w:val="bbPlcHdr"/>
        </w:types>
        <w:behaviors>
          <w:behavior w:val="content"/>
        </w:behaviors>
        <w:guid w:val="{CD77991C-BCC2-4B5F-A6D2-F5119E0DF80E}"/>
      </w:docPartPr>
      <w:docPartBody>
        <w:p w:rsidR="0058516A" w:rsidRDefault="00FA5F45" w:rsidP="00FA5F45">
          <w:pPr>
            <w:pStyle w:val="7F01130AF79541D696F1138C0CB8A11A"/>
          </w:pPr>
          <w:r w:rsidRPr="00711F0E">
            <w:rPr>
              <w:rStyle w:val="placeholder1Char"/>
              <w:rFonts w:hint="eastAsia"/>
              <w:sz w:val="16"/>
              <w:szCs w:val="16"/>
            </w:rPr>
            <w:t>____</w:t>
          </w:r>
        </w:p>
      </w:docPartBody>
    </w:docPart>
    <w:docPart>
      <w:docPartPr>
        <w:name w:val="545B2D1533F3436B91EC902704BC5D52"/>
        <w:category>
          <w:name w:val="常规"/>
          <w:gallery w:val="placeholder"/>
        </w:category>
        <w:types>
          <w:type w:val="bbPlcHdr"/>
        </w:types>
        <w:behaviors>
          <w:behavior w:val="content"/>
        </w:behaviors>
        <w:guid w:val="{E7667A04-2F22-467A-A8A3-AA6E0FC303A4}"/>
      </w:docPartPr>
      <w:docPartBody>
        <w:p w:rsidR="0058516A" w:rsidRDefault="00FA5F45" w:rsidP="00FA5F45">
          <w:pPr>
            <w:pStyle w:val="545B2D1533F3436B91EC902704BC5D52"/>
          </w:pPr>
          <w:r w:rsidRPr="00711F0E">
            <w:rPr>
              <w:rStyle w:val="placeholder1Char"/>
              <w:rFonts w:hint="eastAsia"/>
              <w:sz w:val="16"/>
              <w:szCs w:val="16"/>
            </w:rPr>
            <w:t>____</w:t>
          </w:r>
        </w:p>
      </w:docPartBody>
    </w:docPart>
    <w:docPart>
      <w:docPartPr>
        <w:name w:val="7E60CDB23DD44ACDA6129926CE35458F"/>
        <w:category>
          <w:name w:val="常规"/>
          <w:gallery w:val="placeholder"/>
        </w:category>
        <w:types>
          <w:type w:val="bbPlcHdr"/>
        </w:types>
        <w:behaviors>
          <w:behavior w:val="content"/>
        </w:behaviors>
        <w:guid w:val="{0170B342-2D7C-450A-A62E-5A60BA355DCC}"/>
      </w:docPartPr>
      <w:docPartBody>
        <w:p w:rsidR="0058516A" w:rsidRDefault="00FA5F45" w:rsidP="00FA5F45">
          <w:pPr>
            <w:pStyle w:val="7E60CDB23DD44ACDA6129926CE35458F"/>
          </w:pPr>
          <w:r w:rsidRPr="00711F0E">
            <w:rPr>
              <w:rStyle w:val="placeholder1Char"/>
              <w:rFonts w:hint="eastAsia"/>
              <w:sz w:val="16"/>
              <w:szCs w:val="16"/>
            </w:rPr>
            <w:t>____</w:t>
          </w:r>
        </w:p>
      </w:docPartBody>
    </w:docPart>
    <w:docPart>
      <w:docPartPr>
        <w:name w:val="3B5EDACD165B4960A2C338A4D0BCA783"/>
        <w:category>
          <w:name w:val="常规"/>
          <w:gallery w:val="placeholder"/>
        </w:category>
        <w:types>
          <w:type w:val="bbPlcHdr"/>
        </w:types>
        <w:behaviors>
          <w:behavior w:val="content"/>
        </w:behaviors>
        <w:guid w:val="{D0B45299-32CE-46F7-BBBD-857CB41687A0}"/>
      </w:docPartPr>
      <w:docPartBody>
        <w:p w:rsidR="0058516A" w:rsidRDefault="00FA5F45" w:rsidP="00FA5F45">
          <w:pPr>
            <w:pStyle w:val="3B5EDACD165B4960A2C338A4D0BCA783"/>
          </w:pPr>
          <w:r w:rsidRPr="00711F0E">
            <w:rPr>
              <w:rStyle w:val="placeholder1Char"/>
              <w:rFonts w:hint="eastAsia"/>
              <w:sz w:val="16"/>
              <w:szCs w:val="16"/>
            </w:rPr>
            <w:t>____</w:t>
          </w:r>
        </w:p>
      </w:docPartBody>
    </w:docPart>
    <w:docPart>
      <w:docPartPr>
        <w:name w:val="D8F6932FCD204B24A325E7F6B79A87B1"/>
        <w:category>
          <w:name w:val="常规"/>
          <w:gallery w:val="placeholder"/>
        </w:category>
        <w:types>
          <w:type w:val="bbPlcHdr"/>
        </w:types>
        <w:behaviors>
          <w:behavior w:val="content"/>
        </w:behaviors>
        <w:guid w:val="{F936A16B-9664-49E8-B24F-39C6D5E693E1}"/>
      </w:docPartPr>
      <w:docPartBody>
        <w:p w:rsidR="0058516A" w:rsidRDefault="00FA5F45" w:rsidP="00FA5F45">
          <w:pPr>
            <w:pStyle w:val="D8F6932FCD204B24A325E7F6B79A87B1"/>
          </w:pPr>
          <w:r w:rsidRPr="00711F0E">
            <w:rPr>
              <w:rStyle w:val="placeholder1Char"/>
              <w:rFonts w:hint="eastAsia"/>
              <w:sz w:val="16"/>
              <w:szCs w:val="16"/>
            </w:rPr>
            <w:t>____</w:t>
          </w:r>
        </w:p>
      </w:docPartBody>
    </w:docPart>
    <w:docPart>
      <w:docPartPr>
        <w:name w:val="94E07B6F661F4F39868D8C6D5EE4C5EA"/>
        <w:category>
          <w:name w:val="常规"/>
          <w:gallery w:val="placeholder"/>
        </w:category>
        <w:types>
          <w:type w:val="bbPlcHdr"/>
        </w:types>
        <w:behaviors>
          <w:behavior w:val="content"/>
        </w:behaviors>
        <w:guid w:val="{1D9B7E14-378C-45BF-9A57-4C79B9980796}"/>
      </w:docPartPr>
      <w:docPartBody>
        <w:p w:rsidR="0058516A" w:rsidRDefault="00FA5F45" w:rsidP="00FA5F45">
          <w:pPr>
            <w:pStyle w:val="94E07B6F661F4F39868D8C6D5EE4C5EA"/>
          </w:pPr>
          <w:r w:rsidRPr="00711F0E">
            <w:rPr>
              <w:rStyle w:val="placeholder1Char"/>
              <w:rFonts w:hint="eastAsia"/>
              <w:sz w:val="16"/>
              <w:szCs w:val="16"/>
            </w:rPr>
            <w:t>____</w:t>
          </w:r>
        </w:p>
      </w:docPartBody>
    </w:docPart>
    <w:docPart>
      <w:docPartPr>
        <w:name w:val="23F73D60BF6F4A89A44E91F4CF0B9D36"/>
        <w:category>
          <w:name w:val="常规"/>
          <w:gallery w:val="placeholder"/>
        </w:category>
        <w:types>
          <w:type w:val="bbPlcHdr"/>
        </w:types>
        <w:behaviors>
          <w:behavior w:val="content"/>
        </w:behaviors>
        <w:guid w:val="{3199A0AD-FA64-4CF8-A96B-21F0FAA88978}"/>
      </w:docPartPr>
      <w:docPartBody>
        <w:p w:rsidR="0058516A" w:rsidRDefault="00FA5F45" w:rsidP="00FA5F45">
          <w:pPr>
            <w:pStyle w:val="23F73D60BF6F4A89A44E91F4CF0B9D36"/>
          </w:pPr>
          <w:r w:rsidRPr="00711F0E">
            <w:rPr>
              <w:rStyle w:val="placeholder1Char"/>
              <w:rFonts w:hint="eastAsia"/>
              <w:sz w:val="16"/>
              <w:szCs w:val="16"/>
            </w:rPr>
            <w:t>____</w:t>
          </w:r>
        </w:p>
      </w:docPartBody>
    </w:docPart>
    <w:docPart>
      <w:docPartPr>
        <w:name w:val="1F04CC4462384629B8521463CE494103"/>
        <w:category>
          <w:name w:val="常规"/>
          <w:gallery w:val="placeholder"/>
        </w:category>
        <w:types>
          <w:type w:val="bbPlcHdr"/>
        </w:types>
        <w:behaviors>
          <w:behavior w:val="content"/>
        </w:behaviors>
        <w:guid w:val="{C4D395B5-9773-4E9E-8959-908A8B4AAB2C}"/>
      </w:docPartPr>
      <w:docPartBody>
        <w:p w:rsidR="0058516A" w:rsidRDefault="00FA5F45" w:rsidP="00FA5F45">
          <w:pPr>
            <w:pStyle w:val="1F04CC4462384629B8521463CE494103"/>
          </w:pPr>
          <w:r w:rsidRPr="00711F0E">
            <w:rPr>
              <w:rStyle w:val="placeholder1Char"/>
              <w:rFonts w:hint="eastAsia"/>
              <w:sz w:val="16"/>
              <w:szCs w:val="16"/>
            </w:rPr>
            <w:t>____</w:t>
          </w:r>
        </w:p>
      </w:docPartBody>
    </w:docPart>
    <w:docPart>
      <w:docPartPr>
        <w:name w:val="D2170F424DFF41869C3913A706534E7B"/>
        <w:category>
          <w:name w:val="常规"/>
          <w:gallery w:val="placeholder"/>
        </w:category>
        <w:types>
          <w:type w:val="bbPlcHdr"/>
        </w:types>
        <w:behaviors>
          <w:behavior w:val="content"/>
        </w:behaviors>
        <w:guid w:val="{C0716C52-E55B-466B-A44B-1F555A3A81A5}"/>
      </w:docPartPr>
      <w:docPartBody>
        <w:p w:rsidR="0058516A" w:rsidRDefault="00FA5F45" w:rsidP="00FA5F45">
          <w:pPr>
            <w:pStyle w:val="D2170F424DFF41869C3913A706534E7B"/>
          </w:pPr>
          <w:r w:rsidRPr="00711F0E">
            <w:rPr>
              <w:rStyle w:val="placeholder1Char"/>
              <w:rFonts w:hint="eastAsia"/>
              <w:sz w:val="16"/>
              <w:szCs w:val="16"/>
            </w:rPr>
            <w:t>____</w:t>
          </w:r>
        </w:p>
      </w:docPartBody>
    </w:docPart>
    <w:docPart>
      <w:docPartPr>
        <w:name w:val="38737FBA20424DF0A6273903370D566C"/>
        <w:category>
          <w:name w:val="常规"/>
          <w:gallery w:val="placeholder"/>
        </w:category>
        <w:types>
          <w:type w:val="bbPlcHdr"/>
        </w:types>
        <w:behaviors>
          <w:behavior w:val="content"/>
        </w:behaviors>
        <w:guid w:val="{998B8E30-5975-40A9-9E5D-32D54F2234E0}"/>
      </w:docPartPr>
      <w:docPartBody>
        <w:p w:rsidR="0058516A" w:rsidRDefault="00FA5F45" w:rsidP="00FA5F45">
          <w:pPr>
            <w:pStyle w:val="38737FBA20424DF0A6273903370D566C"/>
          </w:pPr>
          <w:r w:rsidRPr="00711F0E">
            <w:rPr>
              <w:rStyle w:val="placeholder1Char"/>
              <w:rFonts w:hint="eastAsia"/>
              <w:sz w:val="16"/>
              <w:szCs w:val="16"/>
            </w:rPr>
            <w:t>____</w:t>
          </w:r>
        </w:p>
      </w:docPartBody>
    </w:docPart>
    <w:docPart>
      <w:docPartPr>
        <w:name w:val="863F7739C70D4B10897491E635CBB918"/>
        <w:category>
          <w:name w:val="常规"/>
          <w:gallery w:val="placeholder"/>
        </w:category>
        <w:types>
          <w:type w:val="bbPlcHdr"/>
        </w:types>
        <w:behaviors>
          <w:behavior w:val="content"/>
        </w:behaviors>
        <w:guid w:val="{CA8A42D2-4D82-46A5-9E64-80A07D632055}"/>
      </w:docPartPr>
      <w:docPartBody>
        <w:p w:rsidR="0058516A" w:rsidRDefault="00FA5F45" w:rsidP="00FA5F45">
          <w:pPr>
            <w:pStyle w:val="863F7739C70D4B10897491E635CBB918"/>
          </w:pPr>
          <w:r w:rsidRPr="00711F0E">
            <w:rPr>
              <w:rStyle w:val="placeholder1Char"/>
              <w:rFonts w:hint="eastAsia"/>
              <w:sz w:val="16"/>
              <w:szCs w:val="16"/>
            </w:rPr>
            <w:t>____</w:t>
          </w:r>
        </w:p>
      </w:docPartBody>
    </w:docPart>
    <w:docPart>
      <w:docPartPr>
        <w:name w:val="5878C63971C1418B91C2EA1A7C26B49C"/>
        <w:category>
          <w:name w:val="常规"/>
          <w:gallery w:val="placeholder"/>
        </w:category>
        <w:types>
          <w:type w:val="bbPlcHdr"/>
        </w:types>
        <w:behaviors>
          <w:behavior w:val="content"/>
        </w:behaviors>
        <w:guid w:val="{1ABF7509-6303-4B49-BCA9-3BA90C616E45}"/>
      </w:docPartPr>
      <w:docPartBody>
        <w:p w:rsidR="0058516A" w:rsidRDefault="00FA5F45" w:rsidP="00FA5F45">
          <w:pPr>
            <w:pStyle w:val="5878C63971C1418B91C2EA1A7C26B49C"/>
          </w:pPr>
          <w:r w:rsidRPr="00711F0E">
            <w:rPr>
              <w:rStyle w:val="placeholder1Char"/>
              <w:rFonts w:hint="eastAsia"/>
              <w:sz w:val="16"/>
              <w:szCs w:val="16"/>
            </w:rPr>
            <w:t>____</w:t>
          </w:r>
        </w:p>
      </w:docPartBody>
    </w:docPart>
    <w:docPart>
      <w:docPartPr>
        <w:name w:val="8F0A8E31F10E4566AAA083657EF7150F"/>
        <w:category>
          <w:name w:val="常规"/>
          <w:gallery w:val="placeholder"/>
        </w:category>
        <w:types>
          <w:type w:val="bbPlcHdr"/>
        </w:types>
        <w:behaviors>
          <w:behavior w:val="content"/>
        </w:behaviors>
        <w:guid w:val="{6824A3EA-0F5A-4A86-B00B-C6E43D53BEE9}"/>
      </w:docPartPr>
      <w:docPartBody>
        <w:p w:rsidR="0058516A" w:rsidRDefault="00FA5F45" w:rsidP="00FA5F45">
          <w:pPr>
            <w:pStyle w:val="8F0A8E31F10E4566AAA083657EF7150F"/>
          </w:pPr>
          <w:r w:rsidRPr="00711F0E">
            <w:rPr>
              <w:rStyle w:val="placeholder1Char"/>
              <w:rFonts w:hint="eastAsia"/>
              <w:sz w:val="16"/>
              <w:szCs w:val="16"/>
            </w:rPr>
            <w:t>____</w:t>
          </w:r>
        </w:p>
      </w:docPartBody>
    </w:docPart>
    <w:docPart>
      <w:docPartPr>
        <w:name w:val="E469515873994EB7B7D1AED4D7664D94"/>
        <w:category>
          <w:name w:val="常规"/>
          <w:gallery w:val="placeholder"/>
        </w:category>
        <w:types>
          <w:type w:val="bbPlcHdr"/>
        </w:types>
        <w:behaviors>
          <w:behavior w:val="content"/>
        </w:behaviors>
        <w:guid w:val="{4C381716-EA40-4E78-9B13-BC4498A767F2}"/>
      </w:docPartPr>
      <w:docPartBody>
        <w:p w:rsidR="0058516A" w:rsidRDefault="00FA5F45" w:rsidP="00FA5F45">
          <w:pPr>
            <w:pStyle w:val="E469515873994EB7B7D1AED4D7664D94"/>
          </w:pPr>
          <w:r w:rsidRPr="00711F0E">
            <w:rPr>
              <w:rStyle w:val="placeholder1Char"/>
              <w:rFonts w:hint="eastAsia"/>
              <w:sz w:val="16"/>
              <w:szCs w:val="16"/>
            </w:rPr>
            <w:t>____</w:t>
          </w:r>
        </w:p>
      </w:docPartBody>
    </w:docPart>
    <w:docPart>
      <w:docPartPr>
        <w:name w:val="A7CB0B97E6F74BEE963B47D71781B5B6"/>
        <w:category>
          <w:name w:val="常规"/>
          <w:gallery w:val="placeholder"/>
        </w:category>
        <w:types>
          <w:type w:val="bbPlcHdr"/>
        </w:types>
        <w:behaviors>
          <w:behavior w:val="content"/>
        </w:behaviors>
        <w:guid w:val="{7AA43D16-F44D-4A5D-AD5E-9C9C5CEF07BA}"/>
      </w:docPartPr>
      <w:docPartBody>
        <w:p w:rsidR="0058516A" w:rsidRDefault="00FA5F45" w:rsidP="00FA5F45">
          <w:pPr>
            <w:pStyle w:val="A7CB0B97E6F74BEE963B47D71781B5B6"/>
          </w:pPr>
          <w:r w:rsidRPr="00711F0E">
            <w:rPr>
              <w:rStyle w:val="placeholder1Char"/>
              <w:rFonts w:hint="eastAsia"/>
              <w:sz w:val="16"/>
              <w:szCs w:val="16"/>
            </w:rPr>
            <w:t>____</w:t>
          </w:r>
        </w:p>
      </w:docPartBody>
    </w:docPart>
    <w:docPart>
      <w:docPartPr>
        <w:name w:val="D7BD43FEE94E4D488EBF987671875907"/>
        <w:category>
          <w:name w:val="常规"/>
          <w:gallery w:val="placeholder"/>
        </w:category>
        <w:types>
          <w:type w:val="bbPlcHdr"/>
        </w:types>
        <w:behaviors>
          <w:behavior w:val="content"/>
        </w:behaviors>
        <w:guid w:val="{2DB52438-C3B9-42CD-8D07-85721757527F}"/>
      </w:docPartPr>
      <w:docPartBody>
        <w:p w:rsidR="0058516A" w:rsidRDefault="00FA5F45" w:rsidP="00FA5F45">
          <w:pPr>
            <w:pStyle w:val="D7BD43FEE94E4D488EBF987671875907"/>
          </w:pPr>
          <w:r w:rsidRPr="00711F0E">
            <w:rPr>
              <w:rStyle w:val="placeholder1Char"/>
              <w:rFonts w:hint="eastAsia"/>
              <w:sz w:val="16"/>
              <w:szCs w:val="16"/>
            </w:rPr>
            <w:t>____</w:t>
          </w:r>
        </w:p>
      </w:docPartBody>
    </w:docPart>
    <w:docPart>
      <w:docPartPr>
        <w:name w:val="09E847EDE36C49989F68B63389C24360"/>
        <w:category>
          <w:name w:val="常规"/>
          <w:gallery w:val="placeholder"/>
        </w:category>
        <w:types>
          <w:type w:val="bbPlcHdr"/>
        </w:types>
        <w:behaviors>
          <w:behavior w:val="content"/>
        </w:behaviors>
        <w:guid w:val="{E14459DC-4C40-44D9-9569-A06636AA766E}"/>
      </w:docPartPr>
      <w:docPartBody>
        <w:p w:rsidR="0058516A" w:rsidRDefault="00FA5F45" w:rsidP="00FA5F45">
          <w:pPr>
            <w:pStyle w:val="09E847EDE36C49989F68B63389C24360"/>
          </w:pPr>
          <w:r w:rsidRPr="00711F0E">
            <w:rPr>
              <w:rStyle w:val="placeholder1Char"/>
              <w:rFonts w:hint="eastAsia"/>
              <w:sz w:val="16"/>
              <w:szCs w:val="16"/>
            </w:rPr>
            <w:t>____</w:t>
          </w:r>
        </w:p>
      </w:docPartBody>
    </w:docPart>
    <w:docPart>
      <w:docPartPr>
        <w:name w:val="42655A505BF94F2B81EC8EA9BA1C7EFF"/>
        <w:category>
          <w:name w:val="常规"/>
          <w:gallery w:val="placeholder"/>
        </w:category>
        <w:types>
          <w:type w:val="bbPlcHdr"/>
        </w:types>
        <w:behaviors>
          <w:behavior w:val="content"/>
        </w:behaviors>
        <w:guid w:val="{F2E738B1-C15A-405A-9F0A-AF27D340005E}"/>
      </w:docPartPr>
      <w:docPartBody>
        <w:p w:rsidR="0058516A" w:rsidRDefault="00FA5F45" w:rsidP="00FA5F45">
          <w:pPr>
            <w:pStyle w:val="42655A505BF94F2B81EC8EA9BA1C7EFF"/>
          </w:pPr>
          <w:r w:rsidRPr="00711F0E">
            <w:rPr>
              <w:rStyle w:val="placeholder1Char"/>
              <w:rFonts w:hint="eastAsia"/>
              <w:sz w:val="16"/>
              <w:szCs w:val="16"/>
            </w:rPr>
            <w:t>____</w:t>
          </w:r>
        </w:p>
      </w:docPartBody>
    </w:docPart>
    <w:docPart>
      <w:docPartPr>
        <w:name w:val="424792BA9A354A39AB943CA717FAA25B"/>
        <w:category>
          <w:name w:val="常规"/>
          <w:gallery w:val="placeholder"/>
        </w:category>
        <w:types>
          <w:type w:val="bbPlcHdr"/>
        </w:types>
        <w:behaviors>
          <w:behavior w:val="content"/>
        </w:behaviors>
        <w:guid w:val="{63E00ADA-2442-47B3-B697-BBD7889BA0AB}"/>
      </w:docPartPr>
      <w:docPartBody>
        <w:p w:rsidR="0058516A" w:rsidRDefault="00FA5F45" w:rsidP="00FA5F45">
          <w:pPr>
            <w:pStyle w:val="424792BA9A354A39AB943CA717FAA25B"/>
          </w:pPr>
          <w:r w:rsidRPr="00711F0E">
            <w:rPr>
              <w:rStyle w:val="placeholder1Char"/>
              <w:rFonts w:hint="eastAsia"/>
              <w:sz w:val="16"/>
              <w:szCs w:val="16"/>
            </w:rPr>
            <w:t>____</w:t>
          </w:r>
        </w:p>
      </w:docPartBody>
    </w:docPart>
    <w:docPart>
      <w:docPartPr>
        <w:name w:val="9B6ED6FFE1E945EBB89CA1DF8B22CABF"/>
        <w:category>
          <w:name w:val="常规"/>
          <w:gallery w:val="placeholder"/>
        </w:category>
        <w:types>
          <w:type w:val="bbPlcHdr"/>
        </w:types>
        <w:behaviors>
          <w:behavior w:val="content"/>
        </w:behaviors>
        <w:guid w:val="{E4BDB3C0-5A72-446B-8083-3EF034F56B4F}"/>
      </w:docPartPr>
      <w:docPartBody>
        <w:p w:rsidR="0058516A" w:rsidRDefault="00FA5F45" w:rsidP="00FA5F45">
          <w:pPr>
            <w:pStyle w:val="9B6ED6FFE1E945EBB89CA1DF8B22CABF"/>
          </w:pPr>
          <w:r w:rsidRPr="00711F0E">
            <w:rPr>
              <w:rStyle w:val="placeholder1Char"/>
              <w:rFonts w:hint="eastAsia"/>
              <w:sz w:val="16"/>
              <w:szCs w:val="16"/>
            </w:rPr>
            <w:t>____</w:t>
          </w:r>
        </w:p>
      </w:docPartBody>
    </w:docPart>
    <w:docPart>
      <w:docPartPr>
        <w:name w:val="90888180D63443AC85139F99AD2C0694"/>
        <w:category>
          <w:name w:val="常规"/>
          <w:gallery w:val="placeholder"/>
        </w:category>
        <w:types>
          <w:type w:val="bbPlcHdr"/>
        </w:types>
        <w:behaviors>
          <w:behavior w:val="content"/>
        </w:behaviors>
        <w:guid w:val="{EBA8ECFE-D6F7-4C1E-B141-9889DDA237EA}"/>
      </w:docPartPr>
      <w:docPartBody>
        <w:p w:rsidR="0058516A" w:rsidRDefault="00FA5F45" w:rsidP="00FA5F45">
          <w:pPr>
            <w:pStyle w:val="90888180D63443AC85139F99AD2C0694"/>
          </w:pPr>
          <w:r w:rsidRPr="00711F0E">
            <w:rPr>
              <w:rStyle w:val="placeholder1Char"/>
              <w:rFonts w:hint="eastAsia"/>
              <w:sz w:val="16"/>
              <w:szCs w:val="16"/>
            </w:rPr>
            <w:t>____</w:t>
          </w:r>
        </w:p>
      </w:docPartBody>
    </w:docPart>
    <w:docPart>
      <w:docPartPr>
        <w:name w:val="EAF83714A6A2442CA1A766A0C31DDCC4"/>
        <w:category>
          <w:name w:val="常规"/>
          <w:gallery w:val="placeholder"/>
        </w:category>
        <w:types>
          <w:type w:val="bbPlcHdr"/>
        </w:types>
        <w:behaviors>
          <w:behavior w:val="content"/>
        </w:behaviors>
        <w:guid w:val="{568E9763-F182-48EF-9043-0913A2744604}"/>
      </w:docPartPr>
      <w:docPartBody>
        <w:p w:rsidR="0058516A" w:rsidRDefault="00FA5F45" w:rsidP="00FA5F45">
          <w:pPr>
            <w:pStyle w:val="EAF83714A6A2442CA1A766A0C31DDCC4"/>
          </w:pPr>
          <w:r w:rsidRPr="00711F0E">
            <w:rPr>
              <w:rStyle w:val="placeholder1Char"/>
              <w:rFonts w:hint="eastAsia"/>
              <w:sz w:val="16"/>
              <w:szCs w:val="16"/>
            </w:rPr>
            <w:t>____</w:t>
          </w:r>
        </w:p>
      </w:docPartBody>
    </w:docPart>
    <w:docPart>
      <w:docPartPr>
        <w:name w:val="95065A799BB5414EA6AF7D52D3067969"/>
        <w:category>
          <w:name w:val="常规"/>
          <w:gallery w:val="placeholder"/>
        </w:category>
        <w:types>
          <w:type w:val="bbPlcHdr"/>
        </w:types>
        <w:behaviors>
          <w:behavior w:val="content"/>
        </w:behaviors>
        <w:guid w:val="{E73D2570-235F-4F37-A289-2FAA7F3E10E1}"/>
      </w:docPartPr>
      <w:docPartBody>
        <w:p w:rsidR="0058516A" w:rsidRDefault="00FA5F45" w:rsidP="00FA5F45">
          <w:pPr>
            <w:pStyle w:val="95065A799BB5414EA6AF7D52D3067969"/>
          </w:pPr>
          <w:r w:rsidRPr="00711F0E">
            <w:rPr>
              <w:rStyle w:val="placeholder1Char"/>
              <w:rFonts w:hint="eastAsia"/>
              <w:sz w:val="16"/>
              <w:szCs w:val="16"/>
            </w:rPr>
            <w:t>____</w:t>
          </w:r>
        </w:p>
      </w:docPartBody>
    </w:docPart>
    <w:docPart>
      <w:docPartPr>
        <w:name w:val="2E7D742AB18D4A8AB0A46D4C847F78C9"/>
        <w:category>
          <w:name w:val="常规"/>
          <w:gallery w:val="placeholder"/>
        </w:category>
        <w:types>
          <w:type w:val="bbPlcHdr"/>
        </w:types>
        <w:behaviors>
          <w:behavior w:val="content"/>
        </w:behaviors>
        <w:guid w:val="{8722EAD8-F8B4-49B0-B0DA-BE1BB0D4E28D}"/>
      </w:docPartPr>
      <w:docPartBody>
        <w:p w:rsidR="0058516A" w:rsidRDefault="00FA5F45" w:rsidP="00FA5F45">
          <w:pPr>
            <w:pStyle w:val="2E7D742AB18D4A8AB0A46D4C847F78C9"/>
          </w:pPr>
          <w:r w:rsidRPr="00711F0E">
            <w:rPr>
              <w:rStyle w:val="placeholder1Char"/>
              <w:rFonts w:hint="eastAsia"/>
              <w:sz w:val="16"/>
              <w:szCs w:val="16"/>
            </w:rPr>
            <w:t>____</w:t>
          </w:r>
        </w:p>
      </w:docPartBody>
    </w:docPart>
    <w:docPart>
      <w:docPartPr>
        <w:name w:val="B272C4CA9F53458888AB50B1AB6A45C9"/>
        <w:category>
          <w:name w:val="常规"/>
          <w:gallery w:val="placeholder"/>
        </w:category>
        <w:types>
          <w:type w:val="bbPlcHdr"/>
        </w:types>
        <w:behaviors>
          <w:behavior w:val="content"/>
        </w:behaviors>
        <w:guid w:val="{FB25E4BA-6552-4861-8802-0BAE9486CFAD}"/>
      </w:docPartPr>
      <w:docPartBody>
        <w:p w:rsidR="0058516A" w:rsidRDefault="00FA5F45" w:rsidP="00FA5F45">
          <w:pPr>
            <w:pStyle w:val="B272C4CA9F53458888AB50B1AB6A45C9"/>
          </w:pPr>
          <w:r w:rsidRPr="00711F0E">
            <w:rPr>
              <w:rStyle w:val="placeholder1Char"/>
              <w:rFonts w:hint="eastAsia"/>
              <w:sz w:val="16"/>
              <w:szCs w:val="16"/>
            </w:rPr>
            <w:t>____</w:t>
          </w:r>
        </w:p>
      </w:docPartBody>
    </w:docPart>
    <w:docPart>
      <w:docPartPr>
        <w:name w:val="5C1D5EBAE65940E38F23F8B877530058"/>
        <w:category>
          <w:name w:val="常规"/>
          <w:gallery w:val="placeholder"/>
        </w:category>
        <w:types>
          <w:type w:val="bbPlcHdr"/>
        </w:types>
        <w:behaviors>
          <w:behavior w:val="content"/>
        </w:behaviors>
        <w:guid w:val="{AE4568A3-1E1D-44BD-9AFF-A9CCEFF9A422}"/>
      </w:docPartPr>
      <w:docPartBody>
        <w:p w:rsidR="0058516A" w:rsidRDefault="00FA5F45" w:rsidP="00FA5F45">
          <w:pPr>
            <w:pStyle w:val="5C1D5EBAE65940E38F23F8B877530058"/>
          </w:pPr>
          <w:r w:rsidRPr="00711F0E">
            <w:rPr>
              <w:rStyle w:val="placeholder1Char"/>
              <w:rFonts w:hint="eastAsia"/>
              <w:sz w:val="16"/>
              <w:szCs w:val="16"/>
            </w:rPr>
            <w:t>____</w:t>
          </w:r>
        </w:p>
      </w:docPartBody>
    </w:docPart>
    <w:docPart>
      <w:docPartPr>
        <w:name w:val="8323126E384C4FEFB8884739B4788776"/>
        <w:category>
          <w:name w:val="常规"/>
          <w:gallery w:val="placeholder"/>
        </w:category>
        <w:types>
          <w:type w:val="bbPlcHdr"/>
        </w:types>
        <w:behaviors>
          <w:behavior w:val="content"/>
        </w:behaviors>
        <w:guid w:val="{AF359953-9AFC-4492-A2CE-21379982DEFE}"/>
      </w:docPartPr>
      <w:docPartBody>
        <w:p w:rsidR="0058516A" w:rsidRDefault="00FA5F45" w:rsidP="00FA5F45">
          <w:pPr>
            <w:pStyle w:val="8323126E384C4FEFB8884739B4788776"/>
          </w:pPr>
          <w:r w:rsidRPr="00711F0E">
            <w:rPr>
              <w:rStyle w:val="placeholder1Char"/>
              <w:rFonts w:hint="eastAsia"/>
              <w:sz w:val="16"/>
              <w:szCs w:val="16"/>
            </w:rPr>
            <w:t>____</w:t>
          </w:r>
        </w:p>
      </w:docPartBody>
    </w:docPart>
    <w:docPart>
      <w:docPartPr>
        <w:name w:val="AACA281F78F14400A5D01FB4BD141E04"/>
        <w:category>
          <w:name w:val="常规"/>
          <w:gallery w:val="placeholder"/>
        </w:category>
        <w:types>
          <w:type w:val="bbPlcHdr"/>
        </w:types>
        <w:behaviors>
          <w:behavior w:val="content"/>
        </w:behaviors>
        <w:guid w:val="{58161503-C89B-4D93-85C4-08207351CC24}"/>
      </w:docPartPr>
      <w:docPartBody>
        <w:p w:rsidR="0058516A" w:rsidRDefault="00FA5F45" w:rsidP="00FA5F45">
          <w:pPr>
            <w:pStyle w:val="AACA281F78F14400A5D01FB4BD141E04"/>
          </w:pPr>
          <w:r w:rsidRPr="00711F0E">
            <w:rPr>
              <w:rStyle w:val="placeholder1Char"/>
              <w:rFonts w:hint="eastAsia"/>
              <w:sz w:val="16"/>
              <w:szCs w:val="16"/>
            </w:rPr>
            <w:t>____</w:t>
          </w:r>
        </w:p>
      </w:docPartBody>
    </w:docPart>
    <w:docPart>
      <w:docPartPr>
        <w:name w:val="52D3541DB18B416DB3690662A6272917"/>
        <w:category>
          <w:name w:val="常规"/>
          <w:gallery w:val="placeholder"/>
        </w:category>
        <w:types>
          <w:type w:val="bbPlcHdr"/>
        </w:types>
        <w:behaviors>
          <w:behavior w:val="content"/>
        </w:behaviors>
        <w:guid w:val="{C2496485-99E2-4E5B-8191-BADAC716CCEB}"/>
      </w:docPartPr>
      <w:docPartBody>
        <w:p w:rsidR="0058516A" w:rsidRDefault="00FA5F45" w:rsidP="00FA5F45">
          <w:pPr>
            <w:pStyle w:val="52D3541DB18B416DB3690662A6272917"/>
          </w:pPr>
          <w:r w:rsidRPr="00711F0E">
            <w:rPr>
              <w:rStyle w:val="placeholder1Char"/>
              <w:rFonts w:hint="eastAsia"/>
              <w:sz w:val="16"/>
              <w:szCs w:val="16"/>
            </w:rPr>
            <w:t>____</w:t>
          </w:r>
        </w:p>
      </w:docPartBody>
    </w:docPart>
    <w:docPart>
      <w:docPartPr>
        <w:name w:val="FAA6C249B65E450ABEBE2A9C5BE96527"/>
        <w:category>
          <w:name w:val="常规"/>
          <w:gallery w:val="placeholder"/>
        </w:category>
        <w:types>
          <w:type w:val="bbPlcHdr"/>
        </w:types>
        <w:behaviors>
          <w:behavior w:val="content"/>
        </w:behaviors>
        <w:guid w:val="{4D7E5E30-C48E-47C1-9B81-EFD3ECE55DBE}"/>
      </w:docPartPr>
      <w:docPartBody>
        <w:p w:rsidR="0058516A" w:rsidRDefault="00FA5F45" w:rsidP="00FA5F45">
          <w:pPr>
            <w:pStyle w:val="FAA6C249B65E450ABEBE2A9C5BE96527"/>
          </w:pPr>
          <w:r w:rsidRPr="00711F0E">
            <w:rPr>
              <w:rStyle w:val="placeholder1Char"/>
              <w:rFonts w:hint="eastAsia"/>
              <w:sz w:val="16"/>
              <w:szCs w:val="16"/>
            </w:rPr>
            <w:t>____</w:t>
          </w:r>
        </w:p>
      </w:docPartBody>
    </w:docPart>
    <w:docPart>
      <w:docPartPr>
        <w:name w:val="AD11CC54F6E240EEB9BD9F07AAC1AE7E"/>
        <w:category>
          <w:name w:val="常规"/>
          <w:gallery w:val="placeholder"/>
        </w:category>
        <w:types>
          <w:type w:val="bbPlcHdr"/>
        </w:types>
        <w:behaviors>
          <w:behavior w:val="content"/>
        </w:behaviors>
        <w:guid w:val="{EB42178F-610A-4775-867F-71CC497E6166}"/>
      </w:docPartPr>
      <w:docPartBody>
        <w:p w:rsidR="0058516A" w:rsidRDefault="00FA5F45" w:rsidP="00FA5F45">
          <w:pPr>
            <w:pStyle w:val="AD11CC54F6E240EEB9BD9F07AAC1AE7E"/>
          </w:pPr>
          <w:r w:rsidRPr="00711F0E">
            <w:rPr>
              <w:rStyle w:val="placeholder1Char"/>
              <w:rFonts w:hint="eastAsia"/>
              <w:sz w:val="16"/>
              <w:szCs w:val="16"/>
            </w:rPr>
            <w:t>____</w:t>
          </w:r>
        </w:p>
      </w:docPartBody>
    </w:docPart>
    <w:docPart>
      <w:docPartPr>
        <w:name w:val="A4532BCF581D4C52900407216A4D8E67"/>
        <w:category>
          <w:name w:val="常规"/>
          <w:gallery w:val="placeholder"/>
        </w:category>
        <w:types>
          <w:type w:val="bbPlcHdr"/>
        </w:types>
        <w:behaviors>
          <w:behavior w:val="content"/>
        </w:behaviors>
        <w:guid w:val="{B3C2C646-1907-4E3C-BBAA-86842B30E4FE}"/>
      </w:docPartPr>
      <w:docPartBody>
        <w:p w:rsidR="0058516A" w:rsidRDefault="00FA5F45" w:rsidP="00FA5F45">
          <w:pPr>
            <w:pStyle w:val="A4532BCF581D4C52900407216A4D8E67"/>
          </w:pPr>
          <w:r w:rsidRPr="00711F0E">
            <w:rPr>
              <w:rStyle w:val="placeholder1Char"/>
              <w:rFonts w:hint="eastAsia"/>
              <w:sz w:val="16"/>
              <w:szCs w:val="16"/>
            </w:rPr>
            <w:t>____</w:t>
          </w:r>
        </w:p>
      </w:docPartBody>
    </w:docPart>
    <w:docPart>
      <w:docPartPr>
        <w:name w:val="05F1694429434405A3E05FD192D4CEA6"/>
        <w:category>
          <w:name w:val="常规"/>
          <w:gallery w:val="placeholder"/>
        </w:category>
        <w:types>
          <w:type w:val="bbPlcHdr"/>
        </w:types>
        <w:behaviors>
          <w:behavior w:val="content"/>
        </w:behaviors>
        <w:guid w:val="{65673922-1165-4161-AB77-F1FA64197B52}"/>
      </w:docPartPr>
      <w:docPartBody>
        <w:p w:rsidR="0058516A" w:rsidRDefault="00FA5F45" w:rsidP="00FA5F45">
          <w:pPr>
            <w:pStyle w:val="05F1694429434405A3E05FD192D4CEA6"/>
          </w:pPr>
          <w:r w:rsidRPr="00711F0E">
            <w:rPr>
              <w:rStyle w:val="placeholder1Char"/>
              <w:rFonts w:hint="eastAsia"/>
              <w:sz w:val="16"/>
              <w:szCs w:val="16"/>
            </w:rPr>
            <w:t>____</w:t>
          </w:r>
        </w:p>
      </w:docPartBody>
    </w:docPart>
    <w:docPart>
      <w:docPartPr>
        <w:name w:val="D87F0691EFA6421C956087EBF3F2E7A3"/>
        <w:category>
          <w:name w:val="常规"/>
          <w:gallery w:val="placeholder"/>
        </w:category>
        <w:types>
          <w:type w:val="bbPlcHdr"/>
        </w:types>
        <w:behaviors>
          <w:behavior w:val="content"/>
        </w:behaviors>
        <w:guid w:val="{25F5B738-2BFF-4FF4-BC27-33C7ED5B9F83}"/>
      </w:docPartPr>
      <w:docPartBody>
        <w:p w:rsidR="0058516A" w:rsidRDefault="00FA5F45" w:rsidP="00FA5F45">
          <w:pPr>
            <w:pStyle w:val="D87F0691EFA6421C956087EBF3F2E7A3"/>
          </w:pPr>
          <w:r w:rsidRPr="00711F0E">
            <w:rPr>
              <w:rStyle w:val="placeholder1Char"/>
              <w:rFonts w:hint="eastAsia"/>
              <w:sz w:val="16"/>
              <w:szCs w:val="16"/>
            </w:rPr>
            <w:t>____</w:t>
          </w:r>
        </w:p>
      </w:docPartBody>
    </w:docPart>
    <w:docPart>
      <w:docPartPr>
        <w:name w:val="EBF668A6BF4B483AA8CFD1622F049713"/>
        <w:category>
          <w:name w:val="常规"/>
          <w:gallery w:val="placeholder"/>
        </w:category>
        <w:types>
          <w:type w:val="bbPlcHdr"/>
        </w:types>
        <w:behaviors>
          <w:behavior w:val="content"/>
        </w:behaviors>
        <w:guid w:val="{A1E73E17-C1E9-4400-BF1F-C835799CC1F0}"/>
      </w:docPartPr>
      <w:docPartBody>
        <w:p w:rsidR="0058516A" w:rsidRDefault="00FA5F45" w:rsidP="00FA5F45">
          <w:pPr>
            <w:pStyle w:val="EBF668A6BF4B483AA8CFD1622F049713"/>
          </w:pPr>
          <w:r w:rsidRPr="00711F0E">
            <w:rPr>
              <w:rStyle w:val="placeholder1Char"/>
              <w:rFonts w:hint="eastAsia"/>
              <w:sz w:val="16"/>
              <w:szCs w:val="16"/>
            </w:rPr>
            <w:t>____</w:t>
          </w:r>
        </w:p>
      </w:docPartBody>
    </w:docPart>
    <w:docPart>
      <w:docPartPr>
        <w:name w:val="AE504BAB86E64440AE7E468674FDEC77"/>
        <w:category>
          <w:name w:val="常规"/>
          <w:gallery w:val="placeholder"/>
        </w:category>
        <w:types>
          <w:type w:val="bbPlcHdr"/>
        </w:types>
        <w:behaviors>
          <w:behavior w:val="content"/>
        </w:behaviors>
        <w:guid w:val="{5535030C-089F-42C0-8B9C-C84FF5C9C2A1}"/>
      </w:docPartPr>
      <w:docPartBody>
        <w:p w:rsidR="0058516A" w:rsidRDefault="00FA5F45" w:rsidP="00FA5F45">
          <w:pPr>
            <w:pStyle w:val="AE504BAB86E64440AE7E468674FDEC77"/>
          </w:pPr>
          <w:r w:rsidRPr="00711F0E">
            <w:rPr>
              <w:rStyle w:val="placeholder1Char"/>
              <w:rFonts w:hint="eastAsia"/>
              <w:sz w:val="16"/>
              <w:szCs w:val="16"/>
            </w:rPr>
            <w:t>____</w:t>
          </w:r>
        </w:p>
      </w:docPartBody>
    </w:docPart>
    <w:docPart>
      <w:docPartPr>
        <w:name w:val="13500B78534E4BD68D4CC5225602F262"/>
        <w:category>
          <w:name w:val="常规"/>
          <w:gallery w:val="placeholder"/>
        </w:category>
        <w:types>
          <w:type w:val="bbPlcHdr"/>
        </w:types>
        <w:behaviors>
          <w:behavior w:val="content"/>
        </w:behaviors>
        <w:guid w:val="{32D116EB-D852-453E-B40E-0EF4A2E6ECDA}"/>
      </w:docPartPr>
      <w:docPartBody>
        <w:p w:rsidR="0058516A" w:rsidRDefault="00FA5F45" w:rsidP="00FA5F45">
          <w:pPr>
            <w:pStyle w:val="13500B78534E4BD68D4CC5225602F262"/>
          </w:pPr>
          <w:r w:rsidRPr="00711F0E">
            <w:rPr>
              <w:rStyle w:val="placeholder1Char"/>
              <w:rFonts w:hint="eastAsia"/>
              <w:sz w:val="16"/>
              <w:szCs w:val="16"/>
            </w:rPr>
            <w:t>____</w:t>
          </w:r>
        </w:p>
      </w:docPartBody>
    </w:docPart>
    <w:docPart>
      <w:docPartPr>
        <w:name w:val="A02DDBE7509F4F168E0B72C94736AFE4"/>
        <w:category>
          <w:name w:val="常规"/>
          <w:gallery w:val="placeholder"/>
        </w:category>
        <w:types>
          <w:type w:val="bbPlcHdr"/>
        </w:types>
        <w:behaviors>
          <w:behavior w:val="content"/>
        </w:behaviors>
        <w:guid w:val="{8278E50D-0390-447F-809C-80CF061819BC}"/>
      </w:docPartPr>
      <w:docPartBody>
        <w:p w:rsidR="0058516A" w:rsidRDefault="00FA5F45" w:rsidP="00FA5F45">
          <w:pPr>
            <w:pStyle w:val="A02DDBE7509F4F168E0B72C94736AFE4"/>
          </w:pPr>
          <w:r w:rsidRPr="00711F0E">
            <w:rPr>
              <w:rStyle w:val="placeholder1Char"/>
              <w:rFonts w:hint="eastAsia"/>
              <w:sz w:val="16"/>
              <w:szCs w:val="16"/>
            </w:rPr>
            <w:t>____</w:t>
          </w:r>
        </w:p>
      </w:docPartBody>
    </w:docPart>
    <w:docPart>
      <w:docPartPr>
        <w:name w:val="3B7871117EA14908899D22E027F85C96"/>
        <w:category>
          <w:name w:val="常规"/>
          <w:gallery w:val="placeholder"/>
        </w:category>
        <w:types>
          <w:type w:val="bbPlcHdr"/>
        </w:types>
        <w:behaviors>
          <w:behavior w:val="content"/>
        </w:behaviors>
        <w:guid w:val="{C3200AF6-0D8D-4F55-A6D4-69735F09BA9F}"/>
      </w:docPartPr>
      <w:docPartBody>
        <w:p w:rsidR="0058516A" w:rsidRDefault="00FA5F45" w:rsidP="00FA5F45">
          <w:pPr>
            <w:pStyle w:val="3B7871117EA14908899D22E027F85C96"/>
          </w:pPr>
          <w:r w:rsidRPr="00711F0E">
            <w:rPr>
              <w:rStyle w:val="placeholder1Char"/>
              <w:rFonts w:hint="eastAsia"/>
              <w:sz w:val="16"/>
              <w:szCs w:val="16"/>
            </w:rPr>
            <w:t>____</w:t>
          </w:r>
        </w:p>
      </w:docPartBody>
    </w:docPart>
    <w:docPart>
      <w:docPartPr>
        <w:name w:val="0CE30C08A8A24C20B1D019A39C1DA99A"/>
        <w:category>
          <w:name w:val="常规"/>
          <w:gallery w:val="placeholder"/>
        </w:category>
        <w:types>
          <w:type w:val="bbPlcHdr"/>
        </w:types>
        <w:behaviors>
          <w:behavior w:val="content"/>
        </w:behaviors>
        <w:guid w:val="{5997DC14-FCB9-4548-9983-6A7F3736D9A6}"/>
      </w:docPartPr>
      <w:docPartBody>
        <w:p w:rsidR="0058516A" w:rsidRDefault="00FA5F45" w:rsidP="00FA5F45">
          <w:pPr>
            <w:pStyle w:val="0CE30C08A8A24C20B1D019A39C1DA99A"/>
          </w:pPr>
          <w:r w:rsidRPr="00711F0E">
            <w:rPr>
              <w:rStyle w:val="placeholder1Char"/>
              <w:rFonts w:hint="eastAsia"/>
              <w:sz w:val="16"/>
              <w:szCs w:val="16"/>
            </w:rPr>
            <w:t>____</w:t>
          </w:r>
        </w:p>
      </w:docPartBody>
    </w:docPart>
    <w:docPart>
      <w:docPartPr>
        <w:name w:val="41CDFC1AF38A4A2F981BC4D515856B6C"/>
        <w:category>
          <w:name w:val="常规"/>
          <w:gallery w:val="placeholder"/>
        </w:category>
        <w:types>
          <w:type w:val="bbPlcHdr"/>
        </w:types>
        <w:behaviors>
          <w:behavior w:val="content"/>
        </w:behaviors>
        <w:guid w:val="{FA82455E-DEF1-498C-80E2-F0DF39A47AA1}"/>
      </w:docPartPr>
      <w:docPartBody>
        <w:p w:rsidR="0058516A" w:rsidRDefault="00FA5F45" w:rsidP="00FA5F45">
          <w:pPr>
            <w:pStyle w:val="41CDFC1AF38A4A2F981BC4D515856B6C"/>
          </w:pPr>
          <w:r w:rsidRPr="00711F0E">
            <w:rPr>
              <w:rStyle w:val="placeholder1Char"/>
              <w:rFonts w:hint="eastAsia"/>
              <w:sz w:val="16"/>
              <w:szCs w:val="16"/>
            </w:rPr>
            <w:t>____</w:t>
          </w:r>
        </w:p>
      </w:docPartBody>
    </w:docPart>
    <w:docPart>
      <w:docPartPr>
        <w:name w:val="2253B98FF9C7421A9B6977958C63B212"/>
        <w:category>
          <w:name w:val="常规"/>
          <w:gallery w:val="placeholder"/>
        </w:category>
        <w:types>
          <w:type w:val="bbPlcHdr"/>
        </w:types>
        <w:behaviors>
          <w:behavior w:val="content"/>
        </w:behaviors>
        <w:guid w:val="{D19F98A7-EE11-498E-90A9-FFB102089A16}"/>
      </w:docPartPr>
      <w:docPartBody>
        <w:p w:rsidR="0058516A" w:rsidRDefault="00FA5F45" w:rsidP="00FA5F45">
          <w:pPr>
            <w:pStyle w:val="2253B98FF9C7421A9B6977958C63B212"/>
          </w:pPr>
          <w:r w:rsidRPr="00711F0E">
            <w:rPr>
              <w:rStyle w:val="placeholder1Char"/>
              <w:rFonts w:hint="eastAsia"/>
              <w:sz w:val="16"/>
              <w:szCs w:val="16"/>
            </w:rPr>
            <w:t>____</w:t>
          </w:r>
        </w:p>
      </w:docPartBody>
    </w:docPart>
    <w:docPart>
      <w:docPartPr>
        <w:name w:val="CCECADBC4B2B4115A47FE5A3390F5160"/>
        <w:category>
          <w:name w:val="常规"/>
          <w:gallery w:val="placeholder"/>
        </w:category>
        <w:types>
          <w:type w:val="bbPlcHdr"/>
        </w:types>
        <w:behaviors>
          <w:behavior w:val="content"/>
        </w:behaviors>
        <w:guid w:val="{7DF9FE96-100E-40F4-A2CE-657520F9A35F}"/>
      </w:docPartPr>
      <w:docPartBody>
        <w:p w:rsidR="0058516A" w:rsidRDefault="00FA5F45" w:rsidP="00FA5F45">
          <w:pPr>
            <w:pStyle w:val="CCECADBC4B2B4115A47FE5A3390F5160"/>
          </w:pPr>
          <w:r w:rsidRPr="00711F0E">
            <w:rPr>
              <w:rStyle w:val="placeholder1Char"/>
              <w:rFonts w:hint="eastAsia"/>
              <w:sz w:val="16"/>
              <w:szCs w:val="16"/>
            </w:rPr>
            <w:t>____</w:t>
          </w:r>
        </w:p>
      </w:docPartBody>
    </w:docPart>
    <w:docPart>
      <w:docPartPr>
        <w:name w:val="9EAF06DF63D14D68965FF1E94EFADBA9"/>
        <w:category>
          <w:name w:val="常规"/>
          <w:gallery w:val="placeholder"/>
        </w:category>
        <w:types>
          <w:type w:val="bbPlcHdr"/>
        </w:types>
        <w:behaviors>
          <w:behavior w:val="content"/>
        </w:behaviors>
        <w:guid w:val="{4844943E-19FF-48F3-B81B-7CC2B3BDD5B2}"/>
      </w:docPartPr>
      <w:docPartBody>
        <w:p w:rsidR="0058516A" w:rsidRDefault="00FA5F45" w:rsidP="00FA5F45">
          <w:pPr>
            <w:pStyle w:val="9EAF06DF63D14D68965FF1E94EFADBA9"/>
          </w:pPr>
          <w:r w:rsidRPr="00711F0E">
            <w:rPr>
              <w:rStyle w:val="placeholder1Char"/>
              <w:rFonts w:hint="eastAsia"/>
              <w:sz w:val="16"/>
              <w:szCs w:val="16"/>
            </w:rPr>
            <w:t>____</w:t>
          </w:r>
        </w:p>
      </w:docPartBody>
    </w:docPart>
    <w:docPart>
      <w:docPartPr>
        <w:name w:val="20FC6C4F552D4212A1D8ABA1CD91AC3F"/>
        <w:category>
          <w:name w:val="常规"/>
          <w:gallery w:val="placeholder"/>
        </w:category>
        <w:types>
          <w:type w:val="bbPlcHdr"/>
        </w:types>
        <w:behaviors>
          <w:behavior w:val="content"/>
        </w:behaviors>
        <w:guid w:val="{F976BD19-8A7E-4E89-B747-815204EADB25}"/>
      </w:docPartPr>
      <w:docPartBody>
        <w:p w:rsidR="0058516A" w:rsidRDefault="00FA5F45" w:rsidP="00FA5F45">
          <w:pPr>
            <w:pStyle w:val="20FC6C4F552D4212A1D8ABA1CD91AC3F"/>
          </w:pPr>
          <w:r w:rsidRPr="00711F0E">
            <w:rPr>
              <w:rStyle w:val="placeholder1Char"/>
              <w:rFonts w:hint="eastAsia"/>
              <w:sz w:val="16"/>
              <w:szCs w:val="16"/>
            </w:rPr>
            <w:t>____</w:t>
          </w:r>
        </w:p>
      </w:docPartBody>
    </w:docPart>
    <w:docPart>
      <w:docPartPr>
        <w:name w:val="313F558B0A2A409994DF1198394A1536"/>
        <w:category>
          <w:name w:val="常规"/>
          <w:gallery w:val="placeholder"/>
        </w:category>
        <w:types>
          <w:type w:val="bbPlcHdr"/>
        </w:types>
        <w:behaviors>
          <w:behavior w:val="content"/>
        </w:behaviors>
        <w:guid w:val="{82A796ED-3270-4F05-8A56-8F3E50BFAA6E}"/>
      </w:docPartPr>
      <w:docPartBody>
        <w:p w:rsidR="0058516A" w:rsidRDefault="00FA5F45" w:rsidP="00FA5F45">
          <w:pPr>
            <w:pStyle w:val="313F558B0A2A409994DF1198394A1536"/>
          </w:pPr>
          <w:r w:rsidRPr="00711F0E">
            <w:rPr>
              <w:rStyle w:val="placeholder1Char"/>
              <w:rFonts w:hint="eastAsia"/>
              <w:sz w:val="16"/>
              <w:szCs w:val="16"/>
            </w:rPr>
            <w:t>____</w:t>
          </w:r>
        </w:p>
      </w:docPartBody>
    </w:docPart>
    <w:docPart>
      <w:docPartPr>
        <w:name w:val="677110DC9D14408AAA09F19ECA1660AA"/>
        <w:category>
          <w:name w:val="常规"/>
          <w:gallery w:val="placeholder"/>
        </w:category>
        <w:types>
          <w:type w:val="bbPlcHdr"/>
        </w:types>
        <w:behaviors>
          <w:behavior w:val="content"/>
        </w:behaviors>
        <w:guid w:val="{5AC9D415-B8D9-42AB-BEAE-9A9524184238}"/>
      </w:docPartPr>
      <w:docPartBody>
        <w:p w:rsidR="0058516A" w:rsidRDefault="00FA5F45" w:rsidP="00FA5F45">
          <w:pPr>
            <w:pStyle w:val="677110DC9D14408AAA09F19ECA1660AA"/>
          </w:pPr>
          <w:r w:rsidRPr="00711F0E">
            <w:rPr>
              <w:rStyle w:val="placeholder1Char"/>
              <w:rFonts w:hint="eastAsia"/>
              <w:sz w:val="16"/>
              <w:szCs w:val="16"/>
            </w:rPr>
            <w:t>____</w:t>
          </w:r>
        </w:p>
      </w:docPartBody>
    </w:docPart>
    <w:docPart>
      <w:docPartPr>
        <w:name w:val="DFE8A2ACF50B466293FD3F701A0B564A"/>
        <w:category>
          <w:name w:val="常规"/>
          <w:gallery w:val="placeholder"/>
        </w:category>
        <w:types>
          <w:type w:val="bbPlcHdr"/>
        </w:types>
        <w:behaviors>
          <w:behavior w:val="content"/>
        </w:behaviors>
        <w:guid w:val="{7B51BF8D-3409-49A5-AB97-6DAA45055345}"/>
      </w:docPartPr>
      <w:docPartBody>
        <w:p w:rsidR="0058516A" w:rsidRDefault="00FA5F45" w:rsidP="00FA5F45">
          <w:pPr>
            <w:pStyle w:val="DFE8A2ACF50B466293FD3F701A0B564A"/>
          </w:pPr>
          <w:r w:rsidRPr="00711F0E">
            <w:rPr>
              <w:rStyle w:val="placeholder1Char"/>
              <w:rFonts w:hint="eastAsia"/>
              <w:sz w:val="16"/>
              <w:szCs w:val="16"/>
            </w:rPr>
            <w:t>____</w:t>
          </w:r>
        </w:p>
      </w:docPartBody>
    </w:docPart>
    <w:docPart>
      <w:docPartPr>
        <w:name w:val="FD585CFFB4CD4AB8B87C6C9185BDFEF9"/>
        <w:category>
          <w:name w:val="常规"/>
          <w:gallery w:val="placeholder"/>
        </w:category>
        <w:types>
          <w:type w:val="bbPlcHdr"/>
        </w:types>
        <w:behaviors>
          <w:behavior w:val="content"/>
        </w:behaviors>
        <w:guid w:val="{BDAC1B6F-E2F9-46C1-BE00-49E48867979D}"/>
      </w:docPartPr>
      <w:docPartBody>
        <w:p w:rsidR="0058516A" w:rsidRDefault="00FA5F45" w:rsidP="00FA5F45">
          <w:pPr>
            <w:pStyle w:val="FD585CFFB4CD4AB8B87C6C9185BDFEF9"/>
          </w:pPr>
          <w:r w:rsidRPr="00711F0E">
            <w:rPr>
              <w:rStyle w:val="placeholder1Char"/>
              <w:rFonts w:hint="eastAsia"/>
              <w:sz w:val="16"/>
              <w:szCs w:val="16"/>
            </w:rPr>
            <w:t>____</w:t>
          </w:r>
        </w:p>
      </w:docPartBody>
    </w:docPart>
    <w:docPart>
      <w:docPartPr>
        <w:name w:val="680A4FE4346048BDB321A76B0B412C22"/>
        <w:category>
          <w:name w:val="常规"/>
          <w:gallery w:val="placeholder"/>
        </w:category>
        <w:types>
          <w:type w:val="bbPlcHdr"/>
        </w:types>
        <w:behaviors>
          <w:behavior w:val="content"/>
        </w:behaviors>
        <w:guid w:val="{2EC65051-3006-4558-944D-1FCC91653722}"/>
      </w:docPartPr>
      <w:docPartBody>
        <w:p w:rsidR="0058516A" w:rsidRDefault="00FA5F45" w:rsidP="00FA5F45">
          <w:pPr>
            <w:pStyle w:val="680A4FE4346048BDB321A76B0B412C22"/>
          </w:pPr>
          <w:r w:rsidRPr="00711F0E">
            <w:rPr>
              <w:rStyle w:val="placeholder1Char"/>
              <w:rFonts w:hint="eastAsia"/>
              <w:sz w:val="16"/>
              <w:szCs w:val="16"/>
            </w:rPr>
            <w:t>____</w:t>
          </w:r>
        </w:p>
      </w:docPartBody>
    </w:docPart>
    <w:docPart>
      <w:docPartPr>
        <w:name w:val="26CC63513D49445A8AB7BFFEAB9CB63C"/>
        <w:category>
          <w:name w:val="常规"/>
          <w:gallery w:val="placeholder"/>
        </w:category>
        <w:types>
          <w:type w:val="bbPlcHdr"/>
        </w:types>
        <w:behaviors>
          <w:behavior w:val="content"/>
        </w:behaviors>
        <w:guid w:val="{856FA623-5566-4FC3-A2FD-351696CBB94D}"/>
      </w:docPartPr>
      <w:docPartBody>
        <w:p w:rsidR="0058516A" w:rsidRDefault="00FA5F45" w:rsidP="00FA5F45">
          <w:pPr>
            <w:pStyle w:val="26CC63513D49445A8AB7BFFEAB9CB63C"/>
          </w:pPr>
          <w:r w:rsidRPr="00711F0E">
            <w:rPr>
              <w:rStyle w:val="placeholder1Char"/>
              <w:rFonts w:hint="eastAsia"/>
              <w:sz w:val="16"/>
              <w:szCs w:val="16"/>
            </w:rPr>
            <w:t>____</w:t>
          </w:r>
        </w:p>
      </w:docPartBody>
    </w:docPart>
    <w:docPart>
      <w:docPartPr>
        <w:name w:val="D61D90384B8B491FA429C0C0419747BD"/>
        <w:category>
          <w:name w:val="常规"/>
          <w:gallery w:val="placeholder"/>
        </w:category>
        <w:types>
          <w:type w:val="bbPlcHdr"/>
        </w:types>
        <w:behaviors>
          <w:behavior w:val="content"/>
        </w:behaviors>
        <w:guid w:val="{223058CC-0130-4C73-9EF9-9A6288841BE2}"/>
      </w:docPartPr>
      <w:docPartBody>
        <w:p w:rsidR="0058516A" w:rsidRDefault="00FA5F45" w:rsidP="00FA5F45">
          <w:pPr>
            <w:pStyle w:val="D61D90384B8B491FA429C0C0419747BD"/>
          </w:pPr>
          <w:r w:rsidRPr="00711F0E">
            <w:rPr>
              <w:rStyle w:val="placeholder1Char"/>
              <w:rFonts w:hint="eastAsia"/>
              <w:sz w:val="16"/>
              <w:szCs w:val="16"/>
            </w:rPr>
            <w:t>____</w:t>
          </w:r>
        </w:p>
      </w:docPartBody>
    </w:docPart>
    <w:docPart>
      <w:docPartPr>
        <w:name w:val="571CFF8CC18242F9BE6C040E39815627"/>
        <w:category>
          <w:name w:val="常规"/>
          <w:gallery w:val="placeholder"/>
        </w:category>
        <w:types>
          <w:type w:val="bbPlcHdr"/>
        </w:types>
        <w:behaviors>
          <w:behavior w:val="content"/>
        </w:behaviors>
        <w:guid w:val="{CEC952F8-9C97-4DE2-832F-057CFCFC5DBE}"/>
      </w:docPartPr>
      <w:docPartBody>
        <w:p w:rsidR="0058516A" w:rsidRDefault="00FA5F45" w:rsidP="00FA5F45">
          <w:pPr>
            <w:pStyle w:val="571CFF8CC18242F9BE6C040E39815627"/>
          </w:pPr>
          <w:r w:rsidRPr="00711F0E">
            <w:rPr>
              <w:rStyle w:val="placeholder1Char"/>
              <w:rFonts w:hint="eastAsia"/>
              <w:sz w:val="16"/>
              <w:szCs w:val="16"/>
            </w:rPr>
            <w:t>____</w:t>
          </w:r>
        </w:p>
      </w:docPartBody>
    </w:docPart>
    <w:docPart>
      <w:docPartPr>
        <w:name w:val="2DBA1F2DF4B6430E93671131BD229780"/>
        <w:category>
          <w:name w:val="常规"/>
          <w:gallery w:val="placeholder"/>
        </w:category>
        <w:types>
          <w:type w:val="bbPlcHdr"/>
        </w:types>
        <w:behaviors>
          <w:behavior w:val="content"/>
        </w:behaviors>
        <w:guid w:val="{7CA15170-F70B-42B8-AC28-2AA83F0376CD}"/>
      </w:docPartPr>
      <w:docPartBody>
        <w:p w:rsidR="0058516A" w:rsidRDefault="00FA5F45" w:rsidP="00FA5F45">
          <w:pPr>
            <w:pStyle w:val="2DBA1F2DF4B6430E93671131BD229780"/>
          </w:pPr>
          <w:r w:rsidRPr="00711F0E">
            <w:rPr>
              <w:rStyle w:val="placeholder1Char"/>
              <w:rFonts w:hint="eastAsia"/>
              <w:sz w:val="16"/>
              <w:szCs w:val="16"/>
            </w:rPr>
            <w:t>____</w:t>
          </w:r>
        </w:p>
      </w:docPartBody>
    </w:docPart>
    <w:docPart>
      <w:docPartPr>
        <w:name w:val="63AE6918566A46AA8189CF003C2F4960"/>
        <w:category>
          <w:name w:val="常规"/>
          <w:gallery w:val="placeholder"/>
        </w:category>
        <w:types>
          <w:type w:val="bbPlcHdr"/>
        </w:types>
        <w:behaviors>
          <w:behavior w:val="content"/>
        </w:behaviors>
        <w:guid w:val="{B0EE72F2-965E-4BDD-B1F2-6B5C29E2FE97}"/>
      </w:docPartPr>
      <w:docPartBody>
        <w:p w:rsidR="0058516A" w:rsidRDefault="00FA5F45" w:rsidP="00FA5F45">
          <w:pPr>
            <w:pStyle w:val="63AE6918566A46AA8189CF003C2F4960"/>
          </w:pPr>
          <w:r w:rsidRPr="00711F0E">
            <w:rPr>
              <w:rStyle w:val="placeholder1Char"/>
              <w:rFonts w:hint="eastAsia"/>
              <w:sz w:val="16"/>
              <w:szCs w:val="16"/>
            </w:rPr>
            <w:t>____</w:t>
          </w:r>
        </w:p>
      </w:docPartBody>
    </w:docPart>
    <w:docPart>
      <w:docPartPr>
        <w:name w:val="1F201CDCA7B4425B83511F09B764828F"/>
        <w:category>
          <w:name w:val="常规"/>
          <w:gallery w:val="placeholder"/>
        </w:category>
        <w:types>
          <w:type w:val="bbPlcHdr"/>
        </w:types>
        <w:behaviors>
          <w:behavior w:val="content"/>
        </w:behaviors>
        <w:guid w:val="{BFA66648-59EE-47A2-8C57-8CA887B06657}"/>
      </w:docPartPr>
      <w:docPartBody>
        <w:p w:rsidR="0058516A" w:rsidRDefault="00FA5F45" w:rsidP="00FA5F45">
          <w:pPr>
            <w:pStyle w:val="1F201CDCA7B4425B83511F09B764828F"/>
          </w:pPr>
          <w:r w:rsidRPr="00711F0E">
            <w:rPr>
              <w:rStyle w:val="placeholder1Char"/>
              <w:rFonts w:hint="eastAsia"/>
              <w:sz w:val="16"/>
              <w:szCs w:val="16"/>
            </w:rPr>
            <w:t>____</w:t>
          </w:r>
        </w:p>
      </w:docPartBody>
    </w:docPart>
    <w:docPart>
      <w:docPartPr>
        <w:name w:val="DF51339E92D6419A885F318EC6D208BA"/>
        <w:category>
          <w:name w:val="常规"/>
          <w:gallery w:val="placeholder"/>
        </w:category>
        <w:types>
          <w:type w:val="bbPlcHdr"/>
        </w:types>
        <w:behaviors>
          <w:behavior w:val="content"/>
        </w:behaviors>
        <w:guid w:val="{AABB06CF-8FF5-4EDF-9878-4D8ACED33B13}"/>
      </w:docPartPr>
      <w:docPartBody>
        <w:p w:rsidR="0058516A" w:rsidRDefault="00FA5F45" w:rsidP="00FA5F45">
          <w:pPr>
            <w:pStyle w:val="DF51339E92D6419A885F318EC6D208BA"/>
          </w:pPr>
          <w:r w:rsidRPr="00711F0E">
            <w:rPr>
              <w:rStyle w:val="placeholder1Char"/>
              <w:rFonts w:hint="eastAsia"/>
              <w:sz w:val="16"/>
              <w:szCs w:val="16"/>
            </w:rPr>
            <w:t>____</w:t>
          </w:r>
        </w:p>
      </w:docPartBody>
    </w:docPart>
    <w:docPart>
      <w:docPartPr>
        <w:name w:val="4FE36C98EF8641F19036C5861BDE2BA7"/>
        <w:category>
          <w:name w:val="常规"/>
          <w:gallery w:val="placeholder"/>
        </w:category>
        <w:types>
          <w:type w:val="bbPlcHdr"/>
        </w:types>
        <w:behaviors>
          <w:behavior w:val="content"/>
        </w:behaviors>
        <w:guid w:val="{1C059BA9-F764-4E9A-9834-3AEE95D0AA8F}"/>
      </w:docPartPr>
      <w:docPartBody>
        <w:p w:rsidR="0058516A" w:rsidRDefault="00FA5F45" w:rsidP="00FA5F45">
          <w:pPr>
            <w:pStyle w:val="4FE36C98EF8641F19036C5861BDE2BA7"/>
          </w:pPr>
          <w:r w:rsidRPr="00711F0E">
            <w:rPr>
              <w:rStyle w:val="placeholder1Char"/>
              <w:rFonts w:hint="eastAsia"/>
              <w:sz w:val="16"/>
              <w:szCs w:val="16"/>
            </w:rPr>
            <w:t>____</w:t>
          </w:r>
        </w:p>
      </w:docPartBody>
    </w:docPart>
    <w:docPart>
      <w:docPartPr>
        <w:name w:val="2EDF96EA3B9F4F55A25F31C34D4375F1"/>
        <w:category>
          <w:name w:val="常规"/>
          <w:gallery w:val="placeholder"/>
        </w:category>
        <w:types>
          <w:type w:val="bbPlcHdr"/>
        </w:types>
        <w:behaviors>
          <w:behavior w:val="content"/>
        </w:behaviors>
        <w:guid w:val="{7E8D908E-CECA-4DD3-A9DA-9B909055714F}"/>
      </w:docPartPr>
      <w:docPartBody>
        <w:p w:rsidR="0058516A" w:rsidRDefault="00FA5F45" w:rsidP="00FA5F45">
          <w:pPr>
            <w:pStyle w:val="2EDF96EA3B9F4F55A25F31C34D4375F1"/>
          </w:pPr>
          <w:r w:rsidRPr="00711F0E">
            <w:rPr>
              <w:rStyle w:val="placeholder1Char"/>
              <w:rFonts w:hint="eastAsia"/>
              <w:sz w:val="16"/>
              <w:szCs w:val="16"/>
            </w:rPr>
            <w:t>____</w:t>
          </w:r>
        </w:p>
      </w:docPartBody>
    </w:docPart>
    <w:docPart>
      <w:docPartPr>
        <w:name w:val="7822466881364000B83AA42FE188A345"/>
        <w:category>
          <w:name w:val="常规"/>
          <w:gallery w:val="placeholder"/>
        </w:category>
        <w:types>
          <w:type w:val="bbPlcHdr"/>
        </w:types>
        <w:behaviors>
          <w:behavior w:val="content"/>
        </w:behaviors>
        <w:guid w:val="{366E4E71-85C0-4C32-AC50-6EEAC39B00E3}"/>
      </w:docPartPr>
      <w:docPartBody>
        <w:p w:rsidR="0058516A" w:rsidRDefault="00FA5F45" w:rsidP="00FA5F45">
          <w:pPr>
            <w:pStyle w:val="7822466881364000B83AA42FE188A345"/>
          </w:pPr>
          <w:r w:rsidRPr="00711F0E">
            <w:rPr>
              <w:rStyle w:val="placeholder1Char"/>
              <w:rFonts w:hint="eastAsia"/>
              <w:sz w:val="16"/>
              <w:szCs w:val="16"/>
            </w:rPr>
            <w:t>____</w:t>
          </w:r>
        </w:p>
      </w:docPartBody>
    </w:docPart>
    <w:docPart>
      <w:docPartPr>
        <w:name w:val="0B8263753C424DDC984A874A55F728EF"/>
        <w:category>
          <w:name w:val="常规"/>
          <w:gallery w:val="placeholder"/>
        </w:category>
        <w:types>
          <w:type w:val="bbPlcHdr"/>
        </w:types>
        <w:behaviors>
          <w:behavior w:val="content"/>
        </w:behaviors>
        <w:guid w:val="{018FEAAA-01DB-457C-A1D4-098634B7E81F}"/>
      </w:docPartPr>
      <w:docPartBody>
        <w:p w:rsidR="0058516A" w:rsidRDefault="00FA5F45" w:rsidP="00FA5F45">
          <w:pPr>
            <w:pStyle w:val="0B8263753C424DDC984A874A55F728EF"/>
          </w:pPr>
          <w:r w:rsidRPr="00711F0E">
            <w:rPr>
              <w:rStyle w:val="placeholder1Char"/>
              <w:rFonts w:hint="eastAsia"/>
              <w:sz w:val="16"/>
              <w:szCs w:val="16"/>
            </w:rPr>
            <w:t>____</w:t>
          </w:r>
        </w:p>
      </w:docPartBody>
    </w:docPart>
    <w:docPart>
      <w:docPartPr>
        <w:name w:val="F38AB81961774B91B70B2E8F8A3A2814"/>
        <w:category>
          <w:name w:val="常规"/>
          <w:gallery w:val="placeholder"/>
        </w:category>
        <w:types>
          <w:type w:val="bbPlcHdr"/>
        </w:types>
        <w:behaviors>
          <w:behavior w:val="content"/>
        </w:behaviors>
        <w:guid w:val="{C18EA03F-5DA1-4567-AF22-55FF41074F1B}"/>
      </w:docPartPr>
      <w:docPartBody>
        <w:p w:rsidR="0058516A" w:rsidRDefault="00FA5F45" w:rsidP="00FA5F45">
          <w:pPr>
            <w:pStyle w:val="F38AB81961774B91B70B2E8F8A3A2814"/>
          </w:pPr>
          <w:r w:rsidRPr="00711F0E">
            <w:rPr>
              <w:rStyle w:val="placeholder1Char"/>
              <w:rFonts w:hint="eastAsia"/>
              <w:sz w:val="16"/>
              <w:szCs w:val="16"/>
            </w:rPr>
            <w:t>____</w:t>
          </w:r>
        </w:p>
      </w:docPartBody>
    </w:docPart>
    <w:docPart>
      <w:docPartPr>
        <w:name w:val="109ABD0BFF4045A389E078483B0A224B"/>
        <w:category>
          <w:name w:val="常规"/>
          <w:gallery w:val="placeholder"/>
        </w:category>
        <w:types>
          <w:type w:val="bbPlcHdr"/>
        </w:types>
        <w:behaviors>
          <w:behavior w:val="content"/>
        </w:behaviors>
        <w:guid w:val="{6DBF68EA-D5CB-4370-A8A8-465BD862F92B}"/>
      </w:docPartPr>
      <w:docPartBody>
        <w:p w:rsidR="0058516A" w:rsidRDefault="00FA5F45" w:rsidP="00FA5F45">
          <w:pPr>
            <w:pStyle w:val="109ABD0BFF4045A389E078483B0A224B"/>
          </w:pPr>
          <w:r w:rsidRPr="00711F0E">
            <w:rPr>
              <w:rStyle w:val="placeholder1Char"/>
              <w:rFonts w:hint="eastAsia"/>
              <w:sz w:val="16"/>
              <w:szCs w:val="16"/>
            </w:rPr>
            <w:t>____</w:t>
          </w:r>
        </w:p>
      </w:docPartBody>
    </w:docPart>
    <w:docPart>
      <w:docPartPr>
        <w:name w:val="83AECBE2540C4338937348613F3CBE5B"/>
        <w:category>
          <w:name w:val="常规"/>
          <w:gallery w:val="placeholder"/>
        </w:category>
        <w:types>
          <w:type w:val="bbPlcHdr"/>
        </w:types>
        <w:behaviors>
          <w:behavior w:val="content"/>
        </w:behaviors>
        <w:guid w:val="{D43F7287-8448-423B-825D-33369E27EDB4}"/>
      </w:docPartPr>
      <w:docPartBody>
        <w:p w:rsidR="0058516A" w:rsidRDefault="00FA5F45" w:rsidP="00FA5F45">
          <w:pPr>
            <w:pStyle w:val="83AECBE2540C4338937348613F3CBE5B"/>
          </w:pPr>
          <w:r w:rsidRPr="00711F0E">
            <w:rPr>
              <w:rStyle w:val="placeholder1Char"/>
              <w:rFonts w:hint="eastAsia"/>
              <w:sz w:val="16"/>
              <w:szCs w:val="16"/>
            </w:rPr>
            <w:t>____</w:t>
          </w:r>
        </w:p>
      </w:docPartBody>
    </w:docPart>
    <w:docPart>
      <w:docPartPr>
        <w:name w:val="411B9B5D9E694DD2A3FB1D2C397CAE1B"/>
        <w:category>
          <w:name w:val="常规"/>
          <w:gallery w:val="placeholder"/>
        </w:category>
        <w:types>
          <w:type w:val="bbPlcHdr"/>
        </w:types>
        <w:behaviors>
          <w:behavior w:val="content"/>
        </w:behaviors>
        <w:guid w:val="{9DFA405C-DDB2-4DD4-932B-60D4224B4626}"/>
      </w:docPartPr>
      <w:docPartBody>
        <w:p w:rsidR="0058516A" w:rsidRDefault="00FA5F45" w:rsidP="00FA5F45">
          <w:pPr>
            <w:pStyle w:val="411B9B5D9E694DD2A3FB1D2C397CAE1B"/>
          </w:pPr>
          <w:r w:rsidRPr="00711F0E">
            <w:rPr>
              <w:rStyle w:val="placeholder1Char"/>
              <w:rFonts w:hint="eastAsia"/>
              <w:sz w:val="16"/>
              <w:szCs w:val="16"/>
            </w:rPr>
            <w:t>____</w:t>
          </w:r>
        </w:p>
      </w:docPartBody>
    </w:docPart>
    <w:docPart>
      <w:docPartPr>
        <w:name w:val="0390FDD320F840F7BB7B83C19D1C6DB6"/>
        <w:category>
          <w:name w:val="常规"/>
          <w:gallery w:val="placeholder"/>
        </w:category>
        <w:types>
          <w:type w:val="bbPlcHdr"/>
        </w:types>
        <w:behaviors>
          <w:behavior w:val="content"/>
        </w:behaviors>
        <w:guid w:val="{2B4DE2B8-3FFF-4444-8231-F81DEA56FF7F}"/>
      </w:docPartPr>
      <w:docPartBody>
        <w:p w:rsidR="0058516A" w:rsidRDefault="00FA5F45" w:rsidP="00FA5F45">
          <w:pPr>
            <w:pStyle w:val="0390FDD320F840F7BB7B83C19D1C6DB6"/>
          </w:pPr>
          <w:r w:rsidRPr="00711F0E">
            <w:rPr>
              <w:rStyle w:val="placeholder1Char"/>
              <w:rFonts w:hint="eastAsia"/>
              <w:sz w:val="16"/>
              <w:szCs w:val="16"/>
            </w:rPr>
            <w:t>____</w:t>
          </w:r>
        </w:p>
      </w:docPartBody>
    </w:docPart>
    <w:docPart>
      <w:docPartPr>
        <w:name w:val="2C3819024E79462E82080BEF0C0ABA92"/>
        <w:category>
          <w:name w:val="常规"/>
          <w:gallery w:val="placeholder"/>
        </w:category>
        <w:types>
          <w:type w:val="bbPlcHdr"/>
        </w:types>
        <w:behaviors>
          <w:behavior w:val="content"/>
        </w:behaviors>
        <w:guid w:val="{05E78E2A-64CD-4B6F-80DD-19F4A4DB6D6E}"/>
      </w:docPartPr>
      <w:docPartBody>
        <w:p w:rsidR="0058516A" w:rsidRDefault="00FA5F45" w:rsidP="00FA5F45">
          <w:pPr>
            <w:pStyle w:val="2C3819024E79462E82080BEF0C0ABA92"/>
          </w:pPr>
          <w:r w:rsidRPr="00711F0E">
            <w:rPr>
              <w:rStyle w:val="placeholder1Char"/>
              <w:rFonts w:hint="eastAsia"/>
              <w:sz w:val="16"/>
              <w:szCs w:val="16"/>
            </w:rPr>
            <w:t>____</w:t>
          </w:r>
        </w:p>
      </w:docPartBody>
    </w:docPart>
    <w:docPart>
      <w:docPartPr>
        <w:name w:val="4927EF3C1EEB4AD888D9F3A15DAC9E7E"/>
        <w:category>
          <w:name w:val="常规"/>
          <w:gallery w:val="placeholder"/>
        </w:category>
        <w:types>
          <w:type w:val="bbPlcHdr"/>
        </w:types>
        <w:behaviors>
          <w:behavior w:val="content"/>
        </w:behaviors>
        <w:guid w:val="{D9275365-BB6B-4740-916B-6374F29C6CCB}"/>
      </w:docPartPr>
      <w:docPartBody>
        <w:p w:rsidR="0058516A" w:rsidRDefault="00FA5F45" w:rsidP="00FA5F45">
          <w:pPr>
            <w:pStyle w:val="4927EF3C1EEB4AD888D9F3A15DAC9E7E"/>
          </w:pPr>
          <w:r w:rsidRPr="00711F0E">
            <w:rPr>
              <w:rStyle w:val="placeholder1Char"/>
              <w:rFonts w:hint="eastAsia"/>
              <w:sz w:val="16"/>
              <w:szCs w:val="16"/>
            </w:rPr>
            <w:t>____</w:t>
          </w:r>
        </w:p>
      </w:docPartBody>
    </w:docPart>
    <w:docPart>
      <w:docPartPr>
        <w:name w:val="0A5837BD39C24881836B382D4FE85C8E"/>
        <w:category>
          <w:name w:val="常规"/>
          <w:gallery w:val="placeholder"/>
        </w:category>
        <w:types>
          <w:type w:val="bbPlcHdr"/>
        </w:types>
        <w:behaviors>
          <w:behavior w:val="content"/>
        </w:behaviors>
        <w:guid w:val="{4AE89BBB-CE11-4431-B19A-D8F5846DA259}"/>
      </w:docPartPr>
      <w:docPartBody>
        <w:p w:rsidR="0058516A" w:rsidRDefault="00FA5F45" w:rsidP="00FA5F45">
          <w:pPr>
            <w:pStyle w:val="0A5837BD39C24881836B382D4FE85C8E"/>
          </w:pPr>
          <w:r w:rsidRPr="00711F0E">
            <w:rPr>
              <w:rStyle w:val="placeholder1Char"/>
              <w:rFonts w:hint="eastAsia"/>
              <w:sz w:val="16"/>
              <w:szCs w:val="16"/>
            </w:rPr>
            <w:t>____</w:t>
          </w:r>
        </w:p>
      </w:docPartBody>
    </w:docPart>
    <w:docPart>
      <w:docPartPr>
        <w:name w:val="65D298DD055947EF9B01D0BD97C01E0C"/>
        <w:category>
          <w:name w:val="常规"/>
          <w:gallery w:val="placeholder"/>
        </w:category>
        <w:types>
          <w:type w:val="bbPlcHdr"/>
        </w:types>
        <w:behaviors>
          <w:behavior w:val="content"/>
        </w:behaviors>
        <w:guid w:val="{041E9408-A765-4E7C-A982-747922629AA2}"/>
      </w:docPartPr>
      <w:docPartBody>
        <w:p w:rsidR="0058516A" w:rsidRDefault="00FA5F45" w:rsidP="00FA5F45">
          <w:pPr>
            <w:pStyle w:val="65D298DD055947EF9B01D0BD97C01E0C"/>
          </w:pPr>
          <w:r w:rsidRPr="00711F0E">
            <w:rPr>
              <w:rStyle w:val="placeholder1Char"/>
              <w:rFonts w:hint="eastAsia"/>
              <w:sz w:val="16"/>
              <w:szCs w:val="16"/>
            </w:rPr>
            <w:t>____</w:t>
          </w:r>
        </w:p>
      </w:docPartBody>
    </w:docPart>
    <w:docPart>
      <w:docPartPr>
        <w:name w:val="9A1E6B52B0544BFA9F1234132E3D2711"/>
        <w:category>
          <w:name w:val="常规"/>
          <w:gallery w:val="placeholder"/>
        </w:category>
        <w:types>
          <w:type w:val="bbPlcHdr"/>
        </w:types>
        <w:behaviors>
          <w:behavior w:val="content"/>
        </w:behaviors>
        <w:guid w:val="{B2A4A940-43FB-4FFB-B33C-159B0F0054B1}"/>
      </w:docPartPr>
      <w:docPartBody>
        <w:p w:rsidR="0058516A" w:rsidRDefault="00FA5F45" w:rsidP="00FA5F45">
          <w:pPr>
            <w:pStyle w:val="9A1E6B52B0544BFA9F1234132E3D2711"/>
          </w:pPr>
          <w:r w:rsidRPr="00711F0E">
            <w:rPr>
              <w:rStyle w:val="placeholder1Char"/>
              <w:rFonts w:hint="eastAsia"/>
              <w:sz w:val="16"/>
              <w:szCs w:val="16"/>
            </w:rPr>
            <w:t>____</w:t>
          </w:r>
        </w:p>
      </w:docPartBody>
    </w:docPart>
    <w:docPart>
      <w:docPartPr>
        <w:name w:val="4BC668B8655A4DF096353F3E978C5846"/>
        <w:category>
          <w:name w:val="常规"/>
          <w:gallery w:val="placeholder"/>
        </w:category>
        <w:types>
          <w:type w:val="bbPlcHdr"/>
        </w:types>
        <w:behaviors>
          <w:behavior w:val="content"/>
        </w:behaviors>
        <w:guid w:val="{D5C343A5-8E3D-41A6-9825-8D7BFB919414}"/>
      </w:docPartPr>
      <w:docPartBody>
        <w:p w:rsidR="0058516A" w:rsidRDefault="00FA5F45" w:rsidP="00FA5F45">
          <w:pPr>
            <w:pStyle w:val="4BC668B8655A4DF096353F3E978C5846"/>
          </w:pPr>
          <w:r w:rsidRPr="00711F0E">
            <w:rPr>
              <w:rStyle w:val="placeholder1Char"/>
              <w:rFonts w:hint="eastAsia"/>
              <w:sz w:val="16"/>
              <w:szCs w:val="16"/>
            </w:rPr>
            <w:t>____</w:t>
          </w:r>
        </w:p>
      </w:docPartBody>
    </w:docPart>
    <w:docPart>
      <w:docPartPr>
        <w:name w:val="B1B86E68A047401D89DC564444C9CB3D"/>
        <w:category>
          <w:name w:val="常规"/>
          <w:gallery w:val="placeholder"/>
        </w:category>
        <w:types>
          <w:type w:val="bbPlcHdr"/>
        </w:types>
        <w:behaviors>
          <w:behavior w:val="content"/>
        </w:behaviors>
        <w:guid w:val="{DE203EE1-AB7F-47AF-9819-90A7834F3414}"/>
      </w:docPartPr>
      <w:docPartBody>
        <w:p w:rsidR="0058516A" w:rsidRDefault="00FA5F45" w:rsidP="00FA5F45">
          <w:pPr>
            <w:pStyle w:val="B1B86E68A047401D89DC564444C9CB3D"/>
          </w:pPr>
          <w:r w:rsidRPr="00711F0E">
            <w:rPr>
              <w:rStyle w:val="placeholder1Char"/>
              <w:rFonts w:hint="eastAsia"/>
              <w:sz w:val="16"/>
              <w:szCs w:val="16"/>
            </w:rPr>
            <w:t>____</w:t>
          </w:r>
        </w:p>
      </w:docPartBody>
    </w:docPart>
    <w:docPart>
      <w:docPartPr>
        <w:name w:val="F4C230D71C4C41E4B589836F70060216"/>
        <w:category>
          <w:name w:val="常规"/>
          <w:gallery w:val="placeholder"/>
        </w:category>
        <w:types>
          <w:type w:val="bbPlcHdr"/>
        </w:types>
        <w:behaviors>
          <w:behavior w:val="content"/>
        </w:behaviors>
        <w:guid w:val="{307DE37F-B3D7-4592-8CCC-53E6064F8038}"/>
      </w:docPartPr>
      <w:docPartBody>
        <w:p w:rsidR="0058516A" w:rsidRDefault="00FA5F45" w:rsidP="00FA5F45">
          <w:pPr>
            <w:pStyle w:val="F4C230D71C4C41E4B589836F70060216"/>
          </w:pPr>
          <w:r w:rsidRPr="00711F0E">
            <w:rPr>
              <w:rStyle w:val="placeholder1Char"/>
              <w:rFonts w:hint="eastAsia"/>
              <w:sz w:val="16"/>
              <w:szCs w:val="16"/>
            </w:rPr>
            <w:t>____</w:t>
          </w:r>
        </w:p>
      </w:docPartBody>
    </w:docPart>
    <w:docPart>
      <w:docPartPr>
        <w:name w:val="6CFC15721C014915B9E34C7A9256D997"/>
        <w:category>
          <w:name w:val="常规"/>
          <w:gallery w:val="placeholder"/>
        </w:category>
        <w:types>
          <w:type w:val="bbPlcHdr"/>
        </w:types>
        <w:behaviors>
          <w:behavior w:val="content"/>
        </w:behaviors>
        <w:guid w:val="{49B33E39-29ED-4711-BC8B-A267015BF1A4}"/>
      </w:docPartPr>
      <w:docPartBody>
        <w:p w:rsidR="0058516A" w:rsidRDefault="00FA5F45" w:rsidP="00FA5F45">
          <w:pPr>
            <w:pStyle w:val="6CFC15721C014915B9E34C7A9256D997"/>
          </w:pPr>
          <w:r w:rsidRPr="00711F0E">
            <w:rPr>
              <w:rStyle w:val="placeholder1Char"/>
              <w:rFonts w:hint="eastAsia"/>
              <w:sz w:val="16"/>
              <w:szCs w:val="16"/>
            </w:rPr>
            <w:t>____</w:t>
          </w:r>
        </w:p>
      </w:docPartBody>
    </w:docPart>
    <w:docPart>
      <w:docPartPr>
        <w:name w:val="D331BF6816AD4ED89CD1170DA5D734EE"/>
        <w:category>
          <w:name w:val="常规"/>
          <w:gallery w:val="placeholder"/>
        </w:category>
        <w:types>
          <w:type w:val="bbPlcHdr"/>
        </w:types>
        <w:behaviors>
          <w:behavior w:val="content"/>
        </w:behaviors>
        <w:guid w:val="{711EDB5F-5FCA-4F36-815F-1193B8EF3B0E}"/>
      </w:docPartPr>
      <w:docPartBody>
        <w:p w:rsidR="0058516A" w:rsidRDefault="00FA5F45" w:rsidP="00FA5F45">
          <w:pPr>
            <w:pStyle w:val="D331BF6816AD4ED89CD1170DA5D734EE"/>
          </w:pPr>
          <w:r w:rsidRPr="00711F0E">
            <w:rPr>
              <w:rStyle w:val="placeholder1Char"/>
              <w:rFonts w:hint="eastAsia"/>
              <w:sz w:val="16"/>
              <w:szCs w:val="16"/>
            </w:rPr>
            <w:t>____</w:t>
          </w:r>
        </w:p>
      </w:docPartBody>
    </w:docPart>
    <w:docPart>
      <w:docPartPr>
        <w:name w:val="9F6880157EEF40E0BD8260EE47AED9E7"/>
        <w:category>
          <w:name w:val="常规"/>
          <w:gallery w:val="placeholder"/>
        </w:category>
        <w:types>
          <w:type w:val="bbPlcHdr"/>
        </w:types>
        <w:behaviors>
          <w:behavior w:val="content"/>
        </w:behaviors>
        <w:guid w:val="{366FA2CF-AA30-42B9-9AA6-3A4ACD9D2261}"/>
      </w:docPartPr>
      <w:docPartBody>
        <w:p w:rsidR="0058516A" w:rsidRDefault="00FA5F45" w:rsidP="00FA5F45">
          <w:pPr>
            <w:pStyle w:val="9F6880157EEF40E0BD8260EE47AED9E7"/>
          </w:pPr>
          <w:r w:rsidRPr="00711F0E">
            <w:rPr>
              <w:rStyle w:val="placeholder1Char"/>
              <w:rFonts w:hint="eastAsia"/>
              <w:sz w:val="16"/>
              <w:szCs w:val="16"/>
            </w:rPr>
            <w:t>____</w:t>
          </w:r>
        </w:p>
      </w:docPartBody>
    </w:docPart>
    <w:docPart>
      <w:docPartPr>
        <w:name w:val="E961F77590384F9CB17BA5185CA36BE2"/>
        <w:category>
          <w:name w:val="常规"/>
          <w:gallery w:val="placeholder"/>
        </w:category>
        <w:types>
          <w:type w:val="bbPlcHdr"/>
        </w:types>
        <w:behaviors>
          <w:behavior w:val="content"/>
        </w:behaviors>
        <w:guid w:val="{4ACBE354-D445-4E42-B074-1D9DFB95F03A}"/>
      </w:docPartPr>
      <w:docPartBody>
        <w:p w:rsidR="0058516A" w:rsidRDefault="00FA5F45" w:rsidP="00FA5F45">
          <w:pPr>
            <w:pStyle w:val="E961F77590384F9CB17BA5185CA36BE2"/>
          </w:pPr>
          <w:r w:rsidRPr="00711F0E">
            <w:rPr>
              <w:rStyle w:val="placeholder1Char"/>
              <w:rFonts w:hint="eastAsia"/>
              <w:sz w:val="16"/>
              <w:szCs w:val="16"/>
            </w:rPr>
            <w:t>____</w:t>
          </w:r>
        </w:p>
      </w:docPartBody>
    </w:docPart>
    <w:docPart>
      <w:docPartPr>
        <w:name w:val="ADC125ED89FA47BEA67EF96DE013E219"/>
        <w:category>
          <w:name w:val="常规"/>
          <w:gallery w:val="placeholder"/>
        </w:category>
        <w:types>
          <w:type w:val="bbPlcHdr"/>
        </w:types>
        <w:behaviors>
          <w:behavior w:val="content"/>
        </w:behaviors>
        <w:guid w:val="{EE555E4C-6922-411A-9779-45E5B7A1BCEB}"/>
      </w:docPartPr>
      <w:docPartBody>
        <w:p w:rsidR="0058516A" w:rsidRDefault="00FA5F45" w:rsidP="00FA5F45">
          <w:pPr>
            <w:pStyle w:val="ADC125ED89FA47BEA67EF96DE013E219"/>
          </w:pPr>
          <w:r w:rsidRPr="00711F0E">
            <w:rPr>
              <w:rStyle w:val="placeholder1Char"/>
              <w:rFonts w:hint="eastAsia"/>
              <w:sz w:val="16"/>
              <w:szCs w:val="16"/>
            </w:rPr>
            <w:t>____</w:t>
          </w:r>
        </w:p>
      </w:docPartBody>
    </w:docPart>
    <w:docPart>
      <w:docPartPr>
        <w:name w:val="D4A047BD2F424D628A87467FFDDCA1DF"/>
        <w:category>
          <w:name w:val="常规"/>
          <w:gallery w:val="placeholder"/>
        </w:category>
        <w:types>
          <w:type w:val="bbPlcHdr"/>
        </w:types>
        <w:behaviors>
          <w:behavior w:val="content"/>
        </w:behaviors>
        <w:guid w:val="{C2C50D16-7801-4032-9C54-8338DDE2F146}"/>
      </w:docPartPr>
      <w:docPartBody>
        <w:p w:rsidR="0058516A" w:rsidRDefault="00FA5F45" w:rsidP="00FA5F45">
          <w:pPr>
            <w:pStyle w:val="D4A047BD2F424D628A87467FFDDCA1DF"/>
          </w:pPr>
          <w:r w:rsidRPr="00711F0E">
            <w:rPr>
              <w:rStyle w:val="placeholder1Char"/>
              <w:rFonts w:hint="eastAsia"/>
              <w:sz w:val="16"/>
              <w:szCs w:val="16"/>
            </w:rPr>
            <w:t>____</w:t>
          </w:r>
        </w:p>
      </w:docPartBody>
    </w:docPart>
    <w:docPart>
      <w:docPartPr>
        <w:name w:val="E33E3430D60541549EF85F025F937941"/>
        <w:category>
          <w:name w:val="常规"/>
          <w:gallery w:val="placeholder"/>
        </w:category>
        <w:types>
          <w:type w:val="bbPlcHdr"/>
        </w:types>
        <w:behaviors>
          <w:behavior w:val="content"/>
        </w:behaviors>
        <w:guid w:val="{83C930DE-5FDA-4F9C-9A37-9E9D4883C949}"/>
      </w:docPartPr>
      <w:docPartBody>
        <w:p w:rsidR="0058516A" w:rsidRDefault="00FA5F45" w:rsidP="00FA5F45">
          <w:pPr>
            <w:pStyle w:val="E33E3430D60541549EF85F025F937941"/>
          </w:pPr>
          <w:r w:rsidRPr="00711F0E">
            <w:rPr>
              <w:rStyle w:val="placeholder1Char"/>
              <w:rFonts w:hint="eastAsia"/>
              <w:sz w:val="16"/>
              <w:szCs w:val="16"/>
            </w:rPr>
            <w:t>____</w:t>
          </w:r>
        </w:p>
      </w:docPartBody>
    </w:docPart>
    <w:docPart>
      <w:docPartPr>
        <w:name w:val="E4096097A36B476CAD513FB5C2348AA0"/>
        <w:category>
          <w:name w:val="常规"/>
          <w:gallery w:val="placeholder"/>
        </w:category>
        <w:types>
          <w:type w:val="bbPlcHdr"/>
        </w:types>
        <w:behaviors>
          <w:behavior w:val="content"/>
        </w:behaviors>
        <w:guid w:val="{858AF69C-FD94-4341-A0C6-577E7DD40587}"/>
      </w:docPartPr>
      <w:docPartBody>
        <w:p w:rsidR="0058516A" w:rsidRDefault="00FA5F45" w:rsidP="00FA5F45">
          <w:pPr>
            <w:pStyle w:val="E4096097A36B476CAD513FB5C2348AA0"/>
          </w:pPr>
          <w:r w:rsidRPr="00711F0E">
            <w:rPr>
              <w:rStyle w:val="placeholder1Char"/>
              <w:rFonts w:hint="eastAsia"/>
              <w:sz w:val="16"/>
              <w:szCs w:val="16"/>
            </w:rPr>
            <w:t>____</w:t>
          </w:r>
        </w:p>
      </w:docPartBody>
    </w:docPart>
    <w:docPart>
      <w:docPartPr>
        <w:name w:val="B706BA88AF02403FAED1E19A23C961F7"/>
        <w:category>
          <w:name w:val="常规"/>
          <w:gallery w:val="placeholder"/>
        </w:category>
        <w:types>
          <w:type w:val="bbPlcHdr"/>
        </w:types>
        <w:behaviors>
          <w:behavior w:val="content"/>
        </w:behaviors>
        <w:guid w:val="{3CE2CAFF-0334-4C47-B051-AC0115E61E44}"/>
      </w:docPartPr>
      <w:docPartBody>
        <w:p w:rsidR="0058516A" w:rsidRDefault="00FA5F45" w:rsidP="00FA5F45">
          <w:pPr>
            <w:pStyle w:val="B706BA88AF02403FAED1E19A23C961F7"/>
          </w:pPr>
          <w:r w:rsidRPr="00711F0E">
            <w:rPr>
              <w:rStyle w:val="placeholder1Char"/>
              <w:rFonts w:hint="eastAsia"/>
              <w:sz w:val="16"/>
              <w:szCs w:val="16"/>
            </w:rPr>
            <w:t>____</w:t>
          </w:r>
        </w:p>
      </w:docPartBody>
    </w:docPart>
    <w:docPart>
      <w:docPartPr>
        <w:name w:val="08FAF2BE4C544C73999101951D5D0A5D"/>
        <w:category>
          <w:name w:val="常规"/>
          <w:gallery w:val="placeholder"/>
        </w:category>
        <w:types>
          <w:type w:val="bbPlcHdr"/>
        </w:types>
        <w:behaviors>
          <w:behavior w:val="content"/>
        </w:behaviors>
        <w:guid w:val="{09A9F6E4-A5D6-4599-B486-61293BC3C83C}"/>
      </w:docPartPr>
      <w:docPartBody>
        <w:p w:rsidR="0058516A" w:rsidRDefault="00FA5F45" w:rsidP="00FA5F45">
          <w:pPr>
            <w:pStyle w:val="08FAF2BE4C544C73999101951D5D0A5D"/>
          </w:pPr>
          <w:r w:rsidRPr="00711F0E">
            <w:rPr>
              <w:rStyle w:val="placeholder1Char"/>
              <w:rFonts w:hint="eastAsia"/>
              <w:sz w:val="16"/>
              <w:szCs w:val="16"/>
            </w:rPr>
            <w:t>____</w:t>
          </w:r>
        </w:p>
      </w:docPartBody>
    </w:docPart>
    <w:docPart>
      <w:docPartPr>
        <w:name w:val="F366680432944E2E91CC4A187E15102B"/>
        <w:category>
          <w:name w:val="常规"/>
          <w:gallery w:val="placeholder"/>
        </w:category>
        <w:types>
          <w:type w:val="bbPlcHdr"/>
        </w:types>
        <w:behaviors>
          <w:behavior w:val="content"/>
        </w:behaviors>
        <w:guid w:val="{98DE7DF2-0DEE-4F84-AF95-D212D5BC4BA1}"/>
      </w:docPartPr>
      <w:docPartBody>
        <w:p w:rsidR="0058516A" w:rsidRDefault="00FA5F45" w:rsidP="00FA5F45">
          <w:pPr>
            <w:pStyle w:val="F366680432944E2E91CC4A187E15102B"/>
          </w:pPr>
          <w:r w:rsidRPr="00711F0E">
            <w:rPr>
              <w:rStyle w:val="placeholder1Char"/>
              <w:rFonts w:hint="eastAsia"/>
              <w:sz w:val="16"/>
              <w:szCs w:val="16"/>
            </w:rPr>
            <w:t>____</w:t>
          </w:r>
        </w:p>
      </w:docPartBody>
    </w:docPart>
    <w:docPart>
      <w:docPartPr>
        <w:name w:val="4CDAEDBB8737485DBB765FC06B6601DF"/>
        <w:category>
          <w:name w:val="常规"/>
          <w:gallery w:val="placeholder"/>
        </w:category>
        <w:types>
          <w:type w:val="bbPlcHdr"/>
        </w:types>
        <w:behaviors>
          <w:behavior w:val="content"/>
        </w:behaviors>
        <w:guid w:val="{4D0F5942-1BCC-4D42-8558-1CF9734FBCD0}"/>
      </w:docPartPr>
      <w:docPartBody>
        <w:p w:rsidR="0058516A" w:rsidRDefault="00FA5F45" w:rsidP="00FA5F45">
          <w:pPr>
            <w:pStyle w:val="4CDAEDBB8737485DBB765FC06B6601DF"/>
          </w:pPr>
          <w:r w:rsidRPr="00711F0E">
            <w:rPr>
              <w:rStyle w:val="placeholder1Char"/>
              <w:rFonts w:hint="eastAsia"/>
              <w:sz w:val="16"/>
              <w:szCs w:val="16"/>
            </w:rPr>
            <w:t>____</w:t>
          </w:r>
        </w:p>
      </w:docPartBody>
    </w:docPart>
    <w:docPart>
      <w:docPartPr>
        <w:name w:val="23ED30F3639F4DB6880B72FE9CED3463"/>
        <w:category>
          <w:name w:val="常规"/>
          <w:gallery w:val="placeholder"/>
        </w:category>
        <w:types>
          <w:type w:val="bbPlcHdr"/>
        </w:types>
        <w:behaviors>
          <w:behavior w:val="content"/>
        </w:behaviors>
        <w:guid w:val="{B6067623-67EE-4EEA-88AF-DC6F9C05D790}"/>
      </w:docPartPr>
      <w:docPartBody>
        <w:p w:rsidR="0058516A" w:rsidRDefault="00FA5F45" w:rsidP="00FA5F45">
          <w:pPr>
            <w:pStyle w:val="23ED30F3639F4DB6880B72FE9CED3463"/>
          </w:pPr>
          <w:r w:rsidRPr="00711F0E">
            <w:rPr>
              <w:rStyle w:val="placeholder1Char"/>
              <w:rFonts w:hint="eastAsia"/>
              <w:sz w:val="16"/>
              <w:szCs w:val="16"/>
            </w:rPr>
            <w:t>____</w:t>
          </w:r>
        </w:p>
      </w:docPartBody>
    </w:docPart>
    <w:docPart>
      <w:docPartPr>
        <w:name w:val="3EA712A2BDF7485E97898B1EA5514CC0"/>
        <w:category>
          <w:name w:val="常规"/>
          <w:gallery w:val="placeholder"/>
        </w:category>
        <w:types>
          <w:type w:val="bbPlcHdr"/>
        </w:types>
        <w:behaviors>
          <w:behavior w:val="content"/>
        </w:behaviors>
        <w:guid w:val="{A602D6FD-4B7A-40B4-B383-62D37BC37180}"/>
      </w:docPartPr>
      <w:docPartBody>
        <w:p w:rsidR="0058516A" w:rsidRDefault="00FA5F45" w:rsidP="00FA5F45">
          <w:pPr>
            <w:pStyle w:val="3EA712A2BDF7485E97898B1EA5514CC0"/>
          </w:pPr>
          <w:r w:rsidRPr="00711F0E">
            <w:rPr>
              <w:rStyle w:val="placeholder1Char"/>
              <w:rFonts w:hint="eastAsia"/>
              <w:sz w:val="16"/>
              <w:szCs w:val="16"/>
            </w:rPr>
            <w:t>____</w:t>
          </w:r>
        </w:p>
      </w:docPartBody>
    </w:docPart>
    <w:docPart>
      <w:docPartPr>
        <w:name w:val="0D4F166B51F6460998A13C05B436BAC0"/>
        <w:category>
          <w:name w:val="常规"/>
          <w:gallery w:val="placeholder"/>
        </w:category>
        <w:types>
          <w:type w:val="bbPlcHdr"/>
        </w:types>
        <w:behaviors>
          <w:behavior w:val="content"/>
        </w:behaviors>
        <w:guid w:val="{ADF45F17-9C21-4409-8452-284A5241B1E6}"/>
      </w:docPartPr>
      <w:docPartBody>
        <w:p w:rsidR="0058516A" w:rsidRDefault="00FA5F45" w:rsidP="00FA5F45">
          <w:pPr>
            <w:pStyle w:val="0D4F166B51F6460998A13C05B436BAC0"/>
          </w:pPr>
          <w:r w:rsidRPr="00711F0E">
            <w:rPr>
              <w:rStyle w:val="placeholder1Char"/>
              <w:rFonts w:hint="eastAsia"/>
              <w:sz w:val="16"/>
              <w:szCs w:val="16"/>
            </w:rPr>
            <w:t>____</w:t>
          </w:r>
        </w:p>
      </w:docPartBody>
    </w:docPart>
    <w:docPart>
      <w:docPartPr>
        <w:name w:val="2B16EA7359ED455797282082A3C52857"/>
        <w:category>
          <w:name w:val="常规"/>
          <w:gallery w:val="placeholder"/>
        </w:category>
        <w:types>
          <w:type w:val="bbPlcHdr"/>
        </w:types>
        <w:behaviors>
          <w:behavior w:val="content"/>
        </w:behaviors>
        <w:guid w:val="{9C8F6354-6C9F-447B-BCEC-C363A9D0993A}"/>
      </w:docPartPr>
      <w:docPartBody>
        <w:p w:rsidR="0058516A" w:rsidRDefault="00FA5F45" w:rsidP="00FA5F45">
          <w:pPr>
            <w:pStyle w:val="2B16EA7359ED455797282082A3C52857"/>
          </w:pPr>
          <w:r w:rsidRPr="00711F0E">
            <w:rPr>
              <w:rStyle w:val="placeholder1Char"/>
              <w:rFonts w:hint="eastAsia"/>
              <w:sz w:val="16"/>
              <w:szCs w:val="16"/>
            </w:rPr>
            <w:t>____</w:t>
          </w:r>
        </w:p>
      </w:docPartBody>
    </w:docPart>
    <w:docPart>
      <w:docPartPr>
        <w:name w:val="395E6046F97942D9A106A30DFA8CF9EE"/>
        <w:category>
          <w:name w:val="常规"/>
          <w:gallery w:val="placeholder"/>
        </w:category>
        <w:types>
          <w:type w:val="bbPlcHdr"/>
        </w:types>
        <w:behaviors>
          <w:behavior w:val="content"/>
        </w:behaviors>
        <w:guid w:val="{C0FCC499-459F-4B42-8F02-639475AA17D8}"/>
      </w:docPartPr>
      <w:docPartBody>
        <w:p w:rsidR="0058516A" w:rsidRDefault="00FA5F45" w:rsidP="00FA5F45">
          <w:pPr>
            <w:pStyle w:val="395E6046F97942D9A106A30DFA8CF9EE"/>
          </w:pPr>
          <w:r w:rsidRPr="00711F0E">
            <w:rPr>
              <w:rStyle w:val="placeholder1Char"/>
              <w:rFonts w:hint="eastAsia"/>
              <w:sz w:val="16"/>
              <w:szCs w:val="16"/>
            </w:rPr>
            <w:t>____</w:t>
          </w:r>
        </w:p>
      </w:docPartBody>
    </w:docPart>
    <w:docPart>
      <w:docPartPr>
        <w:name w:val="53EF5AA1040E43F496FEEA12964940A4"/>
        <w:category>
          <w:name w:val="常规"/>
          <w:gallery w:val="placeholder"/>
        </w:category>
        <w:types>
          <w:type w:val="bbPlcHdr"/>
        </w:types>
        <w:behaviors>
          <w:behavior w:val="content"/>
        </w:behaviors>
        <w:guid w:val="{4CE957AA-BAD8-4E8D-85BF-BBB8F8D8BDB2}"/>
      </w:docPartPr>
      <w:docPartBody>
        <w:p w:rsidR="0058516A" w:rsidRDefault="00FA5F45" w:rsidP="00FA5F45">
          <w:pPr>
            <w:pStyle w:val="53EF5AA1040E43F496FEEA12964940A4"/>
          </w:pPr>
          <w:r w:rsidRPr="00711F0E">
            <w:rPr>
              <w:rStyle w:val="placeholder1Char"/>
              <w:rFonts w:hint="eastAsia"/>
              <w:sz w:val="16"/>
              <w:szCs w:val="16"/>
            </w:rPr>
            <w:t>____</w:t>
          </w:r>
        </w:p>
      </w:docPartBody>
    </w:docPart>
    <w:docPart>
      <w:docPartPr>
        <w:name w:val="2CAD2380A76244898D05BD9DDEF4B1E0"/>
        <w:category>
          <w:name w:val="常规"/>
          <w:gallery w:val="placeholder"/>
        </w:category>
        <w:types>
          <w:type w:val="bbPlcHdr"/>
        </w:types>
        <w:behaviors>
          <w:behavior w:val="content"/>
        </w:behaviors>
        <w:guid w:val="{EFF5BE69-BDE1-47E6-AF27-96B50EDB805B}"/>
      </w:docPartPr>
      <w:docPartBody>
        <w:p w:rsidR="0058516A" w:rsidRDefault="00FA5F45" w:rsidP="00FA5F45">
          <w:pPr>
            <w:pStyle w:val="2CAD2380A76244898D05BD9DDEF4B1E0"/>
          </w:pPr>
          <w:r w:rsidRPr="00711F0E">
            <w:rPr>
              <w:rStyle w:val="placeholder1Char"/>
              <w:rFonts w:hint="eastAsia"/>
              <w:sz w:val="16"/>
              <w:szCs w:val="16"/>
            </w:rPr>
            <w:t>____</w:t>
          </w:r>
        </w:p>
      </w:docPartBody>
    </w:docPart>
    <w:docPart>
      <w:docPartPr>
        <w:name w:val="4A66C8E8B4CF4C01BE94AE5DFA131105"/>
        <w:category>
          <w:name w:val="常规"/>
          <w:gallery w:val="placeholder"/>
        </w:category>
        <w:types>
          <w:type w:val="bbPlcHdr"/>
        </w:types>
        <w:behaviors>
          <w:behavior w:val="content"/>
        </w:behaviors>
        <w:guid w:val="{EE433955-CDDC-4B44-937C-1BAAA3A3AD8D}"/>
      </w:docPartPr>
      <w:docPartBody>
        <w:p w:rsidR="0058516A" w:rsidRDefault="00FA5F45" w:rsidP="00FA5F45">
          <w:pPr>
            <w:pStyle w:val="4A66C8E8B4CF4C01BE94AE5DFA131105"/>
          </w:pPr>
          <w:r w:rsidRPr="00711F0E">
            <w:rPr>
              <w:rStyle w:val="placeholder1Char"/>
              <w:rFonts w:hint="eastAsia"/>
              <w:sz w:val="16"/>
              <w:szCs w:val="16"/>
            </w:rPr>
            <w:t>____</w:t>
          </w:r>
        </w:p>
      </w:docPartBody>
    </w:docPart>
    <w:docPart>
      <w:docPartPr>
        <w:name w:val="BF8498F79E4C48A9BA98C9F0D7A95D20"/>
        <w:category>
          <w:name w:val="常规"/>
          <w:gallery w:val="placeholder"/>
        </w:category>
        <w:types>
          <w:type w:val="bbPlcHdr"/>
        </w:types>
        <w:behaviors>
          <w:behavior w:val="content"/>
        </w:behaviors>
        <w:guid w:val="{C975850F-386B-40D6-89E3-52873E19F3E8}"/>
      </w:docPartPr>
      <w:docPartBody>
        <w:p w:rsidR="0058516A" w:rsidRDefault="00FA5F45" w:rsidP="00FA5F45">
          <w:pPr>
            <w:pStyle w:val="BF8498F79E4C48A9BA98C9F0D7A95D20"/>
          </w:pPr>
          <w:r w:rsidRPr="00711F0E">
            <w:rPr>
              <w:rStyle w:val="placeholder1Char"/>
              <w:rFonts w:hint="eastAsia"/>
              <w:sz w:val="16"/>
              <w:szCs w:val="16"/>
            </w:rPr>
            <w:t>____</w:t>
          </w:r>
        </w:p>
      </w:docPartBody>
    </w:docPart>
    <w:docPart>
      <w:docPartPr>
        <w:name w:val="E7B09DCC67134756BA773FDFE08DA366"/>
        <w:category>
          <w:name w:val="常规"/>
          <w:gallery w:val="placeholder"/>
        </w:category>
        <w:types>
          <w:type w:val="bbPlcHdr"/>
        </w:types>
        <w:behaviors>
          <w:behavior w:val="content"/>
        </w:behaviors>
        <w:guid w:val="{59AA5187-E2DE-448A-A175-7C58D5D3BE84}"/>
      </w:docPartPr>
      <w:docPartBody>
        <w:p w:rsidR="0058516A" w:rsidRDefault="00FA5F45" w:rsidP="00FA5F45">
          <w:pPr>
            <w:pStyle w:val="E7B09DCC67134756BA773FDFE08DA366"/>
          </w:pPr>
          <w:r w:rsidRPr="00711F0E">
            <w:rPr>
              <w:rStyle w:val="placeholder1Char"/>
              <w:rFonts w:hint="eastAsia"/>
              <w:sz w:val="16"/>
              <w:szCs w:val="16"/>
            </w:rPr>
            <w:t>____</w:t>
          </w:r>
        </w:p>
      </w:docPartBody>
    </w:docPart>
    <w:docPart>
      <w:docPartPr>
        <w:name w:val="4CCB22F39E7943DB98FF4E1F3BFD290B"/>
        <w:category>
          <w:name w:val="常规"/>
          <w:gallery w:val="placeholder"/>
        </w:category>
        <w:types>
          <w:type w:val="bbPlcHdr"/>
        </w:types>
        <w:behaviors>
          <w:behavior w:val="content"/>
        </w:behaviors>
        <w:guid w:val="{2B458547-F29E-4CC9-9D76-D8458D265613}"/>
      </w:docPartPr>
      <w:docPartBody>
        <w:p w:rsidR="0058516A" w:rsidRDefault="00FA5F45" w:rsidP="00FA5F45">
          <w:pPr>
            <w:pStyle w:val="4CCB22F39E7943DB98FF4E1F3BFD290B"/>
          </w:pPr>
          <w:r w:rsidRPr="00711F0E">
            <w:rPr>
              <w:rStyle w:val="placeholder1Char"/>
              <w:rFonts w:hint="eastAsia"/>
              <w:sz w:val="16"/>
              <w:szCs w:val="16"/>
            </w:rPr>
            <w:t>____</w:t>
          </w:r>
        </w:p>
      </w:docPartBody>
    </w:docPart>
    <w:docPart>
      <w:docPartPr>
        <w:name w:val="E54087B3EAB54CE6B91E5C3FFCB58323"/>
        <w:category>
          <w:name w:val="常规"/>
          <w:gallery w:val="placeholder"/>
        </w:category>
        <w:types>
          <w:type w:val="bbPlcHdr"/>
        </w:types>
        <w:behaviors>
          <w:behavior w:val="content"/>
        </w:behaviors>
        <w:guid w:val="{03FFFED4-2C35-408A-A2CD-CE41B2DAE674}"/>
      </w:docPartPr>
      <w:docPartBody>
        <w:p w:rsidR="0058516A" w:rsidRDefault="00FA5F45" w:rsidP="00FA5F45">
          <w:pPr>
            <w:pStyle w:val="E54087B3EAB54CE6B91E5C3FFCB58323"/>
          </w:pPr>
          <w:r w:rsidRPr="00711F0E">
            <w:rPr>
              <w:rStyle w:val="placeholder1Char"/>
              <w:rFonts w:hint="eastAsia"/>
              <w:sz w:val="16"/>
              <w:szCs w:val="16"/>
            </w:rPr>
            <w:t>____</w:t>
          </w:r>
        </w:p>
      </w:docPartBody>
    </w:docPart>
    <w:docPart>
      <w:docPartPr>
        <w:name w:val="EA3B666E68C44F8199F65026BDA1C868"/>
        <w:category>
          <w:name w:val="常规"/>
          <w:gallery w:val="placeholder"/>
        </w:category>
        <w:types>
          <w:type w:val="bbPlcHdr"/>
        </w:types>
        <w:behaviors>
          <w:behavior w:val="content"/>
        </w:behaviors>
        <w:guid w:val="{EC782622-269B-4904-98EF-D6BEFC5CD28B}"/>
      </w:docPartPr>
      <w:docPartBody>
        <w:p w:rsidR="0058516A" w:rsidRDefault="00FA5F45" w:rsidP="00FA5F45">
          <w:pPr>
            <w:pStyle w:val="EA3B666E68C44F8199F65026BDA1C868"/>
          </w:pPr>
          <w:r w:rsidRPr="00711F0E">
            <w:rPr>
              <w:rStyle w:val="placeholder1Char"/>
              <w:rFonts w:hint="eastAsia"/>
              <w:sz w:val="16"/>
              <w:szCs w:val="16"/>
            </w:rPr>
            <w:t>____</w:t>
          </w:r>
        </w:p>
      </w:docPartBody>
    </w:docPart>
    <w:docPart>
      <w:docPartPr>
        <w:name w:val="BC73668CAE83489C96DC88B2184BAF5F"/>
        <w:category>
          <w:name w:val="常规"/>
          <w:gallery w:val="placeholder"/>
        </w:category>
        <w:types>
          <w:type w:val="bbPlcHdr"/>
        </w:types>
        <w:behaviors>
          <w:behavior w:val="content"/>
        </w:behaviors>
        <w:guid w:val="{516F2E43-EACB-49F2-8FA0-4E8B7F84F1BD}"/>
      </w:docPartPr>
      <w:docPartBody>
        <w:p w:rsidR="0058516A" w:rsidRDefault="00FA5F45" w:rsidP="00FA5F45">
          <w:pPr>
            <w:pStyle w:val="BC73668CAE83489C96DC88B2184BAF5F"/>
          </w:pPr>
          <w:r w:rsidRPr="00711F0E">
            <w:rPr>
              <w:rStyle w:val="placeholder1Char"/>
              <w:rFonts w:hint="eastAsia"/>
              <w:sz w:val="16"/>
              <w:szCs w:val="16"/>
            </w:rPr>
            <w:t>____</w:t>
          </w:r>
        </w:p>
      </w:docPartBody>
    </w:docPart>
    <w:docPart>
      <w:docPartPr>
        <w:name w:val="92027A2F1E7146E2B53069B80D24A653"/>
        <w:category>
          <w:name w:val="常规"/>
          <w:gallery w:val="placeholder"/>
        </w:category>
        <w:types>
          <w:type w:val="bbPlcHdr"/>
        </w:types>
        <w:behaviors>
          <w:behavior w:val="content"/>
        </w:behaviors>
        <w:guid w:val="{733026D1-80F3-4936-80B9-18F69B947233}"/>
      </w:docPartPr>
      <w:docPartBody>
        <w:p w:rsidR="0058516A" w:rsidRDefault="00FA5F45" w:rsidP="00FA5F45">
          <w:pPr>
            <w:pStyle w:val="92027A2F1E7146E2B53069B80D24A653"/>
          </w:pPr>
          <w:r w:rsidRPr="00711F0E">
            <w:rPr>
              <w:rStyle w:val="placeholder1Char"/>
              <w:rFonts w:hint="eastAsia"/>
              <w:sz w:val="16"/>
              <w:szCs w:val="16"/>
            </w:rPr>
            <w:t>____</w:t>
          </w:r>
        </w:p>
      </w:docPartBody>
    </w:docPart>
    <w:docPart>
      <w:docPartPr>
        <w:name w:val="F09FE9D815DD4CB3AB4A6C5D7B69AA37"/>
        <w:category>
          <w:name w:val="常规"/>
          <w:gallery w:val="placeholder"/>
        </w:category>
        <w:types>
          <w:type w:val="bbPlcHdr"/>
        </w:types>
        <w:behaviors>
          <w:behavior w:val="content"/>
        </w:behaviors>
        <w:guid w:val="{58DDCB34-5ADC-490A-960C-5A371F3AF955}"/>
      </w:docPartPr>
      <w:docPartBody>
        <w:p w:rsidR="0058516A" w:rsidRDefault="00FA5F45" w:rsidP="00FA5F45">
          <w:pPr>
            <w:pStyle w:val="F09FE9D815DD4CB3AB4A6C5D7B69AA37"/>
          </w:pPr>
          <w:r w:rsidRPr="00711F0E">
            <w:rPr>
              <w:rStyle w:val="placeholder1Char"/>
              <w:rFonts w:hint="eastAsia"/>
              <w:sz w:val="16"/>
              <w:szCs w:val="16"/>
            </w:rPr>
            <w:t>____</w:t>
          </w:r>
        </w:p>
      </w:docPartBody>
    </w:docPart>
    <w:docPart>
      <w:docPartPr>
        <w:name w:val="51AB7831CA5946CAB86E0C5EB2436265"/>
        <w:category>
          <w:name w:val="常规"/>
          <w:gallery w:val="placeholder"/>
        </w:category>
        <w:types>
          <w:type w:val="bbPlcHdr"/>
        </w:types>
        <w:behaviors>
          <w:behavior w:val="content"/>
        </w:behaviors>
        <w:guid w:val="{4049A1F8-4FB7-4625-BA2F-A1C2FFF0BF8D}"/>
      </w:docPartPr>
      <w:docPartBody>
        <w:p w:rsidR="0058516A" w:rsidRDefault="00FA5F45" w:rsidP="00FA5F45">
          <w:pPr>
            <w:pStyle w:val="51AB7831CA5946CAB86E0C5EB2436265"/>
          </w:pPr>
          <w:r w:rsidRPr="00711F0E">
            <w:rPr>
              <w:rStyle w:val="placeholder1Char"/>
              <w:rFonts w:hint="eastAsia"/>
              <w:sz w:val="16"/>
              <w:szCs w:val="16"/>
            </w:rPr>
            <w:t>____</w:t>
          </w:r>
        </w:p>
      </w:docPartBody>
    </w:docPart>
    <w:docPart>
      <w:docPartPr>
        <w:name w:val="277CAB974E654A539025217D4D686B1C"/>
        <w:category>
          <w:name w:val="常规"/>
          <w:gallery w:val="placeholder"/>
        </w:category>
        <w:types>
          <w:type w:val="bbPlcHdr"/>
        </w:types>
        <w:behaviors>
          <w:behavior w:val="content"/>
        </w:behaviors>
        <w:guid w:val="{67E520B6-FE7F-46B7-89B5-45030AB37424}"/>
      </w:docPartPr>
      <w:docPartBody>
        <w:p w:rsidR="0058516A" w:rsidRDefault="00FA5F45" w:rsidP="00FA5F45">
          <w:pPr>
            <w:pStyle w:val="277CAB974E654A539025217D4D686B1C"/>
          </w:pPr>
          <w:r w:rsidRPr="00711F0E">
            <w:rPr>
              <w:rStyle w:val="placeholder1Char"/>
              <w:rFonts w:hint="eastAsia"/>
              <w:sz w:val="16"/>
              <w:szCs w:val="16"/>
            </w:rPr>
            <w:t>____</w:t>
          </w:r>
        </w:p>
      </w:docPartBody>
    </w:docPart>
    <w:docPart>
      <w:docPartPr>
        <w:name w:val="9F6C8E8DEE434601B0DC9C86B0165AA5"/>
        <w:category>
          <w:name w:val="常规"/>
          <w:gallery w:val="placeholder"/>
        </w:category>
        <w:types>
          <w:type w:val="bbPlcHdr"/>
        </w:types>
        <w:behaviors>
          <w:behavior w:val="content"/>
        </w:behaviors>
        <w:guid w:val="{90F39A4D-F3C6-4A93-93E0-B9D6A442D71D}"/>
      </w:docPartPr>
      <w:docPartBody>
        <w:p w:rsidR="0058516A" w:rsidRDefault="00FA5F45" w:rsidP="00FA5F45">
          <w:pPr>
            <w:pStyle w:val="9F6C8E8DEE434601B0DC9C86B0165AA5"/>
          </w:pPr>
          <w:r w:rsidRPr="00711F0E">
            <w:rPr>
              <w:rStyle w:val="placeholder1Char"/>
              <w:rFonts w:hint="eastAsia"/>
              <w:sz w:val="16"/>
              <w:szCs w:val="16"/>
            </w:rPr>
            <w:t>____</w:t>
          </w:r>
        </w:p>
      </w:docPartBody>
    </w:docPart>
    <w:docPart>
      <w:docPartPr>
        <w:name w:val="6AEFF74435F1457A8834CCE507658041"/>
        <w:category>
          <w:name w:val="常规"/>
          <w:gallery w:val="placeholder"/>
        </w:category>
        <w:types>
          <w:type w:val="bbPlcHdr"/>
        </w:types>
        <w:behaviors>
          <w:behavior w:val="content"/>
        </w:behaviors>
        <w:guid w:val="{5081C9F9-F83F-4829-BF7B-A9540DE63529}"/>
      </w:docPartPr>
      <w:docPartBody>
        <w:p w:rsidR="0058516A" w:rsidRDefault="00FA5F45" w:rsidP="00FA5F45">
          <w:pPr>
            <w:pStyle w:val="6AEFF74435F1457A8834CCE507658041"/>
          </w:pPr>
          <w:r w:rsidRPr="00711F0E">
            <w:rPr>
              <w:rStyle w:val="placeholder1Char"/>
              <w:rFonts w:hint="eastAsia"/>
              <w:sz w:val="16"/>
              <w:szCs w:val="16"/>
            </w:rPr>
            <w:t>____</w:t>
          </w:r>
        </w:p>
      </w:docPartBody>
    </w:docPart>
    <w:docPart>
      <w:docPartPr>
        <w:name w:val="6A55B2FCF54D41D1850CAFFDC56B9B50"/>
        <w:category>
          <w:name w:val="常规"/>
          <w:gallery w:val="placeholder"/>
        </w:category>
        <w:types>
          <w:type w:val="bbPlcHdr"/>
        </w:types>
        <w:behaviors>
          <w:behavior w:val="content"/>
        </w:behaviors>
        <w:guid w:val="{163EC61F-048E-4C45-8C31-393600A76577}"/>
      </w:docPartPr>
      <w:docPartBody>
        <w:p w:rsidR="0058516A" w:rsidRDefault="00FA5F45" w:rsidP="00FA5F45">
          <w:pPr>
            <w:pStyle w:val="6A55B2FCF54D41D1850CAFFDC56B9B50"/>
          </w:pPr>
          <w:r w:rsidRPr="00711F0E">
            <w:rPr>
              <w:rStyle w:val="placeholder1Char"/>
              <w:rFonts w:hint="eastAsia"/>
              <w:sz w:val="16"/>
              <w:szCs w:val="16"/>
            </w:rPr>
            <w:t>____</w:t>
          </w:r>
        </w:p>
      </w:docPartBody>
    </w:docPart>
    <w:docPart>
      <w:docPartPr>
        <w:name w:val="C7BCC0260F5946F58378E98260B72BAB"/>
        <w:category>
          <w:name w:val="常规"/>
          <w:gallery w:val="placeholder"/>
        </w:category>
        <w:types>
          <w:type w:val="bbPlcHdr"/>
        </w:types>
        <w:behaviors>
          <w:behavior w:val="content"/>
        </w:behaviors>
        <w:guid w:val="{B1A663D6-F3F5-45DF-9176-31F26A410A08}"/>
      </w:docPartPr>
      <w:docPartBody>
        <w:p w:rsidR="0058516A" w:rsidRDefault="00FA5F45" w:rsidP="00FA5F45">
          <w:pPr>
            <w:pStyle w:val="C7BCC0260F5946F58378E98260B72BAB"/>
          </w:pPr>
          <w:r w:rsidRPr="00711F0E">
            <w:rPr>
              <w:rStyle w:val="placeholder1Char"/>
              <w:rFonts w:hint="eastAsia"/>
              <w:sz w:val="16"/>
              <w:szCs w:val="16"/>
            </w:rPr>
            <w:t>____</w:t>
          </w:r>
        </w:p>
      </w:docPartBody>
    </w:docPart>
    <w:docPart>
      <w:docPartPr>
        <w:name w:val="A2D77299BCDF41A7AF2D8A1BD5C4ACF9"/>
        <w:category>
          <w:name w:val="常规"/>
          <w:gallery w:val="placeholder"/>
        </w:category>
        <w:types>
          <w:type w:val="bbPlcHdr"/>
        </w:types>
        <w:behaviors>
          <w:behavior w:val="content"/>
        </w:behaviors>
        <w:guid w:val="{92956D06-74A2-428B-A351-FA2DF9538560}"/>
      </w:docPartPr>
      <w:docPartBody>
        <w:p w:rsidR="0058516A" w:rsidRDefault="00FA5F45" w:rsidP="00FA5F45">
          <w:pPr>
            <w:pStyle w:val="A2D77299BCDF41A7AF2D8A1BD5C4ACF9"/>
          </w:pPr>
          <w:r w:rsidRPr="00711F0E">
            <w:rPr>
              <w:rStyle w:val="placeholder1Char"/>
              <w:rFonts w:hint="eastAsia"/>
              <w:sz w:val="16"/>
              <w:szCs w:val="16"/>
            </w:rPr>
            <w:t>____</w:t>
          </w:r>
        </w:p>
      </w:docPartBody>
    </w:docPart>
    <w:docPart>
      <w:docPartPr>
        <w:name w:val="820812E94BB04061B7C76CE17BD48228"/>
        <w:category>
          <w:name w:val="常规"/>
          <w:gallery w:val="placeholder"/>
        </w:category>
        <w:types>
          <w:type w:val="bbPlcHdr"/>
        </w:types>
        <w:behaviors>
          <w:behavior w:val="content"/>
        </w:behaviors>
        <w:guid w:val="{150D2261-C4F5-495F-96FD-034AF69E26A5}"/>
      </w:docPartPr>
      <w:docPartBody>
        <w:p w:rsidR="0058516A" w:rsidRDefault="00FA5F45" w:rsidP="00FA5F45">
          <w:pPr>
            <w:pStyle w:val="820812E94BB04061B7C76CE17BD48228"/>
          </w:pPr>
          <w:r w:rsidRPr="00711F0E">
            <w:rPr>
              <w:rStyle w:val="placeholder1Char"/>
              <w:rFonts w:hint="eastAsia"/>
              <w:sz w:val="16"/>
              <w:szCs w:val="16"/>
            </w:rPr>
            <w:t>____</w:t>
          </w:r>
        </w:p>
      </w:docPartBody>
    </w:docPart>
    <w:docPart>
      <w:docPartPr>
        <w:name w:val="9742D78CC61F4DC1AB4FFE53B62EC2E8"/>
        <w:category>
          <w:name w:val="常规"/>
          <w:gallery w:val="placeholder"/>
        </w:category>
        <w:types>
          <w:type w:val="bbPlcHdr"/>
        </w:types>
        <w:behaviors>
          <w:behavior w:val="content"/>
        </w:behaviors>
        <w:guid w:val="{7D9D4E09-55FD-4F48-8558-F6F332FCC267}"/>
      </w:docPartPr>
      <w:docPartBody>
        <w:p w:rsidR="0058516A" w:rsidRDefault="00FA5F45" w:rsidP="00FA5F45">
          <w:pPr>
            <w:pStyle w:val="9742D78CC61F4DC1AB4FFE53B62EC2E8"/>
          </w:pPr>
          <w:r w:rsidRPr="00711F0E">
            <w:rPr>
              <w:rStyle w:val="placeholder1Char"/>
              <w:rFonts w:hint="eastAsia"/>
              <w:sz w:val="16"/>
              <w:szCs w:val="16"/>
            </w:rPr>
            <w:t>____</w:t>
          </w:r>
        </w:p>
      </w:docPartBody>
    </w:docPart>
    <w:docPart>
      <w:docPartPr>
        <w:name w:val="7CF6A1A2E0FB4FECA31B56A0223105A8"/>
        <w:category>
          <w:name w:val="常规"/>
          <w:gallery w:val="placeholder"/>
        </w:category>
        <w:types>
          <w:type w:val="bbPlcHdr"/>
        </w:types>
        <w:behaviors>
          <w:behavior w:val="content"/>
        </w:behaviors>
        <w:guid w:val="{747D4B03-A65B-4844-9EE9-67EC46F9183B}"/>
      </w:docPartPr>
      <w:docPartBody>
        <w:p w:rsidR="0058516A" w:rsidRDefault="00FA5F45" w:rsidP="00FA5F45">
          <w:pPr>
            <w:pStyle w:val="7CF6A1A2E0FB4FECA31B56A0223105A8"/>
          </w:pPr>
          <w:r w:rsidRPr="00711F0E">
            <w:rPr>
              <w:rStyle w:val="placeholder1Char"/>
              <w:rFonts w:hint="eastAsia"/>
              <w:sz w:val="16"/>
              <w:szCs w:val="16"/>
            </w:rPr>
            <w:t>____</w:t>
          </w:r>
        </w:p>
      </w:docPartBody>
    </w:docPart>
    <w:docPart>
      <w:docPartPr>
        <w:name w:val="D4DD944EFCEB4004B3381B72653887A2"/>
        <w:category>
          <w:name w:val="常规"/>
          <w:gallery w:val="placeholder"/>
        </w:category>
        <w:types>
          <w:type w:val="bbPlcHdr"/>
        </w:types>
        <w:behaviors>
          <w:behavior w:val="content"/>
        </w:behaviors>
        <w:guid w:val="{13BE5588-E7A4-498E-B930-32CEF81AB774}"/>
      </w:docPartPr>
      <w:docPartBody>
        <w:p w:rsidR="0058516A" w:rsidRDefault="00FA5F45" w:rsidP="00FA5F45">
          <w:pPr>
            <w:pStyle w:val="D4DD944EFCEB4004B3381B72653887A2"/>
          </w:pPr>
          <w:r w:rsidRPr="00711F0E">
            <w:rPr>
              <w:rStyle w:val="placeholder1Char"/>
              <w:rFonts w:hint="eastAsia"/>
              <w:sz w:val="16"/>
              <w:szCs w:val="16"/>
            </w:rPr>
            <w:t>____</w:t>
          </w:r>
        </w:p>
      </w:docPartBody>
    </w:docPart>
    <w:docPart>
      <w:docPartPr>
        <w:name w:val="2B84ECDE21534E199527314CF6BE120B"/>
        <w:category>
          <w:name w:val="常规"/>
          <w:gallery w:val="placeholder"/>
        </w:category>
        <w:types>
          <w:type w:val="bbPlcHdr"/>
        </w:types>
        <w:behaviors>
          <w:behavior w:val="content"/>
        </w:behaviors>
        <w:guid w:val="{064C9594-7291-42F4-9469-2DD98B682671}"/>
      </w:docPartPr>
      <w:docPartBody>
        <w:p w:rsidR="0058516A" w:rsidRDefault="00FA5F45" w:rsidP="00FA5F45">
          <w:pPr>
            <w:pStyle w:val="2B84ECDE21534E199527314CF6BE120B"/>
          </w:pPr>
          <w:r w:rsidRPr="00711F0E">
            <w:rPr>
              <w:rStyle w:val="placeholder1Char"/>
              <w:rFonts w:hint="eastAsia"/>
              <w:sz w:val="16"/>
              <w:szCs w:val="16"/>
            </w:rPr>
            <w:t>____</w:t>
          </w:r>
        </w:p>
      </w:docPartBody>
    </w:docPart>
    <w:docPart>
      <w:docPartPr>
        <w:name w:val="A0E2297371E747E7897A3445CFC51600"/>
        <w:category>
          <w:name w:val="常规"/>
          <w:gallery w:val="placeholder"/>
        </w:category>
        <w:types>
          <w:type w:val="bbPlcHdr"/>
        </w:types>
        <w:behaviors>
          <w:behavior w:val="content"/>
        </w:behaviors>
        <w:guid w:val="{60912374-3F34-480E-A5F0-2C810EB16BE9}"/>
      </w:docPartPr>
      <w:docPartBody>
        <w:p w:rsidR="0058516A" w:rsidRDefault="00FA5F45" w:rsidP="00FA5F45">
          <w:pPr>
            <w:pStyle w:val="A0E2297371E747E7897A3445CFC51600"/>
          </w:pPr>
          <w:r w:rsidRPr="00711F0E">
            <w:rPr>
              <w:rStyle w:val="placeholder1Char"/>
              <w:rFonts w:hint="eastAsia"/>
              <w:sz w:val="16"/>
              <w:szCs w:val="16"/>
            </w:rPr>
            <w:t>____</w:t>
          </w:r>
        </w:p>
      </w:docPartBody>
    </w:docPart>
    <w:docPart>
      <w:docPartPr>
        <w:name w:val="D775AE6E49C84615AAB70C628D75B125"/>
        <w:category>
          <w:name w:val="常规"/>
          <w:gallery w:val="placeholder"/>
        </w:category>
        <w:types>
          <w:type w:val="bbPlcHdr"/>
        </w:types>
        <w:behaviors>
          <w:behavior w:val="content"/>
        </w:behaviors>
        <w:guid w:val="{93ABA2D2-AC11-44D7-BE3E-90F394BD5094}"/>
      </w:docPartPr>
      <w:docPartBody>
        <w:p w:rsidR="0058516A" w:rsidRDefault="00FA5F45" w:rsidP="00FA5F45">
          <w:pPr>
            <w:pStyle w:val="D775AE6E49C84615AAB70C628D75B125"/>
          </w:pPr>
          <w:r w:rsidRPr="00711F0E">
            <w:rPr>
              <w:rStyle w:val="placeholder1Char"/>
              <w:rFonts w:hint="eastAsia"/>
              <w:sz w:val="16"/>
              <w:szCs w:val="16"/>
            </w:rPr>
            <w:t>____</w:t>
          </w:r>
        </w:p>
      </w:docPartBody>
    </w:docPart>
    <w:docPart>
      <w:docPartPr>
        <w:name w:val="738D01CE166D4EABBA97845BC85CD1BC"/>
        <w:category>
          <w:name w:val="常规"/>
          <w:gallery w:val="placeholder"/>
        </w:category>
        <w:types>
          <w:type w:val="bbPlcHdr"/>
        </w:types>
        <w:behaviors>
          <w:behavior w:val="content"/>
        </w:behaviors>
        <w:guid w:val="{1D7F5EC6-6E2C-4271-A7C8-0BEA47BF7310}"/>
      </w:docPartPr>
      <w:docPartBody>
        <w:p w:rsidR="0058516A" w:rsidRDefault="00FA5F45" w:rsidP="00FA5F45">
          <w:pPr>
            <w:pStyle w:val="738D01CE166D4EABBA97845BC85CD1BC"/>
          </w:pPr>
          <w:r w:rsidRPr="00711F0E">
            <w:rPr>
              <w:rStyle w:val="placeholder1Char"/>
              <w:rFonts w:hint="eastAsia"/>
              <w:sz w:val="16"/>
              <w:szCs w:val="16"/>
            </w:rPr>
            <w:t>____</w:t>
          </w:r>
        </w:p>
      </w:docPartBody>
    </w:docPart>
    <w:docPart>
      <w:docPartPr>
        <w:name w:val="5F870A48211B4D10B4F58E134E3A2BAD"/>
        <w:category>
          <w:name w:val="常规"/>
          <w:gallery w:val="placeholder"/>
        </w:category>
        <w:types>
          <w:type w:val="bbPlcHdr"/>
        </w:types>
        <w:behaviors>
          <w:behavior w:val="content"/>
        </w:behaviors>
        <w:guid w:val="{02F28D68-455F-44BD-BEBF-B54253700732}"/>
      </w:docPartPr>
      <w:docPartBody>
        <w:p w:rsidR="0058516A" w:rsidRDefault="00FA5F45" w:rsidP="00FA5F45">
          <w:pPr>
            <w:pStyle w:val="5F870A48211B4D10B4F58E134E3A2BAD"/>
          </w:pPr>
          <w:r w:rsidRPr="00711F0E">
            <w:rPr>
              <w:rStyle w:val="placeholder1Char"/>
              <w:rFonts w:hint="eastAsia"/>
              <w:sz w:val="16"/>
              <w:szCs w:val="16"/>
            </w:rPr>
            <w:t>____</w:t>
          </w:r>
        </w:p>
      </w:docPartBody>
    </w:docPart>
    <w:docPart>
      <w:docPartPr>
        <w:name w:val="915F436D1A9A4E3C8ADD26BD794DDE04"/>
        <w:category>
          <w:name w:val="常规"/>
          <w:gallery w:val="placeholder"/>
        </w:category>
        <w:types>
          <w:type w:val="bbPlcHdr"/>
        </w:types>
        <w:behaviors>
          <w:behavior w:val="content"/>
        </w:behaviors>
        <w:guid w:val="{88A5D012-B6EA-4F52-AB3B-9ABA8FC4B4BE}"/>
      </w:docPartPr>
      <w:docPartBody>
        <w:p w:rsidR="0058516A" w:rsidRDefault="00FA5F45" w:rsidP="00FA5F45">
          <w:pPr>
            <w:pStyle w:val="915F436D1A9A4E3C8ADD26BD794DDE04"/>
          </w:pPr>
          <w:r w:rsidRPr="00711F0E">
            <w:rPr>
              <w:rStyle w:val="placeholder1Char"/>
              <w:rFonts w:hint="eastAsia"/>
              <w:sz w:val="16"/>
              <w:szCs w:val="16"/>
            </w:rPr>
            <w:t>____</w:t>
          </w:r>
        </w:p>
      </w:docPartBody>
    </w:docPart>
    <w:docPart>
      <w:docPartPr>
        <w:name w:val="C937A1F9C7C44E60B01C1155CF512B98"/>
        <w:category>
          <w:name w:val="常规"/>
          <w:gallery w:val="placeholder"/>
        </w:category>
        <w:types>
          <w:type w:val="bbPlcHdr"/>
        </w:types>
        <w:behaviors>
          <w:behavior w:val="content"/>
        </w:behaviors>
        <w:guid w:val="{FEED3003-1C68-453D-B7DE-96672C75D0D6}"/>
      </w:docPartPr>
      <w:docPartBody>
        <w:p w:rsidR="0058516A" w:rsidRDefault="00FA5F45" w:rsidP="00FA5F45">
          <w:pPr>
            <w:pStyle w:val="C937A1F9C7C44E60B01C1155CF512B98"/>
          </w:pPr>
          <w:r w:rsidRPr="00711F0E">
            <w:rPr>
              <w:rStyle w:val="placeholder1Char"/>
              <w:rFonts w:hint="eastAsia"/>
              <w:sz w:val="16"/>
              <w:szCs w:val="16"/>
            </w:rPr>
            <w:t>____</w:t>
          </w:r>
        </w:p>
      </w:docPartBody>
    </w:docPart>
    <w:docPart>
      <w:docPartPr>
        <w:name w:val="3BCB0A85B5104B63AC9D12CCA3E9E980"/>
        <w:category>
          <w:name w:val="常规"/>
          <w:gallery w:val="placeholder"/>
        </w:category>
        <w:types>
          <w:type w:val="bbPlcHdr"/>
        </w:types>
        <w:behaviors>
          <w:behavior w:val="content"/>
        </w:behaviors>
        <w:guid w:val="{D2094E55-DCAA-46A9-8184-166407224F40}"/>
      </w:docPartPr>
      <w:docPartBody>
        <w:p w:rsidR="0058516A" w:rsidRDefault="00FA5F45" w:rsidP="00FA5F45">
          <w:pPr>
            <w:pStyle w:val="3BCB0A85B5104B63AC9D12CCA3E9E980"/>
          </w:pPr>
          <w:r w:rsidRPr="00711F0E">
            <w:rPr>
              <w:rStyle w:val="placeholder1Char"/>
              <w:rFonts w:hint="eastAsia"/>
              <w:sz w:val="16"/>
              <w:szCs w:val="16"/>
            </w:rPr>
            <w:t>____</w:t>
          </w:r>
        </w:p>
      </w:docPartBody>
    </w:docPart>
    <w:docPart>
      <w:docPartPr>
        <w:name w:val="D19A8C8BD79941CB9689CC31DDBAE358"/>
        <w:category>
          <w:name w:val="常规"/>
          <w:gallery w:val="placeholder"/>
        </w:category>
        <w:types>
          <w:type w:val="bbPlcHdr"/>
        </w:types>
        <w:behaviors>
          <w:behavior w:val="content"/>
        </w:behaviors>
        <w:guid w:val="{C490A189-EDC0-4252-B844-7E78FE0B4508}"/>
      </w:docPartPr>
      <w:docPartBody>
        <w:p w:rsidR="0058516A" w:rsidRDefault="00FA5F45" w:rsidP="00FA5F45">
          <w:pPr>
            <w:pStyle w:val="D19A8C8BD79941CB9689CC31DDBAE358"/>
          </w:pPr>
          <w:r w:rsidRPr="00711F0E">
            <w:rPr>
              <w:rStyle w:val="placeholder1Char"/>
              <w:rFonts w:hint="eastAsia"/>
              <w:sz w:val="16"/>
              <w:szCs w:val="16"/>
            </w:rPr>
            <w:t>____</w:t>
          </w:r>
        </w:p>
      </w:docPartBody>
    </w:docPart>
    <w:docPart>
      <w:docPartPr>
        <w:name w:val="B738FCC822544C58A69FCFB8AF0D985D"/>
        <w:category>
          <w:name w:val="常规"/>
          <w:gallery w:val="placeholder"/>
        </w:category>
        <w:types>
          <w:type w:val="bbPlcHdr"/>
        </w:types>
        <w:behaviors>
          <w:behavior w:val="content"/>
        </w:behaviors>
        <w:guid w:val="{2859B070-33CE-4A58-BEAB-DC999C58794E}"/>
      </w:docPartPr>
      <w:docPartBody>
        <w:p w:rsidR="0058516A" w:rsidRDefault="00FA5F45" w:rsidP="00FA5F45">
          <w:pPr>
            <w:pStyle w:val="B738FCC822544C58A69FCFB8AF0D985D"/>
          </w:pPr>
          <w:r w:rsidRPr="00711F0E">
            <w:rPr>
              <w:rStyle w:val="placeholder1Char"/>
              <w:rFonts w:hint="eastAsia"/>
              <w:sz w:val="16"/>
              <w:szCs w:val="16"/>
            </w:rPr>
            <w:t>____</w:t>
          </w:r>
        </w:p>
      </w:docPartBody>
    </w:docPart>
    <w:docPart>
      <w:docPartPr>
        <w:name w:val="8B8DB85F469D410C9134A9B4768B8CA5"/>
        <w:category>
          <w:name w:val="常规"/>
          <w:gallery w:val="placeholder"/>
        </w:category>
        <w:types>
          <w:type w:val="bbPlcHdr"/>
        </w:types>
        <w:behaviors>
          <w:behavior w:val="content"/>
        </w:behaviors>
        <w:guid w:val="{B9E8467A-C879-4845-95BA-15BB0193DFF7}"/>
      </w:docPartPr>
      <w:docPartBody>
        <w:p w:rsidR="0058516A" w:rsidRDefault="00FA5F45" w:rsidP="00FA5F45">
          <w:pPr>
            <w:pStyle w:val="8B8DB85F469D410C9134A9B4768B8CA5"/>
          </w:pPr>
          <w:r w:rsidRPr="00711F0E">
            <w:rPr>
              <w:rStyle w:val="placeholder1Char"/>
              <w:rFonts w:hint="eastAsia"/>
              <w:sz w:val="16"/>
              <w:szCs w:val="16"/>
            </w:rPr>
            <w:t>____</w:t>
          </w:r>
        </w:p>
      </w:docPartBody>
    </w:docPart>
    <w:docPart>
      <w:docPartPr>
        <w:name w:val="D7021611BC0D4E74A04DA37D828B9213"/>
        <w:category>
          <w:name w:val="常规"/>
          <w:gallery w:val="placeholder"/>
        </w:category>
        <w:types>
          <w:type w:val="bbPlcHdr"/>
        </w:types>
        <w:behaviors>
          <w:behavior w:val="content"/>
        </w:behaviors>
        <w:guid w:val="{AF7C45CC-C5B9-42BA-ABD5-0EAFA58B537C}"/>
      </w:docPartPr>
      <w:docPartBody>
        <w:p w:rsidR="0058516A" w:rsidRDefault="00FA5F45" w:rsidP="00FA5F45">
          <w:pPr>
            <w:pStyle w:val="D7021611BC0D4E74A04DA37D828B9213"/>
          </w:pPr>
          <w:r w:rsidRPr="00711F0E">
            <w:rPr>
              <w:rStyle w:val="placeholder1Char"/>
              <w:rFonts w:hint="eastAsia"/>
              <w:sz w:val="16"/>
              <w:szCs w:val="16"/>
            </w:rPr>
            <w:t>____</w:t>
          </w:r>
        </w:p>
      </w:docPartBody>
    </w:docPart>
    <w:docPart>
      <w:docPartPr>
        <w:name w:val="40934D971797484E9AEB122C02C7EC80"/>
        <w:category>
          <w:name w:val="常规"/>
          <w:gallery w:val="placeholder"/>
        </w:category>
        <w:types>
          <w:type w:val="bbPlcHdr"/>
        </w:types>
        <w:behaviors>
          <w:behavior w:val="content"/>
        </w:behaviors>
        <w:guid w:val="{E2BB4EC4-B9F6-409A-8BCF-46A935E0C3F2}"/>
      </w:docPartPr>
      <w:docPartBody>
        <w:p w:rsidR="0058516A" w:rsidRDefault="00FA5F45" w:rsidP="00FA5F45">
          <w:pPr>
            <w:pStyle w:val="40934D971797484E9AEB122C02C7EC80"/>
          </w:pPr>
          <w:r w:rsidRPr="00711F0E">
            <w:rPr>
              <w:rStyle w:val="placeholder1Char"/>
              <w:rFonts w:hint="eastAsia"/>
              <w:sz w:val="16"/>
              <w:szCs w:val="16"/>
            </w:rPr>
            <w:t>____</w:t>
          </w:r>
        </w:p>
      </w:docPartBody>
    </w:docPart>
    <w:docPart>
      <w:docPartPr>
        <w:name w:val="75274491C8FE4932AD158954D97ECB61"/>
        <w:category>
          <w:name w:val="常规"/>
          <w:gallery w:val="placeholder"/>
        </w:category>
        <w:types>
          <w:type w:val="bbPlcHdr"/>
        </w:types>
        <w:behaviors>
          <w:behavior w:val="content"/>
        </w:behaviors>
        <w:guid w:val="{2B02C30F-3588-4807-88E7-460DBD32FF73}"/>
      </w:docPartPr>
      <w:docPartBody>
        <w:p w:rsidR="0058516A" w:rsidRDefault="00FA5F45" w:rsidP="00FA5F45">
          <w:pPr>
            <w:pStyle w:val="75274491C8FE4932AD158954D97ECB61"/>
          </w:pPr>
          <w:r w:rsidRPr="00711F0E">
            <w:rPr>
              <w:rStyle w:val="placeholder1Char"/>
              <w:rFonts w:hint="eastAsia"/>
              <w:sz w:val="16"/>
              <w:szCs w:val="16"/>
            </w:rPr>
            <w:t>____</w:t>
          </w:r>
        </w:p>
      </w:docPartBody>
    </w:docPart>
    <w:docPart>
      <w:docPartPr>
        <w:name w:val="B439B6117A8D4B519E24EFF22514037A"/>
        <w:category>
          <w:name w:val="常规"/>
          <w:gallery w:val="placeholder"/>
        </w:category>
        <w:types>
          <w:type w:val="bbPlcHdr"/>
        </w:types>
        <w:behaviors>
          <w:behavior w:val="content"/>
        </w:behaviors>
        <w:guid w:val="{9700E952-9470-4C60-8529-115C06C4830E}"/>
      </w:docPartPr>
      <w:docPartBody>
        <w:p w:rsidR="0058516A" w:rsidRDefault="00FA5F45" w:rsidP="00FA5F45">
          <w:pPr>
            <w:pStyle w:val="B439B6117A8D4B519E24EFF22514037A"/>
          </w:pPr>
          <w:r w:rsidRPr="00711F0E">
            <w:rPr>
              <w:rStyle w:val="placeholder1Char"/>
              <w:rFonts w:hint="eastAsia"/>
              <w:sz w:val="16"/>
              <w:szCs w:val="16"/>
            </w:rPr>
            <w:t>____</w:t>
          </w:r>
        </w:p>
      </w:docPartBody>
    </w:docPart>
    <w:docPart>
      <w:docPartPr>
        <w:name w:val="36037440F3764D0A9CA70ED84A93FBF6"/>
        <w:category>
          <w:name w:val="常规"/>
          <w:gallery w:val="placeholder"/>
        </w:category>
        <w:types>
          <w:type w:val="bbPlcHdr"/>
        </w:types>
        <w:behaviors>
          <w:behavior w:val="content"/>
        </w:behaviors>
        <w:guid w:val="{016932FE-6AFC-4359-8368-DDE132D3A1D8}"/>
      </w:docPartPr>
      <w:docPartBody>
        <w:p w:rsidR="0058516A" w:rsidRDefault="00FA5F45" w:rsidP="00FA5F45">
          <w:pPr>
            <w:pStyle w:val="36037440F3764D0A9CA70ED84A93FBF6"/>
          </w:pPr>
          <w:r w:rsidRPr="00711F0E">
            <w:rPr>
              <w:rStyle w:val="placeholder1Char"/>
              <w:rFonts w:hint="eastAsia"/>
              <w:sz w:val="16"/>
              <w:szCs w:val="16"/>
            </w:rPr>
            <w:t>____</w:t>
          </w:r>
        </w:p>
      </w:docPartBody>
    </w:docPart>
    <w:docPart>
      <w:docPartPr>
        <w:name w:val="7D48B7EF60984C54ADD78B898C695BEE"/>
        <w:category>
          <w:name w:val="常规"/>
          <w:gallery w:val="placeholder"/>
        </w:category>
        <w:types>
          <w:type w:val="bbPlcHdr"/>
        </w:types>
        <w:behaviors>
          <w:behavior w:val="content"/>
        </w:behaviors>
        <w:guid w:val="{76E41C7B-0CD9-44A0-BEDA-A51747BF42CD}"/>
      </w:docPartPr>
      <w:docPartBody>
        <w:p w:rsidR="0058516A" w:rsidRDefault="00FA5F45" w:rsidP="00FA5F45">
          <w:pPr>
            <w:pStyle w:val="7D48B7EF60984C54ADD78B898C695BEE"/>
          </w:pPr>
          <w:r w:rsidRPr="00711F0E">
            <w:rPr>
              <w:rStyle w:val="placeholder1Char"/>
              <w:rFonts w:hint="eastAsia"/>
              <w:sz w:val="16"/>
              <w:szCs w:val="16"/>
            </w:rPr>
            <w:t>____</w:t>
          </w:r>
        </w:p>
      </w:docPartBody>
    </w:docPart>
    <w:docPart>
      <w:docPartPr>
        <w:name w:val="5108A046E6304E8B8ED20DA22DDF8C9A"/>
        <w:category>
          <w:name w:val="常规"/>
          <w:gallery w:val="placeholder"/>
        </w:category>
        <w:types>
          <w:type w:val="bbPlcHdr"/>
        </w:types>
        <w:behaviors>
          <w:behavior w:val="content"/>
        </w:behaviors>
        <w:guid w:val="{6119297C-0BED-4CBC-A42D-A87638A366CE}"/>
      </w:docPartPr>
      <w:docPartBody>
        <w:p w:rsidR="0058516A" w:rsidRDefault="00FA5F45" w:rsidP="00FA5F45">
          <w:pPr>
            <w:pStyle w:val="5108A046E6304E8B8ED20DA22DDF8C9A"/>
          </w:pPr>
          <w:r w:rsidRPr="00711F0E">
            <w:rPr>
              <w:rStyle w:val="placeholder1Char"/>
              <w:rFonts w:hint="eastAsia"/>
              <w:sz w:val="16"/>
              <w:szCs w:val="16"/>
            </w:rPr>
            <w:t>____</w:t>
          </w:r>
        </w:p>
      </w:docPartBody>
    </w:docPart>
    <w:docPart>
      <w:docPartPr>
        <w:name w:val="89232424D63F45A392CC1FA9BB50FECA"/>
        <w:category>
          <w:name w:val="常规"/>
          <w:gallery w:val="placeholder"/>
        </w:category>
        <w:types>
          <w:type w:val="bbPlcHdr"/>
        </w:types>
        <w:behaviors>
          <w:behavior w:val="content"/>
        </w:behaviors>
        <w:guid w:val="{2BD9F65F-9408-41C0-822E-C7460FC0C5C2}"/>
      </w:docPartPr>
      <w:docPartBody>
        <w:p w:rsidR="0058516A" w:rsidRDefault="00FA5F45" w:rsidP="00FA5F45">
          <w:pPr>
            <w:pStyle w:val="89232424D63F45A392CC1FA9BB50FECA"/>
          </w:pPr>
          <w:r w:rsidRPr="00711F0E">
            <w:rPr>
              <w:rStyle w:val="placeholder1Char"/>
              <w:rFonts w:hint="eastAsia"/>
              <w:sz w:val="16"/>
              <w:szCs w:val="16"/>
            </w:rPr>
            <w:t>____</w:t>
          </w:r>
        </w:p>
      </w:docPartBody>
    </w:docPart>
    <w:docPart>
      <w:docPartPr>
        <w:name w:val="E1130F60A678464097610F5F67CC8117"/>
        <w:category>
          <w:name w:val="常规"/>
          <w:gallery w:val="placeholder"/>
        </w:category>
        <w:types>
          <w:type w:val="bbPlcHdr"/>
        </w:types>
        <w:behaviors>
          <w:behavior w:val="content"/>
        </w:behaviors>
        <w:guid w:val="{226BC3D5-8D60-4C98-8017-8439E65EBD00}"/>
      </w:docPartPr>
      <w:docPartBody>
        <w:p w:rsidR="0058516A" w:rsidRDefault="00FA5F45" w:rsidP="00FA5F45">
          <w:pPr>
            <w:pStyle w:val="E1130F60A678464097610F5F67CC8117"/>
          </w:pPr>
          <w:r w:rsidRPr="00711F0E">
            <w:rPr>
              <w:rStyle w:val="placeholder1Char"/>
              <w:rFonts w:hint="eastAsia"/>
              <w:sz w:val="16"/>
              <w:szCs w:val="16"/>
            </w:rPr>
            <w:t>____</w:t>
          </w:r>
        </w:p>
      </w:docPartBody>
    </w:docPart>
    <w:docPart>
      <w:docPartPr>
        <w:name w:val="6BCE19C82FD642E48E0273B33DC5209E"/>
        <w:category>
          <w:name w:val="常规"/>
          <w:gallery w:val="placeholder"/>
        </w:category>
        <w:types>
          <w:type w:val="bbPlcHdr"/>
        </w:types>
        <w:behaviors>
          <w:behavior w:val="content"/>
        </w:behaviors>
        <w:guid w:val="{48E82672-606A-4655-AE76-E0365C8B078C}"/>
      </w:docPartPr>
      <w:docPartBody>
        <w:p w:rsidR="0058516A" w:rsidRDefault="00FA5F45" w:rsidP="00FA5F45">
          <w:pPr>
            <w:pStyle w:val="6BCE19C82FD642E48E0273B33DC5209E"/>
          </w:pPr>
          <w:r w:rsidRPr="00711F0E">
            <w:rPr>
              <w:rStyle w:val="placeholder1Char"/>
              <w:rFonts w:hint="eastAsia"/>
              <w:sz w:val="16"/>
              <w:szCs w:val="16"/>
            </w:rPr>
            <w:t>____</w:t>
          </w:r>
        </w:p>
      </w:docPartBody>
    </w:docPart>
    <w:docPart>
      <w:docPartPr>
        <w:name w:val="2B666EF9F0D74CE686B5564623696DDC"/>
        <w:category>
          <w:name w:val="常规"/>
          <w:gallery w:val="placeholder"/>
        </w:category>
        <w:types>
          <w:type w:val="bbPlcHdr"/>
        </w:types>
        <w:behaviors>
          <w:behavior w:val="content"/>
        </w:behaviors>
        <w:guid w:val="{9D1E03B1-6D99-4B69-A888-A47532B3DC39}"/>
      </w:docPartPr>
      <w:docPartBody>
        <w:p w:rsidR="0058516A" w:rsidRDefault="00FA5F45" w:rsidP="00FA5F45">
          <w:pPr>
            <w:pStyle w:val="2B666EF9F0D74CE686B5564623696DDC"/>
          </w:pPr>
          <w:r w:rsidRPr="00711F0E">
            <w:rPr>
              <w:rStyle w:val="placeholder1Char"/>
              <w:rFonts w:hint="eastAsia"/>
              <w:sz w:val="16"/>
              <w:szCs w:val="16"/>
            </w:rPr>
            <w:t>____</w:t>
          </w:r>
        </w:p>
      </w:docPartBody>
    </w:docPart>
    <w:docPart>
      <w:docPartPr>
        <w:name w:val="F1C2D0A12C7543B1B91298DFCB223148"/>
        <w:category>
          <w:name w:val="常规"/>
          <w:gallery w:val="placeholder"/>
        </w:category>
        <w:types>
          <w:type w:val="bbPlcHdr"/>
        </w:types>
        <w:behaviors>
          <w:behavior w:val="content"/>
        </w:behaviors>
        <w:guid w:val="{636D0AAC-E004-4B90-A13F-DC557F6D06F5}"/>
      </w:docPartPr>
      <w:docPartBody>
        <w:p w:rsidR="0058516A" w:rsidRDefault="00FA5F45" w:rsidP="00FA5F45">
          <w:pPr>
            <w:pStyle w:val="F1C2D0A12C7543B1B91298DFCB223148"/>
          </w:pPr>
          <w:r w:rsidRPr="00711F0E">
            <w:rPr>
              <w:rStyle w:val="placeholder1Char"/>
              <w:rFonts w:hint="eastAsia"/>
              <w:sz w:val="16"/>
              <w:szCs w:val="16"/>
            </w:rPr>
            <w:t>____</w:t>
          </w:r>
        </w:p>
      </w:docPartBody>
    </w:docPart>
    <w:docPart>
      <w:docPartPr>
        <w:name w:val="170CCE6D9EA94D78AE4C4CFD752FAADC"/>
        <w:category>
          <w:name w:val="常规"/>
          <w:gallery w:val="placeholder"/>
        </w:category>
        <w:types>
          <w:type w:val="bbPlcHdr"/>
        </w:types>
        <w:behaviors>
          <w:behavior w:val="content"/>
        </w:behaviors>
        <w:guid w:val="{740D9C86-D9F2-4D64-BC96-40665B849848}"/>
      </w:docPartPr>
      <w:docPartBody>
        <w:p w:rsidR="0058516A" w:rsidRDefault="00FA5F45" w:rsidP="00FA5F45">
          <w:pPr>
            <w:pStyle w:val="170CCE6D9EA94D78AE4C4CFD752FAADC"/>
          </w:pPr>
          <w:r w:rsidRPr="00711F0E">
            <w:rPr>
              <w:rStyle w:val="placeholder1Char"/>
              <w:rFonts w:hint="eastAsia"/>
              <w:sz w:val="16"/>
              <w:szCs w:val="16"/>
            </w:rPr>
            <w:t>____</w:t>
          </w:r>
        </w:p>
      </w:docPartBody>
    </w:docPart>
    <w:docPart>
      <w:docPartPr>
        <w:name w:val="439104B655784E0DBE1887B6DEBCDB13"/>
        <w:category>
          <w:name w:val="常规"/>
          <w:gallery w:val="placeholder"/>
        </w:category>
        <w:types>
          <w:type w:val="bbPlcHdr"/>
        </w:types>
        <w:behaviors>
          <w:behavior w:val="content"/>
        </w:behaviors>
        <w:guid w:val="{B411239D-653A-40D9-9522-CD036D6C747B}"/>
      </w:docPartPr>
      <w:docPartBody>
        <w:p w:rsidR="0058516A" w:rsidRDefault="00FA5F45" w:rsidP="00FA5F45">
          <w:pPr>
            <w:pStyle w:val="439104B655784E0DBE1887B6DEBCDB13"/>
          </w:pPr>
          <w:r w:rsidRPr="00711F0E">
            <w:rPr>
              <w:rStyle w:val="placeholder1Char"/>
              <w:rFonts w:hint="eastAsia"/>
              <w:sz w:val="16"/>
              <w:szCs w:val="16"/>
            </w:rPr>
            <w:t>____</w:t>
          </w:r>
        </w:p>
      </w:docPartBody>
    </w:docPart>
    <w:docPart>
      <w:docPartPr>
        <w:name w:val="DDC1D8C1DC0D4F518F2E2D4342924EFA"/>
        <w:category>
          <w:name w:val="常规"/>
          <w:gallery w:val="placeholder"/>
        </w:category>
        <w:types>
          <w:type w:val="bbPlcHdr"/>
        </w:types>
        <w:behaviors>
          <w:behavior w:val="content"/>
        </w:behaviors>
        <w:guid w:val="{4FA38D6F-C8FD-4F7B-8328-263AF9074E90}"/>
      </w:docPartPr>
      <w:docPartBody>
        <w:p w:rsidR="0058516A" w:rsidRDefault="00FA5F45" w:rsidP="00FA5F45">
          <w:pPr>
            <w:pStyle w:val="DDC1D8C1DC0D4F518F2E2D4342924EFA"/>
          </w:pPr>
          <w:r w:rsidRPr="00711F0E">
            <w:rPr>
              <w:rStyle w:val="placeholder1Char"/>
              <w:rFonts w:hint="eastAsia"/>
              <w:sz w:val="16"/>
              <w:szCs w:val="16"/>
            </w:rPr>
            <w:t>____</w:t>
          </w:r>
        </w:p>
      </w:docPartBody>
    </w:docPart>
    <w:docPart>
      <w:docPartPr>
        <w:name w:val="3D898552ECAE4207857E4D5D201C1FA0"/>
        <w:category>
          <w:name w:val="常规"/>
          <w:gallery w:val="placeholder"/>
        </w:category>
        <w:types>
          <w:type w:val="bbPlcHdr"/>
        </w:types>
        <w:behaviors>
          <w:behavior w:val="content"/>
        </w:behaviors>
        <w:guid w:val="{9ECB1929-7193-4A45-9D57-43C54A0D815A}"/>
      </w:docPartPr>
      <w:docPartBody>
        <w:p w:rsidR="0058516A" w:rsidRDefault="00FA5F45" w:rsidP="00FA5F45">
          <w:pPr>
            <w:pStyle w:val="3D898552ECAE4207857E4D5D201C1FA0"/>
          </w:pPr>
          <w:r w:rsidRPr="00711F0E">
            <w:rPr>
              <w:rStyle w:val="placeholder1Char"/>
              <w:rFonts w:hint="eastAsia"/>
              <w:sz w:val="16"/>
              <w:szCs w:val="16"/>
            </w:rPr>
            <w:t>____</w:t>
          </w:r>
        </w:p>
      </w:docPartBody>
    </w:docPart>
    <w:docPart>
      <w:docPartPr>
        <w:name w:val="04BA0688AA15447093450460D204329B"/>
        <w:category>
          <w:name w:val="常规"/>
          <w:gallery w:val="placeholder"/>
        </w:category>
        <w:types>
          <w:type w:val="bbPlcHdr"/>
        </w:types>
        <w:behaviors>
          <w:behavior w:val="content"/>
        </w:behaviors>
        <w:guid w:val="{AA2577EA-B32B-42BF-B2CD-83242A09D792}"/>
      </w:docPartPr>
      <w:docPartBody>
        <w:p w:rsidR="0058516A" w:rsidRDefault="00FA5F45" w:rsidP="00FA5F45">
          <w:pPr>
            <w:pStyle w:val="04BA0688AA15447093450460D204329B"/>
          </w:pPr>
          <w:r w:rsidRPr="00711F0E">
            <w:rPr>
              <w:rStyle w:val="placeholder1Char"/>
              <w:rFonts w:hint="eastAsia"/>
              <w:sz w:val="16"/>
              <w:szCs w:val="16"/>
            </w:rPr>
            <w:t>____</w:t>
          </w:r>
        </w:p>
      </w:docPartBody>
    </w:docPart>
    <w:docPart>
      <w:docPartPr>
        <w:name w:val="8AF21B2C75ED4F91A4B00B06ECB287A3"/>
        <w:category>
          <w:name w:val="常规"/>
          <w:gallery w:val="placeholder"/>
        </w:category>
        <w:types>
          <w:type w:val="bbPlcHdr"/>
        </w:types>
        <w:behaviors>
          <w:behavior w:val="content"/>
        </w:behaviors>
        <w:guid w:val="{9F2E0D18-50E7-4FF0-86D9-D1C9A1D52F60}"/>
      </w:docPartPr>
      <w:docPartBody>
        <w:p w:rsidR="0058516A" w:rsidRDefault="00FA5F45" w:rsidP="00FA5F45">
          <w:pPr>
            <w:pStyle w:val="8AF21B2C75ED4F91A4B00B06ECB287A3"/>
          </w:pPr>
          <w:r w:rsidRPr="00711F0E">
            <w:rPr>
              <w:rStyle w:val="placeholder1Char"/>
              <w:rFonts w:hint="eastAsia"/>
              <w:sz w:val="16"/>
              <w:szCs w:val="16"/>
            </w:rPr>
            <w:t>____</w:t>
          </w:r>
        </w:p>
      </w:docPartBody>
    </w:docPart>
    <w:docPart>
      <w:docPartPr>
        <w:name w:val="DB78DEA1438A4B3B8EBD45CD5E40A7C3"/>
        <w:category>
          <w:name w:val="常规"/>
          <w:gallery w:val="placeholder"/>
        </w:category>
        <w:types>
          <w:type w:val="bbPlcHdr"/>
        </w:types>
        <w:behaviors>
          <w:behavior w:val="content"/>
        </w:behaviors>
        <w:guid w:val="{A6DF17D0-C930-4C74-A1BB-AF5BB46FE37B}"/>
      </w:docPartPr>
      <w:docPartBody>
        <w:p w:rsidR="0058516A" w:rsidRDefault="00FA5F45" w:rsidP="00FA5F45">
          <w:pPr>
            <w:pStyle w:val="DB78DEA1438A4B3B8EBD45CD5E40A7C3"/>
          </w:pPr>
          <w:r w:rsidRPr="00711F0E">
            <w:rPr>
              <w:rStyle w:val="placeholder1Char"/>
              <w:rFonts w:hint="eastAsia"/>
              <w:sz w:val="16"/>
              <w:szCs w:val="16"/>
            </w:rPr>
            <w:t>____</w:t>
          </w:r>
        </w:p>
      </w:docPartBody>
    </w:docPart>
    <w:docPart>
      <w:docPartPr>
        <w:name w:val="C48C529554CE48439626D4D6B429892B"/>
        <w:category>
          <w:name w:val="常规"/>
          <w:gallery w:val="placeholder"/>
        </w:category>
        <w:types>
          <w:type w:val="bbPlcHdr"/>
        </w:types>
        <w:behaviors>
          <w:behavior w:val="content"/>
        </w:behaviors>
        <w:guid w:val="{4CBE2AB2-B8C9-456A-B9CB-6ED3631B2723}"/>
      </w:docPartPr>
      <w:docPartBody>
        <w:p w:rsidR="0058516A" w:rsidRDefault="00FA5F45" w:rsidP="00FA5F45">
          <w:pPr>
            <w:pStyle w:val="C48C529554CE48439626D4D6B429892B"/>
          </w:pPr>
          <w:r w:rsidRPr="00711F0E">
            <w:rPr>
              <w:rStyle w:val="placeholder1Char"/>
              <w:rFonts w:hint="eastAsia"/>
              <w:sz w:val="16"/>
              <w:szCs w:val="16"/>
            </w:rPr>
            <w:t>____</w:t>
          </w:r>
        </w:p>
      </w:docPartBody>
    </w:docPart>
    <w:docPart>
      <w:docPartPr>
        <w:name w:val="C605FB4479F347BB94DC6A0D064F9EA6"/>
        <w:category>
          <w:name w:val="常规"/>
          <w:gallery w:val="placeholder"/>
        </w:category>
        <w:types>
          <w:type w:val="bbPlcHdr"/>
        </w:types>
        <w:behaviors>
          <w:behavior w:val="content"/>
        </w:behaviors>
        <w:guid w:val="{BBD3C218-D6F8-45CA-8849-E9DE359BE433}"/>
      </w:docPartPr>
      <w:docPartBody>
        <w:p w:rsidR="0058516A" w:rsidRDefault="00FA5F45" w:rsidP="00FA5F45">
          <w:pPr>
            <w:pStyle w:val="C605FB4479F347BB94DC6A0D064F9EA6"/>
          </w:pPr>
          <w:r w:rsidRPr="00711F0E">
            <w:rPr>
              <w:rStyle w:val="placeholder1Char"/>
              <w:rFonts w:hint="eastAsia"/>
              <w:sz w:val="16"/>
              <w:szCs w:val="16"/>
            </w:rPr>
            <w:t>____</w:t>
          </w:r>
        </w:p>
      </w:docPartBody>
    </w:docPart>
    <w:docPart>
      <w:docPartPr>
        <w:name w:val="30C7F3918A9946DEB73028FCFBDF506F"/>
        <w:category>
          <w:name w:val="常规"/>
          <w:gallery w:val="placeholder"/>
        </w:category>
        <w:types>
          <w:type w:val="bbPlcHdr"/>
        </w:types>
        <w:behaviors>
          <w:behavior w:val="content"/>
        </w:behaviors>
        <w:guid w:val="{59B8C82C-D33B-4811-8AC5-ECC7AAC30A6A}"/>
      </w:docPartPr>
      <w:docPartBody>
        <w:p w:rsidR="0058516A" w:rsidRDefault="00FA5F45" w:rsidP="00FA5F45">
          <w:pPr>
            <w:pStyle w:val="30C7F3918A9946DEB73028FCFBDF506F"/>
          </w:pPr>
          <w:r w:rsidRPr="00711F0E">
            <w:rPr>
              <w:rStyle w:val="placeholder1Char"/>
              <w:rFonts w:hint="eastAsia"/>
              <w:sz w:val="16"/>
              <w:szCs w:val="16"/>
            </w:rPr>
            <w:t>____</w:t>
          </w:r>
        </w:p>
      </w:docPartBody>
    </w:docPart>
    <w:docPart>
      <w:docPartPr>
        <w:name w:val="BAFE9C5EA32D4D01AAED193D7068946C"/>
        <w:category>
          <w:name w:val="常规"/>
          <w:gallery w:val="placeholder"/>
        </w:category>
        <w:types>
          <w:type w:val="bbPlcHdr"/>
        </w:types>
        <w:behaviors>
          <w:behavior w:val="content"/>
        </w:behaviors>
        <w:guid w:val="{6825B2D3-DA41-4437-B2AA-141FE8FE2B75}"/>
      </w:docPartPr>
      <w:docPartBody>
        <w:p w:rsidR="0058516A" w:rsidRDefault="00FA5F45" w:rsidP="00FA5F45">
          <w:pPr>
            <w:pStyle w:val="BAFE9C5EA32D4D01AAED193D7068946C"/>
          </w:pPr>
          <w:r w:rsidRPr="00711F0E">
            <w:rPr>
              <w:rStyle w:val="placeholder1Char"/>
              <w:rFonts w:hint="eastAsia"/>
              <w:sz w:val="16"/>
              <w:szCs w:val="16"/>
            </w:rPr>
            <w:t>____</w:t>
          </w:r>
        </w:p>
      </w:docPartBody>
    </w:docPart>
    <w:docPart>
      <w:docPartPr>
        <w:name w:val="AF2B0CB112A24D95B33A8FD51D59DB19"/>
        <w:category>
          <w:name w:val="常规"/>
          <w:gallery w:val="placeholder"/>
        </w:category>
        <w:types>
          <w:type w:val="bbPlcHdr"/>
        </w:types>
        <w:behaviors>
          <w:behavior w:val="content"/>
        </w:behaviors>
        <w:guid w:val="{CEE5A5B5-4E0E-48F5-A85F-7A9C51B33AF1}"/>
      </w:docPartPr>
      <w:docPartBody>
        <w:p w:rsidR="0058516A" w:rsidRDefault="00FA5F45" w:rsidP="00FA5F45">
          <w:pPr>
            <w:pStyle w:val="AF2B0CB112A24D95B33A8FD51D59DB19"/>
          </w:pPr>
          <w:r w:rsidRPr="00711F0E">
            <w:rPr>
              <w:rStyle w:val="placeholder1Char"/>
              <w:rFonts w:hint="eastAsia"/>
              <w:sz w:val="16"/>
              <w:szCs w:val="16"/>
            </w:rPr>
            <w:t>____</w:t>
          </w:r>
        </w:p>
      </w:docPartBody>
    </w:docPart>
    <w:docPart>
      <w:docPartPr>
        <w:name w:val="9E1F4A70CA534BB188E6FAF84C684BEA"/>
        <w:category>
          <w:name w:val="常规"/>
          <w:gallery w:val="placeholder"/>
        </w:category>
        <w:types>
          <w:type w:val="bbPlcHdr"/>
        </w:types>
        <w:behaviors>
          <w:behavior w:val="content"/>
        </w:behaviors>
        <w:guid w:val="{09018289-5BD3-46A9-BB84-AA26955F72C7}"/>
      </w:docPartPr>
      <w:docPartBody>
        <w:p w:rsidR="0058516A" w:rsidRDefault="00FA5F45" w:rsidP="00FA5F45">
          <w:pPr>
            <w:pStyle w:val="9E1F4A70CA534BB188E6FAF84C684BEA"/>
          </w:pPr>
          <w:r w:rsidRPr="00711F0E">
            <w:rPr>
              <w:rStyle w:val="placeholder1Char"/>
              <w:rFonts w:hint="eastAsia"/>
              <w:sz w:val="16"/>
              <w:szCs w:val="16"/>
            </w:rPr>
            <w:t>____</w:t>
          </w:r>
        </w:p>
      </w:docPartBody>
    </w:docPart>
    <w:docPart>
      <w:docPartPr>
        <w:name w:val="2C2BFAA8685D477B973406210B261593"/>
        <w:category>
          <w:name w:val="常规"/>
          <w:gallery w:val="placeholder"/>
        </w:category>
        <w:types>
          <w:type w:val="bbPlcHdr"/>
        </w:types>
        <w:behaviors>
          <w:behavior w:val="content"/>
        </w:behaviors>
        <w:guid w:val="{64D40572-E6F8-43BE-A6AA-08727EED1CC7}"/>
      </w:docPartPr>
      <w:docPartBody>
        <w:p w:rsidR="0058516A" w:rsidRDefault="00FA5F45" w:rsidP="00FA5F45">
          <w:pPr>
            <w:pStyle w:val="2C2BFAA8685D477B973406210B261593"/>
          </w:pPr>
          <w:r w:rsidRPr="00711F0E">
            <w:rPr>
              <w:rStyle w:val="placeholder1Char"/>
              <w:rFonts w:hint="eastAsia"/>
              <w:sz w:val="16"/>
              <w:szCs w:val="16"/>
            </w:rPr>
            <w:t>____</w:t>
          </w:r>
        </w:p>
      </w:docPartBody>
    </w:docPart>
    <w:docPart>
      <w:docPartPr>
        <w:name w:val="0AC1A186F48A4F45B9D06AA9D35F61E2"/>
        <w:category>
          <w:name w:val="常规"/>
          <w:gallery w:val="placeholder"/>
        </w:category>
        <w:types>
          <w:type w:val="bbPlcHdr"/>
        </w:types>
        <w:behaviors>
          <w:behavior w:val="content"/>
        </w:behaviors>
        <w:guid w:val="{F43DEFC5-91A7-47F2-8F42-2C7C88982E2C}"/>
      </w:docPartPr>
      <w:docPartBody>
        <w:p w:rsidR="0058516A" w:rsidRDefault="00FA5F45" w:rsidP="00FA5F45">
          <w:pPr>
            <w:pStyle w:val="0AC1A186F48A4F45B9D06AA9D35F61E2"/>
          </w:pPr>
          <w:r w:rsidRPr="00711F0E">
            <w:rPr>
              <w:rStyle w:val="placeholder1Char"/>
              <w:rFonts w:hint="eastAsia"/>
              <w:sz w:val="16"/>
              <w:szCs w:val="16"/>
            </w:rPr>
            <w:t>____</w:t>
          </w:r>
        </w:p>
      </w:docPartBody>
    </w:docPart>
    <w:docPart>
      <w:docPartPr>
        <w:name w:val="B29B7F5B627B41F8ABE9CAC62E8DF2D3"/>
        <w:category>
          <w:name w:val="常规"/>
          <w:gallery w:val="placeholder"/>
        </w:category>
        <w:types>
          <w:type w:val="bbPlcHdr"/>
        </w:types>
        <w:behaviors>
          <w:behavior w:val="content"/>
        </w:behaviors>
        <w:guid w:val="{B7F111EC-5E44-4955-BED0-E0B1BFB1C55F}"/>
      </w:docPartPr>
      <w:docPartBody>
        <w:p w:rsidR="0058516A" w:rsidRDefault="00FA5F45" w:rsidP="00FA5F45">
          <w:pPr>
            <w:pStyle w:val="B29B7F5B627B41F8ABE9CAC62E8DF2D3"/>
          </w:pPr>
          <w:r w:rsidRPr="00711F0E">
            <w:rPr>
              <w:rStyle w:val="placeholder1Char"/>
              <w:rFonts w:hint="eastAsia"/>
              <w:sz w:val="16"/>
              <w:szCs w:val="16"/>
            </w:rPr>
            <w:t>____</w:t>
          </w:r>
        </w:p>
      </w:docPartBody>
    </w:docPart>
    <w:docPart>
      <w:docPartPr>
        <w:name w:val="B5919006973E4E2F9E9690A13650F893"/>
        <w:category>
          <w:name w:val="常规"/>
          <w:gallery w:val="placeholder"/>
        </w:category>
        <w:types>
          <w:type w:val="bbPlcHdr"/>
        </w:types>
        <w:behaviors>
          <w:behavior w:val="content"/>
        </w:behaviors>
        <w:guid w:val="{31EE3B4C-935C-4975-85F3-5424C77C632A}"/>
      </w:docPartPr>
      <w:docPartBody>
        <w:p w:rsidR="0058516A" w:rsidRDefault="00FA5F45" w:rsidP="00FA5F45">
          <w:pPr>
            <w:pStyle w:val="B5919006973E4E2F9E9690A13650F893"/>
          </w:pPr>
          <w:r w:rsidRPr="00711F0E">
            <w:rPr>
              <w:rStyle w:val="placeholder1Char"/>
              <w:rFonts w:hint="eastAsia"/>
              <w:sz w:val="16"/>
              <w:szCs w:val="16"/>
            </w:rPr>
            <w:t>____</w:t>
          </w:r>
        </w:p>
      </w:docPartBody>
    </w:docPart>
    <w:docPart>
      <w:docPartPr>
        <w:name w:val="4603DEF5ED17412EAADD4DF124ED1092"/>
        <w:category>
          <w:name w:val="常规"/>
          <w:gallery w:val="placeholder"/>
        </w:category>
        <w:types>
          <w:type w:val="bbPlcHdr"/>
        </w:types>
        <w:behaviors>
          <w:behavior w:val="content"/>
        </w:behaviors>
        <w:guid w:val="{F9990056-70CE-459D-9936-AA181297A4D9}"/>
      </w:docPartPr>
      <w:docPartBody>
        <w:p w:rsidR="0058516A" w:rsidRDefault="00FA5F45" w:rsidP="00FA5F45">
          <w:pPr>
            <w:pStyle w:val="4603DEF5ED17412EAADD4DF124ED1092"/>
          </w:pPr>
          <w:r w:rsidRPr="00711F0E">
            <w:rPr>
              <w:rStyle w:val="placeholder1Char"/>
              <w:rFonts w:hint="eastAsia"/>
              <w:sz w:val="16"/>
              <w:szCs w:val="16"/>
            </w:rPr>
            <w:t>____</w:t>
          </w:r>
        </w:p>
      </w:docPartBody>
    </w:docPart>
    <w:docPart>
      <w:docPartPr>
        <w:name w:val="6EBAFFE4E3D44A379C13F46C2432575B"/>
        <w:category>
          <w:name w:val="常规"/>
          <w:gallery w:val="placeholder"/>
        </w:category>
        <w:types>
          <w:type w:val="bbPlcHdr"/>
        </w:types>
        <w:behaviors>
          <w:behavior w:val="content"/>
        </w:behaviors>
        <w:guid w:val="{07C5607E-0E6D-440D-A63E-CE9F483E037E}"/>
      </w:docPartPr>
      <w:docPartBody>
        <w:p w:rsidR="0058516A" w:rsidRDefault="00FA5F45" w:rsidP="00FA5F45">
          <w:pPr>
            <w:pStyle w:val="6EBAFFE4E3D44A379C13F46C2432575B"/>
          </w:pPr>
          <w:r w:rsidRPr="00711F0E">
            <w:rPr>
              <w:rStyle w:val="placeholder1Char"/>
              <w:rFonts w:hint="eastAsia"/>
              <w:sz w:val="16"/>
              <w:szCs w:val="16"/>
            </w:rPr>
            <w:t>____</w:t>
          </w:r>
        </w:p>
      </w:docPartBody>
    </w:docPart>
    <w:docPart>
      <w:docPartPr>
        <w:name w:val="CBD3A9FBCB954919BC6C0B9FE5CD8CC5"/>
        <w:category>
          <w:name w:val="常规"/>
          <w:gallery w:val="placeholder"/>
        </w:category>
        <w:types>
          <w:type w:val="bbPlcHdr"/>
        </w:types>
        <w:behaviors>
          <w:behavior w:val="content"/>
        </w:behaviors>
        <w:guid w:val="{7FE932E7-0848-4DEE-925C-651EEA6D06A7}"/>
      </w:docPartPr>
      <w:docPartBody>
        <w:p w:rsidR="0058516A" w:rsidRDefault="00FA5F45" w:rsidP="00FA5F45">
          <w:pPr>
            <w:pStyle w:val="CBD3A9FBCB954919BC6C0B9FE5CD8CC5"/>
          </w:pPr>
          <w:r w:rsidRPr="00711F0E">
            <w:rPr>
              <w:rStyle w:val="placeholder1Char"/>
              <w:rFonts w:hint="eastAsia"/>
              <w:sz w:val="16"/>
              <w:szCs w:val="16"/>
            </w:rPr>
            <w:t>____</w:t>
          </w:r>
        </w:p>
      </w:docPartBody>
    </w:docPart>
    <w:docPart>
      <w:docPartPr>
        <w:name w:val="4DF21F334FD34D6CA82D5C77B801544C"/>
        <w:category>
          <w:name w:val="常规"/>
          <w:gallery w:val="placeholder"/>
        </w:category>
        <w:types>
          <w:type w:val="bbPlcHdr"/>
        </w:types>
        <w:behaviors>
          <w:behavior w:val="content"/>
        </w:behaviors>
        <w:guid w:val="{8424BFC7-808F-4C98-ACE8-DAC4EF81A261}"/>
      </w:docPartPr>
      <w:docPartBody>
        <w:p w:rsidR="0058516A" w:rsidRDefault="00FA5F45" w:rsidP="00FA5F45">
          <w:pPr>
            <w:pStyle w:val="4DF21F334FD34D6CA82D5C77B801544C"/>
          </w:pPr>
          <w:r w:rsidRPr="00711F0E">
            <w:rPr>
              <w:rStyle w:val="placeholder1Char"/>
              <w:rFonts w:hint="eastAsia"/>
              <w:sz w:val="16"/>
              <w:szCs w:val="16"/>
            </w:rPr>
            <w:t>____</w:t>
          </w:r>
        </w:p>
      </w:docPartBody>
    </w:docPart>
    <w:docPart>
      <w:docPartPr>
        <w:name w:val="E9352E4910D544DDBE871D63D83D350E"/>
        <w:category>
          <w:name w:val="常规"/>
          <w:gallery w:val="placeholder"/>
        </w:category>
        <w:types>
          <w:type w:val="bbPlcHdr"/>
        </w:types>
        <w:behaviors>
          <w:behavior w:val="content"/>
        </w:behaviors>
        <w:guid w:val="{7C045E68-6771-4B74-A5DA-8CA7C9E50E46}"/>
      </w:docPartPr>
      <w:docPartBody>
        <w:p w:rsidR="0058516A" w:rsidRDefault="00FA5F45" w:rsidP="00FA5F45">
          <w:pPr>
            <w:pStyle w:val="E9352E4910D544DDBE871D63D83D350E"/>
          </w:pPr>
          <w:r w:rsidRPr="00711F0E">
            <w:rPr>
              <w:rStyle w:val="placeholder1Char"/>
              <w:rFonts w:hint="eastAsia"/>
              <w:sz w:val="16"/>
              <w:szCs w:val="16"/>
            </w:rPr>
            <w:t>____</w:t>
          </w:r>
        </w:p>
      </w:docPartBody>
    </w:docPart>
    <w:docPart>
      <w:docPartPr>
        <w:name w:val="0244F46BF1C54697A4FDE6CE5D2F9732"/>
        <w:category>
          <w:name w:val="常规"/>
          <w:gallery w:val="placeholder"/>
        </w:category>
        <w:types>
          <w:type w:val="bbPlcHdr"/>
        </w:types>
        <w:behaviors>
          <w:behavior w:val="content"/>
        </w:behaviors>
        <w:guid w:val="{0A21764D-DFB3-49E9-A434-2CBBF5A219F6}"/>
      </w:docPartPr>
      <w:docPartBody>
        <w:p w:rsidR="0058516A" w:rsidRDefault="00FA5F45" w:rsidP="00FA5F45">
          <w:pPr>
            <w:pStyle w:val="0244F46BF1C54697A4FDE6CE5D2F9732"/>
          </w:pPr>
          <w:r w:rsidRPr="00711F0E">
            <w:rPr>
              <w:rStyle w:val="placeholder1Char"/>
              <w:rFonts w:hint="eastAsia"/>
              <w:sz w:val="16"/>
              <w:szCs w:val="16"/>
            </w:rPr>
            <w:t>____</w:t>
          </w:r>
        </w:p>
      </w:docPartBody>
    </w:docPart>
    <w:docPart>
      <w:docPartPr>
        <w:name w:val="1C9C5711FDE243198265C2BA1F188D7F"/>
        <w:category>
          <w:name w:val="常规"/>
          <w:gallery w:val="placeholder"/>
        </w:category>
        <w:types>
          <w:type w:val="bbPlcHdr"/>
        </w:types>
        <w:behaviors>
          <w:behavior w:val="content"/>
        </w:behaviors>
        <w:guid w:val="{2AD82C93-99E4-4B71-898B-2DDE56CF51B8}"/>
      </w:docPartPr>
      <w:docPartBody>
        <w:p w:rsidR="0058516A" w:rsidRDefault="00FA5F45" w:rsidP="00FA5F45">
          <w:pPr>
            <w:pStyle w:val="1C9C5711FDE243198265C2BA1F188D7F"/>
          </w:pPr>
          <w:r w:rsidRPr="00711F0E">
            <w:rPr>
              <w:rStyle w:val="placeholder1Char"/>
              <w:rFonts w:hint="eastAsia"/>
              <w:sz w:val="16"/>
              <w:szCs w:val="16"/>
            </w:rPr>
            <w:t>____</w:t>
          </w:r>
        </w:p>
      </w:docPartBody>
    </w:docPart>
    <w:docPart>
      <w:docPartPr>
        <w:name w:val="4A8C5F970DE84FCD9D52ED2782D2F016"/>
        <w:category>
          <w:name w:val="常规"/>
          <w:gallery w:val="placeholder"/>
        </w:category>
        <w:types>
          <w:type w:val="bbPlcHdr"/>
        </w:types>
        <w:behaviors>
          <w:behavior w:val="content"/>
        </w:behaviors>
        <w:guid w:val="{200D46D9-07A3-40FF-A634-D1E8129A5121}"/>
      </w:docPartPr>
      <w:docPartBody>
        <w:p w:rsidR="0058516A" w:rsidRDefault="00FA5F45" w:rsidP="00FA5F45">
          <w:pPr>
            <w:pStyle w:val="4A8C5F970DE84FCD9D52ED2782D2F016"/>
          </w:pPr>
          <w:r w:rsidRPr="00711F0E">
            <w:rPr>
              <w:rStyle w:val="placeholder1Char"/>
              <w:rFonts w:hint="eastAsia"/>
              <w:sz w:val="16"/>
              <w:szCs w:val="16"/>
            </w:rPr>
            <w:t>____</w:t>
          </w:r>
        </w:p>
      </w:docPartBody>
    </w:docPart>
    <w:docPart>
      <w:docPartPr>
        <w:name w:val="B3383D8138134CF99EDA5A9C067DB9F8"/>
        <w:category>
          <w:name w:val="常规"/>
          <w:gallery w:val="placeholder"/>
        </w:category>
        <w:types>
          <w:type w:val="bbPlcHdr"/>
        </w:types>
        <w:behaviors>
          <w:behavior w:val="content"/>
        </w:behaviors>
        <w:guid w:val="{DA924535-697F-46B3-AE66-592924D1F0EB}"/>
      </w:docPartPr>
      <w:docPartBody>
        <w:p w:rsidR="0058516A" w:rsidRDefault="00FA5F45" w:rsidP="00FA5F45">
          <w:pPr>
            <w:pStyle w:val="B3383D8138134CF99EDA5A9C067DB9F8"/>
          </w:pPr>
          <w:r w:rsidRPr="00711F0E">
            <w:rPr>
              <w:rStyle w:val="placeholder1Char"/>
              <w:rFonts w:hint="eastAsia"/>
              <w:sz w:val="16"/>
              <w:szCs w:val="16"/>
            </w:rPr>
            <w:t>____</w:t>
          </w:r>
        </w:p>
      </w:docPartBody>
    </w:docPart>
    <w:docPart>
      <w:docPartPr>
        <w:name w:val="B733EC5B579341D0915EEF8D46A07A3A"/>
        <w:category>
          <w:name w:val="常规"/>
          <w:gallery w:val="placeholder"/>
        </w:category>
        <w:types>
          <w:type w:val="bbPlcHdr"/>
        </w:types>
        <w:behaviors>
          <w:behavior w:val="content"/>
        </w:behaviors>
        <w:guid w:val="{B1D68071-BD75-4651-A19D-81C4BD93B349}"/>
      </w:docPartPr>
      <w:docPartBody>
        <w:p w:rsidR="0058516A" w:rsidRDefault="00FA5F45" w:rsidP="00FA5F45">
          <w:pPr>
            <w:pStyle w:val="B733EC5B579341D0915EEF8D46A07A3A"/>
          </w:pPr>
          <w:r w:rsidRPr="00711F0E">
            <w:rPr>
              <w:rStyle w:val="placeholder1Char"/>
              <w:rFonts w:hint="eastAsia"/>
              <w:sz w:val="16"/>
              <w:szCs w:val="16"/>
            </w:rPr>
            <w:t>____</w:t>
          </w:r>
        </w:p>
      </w:docPartBody>
    </w:docPart>
    <w:docPart>
      <w:docPartPr>
        <w:name w:val="2436989C98414E11877E389A8121A4DF"/>
        <w:category>
          <w:name w:val="常规"/>
          <w:gallery w:val="placeholder"/>
        </w:category>
        <w:types>
          <w:type w:val="bbPlcHdr"/>
        </w:types>
        <w:behaviors>
          <w:behavior w:val="content"/>
        </w:behaviors>
        <w:guid w:val="{96C5437A-E4A8-404C-9174-C825943E355B}"/>
      </w:docPartPr>
      <w:docPartBody>
        <w:p w:rsidR="0058516A" w:rsidRDefault="00FA5F45" w:rsidP="00FA5F45">
          <w:pPr>
            <w:pStyle w:val="2436989C98414E11877E389A8121A4DF"/>
          </w:pPr>
          <w:r w:rsidRPr="00711F0E">
            <w:rPr>
              <w:rStyle w:val="placeholder1Char"/>
              <w:rFonts w:hint="eastAsia"/>
              <w:sz w:val="16"/>
              <w:szCs w:val="16"/>
            </w:rPr>
            <w:t>____</w:t>
          </w:r>
        </w:p>
      </w:docPartBody>
    </w:docPart>
    <w:docPart>
      <w:docPartPr>
        <w:name w:val="34E4A8F485A343DE9AC1013081A043B7"/>
        <w:category>
          <w:name w:val="常规"/>
          <w:gallery w:val="placeholder"/>
        </w:category>
        <w:types>
          <w:type w:val="bbPlcHdr"/>
        </w:types>
        <w:behaviors>
          <w:behavior w:val="content"/>
        </w:behaviors>
        <w:guid w:val="{7C8588B9-9A05-4D1F-8BAE-C503309ACCBD}"/>
      </w:docPartPr>
      <w:docPartBody>
        <w:p w:rsidR="0058516A" w:rsidRDefault="00FA5F45" w:rsidP="00FA5F45">
          <w:pPr>
            <w:pStyle w:val="34E4A8F485A343DE9AC1013081A043B7"/>
          </w:pPr>
          <w:r w:rsidRPr="00711F0E">
            <w:rPr>
              <w:rStyle w:val="placeholder1Char"/>
              <w:rFonts w:hint="eastAsia"/>
              <w:sz w:val="16"/>
              <w:szCs w:val="16"/>
            </w:rPr>
            <w:t>____</w:t>
          </w:r>
        </w:p>
      </w:docPartBody>
    </w:docPart>
    <w:docPart>
      <w:docPartPr>
        <w:name w:val="A12B1FB469C34C5E9E029ED1143C5DE5"/>
        <w:category>
          <w:name w:val="常规"/>
          <w:gallery w:val="placeholder"/>
        </w:category>
        <w:types>
          <w:type w:val="bbPlcHdr"/>
        </w:types>
        <w:behaviors>
          <w:behavior w:val="content"/>
        </w:behaviors>
        <w:guid w:val="{026E3F7F-4660-4BD2-9B9B-2BF563A984B0}"/>
      </w:docPartPr>
      <w:docPartBody>
        <w:p w:rsidR="0058516A" w:rsidRDefault="00FA5F45" w:rsidP="00FA5F45">
          <w:pPr>
            <w:pStyle w:val="A12B1FB469C34C5E9E029ED1143C5DE5"/>
          </w:pPr>
          <w:r w:rsidRPr="00711F0E">
            <w:rPr>
              <w:rStyle w:val="placeholder1Char"/>
              <w:rFonts w:hint="eastAsia"/>
              <w:sz w:val="16"/>
              <w:szCs w:val="16"/>
            </w:rPr>
            <w:t>____</w:t>
          </w:r>
        </w:p>
      </w:docPartBody>
    </w:docPart>
    <w:docPart>
      <w:docPartPr>
        <w:name w:val="446339C2644C4B9EA0D6E3A10EC98FA4"/>
        <w:category>
          <w:name w:val="常规"/>
          <w:gallery w:val="placeholder"/>
        </w:category>
        <w:types>
          <w:type w:val="bbPlcHdr"/>
        </w:types>
        <w:behaviors>
          <w:behavior w:val="content"/>
        </w:behaviors>
        <w:guid w:val="{299BE305-2FDB-4665-ADC9-C228D91BB1AF}"/>
      </w:docPartPr>
      <w:docPartBody>
        <w:p w:rsidR="0058516A" w:rsidRDefault="00FA5F45" w:rsidP="00FA5F45">
          <w:pPr>
            <w:pStyle w:val="446339C2644C4B9EA0D6E3A10EC98FA4"/>
          </w:pPr>
          <w:r w:rsidRPr="00711F0E">
            <w:rPr>
              <w:rStyle w:val="placeholder1Char"/>
              <w:rFonts w:hint="eastAsia"/>
              <w:sz w:val="16"/>
              <w:szCs w:val="16"/>
            </w:rPr>
            <w:t>____</w:t>
          </w:r>
        </w:p>
      </w:docPartBody>
    </w:docPart>
    <w:docPart>
      <w:docPartPr>
        <w:name w:val="9B8DCA3C49534EFB9B75375D2A429588"/>
        <w:category>
          <w:name w:val="常规"/>
          <w:gallery w:val="placeholder"/>
        </w:category>
        <w:types>
          <w:type w:val="bbPlcHdr"/>
        </w:types>
        <w:behaviors>
          <w:behavior w:val="content"/>
        </w:behaviors>
        <w:guid w:val="{6558AFDA-2323-4C4E-9362-7CFA45DDCB57}"/>
      </w:docPartPr>
      <w:docPartBody>
        <w:p w:rsidR="0058516A" w:rsidRDefault="00FA5F45" w:rsidP="00FA5F45">
          <w:pPr>
            <w:pStyle w:val="9B8DCA3C49534EFB9B75375D2A429588"/>
          </w:pPr>
          <w:r w:rsidRPr="00711F0E">
            <w:rPr>
              <w:rStyle w:val="placeholder1Char"/>
              <w:rFonts w:hint="eastAsia"/>
              <w:sz w:val="16"/>
              <w:szCs w:val="16"/>
            </w:rPr>
            <w:t>____</w:t>
          </w:r>
        </w:p>
      </w:docPartBody>
    </w:docPart>
    <w:docPart>
      <w:docPartPr>
        <w:name w:val="5B382D9EF7FF4996B34C145E9D7BE4D5"/>
        <w:category>
          <w:name w:val="常规"/>
          <w:gallery w:val="placeholder"/>
        </w:category>
        <w:types>
          <w:type w:val="bbPlcHdr"/>
        </w:types>
        <w:behaviors>
          <w:behavior w:val="content"/>
        </w:behaviors>
        <w:guid w:val="{55898A86-3C6F-4C79-ADB7-FCACAA1BBAD2}"/>
      </w:docPartPr>
      <w:docPartBody>
        <w:p w:rsidR="0058516A" w:rsidRDefault="00FA5F45" w:rsidP="00FA5F45">
          <w:pPr>
            <w:pStyle w:val="5B382D9EF7FF4996B34C145E9D7BE4D5"/>
          </w:pPr>
          <w:r w:rsidRPr="00711F0E">
            <w:rPr>
              <w:rStyle w:val="placeholder1Char"/>
              <w:rFonts w:hint="eastAsia"/>
              <w:sz w:val="16"/>
              <w:szCs w:val="16"/>
            </w:rPr>
            <w:t>____</w:t>
          </w:r>
        </w:p>
      </w:docPartBody>
    </w:docPart>
    <w:docPart>
      <w:docPartPr>
        <w:name w:val="C746B48549554687B01B2358BE1F1281"/>
        <w:category>
          <w:name w:val="常规"/>
          <w:gallery w:val="placeholder"/>
        </w:category>
        <w:types>
          <w:type w:val="bbPlcHdr"/>
        </w:types>
        <w:behaviors>
          <w:behavior w:val="content"/>
        </w:behaviors>
        <w:guid w:val="{9F52B5DF-362B-4710-83DF-2A7EDE012B04}"/>
      </w:docPartPr>
      <w:docPartBody>
        <w:p w:rsidR="0058516A" w:rsidRDefault="00FA5F45" w:rsidP="00FA5F45">
          <w:pPr>
            <w:pStyle w:val="C746B48549554687B01B2358BE1F1281"/>
          </w:pPr>
          <w:r w:rsidRPr="00711F0E">
            <w:rPr>
              <w:rStyle w:val="placeholder1Char"/>
              <w:rFonts w:hint="eastAsia"/>
              <w:sz w:val="16"/>
              <w:szCs w:val="16"/>
            </w:rPr>
            <w:t>____</w:t>
          </w:r>
        </w:p>
      </w:docPartBody>
    </w:docPart>
    <w:docPart>
      <w:docPartPr>
        <w:name w:val="25BEE9330BAE4ED78BF40C5239B0393E"/>
        <w:category>
          <w:name w:val="常规"/>
          <w:gallery w:val="placeholder"/>
        </w:category>
        <w:types>
          <w:type w:val="bbPlcHdr"/>
        </w:types>
        <w:behaviors>
          <w:behavior w:val="content"/>
        </w:behaviors>
        <w:guid w:val="{1EFEDB56-BB55-4326-A885-668F7F48B191}"/>
      </w:docPartPr>
      <w:docPartBody>
        <w:p w:rsidR="0058516A" w:rsidRDefault="00FA5F45" w:rsidP="00FA5F45">
          <w:pPr>
            <w:pStyle w:val="25BEE9330BAE4ED78BF40C5239B0393E"/>
          </w:pPr>
          <w:r w:rsidRPr="00711F0E">
            <w:rPr>
              <w:rStyle w:val="placeholder1Char"/>
              <w:rFonts w:hint="eastAsia"/>
              <w:sz w:val="16"/>
              <w:szCs w:val="16"/>
            </w:rPr>
            <w:t>____</w:t>
          </w:r>
        </w:p>
      </w:docPartBody>
    </w:docPart>
    <w:docPart>
      <w:docPartPr>
        <w:name w:val="1C89575872C64431891E834A1017E6F5"/>
        <w:category>
          <w:name w:val="常规"/>
          <w:gallery w:val="placeholder"/>
        </w:category>
        <w:types>
          <w:type w:val="bbPlcHdr"/>
        </w:types>
        <w:behaviors>
          <w:behavior w:val="content"/>
        </w:behaviors>
        <w:guid w:val="{254723AA-368B-4846-B259-0DB7F0280D54}"/>
      </w:docPartPr>
      <w:docPartBody>
        <w:p w:rsidR="0058516A" w:rsidRDefault="00FA5F45" w:rsidP="00FA5F45">
          <w:pPr>
            <w:pStyle w:val="1C89575872C64431891E834A1017E6F5"/>
          </w:pPr>
          <w:r w:rsidRPr="00711F0E">
            <w:rPr>
              <w:rStyle w:val="placeholder1Char"/>
              <w:rFonts w:hint="eastAsia"/>
              <w:sz w:val="16"/>
              <w:szCs w:val="16"/>
            </w:rPr>
            <w:t>____</w:t>
          </w:r>
        </w:p>
      </w:docPartBody>
    </w:docPart>
    <w:docPart>
      <w:docPartPr>
        <w:name w:val="5A164AB2E00E4022AA9B2871085D151E"/>
        <w:category>
          <w:name w:val="常规"/>
          <w:gallery w:val="placeholder"/>
        </w:category>
        <w:types>
          <w:type w:val="bbPlcHdr"/>
        </w:types>
        <w:behaviors>
          <w:behavior w:val="content"/>
        </w:behaviors>
        <w:guid w:val="{8CB591B3-C1F8-4D65-9855-EE5497D66477}"/>
      </w:docPartPr>
      <w:docPartBody>
        <w:p w:rsidR="0058516A" w:rsidRDefault="00FA5F45" w:rsidP="00FA5F45">
          <w:pPr>
            <w:pStyle w:val="5A164AB2E00E4022AA9B2871085D151E"/>
          </w:pPr>
          <w:r w:rsidRPr="00711F0E">
            <w:rPr>
              <w:rStyle w:val="placeholder1Char"/>
              <w:rFonts w:hint="eastAsia"/>
              <w:sz w:val="16"/>
              <w:szCs w:val="16"/>
            </w:rPr>
            <w:t>____</w:t>
          </w:r>
        </w:p>
      </w:docPartBody>
    </w:docPart>
    <w:docPart>
      <w:docPartPr>
        <w:name w:val="184C41F109C344EBAC4C4A840F116778"/>
        <w:category>
          <w:name w:val="常规"/>
          <w:gallery w:val="placeholder"/>
        </w:category>
        <w:types>
          <w:type w:val="bbPlcHdr"/>
        </w:types>
        <w:behaviors>
          <w:behavior w:val="content"/>
        </w:behaviors>
        <w:guid w:val="{983DFB27-2192-4954-BE77-7EB52F6D0F06}"/>
      </w:docPartPr>
      <w:docPartBody>
        <w:p w:rsidR="0058516A" w:rsidRDefault="00FA5F45" w:rsidP="00FA5F45">
          <w:pPr>
            <w:pStyle w:val="184C41F109C344EBAC4C4A840F116778"/>
          </w:pPr>
          <w:r w:rsidRPr="00711F0E">
            <w:rPr>
              <w:rStyle w:val="placeholder1Char"/>
              <w:rFonts w:hint="eastAsia"/>
              <w:sz w:val="16"/>
              <w:szCs w:val="16"/>
            </w:rPr>
            <w:t>____</w:t>
          </w:r>
        </w:p>
      </w:docPartBody>
    </w:docPart>
    <w:docPart>
      <w:docPartPr>
        <w:name w:val="2D2884AEE8FF40198BE4FB491292DB46"/>
        <w:category>
          <w:name w:val="常规"/>
          <w:gallery w:val="placeholder"/>
        </w:category>
        <w:types>
          <w:type w:val="bbPlcHdr"/>
        </w:types>
        <w:behaviors>
          <w:behavior w:val="content"/>
        </w:behaviors>
        <w:guid w:val="{B1AD5E9D-0481-4065-B2F3-09AFA6008B6F}"/>
      </w:docPartPr>
      <w:docPartBody>
        <w:p w:rsidR="0058516A" w:rsidRDefault="00FA5F45" w:rsidP="00FA5F45">
          <w:pPr>
            <w:pStyle w:val="2D2884AEE8FF40198BE4FB491292DB46"/>
          </w:pPr>
          <w:r w:rsidRPr="00711F0E">
            <w:rPr>
              <w:rStyle w:val="placeholder1Char"/>
              <w:rFonts w:hint="eastAsia"/>
              <w:sz w:val="16"/>
              <w:szCs w:val="16"/>
            </w:rPr>
            <w:t>____</w:t>
          </w:r>
        </w:p>
      </w:docPartBody>
    </w:docPart>
    <w:docPart>
      <w:docPartPr>
        <w:name w:val="BB2F9DD05DEC4BC38FE04A6C1A72230C"/>
        <w:category>
          <w:name w:val="常规"/>
          <w:gallery w:val="placeholder"/>
        </w:category>
        <w:types>
          <w:type w:val="bbPlcHdr"/>
        </w:types>
        <w:behaviors>
          <w:behavior w:val="content"/>
        </w:behaviors>
        <w:guid w:val="{27592CA6-1D29-489A-8A94-D651769DF748}"/>
      </w:docPartPr>
      <w:docPartBody>
        <w:p w:rsidR="0058516A" w:rsidRDefault="00FA5F45" w:rsidP="00FA5F45">
          <w:pPr>
            <w:pStyle w:val="BB2F9DD05DEC4BC38FE04A6C1A72230C"/>
          </w:pPr>
          <w:r w:rsidRPr="00711F0E">
            <w:rPr>
              <w:rStyle w:val="placeholder1Char"/>
              <w:rFonts w:hint="eastAsia"/>
              <w:sz w:val="16"/>
              <w:szCs w:val="16"/>
            </w:rPr>
            <w:t>____</w:t>
          </w:r>
        </w:p>
      </w:docPartBody>
    </w:docPart>
    <w:docPart>
      <w:docPartPr>
        <w:name w:val="049442C5DD824CB89AE5D7F4F958C3DE"/>
        <w:category>
          <w:name w:val="常规"/>
          <w:gallery w:val="placeholder"/>
        </w:category>
        <w:types>
          <w:type w:val="bbPlcHdr"/>
        </w:types>
        <w:behaviors>
          <w:behavior w:val="content"/>
        </w:behaviors>
        <w:guid w:val="{49BE529F-346B-45F4-9A6D-6AAA120A6ADD}"/>
      </w:docPartPr>
      <w:docPartBody>
        <w:p w:rsidR="0058516A" w:rsidRDefault="00FA5F45" w:rsidP="00FA5F45">
          <w:pPr>
            <w:pStyle w:val="049442C5DD824CB89AE5D7F4F958C3DE"/>
          </w:pPr>
          <w:r w:rsidRPr="00711F0E">
            <w:rPr>
              <w:rStyle w:val="placeholder1Char"/>
              <w:rFonts w:hint="eastAsia"/>
              <w:sz w:val="16"/>
              <w:szCs w:val="16"/>
            </w:rPr>
            <w:t>____</w:t>
          </w:r>
        </w:p>
      </w:docPartBody>
    </w:docPart>
    <w:docPart>
      <w:docPartPr>
        <w:name w:val="0962911BA8B04042BDB5D20971C69F8A"/>
        <w:category>
          <w:name w:val="常规"/>
          <w:gallery w:val="placeholder"/>
        </w:category>
        <w:types>
          <w:type w:val="bbPlcHdr"/>
        </w:types>
        <w:behaviors>
          <w:behavior w:val="content"/>
        </w:behaviors>
        <w:guid w:val="{924A293D-0CA1-4F5C-AC25-210F15035EC7}"/>
      </w:docPartPr>
      <w:docPartBody>
        <w:p w:rsidR="0058516A" w:rsidRDefault="00FA5F45" w:rsidP="00FA5F45">
          <w:pPr>
            <w:pStyle w:val="0962911BA8B04042BDB5D20971C69F8A"/>
          </w:pPr>
          <w:r w:rsidRPr="00711F0E">
            <w:rPr>
              <w:rStyle w:val="placeholder1Char"/>
              <w:rFonts w:hint="eastAsia"/>
              <w:sz w:val="16"/>
              <w:szCs w:val="16"/>
            </w:rPr>
            <w:t>____</w:t>
          </w:r>
        </w:p>
      </w:docPartBody>
    </w:docPart>
    <w:docPart>
      <w:docPartPr>
        <w:name w:val="72FEFB82C2D9414AA24606FA35F546C5"/>
        <w:category>
          <w:name w:val="常规"/>
          <w:gallery w:val="placeholder"/>
        </w:category>
        <w:types>
          <w:type w:val="bbPlcHdr"/>
        </w:types>
        <w:behaviors>
          <w:behavior w:val="content"/>
        </w:behaviors>
        <w:guid w:val="{C764E517-ADD8-4B49-AF44-5ABB743BD043}"/>
      </w:docPartPr>
      <w:docPartBody>
        <w:p w:rsidR="0058516A" w:rsidRDefault="00FA5F45" w:rsidP="00FA5F45">
          <w:pPr>
            <w:pStyle w:val="72FEFB82C2D9414AA24606FA35F546C5"/>
          </w:pPr>
          <w:r w:rsidRPr="00711F0E">
            <w:rPr>
              <w:rStyle w:val="placeholder1Char"/>
              <w:rFonts w:hint="eastAsia"/>
              <w:sz w:val="16"/>
              <w:szCs w:val="16"/>
            </w:rPr>
            <w:t>____</w:t>
          </w:r>
        </w:p>
      </w:docPartBody>
    </w:docPart>
    <w:docPart>
      <w:docPartPr>
        <w:name w:val="2DC997A01F4F43148065D5ADAB849BD3"/>
        <w:category>
          <w:name w:val="常规"/>
          <w:gallery w:val="placeholder"/>
        </w:category>
        <w:types>
          <w:type w:val="bbPlcHdr"/>
        </w:types>
        <w:behaviors>
          <w:behavior w:val="content"/>
        </w:behaviors>
        <w:guid w:val="{52266F02-092B-4B4B-90FD-E1BFB0D047C0}"/>
      </w:docPartPr>
      <w:docPartBody>
        <w:p w:rsidR="0058516A" w:rsidRDefault="00FA5F45" w:rsidP="00FA5F45">
          <w:pPr>
            <w:pStyle w:val="2DC997A01F4F43148065D5ADAB849BD3"/>
          </w:pPr>
          <w:r w:rsidRPr="00711F0E">
            <w:rPr>
              <w:rStyle w:val="placeholder1Char"/>
              <w:rFonts w:hint="eastAsia"/>
              <w:sz w:val="16"/>
              <w:szCs w:val="16"/>
            </w:rPr>
            <w:t>____</w:t>
          </w:r>
        </w:p>
      </w:docPartBody>
    </w:docPart>
    <w:docPart>
      <w:docPartPr>
        <w:name w:val="1CE2B8F7CAD04324A3C90C02567C821C"/>
        <w:category>
          <w:name w:val="常规"/>
          <w:gallery w:val="placeholder"/>
        </w:category>
        <w:types>
          <w:type w:val="bbPlcHdr"/>
        </w:types>
        <w:behaviors>
          <w:behavior w:val="content"/>
        </w:behaviors>
        <w:guid w:val="{BD95011F-5BD2-4D4A-A131-36872864A68D}"/>
      </w:docPartPr>
      <w:docPartBody>
        <w:p w:rsidR="0058516A" w:rsidRDefault="00FA5F45" w:rsidP="00FA5F45">
          <w:pPr>
            <w:pStyle w:val="1CE2B8F7CAD04324A3C90C02567C821C"/>
          </w:pPr>
          <w:r w:rsidRPr="00711F0E">
            <w:rPr>
              <w:rStyle w:val="placeholder1Char"/>
              <w:rFonts w:hint="eastAsia"/>
              <w:sz w:val="16"/>
              <w:szCs w:val="16"/>
            </w:rPr>
            <w:t>____</w:t>
          </w:r>
        </w:p>
      </w:docPartBody>
    </w:docPart>
    <w:docPart>
      <w:docPartPr>
        <w:name w:val="CD5C47C20E6244E78CA2FB15EE088FB0"/>
        <w:category>
          <w:name w:val="常规"/>
          <w:gallery w:val="placeholder"/>
        </w:category>
        <w:types>
          <w:type w:val="bbPlcHdr"/>
        </w:types>
        <w:behaviors>
          <w:behavior w:val="content"/>
        </w:behaviors>
        <w:guid w:val="{7E97B548-0338-4DD8-A6A0-7F670DF33B8D}"/>
      </w:docPartPr>
      <w:docPartBody>
        <w:p w:rsidR="0058516A" w:rsidRDefault="00FA5F45" w:rsidP="00FA5F45">
          <w:pPr>
            <w:pStyle w:val="CD5C47C20E6244E78CA2FB15EE088FB0"/>
          </w:pPr>
          <w:r w:rsidRPr="00711F0E">
            <w:rPr>
              <w:rStyle w:val="placeholder1Char"/>
              <w:rFonts w:hint="eastAsia"/>
              <w:sz w:val="16"/>
              <w:szCs w:val="16"/>
            </w:rPr>
            <w:t>____</w:t>
          </w:r>
        </w:p>
      </w:docPartBody>
    </w:docPart>
    <w:docPart>
      <w:docPartPr>
        <w:name w:val="D6A02E23F0FC43FF8969E5A895A707BE"/>
        <w:category>
          <w:name w:val="常规"/>
          <w:gallery w:val="placeholder"/>
        </w:category>
        <w:types>
          <w:type w:val="bbPlcHdr"/>
        </w:types>
        <w:behaviors>
          <w:behavior w:val="content"/>
        </w:behaviors>
        <w:guid w:val="{ECC4002A-65D9-4936-9AC3-BF6747FA8354}"/>
      </w:docPartPr>
      <w:docPartBody>
        <w:p w:rsidR="0058516A" w:rsidRDefault="00FA5F45" w:rsidP="00FA5F45">
          <w:pPr>
            <w:pStyle w:val="D6A02E23F0FC43FF8969E5A895A707BE"/>
          </w:pPr>
          <w:r w:rsidRPr="00711F0E">
            <w:rPr>
              <w:rStyle w:val="placeholder1Char"/>
              <w:rFonts w:hint="eastAsia"/>
              <w:sz w:val="16"/>
              <w:szCs w:val="16"/>
            </w:rPr>
            <w:t>____</w:t>
          </w:r>
        </w:p>
      </w:docPartBody>
    </w:docPart>
    <w:docPart>
      <w:docPartPr>
        <w:name w:val="5CF3837E6F674B55A7C0CFD373BE214E"/>
        <w:category>
          <w:name w:val="常规"/>
          <w:gallery w:val="placeholder"/>
        </w:category>
        <w:types>
          <w:type w:val="bbPlcHdr"/>
        </w:types>
        <w:behaviors>
          <w:behavior w:val="content"/>
        </w:behaviors>
        <w:guid w:val="{795D4CEE-8C16-48A1-9F0A-13770DB6ED42}"/>
      </w:docPartPr>
      <w:docPartBody>
        <w:p w:rsidR="0058516A" w:rsidRDefault="00FA5F45" w:rsidP="00FA5F45">
          <w:pPr>
            <w:pStyle w:val="5CF3837E6F674B55A7C0CFD373BE214E"/>
          </w:pPr>
          <w:r w:rsidRPr="00711F0E">
            <w:rPr>
              <w:rStyle w:val="placeholder1Char"/>
              <w:rFonts w:hint="eastAsia"/>
              <w:sz w:val="16"/>
              <w:szCs w:val="16"/>
            </w:rPr>
            <w:t>____</w:t>
          </w:r>
        </w:p>
      </w:docPartBody>
    </w:docPart>
    <w:docPart>
      <w:docPartPr>
        <w:name w:val="329A150D9845484DB18F050329142663"/>
        <w:category>
          <w:name w:val="常规"/>
          <w:gallery w:val="placeholder"/>
        </w:category>
        <w:types>
          <w:type w:val="bbPlcHdr"/>
        </w:types>
        <w:behaviors>
          <w:behavior w:val="content"/>
        </w:behaviors>
        <w:guid w:val="{84CA1F04-5C7F-4911-8594-3741F5D92D05}"/>
      </w:docPartPr>
      <w:docPartBody>
        <w:p w:rsidR="0058516A" w:rsidRDefault="00FA5F45" w:rsidP="00FA5F45">
          <w:pPr>
            <w:pStyle w:val="329A150D9845484DB18F050329142663"/>
          </w:pPr>
          <w:r w:rsidRPr="00711F0E">
            <w:rPr>
              <w:rStyle w:val="placeholder1Char"/>
              <w:rFonts w:hint="eastAsia"/>
              <w:sz w:val="16"/>
              <w:szCs w:val="16"/>
            </w:rPr>
            <w:t>____</w:t>
          </w:r>
        </w:p>
      </w:docPartBody>
    </w:docPart>
    <w:docPart>
      <w:docPartPr>
        <w:name w:val="F189922F5A4842EFA7631ADC9A264C96"/>
        <w:category>
          <w:name w:val="常规"/>
          <w:gallery w:val="placeholder"/>
        </w:category>
        <w:types>
          <w:type w:val="bbPlcHdr"/>
        </w:types>
        <w:behaviors>
          <w:behavior w:val="content"/>
        </w:behaviors>
        <w:guid w:val="{8A0AAF0C-24A8-4B00-BC98-51DB817B457C}"/>
      </w:docPartPr>
      <w:docPartBody>
        <w:p w:rsidR="0058516A" w:rsidRDefault="00FA5F45" w:rsidP="00FA5F45">
          <w:pPr>
            <w:pStyle w:val="F189922F5A4842EFA7631ADC9A264C96"/>
          </w:pPr>
          <w:r w:rsidRPr="00711F0E">
            <w:rPr>
              <w:rStyle w:val="placeholder1Char"/>
              <w:rFonts w:hint="eastAsia"/>
              <w:sz w:val="16"/>
              <w:szCs w:val="16"/>
            </w:rPr>
            <w:t>____</w:t>
          </w:r>
        </w:p>
      </w:docPartBody>
    </w:docPart>
    <w:docPart>
      <w:docPartPr>
        <w:name w:val="A6ED8088BC81405D9FE9D2B5CD32ED78"/>
        <w:category>
          <w:name w:val="常规"/>
          <w:gallery w:val="placeholder"/>
        </w:category>
        <w:types>
          <w:type w:val="bbPlcHdr"/>
        </w:types>
        <w:behaviors>
          <w:behavior w:val="content"/>
        </w:behaviors>
        <w:guid w:val="{8AE219F0-7783-43ED-A3FC-6B1187ED03C8}"/>
      </w:docPartPr>
      <w:docPartBody>
        <w:p w:rsidR="0058516A" w:rsidRDefault="00FA5F45" w:rsidP="00FA5F45">
          <w:pPr>
            <w:pStyle w:val="A6ED8088BC81405D9FE9D2B5CD32ED78"/>
          </w:pPr>
          <w:r w:rsidRPr="00711F0E">
            <w:rPr>
              <w:rStyle w:val="placeholder1Char"/>
              <w:rFonts w:hint="eastAsia"/>
              <w:sz w:val="16"/>
              <w:szCs w:val="16"/>
            </w:rPr>
            <w:t>____</w:t>
          </w:r>
        </w:p>
      </w:docPartBody>
    </w:docPart>
    <w:docPart>
      <w:docPartPr>
        <w:name w:val="1C946D7B0030474BBF4024613960D502"/>
        <w:category>
          <w:name w:val="常规"/>
          <w:gallery w:val="placeholder"/>
        </w:category>
        <w:types>
          <w:type w:val="bbPlcHdr"/>
        </w:types>
        <w:behaviors>
          <w:behavior w:val="content"/>
        </w:behaviors>
        <w:guid w:val="{358376D3-988E-46A9-AE30-567F45216DD2}"/>
      </w:docPartPr>
      <w:docPartBody>
        <w:p w:rsidR="0058516A" w:rsidRDefault="00FA5F45" w:rsidP="00FA5F45">
          <w:pPr>
            <w:pStyle w:val="1C946D7B0030474BBF4024613960D502"/>
          </w:pPr>
          <w:r w:rsidRPr="00711F0E">
            <w:rPr>
              <w:rStyle w:val="placeholder1Char"/>
              <w:rFonts w:hint="eastAsia"/>
              <w:sz w:val="16"/>
              <w:szCs w:val="16"/>
            </w:rPr>
            <w:t>____</w:t>
          </w:r>
        </w:p>
      </w:docPartBody>
    </w:docPart>
    <w:docPart>
      <w:docPartPr>
        <w:name w:val="AA75523F20814745B3B198AE89877F3C"/>
        <w:category>
          <w:name w:val="常规"/>
          <w:gallery w:val="placeholder"/>
        </w:category>
        <w:types>
          <w:type w:val="bbPlcHdr"/>
        </w:types>
        <w:behaviors>
          <w:behavior w:val="content"/>
        </w:behaviors>
        <w:guid w:val="{DEF61B1C-4ED6-41F0-A50D-D6051FF205E5}"/>
      </w:docPartPr>
      <w:docPartBody>
        <w:p w:rsidR="0058516A" w:rsidRDefault="00FA5F45" w:rsidP="00FA5F45">
          <w:pPr>
            <w:pStyle w:val="AA75523F20814745B3B198AE89877F3C"/>
          </w:pPr>
          <w:r w:rsidRPr="00711F0E">
            <w:rPr>
              <w:rStyle w:val="placeholder1Char"/>
              <w:rFonts w:hint="eastAsia"/>
              <w:sz w:val="16"/>
              <w:szCs w:val="16"/>
            </w:rPr>
            <w:t>____</w:t>
          </w:r>
        </w:p>
      </w:docPartBody>
    </w:docPart>
    <w:docPart>
      <w:docPartPr>
        <w:name w:val="EC955AF898F84CD5A38DAD379BC6F988"/>
        <w:category>
          <w:name w:val="常规"/>
          <w:gallery w:val="placeholder"/>
        </w:category>
        <w:types>
          <w:type w:val="bbPlcHdr"/>
        </w:types>
        <w:behaviors>
          <w:behavior w:val="content"/>
        </w:behaviors>
        <w:guid w:val="{B64ACD32-DF72-4B74-B0D6-44CDAF8E0A35}"/>
      </w:docPartPr>
      <w:docPartBody>
        <w:p w:rsidR="0058516A" w:rsidRDefault="00FA5F45" w:rsidP="00FA5F45">
          <w:pPr>
            <w:pStyle w:val="EC955AF898F84CD5A38DAD379BC6F988"/>
          </w:pPr>
          <w:r w:rsidRPr="00711F0E">
            <w:rPr>
              <w:rStyle w:val="placeholder1Char"/>
              <w:rFonts w:hint="eastAsia"/>
              <w:sz w:val="16"/>
              <w:szCs w:val="16"/>
            </w:rPr>
            <w:t>____</w:t>
          </w:r>
        </w:p>
      </w:docPartBody>
    </w:docPart>
    <w:docPart>
      <w:docPartPr>
        <w:name w:val="28C3D2BE24DD462A91852CF204BE6C72"/>
        <w:category>
          <w:name w:val="常规"/>
          <w:gallery w:val="placeholder"/>
        </w:category>
        <w:types>
          <w:type w:val="bbPlcHdr"/>
        </w:types>
        <w:behaviors>
          <w:behavior w:val="content"/>
        </w:behaviors>
        <w:guid w:val="{88C62231-883F-4E9A-B418-7ECC7E47AAC7}"/>
      </w:docPartPr>
      <w:docPartBody>
        <w:p w:rsidR="0058516A" w:rsidRDefault="00FA5F45" w:rsidP="00FA5F45">
          <w:pPr>
            <w:pStyle w:val="28C3D2BE24DD462A91852CF204BE6C72"/>
          </w:pPr>
          <w:r w:rsidRPr="00711F0E">
            <w:rPr>
              <w:rStyle w:val="placeholder1Char"/>
              <w:rFonts w:hint="eastAsia"/>
              <w:sz w:val="16"/>
              <w:szCs w:val="16"/>
            </w:rPr>
            <w:t>____</w:t>
          </w:r>
        </w:p>
      </w:docPartBody>
    </w:docPart>
    <w:docPart>
      <w:docPartPr>
        <w:name w:val="B1B428683E484B8BAAD4CC7A506E5B6E"/>
        <w:category>
          <w:name w:val="常规"/>
          <w:gallery w:val="placeholder"/>
        </w:category>
        <w:types>
          <w:type w:val="bbPlcHdr"/>
        </w:types>
        <w:behaviors>
          <w:behavior w:val="content"/>
        </w:behaviors>
        <w:guid w:val="{AB3D6D6C-E75F-4807-9ED3-A33A5E898B2D}"/>
      </w:docPartPr>
      <w:docPartBody>
        <w:p w:rsidR="0058516A" w:rsidRDefault="00FA5F45" w:rsidP="00FA5F45">
          <w:pPr>
            <w:pStyle w:val="B1B428683E484B8BAAD4CC7A506E5B6E"/>
          </w:pPr>
          <w:r w:rsidRPr="00711F0E">
            <w:rPr>
              <w:rStyle w:val="placeholder1Char"/>
              <w:rFonts w:hint="eastAsia"/>
              <w:sz w:val="16"/>
              <w:szCs w:val="16"/>
            </w:rPr>
            <w:t>____</w:t>
          </w:r>
        </w:p>
      </w:docPartBody>
    </w:docPart>
    <w:docPart>
      <w:docPartPr>
        <w:name w:val="027B6203C11244F18F2EDA7213DC5936"/>
        <w:category>
          <w:name w:val="常规"/>
          <w:gallery w:val="placeholder"/>
        </w:category>
        <w:types>
          <w:type w:val="bbPlcHdr"/>
        </w:types>
        <w:behaviors>
          <w:behavior w:val="content"/>
        </w:behaviors>
        <w:guid w:val="{9D4DA6C7-2A8E-4C26-B56D-2DD9C286E869}"/>
      </w:docPartPr>
      <w:docPartBody>
        <w:p w:rsidR="0058516A" w:rsidRDefault="00FA5F45" w:rsidP="00FA5F45">
          <w:pPr>
            <w:pStyle w:val="027B6203C11244F18F2EDA7213DC5936"/>
          </w:pPr>
          <w:r w:rsidRPr="00711F0E">
            <w:rPr>
              <w:rStyle w:val="placeholder1Char"/>
              <w:rFonts w:hint="eastAsia"/>
              <w:sz w:val="16"/>
              <w:szCs w:val="16"/>
            </w:rPr>
            <w:t>____</w:t>
          </w:r>
        </w:p>
      </w:docPartBody>
    </w:docPart>
    <w:docPart>
      <w:docPartPr>
        <w:name w:val="49774AC414714BFA81A06E02C2743491"/>
        <w:category>
          <w:name w:val="常规"/>
          <w:gallery w:val="placeholder"/>
        </w:category>
        <w:types>
          <w:type w:val="bbPlcHdr"/>
        </w:types>
        <w:behaviors>
          <w:behavior w:val="content"/>
        </w:behaviors>
        <w:guid w:val="{965CA4A8-C5F2-4F0F-AAB3-4E0E4AB92BE9}"/>
      </w:docPartPr>
      <w:docPartBody>
        <w:p w:rsidR="0058516A" w:rsidRDefault="00FA5F45" w:rsidP="00FA5F45">
          <w:pPr>
            <w:pStyle w:val="49774AC414714BFA81A06E02C2743491"/>
          </w:pPr>
          <w:r w:rsidRPr="00711F0E">
            <w:rPr>
              <w:rStyle w:val="placeholder1Char"/>
              <w:rFonts w:hint="eastAsia"/>
              <w:sz w:val="16"/>
              <w:szCs w:val="16"/>
            </w:rPr>
            <w:t>____</w:t>
          </w:r>
        </w:p>
      </w:docPartBody>
    </w:docPart>
    <w:docPart>
      <w:docPartPr>
        <w:name w:val="8CEB35887CF0453A87C1F305FE047567"/>
        <w:category>
          <w:name w:val="常规"/>
          <w:gallery w:val="placeholder"/>
        </w:category>
        <w:types>
          <w:type w:val="bbPlcHdr"/>
        </w:types>
        <w:behaviors>
          <w:behavior w:val="content"/>
        </w:behaviors>
        <w:guid w:val="{77813520-1046-4960-9F9E-B65248ED6D5C}"/>
      </w:docPartPr>
      <w:docPartBody>
        <w:p w:rsidR="0058516A" w:rsidRDefault="00FA5F45" w:rsidP="00FA5F45">
          <w:pPr>
            <w:pStyle w:val="8CEB35887CF0453A87C1F305FE047567"/>
          </w:pPr>
          <w:r w:rsidRPr="00711F0E">
            <w:rPr>
              <w:rStyle w:val="placeholder1Char"/>
              <w:rFonts w:hint="eastAsia"/>
              <w:sz w:val="16"/>
              <w:szCs w:val="16"/>
            </w:rPr>
            <w:t>____</w:t>
          </w:r>
        </w:p>
      </w:docPartBody>
    </w:docPart>
    <w:docPart>
      <w:docPartPr>
        <w:name w:val="79EF248EFE2348BC9D231D53D7E2EE5F"/>
        <w:category>
          <w:name w:val="常规"/>
          <w:gallery w:val="placeholder"/>
        </w:category>
        <w:types>
          <w:type w:val="bbPlcHdr"/>
        </w:types>
        <w:behaviors>
          <w:behavior w:val="content"/>
        </w:behaviors>
        <w:guid w:val="{DE01E839-4887-4E67-8B73-7808B7E86A39}"/>
      </w:docPartPr>
      <w:docPartBody>
        <w:p w:rsidR="0058516A" w:rsidRDefault="00FA5F45" w:rsidP="00FA5F45">
          <w:pPr>
            <w:pStyle w:val="79EF248EFE2348BC9D231D53D7E2EE5F"/>
          </w:pPr>
          <w:r w:rsidRPr="00711F0E">
            <w:rPr>
              <w:rStyle w:val="placeholder1Char"/>
              <w:rFonts w:hint="eastAsia"/>
              <w:sz w:val="16"/>
              <w:szCs w:val="16"/>
            </w:rPr>
            <w:t>____</w:t>
          </w:r>
        </w:p>
      </w:docPartBody>
    </w:docPart>
    <w:docPart>
      <w:docPartPr>
        <w:name w:val="C891A0321C1345CEB4DAD9FE7CB9829F"/>
        <w:category>
          <w:name w:val="常规"/>
          <w:gallery w:val="placeholder"/>
        </w:category>
        <w:types>
          <w:type w:val="bbPlcHdr"/>
        </w:types>
        <w:behaviors>
          <w:behavior w:val="content"/>
        </w:behaviors>
        <w:guid w:val="{CE3C742D-A1B8-443E-9029-A79A8E61E524}"/>
      </w:docPartPr>
      <w:docPartBody>
        <w:p w:rsidR="0058516A" w:rsidRDefault="00FA5F45" w:rsidP="00FA5F45">
          <w:pPr>
            <w:pStyle w:val="C891A0321C1345CEB4DAD9FE7CB9829F"/>
          </w:pPr>
          <w:r w:rsidRPr="00711F0E">
            <w:rPr>
              <w:rStyle w:val="placeholder1Char"/>
              <w:rFonts w:hint="eastAsia"/>
              <w:sz w:val="16"/>
              <w:szCs w:val="16"/>
            </w:rPr>
            <w:t>____</w:t>
          </w:r>
        </w:p>
      </w:docPartBody>
    </w:docPart>
    <w:docPart>
      <w:docPartPr>
        <w:name w:val="2132299BB3264F718FC0881FA75D66A2"/>
        <w:category>
          <w:name w:val="常规"/>
          <w:gallery w:val="placeholder"/>
        </w:category>
        <w:types>
          <w:type w:val="bbPlcHdr"/>
        </w:types>
        <w:behaviors>
          <w:behavior w:val="content"/>
        </w:behaviors>
        <w:guid w:val="{D66B6D14-A8EB-41D2-8190-1170D85A7251}"/>
      </w:docPartPr>
      <w:docPartBody>
        <w:p w:rsidR="0058516A" w:rsidRDefault="00FA5F45" w:rsidP="00FA5F45">
          <w:pPr>
            <w:pStyle w:val="2132299BB3264F718FC0881FA75D66A2"/>
          </w:pPr>
          <w:r w:rsidRPr="00711F0E">
            <w:rPr>
              <w:rStyle w:val="placeholder1Char"/>
              <w:rFonts w:hint="eastAsia"/>
              <w:sz w:val="16"/>
              <w:szCs w:val="16"/>
            </w:rPr>
            <w:t>____</w:t>
          </w:r>
        </w:p>
      </w:docPartBody>
    </w:docPart>
    <w:docPart>
      <w:docPartPr>
        <w:name w:val="940FBDBF5EF34E63AAD9D28D712774F3"/>
        <w:category>
          <w:name w:val="常规"/>
          <w:gallery w:val="placeholder"/>
        </w:category>
        <w:types>
          <w:type w:val="bbPlcHdr"/>
        </w:types>
        <w:behaviors>
          <w:behavior w:val="content"/>
        </w:behaviors>
        <w:guid w:val="{441B5FBA-1B94-465A-8B09-6FD8CB036292}"/>
      </w:docPartPr>
      <w:docPartBody>
        <w:p w:rsidR="0058516A" w:rsidRDefault="00FA5F45" w:rsidP="00FA5F45">
          <w:pPr>
            <w:pStyle w:val="940FBDBF5EF34E63AAD9D28D712774F3"/>
          </w:pPr>
          <w:r w:rsidRPr="00711F0E">
            <w:rPr>
              <w:rStyle w:val="placeholder1Char"/>
              <w:rFonts w:hint="eastAsia"/>
              <w:sz w:val="16"/>
              <w:szCs w:val="16"/>
            </w:rPr>
            <w:t>____</w:t>
          </w:r>
        </w:p>
      </w:docPartBody>
    </w:docPart>
    <w:docPart>
      <w:docPartPr>
        <w:name w:val="5561223882DC40879F7B7789256273E2"/>
        <w:category>
          <w:name w:val="常规"/>
          <w:gallery w:val="placeholder"/>
        </w:category>
        <w:types>
          <w:type w:val="bbPlcHdr"/>
        </w:types>
        <w:behaviors>
          <w:behavior w:val="content"/>
        </w:behaviors>
        <w:guid w:val="{B87AF983-3C4C-4B79-8125-50E51731D9B6}"/>
      </w:docPartPr>
      <w:docPartBody>
        <w:p w:rsidR="0058516A" w:rsidRDefault="00FA5F45" w:rsidP="00FA5F45">
          <w:pPr>
            <w:pStyle w:val="5561223882DC40879F7B7789256273E2"/>
          </w:pPr>
          <w:r w:rsidRPr="00711F0E">
            <w:rPr>
              <w:rStyle w:val="placeholder1Char"/>
              <w:rFonts w:hint="eastAsia"/>
              <w:sz w:val="16"/>
              <w:szCs w:val="16"/>
            </w:rPr>
            <w:t>____</w:t>
          </w:r>
        </w:p>
      </w:docPartBody>
    </w:docPart>
    <w:docPart>
      <w:docPartPr>
        <w:name w:val="2DF941F5AF5A4B6D8154FEEC01E697D0"/>
        <w:category>
          <w:name w:val="常规"/>
          <w:gallery w:val="placeholder"/>
        </w:category>
        <w:types>
          <w:type w:val="bbPlcHdr"/>
        </w:types>
        <w:behaviors>
          <w:behavior w:val="content"/>
        </w:behaviors>
        <w:guid w:val="{F09C2F72-6096-4E92-BD66-D9598804CFF2}"/>
      </w:docPartPr>
      <w:docPartBody>
        <w:p w:rsidR="0058516A" w:rsidRDefault="00FA5F45" w:rsidP="00FA5F45">
          <w:pPr>
            <w:pStyle w:val="2DF941F5AF5A4B6D8154FEEC01E697D0"/>
          </w:pPr>
          <w:r w:rsidRPr="00711F0E">
            <w:rPr>
              <w:rStyle w:val="placeholder1Char"/>
              <w:rFonts w:hint="eastAsia"/>
              <w:sz w:val="16"/>
              <w:szCs w:val="16"/>
            </w:rPr>
            <w:t>____</w:t>
          </w:r>
        </w:p>
      </w:docPartBody>
    </w:docPart>
    <w:docPart>
      <w:docPartPr>
        <w:name w:val="8BEDB3E1DE0C443B99A1032632C07F88"/>
        <w:category>
          <w:name w:val="常规"/>
          <w:gallery w:val="placeholder"/>
        </w:category>
        <w:types>
          <w:type w:val="bbPlcHdr"/>
        </w:types>
        <w:behaviors>
          <w:behavior w:val="content"/>
        </w:behaviors>
        <w:guid w:val="{2FDD7A1F-13F6-428E-86EE-2698D4A52470}"/>
      </w:docPartPr>
      <w:docPartBody>
        <w:p w:rsidR="0058516A" w:rsidRDefault="00FA5F45" w:rsidP="00FA5F45">
          <w:pPr>
            <w:pStyle w:val="8BEDB3E1DE0C443B99A1032632C07F88"/>
          </w:pPr>
          <w:r w:rsidRPr="00711F0E">
            <w:rPr>
              <w:rStyle w:val="placeholder1Char"/>
              <w:rFonts w:hint="eastAsia"/>
              <w:sz w:val="16"/>
              <w:szCs w:val="16"/>
            </w:rPr>
            <w:t>____</w:t>
          </w:r>
        </w:p>
      </w:docPartBody>
    </w:docPart>
    <w:docPart>
      <w:docPartPr>
        <w:name w:val="CA79BC38BC154E688D9B830F8ACEFEDD"/>
        <w:category>
          <w:name w:val="常规"/>
          <w:gallery w:val="placeholder"/>
        </w:category>
        <w:types>
          <w:type w:val="bbPlcHdr"/>
        </w:types>
        <w:behaviors>
          <w:behavior w:val="content"/>
        </w:behaviors>
        <w:guid w:val="{E687BFE8-F411-45D0-AEE4-4131AE086425}"/>
      </w:docPartPr>
      <w:docPartBody>
        <w:p w:rsidR="0058516A" w:rsidRDefault="00FA5F45" w:rsidP="00FA5F45">
          <w:pPr>
            <w:pStyle w:val="CA79BC38BC154E688D9B830F8ACEFEDD"/>
          </w:pPr>
          <w:r w:rsidRPr="00711F0E">
            <w:rPr>
              <w:rStyle w:val="placeholder1Char"/>
              <w:rFonts w:hint="eastAsia"/>
              <w:sz w:val="16"/>
              <w:szCs w:val="16"/>
            </w:rPr>
            <w:t>____</w:t>
          </w:r>
        </w:p>
      </w:docPartBody>
    </w:docPart>
    <w:docPart>
      <w:docPartPr>
        <w:name w:val="E6E2E94FE4B145C99760430B1F1FEC00"/>
        <w:category>
          <w:name w:val="常规"/>
          <w:gallery w:val="placeholder"/>
        </w:category>
        <w:types>
          <w:type w:val="bbPlcHdr"/>
        </w:types>
        <w:behaviors>
          <w:behavior w:val="content"/>
        </w:behaviors>
        <w:guid w:val="{909380B3-4063-42A9-BD0B-1288ACCC7E5B}"/>
      </w:docPartPr>
      <w:docPartBody>
        <w:p w:rsidR="0058516A" w:rsidRDefault="00FA5F45" w:rsidP="00FA5F45">
          <w:pPr>
            <w:pStyle w:val="E6E2E94FE4B145C99760430B1F1FEC00"/>
          </w:pPr>
          <w:r w:rsidRPr="00711F0E">
            <w:rPr>
              <w:rStyle w:val="placeholder1Char"/>
              <w:rFonts w:hint="eastAsia"/>
              <w:sz w:val="16"/>
              <w:szCs w:val="16"/>
            </w:rPr>
            <w:t>____</w:t>
          </w:r>
        </w:p>
      </w:docPartBody>
    </w:docPart>
    <w:docPart>
      <w:docPartPr>
        <w:name w:val="4387B71E0A964578A2FF44241A60648F"/>
        <w:category>
          <w:name w:val="常规"/>
          <w:gallery w:val="placeholder"/>
        </w:category>
        <w:types>
          <w:type w:val="bbPlcHdr"/>
        </w:types>
        <w:behaviors>
          <w:behavior w:val="content"/>
        </w:behaviors>
        <w:guid w:val="{99B13422-ADC0-4653-A2F5-3EDEF63B3BBC}"/>
      </w:docPartPr>
      <w:docPartBody>
        <w:p w:rsidR="0058516A" w:rsidRDefault="00FA5F45" w:rsidP="00FA5F45">
          <w:pPr>
            <w:pStyle w:val="4387B71E0A964578A2FF44241A60648F"/>
          </w:pPr>
          <w:r w:rsidRPr="00711F0E">
            <w:rPr>
              <w:rStyle w:val="placeholder1Char"/>
              <w:rFonts w:hint="eastAsia"/>
              <w:sz w:val="16"/>
              <w:szCs w:val="16"/>
            </w:rPr>
            <w:t>____</w:t>
          </w:r>
        </w:p>
      </w:docPartBody>
    </w:docPart>
    <w:docPart>
      <w:docPartPr>
        <w:name w:val="BF3F401C0D28437F8C09367F6D24A98F"/>
        <w:category>
          <w:name w:val="常规"/>
          <w:gallery w:val="placeholder"/>
        </w:category>
        <w:types>
          <w:type w:val="bbPlcHdr"/>
        </w:types>
        <w:behaviors>
          <w:behavior w:val="content"/>
        </w:behaviors>
        <w:guid w:val="{9B1E3C4A-679B-4DB1-AC32-AED89E938563}"/>
      </w:docPartPr>
      <w:docPartBody>
        <w:p w:rsidR="0058516A" w:rsidRDefault="00FA5F45" w:rsidP="00FA5F45">
          <w:pPr>
            <w:pStyle w:val="BF3F401C0D28437F8C09367F6D24A98F"/>
          </w:pPr>
          <w:r w:rsidRPr="00711F0E">
            <w:rPr>
              <w:rStyle w:val="placeholder1Char"/>
              <w:rFonts w:hint="eastAsia"/>
              <w:sz w:val="16"/>
              <w:szCs w:val="16"/>
            </w:rPr>
            <w:t>____</w:t>
          </w:r>
        </w:p>
      </w:docPartBody>
    </w:docPart>
    <w:docPart>
      <w:docPartPr>
        <w:name w:val="DF2BAA0EB8064CA8ADD8D72E8D6CB856"/>
        <w:category>
          <w:name w:val="常规"/>
          <w:gallery w:val="placeholder"/>
        </w:category>
        <w:types>
          <w:type w:val="bbPlcHdr"/>
        </w:types>
        <w:behaviors>
          <w:behavior w:val="content"/>
        </w:behaviors>
        <w:guid w:val="{B566E508-31B3-4F5C-BFB2-0DD31CEA2222}"/>
      </w:docPartPr>
      <w:docPartBody>
        <w:p w:rsidR="0058516A" w:rsidRDefault="00FA5F45" w:rsidP="00FA5F45">
          <w:pPr>
            <w:pStyle w:val="DF2BAA0EB8064CA8ADD8D72E8D6CB856"/>
          </w:pPr>
          <w:r w:rsidRPr="00711F0E">
            <w:rPr>
              <w:rStyle w:val="placeholder1Char"/>
              <w:rFonts w:hint="eastAsia"/>
              <w:sz w:val="16"/>
              <w:szCs w:val="16"/>
            </w:rPr>
            <w:t>____</w:t>
          </w:r>
        </w:p>
      </w:docPartBody>
    </w:docPart>
    <w:docPart>
      <w:docPartPr>
        <w:name w:val="4AABC2662F83463686255C2852E50064"/>
        <w:category>
          <w:name w:val="常规"/>
          <w:gallery w:val="placeholder"/>
        </w:category>
        <w:types>
          <w:type w:val="bbPlcHdr"/>
        </w:types>
        <w:behaviors>
          <w:behavior w:val="content"/>
        </w:behaviors>
        <w:guid w:val="{E463AAA2-3F9A-4B5A-9E45-BDEBE2421DA0}"/>
      </w:docPartPr>
      <w:docPartBody>
        <w:p w:rsidR="0058516A" w:rsidRDefault="00FA5F45" w:rsidP="00FA5F45">
          <w:pPr>
            <w:pStyle w:val="4AABC2662F83463686255C2852E50064"/>
          </w:pPr>
          <w:r w:rsidRPr="00711F0E">
            <w:rPr>
              <w:rStyle w:val="placeholder1Char"/>
              <w:rFonts w:hint="eastAsia"/>
              <w:sz w:val="16"/>
              <w:szCs w:val="16"/>
            </w:rPr>
            <w:t>____</w:t>
          </w:r>
        </w:p>
      </w:docPartBody>
    </w:docPart>
    <w:docPart>
      <w:docPartPr>
        <w:name w:val="4D0243AA8745499F90A2A99E6E7906F8"/>
        <w:category>
          <w:name w:val="常规"/>
          <w:gallery w:val="placeholder"/>
        </w:category>
        <w:types>
          <w:type w:val="bbPlcHdr"/>
        </w:types>
        <w:behaviors>
          <w:behavior w:val="content"/>
        </w:behaviors>
        <w:guid w:val="{E89CE2AC-243B-4DCA-9303-EC0FBE2FD997}"/>
      </w:docPartPr>
      <w:docPartBody>
        <w:p w:rsidR="0058516A" w:rsidRDefault="00FA5F45" w:rsidP="00FA5F45">
          <w:pPr>
            <w:pStyle w:val="4D0243AA8745499F90A2A99E6E7906F8"/>
          </w:pPr>
          <w:r w:rsidRPr="00711F0E">
            <w:rPr>
              <w:rStyle w:val="placeholder1Char"/>
              <w:rFonts w:hint="eastAsia"/>
              <w:sz w:val="16"/>
              <w:szCs w:val="16"/>
            </w:rPr>
            <w:t>____</w:t>
          </w:r>
        </w:p>
      </w:docPartBody>
    </w:docPart>
    <w:docPart>
      <w:docPartPr>
        <w:name w:val="4ADE71F850F84B3BBC8BCF76D49DC103"/>
        <w:category>
          <w:name w:val="常规"/>
          <w:gallery w:val="placeholder"/>
        </w:category>
        <w:types>
          <w:type w:val="bbPlcHdr"/>
        </w:types>
        <w:behaviors>
          <w:behavior w:val="content"/>
        </w:behaviors>
        <w:guid w:val="{1A2DEBC9-2D59-46C7-ADA6-2AB9B140C4F5}"/>
      </w:docPartPr>
      <w:docPartBody>
        <w:p w:rsidR="0058516A" w:rsidRDefault="00FA5F45" w:rsidP="00FA5F45">
          <w:pPr>
            <w:pStyle w:val="4ADE71F850F84B3BBC8BCF76D49DC103"/>
          </w:pPr>
          <w:r w:rsidRPr="00711F0E">
            <w:rPr>
              <w:rStyle w:val="placeholder1Char"/>
              <w:rFonts w:hint="eastAsia"/>
              <w:sz w:val="16"/>
              <w:szCs w:val="16"/>
            </w:rPr>
            <w:t>____</w:t>
          </w:r>
        </w:p>
      </w:docPartBody>
    </w:docPart>
    <w:docPart>
      <w:docPartPr>
        <w:name w:val="F5EEA3DBE14C4CD9AB89D4A501FC08B2"/>
        <w:category>
          <w:name w:val="常规"/>
          <w:gallery w:val="placeholder"/>
        </w:category>
        <w:types>
          <w:type w:val="bbPlcHdr"/>
        </w:types>
        <w:behaviors>
          <w:behavior w:val="content"/>
        </w:behaviors>
        <w:guid w:val="{EF2F48B8-39B6-410D-A9B0-47CA0A77C9E0}"/>
      </w:docPartPr>
      <w:docPartBody>
        <w:p w:rsidR="0058516A" w:rsidRDefault="00FA5F45" w:rsidP="00FA5F45">
          <w:pPr>
            <w:pStyle w:val="F5EEA3DBE14C4CD9AB89D4A501FC08B2"/>
          </w:pPr>
          <w:r w:rsidRPr="00711F0E">
            <w:rPr>
              <w:rStyle w:val="placeholder1Char"/>
              <w:rFonts w:hint="eastAsia"/>
              <w:sz w:val="16"/>
              <w:szCs w:val="16"/>
            </w:rPr>
            <w:t>____</w:t>
          </w:r>
        </w:p>
      </w:docPartBody>
    </w:docPart>
    <w:docPart>
      <w:docPartPr>
        <w:name w:val="8B8C9477F526450C829F020E5A3F5015"/>
        <w:category>
          <w:name w:val="常规"/>
          <w:gallery w:val="placeholder"/>
        </w:category>
        <w:types>
          <w:type w:val="bbPlcHdr"/>
        </w:types>
        <w:behaviors>
          <w:behavior w:val="content"/>
        </w:behaviors>
        <w:guid w:val="{DD586B2D-D9CA-4CCA-8CCB-C6681618B785}"/>
      </w:docPartPr>
      <w:docPartBody>
        <w:p w:rsidR="0058516A" w:rsidRDefault="00FA5F45" w:rsidP="00FA5F45">
          <w:pPr>
            <w:pStyle w:val="8B8C9477F526450C829F020E5A3F5015"/>
          </w:pPr>
          <w:r w:rsidRPr="00711F0E">
            <w:rPr>
              <w:rStyle w:val="placeholder1Char"/>
              <w:rFonts w:hint="eastAsia"/>
              <w:sz w:val="16"/>
              <w:szCs w:val="16"/>
            </w:rPr>
            <w:t>____</w:t>
          </w:r>
        </w:p>
      </w:docPartBody>
    </w:docPart>
    <w:docPart>
      <w:docPartPr>
        <w:name w:val="6A53B4B30DB9430B8E310274C5693E1D"/>
        <w:category>
          <w:name w:val="常规"/>
          <w:gallery w:val="placeholder"/>
        </w:category>
        <w:types>
          <w:type w:val="bbPlcHdr"/>
        </w:types>
        <w:behaviors>
          <w:behavior w:val="content"/>
        </w:behaviors>
        <w:guid w:val="{FCFAAF4F-6278-4744-9673-888B15DDCD0F}"/>
      </w:docPartPr>
      <w:docPartBody>
        <w:p w:rsidR="0058516A" w:rsidRDefault="00FA5F45" w:rsidP="00FA5F45">
          <w:pPr>
            <w:pStyle w:val="6A53B4B30DB9430B8E310274C5693E1D"/>
          </w:pPr>
          <w:r w:rsidRPr="00711F0E">
            <w:rPr>
              <w:rStyle w:val="placeholder1Char"/>
              <w:rFonts w:hint="eastAsia"/>
              <w:sz w:val="16"/>
              <w:szCs w:val="16"/>
            </w:rPr>
            <w:t>____</w:t>
          </w:r>
        </w:p>
      </w:docPartBody>
    </w:docPart>
    <w:docPart>
      <w:docPartPr>
        <w:name w:val="E11754BAA45E47C88AB5EEC6D88B3EB7"/>
        <w:category>
          <w:name w:val="常规"/>
          <w:gallery w:val="placeholder"/>
        </w:category>
        <w:types>
          <w:type w:val="bbPlcHdr"/>
        </w:types>
        <w:behaviors>
          <w:behavior w:val="content"/>
        </w:behaviors>
        <w:guid w:val="{3F959C57-BC9F-44A3-BE05-1561FA434EC5}"/>
      </w:docPartPr>
      <w:docPartBody>
        <w:p w:rsidR="0058516A" w:rsidRDefault="00FA5F45" w:rsidP="00FA5F45">
          <w:pPr>
            <w:pStyle w:val="E11754BAA45E47C88AB5EEC6D88B3EB7"/>
          </w:pPr>
          <w:r w:rsidRPr="00711F0E">
            <w:rPr>
              <w:rStyle w:val="placeholder1Char"/>
              <w:rFonts w:hint="eastAsia"/>
              <w:sz w:val="16"/>
              <w:szCs w:val="16"/>
            </w:rPr>
            <w:t>____</w:t>
          </w:r>
        </w:p>
      </w:docPartBody>
    </w:docPart>
    <w:docPart>
      <w:docPartPr>
        <w:name w:val="45E050B6A13C4FEAA596579CA5B4B5BD"/>
        <w:category>
          <w:name w:val="常规"/>
          <w:gallery w:val="placeholder"/>
        </w:category>
        <w:types>
          <w:type w:val="bbPlcHdr"/>
        </w:types>
        <w:behaviors>
          <w:behavior w:val="content"/>
        </w:behaviors>
        <w:guid w:val="{C4D7A089-2FC9-4FA3-A8FA-0EB359B1E26B}"/>
      </w:docPartPr>
      <w:docPartBody>
        <w:p w:rsidR="0058516A" w:rsidRDefault="00FA5F45" w:rsidP="00FA5F45">
          <w:pPr>
            <w:pStyle w:val="45E050B6A13C4FEAA596579CA5B4B5BD"/>
          </w:pPr>
          <w:r w:rsidRPr="00711F0E">
            <w:rPr>
              <w:rStyle w:val="placeholder1Char"/>
              <w:rFonts w:hint="eastAsia"/>
              <w:sz w:val="16"/>
              <w:szCs w:val="16"/>
            </w:rPr>
            <w:t>____</w:t>
          </w:r>
        </w:p>
      </w:docPartBody>
    </w:docPart>
    <w:docPart>
      <w:docPartPr>
        <w:name w:val="EC54612DA32A48049499CD935EE2E19B"/>
        <w:category>
          <w:name w:val="常规"/>
          <w:gallery w:val="placeholder"/>
        </w:category>
        <w:types>
          <w:type w:val="bbPlcHdr"/>
        </w:types>
        <w:behaviors>
          <w:behavior w:val="content"/>
        </w:behaviors>
        <w:guid w:val="{59C35D9A-6B17-4EB6-A3BD-C37ABE9AFA32}"/>
      </w:docPartPr>
      <w:docPartBody>
        <w:p w:rsidR="0058516A" w:rsidRDefault="00FA5F45" w:rsidP="00FA5F45">
          <w:pPr>
            <w:pStyle w:val="EC54612DA32A48049499CD935EE2E19B"/>
          </w:pPr>
          <w:r w:rsidRPr="00711F0E">
            <w:rPr>
              <w:rStyle w:val="placeholder1Char"/>
              <w:rFonts w:hint="eastAsia"/>
              <w:sz w:val="16"/>
              <w:szCs w:val="16"/>
            </w:rPr>
            <w:t>____</w:t>
          </w:r>
        </w:p>
      </w:docPartBody>
    </w:docPart>
    <w:docPart>
      <w:docPartPr>
        <w:name w:val="25D91296069D42669BDF89C2C45C81AE"/>
        <w:category>
          <w:name w:val="常规"/>
          <w:gallery w:val="placeholder"/>
        </w:category>
        <w:types>
          <w:type w:val="bbPlcHdr"/>
        </w:types>
        <w:behaviors>
          <w:behavior w:val="content"/>
        </w:behaviors>
        <w:guid w:val="{EA227267-F7CB-4339-8D88-01858CD7A523}"/>
      </w:docPartPr>
      <w:docPartBody>
        <w:p w:rsidR="0058516A" w:rsidRDefault="00FA5F45" w:rsidP="00FA5F45">
          <w:pPr>
            <w:pStyle w:val="25D91296069D42669BDF89C2C45C81AE"/>
          </w:pPr>
          <w:r w:rsidRPr="00711F0E">
            <w:rPr>
              <w:rStyle w:val="placeholder1Char"/>
              <w:rFonts w:hint="eastAsia"/>
              <w:sz w:val="16"/>
              <w:szCs w:val="16"/>
            </w:rPr>
            <w:t>____</w:t>
          </w:r>
        </w:p>
      </w:docPartBody>
    </w:docPart>
    <w:docPart>
      <w:docPartPr>
        <w:name w:val="E5A92D88C4FB46FEAEFCBECBE75AEAD1"/>
        <w:category>
          <w:name w:val="常规"/>
          <w:gallery w:val="placeholder"/>
        </w:category>
        <w:types>
          <w:type w:val="bbPlcHdr"/>
        </w:types>
        <w:behaviors>
          <w:behavior w:val="content"/>
        </w:behaviors>
        <w:guid w:val="{B6EC2261-875A-46B7-B740-6E6CF9FD2ECC}"/>
      </w:docPartPr>
      <w:docPartBody>
        <w:p w:rsidR="0058516A" w:rsidRDefault="00FA5F45" w:rsidP="00FA5F45">
          <w:pPr>
            <w:pStyle w:val="E5A92D88C4FB46FEAEFCBECBE75AEAD1"/>
          </w:pPr>
          <w:r w:rsidRPr="00711F0E">
            <w:rPr>
              <w:rStyle w:val="placeholder1Char"/>
              <w:rFonts w:hint="eastAsia"/>
              <w:sz w:val="16"/>
              <w:szCs w:val="16"/>
            </w:rPr>
            <w:t>____</w:t>
          </w:r>
        </w:p>
      </w:docPartBody>
    </w:docPart>
    <w:docPart>
      <w:docPartPr>
        <w:name w:val="016A0B2BC7A54F5C826EE6390AAB7D48"/>
        <w:category>
          <w:name w:val="常规"/>
          <w:gallery w:val="placeholder"/>
        </w:category>
        <w:types>
          <w:type w:val="bbPlcHdr"/>
        </w:types>
        <w:behaviors>
          <w:behavior w:val="content"/>
        </w:behaviors>
        <w:guid w:val="{843E5926-3935-42D1-A809-EDFA905CB036}"/>
      </w:docPartPr>
      <w:docPartBody>
        <w:p w:rsidR="0058516A" w:rsidRDefault="00FA5F45" w:rsidP="00FA5F45">
          <w:pPr>
            <w:pStyle w:val="016A0B2BC7A54F5C826EE6390AAB7D48"/>
          </w:pPr>
          <w:r w:rsidRPr="00711F0E">
            <w:rPr>
              <w:rStyle w:val="placeholder1Char"/>
              <w:rFonts w:hint="eastAsia"/>
              <w:sz w:val="16"/>
              <w:szCs w:val="16"/>
            </w:rPr>
            <w:t>____</w:t>
          </w:r>
        </w:p>
      </w:docPartBody>
    </w:docPart>
    <w:docPart>
      <w:docPartPr>
        <w:name w:val="6FE7157C9B0D4F0D8B88A5335EDC3336"/>
        <w:category>
          <w:name w:val="常规"/>
          <w:gallery w:val="placeholder"/>
        </w:category>
        <w:types>
          <w:type w:val="bbPlcHdr"/>
        </w:types>
        <w:behaviors>
          <w:behavior w:val="content"/>
        </w:behaviors>
        <w:guid w:val="{1CF1D755-80A2-4D00-9E99-C522BE3FD36C}"/>
      </w:docPartPr>
      <w:docPartBody>
        <w:p w:rsidR="0058516A" w:rsidRDefault="00FA5F45" w:rsidP="00FA5F45">
          <w:pPr>
            <w:pStyle w:val="6FE7157C9B0D4F0D8B88A5335EDC3336"/>
          </w:pPr>
          <w:r w:rsidRPr="00711F0E">
            <w:rPr>
              <w:rStyle w:val="placeholder1Char"/>
              <w:rFonts w:hint="eastAsia"/>
              <w:sz w:val="16"/>
              <w:szCs w:val="16"/>
            </w:rPr>
            <w:t>____</w:t>
          </w:r>
        </w:p>
      </w:docPartBody>
    </w:docPart>
    <w:docPart>
      <w:docPartPr>
        <w:name w:val="76C4BB9D836144DDB477C34A32A8E1AD"/>
        <w:category>
          <w:name w:val="常规"/>
          <w:gallery w:val="placeholder"/>
        </w:category>
        <w:types>
          <w:type w:val="bbPlcHdr"/>
        </w:types>
        <w:behaviors>
          <w:behavior w:val="content"/>
        </w:behaviors>
        <w:guid w:val="{83E8686E-3B6C-4715-930F-81EEE0B1723D}"/>
      </w:docPartPr>
      <w:docPartBody>
        <w:p w:rsidR="0058516A" w:rsidRDefault="00FA5F45" w:rsidP="00FA5F45">
          <w:pPr>
            <w:pStyle w:val="76C4BB9D836144DDB477C34A32A8E1AD"/>
          </w:pPr>
          <w:r w:rsidRPr="00711F0E">
            <w:rPr>
              <w:rStyle w:val="placeholder1Char"/>
              <w:rFonts w:hint="eastAsia"/>
              <w:sz w:val="16"/>
              <w:szCs w:val="16"/>
            </w:rPr>
            <w:t>____</w:t>
          </w:r>
        </w:p>
      </w:docPartBody>
    </w:docPart>
    <w:docPart>
      <w:docPartPr>
        <w:name w:val="26BAD54BF20D48529CF9F5A3E7B9C0E7"/>
        <w:category>
          <w:name w:val="常规"/>
          <w:gallery w:val="placeholder"/>
        </w:category>
        <w:types>
          <w:type w:val="bbPlcHdr"/>
        </w:types>
        <w:behaviors>
          <w:behavior w:val="content"/>
        </w:behaviors>
        <w:guid w:val="{687C6F34-05F4-4B11-9C0E-7828F8DFC058}"/>
      </w:docPartPr>
      <w:docPartBody>
        <w:p w:rsidR="0058516A" w:rsidRDefault="00FA5F45" w:rsidP="00FA5F45">
          <w:pPr>
            <w:pStyle w:val="26BAD54BF20D48529CF9F5A3E7B9C0E7"/>
          </w:pPr>
          <w:r w:rsidRPr="00711F0E">
            <w:rPr>
              <w:rStyle w:val="placeholder1Char"/>
              <w:rFonts w:hint="eastAsia"/>
              <w:sz w:val="16"/>
              <w:szCs w:val="16"/>
            </w:rPr>
            <w:t>____</w:t>
          </w:r>
        </w:p>
      </w:docPartBody>
    </w:docPart>
    <w:docPart>
      <w:docPartPr>
        <w:name w:val="D004DB6DAAE44BD09FF0128142DE9145"/>
        <w:category>
          <w:name w:val="常规"/>
          <w:gallery w:val="placeholder"/>
        </w:category>
        <w:types>
          <w:type w:val="bbPlcHdr"/>
        </w:types>
        <w:behaviors>
          <w:behavior w:val="content"/>
        </w:behaviors>
        <w:guid w:val="{573B7A7F-DB1B-4318-B521-451FAAFA48B1}"/>
      </w:docPartPr>
      <w:docPartBody>
        <w:p w:rsidR="0058516A" w:rsidRDefault="00FA5F45" w:rsidP="00FA5F45">
          <w:pPr>
            <w:pStyle w:val="D004DB6DAAE44BD09FF0128142DE9145"/>
          </w:pPr>
          <w:r w:rsidRPr="00711F0E">
            <w:rPr>
              <w:rStyle w:val="placeholder1Char"/>
              <w:rFonts w:hint="eastAsia"/>
              <w:sz w:val="16"/>
              <w:szCs w:val="16"/>
            </w:rPr>
            <w:t>____</w:t>
          </w:r>
        </w:p>
      </w:docPartBody>
    </w:docPart>
    <w:docPart>
      <w:docPartPr>
        <w:name w:val="3EB3477041544D2E86BAD77BC3DE1B1E"/>
        <w:category>
          <w:name w:val="常规"/>
          <w:gallery w:val="placeholder"/>
        </w:category>
        <w:types>
          <w:type w:val="bbPlcHdr"/>
        </w:types>
        <w:behaviors>
          <w:behavior w:val="content"/>
        </w:behaviors>
        <w:guid w:val="{A9721635-7A2A-4E7C-B788-081B005B9CCB}"/>
      </w:docPartPr>
      <w:docPartBody>
        <w:p w:rsidR="0058516A" w:rsidRDefault="00FA5F45" w:rsidP="00FA5F45">
          <w:pPr>
            <w:pStyle w:val="3EB3477041544D2E86BAD77BC3DE1B1E"/>
          </w:pPr>
          <w:r w:rsidRPr="00711F0E">
            <w:rPr>
              <w:rStyle w:val="placeholder1Char"/>
              <w:rFonts w:hint="eastAsia"/>
              <w:sz w:val="16"/>
              <w:szCs w:val="16"/>
            </w:rPr>
            <w:t>____</w:t>
          </w:r>
        </w:p>
      </w:docPartBody>
    </w:docPart>
    <w:docPart>
      <w:docPartPr>
        <w:name w:val="46FAC725E5084DE6A55609921C948595"/>
        <w:category>
          <w:name w:val="常规"/>
          <w:gallery w:val="placeholder"/>
        </w:category>
        <w:types>
          <w:type w:val="bbPlcHdr"/>
        </w:types>
        <w:behaviors>
          <w:behavior w:val="content"/>
        </w:behaviors>
        <w:guid w:val="{39610B9B-231F-4691-9C73-945D471838B6}"/>
      </w:docPartPr>
      <w:docPartBody>
        <w:p w:rsidR="0058516A" w:rsidRDefault="00FA5F45" w:rsidP="00FA5F45">
          <w:pPr>
            <w:pStyle w:val="46FAC725E5084DE6A55609921C948595"/>
          </w:pPr>
          <w:r w:rsidRPr="00711F0E">
            <w:rPr>
              <w:rStyle w:val="placeholder1Char"/>
              <w:rFonts w:hint="eastAsia"/>
              <w:sz w:val="16"/>
              <w:szCs w:val="16"/>
            </w:rPr>
            <w:t>____</w:t>
          </w:r>
        </w:p>
      </w:docPartBody>
    </w:docPart>
    <w:docPart>
      <w:docPartPr>
        <w:name w:val="171A036725C44359ACE66C8801275D84"/>
        <w:category>
          <w:name w:val="常规"/>
          <w:gallery w:val="placeholder"/>
        </w:category>
        <w:types>
          <w:type w:val="bbPlcHdr"/>
        </w:types>
        <w:behaviors>
          <w:behavior w:val="content"/>
        </w:behaviors>
        <w:guid w:val="{FCD8FF14-86D6-4D5D-86FD-F7ACB5042F8F}"/>
      </w:docPartPr>
      <w:docPartBody>
        <w:p w:rsidR="0058516A" w:rsidRDefault="00FA5F45" w:rsidP="00FA5F45">
          <w:pPr>
            <w:pStyle w:val="171A036725C44359ACE66C8801275D84"/>
          </w:pPr>
          <w:r w:rsidRPr="00711F0E">
            <w:rPr>
              <w:rStyle w:val="placeholder1Char"/>
              <w:rFonts w:hint="eastAsia"/>
              <w:sz w:val="16"/>
              <w:szCs w:val="16"/>
            </w:rPr>
            <w:t>____</w:t>
          </w:r>
        </w:p>
      </w:docPartBody>
    </w:docPart>
    <w:docPart>
      <w:docPartPr>
        <w:name w:val="7242D08279CB48A78CA2E4BD534DAC0F"/>
        <w:category>
          <w:name w:val="常规"/>
          <w:gallery w:val="placeholder"/>
        </w:category>
        <w:types>
          <w:type w:val="bbPlcHdr"/>
        </w:types>
        <w:behaviors>
          <w:behavior w:val="content"/>
        </w:behaviors>
        <w:guid w:val="{BBEC5796-9FDD-4A6C-883C-30A5FB86B699}"/>
      </w:docPartPr>
      <w:docPartBody>
        <w:p w:rsidR="0058516A" w:rsidRDefault="00FA5F45" w:rsidP="00FA5F45">
          <w:pPr>
            <w:pStyle w:val="7242D08279CB48A78CA2E4BD534DAC0F"/>
          </w:pPr>
          <w:r w:rsidRPr="00711F0E">
            <w:rPr>
              <w:rStyle w:val="placeholder1Char"/>
              <w:rFonts w:hint="eastAsia"/>
              <w:sz w:val="16"/>
              <w:szCs w:val="16"/>
            </w:rPr>
            <w:t>____</w:t>
          </w:r>
        </w:p>
      </w:docPartBody>
    </w:docPart>
    <w:docPart>
      <w:docPartPr>
        <w:name w:val="BBAE4EFA66F74757A54ED834E038CE95"/>
        <w:category>
          <w:name w:val="常规"/>
          <w:gallery w:val="placeholder"/>
        </w:category>
        <w:types>
          <w:type w:val="bbPlcHdr"/>
        </w:types>
        <w:behaviors>
          <w:behavior w:val="content"/>
        </w:behaviors>
        <w:guid w:val="{2BA26556-6465-49C5-97A4-171910D83C96}"/>
      </w:docPartPr>
      <w:docPartBody>
        <w:p w:rsidR="0058516A" w:rsidRDefault="00FA5F45" w:rsidP="00FA5F45">
          <w:pPr>
            <w:pStyle w:val="BBAE4EFA66F74757A54ED834E038CE95"/>
          </w:pPr>
          <w:r w:rsidRPr="00711F0E">
            <w:rPr>
              <w:rStyle w:val="placeholder1Char"/>
              <w:rFonts w:hint="eastAsia"/>
              <w:sz w:val="16"/>
              <w:szCs w:val="16"/>
            </w:rPr>
            <w:t>____</w:t>
          </w:r>
        </w:p>
      </w:docPartBody>
    </w:docPart>
    <w:docPart>
      <w:docPartPr>
        <w:name w:val="941E10FB50B14AACB677CF975FE72CEC"/>
        <w:category>
          <w:name w:val="常规"/>
          <w:gallery w:val="placeholder"/>
        </w:category>
        <w:types>
          <w:type w:val="bbPlcHdr"/>
        </w:types>
        <w:behaviors>
          <w:behavior w:val="content"/>
        </w:behaviors>
        <w:guid w:val="{64D8775F-2B4A-48E7-B1EF-53F0FB9E7737}"/>
      </w:docPartPr>
      <w:docPartBody>
        <w:p w:rsidR="0058516A" w:rsidRDefault="00FA5F45" w:rsidP="00FA5F45">
          <w:pPr>
            <w:pStyle w:val="941E10FB50B14AACB677CF975FE72CEC"/>
          </w:pPr>
          <w:r w:rsidRPr="00711F0E">
            <w:rPr>
              <w:rStyle w:val="placeholder1Char"/>
              <w:rFonts w:hint="eastAsia"/>
              <w:sz w:val="16"/>
              <w:szCs w:val="16"/>
            </w:rPr>
            <w:t>____</w:t>
          </w:r>
        </w:p>
      </w:docPartBody>
    </w:docPart>
    <w:docPart>
      <w:docPartPr>
        <w:name w:val="BCF7652B57ED43C7954ADFF09ACF007B"/>
        <w:category>
          <w:name w:val="常规"/>
          <w:gallery w:val="placeholder"/>
        </w:category>
        <w:types>
          <w:type w:val="bbPlcHdr"/>
        </w:types>
        <w:behaviors>
          <w:behavior w:val="content"/>
        </w:behaviors>
        <w:guid w:val="{DC68BF40-D372-4387-B4EF-D1AB8B65CE57}"/>
      </w:docPartPr>
      <w:docPartBody>
        <w:p w:rsidR="0058516A" w:rsidRDefault="00FA5F45" w:rsidP="00FA5F45">
          <w:pPr>
            <w:pStyle w:val="BCF7652B57ED43C7954ADFF09ACF007B"/>
          </w:pPr>
          <w:r w:rsidRPr="00711F0E">
            <w:rPr>
              <w:rStyle w:val="placeholder1Char"/>
              <w:rFonts w:hint="eastAsia"/>
              <w:sz w:val="16"/>
              <w:szCs w:val="16"/>
            </w:rPr>
            <w:t>____</w:t>
          </w:r>
        </w:p>
      </w:docPartBody>
    </w:docPart>
    <w:docPart>
      <w:docPartPr>
        <w:name w:val="FC7BFB2178A04C5DB46C61C05EEC07E0"/>
        <w:category>
          <w:name w:val="常规"/>
          <w:gallery w:val="placeholder"/>
        </w:category>
        <w:types>
          <w:type w:val="bbPlcHdr"/>
        </w:types>
        <w:behaviors>
          <w:behavior w:val="content"/>
        </w:behaviors>
        <w:guid w:val="{E9BDD500-5D4C-403D-89EA-9220F77CAEC8}"/>
      </w:docPartPr>
      <w:docPartBody>
        <w:p w:rsidR="0058516A" w:rsidRDefault="00FA5F45" w:rsidP="00FA5F45">
          <w:pPr>
            <w:pStyle w:val="FC7BFB2178A04C5DB46C61C05EEC07E0"/>
          </w:pPr>
          <w:r w:rsidRPr="00711F0E">
            <w:rPr>
              <w:rStyle w:val="placeholder1Char"/>
              <w:rFonts w:hint="eastAsia"/>
              <w:sz w:val="16"/>
              <w:szCs w:val="16"/>
            </w:rPr>
            <w:t>____</w:t>
          </w:r>
        </w:p>
      </w:docPartBody>
    </w:docPart>
    <w:docPart>
      <w:docPartPr>
        <w:name w:val="47EEFD2E549449BD959C5F997C966C07"/>
        <w:category>
          <w:name w:val="常规"/>
          <w:gallery w:val="placeholder"/>
        </w:category>
        <w:types>
          <w:type w:val="bbPlcHdr"/>
        </w:types>
        <w:behaviors>
          <w:behavior w:val="content"/>
        </w:behaviors>
        <w:guid w:val="{9A8B8CA8-D0A8-4A73-864B-2DB48F5A09D1}"/>
      </w:docPartPr>
      <w:docPartBody>
        <w:p w:rsidR="0058516A" w:rsidRDefault="00FA5F45" w:rsidP="00FA5F45">
          <w:pPr>
            <w:pStyle w:val="47EEFD2E549449BD959C5F997C966C07"/>
          </w:pPr>
          <w:r w:rsidRPr="00711F0E">
            <w:rPr>
              <w:rStyle w:val="placeholder1Char"/>
              <w:rFonts w:hint="eastAsia"/>
              <w:sz w:val="16"/>
              <w:szCs w:val="16"/>
            </w:rPr>
            <w:t>____</w:t>
          </w:r>
        </w:p>
      </w:docPartBody>
    </w:docPart>
    <w:docPart>
      <w:docPartPr>
        <w:name w:val="B5F4ED9A2ADF4015975C3A3B7F29FEAE"/>
        <w:category>
          <w:name w:val="常规"/>
          <w:gallery w:val="placeholder"/>
        </w:category>
        <w:types>
          <w:type w:val="bbPlcHdr"/>
        </w:types>
        <w:behaviors>
          <w:behavior w:val="content"/>
        </w:behaviors>
        <w:guid w:val="{01F6520F-CA2D-4343-A669-2E70A928A741}"/>
      </w:docPartPr>
      <w:docPartBody>
        <w:p w:rsidR="0058516A" w:rsidRDefault="00FA5F45" w:rsidP="00FA5F45">
          <w:pPr>
            <w:pStyle w:val="B5F4ED9A2ADF4015975C3A3B7F29FEAE"/>
          </w:pPr>
          <w:r w:rsidRPr="00711F0E">
            <w:rPr>
              <w:rStyle w:val="placeholder1Char"/>
              <w:rFonts w:hint="eastAsia"/>
              <w:sz w:val="16"/>
              <w:szCs w:val="16"/>
            </w:rPr>
            <w:t>____</w:t>
          </w:r>
        </w:p>
      </w:docPartBody>
    </w:docPart>
    <w:docPart>
      <w:docPartPr>
        <w:name w:val="44FC4B550542442796FB2394E3F19373"/>
        <w:category>
          <w:name w:val="常规"/>
          <w:gallery w:val="placeholder"/>
        </w:category>
        <w:types>
          <w:type w:val="bbPlcHdr"/>
        </w:types>
        <w:behaviors>
          <w:behavior w:val="content"/>
        </w:behaviors>
        <w:guid w:val="{7A743586-F3E9-4311-B803-79D475B73987}"/>
      </w:docPartPr>
      <w:docPartBody>
        <w:p w:rsidR="0058516A" w:rsidRDefault="00FA5F45" w:rsidP="00FA5F45">
          <w:pPr>
            <w:pStyle w:val="44FC4B550542442796FB2394E3F19373"/>
          </w:pPr>
          <w:r w:rsidRPr="00711F0E">
            <w:rPr>
              <w:rStyle w:val="placeholder1Char"/>
              <w:rFonts w:hint="eastAsia"/>
              <w:sz w:val="16"/>
              <w:szCs w:val="16"/>
            </w:rPr>
            <w:t>____</w:t>
          </w:r>
        </w:p>
      </w:docPartBody>
    </w:docPart>
    <w:docPart>
      <w:docPartPr>
        <w:name w:val="95C56686CF744A039AC6FDC6DD30DA42"/>
        <w:category>
          <w:name w:val="常规"/>
          <w:gallery w:val="placeholder"/>
        </w:category>
        <w:types>
          <w:type w:val="bbPlcHdr"/>
        </w:types>
        <w:behaviors>
          <w:behavior w:val="content"/>
        </w:behaviors>
        <w:guid w:val="{9892D601-072F-4815-AAE6-FAA0CCC3F05D}"/>
      </w:docPartPr>
      <w:docPartBody>
        <w:p w:rsidR="0058516A" w:rsidRDefault="00FA5F45" w:rsidP="00FA5F45">
          <w:pPr>
            <w:pStyle w:val="95C56686CF744A039AC6FDC6DD30DA42"/>
          </w:pPr>
          <w:r w:rsidRPr="00711F0E">
            <w:rPr>
              <w:rStyle w:val="placeholder1Char"/>
              <w:rFonts w:hint="eastAsia"/>
              <w:sz w:val="16"/>
              <w:szCs w:val="16"/>
            </w:rPr>
            <w:t>____</w:t>
          </w:r>
        </w:p>
      </w:docPartBody>
    </w:docPart>
    <w:docPart>
      <w:docPartPr>
        <w:name w:val="2442A73461C54D6FB3EDD89FD5490A20"/>
        <w:category>
          <w:name w:val="常规"/>
          <w:gallery w:val="placeholder"/>
        </w:category>
        <w:types>
          <w:type w:val="bbPlcHdr"/>
        </w:types>
        <w:behaviors>
          <w:behavior w:val="content"/>
        </w:behaviors>
        <w:guid w:val="{9D44C58F-DA4E-43DE-8525-C3A24DB9E836}"/>
      </w:docPartPr>
      <w:docPartBody>
        <w:p w:rsidR="0058516A" w:rsidRDefault="00FA5F45" w:rsidP="00FA5F45">
          <w:pPr>
            <w:pStyle w:val="2442A73461C54D6FB3EDD89FD5490A20"/>
          </w:pPr>
          <w:r w:rsidRPr="00711F0E">
            <w:rPr>
              <w:rStyle w:val="placeholder1Char"/>
              <w:rFonts w:hint="eastAsia"/>
              <w:sz w:val="16"/>
              <w:szCs w:val="16"/>
            </w:rPr>
            <w:t>____</w:t>
          </w:r>
        </w:p>
      </w:docPartBody>
    </w:docPart>
    <w:docPart>
      <w:docPartPr>
        <w:name w:val="6EDB9201C69944888F92A9AA42EF021A"/>
        <w:category>
          <w:name w:val="常规"/>
          <w:gallery w:val="placeholder"/>
        </w:category>
        <w:types>
          <w:type w:val="bbPlcHdr"/>
        </w:types>
        <w:behaviors>
          <w:behavior w:val="content"/>
        </w:behaviors>
        <w:guid w:val="{27D1296A-1234-4726-B468-852082CA4708}"/>
      </w:docPartPr>
      <w:docPartBody>
        <w:p w:rsidR="0058516A" w:rsidRDefault="00FA5F45" w:rsidP="00FA5F45">
          <w:pPr>
            <w:pStyle w:val="6EDB9201C69944888F92A9AA42EF021A"/>
          </w:pPr>
          <w:r w:rsidRPr="00711F0E">
            <w:rPr>
              <w:rStyle w:val="placeholder1Char"/>
              <w:rFonts w:hint="eastAsia"/>
              <w:sz w:val="16"/>
              <w:szCs w:val="16"/>
            </w:rPr>
            <w:t>____</w:t>
          </w:r>
        </w:p>
      </w:docPartBody>
    </w:docPart>
    <w:docPart>
      <w:docPartPr>
        <w:name w:val="14775E09489F45A88CA741EBF8328D80"/>
        <w:category>
          <w:name w:val="常规"/>
          <w:gallery w:val="placeholder"/>
        </w:category>
        <w:types>
          <w:type w:val="bbPlcHdr"/>
        </w:types>
        <w:behaviors>
          <w:behavior w:val="content"/>
        </w:behaviors>
        <w:guid w:val="{DDD1D525-36AE-4866-80EA-2179CEB19CF2}"/>
      </w:docPartPr>
      <w:docPartBody>
        <w:p w:rsidR="0058516A" w:rsidRDefault="00FA5F45" w:rsidP="00FA5F45">
          <w:pPr>
            <w:pStyle w:val="14775E09489F45A88CA741EBF8328D80"/>
          </w:pPr>
          <w:r w:rsidRPr="00711F0E">
            <w:rPr>
              <w:rStyle w:val="placeholder1Char"/>
              <w:rFonts w:hint="eastAsia"/>
              <w:sz w:val="16"/>
              <w:szCs w:val="16"/>
            </w:rPr>
            <w:t>____</w:t>
          </w:r>
        </w:p>
      </w:docPartBody>
    </w:docPart>
    <w:docPart>
      <w:docPartPr>
        <w:name w:val="EF2B717E244542E297AEC4A1C9520695"/>
        <w:category>
          <w:name w:val="常规"/>
          <w:gallery w:val="placeholder"/>
        </w:category>
        <w:types>
          <w:type w:val="bbPlcHdr"/>
        </w:types>
        <w:behaviors>
          <w:behavior w:val="content"/>
        </w:behaviors>
        <w:guid w:val="{77E3D2BE-617C-45A7-8F4C-BB9DE861996E}"/>
      </w:docPartPr>
      <w:docPartBody>
        <w:p w:rsidR="0058516A" w:rsidRDefault="00FA5F45" w:rsidP="00FA5F45">
          <w:pPr>
            <w:pStyle w:val="EF2B717E244542E297AEC4A1C9520695"/>
          </w:pPr>
          <w:r w:rsidRPr="00711F0E">
            <w:rPr>
              <w:rStyle w:val="placeholder1Char"/>
              <w:rFonts w:hint="eastAsia"/>
              <w:sz w:val="16"/>
              <w:szCs w:val="16"/>
            </w:rPr>
            <w:t>____</w:t>
          </w:r>
        </w:p>
      </w:docPartBody>
    </w:docPart>
    <w:docPart>
      <w:docPartPr>
        <w:name w:val="0E437F0B734A4EF2BB55AD9ECA461CA3"/>
        <w:category>
          <w:name w:val="常规"/>
          <w:gallery w:val="placeholder"/>
        </w:category>
        <w:types>
          <w:type w:val="bbPlcHdr"/>
        </w:types>
        <w:behaviors>
          <w:behavior w:val="content"/>
        </w:behaviors>
        <w:guid w:val="{9082FEB4-E0E4-4494-8BD5-34D20AC5FF5B}"/>
      </w:docPartPr>
      <w:docPartBody>
        <w:p w:rsidR="0058516A" w:rsidRDefault="00FA5F45" w:rsidP="00FA5F45">
          <w:pPr>
            <w:pStyle w:val="0E437F0B734A4EF2BB55AD9ECA461CA3"/>
          </w:pPr>
          <w:r w:rsidRPr="00711F0E">
            <w:rPr>
              <w:rStyle w:val="placeholder1Char"/>
              <w:rFonts w:hint="eastAsia"/>
              <w:sz w:val="16"/>
              <w:szCs w:val="16"/>
            </w:rPr>
            <w:t>____</w:t>
          </w:r>
        </w:p>
      </w:docPartBody>
    </w:docPart>
    <w:docPart>
      <w:docPartPr>
        <w:name w:val="FA1CADE933D240CBAFF3BD47D093F2F5"/>
        <w:category>
          <w:name w:val="常规"/>
          <w:gallery w:val="placeholder"/>
        </w:category>
        <w:types>
          <w:type w:val="bbPlcHdr"/>
        </w:types>
        <w:behaviors>
          <w:behavior w:val="content"/>
        </w:behaviors>
        <w:guid w:val="{F9A0A3AF-A922-4105-B814-CFEB41790456}"/>
      </w:docPartPr>
      <w:docPartBody>
        <w:p w:rsidR="0058516A" w:rsidRDefault="00FA5F45" w:rsidP="00FA5F45">
          <w:pPr>
            <w:pStyle w:val="FA1CADE933D240CBAFF3BD47D093F2F5"/>
          </w:pPr>
          <w:r w:rsidRPr="00711F0E">
            <w:rPr>
              <w:rStyle w:val="placeholder1Char"/>
              <w:rFonts w:hint="eastAsia"/>
              <w:sz w:val="16"/>
              <w:szCs w:val="16"/>
            </w:rPr>
            <w:t>____</w:t>
          </w:r>
        </w:p>
      </w:docPartBody>
    </w:docPart>
    <w:docPart>
      <w:docPartPr>
        <w:name w:val="A9D7D7806CDE4338B62E5E155F286E82"/>
        <w:category>
          <w:name w:val="常规"/>
          <w:gallery w:val="placeholder"/>
        </w:category>
        <w:types>
          <w:type w:val="bbPlcHdr"/>
        </w:types>
        <w:behaviors>
          <w:behavior w:val="content"/>
        </w:behaviors>
        <w:guid w:val="{9722CF72-FC8B-4F85-B5AB-5FF222FE019F}"/>
      </w:docPartPr>
      <w:docPartBody>
        <w:p w:rsidR="0058516A" w:rsidRDefault="00FA5F45" w:rsidP="00FA5F45">
          <w:pPr>
            <w:pStyle w:val="A9D7D7806CDE4338B62E5E155F286E82"/>
          </w:pPr>
          <w:r w:rsidRPr="00711F0E">
            <w:rPr>
              <w:rStyle w:val="placeholder1Char"/>
              <w:rFonts w:hint="eastAsia"/>
              <w:sz w:val="16"/>
              <w:szCs w:val="16"/>
            </w:rPr>
            <w:t>____</w:t>
          </w:r>
        </w:p>
      </w:docPartBody>
    </w:docPart>
    <w:docPart>
      <w:docPartPr>
        <w:name w:val="1D4F72923CA14461BB5E53722119FD37"/>
        <w:category>
          <w:name w:val="常规"/>
          <w:gallery w:val="placeholder"/>
        </w:category>
        <w:types>
          <w:type w:val="bbPlcHdr"/>
        </w:types>
        <w:behaviors>
          <w:behavior w:val="content"/>
        </w:behaviors>
        <w:guid w:val="{862F5F60-3DEE-428A-8552-E2F45979C647}"/>
      </w:docPartPr>
      <w:docPartBody>
        <w:p w:rsidR="0058516A" w:rsidRDefault="00FA5F45" w:rsidP="00FA5F45">
          <w:pPr>
            <w:pStyle w:val="1D4F72923CA14461BB5E53722119FD37"/>
          </w:pPr>
          <w:r w:rsidRPr="00711F0E">
            <w:rPr>
              <w:rStyle w:val="placeholder1Char"/>
              <w:rFonts w:hint="eastAsia"/>
              <w:sz w:val="16"/>
              <w:szCs w:val="16"/>
            </w:rPr>
            <w:t>____</w:t>
          </w:r>
        </w:p>
      </w:docPartBody>
    </w:docPart>
    <w:docPart>
      <w:docPartPr>
        <w:name w:val="195EAEBF90AD48F6AA9F8010B15069A6"/>
        <w:category>
          <w:name w:val="常规"/>
          <w:gallery w:val="placeholder"/>
        </w:category>
        <w:types>
          <w:type w:val="bbPlcHdr"/>
        </w:types>
        <w:behaviors>
          <w:behavior w:val="content"/>
        </w:behaviors>
        <w:guid w:val="{ABF56075-C77A-4EDC-8791-98EC5748CEAD}"/>
      </w:docPartPr>
      <w:docPartBody>
        <w:p w:rsidR="0058516A" w:rsidRDefault="00FA5F45" w:rsidP="00FA5F45">
          <w:pPr>
            <w:pStyle w:val="195EAEBF90AD48F6AA9F8010B15069A6"/>
          </w:pPr>
          <w:r w:rsidRPr="00711F0E">
            <w:rPr>
              <w:rStyle w:val="placeholder1Char"/>
              <w:rFonts w:hint="eastAsia"/>
              <w:sz w:val="16"/>
              <w:szCs w:val="16"/>
            </w:rPr>
            <w:t>____</w:t>
          </w:r>
        </w:p>
      </w:docPartBody>
    </w:docPart>
    <w:docPart>
      <w:docPartPr>
        <w:name w:val="ABD21F2F956B4DB2B4585D5B9A6FB7C9"/>
        <w:category>
          <w:name w:val="常规"/>
          <w:gallery w:val="placeholder"/>
        </w:category>
        <w:types>
          <w:type w:val="bbPlcHdr"/>
        </w:types>
        <w:behaviors>
          <w:behavior w:val="content"/>
        </w:behaviors>
        <w:guid w:val="{EF35979B-EAFD-4868-A355-101889366D09}"/>
      </w:docPartPr>
      <w:docPartBody>
        <w:p w:rsidR="0058516A" w:rsidRDefault="00FA5F45" w:rsidP="00FA5F45">
          <w:pPr>
            <w:pStyle w:val="ABD21F2F956B4DB2B4585D5B9A6FB7C9"/>
          </w:pPr>
          <w:r w:rsidRPr="00711F0E">
            <w:rPr>
              <w:rStyle w:val="placeholder1Char"/>
              <w:rFonts w:hint="eastAsia"/>
              <w:sz w:val="16"/>
              <w:szCs w:val="16"/>
            </w:rPr>
            <w:t>____</w:t>
          </w:r>
        </w:p>
      </w:docPartBody>
    </w:docPart>
    <w:docPart>
      <w:docPartPr>
        <w:name w:val="0E6A5212EEEC4847B75DBDA63AFE7560"/>
        <w:category>
          <w:name w:val="常规"/>
          <w:gallery w:val="placeholder"/>
        </w:category>
        <w:types>
          <w:type w:val="bbPlcHdr"/>
        </w:types>
        <w:behaviors>
          <w:behavior w:val="content"/>
        </w:behaviors>
        <w:guid w:val="{B5B2217B-EFB4-4009-8084-0A13D449084B}"/>
      </w:docPartPr>
      <w:docPartBody>
        <w:p w:rsidR="0058516A" w:rsidRDefault="00FA5F45" w:rsidP="00FA5F45">
          <w:pPr>
            <w:pStyle w:val="0E6A5212EEEC4847B75DBDA63AFE7560"/>
          </w:pPr>
          <w:r w:rsidRPr="00711F0E">
            <w:rPr>
              <w:rStyle w:val="placeholder1Char"/>
              <w:rFonts w:hint="eastAsia"/>
              <w:sz w:val="16"/>
              <w:szCs w:val="16"/>
            </w:rPr>
            <w:t>____</w:t>
          </w:r>
        </w:p>
      </w:docPartBody>
    </w:docPart>
    <w:docPart>
      <w:docPartPr>
        <w:name w:val="4C7AAAB4CE98456ABA9E307EA0FD5920"/>
        <w:category>
          <w:name w:val="常规"/>
          <w:gallery w:val="placeholder"/>
        </w:category>
        <w:types>
          <w:type w:val="bbPlcHdr"/>
        </w:types>
        <w:behaviors>
          <w:behavior w:val="content"/>
        </w:behaviors>
        <w:guid w:val="{8C6FFD0C-0705-49B8-8900-948DB47B09B6}"/>
      </w:docPartPr>
      <w:docPartBody>
        <w:p w:rsidR="0058516A" w:rsidRDefault="00FA5F45" w:rsidP="00FA5F45">
          <w:pPr>
            <w:pStyle w:val="4C7AAAB4CE98456ABA9E307EA0FD5920"/>
          </w:pPr>
          <w:r w:rsidRPr="00711F0E">
            <w:rPr>
              <w:rStyle w:val="placeholder1Char"/>
              <w:rFonts w:hint="eastAsia"/>
              <w:sz w:val="16"/>
              <w:szCs w:val="16"/>
            </w:rPr>
            <w:t>____</w:t>
          </w:r>
        </w:p>
      </w:docPartBody>
    </w:docPart>
    <w:docPart>
      <w:docPartPr>
        <w:name w:val="836A0789D5454312B1EF5327CC6FD7DC"/>
        <w:category>
          <w:name w:val="常规"/>
          <w:gallery w:val="placeholder"/>
        </w:category>
        <w:types>
          <w:type w:val="bbPlcHdr"/>
        </w:types>
        <w:behaviors>
          <w:behavior w:val="content"/>
        </w:behaviors>
        <w:guid w:val="{E17C7B90-9B54-4E14-B4AF-400F43C57EBF}"/>
      </w:docPartPr>
      <w:docPartBody>
        <w:p w:rsidR="0058516A" w:rsidRDefault="00FA5F45" w:rsidP="00FA5F45">
          <w:pPr>
            <w:pStyle w:val="836A0789D5454312B1EF5327CC6FD7DC"/>
          </w:pPr>
          <w:r w:rsidRPr="00711F0E">
            <w:rPr>
              <w:rStyle w:val="placeholder1Char"/>
              <w:rFonts w:hint="eastAsia"/>
              <w:sz w:val="16"/>
              <w:szCs w:val="16"/>
            </w:rPr>
            <w:t>____</w:t>
          </w:r>
        </w:p>
      </w:docPartBody>
    </w:docPart>
    <w:docPart>
      <w:docPartPr>
        <w:name w:val="863F2B7F3B6C43FA9E34BEE628035A95"/>
        <w:category>
          <w:name w:val="常规"/>
          <w:gallery w:val="placeholder"/>
        </w:category>
        <w:types>
          <w:type w:val="bbPlcHdr"/>
        </w:types>
        <w:behaviors>
          <w:behavior w:val="content"/>
        </w:behaviors>
        <w:guid w:val="{83313FE4-B155-419E-8136-B5145E05D2BF}"/>
      </w:docPartPr>
      <w:docPartBody>
        <w:p w:rsidR="0058516A" w:rsidRDefault="00FA5F45" w:rsidP="00FA5F45">
          <w:pPr>
            <w:pStyle w:val="863F2B7F3B6C43FA9E34BEE628035A95"/>
          </w:pPr>
          <w:r w:rsidRPr="00711F0E">
            <w:rPr>
              <w:rStyle w:val="placeholder1Char"/>
              <w:rFonts w:hint="eastAsia"/>
              <w:sz w:val="16"/>
              <w:szCs w:val="16"/>
            </w:rPr>
            <w:t>____</w:t>
          </w:r>
        </w:p>
      </w:docPartBody>
    </w:docPart>
    <w:docPart>
      <w:docPartPr>
        <w:name w:val="4416CEE8964D4B0ABFCF920DDD8179DB"/>
        <w:category>
          <w:name w:val="常规"/>
          <w:gallery w:val="placeholder"/>
        </w:category>
        <w:types>
          <w:type w:val="bbPlcHdr"/>
        </w:types>
        <w:behaviors>
          <w:behavior w:val="content"/>
        </w:behaviors>
        <w:guid w:val="{0A29FD63-9E6F-4A08-BAF4-891A3A4807F2}"/>
      </w:docPartPr>
      <w:docPartBody>
        <w:p w:rsidR="0058516A" w:rsidRDefault="00FA5F45" w:rsidP="00FA5F45">
          <w:pPr>
            <w:pStyle w:val="4416CEE8964D4B0ABFCF920DDD8179DB"/>
          </w:pPr>
          <w:r w:rsidRPr="00711F0E">
            <w:rPr>
              <w:rStyle w:val="placeholder1Char"/>
              <w:rFonts w:hint="eastAsia"/>
              <w:sz w:val="16"/>
              <w:szCs w:val="16"/>
            </w:rPr>
            <w:t>____</w:t>
          </w:r>
        </w:p>
      </w:docPartBody>
    </w:docPart>
    <w:docPart>
      <w:docPartPr>
        <w:name w:val="BE7AAA529331485AAF376C89F680C688"/>
        <w:category>
          <w:name w:val="常规"/>
          <w:gallery w:val="placeholder"/>
        </w:category>
        <w:types>
          <w:type w:val="bbPlcHdr"/>
        </w:types>
        <w:behaviors>
          <w:behavior w:val="content"/>
        </w:behaviors>
        <w:guid w:val="{5CD36309-F8D6-469F-8B5B-32DF4ECD9539}"/>
      </w:docPartPr>
      <w:docPartBody>
        <w:p w:rsidR="0058516A" w:rsidRDefault="00FA5F45" w:rsidP="00FA5F45">
          <w:pPr>
            <w:pStyle w:val="BE7AAA529331485AAF376C89F680C688"/>
          </w:pPr>
          <w:r w:rsidRPr="00711F0E">
            <w:rPr>
              <w:rStyle w:val="placeholder1Char"/>
              <w:rFonts w:hint="eastAsia"/>
              <w:sz w:val="16"/>
              <w:szCs w:val="16"/>
            </w:rPr>
            <w:t>____</w:t>
          </w:r>
        </w:p>
      </w:docPartBody>
    </w:docPart>
    <w:docPart>
      <w:docPartPr>
        <w:name w:val="10295F2FA02843FB8012F2A7BB6D25DD"/>
        <w:category>
          <w:name w:val="常规"/>
          <w:gallery w:val="placeholder"/>
        </w:category>
        <w:types>
          <w:type w:val="bbPlcHdr"/>
        </w:types>
        <w:behaviors>
          <w:behavior w:val="content"/>
        </w:behaviors>
        <w:guid w:val="{932C836D-2CCD-4F39-A734-F9FF6733B909}"/>
      </w:docPartPr>
      <w:docPartBody>
        <w:p w:rsidR="0058516A" w:rsidRDefault="00FA5F45" w:rsidP="00FA5F45">
          <w:pPr>
            <w:pStyle w:val="10295F2FA02843FB8012F2A7BB6D25DD"/>
          </w:pPr>
          <w:r w:rsidRPr="00711F0E">
            <w:rPr>
              <w:rStyle w:val="placeholder1Char"/>
              <w:rFonts w:hint="eastAsia"/>
              <w:sz w:val="16"/>
              <w:szCs w:val="16"/>
            </w:rPr>
            <w:t>____</w:t>
          </w:r>
        </w:p>
      </w:docPartBody>
    </w:docPart>
    <w:docPart>
      <w:docPartPr>
        <w:name w:val="F9532ECCA87B49ABAD2841804ECC3DB7"/>
        <w:category>
          <w:name w:val="常规"/>
          <w:gallery w:val="placeholder"/>
        </w:category>
        <w:types>
          <w:type w:val="bbPlcHdr"/>
        </w:types>
        <w:behaviors>
          <w:behavior w:val="content"/>
        </w:behaviors>
        <w:guid w:val="{6CA93A29-9B2F-49D9-86DC-D4969F33238D}"/>
      </w:docPartPr>
      <w:docPartBody>
        <w:p w:rsidR="0058516A" w:rsidRDefault="00FA5F45" w:rsidP="00FA5F45">
          <w:pPr>
            <w:pStyle w:val="F9532ECCA87B49ABAD2841804ECC3DB7"/>
          </w:pPr>
          <w:r w:rsidRPr="00711F0E">
            <w:rPr>
              <w:rStyle w:val="placeholder1Char"/>
              <w:rFonts w:hint="eastAsia"/>
              <w:sz w:val="16"/>
              <w:szCs w:val="16"/>
            </w:rPr>
            <w:t>____</w:t>
          </w:r>
        </w:p>
      </w:docPartBody>
    </w:docPart>
    <w:docPart>
      <w:docPartPr>
        <w:name w:val="E99585CCF23445A09AC17733BE650344"/>
        <w:category>
          <w:name w:val="常规"/>
          <w:gallery w:val="placeholder"/>
        </w:category>
        <w:types>
          <w:type w:val="bbPlcHdr"/>
        </w:types>
        <w:behaviors>
          <w:behavior w:val="content"/>
        </w:behaviors>
        <w:guid w:val="{13FF85C2-DE0A-4FA6-A7CB-D0D94D0E5F54}"/>
      </w:docPartPr>
      <w:docPartBody>
        <w:p w:rsidR="0058516A" w:rsidRDefault="00FA5F45" w:rsidP="00FA5F45">
          <w:pPr>
            <w:pStyle w:val="E99585CCF23445A09AC17733BE650344"/>
          </w:pPr>
          <w:r w:rsidRPr="00711F0E">
            <w:rPr>
              <w:rStyle w:val="placeholder1Char"/>
              <w:rFonts w:hint="eastAsia"/>
              <w:sz w:val="16"/>
              <w:szCs w:val="16"/>
            </w:rPr>
            <w:t>____</w:t>
          </w:r>
        </w:p>
      </w:docPartBody>
    </w:docPart>
    <w:docPart>
      <w:docPartPr>
        <w:name w:val="F4CBCFC26BAF46F08876A50EFDBD7916"/>
        <w:category>
          <w:name w:val="常规"/>
          <w:gallery w:val="placeholder"/>
        </w:category>
        <w:types>
          <w:type w:val="bbPlcHdr"/>
        </w:types>
        <w:behaviors>
          <w:behavior w:val="content"/>
        </w:behaviors>
        <w:guid w:val="{82075E4E-E44A-4823-8DB4-B6EC628FB97C}"/>
      </w:docPartPr>
      <w:docPartBody>
        <w:p w:rsidR="0058516A" w:rsidRDefault="00FA5F45" w:rsidP="00FA5F45">
          <w:pPr>
            <w:pStyle w:val="F4CBCFC26BAF46F08876A50EFDBD7916"/>
          </w:pPr>
          <w:r w:rsidRPr="00711F0E">
            <w:rPr>
              <w:rStyle w:val="placeholder1Char"/>
              <w:rFonts w:hint="eastAsia"/>
              <w:sz w:val="16"/>
              <w:szCs w:val="16"/>
            </w:rPr>
            <w:t>____</w:t>
          </w:r>
        </w:p>
      </w:docPartBody>
    </w:docPart>
    <w:docPart>
      <w:docPartPr>
        <w:name w:val="E0C60CD24BA545B0BBFF580EDBAB7174"/>
        <w:category>
          <w:name w:val="常规"/>
          <w:gallery w:val="placeholder"/>
        </w:category>
        <w:types>
          <w:type w:val="bbPlcHdr"/>
        </w:types>
        <w:behaviors>
          <w:behavior w:val="content"/>
        </w:behaviors>
        <w:guid w:val="{996F253F-B730-45D6-8878-1E7EFC9AC65F}"/>
      </w:docPartPr>
      <w:docPartBody>
        <w:p w:rsidR="0058516A" w:rsidRDefault="00FA5F45" w:rsidP="00FA5F45">
          <w:pPr>
            <w:pStyle w:val="E0C60CD24BA545B0BBFF580EDBAB7174"/>
          </w:pPr>
          <w:r w:rsidRPr="00711F0E">
            <w:rPr>
              <w:rStyle w:val="placeholder1Char"/>
              <w:rFonts w:hint="eastAsia"/>
              <w:sz w:val="16"/>
              <w:szCs w:val="16"/>
            </w:rPr>
            <w:t>____</w:t>
          </w:r>
        </w:p>
      </w:docPartBody>
    </w:docPart>
    <w:docPart>
      <w:docPartPr>
        <w:name w:val="CBC8E303922B49EBBD24F0AC50B628B0"/>
        <w:category>
          <w:name w:val="常规"/>
          <w:gallery w:val="placeholder"/>
        </w:category>
        <w:types>
          <w:type w:val="bbPlcHdr"/>
        </w:types>
        <w:behaviors>
          <w:behavior w:val="content"/>
        </w:behaviors>
        <w:guid w:val="{01F9575E-B3A6-4C89-9CCE-68C38FB7F410}"/>
      </w:docPartPr>
      <w:docPartBody>
        <w:p w:rsidR="0058516A" w:rsidRDefault="00FA5F45" w:rsidP="00FA5F45">
          <w:pPr>
            <w:pStyle w:val="CBC8E303922B49EBBD24F0AC50B628B0"/>
          </w:pPr>
          <w:r w:rsidRPr="00711F0E">
            <w:rPr>
              <w:rStyle w:val="placeholder1Char"/>
              <w:rFonts w:hint="eastAsia"/>
              <w:sz w:val="16"/>
              <w:szCs w:val="16"/>
            </w:rPr>
            <w:t>____</w:t>
          </w:r>
        </w:p>
      </w:docPartBody>
    </w:docPart>
    <w:docPart>
      <w:docPartPr>
        <w:name w:val="B0001E0E0EFC485EB26159AFBC455FA0"/>
        <w:category>
          <w:name w:val="常规"/>
          <w:gallery w:val="placeholder"/>
        </w:category>
        <w:types>
          <w:type w:val="bbPlcHdr"/>
        </w:types>
        <w:behaviors>
          <w:behavior w:val="content"/>
        </w:behaviors>
        <w:guid w:val="{C1CD91E3-D3AB-4408-8147-26B2AC27E30E}"/>
      </w:docPartPr>
      <w:docPartBody>
        <w:p w:rsidR="0058516A" w:rsidRDefault="00FA5F45" w:rsidP="00FA5F45">
          <w:pPr>
            <w:pStyle w:val="B0001E0E0EFC485EB26159AFBC455FA0"/>
          </w:pPr>
          <w:r w:rsidRPr="00711F0E">
            <w:rPr>
              <w:rStyle w:val="placeholder1Char"/>
              <w:rFonts w:hint="eastAsia"/>
              <w:sz w:val="16"/>
              <w:szCs w:val="16"/>
            </w:rPr>
            <w:t>____</w:t>
          </w:r>
        </w:p>
      </w:docPartBody>
    </w:docPart>
    <w:docPart>
      <w:docPartPr>
        <w:name w:val="3E842770B1B04D9FA467097E666DEFFB"/>
        <w:category>
          <w:name w:val="常规"/>
          <w:gallery w:val="placeholder"/>
        </w:category>
        <w:types>
          <w:type w:val="bbPlcHdr"/>
        </w:types>
        <w:behaviors>
          <w:behavior w:val="content"/>
        </w:behaviors>
        <w:guid w:val="{214D0571-B9A9-4C59-ADE1-0BF54A4DB044}"/>
      </w:docPartPr>
      <w:docPartBody>
        <w:p w:rsidR="0058516A" w:rsidRDefault="00FA5F45" w:rsidP="00FA5F45">
          <w:pPr>
            <w:pStyle w:val="3E842770B1B04D9FA467097E666DEFFB"/>
          </w:pPr>
          <w:r w:rsidRPr="00711F0E">
            <w:rPr>
              <w:rStyle w:val="placeholder1Char"/>
              <w:rFonts w:hint="eastAsia"/>
              <w:sz w:val="16"/>
              <w:szCs w:val="16"/>
            </w:rPr>
            <w:t>____</w:t>
          </w:r>
        </w:p>
      </w:docPartBody>
    </w:docPart>
    <w:docPart>
      <w:docPartPr>
        <w:name w:val="43F6909AB50C4F92A5DE287B8905D27C"/>
        <w:category>
          <w:name w:val="常规"/>
          <w:gallery w:val="placeholder"/>
        </w:category>
        <w:types>
          <w:type w:val="bbPlcHdr"/>
        </w:types>
        <w:behaviors>
          <w:behavior w:val="content"/>
        </w:behaviors>
        <w:guid w:val="{054D787B-EDB5-4B20-8E38-25BA7CE78DCF}"/>
      </w:docPartPr>
      <w:docPartBody>
        <w:p w:rsidR="0058516A" w:rsidRDefault="00FA5F45" w:rsidP="00FA5F45">
          <w:pPr>
            <w:pStyle w:val="43F6909AB50C4F92A5DE287B8905D27C"/>
          </w:pPr>
          <w:r w:rsidRPr="00711F0E">
            <w:rPr>
              <w:rStyle w:val="placeholder1Char"/>
              <w:rFonts w:hint="eastAsia"/>
              <w:sz w:val="16"/>
              <w:szCs w:val="16"/>
            </w:rPr>
            <w:t>____</w:t>
          </w:r>
        </w:p>
      </w:docPartBody>
    </w:docPart>
    <w:docPart>
      <w:docPartPr>
        <w:name w:val="46561106B2E54CB6A63D61872ED7D621"/>
        <w:category>
          <w:name w:val="常规"/>
          <w:gallery w:val="placeholder"/>
        </w:category>
        <w:types>
          <w:type w:val="bbPlcHdr"/>
        </w:types>
        <w:behaviors>
          <w:behavior w:val="content"/>
        </w:behaviors>
        <w:guid w:val="{119E7486-6F73-49BD-A202-AC32A91EC237}"/>
      </w:docPartPr>
      <w:docPartBody>
        <w:p w:rsidR="0058516A" w:rsidRDefault="00FA5F45" w:rsidP="00FA5F45">
          <w:pPr>
            <w:pStyle w:val="46561106B2E54CB6A63D61872ED7D621"/>
          </w:pPr>
          <w:r w:rsidRPr="00711F0E">
            <w:rPr>
              <w:rStyle w:val="placeholder1Char"/>
              <w:rFonts w:hint="eastAsia"/>
              <w:sz w:val="16"/>
              <w:szCs w:val="16"/>
            </w:rPr>
            <w:t>____</w:t>
          </w:r>
        </w:p>
      </w:docPartBody>
    </w:docPart>
    <w:docPart>
      <w:docPartPr>
        <w:name w:val="9A07316AB96A4FF49464B6CFE253FC6E"/>
        <w:category>
          <w:name w:val="常规"/>
          <w:gallery w:val="placeholder"/>
        </w:category>
        <w:types>
          <w:type w:val="bbPlcHdr"/>
        </w:types>
        <w:behaviors>
          <w:behavior w:val="content"/>
        </w:behaviors>
        <w:guid w:val="{DC9925D0-642C-4281-894B-0EC29E128439}"/>
      </w:docPartPr>
      <w:docPartBody>
        <w:p w:rsidR="0058516A" w:rsidRDefault="00FA5F45" w:rsidP="00FA5F45">
          <w:pPr>
            <w:pStyle w:val="9A07316AB96A4FF49464B6CFE253FC6E"/>
          </w:pPr>
          <w:r w:rsidRPr="00711F0E">
            <w:rPr>
              <w:rStyle w:val="placeholder1Char"/>
              <w:rFonts w:hint="eastAsia"/>
              <w:sz w:val="16"/>
              <w:szCs w:val="16"/>
            </w:rPr>
            <w:t>____</w:t>
          </w:r>
        </w:p>
      </w:docPartBody>
    </w:docPart>
    <w:docPart>
      <w:docPartPr>
        <w:name w:val="E0F39665E3584F7C8940E54CB03B452C"/>
        <w:category>
          <w:name w:val="常规"/>
          <w:gallery w:val="placeholder"/>
        </w:category>
        <w:types>
          <w:type w:val="bbPlcHdr"/>
        </w:types>
        <w:behaviors>
          <w:behavior w:val="content"/>
        </w:behaviors>
        <w:guid w:val="{E0FACCE5-F4C2-46E1-81BC-6182A1F1D2E7}"/>
      </w:docPartPr>
      <w:docPartBody>
        <w:p w:rsidR="0058516A" w:rsidRDefault="00FA5F45" w:rsidP="00FA5F45">
          <w:pPr>
            <w:pStyle w:val="E0F39665E3584F7C8940E54CB03B452C"/>
          </w:pPr>
          <w:r w:rsidRPr="00711F0E">
            <w:rPr>
              <w:rStyle w:val="placeholder1Char"/>
              <w:rFonts w:hint="eastAsia"/>
              <w:sz w:val="16"/>
              <w:szCs w:val="16"/>
            </w:rPr>
            <w:t>____</w:t>
          </w:r>
        </w:p>
      </w:docPartBody>
    </w:docPart>
    <w:docPart>
      <w:docPartPr>
        <w:name w:val="199CE3E5ABE84AF9AA4D30BAA83B1D37"/>
        <w:category>
          <w:name w:val="常规"/>
          <w:gallery w:val="placeholder"/>
        </w:category>
        <w:types>
          <w:type w:val="bbPlcHdr"/>
        </w:types>
        <w:behaviors>
          <w:behavior w:val="content"/>
        </w:behaviors>
        <w:guid w:val="{4C8A72AA-8243-4414-9B37-A88E05924DEC}"/>
      </w:docPartPr>
      <w:docPartBody>
        <w:p w:rsidR="0058516A" w:rsidRDefault="00FA5F45" w:rsidP="00FA5F45">
          <w:pPr>
            <w:pStyle w:val="199CE3E5ABE84AF9AA4D30BAA83B1D37"/>
          </w:pPr>
          <w:r w:rsidRPr="00711F0E">
            <w:rPr>
              <w:rStyle w:val="placeholder1Char"/>
              <w:rFonts w:hint="eastAsia"/>
              <w:sz w:val="16"/>
              <w:szCs w:val="16"/>
            </w:rPr>
            <w:t>____</w:t>
          </w:r>
        </w:p>
      </w:docPartBody>
    </w:docPart>
    <w:docPart>
      <w:docPartPr>
        <w:name w:val="7E873071F57349FAB8269E173EED4A7E"/>
        <w:category>
          <w:name w:val="常规"/>
          <w:gallery w:val="placeholder"/>
        </w:category>
        <w:types>
          <w:type w:val="bbPlcHdr"/>
        </w:types>
        <w:behaviors>
          <w:behavior w:val="content"/>
        </w:behaviors>
        <w:guid w:val="{40182989-04FE-43D9-9908-DDABAF3F8EA0}"/>
      </w:docPartPr>
      <w:docPartBody>
        <w:p w:rsidR="0058516A" w:rsidRDefault="00FA5F45" w:rsidP="00FA5F45">
          <w:pPr>
            <w:pStyle w:val="7E873071F57349FAB8269E173EED4A7E"/>
          </w:pPr>
          <w:r w:rsidRPr="00711F0E">
            <w:rPr>
              <w:rStyle w:val="placeholder1Char"/>
              <w:rFonts w:hint="eastAsia"/>
              <w:sz w:val="16"/>
              <w:szCs w:val="16"/>
            </w:rPr>
            <w:t>____</w:t>
          </w:r>
        </w:p>
      </w:docPartBody>
    </w:docPart>
    <w:docPart>
      <w:docPartPr>
        <w:name w:val="A14BD3F86C9B4AD49F8AAEE683C7CD56"/>
        <w:category>
          <w:name w:val="常规"/>
          <w:gallery w:val="placeholder"/>
        </w:category>
        <w:types>
          <w:type w:val="bbPlcHdr"/>
        </w:types>
        <w:behaviors>
          <w:behavior w:val="content"/>
        </w:behaviors>
        <w:guid w:val="{0B3EA364-8174-4373-B2FB-3AFD1071586A}"/>
      </w:docPartPr>
      <w:docPartBody>
        <w:p w:rsidR="0058516A" w:rsidRDefault="00FA5F45" w:rsidP="00FA5F45">
          <w:pPr>
            <w:pStyle w:val="A14BD3F86C9B4AD49F8AAEE683C7CD56"/>
          </w:pPr>
          <w:r w:rsidRPr="00711F0E">
            <w:rPr>
              <w:rStyle w:val="placeholder1Char"/>
              <w:rFonts w:hint="eastAsia"/>
              <w:sz w:val="16"/>
              <w:szCs w:val="16"/>
            </w:rPr>
            <w:t>____</w:t>
          </w:r>
        </w:p>
      </w:docPartBody>
    </w:docPart>
    <w:docPart>
      <w:docPartPr>
        <w:name w:val="03F2DC769E42471EA252AA7D0978D890"/>
        <w:category>
          <w:name w:val="常规"/>
          <w:gallery w:val="placeholder"/>
        </w:category>
        <w:types>
          <w:type w:val="bbPlcHdr"/>
        </w:types>
        <w:behaviors>
          <w:behavior w:val="content"/>
        </w:behaviors>
        <w:guid w:val="{92F44260-24A8-4AC2-B938-A0AF57AA4C76}"/>
      </w:docPartPr>
      <w:docPartBody>
        <w:p w:rsidR="0058516A" w:rsidRDefault="00FA5F45" w:rsidP="00FA5F45">
          <w:pPr>
            <w:pStyle w:val="03F2DC769E42471EA252AA7D0978D890"/>
          </w:pPr>
          <w:r w:rsidRPr="00711F0E">
            <w:rPr>
              <w:rStyle w:val="placeholder1Char"/>
              <w:rFonts w:hint="eastAsia"/>
              <w:sz w:val="16"/>
              <w:szCs w:val="16"/>
            </w:rPr>
            <w:t>____</w:t>
          </w:r>
        </w:p>
      </w:docPartBody>
    </w:docPart>
    <w:docPart>
      <w:docPartPr>
        <w:name w:val="E52095BF3FA4450CA724D2940451B59F"/>
        <w:category>
          <w:name w:val="常规"/>
          <w:gallery w:val="placeholder"/>
        </w:category>
        <w:types>
          <w:type w:val="bbPlcHdr"/>
        </w:types>
        <w:behaviors>
          <w:behavior w:val="content"/>
        </w:behaviors>
        <w:guid w:val="{8A012784-1F6B-4EA5-8D30-6A6C8F562725}"/>
      </w:docPartPr>
      <w:docPartBody>
        <w:p w:rsidR="0058516A" w:rsidRDefault="00FA5F45" w:rsidP="00FA5F45">
          <w:pPr>
            <w:pStyle w:val="E52095BF3FA4450CA724D2940451B59F"/>
          </w:pPr>
          <w:r w:rsidRPr="00711F0E">
            <w:rPr>
              <w:rStyle w:val="placeholder1Char"/>
              <w:rFonts w:hint="eastAsia"/>
              <w:sz w:val="16"/>
              <w:szCs w:val="16"/>
            </w:rPr>
            <w:t>____</w:t>
          </w:r>
        </w:p>
      </w:docPartBody>
    </w:docPart>
    <w:docPart>
      <w:docPartPr>
        <w:name w:val="9AA9553FE92E4B9980FF5C969D921608"/>
        <w:category>
          <w:name w:val="常规"/>
          <w:gallery w:val="placeholder"/>
        </w:category>
        <w:types>
          <w:type w:val="bbPlcHdr"/>
        </w:types>
        <w:behaviors>
          <w:behavior w:val="content"/>
        </w:behaviors>
        <w:guid w:val="{99BDBF86-486E-4960-B18E-2344CBAEEBB2}"/>
      </w:docPartPr>
      <w:docPartBody>
        <w:p w:rsidR="0058516A" w:rsidRDefault="00FA5F45" w:rsidP="00FA5F45">
          <w:pPr>
            <w:pStyle w:val="9AA9553FE92E4B9980FF5C969D921608"/>
          </w:pPr>
          <w:r w:rsidRPr="00711F0E">
            <w:rPr>
              <w:rStyle w:val="placeholder1Char"/>
              <w:rFonts w:hint="eastAsia"/>
              <w:sz w:val="16"/>
              <w:szCs w:val="16"/>
            </w:rPr>
            <w:t>____</w:t>
          </w:r>
        </w:p>
      </w:docPartBody>
    </w:docPart>
    <w:docPart>
      <w:docPartPr>
        <w:name w:val="653A6A5B17DC428D81327373BDE7B909"/>
        <w:category>
          <w:name w:val="常规"/>
          <w:gallery w:val="placeholder"/>
        </w:category>
        <w:types>
          <w:type w:val="bbPlcHdr"/>
        </w:types>
        <w:behaviors>
          <w:behavior w:val="content"/>
        </w:behaviors>
        <w:guid w:val="{DCFF94FB-219A-4B16-8E4F-D074D4C4F916}"/>
      </w:docPartPr>
      <w:docPartBody>
        <w:p w:rsidR="0058516A" w:rsidRDefault="00FA5F45" w:rsidP="00FA5F45">
          <w:pPr>
            <w:pStyle w:val="653A6A5B17DC428D81327373BDE7B909"/>
          </w:pPr>
          <w:r w:rsidRPr="00711F0E">
            <w:rPr>
              <w:rStyle w:val="placeholder1Char"/>
              <w:rFonts w:hint="eastAsia"/>
              <w:sz w:val="16"/>
              <w:szCs w:val="16"/>
            </w:rPr>
            <w:t>____</w:t>
          </w:r>
        </w:p>
      </w:docPartBody>
    </w:docPart>
    <w:docPart>
      <w:docPartPr>
        <w:name w:val="E3A8FDC8EF704F53A87F37F9FD834459"/>
        <w:category>
          <w:name w:val="常规"/>
          <w:gallery w:val="placeholder"/>
        </w:category>
        <w:types>
          <w:type w:val="bbPlcHdr"/>
        </w:types>
        <w:behaviors>
          <w:behavior w:val="content"/>
        </w:behaviors>
        <w:guid w:val="{32333C64-5D04-479B-87F9-8AC9DA734457}"/>
      </w:docPartPr>
      <w:docPartBody>
        <w:p w:rsidR="0058516A" w:rsidRDefault="00FA5F45" w:rsidP="00FA5F45">
          <w:pPr>
            <w:pStyle w:val="E3A8FDC8EF704F53A87F37F9FD834459"/>
          </w:pPr>
          <w:r w:rsidRPr="00711F0E">
            <w:rPr>
              <w:rStyle w:val="placeholder1Char"/>
              <w:rFonts w:hint="eastAsia"/>
              <w:sz w:val="16"/>
              <w:szCs w:val="16"/>
            </w:rPr>
            <w:t>____</w:t>
          </w:r>
        </w:p>
      </w:docPartBody>
    </w:docPart>
    <w:docPart>
      <w:docPartPr>
        <w:name w:val="34A3E2F6FAF74FDE91AD71D31AE9018B"/>
        <w:category>
          <w:name w:val="常规"/>
          <w:gallery w:val="placeholder"/>
        </w:category>
        <w:types>
          <w:type w:val="bbPlcHdr"/>
        </w:types>
        <w:behaviors>
          <w:behavior w:val="content"/>
        </w:behaviors>
        <w:guid w:val="{3D4B0C9C-88FD-4A01-A2CA-A34056A215A5}"/>
      </w:docPartPr>
      <w:docPartBody>
        <w:p w:rsidR="0058516A" w:rsidRDefault="00FA5F45" w:rsidP="00FA5F45">
          <w:pPr>
            <w:pStyle w:val="34A3E2F6FAF74FDE91AD71D31AE9018B"/>
          </w:pPr>
          <w:r w:rsidRPr="00711F0E">
            <w:rPr>
              <w:rStyle w:val="placeholder1Char"/>
              <w:rFonts w:hint="eastAsia"/>
              <w:sz w:val="16"/>
              <w:szCs w:val="16"/>
            </w:rPr>
            <w:t>____</w:t>
          </w:r>
        </w:p>
      </w:docPartBody>
    </w:docPart>
    <w:docPart>
      <w:docPartPr>
        <w:name w:val="3CBEAD01A433493DBB56DBA190DB72C1"/>
        <w:category>
          <w:name w:val="常规"/>
          <w:gallery w:val="placeholder"/>
        </w:category>
        <w:types>
          <w:type w:val="bbPlcHdr"/>
        </w:types>
        <w:behaviors>
          <w:behavior w:val="content"/>
        </w:behaviors>
        <w:guid w:val="{DEA6DBA9-BA2C-48CE-8C1C-B45964E43F6C}"/>
      </w:docPartPr>
      <w:docPartBody>
        <w:p w:rsidR="0058516A" w:rsidRDefault="00FA5F45" w:rsidP="00FA5F45">
          <w:pPr>
            <w:pStyle w:val="3CBEAD01A433493DBB56DBA190DB72C1"/>
          </w:pPr>
          <w:r w:rsidRPr="00711F0E">
            <w:rPr>
              <w:rStyle w:val="placeholder1Char"/>
              <w:rFonts w:hint="eastAsia"/>
              <w:sz w:val="16"/>
              <w:szCs w:val="16"/>
            </w:rPr>
            <w:t>____</w:t>
          </w:r>
        </w:p>
      </w:docPartBody>
    </w:docPart>
    <w:docPart>
      <w:docPartPr>
        <w:name w:val="06A6B01852DC4D179EFC0C3228D67712"/>
        <w:category>
          <w:name w:val="常规"/>
          <w:gallery w:val="placeholder"/>
        </w:category>
        <w:types>
          <w:type w:val="bbPlcHdr"/>
        </w:types>
        <w:behaviors>
          <w:behavior w:val="content"/>
        </w:behaviors>
        <w:guid w:val="{1BAC87CD-6D30-46B6-8107-F43D69BA70FF}"/>
      </w:docPartPr>
      <w:docPartBody>
        <w:p w:rsidR="0058516A" w:rsidRDefault="00FA5F45" w:rsidP="00FA5F45">
          <w:pPr>
            <w:pStyle w:val="06A6B01852DC4D179EFC0C3228D67712"/>
          </w:pPr>
          <w:r w:rsidRPr="00711F0E">
            <w:rPr>
              <w:rStyle w:val="placeholder1Char"/>
              <w:rFonts w:hint="eastAsia"/>
              <w:sz w:val="16"/>
              <w:szCs w:val="16"/>
            </w:rPr>
            <w:t>____</w:t>
          </w:r>
        </w:p>
      </w:docPartBody>
    </w:docPart>
    <w:docPart>
      <w:docPartPr>
        <w:name w:val="B2EDAA15E9A24CC8B038220333F3DAEF"/>
        <w:category>
          <w:name w:val="常规"/>
          <w:gallery w:val="placeholder"/>
        </w:category>
        <w:types>
          <w:type w:val="bbPlcHdr"/>
        </w:types>
        <w:behaviors>
          <w:behavior w:val="content"/>
        </w:behaviors>
        <w:guid w:val="{863E251D-269E-44B3-87A2-FC0FDB4F096B}"/>
      </w:docPartPr>
      <w:docPartBody>
        <w:p w:rsidR="0058516A" w:rsidRDefault="00FA5F45" w:rsidP="00FA5F45">
          <w:pPr>
            <w:pStyle w:val="B2EDAA15E9A24CC8B038220333F3DAEF"/>
          </w:pPr>
          <w:r w:rsidRPr="00711F0E">
            <w:rPr>
              <w:rStyle w:val="placeholder1Char"/>
              <w:rFonts w:hint="eastAsia"/>
              <w:sz w:val="16"/>
              <w:szCs w:val="16"/>
            </w:rPr>
            <w:t>____</w:t>
          </w:r>
        </w:p>
      </w:docPartBody>
    </w:docPart>
    <w:docPart>
      <w:docPartPr>
        <w:name w:val="41381F5A52C846F9BFA25F4BE772339A"/>
        <w:category>
          <w:name w:val="常规"/>
          <w:gallery w:val="placeholder"/>
        </w:category>
        <w:types>
          <w:type w:val="bbPlcHdr"/>
        </w:types>
        <w:behaviors>
          <w:behavior w:val="content"/>
        </w:behaviors>
        <w:guid w:val="{A2D2ADBC-0EA2-4463-B195-69E72EEEB6A5}"/>
      </w:docPartPr>
      <w:docPartBody>
        <w:p w:rsidR="0058516A" w:rsidRDefault="00FA5F45" w:rsidP="00FA5F45">
          <w:pPr>
            <w:pStyle w:val="41381F5A52C846F9BFA25F4BE772339A"/>
          </w:pPr>
          <w:r w:rsidRPr="00711F0E">
            <w:rPr>
              <w:rStyle w:val="placeholder1Char"/>
              <w:rFonts w:hint="eastAsia"/>
              <w:sz w:val="16"/>
              <w:szCs w:val="16"/>
            </w:rPr>
            <w:t>____</w:t>
          </w:r>
        </w:p>
      </w:docPartBody>
    </w:docPart>
    <w:docPart>
      <w:docPartPr>
        <w:name w:val="1E62F1846D194EB8B4EF3E76A0333BFA"/>
        <w:category>
          <w:name w:val="常规"/>
          <w:gallery w:val="placeholder"/>
        </w:category>
        <w:types>
          <w:type w:val="bbPlcHdr"/>
        </w:types>
        <w:behaviors>
          <w:behavior w:val="content"/>
        </w:behaviors>
        <w:guid w:val="{03835627-B751-4899-9535-4F8CBE1A5014}"/>
      </w:docPartPr>
      <w:docPartBody>
        <w:p w:rsidR="0058516A" w:rsidRDefault="00FA5F45" w:rsidP="00FA5F45">
          <w:pPr>
            <w:pStyle w:val="1E62F1846D194EB8B4EF3E76A0333BFA"/>
          </w:pPr>
          <w:r w:rsidRPr="00711F0E">
            <w:rPr>
              <w:rStyle w:val="placeholder1Char"/>
              <w:rFonts w:hint="eastAsia"/>
              <w:sz w:val="16"/>
              <w:szCs w:val="16"/>
            </w:rPr>
            <w:t>____</w:t>
          </w:r>
        </w:p>
      </w:docPartBody>
    </w:docPart>
    <w:docPart>
      <w:docPartPr>
        <w:name w:val="3044F4A608804861A87841B44695C11C"/>
        <w:category>
          <w:name w:val="常规"/>
          <w:gallery w:val="placeholder"/>
        </w:category>
        <w:types>
          <w:type w:val="bbPlcHdr"/>
        </w:types>
        <w:behaviors>
          <w:behavior w:val="content"/>
        </w:behaviors>
        <w:guid w:val="{E8207EE0-10ED-45B2-9F8E-8B817933FC59}"/>
      </w:docPartPr>
      <w:docPartBody>
        <w:p w:rsidR="0058516A" w:rsidRDefault="00FA5F45" w:rsidP="00FA5F45">
          <w:pPr>
            <w:pStyle w:val="3044F4A608804861A87841B44695C11C"/>
          </w:pPr>
          <w:r w:rsidRPr="00711F0E">
            <w:rPr>
              <w:rStyle w:val="placeholder1Char"/>
              <w:rFonts w:hint="eastAsia"/>
              <w:sz w:val="16"/>
              <w:szCs w:val="16"/>
            </w:rPr>
            <w:t>____</w:t>
          </w:r>
        </w:p>
      </w:docPartBody>
    </w:docPart>
    <w:docPart>
      <w:docPartPr>
        <w:name w:val="ED26B798E3AE47C1A5C7968488B36042"/>
        <w:category>
          <w:name w:val="常规"/>
          <w:gallery w:val="placeholder"/>
        </w:category>
        <w:types>
          <w:type w:val="bbPlcHdr"/>
        </w:types>
        <w:behaviors>
          <w:behavior w:val="content"/>
        </w:behaviors>
        <w:guid w:val="{E1ADA46C-777E-4A1D-B72D-51F22B838D4F}"/>
      </w:docPartPr>
      <w:docPartBody>
        <w:p w:rsidR="0058516A" w:rsidRDefault="00FA5F45" w:rsidP="00FA5F45">
          <w:pPr>
            <w:pStyle w:val="ED26B798E3AE47C1A5C7968488B36042"/>
          </w:pPr>
          <w:r w:rsidRPr="00711F0E">
            <w:rPr>
              <w:rStyle w:val="placeholder1Char"/>
              <w:rFonts w:hint="eastAsia"/>
              <w:sz w:val="16"/>
              <w:szCs w:val="16"/>
            </w:rPr>
            <w:t>____</w:t>
          </w:r>
        </w:p>
      </w:docPartBody>
    </w:docPart>
    <w:docPart>
      <w:docPartPr>
        <w:name w:val="0D8CB4CF1B51445A9DBC729988D6BA17"/>
        <w:category>
          <w:name w:val="常规"/>
          <w:gallery w:val="placeholder"/>
        </w:category>
        <w:types>
          <w:type w:val="bbPlcHdr"/>
        </w:types>
        <w:behaviors>
          <w:behavior w:val="content"/>
        </w:behaviors>
        <w:guid w:val="{1C7DDA5A-709C-4007-BF12-9025894DE11B}"/>
      </w:docPartPr>
      <w:docPartBody>
        <w:p w:rsidR="0058516A" w:rsidRDefault="00FA5F45" w:rsidP="00FA5F45">
          <w:pPr>
            <w:pStyle w:val="0D8CB4CF1B51445A9DBC729988D6BA17"/>
          </w:pPr>
          <w:r w:rsidRPr="00711F0E">
            <w:rPr>
              <w:rStyle w:val="placeholder1Char"/>
              <w:rFonts w:hint="eastAsia"/>
              <w:sz w:val="16"/>
              <w:szCs w:val="16"/>
            </w:rPr>
            <w:t>____</w:t>
          </w:r>
        </w:p>
      </w:docPartBody>
    </w:docPart>
    <w:docPart>
      <w:docPartPr>
        <w:name w:val="72E99E7DA4A94F11B811A6FA838F903E"/>
        <w:category>
          <w:name w:val="常规"/>
          <w:gallery w:val="placeholder"/>
        </w:category>
        <w:types>
          <w:type w:val="bbPlcHdr"/>
        </w:types>
        <w:behaviors>
          <w:behavior w:val="content"/>
        </w:behaviors>
        <w:guid w:val="{0444ED4C-0955-4408-9DC7-27E9402BA168}"/>
      </w:docPartPr>
      <w:docPartBody>
        <w:p w:rsidR="0058516A" w:rsidRDefault="00FA5F45" w:rsidP="00FA5F45">
          <w:pPr>
            <w:pStyle w:val="72E99E7DA4A94F11B811A6FA838F903E"/>
          </w:pPr>
          <w:r w:rsidRPr="00711F0E">
            <w:rPr>
              <w:rStyle w:val="placeholder1Char"/>
              <w:rFonts w:hint="eastAsia"/>
              <w:sz w:val="16"/>
              <w:szCs w:val="16"/>
            </w:rPr>
            <w:t>____</w:t>
          </w:r>
        </w:p>
      </w:docPartBody>
    </w:docPart>
    <w:docPart>
      <w:docPartPr>
        <w:name w:val="A90E807962994495BB13641D7C1122A6"/>
        <w:category>
          <w:name w:val="常规"/>
          <w:gallery w:val="placeholder"/>
        </w:category>
        <w:types>
          <w:type w:val="bbPlcHdr"/>
        </w:types>
        <w:behaviors>
          <w:behavior w:val="content"/>
        </w:behaviors>
        <w:guid w:val="{BF254415-B7B7-452D-AF07-9173A1DA30EE}"/>
      </w:docPartPr>
      <w:docPartBody>
        <w:p w:rsidR="0058516A" w:rsidRDefault="00FA5F45" w:rsidP="00FA5F45">
          <w:pPr>
            <w:pStyle w:val="A90E807962994495BB13641D7C1122A6"/>
          </w:pPr>
          <w:r w:rsidRPr="00711F0E">
            <w:rPr>
              <w:rStyle w:val="placeholder1Char"/>
              <w:rFonts w:hint="eastAsia"/>
              <w:sz w:val="16"/>
              <w:szCs w:val="16"/>
            </w:rPr>
            <w:t>____</w:t>
          </w:r>
        </w:p>
      </w:docPartBody>
    </w:docPart>
    <w:docPart>
      <w:docPartPr>
        <w:name w:val="0855522463D54939B3E3FF10B8450D09"/>
        <w:category>
          <w:name w:val="常规"/>
          <w:gallery w:val="placeholder"/>
        </w:category>
        <w:types>
          <w:type w:val="bbPlcHdr"/>
        </w:types>
        <w:behaviors>
          <w:behavior w:val="content"/>
        </w:behaviors>
        <w:guid w:val="{D903CE7F-0381-4F36-BE56-F161F232F123}"/>
      </w:docPartPr>
      <w:docPartBody>
        <w:p w:rsidR="0058516A" w:rsidRDefault="00FA5F45" w:rsidP="00FA5F45">
          <w:pPr>
            <w:pStyle w:val="0855522463D54939B3E3FF10B8450D09"/>
          </w:pPr>
          <w:r w:rsidRPr="00711F0E">
            <w:rPr>
              <w:rStyle w:val="placeholder1Char"/>
              <w:rFonts w:hint="eastAsia"/>
              <w:sz w:val="16"/>
              <w:szCs w:val="16"/>
            </w:rPr>
            <w:t>____</w:t>
          </w:r>
        </w:p>
      </w:docPartBody>
    </w:docPart>
    <w:docPart>
      <w:docPartPr>
        <w:name w:val="14BAB6AD04654B22A33FDB4357673F1A"/>
        <w:category>
          <w:name w:val="常规"/>
          <w:gallery w:val="placeholder"/>
        </w:category>
        <w:types>
          <w:type w:val="bbPlcHdr"/>
        </w:types>
        <w:behaviors>
          <w:behavior w:val="content"/>
        </w:behaviors>
        <w:guid w:val="{94EED4B4-15A5-466A-A928-33B0BB76CB80}"/>
      </w:docPartPr>
      <w:docPartBody>
        <w:p w:rsidR="0058516A" w:rsidRDefault="00FA5F45" w:rsidP="00FA5F45">
          <w:pPr>
            <w:pStyle w:val="14BAB6AD04654B22A33FDB4357673F1A"/>
          </w:pPr>
          <w:r w:rsidRPr="00711F0E">
            <w:rPr>
              <w:rStyle w:val="placeholder1Char"/>
              <w:rFonts w:hint="eastAsia"/>
              <w:sz w:val="16"/>
              <w:szCs w:val="16"/>
            </w:rPr>
            <w:t>____</w:t>
          </w:r>
        </w:p>
      </w:docPartBody>
    </w:docPart>
    <w:docPart>
      <w:docPartPr>
        <w:name w:val="61460823D62C4E298E1F78D3DB25D634"/>
        <w:category>
          <w:name w:val="常规"/>
          <w:gallery w:val="placeholder"/>
        </w:category>
        <w:types>
          <w:type w:val="bbPlcHdr"/>
        </w:types>
        <w:behaviors>
          <w:behavior w:val="content"/>
        </w:behaviors>
        <w:guid w:val="{544C9068-ACAD-46D7-800B-0F6F8B529CEF}"/>
      </w:docPartPr>
      <w:docPartBody>
        <w:p w:rsidR="0058516A" w:rsidRDefault="00FA5F45" w:rsidP="00FA5F45">
          <w:pPr>
            <w:pStyle w:val="61460823D62C4E298E1F78D3DB25D634"/>
          </w:pPr>
          <w:r w:rsidRPr="00711F0E">
            <w:rPr>
              <w:rStyle w:val="placeholder1Char"/>
              <w:rFonts w:hint="eastAsia"/>
              <w:sz w:val="16"/>
              <w:szCs w:val="16"/>
            </w:rPr>
            <w:t>____</w:t>
          </w:r>
        </w:p>
      </w:docPartBody>
    </w:docPart>
    <w:docPart>
      <w:docPartPr>
        <w:name w:val="7C356240BD0B42B0BFBF3CEDAF2C8C87"/>
        <w:category>
          <w:name w:val="常规"/>
          <w:gallery w:val="placeholder"/>
        </w:category>
        <w:types>
          <w:type w:val="bbPlcHdr"/>
        </w:types>
        <w:behaviors>
          <w:behavior w:val="content"/>
        </w:behaviors>
        <w:guid w:val="{325B4254-BF4F-4AB1-8CD2-764CF0F0FEF7}"/>
      </w:docPartPr>
      <w:docPartBody>
        <w:p w:rsidR="0058516A" w:rsidRDefault="00FA5F45" w:rsidP="00FA5F45">
          <w:pPr>
            <w:pStyle w:val="7C356240BD0B42B0BFBF3CEDAF2C8C87"/>
          </w:pPr>
          <w:r w:rsidRPr="00711F0E">
            <w:rPr>
              <w:rStyle w:val="placeholder1Char"/>
              <w:rFonts w:hint="eastAsia"/>
              <w:sz w:val="16"/>
              <w:szCs w:val="16"/>
            </w:rPr>
            <w:t>____</w:t>
          </w:r>
        </w:p>
      </w:docPartBody>
    </w:docPart>
    <w:docPart>
      <w:docPartPr>
        <w:name w:val="DD2957523E0D4A9FA1B4D1D5517FFCA9"/>
        <w:category>
          <w:name w:val="常规"/>
          <w:gallery w:val="placeholder"/>
        </w:category>
        <w:types>
          <w:type w:val="bbPlcHdr"/>
        </w:types>
        <w:behaviors>
          <w:behavior w:val="content"/>
        </w:behaviors>
        <w:guid w:val="{0B0B2231-89E7-42D6-AB3B-DA8F3A4A95DF}"/>
      </w:docPartPr>
      <w:docPartBody>
        <w:p w:rsidR="0058516A" w:rsidRDefault="00FA5F45" w:rsidP="00FA5F45">
          <w:pPr>
            <w:pStyle w:val="DD2957523E0D4A9FA1B4D1D5517FFCA9"/>
          </w:pPr>
          <w:r w:rsidRPr="00711F0E">
            <w:rPr>
              <w:rStyle w:val="placeholder1Char"/>
              <w:rFonts w:hint="eastAsia"/>
              <w:sz w:val="16"/>
              <w:szCs w:val="16"/>
            </w:rPr>
            <w:t>____</w:t>
          </w:r>
        </w:p>
      </w:docPartBody>
    </w:docPart>
    <w:docPart>
      <w:docPartPr>
        <w:name w:val="6A0C31E2E0E54297A31080548354D3FE"/>
        <w:category>
          <w:name w:val="常规"/>
          <w:gallery w:val="placeholder"/>
        </w:category>
        <w:types>
          <w:type w:val="bbPlcHdr"/>
        </w:types>
        <w:behaviors>
          <w:behavior w:val="content"/>
        </w:behaviors>
        <w:guid w:val="{EF0BBEA3-855B-44D8-94BA-3A9B12837750}"/>
      </w:docPartPr>
      <w:docPartBody>
        <w:p w:rsidR="0058516A" w:rsidRDefault="00FA5F45" w:rsidP="00FA5F45">
          <w:pPr>
            <w:pStyle w:val="6A0C31E2E0E54297A31080548354D3FE"/>
          </w:pPr>
          <w:r w:rsidRPr="00711F0E">
            <w:rPr>
              <w:rStyle w:val="placeholder1Char"/>
              <w:rFonts w:hint="eastAsia"/>
              <w:sz w:val="16"/>
              <w:szCs w:val="16"/>
            </w:rPr>
            <w:t>____</w:t>
          </w:r>
        </w:p>
      </w:docPartBody>
    </w:docPart>
    <w:docPart>
      <w:docPartPr>
        <w:name w:val="C13C4D52FA0540F0B5479A04521F03D4"/>
        <w:category>
          <w:name w:val="常规"/>
          <w:gallery w:val="placeholder"/>
        </w:category>
        <w:types>
          <w:type w:val="bbPlcHdr"/>
        </w:types>
        <w:behaviors>
          <w:behavior w:val="content"/>
        </w:behaviors>
        <w:guid w:val="{4F5AC05E-89DC-4A64-B958-330B6EB01242}"/>
      </w:docPartPr>
      <w:docPartBody>
        <w:p w:rsidR="0058516A" w:rsidRDefault="00FA5F45" w:rsidP="00FA5F45">
          <w:pPr>
            <w:pStyle w:val="C13C4D52FA0540F0B5479A04521F03D4"/>
          </w:pPr>
          <w:r w:rsidRPr="00711F0E">
            <w:rPr>
              <w:rStyle w:val="placeholder1Char"/>
              <w:rFonts w:hint="eastAsia"/>
              <w:sz w:val="16"/>
              <w:szCs w:val="16"/>
            </w:rPr>
            <w:t>____</w:t>
          </w:r>
        </w:p>
      </w:docPartBody>
    </w:docPart>
    <w:docPart>
      <w:docPartPr>
        <w:name w:val="48F88F23A73A4601ABA29C82AC2547AA"/>
        <w:category>
          <w:name w:val="常规"/>
          <w:gallery w:val="placeholder"/>
        </w:category>
        <w:types>
          <w:type w:val="bbPlcHdr"/>
        </w:types>
        <w:behaviors>
          <w:behavior w:val="content"/>
        </w:behaviors>
        <w:guid w:val="{963850CD-BBBB-4C98-811A-B3CD40868425}"/>
      </w:docPartPr>
      <w:docPartBody>
        <w:p w:rsidR="0058516A" w:rsidRDefault="00FA5F45" w:rsidP="00FA5F45">
          <w:pPr>
            <w:pStyle w:val="48F88F23A73A4601ABA29C82AC2547AA"/>
          </w:pPr>
          <w:r w:rsidRPr="00711F0E">
            <w:rPr>
              <w:rStyle w:val="placeholder1Char"/>
              <w:rFonts w:hint="eastAsia"/>
              <w:sz w:val="16"/>
              <w:szCs w:val="16"/>
            </w:rPr>
            <w:t>____</w:t>
          </w:r>
        </w:p>
      </w:docPartBody>
    </w:docPart>
    <w:docPart>
      <w:docPartPr>
        <w:name w:val="89E98466DAB84BEBA3B766351D455CC0"/>
        <w:category>
          <w:name w:val="常规"/>
          <w:gallery w:val="placeholder"/>
        </w:category>
        <w:types>
          <w:type w:val="bbPlcHdr"/>
        </w:types>
        <w:behaviors>
          <w:behavior w:val="content"/>
        </w:behaviors>
        <w:guid w:val="{73E041DF-7B51-483F-8BDD-50096253E640}"/>
      </w:docPartPr>
      <w:docPartBody>
        <w:p w:rsidR="0058516A" w:rsidRDefault="00FA5F45" w:rsidP="00FA5F45">
          <w:pPr>
            <w:pStyle w:val="89E98466DAB84BEBA3B766351D455CC0"/>
          </w:pPr>
          <w:r w:rsidRPr="00711F0E">
            <w:rPr>
              <w:rStyle w:val="placeholder1Char"/>
              <w:rFonts w:hint="eastAsia"/>
              <w:sz w:val="16"/>
              <w:szCs w:val="16"/>
            </w:rPr>
            <w:t>____</w:t>
          </w:r>
        </w:p>
      </w:docPartBody>
    </w:docPart>
    <w:docPart>
      <w:docPartPr>
        <w:name w:val="EDB3CB9E852E4398AA8553EE1288BF7E"/>
        <w:category>
          <w:name w:val="常规"/>
          <w:gallery w:val="placeholder"/>
        </w:category>
        <w:types>
          <w:type w:val="bbPlcHdr"/>
        </w:types>
        <w:behaviors>
          <w:behavior w:val="content"/>
        </w:behaviors>
        <w:guid w:val="{FBCC17F3-6295-4F9E-90D1-EAAD82ED8E57}"/>
      </w:docPartPr>
      <w:docPartBody>
        <w:p w:rsidR="0058516A" w:rsidRDefault="00FA5F45" w:rsidP="00FA5F45">
          <w:pPr>
            <w:pStyle w:val="EDB3CB9E852E4398AA8553EE1288BF7E"/>
          </w:pPr>
          <w:r w:rsidRPr="00711F0E">
            <w:rPr>
              <w:rStyle w:val="placeholder1Char"/>
              <w:rFonts w:hint="eastAsia"/>
              <w:sz w:val="16"/>
              <w:szCs w:val="16"/>
            </w:rPr>
            <w:t>____</w:t>
          </w:r>
        </w:p>
      </w:docPartBody>
    </w:docPart>
    <w:docPart>
      <w:docPartPr>
        <w:name w:val="DB17D327D2F240E19E28A394DBC14AC6"/>
        <w:category>
          <w:name w:val="常规"/>
          <w:gallery w:val="placeholder"/>
        </w:category>
        <w:types>
          <w:type w:val="bbPlcHdr"/>
        </w:types>
        <w:behaviors>
          <w:behavior w:val="content"/>
        </w:behaviors>
        <w:guid w:val="{167D5EAB-5A81-40D2-AEAD-F4F20B685B12}"/>
      </w:docPartPr>
      <w:docPartBody>
        <w:p w:rsidR="0058516A" w:rsidRDefault="00FA5F45" w:rsidP="00FA5F45">
          <w:pPr>
            <w:pStyle w:val="DB17D327D2F240E19E28A394DBC14AC6"/>
          </w:pPr>
          <w:r w:rsidRPr="00711F0E">
            <w:rPr>
              <w:rStyle w:val="placeholder1Char"/>
              <w:rFonts w:hint="eastAsia"/>
              <w:sz w:val="16"/>
              <w:szCs w:val="16"/>
            </w:rPr>
            <w:t>____</w:t>
          </w:r>
        </w:p>
      </w:docPartBody>
    </w:docPart>
    <w:docPart>
      <w:docPartPr>
        <w:name w:val="47A2CE052EF0499F84C5DC7D70D7F9AE"/>
        <w:category>
          <w:name w:val="常规"/>
          <w:gallery w:val="placeholder"/>
        </w:category>
        <w:types>
          <w:type w:val="bbPlcHdr"/>
        </w:types>
        <w:behaviors>
          <w:behavior w:val="content"/>
        </w:behaviors>
        <w:guid w:val="{C82595D4-1922-4062-A6B5-1DFC88CDAFE9}"/>
      </w:docPartPr>
      <w:docPartBody>
        <w:p w:rsidR="0058516A" w:rsidRDefault="00FA5F45" w:rsidP="00FA5F45">
          <w:pPr>
            <w:pStyle w:val="47A2CE052EF0499F84C5DC7D70D7F9AE"/>
          </w:pPr>
          <w:r w:rsidRPr="00711F0E">
            <w:rPr>
              <w:rStyle w:val="placeholder1Char"/>
              <w:rFonts w:hint="eastAsia"/>
              <w:sz w:val="16"/>
              <w:szCs w:val="16"/>
            </w:rPr>
            <w:t>____</w:t>
          </w:r>
        </w:p>
      </w:docPartBody>
    </w:docPart>
    <w:docPart>
      <w:docPartPr>
        <w:name w:val="FB96018F59E5402D8006EE5D7428601C"/>
        <w:category>
          <w:name w:val="常规"/>
          <w:gallery w:val="placeholder"/>
        </w:category>
        <w:types>
          <w:type w:val="bbPlcHdr"/>
        </w:types>
        <w:behaviors>
          <w:behavior w:val="content"/>
        </w:behaviors>
        <w:guid w:val="{0A88EF33-132A-41EC-AB66-A0E09CA29F93}"/>
      </w:docPartPr>
      <w:docPartBody>
        <w:p w:rsidR="0058516A" w:rsidRDefault="00FA5F45" w:rsidP="00FA5F45">
          <w:pPr>
            <w:pStyle w:val="FB96018F59E5402D8006EE5D7428601C"/>
          </w:pPr>
          <w:r w:rsidRPr="00711F0E">
            <w:rPr>
              <w:rStyle w:val="placeholder1Char"/>
              <w:rFonts w:hint="eastAsia"/>
              <w:sz w:val="16"/>
              <w:szCs w:val="16"/>
            </w:rPr>
            <w:t>____</w:t>
          </w:r>
        </w:p>
      </w:docPartBody>
    </w:docPart>
    <w:docPart>
      <w:docPartPr>
        <w:name w:val="29BED0107B38428F902849A9C3094CC1"/>
        <w:category>
          <w:name w:val="常规"/>
          <w:gallery w:val="placeholder"/>
        </w:category>
        <w:types>
          <w:type w:val="bbPlcHdr"/>
        </w:types>
        <w:behaviors>
          <w:behavior w:val="content"/>
        </w:behaviors>
        <w:guid w:val="{E787ED78-D969-4C75-8C36-AF78ABF44DEB}"/>
      </w:docPartPr>
      <w:docPartBody>
        <w:p w:rsidR="0058516A" w:rsidRDefault="00FA5F45" w:rsidP="00FA5F45">
          <w:pPr>
            <w:pStyle w:val="29BED0107B38428F902849A9C3094CC1"/>
          </w:pPr>
          <w:r w:rsidRPr="00711F0E">
            <w:rPr>
              <w:rStyle w:val="placeholder1Char"/>
              <w:rFonts w:hint="eastAsia"/>
              <w:sz w:val="16"/>
              <w:szCs w:val="16"/>
            </w:rPr>
            <w:t>____</w:t>
          </w:r>
        </w:p>
      </w:docPartBody>
    </w:docPart>
    <w:docPart>
      <w:docPartPr>
        <w:name w:val="E7124ACD4DED4563833028F642AF5E00"/>
        <w:category>
          <w:name w:val="常规"/>
          <w:gallery w:val="placeholder"/>
        </w:category>
        <w:types>
          <w:type w:val="bbPlcHdr"/>
        </w:types>
        <w:behaviors>
          <w:behavior w:val="content"/>
        </w:behaviors>
        <w:guid w:val="{BB44463F-CB50-4467-B72A-04053E9A5253}"/>
      </w:docPartPr>
      <w:docPartBody>
        <w:p w:rsidR="0058516A" w:rsidRDefault="00FA5F45" w:rsidP="00FA5F45">
          <w:pPr>
            <w:pStyle w:val="E7124ACD4DED4563833028F642AF5E00"/>
          </w:pPr>
          <w:r w:rsidRPr="00711F0E">
            <w:rPr>
              <w:rStyle w:val="placeholder1Char"/>
              <w:rFonts w:hint="eastAsia"/>
              <w:sz w:val="16"/>
              <w:szCs w:val="16"/>
            </w:rPr>
            <w:t>____</w:t>
          </w:r>
        </w:p>
      </w:docPartBody>
    </w:docPart>
    <w:docPart>
      <w:docPartPr>
        <w:name w:val="E22D29C7266D4AD7917D11D67E956439"/>
        <w:category>
          <w:name w:val="常规"/>
          <w:gallery w:val="placeholder"/>
        </w:category>
        <w:types>
          <w:type w:val="bbPlcHdr"/>
        </w:types>
        <w:behaviors>
          <w:behavior w:val="content"/>
        </w:behaviors>
        <w:guid w:val="{10BBE5B6-B2FF-499E-84F6-2C57E5FF090A}"/>
      </w:docPartPr>
      <w:docPartBody>
        <w:p w:rsidR="0058516A" w:rsidRDefault="00FA5F45" w:rsidP="00FA5F45">
          <w:pPr>
            <w:pStyle w:val="E22D29C7266D4AD7917D11D67E956439"/>
          </w:pPr>
          <w:r w:rsidRPr="00711F0E">
            <w:rPr>
              <w:rStyle w:val="placeholder1Char"/>
              <w:rFonts w:hint="eastAsia"/>
              <w:sz w:val="16"/>
              <w:szCs w:val="16"/>
            </w:rPr>
            <w:t>____</w:t>
          </w:r>
        </w:p>
      </w:docPartBody>
    </w:docPart>
    <w:docPart>
      <w:docPartPr>
        <w:name w:val="1FAE7DFBE04049B7B685F2C7727FF8CD"/>
        <w:category>
          <w:name w:val="常规"/>
          <w:gallery w:val="placeholder"/>
        </w:category>
        <w:types>
          <w:type w:val="bbPlcHdr"/>
        </w:types>
        <w:behaviors>
          <w:behavior w:val="content"/>
        </w:behaviors>
        <w:guid w:val="{2E992C87-9995-401F-822C-DA24A6D53E89}"/>
      </w:docPartPr>
      <w:docPartBody>
        <w:p w:rsidR="0058516A" w:rsidRDefault="00FA5F45" w:rsidP="00FA5F45">
          <w:pPr>
            <w:pStyle w:val="1FAE7DFBE04049B7B685F2C7727FF8CD"/>
          </w:pPr>
          <w:r w:rsidRPr="00711F0E">
            <w:rPr>
              <w:rStyle w:val="placeholder1Char"/>
              <w:rFonts w:hint="eastAsia"/>
              <w:sz w:val="16"/>
              <w:szCs w:val="16"/>
            </w:rPr>
            <w:t>____</w:t>
          </w:r>
        </w:p>
      </w:docPartBody>
    </w:docPart>
    <w:docPart>
      <w:docPartPr>
        <w:name w:val="D6942C53613940E7AD03E3439294CE78"/>
        <w:category>
          <w:name w:val="常规"/>
          <w:gallery w:val="placeholder"/>
        </w:category>
        <w:types>
          <w:type w:val="bbPlcHdr"/>
        </w:types>
        <w:behaviors>
          <w:behavior w:val="content"/>
        </w:behaviors>
        <w:guid w:val="{CDCF46A8-84A4-4F01-8972-19055D5D9CA0}"/>
      </w:docPartPr>
      <w:docPartBody>
        <w:p w:rsidR="0058516A" w:rsidRDefault="00FA5F45" w:rsidP="00FA5F45">
          <w:pPr>
            <w:pStyle w:val="D6942C53613940E7AD03E3439294CE78"/>
          </w:pPr>
          <w:r w:rsidRPr="00711F0E">
            <w:rPr>
              <w:rStyle w:val="placeholder1Char"/>
              <w:rFonts w:hint="eastAsia"/>
              <w:sz w:val="16"/>
              <w:szCs w:val="16"/>
            </w:rPr>
            <w:t>____</w:t>
          </w:r>
        </w:p>
      </w:docPartBody>
    </w:docPart>
    <w:docPart>
      <w:docPartPr>
        <w:name w:val="6048D4DDB2CF402994EBA84A87234B3C"/>
        <w:category>
          <w:name w:val="常规"/>
          <w:gallery w:val="placeholder"/>
        </w:category>
        <w:types>
          <w:type w:val="bbPlcHdr"/>
        </w:types>
        <w:behaviors>
          <w:behavior w:val="content"/>
        </w:behaviors>
        <w:guid w:val="{CD4D8699-D2A4-43BF-A324-029AE092C803}"/>
      </w:docPartPr>
      <w:docPartBody>
        <w:p w:rsidR="0058516A" w:rsidRDefault="00FA5F45" w:rsidP="00FA5F45">
          <w:pPr>
            <w:pStyle w:val="6048D4DDB2CF402994EBA84A87234B3C"/>
          </w:pPr>
          <w:r w:rsidRPr="00711F0E">
            <w:rPr>
              <w:rStyle w:val="placeholder1Char"/>
              <w:rFonts w:hint="eastAsia"/>
              <w:sz w:val="16"/>
              <w:szCs w:val="16"/>
            </w:rPr>
            <w:t>____</w:t>
          </w:r>
        </w:p>
      </w:docPartBody>
    </w:docPart>
    <w:docPart>
      <w:docPartPr>
        <w:name w:val="3B1F72EB8A6540EB9A77035E31F1CBE1"/>
        <w:category>
          <w:name w:val="常规"/>
          <w:gallery w:val="placeholder"/>
        </w:category>
        <w:types>
          <w:type w:val="bbPlcHdr"/>
        </w:types>
        <w:behaviors>
          <w:behavior w:val="content"/>
        </w:behaviors>
        <w:guid w:val="{A35E5F03-846D-46F9-AB17-3F9FABC68F2A}"/>
      </w:docPartPr>
      <w:docPartBody>
        <w:p w:rsidR="0058516A" w:rsidRDefault="00FA5F45" w:rsidP="00FA5F45">
          <w:pPr>
            <w:pStyle w:val="3B1F72EB8A6540EB9A77035E31F1CBE1"/>
          </w:pPr>
          <w:r w:rsidRPr="00711F0E">
            <w:rPr>
              <w:rStyle w:val="placeholder1Char"/>
              <w:rFonts w:hint="eastAsia"/>
              <w:sz w:val="16"/>
              <w:szCs w:val="16"/>
            </w:rPr>
            <w:t>____</w:t>
          </w:r>
        </w:p>
      </w:docPartBody>
    </w:docPart>
    <w:docPart>
      <w:docPartPr>
        <w:name w:val="9F210212BCB8423594721E8817068D42"/>
        <w:category>
          <w:name w:val="常规"/>
          <w:gallery w:val="placeholder"/>
        </w:category>
        <w:types>
          <w:type w:val="bbPlcHdr"/>
        </w:types>
        <w:behaviors>
          <w:behavior w:val="content"/>
        </w:behaviors>
        <w:guid w:val="{017AB726-53BB-49DA-8C79-A06DEF451287}"/>
      </w:docPartPr>
      <w:docPartBody>
        <w:p w:rsidR="0058516A" w:rsidRDefault="00FA5F45" w:rsidP="00FA5F45">
          <w:pPr>
            <w:pStyle w:val="9F210212BCB8423594721E8817068D42"/>
          </w:pPr>
          <w:r w:rsidRPr="00711F0E">
            <w:rPr>
              <w:rStyle w:val="placeholder1Char"/>
              <w:rFonts w:hint="eastAsia"/>
              <w:sz w:val="16"/>
              <w:szCs w:val="16"/>
            </w:rPr>
            <w:t>____</w:t>
          </w:r>
        </w:p>
      </w:docPartBody>
    </w:docPart>
    <w:docPart>
      <w:docPartPr>
        <w:name w:val="4135A002E8EC4103BA18924E153DA23C"/>
        <w:category>
          <w:name w:val="常规"/>
          <w:gallery w:val="placeholder"/>
        </w:category>
        <w:types>
          <w:type w:val="bbPlcHdr"/>
        </w:types>
        <w:behaviors>
          <w:behavior w:val="content"/>
        </w:behaviors>
        <w:guid w:val="{70F07545-02E6-4431-9D5E-3A5E4C0ED106}"/>
      </w:docPartPr>
      <w:docPartBody>
        <w:p w:rsidR="0058516A" w:rsidRDefault="00FA5F45" w:rsidP="00FA5F45">
          <w:pPr>
            <w:pStyle w:val="4135A002E8EC4103BA18924E153DA23C"/>
          </w:pPr>
          <w:r w:rsidRPr="00711F0E">
            <w:rPr>
              <w:rStyle w:val="placeholder1Char"/>
              <w:rFonts w:hint="eastAsia"/>
              <w:sz w:val="16"/>
              <w:szCs w:val="16"/>
            </w:rPr>
            <w:t>____</w:t>
          </w:r>
        </w:p>
      </w:docPartBody>
    </w:docPart>
    <w:docPart>
      <w:docPartPr>
        <w:name w:val="C0E199B90D304CB4963D32FBE6098BC9"/>
        <w:category>
          <w:name w:val="常规"/>
          <w:gallery w:val="placeholder"/>
        </w:category>
        <w:types>
          <w:type w:val="bbPlcHdr"/>
        </w:types>
        <w:behaviors>
          <w:behavior w:val="content"/>
        </w:behaviors>
        <w:guid w:val="{87B5D9EA-3BDE-4029-89EE-D28D1FF47B6C}"/>
      </w:docPartPr>
      <w:docPartBody>
        <w:p w:rsidR="0058516A" w:rsidRDefault="00FA5F45" w:rsidP="00FA5F45">
          <w:pPr>
            <w:pStyle w:val="C0E199B90D304CB4963D32FBE6098BC9"/>
          </w:pPr>
          <w:r w:rsidRPr="00711F0E">
            <w:rPr>
              <w:rStyle w:val="placeholder1Char"/>
              <w:rFonts w:hint="eastAsia"/>
              <w:sz w:val="16"/>
              <w:szCs w:val="16"/>
            </w:rPr>
            <w:t>____</w:t>
          </w:r>
        </w:p>
      </w:docPartBody>
    </w:docPart>
    <w:docPart>
      <w:docPartPr>
        <w:name w:val="D69BFDF2C5EF4F8886209AD2CCD61D4F"/>
        <w:category>
          <w:name w:val="常规"/>
          <w:gallery w:val="placeholder"/>
        </w:category>
        <w:types>
          <w:type w:val="bbPlcHdr"/>
        </w:types>
        <w:behaviors>
          <w:behavior w:val="content"/>
        </w:behaviors>
        <w:guid w:val="{07034C21-6FF8-42FB-AA76-4B4E8F319822}"/>
      </w:docPartPr>
      <w:docPartBody>
        <w:p w:rsidR="0058516A" w:rsidRDefault="00FA5F45" w:rsidP="00FA5F45">
          <w:pPr>
            <w:pStyle w:val="D69BFDF2C5EF4F8886209AD2CCD61D4F"/>
          </w:pPr>
          <w:r w:rsidRPr="00711F0E">
            <w:rPr>
              <w:rStyle w:val="placeholder1Char"/>
              <w:rFonts w:hint="eastAsia"/>
              <w:sz w:val="16"/>
              <w:szCs w:val="16"/>
            </w:rPr>
            <w:t>____</w:t>
          </w:r>
        </w:p>
      </w:docPartBody>
    </w:docPart>
    <w:docPart>
      <w:docPartPr>
        <w:name w:val="B39009AFA3634DC9923CC74BFDA2629E"/>
        <w:category>
          <w:name w:val="常规"/>
          <w:gallery w:val="placeholder"/>
        </w:category>
        <w:types>
          <w:type w:val="bbPlcHdr"/>
        </w:types>
        <w:behaviors>
          <w:behavior w:val="content"/>
        </w:behaviors>
        <w:guid w:val="{DFC63783-BD61-495E-B900-1DC0F199E362}"/>
      </w:docPartPr>
      <w:docPartBody>
        <w:p w:rsidR="0058516A" w:rsidRDefault="00FA5F45" w:rsidP="00FA5F45">
          <w:pPr>
            <w:pStyle w:val="B39009AFA3634DC9923CC74BFDA2629E"/>
          </w:pPr>
          <w:r w:rsidRPr="00711F0E">
            <w:rPr>
              <w:rStyle w:val="placeholder1Char"/>
              <w:rFonts w:hint="eastAsia"/>
              <w:sz w:val="16"/>
              <w:szCs w:val="16"/>
            </w:rPr>
            <w:t>____</w:t>
          </w:r>
        </w:p>
      </w:docPartBody>
    </w:docPart>
    <w:docPart>
      <w:docPartPr>
        <w:name w:val="5171957C613A4B12AEE3869BB5C730A4"/>
        <w:category>
          <w:name w:val="常规"/>
          <w:gallery w:val="placeholder"/>
        </w:category>
        <w:types>
          <w:type w:val="bbPlcHdr"/>
        </w:types>
        <w:behaviors>
          <w:behavior w:val="content"/>
        </w:behaviors>
        <w:guid w:val="{6F230835-A701-4AD7-B587-D71CF0118F72}"/>
      </w:docPartPr>
      <w:docPartBody>
        <w:p w:rsidR="0058516A" w:rsidRDefault="00FA5F45" w:rsidP="00FA5F45">
          <w:pPr>
            <w:pStyle w:val="5171957C613A4B12AEE3869BB5C730A4"/>
          </w:pPr>
          <w:r w:rsidRPr="00711F0E">
            <w:rPr>
              <w:rStyle w:val="placeholder1Char"/>
              <w:rFonts w:hint="eastAsia"/>
              <w:sz w:val="16"/>
              <w:szCs w:val="16"/>
            </w:rPr>
            <w:t>____</w:t>
          </w:r>
        </w:p>
      </w:docPartBody>
    </w:docPart>
    <w:docPart>
      <w:docPartPr>
        <w:name w:val="6D026D5DF72A4CDA9F4C8564C228AB09"/>
        <w:category>
          <w:name w:val="常规"/>
          <w:gallery w:val="placeholder"/>
        </w:category>
        <w:types>
          <w:type w:val="bbPlcHdr"/>
        </w:types>
        <w:behaviors>
          <w:behavior w:val="content"/>
        </w:behaviors>
        <w:guid w:val="{03DF4E08-F435-4D72-ADCB-E55B98A4487A}"/>
      </w:docPartPr>
      <w:docPartBody>
        <w:p w:rsidR="0058516A" w:rsidRDefault="00FA5F45" w:rsidP="00FA5F45">
          <w:pPr>
            <w:pStyle w:val="6D026D5DF72A4CDA9F4C8564C228AB09"/>
          </w:pPr>
          <w:r w:rsidRPr="00711F0E">
            <w:rPr>
              <w:rStyle w:val="placeholder1Char"/>
              <w:rFonts w:hint="eastAsia"/>
              <w:sz w:val="16"/>
              <w:szCs w:val="16"/>
            </w:rPr>
            <w:t>____</w:t>
          </w:r>
        </w:p>
      </w:docPartBody>
    </w:docPart>
    <w:docPart>
      <w:docPartPr>
        <w:name w:val="5C2DD5BD2D754B03AAC05DBD6A86985E"/>
        <w:category>
          <w:name w:val="常规"/>
          <w:gallery w:val="placeholder"/>
        </w:category>
        <w:types>
          <w:type w:val="bbPlcHdr"/>
        </w:types>
        <w:behaviors>
          <w:behavior w:val="content"/>
        </w:behaviors>
        <w:guid w:val="{0426451E-D0FD-4B5E-BD9F-2B5F43950044}"/>
      </w:docPartPr>
      <w:docPartBody>
        <w:p w:rsidR="0058516A" w:rsidRDefault="00FA5F45" w:rsidP="00FA5F45">
          <w:pPr>
            <w:pStyle w:val="5C2DD5BD2D754B03AAC05DBD6A86985E"/>
          </w:pPr>
          <w:r w:rsidRPr="00711F0E">
            <w:rPr>
              <w:rStyle w:val="placeholder1Char"/>
              <w:rFonts w:hint="eastAsia"/>
              <w:sz w:val="16"/>
              <w:szCs w:val="16"/>
            </w:rPr>
            <w:t>____</w:t>
          </w:r>
        </w:p>
      </w:docPartBody>
    </w:docPart>
    <w:docPart>
      <w:docPartPr>
        <w:name w:val="8927133700A4470A82CF94178DE1A8A0"/>
        <w:category>
          <w:name w:val="常规"/>
          <w:gallery w:val="placeholder"/>
        </w:category>
        <w:types>
          <w:type w:val="bbPlcHdr"/>
        </w:types>
        <w:behaviors>
          <w:behavior w:val="content"/>
        </w:behaviors>
        <w:guid w:val="{4A20C5A9-E7EC-478B-AA3F-0093AF91E211}"/>
      </w:docPartPr>
      <w:docPartBody>
        <w:p w:rsidR="0058516A" w:rsidRDefault="00FA5F45" w:rsidP="00FA5F45">
          <w:pPr>
            <w:pStyle w:val="8927133700A4470A82CF94178DE1A8A0"/>
          </w:pPr>
          <w:r w:rsidRPr="00711F0E">
            <w:rPr>
              <w:rStyle w:val="placeholder1Char"/>
              <w:rFonts w:hint="eastAsia"/>
              <w:sz w:val="16"/>
              <w:szCs w:val="16"/>
            </w:rPr>
            <w:t>____</w:t>
          </w:r>
        </w:p>
      </w:docPartBody>
    </w:docPart>
    <w:docPart>
      <w:docPartPr>
        <w:name w:val="D6F4896CC9FB4F1E9C352C469F480434"/>
        <w:category>
          <w:name w:val="常规"/>
          <w:gallery w:val="placeholder"/>
        </w:category>
        <w:types>
          <w:type w:val="bbPlcHdr"/>
        </w:types>
        <w:behaviors>
          <w:behavior w:val="content"/>
        </w:behaviors>
        <w:guid w:val="{7D67E98C-A7E8-4829-8B41-5086909DD9D4}"/>
      </w:docPartPr>
      <w:docPartBody>
        <w:p w:rsidR="0058516A" w:rsidRDefault="00FA5F45" w:rsidP="00FA5F45">
          <w:pPr>
            <w:pStyle w:val="D6F4896CC9FB4F1E9C352C469F480434"/>
          </w:pPr>
          <w:r w:rsidRPr="00711F0E">
            <w:rPr>
              <w:rStyle w:val="placeholder1Char"/>
              <w:rFonts w:hint="eastAsia"/>
              <w:sz w:val="16"/>
              <w:szCs w:val="16"/>
            </w:rPr>
            <w:t>____</w:t>
          </w:r>
        </w:p>
      </w:docPartBody>
    </w:docPart>
    <w:docPart>
      <w:docPartPr>
        <w:name w:val="68850DD7EB274F1DA8E2FDF9F093C1BB"/>
        <w:category>
          <w:name w:val="常规"/>
          <w:gallery w:val="placeholder"/>
        </w:category>
        <w:types>
          <w:type w:val="bbPlcHdr"/>
        </w:types>
        <w:behaviors>
          <w:behavior w:val="content"/>
        </w:behaviors>
        <w:guid w:val="{1E6F6223-E1D7-4DD9-98C3-9C0FBD586430}"/>
      </w:docPartPr>
      <w:docPartBody>
        <w:p w:rsidR="0058516A" w:rsidRDefault="00FA5F45" w:rsidP="00FA5F45">
          <w:pPr>
            <w:pStyle w:val="68850DD7EB274F1DA8E2FDF9F093C1BB"/>
          </w:pPr>
          <w:r w:rsidRPr="00711F0E">
            <w:rPr>
              <w:rStyle w:val="placeholder1Char"/>
              <w:rFonts w:hint="eastAsia"/>
              <w:sz w:val="16"/>
              <w:szCs w:val="16"/>
            </w:rPr>
            <w:t>____</w:t>
          </w:r>
        </w:p>
      </w:docPartBody>
    </w:docPart>
    <w:docPart>
      <w:docPartPr>
        <w:name w:val="3704B8A21B1F412EB8FDE7D96E475E93"/>
        <w:category>
          <w:name w:val="常规"/>
          <w:gallery w:val="placeholder"/>
        </w:category>
        <w:types>
          <w:type w:val="bbPlcHdr"/>
        </w:types>
        <w:behaviors>
          <w:behavior w:val="content"/>
        </w:behaviors>
        <w:guid w:val="{43AC8659-586D-4C71-85DC-F82C30F91D50}"/>
      </w:docPartPr>
      <w:docPartBody>
        <w:p w:rsidR="0058516A" w:rsidRDefault="00FA5F45" w:rsidP="00FA5F45">
          <w:pPr>
            <w:pStyle w:val="3704B8A21B1F412EB8FDE7D96E475E93"/>
          </w:pPr>
          <w:r w:rsidRPr="00711F0E">
            <w:rPr>
              <w:rStyle w:val="placeholder1Char"/>
              <w:rFonts w:hint="eastAsia"/>
              <w:sz w:val="16"/>
              <w:szCs w:val="16"/>
            </w:rPr>
            <w:t>____</w:t>
          </w:r>
        </w:p>
      </w:docPartBody>
    </w:docPart>
    <w:docPart>
      <w:docPartPr>
        <w:name w:val="889237C6E37342BA9883F12C26CCBCCF"/>
        <w:category>
          <w:name w:val="常规"/>
          <w:gallery w:val="placeholder"/>
        </w:category>
        <w:types>
          <w:type w:val="bbPlcHdr"/>
        </w:types>
        <w:behaviors>
          <w:behavior w:val="content"/>
        </w:behaviors>
        <w:guid w:val="{9D56D2CE-37CF-41AB-9B21-EA58F2EFCB51}"/>
      </w:docPartPr>
      <w:docPartBody>
        <w:p w:rsidR="0058516A" w:rsidRDefault="00FA5F45" w:rsidP="00FA5F45">
          <w:pPr>
            <w:pStyle w:val="889237C6E37342BA9883F12C26CCBCCF"/>
          </w:pPr>
          <w:r w:rsidRPr="00711F0E">
            <w:rPr>
              <w:rStyle w:val="placeholder1Char"/>
              <w:rFonts w:hint="eastAsia"/>
              <w:sz w:val="16"/>
              <w:szCs w:val="16"/>
            </w:rPr>
            <w:t>____</w:t>
          </w:r>
        </w:p>
      </w:docPartBody>
    </w:docPart>
    <w:docPart>
      <w:docPartPr>
        <w:name w:val="1A59459DE3A44E91AE3F2631BF889BC2"/>
        <w:category>
          <w:name w:val="常规"/>
          <w:gallery w:val="placeholder"/>
        </w:category>
        <w:types>
          <w:type w:val="bbPlcHdr"/>
        </w:types>
        <w:behaviors>
          <w:behavior w:val="content"/>
        </w:behaviors>
        <w:guid w:val="{95AFD4EF-5104-410A-AB5B-279168C89372}"/>
      </w:docPartPr>
      <w:docPartBody>
        <w:p w:rsidR="0058516A" w:rsidRDefault="00FA5F45" w:rsidP="00FA5F45">
          <w:pPr>
            <w:pStyle w:val="1A59459DE3A44E91AE3F2631BF889BC2"/>
          </w:pPr>
          <w:r w:rsidRPr="00711F0E">
            <w:rPr>
              <w:rStyle w:val="placeholder1Char"/>
              <w:rFonts w:hint="eastAsia"/>
              <w:sz w:val="16"/>
              <w:szCs w:val="16"/>
            </w:rPr>
            <w:t>____</w:t>
          </w:r>
        </w:p>
      </w:docPartBody>
    </w:docPart>
    <w:docPart>
      <w:docPartPr>
        <w:name w:val="87325D9A88AC49F7898FDC639CD483BE"/>
        <w:category>
          <w:name w:val="常规"/>
          <w:gallery w:val="placeholder"/>
        </w:category>
        <w:types>
          <w:type w:val="bbPlcHdr"/>
        </w:types>
        <w:behaviors>
          <w:behavior w:val="content"/>
        </w:behaviors>
        <w:guid w:val="{163291E0-DCDF-4E77-B370-3FED207E536F}"/>
      </w:docPartPr>
      <w:docPartBody>
        <w:p w:rsidR="0058516A" w:rsidRDefault="00FA5F45" w:rsidP="00FA5F45">
          <w:pPr>
            <w:pStyle w:val="87325D9A88AC49F7898FDC639CD483BE"/>
          </w:pPr>
          <w:r w:rsidRPr="00711F0E">
            <w:rPr>
              <w:rStyle w:val="placeholder1Char"/>
              <w:rFonts w:hint="eastAsia"/>
              <w:sz w:val="16"/>
              <w:szCs w:val="16"/>
            </w:rPr>
            <w:t>____</w:t>
          </w:r>
        </w:p>
      </w:docPartBody>
    </w:docPart>
    <w:docPart>
      <w:docPartPr>
        <w:name w:val="857616F0E0634B4A9CEB5F0640990E14"/>
        <w:category>
          <w:name w:val="常规"/>
          <w:gallery w:val="placeholder"/>
        </w:category>
        <w:types>
          <w:type w:val="bbPlcHdr"/>
        </w:types>
        <w:behaviors>
          <w:behavior w:val="content"/>
        </w:behaviors>
        <w:guid w:val="{D4471061-EC69-41BB-B99F-DF2B5B82B905}"/>
      </w:docPartPr>
      <w:docPartBody>
        <w:p w:rsidR="0058516A" w:rsidRDefault="00FA5F45" w:rsidP="00FA5F45">
          <w:pPr>
            <w:pStyle w:val="857616F0E0634B4A9CEB5F0640990E14"/>
          </w:pPr>
          <w:r w:rsidRPr="00711F0E">
            <w:rPr>
              <w:rStyle w:val="placeholder1Char"/>
              <w:rFonts w:hint="eastAsia"/>
              <w:sz w:val="16"/>
              <w:szCs w:val="16"/>
            </w:rPr>
            <w:t>____</w:t>
          </w:r>
        </w:p>
      </w:docPartBody>
    </w:docPart>
    <w:docPart>
      <w:docPartPr>
        <w:name w:val="EF2BB50F17EE429EA8F151706C67A368"/>
        <w:category>
          <w:name w:val="常规"/>
          <w:gallery w:val="placeholder"/>
        </w:category>
        <w:types>
          <w:type w:val="bbPlcHdr"/>
        </w:types>
        <w:behaviors>
          <w:behavior w:val="content"/>
        </w:behaviors>
        <w:guid w:val="{5F87474B-E261-4862-8608-BAA73767BBA9}"/>
      </w:docPartPr>
      <w:docPartBody>
        <w:p w:rsidR="0058516A" w:rsidRDefault="00FA5F45" w:rsidP="00FA5F45">
          <w:pPr>
            <w:pStyle w:val="EF2BB50F17EE429EA8F151706C67A368"/>
          </w:pPr>
          <w:r w:rsidRPr="00711F0E">
            <w:rPr>
              <w:rStyle w:val="placeholder1Char"/>
              <w:rFonts w:hint="eastAsia"/>
              <w:sz w:val="16"/>
              <w:szCs w:val="16"/>
            </w:rPr>
            <w:t>____</w:t>
          </w:r>
        </w:p>
      </w:docPartBody>
    </w:docPart>
    <w:docPart>
      <w:docPartPr>
        <w:name w:val="8C48BD1EE6A24E41B2259326C817C41F"/>
        <w:category>
          <w:name w:val="常规"/>
          <w:gallery w:val="placeholder"/>
        </w:category>
        <w:types>
          <w:type w:val="bbPlcHdr"/>
        </w:types>
        <w:behaviors>
          <w:behavior w:val="content"/>
        </w:behaviors>
        <w:guid w:val="{9196B63C-9C65-46B2-B37E-CBD486AF4BC0}"/>
      </w:docPartPr>
      <w:docPartBody>
        <w:p w:rsidR="0058516A" w:rsidRDefault="00FA5F45" w:rsidP="00FA5F45">
          <w:pPr>
            <w:pStyle w:val="8C48BD1EE6A24E41B2259326C817C41F"/>
          </w:pPr>
          <w:r w:rsidRPr="00711F0E">
            <w:rPr>
              <w:rStyle w:val="placeholder1Char"/>
              <w:rFonts w:hint="eastAsia"/>
              <w:sz w:val="16"/>
              <w:szCs w:val="16"/>
            </w:rPr>
            <w:t>____</w:t>
          </w:r>
        </w:p>
      </w:docPartBody>
    </w:docPart>
    <w:docPart>
      <w:docPartPr>
        <w:name w:val="47DD9FB0BF09442F8A5F19C620C2AAAE"/>
        <w:category>
          <w:name w:val="常规"/>
          <w:gallery w:val="placeholder"/>
        </w:category>
        <w:types>
          <w:type w:val="bbPlcHdr"/>
        </w:types>
        <w:behaviors>
          <w:behavior w:val="content"/>
        </w:behaviors>
        <w:guid w:val="{DB244FA3-EE98-49CE-AF2E-AB061FC2477C}"/>
      </w:docPartPr>
      <w:docPartBody>
        <w:p w:rsidR="0058516A" w:rsidRDefault="00FA5F45" w:rsidP="00FA5F45">
          <w:pPr>
            <w:pStyle w:val="47DD9FB0BF09442F8A5F19C620C2AAAE"/>
          </w:pPr>
          <w:r w:rsidRPr="00711F0E">
            <w:rPr>
              <w:rStyle w:val="placeholder1Char"/>
              <w:rFonts w:hint="eastAsia"/>
              <w:sz w:val="16"/>
              <w:szCs w:val="16"/>
            </w:rPr>
            <w:t>____</w:t>
          </w:r>
        </w:p>
      </w:docPartBody>
    </w:docPart>
    <w:docPart>
      <w:docPartPr>
        <w:name w:val="93F6736976BF4C7B99BD9916E2A04A10"/>
        <w:category>
          <w:name w:val="常规"/>
          <w:gallery w:val="placeholder"/>
        </w:category>
        <w:types>
          <w:type w:val="bbPlcHdr"/>
        </w:types>
        <w:behaviors>
          <w:behavior w:val="content"/>
        </w:behaviors>
        <w:guid w:val="{6645B9E3-200E-4F25-981F-BEC275BA00DC}"/>
      </w:docPartPr>
      <w:docPartBody>
        <w:p w:rsidR="0058516A" w:rsidRDefault="00FA5F45" w:rsidP="00FA5F45">
          <w:pPr>
            <w:pStyle w:val="93F6736976BF4C7B99BD9916E2A04A10"/>
          </w:pPr>
          <w:r w:rsidRPr="00711F0E">
            <w:rPr>
              <w:rStyle w:val="placeholder1Char"/>
              <w:rFonts w:hint="eastAsia"/>
              <w:sz w:val="16"/>
              <w:szCs w:val="16"/>
            </w:rPr>
            <w:t>____</w:t>
          </w:r>
        </w:p>
      </w:docPartBody>
    </w:docPart>
    <w:docPart>
      <w:docPartPr>
        <w:name w:val="63BA499C0E8C486FBF87FEFFF39EB162"/>
        <w:category>
          <w:name w:val="常规"/>
          <w:gallery w:val="placeholder"/>
        </w:category>
        <w:types>
          <w:type w:val="bbPlcHdr"/>
        </w:types>
        <w:behaviors>
          <w:behavior w:val="content"/>
        </w:behaviors>
        <w:guid w:val="{398634E3-6571-405B-A8F0-B78A97800E36}"/>
      </w:docPartPr>
      <w:docPartBody>
        <w:p w:rsidR="0058516A" w:rsidRDefault="00FA5F45" w:rsidP="00FA5F45">
          <w:pPr>
            <w:pStyle w:val="63BA499C0E8C486FBF87FEFFF39EB162"/>
          </w:pPr>
          <w:r w:rsidRPr="00711F0E">
            <w:rPr>
              <w:rStyle w:val="placeholder1Char"/>
              <w:rFonts w:hint="eastAsia"/>
              <w:sz w:val="16"/>
              <w:szCs w:val="16"/>
            </w:rPr>
            <w:t>____</w:t>
          </w:r>
        </w:p>
      </w:docPartBody>
    </w:docPart>
    <w:docPart>
      <w:docPartPr>
        <w:name w:val="C34E048DF416476D834B0166D02DE319"/>
        <w:category>
          <w:name w:val="常规"/>
          <w:gallery w:val="placeholder"/>
        </w:category>
        <w:types>
          <w:type w:val="bbPlcHdr"/>
        </w:types>
        <w:behaviors>
          <w:behavior w:val="content"/>
        </w:behaviors>
        <w:guid w:val="{EC4641F4-D219-4CBF-9CD9-E2E5C430E244}"/>
      </w:docPartPr>
      <w:docPartBody>
        <w:p w:rsidR="0058516A" w:rsidRDefault="00FA5F45" w:rsidP="00FA5F45">
          <w:pPr>
            <w:pStyle w:val="C34E048DF416476D834B0166D02DE319"/>
          </w:pPr>
          <w:r w:rsidRPr="00711F0E">
            <w:rPr>
              <w:rStyle w:val="placeholder1Char"/>
              <w:rFonts w:hint="eastAsia"/>
              <w:sz w:val="16"/>
              <w:szCs w:val="16"/>
            </w:rPr>
            <w:t>____</w:t>
          </w:r>
        </w:p>
      </w:docPartBody>
    </w:docPart>
    <w:docPart>
      <w:docPartPr>
        <w:name w:val="692F3D6F658C4F66BADD588E8F50F3C4"/>
        <w:category>
          <w:name w:val="常规"/>
          <w:gallery w:val="placeholder"/>
        </w:category>
        <w:types>
          <w:type w:val="bbPlcHdr"/>
        </w:types>
        <w:behaviors>
          <w:behavior w:val="content"/>
        </w:behaviors>
        <w:guid w:val="{DFAD50EF-2ABE-434F-94C6-761ED1207715}"/>
      </w:docPartPr>
      <w:docPartBody>
        <w:p w:rsidR="0058516A" w:rsidRDefault="00FA5F45" w:rsidP="00FA5F45">
          <w:pPr>
            <w:pStyle w:val="692F3D6F658C4F66BADD588E8F50F3C4"/>
          </w:pPr>
          <w:r w:rsidRPr="00711F0E">
            <w:rPr>
              <w:rStyle w:val="placeholder1Char"/>
              <w:rFonts w:hint="eastAsia"/>
              <w:sz w:val="16"/>
              <w:szCs w:val="16"/>
            </w:rPr>
            <w:t>____</w:t>
          </w:r>
        </w:p>
      </w:docPartBody>
    </w:docPart>
    <w:docPart>
      <w:docPartPr>
        <w:name w:val="CBE07E99D355462CBBDA44AB54043087"/>
        <w:category>
          <w:name w:val="常规"/>
          <w:gallery w:val="placeholder"/>
        </w:category>
        <w:types>
          <w:type w:val="bbPlcHdr"/>
        </w:types>
        <w:behaviors>
          <w:behavior w:val="content"/>
        </w:behaviors>
        <w:guid w:val="{3768E42E-9EA0-4B6E-9C9B-1FAB817BE72C}"/>
      </w:docPartPr>
      <w:docPartBody>
        <w:p w:rsidR="0058516A" w:rsidRDefault="00FA5F45" w:rsidP="00FA5F45">
          <w:pPr>
            <w:pStyle w:val="CBE07E99D355462CBBDA44AB54043087"/>
          </w:pPr>
          <w:r w:rsidRPr="00711F0E">
            <w:rPr>
              <w:rStyle w:val="placeholder1Char"/>
              <w:rFonts w:hint="eastAsia"/>
              <w:sz w:val="16"/>
              <w:szCs w:val="16"/>
            </w:rPr>
            <w:t>____</w:t>
          </w:r>
        </w:p>
      </w:docPartBody>
    </w:docPart>
    <w:docPart>
      <w:docPartPr>
        <w:name w:val="BB9F8F899BBE42FC84ECE9677FF70B9A"/>
        <w:category>
          <w:name w:val="常规"/>
          <w:gallery w:val="placeholder"/>
        </w:category>
        <w:types>
          <w:type w:val="bbPlcHdr"/>
        </w:types>
        <w:behaviors>
          <w:behavior w:val="content"/>
        </w:behaviors>
        <w:guid w:val="{F7543770-BA4B-4786-9DCC-777EE9A03BED}"/>
      </w:docPartPr>
      <w:docPartBody>
        <w:p w:rsidR="0058516A" w:rsidRDefault="00FA5F45" w:rsidP="00FA5F45">
          <w:pPr>
            <w:pStyle w:val="BB9F8F899BBE42FC84ECE9677FF70B9A"/>
          </w:pPr>
          <w:r w:rsidRPr="00711F0E">
            <w:rPr>
              <w:rStyle w:val="placeholder1Char"/>
              <w:rFonts w:hint="eastAsia"/>
              <w:sz w:val="16"/>
              <w:szCs w:val="16"/>
            </w:rPr>
            <w:t>____</w:t>
          </w:r>
        </w:p>
      </w:docPartBody>
    </w:docPart>
    <w:docPart>
      <w:docPartPr>
        <w:name w:val="EFCB2D16789945FFAF695AC1C0C06F4C"/>
        <w:category>
          <w:name w:val="常规"/>
          <w:gallery w:val="placeholder"/>
        </w:category>
        <w:types>
          <w:type w:val="bbPlcHdr"/>
        </w:types>
        <w:behaviors>
          <w:behavior w:val="content"/>
        </w:behaviors>
        <w:guid w:val="{A61EB848-C9FD-4CBA-AC36-906EAC5FC19F}"/>
      </w:docPartPr>
      <w:docPartBody>
        <w:p w:rsidR="0058516A" w:rsidRDefault="00FA5F45" w:rsidP="00FA5F45">
          <w:pPr>
            <w:pStyle w:val="EFCB2D16789945FFAF695AC1C0C06F4C"/>
          </w:pPr>
          <w:r w:rsidRPr="00711F0E">
            <w:rPr>
              <w:rStyle w:val="placeholder1Char"/>
              <w:rFonts w:hint="eastAsia"/>
              <w:sz w:val="16"/>
              <w:szCs w:val="16"/>
            </w:rPr>
            <w:t>____</w:t>
          </w:r>
        </w:p>
      </w:docPartBody>
    </w:docPart>
    <w:docPart>
      <w:docPartPr>
        <w:name w:val="EF5AEC75087A414DA835181AAE6012DF"/>
        <w:category>
          <w:name w:val="常规"/>
          <w:gallery w:val="placeholder"/>
        </w:category>
        <w:types>
          <w:type w:val="bbPlcHdr"/>
        </w:types>
        <w:behaviors>
          <w:behavior w:val="content"/>
        </w:behaviors>
        <w:guid w:val="{747108F0-00D9-4743-BC2D-557C1ED0F392}"/>
      </w:docPartPr>
      <w:docPartBody>
        <w:p w:rsidR="0058516A" w:rsidRDefault="00FA5F45" w:rsidP="00FA5F45">
          <w:pPr>
            <w:pStyle w:val="EF5AEC75087A414DA835181AAE6012DF"/>
          </w:pPr>
          <w:r w:rsidRPr="00711F0E">
            <w:rPr>
              <w:rStyle w:val="placeholder1Char"/>
              <w:rFonts w:hint="eastAsia"/>
              <w:sz w:val="16"/>
              <w:szCs w:val="16"/>
            </w:rPr>
            <w:t>____</w:t>
          </w:r>
        </w:p>
      </w:docPartBody>
    </w:docPart>
    <w:docPart>
      <w:docPartPr>
        <w:name w:val="F5D7B9486E654F47BDFD7A41A12A5F47"/>
        <w:category>
          <w:name w:val="常规"/>
          <w:gallery w:val="placeholder"/>
        </w:category>
        <w:types>
          <w:type w:val="bbPlcHdr"/>
        </w:types>
        <w:behaviors>
          <w:behavior w:val="content"/>
        </w:behaviors>
        <w:guid w:val="{A8FE7EBA-215C-4332-B16C-13A93E7C5D63}"/>
      </w:docPartPr>
      <w:docPartBody>
        <w:p w:rsidR="0058516A" w:rsidRDefault="00FA5F45" w:rsidP="00FA5F45">
          <w:pPr>
            <w:pStyle w:val="F5D7B9486E654F47BDFD7A41A12A5F47"/>
          </w:pPr>
          <w:r w:rsidRPr="00711F0E">
            <w:rPr>
              <w:rStyle w:val="placeholder1Char"/>
              <w:rFonts w:hint="eastAsia"/>
              <w:sz w:val="16"/>
              <w:szCs w:val="16"/>
            </w:rPr>
            <w:t>____</w:t>
          </w:r>
        </w:p>
      </w:docPartBody>
    </w:docPart>
    <w:docPart>
      <w:docPartPr>
        <w:name w:val="3D832895C9CD414EB08725912CBA3C60"/>
        <w:category>
          <w:name w:val="常规"/>
          <w:gallery w:val="placeholder"/>
        </w:category>
        <w:types>
          <w:type w:val="bbPlcHdr"/>
        </w:types>
        <w:behaviors>
          <w:behavior w:val="content"/>
        </w:behaviors>
        <w:guid w:val="{B7521072-97CC-42B0-8F2C-3AD11D98AB49}"/>
      </w:docPartPr>
      <w:docPartBody>
        <w:p w:rsidR="0058516A" w:rsidRDefault="00FA5F45" w:rsidP="00FA5F45">
          <w:pPr>
            <w:pStyle w:val="3D832895C9CD414EB08725912CBA3C60"/>
          </w:pPr>
          <w:r w:rsidRPr="00711F0E">
            <w:rPr>
              <w:rStyle w:val="placeholder1Char"/>
              <w:rFonts w:hint="eastAsia"/>
              <w:sz w:val="16"/>
              <w:szCs w:val="16"/>
            </w:rPr>
            <w:t>____</w:t>
          </w:r>
        </w:p>
      </w:docPartBody>
    </w:docPart>
    <w:docPart>
      <w:docPartPr>
        <w:name w:val="C9C25A21022749EA9E74937AE183A314"/>
        <w:category>
          <w:name w:val="常规"/>
          <w:gallery w:val="placeholder"/>
        </w:category>
        <w:types>
          <w:type w:val="bbPlcHdr"/>
        </w:types>
        <w:behaviors>
          <w:behavior w:val="content"/>
        </w:behaviors>
        <w:guid w:val="{EF94F400-6BE2-4ACA-A2A8-85CC62D7A9C4}"/>
      </w:docPartPr>
      <w:docPartBody>
        <w:p w:rsidR="0058516A" w:rsidRDefault="00FA5F45" w:rsidP="00FA5F45">
          <w:pPr>
            <w:pStyle w:val="C9C25A21022749EA9E74937AE183A314"/>
          </w:pPr>
          <w:r w:rsidRPr="00711F0E">
            <w:rPr>
              <w:rStyle w:val="placeholder1Char"/>
              <w:rFonts w:hint="eastAsia"/>
              <w:sz w:val="16"/>
              <w:szCs w:val="16"/>
            </w:rPr>
            <w:t>____</w:t>
          </w:r>
        </w:p>
      </w:docPartBody>
    </w:docPart>
    <w:docPart>
      <w:docPartPr>
        <w:name w:val="D99F52BF5483489EBA53D323551E9AB2"/>
        <w:category>
          <w:name w:val="常规"/>
          <w:gallery w:val="placeholder"/>
        </w:category>
        <w:types>
          <w:type w:val="bbPlcHdr"/>
        </w:types>
        <w:behaviors>
          <w:behavior w:val="content"/>
        </w:behaviors>
        <w:guid w:val="{13904EDA-D13E-40A2-9EA8-3D3EC14E95A7}"/>
      </w:docPartPr>
      <w:docPartBody>
        <w:p w:rsidR="0058516A" w:rsidRDefault="00FA5F45" w:rsidP="00FA5F45">
          <w:pPr>
            <w:pStyle w:val="D99F52BF5483489EBA53D323551E9AB2"/>
          </w:pPr>
          <w:r w:rsidRPr="00711F0E">
            <w:rPr>
              <w:rStyle w:val="placeholder1Char"/>
              <w:rFonts w:hint="eastAsia"/>
              <w:sz w:val="16"/>
              <w:szCs w:val="16"/>
            </w:rPr>
            <w:t>____</w:t>
          </w:r>
        </w:p>
      </w:docPartBody>
    </w:docPart>
    <w:docPart>
      <w:docPartPr>
        <w:name w:val="E24EDBCF57F34823A34F39E5E8ABE18F"/>
        <w:category>
          <w:name w:val="常规"/>
          <w:gallery w:val="placeholder"/>
        </w:category>
        <w:types>
          <w:type w:val="bbPlcHdr"/>
        </w:types>
        <w:behaviors>
          <w:behavior w:val="content"/>
        </w:behaviors>
        <w:guid w:val="{AD324A8C-E03E-4616-AA35-E09B8F9EBA77}"/>
      </w:docPartPr>
      <w:docPartBody>
        <w:p w:rsidR="0058516A" w:rsidRDefault="00FA5F45" w:rsidP="00FA5F45">
          <w:pPr>
            <w:pStyle w:val="E24EDBCF57F34823A34F39E5E8ABE18F"/>
          </w:pPr>
          <w:r w:rsidRPr="00711F0E">
            <w:rPr>
              <w:rStyle w:val="placeholder1Char"/>
              <w:rFonts w:hint="eastAsia"/>
              <w:sz w:val="16"/>
              <w:szCs w:val="16"/>
            </w:rPr>
            <w:t>____</w:t>
          </w:r>
        </w:p>
      </w:docPartBody>
    </w:docPart>
    <w:docPart>
      <w:docPartPr>
        <w:name w:val="111C89FAF84C400D947D5AF126920634"/>
        <w:category>
          <w:name w:val="常规"/>
          <w:gallery w:val="placeholder"/>
        </w:category>
        <w:types>
          <w:type w:val="bbPlcHdr"/>
        </w:types>
        <w:behaviors>
          <w:behavior w:val="content"/>
        </w:behaviors>
        <w:guid w:val="{55309C70-546B-4EDF-8373-462CC7FCCB6B}"/>
      </w:docPartPr>
      <w:docPartBody>
        <w:p w:rsidR="0058516A" w:rsidRDefault="00FA5F45" w:rsidP="00FA5F45">
          <w:pPr>
            <w:pStyle w:val="111C89FAF84C400D947D5AF126920634"/>
          </w:pPr>
          <w:r w:rsidRPr="00711F0E">
            <w:rPr>
              <w:rStyle w:val="placeholder1Char"/>
              <w:rFonts w:hint="eastAsia"/>
              <w:sz w:val="16"/>
              <w:szCs w:val="16"/>
            </w:rPr>
            <w:t>____</w:t>
          </w:r>
        </w:p>
      </w:docPartBody>
    </w:docPart>
    <w:docPart>
      <w:docPartPr>
        <w:name w:val="9C5D9D7DF5D049B5AADE5ED42901251C"/>
        <w:category>
          <w:name w:val="常规"/>
          <w:gallery w:val="placeholder"/>
        </w:category>
        <w:types>
          <w:type w:val="bbPlcHdr"/>
        </w:types>
        <w:behaviors>
          <w:behavior w:val="content"/>
        </w:behaviors>
        <w:guid w:val="{F399FDBD-07C9-4132-9579-CC5BD027F4EC}"/>
      </w:docPartPr>
      <w:docPartBody>
        <w:p w:rsidR="0058516A" w:rsidRDefault="00FA5F45" w:rsidP="00FA5F45">
          <w:pPr>
            <w:pStyle w:val="9C5D9D7DF5D049B5AADE5ED42901251C"/>
          </w:pPr>
          <w:r w:rsidRPr="00711F0E">
            <w:rPr>
              <w:rStyle w:val="placeholder1Char"/>
              <w:rFonts w:hint="eastAsia"/>
              <w:sz w:val="16"/>
              <w:szCs w:val="16"/>
            </w:rPr>
            <w:t>____</w:t>
          </w:r>
        </w:p>
      </w:docPartBody>
    </w:docPart>
    <w:docPart>
      <w:docPartPr>
        <w:name w:val="C224EE5BF9F84133A1382A58F35EEBD7"/>
        <w:category>
          <w:name w:val="常规"/>
          <w:gallery w:val="placeholder"/>
        </w:category>
        <w:types>
          <w:type w:val="bbPlcHdr"/>
        </w:types>
        <w:behaviors>
          <w:behavior w:val="content"/>
        </w:behaviors>
        <w:guid w:val="{D166B2C2-16E8-4C11-83A2-C0716B2D64AA}"/>
      </w:docPartPr>
      <w:docPartBody>
        <w:p w:rsidR="0058516A" w:rsidRDefault="00FA5F45" w:rsidP="00FA5F45">
          <w:pPr>
            <w:pStyle w:val="C224EE5BF9F84133A1382A58F35EEBD7"/>
          </w:pPr>
          <w:r w:rsidRPr="00711F0E">
            <w:rPr>
              <w:rStyle w:val="placeholder1Char"/>
              <w:rFonts w:hint="eastAsia"/>
              <w:sz w:val="16"/>
              <w:szCs w:val="16"/>
            </w:rPr>
            <w:t>____</w:t>
          </w:r>
        </w:p>
      </w:docPartBody>
    </w:docPart>
    <w:docPart>
      <w:docPartPr>
        <w:name w:val="A993959A73FC47D4A182E6C6C509D360"/>
        <w:category>
          <w:name w:val="常规"/>
          <w:gallery w:val="placeholder"/>
        </w:category>
        <w:types>
          <w:type w:val="bbPlcHdr"/>
        </w:types>
        <w:behaviors>
          <w:behavior w:val="content"/>
        </w:behaviors>
        <w:guid w:val="{2AC54D0E-861C-4634-940B-B661D1E37E1F}"/>
      </w:docPartPr>
      <w:docPartBody>
        <w:p w:rsidR="0058516A" w:rsidRDefault="00FA5F45" w:rsidP="00FA5F45">
          <w:pPr>
            <w:pStyle w:val="A993959A73FC47D4A182E6C6C509D360"/>
          </w:pPr>
          <w:r w:rsidRPr="00711F0E">
            <w:rPr>
              <w:rStyle w:val="placeholder1Char"/>
              <w:rFonts w:hint="eastAsia"/>
              <w:sz w:val="16"/>
              <w:szCs w:val="16"/>
            </w:rPr>
            <w:t>____</w:t>
          </w:r>
        </w:p>
      </w:docPartBody>
    </w:docPart>
    <w:docPart>
      <w:docPartPr>
        <w:name w:val="ADF84C11F74C431B8B97E00997F128EC"/>
        <w:category>
          <w:name w:val="常规"/>
          <w:gallery w:val="placeholder"/>
        </w:category>
        <w:types>
          <w:type w:val="bbPlcHdr"/>
        </w:types>
        <w:behaviors>
          <w:behavior w:val="content"/>
        </w:behaviors>
        <w:guid w:val="{34891D6A-6236-4FAE-876A-B3CE77359C92}"/>
      </w:docPartPr>
      <w:docPartBody>
        <w:p w:rsidR="0058516A" w:rsidRDefault="00FA5F45" w:rsidP="00FA5F45">
          <w:pPr>
            <w:pStyle w:val="ADF84C11F74C431B8B97E00997F128EC"/>
          </w:pPr>
          <w:r w:rsidRPr="00711F0E">
            <w:rPr>
              <w:rStyle w:val="placeholder1Char"/>
              <w:rFonts w:hint="eastAsia"/>
              <w:sz w:val="16"/>
              <w:szCs w:val="16"/>
            </w:rPr>
            <w:t>____</w:t>
          </w:r>
        </w:p>
      </w:docPartBody>
    </w:docPart>
    <w:docPart>
      <w:docPartPr>
        <w:name w:val="C451A0CE23474DF390E1B1B27B27A612"/>
        <w:category>
          <w:name w:val="常规"/>
          <w:gallery w:val="placeholder"/>
        </w:category>
        <w:types>
          <w:type w:val="bbPlcHdr"/>
        </w:types>
        <w:behaviors>
          <w:behavior w:val="content"/>
        </w:behaviors>
        <w:guid w:val="{6333ADEA-A1BF-44B5-893C-9ED6848FBACB}"/>
      </w:docPartPr>
      <w:docPartBody>
        <w:p w:rsidR="0058516A" w:rsidRDefault="00FA5F45" w:rsidP="00FA5F45">
          <w:pPr>
            <w:pStyle w:val="C451A0CE23474DF390E1B1B27B27A612"/>
          </w:pPr>
          <w:r w:rsidRPr="00711F0E">
            <w:rPr>
              <w:rStyle w:val="placeholder1Char"/>
              <w:rFonts w:hint="eastAsia"/>
              <w:sz w:val="16"/>
              <w:szCs w:val="16"/>
            </w:rPr>
            <w:t>____</w:t>
          </w:r>
        </w:p>
      </w:docPartBody>
    </w:docPart>
    <w:docPart>
      <w:docPartPr>
        <w:name w:val="F6CDA77BF4834E05ACB5C1801E601DFE"/>
        <w:category>
          <w:name w:val="常规"/>
          <w:gallery w:val="placeholder"/>
        </w:category>
        <w:types>
          <w:type w:val="bbPlcHdr"/>
        </w:types>
        <w:behaviors>
          <w:behavior w:val="content"/>
        </w:behaviors>
        <w:guid w:val="{10B5B3FA-5452-40BE-BE74-C53BE1777F2D}"/>
      </w:docPartPr>
      <w:docPartBody>
        <w:p w:rsidR="0058516A" w:rsidRDefault="00FA5F45" w:rsidP="00FA5F45">
          <w:pPr>
            <w:pStyle w:val="F6CDA77BF4834E05ACB5C1801E601DFE"/>
          </w:pPr>
          <w:r w:rsidRPr="00711F0E">
            <w:rPr>
              <w:rStyle w:val="placeholder1Char"/>
              <w:rFonts w:hint="eastAsia"/>
              <w:sz w:val="16"/>
              <w:szCs w:val="16"/>
            </w:rPr>
            <w:t>____</w:t>
          </w:r>
        </w:p>
      </w:docPartBody>
    </w:docPart>
    <w:docPart>
      <w:docPartPr>
        <w:name w:val="0592CCBDB59F478596B871CC6B4DD246"/>
        <w:category>
          <w:name w:val="常规"/>
          <w:gallery w:val="placeholder"/>
        </w:category>
        <w:types>
          <w:type w:val="bbPlcHdr"/>
        </w:types>
        <w:behaviors>
          <w:behavior w:val="content"/>
        </w:behaviors>
        <w:guid w:val="{FAFD4E2F-20B8-43B5-AFE4-7C62E6F906B8}"/>
      </w:docPartPr>
      <w:docPartBody>
        <w:p w:rsidR="0058516A" w:rsidRDefault="00FA5F45" w:rsidP="00FA5F45">
          <w:pPr>
            <w:pStyle w:val="0592CCBDB59F478596B871CC6B4DD246"/>
          </w:pPr>
          <w:r w:rsidRPr="00711F0E">
            <w:rPr>
              <w:rStyle w:val="placeholder1Char"/>
              <w:rFonts w:hint="eastAsia"/>
              <w:sz w:val="16"/>
              <w:szCs w:val="16"/>
            </w:rPr>
            <w:t>____</w:t>
          </w:r>
        </w:p>
      </w:docPartBody>
    </w:docPart>
    <w:docPart>
      <w:docPartPr>
        <w:name w:val="034FCAE263DB48D6B5A571B59F449CF7"/>
        <w:category>
          <w:name w:val="常规"/>
          <w:gallery w:val="placeholder"/>
        </w:category>
        <w:types>
          <w:type w:val="bbPlcHdr"/>
        </w:types>
        <w:behaviors>
          <w:behavior w:val="content"/>
        </w:behaviors>
        <w:guid w:val="{7277E390-347C-4188-A4BC-ED34065B2495}"/>
      </w:docPartPr>
      <w:docPartBody>
        <w:p w:rsidR="0058516A" w:rsidRDefault="00FA5F45" w:rsidP="00FA5F45">
          <w:pPr>
            <w:pStyle w:val="034FCAE263DB48D6B5A571B59F449CF7"/>
          </w:pPr>
          <w:r w:rsidRPr="00711F0E">
            <w:rPr>
              <w:rStyle w:val="placeholder1Char"/>
              <w:rFonts w:hint="eastAsia"/>
              <w:sz w:val="16"/>
              <w:szCs w:val="16"/>
            </w:rPr>
            <w:t>____</w:t>
          </w:r>
        </w:p>
      </w:docPartBody>
    </w:docPart>
    <w:docPart>
      <w:docPartPr>
        <w:name w:val="7AC45A7D74294D8D98A48B2306821916"/>
        <w:category>
          <w:name w:val="常规"/>
          <w:gallery w:val="placeholder"/>
        </w:category>
        <w:types>
          <w:type w:val="bbPlcHdr"/>
        </w:types>
        <w:behaviors>
          <w:behavior w:val="content"/>
        </w:behaviors>
        <w:guid w:val="{575B01A7-EDD9-44AD-BA3E-2525F4574D0D}"/>
      </w:docPartPr>
      <w:docPartBody>
        <w:p w:rsidR="0058516A" w:rsidRDefault="00FA5F45" w:rsidP="00FA5F45">
          <w:pPr>
            <w:pStyle w:val="7AC45A7D74294D8D98A48B2306821916"/>
          </w:pPr>
          <w:r w:rsidRPr="00711F0E">
            <w:rPr>
              <w:rStyle w:val="placeholder1Char"/>
              <w:rFonts w:hint="eastAsia"/>
              <w:sz w:val="16"/>
              <w:szCs w:val="16"/>
            </w:rPr>
            <w:t>____</w:t>
          </w:r>
        </w:p>
      </w:docPartBody>
    </w:docPart>
    <w:docPart>
      <w:docPartPr>
        <w:name w:val="C513CF4EE72747F1BFCB36C86C09A682"/>
        <w:category>
          <w:name w:val="常规"/>
          <w:gallery w:val="placeholder"/>
        </w:category>
        <w:types>
          <w:type w:val="bbPlcHdr"/>
        </w:types>
        <w:behaviors>
          <w:behavior w:val="content"/>
        </w:behaviors>
        <w:guid w:val="{651E2F1D-5D5D-469E-A669-FDD6B3FA95DF}"/>
      </w:docPartPr>
      <w:docPartBody>
        <w:p w:rsidR="0058516A" w:rsidRDefault="00FA5F45" w:rsidP="00FA5F45">
          <w:pPr>
            <w:pStyle w:val="C513CF4EE72747F1BFCB36C86C09A682"/>
          </w:pPr>
          <w:r w:rsidRPr="00711F0E">
            <w:rPr>
              <w:rStyle w:val="placeholder1Char"/>
              <w:rFonts w:hint="eastAsia"/>
              <w:sz w:val="16"/>
              <w:szCs w:val="16"/>
            </w:rPr>
            <w:t>____</w:t>
          </w:r>
        </w:p>
      </w:docPartBody>
    </w:docPart>
    <w:docPart>
      <w:docPartPr>
        <w:name w:val="8074C3F447F14AAE9EDAB471B58A704A"/>
        <w:category>
          <w:name w:val="常规"/>
          <w:gallery w:val="placeholder"/>
        </w:category>
        <w:types>
          <w:type w:val="bbPlcHdr"/>
        </w:types>
        <w:behaviors>
          <w:behavior w:val="content"/>
        </w:behaviors>
        <w:guid w:val="{72C5C4BB-FF8E-430F-A812-938BD8353C6E}"/>
      </w:docPartPr>
      <w:docPartBody>
        <w:p w:rsidR="0058516A" w:rsidRDefault="00FA5F45" w:rsidP="00FA5F45">
          <w:pPr>
            <w:pStyle w:val="8074C3F447F14AAE9EDAB471B58A704A"/>
          </w:pPr>
          <w:r w:rsidRPr="00711F0E">
            <w:rPr>
              <w:rStyle w:val="placeholder1Char"/>
              <w:rFonts w:hint="eastAsia"/>
              <w:sz w:val="16"/>
              <w:szCs w:val="16"/>
            </w:rPr>
            <w:t>____</w:t>
          </w:r>
        </w:p>
      </w:docPartBody>
    </w:docPart>
    <w:docPart>
      <w:docPartPr>
        <w:name w:val="63ADDDEEA06045498FDDC0B35A8D1A3F"/>
        <w:category>
          <w:name w:val="常规"/>
          <w:gallery w:val="placeholder"/>
        </w:category>
        <w:types>
          <w:type w:val="bbPlcHdr"/>
        </w:types>
        <w:behaviors>
          <w:behavior w:val="content"/>
        </w:behaviors>
        <w:guid w:val="{3BC23893-FDD0-440A-BFBA-3AE919B80015}"/>
      </w:docPartPr>
      <w:docPartBody>
        <w:p w:rsidR="0058516A" w:rsidRDefault="00FA5F45" w:rsidP="00FA5F45">
          <w:pPr>
            <w:pStyle w:val="63ADDDEEA06045498FDDC0B35A8D1A3F"/>
          </w:pPr>
          <w:r>
            <w:rPr>
              <w:rStyle w:val="placeholder1Char"/>
              <w:rFonts w:hint="eastAsia"/>
            </w:rPr>
            <w:t>__________</w:t>
          </w:r>
          <w:r>
            <w:rPr>
              <w:rStyle w:val="placeholder1Char"/>
            </w:rPr>
            <w:t>__</w:t>
          </w:r>
        </w:p>
      </w:docPartBody>
    </w:docPart>
    <w:docPart>
      <w:docPartPr>
        <w:name w:val="2FD436707F7949DB9AB5FF6483CA8C45"/>
        <w:category>
          <w:name w:val="常规"/>
          <w:gallery w:val="placeholder"/>
        </w:category>
        <w:types>
          <w:type w:val="bbPlcHdr"/>
        </w:types>
        <w:behaviors>
          <w:behavior w:val="content"/>
        </w:behaviors>
        <w:guid w:val="{72DBAA90-91FD-47A0-B893-3191578DAA9B}"/>
      </w:docPartPr>
      <w:docPartBody>
        <w:p w:rsidR="0058516A" w:rsidRDefault="00FA5F45" w:rsidP="00FA5F45">
          <w:pPr>
            <w:pStyle w:val="2FD436707F7949DB9AB5FF6483CA8C45"/>
          </w:pPr>
          <w:r>
            <w:rPr>
              <w:rStyle w:val="placeholder1Char"/>
              <w:rFonts w:hint="eastAsia"/>
            </w:rPr>
            <w:t>__________</w:t>
          </w:r>
          <w:r>
            <w:rPr>
              <w:rStyle w:val="placeholder1Char"/>
            </w:rPr>
            <w:t>__</w:t>
          </w:r>
        </w:p>
      </w:docPartBody>
    </w:docPart>
    <w:docPart>
      <w:docPartPr>
        <w:name w:val="94101BBC69704F91BA73774FFA7C9C6B"/>
        <w:category>
          <w:name w:val="常规"/>
          <w:gallery w:val="placeholder"/>
        </w:category>
        <w:types>
          <w:type w:val="bbPlcHdr"/>
        </w:types>
        <w:behaviors>
          <w:behavior w:val="content"/>
        </w:behaviors>
        <w:guid w:val="{50E8B87C-758C-4910-B5D9-96B08CD9BE0F}"/>
      </w:docPartPr>
      <w:docPartBody>
        <w:p w:rsidR="0058516A" w:rsidRDefault="00FA5F45" w:rsidP="00FA5F45">
          <w:pPr>
            <w:pStyle w:val="94101BBC69704F91BA73774FFA7C9C6B"/>
          </w:pPr>
          <w:r>
            <w:rPr>
              <w:rStyle w:val="placeholder1Char"/>
              <w:rFonts w:hint="eastAsia"/>
            </w:rPr>
            <w:t>__________</w:t>
          </w:r>
          <w:r>
            <w:rPr>
              <w:rStyle w:val="placeholder1Char"/>
            </w:rPr>
            <w:t>__</w:t>
          </w:r>
        </w:p>
      </w:docPartBody>
    </w:docPart>
    <w:docPart>
      <w:docPartPr>
        <w:name w:val="7A80FCDB629C4C7FBF333E1BC38F0051"/>
        <w:category>
          <w:name w:val="常规"/>
          <w:gallery w:val="placeholder"/>
        </w:category>
        <w:types>
          <w:type w:val="bbPlcHdr"/>
        </w:types>
        <w:behaviors>
          <w:behavior w:val="content"/>
        </w:behaviors>
        <w:guid w:val="{F37E4BB2-F78A-404F-8CB6-0981CDC16748}"/>
      </w:docPartPr>
      <w:docPartBody>
        <w:p w:rsidR="0058516A" w:rsidRDefault="00FA5F45" w:rsidP="00FA5F45">
          <w:pPr>
            <w:pStyle w:val="7A80FCDB629C4C7FBF333E1BC38F0051"/>
          </w:pPr>
          <w:r w:rsidRPr="00480B8B">
            <w:rPr>
              <w:rStyle w:val="placeholder1Char"/>
              <w:rFonts w:hint="eastAsia"/>
              <w:sz w:val="16"/>
              <w:szCs w:val="16"/>
            </w:rPr>
            <w:t>____</w:t>
          </w:r>
        </w:p>
      </w:docPartBody>
    </w:docPart>
    <w:docPart>
      <w:docPartPr>
        <w:name w:val="FDD7F82EDBD146CB99C51892052704BD"/>
        <w:category>
          <w:name w:val="常规"/>
          <w:gallery w:val="placeholder"/>
        </w:category>
        <w:types>
          <w:type w:val="bbPlcHdr"/>
        </w:types>
        <w:behaviors>
          <w:behavior w:val="content"/>
        </w:behaviors>
        <w:guid w:val="{EC852F0E-C2F6-4252-95AF-5CD5A46145EC}"/>
      </w:docPartPr>
      <w:docPartBody>
        <w:p w:rsidR="0058516A" w:rsidRDefault="00FA5F45" w:rsidP="00FA5F45">
          <w:pPr>
            <w:pStyle w:val="FDD7F82EDBD146CB99C51892052704BD"/>
          </w:pPr>
          <w:r w:rsidRPr="00480B8B">
            <w:rPr>
              <w:rStyle w:val="placeholder1Char"/>
              <w:rFonts w:hint="eastAsia"/>
              <w:sz w:val="16"/>
              <w:szCs w:val="16"/>
            </w:rPr>
            <w:t>____</w:t>
          </w:r>
        </w:p>
      </w:docPartBody>
    </w:docPart>
    <w:docPart>
      <w:docPartPr>
        <w:name w:val="FAD940C3AEA249A38F224CDB363F540D"/>
        <w:category>
          <w:name w:val="常规"/>
          <w:gallery w:val="placeholder"/>
        </w:category>
        <w:types>
          <w:type w:val="bbPlcHdr"/>
        </w:types>
        <w:behaviors>
          <w:behavior w:val="content"/>
        </w:behaviors>
        <w:guid w:val="{58B43F4B-8222-432C-AFAE-DA96EBEA3BC8}"/>
      </w:docPartPr>
      <w:docPartBody>
        <w:p w:rsidR="0058516A" w:rsidRDefault="00FA5F45" w:rsidP="00FA5F45">
          <w:pPr>
            <w:pStyle w:val="FAD940C3AEA249A38F224CDB363F540D"/>
          </w:pPr>
          <w:r w:rsidRPr="00480B8B">
            <w:rPr>
              <w:rStyle w:val="placeholder1Char"/>
              <w:rFonts w:hint="eastAsia"/>
              <w:sz w:val="16"/>
              <w:szCs w:val="16"/>
            </w:rPr>
            <w:t>____</w:t>
          </w:r>
        </w:p>
      </w:docPartBody>
    </w:docPart>
    <w:docPart>
      <w:docPartPr>
        <w:name w:val="92449EB3A1E649DD8638AA200248266F"/>
        <w:category>
          <w:name w:val="常规"/>
          <w:gallery w:val="placeholder"/>
        </w:category>
        <w:types>
          <w:type w:val="bbPlcHdr"/>
        </w:types>
        <w:behaviors>
          <w:behavior w:val="content"/>
        </w:behaviors>
        <w:guid w:val="{DBF8ABC5-9E6C-465E-A5C1-73B45B0A6D8B}"/>
      </w:docPartPr>
      <w:docPartBody>
        <w:p w:rsidR="0058516A" w:rsidRDefault="00FA5F45" w:rsidP="00FA5F45">
          <w:pPr>
            <w:pStyle w:val="92449EB3A1E649DD8638AA200248266F"/>
          </w:pPr>
          <w:r w:rsidRPr="00480B8B">
            <w:rPr>
              <w:rStyle w:val="placeholder1Char"/>
              <w:rFonts w:hint="eastAsia"/>
              <w:sz w:val="16"/>
              <w:szCs w:val="16"/>
            </w:rPr>
            <w:t>____</w:t>
          </w:r>
        </w:p>
      </w:docPartBody>
    </w:docPart>
    <w:docPart>
      <w:docPartPr>
        <w:name w:val="2AF96AA67CF94E0FBB715C41EC4962C0"/>
        <w:category>
          <w:name w:val="常规"/>
          <w:gallery w:val="placeholder"/>
        </w:category>
        <w:types>
          <w:type w:val="bbPlcHdr"/>
        </w:types>
        <w:behaviors>
          <w:behavior w:val="content"/>
        </w:behaviors>
        <w:guid w:val="{3D9C7F57-B902-4565-90C5-395CEDCD787F}"/>
      </w:docPartPr>
      <w:docPartBody>
        <w:p w:rsidR="0058516A" w:rsidRDefault="00FA5F45" w:rsidP="00FA5F45">
          <w:pPr>
            <w:pStyle w:val="2AF96AA67CF94E0FBB715C41EC4962C0"/>
          </w:pPr>
          <w:r w:rsidRPr="00480B8B">
            <w:rPr>
              <w:rStyle w:val="placeholder1Char"/>
              <w:rFonts w:hint="eastAsia"/>
              <w:sz w:val="16"/>
              <w:szCs w:val="16"/>
            </w:rPr>
            <w:t>____</w:t>
          </w:r>
        </w:p>
      </w:docPartBody>
    </w:docPart>
    <w:docPart>
      <w:docPartPr>
        <w:name w:val="54E9F88123284C08BFB17EF7523414F7"/>
        <w:category>
          <w:name w:val="常规"/>
          <w:gallery w:val="placeholder"/>
        </w:category>
        <w:types>
          <w:type w:val="bbPlcHdr"/>
        </w:types>
        <w:behaviors>
          <w:behavior w:val="content"/>
        </w:behaviors>
        <w:guid w:val="{68AA9D66-F260-4E88-8529-B0D337C57E5A}"/>
      </w:docPartPr>
      <w:docPartBody>
        <w:p w:rsidR="0058516A" w:rsidRDefault="00FA5F45" w:rsidP="00FA5F45">
          <w:pPr>
            <w:pStyle w:val="54E9F88123284C08BFB17EF7523414F7"/>
          </w:pPr>
          <w:r w:rsidRPr="00480B8B">
            <w:rPr>
              <w:rStyle w:val="placeholder1Char"/>
              <w:rFonts w:hint="eastAsia"/>
              <w:sz w:val="16"/>
              <w:szCs w:val="16"/>
            </w:rPr>
            <w:t>____</w:t>
          </w:r>
        </w:p>
      </w:docPartBody>
    </w:docPart>
    <w:docPart>
      <w:docPartPr>
        <w:name w:val="BC14098862124CE5955A10D3AC8A2A1B"/>
        <w:category>
          <w:name w:val="常规"/>
          <w:gallery w:val="placeholder"/>
        </w:category>
        <w:types>
          <w:type w:val="bbPlcHdr"/>
        </w:types>
        <w:behaviors>
          <w:behavior w:val="content"/>
        </w:behaviors>
        <w:guid w:val="{5B8479F4-779D-4811-8A0D-F085EB6821FB}"/>
      </w:docPartPr>
      <w:docPartBody>
        <w:p w:rsidR="0058516A" w:rsidRDefault="00FA5F45" w:rsidP="00FA5F45">
          <w:pPr>
            <w:pStyle w:val="BC14098862124CE5955A10D3AC8A2A1B"/>
          </w:pPr>
          <w:r w:rsidRPr="00480B8B">
            <w:rPr>
              <w:rStyle w:val="placeholder1Char"/>
              <w:rFonts w:hint="eastAsia"/>
              <w:sz w:val="16"/>
              <w:szCs w:val="16"/>
            </w:rPr>
            <w:t>____</w:t>
          </w:r>
        </w:p>
      </w:docPartBody>
    </w:docPart>
    <w:docPart>
      <w:docPartPr>
        <w:name w:val="B67AB7334571411498E512E1BCE6D167"/>
        <w:category>
          <w:name w:val="常规"/>
          <w:gallery w:val="placeholder"/>
        </w:category>
        <w:types>
          <w:type w:val="bbPlcHdr"/>
        </w:types>
        <w:behaviors>
          <w:behavior w:val="content"/>
        </w:behaviors>
        <w:guid w:val="{35F2B5C3-0133-47B8-A3DF-5D8964D3165F}"/>
      </w:docPartPr>
      <w:docPartBody>
        <w:p w:rsidR="0058516A" w:rsidRDefault="00FA5F45" w:rsidP="00FA5F45">
          <w:pPr>
            <w:pStyle w:val="B67AB7334571411498E512E1BCE6D167"/>
          </w:pPr>
          <w:r w:rsidRPr="00480B8B">
            <w:rPr>
              <w:rStyle w:val="placeholder1Char"/>
              <w:rFonts w:hint="eastAsia"/>
              <w:sz w:val="16"/>
              <w:szCs w:val="16"/>
            </w:rPr>
            <w:t>____</w:t>
          </w:r>
        </w:p>
      </w:docPartBody>
    </w:docPart>
    <w:docPart>
      <w:docPartPr>
        <w:name w:val="3B77F45D62954F75A0504B35F011A90D"/>
        <w:category>
          <w:name w:val="常规"/>
          <w:gallery w:val="placeholder"/>
        </w:category>
        <w:types>
          <w:type w:val="bbPlcHdr"/>
        </w:types>
        <w:behaviors>
          <w:behavior w:val="content"/>
        </w:behaviors>
        <w:guid w:val="{1CB02AE3-801B-4A40-8716-AC2059D6488B}"/>
      </w:docPartPr>
      <w:docPartBody>
        <w:p w:rsidR="0058516A" w:rsidRDefault="00FA5F45" w:rsidP="00FA5F45">
          <w:pPr>
            <w:pStyle w:val="3B77F45D62954F75A0504B35F011A90D"/>
          </w:pPr>
          <w:r w:rsidRPr="00480B8B">
            <w:rPr>
              <w:rStyle w:val="placeholder1Char"/>
              <w:rFonts w:hint="eastAsia"/>
              <w:sz w:val="16"/>
              <w:szCs w:val="16"/>
            </w:rPr>
            <w:t>____</w:t>
          </w:r>
        </w:p>
      </w:docPartBody>
    </w:docPart>
    <w:docPart>
      <w:docPartPr>
        <w:name w:val="602A4CF7BB0740489D9385ECCDC69119"/>
        <w:category>
          <w:name w:val="常规"/>
          <w:gallery w:val="placeholder"/>
        </w:category>
        <w:types>
          <w:type w:val="bbPlcHdr"/>
        </w:types>
        <w:behaviors>
          <w:behavior w:val="content"/>
        </w:behaviors>
        <w:guid w:val="{DF8DA00C-1AB2-450A-B46A-6DE2D2B8D506}"/>
      </w:docPartPr>
      <w:docPartBody>
        <w:p w:rsidR="0058516A" w:rsidRDefault="00FA5F45" w:rsidP="00FA5F45">
          <w:pPr>
            <w:pStyle w:val="602A4CF7BB0740489D9385ECCDC69119"/>
          </w:pPr>
          <w:r w:rsidRPr="00480B8B">
            <w:rPr>
              <w:rStyle w:val="placeholder1Char"/>
              <w:rFonts w:hint="eastAsia"/>
              <w:sz w:val="16"/>
              <w:szCs w:val="16"/>
            </w:rPr>
            <w:t>____</w:t>
          </w:r>
        </w:p>
      </w:docPartBody>
    </w:docPart>
    <w:docPart>
      <w:docPartPr>
        <w:name w:val="F0392A8A655E4509889C4E89C3A99640"/>
        <w:category>
          <w:name w:val="常规"/>
          <w:gallery w:val="placeholder"/>
        </w:category>
        <w:types>
          <w:type w:val="bbPlcHdr"/>
        </w:types>
        <w:behaviors>
          <w:behavior w:val="content"/>
        </w:behaviors>
        <w:guid w:val="{3A7113A1-6E92-4D2B-A675-FCB61C44AD52}"/>
      </w:docPartPr>
      <w:docPartBody>
        <w:p w:rsidR="0058516A" w:rsidRDefault="00FA5F45" w:rsidP="00FA5F45">
          <w:pPr>
            <w:pStyle w:val="F0392A8A655E4509889C4E89C3A99640"/>
          </w:pPr>
          <w:r w:rsidRPr="00480B8B">
            <w:rPr>
              <w:rStyle w:val="placeholder1Char"/>
              <w:rFonts w:hint="eastAsia"/>
              <w:sz w:val="16"/>
              <w:szCs w:val="16"/>
            </w:rPr>
            <w:t>____</w:t>
          </w:r>
        </w:p>
      </w:docPartBody>
    </w:docPart>
    <w:docPart>
      <w:docPartPr>
        <w:name w:val="7F223939943B42F583A91DCA275F6A8B"/>
        <w:category>
          <w:name w:val="常规"/>
          <w:gallery w:val="placeholder"/>
        </w:category>
        <w:types>
          <w:type w:val="bbPlcHdr"/>
        </w:types>
        <w:behaviors>
          <w:behavior w:val="content"/>
        </w:behaviors>
        <w:guid w:val="{61CB7B05-7D01-4720-9C5F-AC89D09DB17B}"/>
      </w:docPartPr>
      <w:docPartBody>
        <w:p w:rsidR="0058516A" w:rsidRDefault="00FA5F45" w:rsidP="00FA5F45">
          <w:pPr>
            <w:pStyle w:val="7F223939943B42F583A91DCA275F6A8B"/>
          </w:pPr>
          <w:r w:rsidRPr="00480B8B">
            <w:rPr>
              <w:rStyle w:val="placeholder1Char"/>
              <w:rFonts w:hint="eastAsia"/>
              <w:sz w:val="16"/>
              <w:szCs w:val="16"/>
            </w:rPr>
            <w:t>____</w:t>
          </w:r>
        </w:p>
      </w:docPartBody>
    </w:docPart>
    <w:docPart>
      <w:docPartPr>
        <w:name w:val="6B5AF81467FE465F98B7D706A4FD208A"/>
        <w:category>
          <w:name w:val="常规"/>
          <w:gallery w:val="placeholder"/>
        </w:category>
        <w:types>
          <w:type w:val="bbPlcHdr"/>
        </w:types>
        <w:behaviors>
          <w:behavior w:val="content"/>
        </w:behaviors>
        <w:guid w:val="{EDF1A59D-033B-40BB-B66C-8A466F4DADDB}"/>
      </w:docPartPr>
      <w:docPartBody>
        <w:p w:rsidR="0058516A" w:rsidRDefault="00FA5F45" w:rsidP="00FA5F45">
          <w:pPr>
            <w:pStyle w:val="6B5AF81467FE465F98B7D706A4FD208A"/>
          </w:pPr>
          <w:r w:rsidRPr="00480B8B">
            <w:rPr>
              <w:rStyle w:val="placeholder1Char"/>
              <w:rFonts w:hint="eastAsia"/>
              <w:sz w:val="16"/>
              <w:szCs w:val="16"/>
            </w:rPr>
            <w:t>____</w:t>
          </w:r>
        </w:p>
      </w:docPartBody>
    </w:docPart>
    <w:docPart>
      <w:docPartPr>
        <w:name w:val="CEF11EC1D86B415884205B23004477C5"/>
        <w:category>
          <w:name w:val="常规"/>
          <w:gallery w:val="placeholder"/>
        </w:category>
        <w:types>
          <w:type w:val="bbPlcHdr"/>
        </w:types>
        <w:behaviors>
          <w:behavior w:val="content"/>
        </w:behaviors>
        <w:guid w:val="{7ACAA984-EA23-40A9-9905-0A429772EC3A}"/>
      </w:docPartPr>
      <w:docPartBody>
        <w:p w:rsidR="0058516A" w:rsidRDefault="00FA5F45" w:rsidP="00FA5F45">
          <w:pPr>
            <w:pStyle w:val="CEF11EC1D86B415884205B23004477C5"/>
          </w:pPr>
          <w:r w:rsidRPr="00480B8B">
            <w:rPr>
              <w:rStyle w:val="placeholder1Char"/>
              <w:rFonts w:hint="eastAsia"/>
              <w:sz w:val="16"/>
              <w:szCs w:val="16"/>
            </w:rPr>
            <w:t>____</w:t>
          </w:r>
        </w:p>
      </w:docPartBody>
    </w:docPart>
    <w:docPart>
      <w:docPartPr>
        <w:name w:val="0E83D6AE382D4F3DBECDA93B41CC0357"/>
        <w:category>
          <w:name w:val="常规"/>
          <w:gallery w:val="placeholder"/>
        </w:category>
        <w:types>
          <w:type w:val="bbPlcHdr"/>
        </w:types>
        <w:behaviors>
          <w:behavior w:val="content"/>
        </w:behaviors>
        <w:guid w:val="{1E4AB5EF-29F6-432D-A6B7-5949B671C513}"/>
      </w:docPartPr>
      <w:docPartBody>
        <w:p w:rsidR="0058516A" w:rsidRDefault="00FA5F45" w:rsidP="00FA5F45">
          <w:pPr>
            <w:pStyle w:val="0E83D6AE382D4F3DBECDA93B41CC0357"/>
          </w:pPr>
          <w:r w:rsidRPr="00480B8B">
            <w:rPr>
              <w:rStyle w:val="placeholder1Char"/>
              <w:rFonts w:hint="eastAsia"/>
              <w:sz w:val="16"/>
              <w:szCs w:val="16"/>
            </w:rPr>
            <w:t>____</w:t>
          </w:r>
        </w:p>
      </w:docPartBody>
    </w:docPart>
    <w:docPart>
      <w:docPartPr>
        <w:name w:val="735C5DBEA3D548738A1BA56551E07090"/>
        <w:category>
          <w:name w:val="常规"/>
          <w:gallery w:val="placeholder"/>
        </w:category>
        <w:types>
          <w:type w:val="bbPlcHdr"/>
        </w:types>
        <w:behaviors>
          <w:behavior w:val="content"/>
        </w:behaviors>
        <w:guid w:val="{F93845A5-D9DF-4831-A17E-E88496496025}"/>
      </w:docPartPr>
      <w:docPartBody>
        <w:p w:rsidR="0058516A" w:rsidRDefault="00FA5F45" w:rsidP="00FA5F45">
          <w:pPr>
            <w:pStyle w:val="735C5DBEA3D548738A1BA56551E07090"/>
          </w:pPr>
          <w:r w:rsidRPr="00480B8B">
            <w:rPr>
              <w:rStyle w:val="placeholder1Char"/>
              <w:rFonts w:hint="eastAsia"/>
              <w:sz w:val="16"/>
              <w:szCs w:val="16"/>
            </w:rPr>
            <w:t>____</w:t>
          </w:r>
        </w:p>
      </w:docPartBody>
    </w:docPart>
    <w:docPart>
      <w:docPartPr>
        <w:name w:val="424E7E6B211F4F7C9E0F0C9E9C987168"/>
        <w:category>
          <w:name w:val="常规"/>
          <w:gallery w:val="placeholder"/>
        </w:category>
        <w:types>
          <w:type w:val="bbPlcHdr"/>
        </w:types>
        <w:behaviors>
          <w:behavior w:val="content"/>
        </w:behaviors>
        <w:guid w:val="{F22427E2-6514-4DF9-812D-6AF3D1B5E2F7}"/>
      </w:docPartPr>
      <w:docPartBody>
        <w:p w:rsidR="0058516A" w:rsidRDefault="00FA5F45" w:rsidP="00FA5F45">
          <w:pPr>
            <w:pStyle w:val="424E7E6B211F4F7C9E0F0C9E9C987168"/>
          </w:pPr>
          <w:r w:rsidRPr="00480B8B">
            <w:rPr>
              <w:rStyle w:val="placeholder1Char"/>
              <w:rFonts w:hint="eastAsia"/>
              <w:sz w:val="16"/>
              <w:szCs w:val="16"/>
            </w:rPr>
            <w:t>____</w:t>
          </w:r>
        </w:p>
      </w:docPartBody>
    </w:docPart>
    <w:docPart>
      <w:docPartPr>
        <w:name w:val="54B470DFD73D4A6CA5F001913B915A7A"/>
        <w:category>
          <w:name w:val="常规"/>
          <w:gallery w:val="placeholder"/>
        </w:category>
        <w:types>
          <w:type w:val="bbPlcHdr"/>
        </w:types>
        <w:behaviors>
          <w:behavior w:val="content"/>
        </w:behaviors>
        <w:guid w:val="{F2A091E2-7BD5-4AC1-A6D4-7BB16D27BF71}"/>
      </w:docPartPr>
      <w:docPartBody>
        <w:p w:rsidR="0058516A" w:rsidRDefault="00FA5F45" w:rsidP="00FA5F45">
          <w:pPr>
            <w:pStyle w:val="54B470DFD73D4A6CA5F001913B915A7A"/>
          </w:pPr>
          <w:r w:rsidRPr="00480B8B">
            <w:rPr>
              <w:rStyle w:val="placeholder1Char"/>
              <w:rFonts w:hint="eastAsia"/>
              <w:sz w:val="16"/>
              <w:szCs w:val="16"/>
            </w:rPr>
            <w:t>____</w:t>
          </w:r>
        </w:p>
      </w:docPartBody>
    </w:docPart>
    <w:docPart>
      <w:docPartPr>
        <w:name w:val="63D3B3B77B4A4FFA8B3F2699ACB6DE16"/>
        <w:category>
          <w:name w:val="常规"/>
          <w:gallery w:val="placeholder"/>
        </w:category>
        <w:types>
          <w:type w:val="bbPlcHdr"/>
        </w:types>
        <w:behaviors>
          <w:behavior w:val="content"/>
        </w:behaviors>
        <w:guid w:val="{5FFD912E-C8D7-4405-A3E7-D256A4933AF2}"/>
      </w:docPartPr>
      <w:docPartBody>
        <w:p w:rsidR="0058516A" w:rsidRDefault="00FA5F45" w:rsidP="00FA5F45">
          <w:pPr>
            <w:pStyle w:val="63D3B3B77B4A4FFA8B3F2699ACB6DE16"/>
          </w:pPr>
          <w:r w:rsidRPr="00480B8B">
            <w:rPr>
              <w:rStyle w:val="placeholder1Char"/>
              <w:rFonts w:hint="eastAsia"/>
              <w:sz w:val="16"/>
              <w:szCs w:val="16"/>
            </w:rPr>
            <w:t>____</w:t>
          </w:r>
        </w:p>
      </w:docPartBody>
    </w:docPart>
    <w:docPart>
      <w:docPartPr>
        <w:name w:val="E2257AFA6A3B432D80FCE58975BE6D9C"/>
        <w:category>
          <w:name w:val="常规"/>
          <w:gallery w:val="placeholder"/>
        </w:category>
        <w:types>
          <w:type w:val="bbPlcHdr"/>
        </w:types>
        <w:behaviors>
          <w:behavior w:val="content"/>
        </w:behaviors>
        <w:guid w:val="{D6C5CD00-F33B-4001-A183-6A78E6152B07}"/>
      </w:docPartPr>
      <w:docPartBody>
        <w:p w:rsidR="0058516A" w:rsidRDefault="00FA5F45" w:rsidP="00FA5F45">
          <w:pPr>
            <w:pStyle w:val="E2257AFA6A3B432D80FCE58975BE6D9C"/>
          </w:pPr>
          <w:r w:rsidRPr="00480B8B">
            <w:rPr>
              <w:rStyle w:val="placeholder1Char"/>
              <w:rFonts w:hint="eastAsia"/>
              <w:sz w:val="16"/>
              <w:szCs w:val="16"/>
            </w:rPr>
            <w:t>____</w:t>
          </w:r>
        </w:p>
      </w:docPartBody>
    </w:docPart>
    <w:docPart>
      <w:docPartPr>
        <w:name w:val="F728C0D6A8B84D27B264900574EEAEA3"/>
        <w:category>
          <w:name w:val="常规"/>
          <w:gallery w:val="placeholder"/>
        </w:category>
        <w:types>
          <w:type w:val="bbPlcHdr"/>
        </w:types>
        <w:behaviors>
          <w:behavior w:val="content"/>
        </w:behaviors>
        <w:guid w:val="{DDA6134B-8683-4BC0-B10E-102C7CEC14CB}"/>
      </w:docPartPr>
      <w:docPartBody>
        <w:p w:rsidR="0058516A" w:rsidRDefault="00FA5F45" w:rsidP="00FA5F45">
          <w:pPr>
            <w:pStyle w:val="F728C0D6A8B84D27B264900574EEAEA3"/>
          </w:pPr>
          <w:r w:rsidRPr="00480B8B">
            <w:rPr>
              <w:rStyle w:val="placeholder1Char"/>
              <w:rFonts w:hint="eastAsia"/>
              <w:sz w:val="16"/>
              <w:szCs w:val="16"/>
            </w:rPr>
            <w:t>____</w:t>
          </w:r>
        </w:p>
      </w:docPartBody>
    </w:docPart>
    <w:docPart>
      <w:docPartPr>
        <w:name w:val="424A984AFBDF4CE0A24DA75DA6E51F93"/>
        <w:category>
          <w:name w:val="常规"/>
          <w:gallery w:val="placeholder"/>
        </w:category>
        <w:types>
          <w:type w:val="bbPlcHdr"/>
        </w:types>
        <w:behaviors>
          <w:behavior w:val="content"/>
        </w:behaviors>
        <w:guid w:val="{26917CED-AF1A-41AE-A4A7-7F8C43B46838}"/>
      </w:docPartPr>
      <w:docPartBody>
        <w:p w:rsidR="0058516A" w:rsidRDefault="00FA5F45" w:rsidP="00FA5F45">
          <w:pPr>
            <w:pStyle w:val="424A984AFBDF4CE0A24DA75DA6E51F93"/>
          </w:pPr>
          <w:r w:rsidRPr="00480B8B">
            <w:rPr>
              <w:rStyle w:val="placeholder1Char"/>
              <w:rFonts w:hint="eastAsia"/>
              <w:sz w:val="16"/>
              <w:szCs w:val="16"/>
            </w:rPr>
            <w:t>____</w:t>
          </w:r>
        </w:p>
      </w:docPartBody>
    </w:docPart>
    <w:docPart>
      <w:docPartPr>
        <w:name w:val="708F8AD0E4C84AAC87F5794F490F9D80"/>
        <w:category>
          <w:name w:val="常规"/>
          <w:gallery w:val="placeholder"/>
        </w:category>
        <w:types>
          <w:type w:val="bbPlcHdr"/>
        </w:types>
        <w:behaviors>
          <w:behavior w:val="content"/>
        </w:behaviors>
        <w:guid w:val="{C89408C3-9A41-437F-A023-A3BF40C1982F}"/>
      </w:docPartPr>
      <w:docPartBody>
        <w:p w:rsidR="0058516A" w:rsidRDefault="00FA5F45" w:rsidP="00FA5F45">
          <w:pPr>
            <w:pStyle w:val="708F8AD0E4C84AAC87F5794F490F9D80"/>
          </w:pPr>
          <w:r w:rsidRPr="00480B8B">
            <w:rPr>
              <w:rStyle w:val="placeholder1Char"/>
              <w:rFonts w:hint="eastAsia"/>
              <w:sz w:val="16"/>
              <w:szCs w:val="16"/>
            </w:rPr>
            <w:t>____</w:t>
          </w:r>
        </w:p>
      </w:docPartBody>
    </w:docPart>
    <w:docPart>
      <w:docPartPr>
        <w:name w:val="5F95719051084311A879BA069B718F30"/>
        <w:category>
          <w:name w:val="常规"/>
          <w:gallery w:val="placeholder"/>
        </w:category>
        <w:types>
          <w:type w:val="bbPlcHdr"/>
        </w:types>
        <w:behaviors>
          <w:behavior w:val="content"/>
        </w:behaviors>
        <w:guid w:val="{5BFB0007-3463-4337-A5BF-D3F4447BAECA}"/>
      </w:docPartPr>
      <w:docPartBody>
        <w:p w:rsidR="0058516A" w:rsidRDefault="00FA5F45" w:rsidP="00FA5F45">
          <w:pPr>
            <w:pStyle w:val="5F95719051084311A879BA069B718F30"/>
          </w:pPr>
          <w:r w:rsidRPr="00480B8B">
            <w:rPr>
              <w:rStyle w:val="placeholder1Char"/>
              <w:rFonts w:hint="eastAsia"/>
              <w:sz w:val="16"/>
              <w:szCs w:val="16"/>
            </w:rPr>
            <w:t>____</w:t>
          </w:r>
        </w:p>
      </w:docPartBody>
    </w:docPart>
    <w:docPart>
      <w:docPartPr>
        <w:name w:val="81456AC65D6541D19963F2F1D529B3F4"/>
        <w:category>
          <w:name w:val="常规"/>
          <w:gallery w:val="placeholder"/>
        </w:category>
        <w:types>
          <w:type w:val="bbPlcHdr"/>
        </w:types>
        <w:behaviors>
          <w:behavior w:val="content"/>
        </w:behaviors>
        <w:guid w:val="{C9F5D53D-03C7-498B-B067-D72EA9540180}"/>
      </w:docPartPr>
      <w:docPartBody>
        <w:p w:rsidR="0058516A" w:rsidRDefault="00FA5F45" w:rsidP="00FA5F45">
          <w:pPr>
            <w:pStyle w:val="81456AC65D6541D19963F2F1D529B3F4"/>
          </w:pPr>
          <w:r w:rsidRPr="00480B8B">
            <w:rPr>
              <w:rStyle w:val="placeholder1Char"/>
              <w:rFonts w:hint="eastAsia"/>
              <w:sz w:val="16"/>
              <w:szCs w:val="16"/>
            </w:rPr>
            <w:t>____</w:t>
          </w:r>
        </w:p>
      </w:docPartBody>
    </w:docPart>
    <w:docPart>
      <w:docPartPr>
        <w:name w:val="B3B3ADA77BCC49E986379CFBB5C97808"/>
        <w:category>
          <w:name w:val="常规"/>
          <w:gallery w:val="placeholder"/>
        </w:category>
        <w:types>
          <w:type w:val="bbPlcHdr"/>
        </w:types>
        <w:behaviors>
          <w:behavior w:val="content"/>
        </w:behaviors>
        <w:guid w:val="{4AC04D12-A827-4042-9203-B9C6D45E5428}"/>
      </w:docPartPr>
      <w:docPartBody>
        <w:p w:rsidR="0058516A" w:rsidRDefault="00FA5F45" w:rsidP="00FA5F45">
          <w:pPr>
            <w:pStyle w:val="B3B3ADA77BCC49E986379CFBB5C97808"/>
          </w:pPr>
          <w:r w:rsidRPr="00480B8B">
            <w:rPr>
              <w:rStyle w:val="placeholder1Char"/>
              <w:rFonts w:hint="eastAsia"/>
              <w:sz w:val="16"/>
              <w:szCs w:val="16"/>
            </w:rPr>
            <w:t>____</w:t>
          </w:r>
        </w:p>
      </w:docPartBody>
    </w:docPart>
    <w:docPart>
      <w:docPartPr>
        <w:name w:val="412F7CA8DC91477A949883CD0F8D813A"/>
        <w:category>
          <w:name w:val="常规"/>
          <w:gallery w:val="placeholder"/>
        </w:category>
        <w:types>
          <w:type w:val="bbPlcHdr"/>
        </w:types>
        <w:behaviors>
          <w:behavior w:val="content"/>
        </w:behaviors>
        <w:guid w:val="{CB26801C-119F-4AB7-8C87-2A85FB0F5ABE}"/>
      </w:docPartPr>
      <w:docPartBody>
        <w:p w:rsidR="0058516A" w:rsidRDefault="00FA5F45" w:rsidP="00FA5F45">
          <w:pPr>
            <w:pStyle w:val="412F7CA8DC91477A949883CD0F8D813A"/>
          </w:pPr>
          <w:r w:rsidRPr="00480B8B">
            <w:rPr>
              <w:rStyle w:val="placeholder1Char"/>
              <w:rFonts w:hint="eastAsia"/>
              <w:sz w:val="16"/>
              <w:szCs w:val="16"/>
            </w:rPr>
            <w:t>____</w:t>
          </w:r>
        </w:p>
      </w:docPartBody>
    </w:docPart>
    <w:docPart>
      <w:docPartPr>
        <w:name w:val="5675A958EBB9426FAFB0CE55AD5C388A"/>
        <w:category>
          <w:name w:val="常规"/>
          <w:gallery w:val="placeholder"/>
        </w:category>
        <w:types>
          <w:type w:val="bbPlcHdr"/>
        </w:types>
        <w:behaviors>
          <w:behavior w:val="content"/>
        </w:behaviors>
        <w:guid w:val="{CE934895-95CF-4B87-B9A2-2C21A2946DFA}"/>
      </w:docPartPr>
      <w:docPartBody>
        <w:p w:rsidR="0058516A" w:rsidRDefault="00FA5F45" w:rsidP="00FA5F45">
          <w:pPr>
            <w:pStyle w:val="5675A958EBB9426FAFB0CE55AD5C388A"/>
          </w:pPr>
          <w:r w:rsidRPr="00480B8B">
            <w:rPr>
              <w:rStyle w:val="placeholder1Char"/>
              <w:rFonts w:hint="eastAsia"/>
              <w:sz w:val="16"/>
              <w:szCs w:val="16"/>
            </w:rPr>
            <w:t>____</w:t>
          </w:r>
        </w:p>
      </w:docPartBody>
    </w:docPart>
    <w:docPart>
      <w:docPartPr>
        <w:name w:val="493AB9B6E47B437DBD1BA920E9EA9B91"/>
        <w:category>
          <w:name w:val="常规"/>
          <w:gallery w:val="placeholder"/>
        </w:category>
        <w:types>
          <w:type w:val="bbPlcHdr"/>
        </w:types>
        <w:behaviors>
          <w:behavior w:val="content"/>
        </w:behaviors>
        <w:guid w:val="{7F974388-96B8-40D5-9462-39C7FABEC92D}"/>
      </w:docPartPr>
      <w:docPartBody>
        <w:p w:rsidR="0058516A" w:rsidRDefault="00FA5F45" w:rsidP="00FA5F45">
          <w:pPr>
            <w:pStyle w:val="493AB9B6E47B437DBD1BA920E9EA9B91"/>
          </w:pPr>
          <w:r w:rsidRPr="00480B8B">
            <w:rPr>
              <w:rStyle w:val="placeholder1Char"/>
              <w:rFonts w:hint="eastAsia"/>
              <w:sz w:val="16"/>
              <w:szCs w:val="16"/>
            </w:rPr>
            <w:t>____</w:t>
          </w:r>
        </w:p>
      </w:docPartBody>
    </w:docPart>
    <w:docPart>
      <w:docPartPr>
        <w:name w:val="536B7DEEF87F4569A04007AEA51D2BAC"/>
        <w:category>
          <w:name w:val="常规"/>
          <w:gallery w:val="placeholder"/>
        </w:category>
        <w:types>
          <w:type w:val="bbPlcHdr"/>
        </w:types>
        <w:behaviors>
          <w:behavior w:val="content"/>
        </w:behaviors>
        <w:guid w:val="{B1FD88BF-33E0-4690-9EF6-1BBB2601E4DF}"/>
      </w:docPartPr>
      <w:docPartBody>
        <w:p w:rsidR="0058516A" w:rsidRDefault="00FA5F45" w:rsidP="00FA5F45">
          <w:pPr>
            <w:pStyle w:val="536B7DEEF87F4569A04007AEA51D2BAC"/>
          </w:pPr>
          <w:r w:rsidRPr="00480B8B">
            <w:rPr>
              <w:rStyle w:val="placeholder1Char"/>
              <w:rFonts w:hint="eastAsia"/>
              <w:sz w:val="16"/>
              <w:szCs w:val="16"/>
            </w:rPr>
            <w:t>____</w:t>
          </w:r>
        </w:p>
      </w:docPartBody>
    </w:docPart>
    <w:docPart>
      <w:docPartPr>
        <w:name w:val="A57F4E86CB38415F80BB5107C62DA5D8"/>
        <w:category>
          <w:name w:val="常规"/>
          <w:gallery w:val="placeholder"/>
        </w:category>
        <w:types>
          <w:type w:val="bbPlcHdr"/>
        </w:types>
        <w:behaviors>
          <w:behavior w:val="content"/>
        </w:behaviors>
        <w:guid w:val="{46301FB6-77E7-4401-B1CC-17678270965C}"/>
      </w:docPartPr>
      <w:docPartBody>
        <w:p w:rsidR="0058516A" w:rsidRDefault="00FA5F45" w:rsidP="00FA5F45">
          <w:pPr>
            <w:pStyle w:val="A57F4E86CB38415F80BB5107C62DA5D8"/>
          </w:pPr>
          <w:r w:rsidRPr="00480B8B">
            <w:rPr>
              <w:rStyle w:val="placeholder1Char"/>
              <w:rFonts w:hint="eastAsia"/>
              <w:sz w:val="16"/>
              <w:szCs w:val="16"/>
            </w:rPr>
            <w:t>____</w:t>
          </w:r>
        </w:p>
      </w:docPartBody>
    </w:docPart>
    <w:docPart>
      <w:docPartPr>
        <w:name w:val="B1E69A540EAE497C9A5171099347047A"/>
        <w:category>
          <w:name w:val="常规"/>
          <w:gallery w:val="placeholder"/>
        </w:category>
        <w:types>
          <w:type w:val="bbPlcHdr"/>
        </w:types>
        <w:behaviors>
          <w:behavior w:val="content"/>
        </w:behaviors>
        <w:guid w:val="{4C1D6E79-5583-4A77-9D46-0BCF33CBAE12}"/>
      </w:docPartPr>
      <w:docPartBody>
        <w:p w:rsidR="0058516A" w:rsidRDefault="00FA5F45" w:rsidP="00FA5F45">
          <w:pPr>
            <w:pStyle w:val="B1E69A540EAE497C9A5171099347047A"/>
          </w:pPr>
          <w:r w:rsidRPr="00480B8B">
            <w:rPr>
              <w:rStyle w:val="placeholder1Char"/>
              <w:rFonts w:hint="eastAsia"/>
              <w:sz w:val="16"/>
              <w:szCs w:val="16"/>
            </w:rPr>
            <w:t>____</w:t>
          </w:r>
        </w:p>
      </w:docPartBody>
    </w:docPart>
    <w:docPart>
      <w:docPartPr>
        <w:name w:val="60643E25E88D4AC0A4D314CE768C11C6"/>
        <w:category>
          <w:name w:val="常规"/>
          <w:gallery w:val="placeholder"/>
        </w:category>
        <w:types>
          <w:type w:val="bbPlcHdr"/>
        </w:types>
        <w:behaviors>
          <w:behavior w:val="content"/>
        </w:behaviors>
        <w:guid w:val="{A6EC8BBB-F6F2-4E8E-98EF-D77819F1E0B7}"/>
      </w:docPartPr>
      <w:docPartBody>
        <w:p w:rsidR="0058516A" w:rsidRDefault="00FA5F45" w:rsidP="00FA5F45">
          <w:pPr>
            <w:pStyle w:val="60643E25E88D4AC0A4D314CE768C11C6"/>
          </w:pPr>
          <w:r w:rsidRPr="00480B8B">
            <w:rPr>
              <w:rStyle w:val="placeholder1Char"/>
              <w:rFonts w:hint="eastAsia"/>
              <w:sz w:val="16"/>
              <w:szCs w:val="16"/>
            </w:rPr>
            <w:t>____</w:t>
          </w:r>
        </w:p>
      </w:docPartBody>
    </w:docPart>
    <w:docPart>
      <w:docPartPr>
        <w:name w:val="2FD376D053DA42F59B34E5D6428CB9BA"/>
        <w:category>
          <w:name w:val="常规"/>
          <w:gallery w:val="placeholder"/>
        </w:category>
        <w:types>
          <w:type w:val="bbPlcHdr"/>
        </w:types>
        <w:behaviors>
          <w:behavior w:val="content"/>
        </w:behaviors>
        <w:guid w:val="{C9E10536-5504-4259-A2B0-91C6B532B445}"/>
      </w:docPartPr>
      <w:docPartBody>
        <w:p w:rsidR="0058516A" w:rsidRDefault="00FA5F45" w:rsidP="00FA5F45">
          <w:pPr>
            <w:pStyle w:val="2FD376D053DA42F59B34E5D6428CB9BA"/>
          </w:pPr>
          <w:r w:rsidRPr="00480B8B">
            <w:rPr>
              <w:rStyle w:val="placeholder1Char"/>
              <w:rFonts w:hint="eastAsia"/>
              <w:sz w:val="16"/>
              <w:szCs w:val="16"/>
            </w:rPr>
            <w:t>____</w:t>
          </w:r>
        </w:p>
      </w:docPartBody>
    </w:docPart>
    <w:docPart>
      <w:docPartPr>
        <w:name w:val="C225B0F7581549CD9A2069FD19C0F17E"/>
        <w:category>
          <w:name w:val="常规"/>
          <w:gallery w:val="placeholder"/>
        </w:category>
        <w:types>
          <w:type w:val="bbPlcHdr"/>
        </w:types>
        <w:behaviors>
          <w:behavior w:val="content"/>
        </w:behaviors>
        <w:guid w:val="{66389AB6-342B-4561-AC5F-539C5824CD41}"/>
      </w:docPartPr>
      <w:docPartBody>
        <w:p w:rsidR="0058516A" w:rsidRDefault="00FA5F45" w:rsidP="00FA5F45">
          <w:pPr>
            <w:pStyle w:val="C225B0F7581549CD9A2069FD19C0F17E"/>
          </w:pPr>
          <w:r w:rsidRPr="00480B8B">
            <w:rPr>
              <w:rStyle w:val="placeholder1Char"/>
              <w:rFonts w:hint="eastAsia"/>
              <w:sz w:val="16"/>
              <w:szCs w:val="16"/>
            </w:rPr>
            <w:t>____</w:t>
          </w:r>
        </w:p>
      </w:docPartBody>
    </w:docPart>
    <w:docPart>
      <w:docPartPr>
        <w:name w:val="E3C6AFE3946C48C3AABA6511FFF2D90E"/>
        <w:category>
          <w:name w:val="常规"/>
          <w:gallery w:val="placeholder"/>
        </w:category>
        <w:types>
          <w:type w:val="bbPlcHdr"/>
        </w:types>
        <w:behaviors>
          <w:behavior w:val="content"/>
        </w:behaviors>
        <w:guid w:val="{A0637D1E-CBB9-4E29-85BF-114ACC998E32}"/>
      </w:docPartPr>
      <w:docPartBody>
        <w:p w:rsidR="0058516A" w:rsidRDefault="00FA5F45" w:rsidP="00FA5F45">
          <w:pPr>
            <w:pStyle w:val="E3C6AFE3946C48C3AABA6511FFF2D90E"/>
          </w:pPr>
          <w:r w:rsidRPr="00480B8B">
            <w:rPr>
              <w:rStyle w:val="placeholder1Char"/>
              <w:rFonts w:hint="eastAsia"/>
              <w:sz w:val="16"/>
              <w:szCs w:val="16"/>
            </w:rPr>
            <w:t>____</w:t>
          </w:r>
        </w:p>
      </w:docPartBody>
    </w:docPart>
    <w:docPart>
      <w:docPartPr>
        <w:name w:val="AF85C3CED49F48C78034D3265A5307D5"/>
        <w:category>
          <w:name w:val="常规"/>
          <w:gallery w:val="placeholder"/>
        </w:category>
        <w:types>
          <w:type w:val="bbPlcHdr"/>
        </w:types>
        <w:behaviors>
          <w:behavior w:val="content"/>
        </w:behaviors>
        <w:guid w:val="{007D77F2-F5FE-43A4-9022-D6663C92DDD9}"/>
      </w:docPartPr>
      <w:docPartBody>
        <w:p w:rsidR="0058516A" w:rsidRDefault="00FA5F45" w:rsidP="00FA5F45">
          <w:pPr>
            <w:pStyle w:val="AF85C3CED49F48C78034D3265A5307D5"/>
          </w:pPr>
          <w:r w:rsidRPr="00480B8B">
            <w:rPr>
              <w:rStyle w:val="placeholder1Char"/>
              <w:rFonts w:hint="eastAsia"/>
              <w:sz w:val="16"/>
              <w:szCs w:val="16"/>
            </w:rPr>
            <w:t>____</w:t>
          </w:r>
        </w:p>
      </w:docPartBody>
    </w:docPart>
    <w:docPart>
      <w:docPartPr>
        <w:name w:val="59F0FD3F39ED4B05BCF55E98C4C97F8A"/>
        <w:category>
          <w:name w:val="常规"/>
          <w:gallery w:val="placeholder"/>
        </w:category>
        <w:types>
          <w:type w:val="bbPlcHdr"/>
        </w:types>
        <w:behaviors>
          <w:behavior w:val="content"/>
        </w:behaviors>
        <w:guid w:val="{E13E4945-59FD-4B13-9A91-6E01A9634DCC}"/>
      </w:docPartPr>
      <w:docPartBody>
        <w:p w:rsidR="0058516A" w:rsidRDefault="00FA5F45" w:rsidP="00FA5F45">
          <w:pPr>
            <w:pStyle w:val="59F0FD3F39ED4B05BCF55E98C4C97F8A"/>
          </w:pPr>
          <w:r w:rsidRPr="00480B8B">
            <w:rPr>
              <w:rStyle w:val="placeholder1Char"/>
              <w:rFonts w:hint="eastAsia"/>
              <w:sz w:val="16"/>
              <w:szCs w:val="16"/>
            </w:rPr>
            <w:t>____</w:t>
          </w:r>
        </w:p>
      </w:docPartBody>
    </w:docPart>
    <w:docPart>
      <w:docPartPr>
        <w:name w:val="CFC96EC4888F499C8C3D65B5CF865174"/>
        <w:category>
          <w:name w:val="常规"/>
          <w:gallery w:val="placeholder"/>
        </w:category>
        <w:types>
          <w:type w:val="bbPlcHdr"/>
        </w:types>
        <w:behaviors>
          <w:behavior w:val="content"/>
        </w:behaviors>
        <w:guid w:val="{799428DD-B775-45CA-A169-678E9A9197D1}"/>
      </w:docPartPr>
      <w:docPartBody>
        <w:p w:rsidR="0058516A" w:rsidRDefault="00FA5F45" w:rsidP="00FA5F45">
          <w:pPr>
            <w:pStyle w:val="CFC96EC4888F499C8C3D65B5CF865174"/>
          </w:pPr>
          <w:r w:rsidRPr="00480B8B">
            <w:rPr>
              <w:rStyle w:val="placeholder1Char"/>
              <w:rFonts w:hint="eastAsia"/>
              <w:sz w:val="16"/>
              <w:szCs w:val="16"/>
            </w:rPr>
            <w:t>____</w:t>
          </w:r>
        </w:p>
      </w:docPartBody>
    </w:docPart>
    <w:docPart>
      <w:docPartPr>
        <w:name w:val="0E3AF7DD8B674FFCA9C71101E2C642E9"/>
        <w:category>
          <w:name w:val="常规"/>
          <w:gallery w:val="placeholder"/>
        </w:category>
        <w:types>
          <w:type w:val="bbPlcHdr"/>
        </w:types>
        <w:behaviors>
          <w:behavior w:val="content"/>
        </w:behaviors>
        <w:guid w:val="{BB4308FD-7C4D-4F71-8E54-B5806DF71FB1}"/>
      </w:docPartPr>
      <w:docPartBody>
        <w:p w:rsidR="0058516A" w:rsidRDefault="00FA5F45" w:rsidP="00FA5F45">
          <w:pPr>
            <w:pStyle w:val="0E3AF7DD8B674FFCA9C71101E2C642E9"/>
          </w:pPr>
          <w:r w:rsidRPr="00480B8B">
            <w:rPr>
              <w:rStyle w:val="placeholder1Char"/>
              <w:rFonts w:hint="eastAsia"/>
              <w:sz w:val="16"/>
              <w:szCs w:val="16"/>
            </w:rPr>
            <w:t>____</w:t>
          </w:r>
        </w:p>
      </w:docPartBody>
    </w:docPart>
    <w:docPart>
      <w:docPartPr>
        <w:name w:val="1914DCFBCB0240C28B7A3F159596EBCF"/>
        <w:category>
          <w:name w:val="常规"/>
          <w:gallery w:val="placeholder"/>
        </w:category>
        <w:types>
          <w:type w:val="bbPlcHdr"/>
        </w:types>
        <w:behaviors>
          <w:behavior w:val="content"/>
        </w:behaviors>
        <w:guid w:val="{22BA5788-B0FB-422C-9854-C39D1E56F003}"/>
      </w:docPartPr>
      <w:docPartBody>
        <w:p w:rsidR="0058516A" w:rsidRDefault="00FA5F45" w:rsidP="00FA5F45">
          <w:pPr>
            <w:pStyle w:val="1914DCFBCB0240C28B7A3F159596EBCF"/>
          </w:pPr>
          <w:r w:rsidRPr="00480B8B">
            <w:rPr>
              <w:rStyle w:val="placeholder1Char"/>
              <w:rFonts w:hint="eastAsia"/>
              <w:sz w:val="16"/>
              <w:szCs w:val="16"/>
            </w:rPr>
            <w:t>____</w:t>
          </w:r>
        </w:p>
      </w:docPartBody>
    </w:docPart>
    <w:docPart>
      <w:docPartPr>
        <w:name w:val="F4A1733B4DD34D89B9BBCCDF5FFD5B92"/>
        <w:category>
          <w:name w:val="常规"/>
          <w:gallery w:val="placeholder"/>
        </w:category>
        <w:types>
          <w:type w:val="bbPlcHdr"/>
        </w:types>
        <w:behaviors>
          <w:behavior w:val="content"/>
        </w:behaviors>
        <w:guid w:val="{86FE3200-4788-45C1-B84E-F13BD8DCA5E0}"/>
      </w:docPartPr>
      <w:docPartBody>
        <w:p w:rsidR="0058516A" w:rsidRDefault="00FA5F45" w:rsidP="00FA5F45">
          <w:pPr>
            <w:pStyle w:val="F4A1733B4DD34D89B9BBCCDF5FFD5B92"/>
          </w:pPr>
          <w:r w:rsidRPr="00480B8B">
            <w:rPr>
              <w:rStyle w:val="placeholder1Char"/>
              <w:rFonts w:hint="eastAsia"/>
              <w:sz w:val="16"/>
              <w:szCs w:val="16"/>
            </w:rPr>
            <w:t>____</w:t>
          </w:r>
        </w:p>
      </w:docPartBody>
    </w:docPart>
    <w:docPart>
      <w:docPartPr>
        <w:name w:val="6FD728CDE9604C0AB046AC547BC22073"/>
        <w:category>
          <w:name w:val="常规"/>
          <w:gallery w:val="placeholder"/>
        </w:category>
        <w:types>
          <w:type w:val="bbPlcHdr"/>
        </w:types>
        <w:behaviors>
          <w:behavior w:val="content"/>
        </w:behaviors>
        <w:guid w:val="{13A4698D-355F-4F21-881B-E1A2BF0FE8DD}"/>
      </w:docPartPr>
      <w:docPartBody>
        <w:p w:rsidR="0058516A" w:rsidRDefault="00FA5F45" w:rsidP="00FA5F45">
          <w:pPr>
            <w:pStyle w:val="6FD728CDE9604C0AB046AC547BC22073"/>
          </w:pPr>
          <w:r w:rsidRPr="00480B8B">
            <w:rPr>
              <w:rStyle w:val="placeholder1Char"/>
              <w:rFonts w:hint="eastAsia"/>
              <w:sz w:val="16"/>
              <w:szCs w:val="16"/>
            </w:rPr>
            <w:t>____</w:t>
          </w:r>
        </w:p>
      </w:docPartBody>
    </w:docPart>
    <w:docPart>
      <w:docPartPr>
        <w:name w:val="DD1DCECE8DE34311AAE3D2A21A4EB67B"/>
        <w:category>
          <w:name w:val="常规"/>
          <w:gallery w:val="placeholder"/>
        </w:category>
        <w:types>
          <w:type w:val="bbPlcHdr"/>
        </w:types>
        <w:behaviors>
          <w:behavior w:val="content"/>
        </w:behaviors>
        <w:guid w:val="{703CFE49-347F-4BAA-A954-D80F2DED4DFD}"/>
      </w:docPartPr>
      <w:docPartBody>
        <w:p w:rsidR="0058516A" w:rsidRDefault="00FA5F45" w:rsidP="00FA5F45">
          <w:pPr>
            <w:pStyle w:val="DD1DCECE8DE34311AAE3D2A21A4EB67B"/>
          </w:pPr>
          <w:r w:rsidRPr="00480B8B">
            <w:rPr>
              <w:rStyle w:val="placeholder1Char"/>
              <w:rFonts w:hint="eastAsia"/>
              <w:sz w:val="16"/>
              <w:szCs w:val="16"/>
            </w:rPr>
            <w:t>____</w:t>
          </w:r>
        </w:p>
      </w:docPartBody>
    </w:docPart>
    <w:docPart>
      <w:docPartPr>
        <w:name w:val="71176E649D6F4F19BCEEE644E821A2D2"/>
        <w:category>
          <w:name w:val="常规"/>
          <w:gallery w:val="placeholder"/>
        </w:category>
        <w:types>
          <w:type w:val="bbPlcHdr"/>
        </w:types>
        <w:behaviors>
          <w:behavior w:val="content"/>
        </w:behaviors>
        <w:guid w:val="{C0BC4B17-1273-4B9B-9F46-D623F4BAFED7}"/>
      </w:docPartPr>
      <w:docPartBody>
        <w:p w:rsidR="0058516A" w:rsidRDefault="00FA5F45" w:rsidP="00FA5F45">
          <w:pPr>
            <w:pStyle w:val="71176E649D6F4F19BCEEE644E821A2D2"/>
          </w:pPr>
          <w:r w:rsidRPr="00480B8B">
            <w:rPr>
              <w:rStyle w:val="placeholder1Char"/>
              <w:rFonts w:hint="eastAsia"/>
              <w:sz w:val="16"/>
              <w:szCs w:val="16"/>
            </w:rPr>
            <w:t>____</w:t>
          </w:r>
        </w:p>
      </w:docPartBody>
    </w:docPart>
    <w:docPart>
      <w:docPartPr>
        <w:name w:val="D3C663BE50034C7FB3376D8C3E1340B6"/>
        <w:category>
          <w:name w:val="常规"/>
          <w:gallery w:val="placeholder"/>
        </w:category>
        <w:types>
          <w:type w:val="bbPlcHdr"/>
        </w:types>
        <w:behaviors>
          <w:behavior w:val="content"/>
        </w:behaviors>
        <w:guid w:val="{5ECDD5A9-71EF-4761-8F4A-AE0E19B9CD38}"/>
      </w:docPartPr>
      <w:docPartBody>
        <w:p w:rsidR="0058516A" w:rsidRDefault="00FA5F45" w:rsidP="00FA5F45">
          <w:pPr>
            <w:pStyle w:val="D3C663BE50034C7FB3376D8C3E1340B6"/>
          </w:pPr>
          <w:r w:rsidRPr="00480B8B">
            <w:rPr>
              <w:rStyle w:val="placeholder1Char"/>
              <w:rFonts w:hint="eastAsia"/>
              <w:sz w:val="16"/>
              <w:szCs w:val="16"/>
            </w:rPr>
            <w:t>____</w:t>
          </w:r>
        </w:p>
      </w:docPartBody>
    </w:docPart>
    <w:docPart>
      <w:docPartPr>
        <w:name w:val="16D81415FE664CFFA973F720F51C49F6"/>
        <w:category>
          <w:name w:val="常规"/>
          <w:gallery w:val="placeholder"/>
        </w:category>
        <w:types>
          <w:type w:val="bbPlcHdr"/>
        </w:types>
        <w:behaviors>
          <w:behavior w:val="content"/>
        </w:behaviors>
        <w:guid w:val="{3EE019E2-CA18-487D-A338-2A5E383BC984}"/>
      </w:docPartPr>
      <w:docPartBody>
        <w:p w:rsidR="0058516A" w:rsidRDefault="00FA5F45" w:rsidP="00FA5F45">
          <w:pPr>
            <w:pStyle w:val="16D81415FE664CFFA973F720F51C49F6"/>
          </w:pPr>
          <w:r w:rsidRPr="00480B8B">
            <w:rPr>
              <w:rStyle w:val="placeholder1Char"/>
              <w:rFonts w:hint="eastAsia"/>
              <w:sz w:val="16"/>
              <w:szCs w:val="16"/>
            </w:rPr>
            <w:t>____</w:t>
          </w:r>
        </w:p>
      </w:docPartBody>
    </w:docPart>
    <w:docPart>
      <w:docPartPr>
        <w:name w:val="E46F067CFF4B4501A361EBF4A76C700E"/>
        <w:category>
          <w:name w:val="常规"/>
          <w:gallery w:val="placeholder"/>
        </w:category>
        <w:types>
          <w:type w:val="bbPlcHdr"/>
        </w:types>
        <w:behaviors>
          <w:behavior w:val="content"/>
        </w:behaviors>
        <w:guid w:val="{67C6DC95-6500-48CA-9BD9-C35939920311}"/>
      </w:docPartPr>
      <w:docPartBody>
        <w:p w:rsidR="0058516A" w:rsidRDefault="00FA5F45" w:rsidP="00FA5F45">
          <w:pPr>
            <w:pStyle w:val="E46F067CFF4B4501A361EBF4A76C700E"/>
          </w:pPr>
          <w:r w:rsidRPr="00480B8B">
            <w:rPr>
              <w:rStyle w:val="placeholder1Char"/>
              <w:rFonts w:hint="eastAsia"/>
              <w:sz w:val="16"/>
              <w:szCs w:val="16"/>
            </w:rPr>
            <w:t>____</w:t>
          </w:r>
        </w:p>
      </w:docPartBody>
    </w:docPart>
    <w:docPart>
      <w:docPartPr>
        <w:name w:val="00CD5279091F4FECBA04F0308A30CFFB"/>
        <w:category>
          <w:name w:val="常规"/>
          <w:gallery w:val="placeholder"/>
        </w:category>
        <w:types>
          <w:type w:val="bbPlcHdr"/>
        </w:types>
        <w:behaviors>
          <w:behavior w:val="content"/>
        </w:behaviors>
        <w:guid w:val="{BBDFF65B-109D-408A-9D41-6F6A8ADE6195}"/>
      </w:docPartPr>
      <w:docPartBody>
        <w:p w:rsidR="0058516A" w:rsidRDefault="00FA5F45" w:rsidP="00FA5F45">
          <w:pPr>
            <w:pStyle w:val="00CD5279091F4FECBA04F0308A30CFFB"/>
          </w:pPr>
          <w:r w:rsidRPr="00480B8B">
            <w:rPr>
              <w:rStyle w:val="placeholder1Char"/>
              <w:rFonts w:hint="eastAsia"/>
              <w:sz w:val="16"/>
              <w:szCs w:val="16"/>
            </w:rPr>
            <w:t>____</w:t>
          </w:r>
        </w:p>
      </w:docPartBody>
    </w:docPart>
    <w:docPart>
      <w:docPartPr>
        <w:name w:val="54F4904EEA0345D59B77541D78B5F598"/>
        <w:category>
          <w:name w:val="常规"/>
          <w:gallery w:val="placeholder"/>
        </w:category>
        <w:types>
          <w:type w:val="bbPlcHdr"/>
        </w:types>
        <w:behaviors>
          <w:behavior w:val="content"/>
        </w:behaviors>
        <w:guid w:val="{937F52E7-5E0C-4D48-9D62-BA98A3850374}"/>
      </w:docPartPr>
      <w:docPartBody>
        <w:p w:rsidR="0058516A" w:rsidRDefault="00FA5F45" w:rsidP="00FA5F45">
          <w:pPr>
            <w:pStyle w:val="54F4904EEA0345D59B77541D78B5F598"/>
          </w:pPr>
          <w:r w:rsidRPr="00480B8B">
            <w:rPr>
              <w:rStyle w:val="placeholder1Char"/>
              <w:rFonts w:hint="eastAsia"/>
              <w:sz w:val="16"/>
              <w:szCs w:val="16"/>
            </w:rPr>
            <w:t>____</w:t>
          </w:r>
        </w:p>
      </w:docPartBody>
    </w:docPart>
    <w:docPart>
      <w:docPartPr>
        <w:name w:val="0608D2818D3C4B9BBDBA1FE42B315BC8"/>
        <w:category>
          <w:name w:val="常规"/>
          <w:gallery w:val="placeholder"/>
        </w:category>
        <w:types>
          <w:type w:val="bbPlcHdr"/>
        </w:types>
        <w:behaviors>
          <w:behavior w:val="content"/>
        </w:behaviors>
        <w:guid w:val="{0D44A557-D834-417C-A4CC-3837B8636144}"/>
      </w:docPartPr>
      <w:docPartBody>
        <w:p w:rsidR="0058516A" w:rsidRDefault="00FA5F45" w:rsidP="00FA5F45">
          <w:pPr>
            <w:pStyle w:val="0608D2818D3C4B9BBDBA1FE42B315BC8"/>
          </w:pPr>
          <w:r w:rsidRPr="00480B8B">
            <w:rPr>
              <w:rStyle w:val="placeholder1Char"/>
              <w:rFonts w:hint="eastAsia"/>
              <w:sz w:val="16"/>
              <w:szCs w:val="16"/>
            </w:rPr>
            <w:t>____</w:t>
          </w:r>
        </w:p>
      </w:docPartBody>
    </w:docPart>
    <w:docPart>
      <w:docPartPr>
        <w:name w:val="049E167215134E16A3E02B76005B0328"/>
        <w:category>
          <w:name w:val="常规"/>
          <w:gallery w:val="placeholder"/>
        </w:category>
        <w:types>
          <w:type w:val="bbPlcHdr"/>
        </w:types>
        <w:behaviors>
          <w:behavior w:val="content"/>
        </w:behaviors>
        <w:guid w:val="{74ADB173-7989-4AD3-B9AD-FA02E67B1B59}"/>
      </w:docPartPr>
      <w:docPartBody>
        <w:p w:rsidR="0058516A" w:rsidRDefault="00FA5F45" w:rsidP="00FA5F45">
          <w:pPr>
            <w:pStyle w:val="049E167215134E16A3E02B76005B0328"/>
          </w:pPr>
          <w:r w:rsidRPr="00480B8B">
            <w:rPr>
              <w:rStyle w:val="placeholder1Char"/>
              <w:rFonts w:hint="eastAsia"/>
              <w:sz w:val="16"/>
              <w:szCs w:val="16"/>
            </w:rPr>
            <w:t>____</w:t>
          </w:r>
        </w:p>
      </w:docPartBody>
    </w:docPart>
    <w:docPart>
      <w:docPartPr>
        <w:name w:val="E9362A86637B4D57A7B050DBF06336BE"/>
        <w:category>
          <w:name w:val="常规"/>
          <w:gallery w:val="placeholder"/>
        </w:category>
        <w:types>
          <w:type w:val="bbPlcHdr"/>
        </w:types>
        <w:behaviors>
          <w:behavior w:val="content"/>
        </w:behaviors>
        <w:guid w:val="{C38CBA5A-8255-4CF0-84CF-78A6460F218C}"/>
      </w:docPartPr>
      <w:docPartBody>
        <w:p w:rsidR="0058516A" w:rsidRDefault="00FA5F45" w:rsidP="00FA5F45">
          <w:pPr>
            <w:pStyle w:val="E9362A86637B4D57A7B050DBF06336BE"/>
          </w:pPr>
          <w:r w:rsidRPr="00480B8B">
            <w:rPr>
              <w:rStyle w:val="placeholder1Char"/>
              <w:rFonts w:hint="eastAsia"/>
              <w:sz w:val="16"/>
              <w:szCs w:val="16"/>
            </w:rPr>
            <w:t>____</w:t>
          </w:r>
        </w:p>
      </w:docPartBody>
    </w:docPart>
    <w:docPart>
      <w:docPartPr>
        <w:name w:val="5E40BD09B34F4D9080D7E40671877A6D"/>
        <w:category>
          <w:name w:val="常规"/>
          <w:gallery w:val="placeholder"/>
        </w:category>
        <w:types>
          <w:type w:val="bbPlcHdr"/>
        </w:types>
        <w:behaviors>
          <w:behavior w:val="content"/>
        </w:behaviors>
        <w:guid w:val="{9CB6F493-9FF0-4ADC-B2C3-4BA94D98250A}"/>
      </w:docPartPr>
      <w:docPartBody>
        <w:p w:rsidR="0058516A" w:rsidRDefault="00FA5F45" w:rsidP="00FA5F45">
          <w:pPr>
            <w:pStyle w:val="5E40BD09B34F4D9080D7E40671877A6D"/>
          </w:pPr>
          <w:r w:rsidRPr="00480B8B">
            <w:rPr>
              <w:rStyle w:val="placeholder1Char"/>
              <w:rFonts w:hint="eastAsia"/>
              <w:sz w:val="16"/>
              <w:szCs w:val="16"/>
            </w:rPr>
            <w:t>____</w:t>
          </w:r>
        </w:p>
      </w:docPartBody>
    </w:docPart>
    <w:docPart>
      <w:docPartPr>
        <w:name w:val="A571446B7CCE4BB1830C475DE86F200A"/>
        <w:category>
          <w:name w:val="常规"/>
          <w:gallery w:val="placeholder"/>
        </w:category>
        <w:types>
          <w:type w:val="bbPlcHdr"/>
        </w:types>
        <w:behaviors>
          <w:behavior w:val="content"/>
        </w:behaviors>
        <w:guid w:val="{B32123C7-476E-40BA-A1AC-88C3DE267CAC}"/>
      </w:docPartPr>
      <w:docPartBody>
        <w:p w:rsidR="0058516A" w:rsidRDefault="00FA5F45" w:rsidP="00FA5F45">
          <w:pPr>
            <w:pStyle w:val="A571446B7CCE4BB1830C475DE86F200A"/>
          </w:pPr>
          <w:r w:rsidRPr="00480B8B">
            <w:rPr>
              <w:rStyle w:val="placeholder1Char"/>
              <w:rFonts w:hint="eastAsia"/>
              <w:sz w:val="16"/>
              <w:szCs w:val="16"/>
            </w:rPr>
            <w:t>____</w:t>
          </w:r>
        </w:p>
      </w:docPartBody>
    </w:docPart>
    <w:docPart>
      <w:docPartPr>
        <w:name w:val="5F632DAF71A04CC0A42D121055EE274E"/>
        <w:category>
          <w:name w:val="常规"/>
          <w:gallery w:val="placeholder"/>
        </w:category>
        <w:types>
          <w:type w:val="bbPlcHdr"/>
        </w:types>
        <w:behaviors>
          <w:behavior w:val="content"/>
        </w:behaviors>
        <w:guid w:val="{D329A97C-2469-40B6-996C-F640A809B8BF}"/>
      </w:docPartPr>
      <w:docPartBody>
        <w:p w:rsidR="0058516A" w:rsidRDefault="00FA5F45" w:rsidP="00FA5F45">
          <w:pPr>
            <w:pStyle w:val="5F632DAF71A04CC0A42D121055EE274E"/>
          </w:pPr>
          <w:r w:rsidRPr="00480B8B">
            <w:rPr>
              <w:rStyle w:val="placeholder1Char"/>
              <w:rFonts w:hint="eastAsia"/>
              <w:sz w:val="16"/>
              <w:szCs w:val="16"/>
            </w:rPr>
            <w:t>____</w:t>
          </w:r>
        </w:p>
      </w:docPartBody>
    </w:docPart>
    <w:docPart>
      <w:docPartPr>
        <w:name w:val="CE3170C6B4C14332B52421B1CF16E85A"/>
        <w:category>
          <w:name w:val="常规"/>
          <w:gallery w:val="placeholder"/>
        </w:category>
        <w:types>
          <w:type w:val="bbPlcHdr"/>
        </w:types>
        <w:behaviors>
          <w:behavior w:val="content"/>
        </w:behaviors>
        <w:guid w:val="{17EC4AE1-C274-4A7B-9ADF-131631B5115E}"/>
      </w:docPartPr>
      <w:docPartBody>
        <w:p w:rsidR="0058516A" w:rsidRDefault="00FA5F45" w:rsidP="00FA5F45">
          <w:pPr>
            <w:pStyle w:val="CE3170C6B4C14332B52421B1CF16E85A"/>
          </w:pPr>
          <w:r w:rsidRPr="00480B8B">
            <w:rPr>
              <w:rStyle w:val="placeholder1Char"/>
              <w:rFonts w:hint="eastAsia"/>
              <w:sz w:val="16"/>
              <w:szCs w:val="16"/>
            </w:rPr>
            <w:t>____</w:t>
          </w:r>
        </w:p>
      </w:docPartBody>
    </w:docPart>
    <w:docPart>
      <w:docPartPr>
        <w:name w:val="37D60F9DD8EE43D19C24A279DA4E564E"/>
        <w:category>
          <w:name w:val="常规"/>
          <w:gallery w:val="placeholder"/>
        </w:category>
        <w:types>
          <w:type w:val="bbPlcHdr"/>
        </w:types>
        <w:behaviors>
          <w:behavior w:val="content"/>
        </w:behaviors>
        <w:guid w:val="{E58808BC-84D6-428F-84C8-B14617252635}"/>
      </w:docPartPr>
      <w:docPartBody>
        <w:p w:rsidR="0058516A" w:rsidRDefault="00FA5F45" w:rsidP="00FA5F45">
          <w:pPr>
            <w:pStyle w:val="37D60F9DD8EE43D19C24A279DA4E564E"/>
          </w:pPr>
          <w:r w:rsidRPr="00480B8B">
            <w:rPr>
              <w:rStyle w:val="placeholder1Char"/>
              <w:rFonts w:hint="eastAsia"/>
              <w:sz w:val="16"/>
              <w:szCs w:val="16"/>
            </w:rPr>
            <w:t>____</w:t>
          </w:r>
        </w:p>
      </w:docPartBody>
    </w:docPart>
    <w:docPart>
      <w:docPartPr>
        <w:name w:val="5ED9F6D419CD4DDF99DBD06BA6C1A223"/>
        <w:category>
          <w:name w:val="常规"/>
          <w:gallery w:val="placeholder"/>
        </w:category>
        <w:types>
          <w:type w:val="bbPlcHdr"/>
        </w:types>
        <w:behaviors>
          <w:behavior w:val="content"/>
        </w:behaviors>
        <w:guid w:val="{2CA0CC91-CD28-448B-901B-989A3AC7FF6D}"/>
      </w:docPartPr>
      <w:docPartBody>
        <w:p w:rsidR="0058516A" w:rsidRDefault="00FA5F45" w:rsidP="00FA5F45">
          <w:pPr>
            <w:pStyle w:val="5ED9F6D419CD4DDF99DBD06BA6C1A223"/>
          </w:pPr>
          <w:r w:rsidRPr="00480B8B">
            <w:rPr>
              <w:rStyle w:val="placeholder1Char"/>
              <w:rFonts w:hint="eastAsia"/>
              <w:sz w:val="16"/>
              <w:szCs w:val="16"/>
            </w:rPr>
            <w:t>____</w:t>
          </w:r>
        </w:p>
      </w:docPartBody>
    </w:docPart>
    <w:docPart>
      <w:docPartPr>
        <w:name w:val="358721B18C044C4BBCCBD4790513A3C0"/>
        <w:category>
          <w:name w:val="常规"/>
          <w:gallery w:val="placeholder"/>
        </w:category>
        <w:types>
          <w:type w:val="bbPlcHdr"/>
        </w:types>
        <w:behaviors>
          <w:behavior w:val="content"/>
        </w:behaviors>
        <w:guid w:val="{86ACB062-8FD5-4146-B183-065B5323CB28}"/>
      </w:docPartPr>
      <w:docPartBody>
        <w:p w:rsidR="0058516A" w:rsidRDefault="00FA5F45" w:rsidP="00FA5F45">
          <w:pPr>
            <w:pStyle w:val="358721B18C044C4BBCCBD4790513A3C0"/>
          </w:pPr>
          <w:r w:rsidRPr="00480B8B">
            <w:rPr>
              <w:rStyle w:val="placeholder1Char"/>
              <w:rFonts w:hint="eastAsia"/>
              <w:sz w:val="16"/>
              <w:szCs w:val="16"/>
            </w:rPr>
            <w:t>____</w:t>
          </w:r>
        </w:p>
      </w:docPartBody>
    </w:docPart>
    <w:docPart>
      <w:docPartPr>
        <w:name w:val="F76C8E065CD7468BAD1B13AC79007B27"/>
        <w:category>
          <w:name w:val="常规"/>
          <w:gallery w:val="placeholder"/>
        </w:category>
        <w:types>
          <w:type w:val="bbPlcHdr"/>
        </w:types>
        <w:behaviors>
          <w:behavior w:val="content"/>
        </w:behaviors>
        <w:guid w:val="{8DDF7F6A-40DC-4870-A5FC-392C9D500417}"/>
      </w:docPartPr>
      <w:docPartBody>
        <w:p w:rsidR="0058516A" w:rsidRDefault="00FA5F45" w:rsidP="00FA5F45">
          <w:pPr>
            <w:pStyle w:val="F76C8E065CD7468BAD1B13AC79007B27"/>
          </w:pPr>
          <w:r w:rsidRPr="00480B8B">
            <w:rPr>
              <w:rStyle w:val="placeholder1Char"/>
              <w:rFonts w:hint="eastAsia"/>
              <w:sz w:val="16"/>
              <w:szCs w:val="16"/>
            </w:rPr>
            <w:t>____</w:t>
          </w:r>
        </w:p>
      </w:docPartBody>
    </w:docPart>
    <w:docPart>
      <w:docPartPr>
        <w:name w:val="2320AE9AA603412BAF4359B1BDE980B4"/>
        <w:category>
          <w:name w:val="常规"/>
          <w:gallery w:val="placeholder"/>
        </w:category>
        <w:types>
          <w:type w:val="bbPlcHdr"/>
        </w:types>
        <w:behaviors>
          <w:behavior w:val="content"/>
        </w:behaviors>
        <w:guid w:val="{D2E33FB0-4720-4A33-AC9B-4FFCECC13394}"/>
      </w:docPartPr>
      <w:docPartBody>
        <w:p w:rsidR="0058516A" w:rsidRDefault="00FA5F45" w:rsidP="00FA5F45">
          <w:pPr>
            <w:pStyle w:val="2320AE9AA603412BAF4359B1BDE980B4"/>
          </w:pPr>
          <w:r w:rsidRPr="00480B8B">
            <w:rPr>
              <w:rStyle w:val="placeholder1Char"/>
              <w:rFonts w:hint="eastAsia"/>
              <w:sz w:val="16"/>
              <w:szCs w:val="16"/>
            </w:rPr>
            <w:t>____</w:t>
          </w:r>
        </w:p>
      </w:docPartBody>
    </w:docPart>
    <w:docPart>
      <w:docPartPr>
        <w:name w:val="EA5071EFC8D542B7AAE54E6E184DAF6C"/>
        <w:category>
          <w:name w:val="常规"/>
          <w:gallery w:val="placeholder"/>
        </w:category>
        <w:types>
          <w:type w:val="bbPlcHdr"/>
        </w:types>
        <w:behaviors>
          <w:behavior w:val="content"/>
        </w:behaviors>
        <w:guid w:val="{596633EB-6A29-4C3D-A8D3-0F39BFCE180E}"/>
      </w:docPartPr>
      <w:docPartBody>
        <w:p w:rsidR="0058516A" w:rsidRDefault="00FA5F45" w:rsidP="00FA5F45">
          <w:pPr>
            <w:pStyle w:val="EA5071EFC8D542B7AAE54E6E184DAF6C"/>
          </w:pPr>
          <w:r w:rsidRPr="00480B8B">
            <w:rPr>
              <w:rStyle w:val="placeholder1Char"/>
              <w:rFonts w:hint="eastAsia"/>
              <w:sz w:val="16"/>
              <w:szCs w:val="16"/>
            </w:rPr>
            <w:t>____</w:t>
          </w:r>
        </w:p>
      </w:docPartBody>
    </w:docPart>
    <w:docPart>
      <w:docPartPr>
        <w:name w:val="B4A1B71658704A24A256215735160C4F"/>
        <w:category>
          <w:name w:val="常规"/>
          <w:gallery w:val="placeholder"/>
        </w:category>
        <w:types>
          <w:type w:val="bbPlcHdr"/>
        </w:types>
        <w:behaviors>
          <w:behavior w:val="content"/>
        </w:behaviors>
        <w:guid w:val="{E6CEB4DA-3D83-4D27-B1FF-42DC2BCDD27B}"/>
      </w:docPartPr>
      <w:docPartBody>
        <w:p w:rsidR="0058516A" w:rsidRDefault="00FA5F45" w:rsidP="00FA5F45">
          <w:pPr>
            <w:pStyle w:val="B4A1B71658704A24A256215735160C4F"/>
          </w:pPr>
          <w:r w:rsidRPr="00480B8B">
            <w:rPr>
              <w:rStyle w:val="placeholder1Char"/>
              <w:rFonts w:hint="eastAsia"/>
              <w:sz w:val="16"/>
              <w:szCs w:val="16"/>
            </w:rPr>
            <w:t>____</w:t>
          </w:r>
        </w:p>
      </w:docPartBody>
    </w:docPart>
    <w:docPart>
      <w:docPartPr>
        <w:name w:val="F5F3A2BD7794426EAFC4EC0030EA0395"/>
        <w:category>
          <w:name w:val="常规"/>
          <w:gallery w:val="placeholder"/>
        </w:category>
        <w:types>
          <w:type w:val="bbPlcHdr"/>
        </w:types>
        <w:behaviors>
          <w:behavior w:val="content"/>
        </w:behaviors>
        <w:guid w:val="{F0B4C6FB-30E1-4F69-B5F8-7DC685F7053D}"/>
      </w:docPartPr>
      <w:docPartBody>
        <w:p w:rsidR="0058516A" w:rsidRDefault="00FA5F45" w:rsidP="00FA5F45">
          <w:pPr>
            <w:pStyle w:val="F5F3A2BD7794426EAFC4EC0030EA0395"/>
          </w:pPr>
          <w:r w:rsidRPr="00480B8B">
            <w:rPr>
              <w:rStyle w:val="placeholder1Char"/>
              <w:rFonts w:hint="eastAsia"/>
              <w:sz w:val="16"/>
              <w:szCs w:val="16"/>
            </w:rPr>
            <w:t>____</w:t>
          </w:r>
        </w:p>
      </w:docPartBody>
    </w:docPart>
    <w:docPart>
      <w:docPartPr>
        <w:name w:val="DE98E47E653D45DF90E744F238C7D931"/>
        <w:category>
          <w:name w:val="常规"/>
          <w:gallery w:val="placeholder"/>
        </w:category>
        <w:types>
          <w:type w:val="bbPlcHdr"/>
        </w:types>
        <w:behaviors>
          <w:behavior w:val="content"/>
        </w:behaviors>
        <w:guid w:val="{45CDE4F1-EBDC-4424-9F37-FB3367F18256}"/>
      </w:docPartPr>
      <w:docPartBody>
        <w:p w:rsidR="0058516A" w:rsidRDefault="00FA5F45" w:rsidP="00FA5F45">
          <w:pPr>
            <w:pStyle w:val="DE98E47E653D45DF90E744F238C7D931"/>
          </w:pPr>
          <w:r w:rsidRPr="00480B8B">
            <w:rPr>
              <w:rStyle w:val="placeholder1Char"/>
              <w:rFonts w:hint="eastAsia"/>
              <w:sz w:val="16"/>
              <w:szCs w:val="16"/>
            </w:rPr>
            <w:t>____</w:t>
          </w:r>
        </w:p>
      </w:docPartBody>
    </w:docPart>
    <w:docPart>
      <w:docPartPr>
        <w:name w:val="0BABA9A1825A48AF8CBCBD38C5F889E2"/>
        <w:category>
          <w:name w:val="常规"/>
          <w:gallery w:val="placeholder"/>
        </w:category>
        <w:types>
          <w:type w:val="bbPlcHdr"/>
        </w:types>
        <w:behaviors>
          <w:behavior w:val="content"/>
        </w:behaviors>
        <w:guid w:val="{6A5E587A-15E3-4DD2-B6A6-6CA7C87A829F}"/>
      </w:docPartPr>
      <w:docPartBody>
        <w:p w:rsidR="0058516A" w:rsidRDefault="00FA5F45" w:rsidP="00FA5F45">
          <w:pPr>
            <w:pStyle w:val="0BABA9A1825A48AF8CBCBD38C5F889E2"/>
          </w:pPr>
          <w:r w:rsidRPr="00480B8B">
            <w:rPr>
              <w:rStyle w:val="placeholder1Char"/>
              <w:rFonts w:hint="eastAsia"/>
              <w:sz w:val="16"/>
              <w:szCs w:val="16"/>
            </w:rPr>
            <w:t>____</w:t>
          </w:r>
        </w:p>
      </w:docPartBody>
    </w:docPart>
    <w:docPart>
      <w:docPartPr>
        <w:name w:val="57A09C07F1BD4373B0D09462E8413DDF"/>
        <w:category>
          <w:name w:val="常规"/>
          <w:gallery w:val="placeholder"/>
        </w:category>
        <w:types>
          <w:type w:val="bbPlcHdr"/>
        </w:types>
        <w:behaviors>
          <w:behavior w:val="content"/>
        </w:behaviors>
        <w:guid w:val="{05419F49-780F-4279-B95E-95F287FD79D5}"/>
      </w:docPartPr>
      <w:docPartBody>
        <w:p w:rsidR="0058516A" w:rsidRDefault="00FA5F45" w:rsidP="00FA5F45">
          <w:pPr>
            <w:pStyle w:val="57A09C07F1BD4373B0D09462E8413DDF"/>
          </w:pPr>
          <w:r w:rsidRPr="00480B8B">
            <w:rPr>
              <w:rStyle w:val="placeholder1Char"/>
              <w:rFonts w:hint="eastAsia"/>
              <w:sz w:val="16"/>
              <w:szCs w:val="16"/>
            </w:rPr>
            <w:t>____</w:t>
          </w:r>
        </w:p>
      </w:docPartBody>
    </w:docPart>
    <w:docPart>
      <w:docPartPr>
        <w:name w:val="0BE1961E223B44A382200AFD172DA24F"/>
        <w:category>
          <w:name w:val="常规"/>
          <w:gallery w:val="placeholder"/>
        </w:category>
        <w:types>
          <w:type w:val="bbPlcHdr"/>
        </w:types>
        <w:behaviors>
          <w:behavior w:val="content"/>
        </w:behaviors>
        <w:guid w:val="{03BE6912-59FE-46B0-B008-B5D044DADB12}"/>
      </w:docPartPr>
      <w:docPartBody>
        <w:p w:rsidR="0058516A" w:rsidRDefault="00FA5F45" w:rsidP="00FA5F45">
          <w:pPr>
            <w:pStyle w:val="0BE1961E223B44A382200AFD172DA24F"/>
          </w:pPr>
          <w:r w:rsidRPr="00480B8B">
            <w:rPr>
              <w:rStyle w:val="placeholder1Char"/>
              <w:rFonts w:hint="eastAsia"/>
              <w:sz w:val="16"/>
              <w:szCs w:val="16"/>
            </w:rPr>
            <w:t>____</w:t>
          </w:r>
        </w:p>
      </w:docPartBody>
    </w:docPart>
    <w:docPart>
      <w:docPartPr>
        <w:name w:val="4C3DC71E38AA4F0A8D56BDFF85F99746"/>
        <w:category>
          <w:name w:val="常规"/>
          <w:gallery w:val="placeholder"/>
        </w:category>
        <w:types>
          <w:type w:val="bbPlcHdr"/>
        </w:types>
        <w:behaviors>
          <w:behavior w:val="content"/>
        </w:behaviors>
        <w:guid w:val="{2B32FD54-3EB8-4AC6-A8C5-4AC596DA52DA}"/>
      </w:docPartPr>
      <w:docPartBody>
        <w:p w:rsidR="0058516A" w:rsidRDefault="00FA5F45" w:rsidP="00FA5F45">
          <w:pPr>
            <w:pStyle w:val="4C3DC71E38AA4F0A8D56BDFF85F99746"/>
          </w:pPr>
          <w:r w:rsidRPr="00480B8B">
            <w:rPr>
              <w:rStyle w:val="placeholder1Char"/>
              <w:rFonts w:hint="eastAsia"/>
              <w:sz w:val="16"/>
              <w:szCs w:val="16"/>
            </w:rPr>
            <w:t>____</w:t>
          </w:r>
        </w:p>
      </w:docPartBody>
    </w:docPart>
    <w:docPart>
      <w:docPartPr>
        <w:name w:val="20FC211CB30C4593A9AA3257EAAAC4F2"/>
        <w:category>
          <w:name w:val="常规"/>
          <w:gallery w:val="placeholder"/>
        </w:category>
        <w:types>
          <w:type w:val="bbPlcHdr"/>
        </w:types>
        <w:behaviors>
          <w:behavior w:val="content"/>
        </w:behaviors>
        <w:guid w:val="{EACF080A-45C1-47E0-BE2B-943EEC991611}"/>
      </w:docPartPr>
      <w:docPartBody>
        <w:p w:rsidR="0058516A" w:rsidRDefault="00FA5F45" w:rsidP="00FA5F45">
          <w:pPr>
            <w:pStyle w:val="20FC211CB30C4593A9AA3257EAAAC4F2"/>
          </w:pPr>
          <w:r w:rsidRPr="00480B8B">
            <w:rPr>
              <w:rStyle w:val="placeholder1Char"/>
              <w:rFonts w:hint="eastAsia"/>
              <w:sz w:val="16"/>
              <w:szCs w:val="16"/>
            </w:rPr>
            <w:t>____</w:t>
          </w:r>
        </w:p>
      </w:docPartBody>
    </w:docPart>
    <w:docPart>
      <w:docPartPr>
        <w:name w:val="927D4A8D59384E39B904034EA3A074A4"/>
        <w:category>
          <w:name w:val="常规"/>
          <w:gallery w:val="placeholder"/>
        </w:category>
        <w:types>
          <w:type w:val="bbPlcHdr"/>
        </w:types>
        <w:behaviors>
          <w:behavior w:val="content"/>
        </w:behaviors>
        <w:guid w:val="{5DB136DA-A32B-4695-8F0A-09655D46B337}"/>
      </w:docPartPr>
      <w:docPartBody>
        <w:p w:rsidR="0058516A" w:rsidRDefault="00FA5F45" w:rsidP="00FA5F45">
          <w:pPr>
            <w:pStyle w:val="927D4A8D59384E39B904034EA3A074A4"/>
          </w:pPr>
          <w:r w:rsidRPr="00480B8B">
            <w:rPr>
              <w:rStyle w:val="placeholder1Char"/>
              <w:rFonts w:hint="eastAsia"/>
              <w:sz w:val="16"/>
              <w:szCs w:val="16"/>
            </w:rPr>
            <w:t>____</w:t>
          </w:r>
        </w:p>
      </w:docPartBody>
    </w:docPart>
    <w:docPart>
      <w:docPartPr>
        <w:name w:val="647CEED7C0BA4F67B4231896FDCF8A30"/>
        <w:category>
          <w:name w:val="常规"/>
          <w:gallery w:val="placeholder"/>
        </w:category>
        <w:types>
          <w:type w:val="bbPlcHdr"/>
        </w:types>
        <w:behaviors>
          <w:behavior w:val="content"/>
        </w:behaviors>
        <w:guid w:val="{1A50A5F0-84F2-4229-9EAA-058546B76C96}"/>
      </w:docPartPr>
      <w:docPartBody>
        <w:p w:rsidR="0058516A" w:rsidRDefault="00FA5F45" w:rsidP="00FA5F45">
          <w:pPr>
            <w:pStyle w:val="647CEED7C0BA4F67B4231896FDCF8A30"/>
          </w:pPr>
          <w:r w:rsidRPr="00480B8B">
            <w:rPr>
              <w:rStyle w:val="placeholder1Char"/>
              <w:rFonts w:hint="eastAsia"/>
              <w:sz w:val="16"/>
              <w:szCs w:val="16"/>
            </w:rPr>
            <w:t>____</w:t>
          </w:r>
        </w:p>
      </w:docPartBody>
    </w:docPart>
    <w:docPart>
      <w:docPartPr>
        <w:name w:val="38269E37915D409098B21946F176F3B1"/>
        <w:category>
          <w:name w:val="常规"/>
          <w:gallery w:val="placeholder"/>
        </w:category>
        <w:types>
          <w:type w:val="bbPlcHdr"/>
        </w:types>
        <w:behaviors>
          <w:behavior w:val="content"/>
        </w:behaviors>
        <w:guid w:val="{AAD0A4C9-EC9A-4385-959A-DD88E1F16C34}"/>
      </w:docPartPr>
      <w:docPartBody>
        <w:p w:rsidR="0058516A" w:rsidRDefault="00FA5F45" w:rsidP="00FA5F45">
          <w:pPr>
            <w:pStyle w:val="38269E37915D409098B21946F176F3B1"/>
          </w:pPr>
          <w:r w:rsidRPr="00480B8B">
            <w:rPr>
              <w:rStyle w:val="placeholder1Char"/>
              <w:rFonts w:hint="eastAsia"/>
              <w:sz w:val="16"/>
              <w:szCs w:val="16"/>
            </w:rPr>
            <w:t>____</w:t>
          </w:r>
        </w:p>
      </w:docPartBody>
    </w:docPart>
    <w:docPart>
      <w:docPartPr>
        <w:name w:val="1BAFDFE2F04F4FBB8B10BB182C625C42"/>
        <w:category>
          <w:name w:val="常规"/>
          <w:gallery w:val="placeholder"/>
        </w:category>
        <w:types>
          <w:type w:val="bbPlcHdr"/>
        </w:types>
        <w:behaviors>
          <w:behavior w:val="content"/>
        </w:behaviors>
        <w:guid w:val="{F0C6337E-FBA2-47F7-BCA5-1259E6ACE6D7}"/>
      </w:docPartPr>
      <w:docPartBody>
        <w:p w:rsidR="0058516A" w:rsidRDefault="00FA5F45" w:rsidP="00FA5F45">
          <w:pPr>
            <w:pStyle w:val="1BAFDFE2F04F4FBB8B10BB182C625C42"/>
          </w:pPr>
          <w:r w:rsidRPr="00480B8B">
            <w:rPr>
              <w:rStyle w:val="placeholder1Char"/>
              <w:rFonts w:hint="eastAsia"/>
              <w:sz w:val="16"/>
              <w:szCs w:val="16"/>
            </w:rPr>
            <w:t>____</w:t>
          </w:r>
        </w:p>
      </w:docPartBody>
    </w:docPart>
    <w:docPart>
      <w:docPartPr>
        <w:name w:val="EA41B2A98E0B4F798069E5CD137085F8"/>
        <w:category>
          <w:name w:val="常规"/>
          <w:gallery w:val="placeholder"/>
        </w:category>
        <w:types>
          <w:type w:val="bbPlcHdr"/>
        </w:types>
        <w:behaviors>
          <w:behavior w:val="content"/>
        </w:behaviors>
        <w:guid w:val="{5AE9BA36-3640-40C9-9B94-53514DFC7F36}"/>
      </w:docPartPr>
      <w:docPartBody>
        <w:p w:rsidR="0058516A" w:rsidRDefault="00FA5F45" w:rsidP="00FA5F45">
          <w:pPr>
            <w:pStyle w:val="EA41B2A98E0B4F798069E5CD137085F8"/>
          </w:pPr>
          <w:r w:rsidRPr="00480B8B">
            <w:rPr>
              <w:rStyle w:val="placeholder1Char"/>
              <w:rFonts w:hint="eastAsia"/>
              <w:sz w:val="16"/>
              <w:szCs w:val="16"/>
            </w:rPr>
            <w:t>____</w:t>
          </w:r>
        </w:p>
      </w:docPartBody>
    </w:docPart>
    <w:docPart>
      <w:docPartPr>
        <w:name w:val="036D0EEC5DB840B5A3EA3775606C15B8"/>
        <w:category>
          <w:name w:val="常规"/>
          <w:gallery w:val="placeholder"/>
        </w:category>
        <w:types>
          <w:type w:val="bbPlcHdr"/>
        </w:types>
        <w:behaviors>
          <w:behavior w:val="content"/>
        </w:behaviors>
        <w:guid w:val="{12B81F56-9F8C-446F-BA12-A926420E3B84}"/>
      </w:docPartPr>
      <w:docPartBody>
        <w:p w:rsidR="0058516A" w:rsidRDefault="00FA5F45" w:rsidP="00FA5F45">
          <w:pPr>
            <w:pStyle w:val="036D0EEC5DB840B5A3EA3775606C15B8"/>
          </w:pPr>
          <w:r w:rsidRPr="00480B8B">
            <w:rPr>
              <w:rStyle w:val="placeholder1Char"/>
              <w:rFonts w:hint="eastAsia"/>
              <w:sz w:val="16"/>
              <w:szCs w:val="16"/>
            </w:rPr>
            <w:t>____</w:t>
          </w:r>
        </w:p>
      </w:docPartBody>
    </w:docPart>
    <w:docPart>
      <w:docPartPr>
        <w:name w:val="34C179C616874E2A81D235F301889BA5"/>
        <w:category>
          <w:name w:val="常规"/>
          <w:gallery w:val="placeholder"/>
        </w:category>
        <w:types>
          <w:type w:val="bbPlcHdr"/>
        </w:types>
        <w:behaviors>
          <w:behavior w:val="content"/>
        </w:behaviors>
        <w:guid w:val="{4EFC4B5F-DCA3-41D1-90BB-52FBF00C0C28}"/>
      </w:docPartPr>
      <w:docPartBody>
        <w:p w:rsidR="0058516A" w:rsidRDefault="00FA5F45" w:rsidP="00FA5F45">
          <w:pPr>
            <w:pStyle w:val="34C179C616874E2A81D235F301889BA5"/>
          </w:pPr>
          <w:r w:rsidRPr="00480B8B">
            <w:rPr>
              <w:rStyle w:val="placeholder1Char"/>
              <w:rFonts w:hint="eastAsia"/>
              <w:sz w:val="16"/>
              <w:szCs w:val="16"/>
            </w:rPr>
            <w:t>____</w:t>
          </w:r>
        </w:p>
      </w:docPartBody>
    </w:docPart>
    <w:docPart>
      <w:docPartPr>
        <w:name w:val="75B4A57E110E4CF0BF924316E0827A34"/>
        <w:category>
          <w:name w:val="常规"/>
          <w:gallery w:val="placeholder"/>
        </w:category>
        <w:types>
          <w:type w:val="bbPlcHdr"/>
        </w:types>
        <w:behaviors>
          <w:behavior w:val="content"/>
        </w:behaviors>
        <w:guid w:val="{AC2B88B7-D4FE-43E9-AE2C-62DA0B1D1842}"/>
      </w:docPartPr>
      <w:docPartBody>
        <w:p w:rsidR="0058516A" w:rsidRDefault="00FA5F45" w:rsidP="00FA5F45">
          <w:pPr>
            <w:pStyle w:val="75B4A57E110E4CF0BF924316E0827A34"/>
          </w:pPr>
          <w:r w:rsidRPr="00480B8B">
            <w:rPr>
              <w:rStyle w:val="placeholder1Char"/>
              <w:rFonts w:hint="eastAsia"/>
              <w:sz w:val="16"/>
              <w:szCs w:val="16"/>
            </w:rPr>
            <w:t>____</w:t>
          </w:r>
        </w:p>
      </w:docPartBody>
    </w:docPart>
    <w:docPart>
      <w:docPartPr>
        <w:name w:val="1319AA3BF19E4EFDA102CD972708C168"/>
        <w:category>
          <w:name w:val="常规"/>
          <w:gallery w:val="placeholder"/>
        </w:category>
        <w:types>
          <w:type w:val="bbPlcHdr"/>
        </w:types>
        <w:behaviors>
          <w:behavior w:val="content"/>
        </w:behaviors>
        <w:guid w:val="{4057226D-7F1F-4D03-899D-38E23B331897}"/>
      </w:docPartPr>
      <w:docPartBody>
        <w:p w:rsidR="0058516A" w:rsidRDefault="00FA5F45" w:rsidP="00FA5F45">
          <w:pPr>
            <w:pStyle w:val="1319AA3BF19E4EFDA102CD972708C168"/>
          </w:pPr>
          <w:r w:rsidRPr="00480B8B">
            <w:rPr>
              <w:rStyle w:val="placeholder1Char"/>
              <w:rFonts w:hint="eastAsia"/>
              <w:sz w:val="16"/>
              <w:szCs w:val="16"/>
            </w:rPr>
            <w:t>____</w:t>
          </w:r>
        </w:p>
      </w:docPartBody>
    </w:docPart>
    <w:docPart>
      <w:docPartPr>
        <w:name w:val="71023DD08A08461A894047B4BB104B6A"/>
        <w:category>
          <w:name w:val="常规"/>
          <w:gallery w:val="placeholder"/>
        </w:category>
        <w:types>
          <w:type w:val="bbPlcHdr"/>
        </w:types>
        <w:behaviors>
          <w:behavior w:val="content"/>
        </w:behaviors>
        <w:guid w:val="{2E9AEC94-F933-4FB2-AEDB-B5F852CA410B}"/>
      </w:docPartPr>
      <w:docPartBody>
        <w:p w:rsidR="0058516A" w:rsidRDefault="00FA5F45" w:rsidP="00FA5F45">
          <w:pPr>
            <w:pStyle w:val="71023DD08A08461A894047B4BB104B6A"/>
          </w:pPr>
          <w:r w:rsidRPr="00480B8B">
            <w:rPr>
              <w:rStyle w:val="placeholder1Char"/>
              <w:rFonts w:hint="eastAsia"/>
              <w:sz w:val="16"/>
              <w:szCs w:val="16"/>
            </w:rPr>
            <w:t>____</w:t>
          </w:r>
        </w:p>
      </w:docPartBody>
    </w:docPart>
    <w:docPart>
      <w:docPartPr>
        <w:name w:val="AA073E5EA66741C3ABF43C08CA528F6E"/>
        <w:category>
          <w:name w:val="常规"/>
          <w:gallery w:val="placeholder"/>
        </w:category>
        <w:types>
          <w:type w:val="bbPlcHdr"/>
        </w:types>
        <w:behaviors>
          <w:behavior w:val="content"/>
        </w:behaviors>
        <w:guid w:val="{7CB79E44-CB3E-4B99-9708-6FA7D1518ACF}"/>
      </w:docPartPr>
      <w:docPartBody>
        <w:p w:rsidR="0058516A" w:rsidRDefault="00FA5F45" w:rsidP="00FA5F45">
          <w:pPr>
            <w:pStyle w:val="AA073E5EA66741C3ABF43C08CA528F6E"/>
          </w:pPr>
          <w:r w:rsidRPr="00480B8B">
            <w:rPr>
              <w:rStyle w:val="placeholder1Char"/>
              <w:rFonts w:hint="eastAsia"/>
              <w:sz w:val="16"/>
              <w:szCs w:val="16"/>
            </w:rPr>
            <w:t>____</w:t>
          </w:r>
        </w:p>
      </w:docPartBody>
    </w:docPart>
    <w:docPart>
      <w:docPartPr>
        <w:name w:val="144D66D517434FA48938263E947248B4"/>
        <w:category>
          <w:name w:val="常规"/>
          <w:gallery w:val="placeholder"/>
        </w:category>
        <w:types>
          <w:type w:val="bbPlcHdr"/>
        </w:types>
        <w:behaviors>
          <w:behavior w:val="content"/>
        </w:behaviors>
        <w:guid w:val="{2EA3C9D6-F081-4BF6-BB1E-B12B9092A623}"/>
      </w:docPartPr>
      <w:docPartBody>
        <w:p w:rsidR="0058516A" w:rsidRDefault="00FA5F45" w:rsidP="00FA5F45">
          <w:pPr>
            <w:pStyle w:val="144D66D517434FA48938263E947248B4"/>
          </w:pPr>
          <w:r w:rsidRPr="00480B8B">
            <w:rPr>
              <w:rStyle w:val="placeholder1Char"/>
              <w:rFonts w:hint="eastAsia"/>
              <w:sz w:val="16"/>
              <w:szCs w:val="16"/>
            </w:rPr>
            <w:t>____</w:t>
          </w:r>
        </w:p>
      </w:docPartBody>
    </w:docPart>
    <w:docPart>
      <w:docPartPr>
        <w:name w:val="7AAF0C63A56647F890FEE0166CACB432"/>
        <w:category>
          <w:name w:val="常规"/>
          <w:gallery w:val="placeholder"/>
        </w:category>
        <w:types>
          <w:type w:val="bbPlcHdr"/>
        </w:types>
        <w:behaviors>
          <w:behavior w:val="content"/>
        </w:behaviors>
        <w:guid w:val="{E90A5F66-9702-457E-BF21-DCADF03D70FD}"/>
      </w:docPartPr>
      <w:docPartBody>
        <w:p w:rsidR="0058516A" w:rsidRDefault="00FA5F45" w:rsidP="00FA5F45">
          <w:pPr>
            <w:pStyle w:val="7AAF0C63A56647F890FEE0166CACB432"/>
          </w:pPr>
          <w:r w:rsidRPr="00480B8B">
            <w:rPr>
              <w:rStyle w:val="placeholder1Char"/>
              <w:rFonts w:hint="eastAsia"/>
              <w:sz w:val="16"/>
              <w:szCs w:val="16"/>
            </w:rPr>
            <w:t>____</w:t>
          </w:r>
        </w:p>
      </w:docPartBody>
    </w:docPart>
    <w:docPart>
      <w:docPartPr>
        <w:name w:val="E60844B164F34089AE70C5E9531EF31E"/>
        <w:category>
          <w:name w:val="常规"/>
          <w:gallery w:val="placeholder"/>
        </w:category>
        <w:types>
          <w:type w:val="bbPlcHdr"/>
        </w:types>
        <w:behaviors>
          <w:behavior w:val="content"/>
        </w:behaviors>
        <w:guid w:val="{8E759E57-BBAD-40E6-89D3-59C67AF5EE90}"/>
      </w:docPartPr>
      <w:docPartBody>
        <w:p w:rsidR="0058516A" w:rsidRDefault="00FA5F45" w:rsidP="00FA5F45">
          <w:pPr>
            <w:pStyle w:val="E60844B164F34089AE70C5E9531EF31E"/>
          </w:pPr>
          <w:r w:rsidRPr="00480B8B">
            <w:rPr>
              <w:rStyle w:val="placeholder1Char"/>
              <w:rFonts w:hint="eastAsia"/>
              <w:sz w:val="16"/>
              <w:szCs w:val="16"/>
            </w:rPr>
            <w:t>____</w:t>
          </w:r>
        </w:p>
      </w:docPartBody>
    </w:docPart>
    <w:docPart>
      <w:docPartPr>
        <w:name w:val="811BE83925E04F84B155CB0FAC21D030"/>
        <w:category>
          <w:name w:val="常规"/>
          <w:gallery w:val="placeholder"/>
        </w:category>
        <w:types>
          <w:type w:val="bbPlcHdr"/>
        </w:types>
        <w:behaviors>
          <w:behavior w:val="content"/>
        </w:behaviors>
        <w:guid w:val="{3B2C6795-F918-4CB0-BC9D-4C74636FC755}"/>
      </w:docPartPr>
      <w:docPartBody>
        <w:p w:rsidR="0058516A" w:rsidRDefault="00FA5F45" w:rsidP="00FA5F45">
          <w:pPr>
            <w:pStyle w:val="811BE83925E04F84B155CB0FAC21D030"/>
          </w:pPr>
          <w:r w:rsidRPr="00480B8B">
            <w:rPr>
              <w:rStyle w:val="placeholder1Char"/>
              <w:rFonts w:hint="eastAsia"/>
              <w:sz w:val="16"/>
              <w:szCs w:val="16"/>
            </w:rPr>
            <w:t>____</w:t>
          </w:r>
        </w:p>
      </w:docPartBody>
    </w:docPart>
    <w:docPart>
      <w:docPartPr>
        <w:name w:val="74452283B76041A2AC740011EAD0F543"/>
        <w:category>
          <w:name w:val="常规"/>
          <w:gallery w:val="placeholder"/>
        </w:category>
        <w:types>
          <w:type w:val="bbPlcHdr"/>
        </w:types>
        <w:behaviors>
          <w:behavior w:val="content"/>
        </w:behaviors>
        <w:guid w:val="{D395CFEE-22FB-4C71-BC42-4B8F6C04D643}"/>
      </w:docPartPr>
      <w:docPartBody>
        <w:p w:rsidR="0058516A" w:rsidRDefault="00FA5F45" w:rsidP="00FA5F45">
          <w:pPr>
            <w:pStyle w:val="74452283B76041A2AC740011EAD0F543"/>
          </w:pPr>
          <w:r w:rsidRPr="00480B8B">
            <w:rPr>
              <w:rStyle w:val="placeholder1Char"/>
              <w:rFonts w:hint="eastAsia"/>
              <w:sz w:val="16"/>
              <w:szCs w:val="16"/>
            </w:rPr>
            <w:t>____</w:t>
          </w:r>
        </w:p>
      </w:docPartBody>
    </w:docPart>
    <w:docPart>
      <w:docPartPr>
        <w:name w:val="88CB35FDBA7E4120B494738C695C8D26"/>
        <w:category>
          <w:name w:val="常规"/>
          <w:gallery w:val="placeholder"/>
        </w:category>
        <w:types>
          <w:type w:val="bbPlcHdr"/>
        </w:types>
        <w:behaviors>
          <w:behavior w:val="content"/>
        </w:behaviors>
        <w:guid w:val="{3C953ECE-6C40-436A-A063-129C806EE4FE}"/>
      </w:docPartPr>
      <w:docPartBody>
        <w:p w:rsidR="0058516A" w:rsidRDefault="00FA5F45" w:rsidP="00FA5F45">
          <w:pPr>
            <w:pStyle w:val="88CB35FDBA7E4120B494738C695C8D26"/>
          </w:pPr>
          <w:r w:rsidRPr="00480B8B">
            <w:rPr>
              <w:rStyle w:val="placeholder1Char"/>
              <w:rFonts w:hint="eastAsia"/>
              <w:sz w:val="16"/>
              <w:szCs w:val="16"/>
            </w:rPr>
            <w:t>____</w:t>
          </w:r>
        </w:p>
      </w:docPartBody>
    </w:docPart>
    <w:docPart>
      <w:docPartPr>
        <w:name w:val="EDBC8CAF074A48BFB45A27D8CA0219F4"/>
        <w:category>
          <w:name w:val="常规"/>
          <w:gallery w:val="placeholder"/>
        </w:category>
        <w:types>
          <w:type w:val="bbPlcHdr"/>
        </w:types>
        <w:behaviors>
          <w:behavior w:val="content"/>
        </w:behaviors>
        <w:guid w:val="{DE03676E-75E1-4685-B917-620AF14C01F6}"/>
      </w:docPartPr>
      <w:docPartBody>
        <w:p w:rsidR="0058516A" w:rsidRDefault="00FA5F45" w:rsidP="00FA5F45">
          <w:pPr>
            <w:pStyle w:val="EDBC8CAF074A48BFB45A27D8CA0219F4"/>
          </w:pPr>
          <w:r w:rsidRPr="00480B8B">
            <w:rPr>
              <w:rStyle w:val="placeholder1Char"/>
              <w:rFonts w:hint="eastAsia"/>
              <w:sz w:val="16"/>
              <w:szCs w:val="16"/>
            </w:rPr>
            <w:t>____</w:t>
          </w:r>
        </w:p>
      </w:docPartBody>
    </w:docPart>
    <w:docPart>
      <w:docPartPr>
        <w:name w:val="E1F9AC29001443638460DD2971DBA692"/>
        <w:category>
          <w:name w:val="常规"/>
          <w:gallery w:val="placeholder"/>
        </w:category>
        <w:types>
          <w:type w:val="bbPlcHdr"/>
        </w:types>
        <w:behaviors>
          <w:behavior w:val="content"/>
        </w:behaviors>
        <w:guid w:val="{36077EE7-6A45-42C4-8891-796D07C01476}"/>
      </w:docPartPr>
      <w:docPartBody>
        <w:p w:rsidR="0058516A" w:rsidRDefault="00FA5F45" w:rsidP="00FA5F45">
          <w:pPr>
            <w:pStyle w:val="E1F9AC29001443638460DD2971DBA692"/>
          </w:pPr>
          <w:r w:rsidRPr="00480B8B">
            <w:rPr>
              <w:rStyle w:val="placeholder1Char"/>
              <w:rFonts w:hint="eastAsia"/>
              <w:sz w:val="16"/>
              <w:szCs w:val="16"/>
            </w:rPr>
            <w:t>____</w:t>
          </w:r>
        </w:p>
      </w:docPartBody>
    </w:docPart>
    <w:docPart>
      <w:docPartPr>
        <w:name w:val="57ED58998AE44EB59F3CF6646D79695C"/>
        <w:category>
          <w:name w:val="常规"/>
          <w:gallery w:val="placeholder"/>
        </w:category>
        <w:types>
          <w:type w:val="bbPlcHdr"/>
        </w:types>
        <w:behaviors>
          <w:behavior w:val="content"/>
        </w:behaviors>
        <w:guid w:val="{E2C122EA-3D5A-47F8-944F-EEA0E5C94143}"/>
      </w:docPartPr>
      <w:docPartBody>
        <w:p w:rsidR="0058516A" w:rsidRDefault="00FA5F45" w:rsidP="00FA5F45">
          <w:pPr>
            <w:pStyle w:val="57ED58998AE44EB59F3CF6646D79695C"/>
          </w:pPr>
          <w:r w:rsidRPr="00480B8B">
            <w:rPr>
              <w:rStyle w:val="placeholder1Char"/>
              <w:rFonts w:hint="eastAsia"/>
              <w:sz w:val="16"/>
              <w:szCs w:val="16"/>
            </w:rPr>
            <w:t>____</w:t>
          </w:r>
        </w:p>
      </w:docPartBody>
    </w:docPart>
    <w:docPart>
      <w:docPartPr>
        <w:name w:val="BB660050BAEF4DEBAB2E3AFAAD57C5EB"/>
        <w:category>
          <w:name w:val="常规"/>
          <w:gallery w:val="placeholder"/>
        </w:category>
        <w:types>
          <w:type w:val="bbPlcHdr"/>
        </w:types>
        <w:behaviors>
          <w:behavior w:val="content"/>
        </w:behaviors>
        <w:guid w:val="{B5576979-E752-40E8-A130-B5DD5674B917}"/>
      </w:docPartPr>
      <w:docPartBody>
        <w:p w:rsidR="0058516A" w:rsidRDefault="00FA5F45" w:rsidP="00FA5F45">
          <w:pPr>
            <w:pStyle w:val="BB660050BAEF4DEBAB2E3AFAAD57C5EB"/>
          </w:pPr>
          <w:r w:rsidRPr="00480B8B">
            <w:rPr>
              <w:rStyle w:val="placeholder1Char"/>
              <w:rFonts w:hint="eastAsia"/>
              <w:sz w:val="16"/>
              <w:szCs w:val="16"/>
            </w:rPr>
            <w:t>____</w:t>
          </w:r>
        </w:p>
      </w:docPartBody>
    </w:docPart>
    <w:docPart>
      <w:docPartPr>
        <w:name w:val="4E9D834D787544ABB5D9C436DD6A8A1D"/>
        <w:category>
          <w:name w:val="常规"/>
          <w:gallery w:val="placeholder"/>
        </w:category>
        <w:types>
          <w:type w:val="bbPlcHdr"/>
        </w:types>
        <w:behaviors>
          <w:behavior w:val="content"/>
        </w:behaviors>
        <w:guid w:val="{C813C1F7-0C00-47CF-91B0-007780A48989}"/>
      </w:docPartPr>
      <w:docPartBody>
        <w:p w:rsidR="0058516A" w:rsidRDefault="00FA5F45" w:rsidP="00FA5F45">
          <w:pPr>
            <w:pStyle w:val="4E9D834D787544ABB5D9C436DD6A8A1D"/>
          </w:pPr>
          <w:r w:rsidRPr="00480B8B">
            <w:rPr>
              <w:rStyle w:val="placeholder1Char"/>
              <w:rFonts w:hint="eastAsia"/>
              <w:sz w:val="16"/>
              <w:szCs w:val="16"/>
            </w:rPr>
            <w:t>____</w:t>
          </w:r>
        </w:p>
      </w:docPartBody>
    </w:docPart>
    <w:docPart>
      <w:docPartPr>
        <w:name w:val="ADCB07BA26A44CFB97F35BAAAD1034BC"/>
        <w:category>
          <w:name w:val="常规"/>
          <w:gallery w:val="placeholder"/>
        </w:category>
        <w:types>
          <w:type w:val="bbPlcHdr"/>
        </w:types>
        <w:behaviors>
          <w:behavior w:val="content"/>
        </w:behaviors>
        <w:guid w:val="{C4D4AA57-06E8-4446-9434-547E008857D9}"/>
      </w:docPartPr>
      <w:docPartBody>
        <w:p w:rsidR="0058516A" w:rsidRDefault="00FA5F45" w:rsidP="00FA5F45">
          <w:pPr>
            <w:pStyle w:val="ADCB07BA26A44CFB97F35BAAAD1034BC"/>
          </w:pPr>
          <w:r w:rsidRPr="00480B8B">
            <w:rPr>
              <w:rStyle w:val="placeholder1Char"/>
              <w:rFonts w:hint="eastAsia"/>
              <w:sz w:val="16"/>
              <w:szCs w:val="16"/>
            </w:rPr>
            <w:t>____</w:t>
          </w:r>
        </w:p>
      </w:docPartBody>
    </w:docPart>
    <w:docPart>
      <w:docPartPr>
        <w:name w:val="B85E7ED8E713440C9ADCCDA5D79141C1"/>
        <w:category>
          <w:name w:val="常规"/>
          <w:gallery w:val="placeholder"/>
        </w:category>
        <w:types>
          <w:type w:val="bbPlcHdr"/>
        </w:types>
        <w:behaviors>
          <w:behavior w:val="content"/>
        </w:behaviors>
        <w:guid w:val="{B2127291-ED5E-45E1-A83A-FBC3CA4965FB}"/>
      </w:docPartPr>
      <w:docPartBody>
        <w:p w:rsidR="0058516A" w:rsidRDefault="00FA5F45" w:rsidP="00FA5F45">
          <w:pPr>
            <w:pStyle w:val="B85E7ED8E713440C9ADCCDA5D79141C1"/>
          </w:pPr>
          <w:r w:rsidRPr="00480B8B">
            <w:rPr>
              <w:rStyle w:val="placeholder1Char"/>
              <w:rFonts w:hint="eastAsia"/>
              <w:sz w:val="16"/>
              <w:szCs w:val="16"/>
            </w:rPr>
            <w:t>____</w:t>
          </w:r>
        </w:p>
      </w:docPartBody>
    </w:docPart>
    <w:docPart>
      <w:docPartPr>
        <w:name w:val="146D97C3D5F649E0AC3FFFB7EB86E9B1"/>
        <w:category>
          <w:name w:val="常规"/>
          <w:gallery w:val="placeholder"/>
        </w:category>
        <w:types>
          <w:type w:val="bbPlcHdr"/>
        </w:types>
        <w:behaviors>
          <w:behavior w:val="content"/>
        </w:behaviors>
        <w:guid w:val="{4AEECD0B-A1E5-48F1-B07B-2BAAB1ED2057}"/>
      </w:docPartPr>
      <w:docPartBody>
        <w:p w:rsidR="0058516A" w:rsidRDefault="00FA5F45" w:rsidP="00FA5F45">
          <w:pPr>
            <w:pStyle w:val="146D97C3D5F649E0AC3FFFB7EB86E9B1"/>
          </w:pPr>
          <w:r w:rsidRPr="00480B8B">
            <w:rPr>
              <w:rStyle w:val="placeholder1Char"/>
              <w:rFonts w:hint="eastAsia"/>
              <w:sz w:val="16"/>
              <w:szCs w:val="16"/>
            </w:rPr>
            <w:t>____</w:t>
          </w:r>
        </w:p>
      </w:docPartBody>
    </w:docPart>
    <w:docPart>
      <w:docPartPr>
        <w:name w:val="BA3A1F0AC150405D9A95ED53F371CE48"/>
        <w:category>
          <w:name w:val="常规"/>
          <w:gallery w:val="placeholder"/>
        </w:category>
        <w:types>
          <w:type w:val="bbPlcHdr"/>
        </w:types>
        <w:behaviors>
          <w:behavior w:val="content"/>
        </w:behaviors>
        <w:guid w:val="{24D8345F-C45C-4B50-8837-E275E46CF5F9}"/>
      </w:docPartPr>
      <w:docPartBody>
        <w:p w:rsidR="0058516A" w:rsidRDefault="00FA5F45" w:rsidP="00FA5F45">
          <w:pPr>
            <w:pStyle w:val="BA3A1F0AC150405D9A95ED53F371CE48"/>
          </w:pPr>
          <w:r w:rsidRPr="00480B8B">
            <w:rPr>
              <w:rStyle w:val="placeholder1Char"/>
              <w:rFonts w:hint="eastAsia"/>
              <w:sz w:val="16"/>
              <w:szCs w:val="16"/>
            </w:rPr>
            <w:t>____</w:t>
          </w:r>
        </w:p>
      </w:docPartBody>
    </w:docPart>
    <w:docPart>
      <w:docPartPr>
        <w:name w:val="72BB349AB82E4AD2A5E9BBD4BF78190E"/>
        <w:category>
          <w:name w:val="常规"/>
          <w:gallery w:val="placeholder"/>
        </w:category>
        <w:types>
          <w:type w:val="bbPlcHdr"/>
        </w:types>
        <w:behaviors>
          <w:behavior w:val="content"/>
        </w:behaviors>
        <w:guid w:val="{954C1EB4-8D61-46FE-A578-BC0D03BA87E2}"/>
      </w:docPartPr>
      <w:docPartBody>
        <w:p w:rsidR="0058516A" w:rsidRDefault="00FA5F45" w:rsidP="00FA5F45">
          <w:pPr>
            <w:pStyle w:val="72BB349AB82E4AD2A5E9BBD4BF78190E"/>
          </w:pPr>
          <w:r w:rsidRPr="00480B8B">
            <w:rPr>
              <w:rStyle w:val="placeholder1Char"/>
              <w:rFonts w:hint="eastAsia"/>
              <w:sz w:val="16"/>
              <w:szCs w:val="16"/>
            </w:rPr>
            <w:t>____</w:t>
          </w:r>
        </w:p>
      </w:docPartBody>
    </w:docPart>
    <w:docPart>
      <w:docPartPr>
        <w:name w:val="9895C9B3166E49C38EA698BBA9FC704B"/>
        <w:category>
          <w:name w:val="常规"/>
          <w:gallery w:val="placeholder"/>
        </w:category>
        <w:types>
          <w:type w:val="bbPlcHdr"/>
        </w:types>
        <w:behaviors>
          <w:behavior w:val="content"/>
        </w:behaviors>
        <w:guid w:val="{0CBDA5C3-429D-4CF3-8145-BEE3BBED2341}"/>
      </w:docPartPr>
      <w:docPartBody>
        <w:p w:rsidR="0058516A" w:rsidRDefault="00FA5F45" w:rsidP="00FA5F45">
          <w:pPr>
            <w:pStyle w:val="9895C9B3166E49C38EA698BBA9FC704B"/>
          </w:pPr>
          <w:r w:rsidRPr="00480B8B">
            <w:rPr>
              <w:rStyle w:val="placeholder1Char"/>
              <w:rFonts w:hint="eastAsia"/>
              <w:sz w:val="16"/>
              <w:szCs w:val="16"/>
            </w:rPr>
            <w:t>____</w:t>
          </w:r>
        </w:p>
      </w:docPartBody>
    </w:docPart>
    <w:docPart>
      <w:docPartPr>
        <w:name w:val="0CF560C95BFC4FF8B7626405BADB9040"/>
        <w:category>
          <w:name w:val="常规"/>
          <w:gallery w:val="placeholder"/>
        </w:category>
        <w:types>
          <w:type w:val="bbPlcHdr"/>
        </w:types>
        <w:behaviors>
          <w:behavior w:val="content"/>
        </w:behaviors>
        <w:guid w:val="{1D4D86FF-B62D-4927-9AB6-8D8A062EB15A}"/>
      </w:docPartPr>
      <w:docPartBody>
        <w:p w:rsidR="0058516A" w:rsidRDefault="00FA5F45" w:rsidP="00FA5F45">
          <w:pPr>
            <w:pStyle w:val="0CF560C95BFC4FF8B7626405BADB9040"/>
          </w:pPr>
          <w:r w:rsidRPr="00480B8B">
            <w:rPr>
              <w:rStyle w:val="placeholder1Char"/>
              <w:rFonts w:hint="eastAsia"/>
              <w:sz w:val="16"/>
              <w:szCs w:val="16"/>
            </w:rPr>
            <w:t>____</w:t>
          </w:r>
        </w:p>
      </w:docPartBody>
    </w:docPart>
    <w:docPart>
      <w:docPartPr>
        <w:name w:val="30C2F9F9773947CF9B1A9E050FDEB9B5"/>
        <w:category>
          <w:name w:val="常规"/>
          <w:gallery w:val="placeholder"/>
        </w:category>
        <w:types>
          <w:type w:val="bbPlcHdr"/>
        </w:types>
        <w:behaviors>
          <w:behavior w:val="content"/>
        </w:behaviors>
        <w:guid w:val="{E2A2F2BE-F65E-41B9-AB13-5BC6AAF9DA58}"/>
      </w:docPartPr>
      <w:docPartBody>
        <w:p w:rsidR="0058516A" w:rsidRDefault="00FA5F45" w:rsidP="00FA5F45">
          <w:pPr>
            <w:pStyle w:val="30C2F9F9773947CF9B1A9E050FDEB9B5"/>
          </w:pPr>
          <w:r w:rsidRPr="00480B8B">
            <w:rPr>
              <w:rStyle w:val="placeholder1Char"/>
              <w:rFonts w:hint="eastAsia"/>
              <w:sz w:val="16"/>
              <w:szCs w:val="16"/>
            </w:rPr>
            <w:t>____</w:t>
          </w:r>
        </w:p>
      </w:docPartBody>
    </w:docPart>
    <w:docPart>
      <w:docPartPr>
        <w:name w:val="E33CFF0DB8434D02A5C978776C5031A8"/>
        <w:category>
          <w:name w:val="常规"/>
          <w:gallery w:val="placeholder"/>
        </w:category>
        <w:types>
          <w:type w:val="bbPlcHdr"/>
        </w:types>
        <w:behaviors>
          <w:behavior w:val="content"/>
        </w:behaviors>
        <w:guid w:val="{C6C2005E-EBE8-44CE-9675-AE6510AC0BA6}"/>
      </w:docPartPr>
      <w:docPartBody>
        <w:p w:rsidR="0058516A" w:rsidRDefault="00FA5F45" w:rsidP="00FA5F45">
          <w:pPr>
            <w:pStyle w:val="E33CFF0DB8434D02A5C978776C5031A8"/>
          </w:pPr>
          <w:r w:rsidRPr="00480B8B">
            <w:rPr>
              <w:rStyle w:val="placeholder1Char"/>
              <w:rFonts w:hint="eastAsia"/>
              <w:sz w:val="16"/>
              <w:szCs w:val="16"/>
            </w:rPr>
            <w:t>____</w:t>
          </w:r>
        </w:p>
      </w:docPartBody>
    </w:docPart>
    <w:docPart>
      <w:docPartPr>
        <w:name w:val="3BB0F676F49946F189EF1636DE9C1EC3"/>
        <w:category>
          <w:name w:val="常规"/>
          <w:gallery w:val="placeholder"/>
        </w:category>
        <w:types>
          <w:type w:val="bbPlcHdr"/>
        </w:types>
        <w:behaviors>
          <w:behavior w:val="content"/>
        </w:behaviors>
        <w:guid w:val="{F96CA3BB-FD13-48C1-AB28-217AD6B3165B}"/>
      </w:docPartPr>
      <w:docPartBody>
        <w:p w:rsidR="0058516A" w:rsidRDefault="00FA5F45" w:rsidP="00FA5F45">
          <w:pPr>
            <w:pStyle w:val="3BB0F676F49946F189EF1636DE9C1EC3"/>
          </w:pPr>
          <w:r w:rsidRPr="00480B8B">
            <w:rPr>
              <w:rStyle w:val="placeholder1Char"/>
              <w:rFonts w:hint="eastAsia"/>
              <w:sz w:val="16"/>
              <w:szCs w:val="16"/>
            </w:rPr>
            <w:t>____</w:t>
          </w:r>
        </w:p>
      </w:docPartBody>
    </w:docPart>
    <w:docPart>
      <w:docPartPr>
        <w:name w:val="65DC338AC1864FD9A236B52468BE7477"/>
        <w:category>
          <w:name w:val="常规"/>
          <w:gallery w:val="placeholder"/>
        </w:category>
        <w:types>
          <w:type w:val="bbPlcHdr"/>
        </w:types>
        <w:behaviors>
          <w:behavior w:val="content"/>
        </w:behaviors>
        <w:guid w:val="{CFF7862B-857D-45D4-92C2-CC2A9E812ED0}"/>
      </w:docPartPr>
      <w:docPartBody>
        <w:p w:rsidR="0058516A" w:rsidRDefault="00FA5F45" w:rsidP="00FA5F45">
          <w:pPr>
            <w:pStyle w:val="65DC338AC1864FD9A236B52468BE7477"/>
          </w:pPr>
          <w:r w:rsidRPr="00480B8B">
            <w:rPr>
              <w:rStyle w:val="placeholder1Char"/>
              <w:rFonts w:hint="eastAsia"/>
              <w:sz w:val="16"/>
              <w:szCs w:val="16"/>
            </w:rPr>
            <w:t>____</w:t>
          </w:r>
        </w:p>
      </w:docPartBody>
    </w:docPart>
    <w:docPart>
      <w:docPartPr>
        <w:name w:val="5C4301FB50F4474C9128E2B9318B4C63"/>
        <w:category>
          <w:name w:val="常规"/>
          <w:gallery w:val="placeholder"/>
        </w:category>
        <w:types>
          <w:type w:val="bbPlcHdr"/>
        </w:types>
        <w:behaviors>
          <w:behavior w:val="content"/>
        </w:behaviors>
        <w:guid w:val="{B31AEEA9-FE91-4056-B05A-809BAED0F45D}"/>
      </w:docPartPr>
      <w:docPartBody>
        <w:p w:rsidR="0058516A" w:rsidRDefault="00FA5F45" w:rsidP="00FA5F45">
          <w:pPr>
            <w:pStyle w:val="5C4301FB50F4474C9128E2B9318B4C63"/>
          </w:pPr>
          <w:r w:rsidRPr="00480B8B">
            <w:rPr>
              <w:rStyle w:val="placeholder1Char"/>
              <w:rFonts w:hint="eastAsia"/>
              <w:sz w:val="16"/>
              <w:szCs w:val="16"/>
            </w:rPr>
            <w:t>____</w:t>
          </w:r>
        </w:p>
      </w:docPartBody>
    </w:docPart>
    <w:docPart>
      <w:docPartPr>
        <w:name w:val="66E44C4741244BF7A46A4B77A47CAC96"/>
        <w:category>
          <w:name w:val="常规"/>
          <w:gallery w:val="placeholder"/>
        </w:category>
        <w:types>
          <w:type w:val="bbPlcHdr"/>
        </w:types>
        <w:behaviors>
          <w:behavior w:val="content"/>
        </w:behaviors>
        <w:guid w:val="{10BBFC42-4832-49A5-9663-58F24E3305D0}"/>
      </w:docPartPr>
      <w:docPartBody>
        <w:p w:rsidR="0058516A" w:rsidRDefault="00FA5F45" w:rsidP="00FA5F45">
          <w:pPr>
            <w:pStyle w:val="66E44C4741244BF7A46A4B77A47CAC96"/>
          </w:pPr>
          <w:r w:rsidRPr="00480B8B">
            <w:rPr>
              <w:rStyle w:val="placeholder1Char"/>
              <w:rFonts w:hint="eastAsia"/>
              <w:sz w:val="16"/>
              <w:szCs w:val="16"/>
            </w:rPr>
            <w:t>____</w:t>
          </w:r>
        </w:p>
      </w:docPartBody>
    </w:docPart>
    <w:docPart>
      <w:docPartPr>
        <w:name w:val="EBFBD169FCDD4AE9BE9550DB769A1B95"/>
        <w:category>
          <w:name w:val="常规"/>
          <w:gallery w:val="placeholder"/>
        </w:category>
        <w:types>
          <w:type w:val="bbPlcHdr"/>
        </w:types>
        <w:behaviors>
          <w:behavior w:val="content"/>
        </w:behaviors>
        <w:guid w:val="{5BC6F685-EEA5-4562-94A7-43AC14E3C7C0}"/>
      </w:docPartPr>
      <w:docPartBody>
        <w:p w:rsidR="0058516A" w:rsidRDefault="00FA5F45" w:rsidP="00FA5F45">
          <w:pPr>
            <w:pStyle w:val="EBFBD169FCDD4AE9BE9550DB769A1B95"/>
          </w:pPr>
          <w:r w:rsidRPr="00480B8B">
            <w:rPr>
              <w:rStyle w:val="placeholder1Char"/>
              <w:rFonts w:hint="eastAsia"/>
              <w:sz w:val="16"/>
              <w:szCs w:val="16"/>
            </w:rPr>
            <w:t>____</w:t>
          </w:r>
        </w:p>
      </w:docPartBody>
    </w:docPart>
    <w:docPart>
      <w:docPartPr>
        <w:name w:val="AE94A2A53C89411D97583587F373989B"/>
        <w:category>
          <w:name w:val="常规"/>
          <w:gallery w:val="placeholder"/>
        </w:category>
        <w:types>
          <w:type w:val="bbPlcHdr"/>
        </w:types>
        <w:behaviors>
          <w:behavior w:val="content"/>
        </w:behaviors>
        <w:guid w:val="{C781E397-1521-4C3C-9936-80ABE2FF4380}"/>
      </w:docPartPr>
      <w:docPartBody>
        <w:p w:rsidR="0058516A" w:rsidRDefault="00FA5F45" w:rsidP="00FA5F45">
          <w:pPr>
            <w:pStyle w:val="AE94A2A53C89411D97583587F373989B"/>
          </w:pPr>
          <w:r w:rsidRPr="00480B8B">
            <w:rPr>
              <w:rStyle w:val="placeholder1Char"/>
              <w:rFonts w:hint="eastAsia"/>
              <w:sz w:val="16"/>
              <w:szCs w:val="16"/>
            </w:rPr>
            <w:t>____</w:t>
          </w:r>
        </w:p>
      </w:docPartBody>
    </w:docPart>
    <w:docPart>
      <w:docPartPr>
        <w:name w:val="8219AE0F74AD46C8A3BAC7606CED545F"/>
        <w:category>
          <w:name w:val="常规"/>
          <w:gallery w:val="placeholder"/>
        </w:category>
        <w:types>
          <w:type w:val="bbPlcHdr"/>
        </w:types>
        <w:behaviors>
          <w:behavior w:val="content"/>
        </w:behaviors>
        <w:guid w:val="{6F8EF192-F3DF-4A33-A163-E3CCC26A813F}"/>
      </w:docPartPr>
      <w:docPartBody>
        <w:p w:rsidR="0058516A" w:rsidRDefault="00FA5F45" w:rsidP="00FA5F45">
          <w:pPr>
            <w:pStyle w:val="8219AE0F74AD46C8A3BAC7606CED545F"/>
          </w:pPr>
          <w:r w:rsidRPr="00480B8B">
            <w:rPr>
              <w:rStyle w:val="placeholder1Char"/>
              <w:rFonts w:hint="eastAsia"/>
              <w:sz w:val="16"/>
              <w:szCs w:val="16"/>
            </w:rPr>
            <w:t>____</w:t>
          </w:r>
        </w:p>
      </w:docPartBody>
    </w:docPart>
    <w:docPart>
      <w:docPartPr>
        <w:name w:val="56EAA1D7F0684791A7DDB2B47D46C45E"/>
        <w:category>
          <w:name w:val="常规"/>
          <w:gallery w:val="placeholder"/>
        </w:category>
        <w:types>
          <w:type w:val="bbPlcHdr"/>
        </w:types>
        <w:behaviors>
          <w:behavior w:val="content"/>
        </w:behaviors>
        <w:guid w:val="{B3B4A75E-8248-4F80-BBCD-A1EEEE4FB87E}"/>
      </w:docPartPr>
      <w:docPartBody>
        <w:p w:rsidR="0058516A" w:rsidRDefault="00FA5F45" w:rsidP="00FA5F45">
          <w:pPr>
            <w:pStyle w:val="56EAA1D7F0684791A7DDB2B47D46C45E"/>
          </w:pPr>
          <w:r w:rsidRPr="00480B8B">
            <w:rPr>
              <w:rStyle w:val="placeholder1Char"/>
              <w:rFonts w:hint="eastAsia"/>
              <w:sz w:val="16"/>
              <w:szCs w:val="16"/>
            </w:rPr>
            <w:t>____</w:t>
          </w:r>
        </w:p>
      </w:docPartBody>
    </w:docPart>
    <w:docPart>
      <w:docPartPr>
        <w:name w:val="436EB29B5180434B8131164CCE1FFFFF"/>
        <w:category>
          <w:name w:val="常规"/>
          <w:gallery w:val="placeholder"/>
        </w:category>
        <w:types>
          <w:type w:val="bbPlcHdr"/>
        </w:types>
        <w:behaviors>
          <w:behavior w:val="content"/>
        </w:behaviors>
        <w:guid w:val="{3E5BA07B-4D9E-47B7-8631-3E0AB480C847}"/>
      </w:docPartPr>
      <w:docPartBody>
        <w:p w:rsidR="0058516A" w:rsidRDefault="00FA5F45" w:rsidP="00FA5F45">
          <w:pPr>
            <w:pStyle w:val="436EB29B5180434B8131164CCE1FFFFF"/>
          </w:pPr>
          <w:r w:rsidRPr="00480B8B">
            <w:rPr>
              <w:rStyle w:val="placeholder1Char"/>
              <w:rFonts w:hint="eastAsia"/>
              <w:sz w:val="16"/>
              <w:szCs w:val="16"/>
            </w:rPr>
            <w:t>____</w:t>
          </w:r>
        </w:p>
      </w:docPartBody>
    </w:docPart>
    <w:docPart>
      <w:docPartPr>
        <w:name w:val="7D3BC7D8F90A462F83D7AE6A25942E9E"/>
        <w:category>
          <w:name w:val="常规"/>
          <w:gallery w:val="placeholder"/>
        </w:category>
        <w:types>
          <w:type w:val="bbPlcHdr"/>
        </w:types>
        <w:behaviors>
          <w:behavior w:val="content"/>
        </w:behaviors>
        <w:guid w:val="{4CA3C6B3-5F68-4549-B54A-92DDAF02364B}"/>
      </w:docPartPr>
      <w:docPartBody>
        <w:p w:rsidR="0058516A" w:rsidRDefault="00FA5F45" w:rsidP="00FA5F45">
          <w:pPr>
            <w:pStyle w:val="7D3BC7D8F90A462F83D7AE6A25942E9E"/>
          </w:pPr>
          <w:r w:rsidRPr="00480B8B">
            <w:rPr>
              <w:rStyle w:val="placeholder1Char"/>
              <w:rFonts w:hint="eastAsia"/>
              <w:sz w:val="16"/>
              <w:szCs w:val="16"/>
            </w:rPr>
            <w:t>____</w:t>
          </w:r>
        </w:p>
      </w:docPartBody>
    </w:docPart>
    <w:docPart>
      <w:docPartPr>
        <w:name w:val="6B7696F2279045A2B85DF6FCC91069FF"/>
        <w:category>
          <w:name w:val="常规"/>
          <w:gallery w:val="placeholder"/>
        </w:category>
        <w:types>
          <w:type w:val="bbPlcHdr"/>
        </w:types>
        <w:behaviors>
          <w:behavior w:val="content"/>
        </w:behaviors>
        <w:guid w:val="{B3E28C19-3AAF-4201-959E-9A0951D0AA2B}"/>
      </w:docPartPr>
      <w:docPartBody>
        <w:p w:rsidR="0058516A" w:rsidRDefault="00FA5F45" w:rsidP="00FA5F45">
          <w:pPr>
            <w:pStyle w:val="6B7696F2279045A2B85DF6FCC91069FF"/>
          </w:pPr>
          <w:r w:rsidRPr="00480B8B">
            <w:rPr>
              <w:rStyle w:val="placeholder1Char"/>
              <w:rFonts w:hint="eastAsia"/>
              <w:sz w:val="16"/>
              <w:szCs w:val="16"/>
            </w:rPr>
            <w:t>____</w:t>
          </w:r>
        </w:p>
      </w:docPartBody>
    </w:docPart>
    <w:docPart>
      <w:docPartPr>
        <w:name w:val="94A8B919C2CD45389940A11B8BE3D480"/>
        <w:category>
          <w:name w:val="常规"/>
          <w:gallery w:val="placeholder"/>
        </w:category>
        <w:types>
          <w:type w:val="bbPlcHdr"/>
        </w:types>
        <w:behaviors>
          <w:behavior w:val="content"/>
        </w:behaviors>
        <w:guid w:val="{B2EE2355-F034-47FB-B9A5-E62B4C55D001}"/>
      </w:docPartPr>
      <w:docPartBody>
        <w:p w:rsidR="0058516A" w:rsidRDefault="00FA5F45" w:rsidP="00FA5F45">
          <w:pPr>
            <w:pStyle w:val="94A8B919C2CD45389940A11B8BE3D480"/>
          </w:pPr>
          <w:r w:rsidRPr="00480B8B">
            <w:rPr>
              <w:rStyle w:val="placeholder1Char"/>
              <w:rFonts w:hint="eastAsia"/>
              <w:sz w:val="16"/>
              <w:szCs w:val="16"/>
            </w:rPr>
            <w:t>____</w:t>
          </w:r>
        </w:p>
      </w:docPartBody>
    </w:docPart>
    <w:docPart>
      <w:docPartPr>
        <w:name w:val="55C4CE1BAB7141D4B03D49ACF3F7A08F"/>
        <w:category>
          <w:name w:val="常规"/>
          <w:gallery w:val="placeholder"/>
        </w:category>
        <w:types>
          <w:type w:val="bbPlcHdr"/>
        </w:types>
        <w:behaviors>
          <w:behavior w:val="content"/>
        </w:behaviors>
        <w:guid w:val="{2717D84B-06C8-4F9D-A867-065CA4E55791}"/>
      </w:docPartPr>
      <w:docPartBody>
        <w:p w:rsidR="0058516A" w:rsidRDefault="00FA5F45" w:rsidP="00FA5F45">
          <w:pPr>
            <w:pStyle w:val="55C4CE1BAB7141D4B03D49ACF3F7A08F"/>
          </w:pPr>
          <w:r w:rsidRPr="00480B8B">
            <w:rPr>
              <w:rStyle w:val="placeholder1Char"/>
              <w:rFonts w:hint="eastAsia"/>
              <w:sz w:val="16"/>
              <w:szCs w:val="16"/>
            </w:rPr>
            <w:t>____</w:t>
          </w:r>
        </w:p>
      </w:docPartBody>
    </w:docPart>
    <w:docPart>
      <w:docPartPr>
        <w:name w:val="06E5E4DB60AA499E90AECA215BA16150"/>
        <w:category>
          <w:name w:val="常规"/>
          <w:gallery w:val="placeholder"/>
        </w:category>
        <w:types>
          <w:type w:val="bbPlcHdr"/>
        </w:types>
        <w:behaviors>
          <w:behavior w:val="content"/>
        </w:behaviors>
        <w:guid w:val="{03493FEC-C707-41A5-8A94-23F499971235}"/>
      </w:docPartPr>
      <w:docPartBody>
        <w:p w:rsidR="0058516A" w:rsidRDefault="00FA5F45" w:rsidP="00FA5F45">
          <w:pPr>
            <w:pStyle w:val="06E5E4DB60AA499E90AECA215BA16150"/>
          </w:pPr>
          <w:r w:rsidRPr="00480B8B">
            <w:rPr>
              <w:rStyle w:val="placeholder1Char"/>
              <w:rFonts w:hint="eastAsia"/>
              <w:sz w:val="16"/>
              <w:szCs w:val="16"/>
            </w:rPr>
            <w:t>____</w:t>
          </w:r>
        </w:p>
      </w:docPartBody>
    </w:docPart>
    <w:docPart>
      <w:docPartPr>
        <w:name w:val="930166DC782549C7A1509BB42C98A7BA"/>
        <w:category>
          <w:name w:val="常规"/>
          <w:gallery w:val="placeholder"/>
        </w:category>
        <w:types>
          <w:type w:val="bbPlcHdr"/>
        </w:types>
        <w:behaviors>
          <w:behavior w:val="content"/>
        </w:behaviors>
        <w:guid w:val="{96124373-85B3-408B-8B57-90F3E398B61A}"/>
      </w:docPartPr>
      <w:docPartBody>
        <w:p w:rsidR="0058516A" w:rsidRDefault="00FA5F45" w:rsidP="00FA5F45">
          <w:pPr>
            <w:pStyle w:val="930166DC782549C7A1509BB42C98A7BA"/>
          </w:pPr>
          <w:r w:rsidRPr="00480B8B">
            <w:rPr>
              <w:rStyle w:val="placeholder1Char"/>
              <w:rFonts w:hint="eastAsia"/>
              <w:sz w:val="16"/>
              <w:szCs w:val="16"/>
            </w:rPr>
            <w:t>____</w:t>
          </w:r>
        </w:p>
      </w:docPartBody>
    </w:docPart>
    <w:docPart>
      <w:docPartPr>
        <w:name w:val="F793A63E4A5C4BB6806C1A7C5C30E106"/>
        <w:category>
          <w:name w:val="常规"/>
          <w:gallery w:val="placeholder"/>
        </w:category>
        <w:types>
          <w:type w:val="bbPlcHdr"/>
        </w:types>
        <w:behaviors>
          <w:behavior w:val="content"/>
        </w:behaviors>
        <w:guid w:val="{2F53C081-40E5-4E13-B113-3B1C86D77BAF}"/>
      </w:docPartPr>
      <w:docPartBody>
        <w:p w:rsidR="0058516A" w:rsidRDefault="00FA5F45" w:rsidP="00FA5F45">
          <w:pPr>
            <w:pStyle w:val="F793A63E4A5C4BB6806C1A7C5C30E106"/>
          </w:pPr>
          <w:r w:rsidRPr="00480B8B">
            <w:rPr>
              <w:rStyle w:val="placeholder1Char"/>
              <w:rFonts w:hint="eastAsia"/>
              <w:sz w:val="16"/>
              <w:szCs w:val="16"/>
            </w:rPr>
            <w:t>____</w:t>
          </w:r>
        </w:p>
      </w:docPartBody>
    </w:docPart>
    <w:docPart>
      <w:docPartPr>
        <w:name w:val="EACE3ACF69EA47608FB84EBE307F5A3C"/>
        <w:category>
          <w:name w:val="常规"/>
          <w:gallery w:val="placeholder"/>
        </w:category>
        <w:types>
          <w:type w:val="bbPlcHdr"/>
        </w:types>
        <w:behaviors>
          <w:behavior w:val="content"/>
        </w:behaviors>
        <w:guid w:val="{7A6F83A8-E0BB-4B8F-83F2-D6E03FCBD4C2}"/>
      </w:docPartPr>
      <w:docPartBody>
        <w:p w:rsidR="0058516A" w:rsidRDefault="00FA5F45" w:rsidP="00FA5F45">
          <w:pPr>
            <w:pStyle w:val="EACE3ACF69EA47608FB84EBE307F5A3C"/>
          </w:pPr>
          <w:r w:rsidRPr="00480B8B">
            <w:rPr>
              <w:rStyle w:val="placeholder1Char"/>
              <w:rFonts w:hint="eastAsia"/>
              <w:sz w:val="16"/>
              <w:szCs w:val="16"/>
            </w:rPr>
            <w:t>____</w:t>
          </w:r>
        </w:p>
      </w:docPartBody>
    </w:docPart>
    <w:docPart>
      <w:docPartPr>
        <w:name w:val="40BA8D542EBE4B82A0B6C5087BE5F818"/>
        <w:category>
          <w:name w:val="常规"/>
          <w:gallery w:val="placeholder"/>
        </w:category>
        <w:types>
          <w:type w:val="bbPlcHdr"/>
        </w:types>
        <w:behaviors>
          <w:behavior w:val="content"/>
        </w:behaviors>
        <w:guid w:val="{73289AF6-7516-453E-B3E2-F524C18639D0}"/>
      </w:docPartPr>
      <w:docPartBody>
        <w:p w:rsidR="0058516A" w:rsidRDefault="00FA5F45" w:rsidP="00FA5F45">
          <w:pPr>
            <w:pStyle w:val="40BA8D542EBE4B82A0B6C5087BE5F818"/>
          </w:pPr>
          <w:r w:rsidRPr="00480B8B">
            <w:rPr>
              <w:rStyle w:val="placeholder1Char"/>
              <w:rFonts w:hint="eastAsia"/>
              <w:sz w:val="16"/>
              <w:szCs w:val="16"/>
            </w:rPr>
            <w:t>____</w:t>
          </w:r>
        </w:p>
      </w:docPartBody>
    </w:docPart>
    <w:docPart>
      <w:docPartPr>
        <w:name w:val="2B78A040986D418A9CB49BE565E6CEBA"/>
        <w:category>
          <w:name w:val="常规"/>
          <w:gallery w:val="placeholder"/>
        </w:category>
        <w:types>
          <w:type w:val="bbPlcHdr"/>
        </w:types>
        <w:behaviors>
          <w:behavior w:val="content"/>
        </w:behaviors>
        <w:guid w:val="{AC55DA1A-2381-40E0-BDCE-2AA946BDB03D}"/>
      </w:docPartPr>
      <w:docPartBody>
        <w:p w:rsidR="0058516A" w:rsidRDefault="00FA5F45" w:rsidP="00FA5F45">
          <w:pPr>
            <w:pStyle w:val="2B78A040986D418A9CB49BE565E6CEBA"/>
          </w:pPr>
          <w:r w:rsidRPr="00480B8B">
            <w:rPr>
              <w:rStyle w:val="placeholder1Char"/>
              <w:rFonts w:hint="eastAsia"/>
              <w:sz w:val="16"/>
              <w:szCs w:val="16"/>
            </w:rPr>
            <w:t>____</w:t>
          </w:r>
        </w:p>
      </w:docPartBody>
    </w:docPart>
    <w:docPart>
      <w:docPartPr>
        <w:name w:val="8723FD8E61014399A613A5525B2C3FDA"/>
        <w:category>
          <w:name w:val="常规"/>
          <w:gallery w:val="placeholder"/>
        </w:category>
        <w:types>
          <w:type w:val="bbPlcHdr"/>
        </w:types>
        <w:behaviors>
          <w:behavior w:val="content"/>
        </w:behaviors>
        <w:guid w:val="{5204CB7D-951A-451E-BA01-8BF6103F14D6}"/>
      </w:docPartPr>
      <w:docPartBody>
        <w:p w:rsidR="0058516A" w:rsidRDefault="00FA5F45" w:rsidP="00FA5F45">
          <w:pPr>
            <w:pStyle w:val="8723FD8E61014399A613A5525B2C3FDA"/>
          </w:pPr>
          <w:r w:rsidRPr="00480B8B">
            <w:rPr>
              <w:rStyle w:val="placeholder1Char"/>
              <w:rFonts w:hint="eastAsia"/>
              <w:sz w:val="16"/>
              <w:szCs w:val="16"/>
            </w:rPr>
            <w:t>____</w:t>
          </w:r>
        </w:p>
      </w:docPartBody>
    </w:docPart>
    <w:docPart>
      <w:docPartPr>
        <w:name w:val="8BF5EAE81AB746B299B0719E1DA21C93"/>
        <w:category>
          <w:name w:val="常规"/>
          <w:gallery w:val="placeholder"/>
        </w:category>
        <w:types>
          <w:type w:val="bbPlcHdr"/>
        </w:types>
        <w:behaviors>
          <w:behavior w:val="content"/>
        </w:behaviors>
        <w:guid w:val="{9CFFADD3-D49D-4816-BDC6-41203A5D8479}"/>
      </w:docPartPr>
      <w:docPartBody>
        <w:p w:rsidR="0058516A" w:rsidRDefault="00FA5F45" w:rsidP="00FA5F45">
          <w:pPr>
            <w:pStyle w:val="8BF5EAE81AB746B299B0719E1DA21C93"/>
          </w:pPr>
          <w:r w:rsidRPr="00480B8B">
            <w:rPr>
              <w:rStyle w:val="placeholder1Char"/>
              <w:rFonts w:hint="eastAsia"/>
              <w:sz w:val="16"/>
              <w:szCs w:val="16"/>
            </w:rPr>
            <w:t>____</w:t>
          </w:r>
        </w:p>
      </w:docPartBody>
    </w:docPart>
    <w:docPart>
      <w:docPartPr>
        <w:name w:val="63C3C3F7C05246ABB9B70B60E6C7FACD"/>
        <w:category>
          <w:name w:val="常规"/>
          <w:gallery w:val="placeholder"/>
        </w:category>
        <w:types>
          <w:type w:val="bbPlcHdr"/>
        </w:types>
        <w:behaviors>
          <w:behavior w:val="content"/>
        </w:behaviors>
        <w:guid w:val="{5A5DCBD4-26AC-4A3C-9440-EC806A43A9A5}"/>
      </w:docPartPr>
      <w:docPartBody>
        <w:p w:rsidR="0058516A" w:rsidRDefault="00FA5F45" w:rsidP="00FA5F45">
          <w:pPr>
            <w:pStyle w:val="63C3C3F7C05246ABB9B70B60E6C7FACD"/>
          </w:pPr>
          <w:r w:rsidRPr="00480B8B">
            <w:rPr>
              <w:rStyle w:val="placeholder1Char"/>
              <w:rFonts w:hint="eastAsia"/>
              <w:sz w:val="16"/>
              <w:szCs w:val="16"/>
            </w:rPr>
            <w:t>____</w:t>
          </w:r>
        </w:p>
      </w:docPartBody>
    </w:docPart>
    <w:docPart>
      <w:docPartPr>
        <w:name w:val="1823A1C4BDB8494185EDA74BDB985190"/>
        <w:category>
          <w:name w:val="常规"/>
          <w:gallery w:val="placeholder"/>
        </w:category>
        <w:types>
          <w:type w:val="bbPlcHdr"/>
        </w:types>
        <w:behaviors>
          <w:behavior w:val="content"/>
        </w:behaviors>
        <w:guid w:val="{E178065E-28EE-443D-B13E-525427C4659E}"/>
      </w:docPartPr>
      <w:docPartBody>
        <w:p w:rsidR="0058516A" w:rsidRDefault="00FA5F45" w:rsidP="00FA5F45">
          <w:pPr>
            <w:pStyle w:val="1823A1C4BDB8494185EDA74BDB985190"/>
          </w:pPr>
          <w:r w:rsidRPr="00480B8B">
            <w:rPr>
              <w:rStyle w:val="placeholder1Char"/>
              <w:rFonts w:hint="eastAsia"/>
              <w:sz w:val="16"/>
              <w:szCs w:val="16"/>
            </w:rPr>
            <w:t>____</w:t>
          </w:r>
        </w:p>
      </w:docPartBody>
    </w:docPart>
    <w:docPart>
      <w:docPartPr>
        <w:name w:val="DE978AE4BDB64368B08D358BF97E1D07"/>
        <w:category>
          <w:name w:val="常规"/>
          <w:gallery w:val="placeholder"/>
        </w:category>
        <w:types>
          <w:type w:val="bbPlcHdr"/>
        </w:types>
        <w:behaviors>
          <w:behavior w:val="content"/>
        </w:behaviors>
        <w:guid w:val="{E7E482C7-14F8-4042-8C6F-DC09E2869B67}"/>
      </w:docPartPr>
      <w:docPartBody>
        <w:p w:rsidR="0058516A" w:rsidRDefault="00FA5F45" w:rsidP="00FA5F45">
          <w:pPr>
            <w:pStyle w:val="DE978AE4BDB64368B08D358BF97E1D07"/>
          </w:pPr>
          <w:r w:rsidRPr="00480B8B">
            <w:rPr>
              <w:rStyle w:val="placeholder1Char"/>
              <w:rFonts w:hint="eastAsia"/>
              <w:sz w:val="16"/>
              <w:szCs w:val="16"/>
            </w:rPr>
            <w:t>____</w:t>
          </w:r>
        </w:p>
      </w:docPartBody>
    </w:docPart>
    <w:docPart>
      <w:docPartPr>
        <w:name w:val="FED9E041C4ED462BA09C2FD3977029C5"/>
        <w:category>
          <w:name w:val="常规"/>
          <w:gallery w:val="placeholder"/>
        </w:category>
        <w:types>
          <w:type w:val="bbPlcHdr"/>
        </w:types>
        <w:behaviors>
          <w:behavior w:val="content"/>
        </w:behaviors>
        <w:guid w:val="{74358303-C2B1-403E-9830-523629BD8B30}"/>
      </w:docPartPr>
      <w:docPartBody>
        <w:p w:rsidR="0058516A" w:rsidRDefault="00FA5F45" w:rsidP="00FA5F45">
          <w:pPr>
            <w:pStyle w:val="FED9E041C4ED462BA09C2FD3977029C5"/>
          </w:pPr>
          <w:r w:rsidRPr="00480B8B">
            <w:rPr>
              <w:rStyle w:val="placeholder1Char"/>
              <w:rFonts w:hint="eastAsia"/>
              <w:sz w:val="16"/>
              <w:szCs w:val="16"/>
            </w:rPr>
            <w:t>____</w:t>
          </w:r>
        </w:p>
      </w:docPartBody>
    </w:docPart>
    <w:docPart>
      <w:docPartPr>
        <w:name w:val="3021F16B085D4AF09B1C17327AE2D6EE"/>
        <w:category>
          <w:name w:val="常规"/>
          <w:gallery w:val="placeholder"/>
        </w:category>
        <w:types>
          <w:type w:val="bbPlcHdr"/>
        </w:types>
        <w:behaviors>
          <w:behavior w:val="content"/>
        </w:behaviors>
        <w:guid w:val="{DEC16D72-1821-4064-87C9-4B009A272693}"/>
      </w:docPartPr>
      <w:docPartBody>
        <w:p w:rsidR="0058516A" w:rsidRDefault="00FA5F45" w:rsidP="00FA5F45">
          <w:pPr>
            <w:pStyle w:val="3021F16B085D4AF09B1C17327AE2D6EE"/>
          </w:pPr>
          <w:r w:rsidRPr="00480B8B">
            <w:rPr>
              <w:rStyle w:val="placeholder1Char"/>
              <w:rFonts w:hint="eastAsia"/>
              <w:sz w:val="16"/>
              <w:szCs w:val="16"/>
            </w:rPr>
            <w:t>____</w:t>
          </w:r>
        </w:p>
      </w:docPartBody>
    </w:docPart>
    <w:docPart>
      <w:docPartPr>
        <w:name w:val="86361F31606D4935A482E4B5A6CCD162"/>
        <w:category>
          <w:name w:val="常规"/>
          <w:gallery w:val="placeholder"/>
        </w:category>
        <w:types>
          <w:type w:val="bbPlcHdr"/>
        </w:types>
        <w:behaviors>
          <w:behavior w:val="content"/>
        </w:behaviors>
        <w:guid w:val="{EA445586-9065-4100-B02C-B088F7201434}"/>
      </w:docPartPr>
      <w:docPartBody>
        <w:p w:rsidR="0058516A" w:rsidRDefault="00FA5F45" w:rsidP="00FA5F45">
          <w:pPr>
            <w:pStyle w:val="86361F31606D4935A482E4B5A6CCD162"/>
          </w:pPr>
          <w:r w:rsidRPr="00480B8B">
            <w:rPr>
              <w:rStyle w:val="placeholder1Char"/>
              <w:rFonts w:hint="eastAsia"/>
              <w:sz w:val="16"/>
              <w:szCs w:val="16"/>
            </w:rPr>
            <w:t>____</w:t>
          </w:r>
        </w:p>
      </w:docPartBody>
    </w:docPart>
    <w:docPart>
      <w:docPartPr>
        <w:name w:val="6DA3B047C09D4E668A11AF23FAE5C414"/>
        <w:category>
          <w:name w:val="常规"/>
          <w:gallery w:val="placeholder"/>
        </w:category>
        <w:types>
          <w:type w:val="bbPlcHdr"/>
        </w:types>
        <w:behaviors>
          <w:behavior w:val="content"/>
        </w:behaviors>
        <w:guid w:val="{05F8A656-CEEF-42A7-BDB6-DF5E15393A47}"/>
      </w:docPartPr>
      <w:docPartBody>
        <w:p w:rsidR="0058516A" w:rsidRDefault="00FA5F45" w:rsidP="00FA5F45">
          <w:pPr>
            <w:pStyle w:val="6DA3B047C09D4E668A11AF23FAE5C414"/>
          </w:pPr>
          <w:r w:rsidRPr="00480B8B">
            <w:rPr>
              <w:rStyle w:val="placeholder1Char"/>
              <w:rFonts w:hint="eastAsia"/>
              <w:sz w:val="16"/>
              <w:szCs w:val="16"/>
            </w:rPr>
            <w:t>____</w:t>
          </w:r>
        </w:p>
      </w:docPartBody>
    </w:docPart>
    <w:docPart>
      <w:docPartPr>
        <w:name w:val="137FA76D56874C37B4EFE05154D9E9C1"/>
        <w:category>
          <w:name w:val="常规"/>
          <w:gallery w:val="placeholder"/>
        </w:category>
        <w:types>
          <w:type w:val="bbPlcHdr"/>
        </w:types>
        <w:behaviors>
          <w:behavior w:val="content"/>
        </w:behaviors>
        <w:guid w:val="{0C553420-7146-4B6A-8523-66648DB466E7}"/>
      </w:docPartPr>
      <w:docPartBody>
        <w:p w:rsidR="0058516A" w:rsidRDefault="00FA5F45" w:rsidP="00FA5F45">
          <w:pPr>
            <w:pStyle w:val="137FA76D56874C37B4EFE05154D9E9C1"/>
          </w:pPr>
          <w:r w:rsidRPr="00480B8B">
            <w:rPr>
              <w:rStyle w:val="placeholder1Char"/>
              <w:rFonts w:hint="eastAsia"/>
              <w:sz w:val="16"/>
              <w:szCs w:val="16"/>
            </w:rPr>
            <w:t>____</w:t>
          </w:r>
        </w:p>
      </w:docPartBody>
    </w:docPart>
    <w:docPart>
      <w:docPartPr>
        <w:name w:val="1931C628AE37433CB218FDBD7C702895"/>
        <w:category>
          <w:name w:val="常规"/>
          <w:gallery w:val="placeholder"/>
        </w:category>
        <w:types>
          <w:type w:val="bbPlcHdr"/>
        </w:types>
        <w:behaviors>
          <w:behavior w:val="content"/>
        </w:behaviors>
        <w:guid w:val="{6F159D7E-939D-454D-BB9B-77437289BE47}"/>
      </w:docPartPr>
      <w:docPartBody>
        <w:p w:rsidR="0058516A" w:rsidRDefault="00FA5F45" w:rsidP="00FA5F45">
          <w:pPr>
            <w:pStyle w:val="1931C628AE37433CB218FDBD7C702895"/>
          </w:pPr>
          <w:r w:rsidRPr="00480B8B">
            <w:rPr>
              <w:rStyle w:val="placeholder1Char"/>
              <w:rFonts w:hint="eastAsia"/>
              <w:sz w:val="16"/>
              <w:szCs w:val="16"/>
            </w:rPr>
            <w:t>____</w:t>
          </w:r>
        </w:p>
      </w:docPartBody>
    </w:docPart>
    <w:docPart>
      <w:docPartPr>
        <w:name w:val="141AC2AE00994745886F3A4F10F4713E"/>
        <w:category>
          <w:name w:val="常规"/>
          <w:gallery w:val="placeholder"/>
        </w:category>
        <w:types>
          <w:type w:val="bbPlcHdr"/>
        </w:types>
        <w:behaviors>
          <w:behavior w:val="content"/>
        </w:behaviors>
        <w:guid w:val="{208E4FB8-07A5-4846-8226-435416A79142}"/>
      </w:docPartPr>
      <w:docPartBody>
        <w:p w:rsidR="0058516A" w:rsidRDefault="00FA5F45" w:rsidP="00FA5F45">
          <w:pPr>
            <w:pStyle w:val="141AC2AE00994745886F3A4F10F4713E"/>
          </w:pPr>
          <w:r w:rsidRPr="00480B8B">
            <w:rPr>
              <w:rStyle w:val="placeholder1Char"/>
              <w:rFonts w:hint="eastAsia"/>
              <w:sz w:val="16"/>
              <w:szCs w:val="16"/>
            </w:rPr>
            <w:t>____</w:t>
          </w:r>
        </w:p>
      </w:docPartBody>
    </w:docPart>
    <w:docPart>
      <w:docPartPr>
        <w:name w:val="CFB6F5EF7D0445DE83412F9BBDF70E55"/>
        <w:category>
          <w:name w:val="常规"/>
          <w:gallery w:val="placeholder"/>
        </w:category>
        <w:types>
          <w:type w:val="bbPlcHdr"/>
        </w:types>
        <w:behaviors>
          <w:behavior w:val="content"/>
        </w:behaviors>
        <w:guid w:val="{A1905BD0-73F7-4F45-B04D-B6117B9D888A}"/>
      </w:docPartPr>
      <w:docPartBody>
        <w:p w:rsidR="0058516A" w:rsidRDefault="00FA5F45" w:rsidP="00FA5F45">
          <w:pPr>
            <w:pStyle w:val="CFB6F5EF7D0445DE83412F9BBDF70E55"/>
          </w:pPr>
          <w:r w:rsidRPr="00480B8B">
            <w:rPr>
              <w:rStyle w:val="placeholder1Char"/>
              <w:rFonts w:hint="eastAsia"/>
              <w:sz w:val="16"/>
              <w:szCs w:val="16"/>
            </w:rPr>
            <w:t>____</w:t>
          </w:r>
        </w:p>
      </w:docPartBody>
    </w:docPart>
    <w:docPart>
      <w:docPartPr>
        <w:name w:val="B04329F818874A1EB90AE7F596F60E8D"/>
        <w:category>
          <w:name w:val="常规"/>
          <w:gallery w:val="placeholder"/>
        </w:category>
        <w:types>
          <w:type w:val="bbPlcHdr"/>
        </w:types>
        <w:behaviors>
          <w:behavior w:val="content"/>
        </w:behaviors>
        <w:guid w:val="{B05FCA47-A5EF-4217-BB79-47BAC5E8C9D4}"/>
      </w:docPartPr>
      <w:docPartBody>
        <w:p w:rsidR="0058516A" w:rsidRDefault="00FA5F45" w:rsidP="00FA5F45">
          <w:pPr>
            <w:pStyle w:val="B04329F818874A1EB90AE7F596F60E8D"/>
          </w:pPr>
          <w:r w:rsidRPr="00480B8B">
            <w:rPr>
              <w:rStyle w:val="placeholder1Char"/>
              <w:rFonts w:hint="eastAsia"/>
              <w:sz w:val="16"/>
              <w:szCs w:val="16"/>
            </w:rPr>
            <w:t>____</w:t>
          </w:r>
        </w:p>
      </w:docPartBody>
    </w:docPart>
    <w:docPart>
      <w:docPartPr>
        <w:name w:val="BB5F4CEACBFB4ED192E84186C8545E7A"/>
        <w:category>
          <w:name w:val="常规"/>
          <w:gallery w:val="placeholder"/>
        </w:category>
        <w:types>
          <w:type w:val="bbPlcHdr"/>
        </w:types>
        <w:behaviors>
          <w:behavior w:val="content"/>
        </w:behaviors>
        <w:guid w:val="{B11D3938-5A83-4376-AE90-3E42BE0993E0}"/>
      </w:docPartPr>
      <w:docPartBody>
        <w:p w:rsidR="0058516A" w:rsidRDefault="00FA5F45" w:rsidP="00FA5F45">
          <w:pPr>
            <w:pStyle w:val="BB5F4CEACBFB4ED192E84186C8545E7A"/>
          </w:pPr>
          <w:r w:rsidRPr="00480B8B">
            <w:rPr>
              <w:rStyle w:val="placeholder1Char"/>
              <w:rFonts w:hint="eastAsia"/>
              <w:sz w:val="16"/>
              <w:szCs w:val="16"/>
            </w:rPr>
            <w:t>____</w:t>
          </w:r>
        </w:p>
      </w:docPartBody>
    </w:docPart>
    <w:docPart>
      <w:docPartPr>
        <w:name w:val="2AA30AA7EB5E45739687F4E7C056E019"/>
        <w:category>
          <w:name w:val="常规"/>
          <w:gallery w:val="placeholder"/>
        </w:category>
        <w:types>
          <w:type w:val="bbPlcHdr"/>
        </w:types>
        <w:behaviors>
          <w:behavior w:val="content"/>
        </w:behaviors>
        <w:guid w:val="{B5756052-3B9C-4DF3-B78C-479F2DF24332}"/>
      </w:docPartPr>
      <w:docPartBody>
        <w:p w:rsidR="0058516A" w:rsidRDefault="00FA5F45" w:rsidP="00FA5F45">
          <w:pPr>
            <w:pStyle w:val="2AA30AA7EB5E45739687F4E7C056E019"/>
          </w:pPr>
          <w:r w:rsidRPr="00480B8B">
            <w:rPr>
              <w:rStyle w:val="placeholder1Char"/>
              <w:rFonts w:hint="eastAsia"/>
              <w:sz w:val="16"/>
              <w:szCs w:val="16"/>
            </w:rPr>
            <w:t>____</w:t>
          </w:r>
        </w:p>
      </w:docPartBody>
    </w:docPart>
    <w:docPart>
      <w:docPartPr>
        <w:name w:val="4F4BE0342C3D47C999D39BA65144B06F"/>
        <w:category>
          <w:name w:val="常规"/>
          <w:gallery w:val="placeholder"/>
        </w:category>
        <w:types>
          <w:type w:val="bbPlcHdr"/>
        </w:types>
        <w:behaviors>
          <w:behavior w:val="content"/>
        </w:behaviors>
        <w:guid w:val="{CCC47C65-7A4C-4BF7-99AF-B92ACA47E688}"/>
      </w:docPartPr>
      <w:docPartBody>
        <w:p w:rsidR="0058516A" w:rsidRDefault="00FA5F45" w:rsidP="00FA5F45">
          <w:pPr>
            <w:pStyle w:val="4F4BE0342C3D47C999D39BA65144B06F"/>
          </w:pPr>
          <w:r w:rsidRPr="00480B8B">
            <w:rPr>
              <w:rStyle w:val="placeholder1Char"/>
              <w:rFonts w:hint="eastAsia"/>
              <w:sz w:val="16"/>
              <w:szCs w:val="16"/>
            </w:rPr>
            <w:t>____</w:t>
          </w:r>
        </w:p>
      </w:docPartBody>
    </w:docPart>
    <w:docPart>
      <w:docPartPr>
        <w:name w:val="F1EB97DBEF9144A2BEC83439786E1DB2"/>
        <w:category>
          <w:name w:val="常规"/>
          <w:gallery w:val="placeholder"/>
        </w:category>
        <w:types>
          <w:type w:val="bbPlcHdr"/>
        </w:types>
        <w:behaviors>
          <w:behavior w:val="content"/>
        </w:behaviors>
        <w:guid w:val="{E6CFDC32-E335-43D7-9DA3-0C3F333496F2}"/>
      </w:docPartPr>
      <w:docPartBody>
        <w:p w:rsidR="0058516A" w:rsidRDefault="00FA5F45" w:rsidP="00FA5F45">
          <w:pPr>
            <w:pStyle w:val="F1EB97DBEF9144A2BEC83439786E1DB2"/>
          </w:pPr>
          <w:r w:rsidRPr="00480B8B">
            <w:rPr>
              <w:rStyle w:val="placeholder1Char"/>
              <w:rFonts w:hint="eastAsia"/>
              <w:sz w:val="16"/>
              <w:szCs w:val="16"/>
            </w:rPr>
            <w:t>____</w:t>
          </w:r>
        </w:p>
      </w:docPartBody>
    </w:docPart>
    <w:docPart>
      <w:docPartPr>
        <w:name w:val="CECBA668041746CB900A4EB6F3ED315A"/>
        <w:category>
          <w:name w:val="常规"/>
          <w:gallery w:val="placeholder"/>
        </w:category>
        <w:types>
          <w:type w:val="bbPlcHdr"/>
        </w:types>
        <w:behaviors>
          <w:behavior w:val="content"/>
        </w:behaviors>
        <w:guid w:val="{308A453B-4E5D-4DA4-917B-0F4D08C56FAD}"/>
      </w:docPartPr>
      <w:docPartBody>
        <w:p w:rsidR="0058516A" w:rsidRDefault="00FA5F45" w:rsidP="00FA5F45">
          <w:pPr>
            <w:pStyle w:val="CECBA668041746CB900A4EB6F3ED315A"/>
          </w:pPr>
          <w:r w:rsidRPr="00480B8B">
            <w:rPr>
              <w:rStyle w:val="placeholder1Char"/>
              <w:rFonts w:hint="eastAsia"/>
              <w:sz w:val="16"/>
              <w:szCs w:val="16"/>
            </w:rPr>
            <w:t>____</w:t>
          </w:r>
        </w:p>
      </w:docPartBody>
    </w:docPart>
    <w:docPart>
      <w:docPartPr>
        <w:name w:val="3DB4B5AC61C240F0B3671EC4DB84091E"/>
        <w:category>
          <w:name w:val="常规"/>
          <w:gallery w:val="placeholder"/>
        </w:category>
        <w:types>
          <w:type w:val="bbPlcHdr"/>
        </w:types>
        <w:behaviors>
          <w:behavior w:val="content"/>
        </w:behaviors>
        <w:guid w:val="{703F6A2F-4E4B-456E-880B-9B421F1FC289}"/>
      </w:docPartPr>
      <w:docPartBody>
        <w:p w:rsidR="0058516A" w:rsidRDefault="00FA5F45" w:rsidP="00FA5F45">
          <w:pPr>
            <w:pStyle w:val="3DB4B5AC61C240F0B3671EC4DB84091E"/>
          </w:pPr>
          <w:r w:rsidRPr="00480B8B">
            <w:rPr>
              <w:rStyle w:val="placeholder1Char"/>
              <w:rFonts w:hint="eastAsia"/>
              <w:sz w:val="16"/>
              <w:szCs w:val="16"/>
            </w:rPr>
            <w:t>____</w:t>
          </w:r>
        </w:p>
      </w:docPartBody>
    </w:docPart>
    <w:docPart>
      <w:docPartPr>
        <w:name w:val="D5FE589BFFCB41CA8EBA1F03CAE8F4A1"/>
        <w:category>
          <w:name w:val="常规"/>
          <w:gallery w:val="placeholder"/>
        </w:category>
        <w:types>
          <w:type w:val="bbPlcHdr"/>
        </w:types>
        <w:behaviors>
          <w:behavior w:val="content"/>
        </w:behaviors>
        <w:guid w:val="{A92F7CE2-CFAF-4180-82D8-BBA14D086408}"/>
      </w:docPartPr>
      <w:docPartBody>
        <w:p w:rsidR="0058516A" w:rsidRDefault="00FA5F45" w:rsidP="00FA5F45">
          <w:pPr>
            <w:pStyle w:val="D5FE589BFFCB41CA8EBA1F03CAE8F4A1"/>
          </w:pPr>
          <w:r w:rsidRPr="00480B8B">
            <w:rPr>
              <w:rStyle w:val="placeholder1Char"/>
              <w:rFonts w:hint="eastAsia"/>
              <w:sz w:val="16"/>
              <w:szCs w:val="16"/>
            </w:rPr>
            <w:t>____</w:t>
          </w:r>
        </w:p>
      </w:docPartBody>
    </w:docPart>
    <w:docPart>
      <w:docPartPr>
        <w:name w:val="6385EF7C70B948D0AA998480242016AA"/>
        <w:category>
          <w:name w:val="常规"/>
          <w:gallery w:val="placeholder"/>
        </w:category>
        <w:types>
          <w:type w:val="bbPlcHdr"/>
        </w:types>
        <w:behaviors>
          <w:behavior w:val="content"/>
        </w:behaviors>
        <w:guid w:val="{C028AFDE-4156-401E-972D-469E0F742994}"/>
      </w:docPartPr>
      <w:docPartBody>
        <w:p w:rsidR="0058516A" w:rsidRDefault="00FA5F45" w:rsidP="00FA5F45">
          <w:pPr>
            <w:pStyle w:val="6385EF7C70B948D0AA998480242016AA"/>
          </w:pPr>
          <w:r w:rsidRPr="00480B8B">
            <w:rPr>
              <w:rStyle w:val="placeholder1Char"/>
              <w:rFonts w:hint="eastAsia"/>
              <w:sz w:val="16"/>
              <w:szCs w:val="16"/>
            </w:rPr>
            <w:t>____</w:t>
          </w:r>
        </w:p>
      </w:docPartBody>
    </w:docPart>
    <w:docPart>
      <w:docPartPr>
        <w:name w:val="0A380AD46AE540B3B9FCCEC1FDB415D9"/>
        <w:category>
          <w:name w:val="常规"/>
          <w:gallery w:val="placeholder"/>
        </w:category>
        <w:types>
          <w:type w:val="bbPlcHdr"/>
        </w:types>
        <w:behaviors>
          <w:behavior w:val="content"/>
        </w:behaviors>
        <w:guid w:val="{1A662E13-08B9-449F-AAFD-7F77B1DD6D14}"/>
      </w:docPartPr>
      <w:docPartBody>
        <w:p w:rsidR="0058516A" w:rsidRDefault="00FA5F45" w:rsidP="00FA5F45">
          <w:pPr>
            <w:pStyle w:val="0A380AD46AE540B3B9FCCEC1FDB415D9"/>
          </w:pPr>
          <w:r w:rsidRPr="00480B8B">
            <w:rPr>
              <w:rStyle w:val="placeholder1Char"/>
              <w:rFonts w:hint="eastAsia"/>
              <w:sz w:val="16"/>
              <w:szCs w:val="16"/>
            </w:rPr>
            <w:t>____</w:t>
          </w:r>
        </w:p>
      </w:docPartBody>
    </w:docPart>
    <w:docPart>
      <w:docPartPr>
        <w:name w:val="78263EF8F71448DFB2CCF0C852F5E5C8"/>
        <w:category>
          <w:name w:val="常规"/>
          <w:gallery w:val="placeholder"/>
        </w:category>
        <w:types>
          <w:type w:val="bbPlcHdr"/>
        </w:types>
        <w:behaviors>
          <w:behavior w:val="content"/>
        </w:behaviors>
        <w:guid w:val="{28F4B7A5-1B57-476A-B108-16CC22DC2261}"/>
      </w:docPartPr>
      <w:docPartBody>
        <w:p w:rsidR="0058516A" w:rsidRDefault="00FA5F45" w:rsidP="00FA5F45">
          <w:pPr>
            <w:pStyle w:val="78263EF8F71448DFB2CCF0C852F5E5C8"/>
          </w:pPr>
          <w:r w:rsidRPr="00480B8B">
            <w:rPr>
              <w:rStyle w:val="placeholder1Char"/>
              <w:rFonts w:hint="eastAsia"/>
              <w:sz w:val="16"/>
              <w:szCs w:val="16"/>
            </w:rPr>
            <w:t>____</w:t>
          </w:r>
        </w:p>
      </w:docPartBody>
    </w:docPart>
    <w:docPart>
      <w:docPartPr>
        <w:name w:val="2B2AB2236B0F4742BE62AD200CE2731A"/>
        <w:category>
          <w:name w:val="常规"/>
          <w:gallery w:val="placeholder"/>
        </w:category>
        <w:types>
          <w:type w:val="bbPlcHdr"/>
        </w:types>
        <w:behaviors>
          <w:behavior w:val="content"/>
        </w:behaviors>
        <w:guid w:val="{94BD4561-0147-4496-ACA2-89DC76526D50}"/>
      </w:docPartPr>
      <w:docPartBody>
        <w:p w:rsidR="0058516A" w:rsidRDefault="00FA5F45" w:rsidP="00FA5F45">
          <w:pPr>
            <w:pStyle w:val="2B2AB2236B0F4742BE62AD200CE2731A"/>
          </w:pPr>
          <w:r w:rsidRPr="00480B8B">
            <w:rPr>
              <w:rStyle w:val="placeholder1Char"/>
              <w:rFonts w:hint="eastAsia"/>
              <w:sz w:val="16"/>
              <w:szCs w:val="16"/>
            </w:rPr>
            <w:t>____</w:t>
          </w:r>
        </w:p>
      </w:docPartBody>
    </w:docPart>
    <w:docPart>
      <w:docPartPr>
        <w:name w:val="E4E73EEAFCBB4A2AB3A1A1E087A04933"/>
        <w:category>
          <w:name w:val="常规"/>
          <w:gallery w:val="placeholder"/>
        </w:category>
        <w:types>
          <w:type w:val="bbPlcHdr"/>
        </w:types>
        <w:behaviors>
          <w:behavior w:val="content"/>
        </w:behaviors>
        <w:guid w:val="{9ACB0F81-78F3-4E4F-823F-B11752510223}"/>
      </w:docPartPr>
      <w:docPartBody>
        <w:p w:rsidR="0058516A" w:rsidRDefault="00FA5F45" w:rsidP="00FA5F45">
          <w:pPr>
            <w:pStyle w:val="E4E73EEAFCBB4A2AB3A1A1E087A04933"/>
          </w:pPr>
          <w:r w:rsidRPr="00480B8B">
            <w:rPr>
              <w:rStyle w:val="placeholder1Char"/>
              <w:rFonts w:hint="eastAsia"/>
              <w:sz w:val="16"/>
              <w:szCs w:val="16"/>
            </w:rPr>
            <w:t>____</w:t>
          </w:r>
        </w:p>
      </w:docPartBody>
    </w:docPart>
    <w:docPart>
      <w:docPartPr>
        <w:name w:val="861FB2DEBB3D40EEB1E6056F6C998018"/>
        <w:category>
          <w:name w:val="常规"/>
          <w:gallery w:val="placeholder"/>
        </w:category>
        <w:types>
          <w:type w:val="bbPlcHdr"/>
        </w:types>
        <w:behaviors>
          <w:behavior w:val="content"/>
        </w:behaviors>
        <w:guid w:val="{B514D175-65C0-46F9-A96D-8A654A476319}"/>
      </w:docPartPr>
      <w:docPartBody>
        <w:p w:rsidR="0058516A" w:rsidRDefault="00FA5F45" w:rsidP="00FA5F45">
          <w:pPr>
            <w:pStyle w:val="861FB2DEBB3D40EEB1E6056F6C998018"/>
          </w:pPr>
          <w:r w:rsidRPr="00480B8B">
            <w:rPr>
              <w:rStyle w:val="placeholder1Char"/>
              <w:rFonts w:hint="eastAsia"/>
              <w:sz w:val="16"/>
              <w:szCs w:val="16"/>
            </w:rPr>
            <w:t>____</w:t>
          </w:r>
        </w:p>
      </w:docPartBody>
    </w:docPart>
    <w:docPart>
      <w:docPartPr>
        <w:name w:val="CB2C008E91234966971648C8D191A746"/>
        <w:category>
          <w:name w:val="常规"/>
          <w:gallery w:val="placeholder"/>
        </w:category>
        <w:types>
          <w:type w:val="bbPlcHdr"/>
        </w:types>
        <w:behaviors>
          <w:behavior w:val="content"/>
        </w:behaviors>
        <w:guid w:val="{35540733-A161-405C-95C3-1EC3EED3A0D5}"/>
      </w:docPartPr>
      <w:docPartBody>
        <w:p w:rsidR="0058516A" w:rsidRDefault="00FA5F45" w:rsidP="00FA5F45">
          <w:pPr>
            <w:pStyle w:val="CB2C008E91234966971648C8D191A746"/>
          </w:pPr>
          <w:r w:rsidRPr="00480B8B">
            <w:rPr>
              <w:rStyle w:val="placeholder1Char"/>
              <w:rFonts w:hint="eastAsia"/>
              <w:sz w:val="16"/>
              <w:szCs w:val="16"/>
            </w:rPr>
            <w:t>____</w:t>
          </w:r>
        </w:p>
      </w:docPartBody>
    </w:docPart>
    <w:docPart>
      <w:docPartPr>
        <w:name w:val="529B318CCF1E44C8A8371CB7579EFD55"/>
        <w:category>
          <w:name w:val="常规"/>
          <w:gallery w:val="placeholder"/>
        </w:category>
        <w:types>
          <w:type w:val="bbPlcHdr"/>
        </w:types>
        <w:behaviors>
          <w:behavior w:val="content"/>
        </w:behaviors>
        <w:guid w:val="{8C8EC23D-14B3-47AE-A69C-3A6C47C1575A}"/>
      </w:docPartPr>
      <w:docPartBody>
        <w:p w:rsidR="0058516A" w:rsidRDefault="00FA5F45" w:rsidP="00FA5F45">
          <w:pPr>
            <w:pStyle w:val="529B318CCF1E44C8A8371CB7579EFD55"/>
          </w:pPr>
          <w:r w:rsidRPr="00480B8B">
            <w:rPr>
              <w:rStyle w:val="placeholder1Char"/>
              <w:rFonts w:hint="eastAsia"/>
              <w:sz w:val="16"/>
              <w:szCs w:val="16"/>
            </w:rPr>
            <w:t>____</w:t>
          </w:r>
        </w:p>
      </w:docPartBody>
    </w:docPart>
    <w:docPart>
      <w:docPartPr>
        <w:name w:val="19E9FF0B1D89411F8D3677B442A1A51D"/>
        <w:category>
          <w:name w:val="常规"/>
          <w:gallery w:val="placeholder"/>
        </w:category>
        <w:types>
          <w:type w:val="bbPlcHdr"/>
        </w:types>
        <w:behaviors>
          <w:behavior w:val="content"/>
        </w:behaviors>
        <w:guid w:val="{CBE5DE7E-B068-4B70-9C1C-A15ABDBDF20D}"/>
      </w:docPartPr>
      <w:docPartBody>
        <w:p w:rsidR="0058516A" w:rsidRDefault="00FA5F45" w:rsidP="00FA5F45">
          <w:pPr>
            <w:pStyle w:val="19E9FF0B1D89411F8D3677B442A1A51D"/>
          </w:pPr>
          <w:r w:rsidRPr="00480B8B">
            <w:rPr>
              <w:rStyle w:val="placeholder1Char"/>
              <w:rFonts w:hint="eastAsia"/>
              <w:sz w:val="16"/>
              <w:szCs w:val="16"/>
            </w:rPr>
            <w:t>____</w:t>
          </w:r>
        </w:p>
      </w:docPartBody>
    </w:docPart>
    <w:docPart>
      <w:docPartPr>
        <w:name w:val="C52E50CC836044E6AF9BF4F9B0218355"/>
        <w:category>
          <w:name w:val="常规"/>
          <w:gallery w:val="placeholder"/>
        </w:category>
        <w:types>
          <w:type w:val="bbPlcHdr"/>
        </w:types>
        <w:behaviors>
          <w:behavior w:val="content"/>
        </w:behaviors>
        <w:guid w:val="{DBA1A82D-6884-47EB-9E61-DCEAC3E76FD0}"/>
      </w:docPartPr>
      <w:docPartBody>
        <w:p w:rsidR="0058516A" w:rsidRDefault="00FA5F45" w:rsidP="00FA5F45">
          <w:pPr>
            <w:pStyle w:val="C52E50CC836044E6AF9BF4F9B0218355"/>
          </w:pPr>
          <w:r w:rsidRPr="00480B8B">
            <w:rPr>
              <w:rStyle w:val="placeholder1Char"/>
              <w:rFonts w:hint="eastAsia"/>
              <w:sz w:val="16"/>
              <w:szCs w:val="16"/>
            </w:rPr>
            <w:t>____</w:t>
          </w:r>
        </w:p>
      </w:docPartBody>
    </w:docPart>
    <w:docPart>
      <w:docPartPr>
        <w:name w:val="887D35B3935646E79272BDD46AB4A27E"/>
        <w:category>
          <w:name w:val="常规"/>
          <w:gallery w:val="placeholder"/>
        </w:category>
        <w:types>
          <w:type w:val="bbPlcHdr"/>
        </w:types>
        <w:behaviors>
          <w:behavior w:val="content"/>
        </w:behaviors>
        <w:guid w:val="{D2E7C680-1E2B-48CB-A07A-3FC5FD6C1E42}"/>
      </w:docPartPr>
      <w:docPartBody>
        <w:p w:rsidR="0058516A" w:rsidRDefault="00FA5F45" w:rsidP="00FA5F45">
          <w:pPr>
            <w:pStyle w:val="887D35B3935646E79272BDD46AB4A27E"/>
          </w:pPr>
          <w:r w:rsidRPr="00480B8B">
            <w:rPr>
              <w:rStyle w:val="placeholder1Char"/>
              <w:rFonts w:hint="eastAsia"/>
              <w:sz w:val="16"/>
              <w:szCs w:val="16"/>
            </w:rPr>
            <w:t>____</w:t>
          </w:r>
        </w:p>
      </w:docPartBody>
    </w:docPart>
    <w:docPart>
      <w:docPartPr>
        <w:name w:val="2E5A4C02C33B4BDF95C7ABCA0D9552C9"/>
        <w:category>
          <w:name w:val="常规"/>
          <w:gallery w:val="placeholder"/>
        </w:category>
        <w:types>
          <w:type w:val="bbPlcHdr"/>
        </w:types>
        <w:behaviors>
          <w:behavior w:val="content"/>
        </w:behaviors>
        <w:guid w:val="{9013BEAD-AC17-4494-A31E-6A88C1ECE6C3}"/>
      </w:docPartPr>
      <w:docPartBody>
        <w:p w:rsidR="0058516A" w:rsidRDefault="00FA5F45" w:rsidP="00FA5F45">
          <w:pPr>
            <w:pStyle w:val="2E5A4C02C33B4BDF95C7ABCA0D9552C9"/>
          </w:pPr>
          <w:r w:rsidRPr="00480B8B">
            <w:rPr>
              <w:rStyle w:val="placeholder1Char"/>
              <w:rFonts w:hint="eastAsia"/>
              <w:sz w:val="16"/>
              <w:szCs w:val="16"/>
            </w:rPr>
            <w:t>____</w:t>
          </w:r>
        </w:p>
      </w:docPartBody>
    </w:docPart>
    <w:docPart>
      <w:docPartPr>
        <w:name w:val="E7381D8E4C0C44238602C4F5EBA7068F"/>
        <w:category>
          <w:name w:val="常规"/>
          <w:gallery w:val="placeholder"/>
        </w:category>
        <w:types>
          <w:type w:val="bbPlcHdr"/>
        </w:types>
        <w:behaviors>
          <w:behavior w:val="content"/>
        </w:behaviors>
        <w:guid w:val="{3B835052-4FEC-4FD0-A2B5-CA2FEDF5D975}"/>
      </w:docPartPr>
      <w:docPartBody>
        <w:p w:rsidR="0058516A" w:rsidRDefault="00FA5F45" w:rsidP="00FA5F45">
          <w:pPr>
            <w:pStyle w:val="E7381D8E4C0C44238602C4F5EBA7068F"/>
          </w:pPr>
          <w:r w:rsidRPr="00480B8B">
            <w:rPr>
              <w:rStyle w:val="placeholder1Char"/>
              <w:rFonts w:hint="eastAsia"/>
              <w:sz w:val="16"/>
              <w:szCs w:val="16"/>
            </w:rPr>
            <w:t>____</w:t>
          </w:r>
        </w:p>
      </w:docPartBody>
    </w:docPart>
    <w:docPart>
      <w:docPartPr>
        <w:name w:val="54534CDA19E74899BC43A7F089FE6E50"/>
        <w:category>
          <w:name w:val="常规"/>
          <w:gallery w:val="placeholder"/>
        </w:category>
        <w:types>
          <w:type w:val="bbPlcHdr"/>
        </w:types>
        <w:behaviors>
          <w:behavior w:val="content"/>
        </w:behaviors>
        <w:guid w:val="{1625A384-F23A-4359-A079-E1FF67A1D42F}"/>
      </w:docPartPr>
      <w:docPartBody>
        <w:p w:rsidR="0058516A" w:rsidRDefault="00FA5F45" w:rsidP="00FA5F45">
          <w:pPr>
            <w:pStyle w:val="54534CDA19E74899BC43A7F089FE6E50"/>
          </w:pPr>
          <w:r w:rsidRPr="00480B8B">
            <w:rPr>
              <w:rStyle w:val="placeholder1Char"/>
              <w:rFonts w:hint="eastAsia"/>
              <w:sz w:val="16"/>
              <w:szCs w:val="16"/>
            </w:rPr>
            <w:t>____</w:t>
          </w:r>
        </w:p>
      </w:docPartBody>
    </w:docPart>
    <w:docPart>
      <w:docPartPr>
        <w:name w:val="265DA56BBB4D42039DA33C0C0C73ECDB"/>
        <w:category>
          <w:name w:val="常规"/>
          <w:gallery w:val="placeholder"/>
        </w:category>
        <w:types>
          <w:type w:val="bbPlcHdr"/>
        </w:types>
        <w:behaviors>
          <w:behavior w:val="content"/>
        </w:behaviors>
        <w:guid w:val="{48DCEF05-7736-44D7-85C6-325F9D544DDC}"/>
      </w:docPartPr>
      <w:docPartBody>
        <w:p w:rsidR="0058516A" w:rsidRDefault="00FA5F45" w:rsidP="00FA5F45">
          <w:pPr>
            <w:pStyle w:val="265DA56BBB4D42039DA33C0C0C73ECDB"/>
          </w:pPr>
          <w:r w:rsidRPr="00480B8B">
            <w:rPr>
              <w:rStyle w:val="placeholder1Char"/>
              <w:rFonts w:hint="eastAsia"/>
              <w:sz w:val="16"/>
              <w:szCs w:val="16"/>
            </w:rPr>
            <w:t>____</w:t>
          </w:r>
        </w:p>
      </w:docPartBody>
    </w:docPart>
    <w:docPart>
      <w:docPartPr>
        <w:name w:val="9DCF6A544D1B4058ADE6AF933AC9C15A"/>
        <w:category>
          <w:name w:val="常规"/>
          <w:gallery w:val="placeholder"/>
        </w:category>
        <w:types>
          <w:type w:val="bbPlcHdr"/>
        </w:types>
        <w:behaviors>
          <w:behavior w:val="content"/>
        </w:behaviors>
        <w:guid w:val="{D9932961-77C6-4CC6-8C8E-9DD232EEF77F}"/>
      </w:docPartPr>
      <w:docPartBody>
        <w:p w:rsidR="0058516A" w:rsidRDefault="00FA5F45" w:rsidP="00FA5F45">
          <w:pPr>
            <w:pStyle w:val="9DCF6A544D1B4058ADE6AF933AC9C15A"/>
          </w:pPr>
          <w:r w:rsidRPr="00480B8B">
            <w:rPr>
              <w:rStyle w:val="placeholder1Char"/>
              <w:rFonts w:hint="eastAsia"/>
              <w:sz w:val="16"/>
              <w:szCs w:val="16"/>
            </w:rPr>
            <w:t>____</w:t>
          </w:r>
        </w:p>
      </w:docPartBody>
    </w:docPart>
    <w:docPart>
      <w:docPartPr>
        <w:name w:val="ED542F5F4D264674AFA2C153ACF388EA"/>
        <w:category>
          <w:name w:val="常规"/>
          <w:gallery w:val="placeholder"/>
        </w:category>
        <w:types>
          <w:type w:val="bbPlcHdr"/>
        </w:types>
        <w:behaviors>
          <w:behavior w:val="content"/>
        </w:behaviors>
        <w:guid w:val="{5F53595D-4CDC-466B-866B-E8D891E7BBFE}"/>
      </w:docPartPr>
      <w:docPartBody>
        <w:p w:rsidR="0058516A" w:rsidRDefault="00FA5F45" w:rsidP="00FA5F45">
          <w:pPr>
            <w:pStyle w:val="ED542F5F4D264674AFA2C153ACF388EA"/>
          </w:pPr>
          <w:r w:rsidRPr="00480B8B">
            <w:rPr>
              <w:rStyle w:val="placeholder1Char"/>
              <w:rFonts w:hint="eastAsia"/>
              <w:sz w:val="16"/>
              <w:szCs w:val="16"/>
            </w:rPr>
            <w:t>____</w:t>
          </w:r>
        </w:p>
      </w:docPartBody>
    </w:docPart>
    <w:docPart>
      <w:docPartPr>
        <w:name w:val="4E52840D3C894D68954120E0C0789D94"/>
        <w:category>
          <w:name w:val="常规"/>
          <w:gallery w:val="placeholder"/>
        </w:category>
        <w:types>
          <w:type w:val="bbPlcHdr"/>
        </w:types>
        <w:behaviors>
          <w:behavior w:val="content"/>
        </w:behaviors>
        <w:guid w:val="{C84750A0-4F8C-4F7F-879B-8D72BDC9628F}"/>
      </w:docPartPr>
      <w:docPartBody>
        <w:p w:rsidR="0058516A" w:rsidRDefault="00FA5F45" w:rsidP="00FA5F45">
          <w:pPr>
            <w:pStyle w:val="4E52840D3C894D68954120E0C0789D94"/>
          </w:pPr>
          <w:r w:rsidRPr="00480B8B">
            <w:rPr>
              <w:rStyle w:val="placeholder1Char"/>
              <w:rFonts w:hint="eastAsia"/>
              <w:sz w:val="16"/>
              <w:szCs w:val="16"/>
            </w:rPr>
            <w:t>____</w:t>
          </w:r>
        </w:p>
      </w:docPartBody>
    </w:docPart>
    <w:docPart>
      <w:docPartPr>
        <w:name w:val="74850723EC4446F39DFA217B79265665"/>
        <w:category>
          <w:name w:val="常规"/>
          <w:gallery w:val="placeholder"/>
        </w:category>
        <w:types>
          <w:type w:val="bbPlcHdr"/>
        </w:types>
        <w:behaviors>
          <w:behavior w:val="content"/>
        </w:behaviors>
        <w:guid w:val="{BADBE460-85DE-4579-B5DC-B3B51C706B75}"/>
      </w:docPartPr>
      <w:docPartBody>
        <w:p w:rsidR="0058516A" w:rsidRDefault="00FA5F45" w:rsidP="00FA5F45">
          <w:pPr>
            <w:pStyle w:val="74850723EC4446F39DFA217B79265665"/>
          </w:pPr>
          <w:r w:rsidRPr="00480B8B">
            <w:rPr>
              <w:rStyle w:val="placeholder1Char"/>
              <w:rFonts w:hint="eastAsia"/>
              <w:sz w:val="16"/>
              <w:szCs w:val="16"/>
            </w:rPr>
            <w:t>____</w:t>
          </w:r>
        </w:p>
      </w:docPartBody>
    </w:docPart>
    <w:docPart>
      <w:docPartPr>
        <w:name w:val="20CA7F4709BA4249921FA25927DE4A4C"/>
        <w:category>
          <w:name w:val="常规"/>
          <w:gallery w:val="placeholder"/>
        </w:category>
        <w:types>
          <w:type w:val="bbPlcHdr"/>
        </w:types>
        <w:behaviors>
          <w:behavior w:val="content"/>
        </w:behaviors>
        <w:guid w:val="{1C05B168-70D9-4351-B617-DD8EBAB7894D}"/>
      </w:docPartPr>
      <w:docPartBody>
        <w:p w:rsidR="0058516A" w:rsidRDefault="00FA5F45" w:rsidP="00FA5F45">
          <w:pPr>
            <w:pStyle w:val="20CA7F4709BA4249921FA25927DE4A4C"/>
          </w:pPr>
          <w:r w:rsidRPr="00480B8B">
            <w:rPr>
              <w:rStyle w:val="placeholder1Char"/>
              <w:rFonts w:hint="eastAsia"/>
              <w:sz w:val="16"/>
              <w:szCs w:val="16"/>
            </w:rPr>
            <w:t>____</w:t>
          </w:r>
        </w:p>
      </w:docPartBody>
    </w:docPart>
    <w:docPart>
      <w:docPartPr>
        <w:name w:val="23B8B4FCE0CA42ECA9B2C5AF7FDDD6B0"/>
        <w:category>
          <w:name w:val="常规"/>
          <w:gallery w:val="placeholder"/>
        </w:category>
        <w:types>
          <w:type w:val="bbPlcHdr"/>
        </w:types>
        <w:behaviors>
          <w:behavior w:val="content"/>
        </w:behaviors>
        <w:guid w:val="{5C5497A1-7144-4BCC-8485-304420EA2281}"/>
      </w:docPartPr>
      <w:docPartBody>
        <w:p w:rsidR="0058516A" w:rsidRDefault="00FA5F45" w:rsidP="00FA5F45">
          <w:pPr>
            <w:pStyle w:val="23B8B4FCE0CA42ECA9B2C5AF7FDDD6B0"/>
          </w:pPr>
          <w:r w:rsidRPr="00480B8B">
            <w:rPr>
              <w:rStyle w:val="placeholder1Char"/>
              <w:rFonts w:hint="eastAsia"/>
              <w:sz w:val="16"/>
              <w:szCs w:val="16"/>
            </w:rPr>
            <w:t>____</w:t>
          </w:r>
        </w:p>
      </w:docPartBody>
    </w:docPart>
    <w:docPart>
      <w:docPartPr>
        <w:name w:val="643877EE53A34FF692B9BF7059F1CF29"/>
        <w:category>
          <w:name w:val="常规"/>
          <w:gallery w:val="placeholder"/>
        </w:category>
        <w:types>
          <w:type w:val="bbPlcHdr"/>
        </w:types>
        <w:behaviors>
          <w:behavior w:val="content"/>
        </w:behaviors>
        <w:guid w:val="{10740CD4-BC49-41D4-8DA8-5359E491025C}"/>
      </w:docPartPr>
      <w:docPartBody>
        <w:p w:rsidR="0058516A" w:rsidRDefault="00FA5F45" w:rsidP="00FA5F45">
          <w:pPr>
            <w:pStyle w:val="643877EE53A34FF692B9BF7059F1CF29"/>
          </w:pPr>
          <w:r w:rsidRPr="00480B8B">
            <w:rPr>
              <w:rStyle w:val="placeholder1Char"/>
              <w:rFonts w:hint="eastAsia"/>
              <w:sz w:val="16"/>
              <w:szCs w:val="16"/>
            </w:rPr>
            <w:t>____</w:t>
          </w:r>
        </w:p>
      </w:docPartBody>
    </w:docPart>
    <w:docPart>
      <w:docPartPr>
        <w:name w:val="D011969F277B40EA94B1157CE1FA9A28"/>
        <w:category>
          <w:name w:val="常规"/>
          <w:gallery w:val="placeholder"/>
        </w:category>
        <w:types>
          <w:type w:val="bbPlcHdr"/>
        </w:types>
        <w:behaviors>
          <w:behavior w:val="content"/>
        </w:behaviors>
        <w:guid w:val="{C216208F-52ED-44F9-8B43-6DD56AC8195C}"/>
      </w:docPartPr>
      <w:docPartBody>
        <w:p w:rsidR="0058516A" w:rsidRDefault="00FA5F45" w:rsidP="00FA5F45">
          <w:pPr>
            <w:pStyle w:val="D011969F277B40EA94B1157CE1FA9A28"/>
          </w:pPr>
          <w:r w:rsidRPr="00480B8B">
            <w:rPr>
              <w:rStyle w:val="placeholder1Char"/>
              <w:rFonts w:hint="eastAsia"/>
              <w:sz w:val="16"/>
              <w:szCs w:val="16"/>
            </w:rPr>
            <w:t>____</w:t>
          </w:r>
        </w:p>
      </w:docPartBody>
    </w:docPart>
    <w:docPart>
      <w:docPartPr>
        <w:name w:val="EDC7FA4C237C436FBFF2AD9717E4E7D0"/>
        <w:category>
          <w:name w:val="常规"/>
          <w:gallery w:val="placeholder"/>
        </w:category>
        <w:types>
          <w:type w:val="bbPlcHdr"/>
        </w:types>
        <w:behaviors>
          <w:behavior w:val="content"/>
        </w:behaviors>
        <w:guid w:val="{909F7676-8A53-4EC8-8BB9-D0AB33A5BA33}"/>
      </w:docPartPr>
      <w:docPartBody>
        <w:p w:rsidR="0058516A" w:rsidRDefault="00FA5F45" w:rsidP="00FA5F45">
          <w:pPr>
            <w:pStyle w:val="EDC7FA4C237C436FBFF2AD9717E4E7D0"/>
          </w:pPr>
          <w:r w:rsidRPr="00480B8B">
            <w:rPr>
              <w:rStyle w:val="placeholder1Char"/>
              <w:rFonts w:hint="eastAsia"/>
              <w:sz w:val="16"/>
              <w:szCs w:val="16"/>
            </w:rPr>
            <w:t>____</w:t>
          </w:r>
        </w:p>
      </w:docPartBody>
    </w:docPart>
    <w:docPart>
      <w:docPartPr>
        <w:name w:val="508A2A690D4A4391868F894A5CA5CCBB"/>
        <w:category>
          <w:name w:val="常规"/>
          <w:gallery w:val="placeholder"/>
        </w:category>
        <w:types>
          <w:type w:val="bbPlcHdr"/>
        </w:types>
        <w:behaviors>
          <w:behavior w:val="content"/>
        </w:behaviors>
        <w:guid w:val="{F03A55D8-49B6-4DE5-A86D-E82F8D4FA684}"/>
      </w:docPartPr>
      <w:docPartBody>
        <w:p w:rsidR="0058516A" w:rsidRDefault="00FA5F45" w:rsidP="00FA5F45">
          <w:pPr>
            <w:pStyle w:val="508A2A690D4A4391868F894A5CA5CCBB"/>
          </w:pPr>
          <w:r w:rsidRPr="00480B8B">
            <w:rPr>
              <w:rStyle w:val="placeholder1Char"/>
              <w:rFonts w:hint="eastAsia"/>
              <w:sz w:val="16"/>
              <w:szCs w:val="16"/>
            </w:rPr>
            <w:t>____</w:t>
          </w:r>
        </w:p>
      </w:docPartBody>
    </w:docPart>
    <w:docPart>
      <w:docPartPr>
        <w:name w:val="BB556495E0E54FBE89FB063C34D5C2E7"/>
        <w:category>
          <w:name w:val="常规"/>
          <w:gallery w:val="placeholder"/>
        </w:category>
        <w:types>
          <w:type w:val="bbPlcHdr"/>
        </w:types>
        <w:behaviors>
          <w:behavior w:val="content"/>
        </w:behaviors>
        <w:guid w:val="{7BD8B19D-A5F4-4BB3-8B45-FB2C3E8EAD81}"/>
      </w:docPartPr>
      <w:docPartBody>
        <w:p w:rsidR="0058516A" w:rsidRDefault="00FA5F45" w:rsidP="00FA5F45">
          <w:pPr>
            <w:pStyle w:val="BB556495E0E54FBE89FB063C34D5C2E7"/>
          </w:pPr>
          <w:r w:rsidRPr="00480B8B">
            <w:rPr>
              <w:rStyle w:val="placeholder1Char"/>
              <w:rFonts w:hint="eastAsia"/>
              <w:sz w:val="16"/>
              <w:szCs w:val="16"/>
            </w:rPr>
            <w:t>____</w:t>
          </w:r>
        </w:p>
      </w:docPartBody>
    </w:docPart>
    <w:docPart>
      <w:docPartPr>
        <w:name w:val="17FD800D65C143C7B3022ADBAB520D22"/>
        <w:category>
          <w:name w:val="常规"/>
          <w:gallery w:val="placeholder"/>
        </w:category>
        <w:types>
          <w:type w:val="bbPlcHdr"/>
        </w:types>
        <w:behaviors>
          <w:behavior w:val="content"/>
        </w:behaviors>
        <w:guid w:val="{C33B0080-E20D-4AB7-80C7-17C051D862CA}"/>
      </w:docPartPr>
      <w:docPartBody>
        <w:p w:rsidR="0058516A" w:rsidRDefault="00FA5F45" w:rsidP="00FA5F45">
          <w:pPr>
            <w:pStyle w:val="17FD800D65C143C7B3022ADBAB520D22"/>
          </w:pPr>
          <w:r w:rsidRPr="00480B8B">
            <w:rPr>
              <w:rStyle w:val="placeholder1Char"/>
              <w:rFonts w:hint="eastAsia"/>
              <w:sz w:val="16"/>
              <w:szCs w:val="16"/>
            </w:rPr>
            <w:t>____</w:t>
          </w:r>
        </w:p>
      </w:docPartBody>
    </w:docPart>
    <w:docPart>
      <w:docPartPr>
        <w:name w:val="ABC757F2C68544908642B3709F17C0A3"/>
        <w:category>
          <w:name w:val="常规"/>
          <w:gallery w:val="placeholder"/>
        </w:category>
        <w:types>
          <w:type w:val="bbPlcHdr"/>
        </w:types>
        <w:behaviors>
          <w:behavior w:val="content"/>
        </w:behaviors>
        <w:guid w:val="{118B4300-49DE-4661-801C-A1FD49B6F04F}"/>
      </w:docPartPr>
      <w:docPartBody>
        <w:p w:rsidR="0058516A" w:rsidRDefault="00FA5F45" w:rsidP="00FA5F45">
          <w:pPr>
            <w:pStyle w:val="ABC757F2C68544908642B3709F17C0A3"/>
          </w:pPr>
          <w:r w:rsidRPr="00480B8B">
            <w:rPr>
              <w:rStyle w:val="placeholder1Char"/>
              <w:rFonts w:hint="eastAsia"/>
              <w:sz w:val="16"/>
              <w:szCs w:val="16"/>
            </w:rPr>
            <w:t>____</w:t>
          </w:r>
        </w:p>
      </w:docPartBody>
    </w:docPart>
    <w:docPart>
      <w:docPartPr>
        <w:name w:val="8C2D8D4DA3814376ABA833366D7D21DF"/>
        <w:category>
          <w:name w:val="常规"/>
          <w:gallery w:val="placeholder"/>
        </w:category>
        <w:types>
          <w:type w:val="bbPlcHdr"/>
        </w:types>
        <w:behaviors>
          <w:behavior w:val="content"/>
        </w:behaviors>
        <w:guid w:val="{9F750842-A2B9-4345-8287-6980887E2422}"/>
      </w:docPartPr>
      <w:docPartBody>
        <w:p w:rsidR="0058516A" w:rsidRDefault="00FA5F45" w:rsidP="00FA5F45">
          <w:pPr>
            <w:pStyle w:val="8C2D8D4DA3814376ABA833366D7D21DF"/>
          </w:pPr>
          <w:r w:rsidRPr="00480B8B">
            <w:rPr>
              <w:rStyle w:val="placeholder1Char"/>
              <w:rFonts w:hint="eastAsia"/>
              <w:sz w:val="16"/>
              <w:szCs w:val="16"/>
            </w:rPr>
            <w:t>____</w:t>
          </w:r>
        </w:p>
      </w:docPartBody>
    </w:docPart>
    <w:docPart>
      <w:docPartPr>
        <w:name w:val="CFCE5DD75F5B43AB942013B1C7E6458F"/>
        <w:category>
          <w:name w:val="常规"/>
          <w:gallery w:val="placeholder"/>
        </w:category>
        <w:types>
          <w:type w:val="bbPlcHdr"/>
        </w:types>
        <w:behaviors>
          <w:behavior w:val="content"/>
        </w:behaviors>
        <w:guid w:val="{4E87F28D-3141-44B1-A647-B5AC043E33CE}"/>
      </w:docPartPr>
      <w:docPartBody>
        <w:p w:rsidR="0058516A" w:rsidRDefault="00FA5F45" w:rsidP="00FA5F45">
          <w:pPr>
            <w:pStyle w:val="CFCE5DD75F5B43AB942013B1C7E6458F"/>
          </w:pPr>
          <w:r w:rsidRPr="00480B8B">
            <w:rPr>
              <w:rStyle w:val="placeholder1Char"/>
              <w:rFonts w:hint="eastAsia"/>
              <w:sz w:val="16"/>
              <w:szCs w:val="16"/>
            </w:rPr>
            <w:t>____</w:t>
          </w:r>
        </w:p>
      </w:docPartBody>
    </w:docPart>
    <w:docPart>
      <w:docPartPr>
        <w:name w:val="D3F9C0651B1448D59F48EC8C6C295C3B"/>
        <w:category>
          <w:name w:val="常规"/>
          <w:gallery w:val="placeholder"/>
        </w:category>
        <w:types>
          <w:type w:val="bbPlcHdr"/>
        </w:types>
        <w:behaviors>
          <w:behavior w:val="content"/>
        </w:behaviors>
        <w:guid w:val="{8DB21A85-D9BC-4008-9AB0-E50E775F26AC}"/>
      </w:docPartPr>
      <w:docPartBody>
        <w:p w:rsidR="0058516A" w:rsidRDefault="00FA5F45" w:rsidP="00FA5F45">
          <w:pPr>
            <w:pStyle w:val="D3F9C0651B1448D59F48EC8C6C295C3B"/>
          </w:pPr>
          <w:r w:rsidRPr="00480B8B">
            <w:rPr>
              <w:rStyle w:val="placeholder1Char"/>
              <w:rFonts w:hint="eastAsia"/>
              <w:sz w:val="16"/>
              <w:szCs w:val="16"/>
            </w:rPr>
            <w:t>____</w:t>
          </w:r>
        </w:p>
      </w:docPartBody>
    </w:docPart>
    <w:docPart>
      <w:docPartPr>
        <w:name w:val="7E0AF393489449A5929C6539DF4E4E90"/>
        <w:category>
          <w:name w:val="常规"/>
          <w:gallery w:val="placeholder"/>
        </w:category>
        <w:types>
          <w:type w:val="bbPlcHdr"/>
        </w:types>
        <w:behaviors>
          <w:behavior w:val="content"/>
        </w:behaviors>
        <w:guid w:val="{282CC1E5-B0FF-4E81-9B96-6E11B4282DA3}"/>
      </w:docPartPr>
      <w:docPartBody>
        <w:p w:rsidR="0058516A" w:rsidRDefault="00FA5F45" w:rsidP="00FA5F45">
          <w:pPr>
            <w:pStyle w:val="7E0AF393489449A5929C6539DF4E4E90"/>
          </w:pPr>
          <w:r w:rsidRPr="00480B8B">
            <w:rPr>
              <w:rStyle w:val="placeholder1Char"/>
              <w:rFonts w:hint="eastAsia"/>
              <w:sz w:val="16"/>
              <w:szCs w:val="16"/>
            </w:rPr>
            <w:t>____</w:t>
          </w:r>
        </w:p>
      </w:docPartBody>
    </w:docPart>
    <w:docPart>
      <w:docPartPr>
        <w:name w:val="37C73EE439CB44A0977B9A104895EA15"/>
        <w:category>
          <w:name w:val="常规"/>
          <w:gallery w:val="placeholder"/>
        </w:category>
        <w:types>
          <w:type w:val="bbPlcHdr"/>
        </w:types>
        <w:behaviors>
          <w:behavior w:val="content"/>
        </w:behaviors>
        <w:guid w:val="{007B1B32-E26D-4F5E-8A87-37296A719A76}"/>
      </w:docPartPr>
      <w:docPartBody>
        <w:p w:rsidR="0058516A" w:rsidRDefault="00FA5F45" w:rsidP="00FA5F45">
          <w:pPr>
            <w:pStyle w:val="37C73EE439CB44A0977B9A104895EA15"/>
          </w:pPr>
          <w:r w:rsidRPr="00480B8B">
            <w:rPr>
              <w:rStyle w:val="placeholder1Char"/>
              <w:rFonts w:hint="eastAsia"/>
              <w:sz w:val="16"/>
              <w:szCs w:val="16"/>
            </w:rPr>
            <w:t>____</w:t>
          </w:r>
        </w:p>
      </w:docPartBody>
    </w:docPart>
    <w:docPart>
      <w:docPartPr>
        <w:name w:val="796BCB73197A4346A018432B412A97B7"/>
        <w:category>
          <w:name w:val="常规"/>
          <w:gallery w:val="placeholder"/>
        </w:category>
        <w:types>
          <w:type w:val="bbPlcHdr"/>
        </w:types>
        <w:behaviors>
          <w:behavior w:val="content"/>
        </w:behaviors>
        <w:guid w:val="{F92990BE-47EA-4CDC-8905-517559E3F089}"/>
      </w:docPartPr>
      <w:docPartBody>
        <w:p w:rsidR="0058516A" w:rsidRDefault="00FA5F45" w:rsidP="00FA5F45">
          <w:pPr>
            <w:pStyle w:val="796BCB73197A4346A018432B412A97B7"/>
          </w:pPr>
          <w:r w:rsidRPr="00480B8B">
            <w:rPr>
              <w:rStyle w:val="placeholder1Char"/>
              <w:rFonts w:hint="eastAsia"/>
              <w:sz w:val="16"/>
              <w:szCs w:val="16"/>
            </w:rPr>
            <w:t>____</w:t>
          </w:r>
        </w:p>
      </w:docPartBody>
    </w:docPart>
    <w:docPart>
      <w:docPartPr>
        <w:name w:val="C1396E4E4BC5427E9C35A8AE3F37204C"/>
        <w:category>
          <w:name w:val="常规"/>
          <w:gallery w:val="placeholder"/>
        </w:category>
        <w:types>
          <w:type w:val="bbPlcHdr"/>
        </w:types>
        <w:behaviors>
          <w:behavior w:val="content"/>
        </w:behaviors>
        <w:guid w:val="{2FE933B4-5832-41FC-8C1E-0924A85A4D09}"/>
      </w:docPartPr>
      <w:docPartBody>
        <w:p w:rsidR="0058516A" w:rsidRDefault="00FA5F45" w:rsidP="00FA5F45">
          <w:pPr>
            <w:pStyle w:val="C1396E4E4BC5427E9C35A8AE3F37204C"/>
          </w:pPr>
          <w:r w:rsidRPr="00480B8B">
            <w:rPr>
              <w:rStyle w:val="placeholder1Char"/>
              <w:rFonts w:hint="eastAsia"/>
              <w:sz w:val="16"/>
              <w:szCs w:val="16"/>
            </w:rPr>
            <w:t>____</w:t>
          </w:r>
        </w:p>
      </w:docPartBody>
    </w:docPart>
    <w:docPart>
      <w:docPartPr>
        <w:name w:val="3EC76BD587E0430D839770D7543E18D6"/>
        <w:category>
          <w:name w:val="常规"/>
          <w:gallery w:val="placeholder"/>
        </w:category>
        <w:types>
          <w:type w:val="bbPlcHdr"/>
        </w:types>
        <w:behaviors>
          <w:behavior w:val="content"/>
        </w:behaviors>
        <w:guid w:val="{94B56EDB-A9BC-4FC4-A39F-1DD17E93220A}"/>
      </w:docPartPr>
      <w:docPartBody>
        <w:p w:rsidR="0058516A" w:rsidRDefault="00FA5F45" w:rsidP="00FA5F45">
          <w:pPr>
            <w:pStyle w:val="3EC76BD587E0430D839770D7543E18D6"/>
          </w:pPr>
          <w:r w:rsidRPr="00480B8B">
            <w:rPr>
              <w:rStyle w:val="placeholder1Char"/>
              <w:rFonts w:hint="eastAsia"/>
              <w:sz w:val="16"/>
              <w:szCs w:val="16"/>
            </w:rPr>
            <w:t>____</w:t>
          </w:r>
        </w:p>
      </w:docPartBody>
    </w:docPart>
    <w:docPart>
      <w:docPartPr>
        <w:name w:val="3A3EAC727F64479DB02FE9EBD0E64243"/>
        <w:category>
          <w:name w:val="常规"/>
          <w:gallery w:val="placeholder"/>
        </w:category>
        <w:types>
          <w:type w:val="bbPlcHdr"/>
        </w:types>
        <w:behaviors>
          <w:behavior w:val="content"/>
        </w:behaviors>
        <w:guid w:val="{7C444586-3948-46C1-8A9D-3000378CB96D}"/>
      </w:docPartPr>
      <w:docPartBody>
        <w:p w:rsidR="0058516A" w:rsidRDefault="00FA5F45" w:rsidP="00FA5F45">
          <w:pPr>
            <w:pStyle w:val="3A3EAC727F64479DB02FE9EBD0E64243"/>
          </w:pPr>
          <w:r w:rsidRPr="00480B8B">
            <w:rPr>
              <w:rStyle w:val="placeholder1Char"/>
              <w:rFonts w:hint="eastAsia"/>
              <w:sz w:val="16"/>
              <w:szCs w:val="16"/>
            </w:rPr>
            <w:t>____</w:t>
          </w:r>
        </w:p>
      </w:docPartBody>
    </w:docPart>
    <w:docPart>
      <w:docPartPr>
        <w:name w:val="62A294CCE63A44B1B2B4F6334D78AFA8"/>
        <w:category>
          <w:name w:val="常规"/>
          <w:gallery w:val="placeholder"/>
        </w:category>
        <w:types>
          <w:type w:val="bbPlcHdr"/>
        </w:types>
        <w:behaviors>
          <w:behavior w:val="content"/>
        </w:behaviors>
        <w:guid w:val="{5DFDB4C4-A98D-4717-8A74-728BFC5C1F95}"/>
      </w:docPartPr>
      <w:docPartBody>
        <w:p w:rsidR="0058516A" w:rsidRDefault="00FA5F45" w:rsidP="00FA5F45">
          <w:pPr>
            <w:pStyle w:val="62A294CCE63A44B1B2B4F6334D78AFA8"/>
          </w:pPr>
          <w:r w:rsidRPr="00480B8B">
            <w:rPr>
              <w:rStyle w:val="placeholder1Char"/>
              <w:rFonts w:hint="eastAsia"/>
              <w:sz w:val="16"/>
              <w:szCs w:val="16"/>
            </w:rPr>
            <w:t>____</w:t>
          </w:r>
        </w:p>
      </w:docPartBody>
    </w:docPart>
    <w:docPart>
      <w:docPartPr>
        <w:name w:val="004CD94486E14925B527D792FD4B1C2F"/>
        <w:category>
          <w:name w:val="常规"/>
          <w:gallery w:val="placeholder"/>
        </w:category>
        <w:types>
          <w:type w:val="bbPlcHdr"/>
        </w:types>
        <w:behaviors>
          <w:behavior w:val="content"/>
        </w:behaviors>
        <w:guid w:val="{AD708D5C-1395-4797-BD08-963D2980B79B}"/>
      </w:docPartPr>
      <w:docPartBody>
        <w:p w:rsidR="0058516A" w:rsidRDefault="00FA5F45" w:rsidP="00FA5F45">
          <w:pPr>
            <w:pStyle w:val="004CD94486E14925B527D792FD4B1C2F"/>
          </w:pPr>
          <w:r w:rsidRPr="00480B8B">
            <w:rPr>
              <w:rStyle w:val="placeholder1Char"/>
              <w:rFonts w:hint="eastAsia"/>
              <w:sz w:val="16"/>
              <w:szCs w:val="16"/>
            </w:rPr>
            <w:t>____</w:t>
          </w:r>
        </w:p>
      </w:docPartBody>
    </w:docPart>
    <w:docPart>
      <w:docPartPr>
        <w:name w:val="6F38ED44CF1943E08F36D7B7E999009F"/>
        <w:category>
          <w:name w:val="常规"/>
          <w:gallery w:val="placeholder"/>
        </w:category>
        <w:types>
          <w:type w:val="bbPlcHdr"/>
        </w:types>
        <w:behaviors>
          <w:behavior w:val="content"/>
        </w:behaviors>
        <w:guid w:val="{6F2A4395-D693-4EF0-ABC8-E2E8942967AA}"/>
      </w:docPartPr>
      <w:docPartBody>
        <w:p w:rsidR="0058516A" w:rsidRDefault="00FA5F45" w:rsidP="00FA5F45">
          <w:pPr>
            <w:pStyle w:val="6F38ED44CF1943E08F36D7B7E999009F"/>
          </w:pPr>
          <w:r w:rsidRPr="00480B8B">
            <w:rPr>
              <w:rStyle w:val="placeholder1Char"/>
              <w:rFonts w:hint="eastAsia"/>
              <w:sz w:val="16"/>
              <w:szCs w:val="16"/>
            </w:rPr>
            <w:t>____</w:t>
          </w:r>
        </w:p>
      </w:docPartBody>
    </w:docPart>
    <w:docPart>
      <w:docPartPr>
        <w:name w:val="F6BB995304DC42B697FDE9DF239EAF25"/>
        <w:category>
          <w:name w:val="常规"/>
          <w:gallery w:val="placeholder"/>
        </w:category>
        <w:types>
          <w:type w:val="bbPlcHdr"/>
        </w:types>
        <w:behaviors>
          <w:behavior w:val="content"/>
        </w:behaviors>
        <w:guid w:val="{98DBD471-9D69-4C1B-A9D7-BAE35E46E393}"/>
      </w:docPartPr>
      <w:docPartBody>
        <w:p w:rsidR="0058516A" w:rsidRDefault="00FA5F45" w:rsidP="00FA5F45">
          <w:pPr>
            <w:pStyle w:val="F6BB995304DC42B697FDE9DF239EAF25"/>
          </w:pPr>
          <w:r w:rsidRPr="00480B8B">
            <w:rPr>
              <w:rStyle w:val="placeholder1Char"/>
              <w:rFonts w:hint="eastAsia"/>
              <w:sz w:val="16"/>
              <w:szCs w:val="16"/>
            </w:rPr>
            <w:t>____</w:t>
          </w:r>
        </w:p>
      </w:docPartBody>
    </w:docPart>
    <w:docPart>
      <w:docPartPr>
        <w:name w:val="98945F6810C1412E9ED23A26E4ACC2DD"/>
        <w:category>
          <w:name w:val="常规"/>
          <w:gallery w:val="placeholder"/>
        </w:category>
        <w:types>
          <w:type w:val="bbPlcHdr"/>
        </w:types>
        <w:behaviors>
          <w:behavior w:val="content"/>
        </w:behaviors>
        <w:guid w:val="{93A7965C-9B92-4A37-A9EB-143385E43549}"/>
      </w:docPartPr>
      <w:docPartBody>
        <w:p w:rsidR="0058516A" w:rsidRDefault="00FA5F45" w:rsidP="00FA5F45">
          <w:pPr>
            <w:pStyle w:val="98945F6810C1412E9ED23A26E4ACC2DD"/>
          </w:pPr>
          <w:r w:rsidRPr="00480B8B">
            <w:rPr>
              <w:rStyle w:val="placeholder1Char"/>
              <w:rFonts w:hint="eastAsia"/>
              <w:sz w:val="16"/>
              <w:szCs w:val="16"/>
            </w:rPr>
            <w:t>____</w:t>
          </w:r>
        </w:p>
      </w:docPartBody>
    </w:docPart>
    <w:docPart>
      <w:docPartPr>
        <w:name w:val="7131333D36E9422BA5F48B55BC139FC1"/>
        <w:category>
          <w:name w:val="常规"/>
          <w:gallery w:val="placeholder"/>
        </w:category>
        <w:types>
          <w:type w:val="bbPlcHdr"/>
        </w:types>
        <w:behaviors>
          <w:behavior w:val="content"/>
        </w:behaviors>
        <w:guid w:val="{AC982CAC-07F0-4F1B-A675-8A6103D86E0F}"/>
      </w:docPartPr>
      <w:docPartBody>
        <w:p w:rsidR="0058516A" w:rsidRDefault="00FA5F45" w:rsidP="00FA5F45">
          <w:pPr>
            <w:pStyle w:val="7131333D36E9422BA5F48B55BC139FC1"/>
          </w:pPr>
          <w:r w:rsidRPr="00480B8B">
            <w:rPr>
              <w:rStyle w:val="placeholder1Char"/>
              <w:rFonts w:hint="eastAsia"/>
              <w:sz w:val="16"/>
              <w:szCs w:val="16"/>
            </w:rPr>
            <w:t>____</w:t>
          </w:r>
        </w:p>
      </w:docPartBody>
    </w:docPart>
    <w:docPart>
      <w:docPartPr>
        <w:name w:val="01612EAE43FD475695525969F10E1406"/>
        <w:category>
          <w:name w:val="常规"/>
          <w:gallery w:val="placeholder"/>
        </w:category>
        <w:types>
          <w:type w:val="bbPlcHdr"/>
        </w:types>
        <w:behaviors>
          <w:behavior w:val="content"/>
        </w:behaviors>
        <w:guid w:val="{2B7B5556-C1D7-4A58-ABA0-CCAADBB17844}"/>
      </w:docPartPr>
      <w:docPartBody>
        <w:p w:rsidR="0058516A" w:rsidRDefault="00FA5F45" w:rsidP="00FA5F45">
          <w:pPr>
            <w:pStyle w:val="01612EAE43FD475695525969F10E1406"/>
          </w:pPr>
          <w:r w:rsidRPr="00480B8B">
            <w:rPr>
              <w:rStyle w:val="placeholder1Char"/>
              <w:rFonts w:hint="eastAsia"/>
              <w:sz w:val="16"/>
              <w:szCs w:val="16"/>
            </w:rPr>
            <w:t>____</w:t>
          </w:r>
        </w:p>
      </w:docPartBody>
    </w:docPart>
    <w:docPart>
      <w:docPartPr>
        <w:name w:val="8D48546F6D0745C5B9E25E65B239C6EB"/>
        <w:category>
          <w:name w:val="常规"/>
          <w:gallery w:val="placeholder"/>
        </w:category>
        <w:types>
          <w:type w:val="bbPlcHdr"/>
        </w:types>
        <w:behaviors>
          <w:behavior w:val="content"/>
        </w:behaviors>
        <w:guid w:val="{179B8F79-92AB-4005-80D7-25E42639663A}"/>
      </w:docPartPr>
      <w:docPartBody>
        <w:p w:rsidR="0058516A" w:rsidRDefault="00FA5F45" w:rsidP="00FA5F45">
          <w:pPr>
            <w:pStyle w:val="8D48546F6D0745C5B9E25E65B239C6EB"/>
          </w:pPr>
          <w:r w:rsidRPr="00480B8B">
            <w:rPr>
              <w:rStyle w:val="placeholder1Char"/>
              <w:rFonts w:hint="eastAsia"/>
              <w:sz w:val="16"/>
              <w:szCs w:val="16"/>
            </w:rPr>
            <w:t>____</w:t>
          </w:r>
        </w:p>
      </w:docPartBody>
    </w:docPart>
    <w:docPart>
      <w:docPartPr>
        <w:name w:val="B7B73C995F864906A74FCA6FDDD2124C"/>
        <w:category>
          <w:name w:val="常规"/>
          <w:gallery w:val="placeholder"/>
        </w:category>
        <w:types>
          <w:type w:val="bbPlcHdr"/>
        </w:types>
        <w:behaviors>
          <w:behavior w:val="content"/>
        </w:behaviors>
        <w:guid w:val="{53E733DA-06D8-407C-9BDC-DECC847835D7}"/>
      </w:docPartPr>
      <w:docPartBody>
        <w:p w:rsidR="0058516A" w:rsidRDefault="00FA5F45" w:rsidP="00FA5F45">
          <w:pPr>
            <w:pStyle w:val="B7B73C995F864906A74FCA6FDDD2124C"/>
          </w:pPr>
          <w:r w:rsidRPr="00480B8B">
            <w:rPr>
              <w:rStyle w:val="placeholder1Char"/>
              <w:rFonts w:hint="eastAsia"/>
              <w:sz w:val="16"/>
              <w:szCs w:val="16"/>
            </w:rPr>
            <w:t>____</w:t>
          </w:r>
        </w:p>
      </w:docPartBody>
    </w:docPart>
    <w:docPart>
      <w:docPartPr>
        <w:name w:val="5465CB442E3142F4A5920C2C77F15D64"/>
        <w:category>
          <w:name w:val="常规"/>
          <w:gallery w:val="placeholder"/>
        </w:category>
        <w:types>
          <w:type w:val="bbPlcHdr"/>
        </w:types>
        <w:behaviors>
          <w:behavior w:val="content"/>
        </w:behaviors>
        <w:guid w:val="{0DD94507-043B-4C3B-B68D-48CC279A77CA}"/>
      </w:docPartPr>
      <w:docPartBody>
        <w:p w:rsidR="0058516A" w:rsidRDefault="00FA5F45" w:rsidP="00FA5F45">
          <w:pPr>
            <w:pStyle w:val="5465CB442E3142F4A5920C2C77F15D64"/>
          </w:pPr>
          <w:r w:rsidRPr="00480B8B">
            <w:rPr>
              <w:rStyle w:val="placeholder1Char"/>
              <w:rFonts w:hint="eastAsia"/>
              <w:sz w:val="16"/>
              <w:szCs w:val="16"/>
            </w:rPr>
            <w:t>____</w:t>
          </w:r>
        </w:p>
      </w:docPartBody>
    </w:docPart>
    <w:docPart>
      <w:docPartPr>
        <w:name w:val="9923C5EF9C7A45EEB435E7767829B487"/>
        <w:category>
          <w:name w:val="常规"/>
          <w:gallery w:val="placeholder"/>
        </w:category>
        <w:types>
          <w:type w:val="bbPlcHdr"/>
        </w:types>
        <w:behaviors>
          <w:behavior w:val="content"/>
        </w:behaviors>
        <w:guid w:val="{81CEAB9D-79C9-4FB5-8143-C9483C4C323A}"/>
      </w:docPartPr>
      <w:docPartBody>
        <w:p w:rsidR="0058516A" w:rsidRDefault="00FA5F45" w:rsidP="00FA5F45">
          <w:pPr>
            <w:pStyle w:val="9923C5EF9C7A45EEB435E7767829B487"/>
          </w:pPr>
          <w:r w:rsidRPr="00480B8B">
            <w:rPr>
              <w:rStyle w:val="placeholder1Char"/>
              <w:rFonts w:hint="eastAsia"/>
              <w:sz w:val="16"/>
              <w:szCs w:val="16"/>
            </w:rPr>
            <w:t>____</w:t>
          </w:r>
        </w:p>
      </w:docPartBody>
    </w:docPart>
    <w:docPart>
      <w:docPartPr>
        <w:name w:val="2391FE1F4F9845FBB96A1602D6EC7D94"/>
        <w:category>
          <w:name w:val="常规"/>
          <w:gallery w:val="placeholder"/>
        </w:category>
        <w:types>
          <w:type w:val="bbPlcHdr"/>
        </w:types>
        <w:behaviors>
          <w:behavior w:val="content"/>
        </w:behaviors>
        <w:guid w:val="{5EFBC47E-E150-42DB-BC82-C210789EB26A}"/>
      </w:docPartPr>
      <w:docPartBody>
        <w:p w:rsidR="0058516A" w:rsidRDefault="00FA5F45" w:rsidP="00FA5F45">
          <w:pPr>
            <w:pStyle w:val="2391FE1F4F9845FBB96A1602D6EC7D94"/>
          </w:pPr>
          <w:r w:rsidRPr="00480B8B">
            <w:rPr>
              <w:rStyle w:val="placeholder1Char"/>
              <w:rFonts w:hint="eastAsia"/>
              <w:sz w:val="16"/>
              <w:szCs w:val="16"/>
            </w:rPr>
            <w:t>____</w:t>
          </w:r>
        </w:p>
      </w:docPartBody>
    </w:docPart>
    <w:docPart>
      <w:docPartPr>
        <w:name w:val="15356F8ED69C4D458C2342CBAA5BFD5E"/>
        <w:category>
          <w:name w:val="常规"/>
          <w:gallery w:val="placeholder"/>
        </w:category>
        <w:types>
          <w:type w:val="bbPlcHdr"/>
        </w:types>
        <w:behaviors>
          <w:behavior w:val="content"/>
        </w:behaviors>
        <w:guid w:val="{310500B0-5559-4560-BC24-8937D5E3098E}"/>
      </w:docPartPr>
      <w:docPartBody>
        <w:p w:rsidR="0058516A" w:rsidRDefault="00FA5F45" w:rsidP="00FA5F45">
          <w:pPr>
            <w:pStyle w:val="15356F8ED69C4D458C2342CBAA5BFD5E"/>
          </w:pPr>
          <w:r w:rsidRPr="00480B8B">
            <w:rPr>
              <w:rStyle w:val="placeholder1Char"/>
              <w:rFonts w:hint="eastAsia"/>
              <w:sz w:val="16"/>
              <w:szCs w:val="16"/>
            </w:rPr>
            <w:t>____</w:t>
          </w:r>
        </w:p>
      </w:docPartBody>
    </w:docPart>
    <w:docPart>
      <w:docPartPr>
        <w:name w:val="2BDE0EC7CE5B4B95BADACB056D9C8243"/>
        <w:category>
          <w:name w:val="常规"/>
          <w:gallery w:val="placeholder"/>
        </w:category>
        <w:types>
          <w:type w:val="bbPlcHdr"/>
        </w:types>
        <w:behaviors>
          <w:behavior w:val="content"/>
        </w:behaviors>
        <w:guid w:val="{F3E9B266-F216-4812-8B49-1DBC2DF3C00F}"/>
      </w:docPartPr>
      <w:docPartBody>
        <w:p w:rsidR="0058516A" w:rsidRDefault="00FA5F45" w:rsidP="00FA5F45">
          <w:pPr>
            <w:pStyle w:val="2BDE0EC7CE5B4B95BADACB056D9C8243"/>
          </w:pPr>
          <w:r w:rsidRPr="00480B8B">
            <w:rPr>
              <w:rStyle w:val="placeholder1Char"/>
              <w:rFonts w:hint="eastAsia"/>
              <w:sz w:val="16"/>
              <w:szCs w:val="16"/>
            </w:rPr>
            <w:t>____</w:t>
          </w:r>
        </w:p>
      </w:docPartBody>
    </w:docPart>
    <w:docPart>
      <w:docPartPr>
        <w:name w:val="9310EE076DDE4B3F9DE081CB95A4EADE"/>
        <w:category>
          <w:name w:val="常规"/>
          <w:gallery w:val="placeholder"/>
        </w:category>
        <w:types>
          <w:type w:val="bbPlcHdr"/>
        </w:types>
        <w:behaviors>
          <w:behavior w:val="content"/>
        </w:behaviors>
        <w:guid w:val="{405ECB11-6D4B-455F-8163-94B20E38FB18}"/>
      </w:docPartPr>
      <w:docPartBody>
        <w:p w:rsidR="0058516A" w:rsidRDefault="00FA5F45" w:rsidP="00FA5F45">
          <w:pPr>
            <w:pStyle w:val="9310EE076DDE4B3F9DE081CB95A4EADE"/>
          </w:pPr>
          <w:r w:rsidRPr="00480B8B">
            <w:rPr>
              <w:rStyle w:val="placeholder1Char"/>
              <w:rFonts w:hint="eastAsia"/>
              <w:sz w:val="16"/>
              <w:szCs w:val="16"/>
            </w:rPr>
            <w:t>____</w:t>
          </w:r>
        </w:p>
      </w:docPartBody>
    </w:docPart>
    <w:docPart>
      <w:docPartPr>
        <w:name w:val="3D48DC4CA1194B87BBCA8B4E998EC830"/>
        <w:category>
          <w:name w:val="常规"/>
          <w:gallery w:val="placeholder"/>
        </w:category>
        <w:types>
          <w:type w:val="bbPlcHdr"/>
        </w:types>
        <w:behaviors>
          <w:behavior w:val="content"/>
        </w:behaviors>
        <w:guid w:val="{1B271C68-36B9-4351-9C4E-066D65256171}"/>
      </w:docPartPr>
      <w:docPartBody>
        <w:p w:rsidR="0058516A" w:rsidRDefault="00FA5F45" w:rsidP="00FA5F45">
          <w:pPr>
            <w:pStyle w:val="3D48DC4CA1194B87BBCA8B4E998EC830"/>
          </w:pPr>
          <w:r w:rsidRPr="00480B8B">
            <w:rPr>
              <w:rStyle w:val="placeholder1Char"/>
              <w:rFonts w:hint="eastAsia"/>
              <w:sz w:val="16"/>
              <w:szCs w:val="16"/>
            </w:rPr>
            <w:t>____</w:t>
          </w:r>
        </w:p>
      </w:docPartBody>
    </w:docPart>
    <w:docPart>
      <w:docPartPr>
        <w:name w:val="9C1A7B4A38984652BF80127E6750B995"/>
        <w:category>
          <w:name w:val="常规"/>
          <w:gallery w:val="placeholder"/>
        </w:category>
        <w:types>
          <w:type w:val="bbPlcHdr"/>
        </w:types>
        <w:behaviors>
          <w:behavior w:val="content"/>
        </w:behaviors>
        <w:guid w:val="{141C8453-D0DB-456E-8377-3DC751A639DE}"/>
      </w:docPartPr>
      <w:docPartBody>
        <w:p w:rsidR="0058516A" w:rsidRDefault="00FA5F45" w:rsidP="00FA5F45">
          <w:pPr>
            <w:pStyle w:val="9C1A7B4A38984652BF80127E6750B995"/>
          </w:pPr>
          <w:r w:rsidRPr="00480B8B">
            <w:rPr>
              <w:rStyle w:val="placeholder1Char"/>
              <w:rFonts w:hint="eastAsia"/>
              <w:sz w:val="16"/>
              <w:szCs w:val="16"/>
            </w:rPr>
            <w:t>____</w:t>
          </w:r>
        </w:p>
      </w:docPartBody>
    </w:docPart>
    <w:docPart>
      <w:docPartPr>
        <w:name w:val="DCFDCDFF51124EAC919DCDA86DF41576"/>
        <w:category>
          <w:name w:val="常规"/>
          <w:gallery w:val="placeholder"/>
        </w:category>
        <w:types>
          <w:type w:val="bbPlcHdr"/>
        </w:types>
        <w:behaviors>
          <w:behavior w:val="content"/>
        </w:behaviors>
        <w:guid w:val="{357E30F7-5BFF-4E41-B9A3-DF005E825608}"/>
      </w:docPartPr>
      <w:docPartBody>
        <w:p w:rsidR="0058516A" w:rsidRDefault="00FA5F45" w:rsidP="00FA5F45">
          <w:pPr>
            <w:pStyle w:val="DCFDCDFF51124EAC919DCDA86DF41576"/>
          </w:pPr>
          <w:r w:rsidRPr="00480B8B">
            <w:rPr>
              <w:rStyle w:val="placeholder1Char"/>
              <w:rFonts w:hint="eastAsia"/>
              <w:sz w:val="16"/>
              <w:szCs w:val="16"/>
            </w:rPr>
            <w:t>____</w:t>
          </w:r>
        </w:p>
      </w:docPartBody>
    </w:docPart>
    <w:docPart>
      <w:docPartPr>
        <w:name w:val="7E50F0BEDDE04BB4B5149A79C6762071"/>
        <w:category>
          <w:name w:val="常规"/>
          <w:gallery w:val="placeholder"/>
        </w:category>
        <w:types>
          <w:type w:val="bbPlcHdr"/>
        </w:types>
        <w:behaviors>
          <w:behavior w:val="content"/>
        </w:behaviors>
        <w:guid w:val="{C27D7ADE-85F3-4A64-B37A-A5E864C1E18E}"/>
      </w:docPartPr>
      <w:docPartBody>
        <w:p w:rsidR="0058516A" w:rsidRDefault="00FA5F45" w:rsidP="00FA5F45">
          <w:pPr>
            <w:pStyle w:val="7E50F0BEDDE04BB4B5149A79C6762071"/>
          </w:pPr>
          <w:r w:rsidRPr="00480B8B">
            <w:rPr>
              <w:rStyle w:val="placeholder1Char"/>
              <w:rFonts w:hint="eastAsia"/>
              <w:sz w:val="16"/>
              <w:szCs w:val="16"/>
            </w:rPr>
            <w:t>____</w:t>
          </w:r>
        </w:p>
      </w:docPartBody>
    </w:docPart>
    <w:docPart>
      <w:docPartPr>
        <w:name w:val="4F087B1004EA4484B14FD47C469F8EA6"/>
        <w:category>
          <w:name w:val="常规"/>
          <w:gallery w:val="placeholder"/>
        </w:category>
        <w:types>
          <w:type w:val="bbPlcHdr"/>
        </w:types>
        <w:behaviors>
          <w:behavior w:val="content"/>
        </w:behaviors>
        <w:guid w:val="{41BDEA2B-DB0F-4507-8E5B-4D3DD7F8F6A9}"/>
      </w:docPartPr>
      <w:docPartBody>
        <w:p w:rsidR="0058516A" w:rsidRDefault="00FA5F45" w:rsidP="00FA5F45">
          <w:pPr>
            <w:pStyle w:val="4F087B1004EA4484B14FD47C469F8EA6"/>
          </w:pPr>
          <w:r w:rsidRPr="00480B8B">
            <w:rPr>
              <w:rStyle w:val="placeholder1Char"/>
              <w:rFonts w:hint="eastAsia"/>
              <w:sz w:val="16"/>
              <w:szCs w:val="16"/>
            </w:rPr>
            <w:t>____</w:t>
          </w:r>
        </w:p>
      </w:docPartBody>
    </w:docPart>
    <w:docPart>
      <w:docPartPr>
        <w:name w:val="8B27FA164ED44423ADA97FCDA8B068A0"/>
        <w:category>
          <w:name w:val="常规"/>
          <w:gallery w:val="placeholder"/>
        </w:category>
        <w:types>
          <w:type w:val="bbPlcHdr"/>
        </w:types>
        <w:behaviors>
          <w:behavior w:val="content"/>
        </w:behaviors>
        <w:guid w:val="{8422FAB1-03C2-4DA9-B190-BD30BA896746}"/>
      </w:docPartPr>
      <w:docPartBody>
        <w:p w:rsidR="0058516A" w:rsidRDefault="00FA5F45" w:rsidP="00FA5F45">
          <w:pPr>
            <w:pStyle w:val="8B27FA164ED44423ADA97FCDA8B068A0"/>
          </w:pPr>
          <w:r w:rsidRPr="00480B8B">
            <w:rPr>
              <w:rStyle w:val="placeholder1Char"/>
              <w:rFonts w:hint="eastAsia"/>
              <w:sz w:val="16"/>
              <w:szCs w:val="16"/>
            </w:rPr>
            <w:t>____</w:t>
          </w:r>
        </w:p>
      </w:docPartBody>
    </w:docPart>
    <w:docPart>
      <w:docPartPr>
        <w:name w:val="E205C462291C492BB24A4D5823306482"/>
        <w:category>
          <w:name w:val="常规"/>
          <w:gallery w:val="placeholder"/>
        </w:category>
        <w:types>
          <w:type w:val="bbPlcHdr"/>
        </w:types>
        <w:behaviors>
          <w:behavior w:val="content"/>
        </w:behaviors>
        <w:guid w:val="{9F3E453E-46F2-4CF7-85A7-28DE684A83B1}"/>
      </w:docPartPr>
      <w:docPartBody>
        <w:p w:rsidR="0058516A" w:rsidRDefault="00FA5F45" w:rsidP="00FA5F45">
          <w:pPr>
            <w:pStyle w:val="E205C462291C492BB24A4D5823306482"/>
          </w:pPr>
          <w:r w:rsidRPr="00480B8B">
            <w:rPr>
              <w:rStyle w:val="placeholder1Char"/>
              <w:rFonts w:hint="eastAsia"/>
              <w:sz w:val="16"/>
              <w:szCs w:val="16"/>
            </w:rPr>
            <w:t>____</w:t>
          </w:r>
        </w:p>
      </w:docPartBody>
    </w:docPart>
    <w:docPart>
      <w:docPartPr>
        <w:name w:val="621AB019B51E4170AAC066137EC1FC6F"/>
        <w:category>
          <w:name w:val="常规"/>
          <w:gallery w:val="placeholder"/>
        </w:category>
        <w:types>
          <w:type w:val="bbPlcHdr"/>
        </w:types>
        <w:behaviors>
          <w:behavior w:val="content"/>
        </w:behaviors>
        <w:guid w:val="{2E4419E3-2241-4AA4-ACB2-2C951944F04D}"/>
      </w:docPartPr>
      <w:docPartBody>
        <w:p w:rsidR="0058516A" w:rsidRDefault="00FA5F45" w:rsidP="00FA5F45">
          <w:pPr>
            <w:pStyle w:val="621AB019B51E4170AAC066137EC1FC6F"/>
          </w:pPr>
          <w:r w:rsidRPr="00480B8B">
            <w:rPr>
              <w:rStyle w:val="placeholder1Char"/>
              <w:rFonts w:hint="eastAsia"/>
              <w:sz w:val="16"/>
              <w:szCs w:val="16"/>
            </w:rPr>
            <w:t>____</w:t>
          </w:r>
        </w:p>
      </w:docPartBody>
    </w:docPart>
    <w:docPart>
      <w:docPartPr>
        <w:name w:val="C72FC3E2C692497C86A4492650B12CF9"/>
        <w:category>
          <w:name w:val="常规"/>
          <w:gallery w:val="placeholder"/>
        </w:category>
        <w:types>
          <w:type w:val="bbPlcHdr"/>
        </w:types>
        <w:behaviors>
          <w:behavior w:val="content"/>
        </w:behaviors>
        <w:guid w:val="{55FB34D7-5E67-426B-8244-242A16B63803}"/>
      </w:docPartPr>
      <w:docPartBody>
        <w:p w:rsidR="0058516A" w:rsidRDefault="00FA5F45" w:rsidP="00FA5F45">
          <w:pPr>
            <w:pStyle w:val="C72FC3E2C692497C86A4492650B12CF9"/>
          </w:pPr>
          <w:r w:rsidRPr="00480B8B">
            <w:rPr>
              <w:rStyle w:val="placeholder1Char"/>
              <w:rFonts w:hint="eastAsia"/>
              <w:sz w:val="16"/>
              <w:szCs w:val="16"/>
            </w:rPr>
            <w:t>____</w:t>
          </w:r>
        </w:p>
      </w:docPartBody>
    </w:docPart>
    <w:docPart>
      <w:docPartPr>
        <w:name w:val="5F308149FD8A446DB3B32A788D3BDC5D"/>
        <w:category>
          <w:name w:val="常规"/>
          <w:gallery w:val="placeholder"/>
        </w:category>
        <w:types>
          <w:type w:val="bbPlcHdr"/>
        </w:types>
        <w:behaviors>
          <w:behavior w:val="content"/>
        </w:behaviors>
        <w:guid w:val="{3D691E2C-2193-443A-85C2-8C0C144E150D}"/>
      </w:docPartPr>
      <w:docPartBody>
        <w:p w:rsidR="0058516A" w:rsidRDefault="00FA5F45" w:rsidP="00FA5F45">
          <w:pPr>
            <w:pStyle w:val="5F308149FD8A446DB3B32A788D3BDC5D"/>
          </w:pPr>
          <w:r w:rsidRPr="00480B8B">
            <w:rPr>
              <w:rStyle w:val="placeholder1Char"/>
              <w:rFonts w:hint="eastAsia"/>
              <w:sz w:val="16"/>
              <w:szCs w:val="16"/>
            </w:rPr>
            <w:t>____</w:t>
          </w:r>
        </w:p>
      </w:docPartBody>
    </w:docPart>
    <w:docPart>
      <w:docPartPr>
        <w:name w:val="A2E44A2EADD3405285B63888587E2608"/>
        <w:category>
          <w:name w:val="常规"/>
          <w:gallery w:val="placeholder"/>
        </w:category>
        <w:types>
          <w:type w:val="bbPlcHdr"/>
        </w:types>
        <w:behaviors>
          <w:behavior w:val="content"/>
        </w:behaviors>
        <w:guid w:val="{99124122-B5F5-45A4-9E15-9EEB1D2CA3ED}"/>
      </w:docPartPr>
      <w:docPartBody>
        <w:p w:rsidR="0058516A" w:rsidRDefault="00FA5F45" w:rsidP="00FA5F45">
          <w:pPr>
            <w:pStyle w:val="A2E44A2EADD3405285B63888587E2608"/>
          </w:pPr>
          <w:r w:rsidRPr="00480B8B">
            <w:rPr>
              <w:rStyle w:val="placeholder1Char"/>
              <w:rFonts w:hint="eastAsia"/>
              <w:sz w:val="16"/>
              <w:szCs w:val="16"/>
            </w:rPr>
            <w:t>____</w:t>
          </w:r>
        </w:p>
      </w:docPartBody>
    </w:docPart>
    <w:docPart>
      <w:docPartPr>
        <w:name w:val="B185D1F126E045C2BAFA8EC519E491CB"/>
        <w:category>
          <w:name w:val="常规"/>
          <w:gallery w:val="placeholder"/>
        </w:category>
        <w:types>
          <w:type w:val="bbPlcHdr"/>
        </w:types>
        <w:behaviors>
          <w:behavior w:val="content"/>
        </w:behaviors>
        <w:guid w:val="{DFAF9B83-259E-4DA2-8065-FD2CD8A1108A}"/>
      </w:docPartPr>
      <w:docPartBody>
        <w:p w:rsidR="0058516A" w:rsidRDefault="00FA5F45" w:rsidP="00FA5F45">
          <w:pPr>
            <w:pStyle w:val="B185D1F126E045C2BAFA8EC519E491CB"/>
          </w:pPr>
          <w:r w:rsidRPr="00480B8B">
            <w:rPr>
              <w:rStyle w:val="placeholder1Char"/>
              <w:rFonts w:hint="eastAsia"/>
              <w:sz w:val="16"/>
              <w:szCs w:val="16"/>
            </w:rPr>
            <w:t>____</w:t>
          </w:r>
        </w:p>
      </w:docPartBody>
    </w:docPart>
    <w:docPart>
      <w:docPartPr>
        <w:name w:val="83C107F10A834062AE04D15506C3555D"/>
        <w:category>
          <w:name w:val="常规"/>
          <w:gallery w:val="placeholder"/>
        </w:category>
        <w:types>
          <w:type w:val="bbPlcHdr"/>
        </w:types>
        <w:behaviors>
          <w:behavior w:val="content"/>
        </w:behaviors>
        <w:guid w:val="{C68C0BD6-96FA-4DEA-B11F-9DFF13C0D4D9}"/>
      </w:docPartPr>
      <w:docPartBody>
        <w:p w:rsidR="0058516A" w:rsidRDefault="00FA5F45" w:rsidP="00FA5F45">
          <w:pPr>
            <w:pStyle w:val="83C107F10A834062AE04D15506C3555D"/>
          </w:pPr>
          <w:r w:rsidRPr="00480B8B">
            <w:rPr>
              <w:rStyle w:val="placeholder1Char"/>
              <w:rFonts w:hint="eastAsia"/>
              <w:sz w:val="16"/>
              <w:szCs w:val="16"/>
            </w:rPr>
            <w:t>____</w:t>
          </w:r>
        </w:p>
      </w:docPartBody>
    </w:docPart>
    <w:docPart>
      <w:docPartPr>
        <w:name w:val="A8D6473843D54F5A92FF959A454F77FA"/>
        <w:category>
          <w:name w:val="常规"/>
          <w:gallery w:val="placeholder"/>
        </w:category>
        <w:types>
          <w:type w:val="bbPlcHdr"/>
        </w:types>
        <w:behaviors>
          <w:behavior w:val="content"/>
        </w:behaviors>
        <w:guid w:val="{28C7589A-752C-4FD5-B475-1983D9B42AF0}"/>
      </w:docPartPr>
      <w:docPartBody>
        <w:p w:rsidR="0058516A" w:rsidRDefault="00FA5F45" w:rsidP="00FA5F45">
          <w:pPr>
            <w:pStyle w:val="A8D6473843D54F5A92FF959A454F77FA"/>
          </w:pPr>
          <w:r w:rsidRPr="00480B8B">
            <w:rPr>
              <w:rStyle w:val="placeholder1Char"/>
              <w:rFonts w:hint="eastAsia"/>
              <w:sz w:val="16"/>
              <w:szCs w:val="16"/>
            </w:rPr>
            <w:t>____</w:t>
          </w:r>
        </w:p>
      </w:docPartBody>
    </w:docPart>
    <w:docPart>
      <w:docPartPr>
        <w:name w:val="487984E7CB88425CB8B4A3A4048BD819"/>
        <w:category>
          <w:name w:val="常规"/>
          <w:gallery w:val="placeholder"/>
        </w:category>
        <w:types>
          <w:type w:val="bbPlcHdr"/>
        </w:types>
        <w:behaviors>
          <w:behavior w:val="content"/>
        </w:behaviors>
        <w:guid w:val="{5FB1A5F5-56A1-4A56-BB72-7A9A4E38C644}"/>
      </w:docPartPr>
      <w:docPartBody>
        <w:p w:rsidR="0058516A" w:rsidRDefault="00FA5F45" w:rsidP="00FA5F45">
          <w:pPr>
            <w:pStyle w:val="487984E7CB88425CB8B4A3A4048BD819"/>
          </w:pPr>
          <w:r w:rsidRPr="00A06E1A">
            <w:rPr>
              <w:rStyle w:val="placeholder1Char"/>
              <w:rFonts w:hint="eastAsia"/>
              <w:sz w:val="16"/>
              <w:szCs w:val="16"/>
            </w:rPr>
            <w:t>____</w:t>
          </w:r>
        </w:p>
      </w:docPartBody>
    </w:docPart>
    <w:docPart>
      <w:docPartPr>
        <w:name w:val="DFB3DF71C19244CBBFAECDE10697825E"/>
        <w:category>
          <w:name w:val="常规"/>
          <w:gallery w:val="placeholder"/>
        </w:category>
        <w:types>
          <w:type w:val="bbPlcHdr"/>
        </w:types>
        <w:behaviors>
          <w:behavior w:val="content"/>
        </w:behaviors>
        <w:guid w:val="{7790B23E-CFC2-4284-B19A-6E4F8A923C29}"/>
      </w:docPartPr>
      <w:docPartBody>
        <w:p w:rsidR="0058516A" w:rsidRDefault="00FA5F45" w:rsidP="00FA5F45">
          <w:pPr>
            <w:pStyle w:val="DFB3DF71C19244CBBFAECDE10697825E"/>
          </w:pPr>
          <w:r w:rsidRPr="00A06E1A">
            <w:rPr>
              <w:rStyle w:val="placeholder1Char"/>
              <w:rFonts w:hint="eastAsia"/>
              <w:sz w:val="16"/>
              <w:szCs w:val="16"/>
            </w:rPr>
            <w:t>____</w:t>
          </w:r>
        </w:p>
      </w:docPartBody>
    </w:docPart>
    <w:docPart>
      <w:docPartPr>
        <w:name w:val="30E204FD361945BDA14E8B3CB25F212D"/>
        <w:category>
          <w:name w:val="常规"/>
          <w:gallery w:val="placeholder"/>
        </w:category>
        <w:types>
          <w:type w:val="bbPlcHdr"/>
        </w:types>
        <w:behaviors>
          <w:behavior w:val="content"/>
        </w:behaviors>
        <w:guid w:val="{C48B9521-E66F-460F-82C3-2E13F33A246B}"/>
      </w:docPartPr>
      <w:docPartBody>
        <w:p w:rsidR="0058516A" w:rsidRDefault="00FA5F45" w:rsidP="00FA5F45">
          <w:pPr>
            <w:pStyle w:val="30E204FD361945BDA14E8B3CB25F212D"/>
          </w:pPr>
          <w:r w:rsidRPr="00A06E1A">
            <w:rPr>
              <w:rStyle w:val="placeholder1Char"/>
              <w:rFonts w:hint="eastAsia"/>
              <w:sz w:val="16"/>
              <w:szCs w:val="16"/>
            </w:rPr>
            <w:t>____</w:t>
          </w:r>
        </w:p>
      </w:docPartBody>
    </w:docPart>
    <w:docPart>
      <w:docPartPr>
        <w:name w:val="ACC5D99F8A394F38BB01ED0754D912BA"/>
        <w:category>
          <w:name w:val="常规"/>
          <w:gallery w:val="placeholder"/>
        </w:category>
        <w:types>
          <w:type w:val="bbPlcHdr"/>
        </w:types>
        <w:behaviors>
          <w:behavior w:val="content"/>
        </w:behaviors>
        <w:guid w:val="{827C8541-CB6D-4E68-A844-AC712BFC7EE7}"/>
      </w:docPartPr>
      <w:docPartBody>
        <w:p w:rsidR="0058516A" w:rsidRDefault="00FA5F45" w:rsidP="00FA5F45">
          <w:pPr>
            <w:pStyle w:val="ACC5D99F8A394F38BB01ED0754D912BA"/>
          </w:pPr>
          <w:r w:rsidRPr="00A06E1A">
            <w:rPr>
              <w:rStyle w:val="placeholder1Char"/>
              <w:rFonts w:hint="eastAsia"/>
              <w:sz w:val="16"/>
              <w:szCs w:val="16"/>
            </w:rPr>
            <w:t>____</w:t>
          </w:r>
        </w:p>
      </w:docPartBody>
    </w:docPart>
    <w:docPart>
      <w:docPartPr>
        <w:name w:val="214D985FCADA42E28EC9EC1707A3DA3D"/>
        <w:category>
          <w:name w:val="常规"/>
          <w:gallery w:val="placeholder"/>
        </w:category>
        <w:types>
          <w:type w:val="bbPlcHdr"/>
        </w:types>
        <w:behaviors>
          <w:behavior w:val="content"/>
        </w:behaviors>
        <w:guid w:val="{F8B8F7CE-3A4E-46C5-8B6E-27AB72138751}"/>
      </w:docPartPr>
      <w:docPartBody>
        <w:p w:rsidR="0058516A" w:rsidRDefault="00FA5F45" w:rsidP="00FA5F45">
          <w:pPr>
            <w:pStyle w:val="214D985FCADA42E28EC9EC1707A3DA3D"/>
          </w:pPr>
          <w:r w:rsidRPr="00A06E1A">
            <w:rPr>
              <w:rStyle w:val="placeholder1Char"/>
              <w:rFonts w:hint="eastAsia"/>
              <w:sz w:val="16"/>
              <w:szCs w:val="16"/>
            </w:rPr>
            <w:t>____</w:t>
          </w:r>
        </w:p>
      </w:docPartBody>
    </w:docPart>
    <w:docPart>
      <w:docPartPr>
        <w:name w:val="15F4EEDA25274282B1C0717BCCE59FE8"/>
        <w:category>
          <w:name w:val="常规"/>
          <w:gallery w:val="placeholder"/>
        </w:category>
        <w:types>
          <w:type w:val="bbPlcHdr"/>
        </w:types>
        <w:behaviors>
          <w:behavior w:val="content"/>
        </w:behaviors>
        <w:guid w:val="{8C617642-2393-4002-BC18-4A660AF1EE43}"/>
      </w:docPartPr>
      <w:docPartBody>
        <w:p w:rsidR="0058516A" w:rsidRDefault="00FA5F45" w:rsidP="00FA5F45">
          <w:pPr>
            <w:pStyle w:val="15F4EEDA25274282B1C0717BCCE59FE8"/>
          </w:pPr>
          <w:r w:rsidRPr="00A06E1A">
            <w:rPr>
              <w:rStyle w:val="placeholder1Char"/>
              <w:rFonts w:hint="eastAsia"/>
              <w:sz w:val="16"/>
              <w:szCs w:val="16"/>
            </w:rPr>
            <w:t>____</w:t>
          </w:r>
        </w:p>
      </w:docPartBody>
    </w:docPart>
    <w:docPart>
      <w:docPartPr>
        <w:name w:val="ACBEA0D56B374AB1856145716FF215AE"/>
        <w:category>
          <w:name w:val="常规"/>
          <w:gallery w:val="placeholder"/>
        </w:category>
        <w:types>
          <w:type w:val="bbPlcHdr"/>
        </w:types>
        <w:behaviors>
          <w:behavior w:val="content"/>
        </w:behaviors>
        <w:guid w:val="{D42AC66B-BEA4-49E1-8610-4A960657BE0D}"/>
      </w:docPartPr>
      <w:docPartBody>
        <w:p w:rsidR="0058516A" w:rsidRDefault="00FA5F45" w:rsidP="00FA5F45">
          <w:pPr>
            <w:pStyle w:val="ACBEA0D56B374AB1856145716FF215AE"/>
          </w:pPr>
          <w:r w:rsidRPr="00A06E1A">
            <w:rPr>
              <w:rStyle w:val="placeholder1Char"/>
              <w:rFonts w:hint="eastAsia"/>
              <w:sz w:val="16"/>
              <w:szCs w:val="16"/>
            </w:rPr>
            <w:t>____</w:t>
          </w:r>
        </w:p>
      </w:docPartBody>
    </w:docPart>
    <w:docPart>
      <w:docPartPr>
        <w:name w:val="1175D010C8154D26B9F2632D79985DB5"/>
        <w:category>
          <w:name w:val="常规"/>
          <w:gallery w:val="placeholder"/>
        </w:category>
        <w:types>
          <w:type w:val="bbPlcHdr"/>
        </w:types>
        <w:behaviors>
          <w:behavior w:val="content"/>
        </w:behaviors>
        <w:guid w:val="{E37CD50C-ADD8-4FF7-AA0B-31FBCA8C7657}"/>
      </w:docPartPr>
      <w:docPartBody>
        <w:p w:rsidR="0058516A" w:rsidRDefault="00FA5F45" w:rsidP="00FA5F45">
          <w:pPr>
            <w:pStyle w:val="1175D010C8154D26B9F2632D79985DB5"/>
          </w:pPr>
          <w:r w:rsidRPr="00A06E1A">
            <w:rPr>
              <w:rStyle w:val="placeholder1Char"/>
              <w:rFonts w:hint="eastAsia"/>
              <w:sz w:val="16"/>
              <w:szCs w:val="16"/>
            </w:rPr>
            <w:t>____</w:t>
          </w:r>
        </w:p>
      </w:docPartBody>
    </w:docPart>
    <w:docPart>
      <w:docPartPr>
        <w:name w:val="275A6B042B544D9AB9BD6193154A95E7"/>
        <w:category>
          <w:name w:val="常规"/>
          <w:gallery w:val="placeholder"/>
        </w:category>
        <w:types>
          <w:type w:val="bbPlcHdr"/>
        </w:types>
        <w:behaviors>
          <w:behavior w:val="content"/>
        </w:behaviors>
        <w:guid w:val="{41F53F20-1AEF-4932-8F15-FED1FD30BDB9}"/>
      </w:docPartPr>
      <w:docPartBody>
        <w:p w:rsidR="0058516A" w:rsidRDefault="00FA5F45" w:rsidP="00FA5F45">
          <w:pPr>
            <w:pStyle w:val="275A6B042B544D9AB9BD6193154A95E7"/>
          </w:pPr>
          <w:r w:rsidRPr="00A06E1A">
            <w:rPr>
              <w:rStyle w:val="placeholder1Char"/>
              <w:rFonts w:hint="eastAsia"/>
              <w:sz w:val="16"/>
              <w:szCs w:val="16"/>
            </w:rPr>
            <w:t>____</w:t>
          </w:r>
        </w:p>
      </w:docPartBody>
    </w:docPart>
    <w:docPart>
      <w:docPartPr>
        <w:name w:val="CA8755CEDD074A09ABEA359D25500290"/>
        <w:category>
          <w:name w:val="常规"/>
          <w:gallery w:val="placeholder"/>
        </w:category>
        <w:types>
          <w:type w:val="bbPlcHdr"/>
        </w:types>
        <w:behaviors>
          <w:behavior w:val="content"/>
        </w:behaviors>
        <w:guid w:val="{DA48C23A-56DC-448A-AEC5-52A3BF338E3A}"/>
      </w:docPartPr>
      <w:docPartBody>
        <w:p w:rsidR="0058516A" w:rsidRDefault="00FA5F45" w:rsidP="00FA5F45">
          <w:pPr>
            <w:pStyle w:val="CA8755CEDD074A09ABEA359D25500290"/>
          </w:pPr>
          <w:r w:rsidRPr="00A06E1A">
            <w:rPr>
              <w:rStyle w:val="placeholder1Char"/>
              <w:rFonts w:hint="eastAsia"/>
              <w:sz w:val="16"/>
              <w:szCs w:val="16"/>
            </w:rPr>
            <w:t>____</w:t>
          </w:r>
        </w:p>
      </w:docPartBody>
    </w:docPart>
    <w:docPart>
      <w:docPartPr>
        <w:name w:val="1203BF71A73F4EC0BE60C0CCD41D6A01"/>
        <w:category>
          <w:name w:val="常规"/>
          <w:gallery w:val="placeholder"/>
        </w:category>
        <w:types>
          <w:type w:val="bbPlcHdr"/>
        </w:types>
        <w:behaviors>
          <w:behavior w:val="content"/>
        </w:behaviors>
        <w:guid w:val="{6295F08E-143F-4FFE-A9D8-DB4C8C3214DF}"/>
      </w:docPartPr>
      <w:docPartBody>
        <w:p w:rsidR="0058516A" w:rsidRDefault="00FA5F45" w:rsidP="00FA5F45">
          <w:pPr>
            <w:pStyle w:val="1203BF71A73F4EC0BE60C0CCD41D6A01"/>
          </w:pPr>
          <w:r w:rsidRPr="00A06E1A">
            <w:rPr>
              <w:rStyle w:val="placeholder1Char"/>
              <w:rFonts w:hint="eastAsia"/>
              <w:sz w:val="16"/>
              <w:szCs w:val="16"/>
            </w:rPr>
            <w:t>____</w:t>
          </w:r>
        </w:p>
      </w:docPartBody>
    </w:docPart>
    <w:docPart>
      <w:docPartPr>
        <w:name w:val="C85B20E435F645E3B3CE17EDF09B0221"/>
        <w:category>
          <w:name w:val="常规"/>
          <w:gallery w:val="placeholder"/>
        </w:category>
        <w:types>
          <w:type w:val="bbPlcHdr"/>
        </w:types>
        <w:behaviors>
          <w:behavior w:val="content"/>
        </w:behaviors>
        <w:guid w:val="{8F9AC44A-67F1-486B-8444-36DF10C07CDD}"/>
      </w:docPartPr>
      <w:docPartBody>
        <w:p w:rsidR="0058516A" w:rsidRDefault="00FA5F45" w:rsidP="00FA5F45">
          <w:pPr>
            <w:pStyle w:val="C85B20E435F645E3B3CE17EDF09B0221"/>
          </w:pPr>
          <w:r w:rsidRPr="00A06E1A">
            <w:rPr>
              <w:rStyle w:val="placeholder1Char"/>
              <w:rFonts w:hint="eastAsia"/>
              <w:sz w:val="16"/>
              <w:szCs w:val="16"/>
            </w:rPr>
            <w:t>____</w:t>
          </w:r>
        </w:p>
      </w:docPartBody>
    </w:docPart>
    <w:docPart>
      <w:docPartPr>
        <w:name w:val="0FE0877F15944D46A8EE07F87E433628"/>
        <w:category>
          <w:name w:val="常规"/>
          <w:gallery w:val="placeholder"/>
        </w:category>
        <w:types>
          <w:type w:val="bbPlcHdr"/>
        </w:types>
        <w:behaviors>
          <w:behavior w:val="content"/>
        </w:behaviors>
        <w:guid w:val="{6C3EE359-F812-48E1-ADCC-67F810D92390}"/>
      </w:docPartPr>
      <w:docPartBody>
        <w:p w:rsidR="0058516A" w:rsidRDefault="00FA5F45" w:rsidP="00FA5F45">
          <w:pPr>
            <w:pStyle w:val="0FE0877F15944D46A8EE07F87E433628"/>
          </w:pPr>
          <w:r w:rsidRPr="00A06E1A">
            <w:rPr>
              <w:rStyle w:val="placeholder1Char"/>
              <w:rFonts w:hint="eastAsia"/>
              <w:sz w:val="16"/>
              <w:szCs w:val="16"/>
            </w:rPr>
            <w:t>____</w:t>
          </w:r>
        </w:p>
      </w:docPartBody>
    </w:docPart>
    <w:docPart>
      <w:docPartPr>
        <w:name w:val="7A93562FF4C146EEBFE63C5697CAADEB"/>
        <w:category>
          <w:name w:val="常规"/>
          <w:gallery w:val="placeholder"/>
        </w:category>
        <w:types>
          <w:type w:val="bbPlcHdr"/>
        </w:types>
        <w:behaviors>
          <w:behavior w:val="content"/>
        </w:behaviors>
        <w:guid w:val="{29533083-1568-4F31-B844-F125A7932EF1}"/>
      </w:docPartPr>
      <w:docPartBody>
        <w:p w:rsidR="0058516A" w:rsidRDefault="00FA5F45" w:rsidP="00FA5F45">
          <w:pPr>
            <w:pStyle w:val="7A93562FF4C146EEBFE63C5697CAADEB"/>
          </w:pPr>
          <w:r w:rsidRPr="00A06E1A">
            <w:rPr>
              <w:rStyle w:val="placeholder1Char"/>
              <w:rFonts w:hint="eastAsia"/>
              <w:sz w:val="16"/>
              <w:szCs w:val="16"/>
            </w:rPr>
            <w:t>____</w:t>
          </w:r>
        </w:p>
      </w:docPartBody>
    </w:docPart>
    <w:docPart>
      <w:docPartPr>
        <w:name w:val="D3874718A620475387BDB89FADA75D20"/>
        <w:category>
          <w:name w:val="常规"/>
          <w:gallery w:val="placeholder"/>
        </w:category>
        <w:types>
          <w:type w:val="bbPlcHdr"/>
        </w:types>
        <w:behaviors>
          <w:behavior w:val="content"/>
        </w:behaviors>
        <w:guid w:val="{1A8F3B00-1A91-4B2D-A947-2719AD2B963B}"/>
      </w:docPartPr>
      <w:docPartBody>
        <w:p w:rsidR="0058516A" w:rsidRDefault="00FA5F45" w:rsidP="00FA5F45">
          <w:pPr>
            <w:pStyle w:val="D3874718A620475387BDB89FADA75D20"/>
          </w:pPr>
          <w:r w:rsidRPr="00A06E1A">
            <w:rPr>
              <w:rStyle w:val="placeholder1Char"/>
              <w:rFonts w:hint="eastAsia"/>
              <w:sz w:val="16"/>
              <w:szCs w:val="16"/>
            </w:rPr>
            <w:t>____</w:t>
          </w:r>
        </w:p>
      </w:docPartBody>
    </w:docPart>
    <w:docPart>
      <w:docPartPr>
        <w:name w:val="6C70EA10358B4A1C944BEBB772025CE5"/>
        <w:category>
          <w:name w:val="常规"/>
          <w:gallery w:val="placeholder"/>
        </w:category>
        <w:types>
          <w:type w:val="bbPlcHdr"/>
        </w:types>
        <w:behaviors>
          <w:behavior w:val="content"/>
        </w:behaviors>
        <w:guid w:val="{C4BA538E-7BEA-4DAB-8BCB-F84445C3E069}"/>
      </w:docPartPr>
      <w:docPartBody>
        <w:p w:rsidR="0058516A" w:rsidRDefault="00FA5F45" w:rsidP="00FA5F45">
          <w:pPr>
            <w:pStyle w:val="6C70EA10358B4A1C944BEBB772025CE5"/>
          </w:pPr>
          <w:r w:rsidRPr="00A06E1A">
            <w:rPr>
              <w:rStyle w:val="placeholder1Char"/>
              <w:rFonts w:hint="eastAsia"/>
              <w:sz w:val="16"/>
              <w:szCs w:val="16"/>
            </w:rPr>
            <w:t>____</w:t>
          </w:r>
        </w:p>
      </w:docPartBody>
    </w:docPart>
    <w:docPart>
      <w:docPartPr>
        <w:name w:val="C711154B562A4E4ABD47DB80147DE4B6"/>
        <w:category>
          <w:name w:val="常规"/>
          <w:gallery w:val="placeholder"/>
        </w:category>
        <w:types>
          <w:type w:val="bbPlcHdr"/>
        </w:types>
        <w:behaviors>
          <w:behavior w:val="content"/>
        </w:behaviors>
        <w:guid w:val="{A25A3857-F821-4345-8E04-D1BA9D7B8E41}"/>
      </w:docPartPr>
      <w:docPartBody>
        <w:p w:rsidR="0058516A" w:rsidRDefault="00FA5F45" w:rsidP="00FA5F45">
          <w:pPr>
            <w:pStyle w:val="C711154B562A4E4ABD47DB80147DE4B6"/>
          </w:pPr>
          <w:r w:rsidRPr="00A06E1A">
            <w:rPr>
              <w:rStyle w:val="placeholder1Char"/>
              <w:rFonts w:hint="eastAsia"/>
              <w:sz w:val="16"/>
              <w:szCs w:val="16"/>
            </w:rPr>
            <w:t>____</w:t>
          </w:r>
        </w:p>
      </w:docPartBody>
    </w:docPart>
    <w:docPart>
      <w:docPartPr>
        <w:name w:val="DE0A89EF5EFA4DE3A4008DB1509DF1D8"/>
        <w:category>
          <w:name w:val="常规"/>
          <w:gallery w:val="placeholder"/>
        </w:category>
        <w:types>
          <w:type w:val="bbPlcHdr"/>
        </w:types>
        <w:behaviors>
          <w:behavior w:val="content"/>
        </w:behaviors>
        <w:guid w:val="{AA1A0C1B-5EB2-4814-8A34-876C9EB92DA0}"/>
      </w:docPartPr>
      <w:docPartBody>
        <w:p w:rsidR="0058516A" w:rsidRDefault="00FA5F45" w:rsidP="00FA5F45">
          <w:pPr>
            <w:pStyle w:val="DE0A89EF5EFA4DE3A4008DB1509DF1D8"/>
          </w:pPr>
          <w:r w:rsidRPr="00A06E1A">
            <w:rPr>
              <w:rStyle w:val="placeholder1Char"/>
              <w:rFonts w:hint="eastAsia"/>
              <w:sz w:val="16"/>
              <w:szCs w:val="16"/>
            </w:rPr>
            <w:t>____</w:t>
          </w:r>
        </w:p>
      </w:docPartBody>
    </w:docPart>
    <w:docPart>
      <w:docPartPr>
        <w:name w:val="CA24060DC86443B89FFE83641B90BB21"/>
        <w:category>
          <w:name w:val="常规"/>
          <w:gallery w:val="placeholder"/>
        </w:category>
        <w:types>
          <w:type w:val="bbPlcHdr"/>
        </w:types>
        <w:behaviors>
          <w:behavior w:val="content"/>
        </w:behaviors>
        <w:guid w:val="{7F3A3478-9779-4834-92B3-20A86BC365A8}"/>
      </w:docPartPr>
      <w:docPartBody>
        <w:p w:rsidR="0058516A" w:rsidRDefault="00FA5F45" w:rsidP="00FA5F45">
          <w:pPr>
            <w:pStyle w:val="CA24060DC86443B89FFE83641B90BB21"/>
          </w:pPr>
          <w:r w:rsidRPr="00A06E1A">
            <w:rPr>
              <w:rStyle w:val="placeholder1Char"/>
              <w:rFonts w:hint="eastAsia"/>
              <w:sz w:val="16"/>
              <w:szCs w:val="16"/>
            </w:rPr>
            <w:t>____</w:t>
          </w:r>
        </w:p>
      </w:docPartBody>
    </w:docPart>
    <w:docPart>
      <w:docPartPr>
        <w:name w:val="57B4704844064208B83843CE2747170D"/>
        <w:category>
          <w:name w:val="常规"/>
          <w:gallery w:val="placeholder"/>
        </w:category>
        <w:types>
          <w:type w:val="bbPlcHdr"/>
        </w:types>
        <w:behaviors>
          <w:behavior w:val="content"/>
        </w:behaviors>
        <w:guid w:val="{4405100F-A6E4-4453-A776-970CA3D2DE9F}"/>
      </w:docPartPr>
      <w:docPartBody>
        <w:p w:rsidR="0058516A" w:rsidRDefault="00FA5F45" w:rsidP="00FA5F45">
          <w:pPr>
            <w:pStyle w:val="57B4704844064208B83843CE2747170D"/>
          </w:pPr>
          <w:r w:rsidRPr="00A06E1A">
            <w:rPr>
              <w:rStyle w:val="placeholder1Char"/>
              <w:rFonts w:hint="eastAsia"/>
              <w:sz w:val="16"/>
              <w:szCs w:val="16"/>
            </w:rPr>
            <w:t>____</w:t>
          </w:r>
        </w:p>
      </w:docPartBody>
    </w:docPart>
    <w:docPart>
      <w:docPartPr>
        <w:name w:val="91DA7E07A9764993A511B054998FCD0C"/>
        <w:category>
          <w:name w:val="常规"/>
          <w:gallery w:val="placeholder"/>
        </w:category>
        <w:types>
          <w:type w:val="bbPlcHdr"/>
        </w:types>
        <w:behaviors>
          <w:behavior w:val="content"/>
        </w:behaviors>
        <w:guid w:val="{B825DD38-D4E6-4310-B4CC-81EBD206F545}"/>
      </w:docPartPr>
      <w:docPartBody>
        <w:p w:rsidR="0058516A" w:rsidRDefault="00FA5F45" w:rsidP="00FA5F45">
          <w:pPr>
            <w:pStyle w:val="91DA7E07A9764993A511B054998FCD0C"/>
          </w:pPr>
          <w:r w:rsidRPr="00A06E1A">
            <w:rPr>
              <w:rStyle w:val="placeholder1Char"/>
              <w:rFonts w:hint="eastAsia"/>
              <w:sz w:val="16"/>
              <w:szCs w:val="16"/>
            </w:rPr>
            <w:t>____</w:t>
          </w:r>
        </w:p>
      </w:docPartBody>
    </w:docPart>
    <w:docPart>
      <w:docPartPr>
        <w:name w:val="4AB8747866AA414DB341642BDFBD0097"/>
        <w:category>
          <w:name w:val="常规"/>
          <w:gallery w:val="placeholder"/>
        </w:category>
        <w:types>
          <w:type w:val="bbPlcHdr"/>
        </w:types>
        <w:behaviors>
          <w:behavior w:val="content"/>
        </w:behaviors>
        <w:guid w:val="{5B026D23-666D-46F7-9543-116AAD7033D2}"/>
      </w:docPartPr>
      <w:docPartBody>
        <w:p w:rsidR="0058516A" w:rsidRDefault="00FA5F45" w:rsidP="00FA5F45">
          <w:pPr>
            <w:pStyle w:val="4AB8747866AA414DB341642BDFBD0097"/>
          </w:pPr>
          <w:r w:rsidRPr="00A06E1A">
            <w:rPr>
              <w:rStyle w:val="placeholder1Char"/>
              <w:rFonts w:hint="eastAsia"/>
              <w:sz w:val="16"/>
              <w:szCs w:val="16"/>
            </w:rPr>
            <w:t>____</w:t>
          </w:r>
        </w:p>
      </w:docPartBody>
    </w:docPart>
    <w:docPart>
      <w:docPartPr>
        <w:name w:val="F65FD89BE45745E6B2326493F43DC8EB"/>
        <w:category>
          <w:name w:val="常规"/>
          <w:gallery w:val="placeholder"/>
        </w:category>
        <w:types>
          <w:type w:val="bbPlcHdr"/>
        </w:types>
        <w:behaviors>
          <w:behavior w:val="content"/>
        </w:behaviors>
        <w:guid w:val="{3403F20A-1FA5-44E9-A8DC-D8EC4A439BB6}"/>
      </w:docPartPr>
      <w:docPartBody>
        <w:p w:rsidR="0058516A" w:rsidRDefault="00FA5F45" w:rsidP="00FA5F45">
          <w:pPr>
            <w:pStyle w:val="F65FD89BE45745E6B2326493F43DC8EB"/>
          </w:pPr>
          <w:r w:rsidRPr="00A06E1A">
            <w:rPr>
              <w:rStyle w:val="placeholder1Char"/>
              <w:rFonts w:hint="eastAsia"/>
              <w:sz w:val="16"/>
              <w:szCs w:val="16"/>
            </w:rPr>
            <w:t>____</w:t>
          </w:r>
        </w:p>
      </w:docPartBody>
    </w:docPart>
    <w:docPart>
      <w:docPartPr>
        <w:name w:val="648FC02CF8EA4B72A12C7091D0256BFD"/>
        <w:category>
          <w:name w:val="常规"/>
          <w:gallery w:val="placeholder"/>
        </w:category>
        <w:types>
          <w:type w:val="bbPlcHdr"/>
        </w:types>
        <w:behaviors>
          <w:behavior w:val="content"/>
        </w:behaviors>
        <w:guid w:val="{AFC75405-7E89-47A6-8584-E36A3D9C9C5E}"/>
      </w:docPartPr>
      <w:docPartBody>
        <w:p w:rsidR="0058516A" w:rsidRDefault="00FA5F45" w:rsidP="00FA5F45">
          <w:pPr>
            <w:pStyle w:val="648FC02CF8EA4B72A12C7091D0256BFD"/>
          </w:pPr>
          <w:r w:rsidRPr="00A06E1A">
            <w:rPr>
              <w:rStyle w:val="placeholder1Char"/>
              <w:rFonts w:hint="eastAsia"/>
              <w:sz w:val="16"/>
              <w:szCs w:val="16"/>
            </w:rPr>
            <w:t>____</w:t>
          </w:r>
        </w:p>
      </w:docPartBody>
    </w:docPart>
    <w:docPart>
      <w:docPartPr>
        <w:name w:val="1217B30496024B3680ECFC04B2225954"/>
        <w:category>
          <w:name w:val="常规"/>
          <w:gallery w:val="placeholder"/>
        </w:category>
        <w:types>
          <w:type w:val="bbPlcHdr"/>
        </w:types>
        <w:behaviors>
          <w:behavior w:val="content"/>
        </w:behaviors>
        <w:guid w:val="{9F411597-E5DA-4962-B305-4A4C6D12FEA3}"/>
      </w:docPartPr>
      <w:docPartBody>
        <w:p w:rsidR="0058516A" w:rsidRDefault="00FA5F45" w:rsidP="00FA5F45">
          <w:pPr>
            <w:pStyle w:val="1217B30496024B3680ECFC04B2225954"/>
          </w:pPr>
          <w:r w:rsidRPr="00A06E1A">
            <w:rPr>
              <w:rStyle w:val="placeholder1Char"/>
              <w:rFonts w:hint="eastAsia"/>
              <w:sz w:val="16"/>
              <w:szCs w:val="16"/>
            </w:rPr>
            <w:t>____</w:t>
          </w:r>
        </w:p>
      </w:docPartBody>
    </w:docPart>
    <w:docPart>
      <w:docPartPr>
        <w:name w:val="4618B3DDEE2647E6BCA176CCCB024645"/>
        <w:category>
          <w:name w:val="常规"/>
          <w:gallery w:val="placeholder"/>
        </w:category>
        <w:types>
          <w:type w:val="bbPlcHdr"/>
        </w:types>
        <w:behaviors>
          <w:behavior w:val="content"/>
        </w:behaviors>
        <w:guid w:val="{E7997153-E0ED-48AF-B38D-F033891D0BBE}"/>
      </w:docPartPr>
      <w:docPartBody>
        <w:p w:rsidR="0058516A" w:rsidRDefault="00FA5F45" w:rsidP="00FA5F45">
          <w:pPr>
            <w:pStyle w:val="4618B3DDEE2647E6BCA176CCCB024645"/>
          </w:pPr>
          <w:r w:rsidRPr="00A06E1A">
            <w:rPr>
              <w:rStyle w:val="placeholder1Char"/>
              <w:rFonts w:hint="eastAsia"/>
              <w:sz w:val="16"/>
              <w:szCs w:val="16"/>
            </w:rPr>
            <w:t>____</w:t>
          </w:r>
        </w:p>
      </w:docPartBody>
    </w:docPart>
    <w:docPart>
      <w:docPartPr>
        <w:name w:val="A88940FB603D432282CB09665D3049A8"/>
        <w:category>
          <w:name w:val="常规"/>
          <w:gallery w:val="placeholder"/>
        </w:category>
        <w:types>
          <w:type w:val="bbPlcHdr"/>
        </w:types>
        <w:behaviors>
          <w:behavior w:val="content"/>
        </w:behaviors>
        <w:guid w:val="{47A243D0-DDB6-46E5-B1A3-6628CE0F0480}"/>
      </w:docPartPr>
      <w:docPartBody>
        <w:p w:rsidR="0058516A" w:rsidRDefault="00FA5F45" w:rsidP="00FA5F45">
          <w:pPr>
            <w:pStyle w:val="A88940FB603D432282CB09665D3049A8"/>
          </w:pPr>
          <w:r w:rsidRPr="00A06E1A">
            <w:rPr>
              <w:rStyle w:val="placeholder1Char"/>
              <w:rFonts w:hint="eastAsia"/>
              <w:sz w:val="16"/>
              <w:szCs w:val="16"/>
            </w:rPr>
            <w:t>____</w:t>
          </w:r>
        </w:p>
      </w:docPartBody>
    </w:docPart>
    <w:docPart>
      <w:docPartPr>
        <w:name w:val="44CCFF5093654D4FA1093945D8A13972"/>
        <w:category>
          <w:name w:val="常规"/>
          <w:gallery w:val="placeholder"/>
        </w:category>
        <w:types>
          <w:type w:val="bbPlcHdr"/>
        </w:types>
        <w:behaviors>
          <w:behavior w:val="content"/>
        </w:behaviors>
        <w:guid w:val="{F7DC3D66-D89D-48E7-B805-E3E951B87DCF}"/>
      </w:docPartPr>
      <w:docPartBody>
        <w:p w:rsidR="0058516A" w:rsidRDefault="00FA5F45" w:rsidP="00FA5F45">
          <w:pPr>
            <w:pStyle w:val="44CCFF5093654D4FA1093945D8A13972"/>
          </w:pPr>
          <w:r w:rsidRPr="00A06E1A">
            <w:rPr>
              <w:rStyle w:val="placeholder1Char"/>
              <w:rFonts w:hint="eastAsia"/>
              <w:sz w:val="16"/>
              <w:szCs w:val="16"/>
            </w:rPr>
            <w:t>____</w:t>
          </w:r>
        </w:p>
      </w:docPartBody>
    </w:docPart>
    <w:docPart>
      <w:docPartPr>
        <w:name w:val="B22E380CA1EC4A42B61E023B70393264"/>
        <w:category>
          <w:name w:val="常规"/>
          <w:gallery w:val="placeholder"/>
        </w:category>
        <w:types>
          <w:type w:val="bbPlcHdr"/>
        </w:types>
        <w:behaviors>
          <w:behavior w:val="content"/>
        </w:behaviors>
        <w:guid w:val="{E8B86619-EA4C-418B-91B0-56EBEC3677E7}"/>
      </w:docPartPr>
      <w:docPartBody>
        <w:p w:rsidR="0058516A" w:rsidRDefault="00FA5F45" w:rsidP="00FA5F45">
          <w:pPr>
            <w:pStyle w:val="B22E380CA1EC4A42B61E023B70393264"/>
          </w:pPr>
          <w:r w:rsidRPr="00A06E1A">
            <w:rPr>
              <w:rStyle w:val="placeholder1Char"/>
              <w:rFonts w:hint="eastAsia"/>
              <w:sz w:val="16"/>
              <w:szCs w:val="16"/>
            </w:rPr>
            <w:t>____</w:t>
          </w:r>
        </w:p>
      </w:docPartBody>
    </w:docPart>
    <w:docPart>
      <w:docPartPr>
        <w:name w:val="C13A6E852FBB4BEB9E1AA8A1C91F5FB0"/>
        <w:category>
          <w:name w:val="常规"/>
          <w:gallery w:val="placeholder"/>
        </w:category>
        <w:types>
          <w:type w:val="bbPlcHdr"/>
        </w:types>
        <w:behaviors>
          <w:behavior w:val="content"/>
        </w:behaviors>
        <w:guid w:val="{70080F30-B69F-4B8C-9124-8508BC67E95B}"/>
      </w:docPartPr>
      <w:docPartBody>
        <w:p w:rsidR="0058516A" w:rsidRDefault="00FA5F45" w:rsidP="00FA5F45">
          <w:pPr>
            <w:pStyle w:val="C13A6E852FBB4BEB9E1AA8A1C91F5FB0"/>
          </w:pPr>
          <w:r w:rsidRPr="00A06E1A">
            <w:rPr>
              <w:rStyle w:val="placeholder1Char"/>
              <w:rFonts w:hint="eastAsia"/>
              <w:sz w:val="16"/>
              <w:szCs w:val="16"/>
            </w:rPr>
            <w:t>____</w:t>
          </w:r>
        </w:p>
      </w:docPartBody>
    </w:docPart>
    <w:docPart>
      <w:docPartPr>
        <w:name w:val="E4DB06CB7B1E4C1FBC499C402D936CD1"/>
        <w:category>
          <w:name w:val="常规"/>
          <w:gallery w:val="placeholder"/>
        </w:category>
        <w:types>
          <w:type w:val="bbPlcHdr"/>
        </w:types>
        <w:behaviors>
          <w:behavior w:val="content"/>
        </w:behaviors>
        <w:guid w:val="{C4AD8ABE-E721-4E7A-981B-D361F2D89861}"/>
      </w:docPartPr>
      <w:docPartBody>
        <w:p w:rsidR="0058516A" w:rsidRDefault="00FA5F45" w:rsidP="00FA5F45">
          <w:pPr>
            <w:pStyle w:val="E4DB06CB7B1E4C1FBC499C402D936CD1"/>
          </w:pPr>
          <w:r w:rsidRPr="00A06E1A">
            <w:rPr>
              <w:rStyle w:val="placeholder1Char"/>
              <w:rFonts w:hint="eastAsia"/>
              <w:sz w:val="16"/>
              <w:szCs w:val="16"/>
            </w:rPr>
            <w:t>____</w:t>
          </w:r>
        </w:p>
      </w:docPartBody>
    </w:docPart>
    <w:docPart>
      <w:docPartPr>
        <w:name w:val="6C335BE7A93E44548A9585CB8E5F65E9"/>
        <w:category>
          <w:name w:val="常规"/>
          <w:gallery w:val="placeholder"/>
        </w:category>
        <w:types>
          <w:type w:val="bbPlcHdr"/>
        </w:types>
        <w:behaviors>
          <w:behavior w:val="content"/>
        </w:behaviors>
        <w:guid w:val="{B4BA035A-1FB8-4B39-B545-D521AB7EF09C}"/>
      </w:docPartPr>
      <w:docPartBody>
        <w:p w:rsidR="0058516A" w:rsidRDefault="00FA5F45" w:rsidP="00FA5F45">
          <w:pPr>
            <w:pStyle w:val="6C335BE7A93E44548A9585CB8E5F65E9"/>
          </w:pPr>
          <w:r w:rsidRPr="00A06E1A">
            <w:rPr>
              <w:rStyle w:val="placeholder1Char"/>
              <w:rFonts w:hint="eastAsia"/>
              <w:sz w:val="16"/>
              <w:szCs w:val="16"/>
            </w:rPr>
            <w:t>____</w:t>
          </w:r>
        </w:p>
      </w:docPartBody>
    </w:docPart>
    <w:docPart>
      <w:docPartPr>
        <w:name w:val="CCDA1BD0066C41C694A9C4D113AF11FA"/>
        <w:category>
          <w:name w:val="常规"/>
          <w:gallery w:val="placeholder"/>
        </w:category>
        <w:types>
          <w:type w:val="bbPlcHdr"/>
        </w:types>
        <w:behaviors>
          <w:behavior w:val="content"/>
        </w:behaviors>
        <w:guid w:val="{408ED346-A6E7-465F-9A72-7B97975A260A}"/>
      </w:docPartPr>
      <w:docPartBody>
        <w:p w:rsidR="0058516A" w:rsidRDefault="00FA5F45" w:rsidP="00FA5F45">
          <w:pPr>
            <w:pStyle w:val="CCDA1BD0066C41C694A9C4D113AF11FA"/>
          </w:pPr>
          <w:r w:rsidRPr="00A06E1A">
            <w:rPr>
              <w:rStyle w:val="placeholder1Char"/>
              <w:rFonts w:hint="eastAsia"/>
              <w:sz w:val="16"/>
              <w:szCs w:val="16"/>
            </w:rPr>
            <w:t>____</w:t>
          </w:r>
        </w:p>
      </w:docPartBody>
    </w:docPart>
    <w:docPart>
      <w:docPartPr>
        <w:name w:val="1FDB986DA1D847C6B3B5F57197FD6DC2"/>
        <w:category>
          <w:name w:val="常规"/>
          <w:gallery w:val="placeholder"/>
        </w:category>
        <w:types>
          <w:type w:val="bbPlcHdr"/>
        </w:types>
        <w:behaviors>
          <w:behavior w:val="content"/>
        </w:behaviors>
        <w:guid w:val="{034A5746-0BF4-4EAA-8EA3-A97277A472C5}"/>
      </w:docPartPr>
      <w:docPartBody>
        <w:p w:rsidR="0058516A" w:rsidRDefault="00FA5F45" w:rsidP="00FA5F45">
          <w:pPr>
            <w:pStyle w:val="1FDB986DA1D847C6B3B5F57197FD6DC2"/>
          </w:pPr>
          <w:r w:rsidRPr="00A06E1A">
            <w:rPr>
              <w:rStyle w:val="placeholder1Char"/>
              <w:rFonts w:hint="eastAsia"/>
              <w:sz w:val="16"/>
              <w:szCs w:val="16"/>
            </w:rPr>
            <w:t>____</w:t>
          </w:r>
        </w:p>
      </w:docPartBody>
    </w:docPart>
    <w:docPart>
      <w:docPartPr>
        <w:name w:val="A8D0CED514B8437C974AE9925AE76C84"/>
        <w:category>
          <w:name w:val="常规"/>
          <w:gallery w:val="placeholder"/>
        </w:category>
        <w:types>
          <w:type w:val="bbPlcHdr"/>
        </w:types>
        <w:behaviors>
          <w:behavior w:val="content"/>
        </w:behaviors>
        <w:guid w:val="{99CE6530-5613-4560-B373-50705D7C1C7E}"/>
      </w:docPartPr>
      <w:docPartBody>
        <w:p w:rsidR="0058516A" w:rsidRDefault="00FA5F45" w:rsidP="00FA5F45">
          <w:pPr>
            <w:pStyle w:val="A8D0CED514B8437C974AE9925AE76C84"/>
          </w:pPr>
          <w:r w:rsidRPr="00A06E1A">
            <w:rPr>
              <w:rStyle w:val="placeholder1Char"/>
              <w:rFonts w:hint="eastAsia"/>
              <w:sz w:val="16"/>
              <w:szCs w:val="16"/>
            </w:rPr>
            <w:t>____</w:t>
          </w:r>
        </w:p>
      </w:docPartBody>
    </w:docPart>
    <w:docPart>
      <w:docPartPr>
        <w:name w:val="7CE1F77859F64190BAD44E5C0F655B7C"/>
        <w:category>
          <w:name w:val="常规"/>
          <w:gallery w:val="placeholder"/>
        </w:category>
        <w:types>
          <w:type w:val="bbPlcHdr"/>
        </w:types>
        <w:behaviors>
          <w:behavior w:val="content"/>
        </w:behaviors>
        <w:guid w:val="{EC32D9B2-C3C4-4319-AD63-E9020CEEF707}"/>
      </w:docPartPr>
      <w:docPartBody>
        <w:p w:rsidR="0058516A" w:rsidRDefault="00FA5F45" w:rsidP="00FA5F45">
          <w:pPr>
            <w:pStyle w:val="7CE1F77859F64190BAD44E5C0F655B7C"/>
          </w:pPr>
          <w:r w:rsidRPr="00A06E1A">
            <w:rPr>
              <w:rStyle w:val="placeholder1Char"/>
              <w:rFonts w:hint="eastAsia"/>
              <w:sz w:val="16"/>
              <w:szCs w:val="16"/>
            </w:rPr>
            <w:t>____</w:t>
          </w:r>
        </w:p>
      </w:docPartBody>
    </w:docPart>
    <w:docPart>
      <w:docPartPr>
        <w:name w:val="53B2F096DFD94838BC4F4ABB9F655415"/>
        <w:category>
          <w:name w:val="常规"/>
          <w:gallery w:val="placeholder"/>
        </w:category>
        <w:types>
          <w:type w:val="bbPlcHdr"/>
        </w:types>
        <w:behaviors>
          <w:behavior w:val="content"/>
        </w:behaviors>
        <w:guid w:val="{97746BD5-A868-421C-BA05-3CB9A78587A3}"/>
      </w:docPartPr>
      <w:docPartBody>
        <w:p w:rsidR="0058516A" w:rsidRDefault="00FA5F45" w:rsidP="00FA5F45">
          <w:pPr>
            <w:pStyle w:val="53B2F096DFD94838BC4F4ABB9F655415"/>
          </w:pPr>
          <w:r w:rsidRPr="00A06E1A">
            <w:rPr>
              <w:rStyle w:val="placeholder1Char"/>
              <w:rFonts w:hint="eastAsia"/>
              <w:sz w:val="16"/>
              <w:szCs w:val="16"/>
            </w:rPr>
            <w:t>____</w:t>
          </w:r>
        </w:p>
      </w:docPartBody>
    </w:docPart>
    <w:docPart>
      <w:docPartPr>
        <w:name w:val="78EAAFD535EC4368A1F30CAF5C7AF15A"/>
        <w:category>
          <w:name w:val="常规"/>
          <w:gallery w:val="placeholder"/>
        </w:category>
        <w:types>
          <w:type w:val="bbPlcHdr"/>
        </w:types>
        <w:behaviors>
          <w:behavior w:val="content"/>
        </w:behaviors>
        <w:guid w:val="{2ADC2EEB-052E-4CAE-82A6-31B4244583F0}"/>
      </w:docPartPr>
      <w:docPartBody>
        <w:p w:rsidR="0058516A" w:rsidRDefault="00FA5F45" w:rsidP="00FA5F45">
          <w:pPr>
            <w:pStyle w:val="78EAAFD535EC4368A1F30CAF5C7AF15A"/>
          </w:pPr>
          <w:r w:rsidRPr="00A06E1A">
            <w:rPr>
              <w:rStyle w:val="placeholder1Char"/>
              <w:rFonts w:hint="eastAsia"/>
              <w:sz w:val="16"/>
              <w:szCs w:val="16"/>
            </w:rPr>
            <w:t>____</w:t>
          </w:r>
        </w:p>
      </w:docPartBody>
    </w:docPart>
    <w:docPart>
      <w:docPartPr>
        <w:name w:val="0A7508721F4841599BF37A961E561BED"/>
        <w:category>
          <w:name w:val="常规"/>
          <w:gallery w:val="placeholder"/>
        </w:category>
        <w:types>
          <w:type w:val="bbPlcHdr"/>
        </w:types>
        <w:behaviors>
          <w:behavior w:val="content"/>
        </w:behaviors>
        <w:guid w:val="{AA858B09-F433-48CA-BB7D-AC69373EA32E}"/>
      </w:docPartPr>
      <w:docPartBody>
        <w:p w:rsidR="0058516A" w:rsidRDefault="00FA5F45" w:rsidP="00FA5F45">
          <w:pPr>
            <w:pStyle w:val="0A7508721F4841599BF37A961E561BED"/>
          </w:pPr>
          <w:r w:rsidRPr="00A06E1A">
            <w:rPr>
              <w:rStyle w:val="placeholder1Char"/>
              <w:rFonts w:hint="eastAsia"/>
              <w:sz w:val="16"/>
              <w:szCs w:val="16"/>
            </w:rPr>
            <w:t>____</w:t>
          </w:r>
        </w:p>
      </w:docPartBody>
    </w:docPart>
    <w:docPart>
      <w:docPartPr>
        <w:name w:val="BF57DE8C880343CD8883EA4860CD7274"/>
        <w:category>
          <w:name w:val="常规"/>
          <w:gallery w:val="placeholder"/>
        </w:category>
        <w:types>
          <w:type w:val="bbPlcHdr"/>
        </w:types>
        <w:behaviors>
          <w:behavior w:val="content"/>
        </w:behaviors>
        <w:guid w:val="{D81CA3D1-B39F-4BF8-91DA-32F5F9975BB1}"/>
      </w:docPartPr>
      <w:docPartBody>
        <w:p w:rsidR="0058516A" w:rsidRDefault="00FA5F45" w:rsidP="00FA5F45">
          <w:pPr>
            <w:pStyle w:val="BF57DE8C880343CD8883EA4860CD7274"/>
          </w:pPr>
          <w:r w:rsidRPr="00A06E1A">
            <w:rPr>
              <w:rStyle w:val="placeholder1Char"/>
              <w:rFonts w:hint="eastAsia"/>
              <w:sz w:val="16"/>
              <w:szCs w:val="16"/>
            </w:rPr>
            <w:t>____</w:t>
          </w:r>
        </w:p>
      </w:docPartBody>
    </w:docPart>
    <w:docPart>
      <w:docPartPr>
        <w:name w:val="8D53E867DEE14D9399B85B8B5F2F8F8C"/>
        <w:category>
          <w:name w:val="常规"/>
          <w:gallery w:val="placeholder"/>
        </w:category>
        <w:types>
          <w:type w:val="bbPlcHdr"/>
        </w:types>
        <w:behaviors>
          <w:behavior w:val="content"/>
        </w:behaviors>
        <w:guid w:val="{C6F253D3-0A8E-4E85-9555-C6151F1B60C8}"/>
      </w:docPartPr>
      <w:docPartBody>
        <w:p w:rsidR="0058516A" w:rsidRDefault="00FA5F45" w:rsidP="00FA5F45">
          <w:pPr>
            <w:pStyle w:val="8D53E867DEE14D9399B85B8B5F2F8F8C"/>
          </w:pPr>
          <w:r w:rsidRPr="00A06E1A">
            <w:rPr>
              <w:rStyle w:val="placeholder1Char"/>
              <w:rFonts w:hint="eastAsia"/>
              <w:sz w:val="16"/>
              <w:szCs w:val="16"/>
            </w:rPr>
            <w:t>____</w:t>
          </w:r>
        </w:p>
      </w:docPartBody>
    </w:docPart>
    <w:docPart>
      <w:docPartPr>
        <w:name w:val="D5A1E1E0E0E64993A86E2EB30192FEA3"/>
        <w:category>
          <w:name w:val="常规"/>
          <w:gallery w:val="placeholder"/>
        </w:category>
        <w:types>
          <w:type w:val="bbPlcHdr"/>
        </w:types>
        <w:behaviors>
          <w:behavior w:val="content"/>
        </w:behaviors>
        <w:guid w:val="{B7536187-E694-4539-A1C3-2C4EAF57B3FF}"/>
      </w:docPartPr>
      <w:docPartBody>
        <w:p w:rsidR="0058516A" w:rsidRDefault="00FA5F45" w:rsidP="00FA5F45">
          <w:pPr>
            <w:pStyle w:val="D5A1E1E0E0E64993A86E2EB30192FEA3"/>
          </w:pPr>
          <w:r w:rsidRPr="00A06E1A">
            <w:rPr>
              <w:rStyle w:val="placeholder1Char"/>
              <w:rFonts w:hint="eastAsia"/>
              <w:sz w:val="16"/>
              <w:szCs w:val="16"/>
            </w:rPr>
            <w:t>____</w:t>
          </w:r>
        </w:p>
      </w:docPartBody>
    </w:docPart>
    <w:docPart>
      <w:docPartPr>
        <w:name w:val="AF2EA1EF4A2A43B0869B7E3183CE713A"/>
        <w:category>
          <w:name w:val="常规"/>
          <w:gallery w:val="placeholder"/>
        </w:category>
        <w:types>
          <w:type w:val="bbPlcHdr"/>
        </w:types>
        <w:behaviors>
          <w:behavior w:val="content"/>
        </w:behaviors>
        <w:guid w:val="{D177AE31-1B99-455D-A3BE-4E1078C5AE29}"/>
      </w:docPartPr>
      <w:docPartBody>
        <w:p w:rsidR="0058516A" w:rsidRDefault="00FA5F45" w:rsidP="00FA5F45">
          <w:pPr>
            <w:pStyle w:val="AF2EA1EF4A2A43B0869B7E3183CE713A"/>
          </w:pPr>
          <w:r w:rsidRPr="00A06E1A">
            <w:rPr>
              <w:rStyle w:val="placeholder1Char"/>
              <w:rFonts w:hint="eastAsia"/>
              <w:sz w:val="16"/>
              <w:szCs w:val="16"/>
            </w:rPr>
            <w:t>____</w:t>
          </w:r>
        </w:p>
      </w:docPartBody>
    </w:docPart>
    <w:docPart>
      <w:docPartPr>
        <w:name w:val="0FD11B4F40564E30ADBEFA3540094711"/>
        <w:category>
          <w:name w:val="常规"/>
          <w:gallery w:val="placeholder"/>
        </w:category>
        <w:types>
          <w:type w:val="bbPlcHdr"/>
        </w:types>
        <w:behaviors>
          <w:behavior w:val="content"/>
        </w:behaviors>
        <w:guid w:val="{A1C747A1-7FB4-49AF-BF92-6494C8215A83}"/>
      </w:docPartPr>
      <w:docPartBody>
        <w:p w:rsidR="0058516A" w:rsidRDefault="00FA5F45" w:rsidP="00FA5F45">
          <w:pPr>
            <w:pStyle w:val="0FD11B4F40564E30ADBEFA3540094711"/>
          </w:pPr>
          <w:r w:rsidRPr="00A06E1A">
            <w:rPr>
              <w:rStyle w:val="placeholder1Char"/>
              <w:rFonts w:hint="eastAsia"/>
              <w:sz w:val="16"/>
              <w:szCs w:val="16"/>
            </w:rPr>
            <w:t>____</w:t>
          </w:r>
        </w:p>
      </w:docPartBody>
    </w:docPart>
    <w:docPart>
      <w:docPartPr>
        <w:name w:val="5372164C291C4C358271785D9E9F9B00"/>
        <w:category>
          <w:name w:val="常规"/>
          <w:gallery w:val="placeholder"/>
        </w:category>
        <w:types>
          <w:type w:val="bbPlcHdr"/>
        </w:types>
        <w:behaviors>
          <w:behavior w:val="content"/>
        </w:behaviors>
        <w:guid w:val="{8EDC7927-3206-4573-BE38-D2D9021E9EB6}"/>
      </w:docPartPr>
      <w:docPartBody>
        <w:p w:rsidR="0058516A" w:rsidRDefault="00FA5F45" w:rsidP="00FA5F45">
          <w:pPr>
            <w:pStyle w:val="5372164C291C4C358271785D9E9F9B00"/>
          </w:pPr>
          <w:r w:rsidRPr="00A06E1A">
            <w:rPr>
              <w:rStyle w:val="placeholder1Char"/>
              <w:rFonts w:hint="eastAsia"/>
              <w:sz w:val="16"/>
              <w:szCs w:val="16"/>
            </w:rPr>
            <w:t>____</w:t>
          </w:r>
        </w:p>
      </w:docPartBody>
    </w:docPart>
    <w:docPart>
      <w:docPartPr>
        <w:name w:val="9FB3002BCB1548099445A1919D547064"/>
        <w:category>
          <w:name w:val="常规"/>
          <w:gallery w:val="placeholder"/>
        </w:category>
        <w:types>
          <w:type w:val="bbPlcHdr"/>
        </w:types>
        <w:behaviors>
          <w:behavior w:val="content"/>
        </w:behaviors>
        <w:guid w:val="{42367F59-81E8-4B2E-A29D-018D98058307}"/>
      </w:docPartPr>
      <w:docPartBody>
        <w:p w:rsidR="0058516A" w:rsidRDefault="00FA5F45" w:rsidP="00FA5F45">
          <w:pPr>
            <w:pStyle w:val="9FB3002BCB1548099445A1919D547064"/>
          </w:pPr>
          <w:r w:rsidRPr="00A06E1A">
            <w:rPr>
              <w:rStyle w:val="placeholder1Char"/>
              <w:rFonts w:hint="eastAsia"/>
              <w:sz w:val="16"/>
              <w:szCs w:val="16"/>
            </w:rPr>
            <w:t>____</w:t>
          </w:r>
        </w:p>
      </w:docPartBody>
    </w:docPart>
    <w:docPart>
      <w:docPartPr>
        <w:name w:val="B3F91BD782FA469BAB8C5C90F6AB7635"/>
        <w:category>
          <w:name w:val="常规"/>
          <w:gallery w:val="placeholder"/>
        </w:category>
        <w:types>
          <w:type w:val="bbPlcHdr"/>
        </w:types>
        <w:behaviors>
          <w:behavior w:val="content"/>
        </w:behaviors>
        <w:guid w:val="{80E97331-D18F-4870-B6A4-3200764E4885}"/>
      </w:docPartPr>
      <w:docPartBody>
        <w:p w:rsidR="0058516A" w:rsidRDefault="00FA5F45" w:rsidP="00FA5F45">
          <w:pPr>
            <w:pStyle w:val="B3F91BD782FA469BAB8C5C90F6AB7635"/>
          </w:pPr>
          <w:r w:rsidRPr="00A06E1A">
            <w:rPr>
              <w:rStyle w:val="placeholder1Char"/>
              <w:rFonts w:hint="eastAsia"/>
              <w:sz w:val="16"/>
              <w:szCs w:val="16"/>
            </w:rPr>
            <w:t>____</w:t>
          </w:r>
        </w:p>
      </w:docPartBody>
    </w:docPart>
    <w:docPart>
      <w:docPartPr>
        <w:name w:val="27B369A6EDE946C388FAEDA57CC3A0BB"/>
        <w:category>
          <w:name w:val="常规"/>
          <w:gallery w:val="placeholder"/>
        </w:category>
        <w:types>
          <w:type w:val="bbPlcHdr"/>
        </w:types>
        <w:behaviors>
          <w:behavior w:val="content"/>
        </w:behaviors>
        <w:guid w:val="{EC337BC3-0628-4ACF-9044-88F2E0B45985}"/>
      </w:docPartPr>
      <w:docPartBody>
        <w:p w:rsidR="0058516A" w:rsidRDefault="00FA5F45" w:rsidP="00FA5F45">
          <w:pPr>
            <w:pStyle w:val="27B369A6EDE946C388FAEDA57CC3A0BB"/>
          </w:pPr>
          <w:r w:rsidRPr="00A06E1A">
            <w:rPr>
              <w:rStyle w:val="placeholder1Char"/>
              <w:rFonts w:hint="eastAsia"/>
              <w:sz w:val="16"/>
              <w:szCs w:val="16"/>
            </w:rPr>
            <w:t>____</w:t>
          </w:r>
        </w:p>
      </w:docPartBody>
    </w:docPart>
    <w:docPart>
      <w:docPartPr>
        <w:name w:val="FE7BDA972FF84EC98F6D6FADE969BA4C"/>
        <w:category>
          <w:name w:val="常规"/>
          <w:gallery w:val="placeholder"/>
        </w:category>
        <w:types>
          <w:type w:val="bbPlcHdr"/>
        </w:types>
        <w:behaviors>
          <w:behavior w:val="content"/>
        </w:behaviors>
        <w:guid w:val="{2C1B7823-41A4-4578-8E92-7A684E3CB282}"/>
      </w:docPartPr>
      <w:docPartBody>
        <w:p w:rsidR="0058516A" w:rsidRDefault="00FA5F45" w:rsidP="00FA5F45">
          <w:pPr>
            <w:pStyle w:val="FE7BDA972FF84EC98F6D6FADE969BA4C"/>
          </w:pPr>
          <w:r w:rsidRPr="00A06E1A">
            <w:rPr>
              <w:rStyle w:val="placeholder1Char"/>
              <w:rFonts w:hint="eastAsia"/>
              <w:sz w:val="16"/>
              <w:szCs w:val="16"/>
            </w:rPr>
            <w:t>____</w:t>
          </w:r>
        </w:p>
      </w:docPartBody>
    </w:docPart>
    <w:docPart>
      <w:docPartPr>
        <w:name w:val="98731941838E43B4AAA38A65E0979D59"/>
        <w:category>
          <w:name w:val="常规"/>
          <w:gallery w:val="placeholder"/>
        </w:category>
        <w:types>
          <w:type w:val="bbPlcHdr"/>
        </w:types>
        <w:behaviors>
          <w:behavior w:val="content"/>
        </w:behaviors>
        <w:guid w:val="{E55ECE42-B6DF-443A-A9D8-CB621102EF91}"/>
      </w:docPartPr>
      <w:docPartBody>
        <w:p w:rsidR="0058516A" w:rsidRDefault="00FA5F45" w:rsidP="00FA5F45">
          <w:pPr>
            <w:pStyle w:val="98731941838E43B4AAA38A65E0979D59"/>
          </w:pPr>
          <w:r w:rsidRPr="00A06E1A">
            <w:rPr>
              <w:rStyle w:val="placeholder1Char"/>
              <w:rFonts w:hint="eastAsia"/>
              <w:sz w:val="16"/>
              <w:szCs w:val="16"/>
            </w:rPr>
            <w:t>____</w:t>
          </w:r>
        </w:p>
      </w:docPartBody>
    </w:docPart>
    <w:docPart>
      <w:docPartPr>
        <w:name w:val="5E66DC60B5F1409690DA83D7548DC26B"/>
        <w:category>
          <w:name w:val="常规"/>
          <w:gallery w:val="placeholder"/>
        </w:category>
        <w:types>
          <w:type w:val="bbPlcHdr"/>
        </w:types>
        <w:behaviors>
          <w:behavior w:val="content"/>
        </w:behaviors>
        <w:guid w:val="{94B3BA6C-7BC6-47DE-8370-19E027DF401C}"/>
      </w:docPartPr>
      <w:docPartBody>
        <w:p w:rsidR="0058516A" w:rsidRDefault="00FA5F45" w:rsidP="00FA5F45">
          <w:pPr>
            <w:pStyle w:val="5E66DC60B5F1409690DA83D7548DC26B"/>
          </w:pPr>
          <w:r w:rsidRPr="00A06E1A">
            <w:rPr>
              <w:rStyle w:val="placeholder1Char"/>
              <w:rFonts w:hint="eastAsia"/>
              <w:sz w:val="16"/>
              <w:szCs w:val="16"/>
            </w:rPr>
            <w:t>____</w:t>
          </w:r>
        </w:p>
      </w:docPartBody>
    </w:docPart>
    <w:docPart>
      <w:docPartPr>
        <w:name w:val="AC912A17FFC84CED8E7E2FE6E47FEA8C"/>
        <w:category>
          <w:name w:val="常规"/>
          <w:gallery w:val="placeholder"/>
        </w:category>
        <w:types>
          <w:type w:val="bbPlcHdr"/>
        </w:types>
        <w:behaviors>
          <w:behavior w:val="content"/>
        </w:behaviors>
        <w:guid w:val="{BFCB4CD5-DBEE-4C13-8F6D-F871CBB06CF8}"/>
      </w:docPartPr>
      <w:docPartBody>
        <w:p w:rsidR="0058516A" w:rsidRDefault="00FA5F45" w:rsidP="00FA5F45">
          <w:pPr>
            <w:pStyle w:val="AC912A17FFC84CED8E7E2FE6E47FEA8C"/>
          </w:pPr>
          <w:r w:rsidRPr="00A06E1A">
            <w:rPr>
              <w:rStyle w:val="placeholder1Char"/>
              <w:rFonts w:hint="eastAsia"/>
              <w:sz w:val="16"/>
              <w:szCs w:val="16"/>
            </w:rPr>
            <w:t>____</w:t>
          </w:r>
        </w:p>
      </w:docPartBody>
    </w:docPart>
    <w:docPart>
      <w:docPartPr>
        <w:name w:val="70E77AF6049742F39A0FA4DD8D51F6B3"/>
        <w:category>
          <w:name w:val="常规"/>
          <w:gallery w:val="placeholder"/>
        </w:category>
        <w:types>
          <w:type w:val="bbPlcHdr"/>
        </w:types>
        <w:behaviors>
          <w:behavior w:val="content"/>
        </w:behaviors>
        <w:guid w:val="{3C504547-3C52-4E8A-9E1E-62D1E07E4533}"/>
      </w:docPartPr>
      <w:docPartBody>
        <w:p w:rsidR="0058516A" w:rsidRDefault="00FA5F45" w:rsidP="00FA5F45">
          <w:pPr>
            <w:pStyle w:val="70E77AF6049742F39A0FA4DD8D51F6B3"/>
          </w:pPr>
          <w:r w:rsidRPr="00A06E1A">
            <w:rPr>
              <w:rStyle w:val="placeholder1Char"/>
              <w:rFonts w:hint="eastAsia"/>
              <w:sz w:val="16"/>
              <w:szCs w:val="16"/>
            </w:rPr>
            <w:t>____</w:t>
          </w:r>
        </w:p>
      </w:docPartBody>
    </w:docPart>
    <w:docPart>
      <w:docPartPr>
        <w:name w:val="CE77A3F57B03433C825BFDAA805A1F4F"/>
        <w:category>
          <w:name w:val="常规"/>
          <w:gallery w:val="placeholder"/>
        </w:category>
        <w:types>
          <w:type w:val="bbPlcHdr"/>
        </w:types>
        <w:behaviors>
          <w:behavior w:val="content"/>
        </w:behaviors>
        <w:guid w:val="{EE5C4DF6-99F3-4C5A-8F70-83817394BBCD}"/>
      </w:docPartPr>
      <w:docPartBody>
        <w:p w:rsidR="0058516A" w:rsidRDefault="00FA5F45" w:rsidP="00FA5F45">
          <w:pPr>
            <w:pStyle w:val="CE77A3F57B03433C825BFDAA805A1F4F"/>
          </w:pPr>
          <w:r w:rsidRPr="00A06E1A">
            <w:rPr>
              <w:rStyle w:val="placeholder1Char"/>
              <w:rFonts w:hint="eastAsia"/>
              <w:sz w:val="16"/>
              <w:szCs w:val="16"/>
            </w:rPr>
            <w:t>____</w:t>
          </w:r>
        </w:p>
      </w:docPartBody>
    </w:docPart>
    <w:docPart>
      <w:docPartPr>
        <w:name w:val="208B772DE77E4AB0BB94DBD5417907F3"/>
        <w:category>
          <w:name w:val="常规"/>
          <w:gallery w:val="placeholder"/>
        </w:category>
        <w:types>
          <w:type w:val="bbPlcHdr"/>
        </w:types>
        <w:behaviors>
          <w:behavior w:val="content"/>
        </w:behaviors>
        <w:guid w:val="{877A7116-7D51-462C-B333-21FFCE14ED3E}"/>
      </w:docPartPr>
      <w:docPartBody>
        <w:p w:rsidR="0058516A" w:rsidRDefault="00FA5F45" w:rsidP="00FA5F45">
          <w:pPr>
            <w:pStyle w:val="208B772DE77E4AB0BB94DBD5417907F3"/>
          </w:pPr>
          <w:r w:rsidRPr="00A06E1A">
            <w:rPr>
              <w:rStyle w:val="placeholder1Char"/>
              <w:rFonts w:hint="eastAsia"/>
              <w:sz w:val="16"/>
              <w:szCs w:val="16"/>
            </w:rPr>
            <w:t>____</w:t>
          </w:r>
        </w:p>
      </w:docPartBody>
    </w:docPart>
    <w:docPart>
      <w:docPartPr>
        <w:name w:val="7209081E162A49E69CBEE46FE3BD2DE6"/>
        <w:category>
          <w:name w:val="常规"/>
          <w:gallery w:val="placeholder"/>
        </w:category>
        <w:types>
          <w:type w:val="bbPlcHdr"/>
        </w:types>
        <w:behaviors>
          <w:behavior w:val="content"/>
        </w:behaviors>
        <w:guid w:val="{0F052BC9-935F-4DD0-85BC-9E809CDC6F04}"/>
      </w:docPartPr>
      <w:docPartBody>
        <w:p w:rsidR="0058516A" w:rsidRDefault="00FA5F45" w:rsidP="00FA5F45">
          <w:pPr>
            <w:pStyle w:val="7209081E162A49E69CBEE46FE3BD2DE6"/>
          </w:pPr>
          <w:r w:rsidRPr="00A06E1A">
            <w:rPr>
              <w:rStyle w:val="placeholder1Char"/>
              <w:rFonts w:hint="eastAsia"/>
              <w:sz w:val="16"/>
              <w:szCs w:val="16"/>
            </w:rPr>
            <w:t>____</w:t>
          </w:r>
        </w:p>
      </w:docPartBody>
    </w:docPart>
    <w:docPart>
      <w:docPartPr>
        <w:name w:val="B51C281BD8824F768326AB8F501BCFF1"/>
        <w:category>
          <w:name w:val="常规"/>
          <w:gallery w:val="placeholder"/>
        </w:category>
        <w:types>
          <w:type w:val="bbPlcHdr"/>
        </w:types>
        <w:behaviors>
          <w:behavior w:val="content"/>
        </w:behaviors>
        <w:guid w:val="{FFF7C65D-37B8-4BDC-A0D8-C99858E7CE9A}"/>
      </w:docPartPr>
      <w:docPartBody>
        <w:p w:rsidR="0058516A" w:rsidRDefault="00FA5F45" w:rsidP="00FA5F45">
          <w:pPr>
            <w:pStyle w:val="B51C281BD8824F768326AB8F501BCFF1"/>
          </w:pPr>
          <w:r w:rsidRPr="00A06E1A">
            <w:rPr>
              <w:rStyle w:val="placeholder1Char"/>
              <w:rFonts w:hint="eastAsia"/>
              <w:sz w:val="16"/>
              <w:szCs w:val="16"/>
            </w:rPr>
            <w:t>____</w:t>
          </w:r>
        </w:p>
      </w:docPartBody>
    </w:docPart>
    <w:docPart>
      <w:docPartPr>
        <w:name w:val="3A64DE49D3EA4D02B82B3E8C123A8872"/>
        <w:category>
          <w:name w:val="常规"/>
          <w:gallery w:val="placeholder"/>
        </w:category>
        <w:types>
          <w:type w:val="bbPlcHdr"/>
        </w:types>
        <w:behaviors>
          <w:behavior w:val="content"/>
        </w:behaviors>
        <w:guid w:val="{B6DFFD3A-0100-42F1-943A-88A35D3A2700}"/>
      </w:docPartPr>
      <w:docPartBody>
        <w:p w:rsidR="0058516A" w:rsidRDefault="00FA5F45" w:rsidP="00FA5F45">
          <w:pPr>
            <w:pStyle w:val="3A64DE49D3EA4D02B82B3E8C123A8872"/>
          </w:pPr>
          <w:r w:rsidRPr="00A06E1A">
            <w:rPr>
              <w:rStyle w:val="placeholder1Char"/>
              <w:rFonts w:hint="eastAsia"/>
              <w:sz w:val="16"/>
              <w:szCs w:val="16"/>
            </w:rPr>
            <w:t>____</w:t>
          </w:r>
        </w:p>
      </w:docPartBody>
    </w:docPart>
    <w:docPart>
      <w:docPartPr>
        <w:name w:val="00D21D1CB18245DD94AF06301667B5D7"/>
        <w:category>
          <w:name w:val="常规"/>
          <w:gallery w:val="placeholder"/>
        </w:category>
        <w:types>
          <w:type w:val="bbPlcHdr"/>
        </w:types>
        <w:behaviors>
          <w:behavior w:val="content"/>
        </w:behaviors>
        <w:guid w:val="{C277FBDC-6FB9-4FC4-BBCB-CF90C86ED99C}"/>
      </w:docPartPr>
      <w:docPartBody>
        <w:p w:rsidR="0058516A" w:rsidRDefault="00FA5F45" w:rsidP="00FA5F45">
          <w:pPr>
            <w:pStyle w:val="00D21D1CB18245DD94AF06301667B5D7"/>
          </w:pPr>
          <w:r w:rsidRPr="00A06E1A">
            <w:rPr>
              <w:rStyle w:val="placeholder1Char"/>
              <w:rFonts w:hint="eastAsia"/>
              <w:sz w:val="16"/>
              <w:szCs w:val="16"/>
            </w:rPr>
            <w:t>____</w:t>
          </w:r>
        </w:p>
      </w:docPartBody>
    </w:docPart>
    <w:docPart>
      <w:docPartPr>
        <w:name w:val="33610196DB8B4ECBB3D7DCD5528472CD"/>
        <w:category>
          <w:name w:val="常规"/>
          <w:gallery w:val="placeholder"/>
        </w:category>
        <w:types>
          <w:type w:val="bbPlcHdr"/>
        </w:types>
        <w:behaviors>
          <w:behavior w:val="content"/>
        </w:behaviors>
        <w:guid w:val="{0CA52F25-A847-4CE9-8B59-0634A536F2A5}"/>
      </w:docPartPr>
      <w:docPartBody>
        <w:p w:rsidR="0058516A" w:rsidRDefault="00FA5F45" w:rsidP="00FA5F45">
          <w:pPr>
            <w:pStyle w:val="33610196DB8B4ECBB3D7DCD5528472CD"/>
          </w:pPr>
          <w:r w:rsidRPr="00A06E1A">
            <w:rPr>
              <w:rStyle w:val="placeholder1Char"/>
              <w:rFonts w:hint="eastAsia"/>
              <w:sz w:val="16"/>
              <w:szCs w:val="16"/>
            </w:rPr>
            <w:t>____</w:t>
          </w:r>
        </w:p>
      </w:docPartBody>
    </w:docPart>
    <w:docPart>
      <w:docPartPr>
        <w:name w:val="6F855EE6EEEE49C19709FD5003F37078"/>
        <w:category>
          <w:name w:val="常规"/>
          <w:gallery w:val="placeholder"/>
        </w:category>
        <w:types>
          <w:type w:val="bbPlcHdr"/>
        </w:types>
        <w:behaviors>
          <w:behavior w:val="content"/>
        </w:behaviors>
        <w:guid w:val="{C912D068-A61A-4D50-A5B7-528CF5AF5E19}"/>
      </w:docPartPr>
      <w:docPartBody>
        <w:p w:rsidR="0058516A" w:rsidRDefault="00FA5F45" w:rsidP="00FA5F45">
          <w:pPr>
            <w:pStyle w:val="6F855EE6EEEE49C19709FD5003F37078"/>
          </w:pPr>
          <w:r w:rsidRPr="00A06E1A">
            <w:rPr>
              <w:rStyle w:val="placeholder1Char"/>
              <w:rFonts w:hint="eastAsia"/>
              <w:sz w:val="16"/>
              <w:szCs w:val="16"/>
            </w:rPr>
            <w:t>____</w:t>
          </w:r>
        </w:p>
      </w:docPartBody>
    </w:docPart>
    <w:docPart>
      <w:docPartPr>
        <w:name w:val="734ADD075F164BCFB07EA59359E45A8F"/>
        <w:category>
          <w:name w:val="常规"/>
          <w:gallery w:val="placeholder"/>
        </w:category>
        <w:types>
          <w:type w:val="bbPlcHdr"/>
        </w:types>
        <w:behaviors>
          <w:behavior w:val="content"/>
        </w:behaviors>
        <w:guid w:val="{B6E10423-6374-4E2A-8328-4314A4AFF238}"/>
      </w:docPartPr>
      <w:docPartBody>
        <w:p w:rsidR="0058516A" w:rsidRDefault="00FA5F45" w:rsidP="00FA5F45">
          <w:pPr>
            <w:pStyle w:val="734ADD075F164BCFB07EA59359E45A8F"/>
          </w:pPr>
          <w:r w:rsidRPr="00A06E1A">
            <w:rPr>
              <w:rStyle w:val="placeholder1Char"/>
              <w:rFonts w:hint="eastAsia"/>
              <w:sz w:val="16"/>
              <w:szCs w:val="16"/>
            </w:rPr>
            <w:t>____</w:t>
          </w:r>
        </w:p>
      </w:docPartBody>
    </w:docPart>
    <w:docPart>
      <w:docPartPr>
        <w:name w:val="BB2092BCF5F3417B964AC06E24678972"/>
        <w:category>
          <w:name w:val="常规"/>
          <w:gallery w:val="placeholder"/>
        </w:category>
        <w:types>
          <w:type w:val="bbPlcHdr"/>
        </w:types>
        <w:behaviors>
          <w:behavior w:val="content"/>
        </w:behaviors>
        <w:guid w:val="{9776E643-5F24-43A7-BFF4-B45B3FF433EC}"/>
      </w:docPartPr>
      <w:docPartBody>
        <w:p w:rsidR="0058516A" w:rsidRDefault="00FA5F45" w:rsidP="00FA5F45">
          <w:pPr>
            <w:pStyle w:val="BB2092BCF5F3417B964AC06E24678972"/>
          </w:pPr>
          <w:r w:rsidRPr="00A06E1A">
            <w:rPr>
              <w:rStyle w:val="placeholder1Char"/>
              <w:rFonts w:hint="eastAsia"/>
              <w:sz w:val="16"/>
              <w:szCs w:val="16"/>
            </w:rPr>
            <w:t>____</w:t>
          </w:r>
        </w:p>
      </w:docPartBody>
    </w:docPart>
    <w:docPart>
      <w:docPartPr>
        <w:name w:val="B211465D5B7E40EFA23826E2EBC65BA6"/>
        <w:category>
          <w:name w:val="常规"/>
          <w:gallery w:val="placeholder"/>
        </w:category>
        <w:types>
          <w:type w:val="bbPlcHdr"/>
        </w:types>
        <w:behaviors>
          <w:behavior w:val="content"/>
        </w:behaviors>
        <w:guid w:val="{7B1094FA-010C-4555-B543-2DAAFD1B6DE9}"/>
      </w:docPartPr>
      <w:docPartBody>
        <w:p w:rsidR="0058516A" w:rsidRDefault="00FA5F45" w:rsidP="00FA5F45">
          <w:pPr>
            <w:pStyle w:val="B211465D5B7E40EFA23826E2EBC65BA6"/>
          </w:pPr>
          <w:r w:rsidRPr="00A06E1A">
            <w:rPr>
              <w:rStyle w:val="placeholder1Char"/>
              <w:rFonts w:hint="eastAsia"/>
              <w:sz w:val="16"/>
              <w:szCs w:val="16"/>
            </w:rPr>
            <w:t>____</w:t>
          </w:r>
        </w:p>
      </w:docPartBody>
    </w:docPart>
    <w:docPart>
      <w:docPartPr>
        <w:name w:val="9F4EC917B36949F0A51FFC35642154EC"/>
        <w:category>
          <w:name w:val="常规"/>
          <w:gallery w:val="placeholder"/>
        </w:category>
        <w:types>
          <w:type w:val="bbPlcHdr"/>
        </w:types>
        <w:behaviors>
          <w:behavior w:val="content"/>
        </w:behaviors>
        <w:guid w:val="{557924D6-8750-4A2B-996F-A51A14B1DF88}"/>
      </w:docPartPr>
      <w:docPartBody>
        <w:p w:rsidR="0058516A" w:rsidRDefault="00FA5F45" w:rsidP="00FA5F45">
          <w:pPr>
            <w:pStyle w:val="9F4EC917B36949F0A51FFC35642154EC"/>
          </w:pPr>
          <w:r w:rsidRPr="00A06E1A">
            <w:rPr>
              <w:rStyle w:val="placeholder1Char"/>
              <w:rFonts w:hint="eastAsia"/>
              <w:sz w:val="16"/>
              <w:szCs w:val="16"/>
            </w:rPr>
            <w:t>____</w:t>
          </w:r>
        </w:p>
      </w:docPartBody>
    </w:docPart>
    <w:docPart>
      <w:docPartPr>
        <w:name w:val="6765871C6DF94DC69E4FC4209A758AA9"/>
        <w:category>
          <w:name w:val="常规"/>
          <w:gallery w:val="placeholder"/>
        </w:category>
        <w:types>
          <w:type w:val="bbPlcHdr"/>
        </w:types>
        <w:behaviors>
          <w:behavior w:val="content"/>
        </w:behaviors>
        <w:guid w:val="{59AD3B8F-6011-401C-9128-778DC31EA413}"/>
      </w:docPartPr>
      <w:docPartBody>
        <w:p w:rsidR="0058516A" w:rsidRDefault="00FA5F45" w:rsidP="00FA5F45">
          <w:pPr>
            <w:pStyle w:val="6765871C6DF94DC69E4FC4209A758AA9"/>
          </w:pPr>
          <w:r w:rsidRPr="00A06E1A">
            <w:rPr>
              <w:rStyle w:val="placeholder1Char"/>
              <w:rFonts w:hint="eastAsia"/>
              <w:sz w:val="16"/>
              <w:szCs w:val="16"/>
            </w:rPr>
            <w:t>____</w:t>
          </w:r>
        </w:p>
      </w:docPartBody>
    </w:docPart>
    <w:docPart>
      <w:docPartPr>
        <w:name w:val="31C47FA6133B458A8DE74B952AB8993E"/>
        <w:category>
          <w:name w:val="常规"/>
          <w:gallery w:val="placeholder"/>
        </w:category>
        <w:types>
          <w:type w:val="bbPlcHdr"/>
        </w:types>
        <w:behaviors>
          <w:behavior w:val="content"/>
        </w:behaviors>
        <w:guid w:val="{CE9C4852-4717-4B22-BF32-0B65CBC8E8F0}"/>
      </w:docPartPr>
      <w:docPartBody>
        <w:p w:rsidR="0058516A" w:rsidRDefault="00FA5F45" w:rsidP="00FA5F45">
          <w:pPr>
            <w:pStyle w:val="31C47FA6133B458A8DE74B952AB8993E"/>
          </w:pPr>
          <w:r w:rsidRPr="00A06E1A">
            <w:rPr>
              <w:rStyle w:val="placeholder1Char"/>
              <w:rFonts w:hint="eastAsia"/>
              <w:sz w:val="16"/>
              <w:szCs w:val="16"/>
            </w:rPr>
            <w:t>____</w:t>
          </w:r>
        </w:p>
      </w:docPartBody>
    </w:docPart>
    <w:docPart>
      <w:docPartPr>
        <w:name w:val="E95949FAF8DC4085A2F6DA1D7BEEBBFA"/>
        <w:category>
          <w:name w:val="常规"/>
          <w:gallery w:val="placeholder"/>
        </w:category>
        <w:types>
          <w:type w:val="bbPlcHdr"/>
        </w:types>
        <w:behaviors>
          <w:behavior w:val="content"/>
        </w:behaviors>
        <w:guid w:val="{6931C93B-7644-4C88-8D32-FE1D948EA0BF}"/>
      </w:docPartPr>
      <w:docPartBody>
        <w:p w:rsidR="0058516A" w:rsidRDefault="00FA5F45" w:rsidP="00FA5F45">
          <w:pPr>
            <w:pStyle w:val="E95949FAF8DC4085A2F6DA1D7BEEBBFA"/>
          </w:pPr>
          <w:r w:rsidRPr="00A06E1A">
            <w:rPr>
              <w:rStyle w:val="placeholder1Char"/>
              <w:rFonts w:hint="eastAsia"/>
              <w:sz w:val="16"/>
              <w:szCs w:val="16"/>
            </w:rPr>
            <w:t>____</w:t>
          </w:r>
        </w:p>
      </w:docPartBody>
    </w:docPart>
    <w:docPart>
      <w:docPartPr>
        <w:name w:val="655C8D089CE749979AEDF638F726C86E"/>
        <w:category>
          <w:name w:val="常规"/>
          <w:gallery w:val="placeholder"/>
        </w:category>
        <w:types>
          <w:type w:val="bbPlcHdr"/>
        </w:types>
        <w:behaviors>
          <w:behavior w:val="content"/>
        </w:behaviors>
        <w:guid w:val="{79A761D6-6DCF-4ADE-A69A-84C2F86E8099}"/>
      </w:docPartPr>
      <w:docPartBody>
        <w:p w:rsidR="0058516A" w:rsidRDefault="00FA5F45" w:rsidP="00FA5F45">
          <w:pPr>
            <w:pStyle w:val="655C8D089CE749979AEDF638F726C86E"/>
          </w:pPr>
          <w:r w:rsidRPr="00A06E1A">
            <w:rPr>
              <w:rStyle w:val="placeholder1Char"/>
              <w:rFonts w:hint="eastAsia"/>
              <w:sz w:val="16"/>
              <w:szCs w:val="16"/>
            </w:rPr>
            <w:t>____</w:t>
          </w:r>
        </w:p>
      </w:docPartBody>
    </w:docPart>
    <w:docPart>
      <w:docPartPr>
        <w:name w:val="F96AFDDDA50945078E3461D4F645D7E4"/>
        <w:category>
          <w:name w:val="常规"/>
          <w:gallery w:val="placeholder"/>
        </w:category>
        <w:types>
          <w:type w:val="bbPlcHdr"/>
        </w:types>
        <w:behaviors>
          <w:behavior w:val="content"/>
        </w:behaviors>
        <w:guid w:val="{A87EFB30-395D-408E-A5D1-57F685CB2AA0}"/>
      </w:docPartPr>
      <w:docPartBody>
        <w:p w:rsidR="0058516A" w:rsidRDefault="00FA5F45" w:rsidP="00FA5F45">
          <w:pPr>
            <w:pStyle w:val="F96AFDDDA50945078E3461D4F645D7E4"/>
          </w:pPr>
          <w:r w:rsidRPr="00A06E1A">
            <w:rPr>
              <w:rStyle w:val="placeholder1Char"/>
              <w:rFonts w:hint="eastAsia"/>
              <w:sz w:val="16"/>
              <w:szCs w:val="16"/>
            </w:rPr>
            <w:t>____</w:t>
          </w:r>
        </w:p>
      </w:docPartBody>
    </w:docPart>
    <w:docPart>
      <w:docPartPr>
        <w:name w:val="8E05282A644B4DCC9887D6131849D6FA"/>
        <w:category>
          <w:name w:val="常规"/>
          <w:gallery w:val="placeholder"/>
        </w:category>
        <w:types>
          <w:type w:val="bbPlcHdr"/>
        </w:types>
        <w:behaviors>
          <w:behavior w:val="content"/>
        </w:behaviors>
        <w:guid w:val="{21F55933-EF7C-45E5-8CB8-E579CDAE300C}"/>
      </w:docPartPr>
      <w:docPartBody>
        <w:p w:rsidR="0058516A" w:rsidRDefault="00FA5F45" w:rsidP="00FA5F45">
          <w:pPr>
            <w:pStyle w:val="8E05282A644B4DCC9887D6131849D6FA"/>
          </w:pPr>
          <w:r w:rsidRPr="00A06E1A">
            <w:rPr>
              <w:rStyle w:val="placeholder1Char"/>
              <w:rFonts w:hint="eastAsia"/>
              <w:sz w:val="16"/>
              <w:szCs w:val="16"/>
            </w:rPr>
            <w:t>____</w:t>
          </w:r>
        </w:p>
      </w:docPartBody>
    </w:docPart>
    <w:docPart>
      <w:docPartPr>
        <w:name w:val="8CC09180C6A043F5B8BD93DB2205294B"/>
        <w:category>
          <w:name w:val="常规"/>
          <w:gallery w:val="placeholder"/>
        </w:category>
        <w:types>
          <w:type w:val="bbPlcHdr"/>
        </w:types>
        <w:behaviors>
          <w:behavior w:val="content"/>
        </w:behaviors>
        <w:guid w:val="{56B4B4F0-51FE-4ACB-996D-A49592E4D0D6}"/>
      </w:docPartPr>
      <w:docPartBody>
        <w:p w:rsidR="0058516A" w:rsidRDefault="00FA5F45" w:rsidP="00FA5F45">
          <w:pPr>
            <w:pStyle w:val="8CC09180C6A043F5B8BD93DB2205294B"/>
          </w:pPr>
          <w:r w:rsidRPr="00A06E1A">
            <w:rPr>
              <w:rStyle w:val="placeholder1Char"/>
              <w:rFonts w:hint="eastAsia"/>
              <w:sz w:val="16"/>
              <w:szCs w:val="16"/>
            </w:rPr>
            <w:t>____</w:t>
          </w:r>
        </w:p>
      </w:docPartBody>
    </w:docPart>
    <w:docPart>
      <w:docPartPr>
        <w:name w:val="0AFED920FF964D2490D044DC6B7C5913"/>
        <w:category>
          <w:name w:val="常规"/>
          <w:gallery w:val="placeholder"/>
        </w:category>
        <w:types>
          <w:type w:val="bbPlcHdr"/>
        </w:types>
        <w:behaviors>
          <w:behavior w:val="content"/>
        </w:behaviors>
        <w:guid w:val="{0BF9EEB9-B024-43A8-8F28-5250D34AE023}"/>
      </w:docPartPr>
      <w:docPartBody>
        <w:p w:rsidR="0058516A" w:rsidRDefault="00FA5F45" w:rsidP="00FA5F45">
          <w:pPr>
            <w:pStyle w:val="0AFED920FF964D2490D044DC6B7C5913"/>
          </w:pPr>
          <w:r w:rsidRPr="00A06E1A">
            <w:rPr>
              <w:rStyle w:val="placeholder1Char"/>
              <w:rFonts w:hint="eastAsia"/>
              <w:sz w:val="16"/>
              <w:szCs w:val="16"/>
            </w:rPr>
            <w:t>____</w:t>
          </w:r>
        </w:p>
      </w:docPartBody>
    </w:docPart>
    <w:docPart>
      <w:docPartPr>
        <w:name w:val="2EE4EDDD06DB48FB8582221A89DEF4B4"/>
        <w:category>
          <w:name w:val="常规"/>
          <w:gallery w:val="placeholder"/>
        </w:category>
        <w:types>
          <w:type w:val="bbPlcHdr"/>
        </w:types>
        <w:behaviors>
          <w:behavior w:val="content"/>
        </w:behaviors>
        <w:guid w:val="{D7CFF411-3A7E-4EB9-BE0E-122935F1C41D}"/>
      </w:docPartPr>
      <w:docPartBody>
        <w:p w:rsidR="0058516A" w:rsidRDefault="00FA5F45" w:rsidP="00FA5F45">
          <w:pPr>
            <w:pStyle w:val="2EE4EDDD06DB48FB8582221A89DEF4B4"/>
          </w:pPr>
          <w:r w:rsidRPr="00A06E1A">
            <w:rPr>
              <w:rStyle w:val="placeholder1Char"/>
              <w:rFonts w:hint="eastAsia"/>
              <w:sz w:val="16"/>
              <w:szCs w:val="16"/>
            </w:rPr>
            <w:t>____</w:t>
          </w:r>
        </w:p>
      </w:docPartBody>
    </w:docPart>
    <w:docPart>
      <w:docPartPr>
        <w:name w:val="507ED3ACAF514FD0AC26A2B295463236"/>
        <w:category>
          <w:name w:val="常规"/>
          <w:gallery w:val="placeholder"/>
        </w:category>
        <w:types>
          <w:type w:val="bbPlcHdr"/>
        </w:types>
        <w:behaviors>
          <w:behavior w:val="content"/>
        </w:behaviors>
        <w:guid w:val="{A31D7CDE-2BE4-4A75-B7F9-C2F240F45918}"/>
      </w:docPartPr>
      <w:docPartBody>
        <w:p w:rsidR="0058516A" w:rsidRDefault="00FA5F45" w:rsidP="00FA5F45">
          <w:pPr>
            <w:pStyle w:val="507ED3ACAF514FD0AC26A2B295463236"/>
          </w:pPr>
          <w:r w:rsidRPr="00A06E1A">
            <w:rPr>
              <w:rStyle w:val="placeholder1Char"/>
              <w:rFonts w:hint="eastAsia"/>
              <w:sz w:val="16"/>
              <w:szCs w:val="16"/>
            </w:rPr>
            <w:t>____</w:t>
          </w:r>
        </w:p>
      </w:docPartBody>
    </w:docPart>
    <w:docPart>
      <w:docPartPr>
        <w:name w:val="4928FF3C6F064C51893ECAA51EDAEC6E"/>
        <w:category>
          <w:name w:val="常规"/>
          <w:gallery w:val="placeholder"/>
        </w:category>
        <w:types>
          <w:type w:val="bbPlcHdr"/>
        </w:types>
        <w:behaviors>
          <w:behavior w:val="content"/>
        </w:behaviors>
        <w:guid w:val="{C3B36DA5-3D35-4B23-985C-E8E90EE270B1}"/>
      </w:docPartPr>
      <w:docPartBody>
        <w:p w:rsidR="0058516A" w:rsidRDefault="00FA5F45" w:rsidP="00FA5F45">
          <w:pPr>
            <w:pStyle w:val="4928FF3C6F064C51893ECAA51EDAEC6E"/>
          </w:pPr>
          <w:r w:rsidRPr="00A06E1A">
            <w:rPr>
              <w:rStyle w:val="placeholder1Char"/>
              <w:rFonts w:hint="eastAsia"/>
              <w:sz w:val="16"/>
              <w:szCs w:val="16"/>
            </w:rPr>
            <w:t>____</w:t>
          </w:r>
        </w:p>
      </w:docPartBody>
    </w:docPart>
    <w:docPart>
      <w:docPartPr>
        <w:name w:val="8DC1DC91FF1C4ABAB786CEFA40BE3089"/>
        <w:category>
          <w:name w:val="常规"/>
          <w:gallery w:val="placeholder"/>
        </w:category>
        <w:types>
          <w:type w:val="bbPlcHdr"/>
        </w:types>
        <w:behaviors>
          <w:behavior w:val="content"/>
        </w:behaviors>
        <w:guid w:val="{55726289-88C2-4B05-839E-F4438825D08C}"/>
      </w:docPartPr>
      <w:docPartBody>
        <w:p w:rsidR="0058516A" w:rsidRDefault="00FA5F45" w:rsidP="00FA5F45">
          <w:pPr>
            <w:pStyle w:val="8DC1DC91FF1C4ABAB786CEFA40BE3089"/>
          </w:pPr>
          <w:r w:rsidRPr="00A06E1A">
            <w:rPr>
              <w:rStyle w:val="placeholder1Char"/>
              <w:rFonts w:hint="eastAsia"/>
              <w:sz w:val="16"/>
              <w:szCs w:val="16"/>
            </w:rPr>
            <w:t>____</w:t>
          </w:r>
        </w:p>
      </w:docPartBody>
    </w:docPart>
    <w:docPart>
      <w:docPartPr>
        <w:name w:val="DAF19E6DE63C4658A8912F21EC33EA3B"/>
        <w:category>
          <w:name w:val="常规"/>
          <w:gallery w:val="placeholder"/>
        </w:category>
        <w:types>
          <w:type w:val="bbPlcHdr"/>
        </w:types>
        <w:behaviors>
          <w:behavior w:val="content"/>
        </w:behaviors>
        <w:guid w:val="{9D69B304-D06A-49BE-8EFB-A45275362E7C}"/>
      </w:docPartPr>
      <w:docPartBody>
        <w:p w:rsidR="0058516A" w:rsidRDefault="00FA5F45" w:rsidP="00FA5F45">
          <w:pPr>
            <w:pStyle w:val="DAF19E6DE63C4658A8912F21EC33EA3B"/>
          </w:pPr>
          <w:r w:rsidRPr="00A06E1A">
            <w:rPr>
              <w:rStyle w:val="placeholder1Char"/>
              <w:rFonts w:hint="eastAsia"/>
              <w:sz w:val="16"/>
              <w:szCs w:val="16"/>
            </w:rPr>
            <w:t>____</w:t>
          </w:r>
        </w:p>
      </w:docPartBody>
    </w:docPart>
    <w:docPart>
      <w:docPartPr>
        <w:name w:val="05F8EC90C07F45A1B69572AB9D137590"/>
        <w:category>
          <w:name w:val="常规"/>
          <w:gallery w:val="placeholder"/>
        </w:category>
        <w:types>
          <w:type w:val="bbPlcHdr"/>
        </w:types>
        <w:behaviors>
          <w:behavior w:val="content"/>
        </w:behaviors>
        <w:guid w:val="{C5C8FA96-0D1E-4831-BDB0-D6B78493EB26}"/>
      </w:docPartPr>
      <w:docPartBody>
        <w:p w:rsidR="0058516A" w:rsidRDefault="00FA5F45" w:rsidP="00FA5F45">
          <w:pPr>
            <w:pStyle w:val="05F8EC90C07F45A1B69572AB9D137590"/>
          </w:pPr>
          <w:r w:rsidRPr="00A06E1A">
            <w:rPr>
              <w:rStyle w:val="placeholder1Char"/>
              <w:rFonts w:hint="eastAsia"/>
              <w:sz w:val="16"/>
              <w:szCs w:val="16"/>
            </w:rPr>
            <w:t>____</w:t>
          </w:r>
        </w:p>
      </w:docPartBody>
    </w:docPart>
    <w:docPart>
      <w:docPartPr>
        <w:name w:val="76C29B3530AD4C8885E7B2E5278B2655"/>
        <w:category>
          <w:name w:val="常规"/>
          <w:gallery w:val="placeholder"/>
        </w:category>
        <w:types>
          <w:type w:val="bbPlcHdr"/>
        </w:types>
        <w:behaviors>
          <w:behavior w:val="content"/>
        </w:behaviors>
        <w:guid w:val="{67766B17-6969-4A09-B5F0-2B9624233541}"/>
      </w:docPartPr>
      <w:docPartBody>
        <w:p w:rsidR="0058516A" w:rsidRDefault="00FA5F45" w:rsidP="00FA5F45">
          <w:pPr>
            <w:pStyle w:val="76C29B3530AD4C8885E7B2E5278B2655"/>
          </w:pPr>
          <w:r w:rsidRPr="00A06E1A">
            <w:rPr>
              <w:rStyle w:val="placeholder1Char"/>
              <w:rFonts w:hint="eastAsia"/>
              <w:sz w:val="16"/>
              <w:szCs w:val="16"/>
            </w:rPr>
            <w:t>____</w:t>
          </w:r>
        </w:p>
      </w:docPartBody>
    </w:docPart>
    <w:docPart>
      <w:docPartPr>
        <w:name w:val="0A58AF8D2FC44DA1A6EFED27F069A115"/>
        <w:category>
          <w:name w:val="常规"/>
          <w:gallery w:val="placeholder"/>
        </w:category>
        <w:types>
          <w:type w:val="bbPlcHdr"/>
        </w:types>
        <w:behaviors>
          <w:behavior w:val="content"/>
        </w:behaviors>
        <w:guid w:val="{3D021146-FD06-40DE-AFD0-5703639BAF9B}"/>
      </w:docPartPr>
      <w:docPartBody>
        <w:p w:rsidR="0058516A" w:rsidRDefault="00FA5F45" w:rsidP="00FA5F45">
          <w:pPr>
            <w:pStyle w:val="0A58AF8D2FC44DA1A6EFED27F069A115"/>
          </w:pPr>
          <w:r w:rsidRPr="00A06E1A">
            <w:rPr>
              <w:rStyle w:val="placeholder1Char"/>
              <w:rFonts w:hint="eastAsia"/>
              <w:sz w:val="16"/>
              <w:szCs w:val="16"/>
            </w:rPr>
            <w:t>____</w:t>
          </w:r>
        </w:p>
      </w:docPartBody>
    </w:docPart>
    <w:docPart>
      <w:docPartPr>
        <w:name w:val="65EB9E92B21E456EB1010361138C35B4"/>
        <w:category>
          <w:name w:val="常规"/>
          <w:gallery w:val="placeholder"/>
        </w:category>
        <w:types>
          <w:type w:val="bbPlcHdr"/>
        </w:types>
        <w:behaviors>
          <w:behavior w:val="content"/>
        </w:behaviors>
        <w:guid w:val="{56D5D21F-84D6-4C80-B114-5D9667E8F246}"/>
      </w:docPartPr>
      <w:docPartBody>
        <w:p w:rsidR="0058516A" w:rsidRDefault="00FA5F45" w:rsidP="00FA5F45">
          <w:pPr>
            <w:pStyle w:val="65EB9E92B21E456EB1010361138C35B4"/>
          </w:pPr>
          <w:r w:rsidRPr="00A06E1A">
            <w:rPr>
              <w:rStyle w:val="placeholder1Char"/>
              <w:rFonts w:hint="eastAsia"/>
              <w:sz w:val="16"/>
              <w:szCs w:val="16"/>
            </w:rPr>
            <w:t>____</w:t>
          </w:r>
        </w:p>
      </w:docPartBody>
    </w:docPart>
    <w:docPart>
      <w:docPartPr>
        <w:name w:val="92C95F74DEF445B58C25651C36869176"/>
        <w:category>
          <w:name w:val="常规"/>
          <w:gallery w:val="placeholder"/>
        </w:category>
        <w:types>
          <w:type w:val="bbPlcHdr"/>
        </w:types>
        <w:behaviors>
          <w:behavior w:val="content"/>
        </w:behaviors>
        <w:guid w:val="{9143A6A8-7BB1-41BF-92F9-70CFD67BDFFB}"/>
      </w:docPartPr>
      <w:docPartBody>
        <w:p w:rsidR="0058516A" w:rsidRDefault="00FA5F45" w:rsidP="00FA5F45">
          <w:pPr>
            <w:pStyle w:val="92C95F74DEF445B58C25651C36869176"/>
          </w:pPr>
          <w:r w:rsidRPr="00A06E1A">
            <w:rPr>
              <w:rStyle w:val="placeholder1Char"/>
              <w:rFonts w:hint="eastAsia"/>
              <w:sz w:val="16"/>
              <w:szCs w:val="16"/>
            </w:rPr>
            <w:t>____</w:t>
          </w:r>
        </w:p>
      </w:docPartBody>
    </w:docPart>
    <w:docPart>
      <w:docPartPr>
        <w:name w:val="69BDC6509E704C3D89F22968A4EA24B0"/>
        <w:category>
          <w:name w:val="常规"/>
          <w:gallery w:val="placeholder"/>
        </w:category>
        <w:types>
          <w:type w:val="bbPlcHdr"/>
        </w:types>
        <w:behaviors>
          <w:behavior w:val="content"/>
        </w:behaviors>
        <w:guid w:val="{0FEDCC6C-E328-4C2E-AE42-0BF8883AAEF8}"/>
      </w:docPartPr>
      <w:docPartBody>
        <w:p w:rsidR="0058516A" w:rsidRDefault="00FA5F45" w:rsidP="00FA5F45">
          <w:pPr>
            <w:pStyle w:val="69BDC6509E704C3D89F22968A4EA24B0"/>
          </w:pPr>
          <w:r w:rsidRPr="00A06E1A">
            <w:rPr>
              <w:rStyle w:val="placeholder1Char"/>
              <w:rFonts w:hint="eastAsia"/>
              <w:sz w:val="16"/>
              <w:szCs w:val="16"/>
            </w:rPr>
            <w:t>____</w:t>
          </w:r>
        </w:p>
      </w:docPartBody>
    </w:docPart>
    <w:docPart>
      <w:docPartPr>
        <w:name w:val="3DC73BCC3C954EA79748B0D75516DA77"/>
        <w:category>
          <w:name w:val="常规"/>
          <w:gallery w:val="placeholder"/>
        </w:category>
        <w:types>
          <w:type w:val="bbPlcHdr"/>
        </w:types>
        <w:behaviors>
          <w:behavior w:val="content"/>
        </w:behaviors>
        <w:guid w:val="{32F27A37-36BC-457C-9ABB-2B4403D6395A}"/>
      </w:docPartPr>
      <w:docPartBody>
        <w:p w:rsidR="0058516A" w:rsidRDefault="00FA5F45" w:rsidP="00FA5F45">
          <w:pPr>
            <w:pStyle w:val="3DC73BCC3C954EA79748B0D75516DA77"/>
          </w:pPr>
          <w:r w:rsidRPr="00A06E1A">
            <w:rPr>
              <w:rStyle w:val="placeholder1Char"/>
              <w:rFonts w:hint="eastAsia"/>
              <w:sz w:val="16"/>
              <w:szCs w:val="16"/>
            </w:rPr>
            <w:t>____</w:t>
          </w:r>
        </w:p>
      </w:docPartBody>
    </w:docPart>
    <w:docPart>
      <w:docPartPr>
        <w:name w:val="94A0B746FFD54A659BAD75C986DF3C1C"/>
        <w:category>
          <w:name w:val="常规"/>
          <w:gallery w:val="placeholder"/>
        </w:category>
        <w:types>
          <w:type w:val="bbPlcHdr"/>
        </w:types>
        <w:behaviors>
          <w:behavior w:val="content"/>
        </w:behaviors>
        <w:guid w:val="{D0BAD167-7F4A-4A6F-A093-D106D08EA6F3}"/>
      </w:docPartPr>
      <w:docPartBody>
        <w:p w:rsidR="0058516A" w:rsidRDefault="00FA5F45" w:rsidP="00FA5F45">
          <w:pPr>
            <w:pStyle w:val="94A0B746FFD54A659BAD75C986DF3C1C"/>
          </w:pPr>
          <w:r w:rsidRPr="00A06E1A">
            <w:rPr>
              <w:rStyle w:val="placeholder1Char"/>
              <w:rFonts w:hint="eastAsia"/>
              <w:sz w:val="16"/>
              <w:szCs w:val="16"/>
            </w:rPr>
            <w:t>____</w:t>
          </w:r>
        </w:p>
      </w:docPartBody>
    </w:docPart>
    <w:docPart>
      <w:docPartPr>
        <w:name w:val="5E654FEDD2304EBDB4F88089A6611E8D"/>
        <w:category>
          <w:name w:val="常规"/>
          <w:gallery w:val="placeholder"/>
        </w:category>
        <w:types>
          <w:type w:val="bbPlcHdr"/>
        </w:types>
        <w:behaviors>
          <w:behavior w:val="content"/>
        </w:behaviors>
        <w:guid w:val="{70A97BA8-4DA8-435B-BC95-80F17FCC3C72}"/>
      </w:docPartPr>
      <w:docPartBody>
        <w:p w:rsidR="0058516A" w:rsidRDefault="00FA5F45" w:rsidP="00FA5F45">
          <w:pPr>
            <w:pStyle w:val="5E654FEDD2304EBDB4F88089A6611E8D"/>
          </w:pPr>
          <w:r w:rsidRPr="00A06E1A">
            <w:rPr>
              <w:rStyle w:val="placeholder1Char"/>
              <w:rFonts w:hint="eastAsia"/>
              <w:sz w:val="16"/>
              <w:szCs w:val="16"/>
            </w:rPr>
            <w:t>____</w:t>
          </w:r>
        </w:p>
      </w:docPartBody>
    </w:docPart>
    <w:docPart>
      <w:docPartPr>
        <w:name w:val="66EF430C30B4451EA55DC8D96134AF22"/>
        <w:category>
          <w:name w:val="常规"/>
          <w:gallery w:val="placeholder"/>
        </w:category>
        <w:types>
          <w:type w:val="bbPlcHdr"/>
        </w:types>
        <w:behaviors>
          <w:behavior w:val="content"/>
        </w:behaviors>
        <w:guid w:val="{49C927AF-4B4C-4468-A74A-1CFF5ECD0B4F}"/>
      </w:docPartPr>
      <w:docPartBody>
        <w:p w:rsidR="0058516A" w:rsidRDefault="00FA5F45" w:rsidP="00FA5F45">
          <w:pPr>
            <w:pStyle w:val="66EF430C30B4451EA55DC8D96134AF22"/>
          </w:pPr>
          <w:r w:rsidRPr="00A06E1A">
            <w:rPr>
              <w:rStyle w:val="placeholder1Char"/>
              <w:rFonts w:hint="eastAsia"/>
              <w:sz w:val="16"/>
              <w:szCs w:val="16"/>
            </w:rPr>
            <w:t>____</w:t>
          </w:r>
        </w:p>
      </w:docPartBody>
    </w:docPart>
    <w:docPart>
      <w:docPartPr>
        <w:name w:val="2DF6486DE45D47A6BFEBA81971190951"/>
        <w:category>
          <w:name w:val="常规"/>
          <w:gallery w:val="placeholder"/>
        </w:category>
        <w:types>
          <w:type w:val="bbPlcHdr"/>
        </w:types>
        <w:behaviors>
          <w:behavior w:val="content"/>
        </w:behaviors>
        <w:guid w:val="{A47B9150-862E-42BB-9765-5DCD757BAFB1}"/>
      </w:docPartPr>
      <w:docPartBody>
        <w:p w:rsidR="0058516A" w:rsidRDefault="00FA5F45" w:rsidP="00FA5F45">
          <w:pPr>
            <w:pStyle w:val="2DF6486DE45D47A6BFEBA81971190951"/>
          </w:pPr>
          <w:r w:rsidRPr="00A06E1A">
            <w:rPr>
              <w:rStyle w:val="placeholder1Char"/>
              <w:rFonts w:hint="eastAsia"/>
              <w:sz w:val="16"/>
              <w:szCs w:val="16"/>
            </w:rPr>
            <w:t>____</w:t>
          </w:r>
        </w:p>
      </w:docPartBody>
    </w:docPart>
    <w:docPart>
      <w:docPartPr>
        <w:name w:val="411651D1DEE14D90A4DC48BB73849A0A"/>
        <w:category>
          <w:name w:val="常规"/>
          <w:gallery w:val="placeholder"/>
        </w:category>
        <w:types>
          <w:type w:val="bbPlcHdr"/>
        </w:types>
        <w:behaviors>
          <w:behavior w:val="content"/>
        </w:behaviors>
        <w:guid w:val="{CC1459B2-5D8F-4B93-B449-C65E8268A549}"/>
      </w:docPartPr>
      <w:docPartBody>
        <w:p w:rsidR="0058516A" w:rsidRDefault="00FA5F45" w:rsidP="00FA5F45">
          <w:pPr>
            <w:pStyle w:val="411651D1DEE14D90A4DC48BB73849A0A"/>
          </w:pPr>
          <w:r w:rsidRPr="00A06E1A">
            <w:rPr>
              <w:rStyle w:val="placeholder1Char"/>
              <w:rFonts w:hint="eastAsia"/>
              <w:sz w:val="16"/>
              <w:szCs w:val="16"/>
            </w:rPr>
            <w:t>____</w:t>
          </w:r>
        </w:p>
      </w:docPartBody>
    </w:docPart>
    <w:docPart>
      <w:docPartPr>
        <w:name w:val="D78E50A50B48441CACC68968FB8833AD"/>
        <w:category>
          <w:name w:val="常规"/>
          <w:gallery w:val="placeholder"/>
        </w:category>
        <w:types>
          <w:type w:val="bbPlcHdr"/>
        </w:types>
        <w:behaviors>
          <w:behavior w:val="content"/>
        </w:behaviors>
        <w:guid w:val="{44D3952F-B6B7-4BA1-84F7-DBF3A0C5EA53}"/>
      </w:docPartPr>
      <w:docPartBody>
        <w:p w:rsidR="0058516A" w:rsidRDefault="00FA5F45" w:rsidP="00FA5F45">
          <w:pPr>
            <w:pStyle w:val="D78E50A50B48441CACC68968FB8833AD"/>
          </w:pPr>
          <w:r w:rsidRPr="00A06E1A">
            <w:rPr>
              <w:rStyle w:val="placeholder1Char"/>
              <w:rFonts w:hint="eastAsia"/>
              <w:sz w:val="16"/>
              <w:szCs w:val="16"/>
            </w:rPr>
            <w:t>____</w:t>
          </w:r>
        </w:p>
      </w:docPartBody>
    </w:docPart>
    <w:docPart>
      <w:docPartPr>
        <w:name w:val="23B5A80D55E046D4A05090B4F0744088"/>
        <w:category>
          <w:name w:val="常规"/>
          <w:gallery w:val="placeholder"/>
        </w:category>
        <w:types>
          <w:type w:val="bbPlcHdr"/>
        </w:types>
        <w:behaviors>
          <w:behavior w:val="content"/>
        </w:behaviors>
        <w:guid w:val="{3720BB2C-40D1-4C55-9099-098A21100AF0}"/>
      </w:docPartPr>
      <w:docPartBody>
        <w:p w:rsidR="0058516A" w:rsidRDefault="00FA5F45" w:rsidP="00FA5F45">
          <w:pPr>
            <w:pStyle w:val="23B5A80D55E046D4A05090B4F0744088"/>
          </w:pPr>
          <w:r w:rsidRPr="00A06E1A">
            <w:rPr>
              <w:rStyle w:val="placeholder1Char"/>
              <w:rFonts w:hint="eastAsia"/>
              <w:sz w:val="16"/>
              <w:szCs w:val="16"/>
            </w:rPr>
            <w:t>____</w:t>
          </w:r>
        </w:p>
      </w:docPartBody>
    </w:docPart>
    <w:docPart>
      <w:docPartPr>
        <w:name w:val="F64D4656F8F942F2AC01AB5D778D0DDE"/>
        <w:category>
          <w:name w:val="常规"/>
          <w:gallery w:val="placeholder"/>
        </w:category>
        <w:types>
          <w:type w:val="bbPlcHdr"/>
        </w:types>
        <w:behaviors>
          <w:behavior w:val="content"/>
        </w:behaviors>
        <w:guid w:val="{D5F853AA-51A1-4DA0-A63F-3FE9B90A600E}"/>
      </w:docPartPr>
      <w:docPartBody>
        <w:p w:rsidR="0058516A" w:rsidRDefault="00FA5F45" w:rsidP="00FA5F45">
          <w:pPr>
            <w:pStyle w:val="F64D4656F8F942F2AC01AB5D778D0DDE"/>
          </w:pPr>
          <w:r w:rsidRPr="00A06E1A">
            <w:rPr>
              <w:rStyle w:val="placeholder1Char"/>
              <w:rFonts w:hint="eastAsia"/>
              <w:sz w:val="16"/>
              <w:szCs w:val="16"/>
            </w:rPr>
            <w:t>____</w:t>
          </w:r>
        </w:p>
      </w:docPartBody>
    </w:docPart>
    <w:docPart>
      <w:docPartPr>
        <w:name w:val="C3D0B096394D4FFDADCCFAF07885A751"/>
        <w:category>
          <w:name w:val="常规"/>
          <w:gallery w:val="placeholder"/>
        </w:category>
        <w:types>
          <w:type w:val="bbPlcHdr"/>
        </w:types>
        <w:behaviors>
          <w:behavior w:val="content"/>
        </w:behaviors>
        <w:guid w:val="{6BE5ABEF-0B21-4C5A-A832-785C7344584E}"/>
      </w:docPartPr>
      <w:docPartBody>
        <w:p w:rsidR="0058516A" w:rsidRDefault="00FA5F45" w:rsidP="00FA5F45">
          <w:pPr>
            <w:pStyle w:val="C3D0B096394D4FFDADCCFAF07885A751"/>
          </w:pPr>
          <w:r w:rsidRPr="00A06E1A">
            <w:rPr>
              <w:rStyle w:val="placeholder1Char"/>
              <w:rFonts w:hint="eastAsia"/>
              <w:sz w:val="16"/>
              <w:szCs w:val="16"/>
            </w:rPr>
            <w:t>____</w:t>
          </w:r>
        </w:p>
      </w:docPartBody>
    </w:docPart>
    <w:docPart>
      <w:docPartPr>
        <w:name w:val="4D42C75DA06A49A1B2BB3B52FC2E1F47"/>
        <w:category>
          <w:name w:val="常规"/>
          <w:gallery w:val="placeholder"/>
        </w:category>
        <w:types>
          <w:type w:val="bbPlcHdr"/>
        </w:types>
        <w:behaviors>
          <w:behavior w:val="content"/>
        </w:behaviors>
        <w:guid w:val="{52C82D8E-37FA-4D39-BA16-C95ACC9B24CD}"/>
      </w:docPartPr>
      <w:docPartBody>
        <w:p w:rsidR="0058516A" w:rsidRDefault="00FA5F45" w:rsidP="00FA5F45">
          <w:pPr>
            <w:pStyle w:val="4D42C75DA06A49A1B2BB3B52FC2E1F47"/>
          </w:pPr>
          <w:r w:rsidRPr="00A06E1A">
            <w:rPr>
              <w:rStyle w:val="placeholder1Char"/>
              <w:rFonts w:hint="eastAsia"/>
              <w:sz w:val="16"/>
              <w:szCs w:val="16"/>
            </w:rPr>
            <w:t>____</w:t>
          </w:r>
        </w:p>
      </w:docPartBody>
    </w:docPart>
    <w:docPart>
      <w:docPartPr>
        <w:name w:val="B4660B9A141B4F88A8E96E3308FB52AF"/>
        <w:category>
          <w:name w:val="常规"/>
          <w:gallery w:val="placeholder"/>
        </w:category>
        <w:types>
          <w:type w:val="bbPlcHdr"/>
        </w:types>
        <w:behaviors>
          <w:behavior w:val="content"/>
        </w:behaviors>
        <w:guid w:val="{18C53852-FB8A-400D-B6B4-6B426F4229AD}"/>
      </w:docPartPr>
      <w:docPartBody>
        <w:p w:rsidR="0058516A" w:rsidRDefault="00FA5F45" w:rsidP="00FA5F45">
          <w:pPr>
            <w:pStyle w:val="B4660B9A141B4F88A8E96E3308FB52AF"/>
          </w:pPr>
          <w:r w:rsidRPr="00A06E1A">
            <w:rPr>
              <w:rStyle w:val="placeholder1Char"/>
              <w:rFonts w:hint="eastAsia"/>
              <w:sz w:val="16"/>
              <w:szCs w:val="16"/>
            </w:rPr>
            <w:t>____</w:t>
          </w:r>
        </w:p>
      </w:docPartBody>
    </w:docPart>
    <w:docPart>
      <w:docPartPr>
        <w:name w:val="4149EA1CCD1F4DBD8132F72F00F43A28"/>
        <w:category>
          <w:name w:val="常规"/>
          <w:gallery w:val="placeholder"/>
        </w:category>
        <w:types>
          <w:type w:val="bbPlcHdr"/>
        </w:types>
        <w:behaviors>
          <w:behavior w:val="content"/>
        </w:behaviors>
        <w:guid w:val="{A0F0DE94-0A57-46A3-981C-801484B0B6C6}"/>
      </w:docPartPr>
      <w:docPartBody>
        <w:p w:rsidR="0058516A" w:rsidRDefault="00FA5F45" w:rsidP="00FA5F45">
          <w:pPr>
            <w:pStyle w:val="4149EA1CCD1F4DBD8132F72F00F43A28"/>
          </w:pPr>
          <w:r w:rsidRPr="00A06E1A">
            <w:rPr>
              <w:rStyle w:val="placeholder1Char"/>
              <w:rFonts w:hint="eastAsia"/>
              <w:sz w:val="16"/>
              <w:szCs w:val="16"/>
            </w:rPr>
            <w:t>____</w:t>
          </w:r>
        </w:p>
      </w:docPartBody>
    </w:docPart>
    <w:docPart>
      <w:docPartPr>
        <w:name w:val="B2E0DF038F4B44B081EB11578FFA39FE"/>
        <w:category>
          <w:name w:val="常规"/>
          <w:gallery w:val="placeholder"/>
        </w:category>
        <w:types>
          <w:type w:val="bbPlcHdr"/>
        </w:types>
        <w:behaviors>
          <w:behavior w:val="content"/>
        </w:behaviors>
        <w:guid w:val="{2426DDFD-5C5B-4794-B630-B8E46708C7FB}"/>
      </w:docPartPr>
      <w:docPartBody>
        <w:p w:rsidR="0058516A" w:rsidRDefault="00FA5F45" w:rsidP="00FA5F45">
          <w:pPr>
            <w:pStyle w:val="B2E0DF038F4B44B081EB11578FFA39FE"/>
          </w:pPr>
          <w:r w:rsidRPr="00A06E1A">
            <w:rPr>
              <w:rStyle w:val="placeholder1Char"/>
              <w:rFonts w:hint="eastAsia"/>
              <w:sz w:val="16"/>
              <w:szCs w:val="16"/>
            </w:rPr>
            <w:t>____</w:t>
          </w:r>
        </w:p>
      </w:docPartBody>
    </w:docPart>
    <w:docPart>
      <w:docPartPr>
        <w:name w:val="281B8F6967E142CB96C61177452E231D"/>
        <w:category>
          <w:name w:val="常规"/>
          <w:gallery w:val="placeholder"/>
        </w:category>
        <w:types>
          <w:type w:val="bbPlcHdr"/>
        </w:types>
        <w:behaviors>
          <w:behavior w:val="content"/>
        </w:behaviors>
        <w:guid w:val="{85DEF98F-B5AF-4CC2-B3CC-68E774241EDA}"/>
      </w:docPartPr>
      <w:docPartBody>
        <w:p w:rsidR="0058516A" w:rsidRDefault="00FA5F45" w:rsidP="00FA5F45">
          <w:pPr>
            <w:pStyle w:val="281B8F6967E142CB96C61177452E231D"/>
          </w:pPr>
          <w:r w:rsidRPr="00A06E1A">
            <w:rPr>
              <w:rStyle w:val="placeholder1Char"/>
              <w:rFonts w:hint="eastAsia"/>
              <w:sz w:val="16"/>
              <w:szCs w:val="16"/>
            </w:rPr>
            <w:t>____</w:t>
          </w:r>
        </w:p>
      </w:docPartBody>
    </w:docPart>
    <w:docPart>
      <w:docPartPr>
        <w:name w:val="DEFB31E707014B3AA8D6D4AACEF53F25"/>
        <w:category>
          <w:name w:val="常规"/>
          <w:gallery w:val="placeholder"/>
        </w:category>
        <w:types>
          <w:type w:val="bbPlcHdr"/>
        </w:types>
        <w:behaviors>
          <w:behavior w:val="content"/>
        </w:behaviors>
        <w:guid w:val="{FF58E63A-2368-45A2-A971-6EAA9B108C4E}"/>
      </w:docPartPr>
      <w:docPartBody>
        <w:p w:rsidR="0058516A" w:rsidRDefault="00FA5F45" w:rsidP="00FA5F45">
          <w:pPr>
            <w:pStyle w:val="DEFB31E707014B3AA8D6D4AACEF53F25"/>
          </w:pPr>
          <w:r w:rsidRPr="00A06E1A">
            <w:rPr>
              <w:rStyle w:val="placeholder1Char"/>
              <w:rFonts w:hint="eastAsia"/>
              <w:sz w:val="16"/>
              <w:szCs w:val="16"/>
            </w:rPr>
            <w:t>____</w:t>
          </w:r>
        </w:p>
      </w:docPartBody>
    </w:docPart>
    <w:docPart>
      <w:docPartPr>
        <w:name w:val="2E1B29A578F6449EBC3F7B8205E8AE48"/>
        <w:category>
          <w:name w:val="常规"/>
          <w:gallery w:val="placeholder"/>
        </w:category>
        <w:types>
          <w:type w:val="bbPlcHdr"/>
        </w:types>
        <w:behaviors>
          <w:behavior w:val="content"/>
        </w:behaviors>
        <w:guid w:val="{76C99B27-45C3-4137-9042-2AB2C547993D}"/>
      </w:docPartPr>
      <w:docPartBody>
        <w:p w:rsidR="0058516A" w:rsidRDefault="00FA5F45" w:rsidP="00FA5F45">
          <w:pPr>
            <w:pStyle w:val="2E1B29A578F6449EBC3F7B8205E8AE48"/>
          </w:pPr>
          <w:r w:rsidRPr="00A06E1A">
            <w:rPr>
              <w:rStyle w:val="placeholder1Char"/>
              <w:rFonts w:hint="eastAsia"/>
              <w:sz w:val="16"/>
              <w:szCs w:val="16"/>
            </w:rPr>
            <w:t>____</w:t>
          </w:r>
        </w:p>
      </w:docPartBody>
    </w:docPart>
    <w:docPart>
      <w:docPartPr>
        <w:name w:val="4DB670CF930A4FDEAB2CB979305699CB"/>
        <w:category>
          <w:name w:val="常规"/>
          <w:gallery w:val="placeholder"/>
        </w:category>
        <w:types>
          <w:type w:val="bbPlcHdr"/>
        </w:types>
        <w:behaviors>
          <w:behavior w:val="content"/>
        </w:behaviors>
        <w:guid w:val="{9DAE5455-433D-4B18-B11A-6F1C4CD19BA8}"/>
      </w:docPartPr>
      <w:docPartBody>
        <w:p w:rsidR="0058516A" w:rsidRDefault="00FA5F45" w:rsidP="00FA5F45">
          <w:pPr>
            <w:pStyle w:val="4DB670CF930A4FDEAB2CB979305699CB"/>
          </w:pPr>
          <w:r w:rsidRPr="00A06E1A">
            <w:rPr>
              <w:rStyle w:val="placeholder1Char"/>
              <w:rFonts w:hint="eastAsia"/>
              <w:sz w:val="16"/>
              <w:szCs w:val="16"/>
            </w:rPr>
            <w:t>____</w:t>
          </w:r>
        </w:p>
      </w:docPartBody>
    </w:docPart>
    <w:docPart>
      <w:docPartPr>
        <w:name w:val="FF35F4A1BAC04B779CDE2473918CA540"/>
        <w:category>
          <w:name w:val="常规"/>
          <w:gallery w:val="placeholder"/>
        </w:category>
        <w:types>
          <w:type w:val="bbPlcHdr"/>
        </w:types>
        <w:behaviors>
          <w:behavior w:val="content"/>
        </w:behaviors>
        <w:guid w:val="{BB71FF37-1B05-471C-A8B9-B38AD6A32276}"/>
      </w:docPartPr>
      <w:docPartBody>
        <w:p w:rsidR="0058516A" w:rsidRDefault="00FA5F45" w:rsidP="00FA5F45">
          <w:pPr>
            <w:pStyle w:val="FF35F4A1BAC04B779CDE2473918CA540"/>
          </w:pPr>
          <w:r w:rsidRPr="00A06E1A">
            <w:rPr>
              <w:rStyle w:val="placeholder1Char"/>
              <w:rFonts w:hint="eastAsia"/>
              <w:sz w:val="16"/>
              <w:szCs w:val="16"/>
            </w:rPr>
            <w:t>____</w:t>
          </w:r>
        </w:p>
      </w:docPartBody>
    </w:docPart>
    <w:docPart>
      <w:docPartPr>
        <w:name w:val="5C9079FA2BD841C5B89288C50539742C"/>
        <w:category>
          <w:name w:val="常规"/>
          <w:gallery w:val="placeholder"/>
        </w:category>
        <w:types>
          <w:type w:val="bbPlcHdr"/>
        </w:types>
        <w:behaviors>
          <w:behavior w:val="content"/>
        </w:behaviors>
        <w:guid w:val="{21B10C8D-42C4-4198-8685-B189B96D6069}"/>
      </w:docPartPr>
      <w:docPartBody>
        <w:p w:rsidR="0058516A" w:rsidRDefault="00FA5F45" w:rsidP="00FA5F45">
          <w:pPr>
            <w:pStyle w:val="5C9079FA2BD841C5B89288C50539742C"/>
          </w:pPr>
          <w:r w:rsidRPr="00A06E1A">
            <w:rPr>
              <w:rStyle w:val="placeholder1Char"/>
              <w:rFonts w:hint="eastAsia"/>
              <w:sz w:val="16"/>
              <w:szCs w:val="16"/>
            </w:rPr>
            <w:t>____</w:t>
          </w:r>
        </w:p>
      </w:docPartBody>
    </w:docPart>
    <w:docPart>
      <w:docPartPr>
        <w:name w:val="141F45F4D0EC417CB1BC4C70A08337D9"/>
        <w:category>
          <w:name w:val="常规"/>
          <w:gallery w:val="placeholder"/>
        </w:category>
        <w:types>
          <w:type w:val="bbPlcHdr"/>
        </w:types>
        <w:behaviors>
          <w:behavior w:val="content"/>
        </w:behaviors>
        <w:guid w:val="{2ED7ECCC-A7D4-43E7-8FE1-57ED0CFEFC2A}"/>
      </w:docPartPr>
      <w:docPartBody>
        <w:p w:rsidR="0058516A" w:rsidRDefault="00FA5F45" w:rsidP="00FA5F45">
          <w:pPr>
            <w:pStyle w:val="141F45F4D0EC417CB1BC4C70A08337D9"/>
          </w:pPr>
          <w:r w:rsidRPr="00A06E1A">
            <w:rPr>
              <w:rStyle w:val="placeholder1Char"/>
              <w:rFonts w:hint="eastAsia"/>
              <w:sz w:val="16"/>
              <w:szCs w:val="16"/>
            </w:rPr>
            <w:t>____</w:t>
          </w:r>
        </w:p>
      </w:docPartBody>
    </w:docPart>
    <w:docPart>
      <w:docPartPr>
        <w:name w:val="9DFAC045BE044F60B46BE278B8131C8B"/>
        <w:category>
          <w:name w:val="常规"/>
          <w:gallery w:val="placeholder"/>
        </w:category>
        <w:types>
          <w:type w:val="bbPlcHdr"/>
        </w:types>
        <w:behaviors>
          <w:behavior w:val="content"/>
        </w:behaviors>
        <w:guid w:val="{2E9EEFEE-3ADD-4FDD-AED6-301B7214409A}"/>
      </w:docPartPr>
      <w:docPartBody>
        <w:p w:rsidR="0058516A" w:rsidRDefault="00FA5F45" w:rsidP="00FA5F45">
          <w:pPr>
            <w:pStyle w:val="9DFAC045BE044F60B46BE278B8131C8B"/>
          </w:pPr>
          <w:r w:rsidRPr="00A06E1A">
            <w:rPr>
              <w:rStyle w:val="placeholder1Char"/>
              <w:rFonts w:hint="eastAsia"/>
              <w:sz w:val="16"/>
              <w:szCs w:val="16"/>
            </w:rPr>
            <w:t>____</w:t>
          </w:r>
        </w:p>
      </w:docPartBody>
    </w:docPart>
    <w:docPart>
      <w:docPartPr>
        <w:name w:val="FB0BA65609C74200B468241E6D915EEE"/>
        <w:category>
          <w:name w:val="常规"/>
          <w:gallery w:val="placeholder"/>
        </w:category>
        <w:types>
          <w:type w:val="bbPlcHdr"/>
        </w:types>
        <w:behaviors>
          <w:behavior w:val="content"/>
        </w:behaviors>
        <w:guid w:val="{17B5CCAF-A853-4114-915B-1ED0F0B943CF}"/>
      </w:docPartPr>
      <w:docPartBody>
        <w:p w:rsidR="0058516A" w:rsidRDefault="00FA5F45" w:rsidP="00FA5F45">
          <w:pPr>
            <w:pStyle w:val="FB0BA65609C74200B468241E6D915EEE"/>
          </w:pPr>
          <w:r w:rsidRPr="00A06E1A">
            <w:rPr>
              <w:rStyle w:val="placeholder1Char"/>
              <w:rFonts w:hint="eastAsia"/>
              <w:sz w:val="16"/>
              <w:szCs w:val="16"/>
            </w:rPr>
            <w:t>____</w:t>
          </w:r>
        </w:p>
      </w:docPartBody>
    </w:docPart>
    <w:docPart>
      <w:docPartPr>
        <w:name w:val="A0DEC8CAF57F4087A33BA52868650C8B"/>
        <w:category>
          <w:name w:val="常规"/>
          <w:gallery w:val="placeholder"/>
        </w:category>
        <w:types>
          <w:type w:val="bbPlcHdr"/>
        </w:types>
        <w:behaviors>
          <w:behavior w:val="content"/>
        </w:behaviors>
        <w:guid w:val="{1B82FE19-547C-4165-AD5C-FC6D84F18D35}"/>
      </w:docPartPr>
      <w:docPartBody>
        <w:p w:rsidR="0058516A" w:rsidRDefault="00FA5F45" w:rsidP="00FA5F45">
          <w:pPr>
            <w:pStyle w:val="A0DEC8CAF57F4087A33BA52868650C8B"/>
          </w:pPr>
          <w:r w:rsidRPr="00A06E1A">
            <w:rPr>
              <w:rStyle w:val="placeholder1Char"/>
              <w:rFonts w:hint="eastAsia"/>
              <w:sz w:val="16"/>
              <w:szCs w:val="16"/>
            </w:rPr>
            <w:t>____</w:t>
          </w:r>
        </w:p>
      </w:docPartBody>
    </w:docPart>
    <w:docPart>
      <w:docPartPr>
        <w:name w:val="D311991FC2EF4303B5E88A81AB819D3E"/>
        <w:category>
          <w:name w:val="常规"/>
          <w:gallery w:val="placeholder"/>
        </w:category>
        <w:types>
          <w:type w:val="bbPlcHdr"/>
        </w:types>
        <w:behaviors>
          <w:behavior w:val="content"/>
        </w:behaviors>
        <w:guid w:val="{E3E59031-2E0B-4F80-8B6A-4990ADF1C2A4}"/>
      </w:docPartPr>
      <w:docPartBody>
        <w:p w:rsidR="0058516A" w:rsidRDefault="00FA5F45" w:rsidP="00FA5F45">
          <w:pPr>
            <w:pStyle w:val="D311991FC2EF4303B5E88A81AB819D3E"/>
          </w:pPr>
          <w:r w:rsidRPr="00A06E1A">
            <w:rPr>
              <w:rStyle w:val="placeholder1Char"/>
              <w:rFonts w:hint="eastAsia"/>
              <w:sz w:val="16"/>
              <w:szCs w:val="16"/>
            </w:rPr>
            <w:t>____</w:t>
          </w:r>
        </w:p>
      </w:docPartBody>
    </w:docPart>
    <w:docPart>
      <w:docPartPr>
        <w:name w:val="1E4B2396330743EAB4B34168779F1D42"/>
        <w:category>
          <w:name w:val="常规"/>
          <w:gallery w:val="placeholder"/>
        </w:category>
        <w:types>
          <w:type w:val="bbPlcHdr"/>
        </w:types>
        <w:behaviors>
          <w:behavior w:val="content"/>
        </w:behaviors>
        <w:guid w:val="{CA28D788-C20B-4F7A-A19D-EE266F20D8E6}"/>
      </w:docPartPr>
      <w:docPartBody>
        <w:p w:rsidR="0058516A" w:rsidRDefault="00FA5F45" w:rsidP="00FA5F45">
          <w:pPr>
            <w:pStyle w:val="1E4B2396330743EAB4B34168779F1D42"/>
          </w:pPr>
          <w:r w:rsidRPr="00A06E1A">
            <w:rPr>
              <w:rStyle w:val="placeholder1Char"/>
              <w:rFonts w:hint="eastAsia"/>
              <w:sz w:val="16"/>
              <w:szCs w:val="16"/>
            </w:rPr>
            <w:t>____</w:t>
          </w:r>
        </w:p>
      </w:docPartBody>
    </w:docPart>
    <w:docPart>
      <w:docPartPr>
        <w:name w:val="F00A202EBE314E5AB71D0AE5B185335B"/>
        <w:category>
          <w:name w:val="常规"/>
          <w:gallery w:val="placeholder"/>
        </w:category>
        <w:types>
          <w:type w:val="bbPlcHdr"/>
        </w:types>
        <w:behaviors>
          <w:behavior w:val="content"/>
        </w:behaviors>
        <w:guid w:val="{2F49FE35-3EE8-4378-B531-BC83F462015F}"/>
      </w:docPartPr>
      <w:docPartBody>
        <w:p w:rsidR="0058516A" w:rsidRDefault="00FA5F45" w:rsidP="00FA5F45">
          <w:pPr>
            <w:pStyle w:val="F00A202EBE314E5AB71D0AE5B185335B"/>
          </w:pPr>
          <w:r w:rsidRPr="00A06E1A">
            <w:rPr>
              <w:rStyle w:val="placeholder1Char"/>
              <w:rFonts w:hint="eastAsia"/>
              <w:sz w:val="16"/>
              <w:szCs w:val="16"/>
            </w:rPr>
            <w:t>____</w:t>
          </w:r>
        </w:p>
      </w:docPartBody>
    </w:docPart>
    <w:docPart>
      <w:docPartPr>
        <w:name w:val="07951442945449CFB8DB0FE97F26B23E"/>
        <w:category>
          <w:name w:val="常规"/>
          <w:gallery w:val="placeholder"/>
        </w:category>
        <w:types>
          <w:type w:val="bbPlcHdr"/>
        </w:types>
        <w:behaviors>
          <w:behavior w:val="content"/>
        </w:behaviors>
        <w:guid w:val="{853E1F67-97D9-4F91-9AC1-FA431E0497BA}"/>
      </w:docPartPr>
      <w:docPartBody>
        <w:p w:rsidR="0058516A" w:rsidRDefault="00FA5F45" w:rsidP="00FA5F45">
          <w:pPr>
            <w:pStyle w:val="07951442945449CFB8DB0FE97F26B23E"/>
          </w:pPr>
          <w:r w:rsidRPr="00A06E1A">
            <w:rPr>
              <w:rStyle w:val="placeholder1Char"/>
              <w:rFonts w:hint="eastAsia"/>
              <w:sz w:val="16"/>
              <w:szCs w:val="16"/>
            </w:rPr>
            <w:t>____</w:t>
          </w:r>
        </w:p>
      </w:docPartBody>
    </w:docPart>
    <w:docPart>
      <w:docPartPr>
        <w:name w:val="0E8F4A1CCB6844B1BC1EDF1C9CB83EE9"/>
        <w:category>
          <w:name w:val="常规"/>
          <w:gallery w:val="placeholder"/>
        </w:category>
        <w:types>
          <w:type w:val="bbPlcHdr"/>
        </w:types>
        <w:behaviors>
          <w:behavior w:val="content"/>
        </w:behaviors>
        <w:guid w:val="{5067B24F-79FC-40CC-8B8F-D41D5B139D2A}"/>
      </w:docPartPr>
      <w:docPartBody>
        <w:p w:rsidR="0058516A" w:rsidRDefault="00FA5F45" w:rsidP="00FA5F45">
          <w:pPr>
            <w:pStyle w:val="0E8F4A1CCB6844B1BC1EDF1C9CB83EE9"/>
          </w:pPr>
          <w:r w:rsidRPr="00A06E1A">
            <w:rPr>
              <w:rStyle w:val="placeholder1Char"/>
              <w:rFonts w:hint="eastAsia"/>
              <w:sz w:val="16"/>
              <w:szCs w:val="16"/>
            </w:rPr>
            <w:t>____</w:t>
          </w:r>
        </w:p>
      </w:docPartBody>
    </w:docPart>
    <w:docPart>
      <w:docPartPr>
        <w:name w:val="72EE3B1F7B714DBD8EAB5D4AEC2D081B"/>
        <w:category>
          <w:name w:val="常规"/>
          <w:gallery w:val="placeholder"/>
        </w:category>
        <w:types>
          <w:type w:val="bbPlcHdr"/>
        </w:types>
        <w:behaviors>
          <w:behavior w:val="content"/>
        </w:behaviors>
        <w:guid w:val="{7DDC1197-7818-4599-ABF8-121F0812E60B}"/>
      </w:docPartPr>
      <w:docPartBody>
        <w:p w:rsidR="0058516A" w:rsidRDefault="00FA5F45" w:rsidP="00FA5F45">
          <w:pPr>
            <w:pStyle w:val="72EE3B1F7B714DBD8EAB5D4AEC2D081B"/>
          </w:pPr>
          <w:r w:rsidRPr="00A06E1A">
            <w:rPr>
              <w:rStyle w:val="placeholder1Char"/>
              <w:rFonts w:hint="eastAsia"/>
              <w:sz w:val="16"/>
              <w:szCs w:val="16"/>
            </w:rPr>
            <w:t>____</w:t>
          </w:r>
        </w:p>
      </w:docPartBody>
    </w:docPart>
    <w:docPart>
      <w:docPartPr>
        <w:name w:val="F3CB26B854F9438EAAC853809569FD7C"/>
        <w:category>
          <w:name w:val="常规"/>
          <w:gallery w:val="placeholder"/>
        </w:category>
        <w:types>
          <w:type w:val="bbPlcHdr"/>
        </w:types>
        <w:behaviors>
          <w:behavior w:val="content"/>
        </w:behaviors>
        <w:guid w:val="{01C31B3F-AC24-4FB9-A393-DF0A35280B23}"/>
      </w:docPartPr>
      <w:docPartBody>
        <w:p w:rsidR="0058516A" w:rsidRDefault="00FA5F45" w:rsidP="00FA5F45">
          <w:pPr>
            <w:pStyle w:val="F3CB26B854F9438EAAC853809569FD7C"/>
          </w:pPr>
          <w:r w:rsidRPr="00A06E1A">
            <w:rPr>
              <w:rStyle w:val="placeholder1Char"/>
              <w:rFonts w:hint="eastAsia"/>
              <w:sz w:val="16"/>
              <w:szCs w:val="16"/>
            </w:rPr>
            <w:t>____</w:t>
          </w:r>
        </w:p>
      </w:docPartBody>
    </w:docPart>
    <w:docPart>
      <w:docPartPr>
        <w:name w:val="B08A7CA9373C41E1920F50C2AF3B10F6"/>
        <w:category>
          <w:name w:val="常规"/>
          <w:gallery w:val="placeholder"/>
        </w:category>
        <w:types>
          <w:type w:val="bbPlcHdr"/>
        </w:types>
        <w:behaviors>
          <w:behavior w:val="content"/>
        </w:behaviors>
        <w:guid w:val="{99C5265B-BD59-4FFF-8315-0F40C69C5FE9}"/>
      </w:docPartPr>
      <w:docPartBody>
        <w:p w:rsidR="0058516A" w:rsidRDefault="00FA5F45" w:rsidP="00FA5F45">
          <w:pPr>
            <w:pStyle w:val="B08A7CA9373C41E1920F50C2AF3B10F6"/>
          </w:pPr>
          <w:r w:rsidRPr="00A06E1A">
            <w:rPr>
              <w:rStyle w:val="placeholder1Char"/>
              <w:rFonts w:hint="eastAsia"/>
              <w:sz w:val="16"/>
              <w:szCs w:val="16"/>
            </w:rPr>
            <w:t>____</w:t>
          </w:r>
        </w:p>
      </w:docPartBody>
    </w:docPart>
    <w:docPart>
      <w:docPartPr>
        <w:name w:val="C6A49E7FD5384DABB1FB1A24C55C4BE4"/>
        <w:category>
          <w:name w:val="常规"/>
          <w:gallery w:val="placeholder"/>
        </w:category>
        <w:types>
          <w:type w:val="bbPlcHdr"/>
        </w:types>
        <w:behaviors>
          <w:behavior w:val="content"/>
        </w:behaviors>
        <w:guid w:val="{99F0985F-A529-496C-9EF8-D9E32D038533}"/>
      </w:docPartPr>
      <w:docPartBody>
        <w:p w:rsidR="0058516A" w:rsidRDefault="00FA5F45" w:rsidP="00FA5F45">
          <w:pPr>
            <w:pStyle w:val="C6A49E7FD5384DABB1FB1A24C55C4BE4"/>
          </w:pPr>
          <w:r w:rsidRPr="00A06E1A">
            <w:rPr>
              <w:rStyle w:val="placeholder1Char"/>
              <w:rFonts w:hint="eastAsia"/>
              <w:sz w:val="16"/>
              <w:szCs w:val="16"/>
            </w:rPr>
            <w:t>____</w:t>
          </w:r>
        </w:p>
      </w:docPartBody>
    </w:docPart>
    <w:docPart>
      <w:docPartPr>
        <w:name w:val="38C43975F8AF46B29B4BDA9F3CC29935"/>
        <w:category>
          <w:name w:val="常规"/>
          <w:gallery w:val="placeholder"/>
        </w:category>
        <w:types>
          <w:type w:val="bbPlcHdr"/>
        </w:types>
        <w:behaviors>
          <w:behavior w:val="content"/>
        </w:behaviors>
        <w:guid w:val="{27B62E57-AE0C-4CBE-B9F3-8BEFD507CC94}"/>
      </w:docPartPr>
      <w:docPartBody>
        <w:p w:rsidR="0058516A" w:rsidRDefault="00FA5F45" w:rsidP="00FA5F45">
          <w:pPr>
            <w:pStyle w:val="38C43975F8AF46B29B4BDA9F3CC29935"/>
          </w:pPr>
          <w:r w:rsidRPr="00A06E1A">
            <w:rPr>
              <w:rStyle w:val="placeholder1Char"/>
              <w:rFonts w:hint="eastAsia"/>
              <w:sz w:val="16"/>
              <w:szCs w:val="16"/>
            </w:rPr>
            <w:t>____</w:t>
          </w:r>
        </w:p>
      </w:docPartBody>
    </w:docPart>
    <w:docPart>
      <w:docPartPr>
        <w:name w:val="1B0651A27F454A18AD94070CD3D1CE6C"/>
        <w:category>
          <w:name w:val="常规"/>
          <w:gallery w:val="placeholder"/>
        </w:category>
        <w:types>
          <w:type w:val="bbPlcHdr"/>
        </w:types>
        <w:behaviors>
          <w:behavior w:val="content"/>
        </w:behaviors>
        <w:guid w:val="{26132311-499F-4C17-A348-3E5793E22B09}"/>
      </w:docPartPr>
      <w:docPartBody>
        <w:p w:rsidR="0058516A" w:rsidRDefault="00FA5F45" w:rsidP="00FA5F45">
          <w:pPr>
            <w:pStyle w:val="1B0651A27F454A18AD94070CD3D1CE6C"/>
          </w:pPr>
          <w:r w:rsidRPr="00A06E1A">
            <w:rPr>
              <w:rStyle w:val="placeholder1Char"/>
              <w:rFonts w:hint="eastAsia"/>
              <w:sz w:val="16"/>
              <w:szCs w:val="16"/>
            </w:rPr>
            <w:t>____</w:t>
          </w:r>
        </w:p>
      </w:docPartBody>
    </w:docPart>
    <w:docPart>
      <w:docPartPr>
        <w:name w:val="26462AF351B244C2BD6D6FEC46A60DED"/>
        <w:category>
          <w:name w:val="常规"/>
          <w:gallery w:val="placeholder"/>
        </w:category>
        <w:types>
          <w:type w:val="bbPlcHdr"/>
        </w:types>
        <w:behaviors>
          <w:behavior w:val="content"/>
        </w:behaviors>
        <w:guid w:val="{89DC850E-EF08-4F2E-908A-5BA929F0A8CA}"/>
      </w:docPartPr>
      <w:docPartBody>
        <w:p w:rsidR="0058516A" w:rsidRDefault="00FA5F45" w:rsidP="00FA5F45">
          <w:pPr>
            <w:pStyle w:val="26462AF351B244C2BD6D6FEC46A60DED"/>
          </w:pPr>
          <w:r w:rsidRPr="00A06E1A">
            <w:rPr>
              <w:rStyle w:val="placeholder1Char"/>
              <w:rFonts w:hint="eastAsia"/>
              <w:sz w:val="16"/>
              <w:szCs w:val="16"/>
            </w:rPr>
            <w:t>____</w:t>
          </w:r>
        </w:p>
      </w:docPartBody>
    </w:docPart>
    <w:docPart>
      <w:docPartPr>
        <w:name w:val="C9A7D997D3874FE3AF0188E4B677661D"/>
        <w:category>
          <w:name w:val="常规"/>
          <w:gallery w:val="placeholder"/>
        </w:category>
        <w:types>
          <w:type w:val="bbPlcHdr"/>
        </w:types>
        <w:behaviors>
          <w:behavior w:val="content"/>
        </w:behaviors>
        <w:guid w:val="{3DB36F76-F45B-4E01-BE0B-926318471C97}"/>
      </w:docPartPr>
      <w:docPartBody>
        <w:p w:rsidR="0058516A" w:rsidRDefault="00FA5F45" w:rsidP="00FA5F45">
          <w:pPr>
            <w:pStyle w:val="C9A7D997D3874FE3AF0188E4B677661D"/>
          </w:pPr>
          <w:r w:rsidRPr="00A06E1A">
            <w:rPr>
              <w:rStyle w:val="placeholder1Char"/>
              <w:rFonts w:hint="eastAsia"/>
              <w:sz w:val="16"/>
              <w:szCs w:val="16"/>
            </w:rPr>
            <w:t>____</w:t>
          </w:r>
        </w:p>
      </w:docPartBody>
    </w:docPart>
    <w:docPart>
      <w:docPartPr>
        <w:name w:val="AFC714F0EAF6474A8A00FF0F90600739"/>
        <w:category>
          <w:name w:val="常规"/>
          <w:gallery w:val="placeholder"/>
        </w:category>
        <w:types>
          <w:type w:val="bbPlcHdr"/>
        </w:types>
        <w:behaviors>
          <w:behavior w:val="content"/>
        </w:behaviors>
        <w:guid w:val="{225EC8CD-CC5F-4A19-893C-9670F98BCA8B}"/>
      </w:docPartPr>
      <w:docPartBody>
        <w:p w:rsidR="0058516A" w:rsidRDefault="00FA5F45" w:rsidP="00FA5F45">
          <w:pPr>
            <w:pStyle w:val="AFC714F0EAF6474A8A00FF0F90600739"/>
          </w:pPr>
          <w:r w:rsidRPr="00A06E1A">
            <w:rPr>
              <w:rStyle w:val="placeholder1Char"/>
              <w:rFonts w:hint="eastAsia"/>
              <w:sz w:val="16"/>
              <w:szCs w:val="16"/>
            </w:rPr>
            <w:t>____</w:t>
          </w:r>
        </w:p>
      </w:docPartBody>
    </w:docPart>
    <w:docPart>
      <w:docPartPr>
        <w:name w:val="612D3E706013472E9BF493CA8210C5D3"/>
        <w:category>
          <w:name w:val="常规"/>
          <w:gallery w:val="placeholder"/>
        </w:category>
        <w:types>
          <w:type w:val="bbPlcHdr"/>
        </w:types>
        <w:behaviors>
          <w:behavior w:val="content"/>
        </w:behaviors>
        <w:guid w:val="{3CE71FC2-CAE8-4B30-84D5-8096E9317A28}"/>
      </w:docPartPr>
      <w:docPartBody>
        <w:p w:rsidR="0058516A" w:rsidRDefault="00FA5F45" w:rsidP="00FA5F45">
          <w:pPr>
            <w:pStyle w:val="612D3E706013472E9BF493CA8210C5D3"/>
          </w:pPr>
          <w:r w:rsidRPr="00A06E1A">
            <w:rPr>
              <w:rStyle w:val="placeholder1Char"/>
              <w:rFonts w:hint="eastAsia"/>
              <w:sz w:val="16"/>
              <w:szCs w:val="16"/>
            </w:rPr>
            <w:t>____</w:t>
          </w:r>
        </w:p>
      </w:docPartBody>
    </w:docPart>
    <w:docPart>
      <w:docPartPr>
        <w:name w:val="AE3A99F6DB47469AA694AAC6E60D3A9A"/>
        <w:category>
          <w:name w:val="常规"/>
          <w:gallery w:val="placeholder"/>
        </w:category>
        <w:types>
          <w:type w:val="bbPlcHdr"/>
        </w:types>
        <w:behaviors>
          <w:behavior w:val="content"/>
        </w:behaviors>
        <w:guid w:val="{CC8318DC-DC51-480D-BB19-6155067A7162}"/>
      </w:docPartPr>
      <w:docPartBody>
        <w:p w:rsidR="0058516A" w:rsidRDefault="00FA5F45" w:rsidP="00FA5F45">
          <w:pPr>
            <w:pStyle w:val="AE3A99F6DB47469AA694AAC6E60D3A9A"/>
          </w:pPr>
          <w:r w:rsidRPr="00A06E1A">
            <w:rPr>
              <w:rStyle w:val="placeholder1Char"/>
              <w:rFonts w:hint="eastAsia"/>
              <w:sz w:val="16"/>
              <w:szCs w:val="16"/>
            </w:rPr>
            <w:t>____</w:t>
          </w:r>
        </w:p>
      </w:docPartBody>
    </w:docPart>
    <w:docPart>
      <w:docPartPr>
        <w:name w:val="F22CB623C0374FB08906A9F189A71F46"/>
        <w:category>
          <w:name w:val="常规"/>
          <w:gallery w:val="placeholder"/>
        </w:category>
        <w:types>
          <w:type w:val="bbPlcHdr"/>
        </w:types>
        <w:behaviors>
          <w:behavior w:val="content"/>
        </w:behaviors>
        <w:guid w:val="{C816AADA-92D9-4CB9-A243-B6874767C4B8}"/>
      </w:docPartPr>
      <w:docPartBody>
        <w:p w:rsidR="0058516A" w:rsidRDefault="00FA5F45" w:rsidP="00FA5F45">
          <w:pPr>
            <w:pStyle w:val="F22CB623C0374FB08906A9F189A71F46"/>
          </w:pPr>
          <w:r w:rsidRPr="00A06E1A">
            <w:rPr>
              <w:rStyle w:val="placeholder1Char"/>
              <w:rFonts w:hint="eastAsia"/>
              <w:sz w:val="16"/>
              <w:szCs w:val="16"/>
            </w:rPr>
            <w:t>____</w:t>
          </w:r>
        </w:p>
      </w:docPartBody>
    </w:docPart>
    <w:docPart>
      <w:docPartPr>
        <w:name w:val="06310CB4E3464D05843479B4E50CCD4C"/>
        <w:category>
          <w:name w:val="常规"/>
          <w:gallery w:val="placeholder"/>
        </w:category>
        <w:types>
          <w:type w:val="bbPlcHdr"/>
        </w:types>
        <w:behaviors>
          <w:behavior w:val="content"/>
        </w:behaviors>
        <w:guid w:val="{5F30BD7A-AF5B-49CB-B3BA-2748614BE743}"/>
      </w:docPartPr>
      <w:docPartBody>
        <w:p w:rsidR="0058516A" w:rsidRDefault="00FA5F45" w:rsidP="00FA5F45">
          <w:pPr>
            <w:pStyle w:val="06310CB4E3464D05843479B4E50CCD4C"/>
          </w:pPr>
          <w:r w:rsidRPr="00A06E1A">
            <w:rPr>
              <w:rStyle w:val="placeholder1Char"/>
              <w:rFonts w:hint="eastAsia"/>
              <w:sz w:val="16"/>
              <w:szCs w:val="16"/>
            </w:rPr>
            <w:t>____</w:t>
          </w:r>
        </w:p>
      </w:docPartBody>
    </w:docPart>
    <w:docPart>
      <w:docPartPr>
        <w:name w:val="874C894AC91547CFBCCD4079A955F97A"/>
        <w:category>
          <w:name w:val="常规"/>
          <w:gallery w:val="placeholder"/>
        </w:category>
        <w:types>
          <w:type w:val="bbPlcHdr"/>
        </w:types>
        <w:behaviors>
          <w:behavior w:val="content"/>
        </w:behaviors>
        <w:guid w:val="{4E48E2AE-A4D9-44B1-83B2-56A0FD3AE1B6}"/>
      </w:docPartPr>
      <w:docPartBody>
        <w:p w:rsidR="0058516A" w:rsidRDefault="00FA5F45" w:rsidP="00FA5F45">
          <w:pPr>
            <w:pStyle w:val="874C894AC91547CFBCCD4079A955F97A"/>
          </w:pPr>
          <w:r w:rsidRPr="00A06E1A">
            <w:rPr>
              <w:rStyle w:val="placeholder1Char"/>
              <w:rFonts w:hint="eastAsia"/>
              <w:sz w:val="16"/>
              <w:szCs w:val="16"/>
            </w:rPr>
            <w:t>____</w:t>
          </w:r>
        </w:p>
      </w:docPartBody>
    </w:docPart>
    <w:docPart>
      <w:docPartPr>
        <w:name w:val="DF8749A1BDF24D608D9BCD49F6206ED6"/>
        <w:category>
          <w:name w:val="常规"/>
          <w:gallery w:val="placeholder"/>
        </w:category>
        <w:types>
          <w:type w:val="bbPlcHdr"/>
        </w:types>
        <w:behaviors>
          <w:behavior w:val="content"/>
        </w:behaviors>
        <w:guid w:val="{53CB2114-7A55-421F-8C2D-8B1DC119C6DE}"/>
      </w:docPartPr>
      <w:docPartBody>
        <w:p w:rsidR="0058516A" w:rsidRDefault="00FA5F45" w:rsidP="00FA5F45">
          <w:pPr>
            <w:pStyle w:val="DF8749A1BDF24D608D9BCD49F6206ED6"/>
          </w:pPr>
          <w:r w:rsidRPr="00A06E1A">
            <w:rPr>
              <w:rStyle w:val="placeholder1Char"/>
              <w:rFonts w:hint="eastAsia"/>
              <w:sz w:val="16"/>
              <w:szCs w:val="16"/>
            </w:rPr>
            <w:t>____</w:t>
          </w:r>
        </w:p>
      </w:docPartBody>
    </w:docPart>
    <w:docPart>
      <w:docPartPr>
        <w:name w:val="6F09A2829B25407CB9921E44D46CF9DB"/>
        <w:category>
          <w:name w:val="常规"/>
          <w:gallery w:val="placeholder"/>
        </w:category>
        <w:types>
          <w:type w:val="bbPlcHdr"/>
        </w:types>
        <w:behaviors>
          <w:behavior w:val="content"/>
        </w:behaviors>
        <w:guid w:val="{FB98D5A3-C49E-4A94-8ED7-E3228816DFFC}"/>
      </w:docPartPr>
      <w:docPartBody>
        <w:p w:rsidR="0058516A" w:rsidRDefault="00FA5F45" w:rsidP="00FA5F45">
          <w:pPr>
            <w:pStyle w:val="6F09A2829B25407CB9921E44D46CF9DB"/>
          </w:pPr>
          <w:r w:rsidRPr="00A06E1A">
            <w:rPr>
              <w:rStyle w:val="placeholder1Char"/>
              <w:rFonts w:hint="eastAsia"/>
              <w:sz w:val="16"/>
              <w:szCs w:val="16"/>
            </w:rPr>
            <w:t>____</w:t>
          </w:r>
        </w:p>
      </w:docPartBody>
    </w:docPart>
    <w:docPart>
      <w:docPartPr>
        <w:name w:val="33E4169B5B964DBCBF76AB5423B52357"/>
        <w:category>
          <w:name w:val="常规"/>
          <w:gallery w:val="placeholder"/>
        </w:category>
        <w:types>
          <w:type w:val="bbPlcHdr"/>
        </w:types>
        <w:behaviors>
          <w:behavior w:val="content"/>
        </w:behaviors>
        <w:guid w:val="{9B9FAF3C-9C5B-4980-A6E1-356FBFB4ABD2}"/>
      </w:docPartPr>
      <w:docPartBody>
        <w:p w:rsidR="0058516A" w:rsidRDefault="00FA5F45" w:rsidP="00FA5F45">
          <w:pPr>
            <w:pStyle w:val="33E4169B5B964DBCBF76AB5423B52357"/>
          </w:pPr>
          <w:r w:rsidRPr="00A06E1A">
            <w:rPr>
              <w:rStyle w:val="placeholder1Char"/>
              <w:rFonts w:hint="eastAsia"/>
              <w:sz w:val="16"/>
              <w:szCs w:val="16"/>
            </w:rPr>
            <w:t>____</w:t>
          </w:r>
        </w:p>
      </w:docPartBody>
    </w:docPart>
    <w:docPart>
      <w:docPartPr>
        <w:name w:val="91CB9E8CB26E41E3B97D28E05899FC3C"/>
        <w:category>
          <w:name w:val="常规"/>
          <w:gallery w:val="placeholder"/>
        </w:category>
        <w:types>
          <w:type w:val="bbPlcHdr"/>
        </w:types>
        <w:behaviors>
          <w:behavior w:val="content"/>
        </w:behaviors>
        <w:guid w:val="{B525C27E-6D11-47A3-A036-4F56F2F33F4D}"/>
      </w:docPartPr>
      <w:docPartBody>
        <w:p w:rsidR="0058516A" w:rsidRDefault="00FA5F45" w:rsidP="00FA5F45">
          <w:pPr>
            <w:pStyle w:val="91CB9E8CB26E41E3B97D28E05899FC3C"/>
          </w:pPr>
          <w:r w:rsidRPr="00A06E1A">
            <w:rPr>
              <w:rStyle w:val="placeholder1Char"/>
              <w:rFonts w:hint="eastAsia"/>
              <w:sz w:val="16"/>
              <w:szCs w:val="16"/>
            </w:rPr>
            <w:t>____</w:t>
          </w:r>
        </w:p>
      </w:docPartBody>
    </w:docPart>
    <w:docPart>
      <w:docPartPr>
        <w:name w:val="E5E08899D21B479796DF6128AE143384"/>
        <w:category>
          <w:name w:val="常规"/>
          <w:gallery w:val="placeholder"/>
        </w:category>
        <w:types>
          <w:type w:val="bbPlcHdr"/>
        </w:types>
        <w:behaviors>
          <w:behavior w:val="content"/>
        </w:behaviors>
        <w:guid w:val="{7FFB3252-A695-4303-957F-58668A792ED5}"/>
      </w:docPartPr>
      <w:docPartBody>
        <w:p w:rsidR="0058516A" w:rsidRDefault="00FA5F45" w:rsidP="00FA5F45">
          <w:pPr>
            <w:pStyle w:val="E5E08899D21B479796DF6128AE143384"/>
          </w:pPr>
          <w:r w:rsidRPr="00A06E1A">
            <w:rPr>
              <w:rStyle w:val="placeholder1Char"/>
              <w:rFonts w:hint="eastAsia"/>
              <w:sz w:val="16"/>
              <w:szCs w:val="16"/>
            </w:rPr>
            <w:t>____</w:t>
          </w:r>
        </w:p>
      </w:docPartBody>
    </w:docPart>
    <w:docPart>
      <w:docPartPr>
        <w:name w:val="E670BA0809624B48BE40A9287D427587"/>
        <w:category>
          <w:name w:val="常规"/>
          <w:gallery w:val="placeholder"/>
        </w:category>
        <w:types>
          <w:type w:val="bbPlcHdr"/>
        </w:types>
        <w:behaviors>
          <w:behavior w:val="content"/>
        </w:behaviors>
        <w:guid w:val="{254CD357-1848-4D0F-8483-8F5982E7DC01}"/>
      </w:docPartPr>
      <w:docPartBody>
        <w:p w:rsidR="0058516A" w:rsidRDefault="00FA5F45" w:rsidP="00FA5F45">
          <w:pPr>
            <w:pStyle w:val="E670BA0809624B48BE40A9287D427587"/>
          </w:pPr>
          <w:r w:rsidRPr="00A06E1A">
            <w:rPr>
              <w:rStyle w:val="placeholder1Char"/>
              <w:rFonts w:hint="eastAsia"/>
              <w:sz w:val="16"/>
              <w:szCs w:val="16"/>
            </w:rPr>
            <w:t>____</w:t>
          </w:r>
        </w:p>
      </w:docPartBody>
    </w:docPart>
    <w:docPart>
      <w:docPartPr>
        <w:name w:val="B460D4A3990B4B738A5FFEDB2B9A2F03"/>
        <w:category>
          <w:name w:val="常规"/>
          <w:gallery w:val="placeholder"/>
        </w:category>
        <w:types>
          <w:type w:val="bbPlcHdr"/>
        </w:types>
        <w:behaviors>
          <w:behavior w:val="content"/>
        </w:behaviors>
        <w:guid w:val="{6AA10F3F-4C88-4106-BF90-4A13C214A170}"/>
      </w:docPartPr>
      <w:docPartBody>
        <w:p w:rsidR="0058516A" w:rsidRDefault="00FA5F45" w:rsidP="00FA5F45">
          <w:pPr>
            <w:pStyle w:val="B460D4A3990B4B738A5FFEDB2B9A2F03"/>
          </w:pPr>
          <w:r w:rsidRPr="00A06E1A">
            <w:rPr>
              <w:rStyle w:val="placeholder1Char"/>
              <w:rFonts w:hint="eastAsia"/>
              <w:sz w:val="16"/>
              <w:szCs w:val="16"/>
            </w:rPr>
            <w:t>____</w:t>
          </w:r>
        </w:p>
      </w:docPartBody>
    </w:docPart>
    <w:docPart>
      <w:docPartPr>
        <w:name w:val="72777733313F480389E8FE4B641AB345"/>
        <w:category>
          <w:name w:val="常规"/>
          <w:gallery w:val="placeholder"/>
        </w:category>
        <w:types>
          <w:type w:val="bbPlcHdr"/>
        </w:types>
        <w:behaviors>
          <w:behavior w:val="content"/>
        </w:behaviors>
        <w:guid w:val="{51F007D3-294D-4382-AEFB-13BE532E3DDB}"/>
      </w:docPartPr>
      <w:docPartBody>
        <w:p w:rsidR="0058516A" w:rsidRDefault="00FA5F45" w:rsidP="00FA5F45">
          <w:pPr>
            <w:pStyle w:val="72777733313F480389E8FE4B641AB345"/>
          </w:pPr>
          <w:r w:rsidRPr="00A06E1A">
            <w:rPr>
              <w:rStyle w:val="placeholder1Char"/>
              <w:rFonts w:hint="eastAsia"/>
              <w:sz w:val="16"/>
              <w:szCs w:val="16"/>
            </w:rPr>
            <w:t>____</w:t>
          </w:r>
        </w:p>
      </w:docPartBody>
    </w:docPart>
    <w:docPart>
      <w:docPartPr>
        <w:name w:val="ACCD7EC2713A43159B113193E80EEF07"/>
        <w:category>
          <w:name w:val="常规"/>
          <w:gallery w:val="placeholder"/>
        </w:category>
        <w:types>
          <w:type w:val="bbPlcHdr"/>
        </w:types>
        <w:behaviors>
          <w:behavior w:val="content"/>
        </w:behaviors>
        <w:guid w:val="{943A665A-E557-4DBA-8489-777F097123D0}"/>
      </w:docPartPr>
      <w:docPartBody>
        <w:p w:rsidR="0058516A" w:rsidRDefault="00FA5F45" w:rsidP="00FA5F45">
          <w:pPr>
            <w:pStyle w:val="ACCD7EC2713A43159B113193E80EEF07"/>
          </w:pPr>
          <w:r w:rsidRPr="00A06E1A">
            <w:rPr>
              <w:rStyle w:val="placeholder1Char"/>
              <w:rFonts w:hint="eastAsia"/>
              <w:sz w:val="16"/>
              <w:szCs w:val="16"/>
            </w:rPr>
            <w:t>____</w:t>
          </w:r>
        </w:p>
      </w:docPartBody>
    </w:docPart>
    <w:docPart>
      <w:docPartPr>
        <w:name w:val="B97F956CB91D419297FB1571A3A0F860"/>
        <w:category>
          <w:name w:val="常规"/>
          <w:gallery w:val="placeholder"/>
        </w:category>
        <w:types>
          <w:type w:val="bbPlcHdr"/>
        </w:types>
        <w:behaviors>
          <w:behavior w:val="content"/>
        </w:behaviors>
        <w:guid w:val="{4C093484-5A32-4279-BB94-9F06EA026DC6}"/>
      </w:docPartPr>
      <w:docPartBody>
        <w:p w:rsidR="0058516A" w:rsidRDefault="00FA5F45" w:rsidP="00FA5F45">
          <w:pPr>
            <w:pStyle w:val="B97F956CB91D419297FB1571A3A0F860"/>
          </w:pPr>
          <w:r w:rsidRPr="00A06E1A">
            <w:rPr>
              <w:rStyle w:val="placeholder1Char"/>
              <w:rFonts w:hint="eastAsia"/>
              <w:sz w:val="16"/>
              <w:szCs w:val="16"/>
            </w:rPr>
            <w:t>____</w:t>
          </w:r>
        </w:p>
      </w:docPartBody>
    </w:docPart>
    <w:docPart>
      <w:docPartPr>
        <w:name w:val="38A78533ABFD43C8823A2027577C52EE"/>
        <w:category>
          <w:name w:val="常规"/>
          <w:gallery w:val="placeholder"/>
        </w:category>
        <w:types>
          <w:type w:val="bbPlcHdr"/>
        </w:types>
        <w:behaviors>
          <w:behavior w:val="content"/>
        </w:behaviors>
        <w:guid w:val="{6F4E5C2F-8D29-4598-80C5-0CDADFC36A29}"/>
      </w:docPartPr>
      <w:docPartBody>
        <w:p w:rsidR="0058516A" w:rsidRDefault="00FA5F45" w:rsidP="00FA5F45">
          <w:pPr>
            <w:pStyle w:val="38A78533ABFD43C8823A2027577C52EE"/>
          </w:pPr>
          <w:r w:rsidRPr="00A06E1A">
            <w:rPr>
              <w:rStyle w:val="placeholder1Char"/>
              <w:rFonts w:hint="eastAsia"/>
              <w:sz w:val="16"/>
              <w:szCs w:val="16"/>
            </w:rPr>
            <w:t>____</w:t>
          </w:r>
        </w:p>
      </w:docPartBody>
    </w:docPart>
    <w:docPart>
      <w:docPartPr>
        <w:name w:val="7AE3358D4269449ABE0D33D337FD1C95"/>
        <w:category>
          <w:name w:val="常规"/>
          <w:gallery w:val="placeholder"/>
        </w:category>
        <w:types>
          <w:type w:val="bbPlcHdr"/>
        </w:types>
        <w:behaviors>
          <w:behavior w:val="content"/>
        </w:behaviors>
        <w:guid w:val="{253DEE9E-C1C8-4FDA-A4FC-67D05CDBFE4D}"/>
      </w:docPartPr>
      <w:docPartBody>
        <w:p w:rsidR="0058516A" w:rsidRDefault="00FA5F45" w:rsidP="00FA5F45">
          <w:pPr>
            <w:pStyle w:val="7AE3358D4269449ABE0D33D337FD1C95"/>
          </w:pPr>
          <w:r w:rsidRPr="00A06E1A">
            <w:rPr>
              <w:rStyle w:val="placeholder1Char"/>
              <w:rFonts w:hint="eastAsia"/>
              <w:sz w:val="16"/>
              <w:szCs w:val="16"/>
            </w:rPr>
            <w:t>____</w:t>
          </w:r>
        </w:p>
      </w:docPartBody>
    </w:docPart>
    <w:docPart>
      <w:docPartPr>
        <w:name w:val="4FCF80508FEE44578C670E261C75C8BE"/>
        <w:category>
          <w:name w:val="常规"/>
          <w:gallery w:val="placeholder"/>
        </w:category>
        <w:types>
          <w:type w:val="bbPlcHdr"/>
        </w:types>
        <w:behaviors>
          <w:behavior w:val="content"/>
        </w:behaviors>
        <w:guid w:val="{5EE792E8-3367-40BC-A723-07F1C19D888A}"/>
      </w:docPartPr>
      <w:docPartBody>
        <w:p w:rsidR="0058516A" w:rsidRDefault="00FA5F45" w:rsidP="00FA5F45">
          <w:pPr>
            <w:pStyle w:val="4FCF80508FEE44578C670E261C75C8BE"/>
          </w:pPr>
          <w:r w:rsidRPr="00A06E1A">
            <w:rPr>
              <w:rStyle w:val="placeholder1Char"/>
              <w:rFonts w:hint="eastAsia"/>
              <w:sz w:val="16"/>
              <w:szCs w:val="16"/>
            </w:rPr>
            <w:t>____</w:t>
          </w:r>
        </w:p>
      </w:docPartBody>
    </w:docPart>
    <w:docPart>
      <w:docPartPr>
        <w:name w:val="FB85959839974A96BF484EF2B3D899BA"/>
        <w:category>
          <w:name w:val="常规"/>
          <w:gallery w:val="placeholder"/>
        </w:category>
        <w:types>
          <w:type w:val="bbPlcHdr"/>
        </w:types>
        <w:behaviors>
          <w:behavior w:val="content"/>
        </w:behaviors>
        <w:guid w:val="{3A00819A-6CDB-4AA7-9DD6-B177B6AD0FD1}"/>
      </w:docPartPr>
      <w:docPartBody>
        <w:p w:rsidR="0058516A" w:rsidRDefault="00FA5F45" w:rsidP="00FA5F45">
          <w:pPr>
            <w:pStyle w:val="FB85959839974A96BF484EF2B3D899BA"/>
          </w:pPr>
          <w:r w:rsidRPr="00A06E1A">
            <w:rPr>
              <w:rStyle w:val="placeholder1Char"/>
              <w:rFonts w:hint="eastAsia"/>
              <w:sz w:val="16"/>
              <w:szCs w:val="16"/>
            </w:rPr>
            <w:t>____</w:t>
          </w:r>
        </w:p>
      </w:docPartBody>
    </w:docPart>
    <w:docPart>
      <w:docPartPr>
        <w:name w:val="7DC11FB7303A49BFA2D47A499B17685D"/>
        <w:category>
          <w:name w:val="常规"/>
          <w:gallery w:val="placeholder"/>
        </w:category>
        <w:types>
          <w:type w:val="bbPlcHdr"/>
        </w:types>
        <w:behaviors>
          <w:behavior w:val="content"/>
        </w:behaviors>
        <w:guid w:val="{6F3C3B8A-47BE-4FB1-AC90-9A6C84117F3B}"/>
      </w:docPartPr>
      <w:docPartBody>
        <w:p w:rsidR="0058516A" w:rsidRDefault="00FA5F45" w:rsidP="00FA5F45">
          <w:pPr>
            <w:pStyle w:val="7DC11FB7303A49BFA2D47A499B17685D"/>
          </w:pPr>
          <w:r w:rsidRPr="00A06E1A">
            <w:rPr>
              <w:rStyle w:val="placeholder1Char"/>
              <w:rFonts w:hint="eastAsia"/>
              <w:sz w:val="16"/>
              <w:szCs w:val="16"/>
            </w:rPr>
            <w:t>____</w:t>
          </w:r>
        </w:p>
      </w:docPartBody>
    </w:docPart>
    <w:docPart>
      <w:docPartPr>
        <w:name w:val="57A8182772874C0691D198131E95B1B3"/>
        <w:category>
          <w:name w:val="常规"/>
          <w:gallery w:val="placeholder"/>
        </w:category>
        <w:types>
          <w:type w:val="bbPlcHdr"/>
        </w:types>
        <w:behaviors>
          <w:behavior w:val="content"/>
        </w:behaviors>
        <w:guid w:val="{166AAD3B-63D1-4015-A4C2-D597E3CB31C5}"/>
      </w:docPartPr>
      <w:docPartBody>
        <w:p w:rsidR="0058516A" w:rsidRDefault="00FA5F45" w:rsidP="00FA5F45">
          <w:pPr>
            <w:pStyle w:val="57A8182772874C0691D198131E95B1B3"/>
          </w:pPr>
          <w:r w:rsidRPr="00A06E1A">
            <w:rPr>
              <w:rStyle w:val="placeholder1Char"/>
              <w:rFonts w:hint="eastAsia"/>
              <w:sz w:val="16"/>
              <w:szCs w:val="16"/>
            </w:rPr>
            <w:t>____</w:t>
          </w:r>
        </w:p>
      </w:docPartBody>
    </w:docPart>
    <w:docPart>
      <w:docPartPr>
        <w:name w:val="6D45DB81B5924102BC5B6B069AD8DDDD"/>
        <w:category>
          <w:name w:val="常规"/>
          <w:gallery w:val="placeholder"/>
        </w:category>
        <w:types>
          <w:type w:val="bbPlcHdr"/>
        </w:types>
        <w:behaviors>
          <w:behavior w:val="content"/>
        </w:behaviors>
        <w:guid w:val="{BDFFB1E1-C243-4E55-B1E4-4188FB277A2B}"/>
      </w:docPartPr>
      <w:docPartBody>
        <w:p w:rsidR="0058516A" w:rsidRDefault="00FA5F45" w:rsidP="00FA5F45">
          <w:pPr>
            <w:pStyle w:val="6D45DB81B5924102BC5B6B069AD8DDDD"/>
          </w:pPr>
          <w:r w:rsidRPr="00A06E1A">
            <w:rPr>
              <w:rStyle w:val="placeholder1Char"/>
              <w:rFonts w:hint="eastAsia"/>
              <w:sz w:val="16"/>
              <w:szCs w:val="16"/>
            </w:rPr>
            <w:t>____</w:t>
          </w:r>
        </w:p>
      </w:docPartBody>
    </w:docPart>
    <w:docPart>
      <w:docPartPr>
        <w:name w:val="707F46558B47400C99EC9AD855A6D1A5"/>
        <w:category>
          <w:name w:val="常规"/>
          <w:gallery w:val="placeholder"/>
        </w:category>
        <w:types>
          <w:type w:val="bbPlcHdr"/>
        </w:types>
        <w:behaviors>
          <w:behavior w:val="content"/>
        </w:behaviors>
        <w:guid w:val="{A7B10D11-6616-48E1-91A4-D3158ACF31B1}"/>
      </w:docPartPr>
      <w:docPartBody>
        <w:p w:rsidR="0058516A" w:rsidRDefault="00FA5F45" w:rsidP="00FA5F45">
          <w:pPr>
            <w:pStyle w:val="707F46558B47400C99EC9AD855A6D1A5"/>
          </w:pPr>
          <w:r w:rsidRPr="00A06E1A">
            <w:rPr>
              <w:rStyle w:val="placeholder1Char"/>
              <w:rFonts w:hint="eastAsia"/>
              <w:sz w:val="16"/>
              <w:szCs w:val="16"/>
            </w:rPr>
            <w:t>____</w:t>
          </w:r>
        </w:p>
      </w:docPartBody>
    </w:docPart>
    <w:docPart>
      <w:docPartPr>
        <w:name w:val="66E660292E2A455E98D99542B484F575"/>
        <w:category>
          <w:name w:val="常规"/>
          <w:gallery w:val="placeholder"/>
        </w:category>
        <w:types>
          <w:type w:val="bbPlcHdr"/>
        </w:types>
        <w:behaviors>
          <w:behavior w:val="content"/>
        </w:behaviors>
        <w:guid w:val="{10F71132-FD8E-42E4-B205-352E930C33E4}"/>
      </w:docPartPr>
      <w:docPartBody>
        <w:p w:rsidR="0058516A" w:rsidRDefault="00FA5F45" w:rsidP="00FA5F45">
          <w:pPr>
            <w:pStyle w:val="66E660292E2A455E98D99542B484F575"/>
          </w:pPr>
          <w:r w:rsidRPr="00A06E1A">
            <w:rPr>
              <w:rStyle w:val="placeholder1Char"/>
              <w:rFonts w:hint="eastAsia"/>
              <w:sz w:val="16"/>
              <w:szCs w:val="16"/>
            </w:rPr>
            <w:t>____</w:t>
          </w:r>
        </w:p>
      </w:docPartBody>
    </w:docPart>
    <w:docPart>
      <w:docPartPr>
        <w:name w:val="D5E47CBBC8B1435EA8F31374F4ECDA77"/>
        <w:category>
          <w:name w:val="常规"/>
          <w:gallery w:val="placeholder"/>
        </w:category>
        <w:types>
          <w:type w:val="bbPlcHdr"/>
        </w:types>
        <w:behaviors>
          <w:behavior w:val="content"/>
        </w:behaviors>
        <w:guid w:val="{5624B790-A197-4372-99C9-61ADB1B05B6D}"/>
      </w:docPartPr>
      <w:docPartBody>
        <w:p w:rsidR="0058516A" w:rsidRDefault="00FA5F45" w:rsidP="00FA5F45">
          <w:pPr>
            <w:pStyle w:val="D5E47CBBC8B1435EA8F31374F4ECDA77"/>
          </w:pPr>
          <w:r w:rsidRPr="00A06E1A">
            <w:rPr>
              <w:rStyle w:val="placeholder1Char"/>
              <w:rFonts w:hint="eastAsia"/>
              <w:sz w:val="16"/>
              <w:szCs w:val="16"/>
            </w:rPr>
            <w:t>____</w:t>
          </w:r>
        </w:p>
      </w:docPartBody>
    </w:docPart>
    <w:docPart>
      <w:docPartPr>
        <w:name w:val="E1D07C7281E94C579739F4FA6D296C1A"/>
        <w:category>
          <w:name w:val="常规"/>
          <w:gallery w:val="placeholder"/>
        </w:category>
        <w:types>
          <w:type w:val="bbPlcHdr"/>
        </w:types>
        <w:behaviors>
          <w:behavior w:val="content"/>
        </w:behaviors>
        <w:guid w:val="{3C750F7D-D802-4F82-93A7-85C7D3434AC1}"/>
      </w:docPartPr>
      <w:docPartBody>
        <w:p w:rsidR="0058516A" w:rsidRDefault="00FA5F45" w:rsidP="00FA5F45">
          <w:pPr>
            <w:pStyle w:val="E1D07C7281E94C579739F4FA6D296C1A"/>
          </w:pPr>
          <w:r w:rsidRPr="00A06E1A">
            <w:rPr>
              <w:rStyle w:val="placeholder1Char"/>
              <w:rFonts w:hint="eastAsia"/>
              <w:sz w:val="16"/>
              <w:szCs w:val="16"/>
            </w:rPr>
            <w:t>____</w:t>
          </w:r>
        </w:p>
      </w:docPartBody>
    </w:docPart>
    <w:docPart>
      <w:docPartPr>
        <w:name w:val="1B1CF3D12CC2457AA5434DF165726C82"/>
        <w:category>
          <w:name w:val="常规"/>
          <w:gallery w:val="placeholder"/>
        </w:category>
        <w:types>
          <w:type w:val="bbPlcHdr"/>
        </w:types>
        <w:behaviors>
          <w:behavior w:val="content"/>
        </w:behaviors>
        <w:guid w:val="{2A2E3449-9F45-4A78-BD4D-D47FEFE5857C}"/>
      </w:docPartPr>
      <w:docPartBody>
        <w:p w:rsidR="0058516A" w:rsidRDefault="00FA5F45" w:rsidP="00FA5F45">
          <w:pPr>
            <w:pStyle w:val="1B1CF3D12CC2457AA5434DF165726C82"/>
          </w:pPr>
          <w:r w:rsidRPr="00A06E1A">
            <w:rPr>
              <w:rStyle w:val="placeholder1Char"/>
              <w:rFonts w:hint="eastAsia"/>
              <w:sz w:val="16"/>
              <w:szCs w:val="16"/>
            </w:rPr>
            <w:t>____</w:t>
          </w:r>
        </w:p>
      </w:docPartBody>
    </w:docPart>
    <w:docPart>
      <w:docPartPr>
        <w:name w:val="393956F028174DF9AA1408DB9B84D28E"/>
        <w:category>
          <w:name w:val="常规"/>
          <w:gallery w:val="placeholder"/>
        </w:category>
        <w:types>
          <w:type w:val="bbPlcHdr"/>
        </w:types>
        <w:behaviors>
          <w:behavior w:val="content"/>
        </w:behaviors>
        <w:guid w:val="{4930C76E-400D-4518-ABE2-738558ADF00F}"/>
      </w:docPartPr>
      <w:docPartBody>
        <w:p w:rsidR="0058516A" w:rsidRDefault="00FA5F45" w:rsidP="00FA5F45">
          <w:pPr>
            <w:pStyle w:val="393956F028174DF9AA1408DB9B84D28E"/>
          </w:pPr>
          <w:r w:rsidRPr="00A06E1A">
            <w:rPr>
              <w:rStyle w:val="placeholder1Char"/>
              <w:rFonts w:hint="eastAsia"/>
              <w:sz w:val="16"/>
              <w:szCs w:val="16"/>
            </w:rPr>
            <w:t>____</w:t>
          </w:r>
        </w:p>
      </w:docPartBody>
    </w:docPart>
    <w:docPart>
      <w:docPartPr>
        <w:name w:val="91FBD80C14D0440087D9CDDB39638BBE"/>
        <w:category>
          <w:name w:val="常规"/>
          <w:gallery w:val="placeholder"/>
        </w:category>
        <w:types>
          <w:type w:val="bbPlcHdr"/>
        </w:types>
        <w:behaviors>
          <w:behavior w:val="content"/>
        </w:behaviors>
        <w:guid w:val="{B8A5C5C1-DCC7-4ECC-B92B-43EB4171F3BC}"/>
      </w:docPartPr>
      <w:docPartBody>
        <w:p w:rsidR="0058516A" w:rsidRDefault="00FA5F45" w:rsidP="00FA5F45">
          <w:pPr>
            <w:pStyle w:val="91FBD80C14D0440087D9CDDB39638BBE"/>
          </w:pPr>
          <w:r w:rsidRPr="00A06E1A">
            <w:rPr>
              <w:rStyle w:val="placeholder1Char"/>
              <w:rFonts w:hint="eastAsia"/>
              <w:sz w:val="16"/>
              <w:szCs w:val="16"/>
            </w:rPr>
            <w:t>____</w:t>
          </w:r>
        </w:p>
      </w:docPartBody>
    </w:docPart>
    <w:docPart>
      <w:docPartPr>
        <w:name w:val="A9003A15555948AF8350B3CD482079A8"/>
        <w:category>
          <w:name w:val="常规"/>
          <w:gallery w:val="placeholder"/>
        </w:category>
        <w:types>
          <w:type w:val="bbPlcHdr"/>
        </w:types>
        <w:behaviors>
          <w:behavior w:val="content"/>
        </w:behaviors>
        <w:guid w:val="{E2688B1D-32F6-4386-A856-0A816FDB1D2F}"/>
      </w:docPartPr>
      <w:docPartBody>
        <w:p w:rsidR="0058516A" w:rsidRDefault="00FA5F45" w:rsidP="00FA5F45">
          <w:pPr>
            <w:pStyle w:val="A9003A15555948AF8350B3CD482079A8"/>
          </w:pPr>
          <w:r w:rsidRPr="00A06E1A">
            <w:rPr>
              <w:rStyle w:val="placeholder1Char"/>
              <w:rFonts w:hint="eastAsia"/>
              <w:sz w:val="16"/>
              <w:szCs w:val="16"/>
            </w:rPr>
            <w:t>____</w:t>
          </w:r>
        </w:p>
      </w:docPartBody>
    </w:docPart>
    <w:docPart>
      <w:docPartPr>
        <w:name w:val="6D924D881165490CAA80EB6242E2F75C"/>
        <w:category>
          <w:name w:val="常规"/>
          <w:gallery w:val="placeholder"/>
        </w:category>
        <w:types>
          <w:type w:val="bbPlcHdr"/>
        </w:types>
        <w:behaviors>
          <w:behavior w:val="content"/>
        </w:behaviors>
        <w:guid w:val="{91CFD9F4-3586-4C6C-9B30-6F1316621D8E}"/>
      </w:docPartPr>
      <w:docPartBody>
        <w:p w:rsidR="0058516A" w:rsidRDefault="00FA5F45" w:rsidP="00FA5F45">
          <w:pPr>
            <w:pStyle w:val="6D924D881165490CAA80EB6242E2F75C"/>
          </w:pPr>
          <w:r w:rsidRPr="00A06E1A">
            <w:rPr>
              <w:rStyle w:val="placeholder1Char"/>
              <w:rFonts w:hint="eastAsia"/>
              <w:sz w:val="16"/>
              <w:szCs w:val="16"/>
            </w:rPr>
            <w:t>____</w:t>
          </w:r>
        </w:p>
      </w:docPartBody>
    </w:docPart>
    <w:docPart>
      <w:docPartPr>
        <w:name w:val="882DFE26F5AE4326AC0566BB0C412732"/>
        <w:category>
          <w:name w:val="常规"/>
          <w:gallery w:val="placeholder"/>
        </w:category>
        <w:types>
          <w:type w:val="bbPlcHdr"/>
        </w:types>
        <w:behaviors>
          <w:behavior w:val="content"/>
        </w:behaviors>
        <w:guid w:val="{9E9E2FD4-18C3-4EBC-8981-8EB564A543E7}"/>
      </w:docPartPr>
      <w:docPartBody>
        <w:p w:rsidR="0058516A" w:rsidRDefault="00FA5F45" w:rsidP="00FA5F45">
          <w:pPr>
            <w:pStyle w:val="882DFE26F5AE4326AC0566BB0C412732"/>
          </w:pPr>
          <w:r w:rsidRPr="00A06E1A">
            <w:rPr>
              <w:rStyle w:val="placeholder1Char"/>
              <w:rFonts w:hint="eastAsia"/>
              <w:sz w:val="16"/>
              <w:szCs w:val="16"/>
            </w:rPr>
            <w:t>____</w:t>
          </w:r>
        </w:p>
      </w:docPartBody>
    </w:docPart>
    <w:docPart>
      <w:docPartPr>
        <w:name w:val="BF15A86D153B431BA41D28EF4939BE1B"/>
        <w:category>
          <w:name w:val="常规"/>
          <w:gallery w:val="placeholder"/>
        </w:category>
        <w:types>
          <w:type w:val="bbPlcHdr"/>
        </w:types>
        <w:behaviors>
          <w:behavior w:val="content"/>
        </w:behaviors>
        <w:guid w:val="{BDD708F0-A85D-4A7F-B690-FB961F75657C}"/>
      </w:docPartPr>
      <w:docPartBody>
        <w:p w:rsidR="0058516A" w:rsidRDefault="00FA5F45" w:rsidP="00FA5F45">
          <w:pPr>
            <w:pStyle w:val="BF15A86D153B431BA41D28EF4939BE1B"/>
          </w:pPr>
          <w:r w:rsidRPr="00A06E1A">
            <w:rPr>
              <w:rStyle w:val="placeholder1Char"/>
              <w:rFonts w:hint="eastAsia"/>
              <w:sz w:val="16"/>
              <w:szCs w:val="16"/>
            </w:rPr>
            <w:t>____</w:t>
          </w:r>
        </w:p>
      </w:docPartBody>
    </w:docPart>
    <w:docPart>
      <w:docPartPr>
        <w:name w:val="A0E81454A3D043FCAFE2010A4D30167A"/>
        <w:category>
          <w:name w:val="常规"/>
          <w:gallery w:val="placeholder"/>
        </w:category>
        <w:types>
          <w:type w:val="bbPlcHdr"/>
        </w:types>
        <w:behaviors>
          <w:behavior w:val="content"/>
        </w:behaviors>
        <w:guid w:val="{9A026E72-C5A3-47AD-A995-8035046EFDB7}"/>
      </w:docPartPr>
      <w:docPartBody>
        <w:p w:rsidR="0058516A" w:rsidRDefault="00FA5F45" w:rsidP="00FA5F45">
          <w:pPr>
            <w:pStyle w:val="A0E81454A3D043FCAFE2010A4D30167A"/>
          </w:pPr>
          <w:r w:rsidRPr="00A06E1A">
            <w:rPr>
              <w:rStyle w:val="placeholder1Char"/>
              <w:rFonts w:hint="eastAsia"/>
              <w:sz w:val="16"/>
              <w:szCs w:val="16"/>
            </w:rPr>
            <w:t>____</w:t>
          </w:r>
        </w:p>
      </w:docPartBody>
    </w:docPart>
    <w:docPart>
      <w:docPartPr>
        <w:name w:val="90BB07C02BFA4479A4FD63D4F83137D9"/>
        <w:category>
          <w:name w:val="常规"/>
          <w:gallery w:val="placeholder"/>
        </w:category>
        <w:types>
          <w:type w:val="bbPlcHdr"/>
        </w:types>
        <w:behaviors>
          <w:behavior w:val="content"/>
        </w:behaviors>
        <w:guid w:val="{D6F7DF2A-8AA3-4707-BB6D-6CBB5FEFF331}"/>
      </w:docPartPr>
      <w:docPartBody>
        <w:p w:rsidR="0058516A" w:rsidRDefault="00FA5F45" w:rsidP="00FA5F45">
          <w:pPr>
            <w:pStyle w:val="90BB07C02BFA4479A4FD63D4F83137D9"/>
          </w:pPr>
          <w:r w:rsidRPr="00A06E1A">
            <w:rPr>
              <w:rStyle w:val="placeholder1Char"/>
              <w:rFonts w:hint="eastAsia"/>
              <w:sz w:val="16"/>
              <w:szCs w:val="16"/>
            </w:rPr>
            <w:t>____</w:t>
          </w:r>
        </w:p>
      </w:docPartBody>
    </w:docPart>
    <w:docPart>
      <w:docPartPr>
        <w:name w:val="DB30D8A950C14D63AA1C406C04CA0499"/>
        <w:category>
          <w:name w:val="常规"/>
          <w:gallery w:val="placeholder"/>
        </w:category>
        <w:types>
          <w:type w:val="bbPlcHdr"/>
        </w:types>
        <w:behaviors>
          <w:behavior w:val="content"/>
        </w:behaviors>
        <w:guid w:val="{480C97AF-64DA-46A6-A1E9-0F80281695C5}"/>
      </w:docPartPr>
      <w:docPartBody>
        <w:p w:rsidR="0058516A" w:rsidRDefault="00FA5F45" w:rsidP="00FA5F45">
          <w:pPr>
            <w:pStyle w:val="DB30D8A950C14D63AA1C406C04CA0499"/>
          </w:pPr>
          <w:r w:rsidRPr="00A06E1A">
            <w:rPr>
              <w:rStyle w:val="placeholder1Char"/>
              <w:rFonts w:hint="eastAsia"/>
              <w:sz w:val="16"/>
              <w:szCs w:val="16"/>
            </w:rPr>
            <w:t>____</w:t>
          </w:r>
        </w:p>
      </w:docPartBody>
    </w:docPart>
    <w:docPart>
      <w:docPartPr>
        <w:name w:val="445F9152D57847DEA6E071AC937511E9"/>
        <w:category>
          <w:name w:val="常规"/>
          <w:gallery w:val="placeholder"/>
        </w:category>
        <w:types>
          <w:type w:val="bbPlcHdr"/>
        </w:types>
        <w:behaviors>
          <w:behavior w:val="content"/>
        </w:behaviors>
        <w:guid w:val="{E410C589-924A-45CF-82E7-C5A8D08CDF26}"/>
      </w:docPartPr>
      <w:docPartBody>
        <w:p w:rsidR="0058516A" w:rsidRDefault="00FA5F45" w:rsidP="00FA5F45">
          <w:pPr>
            <w:pStyle w:val="445F9152D57847DEA6E071AC937511E9"/>
          </w:pPr>
          <w:r w:rsidRPr="00A06E1A">
            <w:rPr>
              <w:rStyle w:val="placeholder1Char"/>
              <w:rFonts w:hint="eastAsia"/>
              <w:sz w:val="16"/>
              <w:szCs w:val="16"/>
            </w:rPr>
            <w:t>____</w:t>
          </w:r>
        </w:p>
      </w:docPartBody>
    </w:docPart>
    <w:docPart>
      <w:docPartPr>
        <w:name w:val="C0FC98FAA98A4ACB837631629C5BEF6E"/>
        <w:category>
          <w:name w:val="常规"/>
          <w:gallery w:val="placeholder"/>
        </w:category>
        <w:types>
          <w:type w:val="bbPlcHdr"/>
        </w:types>
        <w:behaviors>
          <w:behavior w:val="content"/>
        </w:behaviors>
        <w:guid w:val="{3F3D15E8-AC31-4D81-B2E6-20386CBC641F}"/>
      </w:docPartPr>
      <w:docPartBody>
        <w:p w:rsidR="0058516A" w:rsidRDefault="00FA5F45" w:rsidP="00FA5F45">
          <w:pPr>
            <w:pStyle w:val="C0FC98FAA98A4ACB837631629C5BEF6E"/>
          </w:pPr>
          <w:r w:rsidRPr="00A06E1A">
            <w:rPr>
              <w:rStyle w:val="placeholder1Char"/>
              <w:rFonts w:hint="eastAsia"/>
              <w:sz w:val="16"/>
              <w:szCs w:val="16"/>
            </w:rPr>
            <w:t>____</w:t>
          </w:r>
        </w:p>
      </w:docPartBody>
    </w:docPart>
    <w:docPart>
      <w:docPartPr>
        <w:name w:val="7930A0C10341487CA0CCB330462A0F79"/>
        <w:category>
          <w:name w:val="常规"/>
          <w:gallery w:val="placeholder"/>
        </w:category>
        <w:types>
          <w:type w:val="bbPlcHdr"/>
        </w:types>
        <w:behaviors>
          <w:behavior w:val="content"/>
        </w:behaviors>
        <w:guid w:val="{044A1ECC-D474-4AD5-B37E-B10857F5CE01}"/>
      </w:docPartPr>
      <w:docPartBody>
        <w:p w:rsidR="0058516A" w:rsidRDefault="00FA5F45" w:rsidP="00FA5F45">
          <w:pPr>
            <w:pStyle w:val="7930A0C10341487CA0CCB330462A0F79"/>
          </w:pPr>
          <w:r w:rsidRPr="00A06E1A">
            <w:rPr>
              <w:rStyle w:val="placeholder1Char"/>
              <w:rFonts w:hint="eastAsia"/>
              <w:sz w:val="16"/>
              <w:szCs w:val="16"/>
            </w:rPr>
            <w:t>____</w:t>
          </w:r>
        </w:p>
      </w:docPartBody>
    </w:docPart>
    <w:docPart>
      <w:docPartPr>
        <w:name w:val="2A43B9EB50A74C0C8C99902A295F4AC4"/>
        <w:category>
          <w:name w:val="常规"/>
          <w:gallery w:val="placeholder"/>
        </w:category>
        <w:types>
          <w:type w:val="bbPlcHdr"/>
        </w:types>
        <w:behaviors>
          <w:behavior w:val="content"/>
        </w:behaviors>
        <w:guid w:val="{6C27A7EA-087E-4DF3-9A8D-21CB750C253C}"/>
      </w:docPartPr>
      <w:docPartBody>
        <w:p w:rsidR="0058516A" w:rsidRDefault="00FA5F45" w:rsidP="00FA5F45">
          <w:pPr>
            <w:pStyle w:val="2A43B9EB50A74C0C8C99902A295F4AC4"/>
          </w:pPr>
          <w:r w:rsidRPr="00A06E1A">
            <w:rPr>
              <w:rStyle w:val="placeholder1Char"/>
              <w:rFonts w:hint="eastAsia"/>
              <w:sz w:val="16"/>
              <w:szCs w:val="16"/>
            </w:rPr>
            <w:t>____</w:t>
          </w:r>
        </w:p>
      </w:docPartBody>
    </w:docPart>
    <w:docPart>
      <w:docPartPr>
        <w:name w:val="D9E0D7ED289D474FA77912EB2C5F5391"/>
        <w:category>
          <w:name w:val="常规"/>
          <w:gallery w:val="placeholder"/>
        </w:category>
        <w:types>
          <w:type w:val="bbPlcHdr"/>
        </w:types>
        <w:behaviors>
          <w:behavior w:val="content"/>
        </w:behaviors>
        <w:guid w:val="{1DA73269-C400-4396-ABAC-84ADA3AB6009}"/>
      </w:docPartPr>
      <w:docPartBody>
        <w:p w:rsidR="0058516A" w:rsidRDefault="00FA5F45" w:rsidP="00FA5F45">
          <w:pPr>
            <w:pStyle w:val="D9E0D7ED289D474FA77912EB2C5F5391"/>
          </w:pPr>
          <w:r w:rsidRPr="00A06E1A">
            <w:rPr>
              <w:rStyle w:val="placeholder1Char"/>
              <w:rFonts w:hint="eastAsia"/>
              <w:sz w:val="16"/>
              <w:szCs w:val="16"/>
            </w:rPr>
            <w:t>____</w:t>
          </w:r>
        </w:p>
      </w:docPartBody>
    </w:docPart>
    <w:docPart>
      <w:docPartPr>
        <w:name w:val="BC727E8B8BC74C7381FAFE1F248C8A58"/>
        <w:category>
          <w:name w:val="常规"/>
          <w:gallery w:val="placeholder"/>
        </w:category>
        <w:types>
          <w:type w:val="bbPlcHdr"/>
        </w:types>
        <w:behaviors>
          <w:behavior w:val="content"/>
        </w:behaviors>
        <w:guid w:val="{2C03E255-E63A-4D6D-9839-97ED436AA677}"/>
      </w:docPartPr>
      <w:docPartBody>
        <w:p w:rsidR="0058516A" w:rsidRDefault="00FA5F45" w:rsidP="00FA5F45">
          <w:pPr>
            <w:pStyle w:val="BC727E8B8BC74C7381FAFE1F248C8A58"/>
          </w:pPr>
          <w:r w:rsidRPr="00A06E1A">
            <w:rPr>
              <w:rStyle w:val="placeholder1Char"/>
              <w:rFonts w:hint="eastAsia"/>
              <w:sz w:val="16"/>
              <w:szCs w:val="16"/>
            </w:rPr>
            <w:t>____</w:t>
          </w:r>
        </w:p>
      </w:docPartBody>
    </w:docPart>
    <w:docPart>
      <w:docPartPr>
        <w:name w:val="9328C057B2094677825D0192023A474C"/>
        <w:category>
          <w:name w:val="常规"/>
          <w:gallery w:val="placeholder"/>
        </w:category>
        <w:types>
          <w:type w:val="bbPlcHdr"/>
        </w:types>
        <w:behaviors>
          <w:behavior w:val="content"/>
        </w:behaviors>
        <w:guid w:val="{0034B142-B60A-46DD-A5A9-B7E1D1A4B242}"/>
      </w:docPartPr>
      <w:docPartBody>
        <w:p w:rsidR="0058516A" w:rsidRDefault="00FA5F45" w:rsidP="00FA5F45">
          <w:pPr>
            <w:pStyle w:val="9328C057B2094677825D0192023A474C"/>
          </w:pPr>
          <w:r w:rsidRPr="00A06E1A">
            <w:rPr>
              <w:rStyle w:val="placeholder1Char"/>
              <w:rFonts w:hint="eastAsia"/>
              <w:sz w:val="16"/>
              <w:szCs w:val="16"/>
            </w:rPr>
            <w:t>____</w:t>
          </w:r>
        </w:p>
      </w:docPartBody>
    </w:docPart>
    <w:docPart>
      <w:docPartPr>
        <w:name w:val="D2B901A430B54335B5277580E6CD69BB"/>
        <w:category>
          <w:name w:val="常规"/>
          <w:gallery w:val="placeholder"/>
        </w:category>
        <w:types>
          <w:type w:val="bbPlcHdr"/>
        </w:types>
        <w:behaviors>
          <w:behavior w:val="content"/>
        </w:behaviors>
        <w:guid w:val="{88F20A7C-B22D-4CDD-9CC6-A040F6CFC3EE}"/>
      </w:docPartPr>
      <w:docPartBody>
        <w:p w:rsidR="0058516A" w:rsidRDefault="00FA5F45" w:rsidP="00FA5F45">
          <w:pPr>
            <w:pStyle w:val="D2B901A430B54335B5277580E6CD69BB"/>
          </w:pPr>
          <w:r w:rsidRPr="00A06E1A">
            <w:rPr>
              <w:rStyle w:val="placeholder1Char"/>
              <w:rFonts w:hint="eastAsia"/>
              <w:sz w:val="16"/>
              <w:szCs w:val="16"/>
            </w:rPr>
            <w:t>____</w:t>
          </w:r>
        </w:p>
      </w:docPartBody>
    </w:docPart>
    <w:docPart>
      <w:docPartPr>
        <w:name w:val="1FC3BA313A9A4961BF3A4ED57311DF98"/>
        <w:category>
          <w:name w:val="常规"/>
          <w:gallery w:val="placeholder"/>
        </w:category>
        <w:types>
          <w:type w:val="bbPlcHdr"/>
        </w:types>
        <w:behaviors>
          <w:behavior w:val="content"/>
        </w:behaviors>
        <w:guid w:val="{F11CF6CA-3E98-4368-995A-4340C5B5C7F9}"/>
      </w:docPartPr>
      <w:docPartBody>
        <w:p w:rsidR="0058516A" w:rsidRDefault="00FA5F45" w:rsidP="00FA5F45">
          <w:pPr>
            <w:pStyle w:val="1FC3BA313A9A4961BF3A4ED57311DF98"/>
          </w:pPr>
          <w:r w:rsidRPr="00A06E1A">
            <w:rPr>
              <w:rStyle w:val="placeholder1Char"/>
              <w:rFonts w:hint="eastAsia"/>
              <w:sz w:val="16"/>
              <w:szCs w:val="16"/>
            </w:rPr>
            <w:t>____</w:t>
          </w:r>
        </w:p>
      </w:docPartBody>
    </w:docPart>
    <w:docPart>
      <w:docPartPr>
        <w:name w:val="8C2115DFAC9F4B4492E44BC6A2D3EA31"/>
        <w:category>
          <w:name w:val="常规"/>
          <w:gallery w:val="placeholder"/>
        </w:category>
        <w:types>
          <w:type w:val="bbPlcHdr"/>
        </w:types>
        <w:behaviors>
          <w:behavior w:val="content"/>
        </w:behaviors>
        <w:guid w:val="{602A3367-B7E5-4992-8DB9-7AC6BECDB17A}"/>
      </w:docPartPr>
      <w:docPartBody>
        <w:p w:rsidR="0058516A" w:rsidRDefault="00FA5F45" w:rsidP="00FA5F45">
          <w:pPr>
            <w:pStyle w:val="8C2115DFAC9F4B4492E44BC6A2D3EA31"/>
          </w:pPr>
          <w:r w:rsidRPr="00A06E1A">
            <w:rPr>
              <w:rStyle w:val="placeholder1Char"/>
              <w:rFonts w:hint="eastAsia"/>
              <w:sz w:val="16"/>
              <w:szCs w:val="16"/>
            </w:rPr>
            <w:t>____</w:t>
          </w:r>
        </w:p>
      </w:docPartBody>
    </w:docPart>
    <w:docPart>
      <w:docPartPr>
        <w:name w:val="1A6E9AB84E6D48F294CB4F63CD9E289B"/>
        <w:category>
          <w:name w:val="常规"/>
          <w:gallery w:val="placeholder"/>
        </w:category>
        <w:types>
          <w:type w:val="bbPlcHdr"/>
        </w:types>
        <w:behaviors>
          <w:behavior w:val="content"/>
        </w:behaviors>
        <w:guid w:val="{BA0739F8-D2AB-48B0-B67B-3633C0F9A06A}"/>
      </w:docPartPr>
      <w:docPartBody>
        <w:p w:rsidR="0058516A" w:rsidRDefault="00FA5F45" w:rsidP="00FA5F45">
          <w:pPr>
            <w:pStyle w:val="1A6E9AB84E6D48F294CB4F63CD9E289B"/>
          </w:pPr>
          <w:r w:rsidRPr="00A06E1A">
            <w:rPr>
              <w:rStyle w:val="placeholder1Char"/>
              <w:rFonts w:hint="eastAsia"/>
              <w:sz w:val="16"/>
              <w:szCs w:val="16"/>
            </w:rPr>
            <w:t>____</w:t>
          </w:r>
        </w:p>
      </w:docPartBody>
    </w:docPart>
    <w:docPart>
      <w:docPartPr>
        <w:name w:val="0CDF6E083F93464B8A504FD86175D4C4"/>
        <w:category>
          <w:name w:val="常规"/>
          <w:gallery w:val="placeholder"/>
        </w:category>
        <w:types>
          <w:type w:val="bbPlcHdr"/>
        </w:types>
        <w:behaviors>
          <w:behavior w:val="content"/>
        </w:behaviors>
        <w:guid w:val="{2AEDFFEC-6896-4AD0-A643-73ECE1EB1FC6}"/>
      </w:docPartPr>
      <w:docPartBody>
        <w:p w:rsidR="0058516A" w:rsidRDefault="00FA5F45" w:rsidP="00FA5F45">
          <w:pPr>
            <w:pStyle w:val="0CDF6E083F93464B8A504FD86175D4C4"/>
          </w:pPr>
          <w:r w:rsidRPr="00A06E1A">
            <w:rPr>
              <w:rStyle w:val="placeholder1Char"/>
              <w:rFonts w:hint="eastAsia"/>
              <w:sz w:val="16"/>
              <w:szCs w:val="16"/>
            </w:rPr>
            <w:t>____</w:t>
          </w:r>
        </w:p>
      </w:docPartBody>
    </w:docPart>
    <w:docPart>
      <w:docPartPr>
        <w:name w:val="D2C1F01F83ED4543A3F902A51C954FA0"/>
        <w:category>
          <w:name w:val="常规"/>
          <w:gallery w:val="placeholder"/>
        </w:category>
        <w:types>
          <w:type w:val="bbPlcHdr"/>
        </w:types>
        <w:behaviors>
          <w:behavior w:val="content"/>
        </w:behaviors>
        <w:guid w:val="{6B7E042D-39F6-4E3B-AE8E-FD6F3D2545FE}"/>
      </w:docPartPr>
      <w:docPartBody>
        <w:p w:rsidR="0058516A" w:rsidRDefault="00FA5F45" w:rsidP="00FA5F45">
          <w:pPr>
            <w:pStyle w:val="D2C1F01F83ED4543A3F902A51C954FA0"/>
          </w:pPr>
          <w:r w:rsidRPr="00A06E1A">
            <w:rPr>
              <w:rStyle w:val="placeholder1Char"/>
              <w:rFonts w:hint="eastAsia"/>
              <w:sz w:val="16"/>
              <w:szCs w:val="16"/>
            </w:rPr>
            <w:t>____</w:t>
          </w:r>
        </w:p>
      </w:docPartBody>
    </w:docPart>
    <w:docPart>
      <w:docPartPr>
        <w:name w:val="3CA74FB83A65481DA192D32D58D379F7"/>
        <w:category>
          <w:name w:val="常规"/>
          <w:gallery w:val="placeholder"/>
        </w:category>
        <w:types>
          <w:type w:val="bbPlcHdr"/>
        </w:types>
        <w:behaviors>
          <w:behavior w:val="content"/>
        </w:behaviors>
        <w:guid w:val="{90BE89FE-2A62-42EB-B947-FBB622BFF88B}"/>
      </w:docPartPr>
      <w:docPartBody>
        <w:p w:rsidR="0058516A" w:rsidRDefault="00FA5F45" w:rsidP="00FA5F45">
          <w:pPr>
            <w:pStyle w:val="3CA74FB83A65481DA192D32D58D379F7"/>
          </w:pPr>
          <w:r w:rsidRPr="00A06E1A">
            <w:rPr>
              <w:rStyle w:val="placeholder1Char"/>
              <w:rFonts w:hint="eastAsia"/>
              <w:sz w:val="16"/>
              <w:szCs w:val="16"/>
            </w:rPr>
            <w:t>____</w:t>
          </w:r>
        </w:p>
      </w:docPartBody>
    </w:docPart>
    <w:docPart>
      <w:docPartPr>
        <w:name w:val="6B459B9F55814414B65E75291B034A19"/>
        <w:category>
          <w:name w:val="常规"/>
          <w:gallery w:val="placeholder"/>
        </w:category>
        <w:types>
          <w:type w:val="bbPlcHdr"/>
        </w:types>
        <w:behaviors>
          <w:behavior w:val="content"/>
        </w:behaviors>
        <w:guid w:val="{8F13AA31-89FD-4A99-834F-E810FF14AD81}"/>
      </w:docPartPr>
      <w:docPartBody>
        <w:p w:rsidR="0058516A" w:rsidRDefault="00FA5F45" w:rsidP="00FA5F45">
          <w:pPr>
            <w:pStyle w:val="6B459B9F55814414B65E75291B034A19"/>
          </w:pPr>
          <w:r w:rsidRPr="00A06E1A">
            <w:rPr>
              <w:rStyle w:val="placeholder1Char"/>
              <w:rFonts w:hint="eastAsia"/>
              <w:sz w:val="16"/>
              <w:szCs w:val="16"/>
            </w:rPr>
            <w:t>____</w:t>
          </w:r>
        </w:p>
      </w:docPartBody>
    </w:docPart>
    <w:docPart>
      <w:docPartPr>
        <w:name w:val="2C87AEF6A9174A7D8C9127EB07CB255E"/>
        <w:category>
          <w:name w:val="常规"/>
          <w:gallery w:val="placeholder"/>
        </w:category>
        <w:types>
          <w:type w:val="bbPlcHdr"/>
        </w:types>
        <w:behaviors>
          <w:behavior w:val="content"/>
        </w:behaviors>
        <w:guid w:val="{B719C3B5-0B15-4123-B3F0-6DC1BD6FB636}"/>
      </w:docPartPr>
      <w:docPartBody>
        <w:p w:rsidR="0058516A" w:rsidRDefault="00FA5F45" w:rsidP="00FA5F45">
          <w:pPr>
            <w:pStyle w:val="2C87AEF6A9174A7D8C9127EB07CB255E"/>
          </w:pPr>
          <w:r w:rsidRPr="00A06E1A">
            <w:rPr>
              <w:rStyle w:val="placeholder1Char"/>
              <w:rFonts w:hint="eastAsia"/>
              <w:sz w:val="16"/>
              <w:szCs w:val="16"/>
            </w:rPr>
            <w:t>____</w:t>
          </w:r>
        </w:p>
      </w:docPartBody>
    </w:docPart>
    <w:docPart>
      <w:docPartPr>
        <w:name w:val="A3F95D5FC622400084EDDB4952002838"/>
        <w:category>
          <w:name w:val="常规"/>
          <w:gallery w:val="placeholder"/>
        </w:category>
        <w:types>
          <w:type w:val="bbPlcHdr"/>
        </w:types>
        <w:behaviors>
          <w:behavior w:val="content"/>
        </w:behaviors>
        <w:guid w:val="{400C4305-C9E7-4A3F-9C80-6E02CEB64E2F}"/>
      </w:docPartPr>
      <w:docPartBody>
        <w:p w:rsidR="0058516A" w:rsidRDefault="00FA5F45" w:rsidP="00FA5F45">
          <w:pPr>
            <w:pStyle w:val="A3F95D5FC622400084EDDB4952002838"/>
          </w:pPr>
          <w:r w:rsidRPr="00A06E1A">
            <w:rPr>
              <w:rStyle w:val="placeholder1Char"/>
              <w:rFonts w:hint="eastAsia"/>
              <w:sz w:val="16"/>
              <w:szCs w:val="16"/>
            </w:rPr>
            <w:t>____</w:t>
          </w:r>
        </w:p>
      </w:docPartBody>
    </w:docPart>
    <w:docPart>
      <w:docPartPr>
        <w:name w:val="936381E5C9C045D09DF2D5613BF12B19"/>
        <w:category>
          <w:name w:val="常规"/>
          <w:gallery w:val="placeholder"/>
        </w:category>
        <w:types>
          <w:type w:val="bbPlcHdr"/>
        </w:types>
        <w:behaviors>
          <w:behavior w:val="content"/>
        </w:behaviors>
        <w:guid w:val="{BD43B4F7-063F-4BD2-8AEE-C76E5E38E733}"/>
      </w:docPartPr>
      <w:docPartBody>
        <w:p w:rsidR="0058516A" w:rsidRDefault="00FA5F45" w:rsidP="00FA5F45">
          <w:pPr>
            <w:pStyle w:val="936381E5C9C045D09DF2D5613BF12B19"/>
          </w:pPr>
          <w:r w:rsidRPr="00A06E1A">
            <w:rPr>
              <w:rStyle w:val="placeholder1Char"/>
              <w:rFonts w:hint="eastAsia"/>
              <w:sz w:val="16"/>
              <w:szCs w:val="16"/>
            </w:rPr>
            <w:t>____</w:t>
          </w:r>
        </w:p>
      </w:docPartBody>
    </w:docPart>
    <w:docPart>
      <w:docPartPr>
        <w:name w:val="FB7F613EB766435BBAC586FDF03F9730"/>
        <w:category>
          <w:name w:val="常规"/>
          <w:gallery w:val="placeholder"/>
        </w:category>
        <w:types>
          <w:type w:val="bbPlcHdr"/>
        </w:types>
        <w:behaviors>
          <w:behavior w:val="content"/>
        </w:behaviors>
        <w:guid w:val="{738E9574-80EF-4FA9-9901-A4D6A55BE794}"/>
      </w:docPartPr>
      <w:docPartBody>
        <w:p w:rsidR="0058516A" w:rsidRDefault="00FA5F45" w:rsidP="00FA5F45">
          <w:pPr>
            <w:pStyle w:val="FB7F613EB766435BBAC586FDF03F9730"/>
          </w:pPr>
          <w:r w:rsidRPr="00A06E1A">
            <w:rPr>
              <w:rStyle w:val="placeholder1Char"/>
              <w:rFonts w:hint="eastAsia"/>
              <w:sz w:val="16"/>
              <w:szCs w:val="16"/>
            </w:rPr>
            <w:t>____</w:t>
          </w:r>
        </w:p>
      </w:docPartBody>
    </w:docPart>
    <w:docPart>
      <w:docPartPr>
        <w:name w:val="DB9D6EE7BB444B48B62F315AE2F7F8AE"/>
        <w:category>
          <w:name w:val="常规"/>
          <w:gallery w:val="placeholder"/>
        </w:category>
        <w:types>
          <w:type w:val="bbPlcHdr"/>
        </w:types>
        <w:behaviors>
          <w:behavior w:val="content"/>
        </w:behaviors>
        <w:guid w:val="{A81798DA-4C28-4831-A458-921F98AF083C}"/>
      </w:docPartPr>
      <w:docPartBody>
        <w:p w:rsidR="0058516A" w:rsidRDefault="00FA5F45" w:rsidP="00FA5F45">
          <w:pPr>
            <w:pStyle w:val="DB9D6EE7BB444B48B62F315AE2F7F8AE"/>
          </w:pPr>
          <w:r w:rsidRPr="00A06E1A">
            <w:rPr>
              <w:rStyle w:val="placeholder1Char"/>
              <w:rFonts w:hint="eastAsia"/>
              <w:sz w:val="16"/>
              <w:szCs w:val="16"/>
            </w:rPr>
            <w:t>____</w:t>
          </w:r>
        </w:p>
      </w:docPartBody>
    </w:docPart>
    <w:docPart>
      <w:docPartPr>
        <w:name w:val="D183685391F54C8DAA4133221210F996"/>
        <w:category>
          <w:name w:val="常规"/>
          <w:gallery w:val="placeholder"/>
        </w:category>
        <w:types>
          <w:type w:val="bbPlcHdr"/>
        </w:types>
        <w:behaviors>
          <w:behavior w:val="content"/>
        </w:behaviors>
        <w:guid w:val="{5C9AEAB3-58FA-4C5A-B802-D3B5E5C7B84D}"/>
      </w:docPartPr>
      <w:docPartBody>
        <w:p w:rsidR="0058516A" w:rsidRDefault="00FA5F45" w:rsidP="00FA5F45">
          <w:pPr>
            <w:pStyle w:val="D183685391F54C8DAA4133221210F996"/>
          </w:pPr>
          <w:r w:rsidRPr="00A06E1A">
            <w:rPr>
              <w:rStyle w:val="placeholder1Char"/>
              <w:rFonts w:hint="eastAsia"/>
              <w:sz w:val="16"/>
              <w:szCs w:val="16"/>
            </w:rPr>
            <w:t>____</w:t>
          </w:r>
        </w:p>
      </w:docPartBody>
    </w:docPart>
    <w:docPart>
      <w:docPartPr>
        <w:name w:val="1114B3EA81A04A4C95CE43461B74E826"/>
        <w:category>
          <w:name w:val="常规"/>
          <w:gallery w:val="placeholder"/>
        </w:category>
        <w:types>
          <w:type w:val="bbPlcHdr"/>
        </w:types>
        <w:behaviors>
          <w:behavior w:val="content"/>
        </w:behaviors>
        <w:guid w:val="{797FC90A-7BF8-4BE7-97BE-5DA0CBA231C0}"/>
      </w:docPartPr>
      <w:docPartBody>
        <w:p w:rsidR="0058516A" w:rsidRDefault="00FA5F45" w:rsidP="00FA5F45">
          <w:pPr>
            <w:pStyle w:val="1114B3EA81A04A4C95CE43461B74E826"/>
          </w:pPr>
          <w:r w:rsidRPr="00A06E1A">
            <w:rPr>
              <w:rStyle w:val="placeholder1Char"/>
              <w:rFonts w:hint="eastAsia"/>
              <w:sz w:val="16"/>
              <w:szCs w:val="16"/>
            </w:rPr>
            <w:t>____</w:t>
          </w:r>
        </w:p>
      </w:docPartBody>
    </w:docPart>
    <w:docPart>
      <w:docPartPr>
        <w:name w:val="E9AB73B3C15745CABB8937D447AE45A2"/>
        <w:category>
          <w:name w:val="常规"/>
          <w:gallery w:val="placeholder"/>
        </w:category>
        <w:types>
          <w:type w:val="bbPlcHdr"/>
        </w:types>
        <w:behaviors>
          <w:behavior w:val="content"/>
        </w:behaviors>
        <w:guid w:val="{A1BC725E-F76E-465E-881A-DE5FDD2E418A}"/>
      </w:docPartPr>
      <w:docPartBody>
        <w:p w:rsidR="0058516A" w:rsidRDefault="00FA5F45" w:rsidP="00FA5F45">
          <w:pPr>
            <w:pStyle w:val="E9AB73B3C15745CABB8937D447AE45A2"/>
          </w:pPr>
          <w:r w:rsidRPr="00A06E1A">
            <w:rPr>
              <w:rStyle w:val="placeholder1Char"/>
              <w:rFonts w:hint="eastAsia"/>
              <w:sz w:val="16"/>
              <w:szCs w:val="16"/>
            </w:rPr>
            <w:t>____</w:t>
          </w:r>
        </w:p>
      </w:docPartBody>
    </w:docPart>
    <w:docPart>
      <w:docPartPr>
        <w:name w:val="A784EE2AC581467984C48AE421F951E2"/>
        <w:category>
          <w:name w:val="常规"/>
          <w:gallery w:val="placeholder"/>
        </w:category>
        <w:types>
          <w:type w:val="bbPlcHdr"/>
        </w:types>
        <w:behaviors>
          <w:behavior w:val="content"/>
        </w:behaviors>
        <w:guid w:val="{776AF0BC-8471-455B-BDD4-1239EF402D15}"/>
      </w:docPartPr>
      <w:docPartBody>
        <w:p w:rsidR="0058516A" w:rsidRDefault="00FA5F45" w:rsidP="00FA5F45">
          <w:pPr>
            <w:pStyle w:val="A784EE2AC581467984C48AE421F951E2"/>
          </w:pPr>
          <w:r w:rsidRPr="00A06E1A">
            <w:rPr>
              <w:rStyle w:val="placeholder1Char"/>
              <w:rFonts w:hint="eastAsia"/>
              <w:sz w:val="16"/>
              <w:szCs w:val="16"/>
            </w:rPr>
            <w:t>____</w:t>
          </w:r>
        </w:p>
      </w:docPartBody>
    </w:docPart>
    <w:docPart>
      <w:docPartPr>
        <w:name w:val="7A4496B59D0947EDBF6DC76A3257ACF4"/>
        <w:category>
          <w:name w:val="常规"/>
          <w:gallery w:val="placeholder"/>
        </w:category>
        <w:types>
          <w:type w:val="bbPlcHdr"/>
        </w:types>
        <w:behaviors>
          <w:behavior w:val="content"/>
        </w:behaviors>
        <w:guid w:val="{A7181A4F-074E-40BE-B07A-4F40A792E771}"/>
      </w:docPartPr>
      <w:docPartBody>
        <w:p w:rsidR="0058516A" w:rsidRDefault="00FA5F45" w:rsidP="00FA5F45">
          <w:pPr>
            <w:pStyle w:val="7A4496B59D0947EDBF6DC76A3257ACF4"/>
          </w:pPr>
          <w:r w:rsidRPr="00A06E1A">
            <w:rPr>
              <w:rStyle w:val="placeholder1Char"/>
              <w:rFonts w:hint="eastAsia"/>
              <w:sz w:val="16"/>
              <w:szCs w:val="16"/>
            </w:rPr>
            <w:t>____</w:t>
          </w:r>
        </w:p>
      </w:docPartBody>
    </w:docPart>
    <w:docPart>
      <w:docPartPr>
        <w:name w:val="B893568B1CF5433F90759F5A47E91D4E"/>
        <w:category>
          <w:name w:val="常规"/>
          <w:gallery w:val="placeholder"/>
        </w:category>
        <w:types>
          <w:type w:val="bbPlcHdr"/>
        </w:types>
        <w:behaviors>
          <w:behavior w:val="content"/>
        </w:behaviors>
        <w:guid w:val="{441C7B4C-D255-4E35-85A4-F3D5236EA80B}"/>
      </w:docPartPr>
      <w:docPartBody>
        <w:p w:rsidR="0058516A" w:rsidRDefault="00FA5F45" w:rsidP="00FA5F45">
          <w:pPr>
            <w:pStyle w:val="B893568B1CF5433F90759F5A47E91D4E"/>
          </w:pPr>
          <w:r w:rsidRPr="00A06E1A">
            <w:rPr>
              <w:rStyle w:val="placeholder1Char"/>
              <w:rFonts w:hint="eastAsia"/>
              <w:sz w:val="16"/>
              <w:szCs w:val="16"/>
            </w:rPr>
            <w:t>____</w:t>
          </w:r>
        </w:p>
      </w:docPartBody>
    </w:docPart>
    <w:docPart>
      <w:docPartPr>
        <w:name w:val="F8661DA78ACE4322B00450E96DC45F99"/>
        <w:category>
          <w:name w:val="常规"/>
          <w:gallery w:val="placeholder"/>
        </w:category>
        <w:types>
          <w:type w:val="bbPlcHdr"/>
        </w:types>
        <w:behaviors>
          <w:behavior w:val="content"/>
        </w:behaviors>
        <w:guid w:val="{36091B15-2A5F-40EE-A37B-9800D0185AB0}"/>
      </w:docPartPr>
      <w:docPartBody>
        <w:p w:rsidR="0058516A" w:rsidRDefault="00FA5F45" w:rsidP="00FA5F45">
          <w:pPr>
            <w:pStyle w:val="F8661DA78ACE4322B00450E96DC45F99"/>
          </w:pPr>
          <w:r w:rsidRPr="00A06E1A">
            <w:rPr>
              <w:rStyle w:val="placeholder1Char"/>
              <w:rFonts w:hint="eastAsia"/>
              <w:sz w:val="16"/>
              <w:szCs w:val="16"/>
            </w:rPr>
            <w:t>____</w:t>
          </w:r>
        </w:p>
      </w:docPartBody>
    </w:docPart>
    <w:docPart>
      <w:docPartPr>
        <w:name w:val="F49DA93592344D2F87FB15EB95E0DBCD"/>
        <w:category>
          <w:name w:val="常规"/>
          <w:gallery w:val="placeholder"/>
        </w:category>
        <w:types>
          <w:type w:val="bbPlcHdr"/>
        </w:types>
        <w:behaviors>
          <w:behavior w:val="content"/>
        </w:behaviors>
        <w:guid w:val="{A1011D68-A9C4-4ACF-A56E-0C27C1184958}"/>
      </w:docPartPr>
      <w:docPartBody>
        <w:p w:rsidR="0058516A" w:rsidRDefault="00FA5F45" w:rsidP="00FA5F45">
          <w:pPr>
            <w:pStyle w:val="F49DA93592344D2F87FB15EB95E0DBCD"/>
          </w:pPr>
          <w:r w:rsidRPr="00A06E1A">
            <w:rPr>
              <w:rStyle w:val="placeholder1Char"/>
              <w:rFonts w:hint="eastAsia"/>
              <w:sz w:val="16"/>
              <w:szCs w:val="16"/>
            </w:rPr>
            <w:t>____</w:t>
          </w:r>
        </w:p>
      </w:docPartBody>
    </w:docPart>
    <w:docPart>
      <w:docPartPr>
        <w:name w:val="79D29098245F4288A320CB99A12329B0"/>
        <w:category>
          <w:name w:val="常规"/>
          <w:gallery w:val="placeholder"/>
        </w:category>
        <w:types>
          <w:type w:val="bbPlcHdr"/>
        </w:types>
        <w:behaviors>
          <w:behavior w:val="content"/>
        </w:behaviors>
        <w:guid w:val="{F5790293-4E35-4EE1-AA43-E5A454FDDB66}"/>
      </w:docPartPr>
      <w:docPartBody>
        <w:p w:rsidR="0058516A" w:rsidRDefault="00FA5F45" w:rsidP="00FA5F45">
          <w:pPr>
            <w:pStyle w:val="79D29098245F4288A320CB99A12329B0"/>
          </w:pPr>
          <w:r w:rsidRPr="00A06E1A">
            <w:rPr>
              <w:rStyle w:val="placeholder1Char"/>
              <w:rFonts w:hint="eastAsia"/>
              <w:sz w:val="16"/>
              <w:szCs w:val="16"/>
            </w:rPr>
            <w:t>____</w:t>
          </w:r>
        </w:p>
      </w:docPartBody>
    </w:docPart>
    <w:docPart>
      <w:docPartPr>
        <w:name w:val="2F65DDA00EA64F2691E8BED094733C15"/>
        <w:category>
          <w:name w:val="常规"/>
          <w:gallery w:val="placeholder"/>
        </w:category>
        <w:types>
          <w:type w:val="bbPlcHdr"/>
        </w:types>
        <w:behaviors>
          <w:behavior w:val="content"/>
        </w:behaviors>
        <w:guid w:val="{B812E6AC-8808-491D-B844-2023DEB32058}"/>
      </w:docPartPr>
      <w:docPartBody>
        <w:p w:rsidR="0058516A" w:rsidRDefault="00FA5F45" w:rsidP="00FA5F45">
          <w:pPr>
            <w:pStyle w:val="2F65DDA00EA64F2691E8BED094733C15"/>
          </w:pPr>
          <w:r w:rsidRPr="00A06E1A">
            <w:rPr>
              <w:rStyle w:val="placeholder1Char"/>
              <w:rFonts w:hint="eastAsia"/>
              <w:sz w:val="16"/>
              <w:szCs w:val="16"/>
            </w:rPr>
            <w:t>____</w:t>
          </w:r>
        </w:p>
      </w:docPartBody>
    </w:docPart>
    <w:docPart>
      <w:docPartPr>
        <w:name w:val="3F5075890104411688FE7AFE23C2BA54"/>
        <w:category>
          <w:name w:val="常规"/>
          <w:gallery w:val="placeholder"/>
        </w:category>
        <w:types>
          <w:type w:val="bbPlcHdr"/>
        </w:types>
        <w:behaviors>
          <w:behavior w:val="content"/>
        </w:behaviors>
        <w:guid w:val="{48267B44-6D15-4C77-AD7D-053ADFDE026C}"/>
      </w:docPartPr>
      <w:docPartBody>
        <w:p w:rsidR="0058516A" w:rsidRDefault="00FA5F45" w:rsidP="00FA5F45">
          <w:pPr>
            <w:pStyle w:val="3F5075890104411688FE7AFE23C2BA54"/>
          </w:pPr>
          <w:r w:rsidRPr="00A06E1A">
            <w:rPr>
              <w:rStyle w:val="placeholder1Char"/>
              <w:rFonts w:hint="eastAsia"/>
              <w:sz w:val="16"/>
              <w:szCs w:val="16"/>
            </w:rPr>
            <w:t>____</w:t>
          </w:r>
        </w:p>
      </w:docPartBody>
    </w:docPart>
    <w:docPart>
      <w:docPartPr>
        <w:name w:val="3D5581AAEA0B41599A08CCEEB389DE3E"/>
        <w:category>
          <w:name w:val="常规"/>
          <w:gallery w:val="placeholder"/>
        </w:category>
        <w:types>
          <w:type w:val="bbPlcHdr"/>
        </w:types>
        <w:behaviors>
          <w:behavior w:val="content"/>
        </w:behaviors>
        <w:guid w:val="{E2CD0018-91CB-4E84-904B-0417C7B64BF6}"/>
      </w:docPartPr>
      <w:docPartBody>
        <w:p w:rsidR="0058516A" w:rsidRDefault="00FA5F45" w:rsidP="00FA5F45">
          <w:pPr>
            <w:pStyle w:val="3D5581AAEA0B41599A08CCEEB389DE3E"/>
          </w:pPr>
          <w:r w:rsidRPr="00A06E1A">
            <w:rPr>
              <w:rStyle w:val="placeholder1Char"/>
              <w:rFonts w:hint="eastAsia"/>
              <w:sz w:val="16"/>
              <w:szCs w:val="16"/>
            </w:rPr>
            <w:t>____</w:t>
          </w:r>
        </w:p>
      </w:docPartBody>
    </w:docPart>
    <w:docPart>
      <w:docPartPr>
        <w:name w:val="61CC8A2985AF4717B95B557FD5EB4D08"/>
        <w:category>
          <w:name w:val="常规"/>
          <w:gallery w:val="placeholder"/>
        </w:category>
        <w:types>
          <w:type w:val="bbPlcHdr"/>
        </w:types>
        <w:behaviors>
          <w:behavior w:val="content"/>
        </w:behaviors>
        <w:guid w:val="{16AE77BE-0B59-4CC7-AA8F-EF0A32F8703D}"/>
      </w:docPartPr>
      <w:docPartBody>
        <w:p w:rsidR="0058516A" w:rsidRDefault="00FA5F45" w:rsidP="00FA5F45">
          <w:pPr>
            <w:pStyle w:val="61CC8A2985AF4717B95B557FD5EB4D08"/>
          </w:pPr>
          <w:r w:rsidRPr="00A06E1A">
            <w:rPr>
              <w:rStyle w:val="placeholder1Char"/>
              <w:rFonts w:hint="eastAsia"/>
              <w:sz w:val="16"/>
              <w:szCs w:val="16"/>
            </w:rPr>
            <w:t>____</w:t>
          </w:r>
        </w:p>
      </w:docPartBody>
    </w:docPart>
    <w:docPart>
      <w:docPartPr>
        <w:name w:val="BF7C3D40B22044589464A9D5E7B16D0E"/>
        <w:category>
          <w:name w:val="常规"/>
          <w:gallery w:val="placeholder"/>
        </w:category>
        <w:types>
          <w:type w:val="bbPlcHdr"/>
        </w:types>
        <w:behaviors>
          <w:behavior w:val="content"/>
        </w:behaviors>
        <w:guid w:val="{9BC3DE00-54A9-418D-AAE7-5C6D301111BF}"/>
      </w:docPartPr>
      <w:docPartBody>
        <w:p w:rsidR="0058516A" w:rsidRDefault="00FA5F45" w:rsidP="00FA5F45">
          <w:pPr>
            <w:pStyle w:val="BF7C3D40B22044589464A9D5E7B16D0E"/>
          </w:pPr>
          <w:r w:rsidRPr="00A06E1A">
            <w:rPr>
              <w:rStyle w:val="placeholder1Char"/>
              <w:rFonts w:hint="eastAsia"/>
              <w:sz w:val="16"/>
              <w:szCs w:val="16"/>
            </w:rPr>
            <w:t>____</w:t>
          </w:r>
        </w:p>
      </w:docPartBody>
    </w:docPart>
    <w:docPart>
      <w:docPartPr>
        <w:name w:val="CCF2C413E93F470EA7D28DD9A26876BB"/>
        <w:category>
          <w:name w:val="常规"/>
          <w:gallery w:val="placeholder"/>
        </w:category>
        <w:types>
          <w:type w:val="bbPlcHdr"/>
        </w:types>
        <w:behaviors>
          <w:behavior w:val="content"/>
        </w:behaviors>
        <w:guid w:val="{91952957-E1E3-4E6E-9449-AF39896B8187}"/>
      </w:docPartPr>
      <w:docPartBody>
        <w:p w:rsidR="0058516A" w:rsidRDefault="00FA5F45" w:rsidP="00FA5F45">
          <w:pPr>
            <w:pStyle w:val="CCF2C413E93F470EA7D28DD9A26876BB"/>
          </w:pPr>
          <w:r w:rsidRPr="00A06E1A">
            <w:rPr>
              <w:rStyle w:val="placeholder1Char"/>
              <w:rFonts w:hint="eastAsia"/>
              <w:sz w:val="16"/>
              <w:szCs w:val="16"/>
            </w:rPr>
            <w:t>____</w:t>
          </w:r>
        </w:p>
      </w:docPartBody>
    </w:docPart>
    <w:docPart>
      <w:docPartPr>
        <w:name w:val="C5BD1AFF269D40358D0E6A6BE102EBC2"/>
        <w:category>
          <w:name w:val="常规"/>
          <w:gallery w:val="placeholder"/>
        </w:category>
        <w:types>
          <w:type w:val="bbPlcHdr"/>
        </w:types>
        <w:behaviors>
          <w:behavior w:val="content"/>
        </w:behaviors>
        <w:guid w:val="{AD26D306-45A0-45B4-B5D8-280D493DDE5D}"/>
      </w:docPartPr>
      <w:docPartBody>
        <w:p w:rsidR="0058516A" w:rsidRDefault="00FA5F45" w:rsidP="00FA5F45">
          <w:pPr>
            <w:pStyle w:val="C5BD1AFF269D40358D0E6A6BE102EBC2"/>
          </w:pPr>
          <w:r w:rsidRPr="00A06E1A">
            <w:rPr>
              <w:rStyle w:val="placeholder1Char"/>
              <w:rFonts w:hint="eastAsia"/>
              <w:sz w:val="16"/>
              <w:szCs w:val="16"/>
            </w:rPr>
            <w:t>____</w:t>
          </w:r>
        </w:p>
      </w:docPartBody>
    </w:docPart>
    <w:docPart>
      <w:docPartPr>
        <w:name w:val="4129ABCC650246E78ECEC8E5AFF8284C"/>
        <w:category>
          <w:name w:val="常规"/>
          <w:gallery w:val="placeholder"/>
        </w:category>
        <w:types>
          <w:type w:val="bbPlcHdr"/>
        </w:types>
        <w:behaviors>
          <w:behavior w:val="content"/>
        </w:behaviors>
        <w:guid w:val="{D0DCF5C6-9559-4874-9048-B06B93F93A87}"/>
      </w:docPartPr>
      <w:docPartBody>
        <w:p w:rsidR="0058516A" w:rsidRDefault="00FA5F45" w:rsidP="00FA5F45">
          <w:pPr>
            <w:pStyle w:val="4129ABCC650246E78ECEC8E5AFF8284C"/>
          </w:pPr>
          <w:r w:rsidRPr="00A06E1A">
            <w:rPr>
              <w:rStyle w:val="placeholder1Char"/>
              <w:rFonts w:hint="eastAsia"/>
              <w:sz w:val="16"/>
              <w:szCs w:val="16"/>
            </w:rPr>
            <w:t>____</w:t>
          </w:r>
        </w:p>
      </w:docPartBody>
    </w:docPart>
    <w:docPart>
      <w:docPartPr>
        <w:name w:val="ACCEC11A777C4B9B9AD1D68E729CCE29"/>
        <w:category>
          <w:name w:val="常规"/>
          <w:gallery w:val="placeholder"/>
        </w:category>
        <w:types>
          <w:type w:val="bbPlcHdr"/>
        </w:types>
        <w:behaviors>
          <w:behavior w:val="content"/>
        </w:behaviors>
        <w:guid w:val="{F607FC73-D15F-4599-819B-C02BED6EA4DC}"/>
      </w:docPartPr>
      <w:docPartBody>
        <w:p w:rsidR="0058516A" w:rsidRDefault="00FA5F45" w:rsidP="00FA5F45">
          <w:pPr>
            <w:pStyle w:val="ACCEC11A777C4B9B9AD1D68E729CCE29"/>
          </w:pPr>
          <w:r w:rsidRPr="00A06E1A">
            <w:rPr>
              <w:rStyle w:val="placeholder1Char"/>
              <w:rFonts w:hint="eastAsia"/>
              <w:sz w:val="16"/>
              <w:szCs w:val="16"/>
            </w:rPr>
            <w:t>____</w:t>
          </w:r>
        </w:p>
      </w:docPartBody>
    </w:docPart>
    <w:docPart>
      <w:docPartPr>
        <w:name w:val="F4FB4130AEF642BD90A247FECABCD2D7"/>
        <w:category>
          <w:name w:val="常规"/>
          <w:gallery w:val="placeholder"/>
        </w:category>
        <w:types>
          <w:type w:val="bbPlcHdr"/>
        </w:types>
        <w:behaviors>
          <w:behavior w:val="content"/>
        </w:behaviors>
        <w:guid w:val="{B41DCAFA-7897-4803-BB3D-52E9799E262A}"/>
      </w:docPartPr>
      <w:docPartBody>
        <w:p w:rsidR="0058516A" w:rsidRDefault="00FA5F45" w:rsidP="00FA5F45">
          <w:pPr>
            <w:pStyle w:val="F4FB4130AEF642BD90A247FECABCD2D7"/>
          </w:pPr>
          <w:r w:rsidRPr="00A06E1A">
            <w:rPr>
              <w:rStyle w:val="placeholder1Char"/>
              <w:rFonts w:hint="eastAsia"/>
              <w:sz w:val="16"/>
              <w:szCs w:val="16"/>
            </w:rPr>
            <w:t>____</w:t>
          </w:r>
        </w:p>
      </w:docPartBody>
    </w:docPart>
    <w:docPart>
      <w:docPartPr>
        <w:name w:val="985680249C914B65A01EC1B691CCA8CD"/>
        <w:category>
          <w:name w:val="常规"/>
          <w:gallery w:val="placeholder"/>
        </w:category>
        <w:types>
          <w:type w:val="bbPlcHdr"/>
        </w:types>
        <w:behaviors>
          <w:behavior w:val="content"/>
        </w:behaviors>
        <w:guid w:val="{1EC42433-8763-4B22-9928-46E7A72E5FF2}"/>
      </w:docPartPr>
      <w:docPartBody>
        <w:p w:rsidR="0058516A" w:rsidRDefault="00FA5F45" w:rsidP="00FA5F45">
          <w:pPr>
            <w:pStyle w:val="985680249C914B65A01EC1B691CCA8CD"/>
          </w:pPr>
          <w:r w:rsidRPr="00A06E1A">
            <w:rPr>
              <w:rStyle w:val="placeholder1Char"/>
              <w:rFonts w:hint="eastAsia"/>
              <w:sz w:val="16"/>
              <w:szCs w:val="16"/>
            </w:rPr>
            <w:t>____</w:t>
          </w:r>
        </w:p>
      </w:docPartBody>
    </w:docPart>
    <w:docPart>
      <w:docPartPr>
        <w:name w:val="0052FA800A1B4134945EA2404A63D570"/>
        <w:category>
          <w:name w:val="常规"/>
          <w:gallery w:val="placeholder"/>
        </w:category>
        <w:types>
          <w:type w:val="bbPlcHdr"/>
        </w:types>
        <w:behaviors>
          <w:behavior w:val="content"/>
        </w:behaviors>
        <w:guid w:val="{E695A0BF-B99D-4A6C-859B-3C86B171B08A}"/>
      </w:docPartPr>
      <w:docPartBody>
        <w:p w:rsidR="0058516A" w:rsidRDefault="00FA5F45" w:rsidP="00FA5F45">
          <w:pPr>
            <w:pStyle w:val="0052FA800A1B4134945EA2404A63D570"/>
          </w:pPr>
          <w:r w:rsidRPr="00A06E1A">
            <w:rPr>
              <w:rStyle w:val="placeholder1Char"/>
              <w:rFonts w:hint="eastAsia"/>
              <w:sz w:val="16"/>
              <w:szCs w:val="16"/>
            </w:rPr>
            <w:t>____</w:t>
          </w:r>
        </w:p>
      </w:docPartBody>
    </w:docPart>
    <w:docPart>
      <w:docPartPr>
        <w:name w:val="238BD61DAE6E4EF1BC9A462B0D55C619"/>
        <w:category>
          <w:name w:val="常规"/>
          <w:gallery w:val="placeholder"/>
        </w:category>
        <w:types>
          <w:type w:val="bbPlcHdr"/>
        </w:types>
        <w:behaviors>
          <w:behavior w:val="content"/>
        </w:behaviors>
        <w:guid w:val="{D8FD632E-9D14-4C43-8E5A-591EB7D0B333}"/>
      </w:docPartPr>
      <w:docPartBody>
        <w:p w:rsidR="0058516A" w:rsidRDefault="00FA5F45" w:rsidP="00FA5F45">
          <w:pPr>
            <w:pStyle w:val="238BD61DAE6E4EF1BC9A462B0D55C619"/>
          </w:pPr>
          <w:r w:rsidRPr="00A06E1A">
            <w:rPr>
              <w:rStyle w:val="placeholder1Char"/>
              <w:rFonts w:hint="eastAsia"/>
              <w:sz w:val="16"/>
              <w:szCs w:val="16"/>
            </w:rPr>
            <w:t>____</w:t>
          </w:r>
        </w:p>
      </w:docPartBody>
    </w:docPart>
    <w:docPart>
      <w:docPartPr>
        <w:name w:val="7E7899CDD21840F082BCC6A3E52BB6D9"/>
        <w:category>
          <w:name w:val="常规"/>
          <w:gallery w:val="placeholder"/>
        </w:category>
        <w:types>
          <w:type w:val="bbPlcHdr"/>
        </w:types>
        <w:behaviors>
          <w:behavior w:val="content"/>
        </w:behaviors>
        <w:guid w:val="{8BC32BE1-844A-4D3A-9626-6AD2EB3C0ADF}"/>
      </w:docPartPr>
      <w:docPartBody>
        <w:p w:rsidR="0058516A" w:rsidRDefault="00FA5F45" w:rsidP="00FA5F45">
          <w:pPr>
            <w:pStyle w:val="7E7899CDD21840F082BCC6A3E52BB6D9"/>
          </w:pPr>
          <w:r w:rsidRPr="00A06E1A">
            <w:rPr>
              <w:rStyle w:val="placeholder1Char"/>
              <w:rFonts w:hint="eastAsia"/>
              <w:sz w:val="16"/>
              <w:szCs w:val="16"/>
            </w:rPr>
            <w:t>____</w:t>
          </w:r>
        </w:p>
      </w:docPartBody>
    </w:docPart>
    <w:docPart>
      <w:docPartPr>
        <w:name w:val="93870ADF9D694E70804FFAB7328675DE"/>
        <w:category>
          <w:name w:val="常规"/>
          <w:gallery w:val="placeholder"/>
        </w:category>
        <w:types>
          <w:type w:val="bbPlcHdr"/>
        </w:types>
        <w:behaviors>
          <w:behavior w:val="content"/>
        </w:behaviors>
        <w:guid w:val="{42C8D5F4-A8A8-472B-A42C-7CCA5E95545E}"/>
      </w:docPartPr>
      <w:docPartBody>
        <w:p w:rsidR="0058516A" w:rsidRDefault="00FA5F45" w:rsidP="00FA5F45">
          <w:pPr>
            <w:pStyle w:val="93870ADF9D694E70804FFAB7328675DE"/>
          </w:pPr>
          <w:r w:rsidRPr="00A06E1A">
            <w:rPr>
              <w:rStyle w:val="placeholder1Char"/>
              <w:rFonts w:hint="eastAsia"/>
              <w:sz w:val="16"/>
              <w:szCs w:val="16"/>
            </w:rPr>
            <w:t>____</w:t>
          </w:r>
        </w:p>
      </w:docPartBody>
    </w:docPart>
    <w:docPart>
      <w:docPartPr>
        <w:name w:val="2CEB36BA0F4D44F5ACD0BE0D81F88552"/>
        <w:category>
          <w:name w:val="常规"/>
          <w:gallery w:val="placeholder"/>
        </w:category>
        <w:types>
          <w:type w:val="bbPlcHdr"/>
        </w:types>
        <w:behaviors>
          <w:behavior w:val="content"/>
        </w:behaviors>
        <w:guid w:val="{468F0AF2-D38A-4747-9313-0B483A79FCD0}"/>
      </w:docPartPr>
      <w:docPartBody>
        <w:p w:rsidR="0058516A" w:rsidRDefault="00FA5F45" w:rsidP="00FA5F45">
          <w:pPr>
            <w:pStyle w:val="2CEB36BA0F4D44F5ACD0BE0D81F88552"/>
          </w:pPr>
          <w:r w:rsidRPr="00A06E1A">
            <w:rPr>
              <w:rStyle w:val="placeholder1Char"/>
              <w:rFonts w:hint="eastAsia"/>
              <w:sz w:val="16"/>
              <w:szCs w:val="16"/>
            </w:rPr>
            <w:t>____</w:t>
          </w:r>
        </w:p>
      </w:docPartBody>
    </w:docPart>
    <w:docPart>
      <w:docPartPr>
        <w:name w:val="60A71DADE583499D934FB9B74BFD603E"/>
        <w:category>
          <w:name w:val="常规"/>
          <w:gallery w:val="placeholder"/>
        </w:category>
        <w:types>
          <w:type w:val="bbPlcHdr"/>
        </w:types>
        <w:behaviors>
          <w:behavior w:val="content"/>
        </w:behaviors>
        <w:guid w:val="{CAAEDBC6-092E-4390-BCB5-E37524090A78}"/>
      </w:docPartPr>
      <w:docPartBody>
        <w:p w:rsidR="0058516A" w:rsidRDefault="00FA5F45" w:rsidP="00FA5F45">
          <w:pPr>
            <w:pStyle w:val="60A71DADE583499D934FB9B74BFD603E"/>
          </w:pPr>
          <w:r w:rsidRPr="00A06E1A">
            <w:rPr>
              <w:rStyle w:val="placeholder1Char"/>
              <w:rFonts w:hint="eastAsia"/>
              <w:sz w:val="16"/>
              <w:szCs w:val="16"/>
            </w:rPr>
            <w:t>____</w:t>
          </w:r>
        </w:p>
      </w:docPartBody>
    </w:docPart>
    <w:docPart>
      <w:docPartPr>
        <w:name w:val="9D47EA115E71452A8D4A483D46E695EF"/>
        <w:category>
          <w:name w:val="常规"/>
          <w:gallery w:val="placeholder"/>
        </w:category>
        <w:types>
          <w:type w:val="bbPlcHdr"/>
        </w:types>
        <w:behaviors>
          <w:behavior w:val="content"/>
        </w:behaviors>
        <w:guid w:val="{C13735F1-7E7A-4B41-8903-33C820A96060}"/>
      </w:docPartPr>
      <w:docPartBody>
        <w:p w:rsidR="0058516A" w:rsidRDefault="00FA5F45" w:rsidP="00FA5F45">
          <w:pPr>
            <w:pStyle w:val="9D47EA115E71452A8D4A483D46E695EF"/>
          </w:pPr>
          <w:r w:rsidRPr="00A06E1A">
            <w:rPr>
              <w:rStyle w:val="placeholder1Char"/>
              <w:rFonts w:hint="eastAsia"/>
              <w:sz w:val="16"/>
              <w:szCs w:val="16"/>
            </w:rPr>
            <w:t>____</w:t>
          </w:r>
        </w:p>
      </w:docPartBody>
    </w:docPart>
    <w:docPart>
      <w:docPartPr>
        <w:name w:val="6400B43D7BA94DE49795622BED8255ED"/>
        <w:category>
          <w:name w:val="常规"/>
          <w:gallery w:val="placeholder"/>
        </w:category>
        <w:types>
          <w:type w:val="bbPlcHdr"/>
        </w:types>
        <w:behaviors>
          <w:behavior w:val="content"/>
        </w:behaviors>
        <w:guid w:val="{0676BB81-CBFD-41F4-BD71-46F6A2C10464}"/>
      </w:docPartPr>
      <w:docPartBody>
        <w:p w:rsidR="0058516A" w:rsidRDefault="00FA5F45" w:rsidP="00FA5F45">
          <w:pPr>
            <w:pStyle w:val="6400B43D7BA94DE49795622BED8255ED"/>
          </w:pPr>
          <w:r w:rsidRPr="00A06E1A">
            <w:rPr>
              <w:rStyle w:val="placeholder1Char"/>
              <w:rFonts w:hint="eastAsia"/>
              <w:sz w:val="16"/>
              <w:szCs w:val="16"/>
            </w:rPr>
            <w:t>____</w:t>
          </w:r>
        </w:p>
      </w:docPartBody>
    </w:docPart>
    <w:docPart>
      <w:docPartPr>
        <w:name w:val="A7AFCB616730452D9B73D5713DF3C5F5"/>
        <w:category>
          <w:name w:val="常规"/>
          <w:gallery w:val="placeholder"/>
        </w:category>
        <w:types>
          <w:type w:val="bbPlcHdr"/>
        </w:types>
        <w:behaviors>
          <w:behavior w:val="content"/>
        </w:behaviors>
        <w:guid w:val="{C065BC6B-7CC7-4FF2-A222-DF36CC4544FD}"/>
      </w:docPartPr>
      <w:docPartBody>
        <w:p w:rsidR="0058516A" w:rsidRDefault="00FA5F45" w:rsidP="00FA5F45">
          <w:pPr>
            <w:pStyle w:val="A7AFCB616730452D9B73D5713DF3C5F5"/>
          </w:pPr>
          <w:r w:rsidRPr="00A06E1A">
            <w:rPr>
              <w:rStyle w:val="placeholder1Char"/>
              <w:rFonts w:hint="eastAsia"/>
              <w:sz w:val="16"/>
              <w:szCs w:val="16"/>
            </w:rPr>
            <w:t>____</w:t>
          </w:r>
        </w:p>
      </w:docPartBody>
    </w:docPart>
    <w:docPart>
      <w:docPartPr>
        <w:name w:val="7E9E74544B42468CAA96135987C6FF41"/>
        <w:category>
          <w:name w:val="常规"/>
          <w:gallery w:val="placeholder"/>
        </w:category>
        <w:types>
          <w:type w:val="bbPlcHdr"/>
        </w:types>
        <w:behaviors>
          <w:behavior w:val="content"/>
        </w:behaviors>
        <w:guid w:val="{D8EAC5FC-EF4A-4DED-B54B-0A0E985D2E0D}"/>
      </w:docPartPr>
      <w:docPartBody>
        <w:p w:rsidR="0058516A" w:rsidRDefault="00FA5F45" w:rsidP="00FA5F45">
          <w:pPr>
            <w:pStyle w:val="7E9E74544B42468CAA96135987C6FF41"/>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45"/>
    <w:rsid w:val="0058516A"/>
    <w:rsid w:val="00FA5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A477DFE762541769170157FB49CAF85">
    <w:name w:val="6A477DFE762541769170157FB49CAF85"/>
    <w:pPr>
      <w:widowControl w:val="0"/>
      <w:jc w:val="both"/>
    </w:pPr>
  </w:style>
  <w:style w:type="paragraph" w:customStyle="1" w:styleId="placeholder1">
    <w:name w:val="placeholder1"/>
    <w:basedOn w:val="a"/>
    <w:link w:val="placeholder1Char"/>
    <w:uiPriority w:val="99"/>
    <w:qFormat/>
    <w:locked/>
    <w:rsid w:val="00FA5F45"/>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FA5F45"/>
    <w:rPr>
      <w:rFonts w:asciiTheme="minorEastAsia" w:hAnsiTheme="minorEastAsia" w:cs="Times New Roman"/>
      <w:color w:val="7F7F7F" w:themeColor="text1" w:themeTint="80"/>
      <w:szCs w:val="24"/>
    </w:rPr>
  </w:style>
  <w:style w:type="paragraph" w:customStyle="1" w:styleId="2F78614ABF424B61AC87532030F5EC57">
    <w:name w:val="2F78614ABF424B61AC87532030F5EC57"/>
    <w:pPr>
      <w:widowControl w:val="0"/>
      <w:jc w:val="both"/>
    </w:pPr>
  </w:style>
  <w:style w:type="paragraph" w:customStyle="1" w:styleId="232A226549864ADAAFBCE579D4E8B044">
    <w:name w:val="232A226549864ADAAFBCE579D4E8B044"/>
    <w:pPr>
      <w:widowControl w:val="0"/>
      <w:jc w:val="both"/>
    </w:pPr>
  </w:style>
  <w:style w:type="paragraph" w:customStyle="1" w:styleId="AE1E0A810AAE405F813DA29C73A6D697">
    <w:name w:val="AE1E0A810AAE405F813DA29C73A6D697"/>
    <w:pPr>
      <w:widowControl w:val="0"/>
      <w:jc w:val="both"/>
    </w:pPr>
  </w:style>
  <w:style w:type="paragraph" w:customStyle="1" w:styleId="C7E2439846D7453BB83B0B04DDA982D8">
    <w:name w:val="C7E2439846D7453BB83B0B04DDA982D8"/>
    <w:pPr>
      <w:widowControl w:val="0"/>
      <w:jc w:val="both"/>
    </w:pPr>
  </w:style>
  <w:style w:type="paragraph" w:customStyle="1" w:styleId="5BC491564B144FB492CCA37E4D947247">
    <w:name w:val="5BC491564B144FB492CCA37E4D947247"/>
    <w:pPr>
      <w:widowControl w:val="0"/>
      <w:jc w:val="both"/>
    </w:pPr>
  </w:style>
  <w:style w:type="paragraph" w:customStyle="1" w:styleId="8B92D310A99B447FA3945EDAA0F3688D">
    <w:name w:val="8B92D310A99B447FA3945EDAA0F3688D"/>
    <w:pPr>
      <w:widowControl w:val="0"/>
      <w:jc w:val="both"/>
    </w:pPr>
  </w:style>
  <w:style w:type="paragraph" w:customStyle="1" w:styleId="7455AEFD59F74A59A99FC96337A7FD59">
    <w:name w:val="7455AEFD59F74A59A99FC96337A7FD59"/>
    <w:pPr>
      <w:widowControl w:val="0"/>
      <w:jc w:val="both"/>
    </w:pPr>
  </w:style>
  <w:style w:type="paragraph" w:customStyle="1" w:styleId="AE62BF43B9E24A32BED44920471A5463">
    <w:name w:val="AE62BF43B9E24A32BED44920471A5463"/>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B77DF091A83C47C7BDBA9896A7C8FC7E">
    <w:name w:val="B77DF091A83C47C7BDBA9896A7C8FC7E"/>
    <w:pPr>
      <w:widowControl w:val="0"/>
      <w:jc w:val="both"/>
    </w:pPr>
  </w:style>
  <w:style w:type="paragraph" w:customStyle="1" w:styleId="B9F0608D66ED4A44AB11C3126A35D06B">
    <w:name w:val="B9F0608D66ED4A44AB11C3126A35D06B"/>
    <w:pPr>
      <w:widowControl w:val="0"/>
      <w:jc w:val="both"/>
    </w:pPr>
  </w:style>
  <w:style w:type="paragraph" w:customStyle="1" w:styleId="D790E9E2727F40D996E121EDF53FB6D0">
    <w:name w:val="D790E9E2727F40D996E121EDF53FB6D0"/>
    <w:pPr>
      <w:widowControl w:val="0"/>
      <w:jc w:val="both"/>
    </w:pPr>
  </w:style>
  <w:style w:type="paragraph" w:customStyle="1" w:styleId="676DB3C552E94472B8534388C4B5F3B6">
    <w:name w:val="676DB3C552E94472B8534388C4B5F3B6"/>
    <w:pPr>
      <w:widowControl w:val="0"/>
      <w:jc w:val="both"/>
    </w:pPr>
  </w:style>
  <w:style w:type="paragraph" w:customStyle="1" w:styleId="C301D187280947839E944CCC478B6395">
    <w:name w:val="C301D187280947839E944CCC478B6395"/>
    <w:pPr>
      <w:widowControl w:val="0"/>
      <w:jc w:val="both"/>
    </w:pPr>
  </w:style>
  <w:style w:type="paragraph" w:customStyle="1" w:styleId="CBECA5099C2B47C3A861937EAD12E2C9">
    <w:name w:val="CBECA5099C2B47C3A861937EAD12E2C9"/>
    <w:pPr>
      <w:widowControl w:val="0"/>
      <w:jc w:val="both"/>
    </w:pPr>
  </w:style>
  <w:style w:type="paragraph" w:customStyle="1" w:styleId="59E2CCF76F2A47DA8EB272F29A7178E3">
    <w:name w:val="59E2CCF76F2A47DA8EB272F29A7178E3"/>
    <w:pPr>
      <w:widowControl w:val="0"/>
      <w:jc w:val="both"/>
    </w:pPr>
  </w:style>
  <w:style w:type="paragraph" w:customStyle="1" w:styleId="1BAC4E0A14EA4841B638872057924ED9">
    <w:name w:val="1BAC4E0A14EA4841B638872057924ED9"/>
    <w:pPr>
      <w:widowControl w:val="0"/>
      <w:jc w:val="both"/>
    </w:pPr>
  </w:style>
  <w:style w:type="paragraph" w:customStyle="1" w:styleId="5A1B114652474E02AF0229A07DEA95DD">
    <w:name w:val="5A1B114652474E02AF0229A07DEA95DD"/>
    <w:pPr>
      <w:widowControl w:val="0"/>
      <w:jc w:val="both"/>
    </w:pPr>
  </w:style>
  <w:style w:type="paragraph" w:customStyle="1" w:styleId="07A38F7FD39741338C06C58CE36EFF90">
    <w:name w:val="07A38F7FD39741338C06C58CE36EFF90"/>
    <w:pPr>
      <w:widowControl w:val="0"/>
      <w:jc w:val="both"/>
    </w:pPr>
  </w:style>
  <w:style w:type="paragraph" w:customStyle="1" w:styleId="229918C9C85F438AA2B7645EA9530F14">
    <w:name w:val="229918C9C85F438AA2B7645EA9530F14"/>
    <w:pPr>
      <w:widowControl w:val="0"/>
      <w:jc w:val="both"/>
    </w:pPr>
  </w:style>
  <w:style w:type="paragraph" w:customStyle="1" w:styleId="FA2F68E9799F4F35B222462305A56805">
    <w:name w:val="FA2F68E9799F4F35B222462305A56805"/>
    <w:pPr>
      <w:widowControl w:val="0"/>
      <w:jc w:val="both"/>
    </w:pPr>
  </w:style>
  <w:style w:type="paragraph" w:customStyle="1" w:styleId="FFC20A1F83EC4B8C9D1D67CC9604A804">
    <w:name w:val="FFC20A1F83EC4B8C9D1D67CC9604A804"/>
    <w:pPr>
      <w:widowControl w:val="0"/>
      <w:jc w:val="both"/>
    </w:pPr>
  </w:style>
  <w:style w:type="paragraph" w:customStyle="1" w:styleId="B6A5B1A94E7048118EFB502058DA6F86">
    <w:name w:val="B6A5B1A94E7048118EFB502058DA6F86"/>
    <w:pPr>
      <w:widowControl w:val="0"/>
      <w:jc w:val="both"/>
    </w:pPr>
  </w:style>
  <w:style w:type="paragraph" w:customStyle="1" w:styleId="AC6AA460977C438F8A3D5F3D588E0FA7">
    <w:name w:val="AC6AA460977C438F8A3D5F3D588E0FA7"/>
    <w:pPr>
      <w:widowControl w:val="0"/>
      <w:jc w:val="both"/>
    </w:pPr>
  </w:style>
  <w:style w:type="paragraph" w:customStyle="1" w:styleId="5B9AB53421B843CE8756DB3018CCD97A">
    <w:name w:val="5B9AB53421B843CE8756DB3018CCD97A"/>
    <w:pPr>
      <w:widowControl w:val="0"/>
      <w:jc w:val="both"/>
    </w:pPr>
  </w:style>
  <w:style w:type="paragraph" w:customStyle="1" w:styleId="07EFEFE3F1FA4ACC887A7A56DA9FF1E5">
    <w:name w:val="07EFEFE3F1FA4ACC887A7A56DA9FF1E5"/>
    <w:pPr>
      <w:widowControl w:val="0"/>
      <w:jc w:val="both"/>
    </w:pPr>
  </w:style>
  <w:style w:type="paragraph" w:customStyle="1" w:styleId="25D6E1837A7A41F1A4165D28E5491096">
    <w:name w:val="25D6E1837A7A41F1A4165D28E5491096"/>
    <w:pPr>
      <w:widowControl w:val="0"/>
      <w:jc w:val="both"/>
    </w:pPr>
  </w:style>
  <w:style w:type="paragraph" w:customStyle="1" w:styleId="7FB345AE40CD4D5E97048DAFCAF822B4">
    <w:name w:val="7FB345AE40CD4D5E97048DAFCAF822B4"/>
    <w:pPr>
      <w:widowControl w:val="0"/>
      <w:jc w:val="both"/>
    </w:pPr>
  </w:style>
  <w:style w:type="paragraph" w:customStyle="1" w:styleId="9D7219230E1D4D78A49288BE57549A13">
    <w:name w:val="9D7219230E1D4D78A49288BE57549A13"/>
    <w:pPr>
      <w:widowControl w:val="0"/>
      <w:jc w:val="both"/>
    </w:pPr>
  </w:style>
  <w:style w:type="paragraph" w:customStyle="1" w:styleId="445975835700472E94970781A48457A3">
    <w:name w:val="445975835700472E94970781A48457A3"/>
    <w:pPr>
      <w:widowControl w:val="0"/>
      <w:jc w:val="both"/>
    </w:pPr>
  </w:style>
  <w:style w:type="paragraph" w:customStyle="1" w:styleId="027D3D5CD1DB4D36A43B0E57C27C73C3">
    <w:name w:val="027D3D5CD1DB4D36A43B0E57C27C73C3"/>
    <w:pPr>
      <w:widowControl w:val="0"/>
      <w:jc w:val="both"/>
    </w:pPr>
  </w:style>
  <w:style w:type="paragraph" w:customStyle="1" w:styleId="519254AD1FA2486BA647691E227A1DDD">
    <w:name w:val="519254AD1FA2486BA647691E227A1DDD"/>
    <w:pPr>
      <w:widowControl w:val="0"/>
      <w:jc w:val="both"/>
    </w:pPr>
  </w:style>
  <w:style w:type="paragraph" w:customStyle="1" w:styleId="3D809069AC6D4924ABC957BB7232531C">
    <w:name w:val="3D809069AC6D4924ABC957BB7232531C"/>
    <w:pPr>
      <w:widowControl w:val="0"/>
      <w:jc w:val="both"/>
    </w:pPr>
  </w:style>
  <w:style w:type="paragraph" w:customStyle="1" w:styleId="A56D3F235933462992203379897101C6">
    <w:name w:val="A56D3F235933462992203379897101C6"/>
    <w:pPr>
      <w:widowControl w:val="0"/>
      <w:jc w:val="both"/>
    </w:pPr>
  </w:style>
  <w:style w:type="paragraph" w:customStyle="1" w:styleId="DE49898E146E4D078D76D587D9223EF4">
    <w:name w:val="DE49898E146E4D078D76D587D9223EF4"/>
    <w:pPr>
      <w:widowControl w:val="0"/>
      <w:jc w:val="both"/>
    </w:pPr>
  </w:style>
  <w:style w:type="paragraph" w:customStyle="1" w:styleId="29A917C53D7D4198BB529F2E172B8FA1">
    <w:name w:val="29A917C53D7D4198BB529F2E172B8FA1"/>
    <w:pPr>
      <w:widowControl w:val="0"/>
      <w:jc w:val="both"/>
    </w:pPr>
  </w:style>
  <w:style w:type="paragraph" w:customStyle="1" w:styleId="4FDD4508FD1F4088BBC33F8932FEDFAB">
    <w:name w:val="4FDD4508FD1F4088BBC33F8932FEDFAB"/>
    <w:pPr>
      <w:widowControl w:val="0"/>
      <w:jc w:val="both"/>
    </w:pPr>
  </w:style>
  <w:style w:type="paragraph" w:customStyle="1" w:styleId="079988BFF2624FE9968FC0D37A857D7D">
    <w:name w:val="079988BFF2624FE9968FC0D37A857D7D"/>
    <w:pPr>
      <w:widowControl w:val="0"/>
      <w:jc w:val="both"/>
    </w:pPr>
  </w:style>
  <w:style w:type="paragraph" w:customStyle="1" w:styleId="66414B35B7334F448EF40CDD79A71425">
    <w:name w:val="66414B35B7334F448EF40CDD79A71425"/>
    <w:pPr>
      <w:widowControl w:val="0"/>
      <w:jc w:val="both"/>
    </w:pPr>
  </w:style>
  <w:style w:type="paragraph" w:customStyle="1" w:styleId="FF21F1CDDBD740E2B96DE65DC7ED2095">
    <w:name w:val="FF21F1CDDBD740E2B96DE65DC7ED2095"/>
    <w:pPr>
      <w:widowControl w:val="0"/>
      <w:jc w:val="both"/>
    </w:pPr>
  </w:style>
  <w:style w:type="paragraph" w:customStyle="1" w:styleId="0E8D4333145A427086D23E72BF74B65B">
    <w:name w:val="0E8D4333145A427086D23E72BF74B65B"/>
    <w:pPr>
      <w:widowControl w:val="0"/>
      <w:jc w:val="both"/>
    </w:pPr>
  </w:style>
  <w:style w:type="paragraph" w:customStyle="1" w:styleId="949A21961A8D4CF19B2FC85C6FB18967">
    <w:name w:val="949A21961A8D4CF19B2FC85C6FB18967"/>
    <w:pPr>
      <w:widowControl w:val="0"/>
      <w:jc w:val="both"/>
    </w:pPr>
  </w:style>
  <w:style w:type="paragraph" w:customStyle="1" w:styleId="C5A02F916A814A21B9C022ADF0EB7BBF">
    <w:name w:val="C5A02F916A814A21B9C022ADF0EB7BBF"/>
    <w:pPr>
      <w:widowControl w:val="0"/>
      <w:jc w:val="both"/>
    </w:pPr>
  </w:style>
  <w:style w:type="paragraph" w:customStyle="1" w:styleId="E32DC328B2114290B94201A8E8F10341">
    <w:name w:val="E32DC328B2114290B94201A8E8F10341"/>
    <w:pPr>
      <w:widowControl w:val="0"/>
      <w:jc w:val="both"/>
    </w:pPr>
  </w:style>
  <w:style w:type="paragraph" w:customStyle="1" w:styleId="22141D2B8B5746D084B3B85EB08811C9">
    <w:name w:val="22141D2B8B5746D084B3B85EB08811C9"/>
    <w:pPr>
      <w:widowControl w:val="0"/>
      <w:jc w:val="both"/>
    </w:pPr>
  </w:style>
  <w:style w:type="paragraph" w:customStyle="1" w:styleId="7608B21F9CC44CE7B10448DF435075E8">
    <w:name w:val="7608B21F9CC44CE7B10448DF435075E8"/>
    <w:pPr>
      <w:widowControl w:val="0"/>
      <w:jc w:val="both"/>
    </w:pPr>
  </w:style>
  <w:style w:type="paragraph" w:customStyle="1" w:styleId="BFE922EC219F4B45BAC0754F19EBDEE7">
    <w:name w:val="BFE922EC219F4B45BAC0754F19EBDEE7"/>
    <w:pPr>
      <w:widowControl w:val="0"/>
      <w:jc w:val="both"/>
    </w:pPr>
  </w:style>
  <w:style w:type="paragraph" w:customStyle="1" w:styleId="D7F42EEC0E4941BB8AC2EE7E4A937C9B">
    <w:name w:val="D7F42EEC0E4941BB8AC2EE7E4A937C9B"/>
    <w:pPr>
      <w:widowControl w:val="0"/>
      <w:jc w:val="both"/>
    </w:pPr>
  </w:style>
  <w:style w:type="paragraph" w:customStyle="1" w:styleId="992352B65CEF472E86E46F36D15100AF">
    <w:name w:val="992352B65CEF472E86E46F36D15100AF"/>
    <w:pPr>
      <w:widowControl w:val="0"/>
      <w:jc w:val="both"/>
    </w:pPr>
  </w:style>
  <w:style w:type="paragraph" w:customStyle="1" w:styleId="E4CF6EB653EB4794AE99DFCD8CFC3BB8">
    <w:name w:val="E4CF6EB653EB4794AE99DFCD8CFC3BB8"/>
    <w:pPr>
      <w:widowControl w:val="0"/>
      <w:jc w:val="both"/>
    </w:pPr>
  </w:style>
  <w:style w:type="paragraph" w:customStyle="1" w:styleId="53BBDFB6ADA44FB2B9F5CF58790018A2">
    <w:name w:val="53BBDFB6ADA44FB2B9F5CF58790018A2"/>
    <w:pPr>
      <w:widowControl w:val="0"/>
      <w:jc w:val="both"/>
    </w:pPr>
  </w:style>
  <w:style w:type="paragraph" w:customStyle="1" w:styleId="91A69B934C704CAB8BC01A0093EF7E42">
    <w:name w:val="91A69B934C704CAB8BC01A0093EF7E42"/>
    <w:pPr>
      <w:widowControl w:val="0"/>
      <w:jc w:val="both"/>
    </w:pPr>
  </w:style>
  <w:style w:type="paragraph" w:customStyle="1" w:styleId="D1E5AB729FE644499320EC215AE74E6D">
    <w:name w:val="D1E5AB729FE644499320EC215AE74E6D"/>
    <w:pPr>
      <w:widowControl w:val="0"/>
      <w:jc w:val="both"/>
    </w:pPr>
  </w:style>
  <w:style w:type="paragraph" w:customStyle="1" w:styleId="AACC5F5FE86142328F4D5DB36A8C6D6D">
    <w:name w:val="AACC5F5FE86142328F4D5DB36A8C6D6D"/>
    <w:pPr>
      <w:widowControl w:val="0"/>
      <w:jc w:val="both"/>
    </w:pPr>
  </w:style>
  <w:style w:type="paragraph" w:customStyle="1" w:styleId="8FF5230F74DA498DB662442A65891738">
    <w:name w:val="8FF5230F74DA498DB662442A65891738"/>
    <w:pPr>
      <w:widowControl w:val="0"/>
      <w:jc w:val="both"/>
    </w:pPr>
  </w:style>
  <w:style w:type="paragraph" w:customStyle="1" w:styleId="715E54B747044353A1D5C980A4B2A035">
    <w:name w:val="715E54B747044353A1D5C980A4B2A035"/>
    <w:pPr>
      <w:widowControl w:val="0"/>
      <w:jc w:val="both"/>
    </w:pPr>
  </w:style>
  <w:style w:type="paragraph" w:customStyle="1" w:styleId="990C98F0E35C4064B9154567281457DA">
    <w:name w:val="990C98F0E35C4064B9154567281457DA"/>
    <w:pPr>
      <w:widowControl w:val="0"/>
      <w:jc w:val="both"/>
    </w:pPr>
  </w:style>
  <w:style w:type="paragraph" w:customStyle="1" w:styleId="0E54E48481DB47A385E4446AE3589BA2">
    <w:name w:val="0E54E48481DB47A385E4446AE3589BA2"/>
    <w:pPr>
      <w:widowControl w:val="0"/>
      <w:jc w:val="both"/>
    </w:pPr>
  </w:style>
  <w:style w:type="paragraph" w:customStyle="1" w:styleId="7245CDC3CD1643C9A8AC359BDD5EB744">
    <w:name w:val="7245CDC3CD1643C9A8AC359BDD5EB744"/>
    <w:pPr>
      <w:widowControl w:val="0"/>
      <w:jc w:val="both"/>
    </w:pPr>
  </w:style>
  <w:style w:type="paragraph" w:customStyle="1" w:styleId="A0670A62E14C443CB094B918BF4ACBBB">
    <w:name w:val="A0670A62E14C443CB094B918BF4ACBBB"/>
    <w:pPr>
      <w:widowControl w:val="0"/>
      <w:jc w:val="both"/>
    </w:pPr>
  </w:style>
  <w:style w:type="paragraph" w:customStyle="1" w:styleId="E66EB22B8CE24247BD9690710E334EBB">
    <w:name w:val="E66EB22B8CE24247BD9690710E334EBB"/>
    <w:pPr>
      <w:widowControl w:val="0"/>
      <w:jc w:val="both"/>
    </w:pPr>
  </w:style>
  <w:style w:type="paragraph" w:customStyle="1" w:styleId="3D765206FCB94C0CBF5F3DF3A6F81EC0">
    <w:name w:val="3D765206FCB94C0CBF5F3DF3A6F81EC0"/>
    <w:pPr>
      <w:widowControl w:val="0"/>
      <w:jc w:val="both"/>
    </w:pPr>
  </w:style>
  <w:style w:type="paragraph" w:customStyle="1" w:styleId="83C086C7FD9A47D299A1CECCB8481947">
    <w:name w:val="83C086C7FD9A47D299A1CECCB8481947"/>
    <w:pPr>
      <w:widowControl w:val="0"/>
      <w:jc w:val="both"/>
    </w:pPr>
  </w:style>
  <w:style w:type="paragraph" w:customStyle="1" w:styleId="D38D60A236E34BDCB864513A3A2B2E93">
    <w:name w:val="D38D60A236E34BDCB864513A3A2B2E93"/>
    <w:pPr>
      <w:widowControl w:val="0"/>
      <w:jc w:val="both"/>
    </w:pPr>
  </w:style>
  <w:style w:type="paragraph" w:customStyle="1" w:styleId="F68769DFE70B4D17AC5976EAAE0D7778">
    <w:name w:val="F68769DFE70B4D17AC5976EAAE0D7778"/>
    <w:pPr>
      <w:widowControl w:val="0"/>
      <w:jc w:val="both"/>
    </w:pPr>
  </w:style>
  <w:style w:type="paragraph" w:customStyle="1" w:styleId="270B743B2DF74A19938FE02142F1B620">
    <w:name w:val="270B743B2DF74A19938FE02142F1B620"/>
    <w:pPr>
      <w:widowControl w:val="0"/>
      <w:jc w:val="both"/>
    </w:pPr>
  </w:style>
  <w:style w:type="paragraph" w:customStyle="1" w:styleId="1EBBD59A259942BE8BA6B70630C6ABFA">
    <w:name w:val="1EBBD59A259942BE8BA6B70630C6ABFA"/>
    <w:pPr>
      <w:widowControl w:val="0"/>
      <w:jc w:val="both"/>
    </w:pPr>
  </w:style>
  <w:style w:type="paragraph" w:customStyle="1" w:styleId="89756AF993E04730855C521ABE6D3993">
    <w:name w:val="89756AF993E04730855C521ABE6D3993"/>
    <w:pPr>
      <w:widowControl w:val="0"/>
      <w:jc w:val="both"/>
    </w:pPr>
  </w:style>
  <w:style w:type="paragraph" w:customStyle="1" w:styleId="8F6F726DC2E44798B0691EA925118AA8">
    <w:name w:val="8F6F726DC2E44798B0691EA925118AA8"/>
    <w:pPr>
      <w:widowControl w:val="0"/>
      <w:jc w:val="both"/>
    </w:pPr>
  </w:style>
  <w:style w:type="paragraph" w:customStyle="1" w:styleId="795D4191E27142AF815F5FC3EB96F74F">
    <w:name w:val="795D4191E27142AF815F5FC3EB96F74F"/>
    <w:pPr>
      <w:widowControl w:val="0"/>
      <w:jc w:val="both"/>
    </w:pPr>
  </w:style>
  <w:style w:type="paragraph" w:customStyle="1" w:styleId="9D5FC2EFA4A342B081C6A15B283AA40B">
    <w:name w:val="9D5FC2EFA4A342B081C6A15B283AA40B"/>
    <w:pPr>
      <w:widowControl w:val="0"/>
      <w:jc w:val="both"/>
    </w:pPr>
  </w:style>
  <w:style w:type="paragraph" w:customStyle="1" w:styleId="FC37575B75604D7F90F7570B0DF5E3FB">
    <w:name w:val="FC37575B75604D7F90F7570B0DF5E3FB"/>
    <w:pPr>
      <w:widowControl w:val="0"/>
      <w:jc w:val="both"/>
    </w:pPr>
  </w:style>
  <w:style w:type="paragraph" w:customStyle="1" w:styleId="5DBD95E9FAA64AD6A55000443B7B107F">
    <w:name w:val="5DBD95E9FAA64AD6A55000443B7B107F"/>
    <w:pPr>
      <w:widowControl w:val="0"/>
      <w:jc w:val="both"/>
    </w:pPr>
  </w:style>
  <w:style w:type="paragraph" w:customStyle="1" w:styleId="88E13608894B40AA8A060C5BDE3E81A4">
    <w:name w:val="88E13608894B40AA8A060C5BDE3E81A4"/>
    <w:pPr>
      <w:widowControl w:val="0"/>
      <w:jc w:val="both"/>
    </w:pPr>
  </w:style>
  <w:style w:type="paragraph" w:customStyle="1" w:styleId="D3BA09EF14984F3ABB4405F3E79C9C2C">
    <w:name w:val="D3BA09EF14984F3ABB4405F3E79C9C2C"/>
    <w:pPr>
      <w:widowControl w:val="0"/>
      <w:jc w:val="both"/>
    </w:pPr>
  </w:style>
  <w:style w:type="paragraph" w:customStyle="1" w:styleId="E78350A4C13640898F0BF2F8029BC96C">
    <w:name w:val="E78350A4C13640898F0BF2F8029BC96C"/>
    <w:pPr>
      <w:widowControl w:val="0"/>
      <w:jc w:val="both"/>
    </w:pPr>
  </w:style>
  <w:style w:type="paragraph" w:customStyle="1" w:styleId="35DCEEACFC3143E398CC7B7A1AEE6E10">
    <w:name w:val="35DCEEACFC3143E398CC7B7A1AEE6E10"/>
    <w:pPr>
      <w:widowControl w:val="0"/>
      <w:jc w:val="both"/>
    </w:pPr>
  </w:style>
  <w:style w:type="paragraph" w:customStyle="1" w:styleId="B7199EEC509544DE8F6BFA1658561A16">
    <w:name w:val="B7199EEC509544DE8F6BFA1658561A16"/>
    <w:pPr>
      <w:widowControl w:val="0"/>
      <w:jc w:val="both"/>
    </w:pPr>
  </w:style>
  <w:style w:type="paragraph" w:customStyle="1" w:styleId="83F31303C6734CCDBF6C59A0C26839E5">
    <w:name w:val="83F31303C6734CCDBF6C59A0C26839E5"/>
    <w:pPr>
      <w:widowControl w:val="0"/>
      <w:jc w:val="both"/>
    </w:pPr>
  </w:style>
  <w:style w:type="paragraph" w:customStyle="1" w:styleId="2260DD3E88EE48FA8096ECC5129A9678">
    <w:name w:val="2260DD3E88EE48FA8096ECC5129A9678"/>
    <w:pPr>
      <w:widowControl w:val="0"/>
      <w:jc w:val="both"/>
    </w:pPr>
  </w:style>
  <w:style w:type="paragraph" w:customStyle="1" w:styleId="9992D6BC7AD84E2190E9807ACE7C0A7D">
    <w:name w:val="9992D6BC7AD84E2190E9807ACE7C0A7D"/>
    <w:pPr>
      <w:widowControl w:val="0"/>
      <w:jc w:val="both"/>
    </w:pPr>
  </w:style>
  <w:style w:type="paragraph" w:customStyle="1" w:styleId="5A824F6743E6407CA1221BB55798C40B">
    <w:name w:val="5A824F6743E6407CA1221BB55798C40B"/>
    <w:pPr>
      <w:widowControl w:val="0"/>
      <w:jc w:val="both"/>
    </w:pPr>
  </w:style>
  <w:style w:type="paragraph" w:customStyle="1" w:styleId="7397A9BECAA84F94A2534851ECA80D8A">
    <w:name w:val="7397A9BECAA84F94A2534851ECA80D8A"/>
    <w:pPr>
      <w:widowControl w:val="0"/>
      <w:jc w:val="both"/>
    </w:pPr>
  </w:style>
  <w:style w:type="paragraph" w:customStyle="1" w:styleId="C941F933D5684F9C831007B875053B63">
    <w:name w:val="C941F933D5684F9C831007B875053B63"/>
    <w:pPr>
      <w:widowControl w:val="0"/>
      <w:jc w:val="both"/>
    </w:pPr>
  </w:style>
  <w:style w:type="paragraph" w:customStyle="1" w:styleId="BD95CB4D97C3489AA02D6E4ED159ADAD">
    <w:name w:val="BD95CB4D97C3489AA02D6E4ED159ADAD"/>
    <w:pPr>
      <w:widowControl w:val="0"/>
      <w:jc w:val="both"/>
    </w:pPr>
  </w:style>
  <w:style w:type="paragraph" w:customStyle="1" w:styleId="40C7D06D13664682BC450A5517378F2F">
    <w:name w:val="40C7D06D13664682BC450A5517378F2F"/>
    <w:pPr>
      <w:widowControl w:val="0"/>
      <w:jc w:val="both"/>
    </w:pPr>
  </w:style>
  <w:style w:type="paragraph" w:customStyle="1" w:styleId="FC42772B3F3A487296649982A63893E8">
    <w:name w:val="FC42772B3F3A487296649982A63893E8"/>
    <w:pPr>
      <w:widowControl w:val="0"/>
      <w:jc w:val="both"/>
    </w:pPr>
  </w:style>
  <w:style w:type="paragraph" w:customStyle="1" w:styleId="F2A08E016F724DB0A7DD36187815901F">
    <w:name w:val="F2A08E016F724DB0A7DD36187815901F"/>
    <w:pPr>
      <w:widowControl w:val="0"/>
      <w:jc w:val="both"/>
    </w:pPr>
  </w:style>
  <w:style w:type="paragraph" w:customStyle="1" w:styleId="932AAFE8D7024FD3A8826E9CD7491DB4">
    <w:name w:val="932AAFE8D7024FD3A8826E9CD7491DB4"/>
    <w:pPr>
      <w:widowControl w:val="0"/>
      <w:jc w:val="both"/>
    </w:pPr>
  </w:style>
  <w:style w:type="paragraph" w:customStyle="1" w:styleId="8A8B0DAD030A4A9C990C08869488F66C">
    <w:name w:val="8A8B0DAD030A4A9C990C08869488F66C"/>
    <w:pPr>
      <w:widowControl w:val="0"/>
      <w:jc w:val="both"/>
    </w:pPr>
  </w:style>
  <w:style w:type="paragraph" w:customStyle="1" w:styleId="E9184EFF0D9C40028B7C32448FC5FE69">
    <w:name w:val="E9184EFF0D9C40028B7C32448FC5FE69"/>
    <w:pPr>
      <w:widowControl w:val="0"/>
      <w:jc w:val="both"/>
    </w:pPr>
  </w:style>
  <w:style w:type="paragraph" w:customStyle="1" w:styleId="6EBD2BD9204E451383C54D9C5B002EF2">
    <w:name w:val="6EBD2BD9204E451383C54D9C5B002EF2"/>
    <w:pPr>
      <w:widowControl w:val="0"/>
      <w:jc w:val="both"/>
    </w:pPr>
  </w:style>
  <w:style w:type="paragraph" w:customStyle="1" w:styleId="264DD488836C45F2AC48168717A8396B">
    <w:name w:val="264DD488836C45F2AC48168717A8396B"/>
    <w:pPr>
      <w:widowControl w:val="0"/>
      <w:jc w:val="both"/>
    </w:pPr>
  </w:style>
  <w:style w:type="paragraph" w:customStyle="1" w:styleId="E7809563A2F44665B16DF2BE9B8321E8">
    <w:name w:val="E7809563A2F44665B16DF2BE9B8321E8"/>
    <w:pPr>
      <w:widowControl w:val="0"/>
      <w:jc w:val="both"/>
    </w:pPr>
  </w:style>
  <w:style w:type="paragraph" w:customStyle="1" w:styleId="27CA6AB307B747E0A604369DC34703BD">
    <w:name w:val="27CA6AB307B747E0A604369DC34703BD"/>
    <w:pPr>
      <w:widowControl w:val="0"/>
      <w:jc w:val="both"/>
    </w:pPr>
  </w:style>
  <w:style w:type="paragraph" w:customStyle="1" w:styleId="A789F01E583A4821AEE145EE33474BF3">
    <w:name w:val="A789F01E583A4821AEE145EE33474BF3"/>
    <w:pPr>
      <w:widowControl w:val="0"/>
      <w:jc w:val="both"/>
    </w:pPr>
  </w:style>
  <w:style w:type="paragraph" w:customStyle="1" w:styleId="9A9CD4A4972F4074A6B251154B5A4E1F">
    <w:name w:val="9A9CD4A4972F4074A6B251154B5A4E1F"/>
    <w:pPr>
      <w:widowControl w:val="0"/>
      <w:jc w:val="both"/>
    </w:pPr>
  </w:style>
  <w:style w:type="paragraph" w:customStyle="1" w:styleId="776FC9B995DD49E297A242D571489E55">
    <w:name w:val="776FC9B995DD49E297A242D571489E55"/>
    <w:pPr>
      <w:widowControl w:val="0"/>
      <w:jc w:val="both"/>
    </w:pPr>
  </w:style>
  <w:style w:type="paragraph" w:customStyle="1" w:styleId="4D083928EBF14F5BB05A76114676CA51">
    <w:name w:val="4D083928EBF14F5BB05A76114676CA51"/>
    <w:pPr>
      <w:widowControl w:val="0"/>
      <w:jc w:val="both"/>
    </w:pPr>
  </w:style>
  <w:style w:type="paragraph" w:customStyle="1" w:styleId="58959139F9C344E288B90208419A2C37">
    <w:name w:val="58959139F9C344E288B90208419A2C37"/>
    <w:pPr>
      <w:widowControl w:val="0"/>
      <w:jc w:val="both"/>
    </w:pPr>
  </w:style>
  <w:style w:type="paragraph" w:customStyle="1" w:styleId="D99C36F0B2AF4875B59E0D4BA9699093">
    <w:name w:val="D99C36F0B2AF4875B59E0D4BA9699093"/>
    <w:pPr>
      <w:widowControl w:val="0"/>
      <w:jc w:val="both"/>
    </w:pPr>
  </w:style>
  <w:style w:type="paragraph" w:customStyle="1" w:styleId="FE9ABADE5DCE465CAD37D885DF6B1547">
    <w:name w:val="FE9ABADE5DCE465CAD37D885DF6B1547"/>
    <w:pPr>
      <w:widowControl w:val="0"/>
      <w:jc w:val="both"/>
    </w:pPr>
  </w:style>
  <w:style w:type="paragraph" w:customStyle="1" w:styleId="F3CEDBCB80ED4115B61E4478FDA68CCB">
    <w:name w:val="F3CEDBCB80ED4115B61E4478FDA68CCB"/>
    <w:pPr>
      <w:widowControl w:val="0"/>
      <w:jc w:val="both"/>
    </w:pPr>
  </w:style>
  <w:style w:type="paragraph" w:customStyle="1" w:styleId="8221DAF39DA34C6BAECA7C2CD54EDED8">
    <w:name w:val="8221DAF39DA34C6BAECA7C2CD54EDED8"/>
    <w:pPr>
      <w:widowControl w:val="0"/>
      <w:jc w:val="both"/>
    </w:pPr>
  </w:style>
  <w:style w:type="paragraph" w:customStyle="1" w:styleId="7B1C798AC0A04983A7290D81D901F2AE">
    <w:name w:val="7B1C798AC0A04983A7290D81D901F2AE"/>
    <w:pPr>
      <w:widowControl w:val="0"/>
      <w:jc w:val="both"/>
    </w:pPr>
  </w:style>
  <w:style w:type="paragraph" w:customStyle="1" w:styleId="8FE37371C45743FEBAFFAB74E62A9B43">
    <w:name w:val="8FE37371C45743FEBAFFAB74E62A9B43"/>
    <w:pPr>
      <w:widowControl w:val="0"/>
      <w:jc w:val="both"/>
    </w:pPr>
  </w:style>
  <w:style w:type="paragraph" w:customStyle="1" w:styleId="D835AFBFDCCC4BDB947C6A5AAA3D478A">
    <w:name w:val="D835AFBFDCCC4BDB947C6A5AAA3D478A"/>
    <w:pPr>
      <w:widowControl w:val="0"/>
      <w:jc w:val="both"/>
    </w:pPr>
  </w:style>
  <w:style w:type="paragraph" w:customStyle="1" w:styleId="363C7EE843B74129BDE3547DC2DE7A51">
    <w:name w:val="363C7EE843B74129BDE3547DC2DE7A51"/>
    <w:pPr>
      <w:widowControl w:val="0"/>
      <w:jc w:val="both"/>
    </w:pPr>
  </w:style>
  <w:style w:type="paragraph" w:customStyle="1" w:styleId="BEA4ED1E900E4012A481D6AF1D452CF1">
    <w:name w:val="BEA4ED1E900E4012A481D6AF1D452CF1"/>
    <w:pPr>
      <w:widowControl w:val="0"/>
      <w:jc w:val="both"/>
    </w:pPr>
  </w:style>
  <w:style w:type="paragraph" w:customStyle="1" w:styleId="7C2CCF6A452E41B385E060E09369952A">
    <w:name w:val="7C2CCF6A452E41B385E060E09369952A"/>
    <w:pPr>
      <w:widowControl w:val="0"/>
      <w:jc w:val="both"/>
    </w:pPr>
  </w:style>
  <w:style w:type="paragraph" w:customStyle="1" w:styleId="E4DE008706DB4CAC9B902E2DDFC2C3B7">
    <w:name w:val="E4DE008706DB4CAC9B902E2DDFC2C3B7"/>
    <w:pPr>
      <w:widowControl w:val="0"/>
      <w:jc w:val="both"/>
    </w:pPr>
  </w:style>
  <w:style w:type="paragraph" w:customStyle="1" w:styleId="A37A475C414B416098390511A6967224">
    <w:name w:val="A37A475C414B416098390511A6967224"/>
    <w:pPr>
      <w:widowControl w:val="0"/>
      <w:jc w:val="both"/>
    </w:pPr>
  </w:style>
  <w:style w:type="paragraph" w:customStyle="1" w:styleId="240839B31CB04425B4634419C011FE18">
    <w:name w:val="240839B31CB04425B4634419C011FE18"/>
    <w:pPr>
      <w:widowControl w:val="0"/>
      <w:jc w:val="both"/>
    </w:pPr>
  </w:style>
  <w:style w:type="paragraph" w:customStyle="1" w:styleId="8BA5E3B9CA90494BB33951CA4B15460E">
    <w:name w:val="8BA5E3B9CA90494BB33951CA4B15460E"/>
    <w:pPr>
      <w:widowControl w:val="0"/>
      <w:jc w:val="both"/>
    </w:pPr>
  </w:style>
  <w:style w:type="paragraph" w:customStyle="1" w:styleId="0D7CB0FD20A24F028557CB0C4827BAC5">
    <w:name w:val="0D7CB0FD20A24F028557CB0C4827BAC5"/>
    <w:pPr>
      <w:widowControl w:val="0"/>
      <w:jc w:val="both"/>
    </w:pPr>
  </w:style>
  <w:style w:type="paragraph" w:customStyle="1" w:styleId="14BB3142FE4042C58BF8841147978D43">
    <w:name w:val="14BB3142FE4042C58BF8841147978D43"/>
    <w:pPr>
      <w:widowControl w:val="0"/>
      <w:jc w:val="both"/>
    </w:pPr>
  </w:style>
  <w:style w:type="paragraph" w:customStyle="1" w:styleId="9FDC93156D57446AB1472218CCC144E7">
    <w:name w:val="9FDC93156D57446AB1472218CCC144E7"/>
    <w:pPr>
      <w:widowControl w:val="0"/>
      <w:jc w:val="both"/>
    </w:pPr>
  </w:style>
  <w:style w:type="paragraph" w:customStyle="1" w:styleId="F5EABC86CC7B4350915E37C27D3290FC">
    <w:name w:val="F5EABC86CC7B4350915E37C27D3290FC"/>
    <w:pPr>
      <w:widowControl w:val="0"/>
      <w:jc w:val="both"/>
    </w:pPr>
  </w:style>
  <w:style w:type="paragraph" w:customStyle="1" w:styleId="2929683AA13E47C79A82FAD367C07643">
    <w:name w:val="2929683AA13E47C79A82FAD367C07643"/>
    <w:pPr>
      <w:widowControl w:val="0"/>
      <w:jc w:val="both"/>
    </w:pPr>
  </w:style>
  <w:style w:type="paragraph" w:customStyle="1" w:styleId="EA98B887B8EF47C18C6E7F37686BA738">
    <w:name w:val="EA98B887B8EF47C18C6E7F37686BA738"/>
    <w:pPr>
      <w:widowControl w:val="0"/>
      <w:jc w:val="both"/>
    </w:pPr>
  </w:style>
  <w:style w:type="paragraph" w:customStyle="1" w:styleId="BD635C9F495647BDBACA5EAF009E48CB">
    <w:name w:val="BD635C9F495647BDBACA5EAF009E48CB"/>
    <w:pPr>
      <w:widowControl w:val="0"/>
      <w:jc w:val="both"/>
    </w:pPr>
  </w:style>
  <w:style w:type="paragraph" w:customStyle="1" w:styleId="4F0E116166B740FABBDDDA154A76AFE6">
    <w:name w:val="4F0E116166B740FABBDDDA154A76AFE6"/>
    <w:pPr>
      <w:widowControl w:val="0"/>
      <w:jc w:val="both"/>
    </w:pPr>
  </w:style>
  <w:style w:type="paragraph" w:customStyle="1" w:styleId="F3B0D35F2CFF4C54809DBC27E97FAB79">
    <w:name w:val="F3B0D35F2CFF4C54809DBC27E97FAB79"/>
    <w:pPr>
      <w:widowControl w:val="0"/>
      <w:jc w:val="both"/>
    </w:pPr>
  </w:style>
  <w:style w:type="paragraph" w:customStyle="1" w:styleId="E0FDFC124D8D4FDC85D3A5FC81F214B2">
    <w:name w:val="E0FDFC124D8D4FDC85D3A5FC81F214B2"/>
    <w:pPr>
      <w:widowControl w:val="0"/>
      <w:jc w:val="both"/>
    </w:pPr>
  </w:style>
  <w:style w:type="paragraph" w:customStyle="1" w:styleId="98FEFB15AE404E75A161A66DD82EDF59">
    <w:name w:val="98FEFB15AE404E75A161A66DD82EDF59"/>
    <w:pPr>
      <w:widowControl w:val="0"/>
      <w:jc w:val="both"/>
    </w:pPr>
  </w:style>
  <w:style w:type="paragraph" w:customStyle="1" w:styleId="DC0602904639454F9F9D9EFF868524D8">
    <w:name w:val="DC0602904639454F9F9D9EFF868524D8"/>
    <w:pPr>
      <w:widowControl w:val="0"/>
      <w:jc w:val="both"/>
    </w:pPr>
  </w:style>
  <w:style w:type="paragraph" w:customStyle="1" w:styleId="9AD4F58FC4DC4BBC818F866EB4D7A942">
    <w:name w:val="9AD4F58FC4DC4BBC818F866EB4D7A942"/>
    <w:pPr>
      <w:widowControl w:val="0"/>
      <w:jc w:val="both"/>
    </w:pPr>
  </w:style>
  <w:style w:type="paragraph" w:customStyle="1" w:styleId="EED6A539BDC44D1FAC4ACE89DFEE9A44">
    <w:name w:val="EED6A539BDC44D1FAC4ACE89DFEE9A44"/>
    <w:pPr>
      <w:widowControl w:val="0"/>
      <w:jc w:val="both"/>
    </w:pPr>
  </w:style>
  <w:style w:type="paragraph" w:customStyle="1" w:styleId="27EF9695FD85420EA7F6B47006CA777E">
    <w:name w:val="27EF9695FD85420EA7F6B47006CA777E"/>
    <w:pPr>
      <w:widowControl w:val="0"/>
      <w:jc w:val="both"/>
    </w:pPr>
  </w:style>
  <w:style w:type="paragraph" w:customStyle="1" w:styleId="C6754D82C2A343E09F44233E25A4252A">
    <w:name w:val="C6754D82C2A343E09F44233E25A4252A"/>
    <w:pPr>
      <w:widowControl w:val="0"/>
      <w:jc w:val="both"/>
    </w:pPr>
  </w:style>
  <w:style w:type="paragraph" w:customStyle="1" w:styleId="50F2FDEC341243E59A82D64B5F9F1157">
    <w:name w:val="50F2FDEC341243E59A82D64B5F9F1157"/>
    <w:pPr>
      <w:widowControl w:val="0"/>
      <w:jc w:val="both"/>
    </w:pPr>
  </w:style>
  <w:style w:type="paragraph" w:customStyle="1" w:styleId="1E0A9781DFA94AD0B0E02BAF9FA3E049">
    <w:name w:val="1E0A9781DFA94AD0B0E02BAF9FA3E049"/>
    <w:pPr>
      <w:widowControl w:val="0"/>
      <w:jc w:val="both"/>
    </w:pPr>
  </w:style>
  <w:style w:type="paragraph" w:customStyle="1" w:styleId="E1AA8552BA474D4E80FC13BFB566877D">
    <w:name w:val="E1AA8552BA474D4E80FC13BFB566877D"/>
    <w:pPr>
      <w:widowControl w:val="0"/>
      <w:jc w:val="both"/>
    </w:pPr>
  </w:style>
  <w:style w:type="paragraph" w:customStyle="1" w:styleId="CDD68EC0D2814EFD981B37C103F05909">
    <w:name w:val="CDD68EC0D2814EFD981B37C103F05909"/>
    <w:pPr>
      <w:widowControl w:val="0"/>
      <w:jc w:val="both"/>
    </w:pPr>
  </w:style>
  <w:style w:type="paragraph" w:customStyle="1" w:styleId="354AC51D258A411BA5E9258C289C4B36">
    <w:name w:val="354AC51D258A411BA5E9258C289C4B36"/>
    <w:pPr>
      <w:widowControl w:val="0"/>
      <w:jc w:val="both"/>
    </w:pPr>
  </w:style>
  <w:style w:type="paragraph" w:customStyle="1" w:styleId="63BB5653E0DA4B5C9CC0D1B91F403C98">
    <w:name w:val="63BB5653E0DA4B5C9CC0D1B91F403C98"/>
    <w:pPr>
      <w:widowControl w:val="0"/>
      <w:jc w:val="both"/>
    </w:pPr>
  </w:style>
  <w:style w:type="paragraph" w:customStyle="1" w:styleId="7FD8CDAB831B444F87B8F424323F8AC2">
    <w:name w:val="7FD8CDAB831B444F87B8F424323F8AC2"/>
    <w:pPr>
      <w:widowControl w:val="0"/>
      <w:jc w:val="both"/>
    </w:pPr>
  </w:style>
  <w:style w:type="paragraph" w:customStyle="1" w:styleId="96D645CD4A0244F7A6C97AEF0B49AFFC">
    <w:name w:val="96D645CD4A0244F7A6C97AEF0B49AFFC"/>
    <w:pPr>
      <w:widowControl w:val="0"/>
      <w:jc w:val="both"/>
    </w:pPr>
  </w:style>
  <w:style w:type="paragraph" w:customStyle="1" w:styleId="9E9D4B3D967F4C12810EC305F7445062">
    <w:name w:val="9E9D4B3D967F4C12810EC305F7445062"/>
    <w:pPr>
      <w:widowControl w:val="0"/>
      <w:jc w:val="both"/>
    </w:pPr>
  </w:style>
  <w:style w:type="paragraph" w:customStyle="1" w:styleId="6FA5DC0BED1C42B7944B71317B0DC2C0">
    <w:name w:val="6FA5DC0BED1C42B7944B71317B0DC2C0"/>
    <w:pPr>
      <w:widowControl w:val="0"/>
      <w:jc w:val="both"/>
    </w:pPr>
  </w:style>
  <w:style w:type="paragraph" w:customStyle="1" w:styleId="8C77885B9F3047C68F6C3B3EAC7C2CB7">
    <w:name w:val="8C77885B9F3047C68F6C3B3EAC7C2CB7"/>
    <w:pPr>
      <w:widowControl w:val="0"/>
      <w:jc w:val="both"/>
    </w:pPr>
  </w:style>
  <w:style w:type="paragraph" w:customStyle="1" w:styleId="3B4D0E4676334E5CAD43B641DE3FC670">
    <w:name w:val="3B4D0E4676334E5CAD43B641DE3FC670"/>
    <w:pPr>
      <w:widowControl w:val="0"/>
      <w:jc w:val="both"/>
    </w:pPr>
  </w:style>
  <w:style w:type="paragraph" w:customStyle="1" w:styleId="1336874F89874083929AA0541B475F1C">
    <w:name w:val="1336874F89874083929AA0541B475F1C"/>
    <w:pPr>
      <w:widowControl w:val="0"/>
      <w:jc w:val="both"/>
    </w:pPr>
  </w:style>
  <w:style w:type="paragraph" w:customStyle="1" w:styleId="C747C0B50A5E4684B61ECA8755D63A5B">
    <w:name w:val="C747C0B50A5E4684B61ECA8755D63A5B"/>
    <w:pPr>
      <w:widowControl w:val="0"/>
      <w:jc w:val="both"/>
    </w:pPr>
  </w:style>
  <w:style w:type="paragraph" w:customStyle="1" w:styleId="E7FC2378867F4F5EAE2F35767CF668C0">
    <w:name w:val="E7FC2378867F4F5EAE2F35767CF668C0"/>
    <w:pPr>
      <w:widowControl w:val="0"/>
      <w:jc w:val="both"/>
    </w:pPr>
  </w:style>
  <w:style w:type="paragraph" w:customStyle="1" w:styleId="CE3CE8F7BEA249048FE45A7BE3D31AA1">
    <w:name w:val="CE3CE8F7BEA249048FE45A7BE3D31AA1"/>
    <w:pPr>
      <w:widowControl w:val="0"/>
      <w:jc w:val="both"/>
    </w:pPr>
  </w:style>
  <w:style w:type="paragraph" w:customStyle="1" w:styleId="16CA09A95C54431E8FF000C56D36D2A8">
    <w:name w:val="16CA09A95C54431E8FF000C56D36D2A8"/>
    <w:pPr>
      <w:widowControl w:val="0"/>
      <w:jc w:val="both"/>
    </w:pPr>
  </w:style>
  <w:style w:type="paragraph" w:customStyle="1" w:styleId="2605BE71A2144C369B11BC0FCD3597FE">
    <w:name w:val="2605BE71A2144C369B11BC0FCD3597FE"/>
    <w:pPr>
      <w:widowControl w:val="0"/>
      <w:jc w:val="both"/>
    </w:pPr>
  </w:style>
  <w:style w:type="paragraph" w:customStyle="1" w:styleId="F3C34074ADB940BEAD712D04E8A03921">
    <w:name w:val="F3C34074ADB940BEAD712D04E8A03921"/>
    <w:pPr>
      <w:widowControl w:val="0"/>
      <w:jc w:val="both"/>
    </w:pPr>
  </w:style>
  <w:style w:type="paragraph" w:customStyle="1" w:styleId="46FF6C3A05B74BA1A41EC8DFBB3853CF">
    <w:name w:val="46FF6C3A05B74BA1A41EC8DFBB3853CF"/>
    <w:pPr>
      <w:widowControl w:val="0"/>
      <w:jc w:val="both"/>
    </w:pPr>
  </w:style>
  <w:style w:type="paragraph" w:customStyle="1" w:styleId="8FFA2BFE68D84370822E0AFAF603C165">
    <w:name w:val="8FFA2BFE68D84370822E0AFAF603C165"/>
    <w:pPr>
      <w:widowControl w:val="0"/>
      <w:jc w:val="both"/>
    </w:pPr>
  </w:style>
  <w:style w:type="paragraph" w:customStyle="1" w:styleId="0BC35582DE7246ADA7C493829DDE93D1">
    <w:name w:val="0BC35582DE7246ADA7C493829DDE93D1"/>
    <w:pPr>
      <w:widowControl w:val="0"/>
      <w:jc w:val="both"/>
    </w:pPr>
  </w:style>
  <w:style w:type="paragraph" w:customStyle="1" w:styleId="2397884D859F475CA462C26AC46BF357">
    <w:name w:val="2397884D859F475CA462C26AC46BF357"/>
    <w:pPr>
      <w:widowControl w:val="0"/>
      <w:jc w:val="both"/>
    </w:pPr>
  </w:style>
  <w:style w:type="paragraph" w:customStyle="1" w:styleId="D83F1D5EBF66490A956D7339945BEDD5">
    <w:name w:val="D83F1D5EBF66490A956D7339945BEDD5"/>
    <w:pPr>
      <w:widowControl w:val="0"/>
      <w:jc w:val="both"/>
    </w:pPr>
  </w:style>
  <w:style w:type="paragraph" w:customStyle="1" w:styleId="7D806A5841824D4ABDAD3CCCC0889C9F">
    <w:name w:val="7D806A5841824D4ABDAD3CCCC0889C9F"/>
    <w:pPr>
      <w:widowControl w:val="0"/>
      <w:jc w:val="both"/>
    </w:pPr>
  </w:style>
  <w:style w:type="paragraph" w:customStyle="1" w:styleId="5F8D06D7285D44ED91D452CE27DA7601">
    <w:name w:val="5F8D06D7285D44ED91D452CE27DA7601"/>
    <w:pPr>
      <w:widowControl w:val="0"/>
      <w:jc w:val="both"/>
    </w:pPr>
  </w:style>
  <w:style w:type="paragraph" w:customStyle="1" w:styleId="8D190035E97A48FEB174C5CBA82F4999">
    <w:name w:val="8D190035E97A48FEB174C5CBA82F4999"/>
    <w:pPr>
      <w:widowControl w:val="0"/>
      <w:jc w:val="both"/>
    </w:pPr>
  </w:style>
  <w:style w:type="paragraph" w:customStyle="1" w:styleId="E47909E7AAE94A45BA99DA110B7CE81E">
    <w:name w:val="E47909E7AAE94A45BA99DA110B7CE81E"/>
    <w:pPr>
      <w:widowControl w:val="0"/>
      <w:jc w:val="both"/>
    </w:pPr>
  </w:style>
  <w:style w:type="paragraph" w:customStyle="1" w:styleId="B4A58DA12D814606B494F298B260EB2B">
    <w:name w:val="B4A58DA12D814606B494F298B260EB2B"/>
    <w:pPr>
      <w:widowControl w:val="0"/>
      <w:jc w:val="both"/>
    </w:pPr>
  </w:style>
  <w:style w:type="paragraph" w:customStyle="1" w:styleId="83BC5A041F724BC6B0CF2E475EEC69B5">
    <w:name w:val="83BC5A041F724BC6B0CF2E475EEC69B5"/>
    <w:pPr>
      <w:widowControl w:val="0"/>
      <w:jc w:val="both"/>
    </w:pPr>
  </w:style>
  <w:style w:type="paragraph" w:customStyle="1" w:styleId="33B9130D83764619AEAB02535566D205">
    <w:name w:val="33B9130D83764619AEAB02535566D205"/>
    <w:pPr>
      <w:widowControl w:val="0"/>
      <w:jc w:val="both"/>
    </w:pPr>
  </w:style>
  <w:style w:type="paragraph" w:customStyle="1" w:styleId="E4A094A4BFCC4416AC48A84D30459AC2">
    <w:name w:val="E4A094A4BFCC4416AC48A84D30459AC2"/>
    <w:pPr>
      <w:widowControl w:val="0"/>
      <w:jc w:val="both"/>
    </w:pPr>
  </w:style>
  <w:style w:type="paragraph" w:customStyle="1" w:styleId="7FA373ABC2A44F03B6B643A7AF691A72">
    <w:name w:val="7FA373ABC2A44F03B6B643A7AF691A72"/>
    <w:pPr>
      <w:widowControl w:val="0"/>
      <w:jc w:val="both"/>
    </w:pPr>
  </w:style>
  <w:style w:type="paragraph" w:customStyle="1" w:styleId="D8BBAAE71EE1499BB686B030E7054594">
    <w:name w:val="D8BBAAE71EE1499BB686B030E7054594"/>
    <w:pPr>
      <w:widowControl w:val="0"/>
      <w:jc w:val="both"/>
    </w:pPr>
  </w:style>
  <w:style w:type="paragraph" w:customStyle="1" w:styleId="5992783D5D244354BA7AA30C531A40A5">
    <w:name w:val="5992783D5D244354BA7AA30C531A40A5"/>
    <w:pPr>
      <w:widowControl w:val="0"/>
      <w:jc w:val="both"/>
    </w:pPr>
  </w:style>
  <w:style w:type="paragraph" w:customStyle="1" w:styleId="A0796CFC0E7B4D77A6F67475C65A1A14">
    <w:name w:val="A0796CFC0E7B4D77A6F67475C65A1A14"/>
    <w:pPr>
      <w:widowControl w:val="0"/>
      <w:jc w:val="both"/>
    </w:pPr>
  </w:style>
  <w:style w:type="paragraph" w:customStyle="1" w:styleId="50B6B821EA9040DE82F703C3CE8AE8F4">
    <w:name w:val="50B6B821EA9040DE82F703C3CE8AE8F4"/>
    <w:pPr>
      <w:widowControl w:val="0"/>
      <w:jc w:val="both"/>
    </w:pPr>
  </w:style>
  <w:style w:type="paragraph" w:customStyle="1" w:styleId="CA6AD366AF5A40509657382BB3499279">
    <w:name w:val="CA6AD366AF5A40509657382BB3499279"/>
    <w:pPr>
      <w:widowControl w:val="0"/>
      <w:jc w:val="both"/>
    </w:pPr>
  </w:style>
  <w:style w:type="paragraph" w:customStyle="1" w:styleId="AFE6134AB7494C8A90C21D3A9C71A6C2">
    <w:name w:val="AFE6134AB7494C8A90C21D3A9C71A6C2"/>
    <w:pPr>
      <w:widowControl w:val="0"/>
      <w:jc w:val="both"/>
    </w:pPr>
  </w:style>
  <w:style w:type="paragraph" w:customStyle="1" w:styleId="6C76BC0D1A914A3C8218A18CA581AFF4">
    <w:name w:val="6C76BC0D1A914A3C8218A18CA581AFF4"/>
    <w:pPr>
      <w:widowControl w:val="0"/>
      <w:jc w:val="both"/>
    </w:pPr>
  </w:style>
  <w:style w:type="paragraph" w:customStyle="1" w:styleId="B695D60B67044ABD9CFA1AEE62E58DC2">
    <w:name w:val="B695D60B67044ABD9CFA1AEE62E58DC2"/>
    <w:pPr>
      <w:widowControl w:val="0"/>
      <w:jc w:val="both"/>
    </w:pPr>
  </w:style>
  <w:style w:type="paragraph" w:customStyle="1" w:styleId="1780AFA356864629922055BD9397B26A">
    <w:name w:val="1780AFA356864629922055BD9397B26A"/>
    <w:pPr>
      <w:widowControl w:val="0"/>
      <w:jc w:val="both"/>
    </w:pPr>
  </w:style>
  <w:style w:type="paragraph" w:customStyle="1" w:styleId="48F26D431EA24D439E67632C2DD1BCF8">
    <w:name w:val="48F26D431EA24D439E67632C2DD1BCF8"/>
    <w:pPr>
      <w:widowControl w:val="0"/>
      <w:jc w:val="both"/>
    </w:pPr>
  </w:style>
  <w:style w:type="paragraph" w:customStyle="1" w:styleId="1179336FD3C64F0989FF70B706A86904">
    <w:name w:val="1179336FD3C64F0989FF70B706A86904"/>
    <w:pPr>
      <w:widowControl w:val="0"/>
      <w:jc w:val="both"/>
    </w:pPr>
  </w:style>
  <w:style w:type="paragraph" w:customStyle="1" w:styleId="4718B1A9D01640AD9FA8C8C0E935DC1F">
    <w:name w:val="4718B1A9D01640AD9FA8C8C0E935DC1F"/>
    <w:pPr>
      <w:widowControl w:val="0"/>
      <w:jc w:val="both"/>
    </w:pPr>
  </w:style>
  <w:style w:type="paragraph" w:customStyle="1" w:styleId="ED5DF98BE6E5403DBA9AE29D5ACFE6CF">
    <w:name w:val="ED5DF98BE6E5403DBA9AE29D5ACFE6CF"/>
    <w:pPr>
      <w:widowControl w:val="0"/>
      <w:jc w:val="both"/>
    </w:pPr>
  </w:style>
  <w:style w:type="paragraph" w:customStyle="1" w:styleId="5FBA89627C7748B999B2589CC74434E2">
    <w:name w:val="5FBA89627C7748B999B2589CC74434E2"/>
    <w:pPr>
      <w:widowControl w:val="0"/>
      <w:jc w:val="both"/>
    </w:pPr>
  </w:style>
  <w:style w:type="paragraph" w:customStyle="1" w:styleId="1A0D09CBE0D7417BAE8E61E064AED68C">
    <w:name w:val="1A0D09CBE0D7417BAE8E61E064AED68C"/>
    <w:pPr>
      <w:widowControl w:val="0"/>
      <w:jc w:val="both"/>
    </w:pPr>
  </w:style>
  <w:style w:type="paragraph" w:customStyle="1" w:styleId="0F51684177344E829ECC9132A96D693F">
    <w:name w:val="0F51684177344E829ECC9132A96D693F"/>
    <w:pPr>
      <w:widowControl w:val="0"/>
      <w:jc w:val="both"/>
    </w:pPr>
  </w:style>
  <w:style w:type="paragraph" w:customStyle="1" w:styleId="A04CF76AEDD9428680ECE88E0E886369">
    <w:name w:val="A04CF76AEDD9428680ECE88E0E886369"/>
    <w:pPr>
      <w:widowControl w:val="0"/>
      <w:jc w:val="both"/>
    </w:pPr>
  </w:style>
  <w:style w:type="paragraph" w:customStyle="1" w:styleId="5505ECC0D4A44C1986EE8C0E5AAC2D02">
    <w:name w:val="5505ECC0D4A44C1986EE8C0E5AAC2D02"/>
    <w:pPr>
      <w:widowControl w:val="0"/>
      <w:jc w:val="both"/>
    </w:pPr>
  </w:style>
  <w:style w:type="paragraph" w:customStyle="1" w:styleId="10A4B2AA55804DCB9FC85DD38420714F">
    <w:name w:val="10A4B2AA55804DCB9FC85DD38420714F"/>
    <w:pPr>
      <w:widowControl w:val="0"/>
      <w:jc w:val="both"/>
    </w:pPr>
  </w:style>
  <w:style w:type="paragraph" w:customStyle="1" w:styleId="777AEA150174421980B238BD00A44B50">
    <w:name w:val="777AEA150174421980B238BD00A44B50"/>
    <w:pPr>
      <w:widowControl w:val="0"/>
      <w:jc w:val="both"/>
    </w:pPr>
  </w:style>
  <w:style w:type="paragraph" w:customStyle="1" w:styleId="22FF9B219E2048558731299F9E45DF6D">
    <w:name w:val="22FF9B219E2048558731299F9E45DF6D"/>
    <w:pPr>
      <w:widowControl w:val="0"/>
      <w:jc w:val="both"/>
    </w:pPr>
  </w:style>
  <w:style w:type="paragraph" w:customStyle="1" w:styleId="DBFF59A2442F4D9E90E53774AAFA8A85">
    <w:name w:val="DBFF59A2442F4D9E90E53774AAFA8A85"/>
    <w:pPr>
      <w:widowControl w:val="0"/>
      <w:jc w:val="both"/>
    </w:pPr>
  </w:style>
  <w:style w:type="paragraph" w:customStyle="1" w:styleId="1CCD767218194AF8AB7D45C1638772E4">
    <w:name w:val="1CCD767218194AF8AB7D45C1638772E4"/>
    <w:pPr>
      <w:widowControl w:val="0"/>
      <w:jc w:val="both"/>
    </w:pPr>
  </w:style>
  <w:style w:type="paragraph" w:customStyle="1" w:styleId="7E0DF0D00C0349E1B935209813D783D9">
    <w:name w:val="7E0DF0D00C0349E1B935209813D783D9"/>
    <w:pPr>
      <w:widowControl w:val="0"/>
      <w:jc w:val="both"/>
    </w:pPr>
  </w:style>
  <w:style w:type="paragraph" w:customStyle="1" w:styleId="822AB3D82A884452BCA61F41E1063A1A">
    <w:name w:val="822AB3D82A884452BCA61F41E1063A1A"/>
    <w:pPr>
      <w:widowControl w:val="0"/>
      <w:jc w:val="both"/>
    </w:pPr>
  </w:style>
  <w:style w:type="paragraph" w:customStyle="1" w:styleId="1F6A2EF9AFC6492A9B37676DD63E796A">
    <w:name w:val="1F6A2EF9AFC6492A9B37676DD63E796A"/>
    <w:pPr>
      <w:widowControl w:val="0"/>
      <w:jc w:val="both"/>
    </w:pPr>
  </w:style>
  <w:style w:type="paragraph" w:customStyle="1" w:styleId="ECADE5AFDDDB4D74B8F201F78F400CE2">
    <w:name w:val="ECADE5AFDDDB4D74B8F201F78F400CE2"/>
    <w:pPr>
      <w:widowControl w:val="0"/>
      <w:jc w:val="both"/>
    </w:pPr>
  </w:style>
  <w:style w:type="paragraph" w:customStyle="1" w:styleId="40B5DC797DE445B8994A4816BA426666">
    <w:name w:val="40B5DC797DE445B8994A4816BA426666"/>
    <w:pPr>
      <w:widowControl w:val="0"/>
      <w:jc w:val="both"/>
    </w:pPr>
  </w:style>
  <w:style w:type="paragraph" w:customStyle="1" w:styleId="CA83D1F1449E464FBC9016CEDF6F8955">
    <w:name w:val="CA83D1F1449E464FBC9016CEDF6F8955"/>
    <w:pPr>
      <w:widowControl w:val="0"/>
      <w:jc w:val="both"/>
    </w:pPr>
  </w:style>
  <w:style w:type="paragraph" w:customStyle="1" w:styleId="15EBF74C528B48839951458CCEB1AE64">
    <w:name w:val="15EBF74C528B48839951458CCEB1AE64"/>
    <w:pPr>
      <w:widowControl w:val="0"/>
      <w:jc w:val="both"/>
    </w:pPr>
  </w:style>
  <w:style w:type="paragraph" w:customStyle="1" w:styleId="C4ABE829D392494EB0BCE8FEE56433A7">
    <w:name w:val="C4ABE829D392494EB0BCE8FEE56433A7"/>
    <w:pPr>
      <w:widowControl w:val="0"/>
      <w:jc w:val="both"/>
    </w:pPr>
  </w:style>
  <w:style w:type="paragraph" w:customStyle="1" w:styleId="628223BB25D24FB58BBE964A9095ABB7">
    <w:name w:val="628223BB25D24FB58BBE964A9095ABB7"/>
    <w:pPr>
      <w:widowControl w:val="0"/>
      <w:jc w:val="both"/>
    </w:pPr>
  </w:style>
  <w:style w:type="paragraph" w:customStyle="1" w:styleId="297BE2B060EE4A9E8F1433C492045CD0">
    <w:name w:val="297BE2B060EE4A9E8F1433C492045CD0"/>
    <w:pPr>
      <w:widowControl w:val="0"/>
      <w:jc w:val="both"/>
    </w:pPr>
  </w:style>
  <w:style w:type="paragraph" w:customStyle="1" w:styleId="2B0A36CCA2C540CBA770AB4E33B60736">
    <w:name w:val="2B0A36CCA2C540CBA770AB4E33B60736"/>
    <w:pPr>
      <w:widowControl w:val="0"/>
      <w:jc w:val="both"/>
    </w:pPr>
  </w:style>
  <w:style w:type="paragraph" w:customStyle="1" w:styleId="58C834BC7464450AB1AEC6E7BF353B48">
    <w:name w:val="58C834BC7464450AB1AEC6E7BF353B48"/>
    <w:pPr>
      <w:widowControl w:val="0"/>
      <w:jc w:val="both"/>
    </w:pPr>
  </w:style>
  <w:style w:type="paragraph" w:customStyle="1" w:styleId="EE1554CDB56E428F9E529047B293DE25">
    <w:name w:val="EE1554CDB56E428F9E529047B293DE25"/>
    <w:pPr>
      <w:widowControl w:val="0"/>
      <w:jc w:val="both"/>
    </w:pPr>
  </w:style>
  <w:style w:type="paragraph" w:customStyle="1" w:styleId="615AD14441A6495E929108F4DA5145F8">
    <w:name w:val="615AD14441A6495E929108F4DA5145F8"/>
    <w:pPr>
      <w:widowControl w:val="0"/>
      <w:jc w:val="both"/>
    </w:pPr>
  </w:style>
  <w:style w:type="paragraph" w:customStyle="1" w:styleId="34F9BF9D237444FC97983A0E92AEC394">
    <w:name w:val="34F9BF9D237444FC97983A0E92AEC394"/>
    <w:pPr>
      <w:widowControl w:val="0"/>
      <w:jc w:val="both"/>
    </w:pPr>
  </w:style>
  <w:style w:type="paragraph" w:customStyle="1" w:styleId="4515BED884FE4F2C822BF2D2FA272C5D">
    <w:name w:val="4515BED884FE4F2C822BF2D2FA272C5D"/>
    <w:pPr>
      <w:widowControl w:val="0"/>
      <w:jc w:val="both"/>
    </w:pPr>
  </w:style>
  <w:style w:type="paragraph" w:customStyle="1" w:styleId="89ABC50DEF4549BD9B616CAE12D93627">
    <w:name w:val="89ABC50DEF4549BD9B616CAE12D93627"/>
    <w:pPr>
      <w:widowControl w:val="0"/>
      <w:jc w:val="both"/>
    </w:pPr>
  </w:style>
  <w:style w:type="paragraph" w:customStyle="1" w:styleId="BF8C18C519D54EB092A0B566F5C84BC1">
    <w:name w:val="BF8C18C519D54EB092A0B566F5C84BC1"/>
    <w:pPr>
      <w:widowControl w:val="0"/>
      <w:jc w:val="both"/>
    </w:pPr>
  </w:style>
  <w:style w:type="paragraph" w:customStyle="1" w:styleId="E6DB569B6A984D51A0B02BE6D6CA1DA2">
    <w:name w:val="E6DB569B6A984D51A0B02BE6D6CA1DA2"/>
    <w:pPr>
      <w:widowControl w:val="0"/>
      <w:jc w:val="both"/>
    </w:pPr>
  </w:style>
  <w:style w:type="paragraph" w:customStyle="1" w:styleId="E991DD839D084DB3A12997010718FB39">
    <w:name w:val="E991DD839D084DB3A12997010718FB39"/>
    <w:pPr>
      <w:widowControl w:val="0"/>
      <w:jc w:val="both"/>
    </w:pPr>
  </w:style>
  <w:style w:type="paragraph" w:customStyle="1" w:styleId="86B2F301C9A649BD8FB9E107D7819261">
    <w:name w:val="86B2F301C9A649BD8FB9E107D7819261"/>
    <w:pPr>
      <w:widowControl w:val="0"/>
      <w:jc w:val="both"/>
    </w:pPr>
  </w:style>
  <w:style w:type="paragraph" w:customStyle="1" w:styleId="20E4CBA957B64375891A84284EC29327">
    <w:name w:val="20E4CBA957B64375891A84284EC29327"/>
    <w:pPr>
      <w:widowControl w:val="0"/>
      <w:jc w:val="both"/>
    </w:pPr>
  </w:style>
  <w:style w:type="paragraph" w:customStyle="1" w:styleId="00196807F4824A00A43D70D7CCFC19BB">
    <w:name w:val="00196807F4824A00A43D70D7CCFC19BB"/>
    <w:pPr>
      <w:widowControl w:val="0"/>
      <w:jc w:val="both"/>
    </w:pPr>
  </w:style>
  <w:style w:type="paragraph" w:customStyle="1" w:styleId="B2341BD5CF94459592F3A542606FA296">
    <w:name w:val="B2341BD5CF94459592F3A542606FA296"/>
    <w:pPr>
      <w:widowControl w:val="0"/>
      <w:jc w:val="both"/>
    </w:pPr>
  </w:style>
  <w:style w:type="paragraph" w:customStyle="1" w:styleId="B574F90B77894EBDA33E4B29C8CDA223">
    <w:name w:val="B574F90B77894EBDA33E4B29C8CDA223"/>
    <w:pPr>
      <w:widowControl w:val="0"/>
      <w:jc w:val="both"/>
    </w:pPr>
  </w:style>
  <w:style w:type="paragraph" w:customStyle="1" w:styleId="E4612031D8B14277B1FA716D341DA975">
    <w:name w:val="E4612031D8B14277B1FA716D341DA975"/>
    <w:pPr>
      <w:widowControl w:val="0"/>
      <w:jc w:val="both"/>
    </w:pPr>
  </w:style>
  <w:style w:type="paragraph" w:customStyle="1" w:styleId="80A44E65048A4797BFB2AC19328F12D8">
    <w:name w:val="80A44E65048A4797BFB2AC19328F12D8"/>
    <w:pPr>
      <w:widowControl w:val="0"/>
      <w:jc w:val="both"/>
    </w:pPr>
  </w:style>
  <w:style w:type="paragraph" w:customStyle="1" w:styleId="034B606E37514CBFA91C6AAF9C11F3D7">
    <w:name w:val="034B606E37514CBFA91C6AAF9C11F3D7"/>
    <w:pPr>
      <w:widowControl w:val="0"/>
      <w:jc w:val="both"/>
    </w:pPr>
  </w:style>
  <w:style w:type="paragraph" w:customStyle="1" w:styleId="B72E33CF84A346ECB00C881048BF8C36">
    <w:name w:val="B72E33CF84A346ECB00C881048BF8C36"/>
    <w:pPr>
      <w:widowControl w:val="0"/>
      <w:jc w:val="both"/>
    </w:pPr>
  </w:style>
  <w:style w:type="paragraph" w:customStyle="1" w:styleId="9F8204B14D12438EAE1FCE008F1D5FE5">
    <w:name w:val="9F8204B14D12438EAE1FCE008F1D5FE5"/>
    <w:pPr>
      <w:widowControl w:val="0"/>
      <w:jc w:val="both"/>
    </w:pPr>
  </w:style>
  <w:style w:type="paragraph" w:customStyle="1" w:styleId="E37B4BBF96DB45B6A5C01D1D5954C2C3">
    <w:name w:val="E37B4BBF96DB45B6A5C01D1D5954C2C3"/>
    <w:pPr>
      <w:widowControl w:val="0"/>
      <w:jc w:val="both"/>
    </w:pPr>
  </w:style>
  <w:style w:type="paragraph" w:customStyle="1" w:styleId="38A3525C820245708CBC632A22BE679F">
    <w:name w:val="38A3525C820245708CBC632A22BE679F"/>
    <w:pPr>
      <w:widowControl w:val="0"/>
      <w:jc w:val="both"/>
    </w:pPr>
  </w:style>
  <w:style w:type="paragraph" w:customStyle="1" w:styleId="61DABD9C253D48AEB6887EB73FAEE40D">
    <w:name w:val="61DABD9C253D48AEB6887EB73FAEE40D"/>
    <w:pPr>
      <w:widowControl w:val="0"/>
      <w:jc w:val="both"/>
    </w:pPr>
  </w:style>
  <w:style w:type="paragraph" w:customStyle="1" w:styleId="A96E5B849A114EF0BA596A0EC3601702">
    <w:name w:val="A96E5B849A114EF0BA596A0EC3601702"/>
    <w:pPr>
      <w:widowControl w:val="0"/>
      <w:jc w:val="both"/>
    </w:pPr>
  </w:style>
  <w:style w:type="paragraph" w:customStyle="1" w:styleId="EBAF8D09F5A6429DA057346A12A6C1BD">
    <w:name w:val="EBAF8D09F5A6429DA057346A12A6C1BD"/>
    <w:pPr>
      <w:widowControl w:val="0"/>
      <w:jc w:val="both"/>
    </w:pPr>
  </w:style>
  <w:style w:type="paragraph" w:customStyle="1" w:styleId="3D10CF9FBD9B41C1906E4BC6B580F6F6">
    <w:name w:val="3D10CF9FBD9B41C1906E4BC6B580F6F6"/>
    <w:pPr>
      <w:widowControl w:val="0"/>
      <w:jc w:val="both"/>
    </w:pPr>
  </w:style>
  <w:style w:type="paragraph" w:customStyle="1" w:styleId="4BE55F4D3E5B4ED1AA04166E5C3C5D28">
    <w:name w:val="4BE55F4D3E5B4ED1AA04166E5C3C5D28"/>
    <w:pPr>
      <w:widowControl w:val="0"/>
      <w:jc w:val="both"/>
    </w:pPr>
  </w:style>
  <w:style w:type="paragraph" w:customStyle="1" w:styleId="B877F7CC08324654B7E377F74B9076AA">
    <w:name w:val="B877F7CC08324654B7E377F74B9076AA"/>
    <w:pPr>
      <w:widowControl w:val="0"/>
      <w:jc w:val="both"/>
    </w:pPr>
  </w:style>
  <w:style w:type="paragraph" w:customStyle="1" w:styleId="C2F4DE589C1F4EB0AB3F665B0C8C422F">
    <w:name w:val="C2F4DE589C1F4EB0AB3F665B0C8C422F"/>
    <w:pPr>
      <w:widowControl w:val="0"/>
      <w:jc w:val="both"/>
    </w:pPr>
  </w:style>
  <w:style w:type="paragraph" w:customStyle="1" w:styleId="8F55170BE1E644E89E11707B9C656945">
    <w:name w:val="8F55170BE1E644E89E11707B9C656945"/>
    <w:pPr>
      <w:widowControl w:val="0"/>
      <w:jc w:val="both"/>
    </w:pPr>
  </w:style>
  <w:style w:type="paragraph" w:customStyle="1" w:styleId="3240836C027140909B320234B62F2204">
    <w:name w:val="3240836C027140909B320234B62F2204"/>
    <w:pPr>
      <w:widowControl w:val="0"/>
      <w:jc w:val="both"/>
    </w:pPr>
  </w:style>
  <w:style w:type="paragraph" w:customStyle="1" w:styleId="D819F0B241074272965DC457047899C4">
    <w:name w:val="D819F0B241074272965DC457047899C4"/>
    <w:pPr>
      <w:widowControl w:val="0"/>
      <w:jc w:val="both"/>
    </w:pPr>
  </w:style>
  <w:style w:type="paragraph" w:customStyle="1" w:styleId="28A86238790D45CF92F52BB4D2F3CC0D">
    <w:name w:val="28A86238790D45CF92F52BB4D2F3CC0D"/>
    <w:pPr>
      <w:widowControl w:val="0"/>
      <w:jc w:val="both"/>
    </w:pPr>
  </w:style>
  <w:style w:type="paragraph" w:customStyle="1" w:styleId="360E9804AAD44990946580B89B4B060A">
    <w:name w:val="360E9804AAD44990946580B89B4B060A"/>
    <w:pPr>
      <w:widowControl w:val="0"/>
      <w:jc w:val="both"/>
    </w:pPr>
  </w:style>
  <w:style w:type="paragraph" w:customStyle="1" w:styleId="4BD8F6252AAA44BEBDE3B37772F8E4EC">
    <w:name w:val="4BD8F6252AAA44BEBDE3B37772F8E4EC"/>
    <w:pPr>
      <w:widowControl w:val="0"/>
      <w:jc w:val="both"/>
    </w:pPr>
  </w:style>
  <w:style w:type="paragraph" w:customStyle="1" w:styleId="8E3884A726934693B830213FAE35952F">
    <w:name w:val="8E3884A726934693B830213FAE35952F"/>
    <w:pPr>
      <w:widowControl w:val="0"/>
      <w:jc w:val="both"/>
    </w:pPr>
  </w:style>
  <w:style w:type="paragraph" w:customStyle="1" w:styleId="822298074270494A9CDC2BFECE3925CB">
    <w:name w:val="822298074270494A9CDC2BFECE3925CB"/>
    <w:pPr>
      <w:widowControl w:val="0"/>
      <w:jc w:val="both"/>
    </w:pPr>
  </w:style>
  <w:style w:type="paragraph" w:customStyle="1" w:styleId="84780842AB2E4977990D7EF11237A649">
    <w:name w:val="84780842AB2E4977990D7EF11237A649"/>
    <w:pPr>
      <w:widowControl w:val="0"/>
      <w:jc w:val="both"/>
    </w:pPr>
  </w:style>
  <w:style w:type="paragraph" w:customStyle="1" w:styleId="3113A81BE4BD4C7A97AA0CD7FB84E831">
    <w:name w:val="3113A81BE4BD4C7A97AA0CD7FB84E831"/>
    <w:pPr>
      <w:widowControl w:val="0"/>
      <w:jc w:val="both"/>
    </w:pPr>
  </w:style>
  <w:style w:type="paragraph" w:customStyle="1" w:styleId="93327BD9D4834B33A7BCB29D66E4ECFE">
    <w:name w:val="93327BD9D4834B33A7BCB29D66E4ECFE"/>
    <w:pPr>
      <w:widowControl w:val="0"/>
      <w:jc w:val="both"/>
    </w:pPr>
  </w:style>
  <w:style w:type="paragraph" w:customStyle="1" w:styleId="696873EEF83843B0A4969C499247F9BC">
    <w:name w:val="696873EEF83843B0A4969C499247F9BC"/>
    <w:pPr>
      <w:widowControl w:val="0"/>
      <w:jc w:val="both"/>
    </w:pPr>
  </w:style>
  <w:style w:type="paragraph" w:customStyle="1" w:styleId="C1A7E9850B224709BACE152169320AA7">
    <w:name w:val="C1A7E9850B224709BACE152169320AA7"/>
    <w:pPr>
      <w:widowControl w:val="0"/>
      <w:jc w:val="both"/>
    </w:pPr>
  </w:style>
  <w:style w:type="paragraph" w:customStyle="1" w:styleId="70EEE3C2588F456BA8C092D4FA6634E2">
    <w:name w:val="70EEE3C2588F456BA8C092D4FA6634E2"/>
    <w:pPr>
      <w:widowControl w:val="0"/>
      <w:jc w:val="both"/>
    </w:pPr>
  </w:style>
  <w:style w:type="paragraph" w:customStyle="1" w:styleId="029EDD0636124CEB8159EB60B70B2148">
    <w:name w:val="029EDD0636124CEB8159EB60B70B2148"/>
    <w:pPr>
      <w:widowControl w:val="0"/>
      <w:jc w:val="both"/>
    </w:pPr>
  </w:style>
  <w:style w:type="paragraph" w:customStyle="1" w:styleId="F829CC3BBE484D11B415D31B9169A4FC">
    <w:name w:val="F829CC3BBE484D11B415D31B9169A4FC"/>
    <w:pPr>
      <w:widowControl w:val="0"/>
      <w:jc w:val="both"/>
    </w:pPr>
  </w:style>
  <w:style w:type="paragraph" w:customStyle="1" w:styleId="4F019003AB3C4EF49B582CED73829AEE">
    <w:name w:val="4F019003AB3C4EF49B582CED73829AEE"/>
    <w:pPr>
      <w:widowControl w:val="0"/>
      <w:jc w:val="both"/>
    </w:pPr>
  </w:style>
  <w:style w:type="paragraph" w:customStyle="1" w:styleId="A45ACFEC08A24EF68BFC303B8ABA0931">
    <w:name w:val="A45ACFEC08A24EF68BFC303B8ABA0931"/>
    <w:pPr>
      <w:widowControl w:val="0"/>
      <w:jc w:val="both"/>
    </w:pPr>
  </w:style>
  <w:style w:type="paragraph" w:customStyle="1" w:styleId="057ADA0120F14EB887B080A4B75B8452">
    <w:name w:val="057ADA0120F14EB887B080A4B75B8452"/>
    <w:pPr>
      <w:widowControl w:val="0"/>
      <w:jc w:val="both"/>
    </w:pPr>
  </w:style>
  <w:style w:type="paragraph" w:customStyle="1" w:styleId="CA247F4278C24A8084418244A8D11113">
    <w:name w:val="CA247F4278C24A8084418244A8D11113"/>
    <w:pPr>
      <w:widowControl w:val="0"/>
      <w:jc w:val="both"/>
    </w:pPr>
  </w:style>
  <w:style w:type="paragraph" w:customStyle="1" w:styleId="7621AE8334A64E1384AC209BD7B41A39">
    <w:name w:val="7621AE8334A64E1384AC209BD7B41A39"/>
    <w:pPr>
      <w:widowControl w:val="0"/>
      <w:jc w:val="both"/>
    </w:pPr>
  </w:style>
  <w:style w:type="paragraph" w:customStyle="1" w:styleId="1C2980D6DC32415B8CF73C184C277D66">
    <w:name w:val="1C2980D6DC32415B8CF73C184C277D66"/>
    <w:pPr>
      <w:widowControl w:val="0"/>
      <w:jc w:val="both"/>
    </w:pPr>
  </w:style>
  <w:style w:type="paragraph" w:customStyle="1" w:styleId="2D65EE3B6AB94053A207A32228308B28">
    <w:name w:val="2D65EE3B6AB94053A207A32228308B28"/>
    <w:pPr>
      <w:widowControl w:val="0"/>
      <w:jc w:val="both"/>
    </w:pPr>
  </w:style>
  <w:style w:type="paragraph" w:customStyle="1" w:styleId="38D0CBE9CA964C7CB0A1422345B43055">
    <w:name w:val="38D0CBE9CA964C7CB0A1422345B43055"/>
    <w:pPr>
      <w:widowControl w:val="0"/>
      <w:jc w:val="both"/>
    </w:pPr>
  </w:style>
  <w:style w:type="paragraph" w:customStyle="1" w:styleId="20EE6D76B68D46CFB1B26761239EA820">
    <w:name w:val="20EE6D76B68D46CFB1B26761239EA820"/>
    <w:pPr>
      <w:widowControl w:val="0"/>
      <w:jc w:val="both"/>
    </w:pPr>
  </w:style>
  <w:style w:type="paragraph" w:customStyle="1" w:styleId="37675A137F2943809123902B1AECC161">
    <w:name w:val="37675A137F2943809123902B1AECC161"/>
    <w:pPr>
      <w:widowControl w:val="0"/>
      <w:jc w:val="both"/>
    </w:pPr>
  </w:style>
  <w:style w:type="paragraph" w:customStyle="1" w:styleId="55AA0B0F78754FFA84B5B36A91157DCD">
    <w:name w:val="55AA0B0F78754FFA84B5B36A91157DCD"/>
    <w:pPr>
      <w:widowControl w:val="0"/>
      <w:jc w:val="both"/>
    </w:pPr>
  </w:style>
  <w:style w:type="paragraph" w:customStyle="1" w:styleId="40CA46C1346347EE96C7AEE5C08DAD1E">
    <w:name w:val="40CA46C1346347EE96C7AEE5C08DAD1E"/>
    <w:pPr>
      <w:widowControl w:val="0"/>
      <w:jc w:val="both"/>
    </w:pPr>
  </w:style>
  <w:style w:type="paragraph" w:customStyle="1" w:styleId="5AC0C48793BD47B3B2C74C68804D2EEA">
    <w:name w:val="5AC0C48793BD47B3B2C74C68804D2EEA"/>
    <w:pPr>
      <w:widowControl w:val="0"/>
      <w:jc w:val="both"/>
    </w:pPr>
  </w:style>
  <w:style w:type="paragraph" w:customStyle="1" w:styleId="8DBF44079F2D44E69ED7A34452682A30">
    <w:name w:val="8DBF44079F2D44E69ED7A34452682A30"/>
    <w:pPr>
      <w:widowControl w:val="0"/>
      <w:jc w:val="both"/>
    </w:pPr>
  </w:style>
  <w:style w:type="paragraph" w:customStyle="1" w:styleId="1C3B0C1B723F4C3D9768B345745A41B3">
    <w:name w:val="1C3B0C1B723F4C3D9768B345745A41B3"/>
    <w:pPr>
      <w:widowControl w:val="0"/>
      <w:jc w:val="both"/>
    </w:pPr>
  </w:style>
  <w:style w:type="paragraph" w:customStyle="1" w:styleId="DFBCA4E271174DD49242F72F1F2700DD">
    <w:name w:val="DFBCA4E271174DD49242F72F1F2700DD"/>
    <w:pPr>
      <w:widowControl w:val="0"/>
      <w:jc w:val="both"/>
    </w:pPr>
  </w:style>
  <w:style w:type="paragraph" w:customStyle="1" w:styleId="E72232B97E764A0887CD7A2B2BACD85E">
    <w:name w:val="E72232B97E764A0887CD7A2B2BACD85E"/>
    <w:pPr>
      <w:widowControl w:val="0"/>
      <w:jc w:val="both"/>
    </w:pPr>
  </w:style>
  <w:style w:type="paragraph" w:customStyle="1" w:styleId="07D8952DDF7E4D4ABFCF2978AA9BFAA3">
    <w:name w:val="07D8952DDF7E4D4ABFCF2978AA9BFAA3"/>
    <w:pPr>
      <w:widowControl w:val="0"/>
      <w:jc w:val="both"/>
    </w:pPr>
  </w:style>
  <w:style w:type="paragraph" w:customStyle="1" w:styleId="38CF0B628F014158AE2D74B530950BEC">
    <w:name w:val="38CF0B628F014158AE2D74B530950BEC"/>
    <w:pPr>
      <w:widowControl w:val="0"/>
      <w:jc w:val="both"/>
    </w:pPr>
  </w:style>
  <w:style w:type="paragraph" w:customStyle="1" w:styleId="EDEFD81E655A41C199A658F4167D4853">
    <w:name w:val="EDEFD81E655A41C199A658F4167D4853"/>
    <w:pPr>
      <w:widowControl w:val="0"/>
      <w:jc w:val="both"/>
    </w:pPr>
  </w:style>
  <w:style w:type="paragraph" w:customStyle="1" w:styleId="AAB0CE1A95244A0F944413AEC4F7C9A3">
    <w:name w:val="AAB0CE1A95244A0F944413AEC4F7C9A3"/>
    <w:pPr>
      <w:widowControl w:val="0"/>
      <w:jc w:val="both"/>
    </w:pPr>
  </w:style>
  <w:style w:type="paragraph" w:customStyle="1" w:styleId="CACD2F1F2B0142E4B537D35AE5B455F8">
    <w:name w:val="CACD2F1F2B0142E4B537D35AE5B455F8"/>
    <w:pPr>
      <w:widowControl w:val="0"/>
      <w:jc w:val="both"/>
    </w:pPr>
  </w:style>
  <w:style w:type="paragraph" w:customStyle="1" w:styleId="2C0A44B9E41E4D7D8919B260B9C3B27A">
    <w:name w:val="2C0A44B9E41E4D7D8919B260B9C3B27A"/>
    <w:pPr>
      <w:widowControl w:val="0"/>
      <w:jc w:val="both"/>
    </w:pPr>
  </w:style>
  <w:style w:type="paragraph" w:customStyle="1" w:styleId="951A2628BAEF4B2B8880181F89965FFC">
    <w:name w:val="951A2628BAEF4B2B8880181F89965FFC"/>
    <w:pPr>
      <w:widowControl w:val="0"/>
      <w:jc w:val="both"/>
    </w:pPr>
  </w:style>
  <w:style w:type="paragraph" w:customStyle="1" w:styleId="15CB2682479241429F1EDA6C6060E94C">
    <w:name w:val="15CB2682479241429F1EDA6C6060E94C"/>
    <w:pPr>
      <w:widowControl w:val="0"/>
      <w:jc w:val="both"/>
    </w:pPr>
  </w:style>
  <w:style w:type="paragraph" w:customStyle="1" w:styleId="5C3A90F4704D41EAA6641239D0190B5F">
    <w:name w:val="5C3A90F4704D41EAA6641239D0190B5F"/>
    <w:pPr>
      <w:widowControl w:val="0"/>
      <w:jc w:val="both"/>
    </w:pPr>
  </w:style>
  <w:style w:type="paragraph" w:customStyle="1" w:styleId="3C63B653A5FF4DDFB2333055DCCE0F3C">
    <w:name w:val="3C63B653A5FF4DDFB2333055DCCE0F3C"/>
    <w:pPr>
      <w:widowControl w:val="0"/>
      <w:jc w:val="both"/>
    </w:pPr>
  </w:style>
  <w:style w:type="paragraph" w:customStyle="1" w:styleId="3847FCE3BB0741F9B829FB92C0A1B600">
    <w:name w:val="3847FCE3BB0741F9B829FB92C0A1B600"/>
    <w:pPr>
      <w:widowControl w:val="0"/>
      <w:jc w:val="both"/>
    </w:pPr>
  </w:style>
  <w:style w:type="paragraph" w:customStyle="1" w:styleId="26F13435D0564D32AF5A405216D3D0C4">
    <w:name w:val="26F13435D0564D32AF5A405216D3D0C4"/>
    <w:pPr>
      <w:widowControl w:val="0"/>
      <w:jc w:val="both"/>
    </w:pPr>
  </w:style>
  <w:style w:type="paragraph" w:customStyle="1" w:styleId="33E114D0BA8C450694A53E5CFD3CC5E8">
    <w:name w:val="33E114D0BA8C450694A53E5CFD3CC5E8"/>
    <w:pPr>
      <w:widowControl w:val="0"/>
      <w:jc w:val="both"/>
    </w:pPr>
  </w:style>
  <w:style w:type="paragraph" w:customStyle="1" w:styleId="7BD7D167701446279EB625F5C698F13B">
    <w:name w:val="7BD7D167701446279EB625F5C698F13B"/>
    <w:pPr>
      <w:widowControl w:val="0"/>
      <w:jc w:val="both"/>
    </w:pPr>
  </w:style>
  <w:style w:type="paragraph" w:customStyle="1" w:styleId="D784FBC4D28249989452ECDE34B19BF0">
    <w:name w:val="D784FBC4D28249989452ECDE34B19BF0"/>
    <w:pPr>
      <w:widowControl w:val="0"/>
      <w:jc w:val="both"/>
    </w:pPr>
  </w:style>
  <w:style w:type="paragraph" w:customStyle="1" w:styleId="ED9828EAD45C45ECAA91F02A56428DB4">
    <w:name w:val="ED9828EAD45C45ECAA91F02A56428DB4"/>
    <w:pPr>
      <w:widowControl w:val="0"/>
      <w:jc w:val="both"/>
    </w:pPr>
  </w:style>
  <w:style w:type="paragraph" w:customStyle="1" w:styleId="086D258FB2C84B259D6E8FF75F50A512">
    <w:name w:val="086D258FB2C84B259D6E8FF75F50A512"/>
    <w:pPr>
      <w:widowControl w:val="0"/>
      <w:jc w:val="both"/>
    </w:pPr>
  </w:style>
  <w:style w:type="paragraph" w:customStyle="1" w:styleId="334ABA5063F7405098C069681B8FA3DC">
    <w:name w:val="334ABA5063F7405098C069681B8FA3DC"/>
    <w:pPr>
      <w:widowControl w:val="0"/>
      <w:jc w:val="both"/>
    </w:pPr>
  </w:style>
  <w:style w:type="paragraph" w:customStyle="1" w:styleId="A6DA316FA81F4723923C0A074114DA92">
    <w:name w:val="A6DA316FA81F4723923C0A074114DA92"/>
    <w:pPr>
      <w:widowControl w:val="0"/>
      <w:jc w:val="both"/>
    </w:pPr>
  </w:style>
  <w:style w:type="paragraph" w:customStyle="1" w:styleId="F1442402E4DE47EB9B8F84B3409716D7">
    <w:name w:val="F1442402E4DE47EB9B8F84B3409716D7"/>
    <w:pPr>
      <w:widowControl w:val="0"/>
      <w:jc w:val="both"/>
    </w:pPr>
  </w:style>
  <w:style w:type="paragraph" w:customStyle="1" w:styleId="3C4738C6736C4231AC2FEAC4CE54D59B">
    <w:name w:val="3C4738C6736C4231AC2FEAC4CE54D59B"/>
    <w:pPr>
      <w:widowControl w:val="0"/>
      <w:jc w:val="both"/>
    </w:pPr>
  </w:style>
  <w:style w:type="paragraph" w:customStyle="1" w:styleId="228D6DA025504E2597151F370346482E">
    <w:name w:val="228D6DA025504E2597151F370346482E"/>
    <w:pPr>
      <w:widowControl w:val="0"/>
      <w:jc w:val="both"/>
    </w:pPr>
  </w:style>
  <w:style w:type="paragraph" w:customStyle="1" w:styleId="F67B00B7EA654E8E9F1F7387E8CDF7FF">
    <w:name w:val="F67B00B7EA654E8E9F1F7387E8CDF7FF"/>
    <w:pPr>
      <w:widowControl w:val="0"/>
      <w:jc w:val="both"/>
    </w:pPr>
  </w:style>
  <w:style w:type="paragraph" w:customStyle="1" w:styleId="427EA975CD104781BF626C6737793768">
    <w:name w:val="427EA975CD104781BF626C6737793768"/>
    <w:pPr>
      <w:widowControl w:val="0"/>
      <w:jc w:val="both"/>
    </w:pPr>
  </w:style>
  <w:style w:type="paragraph" w:customStyle="1" w:styleId="46D37C4508D145198E18ABC69A25A6D0">
    <w:name w:val="46D37C4508D145198E18ABC69A25A6D0"/>
    <w:pPr>
      <w:widowControl w:val="0"/>
      <w:jc w:val="both"/>
    </w:pPr>
  </w:style>
  <w:style w:type="paragraph" w:customStyle="1" w:styleId="0B119541F8EC47B5A093CBB8D277DA87">
    <w:name w:val="0B119541F8EC47B5A093CBB8D277DA87"/>
    <w:pPr>
      <w:widowControl w:val="0"/>
      <w:jc w:val="both"/>
    </w:pPr>
  </w:style>
  <w:style w:type="paragraph" w:customStyle="1" w:styleId="B962BFEF7FB94EB2A1320BFCAA15DDA9">
    <w:name w:val="B962BFEF7FB94EB2A1320BFCAA15DDA9"/>
    <w:pPr>
      <w:widowControl w:val="0"/>
      <w:jc w:val="both"/>
    </w:pPr>
  </w:style>
  <w:style w:type="paragraph" w:customStyle="1" w:styleId="46E91ADA159F4C7EB3CE0C6534509DC8">
    <w:name w:val="46E91ADA159F4C7EB3CE0C6534509DC8"/>
    <w:pPr>
      <w:widowControl w:val="0"/>
      <w:jc w:val="both"/>
    </w:pPr>
  </w:style>
  <w:style w:type="paragraph" w:customStyle="1" w:styleId="86065F3964F443B9B16CA8F9FC1A10C1">
    <w:name w:val="86065F3964F443B9B16CA8F9FC1A10C1"/>
    <w:pPr>
      <w:widowControl w:val="0"/>
      <w:jc w:val="both"/>
    </w:pPr>
  </w:style>
  <w:style w:type="paragraph" w:customStyle="1" w:styleId="ADB5824C4FFC4301B67AED4C78889932">
    <w:name w:val="ADB5824C4FFC4301B67AED4C78889932"/>
    <w:pPr>
      <w:widowControl w:val="0"/>
      <w:jc w:val="both"/>
    </w:pPr>
  </w:style>
  <w:style w:type="paragraph" w:customStyle="1" w:styleId="963AEB17EB9C485D998CFCC56F836E86">
    <w:name w:val="963AEB17EB9C485D998CFCC56F836E86"/>
    <w:pPr>
      <w:widowControl w:val="0"/>
      <w:jc w:val="both"/>
    </w:pPr>
  </w:style>
  <w:style w:type="paragraph" w:customStyle="1" w:styleId="0A6E4F34F5134282BFFFD1E446D1BB85">
    <w:name w:val="0A6E4F34F5134282BFFFD1E446D1BB85"/>
    <w:pPr>
      <w:widowControl w:val="0"/>
      <w:jc w:val="both"/>
    </w:pPr>
  </w:style>
  <w:style w:type="paragraph" w:customStyle="1" w:styleId="224360E8A0D4474DB71F91864AF797AD">
    <w:name w:val="224360E8A0D4474DB71F91864AF797AD"/>
    <w:pPr>
      <w:widowControl w:val="0"/>
      <w:jc w:val="both"/>
    </w:pPr>
  </w:style>
  <w:style w:type="paragraph" w:customStyle="1" w:styleId="5C5C0A1FBFF8488CAAD93B34FD2FF572">
    <w:name w:val="5C5C0A1FBFF8488CAAD93B34FD2FF572"/>
    <w:pPr>
      <w:widowControl w:val="0"/>
      <w:jc w:val="both"/>
    </w:pPr>
  </w:style>
  <w:style w:type="paragraph" w:customStyle="1" w:styleId="A7BB782A509B47369ED7681C36F86CF8">
    <w:name w:val="A7BB782A509B47369ED7681C36F86CF8"/>
    <w:pPr>
      <w:widowControl w:val="0"/>
      <w:jc w:val="both"/>
    </w:pPr>
  </w:style>
  <w:style w:type="paragraph" w:customStyle="1" w:styleId="EFC6031605694214BB96EF7B08B0A36E">
    <w:name w:val="EFC6031605694214BB96EF7B08B0A36E"/>
    <w:pPr>
      <w:widowControl w:val="0"/>
      <w:jc w:val="both"/>
    </w:pPr>
  </w:style>
  <w:style w:type="paragraph" w:customStyle="1" w:styleId="048BA8C4ABD341ACBF2166E9584839FF">
    <w:name w:val="048BA8C4ABD341ACBF2166E9584839FF"/>
    <w:pPr>
      <w:widowControl w:val="0"/>
      <w:jc w:val="both"/>
    </w:pPr>
  </w:style>
  <w:style w:type="paragraph" w:customStyle="1" w:styleId="93F72386B798425FB782FAA3A83307E3">
    <w:name w:val="93F72386B798425FB782FAA3A83307E3"/>
    <w:pPr>
      <w:widowControl w:val="0"/>
      <w:jc w:val="both"/>
    </w:pPr>
  </w:style>
  <w:style w:type="paragraph" w:customStyle="1" w:styleId="8AD2A8B0527D4AC5B5B7A9611422B8AA">
    <w:name w:val="8AD2A8B0527D4AC5B5B7A9611422B8AA"/>
    <w:pPr>
      <w:widowControl w:val="0"/>
      <w:jc w:val="both"/>
    </w:pPr>
  </w:style>
  <w:style w:type="paragraph" w:customStyle="1" w:styleId="74148641109C4E0A9C777A2794F20A35">
    <w:name w:val="74148641109C4E0A9C777A2794F20A35"/>
    <w:pPr>
      <w:widowControl w:val="0"/>
      <w:jc w:val="both"/>
    </w:pPr>
  </w:style>
  <w:style w:type="paragraph" w:customStyle="1" w:styleId="3E20FB77F4F84502B2EFF93676D85693">
    <w:name w:val="3E20FB77F4F84502B2EFF93676D85693"/>
    <w:pPr>
      <w:widowControl w:val="0"/>
      <w:jc w:val="both"/>
    </w:pPr>
  </w:style>
  <w:style w:type="paragraph" w:customStyle="1" w:styleId="8B9C3439666B46C88D115EA92B497D43">
    <w:name w:val="8B9C3439666B46C88D115EA92B497D43"/>
    <w:pPr>
      <w:widowControl w:val="0"/>
      <w:jc w:val="both"/>
    </w:pPr>
  </w:style>
  <w:style w:type="paragraph" w:customStyle="1" w:styleId="AAB39D3D5EFA4359A6447A733EB1AB3B">
    <w:name w:val="AAB39D3D5EFA4359A6447A733EB1AB3B"/>
    <w:pPr>
      <w:widowControl w:val="0"/>
      <w:jc w:val="both"/>
    </w:pPr>
  </w:style>
  <w:style w:type="paragraph" w:customStyle="1" w:styleId="0FA7D84B9F944463A5AFBF215E686230">
    <w:name w:val="0FA7D84B9F944463A5AFBF215E686230"/>
    <w:pPr>
      <w:widowControl w:val="0"/>
      <w:jc w:val="both"/>
    </w:pPr>
  </w:style>
  <w:style w:type="paragraph" w:customStyle="1" w:styleId="F4E9CEECE69040129C365FC47A5BF5ED">
    <w:name w:val="F4E9CEECE69040129C365FC47A5BF5ED"/>
    <w:pPr>
      <w:widowControl w:val="0"/>
      <w:jc w:val="both"/>
    </w:pPr>
  </w:style>
  <w:style w:type="paragraph" w:customStyle="1" w:styleId="DD2B1847248A4D108861E198101D6A4D">
    <w:name w:val="DD2B1847248A4D108861E198101D6A4D"/>
    <w:pPr>
      <w:widowControl w:val="0"/>
      <w:jc w:val="both"/>
    </w:pPr>
  </w:style>
  <w:style w:type="paragraph" w:customStyle="1" w:styleId="0AA964504CB847EC9DA3716C7FF8D258">
    <w:name w:val="0AA964504CB847EC9DA3716C7FF8D258"/>
    <w:pPr>
      <w:widowControl w:val="0"/>
      <w:jc w:val="both"/>
    </w:pPr>
  </w:style>
  <w:style w:type="paragraph" w:customStyle="1" w:styleId="D2A9307DB618461F91CDDB75EE429B51">
    <w:name w:val="D2A9307DB618461F91CDDB75EE429B51"/>
    <w:pPr>
      <w:widowControl w:val="0"/>
      <w:jc w:val="both"/>
    </w:pPr>
  </w:style>
  <w:style w:type="paragraph" w:customStyle="1" w:styleId="4A5B928FD7AB4C9E93265044B0B27C29">
    <w:name w:val="4A5B928FD7AB4C9E93265044B0B27C29"/>
    <w:pPr>
      <w:widowControl w:val="0"/>
      <w:jc w:val="both"/>
    </w:pPr>
  </w:style>
  <w:style w:type="paragraph" w:customStyle="1" w:styleId="6C8381B452FF4741977088403A08CFA7">
    <w:name w:val="6C8381B452FF4741977088403A08CFA7"/>
    <w:pPr>
      <w:widowControl w:val="0"/>
      <w:jc w:val="both"/>
    </w:pPr>
  </w:style>
  <w:style w:type="paragraph" w:customStyle="1" w:styleId="FC661FB861EC492EAFCCEDE0C38231E7">
    <w:name w:val="FC661FB861EC492EAFCCEDE0C38231E7"/>
    <w:pPr>
      <w:widowControl w:val="0"/>
      <w:jc w:val="both"/>
    </w:pPr>
  </w:style>
  <w:style w:type="paragraph" w:customStyle="1" w:styleId="7C4002A1A5EB4B2CA214983EFD14F6E5">
    <w:name w:val="7C4002A1A5EB4B2CA214983EFD14F6E5"/>
    <w:pPr>
      <w:widowControl w:val="0"/>
      <w:jc w:val="both"/>
    </w:pPr>
  </w:style>
  <w:style w:type="paragraph" w:customStyle="1" w:styleId="2ED82DF347FF4DC38E05CA0A862BC7EA">
    <w:name w:val="2ED82DF347FF4DC38E05CA0A862BC7EA"/>
    <w:pPr>
      <w:widowControl w:val="0"/>
      <w:jc w:val="both"/>
    </w:pPr>
  </w:style>
  <w:style w:type="paragraph" w:customStyle="1" w:styleId="D092A1F8E40E4FBA957863F809165082">
    <w:name w:val="D092A1F8E40E4FBA957863F809165082"/>
    <w:pPr>
      <w:widowControl w:val="0"/>
      <w:jc w:val="both"/>
    </w:pPr>
  </w:style>
  <w:style w:type="paragraph" w:customStyle="1" w:styleId="0221E857230B4444A8B429E894706234">
    <w:name w:val="0221E857230B4444A8B429E894706234"/>
    <w:pPr>
      <w:widowControl w:val="0"/>
      <w:jc w:val="both"/>
    </w:pPr>
  </w:style>
  <w:style w:type="paragraph" w:customStyle="1" w:styleId="18E38E3A26EE48BA96503AC58A7CDAE1">
    <w:name w:val="18E38E3A26EE48BA96503AC58A7CDAE1"/>
    <w:pPr>
      <w:widowControl w:val="0"/>
      <w:jc w:val="both"/>
    </w:pPr>
  </w:style>
  <w:style w:type="paragraph" w:customStyle="1" w:styleId="8C726847126947C4B9D1F5B26B0D97F7">
    <w:name w:val="8C726847126947C4B9D1F5B26B0D97F7"/>
    <w:pPr>
      <w:widowControl w:val="0"/>
      <w:jc w:val="both"/>
    </w:pPr>
  </w:style>
  <w:style w:type="paragraph" w:customStyle="1" w:styleId="3D16AC62467C4773959BF8D6BBE62D19">
    <w:name w:val="3D16AC62467C4773959BF8D6BBE62D19"/>
    <w:pPr>
      <w:widowControl w:val="0"/>
      <w:jc w:val="both"/>
    </w:pPr>
  </w:style>
  <w:style w:type="paragraph" w:customStyle="1" w:styleId="E59CCD4DBC274744A5BA830CD88755A6">
    <w:name w:val="E59CCD4DBC274744A5BA830CD88755A6"/>
    <w:pPr>
      <w:widowControl w:val="0"/>
      <w:jc w:val="both"/>
    </w:pPr>
  </w:style>
  <w:style w:type="paragraph" w:customStyle="1" w:styleId="661CCE841A2743C7A2ED7F1648B7FAAB">
    <w:name w:val="661CCE841A2743C7A2ED7F1648B7FAAB"/>
    <w:pPr>
      <w:widowControl w:val="0"/>
      <w:jc w:val="both"/>
    </w:pPr>
  </w:style>
  <w:style w:type="paragraph" w:customStyle="1" w:styleId="43F38FEC01894275AC281A0DCD79A77C">
    <w:name w:val="43F38FEC01894275AC281A0DCD79A77C"/>
    <w:pPr>
      <w:widowControl w:val="0"/>
      <w:jc w:val="both"/>
    </w:pPr>
  </w:style>
  <w:style w:type="paragraph" w:customStyle="1" w:styleId="4ABE09F61D5842F8A05D470D8477F387">
    <w:name w:val="4ABE09F61D5842F8A05D470D8477F387"/>
    <w:pPr>
      <w:widowControl w:val="0"/>
      <w:jc w:val="both"/>
    </w:pPr>
  </w:style>
  <w:style w:type="paragraph" w:customStyle="1" w:styleId="425B3D26181B4AD8B1EDD9F2F41C4E6A">
    <w:name w:val="425B3D26181B4AD8B1EDD9F2F41C4E6A"/>
    <w:pPr>
      <w:widowControl w:val="0"/>
      <w:jc w:val="both"/>
    </w:pPr>
  </w:style>
  <w:style w:type="paragraph" w:customStyle="1" w:styleId="3228FB637DBF409CA5DF50F5C0A9FFC4">
    <w:name w:val="3228FB637DBF409CA5DF50F5C0A9FFC4"/>
    <w:pPr>
      <w:widowControl w:val="0"/>
      <w:jc w:val="both"/>
    </w:pPr>
  </w:style>
  <w:style w:type="paragraph" w:customStyle="1" w:styleId="08D33BA2AF6640BF90CBC507BD48794A">
    <w:name w:val="08D33BA2AF6640BF90CBC507BD48794A"/>
    <w:pPr>
      <w:widowControl w:val="0"/>
      <w:jc w:val="both"/>
    </w:pPr>
  </w:style>
  <w:style w:type="paragraph" w:customStyle="1" w:styleId="FB73A2EC2C1E46DA8BBBED27D2614CA5">
    <w:name w:val="FB73A2EC2C1E46DA8BBBED27D2614CA5"/>
    <w:pPr>
      <w:widowControl w:val="0"/>
      <w:jc w:val="both"/>
    </w:pPr>
  </w:style>
  <w:style w:type="paragraph" w:customStyle="1" w:styleId="016A4C1CFC214004852ED99B5617A5E7">
    <w:name w:val="016A4C1CFC214004852ED99B5617A5E7"/>
    <w:pPr>
      <w:widowControl w:val="0"/>
      <w:jc w:val="both"/>
    </w:pPr>
  </w:style>
  <w:style w:type="paragraph" w:customStyle="1" w:styleId="E71BE482944B4AC49742D158E7FFFC0C">
    <w:name w:val="E71BE482944B4AC49742D158E7FFFC0C"/>
    <w:pPr>
      <w:widowControl w:val="0"/>
      <w:jc w:val="both"/>
    </w:pPr>
  </w:style>
  <w:style w:type="paragraph" w:customStyle="1" w:styleId="998961CC6D8F427ABD8850F32CF37690">
    <w:name w:val="998961CC6D8F427ABD8850F32CF37690"/>
    <w:pPr>
      <w:widowControl w:val="0"/>
      <w:jc w:val="both"/>
    </w:pPr>
  </w:style>
  <w:style w:type="paragraph" w:customStyle="1" w:styleId="28213E06235A4289AC2AC5DADDDBF5A5">
    <w:name w:val="28213E06235A4289AC2AC5DADDDBF5A5"/>
    <w:pPr>
      <w:widowControl w:val="0"/>
      <w:jc w:val="both"/>
    </w:pPr>
  </w:style>
  <w:style w:type="paragraph" w:customStyle="1" w:styleId="B99179C1DCAF4C879B7AB986C9180798">
    <w:name w:val="B99179C1DCAF4C879B7AB986C9180798"/>
    <w:pPr>
      <w:widowControl w:val="0"/>
      <w:jc w:val="both"/>
    </w:pPr>
  </w:style>
  <w:style w:type="paragraph" w:customStyle="1" w:styleId="4924B2E98C2049268FE6E6CA8C507969">
    <w:name w:val="4924B2E98C2049268FE6E6CA8C507969"/>
    <w:pPr>
      <w:widowControl w:val="0"/>
      <w:jc w:val="both"/>
    </w:pPr>
  </w:style>
  <w:style w:type="paragraph" w:customStyle="1" w:styleId="DE44D7699CAB433DAC4A937C100D29C3">
    <w:name w:val="DE44D7699CAB433DAC4A937C100D29C3"/>
    <w:pPr>
      <w:widowControl w:val="0"/>
      <w:jc w:val="both"/>
    </w:pPr>
  </w:style>
  <w:style w:type="paragraph" w:customStyle="1" w:styleId="A4383147BDBD45098C1462FD8C27D95C">
    <w:name w:val="A4383147BDBD45098C1462FD8C27D95C"/>
    <w:pPr>
      <w:widowControl w:val="0"/>
      <w:jc w:val="both"/>
    </w:pPr>
  </w:style>
  <w:style w:type="paragraph" w:customStyle="1" w:styleId="259ADC3D34034D72AAABBBF5241E70B7">
    <w:name w:val="259ADC3D34034D72AAABBBF5241E70B7"/>
    <w:pPr>
      <w:widowControl w:val="0"/>
      <w:jc w:val="both"/>
    </w:pPr>
  </w:style>
  <w:style w:type="paragraph" w:customStyle="1" w:styleId="8205B31200654E7A9F2411779D02E789">
    <w:name w:val="8205B31200654E7A9F2411779D02E789"/>
    <w:pPr>
      <w:widowControl w:val="0"/>
      <w:jc w:val="both"/>
    </w:pPr>
  </w:style>
  <w:style w:type="paragraph" w:customStyle="1" w:styleId="EBFF19744D0D474D8ECC66D2DB432E75">
    <w:name w:val="EBFF19744D0D474D8ECC66D2DB432E75"/>
    <w:pPr>
      <w:widowControl w:val="0"/>
      <w:jc w:val="both"/>
    </w:pPr>
  </w:style>
  <w:style w:type="paragraph" w:customStyle="1" w:styleId="0954DFA6FE594C679DE834B298206F7C">
    <w:name w:val="0954DFA6FE594C679DE834B298206F7C"/>
    <w:pPr>
      <w:widowControl w:val="0"/>
      <w:jc w:val="both"/>
    </w:pPr>
  </w:style>
  <w:style w:type="paragraph" w:customStyle="1" w:styleId="679FD1777C354FD5ADD855E32EB035E3">
    <w:name w:val="679FD1777C354FD5ADD855E32EB035E3"/>
    <w:pPr>
      <w:widowControl w:val="0"/>
      <w:jc w:val="both"/>
    </w:pPr>
  </w:style>
  <w:style w:type="paragraph" w:customStyle="1" w:styleId="D9815649C0714A8987567450B3C2CF5D">
    <w:name w:val="D9815649C0714A8987567450B3C2CF5D"/>
    <w:pPr>
      <w:widowControl w:val="0"/>
      <w:jc w:val="both"/>
    </w:pPr>
  </w:style>
  <w:style w:type="paragraph" w:customStyle="1" w:styleId="388A53A9E735494B9CF6D33274258355">
    <w:name w:val="388A53A9E735494B9CF6D33274258355"/>
    <w:pPr>
      <w:widowControl w:val="0"/>
      <w:jc w:val="both"/>
    </w:pPr>
  </w:style>
  <w:style w:type="paragraph" w:customStyle="1" w:styleId="0689E1F902C94ABC8A2BBC8E471BCC22">
    <w:name w:val="0689E1F902C94ABC8A2BBC8E471BCC22"/>
    <w:pPr>
      <w:widowControl w:val="0"/>
      <w:jc w:val="both"/>
    </w:pPr>
  </w:style>
  <w:style w:type="paragraph" w:customStyle="1" w:styleId="E0EB7DCA80F3475AA1025161F22503A1">
    <w:name w:val="E0EB7DCA80F3475AA1025161F22503A1"/>
    <w:pPr>
      <w:widowControl w:val="0"/>
      <w:jc w:val="both"/>
    </w:pPr>
  </w:style>
  <w:style w:type="paragraph" w:customStyle="1" w:styleId="5AAEDDBFCDD94C6C99FC5BFAD6851411">
    <w:name w:val="5AAEDDBFCDD94C6C99FC5BFAD6851411"/>
    <w:pPr>
      <w:widowControl w:val="0"/>
      <w:jc w:val="both"/>
    </w:pPr>
  </w:style>
  <w:style w:type="paragraph" w:customStyle="1" w:styleId="42B408CAE43D46B583BAE665FF7093E5">
    <w:name w:val="42B408CAE43D46B583BAE665FF7093E5"/>
    <w:pPr>
      <w:widowControl w:val="0"/>
      <w:jc w:val="both"/>
    </w:pPr>
  </w:style>
  <w:style w:type="paragraph" w:customStyle="1" w:styleId="B930140E31F440D09B9A826FB1847186">
    <w:name w:val="B930140E31F440D09B9A826FB1847186"/>
    <w:pPr>
      <w:widowControl w:val="0"/>
      <w:jc w:val="both"/>
    </w:pPr>
  </w:style>
  <w:style w:type="paragraph" w:customStyle="1" w:styleId="5CAA04D6B3C94E88A108FB1AD741A58C">
    <w:name w:val="5CAA04D6B3C94E88A108FB1AD741A58C"/>
    <w:pPr>
      <w:widowControl w:val="0"/>
      <w:jc w:val="both"/>
    </w:pPr>
  </w:style>
  <w:style w:type="paragraph" w:customStyle="1" w:styleId="4A3EAD392D544CD88BBE19900F7EDA09">
    <w:name w:val="4A3EAD392D544CD88BBE19900F7EDA09"/>
    <w:pPr>
      <w:widowControl w:val="0"/>
      <w:jc w:val="both"/>
    </w:pPr>
  </w:style>
  <w:style w:type="paragraph" w:customStyle="1" w:styleId="1EFC0998E55446F1827D93485EBB95B2">
    <w:name w:val="1EFC0998E55446F1827D93485EBB95B2"/>
    <w:pPr>
      <w:widowControl w:val="0"/>
      <w:jc w:val="both"/>
    </w:pPr>
  </w:style>
  <w:style w:type="paragraph" w:customStyle="1" w:styleId="F1CAB6A380CA42EF8E61D3ACF354FF35">
    <w:name w:val="F1CAB6A380CA42EF8E61D3ACF354FF35"/>
    <w:pPr>
      <w:widowControl w:val="0"/>
      <w:jc w:val="both"/>
    </w:pPr>
  </w:style>
  <w:style w:type="paragraph" w:customStyle="1" w:styleId="BDAB4D55A7D64DC280EC532034035708">
    <w:name w:val="BDAB4D55A7D64DC280EC532034035708"/>
    <w:pPr>
      <w:widowControl w:val="0"/>
      <w:jc w:val="both"/>
    </w:pPr>
  </w:style>
  <w:style w:type="paragraph" w:customStyle="1" w:styleId="5FE79FCEECDD452796141F8EF9A421DB">
    <w:name w:val="5FE79FCEECDD452796141F8EF9A421DB"/>
    <w:pPr>
      <w:widowControl w:val="0"/>
      <w:jc w:val="both"/>
    </w:pPr>
  </w:style>
  <w:style w:type="paragraph" w:customStyle="1" w:styleId="7FA7B2ED7F9E44D9BABB3347F31D23AE">
    <w:name w:val="7FA7B2ED7F9E44D9BABB3347F31D23AE"/>
    <w:pPr>
      <w:widowControl w:val="0"/>
      <w:jc w:val="both"/>
    </w:pPr>
  </w:style>
  <w:style w:type="paragraph" w:customStyle="1" w:styleId="2B5C25C027E040C8B60BB66F4330AD41">
    <w:name w:val="2B5C25C027E040C8B60BB66F4330AD41"/>
    <w:pPr>
      <w:widowControl w:val="0"/>
      <w:jc w:val="both"/>
    </w:pPr>
  </w:style>
  <w:style w:type="paragraph" w:customStyle="1" w:styleId="F1CBA558A2EF437BA02D9EE2C11CB323">
    <w:name w:val="F1CBA558A2EF437BA02D9EE2C11CB323"/>
    <w:pPr>
      <w:widowControl w:val="0"/>
      <w:jc w:val="both"/>
    </w:pPr>
  </w:style>
  <w:style w:type="paragraph" w:customStyle="1" w:styleId="35060E3BCA5440C68A067E8A2F219B30">
    <w:name w:val="35060E3BCA5440C68A067E8A2F219B30"/>
    <w:pPr>
      <w:widowControl w:val="0"/>
      <w:jc w:val="both"/>
    </w:pPr>
  </w:style>
  <w:style w:type="paragraph" w:customStyle="1" w:styleId="D0F1F36FF00D485585836D1B46F910F7">
    <w:name w:val="D0F1F36FF00D485585836D1B46F910F7"/>
    <w:pPr>
      <w:widowControl w:val="0"/>
      <w:jc w:val="both"/>
    </w:pPr>
  </w:style>
  <w:style w:type="paragraph" w:customStyle="1" w:styleId="2914E338A790407EB21E0F1DCC0C7E71">
    <w:name w:val="2914E338A790407EB21E0F1DCC0C7E71"/>
    <w:pPr>
      <w:widowControl w:val="0"/>
      <w:jc w:val="both"/>
    </w:pPr>
  </w:style>
  <w:style w:type="paragraph" w:customStyle="1" w:styleId="485D9278360C46629CC600D7A4C889A9">
    <w:name w:val="485D9278360C46629CC600D7A4C889A9"/>
    <w:pPr>
      <w:widowControl w:val="0"/>
      <w:jc w:val="both"/>
    </w:pPr>
  </w:style>
  <w:style w:type="paragraph" w:customStyle="1" w:styleId="95E8696CD1614C47A901FD60C8C746D4">
    <w:name w:val="95E8696CD1614C47A901FD60C8C746D4"/>
    <w:pPr>
      <w:widowControl w:val="0"/>
      <w:jc w:val="both"/>
    </w:pPr>
  </w:style>
  <w:style w:type="paragraph" w:customStyle="1" w:styleId="A1E8C41463664ECAA564632ED4F0738F">
    <w:name w:val="A1E8C41463664ECAA564632ED4F0738F"/>
    <w:pPr>
      <w:widowControl w:val="0"/>
      <w:jc w:val="both"/>
    </w:pPr>
  </w:style>
  <w:style w:type="paragraph" w:customStyle="1" w:styleId="950A910707F4405884C5FB1BB0DD7D33">
    <w:name w:val="950A910707F4405884C5FB1BB0DD7D33"/>
    <w:pPr>
      <w:widowControl w:val="0"/>
      <w:jc w:val="both"/>
    </w:pPr>
  </w:style>
  <w:style w:type="paragraph" w:customStyle="1" w:styleId="72F341F610B04965A6F405350B5E84A8">
    <w:name w:val="72F341F610B04965A6F405350B5E84A8"/>
    <w:pPr>
      <w:widowControl w:val="0"/>
      <w:jc w:val="both"/>
    </w:pPr>
  </w:style>
  <w:style w:type="paragraph" w:customStyle="1" w:styleId="291A5FD8C04D4A648DFAC880CEF4FF07">
    <w:name w:val="291A5FD8C04D4A648DFAC880CEF4FF07"/>
    <w:pPr>
      <w:widowControl w:val="0"/>
      <w:jc w:val="both"/>
    </w:pPr>
  </w:style>
  <w:style w:type="paragraph" w:customStyle="1" w:styleId="9D76D36CCF8E4876AFA74B9157E9C595">
    <w:name w:val="9D76D36CCF8E4876AFA74B9157E9C595"/>
    <w:pPr>
      <w:widowControl w:val="0"/>
      <w:jc w:val="both"/>
    </w:pPr>
  </w:style>
  <w:style w:type="paragraph" w:customStyle="1" w:styleId="C3469C7E37B74C0B86BE0FA75A4208BF">
    <w:name w:val="C3469C7E37B74C0B86BE0FA75A4208BF"/>
    <w:pPr>
      <w:widowControl w:val="0"/>
      <w:jc w:val="both"/>
    </w:pPr>
  </w:style>
  <w:style w:type="paragraph" w:customStyle="1" w:styleId="8FBC5DD2375D4750A61D98AF536A2A0B">
    <w:name w:val="8FBC5DD2375D4750A61D98AF536A2A0B"/>
    <w:pPr>
      <w:widowControl w:val="0"/>
      <w:jc w:val="both"/>
    </w:pPr>
  </w:style>
  <w:style w:type="paragraph" w:customStyle="1" w:styleId="AFA87982BE3D4AC8A518ADE13FD67648">
    <w:name w:val="AFA87982BE3D4AC8A518ADE13FD67648"/>
    <w:pPr>
      <w:widowControl w:val="0"/>
      <w:jc w:val="both"/>
    </w:pPr>
  </w:style>
  <w:style w:type="paragraph" w:customStyle="1" w:styleId="BBE513F01BC94B9B84D74210784B1F12">
    <w:name w:val="BBE513F01BC94B9B84D74210784B1F12"/>
    <w:pPr>
      <w:widowControl w:val="0"/>
      <w:jc w:val="both"/>
    </w:pPr>
  </w:style>
  <w:style w:type="paragraph" w:customStyle="1" w:styleId="86970A2B3BCC4E168DEE51FE6D50B164">
    <w:name w:val="86970A2B3BCC4E168DEE51FE6D50B164"/>
    <w:pPr>
      <w:widowControl w:val="0"/>
      <w:jc w:val="both"/>
    </w:pPr>
  </w:style>
  <w:style w:type="paragraph" w:customStyle="1" w:styleId="263EC0A902B44D978A6B1CA8A0203D59">
    <w:name w:val="263EC0A902B44D978A6B1CA8A0203D59"/>
    <w:pPr>
      <w:widowControl w:val="0"/>
      <w:jc w:val="both"/>
    </w:pPr>
  </w:style>
  <w:style w:type="paragraph" w:customStyle="1" w:styleId="D29FAD44323E4EC1B1C411ECD0753230">
    <w:name w:val="D29FAD44323E4EC1B1C411ECD0753230"/>
    <w:pPr>
      <w:widowControl w:val="0"/>
      <w:jc w:val="both"/>
    </w:pPr>
  </w:style>
  <w:style w:type="paragraph" w:customStyle="1" w:styleId="2668B6E6EF3847BFA65A14E9DFF05EE3">
    <w:name w:val="2668B6E6EF3847BFA65A14E9DFF05EE3"/>
    <w:pPr>
      <w:widowControl w:val="0"/>
      <w:jc w:val="both"/>
    </w:pPr>
  </w:style>
  <w:style w:type="paragraph" w:customStyle="1" w:styleId="802935B6BF954E6E9C53F1B22F8A81D2">
    <w:name w:val="802935B6BF954E6E9C53F1B22F8A81D2"/>
    <w:pPr>
      <w:widowControl w:val="0"/>
      <w:jc w:val="both"/>
    </w:pPr>
  </w:style>
  <w:style w:type="paragraph" w:customStyle="1" w:styleId="8E754386E8704CDDA8A1DA25E4A614D6">
    <w:name w:val="8E754386E8704CDDA8A1DA25E4A614D6"/>
    <w:pPr>
      <w:widowControl w:val="0"/>
      <w:jc w:val="both"/>
    </w:pPr>
  </w:style>
  <w:style w:type="paragraph" w:customStyle="1" w:styleId="D7284CB96FCB4EB88E8EB7F720AAA4BA">
    <w:name w:val="D7284CB96FCB4EB88E8EB7F720AAA4BA"/>
    <w:pPr>
      <w:widowControl w:val="0"/>
      <w:jc w:val="both"/>
    </w:pPr>
  </w:style>
  <w:style w:type="paragraph" w:customStyle="1" w:styleId="971BFD7CD52E4B27B727FB4B52FA3C10">
    <w:name w:val="971BFD7CD52E4B27B727FB4B52FA3C10"/>
    <w:pPr>
      <w:widowControl w:val="0"/>
      <w:jc w:val="both"/>
    </w:pPr>
  </w:style>
  <w:style w:type="paragraph" w:customStyle="1" w:styleId="90828A4CE9114BDA8787FFF0BF9BB5F4">
    <w:name w:val="90828A4CE9114BDA8787FFF0BF9BB5F4"/>
    <w:pPr>
      <w:widowControl w:val="0"/>
      <w:jc w:val="both"/>
    </w:pPr>
  </w:style>
  <w:style w:type="paragraph" w:customStyle="1" w:styleId="910C8D9D361543DEB582833068D6AECD">
    <w:name w:val="910C8D9D361543DEB582833068D6AECD"/>
    <w:pPr>
      <w:widowControl w:val="0"/>
      <w:jc w:val="both"/>
    </w:pPr>
  </w:style>
  <w:style w:type="paragraph" w:customStyle="1" w:styleId="AD105D664C154DC5B69F23300D00AC3D">
    <w:name w:val="AD105D664C154DC5B69F23300D00AC3D"/>
    <w:pPr>
      <w:widowControl w:val="0"/>
      <w:jc w:val="both"/>
    </w:pPr>
  </w:style>
  <w:style w:type="paragraph" w:customStyle="1" w:styleId="F46BB308077B40829713ACAB8592D1C0">
    <w:name w:val="F46BB308077B40829713ACAB8592D1C0"/>
    <w:pPr>
      <w:widowControl w:val="0"/>
      <w:jc w:val="both"/>
    </w:pPr>
  </w:style>
  <w:style w:type="paragraph" w:customStyle="1" w:styleId="0D8BB9DF49844DAA89313C0501D2D6A4">
    <w:name w:val="0D8BB9DF49844DAA89313C0501D2D6A4"/>
    <w:pPr>
      <w:widowControl w:val="0"/>
      <w:jc w:val="both"/>
    </w:pPr>
  </w:style>
  <w:style w:type="paragraph" w:customStyle="1" w:styleId="C1AAC526A04E4ACB92CEDF387A4D18A9">
    <w:name w:val="C1AAC526A04E4ACB92CEDF387A4D18A9"/>
    <w:pPr>
      <w:widowControl w:val="0"/>
      <w:jc w:val="both"/>
    </w:pPr>
  </w:style>
  <w:style w:type="paragraph" w:customStyle="1" w:styleId="4725BC0851204696BF419BBE4673095E">
    <w:name w:val="4725BC0851204696BF419BBE4673095E"/>
    <w:pPr>
      <w:widowControl w:val="0"/>
      <w:jc w:val="both"/>
    </w:pPr>
  </w:style>
  <w:style w:type="paragraph" w:customStyle="1" w:styleId="66164F12C182499D977E63F8E7FCBCA2">
    <w:name w:val="66164F12C182499D977E63F8E7FCBCA2"/>
    <w:pPr>
      <w:widowControl w:val="0"/>
      <w:jc w:val="both"/>
    </w:pPr>
  </w:style>
  <w:style w:type="paragraph" w:customStyle="1" w:styleId="AD1A0098CFA64E3F8FD64A4F905E944E">
    <w:name w:val="AD1A0098CFA64E3F8FD64A4F905E944E"/>
    <w:pPr>
      <w:widowControl w:val="0"/>
      <w:jc w:val="both"/>
    </w:pPr>
  </w:style>
  <w:style w:type="paragraph" w:customStyle="1" w:styleId="8DC3FF989B1B41C8A1F85AF6ADEABF98">
    <w:name w:val="8DC3FF989B1B41C8A1F85AF6ADEABF98"/>
    <w:pPr>
      <w:widowControl w:val="0"/>
      <w:jc w:val="both"/>
    </w:pPr>
  </w:style>
  <w:style w:type="paragraph" w:customStyle="1" w:styleId="C0AC7B090CFD47ECA8EE4162321ADD47">
    <w:name w:val="C0AC7B090CFD47ECA8EE4162321ADD47"/>
    <w:pPr>
      <w:widowControl w:val="0"/>
      <w:jc w:val="both"/>
    </w:pPr>
  </w:style>
  <w:style w:type="paragraph" w:customStyle="1" w:styleId="5D2DA63641EF44BB8FE7733CBBA0EF90">
    <w:name w:val="5D2DA63641EF44BB8FE7733CBBA0EF90"/>
    <w:pPr>
      <w:widowControl w:val="0"/>
      <w:jc w:val="both"/>
    </w:pPr>
  </w:style>
  <w:style w:type="paragraph" w:customStyle="1" w:styleId="C52D390D81F541ACAC4139228F357373">
    <w:name w:val="C52D390D81F541ACAC4139228F357373"/>
    <w:pPr>
      <w:widowControl w:val="0"/>
      <w:jc w:val="both"/>
    </w:pPr>
  </w:style>
  <w:style w:type="paragraph" w:customStyle="1" w:styleId="22A56CA43D6E47FABA3065FA924881DF">
    <w:name w:val="22A56CA43D6E47FABA3065FA924881DF"/>
    <w:pPr>
      <w:widowControl w:val="0"/>
      <w:jc w:val="both"/>
    </w:pPr>
  </w:style>
  <w:style w:type="paragraph" w:customStyle="1" w:styleId="E715787C823E426AA6B17CCF11E94E98">
    <w:name w:val="E715787C823E426AA6B17CCF11E94E98"/>
    <w:pPr>
      <w:widowControl w:val="0"/>
      <w:jc w:val="both"/>
    </w:pPr>
  </w:style>
  <w:style w:type="paragraph" w:customStyle="1" w:styleId="78E255CEBEA24C52863B972C9396ED2D">
    <w:name w:val="78E255CEBEA24C52863B972C9396ED2D"/>
    <w:pPr>
      <w:widowControl w:val="0"/>
      <w:jc w:val="both"/>
    </w:pPr>
  </w:style>
  <w:style w:type="paragraph" w:customStyle="1" w:styleId="E274C76E8C874372BEF4CBC620C437C2">
    <w:name w:val="E274C76E8C874372BEF4CBC620C437C2"/>
    <w:pPr>
      <w:widowControl w:val="0"/>
      <w:jc w:val="both"/>
    </w:pPr>
  </w:style>
  <w:style w:type="paragraph" w:customStyle="1" w:styleId="A9490D2C216B47A889A6B3AF010353E9">
    <w:name w:val="A9490D2C216B47A889A6B3AF010353E9"/>
    <w:pPr>
      <w:widowControl w:val="0"/>
      <w:jc w:val="both"/>
    </w:pPr>
  </w:style>
  <w:style w:type="paragraph" w:customStyle="1" w:styleId="B2BB8A3134174714896A4DF7F5527E75">
    <w:name w:val="B2BB8A3134174714896A4DF7F5527E75"/>
    <w:pPr>
      <w:widowControl w:val="0"/>
      <w:jc w:val="both"/>
    </w:pPr>
  </w:style>
  <w:style w:type="paragraph" w:customStyle="1" w:styleId="A4D301CAE51C4BF487C15C6F1A562E8E">
    <w:name w:val="A4D301CAE51C4BF487C15C6F1A562E8E"/>
    <w:pPr>
      <w:widowControl w:val="0"/>
      <w:jc w:val="both"/>
    </w:pPr>
  </w:style>
  <w:style w:type="paragraph" w:customStyle="1" w:styleId="68764323067F4533B30D4EF5EECFDFCF">
    <w:name w:val="68764323067F4533B30D4EF5EECFDFCF"/>
    <w:pPr>
      <w:widowControl w:val="0"/>
      <w:jc w:val="both"/>
    </w:pPr>
  </w:style>
  <w:style w:type="paragraph" w:customStyle="1" w:styleId="1ECA652DD8E747BDA0B3ED6370D7EFC3">
    <w:name w:val="1ECA652DD8E747BDA0B3ED6370D7EFC3"/>
    <w:pPr>
      <w:widowControl w:val="0"/>
      <w:jc w:val="both"/>
    </w:pPr>
  </w:style>
  <w:style w:type="paragraph" w:customStyle="1" w:styleId="384B0B8793FC49E1B6B72E2E8406E6D1">
    <w:name w:val="384B0B8793FC49E1B6B72E2E8406E6D1"/>
    <w:pPr>
      <w:widowControl w:val="0"/>
      <w:jc w:val="both"/>
    </w:pPr>
  </w:style>
  <w:style w:type="paragraph" w:customStyle="1" w:styleId="03B0D3FE2580448DB742E71A1FF4FAAA">
    <w:name w:val="03B0D3FE2580448DB742E71A1FF4FAAA"/>
    <w:pPr>
      <w:widowControl w:val="0"/>
      <w:jc w:val="both"/>
    </w:pPr>
  </w:style>
  <w:style w:type="paragraph" w:customStyle="1" w:styleId="6480F15BE05C4AEFBEC9E4475868CBF7">
    <w:name w:val="6480F15BE05C4AEFBEC9E4475868CBF7"/>
    <w:pPr>
      <w:widowControl w:val="0"/>
      <w:jc w:val="both"/>
    </w:pPr>
  </w:style>
  <w:style w:type="paragraph" w:customStyle="1" w:styleId="0F358B693DDC404DB3BBEB51FC8E1E35">
    <w:name w:val="0F358B693DDC404DB3BBEB51FC8E1E35"/>
    <w:pPr>
      <w:widowControl w:val="0"/>
      <w:jc w:val="both"/>
    </w:pPr>
  </w:style>
  <w:style w:type="paragraph" w:customStyle="1" w:styleId="FF975B820B17438D9D08FA64F15D46E8">
    <w:name w:val="FF975B820B17438D9D08FA64F15D46E8"/>
    <w:pPr>
      <w:widowControl w:val="0"/>
      <w:jc w:val="both"/>
    </w:pPr>
  </w:style>
  <w:style w:type="paragraph" w:customStyle="1" w:styleId="12392B8EC4A54764A910278F0694ACB2">
    <w:name w:val="12392B8EC4A54764A910278F0694ACB2"/>
    <w:pPr>
      <w:widowControl w:val="0"/>
      <w:jc w:val="both"/>
    </w:pPr>
  </w:style>
  <w:style w:type="paragraph" w:customStyle="1" w:styleId="2A11DCB295F74156B15A68EF53F723EF">
    <w:name w:val="2A11DCB295F74156B15A68EF53F723EF"/>
    <w:pPr>
      <w:widowControl w:val="0"/>
      <w:jc w:val="both"/>
    </w:pPr>
  </w:style>
  <w:style w:type="paragraph" w:customStyle="1" w:styleId="63427430280F41408B2135772F3B025E">
    <w:name w:val="63427430280F41408B2135772F3B025E"/>
    <w:pPr>
      <w:widowControl w:val="0"/>
      <w:jc w:val="both"/>
    </w:pPr>
  </w:style>
  <w:style w:type="paragraph" w:customStyle="1" w:styleId="E9C158372FA64A16BACB940BFE3D33DD">
    <w:name w:val="E9C158372FA64A16BACB940BFE3D33DD"/>
    <w:pPr>
      <w:widowControl w:val="0"/>
      <w:jc w:val="both"/>
    </w:pPr>
  </w:style>
  <w:style w:type="paragraph" w:customStyle="1" w:styleId="628C708B85F04B35A9CD56EE65238B58">
    <w:name w:val="628C708B85F04B35A9CD56EE65238B58"/>
    <w:pPr>
      <w:widowControl w:val="0"/>
      <w:jc w:val="both"/>
    </w:pPr>
  </w:style>
  <w:style w:type="paragraph" w:customStyle="1" w:styleId="937B3A750B1D4C6587BD261267796198">
    <w:name w:val="937B3A750B1D4C6587BD261267796198"/>
    <w:pPr>
      <w:widowControl w:val="0"/>
      <w:jc w:val="both"/>
    </w:pPr>
  </w:style>
  <w:style w:type="paragraph" w:customStyle="1" w:styleId="3613D95FF24C4C8C982B9AB57ED668F1">
    <w:name w:val="3613D95FF24C4C8C982B9AB57ED668F1"/>
    <w:pPr>
      <w:widowControl w:val="0"/>
      <w:jc w:val="both"/>
    </w:pPr>
  </w:style>
  <w:style w:type="paragraph" w:customStyle="1" w:styleId="B429850212DE4D45A7E764A67B037727">
    <w:name w:val="B429850212DE4D45A7E764A67B037727"/>
    <w:pPr>
      <w:widowControl w:val="0"/>
      <w:jc w:val="both"/>
    </w:pPr>
  </w:style>
  <w:style w:type="paragraph" w:customStyle="1" w:styleId="661EA91848E746BEB8E31DEA3C7535CF">
    <w:name w:val="661EA91848E746BEB8E31DEA3C7535CF"/>
    <w:pPr>
      <w:widowControl w:val="0"/>
      <w:jc w:val="both"/>
    </w:pPr>
  </w:style>
  <w:style w:type="paragraph" w:customStyle="1" w:styleId="ADF1A055FAE14713A9EF4EFB3B536A7F">
    <w:name w:val="ADF1A055FAE14713A9EF4EFB3B536A7F"/>
    <w:pPr>
      <w:widowControl w:val="0"/>
      <w:jc w:val="both"/>
    </w:pPr>
  </w:style>
  <w:style w:type="paragraph" w:customStyle="1" w:styleId="C599ACD042444C18B9FFF1C3C66E1B1E">
    <w:name w:val="C599ACD042444C18B9FFF1C3C66E1B1E"/>
    <w:pPr>
      <w:widowControl w:val="0"/>
      <w:jc w:val="both"/>
    </w:pPr>
  </w:style>
  <w:style w:type="paragraph" w:customStyle="1" w:styleId="6171B8DC4F8A4643B527B2B33B836684">
    <w:name w:val="6171B8DC4F8A4643B527B2B33B836684"/>
    <w:pPr>
      <w:widowControl w:val="0"/>
      <w:jc w:val="both"/>
    </w:pPr>
  </w:style>
  <w:style w:type="paragraph" w:customStyle="1" w:styleId="23CF97A54B0B434E9FB42050666C139B">
    <w:name w:val="23CF97A54B0B434E9FB42050666C139B"/>
    <w:pPr>
      <w:widowControl w:val="0"/>
      <w:jc w:val="both"/>
    </w:pPr>
  </w:style>
  <w:style w:type="paragraph" w:customStyle="1" w:styleId="34F9F1F551E0467084CCBB157B6D045B">
    <w:name w:val="34F9F1F551E0467084CCBB157B6D045B"/>
    <w:pPr>
      <w:widowControl w:val="0"/>
      <w:jc w:val="both"/>
    </w:pPr>
  </w:style>
  <w:style w:type="paragraph" w:customStyle="1" w:styleId="5ECBF8FE59744701A0657E2F856C019F">
    <w:name w:val="5ECBF8FE59744701A0657E2F856C019F"/>
    <w:pPr>
      <w:widowControl w:val="0"/>
      <w:jc w:val="both"/>
    </w:pPr>
  </w:style>
  <w:style w:type="paragraph" w:customStyle="1" w:styleId="07482516DAB148DE962FC0D503BB0412">
    <w:name w:val="07482516DAB148DE962FC0D503BB0412"/>
    <w:pPr>
      <w:widowControl w:val="0"/>
      <w:jc w:val="both"/>
    </w:pPr>
  </w:style>
  <w:style w:type="paragraph" w:customStyle="1" w:styleId="3FDB0FF965CF48EC850779B54295ED94">
    <w:name w:val="3FDB0FF965CF48EC850779B54295ED94"/>
    <w:pPr>
      <w:widowControl w:val="0"/>
      <w:jc w:val="both"/>
    </w:pPr>
  </w:style>
  <w:style w:type="paragraph" w:customStyle="1" w:styleId="789DB14F09044E71BFC309EA8EAF06AC">
    <w:name w:val="789DB14F09044E71BFC309EA8EAF06AC"/>
    <w:pPr>
      <w:widowControl w:val="0"/>
      <w:jc w:val="both"/>
    </w:pPr>
  </w:style>
  <w:style w:type="paragraph" w:customStyle="1" w:styleId="C7124A65044847BA98D1FA046E7EE79D">
    <w:name w:val="C7124A65044847BA98D1FA046E7EE79D"/>
    <w:pPr>
      <w:widowControl w:val="0"/>
      <w:jc w:val="both"/>
    </w:pPr>
  </w:style>
  <w:style w:type="paragraph" w:customStyle="1" w:styleId="71ABA03E083943F187996A14C012557F">
    <w:name w:val="71ABA03E083943F187996A14C012557F"/>
    <w:pPr>
      <w:widowControl w:val="0"/>
      <w:jc w:val="both"/>
    </w:pPr>
  </w:style>
  <w:style w:type="paragraph" w:customStyle="1" w:styleId="8DC006BD0B474DE59EE615590F65468D">
    <w:name w:val="8DC006BD0B474DE59EE615590F65468D"/>
    <w:pPr>
      <w:widowControl w:val="0"/>
      <w:jc w:val="both"/>
    </w:pPr>
  </w:style>
  <w:style w:type="paragraph" w:customStyle="1" w:styleId="D7F31F8777894636AA0BFF86F3E40BC7">
    <w:name w:val="D7F31F8777894636AA0BFF86F3E40BC7"/>
    <w:pPr>
      <w:widowControl w:val="0"/>
      <w:jc w:val="both"/>
    </w:pPr>
  </w:style>
  <w:style w:type="paragraph" w:customStyle="1" w:styleId="66145401DF464F13BB717FE6ED0CF224">
    <w:name w:val="66145401DF464F13BB717FE6ED0CF224"/>
    <w:pPr>
      <w:widowControl w:val="0"/>
      <w:jc w:val="both"/>
    </w:pPr>
  </w:style>
  <w:style w:type="paragraph" w:customStyle="1" w:styleId="14C5FC7EF392441E84FF65DE95A5B8D8">
    <w:name w:val="14C5FC7EF392441E84FF65DE95A5B8D8"/>
    <w:pPr>
      <w:widowControl w:val="0"/>
      <w:jc w:val="both"/>
    </w:pPr>
  </w:style>
  <w:style w:type="paragraph" w:customStyle="1" w:styleId="76E28A0F0172467198A27DB0E6499456">
    <w:name w:val="76E28A0F0172467198A27DB0E6499456"/>
    <w:pPr>
      <w:widowControl w:val="0"/>
      <w:jc w:val="both"/>
    </w:pPr>
  </w:style>
  <w:style w:type="paragraph" w:customStyle="1" w:styleId="FCAD9E83D77843BE9C2FA9E9BE403DC4">
    <w:name w:val="FCAD9E83D77843BE9C2FA9E9BE403DC4"/>
    <w:pPr>
      <w:widowControl w:val="0"/>
      <w:jc w:val="both"/>
    </w:pPr>
  </w:style>
  <w:style w:type="paragraph" w:customStyle="1" w:styleId="13CF2C779C09450084A206B91E95FCF6">
    <w:name w:val="13CF2C779C09450084A206B91E95FCF6"/>
    <w:pPr>
      <w:widowControl w:val="0"/>
      <w:jc w:val="both"/>
    </w:pPr>
  </w:style>
  <w:style w:type="paragraph" w:customStyle="1" w:styleId="0D4A1E2E451C481BAA8A1859339ACD18">
    <w:name w:val="0D4A1E2E451C481BAA8A1859339ACD18"/>
    <w:pPr>
      <w:widowControl w:val="0"/>
      <w:jc w:val="both"/>
    </w:pPr>
  </w:style>
  <w:style w:type="paragraph" w:customStyle="1" w:styleId="5E528E44FAC34B6790F2EA86D92BB6AC">
    <w:name w:val="5E528E44FAC34B6790F2EA86D92BB6AC"/>
    <w:pPr>
      <w:widowControl w:val="0"/>
      <w:jc w:val="both"/>
    </w:pPr>
  </w:style>
  <w:style w:type="paragraph" w:customStyle="1" w:styleId="3432F2B9D17B4C0581BB622C0F665F38">
    <w:name w:val="3432F2B9D17B4C0581BB622C0F665F38"/>
    <w:pPr>
      <w:widowControl w:val="0"/>
      <w:jc w:val="both"/>
    </w:pPr>
  </w:style>
  <w:style w:type="paragraph" w:customStyle="1" w:styleId="26334A06F3A14F1AA4FB369D351183AA">
    <w:name w:val="26334A06F3A14F1AA4FB369D351183AA"/>
    <w:pPr>
      <w:widowControl w:val="0"/>
      <w:jc w:val="both"/>
    </w:pPr>
  </w:style>
  <w:style w:type="paragraph" w:customStyle="1" w:styleId="1C6F9B4175564D3C839DFF13908107BB">
    <w:name w:val="1C6F9B4175564D3C839DFF13908107BB"/>
    <w:pPr>
      <w:widowControl w:val="0"/>
      <w:jc w:val="both"/>
    </w:pPr>
  </w:style>
  <w:style w:type="paragraph" w:customStyle="1" w:styleId="EC523A49DB8A48208581A997742871B5">
    <w:name w:val="EC523A49DB8A48208581A997742871B5"/>
    <w:pPr>
      <w:widowControl w:val="0"/>
      <w:jc w:val="both"/>
    </w:pPr>
  </w:style>
  <w:style w:type="paragraph" w:customStyle="1" w:styleId="032D724E9ECE4C7784DEF539BAA5810D">
    <w:name w:val="032D724E9ECE4C7784DEF539BAA5810D"/>
    <w:pPr>
      <w:widowControl w:val="0"/>
      <w:jc w:val="both"/>
    </w:pPr>
  </w:style>
  <w:style w:type="paragraph" w:customStyle="1" w:styleId="5913515159204903937D3CF503CF9C69">
    <w:name w:val="5913515159204903937D3CF503CF9C69"/>
    <w:pPr>
      <w:widowControl w:val="0"/>
      <w:jc w:val="both"/>
    </w:pPr>
  </w:style>
  <w:style w:type="paragraph" w:customStyle="1" w:styleId="C8944652262C4C48827C2CA662D16A5F">
    <w:name w:val="C8944652262C4C48827C2CA662D16A5F"/>
    <w:pPr>
      <w:widowControl w:val="0"/>
      <w:jc w:val="both"/>
    </w:pPr>
  </w:style>
  <w:style w:type="paragraph" w:customStyle="1" w:styleId="87A52D7ED9E74ED5866EF6B0659BBB82">
    <w:name w:val="87A52D7ED9E74ED5866EF6B0659BBB82"/>
    <w:pPr>
      <w:widowControl w:val="0"/>
      <w:jc w:val="both"/>
    </w:pPr>
  </w:style>
  <w:style w:type="paragraph" w:customStyle="1" w:styleId="7A078D154C1247F7A7351A7094AF046E">
    <w:name w:val="7A078D154C1247F7A7351A7094AF046E"/>
    <w:pPr>
      <w:widowControl w:val="0"/>
      <w:jc w:val="both"/>
    </w:pPr>
  </w:style>
  <w:style w:type="paragraph" w:customStyle="1" w:styleId="D8E43731C4044498B1A10F29B4652D31">
    <w:name w:val="D8E43731C4044498B1A10F29B4652D31"/>
    <w:pPr>
      <w:widowControl w:val="0"/>
      <w:jc w:val="both"/>
    </w:pPr>
  </w:style>
  <w:style w:type="paragraph" w:customStyle="1" w:styleId="6A3E33C7EE5C443AA2BF7E6C238852B1">
    <w:name w:val="6A3E33C7EE5C443AA2BF7E6C238852B1"/>
    <w:pPr>
      <w:widowControl w:val="0"/>
      <w:jc w:val="both"/>
    </w:pPr>
  </w:style>
  <w:style w:type="paragraph" w:customStyle="1" w:styleId="39979CD2E9614AA48ADF349B07BA4790">
    <w:name w:val="39979CD2E9614AA48ADF349B07BA4790"/>
    <w:pPr>
      <w:widowControl w:val="0"/>
      <w:jc w:val="both"/>
    </w:pPr>
  </w:style>
  <w:style w:type="paragraph" w:customStyle="1" w:styleId="E722789F6D494E19BC4FFB15A34C44D9">
    <w:name w:val="E722789F6D494E19BC4FFB15A34C44D9"/>
    <w:pPr>
      <w:widowControl w:val="0"/>
      <w:jc w:val="both"/>
    </w:pPr>
  </w:style>
  <w:style w:type="paragraph" w:customStyle="1" w:styleId="87D1906BBB63461D82FAAB18AAF3329A">
    <w:name w:val="87D1906BBB63461D82FAAB18AAF3329A"/>
    <w:pPr>
      <w:widowControl w:val="0"/>
      <w:jc w:val="both"/>
    </w:pPr>
  </w:style>
  <w:style w:type="paragraph" w:customStyle="1" w:styleId="ECA5E952E545406EB44A0C1F4C2F5F82">
    <w:name w:val="ECA5E952E545406EB44A0C1F4C2F5F82"/>
    <w:pPr>
      <w:widowControl w:val="0"/>
      <w:jc w:val="both"/>
    </w:pPr>
  </w:style>
  <w:style w:type="paragraph" w:customStyle="1" w:styleId="2BDC489F840648579E4D1451681293BC">
    <w:name w:val="2BDC489F840648579E4D1451681293BC"/>
    <w:pPr>
      <w:widowControl w:val="0"/>
      <w:jc w:val="both"/>
    </w:pPr>
  </w:style>
  <w:style w:type="paragraph" w:customStyle="1" w:styleId="BAC7E441EF6B4FE9BE1C5BDB0F9348EC">
    <w:name w:val="BAC7E441EF6B4FE9BE1C5BDB0F9348EC"/>
    <w:pPr>
      <w:widowControl w:val="0"/>
      <w:jc w:val="both"/>
    </w:pPr>
  </w:style>
  <w:style w:type="paragraph" w:customStyle="1" w:styleId="8C955DFB66B947919B1A5D53E61CE1A4">
    <w:name w:val="8C955DFB66B947919B1A5D53E61CE1A4"/>
    <w:pPr>
      <w:widowControl w:val="0"/>
      <w:jc w:val="both"/>
    </w:pPr>
  </w:style>
  <w:style w:type="paragraph" w:customStyle="1" w:styleId="9B54E03EF19244F09D1CFEBC48C811D6">
    <w:name w:val="9B54E03EF19244F09D1CFEBC48C811D6"/>
    <w:pPr>
      <w:widowControl w:val="0"/>
      <w:jc w:val="both"/>
    </w:pPr>
  </w:style>
  <w:style w:type="paragraph" w:customStyle="1" w:styleId="B27EAC43736C4693BAAA0BA7FDB61AF9">
    <w:name w:val="B27EAC43736C4693BAAA0BA7FDB61AF9"/>
    <w:pPr>
      <w:widowControl w:val="0"/>
      <w:jc w:val="both"/>
    </w:pPr>
  </w:style>
  <w:style w:type="paragraph" w:customStyle="1" w:styleId="5661C3A0A351494A8C335D4F6E91BC5F">
    <w:name w:val="5661C3A0A351494A8C335D4F6E91BC5F"/>
    <w:pPr>
      <w:widowControl w:val="0"/>
      <w:jc w:val="both"/>
    </w:pPr>
  </w:style>
  <w:style w:type="paragraph" w:customStyle="1" w:styleId="3A14850437C44F3982061C787F66567B">
    <w:name w:val="3A14850437C44F3982061C787F66567B"/>
    <w:pPr>
      <w:widowControl w:val="0"/>
      <w:jc w:val="both"/>
    </w:pPr>
  </w:style>
  <w:style w:type="paragraph" w:customStyle="1" w:styleId="6FBBD46CAC184DF08E251D0A3ED6DEC5">
    <w:name w:val="6FBBD46CAC184DF08E251D0A3ED6DEC5"/>
    <w:pPr>
      <w:widowControl w:val="0"/>
      <w:jc w:val="both"/>
    </w:pPr>
  </w:style>
  <w:style w:type="paragraph" w:customStyle="1" w:styleId="01F12823553F425AB98369CB61DDB9C7">
    <w:name w:val="01F12823553F425AB98369CB61DDB9C7"/>
    <w:pPr>
      <w:widowControl w:val="0"/>
      <w:jc w:val="both"/>
    </w:pPr>
  </w:style>
  <w:style w:type="paragraph" w:customStyle="1" w:styleId="28DADFCEADF041D6834D15CF198339C4">
    <w:name w:val="28DADFCEADF041D6834D15CF198339C4"/>
    <w:pPr>
      <w:widowControl w:val="0"/>
      <w:jc w:val="both"/>
    </w:pPr>
  </w:style>
  <w:style w:type="paragraph" w:customStyle="1" w:styleId="43462A8817C648C4B46082A1E92B1564">
    <w:name w:val="43462A8817C648C4B46082A1E92B1564"/>
    <w:pPr>
      <w:widowControl w:val="0"/>
      <w:jc w:val="both"/>
    </w:pPr>
  </w:style>
  <w:style w:type="paragraph" w:customStyle="1" w:styleId="BF96399B40D34412A8279A581ADD4C94">
    <w:name w:val="BF96399B40D34412A8279A581ADD4C94"/>
    <w:pPr>
      <w:widowControl w:val="0"/>
      <w:jc w:val="both"/>
    </w:pPr>
  </w:style>
  <w:style w:type="paragraph" w:customStyle="1" w:styleId="A51139F9D26B49569AFA24B1732092EA">
    <w:name w:val="A51139F9D26B49569AFA24B1732092EA"/>
    <w:pPr>
      <w:widowControl w:val="0"/>
      <w:jc w:val="both"/>
    </w:pPr>
  </w:style>
  <w:style w:type="paragraph" w:customStyle="1" w:styleId="CEEFC9B12AA4470283C6F5914F9E32D8">
    <w:name w:val="CEEFC9B12AA4470283C6F5914F9E32D8"/>
    <w:pPr>
      <w:widowControl w:val="0"/>
      <w:jc w:val="both"/>
    </w:pPr>
  </w:style>
  <w:style w:type="paragraph" w:customStyle="1" w:styleId="962D62370D8A48D484CB84C912B721FD">
    <w:name w:val="962D62370D8A48D484CB84C912B721FD"/>
    <w:pPr>
      <w:widowControl w:val="0"/>
      <w:jc w:val="both"/>
    </w:pPr>
  </w:style>
  <w:style w:type="paragraph" w:customStyle="1" w:styleId="D9B5EDAB19114498B3FC33291B160D44">
    <w:name w:val="D9B5EDAB19114498B3FC33291B160D44"/>
    <w:pPr>
      <w:widowControl w:val="0"/>
      <w:jc w:val="both"/>
    </w:pPr>
  </w:style>
  <w:style w:type="paragraph" w:customStyle="1" w:styleId="3F38E4DF3CEA4DA79D347512C6A53BFA">
    <w:name w:val="3F38E4DF3CEA4DA79D347512C6A53BFA"/>
    <w:pPr>
      <w:widowControl w:val="0"/>
      <w:jc w:val="both"/>
    </w:pPr>
  </w:style>
  <w:style w:type="paragraph" w:customStyle="1" w:styleId="8D436448B7F04CE3A21F78063E08BB06">
    <w:name w:val="8D436448B7F04CE3A21F78063E08BB06"/>
    <w:pPr>
      <w:widowControl w:val="0"/>
      <w:jc w:val="both"/>
    </w:pPr>
  </w:style>
  <w:style w:type="paragraph" w:customStyle="1" w:styleId="68DD25440B634D619C02B374C82CE84E">
    <w:name w:val="68DD25440B634D619C02B374C82CE84E"/>
    <w:pPr>
      <w:widowControl w:val="0"/>
      <w:jc w:val="both"/>
    </w:pPr>
  </w:style>
  <w:style w:type="paragraph" w:customStyle="1" w:styleId="2825673A543045E49EDB81FC28C84033">
    <w:name w:val="2825673A543045E49EDB81FC28C84033"/>
    <w:pPr>
      <w:widowControl w:val="0"/>
      <w:jc w:val="both"/>
    </w:pPr>
  </w:style>
  <w:style w:type="paragraph" w:customStyle="1" w:styleId="F258F96C5ACE416B9C9377F7B9D79445">
    <w:name w:val="F258F96C5ACE416B9C9377F7B9D79445"/>
    <w:pPr>
      <w:widowControl w:val="0"/>
      <w:jc w:val="both"/>
    </w:pPr>
  </w:style>
  <w:style w:type="paragraph" w:customStyle="1" w:styleId="5A20C449C5A1403A8ED3170904584095">
    <w:name w:val="5A20C449C5A1403A8ED3170904584095"/>
    <w:pPr>
      <w:widowControl w:val="0"/>
      <w:jc w:val="both"/>
    </w:pPr>
  </w:style>
  <w:style w:type="paragraph" w:customStyle="1" w:styleId="D92EC535401E481E8829A6EEAC64DBDB">
    <w:name w:val="D92EC535401E481E8829A6EEAC64DBDB"/>
    <w:pPr>
      <w:widowControl w:val="0"/>
      <w:jc w:val="both"/>
    </w:pPr>
  </w:style>
  <w:style w:type="paragraph" w:customStyle="1" w:styleId="F47C3360491D4BC98C594B389EEAE913">
    <w:name w:val="F47C3360491D4BC98C594B389EEAE913"/>
    <w:pPr>
      <w:widowControl w:val="0"/>
      <w:jc w:val="both"/>
    </w:pPr>
  </w:style>
  <w:style w:type="paragraph" w:customStyle="1" w:styleId="7E7DF278ECD842348DE53E92C436A014">
    <w:name w:val="7E7DF278ECD842348DE53E92C436A014"/>
    <w:pPr>
      <w:widowControl w:val="0"/>
      <w:jc w:val="both"/>
    </w:pPr>
  </w:style>
  <w:style w:type="paragraph" w:customStyle="1" w:styleId="4D17306F450C4D8ABB946FFBA34055AF">
    <w:name w:val="4D17306F450C4D8ABB946FFBA34055AF"/>
    <w:pPr>
      <w:widowControl w:val="0"/>
      <w:jc w:val="both"/>
    </w:pPr>
  </w:style>
  <w:style w:type="paragraph" w:customStyle="1" w:styleId="0DBF47C678F64F7DB2873EC4F0CA6307">
    <w:name w:val="0DBF47C678F64F7DB2873EC4F0CA6307"/>
    <w:pPr>
      <w:widowControl w:val="0"/>
      <w:jc w:val="both"/>
    </w:pPr>
  </w:style>
  <w:style w:type="paragraph" w:customStyle="1" w:styleId="626C24C2E64841E192BBC8A99AE92DAC">
    <w:name w:val="626C24C2E64841E192BBC8A99AE92DAC"/>
    <w:pPr>
      <w:widowControl w:val="0"/>
      <w:jc w:val="both"/>
    </w:pPr>
  </w:style>
  <w:style w:type="paragraph" w:customStyle="1" w:styleId="EA8F862BDAC749BAB9493C67CB088C83">
    <w:name w:val="EA8F862BDAC749BAB9493C67CB088C83"/>
    <w:pPr>
      <w:widowControl w:val="0"/>
      <w:jc w:val="both"/>
    </w:pPr>
  </w:style>
  <w:style w:type="paragraph" w:customStyle="1" w:styleId="8EF9070D998B4CE482CBF868595C35B1">
    <w:name w:val="8EF9070D998B4CE482CBF868595C35B1"/>
    <w:pPr>
      <w:widowControl w:val="0"/>
      <w:jc w:val="both"/>
    </w:pPr>
  </w:style>
  <w:style w:type="paragraph" w:customStyle="1" w:styleId="86510EDC7BBD40A0B958E63B92C82BC1">
    <w:name w:val="86510EDC7BBD40A0B958E63B92C82BC1"/>
    <w:pPr>
      <w:widowControl w:val="0"/>
      <w:jc w:val="both"/>
    </w:pPr>
  </w:style>
  <w:style w:type="paragraph" w:customStyle="1" w:styleId="3D2C77302CD9494C95EBC25CAFF1A425">
    <w:name w:val="3D2C77302CD9494C95EBC25CAFF1A425"/>
    <w:pPr>
      <w:widowControl w:val="0"/>
      <w:jc w:val="both"/>
    </w:pPr>
  </w:style>
  <w:style w:type="paragraph" w:customStyle="1" w:styleId="A6E5BB16524D4EE0814FEB681F5A0933">
    <w:name w:val="A6E5BB16524D4EE0814FEB681F5A0933"/>
    <w:pPr>
      <w:widowControl w:val="0"/>
      <w:jc w:val="both"/>
    </w:pPr>
  </w:style>
  <w:style w:type="paragraph" w:customStyle="1" w:styleId="585F77C6950B49DCB7BAC838AE73BC7B">
    <w:name w:val="585F77C6950B49DCB7BAC838AE73BC7B"/>
    <w:pPr>
      <w:widowControl w:val="0"/>
      <w:jc w:val="both"/>
    </w:pPr>
  </w:style>
  <w:style w:type="paragraph" w:customStyle="1" w:styleId="8D16B97D1F204E51BD7F6E9C0F16B224">
    <w:name w:val="8D16B97D1F204E51BD7F6E9C0F16B224"/>
    <w:pPr>
      <w:widowControl w:val="0"/>
      <w:jc w:val="both"/>
    </w:pPr>
  </w:style>
  <w:style w:type="paragraph" w:customStyle="1" w:styleId="FD1398ABDDD64831AD62119E4486670E">
    <w:name w:val="FD1398ABDDD64831AD62119E4486670E"/>
    <w:pPr>
      <w:widowControl w:val="0"/>
      <w:jc w:val="both"/>
    </w:pPr>
  </w:style>
  <w:style w:type="paragraph" w:customStyle="1" w:styleId="4A9481D65A504316BE29C3A67FD68604">
    <w:name w:val="4A9481D65A504316BE29C3A67FD68604"/>
    <w:pPr>
      <w:widowControl w:val="0"/>
      <w:jc w:val="both"/>
    </w:pPr>
  </w:style>
  <w:style w:type="paragraph" w:customStyle="1" w:styleId="065CBE3D88414283B369005E22A5F584">
    <w:name w:val="065CBE3D88414283B369005E22A5F584"/>
    <w:pPr>
      <w:widowControl w:val="0"/>
      <w:jc w:val="both"/>
    </w:pPr>
  </w:style>
  <w:style w:type="paragraph" w:customStyle="1" w:styleId="F0E5B0F66259447E96BD02CCF50ECE46">
    <w:name w:val="F0E5B0F66259447E96BD02CCF50ECE46"/>
    <w:pPr>
      <w:widowControl w:val="0"/>
      <w:jc w:val="both"/>
    </w:pPr>
  </w:style>
  <w:style w:type="paragraph" w:customStyle="1" w:styleId="D4F859ECDCF7443580086623048AD5EE">
    <w:name w:val="D4F859ECDCF7443580086623048AD5EE"/>
    <w:pPr>
      <w:widowControl w:val="0"/>
      <w:jc w:val="both"/>
    </w:pPr>
  </w:style>
  <w:style w:type="paragraph" w:customStyle="1" w:styleId="1865F2BA108B44E08ABA71EE8CB6EE45">
    <w:name w:val="1865F2BA108B44E08ABA71EE8CB6EE45"/>
    <w:pPr>
      <w:widowControl w:val="0"/>
      <w:jc w:val="both"/>
    </w:pPr>
  </w:style>
  <w:style w:type="paragraph" w:customStyle="1" w:styleId="AD78A7180C744A30B09B01A54C1C80B7">
    <w:name w:val="AD78A7180C744A30B09B01A54C1C80B7"/>
    <w:pPr>
      <w:widowControl w:val="0"/>
      <w:jc w:val="both"/>
    </w:pPr>
  </w:style>
  <w:style w:type="paragraph" w:customStyle="1" w:styleId="CD2A6DED0D934A739203350D4124206C">
    <w:name w:val="CD2A6DED0D934A739203350D4124206C"/>
    <w:pPr>
      <w:widowControl w:val="0"/>
      <w:jc w:val="both"/>
    </w:pPr>
  </w:style>
  <w:style w:type="paragraph" w:customStyle="1" w:styleId="C175808A08AA44DFB20D311B64B24E03">
    <w:name w:val="C175808A08AA44DFB20D311B64B24E03"/>
    <w:pPr>
      <w:widowControl w:val="0"/>
      <w:jc w:val="both"/>
    </w:pPr>
  </w:style>
  <w:style w:type="paragraph" w:customStyle="1" w:styleId="892AFC62D5DA49D9928BD37F2320C3B1">
    <w:name w:val="892AFC62D5DA49D9928BD37F2320C3B1"/>
    <w:pPr>
      <w:widowControl w:val="0"/>
      <w:jc w:val="both"/>
    </w:pPr>
  </w:style>
  <w:style w:type="paragraph" w:customStyle="1" w:styleId="71ED37CFD1FC4D1BB1F9180DEB5203B9">
    <w:name w:val="71ED37CFD1FC4D1BB1F9180DEB5203B9"/>
    <w:pPr>
      <w:widowControl w:val="0"/>
      <w:jc w:val="both"/>
    </w:pPr>
  </w:style>
  <w:style w:type="paragraph" w:customStyle="1" w:styleId="1AC93C6A74334F868C9350CAF74C95AB">
    <w:name w:val="1AC93C6A74334F868C9350CAF74C95AB"/>
    <w:pPr>
      <w:widowControl w:val="0"/>
      <w:jc w:val="both"/>
    </w:pPr>
  </w:style>
  <w:style w:type="paragraph" w:customStyle="1" w:styleId="7FC3CF04A28A47CCB942B6896CC93E7B">
    <w:name w:val="7FC3CF04A28A47CCB942B6896CC93E7B"/>
    <w:pPr>
      <w:widowControl w:val="0"/>
      <w:jc w:val="both"/>
    </w:pPr>
  </w:style>
  <w:style w:type="paragraph" w:customStyle="1" w:styleId="04F015B9F6394FFCA117E6E103031AFE">
    <w:name w:val="04F015B9F6394FFCA117E6E103031AFE"/>
    <w:pPr>
      <w:widowControl w:val="0"/>
      <w:jc w:val="both"/>
    </w:pPr>
  </w:style>
  <w:style w:type="paragraph" w:customStyle="1" w:styleId="3F785E29FA4948B6AF2077D9952DE2C1">
    <w:name w:val="3F785E29FA4948B6AF2077D9952DE2C1"/>
    <w:pPr>
      <w:widowControl w:val="0"/>
      <w:jc w:val="both"/>
    </w:pPr>
  </w:style>
  <w:style w:type="paragraph" w:customStyle="1" w:styleId="E9DC4D5A6A62428F8F01D5F51C2CC6D5">
    <w:name w:val="E9DC4D5A6A62428F8F01D5F51C2CC6D5"/>
    <w:pPr>
      <w:widowControl w:val="0"/>
      <w:jc w:val="both"/>
    </w:pPr>
  </w:style>
  <w:style w:type="paragraph" w:customStyle="1" w:styleId="468F3C7182F443FCB63C945EAC9717D8">
    <w:name w:val="468F3C7182F443FCB63C945EAC9717D8"/>
    <w:pPr>
      <w:widowControl w:val="0"/>
      <w:jc w:val="both"/>
    </w:pPr>
  </w:style>
  <w:style w:type="paragraph" w:customStyle="1" w:styleId="7A5AEE7796994C808E0AD8F12B5AC48F">
    <w:name w:val="7A5AEE7796994C808E0AD8F12B5AC48F"/>
    <w:pPr>
      <w:widowControl w:val="0"/>
      <w:jc w:val="both"/>
    </w:pPr>
  </w:style>
  <w:style w:type="paragraph" w:customStyle="1" w:styleId="2FA7AD65DC7B4498BC843C3DA2D683C2">
    <w:name w:val="2FA7AD65DC7B4498BC843C3DA2D683C2"/>
    <w:pPr>
      <w:widowControl w:val="0"/>
      <w:jc w:val="both"/>
    </w:pPr>
  </w:style>
  <w:style w:type="paragraph" w:customStyle="1" w:styleId="D94A43D94018484EBCFB4FD0772C9884">
    <w:name w:val="D94A43D94018484EBCFB4FD0772C9884"/>
    <w:pPr>
      <w:widowControl w:val="0"/>
      <w:jc w:val="both"/>
    </w:pPr>
  </w:style>
  <w:style w:type="paragraph" w:customStyle="1" w:styleId="688722D1AEEF4C1E9ABEC8F2F9961B93">
    <w:name w:val="688722D1AEEF4C1E9ABEC8F2F9961B93"/>
    <w:pPr>
      <w:widowControl w:val="0"/>
      <w:jc w:val="both"/>
    </w:pPr>
  </w:style>
  <w:style w:type="paragraph" w:customStyle="1" w:styleId="FB8DD70C49A142CFB9C71F9A897F9FC5">
    <w:name w:val="FB8DD70C49A142CFB9C71F9A897F9FC5"/>
    <w:pPr>
      <w:widowControl w:val="0"/>
      <w:jc w:val="both"/>
    </w:pPr>
  </w:style>
  <w:style w:type="paragraph" w:customStyle="1" w:styleId="3B2F6FC7DB274324B59AF617359E280D">
    <w:name w:val="3B2F6FC7DB274324B59AF617359E280D"/>
    <w:pPr>
      <w:widowControl w:val="0"/>
      <w:jc w:val="both"/>
    </w:pPr>
  </w:style>
  <w:style w:type="paragraph" w:customStyle="1" w:styleId="5E79272250884A8B9B4AEA5B52DA5E8F">
    <w:name w:val="5E79272250884A8B9B4AEA5B52DA5E8F"/>
    <w:pPr>
      <w:widowControl w:val="0"/>
      <w:jc w:val="both"/>
    </w:pPr>
  </w:style>
  <w:style w:type="paragraph" w:customStyle="1" w:styleId="7EAAB161362E4E119B12E3C836BB5A08">
    <w:name w:val="7EAAB161362E4E119B12E3C836BB5A08"/>
    <w:pPr>
      <w:widowControl w:val="0"/>
      <w:jc w:val="both"/>
    </w:pPr>
  </w:style>
  <w:style w:type="paragraph" w:customStyle="1" w:styleId="36CF0B59877B4035AD86179C9A067D75">
    <w:name w:val="36CF0B59877B4035AD86179C9A067D75"/>
    <w:pPr>
      <w:widowControl w:val="0"/>
      <w:jc w:val="both"/>
    </w:pPr>
  </w:style>
  <w:style w:type="paragraph" w:customStyle="1" w:styleId="3C8BDCFB05134CB3B7DAEED6BB92A7DE">
    <w:name w:val="3C8BDCFB05134CB3B7DAEED6BB92A7DE"/>
    <w:pPr>
      <w:widowControl w:val="0"/>
      <w:jc w:val="both"/>
    </w:pPr>
  </w:style>
  <w:style w:type="paragraph" w:customStyle="1" w:styleId="B415C8C26B31438495E459F504FF7D9F">
    <w:name w:val="B415C8C26B31438495E459F504FF7D9F"/>
    <w:pPr>
      <w:widowControl w:val="0"/>
      <w:jc w:val="both"/>
    </w:pPr>
  </w:style>
  <w:style w:type="paragraph" w:customStyle="1" w:styleId="751627551DC2403B8B4F8F8B416F413C">
    <w:name w:val="751627551DC2403B8B4F8F8B416F413C"/>
    <w:pPr>
      <w:widowControl w:val="0"/>
      <w:jc w:val="both"/>
    </w:pPr>
  </w:style>
  <w:style w:type="paragraph" w:customStyle="1" w:styleId="EB76DE8B3ED142AAA24E47714D116E67">
    <w:name w:val="EB76DE8B3ED142AAA24E47714D116E67"/>
    <w:pPr>
      <w:widowControl w:val="0"/>
      <w:jc w:val="both"/>
    </w:pPr>
  </w:style>
  <w:style w:type="paragraph" w:customStyle="1" w:styleId="2595CAF5310E47A48099A8D05075787D">
    <w:name w:val="2595CAF5310E47A48099A8D05075787D"/>
    <w:pPr>
      <w:widowControl w:val="0"/>
      <w:jc w:val="both"/>
    </w:pPr>
  </w:style>
  <w:style w:type="paragraph" w:customStyle="1" w:styleId="9D395248A0E044DDAAEC17500BD8A30E">
    <w:name w:val="9D395248A0E044DDAAEC17500BD8A30E"/>
    <w:pPr>
      <w:widowControl w:val="0"/>
      <w:jc w:val="both"/>
    </w:pPr>
  </w:style>
  <w:style w:type="paragraph" w:customStyle="1" w:styleId="4BEC2E5E5AE54669B9BF3CD2CBE57308">
    <w:name w:val="4BEC2E5E5AE54669B9BF3CD2CBE57308"/>
    <w:pPr>
      <w:widowControl w:val="0"/>
      <w:jc w:val="both"/>
    </w:pPr>
  </w:style>
  <w:style w:type="paragraph" w:customStyle="1" w:styleId="CF046396C1204DF882D2EA0DB968726A">
    <w:name w:val="CF046396C1204DF882D2EA0DB968726A"/>
    <w:pPr>
      <w:widowControl w:val="0"/>
      <w:jc w:val="both"/>
    </w:pPr>
  </w:style>
  <w:style w:type="paragraph" w:customStyle="1" w:styleId="439CDD545F7740B4B1989E811F5AA585">
    <w:name w:val="439CDD545F7740B4B1989E811F5AA585"/>
    <w:pPr>
      <w:widowControl w:val="0"/>
      <w:jc w:val="both"/>
    </w:pPr>
  </w:style>
  <w:style w:type="paragraph" w:customStyle="1" w:styleId="DC71228873154D0C863D79E3C416F3D0">
    <w:name w:val="DC71228873154D0C863D79E3C416F3D0"/>
    <w:pPr>
      <w:widowControl w:val="0"/>
      <w:jc w:val="both"/>
    </w:pPr>
  </w:style>
  <w:style w:type="paragraph" w:customStyle="1" w:styleId="D52EAC95FD784D128084172D005DBD62">
    <w:name w:val="D52EAC95FD784D128084172D005DBD62"/>
    <w:pPr>
      <w:widowControl w:val="0"/>
      <w:jc w:val="both"/>
    </w:pPr>
  </w:style>
  <w:style w:type="paragraph" w:customStyle="1" w:styleId="E51E75C4283D4D96A012FDE70FE25B75">
    <w:name w:val="E51E75C4283D4D96A012FDE70FE25B75"/>
    <w:pPr>
      <w:widowControl w:val="0"/>
      <w:jc w:val="both"/>
    </w:pPr>
  </w:style>
  <w:style w:type="paragraph" w:customStyle="1" w:styleId="97BFDD5242944E5DACADEAAA2DB3C77F">
    <w:name w:val="97BFDD5242944E5DACADEAAA2DB3C77F"/>
    <w:pPr>
      <w:widowControl w:val="0"/>
      <w:jc w:val="both"/>
    </w:pPr>
  </w:style>
  <w:style w:type="paragraph" w:customStyle="1" w:styleId="D9A5C11AC1DC4C76B0DCC77208441ECF">
    <w:name w:val="D9A5C11AC1DC4C76B0DCC77208441ECF"/>
    <w:pPr>
      <w:widowControl w:val="0"/>
      <w:jc w:val="both"/>
    </w:pPr>
  </w:style>
  <w:style w:type="paragraph" w:customStyle="1" w:styleId="4D2973D144E74C3598AF8D040A49D8C0">
    <w:name w:val="4D2973D144E74C3598AF8D040A49D8C0"/>
    <w:pPr>
      <w:widowControl w:val="0"/>
      <w:jc w:val="both"/>
    </w:pPr>
  </w:style>
  <w:style w:type="paragraph" w:customStyle="1" w:styleId="AF3A486443FB44B9BAE60A5B28F75527">
    <w:name w:val="AF3A486443FB44B9BAE60A5B28F75527"/>
    <w:pPr>
      <w:widowControl w:val="0"/>
      <w:jc w:val="both"/>
    </w:pPr>
  </w:style>
  <w:style w:type="paragraph" w:customStyle="1" w:styleId="703E620FE5814982A75C70040CD2D553">
    <w:name w:val="703E620FE5814982A75C70040CD2D553"/>
    <w:pPr>
      <w:widowControl w:val="0"/>
      <w:jc w:val="both"/>
    </w:pPr>
  </w:style>
  <w:style w:type="paragraph" w:customStyle="1" w:styleId="A0F3CCA55C5843D987811A202154C462">
    <w:name w:val="A0F3CCA55C5843D987811A202154C462"/>
    <w:pPr>
      <w:widowControl w:val="0"/>
      <w:jc w:val="both"/>
    </w:pPr>
  </w:style>
  <w:style w:type="paragraph" w:customStyle="1" w:styleId="8A1942BCF40743A2B50EDD4DB47E1EF6">
    <w:name w:val="8A1942BCF40743A2B50EDD4DB47E1EF6"/>
    <w:pPr>
      <w:widowControl w:val="0"/>
      <w:jc w:val="both"/>
    </w:pPr>
  </w:style>
  <w:style w:type="paragraph" w:customStyle="1" w:styleId="C0055F7CCEE54A65AEA8190CA07CFDAB">
    <w:name w:val="C0055F7CCEE54A65AEA8190CA07CFDAB"/>
    <w:pPr>
      <w:widowControl w:val="0"/>
      <w:jc w:val="both"/>
    </w:pPr>
  </w:style>
  <w:style w:type="paragraph" w:customStyle="1" w:styleId="934BEFCA01F04E318A7B5DEF8775141C">
    <w:name w:val="934BEFCA01F04E318A7B5DEF8775141C"/>
    <w:pPr>
      <w:widowControl w:val="0"/>
      <w:jc w:val="both"/>
    </w:pPr>
  </w:style>
  <w:style w:type="paragraph" w:customStyle="1" w:styleId="E63B5704A5B24666987FA38C788EAFD7">
    <w:name w:val="E63B5704A5B24666987FA38C788EAFD7"/>
    <w:pPr>
      <w:widowControl w:val="0"/>
      <w:jc w:val="both"/>
    </w:pPr>
  </w:style>
  <w:style w:type="paragraph" w:customStyle="1" w:styleId="2BC62F4919D94F0F8DB03A71A143CC72">
    <w:name w:val="2BC62F4919D94F0F8DB03A71A143CC72"/>
    <w:pPr>
      <w:widowControl w:val="0"/>
      <w:jc w:val="both"/>
    </w:pPr>
  </w:style>
  <w:style w:type="paragraph" w:customStyle="1" w:styleId="781A1F833F7C4F8FBC955532C857CB25">
    <w:name w:val="781A1F833F7C4F8FBC955532C857CB25"/>
    <w:pPr>
      <w:widowControl w:val="0"/>
      <w:jc w:val="both"/>
    </w:pPr>
  </w:style>
  <w:style w:type="paragraph" w:customStyle="1" w:styleId="15619D440D20455CBE35BCD54D6BB503">
    <w:name w:val="15619D440D20455CBE35BCD54D6BB503"/>
    <w:pPr>
      <w:widowControl w:val="0"/>
      <w:jc w:val="both"/>
    </w:pPr>
  </w:style>
  <w:style w:type="paragraph" w:customStyle="1" w:styleId="5B62B2F7909D4BAAABADD399CE8CCA3D">
    <w:name w:val="5B62B2F7909D4BAAABADD399CE8CCA3D"/>
    <w:pPr>
      <w:widowControl w:val="0"/>
      <w:jc w:val="both"/>
    </w:pPr>
  </w:style>
  <w:style w:type="paragraph" w:customStyle="1" w:styleId="2CA76FF67014412288D43CA5F87569A0">
    <w:name w:val="2CA76FF67014412288D43CA5F87569A0"/>
    <w:pPr>
      <w:widowControl w:val="0"/>
      <w:jc w:val="both"/>
    </w:pPr>
  </w:style>
  <w:style w:type="paragraph" w:customStyle="1" w:styleId="7BF74B91CEEC40308829E654DE65327A">
    <w:name w:val="7BF74B91CEEC40308829E654DE65327A"/>
    <w:pPr>
      <w:widowControl w:val="0"/>
      <w:jc w:val="both"/>
    </w:pPr>
  </w:style>
  <w:style w:type="paragraph" w:customStyle="1" w:styleId="5C200F3D03E748A3A39F6178C68F6935">
    <w:name w:val="5C200F3D03E748A3A39F6178C68F6935"/>
    <w:pPr>
      <w:widowControl w:val="0"/>
      <w:jc w:val="both"/>
    </w:pPr>
  </w:style>
  <w:style w:type="paragraph" w:customStyle="1" w:styleId="CC398B9D794E43DA9B88CFE0E47CC2D8">
    <w:name w:val="CC398B9D794E43DA9B88CFE0E47CC2D8"/>
    <w:pPr>
      <w:widowControl w:val="0"/>
      <w:jc w:val="both"/>
    </w:pPr>
  </w:style>
  <w:style w:type="paragraph" w:customStyle="1" w:styleId="192A0098EDDA4ABC8F42791004616947">
    <w:name w:val="192A0098EDDA4ABC8F42791004616947"/>
    <w:pPr>
      <w:widowControl w:val="0"/>
      <w:jc w:val="both"/>
    </w:pPr>
  </w:style>
  <w:style w:type="paragraph" w:customStyle="1" w:styleId="0432F7F095DB4D2EB0DEC94591F99A74">
    <w:name w:val="0432F7F095DB4D2EB0DEC94591F99A74"/>
    <w:pPr>
      <w:widowControl w:val="0"/>
      <w:jc w:val="both"/>
    </w:pPr>
  </w:style>
  <w:style w:type="paragraph" w:customStyle="1" w:styleId="F9B9C939343E427998BBF464BDE288FC">
    <w:name w:val="F9B9C939343E427998BBF464BDE288FC"/>
    <w:pPr>
      <w:widowControl w:val="0"/>
      <w:jc w:val="both"/>
    </w:pPr>
  </w:style>
  <w:style w:type="paragraph" w:customStyle="1" w:styleId="6D4A37538B984507A20BCED599423252">
    <w:name w:val="6D4A37538B984507A20BCED599423252"/>
    <w:pPr>
      <w:widowControl w:val="0"/>
      <w:jc w:val="both"/>
    </w:pPr>
  </w:style>
  <w:style w:type="paragraph" w:customStyle="1" w:styleId="AC771ED1670E45C39073DFC45979677F">
    <w:name w:val="AC771ED1670E45C39073DFC45979677F"/>
    <w:pPr>
      <w:widowControl w:val="0"/>
      <w:jc w:val="both"/>
    </w:pPr>
  </w:style>
  <w:style w:type="paragraph" w:customStyle="1" w:styleId="912EE7FC188240969DEC3AD45C173E9F">
    <w:name w:val="912EE7FC188240969DEC3AD45C173E9F"/>
    <w:pPr>
      <w:widowControl w:val="0"/>
      <w:jc w:val="both"/>
    </w:pPr>
  </w:style>
  <w:style w:type="paragraph" w:customStyle="1" w:styleId="492C045032CE4FE68F439FF59D943203">
    <w:name w:val="492C045032CE4FE68F439FF59D943203"/>
    <w:pPr>
      <w:widowControl w:val="0"/>
      <w:jc w:val="both"/>
    </w:pPr>
  </w:style>
  <w:style w:type="paragraph" w:customStyle="1" w:styleId="04771D9DAF26429BADF3E2D0891DCEA1">
    <w:name w:val="04771D9DAF26429BADF3E2D0891DCEA1"/>
    <w:pPr>
      <w:widowControl w:val="0"/>
      <w:jc w:val="both"/>
    </w:pPr>
  </w:style>
  <w:style w:type="paragraph" w:customStyle="1" w:styleId="EB183A420EC245A38553777244C66542">
    <w:name w:val="EB183A420EC245A38553777244C66542"/>
    <w:pPr>
      <w:widowControl w:val="0"/>
      <w:jc w:val="both"/>
    </w:pPr>
  </w:style>
  <w:style w:type="paragraph" w:customStyle="1" w:styleId="61C6508615E44467897FF030A4C43ACC">
    <w:name w:val="61C6508615E44467897FF030A4C43ACC"/>
    <w:pPr>
      <w:widowControl w:val="0"/>
      <w:jc w:val="both"/>
    </w:pPr>
  </w:style>
  <w:style w:type="paragraph" w:customStyle="1" w:styleId="451BBBB2199641AFB6AEC65E79C4698F">
    <w:name w:val="451BBBB2199641AFB6AEC65E79C4698F"/>
    <w:pPr>
      <w:widowControl w:val="0"/>
      <w:jc w:val="both"/>
    </w:pPr>
  </w:style>
  <w:style w:type="paragraph" w:customStyle="1" w:styleId="0BC0939DF5114169AD867A06A294BBEF">
    <w:name w:val="0BC0939DF5114169AD867A06A294BBEF"/>
    <w:pPr>
      <w:widowControl w:val="0"/>
      <w:jc w:val="both"/>
    </w:pPr>
  </w:style>
  <w:style w:type="paragraph" w:customStyle="1" w:styleId="E16479DB480A4E6FA355F0CD59F7527B">
    <w:name w:val="E16479DB480A4E6FA355F0CD59F7527B"/>
    <w:pPr>
      <w:widowControl w:val="0"/>
      <w:jc w:val="both"/>
    </w:pPr>
  </w:style>
  <w:style w:type="paragraph" w:customStyle="1" w:styleId="2EFFEEA393304485837471BE87F7B4DB">
    <w:name w:val="2EFFEEA393304485837471BE87F7B4DB"/>
    <w:pPr>
      <w:widowControl w:val="0"/>
      <w:jc w:val="both"/>
    </w:pPr>
  </w:style>
  <w:style w:type="paragraph" w:customStyle="1" w:styleId="9CB77B1803244ED9A552934C735E5002">
    <w:name w:val="9CB77B1803244ED9A552934C735E5002"/>
    <w:pPr>
      <w:widowControl w:val="0"/>
      <w:jc w:val="both"/>
    </w:pPr>
  </w:style>
  <w:style w:type="paragraph" w:customStyle="1" w:styleId="C52C2276E8254F5AA36E63F1BFB5151E">
    <w:name w:val="C52C2276E8254F5AA36E63F1BFB5151E"/>
    <w:pPr>
      <w:widowControl w:val="0"/>
      <w:jc w:val="both"/>
    </w:pPr>
  </w:style>
  <w:style w:type="paragraph" w:customStyle="1" w:styleId="BD3E77028F9343FBB3BB9BBE20707F18">
    <w:name w:val="BD3E77028F9343FBB3BB9BBE20707F18"/>
    <w:pPr>
      <w:widowControl w:val="0"/>
      <w:jc w:val="both"/>
    </w:pPr>
  </w:style>
  <w:style w:type="paragraph" w:customStyle="1" w:styleId="CEAA81A8AA7447A68349A03BAA71DE15">
    <w:name w:val="CEAA81A8AA7447A68349A03BAA71DE15"/>
    <w:pPr>
      <w:widowControl w:val="0"/>
      <w:jc w:val="both"/>
    </w:pPr>
  </w:style>
  <w:style w:type="paragraph" w:customStyle="1" w:styleId="7F8BC9A61D30499AA9B1277507B3C0E9">
    <w:name w:val="7F8BC9A61D30499AA9B1277507B3C0E9"/>
    <w:pPr>
      <w:widowControl w:val="0"/>
      <w:jc w:val="both"/>
    </w:pPr>
  </w:style>
  <w:style w:type="paragraph" w:customStyle="1" w:styleId="57C5C881210643029977403FD3EEDBA9">
    <w:name w:val="57C5C881210643029977403FD3EEDBA9"/>
    <w:pPr>
      <w:widowControl w:val="0"/>
      <w:jc w:val="both"/>
    </w:pPr>
  </w:style>
  <w:style w:type="paragraph" w:customStyle="1" w:styleId="FBBB394B06284305B5462A33187EE17E">
    <w:name w:val="FBBB394B06284305B5462A33187EE17E"/>
    <w:pPr>
      <w:widowControl w:val="0"/>
      <w:jc w:val="both"/>
    </w:pPr>
  </w:style>
  <w:style w:type="paragraph" w:customStyle="1" w:styleId="E1A14A888DA74208959C857E21C832B6">
    <w:name w:val="E1A14A888DA74208959C857E21C832B6"/>
    <w:pPr>
      <w:widowControl w:val="0"/>
      <w:jc w:val="both"/>
    </w:pPr>
  </w:style>
  <w:style w:type="paragraph" w:customStyle="1" w:styleId="F8A10E22FD58440D973931805FD1B956">
    <w:name w:val="F8A10E22FD58440D973931805FD1B956"/>
    <w:pPr>
      <w:widowControl w:val="0"/>
      <w:jc w:val="both"/>
    </w:pPr>
  </w:style>
  <w:style w:type="paragraph" w:customStyle="1" w:styleId="3C1345FE03C14E27A9380270F0B6EEFF">
    <w:name w:val="3C1345FE03C14E27A9380270F0B6EEFF"/>
    <w:pPr>
      <w:widowControl w:val="0"/>
      <w:jc w:val="both"/>
    </w:pPr>
  </w:style>
  <w:style w:type="paragraph" w:customStyle="1" w:styleId="3F48064BACCC41DC9615E8B488C68764">
    <w:name w:val="3F48064BACCC41DC9615E8B488C68764"/>
    <w:pPr>
      <w:widowControl w:val="0"/>
      <w:jc w:val="both"/>
    </w:pPr>
  </w:style>
  <w:style w:type="paragraph" w:customStyle="1" w:styleId="3B1051D4DC244EED9AF5E5E83C8122B7">
    <w:name w:val="3B1051D4DC244EED9AF5E5E83C8122B7"/>
    <w:pPr>
      <w:widowControl w:val="0"/>
      <w:jc w:val="both"/>
    </w:pPr>
  </w:style>
  <w:style w:type="paragraph" w:customStyle="1" w:styleId="43A50B7B331F47A1AE9933C1A1259976">
    <w:name w:val="43A50B7B331F47A1AE9933C1A1259976"/>
    <w:pPr>
      <w:widowControl w:val="0"/>
      <w:jc w:val="both"/>
    </w:pPr>
  </w:style>
  <w:style w:type="paragraph" w:customStyle="1" w:styleId="DD87974EBDDA44F2A44900DA73FC7DC5">
    <w:name w:val="DD87974EBDDA44F2A44900DA73FC7DC5"/>
    <w:pPr>
      <w:widowControl w:val="0"/>
      <w:jc w:val="both"/>
    </w:pPr>
  </w:style>
  <w:style w:type="paragraph" w:customStyle="1" w:styleId="CF569D693A1749598F2CFE2FE3BD1659">
    <w:name w:val="CF569D693A1749598F2CFE2FE3BD1659"/>
    <w:pPr>
      <w:widowControl w:val="0"/>
      <w:jc w:val="both"/>
    </w:pPr>
  </w:style>
  <w:style w:type="paragraph" w:customStyle="1" w:styleId="55629B8111E64A16920EB8CD31333FAB">
    <w:name w:val="55629B8111E64A16920EB8CD31333FAB"/>
    <w:pPr>
      <w:widowControl w:val="0"/>
      <w:jc w:val="both"/>
    </w:pPr>
  </w:style>
  <w:style w:type="paragraph" w:customStyle="1" w:styleId="FEAEEE85C47B4CA0BC7F1E5A622A99D4">
    <w:name w:val="FEAEEE85C47B4CA0BC7F1E5A622A99D4"/>
    <w:pPr>
      <w:widowControl w:val="0"/>
      <w:jc w:val="both"/>
    </w:pPr>
  </w:style>
  <w:style w:type="paragraph" w:customStyle="1" w:styleId="A3F2DD1212CA4170887FC0AE9CDB4FF0">
    <w:name w:val="A3F2DD1212CA4170887FC0AE9CDB4FF0"/>
    <w:pPr>
      <w:widowControl w:val="0"/>
      <w:jc w:val="both"/>
    </w:pPr>
  </w:style>
  <w:style w:type="paragraph" w:customStyle="1" w:styleId="F7CA6A63CDDB4CC5B5137DDB10E82BC3">
    <w:name w:val="F7CA6A63CDDB4CC5B5137DDB10E82BC3"/>
    <w:pPr>
      <w:widowControl w:val="0"/>
      <w:jc w:val="both"/>
    </w:pPr>
  </w:style>
  <w:style w:type="paragraph" w:customStyle="1" w:styleId="159A167D429946DCAE3A6A8862D7F271">
    <w:name w:val="159A167D429946DCAE3A6A8862D7F271"/>
    <w:pPr>
      <w:widowControl w:val="0"/>
      <w:jc w:val="both"/>
    </w:pPr>
  </w:style>
  <w:style w:type="paragraph" w:customStyle="1" w:styleId="1DF30EF092A646D29B59F3D6DF8E2559">
    <w:name w:val="1DF30EF092A646D29B59F3D6DF8E2559"/>
    <w:pPr>
      <w:widowControl w:val="0"/>
      <w:jc w:val="both"/>
    </w:pPr>
  </w:style>
  <w:style w:type="paragraph" w:customStyle="1" w:styleId="ACAB31B2EC3640A998BD6B3672682696">
    <w:name w:val="ACAB31B2EC3640A998BD6B3672682696"/>
    <w:pPr>
      <w:widowControl w:val="0"/>
      <w:jc w:val="both"/>
    </w:pPr>
  </w:style>
  <w:style w:type="paragraph" w:customStyle="1" w:styleId="1867FD627D164FA3A60031E92645F9C1">
    <w:name w:val="1867FD627D164FA3A60031E92645F9C1"/>
    <w:pPr>
      <w:widowControl w:val="0"/>
      <w:jc w:val="both"/>
    </w:pPr>
  </w:style>
  <w:style w:type="paragraph" w:customStyle="1" w:styleId="8A7F84D1F64C40D38410C57DEFD847D4">
    <w:name w:val="8A7F84D1F64C40D38410C57DEFD847D4"/>
    <w:pPr>
      <w:widowControl w:val="0"/>
      <w:jc w:val="both"/>
    </w:pPr>
  </w:style>
  <w:style w:type="paragraph" w:customStyle="1" w:styleId="3007242572AE44BDBDC7694F90007310">
    <w:name w:val="3007242572AE44BDBDC7694F90007310"/>
    <w:pPr>
      <w:widowControl w:val="0"/>
      <w:jc w:val="both"/>
    </w:pPr>
  </w:style>
  <w:style w:type="paragraph" w:customStyle="1" w:styleId="36588073B38F477EB1CA5284FC85C914">
    <w:name w:val="36588073B38F477EB1CA5284FC85C914"/>
    <w:pPr>
      <w:widowControl w:val="0"/>
      <w:jc w:val="both"/>
    </w:pPr>
  </w:style>
  <w:style w:type="paragraph" w:customStyle="1" w:styleId="ED7E4ABFB3344AD8882D11B3ADB73302">
    <w:name w:val="ED7E4ABFB3344AD8882D11B3ADB73302"/>
    <w:pPr>
      <w:widowControl w:val="0"/>
      <w:jc w:val="both"/>
    </w:pPr>
  </w:style>
  <w:style w:type="paragraph" w:customStyle="1" w:styleId="6D6E5ACF151E4B7699931304B03D7BE5">
    <w:name w:val="6D6E5ACF151E4B7699931304B03D7BE5"/>
    <w:pPr>
      <w:widowControl w:val="0"/>
      <w:jc w:val="both"/>
    </w:pPr>
  </w:style>
  <w:style w:type="paragraph" w:customStyle="1" w:styleId="5F15AEB714D64EBDB3F2FEDFCE17BBBB">
    <w:name w:val="5F15AEB714D64EBDB3F2FEDFCE17BBBB"/>
    <w:pPr>
      <w:widowControl w:val="0"/>
      <w:jc w:val="both"/>
    </w:pPr>
  </w:style>
  <w:style w:type="paragraph" w:customStyle="1" w:styleId="297C0AE8297344B1B7E12F91D38CA295">
    <w:name w:val="297C0AE8297344B1B7E12F91D38CA295"/>
    <w:pPr>
      <w:widowControl w:val="0"/>
      <w:jc w:val="both"/>
    </w:pPr>
  </w:style>
  <w:style w:type="paragraph" w:customStyle="1" w:styleId="E79F73CCE86E48CA9FE5F8F1ECFB7108">
    <w:name w:val="E79F73CCE86E48CA9FE5F8F1ECFB7108"/>
    <w:pPr>
      <w:widowControl w:val="0"/>
      <w:jc w:val="both"/>
    </w:pPr>
  </w:style>
  <w:style w:type="paragraph" w:customStyle="1" w:styleId="244A8C5FC168459D8729B3615FFD9379">
    <w:name w:val="244A8C5FC168459D8729B3615FFD9379"/>
    <w:pPr>
      <w:widowControl w:val="0"/>
      <w:jc w:val="both"/>
    </w:pPr>
  </w:style>
  <w:style w:type="paragraph" w:customStyle="1" w:styleId="3242D66D627D499C9D354800D6A62A6B">
    <w:name w:val="3242D66D627D499C9D354800D6A62A6B"/>
    <w:pPr>
      <w:widowControl w:val="0"/>
      <w:jc w:val="both"/>
    </w:pPr>
  </w:style>
  <w:style w:type="paragraph" w:customStyle="1" w:styleId="5FF0817E822543EFA998039568C96892">
    <w:name w:val="5FF0817E822543EFA998039568C96892"/>
    <w:pPr>
      <w:widowControl w:val="0"/>
      <w:jc w:val="both"/>
    </w:pPr>
  </w:style>
  <w:style w:type="paragraph" w:customStyle="1" w:styleId="9C0D8F7696B74267BBAC8A4B5930C89B">
    <w:name w:val="9C0D8F7696B74267BBAC8A4B5930C89B"/>
    <w:pPr>
      <w:widowControl w:val="0"/>
      <w:jc w:val="both"/>
    </w:pPr>
  </w:style>
  <w:style w:type="paragraph" w:customStyle="1" w:styleId="70112ADFFD9A4212859CF6B5ACF1CC2A">
    <w:name w:val="70112ADFFD9A4212859CF6B5ACF1CC2A"/>
    <w:pPr>
      <w:widowControl w:val="0"/>
      <w:jc w:val="both"/>
    </w:pPr>
  </w:style>
  <w:style w:type="paragraph" w:customStyle="1" w:styleId="912B711120614BB8A6C5F89C95F4D02D">
    <w:name w:val="912B711120614BB8A6C5F89C95F4D02D"/>
    <w:pPr>
      <w:widowControl w:val="0"/>
      <w:jc w:val="both"/>
    </w:pPr>
  </w:style>
  <w:style w:type="paragraph" w:customStyle="1" w:styleId="090B0C6BC88F409C8DFE8D82DC75B103">
    <w:name w:val="090B0C6BC88F409C8DFE8D82DC75B103"/>
    <w:pPr>
      <w:widowControl w:val="0"/>
      <w:jc w:val="both"/>
    </w:pPr>
  </w:style>
  <w:style w:type="paragraph" w:customStyle="1" w:styleId="368D87EC1A934EA0B8A7C41CC9A28712">
    <w:name w:val="368D87EC1A934EA0B8A7C41CC9A28712"/>
    <w:pPr>
      <w:widowControl w:val="0"/>
      <w:jc w:val="both"/>
    </w:pPr>
  </w:style>
  <w:style w:type="paragraph" w:customStyle="1" w:styleId="34C82CBECEE4470C98876268AD2CBAA7">
    <w:name w:val="34C82CBECEE4470C98876268AD2CBAA7"/>
    <w:pPr>
      <w:widowControl w:val="0"/>
      <w:jc w:val="both"/>
    </w:pPr>
  </w:style>
  <w:style w:type="paragraph" w:customStyle="1" w:styleId="0E65F9CE12A448E0BF125DCF56DEE4D4">
    <w:name w:val="0E65F9CE12A448E0BF125DCF56DEE4D4"/>
    <w:pPr>
      <w:widowControl w:val="0"/>
      <w:jc w:val="both"/>
    </w:pPr>
  </w:style>
  <w:style w:type="paragraph" w:customStyle="1" w:styleId="52CFCEABBC50424A844485C817F6CF96">
    <w:name w:val="52CFCEABBC50424A844485C817F6CF96"/>
    <w:pPr>
      <w:widowControl w:val="0"/>
      <w:jc w:val="both"/>
    </w:pPr>
  </w:style>
  <w:style w:type="paragraph" w:customStyle="1" w:styleId="47F3F7F1B1564D498275CD5D79FA7680">
    <w:name w:val="47F3F7F1B1564D498275CD5D79FA7680"/>
    <w:pPr>
      <w:widowControl w:val="0"/>
      <w:jc w:val="both"/>
    </w:pPr>
  </w:style>
  <w:style w:type="paragraph" w:customStyle="1" w:styleId="8696130FEB704420A6475DC69F14B5D2">
    <w:name w:val="8696130FEB704420A6475DC69F14B5D2"/>
    <w:pPr>
      <w:widowControl w:val="0"/>
      <w:jc w:val="both"/>
    </w:pPr>
  </w:style>
  <w:style w:type="paragraph" w:customStyle="1" w:styleId="6FFEF91E64624DA7A86F35B8CECF963C">
    <w:name w:val="6FFEF91E64624DA7A86F35B8CECF963C"/>
    <w:pPr>
      <w:widowControl w:val="0"/>
      <w:jc w:val="both"/>
    </w:pPr>
  </w:style>
  <w:style w:type="paragraph" w:customStyle="1" w:styleId="2DAFD75343D74AC6A85894C82D13E608">
    <w:name w:val="2DAFD75343D74AC6A85894C82D13E608"/>
    <w:pPr>
      <w:widowControl w:val="0"/>
      <w:jc w:val="both"/>
    </w:pPr>
  </w:style>
  <w:style w:type="paragraph" w:customStyle="1" w:styleId="F82B66279C6446B18F31973F768DF376">
    <w:name w:val="F82B66279C6446B18F31973F768DF376"/>
    <w:pPr>
      <w:widowControl w:val="0"/>
      <w:jc w:val="both"/>
    </w:pPr>
  </w:style>
  <w:style w:type="paragraph" w:customStyle="1" w:styleId="8F341BF5BF7B4C83B89C730141578CFC">
    <w:name w:val="8F341BF5BF7B4C83B89C730141578CFC"/>
    <w:pPr>
      <w:widowControl w:val="0"/>
      <w:jc w:val="both"/>
    </w:pPr>
  </w:style>
  <w:style w:type="paragraph" w:customStyle="1" w:styleId="CA4955F8ED3F4E70B45B069C8B79F3E3">
    <w:name w:val="CA4955F8ED3F4E70B45B069C8B79F3E3"/>
    <w:pPr>
      <w:widowControl w:val="0"/>
      <w:jc w:val="both"/>
    </w:pPr>
  </w:style>
  <w:style w:type="paragraph" w:customStyle="1" w:styleId="67ED80101B1D47B7B537DEA4FF0F301B">
    <w:name w:val="67ED80101B1D47B7B537DEA4FF0F301B"/>
    <w:pPr>
      <w:widowControl w:val="0"/>
      <w:jc w:val="both"/>
    </w:pPr>
  </w:style>
  <w:style w:type="paragraph" w:customStyle="1" w:styleId="35D357105E5F4C51A8D3A9AEBFA6D9B7">
    <w:name w:val="35D357105E5F4C51A8D3A9AEBFA6D9B7"/>
    <w:pPr>
      <w:widowControl w:val="0"/>
      <w:jc w:val="both"/>
    </w:pPr>
  </w:style>
  <w:style w:type="paragraph" w:customStyle="1" w:styleId="3F120DCCECFC4A47B2842EF0A94E5742">
    <w:name w:val="3F120DCCECFC4A47B2842EF0A94E5742"/>
    <w:pPr>
      <w:widowControl w:val="0"/>
      <w:jc w:val="both"/>
    </w:pPr>
  </w:style>
  <w:style w:type="paragraph" w:customStyle="1" w:styleId="2355E3A0AA5640D2A1D9991FC8724870">
    <w:name w:val="2355E3A0AA5640D2A1D9991FC8724870"/>
    <w:pPr>
      <w:widowControl w:val="0"/>
      <w:jc w:val="both"/>
    </w:pPr>
  </w:style>
  <w:style w:type="paragraph" w:customStyle="1" w:styleId="CCCC7E884F0745D3AC3AB1F76AA2FD11">
    <w:name w:val="CCCC7E884F0745D3AC3AB1F76AA2FD11"/>
    <w:pPr>
      <w:widowControl w:val="0"/>
      <w:jc w:val="both"/>
    </w:pPr>
  </w:style>
  <w:style w:type="paragraph" w:customStyle="1" w:styleId="B13546AC7CE04CCA9BDF924D7EB1E904">
    <w:name w:val="B13546AC7CE04CCA9BDF924D7EB1E904"/>
    <w:pPr>
      <w:widowControl w:val="0"/>
      <w:jc w:val="both"/>
    </w:pPr>
  </w:style>
  <w:style w:type="paragraph" w:customStyle="1" w:styleId="98729BB8C0D94E2EA55F5977E3DDBDBB">
    <w:name w:val="98729BB8C0D94E2EA55F5977E3DDBDBB"/>
    <w:pPr>
      <w:widowControl w:val="0"/>
      <w:jc w:val="both"/>
    </w:pPr>
  </w:style>
  <w:style w:type="paragraph" w:customStyle="1" w:styleId="89B76B6038CE4796B101A45AB39116E1">
    <w:name w:val="89B76B6038CE4796B101A45AB39116E1"/>
    <w:pPr>
      <w:widowControl w:val="0"/>
      <w:jc w:val="both"/>
    </w:pPr>
  </w:style>
  <w:style w:type="paragraph" w:customStyle="1" w:styleId="E8A45FE77F9A498787D223F72C666CF9">
    <w:name w:val="E8A45FE77F9A498787D223F72C666CF9"/>
    <w:pPr>
      <w:widowControl w:val="0"/>
      <w:jc w:val="both"/>
    </w:pPr>
  </w:style>
  <w:style w:type="paragraph" w:customStyle="1" w:styleId="E6DE94AF50BB4AD8B08A02912D549DEA">
    <w:name w:val="E6DE94AF50BB4AD8B08A02912D549DEA"/>
    <w:pPr>
      <w:widowControl w:val="0"/>
      <w:jc w:val="both"/>
    </w:pPr>
  </w:style>
  <w:style w:type="paragraph" w:customStyle="1" w:styleId="5A8BCACE855944A68963C7DC32FE2924">
    <w:name w:val="5A8BCACE855944A68963C7DC32FE2924"/>
    <w:pPr>
      <w:widowControl w:val="0"/>
      <w:jc w:val="both"/>
    </w:pPr>
  </w:style>
  <w:style w:type="paragraph" w:customStyle="1" w:styleId="AC59FC04901B46508D466BB60927EF50">
    <w:name w:val="AC59FC04901B46508D466BB60927EF50"/>
    <w:pPr>
      <w:widowControl w:val="0"/>
      <w:jc w:val="both"/>
    </w:pPr>
  </w:style>
  <w:style w:type="paragraph" w:customStyle="1" w:styleId="3ED9DFFE2EEF4C7492221DF306C536B9">
    <w:name w:val="3ED9DFFE2EEF4C7492221DF306C536B9"/>
    <w:pPr>
      <w:widowControl w:val="0"/>
      <w:jc w:val="both"/>
    </w:pPr>
  </w:style>
  <w:style w:type="paragraph" w:customStyle="1" w:styleId="72F8BED7E4684CE5951A7EBA39828268">
    <w:name w:val="72F8BED7E4684CE5951A7EBA39828268"/>
    <w:pPr>
      <w:widowControl w:val="0"/>
      <w:jc w:val="both"/>
    </w:pPr>
  </w:style>
  <w:style w:type="paragraph" w:customStyle="1" w:styleId="80EE7EA60ED140B89F37D5BF9335A970">
    <w:name w:val="80EE7EA60ED140B89F37D5BF9335A970"/>
    <w:pPr>
      <w:widowControl w:val="0"/>
      <w:jc w:val="both"/>
    </w:pPr>
  </w:style>
  <w:style w:type="paragraph" w:customStyle="1" w:styleId="CA750095F34A4A7890E6F9A808CA3034">
    <w:name w:val="CA750095F34A4A7890E6F9A808CA3034"/>
    <w:pPr>
      <w:widowControl w:val="0"/>
      <w:jc w:val="both"/>
    </w:pPr>
  </w:style>
  <w:style w:type="paragraph" w:customStyle="1" w:styleId="43E46950AB274BE1859F7E2EBCD1FB98">
    <w:name w:val="43E46950AB274BE1859F7E2EBCD1FB98"/>
    <w:pPr>
      <w:widowControl w:val="0"/>
      <w:jc w:val="both"/>
    </w:pPr>
  </w:style>
  <w:style w:type="paragraph" w:customStyle="1" w:styleId="4E6326C8507E468BB1AD0B0F24D3FECB">
    <w:name w:val="4E6326C8507E468BB1AD0B0F24D3FECB"/>
    <w:pPr>
      <w:widowControl w:val="0"/>
      <w:jc w:val="both"/>
    </w:pPr>
  </w:style>
  <w:style w:type="paragraph" w:customStyle="1" w:styleId="1F9E38AE5EF64D2694709986CC69C611">
    <w:name w:val="1F9E38AE5EF64D2694709986CC69C611"/>
    <w:pPr>
      <w:widowControl w:val="0"/>
      <w:jc w:val="both"/>
    </w:pPr>
  </w:style>
  <w:style w:type="paragraph" w:customStyle="1" w:styleId="3F4C1E2CB3D0488C900C2710EFAB7261">
    <w:name w:val="3F4C1E2CB3D0488C900C2710EFAB7261"/>
    <w:pPr>
      <w:widowControl w:val="0"/>
      <w:jc w:val="both"/>
    </w:pPr>
  </w:style>
  <w:style w:type="paragraph" w:customStyle="1" w:styleId="1BF3B5AC99AD43D7A8FA65C6A9CA356D">
    <w:name w:val="1BF3B5AC99AD43D7A8FA65C6A9CA356D"/>
    <w:pPr>
      <w:widowControl w:val="0"/>
      <w:jc w:val="both"/>
    </w:pPr>
  </w:style>
  <w:style w:type="paragraph" w:customStyle="1" w:styleId="732BB22C1C8047ADA6A56EDC446F8455">
    <w:name w:val="732BB22C1C8047ADA6A56EDC446F8455"/>
    <w:pPr>
      <w:widowControl w:val="0"/>
      <w:jc w:val="both"/>
    </w:pPr>
  </w:style>
  <w:style w:type="paragraph" w:customStyle="1" w:styleId="CB5232DDBE3046CCBA1B3A66D6F989F4">
    <w:name w:val="CB5232DDBE3046CCBA1B3A66D6F989F4"/>
    <w:pPr>
      <w:widowControl w:val="0"/>
      <w:jc w:val="both"/>
    </w:pPr>
  </w:style>
  <w:style w:type="paragraph" w:customStyle="1" w:styleId="59C4C09767E043439A81F9B32D15E38B">
    <w:name w:val="59C4C09767E043439A81F9B32D15E38B"/>
    <w:pPr>
      <w:widowControl w:val="0"/>
      <w:jc w:val="both"/>
    </w:pPr>
  </w:style>
  <w:style w:type="paragraph" w:customStyle="1" w:styleId="C865797A04B44C97A15255111165A7EC">
    <w:name w:val="C865797A04B44C97A15255111165A7EC"/>
    <w:pPr>
      <w:widowControl w:val="0"/>
      <w:jc w:val="both"/>
    </w:pPr>
  </w:style>
  <w:style w:type="paragraph" w:customStyle="1" w:styleId="CDECF948FC044B8ABCE888E986DE81EC">
    <w:name w:val="CDECF948FC044B8ABCE888E986DE81EC"/>
    <w:pPr>
      <w:widowControl w:val="0"/>
      <w:jc w:val="both"/>
    </w:pPr>
  </w:style>
  <w:style w:type="paragraph" w:customStyle="1" w:styleId="09BC95DB2C264927B14B4B85E751BF69">
    <w:name w:val="09BC95DB2C264927B14B4B85E751BF69"/>
    <w:pPr>
      <w:widowControl w:val="0"/>
      <w:jc w:val="both"/>
    </w:pPr>
  </w:style>
  <w:style w:type="paragraph" w:customStyle="1" w:styleId="1BA5FC406BFE42A99E0F42E5E7791A08">
    <w:name w:val="1BA5FC406BFE42A99E0F42E5E7791A08"/>
    <w:pPr>
      <w:widowControl w:val="0"/>
      <w:jc w:val="both"/>
    </w:pPr>
  </w:style>
  <w:style w:type="paragraph" w:customStyle="1" w:styleId="0A3C2DBB6BBA4AE3BE32A2DE80CB2E25">
    <w:name w:val="0A3C2DBB6BBA4AE3BE32A2DE80CB2E25"/>
    <w:pPr>
      <w:widowControl w:val="0"/>
      <w:jc w:val="both"/>
    </w:pPr>
  </w:style>
  <w:style w:type="paragraph" w:customStyle="1" w:styleId="946E9B27173347348213F841BB01C5E0">
    <w:name w:val="946E9B27173347348213F841BB01C5E0"/>
    <w:pPr>
      <w:widowControl w:val="0"/>
      <w:jc w:val="both"/>
    </w:pPr>
  </w:style>
  <w:style w:type="paragraph" w:customStyle="1" w:styleId="223A28BD08E3487EB650334684FE8C88">
    <w:name w:val="223A28BD08E3487EB650334684FE8C88"/>
    <w:pPr>
      <w:widowControl w:val="0"/>
      <w:jc w:val="both"/>
    </w:pPr>
  </w:style>
  <w:style w:type="paragraph" w:customStyle="1" w:styleId="AEB6E452245B4DA68CD90566ED963152">
    <w:name w:val="AEB6E452245B4DA68CD90566ED963152"/>
    <w:pPr>
      <w:widowControl w:val="0"/>
      <w:jc w:val="both"/>
    </w:pPr>
  </w:style>
  <w:style w:type="paragraph" w:customStyle="1" w:styleId="AF7BF2E4252140F596A911714578C841">
    <w:name w:val="AF7BF2E4252140F596A911714578C841"/>
    <w:pPr>
      <w:widowControl w:val="0"/>
      <w:jc w:val="both"/>
    </w:pPr>
  </w:style>
  <w:style w:type="paragraph" w:customStyle="1" w:styleId="5FF314C8A64F47EBA122B3E2FDE1344F">
    <w:name w:val="5FF314C8A64F47EBA122B3E2FDE1344F"/>
    <w:pPr>
      <w:widowControl w:val="0"/>
      <w:jc w:val="both"/>
    </w:pPr>
  </w:style>
  <w:style w:type="paragraph" w:customStyle="1" w:styleId="33DC4F6C953A4B5CBFA5C33019D2B2E1">
    <w:name w:val="33DC4F6C953A4B5CBFA5C33019D2B2E1"/>
    <w:pPr>
      <w:widowControl w:val="0"/>
      <w:jc w:val="both"/>
    </w:pPr>
  </w:style>
  <w:style w:type="paragraph" w:customStyle="1" w:styleId="E16AEC4A66504DFF9B1481318937F2C2">
    <w:name w:val="E16AEC4A66504DFF9B1481318937F2C2"/>
    <w:pPr>
      <w:widowControl w:val="0"/>
      <w:jc w:val="both"/>
    </w:pPr>
  </w:style>
  <w:style w:type="paragraph" w:customStyle="1" w:styleId="CC8565AA74BA4E6FB08C92249D6DCD56">
    <w:name w:val="CC8565AA74BA4E6FB08C92249D6DCD56"/>
    <w:rsid w:val="00FA5F45"/>
    <w:pPr>
      <w:widowControl w:val="0"/>
      <w:jc w:val="both"/>
    </w:pPr>
  </w:style>
  <w:style w:type="paragraph" w:customStyle="1" w:styleId="F38793C484CA486AB2AF750A93208C06">
    <w:name w:val="F38793C484CA486AB2AF750A93208C06"/>
    <w:rsid w:val="00FA5F45"/>
    <w:pPr>
      <w:widowControl w:val="0"/>
      <w:jc w:val="both"/>
    </w:pPr>
  </w:style>
  <w:style w:type="paragraph" w:customStyle="1" w:styleId="5329D31C511E4A69BE7B95B9AB0C49BF">
    <w:name w:val="5329D31C511E4A69BE7B95B9AB0C49BF"/>
    <w:rsid w:val="00FA5F45"/>
    <w:pPr>
      <w:widowControl w:val="0"/>
      <w:jc w:val="both"/>
    </w:pPr>
  </w:style>
  <w:style w:type="paragraph" w:customStyle="1" w:styleId="F208D8FEFC054736B447DE1C42E702CD">
    <w:name w:val="F208D8FEFC054736B447DE1C42E702CD"/>
    <w:rsid w:val="00FA5F45"/>
    <w:pPr>
      <w:widowControl w:val="0"/>
      <w:jc w:val="both"/>
    </w:pPr>
  </w:style>
  <w:style w:type="paragraph" w:customStyle="1" w:styleId="D497192BC2814A1785C6610A1880C8F7">
    <w:name w:val="D497192BC2814A1785C6610A1880C8F7"/>
    <w:rsid w:val="00FA5F45"/>
    <w:pPr>
      <w:widowControl w:val="0"/>
      <w:jc w:val="both"/>
    </w:pPr>
  </w:style>
  <w:style w:type="paragraph" w:customStyle="1" w:styleId="C30345C219524DF58AB650F955347156">
    <w:name w:val="C30345C219524DF58AB650F955347156"/>
    <w:rsid w:val="00FA5F45"/>
    <w:pPr>
      <w:widowControl w:val="0"/>
      <w:jc w:val="both"/>
    </w:pPr>
  </w:style>
  <w:style w:type="paragraph" w:customStyle="1" w:styleId="0BDA0CD58CF34766BC9F4B10AF00E1DB">
    <w:name w:val="0BDA0CD58CF34766BC9F4B10AF00E1DB"/>
    <w:rsid w:val="00FA5F45"/>
    <w:pPr>
      <w:widowControl w:val="0"/>
      <w:jc w:val="both"/>
    </w:pPr>
  </w:style>
  <w:style w:type="paragraph" w:customStyle="1" w:styleId="A67CA6C3D9324167BCF5500DFDE38D15">
    <w:name w:val="A67CA6C3D9324167BCF5500DFDE38D15"/>
    <w:rsid w:val="00FA5F45"/>
    <w:pPr>
      <w:widowControl w:val="0"/>
      <w:jc w:val="both"/>
    </w:pPr>
  </w:style>
  <w:style w:type="paragraph" w:customStyle="1" w:styleId="259D589F913F463B9DBA68A742A110EE">
    <w:name w:val="259D589F913F463B9DBA68A742A110EE"/>
    <w:rsid w:val="00FA5F45"/>
    <w:pPr>
      <w:widowControl w:val="0"/>
      <w:jc w:val="both"/>
    </w:pPr>
  </w:style>
  <w:style w:type="paragraph" w:customStyle="1" w:styleId="37450E27098041C884187743F3A42D55">
    <w:name w:val="37450E27098041C884187743F3A42D55"/>
    <w:rsid w:val="00FA5F45"/>
    <w:pPr>
      <w:widowControl w:val="0"/>
      <w:jc w:val="both"/>
    </w:pPr>
  </w:style>
  <w:style w:type="paragraph" w:customStyle="1" w:styleId="E484C4DBBDDB412085BEFFC6116ECC97">
    <w:name w:val="E484C4DBBDDB412085BEFFC6116ECC97"/>
    <w:rsid w:val="00FA5F45"/>
    <w:pPr>
      <w:widowControl w:val="0"/>
      <w:jc w:val="both"/>
    </w:pPr>
  </w:style>
  <w:style w:type="paragraph" w:customStyle="1" w:styleId="78BD2F6A1A90442DA82EBC7D515777BC">
    <w:name w:val="78BD2F6A1A90442DA82EBC7D515777BC"/>
    <w:rsid w:val="00FA5F45"/>
    <w:pPr>
      <w:widowControl w:val="0"/>
      <w:jc w:val="both"/>
    </w:pPr>
  </w:style>
  <w:style w:type="paragraph" w:customStyle="1" w:styleId="1052115C7A524B8CAF6AB5190F0BFCB8">
    <w:name w:val="1052115C7A524B8CAF6AB5190F0BFCB8"/>
    <w:rsid w:val="00FA5F45"/>
    <w:pPr>
      <w:widowControl w:val="0"/>
      <w:jc w:val="both"/>
    </w:pPr>
  </w:style>
  <w:style w:type="paragraph" w:customStyle="1" w:styleId="10F87A781383414EB96FD11C8C81411C">
    <w:name w:val="10F87A781383414EB96FD11C8C81411C"/>
    <w:rsid w:val="00FA5F45"/>
    <w:pPr>
      <w:widowControl w:val="0"/>
      <w:jc w:val="both"/>
    </w:pPr>
  </w:style>
  <w:style w:type="paragraph" w:customStyle="1" w:styleId="524182CC48A7459C874D364B8BACD0D6">
    <w:name w:val="524182CC48A7459C874D364B8BACD0D6"/>
    <w:rsid w:val="00FA5F45"/>
    <w:pPr>
      <w:widowControl w:val="0"/>
      <w:jc w:val="both"/>
    </w:pPr>
  </w:style>
  <w:style w:type="paragraph" w:customStyle="1" w:styleId="EC5ABB8824C14CAABBBDDAA8B032BE5F">
    <w:name w:val="EC5ABB8824C14CAABBBDDAA8B032BE5F"/>
    <w:rsid w:val="00FA5F45"/>
    <w:pPr>
      <w:widowControl w:val="0"/>
      <w:jc w:val="both"/>
    </w:pPr>
  </w:style>
  <w:style w:type="paragraph" w:customStyle="1" w:styleId="637D56CCAD334BA89A38EFFD04B5AA67">
    <w:name w:val="637D56CCAD334BA89A38EFFD04B5AA67"/>
    <w:rsid w:val="00FA5F45"/>
    <w:pPr>
      <w:widowControl w:val="0"/>
      <w:jc w:val="both"/>
    </w:pPr>
  </w:style>
  <w:style w:type="paragraph" w:customStyle="1" w:styleId="8995D720B6444624AC1E4E259823A000">
    <w:name w:val="8995D720B6444624AC1E4E259823A000"/>
    <w:rsid w:val="00FA5F45"/>
    <w:pPr>
      <w:widowControl w:val="0"/>
      <w:jc w:val="both"/>
    </w:pPr>
  </w:style>
  <w:style w:type="paragraph" w:customStyle="1" w:styleId="4E46648C5DCE459F80572307FF29E391">
    <w:name w:val="4E46648C5DCE459F80572307FF29E391"/>
    <w:rsid w:val="00FA5F45"/>
    <w:pPr>
      <w:widowControl w:val="0"/>
      <w:jc w:val="both"/>
    </w:pPr>
  </w:style>
  <w:style w:type="paragraph" w:customStyle="1" w:styleId="83C2ECBA5A6A4432896BDDEC457725E2">
    <w:name w:val="83C2ECBA5A6A4432896BDDEC457725E2"/>
    <w:rsid w:val="00FA5F45"/>
    <w:pPr>
      <w:widowControl w:val="0"/>
      <w:jc w:val="both"/>
    </w:pPr>
  </w:style>
  <w:style w:type="paragraph" w:customStyle="1" w:styleId="180EA3F2679B45CEAF2775C78DBBD023">
    <w:name w:val="180EA3F2679B45CEAF2775C78DBBD023"/>
    <w:rsid w:val="00FA5F45"/>
    <w:pPr>
      <w:widowControl w:val="0"/>
      <w:jc w:val="both"/>
    </w:pPr>
  </w:style>
  <w:style w:type="paragraph" w:customStyle="1" w:styleId="3E76BE9B886041ADA3E0A881AB2673F8">
    <w:name w:val="3E76BE9B886041ADA3E0A881AB2673F8"/>
    <w:rsid w:val="00FA5F45"/>
    <w:pPr>
      <w:widowControl w:val="0"/>
      <w:jc w:val="both"/>
    </w:pPr>
  </w:style>
  <w:style w:type="paragraph" w:customStyle="1" w:styleId="D48CD40F63CA4809AB344B708B031C7B">
    <w:name w:val="D48CD40F63CA4809AB344B708B031C7B"/>
    <w:rsid w:val="00FA5F45"/>
    <w:pPr>
      <w:widowControl w:val="0"/>
      <w:jc w:val="both"/>
    </w:pPr>
  </w:style>
  <w:style w:type="paragraph" w:customStyle="1" w:styleId="DA29321166DF48769CE5E4616C3DC1AC">
    <w:name w:val="DA29321166DF48769CE5E4616C3DC1AC"/>
    <w:rsid w:val="00FA5F45"/>
    <w:pPr>
      <w:widowControl w:val="0"/>
      <w:jc w:val="both"/>
    </w:pPr>
  </w:style>
  <w:style w:type="paragraph" w:customStyle="1" w:styleId="B611664FAD924CA79F98A3D7E8D32D28">
    <w:name w:val="B611664FAD924CA79F98A3D7E8D32D28"/>
    <w:rsid w:val="00FA5F45"/>
    <w:pPr>
      <w:widowControl w:val="0"/>
      <w:jc w:val="both"/>
    </w:pPr>
  </w:style>
  <w:style w:type="paragraph" w:customStyle="1" w:styleId="157008665A684E3C86A13CC5F2059B58">
    <w:name w:val="157008665A684E3C86A13CC5F2059B58"/>
    <w:rsid w:val="00FA5F45"/>
    <w:pPr>
      <w:widowControl w:val="0"/>
      <w:jc w:val="both"/>
    </w:pPr>
  </w:style>
  <w:style w:type="paragraph" w:customStyle="1" w:styleId="D0658DFAA15F4BDDB7B1A60E39F93457">
    <w:name w:val="D0658DFAA15F4BDDB7B1A60E39F93457"/>
    <w:rsid w:val="00FA5F45"/>
    <w:pPr>
      <w:widowControl w:val="0"/>
      <w:jc w:val="both"/>
    </w:pPr>
  </w:style>
  <w:style w:type="paragraph" w:customStyle="1" w:styleId="1EBFAEFA58B04F0FB32B86CD266EFD47">
    <w:name w:val="1EBFAEFA58B04F0FB32B86CD266EFD47"/>
    <w:rsid w:val="00FA5F45"/>
    <w:pPr>
      <w:widowControl w:val="0"/>
      <w:jc w:val="both"/>
    </w:pPr>
  </w:style>
  <w:style w:type="paragraph" w:customStyle="1" w:styleId="83233412979649A892DFFA3807AD9DF8">
    <w:name w:val="83233412979649A892DFFA3807AD9DF8"/>
    <w:rsid w:val="00FA5F45"/>
    <w:pPr>
      <w:widowControl w:val="0"/>
      <w:jc w:val="both"/>
    </w:pPr>
  </w:style>
  <w:style w:type="paragraph" w:customStyle="1" w:styleId="30D3E68A178743B28B24E40F91CF7667">
    <w:name w:val="30D3E68A178743B28B24E40F91CF7667"/>
    <w:rsid w:val="00FA5F45"/>
    <w:pPr>
      <w:widowControl w:val="0"/>
      <w:jc w:val="both"/>
    </w:pPr>
  </w:style>
  <w:style w:type="paragraph" w:customStyle="1" w:styleId="50ECBCFD8002471E9369DCCC5DD792CB">
    <w:name w:val="50ECBCFD8002471E9369DCCC5DD792CB"/>
    <w:rsid w:val="00FA5F45"/>
    <w:pPr>
      <w:widowControl w:val="0"/>
      <w:jc w:val="both"/>
    </w:pPr>
  </w:style>
  <w:style w:type="paragraph" w:customStyle="1" w:styleId="713E04B57A8E49A3ABF62B760349A90F">
    <w:name w:val="713E04B57A8E49A3ABF62B760349A90F"/>
    <w:rsid w:val="00FA5F45"/>
    <w:pPr>
      <w:widowControl w:val="0"/>
      <w:jc w:val="both"/>
    </w:pPr>
  </w:style>
  <w:style w:type="paragraph" w:customStyle="1" w:styleId="DF3EE6EF6411421AADB95331B8F31519">
    <w:name w:val="DF3EE6EF6411421AADB95331B8F31519"/>
    <w:rsid w:val="00FA5F45"/>
    <w:pPr>
      <w:widowControl w:val="0"/>
      <w:jc w:val="both"/>
    </w:pPr>
  </w:style>
  <w:style w:type="paragraph" w:customStyle="1" w:styleId="926031351A8342D58728FBD253CB150E">
    <w:name w:val="926031351A8342D58728FBD253CB150E"/>
    <w:rsid w:val="00FA5F45"/>
    <w:pPr>
      <w:widowControl w:val="0"/>
      <w:jc w:val="both"/>
    </w:pPr>
  </w:style>
  <w:style w:type="paragraph" w:customStyle="1" w:styleId="5E30B7D509934DCA9B52E64EE79066C1">
    <w:name w:val="5E30B7D509934DCA9B52E64EE79066C1"/>
    <w:rsid w:val="00FA5F45"/>
    <w:pPr>
      <w:widowControl w:val="0"/>
      <w:jc w:val="both"/>
    </w:pPr>
  </w:style>
  <w:style w:type="paragraph" w:customStyle="1" w:styleId="606C887E6F264D00AD4F9B776A2589ED">
    <w:name w:val="606C887E6F264D00AD4F9B776A2589ED"/>
    <w:rsid w:val="00FA5F45"/>
    <w:pPr>
      <w:widowControl w:val="0"/>
      <w:jc w:val="both"/>
    </w:pPr>
  </w:style>
  <w:style w:type="paragraph" w:customStyle="1" w:styleId="910B20FDDE14487C8AC98C63A0CE5020">
    <w:name w:val="910B20FDDE14487C8AC98C63A0CE5020"/>
    <w:rsid w:val="00FA5F45"/>
    <w:pPr>
      <w:widowControl w:val="0"/>
      <w:jc w:val="both"/>
    </w:pPr>
  </w:style>
  <w:style w:type="paragraph" w:customStyle="1" w:styleId="495FDF463FE64B6E9680A33EE928AB8F">
    <w:name w:val="495FDF463FE64B6E9680A33EE928AB8F"/>
    <w:rsid w:val="00FA5F45"/>
    <w:pPr>
      <w:widowControl w:val="0"/>
      <w:jc w:val="both"/>
    </w:pPr>
  </w:style>
  <w:style w:type="paragraph" w:customStyle="1" w:styleId="6F155985AA3E4EEE9D33BC45679CF063">
    <w:name w:val="6F155985AA3E4EEE9D33BC45679CF063"/>
    <w:rsid w:val="00FA5F45"/>
    <w:pPr>
      <w:widowControl w:val="0"/>
      <w:jc w:val="both"/>
    </w:pPr>
  </w:style>
  <w:style w:type="paragraph" w:customStyle="1" w:styleId="1C6DF378006D4E6DA3D9BF11CDA2ED9F">
    <w:name w:val="1C6DF378006D4E6DA3D9BF11CDA2ED9F"/>
    <w:rsid w:val="00FA5F45"/>
    <w:pPr>
      <w:widowControl w:val="0"/>
      <w:jc w:val="both"/>
    </w:pPr>
  </w:style>
  <w:style w:type="paragraph" w:customStyle="1" w:styleId="C75772044712463C8CC651DBBB26B84A">
    <w:name w:val="C75772044712463C8CC651DBBB26B84A"/>
    <w:rsid w:val="00FA5F45"/>
    <w:pPr>
      <w:widowControl w:val="0"/>
      <w:jc w:val="both"/>
    </w:pPr>
  </w:style>
  <w:style w:type="paragraph" w:customStyle="1" w:styleId="9941E6A06110416C942A1E3B8E962156">
    <w:name w:val="9941E6A06110416C942A1E3B8E962156"/>
    <w:rsid w:val="00FA5F45"/>
    <w:pPr>
      <w:widowControl w:val="0"/>
      <w:jc w:val="both"/>
    </w:pPr>
  </w:style>
  <w:style w:type="paragraph" w:customStyle="1" w:styleId="CF96208027994F1A89A8744363D6C66A">
    <w:name w:val="CF96208027994F1A89A8744363D6C66A"/>
    <w:rsid w:val="00FA5F45"/>
    <w:pPr>
      <w:widowControl w:val="0"/>
      <w:jc w:val="both"/>
    </w:pPr>
  </w:style>
  <w:style w:type="paragraph" w:customStyle="1" w:styleId="260D16A99BA7481A9EE9A82FC9AFFFB3">
    <w:name w:val="260D16A99BA7481A9EE9A82FC9AFFFB3"/>
    <w:rsid w:val="00FA5F45"/>
    <w:pPr>
      <w:widowControl w:val="0"/>
      <w:jc w:val="both"/>
    </w:pPr>
  </w:style>
  <w:style w:type="paragraph" w:customStyle="1" w:styleId="2037E4A131FC4D01BD6D9EBCB680A91B">
    <w:name w:val="2037E4A131FC4D01BD6D9EBCB680A91B"/>
    <w:rsid w:val="00FA5F45"/>
    <w:pPr>
      <w:widowControl w:val="0"/>
      <w:jc w:val="both"/>
    </w:pPr>
  </w:style>
  <w:style w:type="paragraph" w:customStyle="1" w:styleId="99647931135F453FAAEA4D989773740E">
    <w:name w:val="99647931135F453FAAEA4D989773740E"/>
    <w:rsid w:val="00FA5F45"/>
    <w:pPr>
      <w:widowControl w:val="0"/>
      <w:jc w:val="both"/>
    </w:pPr>
  </w:style>
  <w:style w:type="paragraph" w:customStyle="1" w:styleId="55C0779A52534E9E8E625B841EFE3730">
    <w:name w:val="55C0779A52534E9E8E625B841EFE3730"/>
    <w:rsid w:val="00FA5F45"/>
    <w:pPr>
      <w:widowControl w:val="0"/>
      <w:jc w:val="both"/>
    </w:pPr>
  </w:style>
  <w:style w:type="paragraph" w:customStyle="1" w:styleId="2FD988A4AA1E48F981704536CCC1613C">
    <w:name w:val="2FD988A4AA1E48F981704536CCC1613C"/>
    <w:rsid w:val="00FA5F45"/>
    <w:pPr>
      <w:widowControl w:val="0"/>
      <w:jc w:val="both"/>
    </w:pPr>
  </w:style>
  <w:style w:type="paragraph" w:customStyle="1" w:styleId="BF4A9D9E1C664F829B05665E0FA68AF5">
    <w:name w:val="BF4A9D9E1C664F829B05665E0FA68AF5"/>
    <w:rsid w:val="00FA5F45"/>
    <w:pPr>
      <w:widowControl w:val="0"/>
      <w:jc w:val="both"/>
    </w:pPr>
  </w:style>
  <w:style w:type="paragraph" w:customStyle="1" w:styleId="DE2824E0DF064223AC37362D8E970C57">
    <w:name w:val="DE2824E0DF064223AC37362D8E970C57"/>
    <w:rsid w:val="00FA5F45"/>
    <w:pPr>
      <w:widowControl w:val="0"/>
      <w:jc w:val="both"/>
    </w:pPr>
  </w:style>
  <w:style w:type="paragraph" w:customStyle="1" w:styleId="4CB343AC4E7F44A0B4F0FED8719E9D01">
    <w:name w:val="4CB343AC4E7F44A0B4F0FED8719E9D01"/>
    <w:rsid w:val="00FA5F45"/>
    <w:pPr>
      <w:widowControl w:val="0"/>
      <w:jc w:val="both"/>
    </w:pPr>
  </w:style>
  <w:style w:type="paragraph" w:customStyle="1" w:styleId="7362C8876F8440BD8811345D1619FB2E">
    <w:name w:val="7362C8876F8440BD8811345D1619FB2E"/>
    <w:rsid w:val="00FA5F45"/>
    <w:pPr>
      <w:widowControl w:val="0"/>
      <w:jc w:val="both"/>
    </w:pPr>
  </w:style>
  <w:style w:type="paragraph" w:customStyle="1" w:styleId="50BA9721B71D47C097FE20A6EAC4BFE6">
    <w:name w:val="50BA9721B71D47C097FE20A6EAC4BFE6"/>
    <w:rsid w:val="00FA5F45"/>
    <w:pPr>
      <w:widowControl w:val="0"/>
      <w:jc w:val="both"/>
    </w:pPr>
  </w:style>
  <w:style w:type="paragraph" w:customStyle="1" w:styleId="7FBAE443693F4A8582888E1CA89EA071">
    <w:name w:val="7FBAE443693F4A8582888E1CA89EA071"/>
    <w:rsid w:val="00FA5F45"/>
    <w:pPr>
      <w:widowControl w:val="0"/>
      <w:jc w:val="both"/>
    </w:pPr>
  </w:style>
  <w:style w:type="paragraph" w:customStyle="1" w:styleId="E6971071674A4E0BA21EC9833672ED6D">
    <w:name w:val="E6971071674A4E0BA21EC9833672ED6D"/>
    <w:rsid w:val="00FA5F45"/>
    <w:pPr>
      <w:widowControl w:val="0"/>
      <w:jc w:val="both"/>
    </w:pPr>
  </w:style>
  <w:style w:type="paragraph" w:customStyle="1" w:styleId="9B9BABA919724485BA751110F337B2EF">
    <w:name w:val="9B9BABA919724485BA751110F337B2EF"/>
    <w:rsid w:val="00FA5F45"/>
    <w:pPr>
      <w:widowControl w:val="0"/>
      <w:jc w:val="both"/>
    </w:pPr>
  </w:style>
  <w:style w:type="paragraph" w:customStyle="1" w:styleId="2685F6FA52CB45F983968299EABD0BE6">
    <w:name w:val="2685F6FA52CB45F983968299EABD0BE6"/>
    <w:rsid w:val="00FA5F45"/>
    <w:pPr>
      <w:widowControl w:val="0"/>
      <w:jc w:val="both"/>
    </w:pPr>
  </w:style>
  <w:style w:type="paragraph" w:customStyle="1" w:styleId="916E0BD712934F3CA2A1F8F6A8B0ED7D">
    <w:name w:val="916E0BD712934F3CA2A1F8F6A8B0ED7D"/>
    <w:rsid w:val="00FA5F45"/>
    <w:pPr>
      <w:widowControl w:val="0"/>
      <w:jc w:val="both"/>
    </w:pPr>
  </w:style>
  <w:style w:type="paragraph" w:customStyle="1" w:styleId="631054A413964475851DB5DF5AA424CD">
    <w:name w:val="631054A413964475851DB5DF5AA424CD"/>
    <w:rsid w:val="00FA5F45"/>
    <w:pPr>
      <w:widowControl w:val="0"/>
      <w:jc w:val="both"/>
    </w:pPr>
  </w:style>
  <w:style w:type="paragraph" w:customStyle="1" w:styleId="7B3895FC25B54A1291B4FCF456624B2E">
    <w:name w:val="7B3895FC25B54A1291B4FCF456624B2E"/>
    <w:rsid w:val="00FA5F45"/>
    <w:pPr>
      <w:widowControl w:val="0"/>
      <w:jc w:val="both"/>
    </w:pPr>
  </w:style>
  <w:style w:type="paragraph" w:customStyle="1" w:styleId="9FE0DD3A4ACC4B8B9543376140C21728">
    <w:name w:val="9FE0DD3A4ACC4B8B9543376140C21728"/>
    <w:rsid w:val="00FA5F45"/>
    <w:pPr>
      <w:widowControl w:val="0"/>
      <w:jc w:val="both"/>
    </w:pPr>
  </w:style>
  <w:style w:type="paragraph" w:customStyle="1" w:styleId="C1E818DC2BCC45B0870542B289AA9568">
    <w:name w:val="C1E818DC2BCC45B0870542B289AA9568"/>
    <w:rsid w:val="00FA5F45"/>
    <w:pPr>
      <w:widowControl w:val="0"/>
      <w:jc w:val="both"/>
    </w:pPr>
  </w:style>
  <w:style w:type="paragraph" w:customStyle="1" w:styleId="77F363319EBB4134BC06D4AFCF9983CA">
    <w:name w:val="77F363319EBB4134BC06D4AFCF9983CA"/>
    <w:rsid w:val="00FA5F45"/>
    <w:pPr>
      <w:widowControl w:val="0"/>
      <w:jc w:val="both"/>
    </w:pPr>
  </w:style>
  <w:style w:type="paragraph" w:customStyle="1" w:styleId="8F1AB8D670FF41FAADB70A917E77142C">
    <w:name w:val="8F1AB8D670FF41FAADB70A917E77142C"/>
    <w:rsid w:val="00FA5F45"/>
    <w:pPr>
      <w:widowControl w:val="0"/>
      <w:jc w:val="both"/>
    </w:pPr>
  </w:style>
  <w:style w:type="paragraph" w:customStyle="1" w:styleId="A4476CB0A17445E69FA3208CF856B2E1">
    <w:name w:val="A4476CB0A17445E69FA3208CF856B2E1"/>
    <w:rsid w:val="00FA5F45"/>
    <w:pPr>
      <w:widowControl w:val="0"/>
      <w:jc w:val="both"/>
    </w:pPr>
  </w:style>
  <w:style w:type="paragraph" w:customStyle="1" w:styleId="6D6A728BF3A84CACA3DD35B5089F347D">
    <w:name w:val="6D6A728BF3A84CACA3DD35B5089F347D"/>
    <w:rsid w:val="00FA5F45"/>
    <w:pPr>
      <w:widowControl w:val="0"/>
      <w:jc w:val="both"/>
    </w:pPr>
  </w:style>
  <w:style w:type="paragraph" w:customStyle="1" w:styleId="B96D6F2BADDA40B295A3A44BD960C265">
    <w:name w:val="B96D6F2BADDA40B295A3A44BD960C265"/>
    <w:rsid w:val="00FA5F45"/>
    <w:pPr>
      <w:widowControl w:val="0"/>
      <w:jc w:val="both"/>
    </w:pPr>
  </w:style>
  <w:style w:type="paragraph" w:customStyle="1" w:styleId="F45D04CFFD4E4F569B8B9D619BE6FA8B">
    <w:name w:val="F45D04CFFD4E4F569B8B9D619BE6FA8B"/>
    <w:rsid w:val="00FA5F45"/>
    <w:pPr>
      <w:widowControl w:val="0"/>
      <w:jc w:val="both"/>
    </w:pPr>
  </w:style>
  <w:style w:type="paragraph" w:customStyle="1" w:styleId="AA4E093642CC46A1BBA633A46418C07E">
    <w:name w:val="AA4E093642CC46A1BBA633A46418C07E"/>
    <w:rsid w:val="00FA5F45"/>
    <w:pPr>
      <w:widowControl w:val="0"/>
      <w:jc w:val="both"/>
    </w:pPr>
  </w:style>
  <w:style w:type="paragraph" w:customStyle="1" w:styleId="FABDFB12F59543D4BAA5BB0229F940D1">
    <w:name w:val="FABDFB12F59543D4BAA5BB0229F940D1"/>
    <w:rsid w:val="00FA5F45"/>
    <w:pPr>
      <w:widowControl w:val="0"/>
      <w:jc w:val="both"/>
    </w:pPr>
  </w:style>
  <w:style w:type="paragraph" w:customStyle="1" w:styleId="E222AF992E464E33A615F3D855CA401A">
    <w:name w:val="E222AF992E464E33A615F3D855CA401A"/>
    <w:rsid w:val="00FA5F45"/>
    <w:pPr>
      <w:widowControl w:val="0"/>
      <w:jc w:val="both"/>
    </w:pPr>
  </w:style>
  <w:style w:type="paragraph" w:customStyle="1" w:styleId="4099A4616EB2497F9A1B30881E0E09DC">
    <w:name w:val="4099A4616EB2497F9A1B30881E0E09DC"/>
    <w:rsid w:val="00FA5F45"/>
    <w:pPr>
      <w:widowControl w:val="0"/>
      <w:jc w:val="both"/>
    </w:pPr>
  </w:style>
  <w:style w:type="paragraph" w:customStyle="1" w:styleId="4E2B8D5662DF497CB07087EBC5BA6314">
    <w:name w:val="4E2B8D5662DF497CB07087EBC5BA6314"/>
    <w:rsid w:val="00FA5F45"/>
    <w:pPr>
      <w:widowControl w:val="0"/>
      <w:jc w:val="both"/>
    </w:pPr>
  </w:style>
  <w:style w:type="paragraph" w:customStyle="1" w:styleId="0766CD27847D47D6A6FEF3447884CB66">
    <w:name w:val="0766CD27847D47D6A6FEF3447884CB66"/>
    <w:rsid w:val="00FA5F45"/>
    <w:pPr>
      <w:widowControl w:val="0"/>
      <w:jc w:val="both"/>
    </w:pPr>
  </w:style>
  <w:style w:type="paragraph" w:customStyle="1" w:styleId="0153D60CA94547E3AD20D08768903A2D">
    <w:name w:val="0153D60CA94547E3AD20D08768903A2D"/>
    <w:rsid w:val="00FA5F45"/>
    <w:pPr>
      <w:widowControl w:val="0"/>
      <w:jc w:val="both"/>
    </w:pPr>
  </w:style>
  <w:style w:type="paragraph" w:customStyle="1" w:styleId="7B578160EF0E493BB63A75BA79DE8015">
    <w:name w:val="7B578160EF0E493BB63A75BA79DE8015"/>
    <w:rsid w:val="00FA5F45"/>
    <w:pPr>
      <w:widowControl w:val="0"/>
      <w:jc w:val="both"/>
    </w:pPr>
  </w:style>
  <w:style w:type="paragraph" w:customStyle="1" w:styleId="B8D41F0B54E247B1995FC005988C2770">
    <w:name w:val="B8D41F0B54E247B1995FC005988C2770"/>
    <w:rsid w:val="00FA5F45"/>
    <w:pPr>
      <w:widowControl w:val="0"/>
      <w:jc w:val="both"/>
    </w:pPr>
  </w:style>
  <w:style w:type="paragraph" w:customStyle="1" w:styleId="056FA6653AFA4E4884855DEAE783CA33">
    <w:name w:val="056FA6653AFA4E4884855DEAE783CA33"/>
    <w:rsid w:val="00FA5F45"/>
    <w:pPr>
      <w:widowControl w:val="0"/>
      <w:jc w:val="both"/>
    </w:pPr>
  </w:style>
  <w:style w:type="paragraph" w:customStyle="1" w:styleId="7808FBEF1AE7453CAA26F13F579CA5C6">
    <w:name w:val="7808FBEF1AE7453CAA26F13F579CA5C6"/>
    <w:rsid w:val="00FA5F45"/>
    <w:pPr>
      <w:widowControl w:val="0"/>
      <w:jc w:val="both"/>
    </w:pPr>
  </w:style>
  <w:style w:type="paragraph" w:customStyle="1" w:styleId="78B694B2B4A74E81923D694E509BEAA2">
    <w:name w:val="78B694B2B4A74E81923D694E509BEAA2"/>
    <w:rsid w:val="00FA5F45"/>
    <w:pPr>
      <w:widowControl w:val="0"/>
      <w:jc w:val="both"/>
    </w:pPr>
  </w:style>
  <w:style w:type="paragraph" w:customStyle="1" w:styleId="A26B8456B9104E87BC3F2925827CC597">
    <w:name w:val="A26B8456B9104E87BC3F2925827CC597"/>
    <w:rsid w:val="00FA5F45"/>
    <w:pPr>
      <w:widowControl w:val="0"/>
      <w:jc w:val="both"/>
    </w:pPr>
  </w:style>
  <w:style w:type="paragraph" w:customStyle="1" w:styleId="FE6F6AC8CFD54A199F7F3E388F4EF3F1">
    <w:name w:val="FE6F6AC8CFD54A199F7F3E388F4EF3F1"/>
    <w:rsid w:val="00FA5F45"/>
    <w:pPr>
      <w:widowControl w:val="0"/>
      <w:jc w:val="both"/>
    </w:pPr>
  </w:style>
  <w:style w:type="paragraph" w:customStyle="1" w:styleId="829D3C66ED764837A89EB86B7BBF5ABE">
    <w:name w:val="829D3C66ED764837A89EB86B7BBF5ABE"/>
    <w:rsid w:val="00FA5F45"/>
    <w:pPr>
      <w:widowControl w:val="0"/>
      <w:jc w:val="both"/>
    </w:pPr>
  </w:style>
  <w:style w:type="paragraph" w:customStyle="1" w:styleId="DDB4E255CCFE48588774C9E13D351FD6">
    <w:name w:val="DDB4E255CCFE48588774C9E13D351FD6"/>
    <w:rsid w:val="00FA5F45"/>
    <w:pPr>
      <w:widowControl w:val="0"/>
      <w:jc w:val="both"/>
    </w:pPr>
  </w:style>
  <w:style w:type="paragraph" w:customStyle="1" w:styleId="8798D69369EB47A6867D248EC1409FF1">
    <w:name w:val="8798D69369EB47A6867D248EC1409FF1"/>
    <w:rsid w:val="00FA5F45"/>
    <w:pPr>
      <w:widowControl w:val="0"/>
      <w:jc w:val="both"/>
    </w:pPr>
  </w:style>
  <w:style w:type="paragraph" w:customStyle="1" w:styleId="9EB18309CE3B4936A208AD74BDDE1B63">
    <w:name w:val="9EB18309CE3B4936A208AD74BDDE1B63"/>
    <w:rsid w:val="00FA5F45"/>
    <w:pPr>
      <w:widowControl w:val="0"/>
      <w:jc w:val="both"/>
    </w:pPr>
  </w:style>
  <w:style w:type="paragraph" w:customStyle="1" w:styleId="A29198E03C754E6A89B89FE8209E270C">
    <w:name w:val="A29198E03C754E6A89B89FE8209E270C"/>
    <w:rsid w:val="00FA5F45"/>
    <w:pPr>
      <w:widowControl w:val="0"/>
      <w:jc w:val="both"/>
    </w:pPr>
  </w:style>
  <w:style w:type="paragraph" w:customStyle="1" w:styleId="D3FBA79DBCAB4879B5089DB720A04C62">
    <w:name w:val="D3FBA79DBCAB4879B5089DB720A04C62"/>
    <w:rsid w:val="00FA5F45"/>
    <w:pPr>
      <w:widowControl w:val="0"/>
      <w:jc w:val="both"/>
    </w:pPr>
  </w:style>
  <w:style w:type="paragraph" w:customStyle="1" w:styleId="C612E1B4F92E4C1CB01F4C81FFF4D101">
    <w:name w:val="C612E1B4F92E4C1CB01F4C81FFF4D101"/>
    <w:rsid w:val="00FA5F45"/>
    <w:pPr>
      <w:widowControl w:val="0"/>
      <w:jc w:val="both"/>
    </w:pPr>
  </w:style>
  <w:style w:type="paragraph" w:customStyle="1" w:styleId="53960469BEFF48F3A29CACF8A41514B3">
    <w:name w:val="53960469BEFF48F3A29CACF8A41514B3"/>
    <w:rsid w:val="00FA5F45"/>
    <w:pPr>
      <w:widowControl w:val="0"/>
      <w:jc w:val="both"/>
    </w:pPr>
  </w:style>
  <w:style w:type="paragraph" w:customStyle="1" w:styleId="E66CED42FCE54A269C4EEA41772BFB67">
    <w:name w:val="E66CED42FCE54A269C4EEA41772BFB67"/>
    <w:rsid w:val="00FA5F45"/>
    <w:pPr>
      <w:widowControl w:val="0"/>
      <w:jc w:val="both"/>
    </w:pPr>
  </w:style>
  <w:style w:type="paragraph" w:customStyle="1" w:styleId="277B5DA176A04DA9884C64EBB209EBDC">
    <w:name w:val="277B5DA176A04DA9884C64EBB209EBDC"/>
    <w:rsid w:val="00FA5F45"/>
    <w:pPr>
      <w:widowControl w:val="0"/>
      <w:jc w:val="both"/>
    </w:pPr>
  </w:style>
  <w:style w:type="paragraph" w:customStyle="1" w:styleId="540C7A26E86642168A3ACFFC3CFE1772">
    <w:name w:val="540C7A26E86642168A3ACFFC3CFE1772"/>
    <w:rsid w:val="00FA5F45"/>
    <w:pPr>
      <w:widowControl w:val="0"/>
      <w:jc w:val="both"/>
    </w:pPr>
  </w:style>
  <w:style w:type="paragraph" w:customStyle="1" w:styleId="E0D4A23122634ED5B8E712D4C820C37E">
    <w:name w:val="E0D4A23122634ED5B8E712D4C820C37E"/>
    <w:rsid w:val="00FA5F45"/>
    <w:pPr>
      <w:widowControl w:val="0"/>
      <w:jc w:val="both"/>
    </w:pPr>
  </w:style>
  <w:style w:type="paragraph" w:customStyle="1" w:styleId="0E46F5A9AB4749BD98A4F139B7BD1825">
    <w:name w:val="0E46F5A9AB4749BD98A4F139B7BD1825"/>
    <w:rsid w:val="00FA5F45"/>
    <w:pPr>
      <w:widowControl w:val="0"/>
      <w:jc w:val="both"/>
    </w:pPr>
  </w:style>
  <w:style w:type="paragraph" w:customStyle="1" w:styleId="A1268E7614B648DFBF50EBD9B9DF2D33">
    <w:name w:val="A1268E7614B648DFBF50EBD9B9DF2D33"/>
    <w:rsid w:val="00FA5F45"/>
    <w:pPr>
      <w:widowControl w:val="0"/>
      <w:jc w:val="both"/>
    </w:pPr>
  </w:style>
  <w:style w:type="paragraph" w:customStyle="1" w:styleId="C9ECD60107554ACD83B147CC769A57A8">
    <w:name w:val="C9ECD60107554ACD83B147CC769A57A8"/>
    <w:rsid w:val="00FA5F45"/>
    <w:pPr>
      <w:widowControl w:val="0"/>
      <w:jc w:val="both"/>
    </w:pPr>
  </w:style>
  <w:style w:type="paragraph" w:customStyle="1" w:styleId="D1A4A4157E8343759B53D8D37D1D0673">
    <w:name w:val="D1A4A4157E8343759B53D8D37D1D0673"/>
    <w:rsid w:val="00FA5F45"/>
    <w:pPr>
      <w:widowControl w:val="0"/>
      <w:jc w:val="both"/>
    </w:pPr>
  </w:style>
  <w:style w:type="paragraph" w:customStyle="1" w:styleId="E8E18BD364C148F2A2AF5C04B37DE2A2">
    <w:name w:val="E8E18BD364C148F2A2AF5C04B37DE2A2"/>
    <w:rsid w:val="00FA5F45"/>
    <w:pPr>
      <w:widowControl w:val="0"/>
      <w:jc w:val="both"/>
    </w:pPr>
  </w:style>
  <w:style w:type="paragraph" w:customStyle="1" w:styleId="A0D427EE71A643EFB6D5D650E9142BEE">
    <w:name w:val="A0D427EE71A643EFB6D5D650E9142BEE"/>
    <w:rsid w:val="00FA5F45"/>
    <w:pPr>
      <w:widowControl w:val="0"/>
      <w:jc w:val="both"/>
    </w:pPr>
  </w:style>
  <w:style w:type="paragraph" w:customStyle="1" w:styleId="27160C6BB34F4DC188222430B5689F9A">
    <w:name w:val="27160C6BB34F4DC188222430B5689F9A"/>
    <w:rsid w:val="00FA5F45"/>
    <w:pPr>
      <w:widowControl w:val="0"/>
      <w:jc w:val="both"/>
    </w:pPr>
  </w:style>
  <w:style w:type="paragraph" w:customStyle="1" w:styleId="FE5E54F6ECC04963B3B12316D35E9726">
    <w:name w:val="FE5E54F6ECC04963B3B12316D35E9726"/>
    <w:rsid w:val="00FA5F45"/>
    <w:pPr>
      <w:widowControl w:val="0"/>
      <w:jc w:val="both"/>
    </w:pPr>
  </w:style>
  <w:style w:type="paragraph" w:customStyle="1" w:styleId="A67E63E5506846B287F179F8AF682B80">
    <w:name w:val="A67E63E5506846B287F179F8AF682B80"/>
    <w:rsid w:val="00FA5F45"/>
    <w:pPr>
      <w:widowControl w:val="0"/>
      <w:jc w:val="both"/>
    </w:pPr>
  </w:style>
  <w:style w:type="paragraph" w:customStyle="1" w:styleId="E504B7F6351B49D78753476F95BE2664">
    <w:name w:val="E504B7F6351B49D78753476F95BE2664"/>
    <w:rsid w:val="00FA5F45"/>
    <w:pPr>
      <w:widowControl w:val="0"/>
      <w:jc w:val="both"/>
    </w:pPr>
  </w:style>
  <w:style w:type="paragraph" w:customStyle="1" w:styleId="741A7763142E45A8BC8E39BFCC398E3B">
    <w:name w:val="741A7763142E45A8BC8E39BFCC398E3B"/>
    <w:rsid w:val="00FA5F45"/>
    <w:pPr>
      <w:widowControl w:val="0"/>
      <w:jc w:val="both"/>
    </w:pPr>
  </w:style>
  <w:style w:type="paragraph" w:customStyle="1" w:styleId="5F515A6C75724CC78CCEF9E7F7B9CF95">
    <w:name w:val="5F515A6C75724CC78CCEF9E7F7B9CF95"/>
    <w:rsid w:val="00FA5F45"/>
    <w:pPr>
      <w:widowControl w:val="0"/>
      <w:jc w:val="both"/>
    </w:pPr>
  </w:style>
  <w:style w:type="paragraph" w:customStyle="1" w:styleId="C1F7CED4240E4A26901C47E8A43A8E77">
    <w:name w:val="C1F7CED4240E4A26901C47E8A43A8E77"/>
    <w:rsid w:val="00FA5F45"/>
    <w:pPr>
      <w:widowControl w:val="0"/>
      <w:jc w:val="both"/>
    </w:pPr>
  </w:style>
  <w:style w:type="paragraph" w:customStyle="1" w:styleId="3D7EED5CFEFA44ABA2E951F9F2DA9C3E">
    <w:name w:val="3D7EED5CFEFA44ABA2E951F9F2DA9C3E"/>
    <w:rsid w:val="00FA5F45"/>
    <w:pPr>
      <w:widowControl w:val="0"/>
      <w:jc w:val="both"/>
    </w:pPr>
  </w:style>
  <w:style w:type="paragraph" w:customStyle="1" w:styleId="A6F8DADF3EE647FF8CA28818BABCCD69">
    <w:name w:val="A6F8DADF3EE647FF8CA28818BABCCD69"/>
    <w:rsid w:val="00FA5F45"/>
    <w:pPr>
      <w:widowControl w:val="0"/>
      <w:jc w:val="both"/>
    </w:pPr>
  </w:style>
  <w:style w:type="paragraph" w:customStyle="1" w:styleId="B744753706B040F09F8B2AFBC1B4A8F8">
    <w:name w:val="B744753706B040F09F8B2AFBC1B4A8F8"/>
    <w:rsid w:val="00FA5F45"/>
    <w:pPr>
      <w:widowControl w:val="0"/>
      <w:jc w:val="both"/>
    </w:pPr>
  </w:style>
  <w:style w:type="paragraph" w:customStyle="1" w:styleId="7073FE3BCEC44B748FFA5FDFF75E33AF">
    <w:name w:val="7073FE3BCEC44B748FFA5FDFF75E33AF"/>
    <w:rsid w:val="00FA5F45"/>
    <w:pPr>
      <w:widowControl w:val="0"/>
      <w:jc w:val="both"/>
    </w:pPr>
  </w:style>
  <w:style w:type="paragraph" w:customStyle="1" w:styleId="7E33A4DD7D514ABF92EFFDF2415AA093">
    <w:name w:val="7E33A4DD7D514ABF92EFFDF2415AA093"/>
    <w:rsid w:val="00FA5F45"/>
    <w:pPr>
      <w:widowControl w:val="0"/>
      <w:jc w:val="both"/>
    </w:pPr>
  </w:style>
  <w:style w:type="paragraph" w:customStyle="1" w:styleId="50FC13C6F4464B9C8724AFB87B02F2B5">
    <w:name w:val="50FC13C6F4464B9C8724AFB87B02F2B5"/>
    <w:rsid w:val="00FA5F45"/>
    <w:pPr>
      <w:widowControl w:val="0"/>
      <w:jc w:val="both"/>
    </w:pPr>
  </w:style>
  <w:style w:type="paragraph" w:customStyle="1" w:styleId="89BAFB2CF20E435AA58C4A1D3AA6B959">
    <w:name w:val="89BAFB2CF20E435AA58C4A1D3AA6B959"/>
    <w:rsid w:val="00FA5F45"/>
    <w:pPr>
      <w:widowControl w:val="0"/>
      <w:jc w:val="both"/>
    </w:pPr>
  </w:style>
  <w:style w:type="paragraph" w:customStyle="1" w:styleId="4AD7F7CA78944C39AA6910E427AADB0E">
    <w:name w:val="4AD7F7CA78944C39AA6910E427AADB0E"/>
    <w:rsid w:val="00FA5F45"/>
    <w:pPr>
      <w:widowControl w:val="0"/>
      <w:jc w:val="both"/>
    </w:pPr>
  </w:style>
  <w:style w:type="paragraph" w:customStyle="1" w:styleId="9ABC2BC802284252B9826F417814DD1B">
    <w:name w:val="9ABC2BC802284252B9826F417814DD1B"/>
    <w:rsid w:val="00FA5F45"/>
    <w:pPr>
      <w:widowControl w:val="0"/>
      <w:jc w:val="both"/>
    </w:pPr>
  </w:style>
  <w:style w:type="paragraph" w:customStyle="1" w:styleId="B79D2587192F497F903A24AD07EF7FC7">
    <w:name w:val="B79D2587192F497F903A24AD07EF7FC7"/>
    <w:rsid w:val="00FA5F45"/>
    <w:pPr>
      <w:widowControl w:val="0"/>
      <w:jc w:val="both"/>
    </w:pPr>
  </w:style>
  <w:style w:type="paragraph" w:customStyle="1" w:styleId="1118E9F358834517933838FD199535AF">
    <w:name w:val="1118E9F358834517933838FD199535AF"/>
    <w:rsid w:val="00FA5F45"/>
    <w:pPr>
      <w:widowControl w:val="0"/>
      <w:jc w:val="both"/>
    </w:pPr>
  </w:style>
  <w:style w:type="paragraph" w:customStyle="1" w:styleId="0B37C43CBF3C466785013D7E0DA26DC9">
    <w:name w:val="0B37C43CBF3C466785013D7E0DA26DC9"/>
    <w:rsid w:val="00FA5F45"/>
    <w:pPr>
      <w:widowControl w:val="0"/>
      <w:jc w:val="both"/>
    </w:pPr>
  </w:style>
  <w:style w:type="paragraph" w:customStyle="1" w:styleId="02FA0A9B8B8141BE9F3B6710DB96FA6F">
    <w:name w:val="02FA0A9B8B8141BE9F3B6710DB96FA6F"/>
    <w:rsid w:val="00FA5F45"/>
    <w:pPr>
      <w:widowControl w:val="0"/>
      <w:jc w:val="both"/>
    </w:pPr>
  </w:style>
  <w:style w:type="paragraph" w:customStyle="1" w:styleId="42CBD0EC55794A7989D7EE4A40C0595A">
    <w:name w:val="42CBD0EC55794A7989D7EE4A40C0595A"/>
    <w:rsid w:val="00FA5F45"/>
    <w:pPr>
      <w:widowControl w:val="0"/>
      <w:jc w:val="both"/>
    </w:pPr>
  </w:style>
  <w:style w:type="paragraph" w:customStyle="1" w:styleId="A30FF7494B2F4FF08A137351B507E128">
    <w:name w:val="A30FF7494B2F4FF08A137351B507E128"/>
    <w:rsid w:val="00FA5F45"/>
    <w:pPr>
      <w:widowControl w:val="0"/>
      <w:jc w:val="both"/>
    </w:pPr>
  </w:style>
  <w:style w:type="paragraph" w:customStyle="1" w:styleId="A30582FCFED743C6AF310B88ED83D88D">
    <w:name w:val="A30582FCFED743C6AF310B88ED83D88D"/>
    <w:rsid w:val="00FA5F45"/>
    <w:pPr>
      <w:widowControl w:val="0"/>
      <w:jc w:val="both"/>
    </w:pPr>
  </w:style>
  <w:style w:type="paragraph" w:customStyle="1" w:styleId="FECD993F73FA4BD28E4A37C8704CF030">
    <w:name w:val="FECD993F73FA4BD28E4A37C8704CF030"/>
    <w:rsid w:val="00FA5F45"/>
    <w:pPr>
      <w:widowControl w:val="0"/>
      <w:jc w:val="both"/>
    </w:pPr>
  </w:style>
  <w:style w:type="paragraph" w:customStyle="1" w:styleId="D3B4E291F016415C92160DB49590198D">
    <w:name w:val="D3B4E291F016415C92160DB49590198D"/>
    <w:rsid w:val="00FA5F45"/>
    <w:pPr>
      <w:widowControl w:val="0"/>
      <w:jc w:val="both"/>
    </w:pPr>
  </w:style>
  <w:style w:type="paragraph" w:customStyle="1" w:styleId="929FDA65244B4D5D86C890EEFFDFE900">
    <w:name w:val="929FDA65244B4D5D86C890EEFFDFE900"/>
    <w:rsid w:val="00FA5F45"/>
    <w:pPr>
      <w:widowControl w:val="0"/>
      <w:jc w:val="both"/>
    </w:pPr>
  </w:style>
  <w:style w:type="paragraph" w:customStyle="1" w:styleId="208A8301A4D14E48B07DA95EBD8D2095">
    <w:name w:val="208A8301A4D14E48B07DA95EBD8D2095"/>
    <w:rsid w:val="00FA5F45"/>
    <w:pPr>
      <w:widowControl w:val="0"/>
      <w:jc w:val="both"/>
    </w:pPr>
  </w:style>
  <w:style w:type="paragraph" w:customStyle="1" w:styleId="4D90D33B608A40D6969D8BCB6D6895F6">
    <w:name w:val="4D90D33B608A40D6969D8BCB6D6895F6"/>
    <w:rsid w:val="00FA5F45"/>
    <w:pPr>
      <w:widowControl w:val="0"/>
      <w:jc w:val="both"/>
    </w:pPr>
  </w:style>
  <w:style w:type="paragraph" w:customStyle="1" w:styleId="FE232598C29046F79DAADFBBCBBA66C1">
    <w:name w:val="FE232598C29046F79DAADFBBCBBA66C1"/>
    <w:rsid w:val="00FA5F45"/>
    <w:pPr>
      <w:widowControl w:val="0"/>
      <w:jc w:val="both"/>
    </w:pPr>
  </w:style>
  <w:style w:type="paragraph" w:customStyle="1" w:styleId="2A1C6E5417A749938CCB3B6F23EAA47B">
    <w:name w:val="2A1C6E5417A749938CCB3B6F23EAA47B"/>
    <w:rsid w:val="00FA5F45"/>
    <w:pPr>
      <w:widowControl w:val="0"/>
      <w:jc w:val="both"/>
    </w:pPr>
  </w:style>
  <w:style w:type="paragraph" w:customStyle="1" w:styleId="AE174929DB974B81BCBF4C43F3FAAC21">
    <w:name w:val="AE174929DB974B81BCBF4C43F3FAAC21"/>
    <w:rsid w:val="00FA5F45"/>
    <w:pPr>
      <w:widowControl w:val="0"/>
      <w:jc w:val="both"/>
    </w:pPr>
  </w:style>
  <w:style w:type="paragraph" w:customStyle="1" w:styleId="A3F074DD97044CCAB2AB59BEB29BA010">
    <w:name w:val="A3F074DD97044CCAB2AB59BEB29BA010"/>
    <w:rsid w:val="00FA5F45"/>
    <w:pPr>
      <w:widowControl w:val="0"/>
      <w:jc w:val="both"/>
    </w:pPr>
  </w:style>
  <w:style w:type="paragraph" w:customStyle="1" w:styleId="F3FA54181530425CB7A4592801D4F50B">
    <w:name w:val="F3FA54181530425CB7A4592801D4F50B"/>
    <w:rsid w:val="00FA5F45"/>
    <w:pPr>
      <w:widowControl w:val="0"/>
      <w:jc w:val="both"/>
    </w:pPr>
  </w:style>
  <w:style w:type="paragraph" w:customStyle="1" w:styleId="E822AD7630254290BB40F31B0FDCC992">
    <w:name w:val="E822AD7630254290BB40F31B0FDCC992"/>
    <w:rsid w:val="00FA5F45"/>
    <w:pPr>
      <w:widowControl w:val="0"/>
      <w:jc w:val="both"/>
    </w:pPr>
  </w:style>
  <w:style w:type="paragraph" w:customStyle="1" w:styleId="8166841912924E489EC21FAF4BCA9185">
    <w:name w:val="8166841912924E489EC21FAF4BCA9185"/>
    <w:rsid w:val="00FA5F45"/>
    <w:pPr>
      <w:widowControl w:val="0"/>
      <w:jc w:val="both"/>
    </w:pPr>
  </w:style>
  <w:style w:type="paragraph" w:customStyle="1" w:styleId="A7BA0C9FBE95431DBE9FA6C3689AE806">
    <w:name w:val="A7BA0C9FBE95431DBE9FA6C3689AE806"/>
    <w:rsid w:val="00FA5F45"/>
    <w:pPr>
      <w:widowControl w:val="0"/>
      <w:jc w:val="both"/>
    </w:pPr>
  </w:style>
  <w:style w:type="paragraph" w:customStyle="1" w:styleId="7A7E12A3E44E48129748A426FA5635AC">
    <w:name w:val="7A7E12A3E44E48129748A426FA5635AC"/>
    <w:rsid w:val="00FA5F45"/>
    <w:pPr>
      <w:widowControl w:val="0"/>
      <w:jc w:val="both"/>
    </w:pPr>
  </w:style>
  <w:style w:type="paragraph" w:customStyle="1" w:styleId="CFFAC6BBD1BF4665B08187EE438F16C3">
    <w:name w:val="CFFAC6BBD1BF4665B08187EE438F16C3"/>
    <w:rsid w:val="00FA5F45"/>
    <w:pPr>
      <w:widowControl w:val="0"/>
      <w:jc w:val="both"/>
    </w:pPr>
  </w:style>
  <w:style w:type="paragraph" w:customStyle="1" w:styleId="6E6B0BCA570A457580ECF8BEFC1FB52A">
    <w:name w:val="6E6B0BCA570A457580ECF8BEFC1FB52A"/>
    <w:rsid w:val="00FA5F45"/>
    <w:pPr>
      <w:widowControl w:val="0"/>
      <w:jc w:val="both"/>
    </w:pPr>
  </w:style>
  <w:style w:type="paragraph" w:customStyle="1" w:styleId="4E806CF2A8C44EE9B856344D2E0A61B7">
    <w:name w:val="4E806CF2A8C44EE9B856344D2E0A61B7"/>
    <w:rsid w:val="00FA5F45"/>
    <w:pPr>
      <w:widowControl w:val="0"/>
      <w:jc w:val="both"/>
    </w:pPr>
  </w:style>
  <w:style w:type="paragraph" w:customStyle="1" w:styleId="29C97635135A46F9A99AAC94CDC3645C">
    <w:name w:val="29C97635135A46F9A99AAC94CDC3645C"/>
    <w:rsid w:val="00FA5F45"/>
    <w:pPr>
      <w:widowControl w:val="0"/>
      <w:jc w:val="both"/>
    </w:pPr>
  </w:style>
  <w:style w:type="paragraph" w:customStyle="1" w:styleId="4CF6EA9E0D6C41FAA53FE3E2C217C510">
    <w:name w:val="4CF6EA9E0D6C41FAA53FE3E2C217C510"/>
    <w:rsid w:val="00FA5F45"/>
    <w:pPr>
      <w:widowControl w:val="0"/>
      <w:jc w:val="both"/>
    </w:pPr>
  </w:style>
  <w:style w:type="paragraph" w:customStyle="1" w:styleId="B36AFE0B9458496DB033EEE5556A4D28">
    <w:name w:val="B36AFE0B9458496DB033EEE5556A4D28"/>
    <w:rsid w:val="00FA5F45"/>
    <w:pPr>
      <w:widowControl w:val="0"/>
      <w:jc w:val="both"/>
    </w:pPr>
  </w:style>
  <w:style w:type="paragraph" w:customStyle="1" w:styleId="B7682B3FD598496A9D777B6F0A8F73A9">
    <w:name w:val="B7682B3FD598496A9D777B6F0A8F73A9"/>
    <w:rsid w:val="00FA5F45"/>
    <w:pPr>
      <w:widowControl w:val="0"/>
      <w:jc w:val="both"/>
    </w:pPr>
  </w:style>
  <w:style w:type="paragraph" w:customStyle="1" w:styleId="FD3CA11FAB7141EBB4306196A403FC45">
    <w:name w:val="FD3CA11FAB7141EBB4306196A403FC45"/>
    <w:rsid w:val="00FA5F45"/>
    <w:pPr>
      <w:widowControl w:val="0"/>
      <w:jc w:val="both"/>
    </w:pPr>
  </w:style>
  <w:style w:type="paragraph" w:customStyle="1" w:styleId="C91F2EF5F9C142C68CED11B19F143258">
    <w:name w:val="C91F2EF5F9C142C68CED11B19F143258"/>
    <w:rsid w:val="00FA5F45"/>
    <w:pPr>
      <w:widowControl w:val="0"/>
      <w:jc w:val="both"/>
    </w:pPr>
  </w:style>
  <w:style w:type="paragraph" w:customStyle="1" w:styleId="8EC49085B8534B0998AF6056E27BACC7">
    <w:name w:val="8EC49085B8534B0998AF6056E27BACC7"/>
    <w:rsid w:val="00FA5F45"/>
    <w:pPr>
      <w:widowControl w:val="0"/>
      <w:jc w:val="both"/>
    </w:pPr>
  </w:style>
  <w:style w:type="paragraph" w:customStyle="1" w:styleId="29DAE8ECD4E94083919EC5A854FF176B">
    <w:name w:val="29DAE8ECD4E94083919EC5A854FF176B"/>
    <w:rsid w:val="00FA5F45"/>
    <w:pPr>
      <w:widowControl w:val="0"/>
      <w:jc w:val="both"/>
    </w:pPr>
  </w:style>
  <w:style w:type="paragraph" w:customStyle="1" w:styleId="605CA4013CDA4A6EB5E5C48D5C6E9AD1">
    <w:name w:val="605CA4013CDA4A6EB5E5C48D5C6E9AD1"/>
    <w:rsid w:val="00FA5F45"/>
    <w:pPr>
      <w:widowControl w:val="0"/>
      <w:jc w:val="both"/>
    </w:pPr>
  </w:style>
  <w:style w:type="paragraph" w:customStyle="1" w:styleId="8443187F3DBA469F84DCDF5AE4C49105">
    <w:name w:val="8443187F3DBA469F84DCDF5AE4C49105"/>
    <w:rsid w:val="00FA5F45"/>
    <w:pPr>
      <w:widowControl w:val="0"/>
      <w:jc w:val="both"/>
    </w:pPr>
  </w:style>
  <w:style w:type="paragraph" w:customStyle="1" w:styleId="BEA430BA547D4ECA81519D743B797604">
    <w:name w:val="BEA430BA547D4ECA81519D743B797604"/>
    <w:rsid w:val="00FA5F45"/>
    <w:pPr>
      <w:widowControl w:val="0"/>
      <w:jc w:val="both"/>
    </w:pPr>
  </w:style>
  <w:style w:type="paragraph" w:customStyle="1" w:styleId="CE3D33401E984A958900E70021A8A5A1">
    <w:name w:val="CE3D33401E984A958900E70021A8A5A1"/>
    <w:rsid w:val="00FA5F45"/>
    <w:pPr>
      <w:widowControl w:val="0"/>
      <w:jc w:val="both"/>
    </w:pPr>
  </w:style>
  <w:style w:type="paragraph" w:customStyle="1" w:styleId="D66F767ADAAB4FEA8606AF3932EBCA1A">
    <w:name w:val="D66F767ADAAB4FEA8606AF3932EBCA1A"/>
    <w:rsid w:val="00FA5F45"/>
    <w:pPr>
      <w:widowControl w:val="0"/>
      <w:jc w:val="both"/>
    </w:pPr>
  </w:style>
  <w:style w:type="paragraph" w:customStyle="1" w:styleId="F24C635A04544E3F85BEE384A4BEF3B5">
    <w:name w:val="F24C635A04544E3F85BEE384A4BEF3B5"/>
    <w:rsid w:val="00FA5F45"/>
    <w:pPr>
      <w:widowControl w:val="0"/>
      <w:jc w:val="both"/>
    </w:pPr>
  </w:style>
  <w:style w:type="paragraph" w:customStyle="1" w:styleId="D4539ABDF87F4B01813980F17DA85B58">
    <w:name w:val="D4539ABDF87F4B01813980F17DA85B58"/>
    <w:rsid w:val="00FA5F45"/>
    <w:pPr>
      <w:widowControl w:val="0"/>
      <w:jc w:val="both"/>
    </w:pPr>
  </w:style>
  <w:style w:type="paragraph" w:customStyle="1" w:styleId="10438CC89C3A481C826704793BD3F62C">
    <w:name w:val="10438CC89C3A481C826704793BD3F62C"/>
    <w:rsid w:val="00FA5F45"/>
    <w:pPr>
      <w:widowControl w:val="0"/>
      <w:jc w:val="both"/>
    </w:pPr>
  </w:style>
  <w:style w:type="paragraph" w:customStyle="1" w:styleId="493D67ED063C4A59BB3D75C1C4212F9B">
    <w:name w:val="493D67ED063C4A59BB3D75C1C4212F9B"/>
    <w:rsid w:val="00FA5F45"/>
    <w:pPr>
      <w:widowControl w:val="0"/>
      <w:jc w:val="both"/>
    </w:pPr>
  </w:style>
  <w:style w:type="paragraph" w:customStyle="1" w:styleId="7A1E20BA60A94DE9ACAD71CC69A1ABEA">
    <w:name w:val="7A1E20BA60A94DE9ACAD71CC69A1ABEA"/>
    <w:rsid w:val="00FA5F45"/>
    <w:pPr>
      <w:widowControl w:val="0"/>
      <w:jc w:val="both"/>
    </w:pPr>
  </w:style>
  <w:style w:type="paragraph" w:customStyle="1" w:styleId="E1C7C0220BDC47078D06DC6458F86D07">
    <w:name w:val="E1C7C0220BDC47078D06DC6458F86D07"/>
    <w:rsid w:val="00FA5F45"/>
    <w:pPr>
      <w:widowControl w:val="0"/>
      <w:jc w:val="both"/>
    </w:pPr>
  </w:style>
  <w:style w:type="paragraph" w:customStyle="1" w:styleId="DD0B6899C3D849D68CC2DCDABD5300E0">
    <w:name w:val="DD0B6899C3D849D68CC2DCDABD5300E0"/>
    <w:rsid w:val="00FA5F45"/>
    <w:pPr>
      <w:widowControl w:val="0"/>
      <w:jc w:val="both"/>
    </w:pPr>
  </w:style>
  <w:style w:type="paragraph" w:customStyle="1" w:styleId="FD75DB31437140F49FDF3E34E0E11915">
    <w:name w:val="FD75DB31437140F49FDF3E34E0E11915"/>
    <w:rsid w:val="00FA5F45"/>
    <w:pPr>
      <w:widowControl w:val="0"/>
      <w:jc w:val="both"/>
    </w:pPr>
  </w:style>
  <w:style w:type="paragraph" w:customStyle="1" w:styleId="A113DD12C7344A75870ADFE572FBC6C3">
    <w:name w:val="A113DD12C7344A75870ADFE572FBC6C3"/>
    <w:rsid w:val="00FA5F45"/>
    <w:pPr>
      <w:widowControl w:val="0"/>
      <w:jc w:val="both"/>
    </w:pPr>
  </w:style>
  <w:style w:type="paragraph" w:customStyle="1" w:styleId="D52D93FFA7244F1C980135BF91F3D05D">
    <w:name w:val="D52D93FFA7244F1C980135BF91F3D05D"/>
    <w:rsid w:val="00FA5F45"/>
    <w:pPr>
      <w:widowControl w:val="0"/>
      <w:jc w:val="both"/>
    </w:pPr>
  </w:style>
  <w:style w:type="paragraph" w:customStyle="1" w:styleId="A6381CB735574F16BD5182F2A94D36A3">
    <w:name w:val="A6381CB735574F16BD5182F2A94D36A3"/>
    <w:rsid w:val="00FA5F45"/>
    <w:pPr>
      <w:widowControl w:val="0"/>
      <w:jc w:val="both"/>
    </w:pPr>
  </w:style>
  <w:style w:type="paragraph" w:customStyle="1" w:styleId="D7EAE4F0035147D19567370CC9EA5D84">
    <w:name w:val="D7EAE4F0035147D19567370CC9EA5D84"/>
    <w:rsid w:val="00FA5F45"/>
    <w:pPr>
      <w:widowControl w:val="0"/>
      <w:jc w:val="both"/>
    </w:pPr>
  </w:style>
  <w:style w:type="paragraph" w:customStyle="1" w:styleId="41789BF427EB4754AA558D65545D0991">
    <w:name w:val="41789BF427EB4754AA558D65545D0991"/>
    <w:rsid w:val="00FA5F45"/>
    <w:pPr>
      <w:widowControl w:val="0"/>
      <w:jc w:val="both"/>
    </w:pPr>
  </w:style>
  <w:style w:type="paragraph" w:customStyle="1" w:styleId="74EC16DED63A47B997DE491ADD0A87C6">
    <w:name w:val="74EC16DED63A47B997DE491ADD0A87C6"/>
    <w:rsid w:val="00FA5F45"/>
    <w:pPr>
      <w:widowControl w:val="0"/>
      <w:jc w:val="both"/>
    </w:pPr>
  </w:style>
  <w:style w:type="paragraph" w:customStyle="1" w:styleId="A7A2F18CF2AA447E93BF7B91C2215BCD">
    <w:name w:val="A7A2F18CF2AA447E93BF7B91C2215BCD"/>
    <w:rsid w:val="00FA5F45"/>
    <w:pPr>
      <w:widowControl w:val="0"/>
      <w:jc w:val="both"/>
    </w:pPr>
  </w:style>
  <w:style w:type="paragraph" w:customStyle="1" w:styleId="E89EA7F994824B9CB628C21E4AAE809F">
    <w:name w:val="E89EA7F994824B9CB628C21E4AAE809F"/>
    <w:rsid w:val="00FA5F45"/>
    <w:pPr>
      <w:widowControl w:val="0"/>
      <w:jc w:val="both"/>
    </w:pPr>
  </w:style>
  <w:style w:type="paragraph" w:customStyle="1" w:styleId="07EE7738AFD94656A78272AE2105C785">
    <w:name w:val="07EE7738AFD94656A78272AE2105C785"/>
    <w:rsid w:val="00FA5F45"/>
    <w:pPr>
      <w:widowControl w:val="0"/>
      <w:jc w:val="both"/>
    </w:pPr>
  </w:style>
  <w:style w:type="paragraph" w:customStyle="1" w:styleId="A63F05445A9B436D9D68C97FE83C06E4">
    <w:name w:val="A63F05445A9B436D9D68C97FE83C06E4"/>
    <w:rsid w:val="00FA5F45"/>
    <w:pPr>
      <w:widowControl w:val="0"/>
      <w:jc w:val="both"/>
    </w:pPr>
  </w:style>
  <w:style w:type="paragraph" w:customStyle="1" w:styleId="680DD6B87D8D4AE1BD8D11ED71BB949C">
    <w:name w:val="680DD6B87D8D4AE1BD8D11ED71BB949C"/>
    <w:rsid w:val="00FA5F45"/>
    <w:pPr>
      <w:widowControl w:val="0"/>
      <w:jc w:val="both"/>
    </w:pPr>
  </w:style>
  <w:style w:type="paragraph" w:customStyle="1" w:styleId="8C3A3E82A51F4C3881194955D18F68FB">
    <w:name w:val="8C3A3E82A51F4C3881194955D18F68FB"/>
    <w:rsid w:val="00FA5F45"/>
    <w:pPr>
      <w:widowControl w:val="0"/>
      <w:jc w:val="both"/>
    </w:pPr>
  </w:style>
  <w:style w:type="paragraph" w:customStyle="1" w:styleId="CCB5C015F5594CC3B2114F5E8012E897">
    <w:name w:val="CCB5C015F5594CC3B2114F5E8012E897"/>
    <w:rsid w:val="00FA5F45"/>
    <w:pPr>
      <w:widowControl w:val="0"/>
      <w:jc w:val="both"/>
    </w:pPr>
  </w:style>
  <w:style w:type="paragraph" w:customStyle="1" w:styleId="77CE40A52A6345D78BEB83A5C1F9B0C1">
    <w:name w:val="77CE40A52A6345D78BEB83A5C1F9B0C1"/>
    <w:rsid w:val="00FA5F45"/>
    <w:pPr>
      <w:widowControl w:val="0"/>
      <w:jc w:val="both"/>
    </w:pPr>
  </w:style>
  <w:style w:type="paragraph" w:customStyle="1" w:styleId="0CC8B215F7D945D5814A44CFF593EC30">
    <w:name w:val="0CC8B215F7D945D5814A44CFF593EC30"/>
    <w:rsid w:val="00FA5F45"/>
    <w:pPr>
      <w:widowControl w:val="0"/>
      <w:jc w:val="both"/>
    </w:pPr>
  </w:style>
  <w:style w:type="paragraph" w:customStyle="1" w:styleId="CCC51F4C0D1A4989B102E0D416B7A690">
    <w:name w:val="CCC51F4C0D1A4989B102E0D416B7A690"/>
    <w:rsid w:val="00FA5F45"/>
    <w:pPr>
      <w:widowControl w:val="0"/>
      <w:jc w:val="both"/>
    </w:pPr>
  </w:style>
  <w:style w:type="paragraph" w:customStyle="1" w:styleId="E50952DE1C834E768561D67312F84320">
    <w:name w:val="E50952DE1C834E768561D67312F84320"/>
    <w:rsid w:val="00FA5F45"/>
    <w:pPr>
      <w:widowControl w:val="0"/>
      <w:jc w:val="both"/>
    </w:pPr>
  </w:style>
  <w:style w:type="paragraph" w:customStyle="1" w:styleId="4852FA69387B42FEA1329F303F264320">
    <w:name w:val="4852FA69387B42FEA1329F303F264320"/>
    <w:rsid w:val="00FA5F45"/>
    <w:pPr>
      <w:widowControl w:val="0"/>
      <w:jc w:val="both"/>
    </w:pPr>
  </w:style>
  <w:style w:type="paragraph" w:customStyle="1" w:styleId="0D7256606AAC4550AAB484C85A7DE4D1">
    <w:name w:val="0D7256606AAC4550AAB484C85A7DE4D1"/>
    <w:rsid w:val="00FA5F45"/>
    <w:pPr>
      <w:widowControl w:val="0"/>
      <w:jc w:val="both"/>
    </w:pPr>
  </w:style>
  <w:style w:type="paragraph" w:customStyle="1" w:styleId="0471D430851547D7917B0646F0FE1E7F">
    <w:name w:val="0471D430851547D7917B0646F0FE1E7F"/>
    <w:rsid w:val="00FA5F45"/>
    <w:pPr>
      <w:widowControl w:val="0"/>
      <w:jc w:val="both"/>
    </w:pPr>
  </w:style>
  <w:style w:type="paragraph" w:customStyle="1" w:styleId="6AE8C85991734798AF289B5C39F53CA1">
    <w:name w:val="6AE8C85991734798AF289B5C39F53CA1"/>
    <w:rsid w:val="00FA5F45"/>
    <w:pPr>
      <w:widowControl w:val="0"/>
      <w:jc w:val="both"/>
    </w:pPr>
  </w:style>
  <w:style w:type="paragraph" w:customStyle="1" w:styleId="82385A6C37F44F00BD069F852D83D2BE">
    <w:name w:val="82385A6C37F44F00BD069F852D83D2BE"/>
    <w:rsid w:val="00FA5F45"/>
    <w:pPr>
      <w:widowControl w:val="0"/>
      <w:jc w:val="both"/>
    </w:pPr>
  </w:style>
  <w:style w:type="paragraph" w:customStyle="1" w:styleId="E1CD3AA50E3047CA89A14FF3FB2652D1">
    <w:name w:val="E1CD3AA50E3047CA89A14FF3FB2652D1"/>
    <w:rsid w:val="00FA5F45"/>
    <w:pPr>
      <w:widowControl w:val="0"/>
      <w:jc w:val="both"/>
    </w:pPr>
  </w:style>
  <w:style w:type="paragraph" w:customStyle="1" w:styleId="59AD63233D6640F2BF8638AD48B1530F">
    <w:name w:val="59AD63233D6640F2BF8638AD48B1530F"/>
    <w:rsid w:val="00FA5F45"/>
    <w:pPr>
      <w:widowControl w:val="0"/>
      <w:jc w:val="both"/>
    </w:pPr>
  </w:style>
  <w:style w:type="paragraph" w:customStyle="1" w:styleId="1C636D0787724A879FA9F954F0F134C4">
    <w:name w:val="1C636D0787724A879FA9F954F0F134C4"/>
    <w:rsid w:val="00FA5F45"/>
    <w:pPr>
      <w:widowControl w:val="0"/>
      <w:jc w:val="both"/>
    </w:pPr>
  </w:style>
  <w:style w:type="paragraph" w:customStyle="1" w:styleId="EB5203577A714A5995C672E809220036">
    <w:name w:val="EB5203577A714A5995C672E809220036"/>
    <w:rsid w:val="00FA5F45"/>
    <w:pPr>
      <w:widowControl w:val="0"/>
      <w:jc w:val="both"/>
    </w:pPr>
  </w:style>
  <w:style w:type="paragraph" w:customStyle="1" w:styleId="FF9574C763BE4482B132DFB5F9001737">
    <w:name w:val="FF9574C763BE4482B132DFB5F9001737"/>
    <w:rsid w:val="00FA5F45"/>
    <w:pPr>
      <w:widowControl w:val="0"/>
      <w:jc w:val="both"/>
    </w:pPr>
  </w:style>
  <w:style w:type="paragraph" w:customStyle="1" w:styleId="804FEBAFD3A24228B1774952A88CCA97">
    <w:name w:val="804FEBAFD3A24228B1774952A88CCA97"/>
    <w:rsid w:val="00FA5F45"/>
    <w:pPr>
      <w:widowControl w:val="0"/>
      <w:jc w:val="both"/>
    </w:pPr>
  </w:style>
  <w:style w:type="paragraph" w:customStyle="1" w:styleId="176A0545AB014CC5AD79254F7D7952F1">
    <w:name w:val="176A0545AB014CC5AD79254F7D7952F1"/>
    <w:rsid w:val="00FA5F45"/>
    <w:pPr>
      <w:widowControl w:val="0"/>
      <w:jc w:val="both"/>
    </w:pPr>
  </w:style>
  <w:style w:type="paragraph" w:customStyle="1" w:styleId="47643C13EA524E5D84182D6941951350">
    <w:name w:val="47643C13EA524E5D84182D6941951350"/>
    <w:rsid w:val="00FA5F45"/>
    <w:pPr>
      <w:widowControl w:val="0"/>
      <w:jc w:val="both"/>
    </w:pPr>
  </w:style>
  <w:style w:type="paragraph" w:customStyle="1" w:styleId="A4F019782568490EBBA5630382725D1C">
    <w:name w:val="A4F019782568490EBBA5630382725D1C"/>
    <w:rsid w:val="00FA5F45"/>
    <w:pPr>
      <w:widowControl w:val="0"/>
      <w:jc w:val="both"/>
    </w:pPr>
  </w:style>
  <w:style w:type="paragraph" w:customStyle="1" w:styleId="922D394A7A5C48E7B7A724A0CA66416C">
    <w:name w:val="922D394A7A5C48E7B7A724A0CA66416C"/>
    <w:rsid w:val="00FA5F45"/>
    <w:pPr>
      <w:widowControl w:val="0"/>
      <w:jc w:val="both"/>
    </w:pPr>
  </w:style>
  <w:style w:type="paragraph" w:customStyle="1" w:styleId="37AEF3B4BEBB40E09F3EA89DA70967F8">
    <w:name w:val="37AEF3B4BEBB40E09F3EA89DA70967F8"/>
    <w:rsid w:val="00FA5F45"/>
    <w:pPr>
      <w:widowControl w:val="0"/>
      <w:jc w:val="both"/>
    </w:pPr>
  </w:style>
  <w:style w:type="paragraph" w:customStyle="1" w:styleId="1D01546CF1854DF39B5A2A9495672E95">
    <w:name w:val="1D01546CF1854DF39B5A2A9495672E95"/>
    <w:rsid w:val="00FA5F45"/>
    <w:pPr>
      <w:widowControl w:val="0"/>
      <w:jc w:val="both"/>
    </w:pPr>
  </w:style>
  <w:style w:type="paragraph" w:customStyle="1" w:styleId="FFA5AE87CFE94035AF6F5A00C78CB339">
    <w:name w:val="FFA5AE87CFE94035AF6F5A00C78CB339"/>
    <w:rsid w:val="00FA5F45"/>
    <w:pPr>
      <w:widowControl w:val="0"/>
      <w:jc w:val="both"/>
    </w:pPr>
  </w:style>
  <w:style w:type="paragraph" w:customStyle="1" w:styleId="E1F98C833CA84883B73B0338A8C75957">
    <w:name w:val="E1F98C833CA84883B73B0338A8C75957"/>
    <w:rsid w:val="00FA5F45"/>
    <w:pPr>
      <w:widowControl w:val="0"/>
      <w:jc w:val="both"/>
    </w:pPr>
  </w:style>
  <w:style w:type="paragraph" w:customStyle="1" w:styleId="465D66F1D46846149EDED92A96BA146D">
    <w:name w:val="465D66F1D46846149EDED92A96BA146D"/>
    <w:rsid w:val="00FA5F45"/>
    <w:pPr>
      <w:widowControl w:val="0"/>
      <w:jc w:val="both"/>
    </w:pPr>
  </w:style>
  <w:style w:type="paragraph" w:customStyle="1" w:styleId="16C303A80EAE4E67A5B97C009E31CE89">
    <w:name w:val="16C303A80EAE4E67A5B97C009E31CE89"/>
    <w:rsid w:val="00FA5F45"/>
    <w:pPr>
      <w:widowControl w:val="0"/>
      <w:jc w:val="both"/>
    </w:pPr>
  </w:style>
  <w:style w:type="paragraph" w:customStyle="1" w:styleId="E8E46A4E08F3494BAA7D18EF036AE382">
    <w:name w:val="E8E46A4E08F3494BAA7D18EF036AE382"/>
    <w:rsid w:val="00FA5F45"/>
    <w:pPr>
      <w:widowControl w:val="0"/>
      <w:jc w:val="both"/>
    </w:pPr>
  </w:style>
  <w:style w:type="paragraph" w:customStyle="1" w:styleId="C34D403E99914751AAD8148497028E75">
    <w:name w:val="C34D403E99914751AAD8148497028E75"/>
    <w:rsid w:val="00FA5F45"/>
    <w:pPr>
      <w:widowControl w:val="0"/>
      <w:jc w:val="both"/>
    </w:pPr>
  </w:style>
  <w:style w:type="paragraph" w:customStyle="1" w:styleId="9594B378273D43DBA436039B564C8630">
    <w:name w:val="9594B378273D43DBA436039B564C8630"/>
    <w:rsid w:val="00FA5F45"/>
    <w:pPr>
      <w:widowControl w:val="0"/>
      <w:jc w:val="both"/>
    </w:pPr>
  </w:style>
  <w:style w:type="paragraph" w:customStyle="1" w:styleId="023665911F134F4FB5CC71DAC03E6881">
    <w:name w:val="023665911F134F4FB5CC71DAC03E6881"/>
    <w:rsid w:val="00FA5F45"/>
    <w:pPr>
      <w:widowControl w:val="0"/>
      <w:jc w:val="both"/>
    </w:pPr>
  </w:style>
  <w:style w:type="paragraph" w:customStyle="1" w:styleId="83C4919429BA4AFAA825CD0C4B30F644">
    <w:name w:val="83C4919429BA4AFAA825CD0C4B30F644"/>
    <w:rsid w:val="00FA5F45"/>
    <w:pPr>
      <w:widowControl w:val="0"/>
      <w:jc w:val="both"/>
    </w:pPr>
  </w:style>
  <w:style w:type="paragraph" w:customStyle="1" w:styleId="04F1BF0BC0A04143A0A865F65509922A">
    <w:name w:val="04F1BF0BC0A04143A0A865F65509922A"/>
    <w:rsid w:val="00FA5F45"/>
    <w:pPr>
      <w:widowControl w:val="0"/>
      <w:jc w:val="both"/>
    </w:pPr>
  </w:style>
  <w:style w:type="paragraph" w:customStyle="1" w:styleId="72C81615E8D843F78C7B75F91F79A925">
    <w:name w:val="72C81615E8D843F78C7B75F91F79A925"/>
    <w:rsid w:val="00FA5F45"/>
    <w:pPr>
      <w:widowControl w:val="0"/>
      <w:jc w:val="both"/>
    </w:pPr>
  </w:style>
  <w:style w:type="paragraph" w:customStyle="1" w:styleId="3E78ABCFEBEC4334BE1540CBA55CBF4A">
    <w:name w:val="3E78ABCFEBEC4334BE1540CBA55CBF4A"/>
    <w:rsid w:val="00FA5F45"/>
    <w:pPr>
      <w:widowControl w:val="0"/>
      <w:jc w:val="both"/>
    </w:pPr>
  </w:style>
  <w:style w:type="paragraph" w:customStyle="1" w:styleId="AE07F8BA7D504DB9952FAE820978B0FF">
    <w:name w:val="AE07F8BA7D504DB9952FAE820978B0FF"/>
    <w:rsid w:val="00FA5F45"/>
    <w:pPr>
      <w:widowControl w:val="0"/>
      <w:jc w:val="both"/>
    </w:pPr>
  </w:style>
  <w:style w:type="paragraph" w:customStyle="1" w:styleId="D7BB2412A5C44CFCA206262FE6F2A4B8">
    <w:name w:val="D7BB2412A5C44CFCA206262FE6F2A4B8"/>
    <w:rsid w:val="00FA5F45"/>
    <w:pPr>
      <w:widowControl w:val="0"/>
      <w:jc w:val="both"/>
    </w:pPr>
  </w:style>
  <w:style w:type="paragraph" w:customStyle="1" w:styleId="444BCB1B3A1244EF94D9D932CE9F1546">
    <w:name w:val="444BCB1B3A1244EF94D9D932CE9F1546"/>
    <w:rsid w:val="00FA5F45"/>
    <w:pPr>
      <w:widowControl w:val="0"/>
      <w:jc w:val="both"/>
    </w:pPr>
  </w:style>
  <w:style w:type="paragraph" w:customStyle="1" w:styleId="C102508BF8CB483FBFD195EBD1EF4A0F">
    <w:name w:val="C102508BF8CB483FBFD195EBD1EF4A0F"/>
    <w:rsid w:val="00FA5F45"/>
    <w:pPr>
      <w:widowControl w:val="0"/>
      <w:jc w:val="both"/>
    </w:pPr>
  </w:style>
  <w:style w:type="paragraph" w:customStyle="1" w:styleId="29CD55B596944750BC702BA944BFD328">
    <w:name w:val="29CD55B596944750BC702BA944BFD328"/>
    <w:rsid w:val="00FA5F45"/>
    <w:pPr>
      <w:widowControl w:val="0"/>
      <w:jc w:val="both"/>
    </w:pPr>
  </w:style>
  <w:style w:type="paragraph" w:customStyle="1" w:styleId="3FC2EBAF623B4417A6686C239E477132">
    <w:name w:val="3FC2EBAF623B4417A6686C239E477132"/>
    <w:rsid w:val="00FA5F45"/>
    <w:pPr>
      <w:widowControl w:val="0"/>
      <w:jc w:val="both"/>
    </w:pPr>
  </w:style>
  <w:style w:type="paragraph" w:customStyle="1" w:styleId="3C0CCFF3E21D4F5C843CC75D62D89C3D">
    <w:name w:val="3C0CCFF3E21D4F5C843CC75D62D89C3D"/>
    <w:rsid w:val="00FA5F45"/>
    <w:pPr>
      <w:widowControl w:val="0"/>
      <w:jc w:val="both"/>
    </w:pPr>
  </w:style>
  <w:style w:type="paragraph" w:customStyle="1" w:styleId="76FE25311E51496FAA603ACE67F3B7EB">
    <w:name w:val="76FE25311E51496FAA603ACE67F3B7EB"/>
    <w:rsid w:val="00FA5F45"/>
    <w:pPr>
      <w:widowControl w:val="0"/>
      <w:jc w:val="both"/>
    </w:pPr>
  </w:style>
  <w:style w:type="paragraph" w:customStyle="1" w:styleId="123696919BE04EF1BD1FA928F722D066">
    <w:name w:val="123696919BE04EF1BD1FA928F722D066"/>
    <w:rsid w:val="00FA5F45"/>
    <w:pPr>
      <w:widowControl w:val="0"/>
      <w:jc w:val="both"/>
    </w:pPr>
  </w:style>
  <w:style w:type="paragraph" w:customStyle="1" w:styleId="971FCAD98BAE4C149A64BBC59F71BCA8">
    <w:name w:val="971FCAD98BAE4C149A64BBC59F71BCA8"/>
    <w:rsid w:val="00FA5F45"/>
    <w:pPr>
      <w:widowControl w:val="0"/>
      <w:jc w:val="both"/>
    </w:pPr>
  </w:style>
  <w:style w:type="paragraph" w:customStyle="1" w:styleId="EE6DA990430747568063B32D6DE26206">
    <w:name w:val="EE6DA990430747568063B32D6DE26206"/>
    <w:rsid w:val="00FA5F45"/>
    <w:pPr>
      <w:widowControl w:val="0"/>
      <w:jc w:val="both"/>
    </w:pPr>
  </w:style>
  <w:style w:type="paragraph" w:customStyle="1" w:styleId="B8FF9E81D8534A12AF137290DD697E84">
    <w:name w:val="B8FF9E81D8534A12AF137290DD697E84"/>
    <w:rsid w:val="00FA5F45"/>
    <w:pPr>
      <w:widowControl w:val="0"/>
      <w:jc w:val="both"/>
    </w:pPr>
  </w:style>
  <w:style w:type="paragraph" w:customStyle="1" w:styleId="BEC705D34E50468584EFABAA6436FF69">
    <w:name w:val="BEC705D34E50468584EFABAA6436FF69"/>
    <w:rsid w:val="00FA5F45"/>
    <w:pPr>
      <w:widowControl w:val="0"/>
      <w:jc w:val="both"/>
    </w:pPr>
  </w:style>
  <w:style w:type="paragraph" w:customStyle="1" w:styleId="8C667F7CECD7452784CD325758CBFC7E">
    <w:name w:val="8C667F7CECD7452784CD325758CBFC7E"/>
    <w:rsid w:val="00FA5F45"/>
    <w:pPr>
      <w:widowControl w:val="0"/>
      <w:jc w:val="both"/>
    </w:pPr>
  </w:style>
  <w:style w:type="paragraph" w:customStyle="1" w:styleId="20C62B36B29D4878A321E05F9CFFE2C8">
    <w:name w:val="20C62B36B29D4878A321E05F9CFFE2C8"/>
    <w:rsid w:val="00FA5F45"/>
    <w:pPr>
      <w:widowControl w:val="0"/>
      <w:jc w:val="both"/>
    </w:pPr>
  </w:style>
  <w:style w:type="paragraph" w:customStyle="1" w:styleId="833F27B06FC74450A01BECB5274BA5FD">
    <w:name w:val="833F27B06FC74450A01BECB5274BA5FD"/>
    <w:rsid w:val="00FA5F45"/>
    <w:pPr>
      <w:widowControl w:val="0"/>
      <w:jc w:val="both"/>
    </w:pPr>
  </w:style>
  <w:style w:type="paragraph" w:customStyle="1" w:styleId="82D52A447ED9498B8EC66F90DE5D86EC">
    <w:name w:val="82D52A447ED9498B8EC66F90DE5D86EC"/>
    <w:rsid w:val="00FA5F45"/>
    <w:pPr>
      <w:widowControl w:val="0"/>
      <w:jc w:val="both"/>
    </w:pPr>
  </w:style>
  <w:style w:type="paragraph" w:customStyle="1" w:styleId="5B326F60B9CD4850ACD249F88DC494C7">
    <w:name w:val="5B326F60B9CD4850ACD249F88DC494C7"/>
    <w:rsid w:val="00FA5F45"/>
    <w:pPr>
      <w:widowControl w:val="0"/>
      <w:jc w:val="both"/>
    </w:pPr>
  </w:style>
  <w:style w:type="paragraph" w:customStyle="1" w:styleId="2C5757C046D34E0E9869AD266585938D">
    <w:name w:val="2C5757C046D34E0E9869AD266585938D"/>
    <w:rsid w:val="00FA5F45"/>
    <w:pPr>
      <w:widowControl w:val="0"/>
      <w:jc w:val="both"/>
    </w:pPr>
  </w:style>
  <w:style w:type="paragraph" w:customStyle="1" w:styleId="F5C65CB6237F4ECF82E13F7D55BE32A2">
    <w:name w:val="F5C65CB6237F4ECF82E13F7D55BE32A2"/>
    <w:rsid w:val="00FA5F45"/>
    <w:pPr>
      <w:widowControl w:val="0"/>
      <w:jc w:val="both"/>
    </w:pPr>
  </w:style>
  <w:style w:type="paragraph" w:customStyle="1" w:styleId="D4F61D2DB11C4AED9C723C6935FE7EBD">
    <w:name w:val="D4F61D2DB11C4AED9C723C6935FE7EBD"/>
    <w:rsid w:val="00FA5F45"/>
    <w:pPr>
      <w:widowControl w:val="0"/>
      <w:jc w:val="both"/>
    </w:pPr>
  </w:style>
  <w:style w:type="paragraph" w:customStyle="1" w:styleId="97BCD4BCAE12443C8ED110408A46EE47">
    <w:name w:val="97BCD4BCAE12443C8ED110408A46EE47"/>
    <w:rsid w:val="00FA5F45"/>
    <w:pPr>
      <w:widowControl w:val="0"/>
      <w:jc w:val="both"/>
    </w:pPr>
  </w:style>
  <w:style w:type="paragraph" w:customStyle="1" w:styleId="259C2ECE7B764D8F8DB8B0A3D61B0D67">
    <w:name w:val="259C2ECE7B764D8F8DB8B0A3D61B0D67"/>
    <w:rsid w:val="00FA5F45"/>
    <w:pPr>
      <w:widowControl w:val="0"/>
      <w:jc w:val="both"/>
    </w:pPr>
  </w:style>
  <w:style w:type="paragraph" w:customStyle="1" w:styleId="DD0FF658A41A42B0983E942D4172A30E">
    <w:name w:val="DD0FF658A41A42B0983E942D4172A30E"/>
    <w:rsid w:val="00FA5F45"/>
    <w:pPr>
      <w:widowControl w:val="0"/>
      <w:jc w:val="both"/>
    </w:pPr>
  </w:style>
  <w:style w:type="paragraph" w:customStyle="1" w:styleId="69FB7BA104114473B4921F26B16F334D">
    <w:name w:val="69FB7BA104114473B4921F26B16F334D"/>
    <w:rsid w:val="00FA5F45"/>
    <w:pPr>
      <w:widowControl w:val="0"/>
      <w:jc w:val="both"/>
    </w:pPr>
  </w:style>
  <w:style w:type="paragraph" w:customStyle="1" w:styleId="2B072B4694C9464A886941181C644119">
    <w:name w:val="2B072B4694C9464A886941181C644119"/>
    <w:rsid w:val="00FA5F45"/>
    <w:pPr>
      <w:widowControl w:val="0"/>
      <w:jc w:val="both"/>
    </w:pPr>
  </w:style>
  <w:style w:type="paragraph" w:customStyle="1" w:styleId="C6CCDE6F7070402FBF1EA3C1A00BEE01">
    <w:name w:val="C6CCDE6F7070402FBF1EA3C1A00BEE01"/>
    <w:rsid w:val="00FA5F45"/>
    <w:pPr>
      <w:widowControl w:val="0"/>
      <w:jc w:val="both"/>
    </w:pPr>
  </w:style>
  <w:style w:type="paragraph" w:customStyle="1" w:styleId="97C72729B0A040EAB7271AEA9B858877">
    <w:name w:val="97C72729B0A040EAB7271AEA9B858877"/>
    <w:rsid w:val="00FA5F45"/>
    <w:pPr>
      <w:widowControl w:val="0"/>
      <w:jc w:val="both"/>
    </w:pPr>
  </w:style>
  <w:style w:type="paragraph" w:customStyle="1" w:styleId="3BE185195D194E2091668FAB8DD5A456">
    <w:name w:val="3BE185195D194E2091668FAB8DD5A456"/>
    <w:rsid w:val="00FA5F45"/>
    <w:pPr>
      <w:widowControl w:val="0"/>
      <w:jc w:val="both"/>
    </w:pPr>
  </w:style>
  <w:style w:type="paragraph" w:customStyle="1" w:styleId="ACB2C30524474FC39FCCA937942312F0">
    <w:name w:val="ACB2C30524474FC39FCCA937942312F0"/>
    <w:rsid w:val="00FA5F45"/>
    <w:pPr>
      <w:widowControl w:val="0"/>
      <w:jc w:val="both"/>
    </w:pPr>
  </w:style>
  <w:style w:type="paragraph" w:customStyle="1" w:styleId="37267FD1A4CE46E18B6EF2591064CCB1">
    <w:name w:val="37267FD1A4CE46E18B6EF2591064CCB1"/>
    <w:rsid w:val="00FA5F45"/>
    <w:pPr>
      <w:widowControl w:val="0"/>
      <w:jc w:val="both"/>
    </w:pPr>
  </w:style>
  <w:style w:type="paragraph" w:customStyle="1" w:styleId="0DAC5189128640AC88C1540BFAE0FFDE">
    <w:name w:val="0DAC5189128640AC88C1540BFAE0FFDE"/>
    <w:rsid w:val="00FA5F45"/>
    <w:pPr>
      <w:widowControl w:val="0"/>
      <w:jc w:val="both"/>
    </w:pPr>
  </w:style>
  <w:style w:type="paragraph" w:customStyle="1" w:styleId="97AEE6B55B9C45EEBED84ABF4181542D">
    <w:name w:val="97AEE6B55B9C45EEBED84ABF4181542D"/>
    <w:rsid w:val="00FA5F45"/>
    <w:pPr>
      <w:widowControl w:val="0"/>
      <w:jc w:val="both"/>
    </w:pPr>
  </w:style>
  <w:style w:type="paragraph" w:customStyle="1" w:styleId="FC50AB6857ED459C8E33BAC06141F9D6">
    <w:name w:val="FC50AB6857ED459C8E33BAC06141F9D6"/>
    <w:rsid w:val="00FA5F45"/>
    <w:pPr>
      <w:widowControl w:val="0"/>
      <w:jc w:val="both"/>
    </w:pPr>
  </w:style>
  <w:style w:type="paragraph" w:customStyle="1" w:styleId="4780D280EE6E4B1CA752DCA14FC503AC">
    <w:name w:val="4780D280EE6E4B1CA752DCA14FC503AC"/>
    <w:rsid w:val="00FA5F45"/>
    <w:pPr>
      <w:widowControl w:val="0"/>
      <w:jc w:val="both"/>
    </w:pPr>
  </w:style>
  <w:style w:type="paragraph" w:customStyle="1" w:styleId="172EDE2E63194307A8A711588CDE5173">
    <w:name w:val="172EDE2E63194307A8A711588CDE5173"/>
    <w:rsid w:val="00FA5F45"/>
    <w:pPr>
      <w:widowControl w:val="0"/>
      <w:jc w:val="both"/>
    </w:pPr>
  </w:style>
  <w:style w:type="paragraph" w:customStyle="1" w:styleId="22983B65D0E446EC90B1DAACB92DFD82">
    <w:name w:val="22983B65D0E446EC90B1DAACB92DFD82"/>
    <w:rsid w:val="00FA5F45"/>
    <w:pPr>
      <w:widowControl w:val="0"/>
      <w:jc w:val="both"/>
    </w:pPr>
  </w:style>
  <w:style w:type="paragraph" w:customStyle="1" w:styleId="551782E07FC3466EAE77A27E4DB80C78">
    <w:name w:val="551782E07FC3466EAE77A27E4DB80C78"/>
    <w:rsid w:val="00FA5F45"/>
    <w:pPr>
      <w:widowControl w:val="0"/>
      <w:jc w:val="both"/>
    </w:pPr>
  </w:style>
  <w:style w:type="paragraph" w:customStyle="1" w:styleId="DFE3B9C6AE9B4D6182726F750CB7A88D">
    <w:name w:val="DFE3B9C6AE9B4D6182726F750CB7A88D"/>
    <w:rsid w:val="00FA5F45"/>
    <w:pPr>
      <w:widowControl w:val="0"/>
      <w:jc w:val="both"/>
    </w:pPr>
  </w:style>
  <w:style w:type="paragraph" w:customStyle="1" w:styleId="08E11C1C28A44D838550F1E1968644BB">
    <w:name w:val="08E11C1C28A44D838550F1E1968644BB"/>
    <w:rsid w:val="00FA5F45"/>
    <w:pPr>
      <w:widowControl w:val="0"/>
      <w:jc w:val="both"/>
    </w:pPr>
  </w:style>
  <w:style w:type="paragraph" w:customStyle="1" w:styleId="3F795BF4D8BD4CB09D5A9D9CA2471EEC">
    <w:name w:val="3F795BF4D8BD4CB09D5A9D9CA2471EEC"/>
    <w:rsid w:val="00FA5F45"/>
    <w:pPr>
      <w:widowControl w:val="0"/>
      <w:jc w:val="both"/>
    </w:pPr>
  </w:style>
  <w:style w:type="paragraph" w:customStyle="1" w:styleId="26D7150E7FD745CAB24B5036DC725B22">
    <w:name w:val="26D7150E7FD745CAB24B5036DC725B22"/>
    <w:rsid w:val="00FA5F45"/>
    <w:pPr>
      <w:widowControl w:val="0"/>
      <w:jc w:val="both"/>
    </w:pPr>
  </w:style>
  <w:style w:type="paragraph" w:customStyle="1" w:styleId="9D0915546A864D13AE7B654CB879A992">
    <w:name w:val="9D0915546A864D13AE7B654CB879A992"/>
    <w:rsid w:val="00FA5F45"/>
    <w:pPr>
      <w:widowControl w:val="0"/>
      <w:jc w:val="both"/>
    </w:pPr>
  </w:style>
  <w:style w:type="paragraph" w:customStyle="1" w:styleId="6A322217DF7F4B3EB90437DF3ECA5EBF">
    <w:name w:val="6A322217DF7F4B3EB90437DF3ECA5EBF"/>
    <w:rsid w:val="00FA5F45"/>
    <w:pPr>
      <w:widowControl w:val="0"/>
      <w:jc w:val="both"/>
    </w:pPr>
  </w:style>
  <w:style w:type="paragraph" w:customStyle="1" w:styleId="74A6ED12D95A4AA7B09475C76A57773B">
    <w:name w:val="74A6ED12D95A4AA7B09475C76A57773B"/>
    <w:rsid w:val="00FA5F45"/>
    <w:pPr>
      <w:widowControl w:val="0"/>
      <w:jc w:val="both"/>
    </w:pPr>
  </w:style>
  <w:style w:type="paragraph" w:customStyle="1" w:styleId="12087CBC7E8947F381AE12AC15AD093D">
    <w:name w:val="12087CBC7E8947F381AE12AC15AD093D"/>
    <w:rsid w:val="00FA5F45"/>
    <w:pPr>
      <w:widowControl w:val="0"/>
      <w:jc w:val="both"/>
    </w:pPr>
  </w:style>
  <w:style w:type="paragraph" w:customStyle="1" w:styleId="3C773BD752FE40FCA4237338A15B9B7D">
    <w:name w:val="3C773BD752FE40FCA4237338A15B9B7D"/>
    <w:rsid w:val="00FA5F45"/>
    <w:pPr>
      <w:widowControl w:val="0"/>
      <w:jc w:val="both"/>
    </w:pPr>
  </w:style>
  <w:style w:type="paragraph" w:customStyle="1" w:styleId="630433D4DCD744F4A5B9EE197A3C9C36">
    <w:name w:val="630433D4DCD744F4A5B9EE197A3C9C36"/>
    <w:rsid w:val="00FA5F45"/>
    <w:pPr>
      <w:widowControl w:val="0"/>
      <w:jc w:val="both"/>
    </w:pPr>
  </w:style>
  <w:style w:type="paragraph" w:customStyle="1" w:styleId="517BC6BBBB7F40B6BE61F43B53AC1DBC">
    <w:name w:val="517BC6BBBB7F40B6BE61F43B53AC1DBC"/>
    <w:rsid w:val="00FA5F45"/>
    <w:pPr>
      <w:widowControl w:val="0"/>
      <w:jc w:val="both"/>
    </w:pPr>
  </w:style>
  <w:style w:type="paragraph" w:customStyle="1" w:styleId="6AF1669953C54473BC12A1E2D2E48EE5">
    <w:name w:val="6AF1669953C54473BC12A1E2D2E48EE5"/>
    <w:rsid w:val="00FA5F45"/>
    <w:pPr>
      <w:widowControl w:val="0"/>
      <w:jc w:val="both"/>
    </w:pPr>
  </w:style>
  <w:style w:type="paragraph" w:customStyle="1" w:styleId="F8E330477DA240068018E7A22D9CEBD0">
    <w:name w:val="F8E330477DA240068018E7A22D9CEBD0"/>
    <w:rsid w:val="00FA5F45"/>
    <w:pPr>
      <w:widowControl w:val="0"/>
      <w:jc w:val="both"/>
    </w:pPr>
  </w:style>
  <w:style w:type="paragraph" w:customStyle="1" w:styleId="CF7A486EE4A6499B97AD0A0A7C08E2CE">
    <w:name w:val="CF7A486EE4A6499B97AD0A0A7C08E2CE"/>
    <w:rsid w:val="00FA5F45"/>
    <w:pPr>
      <w:widowControl w:val="0"/>
      <w:jc w:val="both"/>
    </w:pPr>
  </w:style>
  <w:style w:type="paragraph" w:customStyle="1" w:styleId="CD70370FBAC94323AF4A074477F774D3">
    <w:name w:val="CD70370FBAC94323AF4A074477F774D3"/>
    <w:rsid w:val="00FA5F45"/>
    <w:pPr>
      <w:widowControl w:val="0"/>
      <w:jc w:val="both"/>
    </w:pPr>
  </w:style>
  <w:style w:type="paragraph" w:customStyle="1" w:styleId="77B984F5342D4C32A995E45CBF52AEA1">
    <w:name w:val="77B984F5342D4C32A995E45CBF52AEA1"/>
    <w:rsid w:val="00FA5F45"/>
    <w:pPr>
      <w:widowControl w:val="0"/>
      <w:jc w:val="both"/>
    </w:pPr>
  </w:style>
  <w:style w:type="paragraph" w:customStyle="1" w:styleId="D1B93850ACC747769C0BB996B07CBF47">
    <w:name w:val="D1B93850ACC747769C0BB996B07CBF47"/>
    <w:rsid w:val="00FA5F45"/>
    <w:pPr>
      <w:widowControl w:val="0"/>
      <w:jc w:val="both"/>
    </w:pPr>
  </w:style>
  <w:style w:type="paragraph" w:customStyle="1" w:styleId="E5BFCA680FFE4B78A32226F2C488295F">
    <w:name w:val="E5BFCA680FFE4B78A32226F2C488295F"/>
    <w:rsid w:val="00FA5F45"/>
    <w:pPr>
      <w:widowControl w:val="0"/>
      <w:jc w:val="both"/>
    </w:pPr>
  </w:style>
  <w:style w:type="paragraph" w:customStyle="1" w:styleId="C7EF00470B314172A5E2DE8F2688AE20">
    <w:name w:val="C7EF00470B314172A5E2DE8F2688AE20"/>
    <w:rsid w:val="00FA5F45"/>
    <w:pPr>
      <w:widowControl w:val="0"/>
      <w:jc w:val="both"/>
    </w:pPr>
  </w:style>
  <w:style w:type="paragraph" w:customStyle="1" w:styleId="139861D3F7834D6DA704838EDD62EE0D">
    <w:name w:val="139861D3F7834D6DA704838EDD62EE0D"/>
    <w:rsid w:val="00FA5F45"/>
    <w:pPr>
      <w:widowControl w:val="0"/>
      <w:jc w:val="both"/>
    </w:pPr>
  </w:style>
  <w:style w:type="paragraph" w:customStyle="1" w:styleId="C9ABDCE6B8A54660ABCD874D99003082">
    <w:name w:val="C9ABDCE6B8A54660ABCD874D99003082"/>
    <w:rsid w:val="00FA5F45"/>
    <w:pPr>
      <w:widowControl w:val="0"/>
      <w:jc w:val="both"/>
    </w:pPr>
  </w:style>
  <w:style w:type="paragraph" w:customStyle="1" w:styleId="F6FF21AE6991434FAA92E038EBA24395">
    <w:name w:val="F6FF21AE6991434FAA92E038EBA24395"/>
    <w:rsid w:val="00FA5F45"/>
    <w:pPr>
      <w:widowControl w:val="0"/>
      <w:jc w:val="both"/>
    </w:pPr>
  </w:style>
  <w:style w:type="paragraph" w:customStyle="1" w:styleId="77250228F14347248FC1323433E2A1EC">
    <w:name w:val="77250228F14347248FC1323433E2A1EC"/>
    <w:rsid w:val="00FA5F45"/>
    <w:pPr>
      <w:widowControl w:val="0"/>
      <w:jc w:val="both"/>
    </w:pPr>
  </w:style>
  <w:style w:type="paragraph" w:customStyle="1" w:styleId="1A2251BB89B04A3FAF510B2FBED00720">
    <w:name w:val="1A2251BB89B04A3FAF510B2FBED00720"/>
    <w:rsid w:val="00FA5F45"/>
    <w:pPr>
      <w:widowControl w:val="0"/>
      <w:jc w:val="both"/>
    </w:pPr>
  </w:style>
  <w:style w:type="paragraph" w:customStyle="1" w:styleId="E68C255E92194B2EA3002C897CF8CC6D">
    <w:name w:val="E68C255E92194B2EA3002C897CF8CC6D"/>
    <w:rsid w:val="00FA5F45"/>
    <w:pPr>
      <w:widowControl w:val="0"/>
      <w:jc w:val="both"/>
    </w:pPr>
  </w:style>
  <w:style w:type="paragraph" w:customStyle="1" w:styleId="250B7ABF492B4D9D99701023126C2612">
    <w:name w:val="250B7ABF492B4D9D99701023126C2612"/>
    <w:rsid w:val="00FA5F45"/>
    <w:pPr>
      <w:widowControl w:val="0"/>
      <w:jc w:val="both"/>
    </w:pPr>
  </w:style>
  <w:style w:type="paragraph" w:customStyle="1" w:styleId="34235D6CF011458EB4DA9C009B0D7709">
    <w:name w:val="34235D6CF011458EB4DA9C009B0D7709"/>
    <w:rsid w:val="00FA5F45"/>
    <w:pPr>
      <w:widowControl w:val="0"/>
      <w:jc w:val="both"/>
    </w:pPr>
  </w:style>
  <w:style w:type="paragraph" w:customStyle="1" w:styleId="D2445646C822468D9C125C7196633A25">
    <w:name w:val="D2445646C822468D9C125C7196633A25"/>
    <w:rsid w:val="00FA5F45"/>
    <w:pPr>
      <w:widowControl w:val="0"/>
      <w:jc w:val="both"/>
    </w:pPr>
  </w:style>
  <w:style w:type="paragraph" w:customStyle="1" w:styleId="9800BE0E79EC4BA1B2815E39F627185A">
    <w:name w:val="9800BE0E79EC4BA1B2815E39F627185A"/>
    <w:rsid w:val="00FA5F45"/>
    <w:pPr>
      <w:widowControl w:val="0"/>
      <w:jc w:val="both"/>
    </w:pPr>
  </w:style>
  <w:style w:type="paragraph" w:customStyle="1" w:styleId="0FE7AD11C6AC4B49A694FC506AA450A5">
    <w:name w:val="0FE7AD11C6AC4B49A694FC506AA450A5"/>
    <w:rsid w:val="00FA5F45"/>
    <w:pPr>
      <w:widowControl w:val="0"/>
      <w:jc w:val="both"/>
    </w:pPr>
  </w:style>
  <w:style w:type="paragraph" w:customStyle="1" w:styleId="21EC929006594F0799EC4FFB6C78E997">
    <w:name w:val="21EC929006594F0799EC4FFB6C78E997"/>
    <w:rsid w:val="00FA5F45"/>
    <w:pPr>
      <w:widowControl w:val="0"/>
      <w:jc w:val="both"/>
    </w:pPr>
  </w:style>
  <w:style w:type="paragraph" w:customStyle="1" w:styleId="39A4A00B37A64269AD9A52F20E3DEBE3">
    <w:name w:val="39A4A00B37A64269AD9A52F20E3DEBE3"/>
    <w:rsid w:val="00FA5F45"/>
    <w:pPr>
      <w:widowControl w:val="0"/>
      <w:jc w:val="both"/>
    </w:pPr>
  </w:style>
  <w:style w:type="paragraph" w:customStyle="1" w:styleId="D0530DFF2DB84175A0183E1719E8869C">
    <w:name w:val="D0530DFF2DB84175A0183E1719E8869C"/>
    <w:rsid w:val="00FA5F45"/>
    <w:pPr>
      <w:widowControl w:val="0"/>
      <w:jc w:val="both"/>
    </w:pPr>
  </w:style>
  <w:style w:type="paragraph" w:customStyle="1" w:styleId="90EC4B4FCE33431CA4A5AF4224EDF590">
    <w:name w:val="90EC4B4FCE33431CA4A5AF4224EDF590"/>
    <w:rsid w:val="00FA5F45"/>
    <w:pPr>
      <w:widowControl w:val="0"/>
      <w:jc w:val="both"/>
    </w:pPr>
  </w:style>
  <w:style w:type="paragraph" w:customStyle="1" w:styleId="7E43778C65284C49B03AF0C8B9BDF2C6">
    <w:name w:val="7E43778C65284C49B03AF0C8B9BDF2C6"/>
    <w:rsid w:val="00FA5F45"/>
    <w:pPr>
      <w:widowControl w:val="0"/>
      <w:jc w:val="both"/>
    </w:pPr>
  </w:style>
  <w:style w:type="paragraph" w:customStyle="1" w:styleId="2A4A59E538204BDF9054403BDA71F771">
    <w:name w:val="2A4A59E538204BDF9054403BDA71F771"/>
    <w:rsid w:val="00FA5F45"/>
    <w:pPr>
      <w:widowControl w:val="0"/>
      <w:jc w:val="both"/>
    </w:pPr>
  </w:style>
  <w:style w:type="paragraph" w:customStyle="1" w:styleId="18438B348C1A41BE8295056591016AC6">
    <w:name w:val="18438B348C1A41BE8295056591016AC6"/>
    <w:rsid w:val="00FA5F45"/>
    <w:pPr>
      <w:widowControl w:val="0"/>
      <w:jc w:val="both"/>
    </w:pPr>
  </w:style>
  <w:style w:type="paragraph" w:customStyle="1" w:styleId="04717211DD3C41A496B7A7161A01B492">
    <w:name w:val="04717211DD3C41A496B7A7161A01B492"/>
    <w:rsid w:val="00FA5F45"/>
    <w:pPr>
      <w:widowControl w:val="0"/>
      <w:jc w:val="both"/>
    </w:pPr>
  </w:style>
  <w:style w:type="paragraph" w:customStyle="1" w:styleId="8FB357BED7294E9FA5084ED271F458EC">
    <w:name w:val="8FB357BED7294E9FA5084ED271F458EC"/>
    <w:rsid w:val="00FA5F45"/>
    <w:pPr>
      <w:widowControl w:val="0"/>
      <w:jc w:val="both"/>
    </w:pPr>
  </w:style>
  <w:style w:type="paragraph" w:customStyle="1" w:styleId="5C8253751CB34599A8BAEAEABD0CF9F8">
    <w:name w:val="5C8253751CB34599A8BAEAEABD0CF9F8"/>
    <w:rsid w:val="00FA5F45"/>
    <w:pPr>
      <w:widowControl w:val="0"/>
      <w:jc w:val="both"/>
    </w:pPr>
  </w:style>
  <w:style w:type="paragraph" w:customStyle="1" w:styleId="5B6DF2CDB516424E88FE15019E3424A5">
    <w:name w:val="5B6DF2CDB516424E88FE15019E3424A5"/>
    <w:rsid w:val="00FA5F45"/>
    <w:pPr>
      <w:widowControl w:val="0"/>
      <w:jc w:val="both"/>
    </w:pPr>
  </w:style>
  <w:style w:type="paragraph" w:customStyle="1" w:styleId="3F2B7F7EDD034EDB978850F36773D74E">
    <w:name w:val="3F2B7F7EDD034EDB978850F36773D74E"/>
    <w:rsid w:val="00FA5F45"/>
    <w:pPr>
      <w:widowControl w:val="0"/>
      <w:jc w:val="both"/>
    </w:pPr>
  </w:style>
  <w:style w:type="paragraph" w:customStyle="1" w:styleId="45353E109F01463C92C9BA2FF2E417D4">
    <w:name w:val="45353E109F01463C92C9BA2FF2E417D4"/>
    <w:rsid w:val="00FA5F45"/>
    <w:pPr>
      <w:widowControl w:val="0"/>
      <w:jc w:val="both"/>
    </w:pPr>
  </w:style>
  <w:style w:type="paragraph" w:customStyle="1" w:styleId="FFBE166B63E34EBBB5AC73A8C67E831E">
    <w:name w:val="FFBE166B63E34EBBB5AC73A8C67E831E"/>
    <w:rsid w:val="00FA5F45"/>
    <w:pPr>
      <w:widowControl w:val="0"/>
      <w:jc w:val="both"/>
    </w:pPr>
  </w:style>
  <w:style w:type="paragraph" w:customStyle="1" w:styleId="FE888CBA4F9E4E90AEA55FD90ED0E43E">
    <w:name w:val="FE888CBA4F9E4E90AEA55FD90ED0E43E"/>
    <w:rsid w:val="00FA5F45"/>
    <w:pPr>
      <w:widowControl w:val="0"/>
      <w:jc w:val="both"/>
    </w:pPr>
  </w:style>
  <w:style w:type="paragraph" w:customStyle="1" w:styleId="36AB36BF0474415D8D3EB423132CB0E5">
    <w:name w:val="36AB36BF0474415D8D3EB423132CB0E5"/>
    <w:rsid w:val="00FA5F45"/>
    <w:pPr>
      <w:widowControl w:val="0"/>
      <w:jc w:val="both"/>
    </w:pPr>
  </w:style>
  <w:style w:type="paragraph" w:customStyle="1" w:styleId="922F8F658B3243B8A1DB5A6E6DB37B44">
    <w:name w:val="922F8F658B3243B8A1DB5A6E6DB37B44"/>
    <w:rsid w:val="00FA5F45"/>
    <w:pPr>
      <w:widowControl w:val="0"/>
      <w:jc w:val="both"/>
    </w:pPr>
  </w:style>
  <w:style w:type="paragraph" w:customStyle="1" w:styleId="25D9A5ABD7354174AB33913AEE7D54B9">
    <w:name w:val="25D9A5ABD7354174AB33913AEE7D54B9"/>
    <w:rsid w:val="00FA5F45"/>
    <w:pPr>
      <w:widowControl w:val="0"/>
      <w:jc w:val="both"/>
    </w:pPr>
  </w:style>
  <w:style w:type="paragraph" w:customStyle="1" w:styleId="7DAD52619F2441788DC14431FFB78B16">
    <w:name w:val="7DAD52619F2441788DC14431FFB78B16"/>
    <w:rsid w:val="00FA5F45"/>
    <w:pPr>
      <w:widowControl w:val="0"/>
      <w:jc w:val="both"/>
    </w:pPr>
  </w:style>
  <w:style w:type="paragraph" w:customStyle="1" w:styleId="4FB73C41748E490198A84B20D3298582">
    <w:name w:val="4FB73C41748E490198A84B20D3298582"/>
    <w:rsid w:val="00FA5F45"/>
    <w:pPr>
      <w:widowControl w:val="0"/>
      <w:jc w:val="both"/>
    </w:pPr>
  </w:style>
  <w:style w:type="paragraph" w:customStyle="1" w:styleId="F50A9C0E127C409F8B11774B162D67A6">
    <w:name w:val="F50A9C0E127C409F8B11774B162D67A6"/>
    <w:rsid w:val="00FA5F45"/>
    <w:pPr>
      <w:widowControl w:val="0"/>
      <w:jc w:val="both"/>
    </w:pPr>
  </w:style>
  <w:style w:type="paragraph" w:customStyle="1" w:styleId="9ABFB66BFFD84783912E80AC18BFE29C">
    <w:name w:val="9ABFB66BFFD84783912E80AC18BFE29C"/>
    <w:rsid w:val="00FA5F45"/>
    <w:pPr>
      <w:widowControl w:val="0"/>
      <w:jc w:val="both"/>
    </w:pPr>
  </w:style>
  <w:style w:type="paragraph" w:customStyle="1" w:styleId="0BB3968C8C124DB69E9C9C32A224566E">
    <w:name w:val="0BB3968C8C124DB69E9C9C32A224566E"/>
    <w:rsid w:val="00FA5F45"/>
    <w:pPr>
      <w:widowControl w:val="0"/>
      <w:jc w:val="both"/>
    </w:pPr>
  </w:style>
  <w:style w:type="paragraph" w:customStyle="1" w:styleId="D904F44B22474FD49650B54E02A8D192">
    <w:name w:val="D904F44B22474FD49650B54E02A8D192"/>
    <w:rsid w:val="00FA5F45"/>
    <w:pPr>
      <w:widowControl w:val="0"/>
      <w:jc w:val="both"/>
    </w:pPr>
  </w:style>
  <w:style w:type="paragraph" w:customStyle="1" w:styleId="E0DEE6E74BDA4466AE0646709B7E4A54">
    <w:name w:val="E0DEE6E74BDA4466AE0646709B7E4A54"/>
    <w:rsid w:val="00FA5F45"/>
    <w:pPr>
      <w:widowControl w:val="0"/>
      <w:jc w:val="both"/>
    </w:pPr>
  </w:style>
  <w:style w:type="paragraph" w:customStyle="1" w:styleId="8E1DF244DFCB4F73AB651B4D789F6FF7">
    <w:name w:val="8E1DF244DFCB4F73AB651B4D789F6FF7"/>
    <w:rsid w:val="00FA5F45"/>
    <w:pPr>
      <w:widowControl w:val="0"/>
      <w:jc w:val="both"/>
    </w:pPr>
  </w:style>
  <w:style w:type="paragraph" w:customStyle="1" w:styleId="2F266D3185334FA4BD8C109B9E8AE473">
    <w:name w:val="2F266D3185334FA4BD8C109B9E8AE473"/>
    <w:rsid w:val="00FA5F45"/>
    <w:pPr>
      <w:widowControl w:val="0"/>
      <w:jc w:val="both"/>
    </w:pPr>
  </w:style>
  <w:style w:type="paragraph" w:customStyle="1" w:styleId="C0B4B3018B134FB2A6CBDA28D91B506B">
    <w:name w:val="C0B4B3018B134FB2A6CBDA28D91B506B"/>
    <w:rsid w:val="00FA5F45"/>
    <w:pPr>
      <w:widowControl w:val="0"/>
      <w:jc w:val="both"/>
    </w:pPr>
  </w:style>
  <w:style w:type="paragraph" w:customStyle="1" w:styleId="59B48C3689DB48FBAA422CF8F7887C67">
    <w:name w:val="59B48C3689DB48FBAA422CF8F7887C67"/>
    <w:rsid w:val="00FA5F45"/>
    <w:pPr>
      <w:widowControl w:val="0"/>
      <w:jc w:val="both"/>
    </w:pPr>
  </w:style>
  <w:style w:type="paragraph" w:customStyle="1" w:styleId="EBBB0454DB4B49C6A939902D0C0CA405">
    <w:name w:val="EBBB0454DB4B49C6A939902D0C0CA405"/>
    <w:rsid w:val="00FA5F45"/>
    <w:pPr>
      <w:widowControl w:val="0"/>
      <w:jc w:val="both"/>
    </w:pPr>
  </w:style>
  <w:style w:type="paragraph" w:customStyle="1" w:styleId="7D5E4CC29156480BA1F42742C1B0A65E">
    <w:name w:val="7D5E4CC29156480BA1F42742C1B0A65E"/>
    <w:rsid w:val="00FA5F45"/>
    <w:pPr>
      <w:widowControl w:val="0"/>
      <w:jc w:val="both"/>
    </w:pPr>
  </w:style>
  <w:style w:type="paragraph" w:customStyle="1" w:styleId="B297B493E6EC4CAA87FDE6B0D7A081AC">
    <w:name w:val="B297B493E6EC4CAA87FDE6B0D7A081AC"/>
    <w:rsid w:val="00FA5F45"/>
    <w:pPr>
      <w:widowControl w:val="0"/>
      <w:jc w:val="both"/>
    </w:pPr>
  </w:style>
  <w:style w:type="paragraph" w:customStyle="1" w:styleId="8D31C00D4C924F4497D27AE200AE5F31">
    <w:name w:val="8D31C00D4C924F4497D27AE200AE5F31"/>
    <w:rsid w:val="00FA5F45"/>
    <w:pPr>
      <w:widowControl w:val="0"/>
      <w:jc w:val="both"/>
    </w:pPr>
  </w:style>
  <w:style w:type="paragraph" w:customStyle="1" w:styleId="07C8A737154444C1A5B9C0FCECC0EA5C">
    <w:name w:val="07C8A737154444C1A5B9C0FCECC0EA5C"/>
    <w:rsid w:val="00FA5F45"/>
    <w:pPr>
      <w:widowControl w:val="0"/>
      <w:jc w:val="both"/>
    </w:pPr>
  </w:style>
  <w:style w:type="paragraph" w:customStyle="1" w:styleId="AD50585BD021450DA8353DD5BF8DAE13">
    <w:name w:val="AD50585BD021450DA8353DD5BF8DAE13"/>
    <w:rsid w:val="00FA5F45"/>
    <w:pPr>
      <w:widowControl w:val="0"/>
      <w:jc w:val="both"/>
    </w:pPr>
  </w:style>
  <w:style w:type="paragraph" w:customStyle="1" w:styleId="E9AB3D03A6EC4DE48A0B251BBCC33904">
    <w:name w:val="E9AB3D03A6EC4DE48A0B251BBCC33904"/>
    <w:rsid w:val="00FA5F45"/>
    <w:pPr>
      <w:widowControl w:val="0"/>
      <w:jc w:val="both"/>
    </w:pPr>
  </w:style>
  <w:style w:type="paragraph" w:customStyle="1" w:styleId="87908E4686634676AC397F741A46101E">
    <w:name w:val="87908E4686634676AC397F741A46101E"/>
    <w:rsid w:val="00FA5F45"/>
    <w:pPr>
      <w:widowControl w:val="0"/>
      <w:jc w:val="both"/>
    </w:pPr>
  </w:style>
  <w:style w:type="paragraph" w:customStyle="1" w:styleId="092698FA76A247278DF201E1872AE675">
    <w:name w:val="092698FA76A247278DF201E1872AE675"/>
    <w:rsid w:val="00FA5F45"/>
    <w:pPr>
      <w:widowControl w:val="0"/>
      <w:jc w:val="both"/>
    </w:pPr>
  </w:style>
  <w:style w:type="paragraph" w:customStyle="1" w:styleId="59480BD98A8F46D589B91D87059DDF02">
    <w:name w:val="59480BD98A8F46D589B91D87059DDF02"/>
    <w:rsid w:val="00FA5F45"/>
    <w:pPr>
      <w:widowControl w:val="0"/>
      <w:jc w:val="both"/>
    </w:pPr>
  </w:style>
  <w:style w:type="paragraph" w:customStyle="1" w:styleId="B39D24FC42AC456EB46135E46ABFC7E2">
    <w:name w:val="B39D24FC42AC456EB46135E46ABFC7E2"/>
    <w:rsid w:val="00FA5F45"/>
    <w:pPr>
      <w:widowControl w:val="0"/>
      <w:jc w:val="both"/>
    </w:pPr>
  </w:style>
  <w:style w:type="paragraph" w:customStyle="1" w:styleId="ADC0619A68704E8C965FA3453ACF0F81">
    <w:name w:val="ADC0619A68704E8C965FA3453ACF0F81"/>
    <w:rsid w:val="00FA5F45"/>
    <w:pPr>
      <w:widowControl w:val="0"/>
      <w:jc w:val="both"/>
    </w:pPr>
  </w:style>
  <w:style w:type="paragraph" w:customStyle="1" w:styleId="012C556630B6481495D2C9F4A7EA8EAD">
    <w:name w:val="012C556630B6481495D2C9F4A7EA8EAD"/>
    <w:rsid w:val="00FA5F45"/>
    <w:pPr>
      <w:widowControl w:val="0"/>
      <w:jc w:val="both"/>
    </w:pPr>
  </w:style>
  <w:style w:type="paragraph" w:customStyle="1" w:styleId="923FC3A539FC4FA598CA4807A7C8398A">
    <w:name w:val="923FC3A539FC4FA598CA4807A7C8398A"/>
    <w:rsid w:val="00FA5F45"/>
    <w:pPr>
      <w:widowControl w:val="0"/>
      <w:jc w:val="both"/>
    </w:pPr>
  </w:style>
  <w:style w:type="paragraph" w:customStyle="1" w:styleId="3558B349B71F4F25BAFA82A804A46B9B">
    <w:name w:val="3558B349B71F4F25BAFA82A804A46B9B"/>
    <w:rsid w:val="00FA5F45"/>
    <w:pPr>
      <w:widowControl w:val="0"/>
      <w:jc w:val="both"/>
    </w:pPr>
  </w:style>
  <w:style w:type="paragraph" w:customStyle="1" w:styleId="0E4AE0B132734B439D95C75DA1F2A146">
    <w:name w:val="0E4AE0B132734B439D95C75DA1F2A146"/>
    <w:rsid w:val="00FA5F45"/>
    <w:pPr>
      <w:widowControl w:val="0"/>
      <w:jc w:val="both"/>
    </w:pPr>
  </w:style>
  <w:style w:type="paragraph" w:customStyle="1" w:styleId="710D4C17318D41B892B99626E0854CA7">
    <w:name w:val="710D4C17318D41B892B99626E0854CA7"/>
    <w:rsid w:val="00FA5F45"/>
    <w:pPr>
      <w:widowControl w:val="0"/>
      <w:jc w:val="both"/>
    </w:pPr>
  </w:style>
  <w:style w:type="paragraph" w:customStyle="1" w:styleId="E9EAA944001D486E95C056051936A6DD">
    <w:name w:val="E9EAA944001D486E95C056051936A6DD"/>
    <w:rsid w:val="00FA5F45"/>
    <w:pPr>
      <w:widowControl w:val="0"/>
      <w:jc w:val="both"/>
    </w:pPr>
  </w:style>
  <w:style w:type="paragraph" w:customStyle="1" w:styleId="F8FF13DB08A14C88AD447DBE4AD593DE">
    <w:name w:val="F8FF13DB08A14C88AD447DBE4AD593DE"/>
    <w:rsid w:val="00FA5F45"/>
    <w:pPr>
      <w:widowControl w:val="0"/>
      <w:jc w:val="both"/>
    </w:pPr>
  </w:style>
  <w:style w:type="paragraph" w:customStyle="1" w:styleId="C18BD3E1F94D431C8C71F017FD5C2E4B">
    <w:name w:val="C18BD3E1F94D431C8C71F017FD5C2E4B"/>
    <w:rsid w:val="00FA5F45"/>
    <w:pPr>
      <w:widowControl w:val="0"/>
      <w:jc w:val="both"/>
    </w:pPr>
  </w:style>
  <w:style w:type="paragraph" w:customStyle="1" w:styleId="5F4A80F92095427483C972DC5E93CF7D">
    <w:name w:val="5F4A80F92095427483C972DC5E93CF7D"/>
    <w:rsid w:val="00FA5F45"/>
    <w:pPr>
      <w:widowControl w:val="0"/>
      <w:jc w:val="both"/>
    </w:pPr>
  </w:style>
  <w:style w:type="paragraph" w:customStyle="1" w:styleId="5622994B8184498E9855E65B7AF5889B">
    <w:name w:val="5622994B8184498E9855E65B7AF5889B"/>
    <w:rsid w:val="00FA5F45"/>
    <w:pPr>
      <w:widowControl w:val="0"/>
      <w:jc w:val="both"/>
    </w:pPr>
  </w:style>
  <w:style w:type="paragraph" w:customStyle="1" w:styleId="B32DE9B1B58C4DE48A398BB89A55D1FE">
    <w:name w:val="B32DE9B1B58C4DE48A398BB89A55D1FE"/>
    <w:rsid w:val="00FA5F45"/>
    <w:pPr>
      <w:widowControl w:val="0"/>
      <w:jc w:val="both"/>
    </w:pPr>
  </w:style>
  <w:style w:type="paragraph" w:customStyle="1" w:styleId="8D1560115EFF4AFDA9560D1BA14D37B1">
    <w:name w:val="8D1560115EFF4AFDA9560D1BA14D37B1"/>
    <w:rsid w:val="00FA5F45"/>
    <w:pPr>
      <w:widowControl w:val="0"/>
      <w:jc w:val="both"/>
    </w:pPr>
  </w:style>
  <w:style w:type="paragraph" w:customStyle="1" w:styleId="1D9D6B1F3F924628855B0AEC0BF64E0B">
    <w:name w:val="1D9D6B1F3F924628855B0AEC0BF64E0B"/>
    <w:rsid w:val="00FA5F45"/>
    <w:pPr>
      <w:widowControl w:val="0"/>
      <w:jc w:val="both"/>
    </w:pPr>
  </w:style>
  <w:style w:type="paragraph" w:customStyle="1" w:styleId="EC7D1833ECC249D58A20687EC2CDEE53">
    <w:name w:val="EC7D1833ECC249D58A20687EC2CDEE53"/>
    <w:rsid w:val="00FA5F45"/>
    <w:pPr>
      <w:widowControl w:val="0"/>
      <w:jc w:val="both"/>
    </w:pPr>
  </w:style>
  <w:style w:type="paragraph" w:customStyle="1" w:styleId="9CFE40C530D8487E8AAAFEAC04070FA9">
    <w:name w:val="9CFE40C530D8487E8AAAFEAC04070FA9"/>
    <w:rsid w:val="00FA5F45"/>
    <w:pPr>
      <w:widowControl w:val="0"/>
      <w:jc w:val="both"/>
    </w:pPr>
  </w:style>
  <w:style w:type="paragraph" w:customStyle="1" w:styleId="0EAF01A70C7E43E8A1F1EA1253E5BB00">
    <w:name w:val="0EAF01A70C7E43E8A1F1EA1253E5BB00"/>
    <w:rsid w:val="00FA5F45"/>
    <w:pPr>
      <w:widowControl w:val="0"/>
      <w:jc w:val="both"/>
    </w:pPr>
  </w:style>
  <w:style w:type="paragraph" w:customStyle="1" w:styleId="D68F09FB912F472B9498679BCFA08809">
    <w:name w:val="D68F09FB912F472B9498679BCFA08809"/>
    <w:rsid w:val="00FA5F45"/>
    <w:pPr>
      <w:widowControl w:val="0"/>
      <w:jc w:val="both"/>
    </w:pPr>
  </w:style>
  <w:style w:type="paragraph" w:customStyle="1" w:styleId="5F51FACC36ED4848A59CFB0345E1C631">
    <w:name w:val="5F51FACC36ED4848A59CFB0345E1C631"/>
    <w:rsid w:val="00FA5F45"/>
    <w:pPr>
      <w:widowControl w:val="0"/>
      <w:jc w:val="both"/>
    </w:pPr>
  </w:style>
  <w:style w:type="paragraph" w:customStyle="1" w:styleId="033A9C79BE2F47E995CB992EC5F45182">
    <w:name w:val="033A9C79BE2F47E995CB992EC5F45182"/>
    <w:rsid w:val="00FA5F45"/>
    <w:pPr>
      <w:widowControl w:val="0"/>
      <w:jc w:val="both"/>
    </w:pPr>
  </w:style>
  <w:style w:type="paragraph" w:customStyle="1" w:styleId="5745D726982844ADB6DB6290E4FA0E72">
    <w:name w:val="5745D726982844ADB6DB6290E4FA0E72"/>
    <w:rsid w:val="00FA5F45"/>
    <w:pPr>
      <w:widowControl w:val="0"/>
      <w:jc w:val="both"/>
    </w:pPr>
  </w:style>
  <w:style w:type="paragraph" w:customStyle="1" w:styleId="A542022ED8DB4B1980552B03D6E70BC5">
    <w:name w:val="A542022ED8DB4B1980552B03D6E70BC5"/>
    <w:rsid w:val="00FA5F45"/>
    <w:pPr>
      <w:widowControl w:val="0"/>
      <w:jc w:val="both"/>
    </w:pPr>
  </w:style>
  <w:style w:type="paragraph" w:customStyle="1" w:styleId="AF9278A9D1584497AD99C1C236637AA3">
    <w:name w:val="AF9278A9D1584497AD99C1C236637AA3"/>
    <w:rsid w:val="00FA5F45"/>
    <w:pPr>
      <w:widowControl w:val="0"/>
      <w:jc w:val="both"/>
    </w:pPr>
  </w:style>
  <w:style w:type="paragraph" w:customStyle="1" w:styleId="6E929BBA608F4FB086F1C560223C4D8A">
    <w:name w:val="6E929BBA608F4FB086F1C560223C4D8A"/>
    <w:rsid w:val="00FA5F45"/>
    <w:pPr>
      <w:widowControl w:val="0"/>
      <w:jc w:val="both"/>
    </w:pPr>
  </w:style>
  <w:style w:type="paragraph" w:customStyle="1" w:styleId="03CF99BAD3744EDCBB10B1EF34588DF7">
    <w:name w:val="03CF99BAD3744EDCBB10B1EF34588DF7"/>
    <w:rsid w:val="00FA5F45"/>
    <w:pPr>
      <w:widowControl w:val="0"/>
      <w:jc w:val="both"/>
    </w:pPr>
  </w:style>
  <w:style w:type="paragraph" w:customStyle="1" w:styleId="214852BC6E9A4D2CA52430CB3F482964">
    <w:name w:val="214852BC6E9A4D2CA52430CB3F482964"/>
    <w:rsid w:val="00FA5F45"/>
    <w:pPr>
      <w:widowControl w:val="0"/>
      <w:jc w:val="both"/>
    </w:pPr>
  </w:style>
  <w:style w:type="paragraph" w:customStyle="1" w:styleId="D99B2BE83F2D47E99B9A8BB4A2A1DCF9">
    <w:name w:val="D99B2BE83F2D47E99B9A8BB4A2A1DCF9"/>
    <w:rsid w:val="00FA5F45"/>
    <w:pPr>
      <w:widowControl w:val="0"/>
      <w:jc w:val="both"/>
    </w:pPr>
  </w:style>
  <w:style w:type="paragraph" w:customStyle="1" w:styleId="C200B11AD7ED434E87ED8B70D8D9B5DE">
    <w:name w:val="C200B11AD7ED434E87ED8B70D8D9B5DE"/>
    <w:rsid w:val="00FA5F45"/>
    <w:pPr>
      <w:widowControl w:val="0"/>
      <w:jc w:val="both"/>
    </w:pPr>
  </w:style>
  <w:style w:type="paragraph" w:customStyle="1" w:styleId="3ECDDFB667264C34B43EEA8DA06D3506">
    <w:name w:val="3ECDDFB667264C34B43EEA8DA06D3506"/>
    <w:rsid w:val="00FA5F45"/>
    <w:pPr>
      <w:widowControl w:val="0"/>
      <w:jc w:val="both"/>
    </w:pPr>
  </w:style>
  <w:style w:type="paragraph" w:customStyle="1" w:styleId="FBFCFF3FE9AE4311B9C5E591B191BA64">
    <w:name w:val="FBFCFF3FE9AE4311B9C5E591B191BA64"/>
    <w:rsid w:val="00FA5F45"/>
    <w:pPr>
      <w:widowControl w:val="0"/>
      <w:jc w:val="both"/>
    </w:pPr>
  </w:style>
  <w:style w:type="paragraph" w:customStyle="1" w:styleId="6C8F7C98BB854556AD4F41E070ADA4F6">
    <w:name w:val="6C8F7C98BB854556AD4F41E070ADA4F6"/>
    <w:rsid w:val="00FA5F45"/>
    <w:pPr>
      <w:widowControl w:val="0"/>
      <w:jc w:val="both"/>
    </w:pPr>
  </w:style>
  <w:style w:type="paragraph" w:customStyle="1" w:styleId="36DBB1DAF318473CA9073D87464ADF2B">
    <w:name w:val="36DBB1DAF318473CA9073D87464ADF2B"/>
    <w:rsid w:val="00FA5F45"/>
    <w:pPr>
      <w:widowControl w:val="0"/>
      <w:jc w:val="both"/>
    </w:pPr>
  </w:style>
  <w:style w:type="paragraph" w:customStyle="1" w:styleId="1FEE84832C2C403D95D4C4919C74D3A4">
    <w:name w:val="1FEE84832C2C403D95D4C4919C74D3A4"/>
    <w:rsid w:val="00FA5F45"/>
    <w:pPr>
      <w:widowControl w:val="0"/>
      <w:jc w:val="both"/>
    </w:pPr>
  </w:style>
  <w:style w:type="paragraph" w:customStyle="1" w:styleId="6EED5B5646DA456AA09497ED06801D86">
    <w:name w:val="6EED5B5646DA456AA09497ED06801D86"/>
    <w:rsid w:val="00FA5F45"/>
    <w:pPr>
      <w:widowControl w:val="0"/>
      <w:jc w:val="both"/>
    </w:pPr>
  </w:style>
  <w:style w:type="paragraph" w:customStyle="1" w:styleId="043BE24BA78A42F8A5672593F6225708">
    <w:name w:val="043BE24BA78A42F8A5672593F6225708"/>
    <w:rsid w:val="00FA5F45"/>
    <w:pPr>
      <w:widowControl w:val="0"/>
      <w:jc w:val="both"/>
    </w:pPr>
  </w:style>
  <w:style w:type="paragraph" w:customStyle="1" w:styleId="0E4292D9F21F43F4AE5F4CE1971F6876">
    <w:name w:val="0E4292D9F21F43F4AE5F4CE1971F6876"/>
    <w:rsid w:val="00FA5F45"/>
    <w:pPr>
      <w:widowControl w:val="0"/>
      <w:jc w:val="both"/>
    </w:pPr>
  </w:style>
  <w:style w:type="paragraph" w:customStyle="1" w:styleId="38BDA4967A0C4231B65F245635F8B87B">
    <w:name w:val="38BDA4967A0C4231B65F245635F8B87B"/>
    <w:rsid w:val="00FA5F45"/>
    <w:pPr>
      <w:widowControl w:val="0"/>
      <w:jc w:val="both"/>
    </w:pPr>
  </w:style>
  <w:style w:type="paragraph" w:customStyle="1" w:styleId="8AF0B16F82684AD98678D88F60EA8D55">
    <w:name w:val="8AF0B16F82684AD98678D88F60EA8D55"/>
    <w:rsid w:val="00FA5F45"/>
    <w:pPr>
      <w:widowControl w:val="0"/>
      <w:jc w:val="both"/>
    </w:pPr>
  </w:style>
  <w:style w:type="paragraph" w:customStyle="1" w:styleId="3C2582BBF824439FB3F7897707AA8DDF">
    <w:name w:val="3C2582BBF824439FB3F7897707AA8DDF"/>
    <w:rsid w:val="00FA5F45"/>
    <w:pPr>
      <w:widowControl w:val="0"/>
      <w:jc w:val="both"/>
    </w:pPr>
  </w:style>
  <w:style w:type="paragraph" w:customStyle="1" w:styleId="0503C7E3AB5F4E23B93A901E0E528924">
    <w:name w:val="0503C7E3AB5F4E23B93A901E0E528924"/>
    <w:rsid w:val="00FA5F45"/>
    <w:pPr>
      <w:widowControl w:val="0"/>
      <w:jc w:val="both"/>
    </w:pPr>
  </w:style>
  <w:style w:type="paragraph" w:customStyle="1" w:styleId="09A4891546AD4D5A8BEFB5AFC812DC1A">
    <w:name w:val="09A4891546AD4D5A8BEFB5AFC812DC1A"/>
    <w:rsid w:val="00FA5F45"/>
    <w:pPr>
      <w:widowControl w:val="0"/>
      <w:jc w:val="both"/>
    </w:pPr>
  </w:style>
  <w:style w:type="paragraph" w:customStyle="1" w:styleId="CAC2CA643B954428BB5C9765BFF5106A">
    <w:name w:val="CAC2CA643B954428BB5C9765BFF5106A"/>
    <w:rsid w:val="00FA5F45"/>
    <w:pPr>
      <w:widowControl w:val="0"/>
      <w:jc w:val="both"/>
    </w:pPr>
  </w:style>
  <w:style w:type="paragraph" w:customStyle="1" w:styleId="7777249CF3584FE08A5B751C850803C8">
    <w:name w:val="7777249CF3584FE08A5B751C850803C8"/>
    <w:rsid w:val="00FA5F45"/>
    <w:pPr>
      <w:widowControl w:val="0"/>
      <w:jc w:val="both"/>
    </w:pPr>
  </w:style>
  <w:style w:type="paragraph" w:customStyle="1" w:styleId="40F0A88DB9CC4364AEEC97C808D68F95">
    <w:name w:val="40F0A88DB9CC4364AEEC97C808D68F95"/>
    <w:rsid w:val="00FA5F45"/>
    <w:pPr>
      <w:widowControl w:val="0"/>
      <w:jc w:val="both"/>
    </w:pPr>
  </w:style>
  <w:style w:type="paragraph" w:customStyle="1" w:styleId="930CCAC640BF4781869F7D5D8D1D86AE">
    <w:name w:val="930CCAC640BF4781869F7D5D8D1D86AE"/>
    <w:rsid w:val="00FA5F45"/>
    <w:pPr>
      <w:widowControl w:val="0"/>
      <w:jc w:val="both"/>
    </w:pPr>
  </w:style>
  <w:style w:type="paragraph" w:customStyle="1" w:styleId="5E1FCD56518E4E70A9EB4906D16DAA63">
    <w:name w:val="5E1FCD56518E4E70A9EB4906D16DAA63"/>
    <w:rsid w:val="00FA5F45"/>
    <w:pPr>
      <w:widowControl w:val="0"/>
      <w:jc w:val="both"/>
    </w:pPr>
  </w:style>
  <w:style w:type="paragraph" w:customStyle="1" w:styleId="7D387D3D90AB46FE89B73E1B17E434B5">
    <w:name w:val="7D387D3D90AB46FE89B73E1B17E434B5"/>
    <w:rsid w:val="00FA5F45"/>
    <w:pPr>
      <w:widowControl w:val="0"/>
      <w:jc w:val="both"/>
    </w:pPr>
  </w:style>
  <w:style w:type="paragraph" w:customStyle="1" w:styleId="EE62D4F995544646B81C478B4BD577CA">
    <w:name w:val="EE62D4F995544646B81C478B4BD577CA"/>
    <w:rsid w:val="00FA5F45"/>
    <w:pPr>
      <w:widowControl w:val="0"/>
      <w:jc w:val="both"/>
    </w:pPr>
  </w:style>
  <w:style w:type="paragraph" w:customStyle="1" w:styleId="8D5874361F4D4222B01905A16FA0A699">
    <w:name w:val="8D5874361F4D4222B01905A16FA0A699"/>
    <w:rsid w:val="00FA5F45"/>
    <w:pPr>
      <w:widowControl w:val="0"/>
      <w:jc w:val="both"/>
    </w:pPr>
  </w:style>
  <w:style w:type="paragraph" w:customStyle="1" w:styleId="85309797C85A490D8931A3D3C249AC5F">
    <w:name w:val="85309797C85A490D8931A3D3C249AC5F"/>
    <w:rsid w:val="00FA5F45"/>
    <w:pPr>
      <w:widowControl w:val="0"/>
      <w:jc w:val="both"/>
    </w:pPr>
  </w:style>
  <w:style w:type="paragraph" w:customStyle="1" w:styleId="EBE38BAC9E694EED919247ADF0BD91B1">
    <w:name w:val="EBE38BAC9E694EED919247ADF0BD91B1"/>
    <w:rsid w:val="00FA5F45"/>
    <w:pPr>
      <w:widowControl w:val="0"/>
      <w:jc w:val="both"/>
    </w:pPr>
  </w:style>
  <w:style w:type="paragraph" w:customStyle="1" w:styleId="CA653223C79844009AE86CE1D368B7F0">
    <w:name w:val="CA653223C79844009AE86CE1D368B7F0"/>
    <w:rsid w:val="00FA5F45"/>
    <w:pPr>
      <w:widowControl w:val="0"/>
      <w:jc w:val="both"/>
    </w:pPr>
  </w:style>
  <w:style w:type="paragraph" w:customStyle="1" w:styleId="473A390C7D3F47969362CC1F6854DA48">
    <w:name w:val="473A390C7D3F47969362CC1F6854DA48"/>
    <w:rsid w:val="00FA5F45"/>
    <w:pPr>
      <w:widowControl w:val="0"/>
      <w:jc w:val="both"/>
    </w:pPr>
  </w:style>
  <w:style w:type="paragraph" w:customStyle="1" w:styleId="5D41CADAB49F4B9393424953EAC7C550">
    <w:name w:val="5D41CADAB49F4B9393424953EAC7C550"/>
    <w:rsid w:val="00FA5F45"/>
    <w:pPr>
      <w:widowControl w:val="0"/>
      <w:jc w:val="both"/>
    </w:pPr>
  </w:style>
  <w:style w:type="paragraph" w:customStyle="1" w:styleId="57D83767FD404CB681FA7D17F0AE1EEC">
    <w:name w:val="57D83767FD404CB681FA7D17F0AE1EEC"/>
    <w:rsid w:val="00FA5F45"/>
    <w:pPr>
      <w:widowControl w:val="0"/>
      <w:jc w:val="both"/>
    </w:pPr>
  </w:style>
  <w:style w:type="paragraph" w:customStyle="1" w:styleId="CC8045F3178444B9B04FF73BCE8D7EEA">
    <w:name w:val="CC8045F3178444B9B04FF73BCE8D7EEA"/>
    <w:rsid w:val="00FA5F45"/>
    <w:pPr>
      <w:widowControl w:val="0"/>
      <w:jc w:val="both"/>
    </w:pPr>
  </w:style>
  <w:style w:type="paragraph" w:customStyle="1" w:styleId="A7158C5BA86A44B0BDE4A2BC6FD9863E">
    <w:name w:val="A7158C5BA86A44B0BDE4A2BC6FD9863E"/>
    <w:rsid w:val="00FA5F45"/>
    <w:pPr>
      <w:widowControl w:val="0"/>
      <w:jc w:val="both"/>
    </w:pPr>
  </w:style>
  <w:style w:type="paragraph" w:customStyle="1" w:styleId="6D0519D013C24448ACB5A24CFE32439C">
    <w:name w:val="6D0519D013C24448ACB5A24CFE32439C"/>
    <w:rsid w:val="00FA5F45"/>
    <w:pPr>
      <w:widowControl w:val="0"/>
      <w:jc w:val="both"/>
    </w:pPr>
  </w:style>
  <w:style w:type="paragraph" w:customStyle="1" w:styleId="11E7192A6F1B419A8C99FC9744504B0C">
    <w:name w:val="11E7192A6F1B419A8C99FC9744504B0C"/>
    <w:rsid w:val="00FA5F45"/>
    <w:pPr>
      <w:widowControl w:val="0"/>
      <w:jc w:val="both"/>
    </w:pPr>
  </w:style>
  <w:style w:type="paragraph" w:customStyle="1" w:styleId="AB029E0055EF49BCBDCF126D8DC4A548">
    <w:name w:val="AB029E0055EF49BCBDCF126D8DC4A548"/>
    <w:rsid w:val="00FA5F45"/>
    <w:pPr>
      <w:widowControl w:val="0"/>
      <w:jc w:val="both"/>
    </w:pPr>
  </w:style>
  <w:style w:type="paragraph" w:customStyle="1" w:styleId="39DDD00B305649319AEE3A43DF8F08B5">
    <w:name w:val="39DDD00B305649319AEE3A43DF8F08B5"/>
    <w:rsid w:val="00FA5F45"/>
    <w:pPr>
      <w:widowControl w:val="0"/>
      <w:jc w:val="both"/>
    </w:pPr>
  </w:style>
  <w:style w:type="paragraph" w:customStyle="1" w:styleId="4519DA1D05DF4EFEB167430D8AADF99C">
    <w:name w:val="4519DA1D05DF4EFEB167430D8AADF99C"/>
    <w:rsid w:val="00FA5F45"/>
    <w:pPr>
      <w:widowControl w:val="0"/>
      <w:jc w:val="both"/>
    </w:pPr>
  </w:style>
  <w:style w:type="paragraph" w:customStyle="1" w:styleId="91B6A8D83198466389F1D6008D49D918">
    <w:name w:val="91B6A8D83198466389F1D6008D49D918"/>
    <w:rsid w:val="00FA5F45"/>
    <w:pPr>
      <w:widowControl w:val="0"/>
      <w:jc w:val="both"/>
    </w:pPr>
  </w:style>
  <w:style w:type="paragraph" w:customStyle="1" w:styleId="BB0FD8F9E83C44F38B8088D638260E6C">
    <w:name w:val="BB0FD8F9E83C44F38B8088D638260E6C"/>
    <w:rsid w:val="00FA5F45"/>
    <w:pPr>
      <w:widowControl w:val="0"/>
      <w:jc w:val="both"/>
    </w:pPr>
  </w:style>
  <w:style w:type="paragraph" w:customStyle="1" w:styleId="3FE08C6E3F584E29AB48A6EAA4B5462B">
    <w:name w:val="3FE08C6E3F584E29AB48A6EAA4B5462B"/>
    <w:rsid w:val="00FA5F45"/>
    <w:pPr>
      <w:widowControl w:val="0"/>
      <w:jc w:val="both"/>
    </w:pPr>
  </w:style>
  <w:style w:type="paragraph" w:customStyle="1" w:styleId="48DC24EBAF80433EB7227D9DFF892ED5">
    <w:name w:val="48DC24EBAF80433EB7227D9DFF892ED5"/>
    <w:rsid w:val="00FA5F45"/>
    <w:pPr>
      <w:widowControl w:val="0"/>
      <w:jc w:val="both"/>
    </w:pPr>
  </w:style>
  <w:style w:type="paragraph" w:customStyle="1" w:styleId="F0135BD091754819B4B61E37E89AD513">
    <w:name w:val="F0135BD091754819B4B61E37E89AD513"/>
    <w:rsid w:val="00FA5F45"/>
    <w:pPr>
      <w:widowControl w:val="0"/>
      <w:jc w:val="both"/>
    </w:pPr>
  </w:style>
  <w:style w:type="paragraph" w:customStyle="1" w:styleId="445CB2B7CDE541BCA9E25D02CBB272AD">
    <w:name w:val="445CB2B7CDE541BCA9E25D02CBB272AD"/>
    <w:rsid w:val="00FA5F45"/>
    <w:pPr>
      <w:widowControl w:val="0"/>
      <w:jc w:val="both"/>
    </w:pPr>
  </w:style>
  <w:style w:type="paragraph" w:customStyle="1" w:styleId="F17A416FAF68419A80F386F52EABCB4A">
    <w:name w:val="F17A416FAF68419A80F386F52EABCB4A"/>
    <w:rsid w:val="00FA5F45"/>
    <w:pPr>
      <w:widowControl w:val="0"/>
      <w:jc w:val="both"/>
    </w:pPr>
  </w:style>
  <w:style w:type="paragraph" w:customStyle="1" w:styleId="03F97D7992984D038F2474829706C9A6">
    <w:name w:val="03F97D7992984D038F2474829706C9A6"/>
    <w:rsid w:val="00FA5F45"/>
    <w:pPr>
      <w:widowControl w:val="0"/>
      <w:jc w:val="both"/>
    </w:pPr>
  </w:style>
  <w:style w:type="paragraph" w:customStyle="1" w:styleId="A7D839D7F774436F89DF2C56B010635A">
    <w:name w:val="A7D839D7F774436F89DF2C56B010635A"/>
    <w:rsid w:val="00FA5F45"/>
    <w:pPr>
      <w:widowControl w:val="0"/>
      <w:jc w:val="both"/>
    </w:pPr>
  </w:style>
  <w:style w:type="paragraph" w:customStyle="1" w:styleId="9A540EC68F4343518E4CA0A1FD6CEE06">
    <w:name w:val="9A540EC68F4343518E4CA0A1FD6CEE06"/>
    <w:rsid w:val="00FA5F45"/>
    <w:pPr>
      <w:widowControl w:val="0"/>
      <w:jc w:val="both"/>
    </w:pPr>
  </w:style>
  <w:style w:type="paragraph" w:customStyle="1" w:styleId="EE577829855A48D7B2C2FC6E255B3A33">
    <w:name w:val="EE577829855A48D7B2C2FC6E255B3A33"/>
    <w:rsid w:val="00FA5F45"/>
    <w:pPr>
      <w:widowControl w:val="0"/>
      <w:jc w:val="both"/>
    </w:pPr>
  </w:style>
  <w:style w:type="paragraph" w:customStyle="1" w:styleId="FE3A3159BD134824965B7B7B24DC0414">
    <w:name w:val="FE3A3159BD134824965B7B7B24DC0414"/>
    <w:rsid w:val="00FA5F45"/>
    <w:pPr>
      <w:widowControl w:val="0"/>
      <w:jc w:val="both"/>
    </w:pPr>
  </w:style>
  <w:style w:type="paragraph" w:customStyle="1" w:styleId="CA91564AB7F04F57926030E6E8D6B7F3">
    <w:name w:val="CA91564AB7F04F57926030E6E8D6B7F3"/>
    <w:rsid w:val="00FA5F45"/>
    <w:pPr>
      <w:widowControl w:val="0"/>
      <w:jc w:val="both"/>
    </w:pPr>
  </w:style>
  <w:style w:type="paragraph" w:customStyle="1" w:styleId="6A2F5188AF514E74A1EA9FF4BADC9311">
    <w:name w:val="6A2F5188AF514E74A1EA9FF4BADC9311"/>
    <w:rsid w:val="00FA5F45"/>
    <w:pPr>
      <w:widowControl w:val="0"/>
      <w:jc w:val="both"/>
    </w:pPr>
  </w:style>
  <w:style w:type="paragraph" w:customStyle="1" w:styleId="9956C27761C94ED88BB8906059651F3F">
    <w:name w:val="9956C27761C94ED88BB8906059651F3F"/>
    <w:rsid w:val="00FA5F45"/>
    <w:pPr>
      <w:widowControl w:val="0"/>
      <w:jc w:val="both"/>
    </w:pPr>
  </w:style>
  <w:style w:type="paragraph" w:customStyle="1" w:styleId="7B15B650B684499AA9B96A447F567296">
    <w:name w:val="7B15B650B684499AA9B96A447F567296"/>
    <w:rsid w:val="00FA5F45"/>
    <w:pPr>
      <w:widowControl w:val="0"/>
      <w:jc w:val="both"/>
    </w:pPr>
  </w:style>
  <w:style w:type="paragraph" w:customStyle="1" w:styleId="29A2565BEFCC43C88824A5E370C6D341">
    <w:name w:val="29A2565BEFCC43C88824A5E370C6D341"/>
    <w:rsid w:val="00FA5F45"/>
    <w:pPr>
      <w:widowControl w:val="0"/>
      <w:jc w:val="both"/>
    </w:pPr>
  </w:style>
  <w:style w:type="paragraph" w:customStyle="1" w:styleId="527EC647828C46D4812E8A741AFD6B44">
    <w:name w:val="527EC647828C46D4812E8A741AFD6B44"/>
    <w:rsid w:val="00FA5F45"/>
    <w:pPr>
      <w:widowControl w:val="0"/>
      <w:jc w:val="both"/>
    </w:pPr>
  </w:style>
  <w:style w:type="paragraph" w:customStyle="1" w:styleId="B5D5D208AC314BBF80B153199DD3EAE9">
    <w:name w:val="B5D5D208AC314BBF80B153199DD3EAE9"/>
    <w:rsid w:val="00FA5F45"/>
    <w:pPr>
      <w:widowControl w:val="0"/>
      <w:jc w:val="both"/>
    </w:pPr>
  </w:style>
  <w:style w:type="paragraph" w:customStyle="1" w:styleId="0DEC54DB4BF44D02B4B60BF9AD32259F">
    <w:name w:val="0DEC54DB4BF44D02B4B60BF9AD32259F"/>
    <w:rsid w:val="00FA5F45"/>
    <w:pPr>
      <w:widowControl w:val="0"/>
      <w:jc w:val="both"/>
    </w:pPr>
  </w:style>
  <w:style w:type="paragraph" w:customStyle="1" w:styleId="93DEE988C4704CB7AC30DF3EA46B700C">
    <w:name w:val="93DEE988C4704CB7AC30DF3EA46B700C"/>
    <w:rsid w:val="00FA5F45"/>
    <w:pPr>
      <w:widowControl w:val="0"/>
      <w:jc w:val="both"/>
    </w:pPr>
  </w:style>
  <w:style w:type="paragraph" w:customStyle="1" w:styleId="DCDCBAF6BE2647C9B9FAC49251D6F149">
    <w:name w:val="DCDCBAF6BE2647C9B9FAC49251D6F149"/>
    <w:rsid w:val="00FA5F45"/>
    <w:pPr>
      <w:widowControl w:val="0"/>
      <w:jc w:val="both"/>
    </w:pPr>
  </w:style>
  <w:style w:type="paragraph" w:customStyle="1" w:styleId="E469D99E66564D8987E146A8FBD2748A">
    <w:name w:val="E469D99E66564D8987E146A8FBD2748A"/>
    <w:rsid w:val="00FA5F45"/>
    <w:pPr>
      <w:widowControl w:val="0"/>
      <w:jc w:val="both"/>
    </w:pPr>
  </w:style>
  <w:style w:type="paragraph" w:customStyle="1" w:styleId="BEF661B6B82647C99DE31D9A9B5E26A7">
    <w:name w:val="BEF661B6B82647C99DE31D9A9B5E26A7"/>
    <w:rsid w:val="00FA5F45"/>
    <w:pPr>
      <w:widowControl w:val="0"/>
      <w:jc w:val="both"/>
    </w:pPr>
  </w:style>
  <w:style w:type="paragraph" w:customStyle="1" w:styleId="65838E56071D418A8EF0F8F516F13A92">
    <w:name w:val="65838E56071D418A8EF0F8F516F13A92"/>
    <w:rsid w:val="00FA5F45"/>
    <w:pPr>
      <w:widowControl w:val="0"/>
      <w:jc w:val="both"/>
    </w:pPr>
  </w:style>
  <w:style w:type="paragraph" w:customStyle="1" w:styleId="BF37D1AFBF084E4098E3F8D19F20D2C2">
    <w:name w:val="BF37D1AFBF084E4098E3F8D19F20D2C2"/>
    <w:rsid w:val="00FA5F45"/>
    <w:pPr>
      <w:widowControl w:val="0"/>
      <w:jc w:val="both"/>
    </w:pPr>
  </w:style>
  <w:style w:type="paragraph" w:customStyle="1" w:styleId="A275FA93ED5541DD99A643A982337DF7">
    <w:name w:val="A275FA93ED5541DD99A643A982337DF7"/>
    <w:rsid w:val="00FA5F45"/>
    <w:pPr>
      <w:widowControl w:val="0"/>
      <w:jc w:val="both"/>
    </w:pPr>
  </w:style>
  <w:style w:type="paragraph" w:customStyle="1" w:styleId="0C0D714A7BD343C29B605E8496134081">
    <w:name w:val="0C0D714A7BD343C29B605E8496134081"/>
    <w:rsid w:val="00FA5F45"/>
    <w:pPr>
      <w:widowControl w:val="0"/>
      <w:jc w:val="both"/>
    </w:pPr>
  </w:style>
  <w:style w:type="paragraph" w:customStyle="1" w:styleId="A9131D18B7D3402E8CE436EBBCDC248B">
    <w:name w:val="A9131D18B7D3402E8CE436EBBCDC248B"/>
    <w:rsid w:val="00FA5F45"/>
    <w:pPr>
      <w:widowControl w:val="0"/>
      <w:jc w:val="both"/>
    </w:pPr>
  </w:style>
  <w:style w:type="paragraph" w:customStyle="1" w:styleId="6BEE9E63F9BD4B52A5BEE83A7B1607F9">
    <w:name w:val="6BEE9E63F9BD4B52A5BEE83A7B1607F9"/>
    <w:rsid w:val="00FA5F45"/>
    <w:pPr>
      <w:widowControl w:val="0"/>
      <w:jc w:val="both"/>
    </w:pPr>
  </w:style>
  <w:style w:type="paragraph" w:customStyle="1" w:styleId="20AC54AD69FA4176B12E376609A10D39">
    <w:name w:val="20AC54AD69FA4176B12E376609A10D39"/>
    <w:rsid w:val="00FA5F45"/>
    <w:pPr>
      <w:widowControl w:val="0"/>
      <w:jc w:val="both"/>
    </w:pPr>
  </w:style>
  <w:style w:type="paragraph" w:customStyle="1" w:styleId="ADB6A01260114303B8F56083A9A21586">
    <w:name w:val="ADB6A01260114303B8F56083A9A21586"/>
    <w:rsid w:val="00FA5F45"/>
    <w:pPr>
      <w:widowControl w:val="0"/>
      <w:jc w:val="both"/>
    </w:pPr>
  </w:style>
  <w:style w:type="paragraph" w:customStyle="1" w:styleId="390656495BD3433FAC47E67F247D2953">
    <w:name w:val="390656495BD3433FAC47E67F247D2953"/>
    <w:rsid w:val="00FA5F45"/>
    <w:pPr>
      <w:widowControl w:val="0"/>
      <w:jc w:val="both"/>
    </w:pPr>
  </w:style>
  <w:style w:type="paragraph" w:customStyle="1" w:styleId="A5AEEF12DCD14128BB4711F2C8AE95BF">
    <w:name w:val="A5AEEF12DCD14128BB4711F2C8AE95BF"/>
    <w:rsid w:val="00FA5F45"/>
    <w:pPr>
      <w:widowControl w:val="0"/>
      <w:jc w:val="both"/>
    </w:pPr>
  </w:style>
  <w:style w:type="paragraph" w:customStyle="1" w:styleId="4BB6CB45FA024C7FA4F6C2E196101953">
    <w:name w:val="4BB6CB45FA024C7FA4F6C2E196101953"/>
    <w:rsid w:val="00FA5F45"/>
    <w:pPr>
      <w:widowControl w:val="0"/>
      <w:jc w:val="both"/>
    </w:pPr>
  </w:style>
  <w:style w:type="paragraph" w:customStyle="1" w:styleId="1DB0F3009B2C418ABB4BB75AC400DDE0">
    <w:name w:val="1DB0F3009B2C418ABB4BB75AC400DDE0"/>
    <w:rsid w:val="00FA5F45"/>
    <w:pPr>
      <w:widowControl w:val="0"/>
      <w:jc w:val="both"/>
    </w:pPr>
  </w:style>
  <w:style w:type="paragraph" w:customStyle="1" w:styleId="988477176FCF41B981668CB0CA38CC94">
    <w:name w:val="988477176FCF41B981668CB0CA38CC94"/>
    <w:rsid w:val="00FA5F45"/>
    <w:pPr>
      <w:widowControl w:val="0"/>
      <w:jc w:val="both"/>
    </w:pPr>
  </w:style>
  <w:style w:type="paragraph" w:customStyle="1" w:styleId="6E1B9A5C75844C5B8B421C216D279D1C">
    <w:name w:val="6E1B9A5C75844C5B8B421C216D279D1C"/>
    <w:rsid w:val="00FA5F45"/>
    <w:pPr>
      <w:widowControl w:val="0"/>
      <w:jc w:val="both"/>
    </w:pPr>
  </w:style>
  <w:style w:type="paragraph" w:customStyle="1" w:styleId="9439A24B7D994942A93A8109D6235E38">
    <w:name w:val="9439A24B7D994942A93A8109D6235E38"/>
    <w:rsid w:val="00FA5F45"/>
    <w:pPr>
      <w:widowControl w:val="0"/>
      <w:jc w:val="both"/>
    </w:pPr>
  </w:style>
  <w:style w:type="paragraph" w:customStyle="1" w:styleId="7A65514DE2E0412F8B5E650119845188">
    <w:name w:val="7A65514DE2E0412F8B5E650119845188"/>
    <w:rsid w:val="00FA5F45"/>
    <w:pPr>
      <w:widowControl w:val="0"/>
      <w:jc w:val="both"/>
    </w:pPr>
  </w:style>
  <w:style w:type="paragraph" w:customStyle="1" w:styleId="B56E8649D8EC425390FAA6D71B7EA930">
    <w:name w:val="B56E8649D8EC425390FAA6D71B7EA930"/>
    <w:rsid w:val="00FA5F45"/>
    <w:pPr>
      <w:widowControl w:val="0"/>
      <w:jc w:val="both"/>
    </w:pPr>
  </w:style>
  <w:style w:type="paragraph" w:customStyle="1" w:styleId="FE141E7D85184A7D97BE70903A63B839">
    <w:name w:val="FE141E7D85184A7D97BE70903A63B839"/>
    <w:rsid w:val="00FA5F45"/>
    <w:pPr>
      <w:widowControl w:val="0"/>
      <w:jc w:val="both"/>
    </w:pPr>
  </w:style>
  <w:style w:type="paragraph" w:customStyle="1" w:styleId="8C3118DDBE974BD7A52AFA3C404530BE">
    <w:name w:val="8C3118DDBE974BD7A52AFA3C404530BE"/>
    <w:rsid w:val="00FA5F45"/>
    <w:pPr>
      <w:widowControl w:val="0"/>
      <w:jc w:val="both"/>
    </w:pPr>
  </w:style>
  <w:style w:type="paragraph" w:customStyle="1" w:styleId="C09257730A85406D847BC183F7608465">
    <w:name w:val="C09257730A85406D847BC183F7608465"/>
    <w:rsid w:val="00FA5F45"/>
    <w:pPr>
      <w:widowControl w:val="0"/>
      <w:jc w:val="both"/>
    </w:pPr>
  </w:style>
  <w:style w:type="paragraph" w:customStyle="1" w:styleId="E16DF246DDA946E8A947365377B94833">
    <w:name w:val="E16DF246DDA946E8A947365377B94833"/>
    <w:rsid w:val="00FA5F45"/>
    <w:pPr>
      <w:widowControl w:val="0"/>
      <w:jc w:val="both"/>
    </w:pPr>
  </w:style>
  <w:style w:type="paragraph" w:customStyle="1" w:styleId="38E8E5A73535491C85DA8ED6DCB2CDEA">
    <w:name w:val="38E8E5A73535491C85DA8ED6DCB2CDEA"/>
    <w:rsid w:val="00FA5F45"/>
    <w:pPr>
      <w:widowControl w:val="0"/>
      <w:jc w:val="both"/>
    </w:pPr>
  </w:style>
  <w:style w:type="paragraph" w:customStyle="1" w:styleId="06DC96D34494447A94DDBCF6701EF8F8">
    <w:name w:val="06DC96D34494447A94DDBCF6701EF8F8"/>
    <w:rsid w:val="00FA5F45"/>
    <w:pPr>
      <w:widowControl w:val="0"/>
      <w:jc w:val="both"/>
    </w:pPr>
  </w:style>
  <w:style w:type="paragraph" w:customStyle="1" w:styleId="4D8D42035D3B4255BF9628CF9E4C18B4">
    <w:name w:val="4D8D42035D3B4255BF9628CF9E4C18B4"/>
    <w:rsid w:val="00FA5F45"/>
    <w:pPr>
      <w:widowControl w:val="0"/>
      <w:jc w:val="both"/>
    </w:pPr>
  </w:style>
  <w:style w:type="paragraph" w:customStyle="1" w:styleId="4CFDA1C8A4D44865836C6492E39FEF00">
    <w:name w:val="4CFDA1C8A4D44865836C6492E39FEF00"/>
    <w:rsid w:val="00FA5F45"/>
    <w:pPr>
      <w:widowControl w:val="0"/>
      <w:jc w:val="both"/>
    </w:pPr>
  </w:style>
  <w:style w:type="paragraph" w:customStyle="1" w:styleId="4594EE3947654818BDB5DB1092670797">
    <w:name w:val="4594EE3947654818BDB5DB1092670797"/>
    <w:rsid w:val="00FA5F45"/>
    <w:pPr>
      <w:widowControl w:val="0"/>
      <w:jc w:val="both"/>
    </w:pPr>
  </w:style>
  <w:style w:type="paragraph" w:customStyle="1" w:styleId="7E1D27B06DFF47A6B165084E67B4C909">
    <w:name w:val="7E1D27B06DFF47A6B165084E67B4C909"/>
    <w:rsid w:val="00FA5F45"/>
    <w:pPr>
      <w:widowControl w:val="0"/>
      <w:jc w:val="both"/>
    </w:pPr>
  </w:style>
  <w:style w:type="paragraph" w:customStyle="1" w:styleId="58062349F25F465F8D99AE66BA4C576E">
    <w:name w:val="58062349F25F465F8D99AE66BA4C576E"/>
    <w:rsid w:val="00FA5F45"/>
    <w:pPr>
      <w:widowControl w:val="0"/>
      <w:jc w:val="both"/>
    </w:pPr>
  </w:style>
  <w:style w:type="paragraph" w:customStyle="1" w:styleId="172EAB6E243540DEAC8022B14ED16A0E">
    <w:name w:val="172EAB6E243540DEAC8022B14ED16A0E"/>
    <w:rsid w:val="00FA5F45"/>
    <w:pPr>
      <w:widowControl w:val="0"/>
      <w:jc w:val="both"/>
    </w:pPr>
  </w:style>
  <w:style w:type="paragraph" w:customStyle="1" w:styleId="5A4C085B84EB4C00A71E55F403FF5250">
    <w:name w:val="5A4C085B84EB4C00A71E55F403FF5250"/>
    <w:rsid w:val="00FA5F45"/>
    <w:pPr>
      <w:widowControl w:val="0"/>
      <w:jc w:val="both"/>
    </w:pPr>
  </w:style>
  <w:style w:type="paragraph" w:customStyle="1" w:styleId="B3CC592C240B4F35BF041388725CBA7F">
    <w:name w:val="B3CC592C240B4F35BF041388725CBA7F"/>
    <w:rsid w:val="00FA5F45"/>
    <w:pPr>
      <w:widowControl w:val="0"/>
      <w:jc w:val="both"/>
    </w:pPr>
  </w:style>
  <w:style w:type="paragraph" w:customStyle="1" w:styleId="0F912D78BDF94D28B80E7DD899EF2FDE">
    <w:name w:val="0F912D78BDF94D28B80E7DD899EF2FDE"/>
    <w:rsid w:val="00FA5F45"/>
    <w:pPr>
      <w:widowControl w:val="0"/>
      <w:jc w:val="both"/>
    </w:pPr>
  </w:style>
  <w:style w:type="paragraph" w:customStyle="1" w:styleId="756820818A9A4F04BB07BC93E189EDDE">
    <w:name w:val="756820818A9A4F04BB07BC93E189EDDE"/>
    <w:rsid w:val="00FA5F45"/>
    <w:pPr>
      <w:widowControl w:val="0"/>
      <w:jc w:val="both"/>
    </w:pPr>
  </w:style>
  <w:style w:type="paragraph" w:customStyle="1" w:styleId="80F953B7D0AC404FB0C95CED028792E1">
    <w:name w:val="80F953B7D0AC404FB0C95CED028792E1"/>
    <w:rsid w:val="00FA5F45"/>
    <w:pPr>
      <w:widowControl w:val="0"/>
      <w:jc w:val="both"/>
    </w:pPr>
  </w:style>
  <w:style w:type="paragraph" w:customStyle="1" w:styleId="0A053B50753647FBAD6BF5CEDB9DF2D8">
    <w:name w:val="0A053B50753647FBAD6BF5CEDB9DF2D8"/>
    <w:rsid w:val="00FA5F45"/>
    <w:pPr>
      <w:widowControl w:val="0"/>
      <w:jc w:val="both"/>
    </w:pPr>
  </w:style>
  <w:style w:type="paragraph" w:customStyle="1" w:styleId="2E34F7F752F44FC1A6973A9B88FF653C">
    <w:name w:val="2E34F7F752F44FC1A6973A9B88FF653C"/>
    <w:rsid w:val="00FA5F45"/>
    <w:pPr>
      <w:widowControl w:val="0"/>
      <w:jc w:val="both"/>
    </w:pPr>
  </w:style>
  <w:style w:type="paragraph" w:customStyle="1" w:styleId="76FDD4E1F1A14732A9C0323BBBF5B8BF">
    <w:name w:val="76FDD4E1F1A14732A9C0323BBBF5B8BF"/>
    <w:rsid w:val="00FA5F45"/>
    <w:pPr>
      <w:widowControl w:val="0"/>
      <w:jc w:val="both"/>
    </w:pPr>
  </w:style>
  <w:style w:type="paragraph" w:customStyle="1" w:styleId="35DA85C520924654B10FB6FFDC3F557E">
    <w:name w:val="35DA85C520924654B10FB6FFDC3F557E"/>
    <w:rsid w:val="00FA5F45"/>
    <w:pPr>
      <w:widowControl w:val="0"/>
      <w:jc w:val="both"/>
    </w:pPr>
  </w:style>
  <w:style w:type="paragraph" w:customStyle="1" w:styleId="718D010F38124BAAA110A6BF7BB78269">
    <w:name w:val="718D010F38124BAAA110A6BF7BB78269"/>
    <w:rsid w:val="00FA5F45"/>
    <w:pPr>
      <w:widowControl w:val="0"/>
      <w:jc w:val="both"/>
    </w:pPr>
  </w:style>
  <w:style w:type="paragraph" w:customStyle="1" w:styleId="C4E25329DC194C4A8F05A21D504BE7E6">
    <w:name w:val="C4E25329DC194C4A8F05A21D504BE7E6"/>
    <w:rsid w:val="00FA5F45"/>
    <w:pPr>
      <w:widowControl w:val="0"/>
      <w:jc w:val="both"/>
    </w:pPr>
  </w:style>
  <w:style w:type="paragraph" w:customStyle="1" w:styleId="3EDE5F3CEB5C4093B6F21088D3015C4D">
    <w:name w:val="3EDE5F3CEB5C4093B6F21088D3015C4D"/>
    <w:rsid w:val="00FA5F45"/>
    <w:pPr>
      <w:widowControl w:val="0"/>
      <w:jc w:val="both"/>
    </w:pPr>
  </w:style>
  <w:style w:type="paragraph" w:customStyle="1" w:styleId="A4E05339EB1643C184E68A2414AE1BA2">
    <w:name w:val="A4E05339EB1643C184E68A2414AE1BA2"/>
    <w:rsid w:val="00FA5F45"/>
    <w:pPr>
      <w:widowControl w:val="0"/>
      <w:jc w:val="both"/>
    </w:pPr>
  </w:style>
  <w:style w:type="paragraph" w:customStyle="1" w:styleId="78C517DF035E4F988350E54FBC795391">
    <w:name w:val="78C517DF035E4F988350E54FBC795391"/>
    <w:rsid w:val="00FA5F45"/>
    <w:pPr>
      <w:widowControl w:val="0"/>
      <w:jc w:val="both"/>
    </w:pPr>
  </w:style>
  <w:style w:type="paragraph" w:customStyle="1" w:styleId="1F0514F94B5F417583EE43D674A02817">
    <w:name w:val="1F0514F94B5F417583EE43D674A02817"/>
    <w:rsid w:val="00FA5F45"/>
    <w:pPr>
      <w:widowControl w:val="0"/>
      <w:jc w:val="both"/>
    </w:pPr>
  </w:style>
  <w:style w:type="paragraph" w:customStyle="1" w:styleId="F192773F12AF4071A2F91BD7301AC754">
    <w:name w:val="F192773F12AF4071A2F91BD7301AC754"/>
    <w:rsid w:val="00FA5F45"/>
    <w:pPr>
      <w:widowControl w:val="0"/>
      <w:jc w:val="both"/>
    </w:pPr>
  </w:style>
  <w:style w:type="paragraph" w:customStyle="1" w:styleId="E48F97B361D742C9BC345B7511958DCD">
    <w:name w:val="E48F97B361D742C9BC345B7511958DCD"/>
    <w:rsid w:val="00FA5F45"/>
    <w:pPr>
      <w:widowControl w:val="0"/>
      <w:jc w:val="both"/>
    </w:pPr>
  </w:style>
  <w:style w:type="paragraph" w:customStyle="1" w:styleId="3DEF9B20E9534210A967634DC0B70BED">
    <w:name w:val="3DEF9B20E9534210A967634DC0B70BED"/>
    <w:rsid w:val="00FA5F45"/>
    <w:pPr>
      <w:widowControl w:val="0"/>
      <w:jc w:val="both"/>
    </w:pPr>
  </w:style>
  <w:style w:type="paragraph" w:customStyle="1" w:styleId="A27F07DEFB454348921A6A11994466C7">
    <w:name w:val="A27F07DEFB454348921A6A11994466C7"/>
    <w:rsid w:val="00FA5F45"/>
    <w:pPr>
      <w:widowControl w:val="0"/>
      <w:jc w:val="both"/>
    </w:pPr>
  </w:style>
  <w:style w:type="paragraph" w:customStyle="1" w:styleId="94C38337AC4A4CBDAAF505015667FAEA">
    <w:name w:val="94C38337AC4A4CBDAAF505015667FAEA"/>
    <w:rsid w:val="00FA5F45"/>
    <w:pPr>
      <w:widowControl w:val="0"/>
      <w:jc w:val="both"/>
    </w:pPr>
  </w:style>
  <w:style w:type="paragraph" w:customStyle="1" w:styleId="5D2D39B73AA941FF9E108A6727FA6D6C">
    <w:name w:val="5D2D39B73AA941FF9E108A6727FA6D6C"/>
    <w:rsid w:val="00FA5F45"/>
    <w:pPr>
      <w:widowControl w:val="0"/>
      <w:jc w:val="both"/>
    </w:pPr>
  </w:style>
  <w:style w:type="paragraph" w:customStyle="1" w:styleId="07BF126AA246488ABB79DBF41365F416">
    <w:name w:val="07BF126AA246488ABB79DBF41365F416"/>
    <w:rsid w:val="00FA5F45"/>
    <w:pPr>
      <w:widowControl w:val="0"/>
      <w:jc w:val="both"/>
    </w:pPr>
  </w:style>
  <w:style w:type="paragraph" w:customStyle="1" w:styleId="B605E978AC974E3BB61D4E4DE8FED11A">
    <w:name w:val="B605E978AC974E3BB61D4E4DE8FED11A"/>
    <w:rsid w:val="00FA5F45"/>
    <w:pPr>
      <w:widowControl w:val="0"/>
      <w:jc w:val="both"/>
    </w:pPr>
  </w:style>
  <w:style w:type="paragraph" w:customStyle="1" w:styleId="CD5FB70E399E44D48AA6EB0616D40C03">
    <w:name w:val="CD5FB70E399E44D48AA6EB0616D40C03"/>
    <w:rsid w:val="00FA5F45"/>
    <w:pPr>
      <w:widowControl w:val="0"/>
      <w:jc w:val="both"/>
    </w:pPr>
  </w:style>
  <w:style w:type="paragraph" w:customStyle="1" w:styleId="7D1CD5860A3F439EAA979C257B5F34D4">
    <w:name w:val="7D1CD5860A3F439EAA979C257B5F34D4"/>
    <w:rsid w:val="00FA5F45"/>
    <w:pPr>
      <w:widowControl w:val="0"/>
      <w:jc w:val="both"/>
    </w:pPr>
  </w:style>
  <w:style w:type="paragraph" w:customStyle="1" w:styleId="B72CBD64D61741D7848DBCD33B29A69B">
    <w:name w:val="B72CBD64D61741D7848DBCD33B29A69B"/>
    <w:rsid w:val="00FA5F45"/>
    <w:pPr>
      <w:widowControl w:val="0"/>
      <w:jc w:val="both"/>
    </w:pPr>
  </w:style>
  <w:style w:type="paragraph" w:customStyle="1" w:styleId="021012F4AC9A4C05BEEB89231E7EC312">
    <w:name w:val="021012F4AC9A4C05BEEB89231E7EC312"/>
    <w:rsid w:val="00FA5F45"/>
    <w:pPr>
      <w:widowControl w:val="0"/>
      <w:jc w:val="both"/>
    </w:pPr>
  </w:style>
  <w:style w:type="paragraph" w:customStyle="1" w:styleId="DAEA2C6EC058484F89F75383D78D9D9F">
    <w:name w:val="DAEA2C6EC058484F89F75383D78D9D9F"/>
    <w:rsid w:val="00FA5F45"/>
    <w:pPr>
      <w:widowControl w:val="0"/>
      <w:jc w:val="both"/>
    </w:pPr>
  </w:style>
  <w:style w:type="paragraph" w:customStyle="1" w:styleId="187BD45CB24A4DC2BE5BA81A1A2D657D">
    <w:name w:val="187BD45CB24A4DC2BE5BA81A1A2D657D"/>
    <w:rsid w:val="00FA5F45"/>
    <w:pPr>
      <w:widowControl w:val="0"/>
      <w:jc w:val="both"/>
    </w:pPr>
  </w:style>
  <w:style w:type="paragraph" w:customStyle="1" w:styleId="F6803890000A4D338775D547BA573C26">
    <w:name w:val="F6803890000A4D338775D547BA573C26"/>
    <w:rsid w:val="00FA5F45"/>
    <w:pPr>
      <w:widowControl w:val="0"/>
      <w:jc w:val="both"/>
    </w:pPr>
  </w:style>
  <w:style w:type="paragraph" w:customStyle="1" w:styleId="4986393B590449B48C646CBBB1F468F1">
    <w:name w:val="4986393B590449B48C646CBBB1F468F1"/>
    <w:rsid w:val="00FA5F45"/>
    <w:pPr>
      <w:widowControl w:val="0"/>
      <w:jc w:val="both"/>
    </w:pPr>
  </w:style>
  <w:style w:type="paragraph" w:customStyle="1" w:styleId="4A2728D07DA645FEBBB592A47A5C8061">
    <w:name w:val="4A2728D07DA645FEBBB592A47A5C8061"/>
    <w:rsid w:val="00FA5F45"/>
    <w:pPr>
      <w:widowControl w:val="0"/>
      <w:jc w:val="both"/>
    </w:pPr>
  </w:style>
  <w:style w:type="paragraph" w:customStyle="1" w:styleId="9AD22AA6CB7848FA952DAEB260B65359">
    <w:name w:val="9AD22AA6CB7848FA952DAEB260B65359"/>
    <w:rsid w:val="00FA5F45"/>
    <w:pPr>
      <w:widowControl w:val="0"/>
      <w:jc w:val="both"/>
    </w:pPr>
  </w:style>
  <w:style w:type="paragraph" w:customStyle="1" w:styleId="C5DC9FD5407C4901A91C2447C77F5187">
    <w:name w:val="C5DC9FD5407C4901A91C2447C77F5187"/>
    <w:rsid w:val="00FA5F45"/>
    <w:pPr>
      <w:widowControl w:val="0"/>
      <w:jc w:val="both"/>
    </w:pPr>
  </w:style>
  <w:style w:type="paragraph" w:customStyle="1" w:styleId="42CC85B01E5B44B78F3E7884835B341F">
    <w:name w:val="42CC85B01E5B44B78F3E7884835B341F"/>
    <w:rsid w:val="00FA5F45"/>
    <w:pPr>
      <w:widowControl w:val="0"/>
      <w:jc w:val="both"/>
    </w:pPr>
  </w:style>
  <w:style w:type="paragraph" w:customStyle="1" w:styleId="CBA3A4B5C4AC42B592EC91B13675377F">
    <w:name w:val="CBA3A4B5C4AC42B592EC91B13675377F"/>
    <w:rsid w:val="00FA5F45"/>
    <w:pPr>
      <w:widowControl w:val="0"/>
      <w:jc w:val="both"/>
    </w:pPr>
  </w:style>
  <w:style w:type="paragraph" w:customStyle="1" w:styleId="A6BDCBBBB47B4A719E4A27319788C389">
    <w:name w:val="A6BDCBBBB47B4A719E4A27319788C389"/>
    <w:rsid w:val="00FA5F45"/>
    <w:pPr>
      <w:widowControl w:val="0"/>
      <w:jc w:val="both"/>
    </w:pPr>
  </w:style>
  <w:style w:type="paragraph" w:customStyle="1" w:styleId="CC752961E9BF45C09A33267BE7E2C781">
    <w:name w:val="CC752961E9BF45C09A33267BE7E2C781"/>
    <w:rsid w:val="00FA5F45"/>
    <w:pPr>
      <w:widowControl w:val="0"/>
      <w:jc w:val="both"/>
    </w:pPr>
  </w:style>
  <w:style w:type="paragraph" w:customStyle="1" w:styleId="4D47D95BEACC47478E33B4673F263C0D">
    <w:name w:val="4D47D95BEACC47478E33B4673F263C0D"/>
    <w:rsid w:val="00FA5F45"/>
    <w:pPr>
      <w:widowControl w:val="0"/>
      <w:jc w:val="both"/>
    </w:pPr>
  </w:style>
  <w:style w:type="paragraph" w:customStyle="1" w:styleId="EE95DD77F44F4C8794E3F0816B2F101F">
    <w:name w:val="EE95DD77F44F4C8794E3F0816B2F101F"/>
    <w:rsid w:val="00FA5F45"/>
    <w:pPr>
      <w:widowControl w:val="0"/>
      <w:jc w:val="both"/>
    </w:pPr>
  </w:style>
  <w:style w:type="paragraph" w:customStyle="1" w:styleId="A45B00D00D2B4819A1621092AB548BDC">
    <w:name w:val="A45B00D00D2B4819A1621092AB548BDC"/>
    <w:rsid w:val="00FA5F45"/>
    <w:pPr>
      <w:widowControl w:val="0"/>
      <w:jc w:val="both"/>
    </w:pPr>
  </w:style>
  <w:style w:type="paragraph" w:customStyle="1" w:styleId="206FC9C50A424298BB25F10F321CBB48">
    <w:name w:val="206FC9C50A424298BB25F10F321CBB48"/>
    <w:rsid w:val="00FA5F45"/>
    <w:pPr>
      <w:widowControl w:val="0"/>
      <w:jc w:val="both"/>
    </w:pPr>
  </w:style>
  <w:style w:type="paragraph" w:customStyle="1" w:styleId="4D192AA9915143A79C8853B84064928B">
    <w:name w:val="4D192AA9915143A79C8853B84064928B"/>
    <w:rsid w:val="00FA5F45"/>
    <w:pPr>
      <w:widowControl w:val="0"/>
      <w:jc w:val="both"/>
    </w:pPr>
  </w:style>
  <w:style w:type="paragraph" w:customStyle="1" w:styleId="BC2A9A7E3D9944C880970326854F6177">
    <w:name w:val="BC2A9A7E3D9944C880970326854F6177"/>
    <w:rsid w:val="00FA5F45"/>
    <w:pPr>
      <w:widowControl w:val="0"/>
      <w:jc w:val="both"/>
    </w:pPr>
  </w:style>
  <w:style w:type="paragraph" w:customStyle="1" w:styleId="D5889F4EFE324E9EB2BFDDAD89DA79E2">
    <w:name w:val="D5889F4EFE324E9EB2BFDDAD89DA79E2"/>
    <w:rsid w:val="00FA5F45"/>
    <w:pPr>
      <w:widowControl w:val="0"/>
      <w:jc w:val="both"/>
    </w:pPr>
  </w:style>
  <w:style w:type="paragraph" w:customStyle="1" w:styleId="7F23BF12B25144EFA91D8DB0BB0B75D6">
    <w:name w:val="7F23BF12B25144EFA91D8DB0BB0B75D6"/>
    <w:rsid w:val="00FA5F45"/>
    <w:pPr>
      <w:widowControl w:val="0"/>
      <w:jc w:val="both"/>
    </w:pPr>
  </w:style>
  <w:style w:type="paragraph" w:customStyle="1" w:styleId="A4B9749395934FA1A370D4DAB57A66F5">
    <w:name w:val="A4B9749395934FA1A370D4DAB57A66F5"/>
    <w:rsid w:val="00FA5F45"/>
    <w:pPr>
      <w:widowControl w:val="0"/>
      <w:jc w:val="both"/>
    </w:pPr>
  </w:style>
  <w:style w:type="paragraph" w:customStyle="1" w:styleId="FFB5C90718334FA0AA6641312DDB382C">
    <w:name w:val="FFB5C90718334FA0AA6641312DDB382C"/>
    <w:rsid w:val="00FA5F45"/>
    <w:pPr>
      <w:widowControl w:val="0"/>
      <w:jc w:val="both"/>
    </w:pPr>
  </w:style>
  <w:style w:type="paragraph" w:customStyle="1" w:styleId="31F28DFEE66B4C1CA0E122EF15BDC48B">
    <w:name w:val="31F28DFEE66B4C1CA0E122EF15BDC48B"/>
    <w:rsid w:val="00FA5F45"/>
    <w:pPr>
      <w:widowControl w:val="0"/>
      <w:jc w:val="both"/>
    </w:pPr>
  </w:style>
  <w:style w:type="paragraph" w:customStyle="1" w:styleId="EBD6940615604770B796CEE18701DAEA">
    <w:name w:val="EBD6940615604770B796CEE18701DAEA"/>
    <w:rsid w:val="00FA5F45"/>
    <w:pPr>
      <w:widowControl w:val="0"/>
      <w:jc w:val="both"/>
    </w:pPr>
  </w:style>
  <w:style w:type="paragraph" w:customStyle="1" w:styleId="D7A7CE19B1C34FA29BEA2ED6620B23F1">
    <w:name w:val="D7A7CE19B1C34FA29BEA2ED6620B23F1"/>
    <w:rsid w:val="00FA5F45"/>
    <w:pPr>
      <w:widowControl w:val="0"/>
      <w:jc w:val="both"/>
    </w:pPr>
  </w:style>
  <w:style w:type="paragraph" w:customStyle="1" w:styleId="D3BABDA2F12440918D62E0A3219F6602">
    <w:name w:val="D3BABDA2F12440918D62E0A3219F6602"/>
    <w:rsid w:val="00FA5F45"/>
    <w:pPr>
      <w:widowControl w:val="0"/>
      <w:jc w:val="both"/>
    </w:pPr>
  </w:style>
  <w:style w:type="paragraph" w:customStyle="1" w:styleId="D14AD7C926B8448EB8177DAE8D289F9C">
    <w:name w:val="D14AD7C926B8448EB8177DAE8D289F9C"/>
    <w:rsid w:val="00FA5F45"/>
    <w:pPr>
      <w:widowControl w:val="0"/>
      <w:jc w:val="both"/>
    </w:pPr>
  </w:style>
  <w:style w:type="paragraph" w:customStyle="1" w:styleId="2224221B06A0473E84B8BD6B560F6DFE">
    <w:name w:val="2224221B06A0473E84B8BD6B560F6DFE"/>
    <w:rsid w:val="00FA5F45"/>
    <w:pPr>
      <w:widowControl w:val="0"/>
      <w:jc w:val="both"/>
    </w:pPr>
  </w:style>
  <w:style w:type="paragraph" w:customStyle="1" w:styleId="22178DB4289345EEBE044899B6E520E1">
    <w:name w:val="22178DB4289345EEBE044899B6E520E1"/>
    <w:rsid w:val="00FA5F45"/>
    <w:pPr>
      <w:widowControl w:val="0"/>
      <w:jc w:val="both"/>
    </w:pPr>
  </w:style>
  <w:style w:type="paragraph" w:customStyle="1" w:styleId="151B38FC96444C439BDE6DC6AB744E25">
    <w:name w:val="151B38FC96444C439BDE6DC6AB744E25"/>
    <w:rsid w:val="00FA5F45"/>
    <w:pPr>
      <w:widowControl w:val="0"/>
      <w:jc w:val="both"/>
    </w:pPr>
  </w:style>
  <w:style w:type="paragraph" w:customStyle="1" w:styleId="BEDB56C3E89744C2A4CA64DC037C743F">
    <w:name w:val="BEDB56C3E89744C2A4CA64DC037C743F"/>
    <w:rsid w:val="00FA5F45"/>
    <w:pPr>
      <w:widowControl w:val="0"/>
      <w:jc w:val="both"/>
    </w:pPr>
  </w:style>
  <w:style w:type="paragraph" w:customStyle="1" w:styleId="38FD9C4457924904AE5A7E981A3FD797">
    <w:name w:val="38FD9C4457924904AE5A7E981A3FD797"/>
    <w:rsid w:val="00FA5F45"/>
    <w:pPr>
      <w:widowControl w:val="0"/>
      <w:jc w:val="both"/>
    </w:pPr>
  </w:style>
  <w:style w:type="paragraph" w:customStyle="1" w:styleId="88FE49D440E34265A6F63A07CA5748E5">
    <w:name w:val="88FE49D440E34265A6F63A07CA5748E5"/>
    <w:rsid w:val="00FA5F45"/>
    <w:pPr>
      <w:widowControl w:val="0"/>
      <w:jc w:val="both"/>
    </w:pPr>
  </w:style>
  <w:style w:type="paragraph" w:customStyle="1" w:styleId="B5CD239BEE8B454EB038CC297D45A965">
    <w:name w:val="B5CD239BEE8B454EB038CC297D45A965"/>
    <w:rsid w:val="00FA5F45"/>
    <w:pPr>
      <w:widowControl w:val="0"/>
      <w:jc w:val="both"/>
    </w:pPr>
  </w:style>
  <w:style w:type="paragraph" w:customStyle="1" w:styleId="C27AE9BDD72C41449C4195E97A568825">
    <w:name w:val="C27AE9BDD72C41449C4195E97A568825"/>
    <w:rsid w:val="00FA5F45"/>
    <w:pPr>
      <w:widowControl w:val="0"/>
      <w:jc w:val="both"/>
    </w:pPr>
  </w:style>
  <w:style w:type="paragraph" w:customStyle="1" w:styleId="276C684AE5694D00AD7BDED59BA82166">
    <w:name w:val="276C684AE5694D00AD7BDED59BA82166"/>
    <w:rsid w:val="00FA5F45"/>
    <w:pPr>
      <w:widowControl w:val="0"/>
      <w:jc w:val="both"/>
    </w:pPr>
  </w:style>
  <w:style w:type="paragraph" w:customStyle="1" w:styleId="4EE3C227586B421F915C0AB033A66CC0">
    <w:name w:val="4EE3C227586B421F915C0AB033A66CC0"/>
    <w:rsid w:val="00FA5F45"/>
    <w:pPr>
      <w:widowControl w:val="0"/>
      <w:jc w:val="both"/>
    </w:pPr>
  </w:style>
  <w:style w:type="paragraph" w:customStyle="1" w:styleId="B6C88EE816F544DD9591B0B0BAFE758D">
    <w:name w:val="B6C88EE816F544DD9591B0B0BAFE758D"/>
    <w:rsid w:val="00FA5F45"/>
    <w:pPr>
      <w:widowControl w:val="0"/>
      <w:jc w:val="both"/>
    </w:pPr>
  </w:style>
  <w:style w:type="paragraph" w:customStyle="1" w:styleId="C9491B37294A491284EABDB1712423C9">
    <w:name w:val="C9491B37294A491284EABDB1712423C9"/>
    <w:rsid w:val="00FA5F45"/>
    <w:pPr>
      <w:widowControl w:val="0"/>
      <w:jc w:val="both"/>
    </w:pPr>
  </w:style>
  <w:style w:type="paragraph" w:customStyle="1" w:styleId="6026079844D54F6BAD7AC3D7E7F91AD2">
    <w:name w:val="6026079844D54F6BAD7AC3D7E7F91AD2"/>
    <w:rsid w:val="00FA5F45"/>
    <w:pPr>
      <w:widowControl w:val="0"/>
      <w:jc w:val="both"/>
    </w:pPr>
  </w:style>
  <w:style w:type="paragraph" w:customStyle="1" w:styleId="22E01E7ED2D347F2A2B27D8E39DD1971">
    <w:name w:val="22E01E7ED2D347F2A2B27D8E39DD1971"/>
    <w:rsid w:val="00FA5F45"/>
    <w:pPr>
      <w:widowControl w:val="0"/>
      <w:jc w:val="both"/>
    </w:pPr>
  </w:style>
  <w:style w:type="paragraph" w:customStyle="1" w:styleId="16796D6DFBD3457B9276DB349DA2A219">
    <w:name w:val="16796D6DFBD3457B9276DB349DA2A219"/>
    <w:rsid w:val="00FA5F45"/>
    <w:pPr>
      <w:widowControl w:val="0"/>
      <w:jc w:val="both"/>
    </w:pPr>
  </w:style>
  <w:style w:type="paragraph" w:customStyle="1" w:styleId="527D35D943674EADBB8CB643C8054B98">
    <w:name w:val="527D35D943674EADBB8CB643C8054B98"/>
    <w:rsid w:val="00FA5F45"/>
    <w:pPr>
      <w:widowControl w:val="0"/>
      <w:jc w:val="both"/>
    </w:pPr>
  </w:style>
  <w:style w:type="paragraph" w:customStyle="1" w:styleId="231A3802F9344ED19E5469936F6FD7F8">
    <w:name w:val="231A3802F9344ED19E5469936F6FD7F8"/>
    <w:rsid w:val="00FA5F45"/>
    <w:pPr>
      <w:widowControl w:val="0"/>
      <w:jc w:val="both"/>
    </w:pPr>
  </w:style>
  <w:style w:type="paragraph" w:customStyle="1" w:styleId="A52EF84E951B4FF4842564F686F8FB7B">
    <w:name w:val="A52EF84E951B4FF4842564F686F8FB7B"/>
    <w:rsid w:val="00FA5F45"/>
    <w:pPr>
      <w:widowControl w:val="0"/>
      <w:jc w:val="both"/>
    </w:pPr>
  </w:style>
  <w:style w:type="paragraph" w:customStyle="1" w:styleId="A83606DE8F474BF28B019E111589578E">
    <w:name w:val="A83606DE8F474BF28B019E111589578E"/>
    <w:rsid w:val="00FA5F45"/>
    <w:pPr>
      <w:widowControl w:val="0"/>
      <w:jc w:val="both"/>
    </w:pPr>
  </w:style>
  <w:style w:type="paragraph" w:customStyle="1" w:styleId="19ED56C31FE84204BFAEE3FBF3FCEC22">
    <w:name w:val="19ED56C31FE84204BFAEE3FBF3FCEC22"/>
    <w:rsid w:val="00FA5F45"/>
    <w:pPr>
      <w:widowControl w:val="0"/>
      <w:jc w:val="both"/>
    </w:pPr>
  </w:style>
  <w:style w:type="paragraph" w:customStyle="1" w:styleId="7AFBA959DC3543EBAF59410B2A728E7D">
    <w:name w:val="7AFBA959DC3543EBAF59410B2A728E7D"/>
    <w:rsid w:val="00FA5F45"/>
    <w:pPr>
      <w:widowControl w:val="0"/>
      <w:jc w:val="both"/>
    </w:pPr>
  </w:style>
  <w:style w:type="paragraph" w:customStyle="1" w:styleId="F192A1B2761740BA8AB5E007D060DAB5">
    <w:name w:val="F192A1B2761740BA8AB5E007D060DAB5"/>
    <w:rsid w:val="00FA5F45"/>
    <w:pPr>
      <w:widowControl w:val="0"/>
      <w:jc w:val="both"/>
    </w:pPr>
  </w:style>
  <w:style w:type="paragraph" w:customStyle="1" w:styleId="58E0562EF2AF481F84AEE31D81181925">
    <w:name w:val="58E0562EF2AF481F84AEE31D81181925"/>
    <w:rsid w:val="00FA5F45"/>
    <w:pPr>
      <w:widowControl w:val="0"/>
      <w:jc w:val="both"/>
    </w:pPr>
  </w:style>
  <w:style w:type="paragraph" w:customStyle="1" w:styleId="1456CA8B195E45B1AC1D21F98F5777E4">
    <w:name w:val="1456CA8B195E45B1AC1D21F98F5777E4"/>
    <w:rsid w:val="00FA5F45"/>
    <w:pPr>
      <w:widowControl w:val="0"/>
      <w:jc w:val="both"/>
    </w:pPr>
  </w:style>
  <w:style w:type="paragraph" w:customStyle="1" w:styleId="CEE83447A2A14F53A1696A29D9AE5325">
    <w:name w:val="CEE83447A2A14F53A1696A29D9AE5325"/>
    <w:rsid w:val="00FA5F45"/>
    <w:pPr>
      <w:widowControl w:val="0"/>
      <w:jc w:val="both"/>
    </w:pPr>
  </w:style>
  <w:style w:type="paragraph" w:customStyle="1" w:styleId="38D9608764A14238875594789F3C049E">
    <w:name w:val="38D9608764A14238875594789F3C049E"/>
    <w:rsid w:val="00FA5F45"/>
    <w:pPr>
      <w:widowControl w:val="0"/>
      <w:jc w:val="both"/>
    </w:pPr>
  </w:style>
  <w:style w:type="paragraph" w:customStyle="1" w:styleId="ED80DF20EA144858906C9B3B1F5B92F7">
    <w:name w:val="ED80DF20EA144858906C9B3B1F5B92F7"/>
    <w:rsid w:val="00FA5F45"/>
    <w:pPr>
      <w:widowControl w:val="0"/>
      <w:jc w:val="both"/>
    </w:pPr>
  </w:style>
  <w:style w:type="paragraph" w:customStyle="1" w:styleId="3CB8542D49A44D108444F8D2C3929EE1">
    <w:name w:val="3CB8542D49A44D108444F8D2C3929EE1"/>
    <w:rsid w:val="00FA5F45"/>
    <w:pPr>
      <w:widowControl w:val="0"/>
      <w:jc w:val="both"/>
    </w:pPr>
  </w:style>
  <w:style w:type="paragraph" w:customStyle="1" w:styleId="854AAD967DD04AA6A7A04AEA9452FFC2">
    <w:name w:val="854AAD967DD04AA6A7A04AEA9452FFC2"/>
    <w:rsid w:val="00FA5F45"/>
    <w:pPr>
      <w:widowControl w:val="0"/>
      <w:jc w:val="both"/>
    </w:pPr>
  </w:style>
  <w:style w:type="paragraph" w:customStyle="1" w:styleId="B740CF68D7784D4E8F02F64F7A46CAE5">
    <w:name w:val="B740CF68D7784D4E8F02F64F7A46CAE5"/>
    <w:rsid w:val="00FA5F45"/>
    <w:pPr>
      <w:widowControl w:val="0"/>
      <w:jc w:val="both"/>
    </w:pPr>
  </w:style>
  <w:style w:type="paragraph" w:customStyle="1" w:styleId="BB2AB08DC45E4182A8CA3C81642FF03E">
    <w:name w:val="BB2AB08DC45E4182A8CA3C81642FF03E"/>
    <w:rsid w:val="00FA5F45"/>
    <w:pPr>
      <w:widowControl w:val="0"/>
      <w:jc w:val="both"/>
    </w:pPr>
  </w:style>
  <w:style w:type="paragraph" w:customStyle="1" w:styleId="432DABEAF594404A9DA45F3D7199F07A">
    <w:name w:val="432DABEAF594404A9DA45F3D7199F07A"/>
    <w:rsid w:val="00FA5F45"/>
    <w:pPr>
      <w:widowControl w:val="0"/>
      <w:jc w:val="both"/>
    </w:pPr>
  </w:style>
  <w:style w:type="paragraph" w:customStyle="1" w:styleId="1D8523524D5F4F8A8AFEA7B27602697C">
    <w:name w:val="1D8523524D5F4F8A8AFEA7B27602697C"/>
    <w:rsid w:val="00FA5F45"/>
    <w:pPr>
      <w:widowControl w:val="0"/>
      <w:jc w:val="both"/>
    </w:pPr>
  </w:style>
  <w:style w:type="paragraph" w:customStyle="1" w:styleId="A598C357232A4F13B4C3ED81269382D0">
    <w:name w:val="A598C357232A4F13B4C3ED81269382D0"/>
    <w:rsid w:val="00FA5F45"/>
    <w:pPr>
      <w:widowControl w:val="0"/>
      <w:jc w:val="both"/>
    </w:pPr>
  </w:style>
  <w:style w:type="paragraph" w:customStyle="1" w:styleId="A275900B5A1144FCA9082E92F38EC28D">
    <w:name w:val="A275900B5A1144FCA9082E92F38EC28D"/>
    <w:rsid w:val="00FA5F45"/>
    <w:pPr>
      <w:widowControl w:val="0"/>
      <w:jc w:val="both"/>
    </w:pPr>
  </w:style>
  <w:style w:type="paragraph" w:customStyle="1" w:styleId="57C5C35043074B8EBB5D15805DF23B88">
    <w:name w:val="57C5C35043074B8EBB5D15805DF23B88"/>
    <w:rsid w:val="00FA5F45"/>
    <w:pPr>
      <w:widowControl w:val="0"/>
      <w:jc w:val="both"/>
    </w:pPr>
  </w:style>
  <w:style w:type="paragraph" w:customStyle="1" w:styleId="BE7FF62C6F5848689CB87212FD4B4A0A">
    <w:name w:val="BE7FF62C6F5848689CB87212FD4B4A0A"/>
    <w:rsid w:val="00FA5F45"/>
    <w:pPr>
      <w:widowControl w:val="0"/>
      <w:jc w:val="both"/>
    </w:pPr>
  </w:style>
  <w:style w:type="paragraph" w:customStyle="1" w:styleId="129154DA961442CE8664A810A1DDA392">
    <w:name w:val="129154DA961442CE8664A810A1DDA392"/>
    <w:rsid w:val="00FA5F45"/>
    <w:pPr>
      <w:widowControl w:val="0"/>
      <w:jc w:val="both"/>
    </w:pPr>
  </w:style>
  <w:style w:type="paragraph" w:customStyle="1" w:styleId="68110664BD554FF594539EF577411D54">
    <w:name w:val="68110664BD554FF594539EF577411D54"/>
    <w:rsid w:val="00FA5F45"/>
    <w:pPr>
      <w:widowControl w:val="0"/>
      <w:jc w:val="both"/>
    </w:pPr>
  </w:style>
  <w:style w:type="paragraph" w:customStyle="1" w:styleId="579ED07DA28D443F994DEA9563D1EDB9">
    <w:name w:val="579ED07DA28D443F994DEA9563D1EDB9"/>
    <w:rsid w:val="00FA5F45"/>
    <w:pPr>
      <w:widowControl w:val="0"/>
      <w:jc w:val="both"/>
    </w:pPr>
  </w:style>
  <w:style w:type="paragraph" w:customStyle="1" w:styleId="63A7D19879C644F29F4C74B9C5E5B246">
    <w:name w:val="63A7D19879C644F29F4C74B9C5E5B246"/>
    <w:rsid w:val="00FA5F45"/>
    <w:pPr>
      <w:widowControl w:val="0"/>
      <w:jc w:val="both"/>
    </w:pPr>
  </w:style>
  <w:style w:type="paragraph" w:customStyle="1" w:styleId="A006458785D04260A3D87C2E64D59E80">
    <w:name w:val="A006458785D04260A3D87C2E64D59E80"/>
    <w:rsid w:val="00FA5F45"/>
    <w:pPr>
      <w:widowControl w:val="0"/>
      <w:jc w:val="both"/>
    </w:pPr>
  </w:style>
  <w:style w:type="paragraph" w:customStyle="1" w:styleId="2800E4E899634165B4DD208D209A9725">
    <w:name w:val="2800E4E899634165B4DD208D209A9725"/>
    <w:rsid w:val="00FA5F45"/>
    <w:pPr>
      <w:widowControl w:val="0"/>
      <w:jc w:val="both"/>
    </w:pPr>
  </w:style>
  <w:style w:type="paragraph" w:customStyle="1" w:styleId="1EFF9C5F216640319954CB6A3AFBE1AB">
    <w:name w:val="1EFF9C5F216640319954CB6A3AFBE1AB"/>
    <w:rsid w:val="00FA5F45"/>
    <w:pPr>
      <w:widowControl w:val="0"/>
      <w:jc w:val="both"/>
    </w:pPr>
  </w:style>
  <w:style w:type="paragraph" w:customStyle="1" w:styleId="269656A6849840CD942EFAE5A5F99C88">
    <w:name w:val="269656A6849840CD942EFAE5A5F99C88"/>
    <w:rsid w:val="00FA5F45"/>
    <w:pPr>
      <w:widowControl w:val="0"/>
      <w:jc w:val="both"/>
    </w:pPr>
  </w:style>
  <w:style w:type="paragraph" w:customStyle="1" w:styleId="D4EDF4091494424886C2BD8F391A5176">
    <w:name w:val="D4EDF4091494424886C2BD8F391A5176"/>
    <w:rsid w:val="00FA5F45"/>
    <w:pPr>
      <w:widowControl w:val="0"/>
      <w:jc w:val="both"/>
    </w:pPr>
  </w:style>
  <w:style w:type="paragraph" w:customStyle="1" w:styleId="857AD3F0E35F4F9887DB9A55BE9D5F64">
    <w:name w:val="857AD3F0E35F4F9887DB9A55BE9D5F64"/>
    <w:rsid w:val="00FA5F45"/>
    <w:pPr>
      <w:widowControl w:val="0"/>
      <w:jc w:val="both"/>
    </w:pPr>
  </w:style>
  <w:style w:type="paragraph" w:customStyle="1" w:styleId="9CC3B637B05E47CCA065E1E44CF00308">
    <w:name w:val="9CC3B637B05E47CCA065E1E44CF00308"/>
    <w:rsid w:val="00FA5F45"/>
    <w:pPr>
      <w:widowControl w:val="0"/>
      <w:jc w:val="both"/>
    </w:pPr>
  </w:style>
  <w:style w:type="paragraph" w:customStyle="1" w:styleId="A5DD9DE1D4354AD38FE4F717E66C53FE">
    <w:name w:val="A5DD9DE1D4354AD38FE4F717E66C53FE"/>
    <w:rsid w:val="00FA5F45"/>
    <w:pPr>
      <w:widowControl w:val="0"/>
      <w:jc w:val="both"/>
    </w:pPr>
  </w:style>
  <w:style w:type="paragraph" w:customStyle="1" w:styleId="5BFA90814A2D49999BFB9913BC9D4D73">
    <w:name w:val="5BFA90814A2D49999BFB9913BC9D4D73"/>
    <w:rsid w:val="00FA5F45"/>
    <w:pPr>
      <w:widowControl w:val="0"/>
      <w:jc w:val="both"/>
    </w:pPr>
  </w:style>
  <w:style w:type="paragraph" w:customStyle="1" w:styleId="0FE5D6ED05DB45A3B21C1974CB79961E">
    <w:name w:val="0FE5D6ED05DB45A3B21C1974CB79961E"/>
    <w:rsid w:val="00FA5F45"/>
    <w:pPr>
      <w:widowControl w:val="0"/>
      <w:jc w:val="both"/>
    </w:pPr>
  </w:style>
  <w:style w:type="paragraph" w:customStyle="1" w:styleId="E7526C1A18AD4DA19A88D9AAC7792F42">
    <w:name w:val="E7526C1A18AD4DA19A88D9AAC7792F42"/>
    <w:rsid w:val="00FA5F45"/>
    <w:pPr>
      <w:widowControl w:val="0"/>
      <w:jc w:val="both"/>
    </w:pPr>
  </w:style>
  <w:style w:type="paragraph" w:customStyle="1" w:styleId="4890FEBFB0B7457EB6FA754D33C57A10">
    <w:name w:val="4890FEBFB0B7457EB6FA754D33C57A10"/>
    <w:rsid w:val="00FA5F45"/>
    <w:pPr>
      <w:widowControl w:val="0"/>
      <w:jc w:val="both"/>
    </w:pPr>
  </w:style>
  <w:style w:type="paragraph" w:customStyle="1" w:styleId="99A86626DF45401892774C42A741D320">
    <w:name w:val="99A86626DF45401892774C42A741D320"/>
    <w:rsid w:val="00FA5F45"/>
    <w:pPr>
      <w:widowControl w:val="0"/>
      <w:jc w:val="both"/>
    </w:pPr>
  </w:style>
  <w:style w:type="paragraph" w:customStyle="1" w:styleId="DBC302C0945E459C89DDE66A2509ED90">
    <w:name w:val="DBC302C0945E459C89DDE66A2509ED90"/>
    <w:rsid w:val="00FA5F45"/>
    <w:pPr>
      <w:widowControl w:val="0"/>
      <w:jc w:val="both"/>
    </w:pPr>
  </w:style>
  <w:style w:type="paragraph" w:customStyle="1" w:styleId="C4A4D6EBD35E41C2BB02DEDA89BB20F4">
    <w:name w:val="C4A4D6EBD35E41C2BB02DEDA89BB20F4"/>
    <w:rsid w:val="00FA5F45"/>
    <w:pPr>
      <w:widowControl w:val="0"/>
      <w:jc w:val="both"/>
    </w:pPr>
  </w:style>
  <w:style w:type="paragraph" w:customStyle="1" w:styleId="623328C16D16417FAA967391C70C2114">
    <w:name w:val="623328C16D16417FAA967391C70C2114"/>
    <w:rsid w:val="00FA5F45"/>
    <w:pPr>
      <w:widowControl w:val="0"/>
      <w:jc w:val="both"/>
    </w:pPr>
  </w:style>
  <w:style w:type="paragraph" w:customStyle="1" w:styleId="D5F7D00F44034B2E953105032CD5BDED">
    <w:name w:val="D5F7D00F44034B2E953105032CD5BDED"/>
    <w:rsid w:val="00FA5F45"/>
    <w:pPr>
      <w:widowControl w:val="0"/>
      <w:jc w:val="both"/>
    </w:pPr>
  </w:style>
  <w:style w:type="paragraph" w:customStyle="1" w:styleId="0D175EE74A3C463DA62C536BDBC76A66">
    <w:name w:val="0D175EE74A3C463DA62C536BDBC76A66"/>
    <w:rsid w:val="00FA5F45"/>
    <w:pPr>
      <w:widowControl w:val="0"/>
      <w:jc w:val="both"/>
    </w:pPr>
  </w:style>
  <w:style w:type="paragraph" w:customStyle="1" w:styleId="6B2CBC9FBE044C54B2AD712ECA070923">
    <w:name w:val="6B2CBC9FBE044C54B2AD712ECA070923"/>
    <w:rsid w:val="00FA5F45"/>
    <w:pPr>
      <w:widowControl w:val="0"/>
      <w:jc w:val="both"/>
    </w:pPr>
  </w:style>
  <w:style w:type="paragraph" w:customStyle="1" w:styleId="F9CEB62356664D51BB8C3B66624164C1">
    <w:name w:val="F9CEB62356664D51BB8C3B66624164C1"/>
    <w:rsid w:val="00FA5F45"/>
    <w:pPr>
      <w:widowControl w:val="0"/>
      <w:jc w:val="both"/>
    </w:pPr>
  </w:style>
  <w:style w:type="paragraph" w:customStyle="1" w:styleId="39EF6027FB9445968B4908AAC8BBBB26">
    <w:name w:val="39EF6027FB9445968B4908AAC8BBBB26"/>
    <w:rsid w:val="00FA5F45"/>
    <w:pPr>
      <w:widowControl w:val="0"/>
      <w:jc w:val="both"/>
    </w:pPr>
  </w:style>
  <w:style w:type="paragraph" w:customStyle="1" w:styleId="F62908F728E74B24AA143D13F739D66E">
    <w:name w:val="F62908F728E74B24AA143D13F739D66E"/>
    <w:rsid w:val="00FA5F45"/>
    <w:pPr>
      <w:widowControl w:val="0"/>
      <w:jc w:val="both"/>
    </w:pPr>
  </w:style>
  <w:style w:type="paragraph" w:customStyle="1" w:styleId="B4196250709F4CB08A74E20E4D2192A2">
    <w:name w:val="B4196250709F4CB08A74E20E4D2192A2"/>
    <w:rsid w:val="00FA5F45"/>
    <w:pPr>
      <w:widowControl w:val="0"/>
      <w:jc w:val="both"/>
    </w:pPr>
  </w:style>
  <w:style w:type="paragraph" w:customStyle="1" w:styleId="208EC198A045401C838B1B0AC9207FEB">
    <w:name w:val="208EC198A045401C838B1B0AC9207FEB"/>
    <w:rsid w:val="00FA5F45"/>
    <w:pPr>
      <w:widowControl w:val="0"/>
      <w:jc w:val="both"/>
    </w:pPr>
  </w:style>
  <w:style w:type="paragraph" w:customStyle="1" w:styleId="753895FC9A054EBB84620CC38EE47563">
    <w:name w:val="753895FC9A054EBB84620CC38EE47563"/>
    <w:rsid w:val="00FA5F45"/>
    <w:pPr>
      <w:widowControl w:val="0"/>
      <w:jc w:val="both"/>
    </w:pPr>
  </w:style>
  <w:style w:type="paragraph" w:customStyle="1" w:styleId="2A1D8246748D43F9BA60AC7F2031B1F3">
    <w:name w:val="2A1D8246748D43F9BA60AC7F2031B1F3"/>
    <w:rsid w:val="00FA5F45"/>
    <w:pPr>
      <w:widowControl w:val="0"/>
      <w:jc w:val="both"/>
    </w:pPr>
  </w:style>
  <w:style w:type="paragraph" w:customStyle="1" w:styleId="E3BE5024DA5E49C3BCC82210751CC046">
    <w:name w:val="E3BE5024DA5E49C3BCC82210751CC046"/>
    <w:rsid w:val="00FA5F45"/>
    <w:pPr>
      <w:widowControl w:val="0"/>
      <w:jc w:val="both"/>
    </w:pPr>
  </w:style>
  <w:style w:type="paragraph" w:customStyle="1" w:styleId="9766078C16CF466B99F68361B49FF292">
    <w:name w:val="9766078C16CF466B99F68361B49FF292"/>
    <w:rsid w:val="00FA5F45"/>
    <w:pPr>
      <w:widowControl w:val="0"/>
      <w:jc w:val="both"/>
    </w:pPr>
  </w:style>
  <w:style w:type="paragraph" w:customStyle="1" w:styleId="28865E0CD9DA45B2A2FC50A261AEDEBA">
    <w:name w:val="28865E0CD9DA45B2A2FC50A261AEDEBA"/>
    <w:rsid w:val="00FA5F45"/>
    <w:pPr>
      <w:widowControl w:val="0"/>
      <w:jc w:val="both"/>
    </w:pPr>
  </w:style>
  <w:style w:type="paragraph" w:customStyle="1" w:styleId="C4DA5573811A404F81312E4330EB4010">
    <w:name w:val="C4DA5573811A404F81312E4330EB4010"/>
    <w:rsid w:val="00FA5F45"/>
    <w:pPr>
      <w:widowControl w:val="0"/>
      <w:jc w:val="both"/>
    </w:pPr>
  </w:style>
  <w:style w:type="paragraph" w:customStyle="1" w:styleId="61637451C23D4E7A9EAADB7667E5A5DF">
    <w:name w:val="61637451C23D4E7A9EAADB7667E5A5DF"/>
    <w:rsid w:val="00FA5F45"/>
    <w:pPr>
      <w:widowControl w:val="0"/>
      <w:jc w:val="both"/>
    </w:pPr>
  </w:style>
  <w:style w:type="paragraph" w:customStyle="1" w:styleId="00284CB6E3114FE3B900E16A834AAA82">
    <w:name w:val="00284CB6E3114FE3B900E16A834AAA82"/>
    <w:rsid w:val="00FA5F45"/>
    <w:pPr>
      <w:widowControl w:val="0"/>
      <w:jc w:val="both"/>
    </w:pPr>
  </w:style>
  <w:style w:type="paragraph" w:customStyle="1" w:styleId="E97EF53B5E374C02BDB73402A020BED6">
    <w:name w:val="E97EF53B5E374C02BDB73402A020BED6"/>
    <w:rsid w:val="00FA5F45"/>
    <w:pPr>
      <w:widowControl w:val="0"/>
      <w:jc w:val="both"/>
    </w:pPr>
  </w:style>
  <w:style w:type="paragraph" w:customStyle="1" w:styleId="0BADB0DFF62B46ABA7B84EB4CA65DBD5">
    <w:name w:val="0BADB0DFF62B46ABA7B84EB4CA65DBD5"/>
    <w:rsid w:val="00FA5F45"/>
    <w:pPr>
      <w:widowControl w:val="0"/>
      <w:jc w:val="both"/>
    </w:pPr>
  </w:style>
  <w:style w:type="paragraph" w:customStyle="1" w:styleId="05DC3688F5BA40D098553420A069B71B">
    <w:name w:val="05DC3688F5BA40D098553420A069B71B"/>
    <w:rsid w:val="00FA5F45"/>
    <w:pPr>
      <w:widowControl w:val="0"/>
      <w:jc w:val="both"/>
    </w:pPr>
  </w:style>
  <w:style w:type="paragraph" w:customStyle="1" w:styleId="388FE145ED4943588AC823D55737FF36">
    <w:name w:val="388FE145ED4943588AC823D55737FF36"/>
    <w:rsid w:val="00FA5F45"/>
    <w:pPr>
      <w:widowControl w:val="0"/>
      <w:jc w:val="both"/>
    </w:pPr>
  </w:style>
  <w:style w:type="paragraph" w:customStyle="1" w:styleId="7BF27386566C4E349D00E17D4C332B8B">
    <w:name w:val="7BF27386566C4E349D00E17D4C332B8B"/>
    <w:rsid w:val="00FA5F45"/>
    <w:pPr>
      <w:widowControl w:val="0"/>
      <w:jc w:val="both"/>
    </w:pPr>
  </w:style>
  <w:style w:type="paragraph" w:customStyle="1" w:styleId="A38EB17B0DBD47E5A1069025F1BE9F87">
    <w:name w:val="A38EB17B0DBD47E5A1069025F1BE9F87"/>
    <w:rsid w:val="00FA5F45"/>
    <w:pPr>
      <w:widowControl w:val="0"/>
      <w:jc w:val="both"/>
    </w:pPr>
  </w:style>
  <w:style w:type="paragraph" w:customStyle="1" w:styleId="0742C2737C0B4D9EA02CA98735DBA33A">
    <w:name w:val="0742C2737C0B4D9EA02CA98735DBA33A"/>
    <w:rsid w:val="00FA5F45"/>
    <w:pPr>
      <w:widowControl w:val="0"/>
      <w:jc w:val="both"/>
    </w:pPr>
  </w:style>
  <w:style w:type="paragraph" w:customStyle="1" w:styleId="49728A8FB31C491FA23FE5ABB8AFB054">
    <w:name w:val="49728A8FB31C491FA23FE5ABB8AFB054"/>
    <w:rsid w:val="00FA5F45"/>
    <w:pPr>
      <w:widowControl w:val="0"/>
      <w:jc w:val="both"/>
    </w:pPr>
  </w:style>
  <w:style w:type="paragraph" w:customStyle="1" w:styleId="4B916FF5842C4627B5C00C294B2C34CF">
    <w:name w:val="4B916FF5842C4627B5C00C294B2C34CF"/>
    <w:rsid w:val="00FA5F45"/>
    <w:pPr>
      <w:widowControl w:val="0"/>
      <w:jc w:val="both"/>
    </w:pPr>
  </w:style>
  <w:style w:type="paragraph" w:customStyle="1" w:styleId="D529DDA6BDED4F7DB0F329A7DB40AC44">
    <w:name w:val="D529DDA6BDED4F7DB0F329A7DB40AC44"/>
    <w:rsid w:val="00FA5F45"/>
    <w:pPr>
      <w:widowControl w:val="0"/>
      <w:jc w:val="both"/>
    </w:pPr>
  </w:style>
  <w:style w:type="paragraph" w:customStyle="1" w:styleId="2E9662D5A0454D9F93F3AE3F69D9E3D2">
    <w:name w:val="2E9662D5A0454D9F93F3AE3F69D9E3D2"/>
    <w:rsid w:val="00FA5F45"/>
    <w:pPr>
      <w:widowControl w:val="0"/>
      <w:jc w:val="both"/>
    </w:pPr>
  </w:style>
  <w:style w:type="paragraph" w:customStyle="1" w:styleId="304262FAEF854127BBDE69AB47818023">
    <w:name w:val="304262FAEF854127BBDE69AB47818023"/>
    <w:rsid w:val="00FA5F45"/>
    <w:pPr>
      <w:widowControl w:val="0"/>
      <w:jc w:val="both"/>
    </w:pPr>
  </w:style>
  <w:style w:type="paragraph" w:customStyle="1" w:styleId="CC506EA40BA44176B76AFDBA537FD8B1">
    <w:name w:val="CC506EA40BA44176B76AFDBA537FD8B1"/>
    <w:rsid w:val="00FA5F45"/>
    <w:pPr>
      <w:widowControl w:val="0"/>
      <w:jc w:val="both"/>
    </w:pPr>
  </w:style>
  <w:style w:type="paragraph" w:customStyle="1" w:styleId="8E08EC6A0AAB48918A8F8A17EF43D297">
    <w:name w:val="8E08EC6A0AAB48918A8F8A17EF43D297"/>
    <w:rsid w:val="00FA5F45"/>
    <w:pPr>
      <w:widowControl w:val="0"/>
      <w:jc w:val="both"/>
    </w:pPr>
  </w:style>
  <w:style w:type="paragraph" w:customStyle="1" w:styleId="28F2AC5AF3624431AF2FFECFA0EFBE82">
    <w:name w:val="28F2AC5AF3624431AF2FFECFA0EFBE82"/>
    <w:rsid w:val="00FA5F45"/>
    <w:pPr>
      <w:widowControl w:val="0"/>
      <w:jc w:val="both"/>
    </w:pPr>
  </w:style>
  <w:style w:type="paragraph" w:customStyle="1" w:styleId="FB912E5D2F974499A75BAF81F7EC1A5E">
    <w:name w:val="FB912E5D2F974499A75BAF81F7EC1A5E"/>
    <w:rsid w:val="00FA5F45"/>
    <w:pPr>
      <w:widowControl w:val="0"/>
      <w:jc w:val="both"/>
    </w:pPr>
  </w:style>
  <w:style w:type="paragraph" w:customStyle="1" w:styleId="5C6AE34D33934901B1CD2ACF3D1D5D32">
    <w:name w:val="5C6AE34D33934901B1CD2ACF3D1D5D32"/>
    <w:rsid w:val="00FA5F45"/>
    <w:pPr>
      <w:widowControl w:val="0"/>
      <w:jc w:val="both"/>
    </w:pPr>
  </w:style>
  <w:style w:type="paragraph" w:customStyle="1" w:styleId="E4CFDB151B464E8CBB45EC349C599D0C">
    <w:name w:val="E4CFDB151B464E8CBB45EC349C599D0C"/>
    <w:rsid w:val="00FA5F45"/>
    <w:pPr>
      <w:widowControl w:val="0"/>
      <w:jc w:val="both"/>
    </w:pPr>
  </w:style>
  <w:style w:type="paragraph" w:customStyle="1" w:styleId="69CDB7CA87514665B244F840188EFE40">
    <w:name w:val="69CDB7CA87514665B244F840188EFE40"/>
    <w:rsid w:val="00FA5F45"/>
    <w:pPr>
      <w:widowControl w:val="0"/>
      <w:jc w:val="both"/>
    </w:pPr>
  </w:style>
  <w:style w:type="paragraph" w:customStyle="1" w:styleId="2169AE850C2142469B6BFC7B759A0DD3">
    <w:name w:val="2169AE850C2142469B6BFC7B759A0DD3"/>
    <w:rsid w:val="00FA5F45"/>
    <w:pPr>
      <w:widowControl w:val="0"/>
      <w:jc w:val="both"/>
    </w:pPr>
  </w:style>
  <w:style w:type="paragraph" w:customStyle="1" w:styleId="BFA1B09738DA408BBCD1B1D0C55BE37E">
    <w:name w:val="BFA1B09738DA408BBCD1B1D0C55BE37E"/>
    <w:rsid w:val="00FA5F45"/>
    <w:pPr>
      <w:widowControl w:val="0"/>
      <w:jc w:val="both"/>
    </w:pPr>
  </w:style>
  <w:style w:type="paragraph" w:customStyle="1" w:styleId="AFC76C572C8245E6B4F28393913D233B">
    <w:name w:val="AFC76C572C8245E6B4F28393913D233B"/>
    <w:rsid w:val="00FA5F45"/>
    <w:pPr>
      <w:widowControl w:val="0"/>
      <w:jc w:val="both"/>
    </w:pPr>
  </w:style>
  <w:style w:type="paragraph" w:customStyle="1" w:styleId="D6DBEBD8D0E14BE5AFC2AEE9FC69A197">
    <w:name w:val="D6DBEBD8D0E14BE5AFC2AEE9FC69A197"/>
    <w:rsid w:val="00FA5F45"/>
    <w:pPr>
      <w:widowControl w:val="0"/>
      <w:jc w:val="both"/>
    </w:pPr>
  </w:style>
  <w:style w:type="paragraph" w:customStyle="1" w:styleId="ABA9AFAC567D46E4AF4D784BE987EC1A">
    <w:name w:val="ABA9AFAC567D46E4AF4D784BE987EC1A"/>
    <w:rsid w:val="00FA5F45"/>
    <w:pPr>
      <w:widowControl w:val="0"/>
      <w:jc w:val="both"/>
    </w:pPr>
  </w:style>
  <w:style w:type="paragraph" w:customStyle="1" w:styleId="D5F04B22FD5F426FBD2EEFBBCDBF9D59">
    <w:name w:val="D5F04B22FD5F426FBD2EEFBBCDBF9D59"/>
    <w:rsid w:val="00FA5F45"/>
    <w:pPr>
      <w:widowControl w:val="0"/>
      <w:jc w:val="both"/>
    </w:pPr>
  </w:style>
  <w:style w:type="paragraph" w:customStyle="1" w:styleId="FCCE84C0141049FFBA67692DA529249D">
    <w:name w:val="FCCE84C0141049FFBA67692DA529249D"/>
    <w:rsid w:val="00FA5F45"/>
    <w:pPr>
      <w:widowControl w:val="0"/>
      <w:jc w:val="both"/>
    </w:pPr>
  </w:style>
  <w:style w:type="paragraph" w:customStyle="1" w:styleId="20CE683755224BC696C2D4AEFE1BFF2F">
    <w:name w:val="20CE683755224BC696C2D4AEFE1BFF2F"/>
    <w:rsid w:val="00FA5F45"/>
    <w:pPr>
      <w:widowControl w:val="0"/>
      <w:jc w:val="both"/>
    </w:pPr>
  </w:style>
  <w:style w:type="paragraph" w:customStyle="1" w:styleId="BD30CF6D33AE474981681108D46B97C8">
    <w:name w:val="BD30CF6D33AE474981681108D46B97C8"/>
    <w:rsid w:val="00FA5F45"/>
    <w:pPr>
      <w:widowControl w:val="0"/>
      <w:jc w:val="both"/>
    </w:pPr>
  </w:style>
  <w:style w:type="paragraph" w:customStyle="1" w:styleId="8E36F0B2B24B4F43873434498F4B9DC4">
    <w:name w:val="8E36F0B2B24B4F43873434498F4B9DC4"/>
    <w:rsid w:val="00FA5F45"/>
    <w:pPr>
      <w:widowControl w:val="0"/>
      <w:jc w:val="both"/>
    </w:pPr>
  </w:style>
  <w:style w:type="paragraph" w:customStyle="1" w:styleId="4D857DE311784CD98F91CCB3D8E13F13">
    <w:name w:val="4D857DE311784CD98F91CCB3D8E13F13"/>
    <w:rsid w:val="00FA5F45"/>
    <w:pPr>
      <w:widowControl w:val="0"/>
      <w:jc w:val="both"/>
    </w:pPr>
  </w:style>
  <w:style w:type="paragraph" w:customStyle="1" w:styleId="4EA58A3E2EF949849959F051A2D76640">
    <w:name w:val="4EA58A3E2EF949849959F051A2D76640"/>
    <w:rsid w:val="00FA5F45"/>
    <w:pPr>
      <w:widowControl w:val="0"/>
      <w:jc w:val="both"/>
    </w:pPr>
  </w:style>
  <w:style w:type="paragraph" w:customStyle="1" w:styleId="3562D51884274F8AA13B98EBEBB46873">
    <w:name w:val="3562D51884274F8AA13B98EBEBB46873"/>
    <w:rsid w:val="00FA5F45"/>
    <w:pPr>
      <w:widowControl w:val="0"/>
      <w:jc w:val="both"/>
    </w:pPr>
  </w:style>
  <w:style w:type="paragraph" w:customStyle="1" w:styleId="4E209882353B42AABE0A876FE62623B5">
    <w:name w:val="4E209882353B42AABE0A876FE62623B5"/>
    <w:rsid w:val="00FA5F45"/>
    <w:pPr>
      <w:widowControl w:val="0"/>
      <w:jc w:val="both"/>
    </w:pPr>
  </w:style>
  <w:style w:type="paragraph" w:customStyle="1" w:styleId="B2F34C0017F44ECEB3EF39CDE71DF78A">
    <w:name w:val="B2F34C0017F44ECEB3EF39CDE71DF78A"/>
    <w:rsid w:val="00FA5F45"/>
    <w:pPr>
      <w:widowControl w:val="0"/>
      <w:jc w:val="both"/>
    </w:pPr>
  </w:style>
  <w:style w:type="paragraph" w:customStyle="1" w:styleId="DB99F3DC20A54378BEBED8CBBB60000F">
    <w:name w:val="DB99F3DC20A54378BEBED8CBBB60000F"/>
    <w:rsid w:val="00FA5F45"/>
    <w:pPr>
      <w:widowControl w:val="0"/>
      <w:jc w:val="both"/>
    </w:pPr>
  </w:style>
  <w:style w:type="paragraph" w:customStyle="1" w:styleId="3E922650FA2A496F8B35BD4C3FD0C4FA">
    <w:name w:val="3E922650FA2A496F8B35BD4C3FD0C4FA"/>
    <w:rsid w:val="00FA5F45"/>
    <w:pPr>
      <w:widowControl w:val="0"/>
      <w:jc w:val="both"/>
    </w:pPr>
  </w:style>
  <w:style w:type="paragraph" w:customStyle="1" w:styleId="29A0D37F0042427987121F5467C4B716">
    <w:name w:val="29A0D37F0042427987121F5467C4B716"/>
    <w:rsid w:val="00FA5F45"/>
    <w:pPr>
      <w:widowControl w:val="0"/>
      <w:jc w:val="both"/>
    </w:pPr>
  </w:style>
  <w:style w:type="paragraph" w:customStyle="1" w:styleId="F87193F5125147DEB0060013BCCF4DC6">
    <w:name w:val="F87193F5125147DEB0060013BCCF4DC6"/>
    <w:rsid w:val="00FA5F45"/>
    <w:pPr>
      <w:widowControl w:val="0"/>
      <w:jc w:val="both"/>
    </w:pPr>
  </w:style>
  <w:style w:type="paragraph" w:customStyle="1" w:styleId="0765CEA6D4BF41BB8D036BF3DC75021F">
    <w:name w:val="0765CEA6D4BF41BB8D036BF3DC75021F"/>
    <w:rsid w:val="00FA5F45"/>
    <w:pPr>
      <w:widowControl w:val="0"/>
      <w:jc w:val="both"/>
    </w:pPr>
  </w:style>
  <w:style w:type="paragraph" w:customStyle="1" w:styleId="1E201F7C4A6346988E3EE084F1D5EEFA">
    <w:name w:val="1E201F7C4A6346988E3EE084F1D5EEFA"/>
    <w:rsid w:val="00FA5F45"/>
    <w:pPr>
      <w:widowControl w:val="0"/>
      <w:jc w:val="both"/>
    </w:pPr>
  </w:style>
  <w:style w:type="paragraph" w:customStyle="1" w:styleId="037293CE3E4348FDA2580B1529977DD5">
    <w:name w:val="037293CE3E4348FDA2580B1529977DD5"/>
    <w:rsid w:val="00FA5F45"/>
    <w:pPr>
      <w:widowControl w:val="0"/>
      <w:jc w:val="both"/>
    </w:pPr>
  </w:style>
  <w:style w:type="paragraph" w:customStyle="1" w:styleId="469B04DBD64F411BA781AC543B79E265">
    <w:name w:val="469B04DBD64F411BA781AC543B79E265"/>
    <w:rsid w:val="00FA5F45"/>
    <w:pPr>
      <w:widowControl w:val="0"/>
      <w:jc w:val="both"/>
    </w:pPr>
  </w:style>
  <w:style w:type="paragraph" w:customStyle="1" w:styleId="D4CD3702397A4528A555777D9D147C38">
    <w:name w:val="D4CD3702397A4528A555777D9D147C38"/>
    <w:rsid w:val="00FA5F45"/>
    <w:pPr>
      <w:widowControl w:val="0"/>
      <w:jc w:val="both"/>
    </w:pPr>
  </w:style>
  <w:style w:type="paragraph" w:customStyle="1" w:styleId="0B318D963D1147FDBFFD415D69FB818F">
    <w:name w:val="0B318D963D1147FDBFFD415D69FB818F"/>
    <w:rsid w:val="00FA5F45"/>
    <w:pPr>
      <w:widowControl w:val="0"/>
      <w:jc w:val="both"/>
    </w:pPr>
  </w:style>
  <w:style w:type="paragraph" w:customStyle="1" w:styleId="B5ED72C2FDF54B28B85898821EFA3BF8">
    <w:name w:val="B5ED72C2FDF54B28B85898821EFA3BF8"/>
    <w:rsid w:val="00FA5F45"/>
    <w:pPr>
      <w:widowControl w:val="0"/>
      <w:jc w:val="both"/>
    </w:pPr>
  </w:style>
  <w:style w:type="paragraph" w:customStyle="1" w:styleId="23BE388227B14165AD86B530EF710A06">
    <w:name w:val="23BE388227B14165AD86B530EF710A06"/>
    <w:rsid w:val="00FA5F45"/>
    <w:pPr>
      <w:widowControl w:val="0"/>
      <w:jc w:val="both"/>
    </w:pPr>
  </w:style>
  <w:style w:type="paragraph" w:customStyle="1" w:styleId="73F76A661A96452CB777EC820E948EB2">
    <w:name w:val="73F76A661A96452CB777EC820E948EB2"/>
    <w:rsid w:val="00FA5F45"/>
    <w:pPr>
      <w:widowControl w:val="0"/>
      <w:jc w:val="both"/>
    </w:pPr>
  </w:style>
  <w:style w:type="paragraph" w:customStyle="1" w:styleId="10FE3DD749AB4BD6929A66E8E9782104">
    <w:name w:val="10FE3DD749AB4BD6929A66E8E9782104"/>
    <w:rsid w:val="00FA5F45"/>
    <w:pPr>
      <w:widowControl w:val="0"/>
      <w:jc w:val="both"/>
    </w:pPr>
  </w:style>
  <w:style w:type="paragraph" w:customStyle="1" w:styleId="B5137F4A333F4300989458F4DA0DA1A6">
    <w:name w:val="B5137F4A333F4300989458F4DA0DA1A6"/>
    <w:rsid w:val="00FA5F45"/>
    <w:pPr>
      <w:widowControl w:val="0"/>
      <w:jc w:val="both"/>
    </w:pPr>
  </w:style>
  <w:style w:type="paragraph" w:customStyle="1" w:styleId="28C3B87867F94BA58C4725AF7776B28E">
    <w:name w:val="28C3B87867F94BA58C4725AF7776B28E"/>
    <w:rsid w:val="00FA5F45"/>
    <w:pPr>
      <w:widowControl w:val="0"/>
      <w:jc w:val="both"/>
    </w:pPr>
  </w:style>
  <w:style w:type="paragraph" w:customStyle="1" w:styleId="46F2B9AF5066433798FA4B664A9B387D">
    <w:name w:val="46F2B9AF5066433798FA4B664A9B387D"/>
    <w:rsid w:val="00FA5F45"/>
    <w:pPr>
      <w:widowControl w:val="0"/>
      <w:jc w:val="both"/>
    </w:pPr>
  </w:style>
  <w:style w:type="paragraph" w:customStyle="1" w:styleId="AF07B2D82B284D548FAD2F671843E1BE">
    <w:name w:val="AF07B2D82B284D548FAD2F671843E1BE"/>
    <w:rsid w:val="00FA5F45"/>
    <w:pPr>
      <w:widowControl w:val="0"/>
      <w:jc w:val="both"/>
    </w:pPr>
  </w:style>
  <w:style w:type="paragraph" w:customStyle="1" w:styleId="A986AFA9EC144BE0A49D48D1183C900B">
    <w:name w:val="A986AFA9EC144BE0A49D48D1183C900B"/>
    <w:rsid w:val="00FA5F45"/>
    <w:pPr>
      <w:widowControl w:val="0"/>
      <w:jc w:val="both"/>
    </w:pPr>
  </w:style>
  <w:style w:type="paragraph" w:customStyle="1" w:styleId="0AAD0EA3C21F468C8DF911B0E83B069F">
    <w:name w:val="0AAD0EA3C21F468C8DF911B0E83B069F"/>
    <w:rsid w:val="00FA5F45"/>
    <w:pPr>
      <w:widowControl w:val="0"/>
      <w:jc w:val="both"/>
    </w:pPr>
  </w:style>
  <w:style w:type="paragraph" w:customStyle="1" w:styleId="A7A131CCC4B74B0F84C428E5D7EC39D7">
    <w:name w:val="A7A131CCC4B74B0F84C428E5D7EC39D7"/>
    <w:rsid w:val="00FA5F45"/>
    <w:pPr>
      <w:widowControl w:val="0"/>
      <w:jc w:val="both"/>
    </w:pPr>
  </w:style>
  <w:style w:type="paragraph" w:customStyle="1" w:styleId="C24FA4BC8A8E4764A66F0E89263F8873">
    <w:name w:val="C24FA4BC8A8E4764A66F0E89263F8873"/>
    <w:rsid w:val="00FA5F45"/>
    <w:pPr>
      <w:widowControl w:val="0"/>
      <w:jc w:val="both"/>
    </w:pPr>
  </w:style>
  <w:style w:type="paragraph" w:customStyle="1" w:styleId="599677B69EB34361B48621849249837F">
    <w:name w:val="599677B69EB34361B48621849249837F"/>
    <w:rsid w:val="00FA5F45"/>
    <w:pPr>
      <w:widowControl w:val="0"/>
      <w:jc w:val="both"/>
    </w:pPr>
  </w:style>
  <w:style w:type="paragraph" w:customStyle="1" w:styleId="51EE4F26DD3F4EB49FF5AB8DBEBE901C">
    <w:name w:val="51EE4F26DD3F4EB49FF5AB8DBEBE901C"/>
    <w:rsid w:val="00FA5F45"/>
    <w:pPr>
      <w:widowControl w:val="0"/>
      <w:jc w:val="both"/>
    </w:pPr>
  </w:style>
  <w:style w:type="paragraph" w:customStyle="1" w:styleId="E7FA2BCAE622445C85C22E132815FEF8">
    <w:name w:val="E7FA2BCAE622445C85C22E132815FEF8"/>
    <w:rsid w:val="00FA5F45"/>
    <w:pPr>
      <w:widowControl w:val="0"/>
      <w:jc w:val="both"/>
    </w:pPr>
  </w:style>
  <w:style w:type="paragraph" w:customStyle="1" w:styleId="E6F58DDEE59B46CCA347C07290260B2A">
    <w:name w:val="E6F58DDEE59B46CCA347C07290260B2A"/>
    <w:rsid w:val="00FA5F45"/>
    <w:pPr>
      <w:widowControl w:val="0"/>
      <w:jc w:val="both"/>
    </w:pPr>
  </w:style>
  <w:style w:type="paragraph" w:customStyle="1" w:styleId="BBDF63C5FBD1405EBB6F4309D317BEAC">
    <w:name w:val="BBDF63C5FBD1405EBB6F4309D317BEAC"/>
    <w:rsid w:val="00FA5F45"/>
    <w:pPr>
      <w:widowControl w:val="0"/>
      <w:jc w:val="both"/>
    </w:pPr>
  </w:style>
  <w:style w:type="paragraph" w:customStyle="1" w:styleId="DE7175A45FE343B79C772CCED272416A">
    <w:name w:val="DE7175A45FE343B79C772CCED272416A"/>
    <w:rsid w:val="00FA5F45"/>
    <w:pPr>
      <w:widowControl w:val="0"/>
      <w:jc w:val="both"/>
    </w:pPr>
  </w:style>
  <w:style w:type="paragraph" w:customStyle="1" w:styleId="2AB019BE11644E449DA94EA48BA65EE3">
    <w:name w:val="2AB019BE11644E449DA94EA48BA65EE3"/>
    <w:rsid w:val="00FA5F45"/>
    <w:pPr>
      <w:widowControl w:val="0"/>
      <w:jc w:val="both"/>
    </w:pPr>
  </w:style>
  <w:style w:type="paragraph" w:customStyle="1" w:styleId="780CFA9E303A4A1395C20E2A959E94E2">
    <w:name w:val="780CFA9E303A4A1395C20E2A959E94E2"/>
    <w:rsid w:val="00FA5F45"/>
    <w:pPr>
      <w:widowControl w:val="0"/>
      <w:jc w:val="both"/>
    </w:pPr>
  </w:style>
  <w:style w:type="paragraph" w:customStyle="1" w:styleId="A5FE877AF8FB42088E50664CC9E0F938">
    <w:name w:val="A5FE877AF8FB42088E50664CC9E0F938"/>
    <w:rsid w:val="00FA5F45"/>
    <w:pPr>
      <w:widowControl w:val="0"/>
      <w:jc w:val="both"/>
    </w:pPr>
  </w:style>
  <w:style w:type="paragraph" w:customStyle="1" w:styleId="731F31135D4F42118F54DB297F1101D0">
    <w:name w:val="731F31135D4F42118F54DB297F1101D0"/>
    <w:rsid w:val="00FA5F45"/>
    <w:pPr>
      <w:widowControl w:val="0"/>
      <w:jc w:val="both"/>
    </w:pPr>
  </w:style>
  <w:style w:type="paragraph" w:customStyle="1" w:styleId="A255C3DAFE424CD98E0C4F6E42DDC47E">
    <w:name w:val="A255C3DAFE424CD98E0C4F6E42DDC47E"/>
    <w:rsid w:val="00FA5F45"/>
    <w:pPr>
      <w:widowControl w:val="0"/>
      <w:jc w:val="both"/>
    </w:pPr>
  </w:style>
  <w:style w:type="paragraph" w:customStyle="1" w:styleId="CD42DC0524B94CF0B3809934A9DF4120">
    <w:name w:val="CD42DC0524B94CF0B3809934A9DF4120"/>
    <w:rsid w:val="00FA5F45"/>
    <w:pPr>
      <w:widowControl w:val="0"/>
      <w:jc w:val="both"/>
    </w:pPr>
  </w:style>
  <w:style w:type="paragraph" w:customStyle="1" w:styleId="25CFBEDA5AB746439584C827F643DA68">
    <w:name w:val="25CFBEDA5AB746439584C827F643DA68"/>
    <w:rsid w:val="00FA5F45"/>
    <w:pPr>
      <w:widowControl w:val="0"/>
      <w:jc w:val="both"/>
    </w:pPr>
  </w:style>
  <w:style w:type="paragraph" w:customStyle="1" w:styleId="3C5EE74FEC4347BB95D16087E9D1776F">
    <w:name w:val="3C5EE74FEC4347BB95D16087E9D1776F"/>
    <w:rsid w:val="00FA5F45"/>
    <w:pPr>
      <w:widowControl w:val="0"/>
      <w:jc w:val="both"/>
    </w:pPr>
  </w:style>
  <w:style w:type="paragraph" w:customStyle="1" w:styleId="769E1C2C61A84B84B7111756C0710CC8">
    <w:name w:val="769E1C2C61A84B84B7111756C0710CC8"/>
    <w:rsid w:val="00FA5F45"/>
    <w:pPr>
      <w:widowControl w:val="0"/>
      <w:jc w:val="both"/>
    </w:pPr>
  </w:style>
  <w:style w:type="paragraph" w:customStyle="1" w:styleId="0A979A90CAC249A5BAB170035B8B1C34">
    <w:name w:val="0A979A90CAC249A5BAB170035B8B1C34"/>
    <w:rsid w:val="00FA5F45"/>
    <w:pPr>
      <w:widowControl w:val="0"/>
      <w:jc w:val="both"/>
    </w:pPr>
  </w:style>
  <w:style w:type="paragraph" w:customStyle="1" w:styleId="F82B4890AA6B4513BD6061B9600E39EC">
    <w:name w:val="F82B4890AA6B4513BD6061B9600E39EC"/>
    <w:rsid w:val="00FA5F45"/>
    <w:pPr>
      <w:widowControl w:val="0"/>
      <w:jc w:val="both"/>
    </w:pPr>
  </w:style>
  <w:style w:type="paragraph" w:customStyle="1" w:styleId="14E74B99AD7D4975A06564485C949E07">
    <w:name w:val="14E74B99AD7D4975A06564485C949E07"/>
    <w:rsid w:val="00FA5F45"/>
    <w:pPr>
      <w:widowControl w:val="0"/>
      <w:jc w:val="both"/>
    </w:pPr>
  </w:style>
  <w:style w:type="paragraph" w:customStyle="1" w:styleId="CC1A2F812F984369A3CF7E7D46C3983F">
    <w:name w:val="CC1A2F812F984369A3CF7E7D46C3983F"/>
    <w:rsid w:val="00FA5F45"/>
    <w:pPr>
      <w:widowControl w:val="0"/>
      <w:jc w:val="both"/>
    </w:pPr>
  </w:style>
  <w:style w:type="paragraph" w:customStyle="1" w:styleId="CAF657A2564F4485ADB8963FBB573FA9">
    <w:name w:val="CAF657A2564F4485ADB8963FBB573FA9"/>
    <w:rsid w:val="00FA5F45"/>
    <w:pPr>
      <w:widowControl w:val="0"/>
      <w:jc w:val="both"/>
    </w:pPr>
  </w:style>
  <w:style w:type="paragraph" w:customStyle="1" w:styleId="988C82BF59C9465ABEACD927B6BCCEED">
    <w:name w:val="988C82BF59C9465ABEACD927B6BCCEED"/>
    <w:rsid w:val="00FA5F45"/>
    <w:pPr>
      <w:widowControl w:val="0"/>
      <w:jc w:val="both"/>
    </w:pPr>
  </w:style>
  <w:style w:type="paragraph" w:customStyle="1" w:styleId="BD688896A3274315B4AB1B59289677FF">
    <w:name w:val="BD688896A3274315B4AB1B59289677FF"/>
    <w:rsid w:val="00FA5F45"/>
    <w:pPr>
      <w:widowControl w:val="0"/>
      <w:jc w:val="both"/>
    </w:pPr>
  </w:style>
  <w:style w:type="paragraph" w:customStyle="1" w:styleId="E20787F026764B32A463ED1A245B749B">
    <w:name w:val="E20787F026764B32A463ED1A245B749B"/>
    <w:rsid w:val="00FA5F45"/>
    <w:pPr>
      <w:widowControl w:val="0"/>
      <w:jc w:val="both"/>
    </w:pPr>
  </w:style>
  <w:style w:type="paragraph" w:customStyle="1" w:styleId="97BFD3C569BD4A08840D69AF03689115">
    <w:name w:val="97BFD3C569BD4A08840D69AF03689115"/>
    <w:rsid w:val="00FA5F45"/>
    <w:pPr>
      <w:widowControl w:val="0"/>
      <w:jc w:val="both"/>
    </w:pPr>
  </w:style>
  <w:style w:type="paragraph" w:customStyle="1" w:styleId="A24ED186EC78495EB8ECE6B3DFCAA83C">
    <w:name w:val="A24ED186EC78495EB8ECE6B3DFCAA83C"/>
    <w:rsid w:val="00FA5F45"/>
    <w:pPr>
      <w:widowControl w:val="0"/>
      <w:jc w:val="both"/>
    </w:pPr>
  </w:style>
  <w:style w:type="paragraph" w:customStyle="1" w:styleId="6F2F51876BF949CC8CCECD4DB2DE69CF">
    <w:name w:val="6F2F51876BF949CC8CCECD4DB2DE69CF"/>
    <w:rsid w:val="00FA5F45"/>
    <w:pPr>
      <w:widowControl w:val="0"/>
      <w:jc w:val="both"/>
    </w:pPr>
  </w:style>
  <w:style w:type="paragraph" w:customStyle="1" w:styleId="3540174277EE4D3BB222E9FE3C1A94AF">
    <w:name w:val="3540174277EE4D3BB222E9FE3C1A94AF"/>
    <w:rsid w:val="00FA5F45"/>
    <w:pPr>
      <w:widowControl w:val="0"/>
      <w:jc w:val="both"/>
    </w:pPr>
  </w:style>
  <w:style w:type="paragraph" w:customStyle="1" w:styleId="FB07529ACCFB4926B8CCE410AFEAFB1B">
    <w:name w:val="FB07529ACCFB4926B8CCE410AFEAFB1B"/>
    <w:rsid w:val="00FA5F45"/>
    <w:pPr>
      <w:widowControl w:val="0"/>
      <w:jc w:val="both"/>
    </w:pPr>
  </w:style>
  <w:style w:type="paragraph" w:customStyle="1" w:styleId="6ECFC0F64CF043DC9199AF3DC9335BCE">
    <w:name w:val="6ECFC0F64CF043DC9199AF3DC9335BCE"/>
    <w:rsid w:val="00FA5F45"/>
    <w:pPr>
      <w:widowControl w:val="0"/>
      <w:jc w:val="both"/>
    </w:pPr>
  </w:style>
  <w:style w:type="paragraph" w:customStyle="1" w:styleId="1728158033B54E6DBC372833E2179723">
    <w:name w:val="1728158033B54E6DBC372833E2179723"/>
    <w:rsid w:val="00FA5F45"/>
    <w:pPr>
      <w:widowControl w:val="0"/>
      <w:jc w:val="both"/>
    </w:pPr>
  </w:style>
  <w:style w:type="paragraph" w:customStyle="1" w:styleId="459B3488A2FB49C89492011D1F30730B">
    <w:name w:val="459B3488A2FB49C89492011D1F30730B"/>
    <w:rsid w:val="00FA5F45"/>
    <w:pPr>
      <w:widowControl w:val="0"/>
      <w:jc w:val="both"/>
    </w:pPr>
  </w:style>
  <w:style w:type="paragraph" w:customStyle="1" w:styleId="418E3AE35F3B490C96727E117853C715">
    <w:name w:val="418E3AE35F3B490C96727E117853C715"/>
    <w:rsid w:val="00FA5F45"/>
    <w:pPr>
      <w:widowControl w:val="0"/>
      <w:jc w:val="both"/>
    </w:pPr>
  </w:style>
  <w:style w:type="paragraph" w:customStyle="1" w:styleId="B7D66CFF4CC54766AB178390CD0623C0">
    <w:name w:val="B7D66CFF4CC54766AB178390CD0623C0"/>
    <w:rsid w:val="00FA5F45"/>
    <w:pPr>
      <w:widowControl w:val="0"/>
      <w:jc w:val="both"/>
    </w:pPr>
  </w:style>
  <w:style w:type="paragraph" w:customStyle="1" w:styleId="4FD6D82C228C49D4A1571C0B42237B82">
    <w:name w:val="4FD6D82C228C49D4A1571C0B42237B82"/>
    <w:rsid w:val="00FA5F45"/>
    <w:pPr>
      <w:widowControl w:val="0"/>
      <w:jc w:val="both"/>
    </w:pPr>
  </w:style>
  <w:style w:type="paragraph" w:customStyle="1" w:styleId="C3C4EE18F2984F88A65564BCF61B7DC8">
    <w:name w:val="C3C4EE18F2984F88A65564BCF61B7DC8"/>
    <w:rsid w:val="00FA5F45"/>
    <w:pPr>
      <w:widowControl w:val="0"/>
      <w:jc w:val="both"/>
    </w:pPr>
  </w:style>
  <w:style w:type="paragraph" w:customStyle="1" w:styleId="97D2FFFE8A414C67A3DA122FD025F455">
    <w:name w:val="97D2FFFE8A414C67A3DA122FD025F455"/>
    <w:rsid w:val="00FA5F45"/>
    <w:pPr>
      <w:widowControl w:val="0"/>
      <w:jc w:val="both"/>
    </w:pPr>
  </w:style>
  <w:style w:type="paragraph" w:customStyle="1" w:styleId="DA0EF0258AA44FD7A14BDA86E3E801DB">
    <w:name w:val="DA0EF0258AA44FD7A14BDA86E3E801DB"/>
    <w:rsid w:val="00FA5F45"/>
    <w:pPr>
      <w:widowControl w:val="0"/>
      <w:jc w:val="both"/>
    </w:pPr>
  </w:style>
  <w:style w:type="paragraph" w:customStyle="1" w:styleId="993637DEFCF646CBBD3316DA548B2C2D">
    <w:name w:val="993637DEFCF646CBBD3316DA548B2C2D"/>
    <w:rsid w:val="00FA5F45"/>
    <w:pPr>
      <w:widowControl w:val="0"/>
      <w:jc w:val="both"/>
    </w:pPr>
  </w:style>
  <w:style w:type="paragraph" w:customStyle="1" w:styleId="3F4F27CC12144C2892BBBF745A3C6838">
    <w:name w:val="3F4F27CC12144C2892BBBF745A3C6838"/>
    <w:rsid w:val="00FA5F45"/>
    <w:pPr>
      <w:widowControl w:val="0"/>
      <w:jc w:val="both"/>
    </w:pPr>
  </w:style>
  <w:style w:type="paragraph" w:customStyle="1" w:styleId="5A8EC5E3950F4A60A96296F6412FD1B0">
    <w:name w:val="5A8EC5E3950F4A60A96296F6412FD1B0"/>
    <w:rsid w:val="00FA5F45"/>
    <w:pPr>
      <w:widowControl w:val="0"/>
      <w:jc w:val="both"/>
    </w:pPr>
  </w:style>
  <w:style w:type="paragraph" w:customStyle="1" w:styleId="569B070D0F804912AB5A0810F01CDF63">
    <w:name w:val="569B070D0F804912AB5A0810F01CDF63"/>
    <w:rsid w:val="00FA5F45"/>
    <w:pPr>
      <w:widowControl w:val="0"/>
      <w:jc w:val="both"/>
    </w:pPr>
  </w:style>
  <w:style w:type="paragraph" w:customStyle="1" w:styleId="81A385912BB6472291F3C675A95D01FC">
    <w:name w:val="81A385912BB6472291F3C675A95D01FC"/>
    <w:rsid w:val="00FA5F45"/>
    <w:pPr>
      <w:widowControl w:val="0"/>
      <w:jc w:val="both"/>
    </w:pPr>
  </w:style>
  <w:style w:type="paragraph" w:customStyle="1" w:styleId="F1D6E8BCCBD44B528EA1ADF00B0AEFBF">
    <w:name w:val="F1D6E8BCCBD44B528EA1ADF00B0AEFBF"/>
    <w:rsid w:val="00FA5F45"/>
    <w:pPr>
      <w:widowControl w:val="0"/>
      <w:jc w:val="both"/>
    </w:pPr>
  </w:style>
  <w:style w:type="paragraph" w:customStyle="1" w:styleId="01EC33EB7D79401C993D573E5BCD43D6">
    <w:name w:val="01EC33EB7D79401C993D573E5BCD43D6"/>
    <w:rsid w:val="00FA5F45"/>
    <w:pPr>
      <w:widowControl w:val="0"/>
      <w:jc w:val="both"/>
    </w:pPr>
  </w:style>
  <w:style w:type="paragraph" w:customStyle="1" w:styleId="51D3B56C89A44BABB7B247B965610669">
    <w:name w:val="51D3B56C89A44BABB7B247B965610669"/>
    <w:rsid w:val="00FA5F45"/>
    <w:pPr>
      <w:widowControl w:val="0"/>
      <w:jc w:val="both"/>
    </w:pPr>
  </w:style>
  <w:style w:type="paragraph" w:customStyle="1" w:styleId="6249BD538E6A402E871FE34B5EEC1C27">
    <w:name w:val="6249BD538E6A402E871FE34B5EEC1C27"/>
    <w:rsid w:val="00FA5F45"/>
    <w:pPr>
      <w:widowControl w:val="0"/>
      <w:jc w:val="both"/>
    </w:pPr>
  </w:style>
  <w:style w:type="paragraph" w:customStyle="1" w:styleId="77F876BC1E454E94B25231A89B34967C">
    <w:name w:val="77F876BC1E454E94B25231A89B34967C"/>
    <w:rsid w:val="00FA5F45"/>
    <w:pPr>
      <w:widowControl w:val="0"/>
      <w:jc w:val="both"/>
    </w:pPr>
  </w:style>
  <w:style w:type="paragraph" w:customStyle="1" w:styleId="67E86FA84F764AC7AB4C337930600BF0">
    <w:name w:val="67E86FA84F764AC7AB4C337930600BF0"/>
    <w:rsid w:val="00FA5F45"/>
    <w:pPr>
      <w:widowControl w:val="0"/>
      <w:jc w:val="both"/>
    </w:pPr>
  </w:style>
  <w:style w:type="paragraph" w:customStyle="1" w:styleId="9909C437533141B5800997498A1B7E8A">
    <w:name w:val="9909C437533141B5800997498A1B7E8A"/>
    <w:rsid w:val="00FA5F45"/>
    <w:pPr>
      <w:widowControl w:val="0"/>
      <w:jc w:val="both"/>
    </w:pPr>
  </w:style>
  <w:style w:type="paragraph" w:customStyle="1" w:styleId="DADFA702191B4DA6BDCECD5743D690CA">
    <w:name w:val="DADFA702191B4DA6BDCECD5743D690CA"/>
    <w:rsid w:val="00FA5F45"/>
    <w:pPr>
      <w:widowControl w:val="0"/>
      <w:jc w:val="both"/>
    </w:pPr>
  </w:style>
  <w:style w:type="paragraph" w:customStyle="1" w:styleId="01715B6D4C8C454F966EF31EF07A9F4F">
    <w:name w:val="01715B6D4C8C454F966EF31EF07A9F4F"/>
    <w:rsid w:val="00FA5F45"/>
    <w:pPr>
      <w:widowControl w:val="0"/>
      <w:jc w:val="both"/>
    </w:pPr>
  </w:style>
  <w:style w:type="paragraph" w:customStyle="1" w:styleId="C64BF453CD974026BF35B6EB1E5ED834">
    <w:name w:val="C64BF453CD974026BF35B6EB1E5ED834"/>
    <w:rsid w:val="00FA5F45"/>
    <w:pPr>
      <w:widowControl w:val="0"/>
      <w:jc w:val="both"/>
    </w:pPr>
  </w:style>
  <w:style w:type="paragraph" w:customStyle="1" w:styleId="EA71469C9B3E4FCC981B87FB63827F6E">
    <w:name w:val="EA71469C9B3E4FCC981B87FB63827F6E"/>
    <w:rsid w:val="00FA5F45"/>
    <w:pPr>
      <w:widowControl w:val="0"/>
      <w:jc w:val="both"/>
    </w:pPr>
  </w:style>
  <w:style w:type="paragraph" w:customStyle="1" w:styleId="35F3FA6071934F3CAF5312AD3B5DB3E1">
    <w:name w:val="35F3FA6071934F3CAF5312AD3B5DB3E1"/>
    <w:rsid w:val="00FA5F45"/>
    <w:pPr>
      <w:widowControl w:val="0"/>
      <w:jc w:val="both"/>
    </w:pPr>
  </w:style>
  <w:style w:type="paragraph" w:customStyle="1" w:styleId="C5509AB964D942F095CEDBB981A3C18A">
    <w:name w:val="C5509AB964D942F095CEDBB981A3C18A"/>
    <w:rsid w:val="00FA5F45"/>
    <w:pPr>
      <w:widowControl w:val="0"/>
      <w:jc w:val="both"/>
    </w:pPr>
  </w:style>
  <w:style w:type="paragraph" w:customStyle="1" w:styleId="4C991D31409041FDA082998145C7F09F">
    <w:name w:val="4C991D31409041FDA082998145C7F09F"/>
    <w:rsid w:val="00FA5F45"/>
    <w:pPr>
      <w:widowControl w:val="0"/>
      <w:jc w:val="both"/>
    </w:pPr>
  </w:style>
  <w:style w:type="paragraph" w:customStyle="1" w:styleId="6C0F9E3B38504CDCA556FA77B36822AE">
    <w:name w:val="6C0F9E3B38504CDCA556FA77B36822AE"/>
    <w:rsid w:val="00FA5F45"/>
    <w:pPr>
      <w:widowControl w:val="0"/>
      <w:jc w:val="both"/>
    </w:pPr>
  </w:style>
  <w:style w:type="paragraph" w:customStyle="1" w:styleId="0F7487C3A58B4145A8C83D53E00F539C">
    <w:name w:val="0F7487C3A58B4145A8C83D53E00F539C"/>
    <w:rsid w:val="00FA5F45"/>
    <w:pPr>
      <w:widowControl w:val="0"/>
      <w:jc w:val="both"/>
    </w:pPr>
  </w:style>
  <w:style w:type="paragraph" w:customStyle="1" w:styleId="50E18DA5820148B4B29489D0749D4010">
    <w:name w:val="50E18DA5820148B4B29489D0749D4010"/>
    <w:rsid w:val="00FA5F45"/>
    <w:pPr>
      <w:widowControl w:val="0"/>
      <w:jc w:val="both"/>
    </w:pPr>
  </w:style>
  <w:style w:type="paragraph" w:customStyle="1" w:styleId="B6F8C67EF9104503BC621BA4F24AD9FA">
    <w:name w:val="B6F8C67EF9104503BC621BA4F24AD9FA"/>
    <w:rsid w:val="00FA5F45"/>
    <w:pPr>
      <w:widowControl w:val="0"/>
      <w:jc w:val="both"/>
    </w:pPr>
  </w:style>
  <w:style w:type="paragraph" w:customStyle="1" w:styleId="5882F45810C149BDA152135CBF49EE2D">
    <w:name w:val="5882F45810C149BDA152135CBF49EE2D"/>
    <w:rsid w:val="00FA5F45"/>
    <w:pPr>
      <w:widowControl w:val="0"/>
      <w:jc w:val="both"/>
    </w:pPr>
  </w:style>
  <w:style w:type="paragraph" w:customStyle="1" w:styleId="60B24A4787D44C2294CED601CE4FCA96">
    <w:name w:val="60B24A4787D44C2294CED601CE4FCA96"/>
    <w:rsid w:val="00FA5F45"/>
    <w:pPr>
      <w:widowControl w:val="0"/>
      <w:jc w:val="both"/>
    </w:pPr>
  </w:style>
  <w:style w:type="paragraph" w:customStyle="1" w:styleId="D69AD246161540C4A4D5FACABD82371A">
    <w:name w:val="D69AD246161540C4A4D5FACABD82371A"/>
    <w:rsid w:val="00FA5F45"/>
    <w:pPr>
      <w:widowControl w:val="0"/>
      <w:jc w:val="both"/>
    </w:pPr>
  </w:style>
  <w:style w:type="paragraph" w:customStyle="1" w:styleId="D353B5E72B8644B29C65CEEDCE4F0F08">
    <w:name w:val="D353B5E72B8644B29C65CEEDCE4F0F08"/>
    <w:rsid w:val="00FA5F45"/>
    <w:pPr>
      <w:widowControl w:val="0"/>
      <w:jc w:val="both"/>
    </w:pPr>
  </w:style>
  <w:style w:type="paragraph" w:customStyle="1" w:styleId="B9210C0DB8904539A76621E27E7EB2BB">
    <w:name w:val="B9210C0DB8904539A76621E27E7EB2BB"/>
    <w:rsid w:val="00FA5F45"/>
    <w:pPr>
      <w:widowControl w:val="0"/>
      <w:jc w:val="both"/>
    </w:pPr>
  </w:style>
  <w:style w:type="paragraph" w:customStyle="1" w:styleId="10E8CCD1ED5640DC8D9B77C920837085">
    <w:name w:val="10E8CCD1ED5640DC8D9B77C920837085"/>
    <w:rsid w:val="00FA5F45"/>
    <w:pPr>
      <w:widowControl w:val="0"/>
      <w:jc w:val="both"/>
    </w:pPr>
  </w:style>
  <w:style w:type="paragraph" w:customStyle="1" w:styleId="B001829DB43F4C34922A3580EB92A686">
    <w:name w:val="B001829DB43F4C34922A3580EB92A686"/>
    <w:rsid w:val="00FA5F45"/>
    <w:pPr>
      <w:widowControl w:val="0"/>
      <w:jc w:val="both"/>
    </w:pPr>
  </w:style>
  <w:style w:type="paragraph" w:customStyle="1" w:styleId="4C2B161430F44EC7B37425F52954FA03">
    <w:name w:val="4C2B161430F44EC7B37425F52954FA03"/>
    <w:rsid w:val="00FA5F45"/>
    <w:pPr>
      <w:widowControl w:val="0"/>
      <w:jc w:val="both"/>
    </w:pPr>
  </w:style>
  <w:style w:type="paragraph" w:customStyle="1" w:styleId="172B50F585714E74AD91D00222F38E0C">
    <w:name w:val="172B50F585714E74AD91D00222F38E0C"/>
    <w:rsid w:val="00FA5F45"/>
    <w:pPr>
      <w:widowControl w:val="0"/>
      <w:jc w:val="both"/>
    </w:pPr>
  </w:style>
  <w:style w:type="paragraph" w:customStyle="1" w:styleId="60DEF954712C49C8ADE7544070FE1112">
    <w:name w:val="60DEF954712C49C8ADE7544070FE1112"/>
    <w:rsid w:val="00FA5F45"/>
    <w:pPr>
      <w:widowControl w:val="0"/>
      <w:jc w:val="both"/>
    </w:pPr>
  </w:style>
  <w:style w:type="paragraph" w:customStyle="1" w:styleId="5306A88131C944D6B979CF24F23BFFC4">
    <w:name w:val="5306A88131C944D6B979CF24F23BFFC4"/>
    <w:rsid w:val="00FA5F45"/>
    <w:pPr>
      <w:widowControl w:val="0"/>
      <w:jc w:val="both"/>
    </w:pPr>
  </w:style>
  <w:style w:type="paragraph" w:customStyle="1" w:styleId="F92248BA2A3F44E492B8D170D83FE453">
    <w:name w:val="F92248BA2A3F44E492B8D170D83FE453"/>
    <w:rsid w:val="00FA5F45"/>
    <w:pPr>
      <w:widowControl w:val="0"/>
      <w:jc w:val="both"/>
    </w:pPr>
  </w:style>
  <w:style w:type="paragraph" w:customStyle="1" w:styleId="564A59D696DE4E118B0C1F0372B0FD0E">
    <w:name w:val="564A59D696DE4E118B0C1F0372B0FD0E"/>
    <w:rsid w:val="00FA5F45"/>
    <w:pPr>
      <w:widowControl w:val="0"/>
      <w:jc w:val="both"/>
    </w:pPr>
  </w:style>
  <w:style w:type="paragraph" w:customStyle="1" w:styleId="AF3AEE9CF98B4B14AFC12EAA3010B9FC">
    <w:name w:val="AF3AEE9CF98B4B14AFC12EAA3010B9FC"/>
    <w:rsid w:val="00FA5F45"/>
    <w:pPr>
      <w:widowControl w:val="0"/>
      <w:jc w:val="both"/>
    </w:pPr>
  </w:style>
  <w:style w:type="paragraph" w:customStyle="1" w:styleId="671974BE673843BBB5633D4C6681BDC1">
    <w:name w:val="671974BE673843BBB5633D4C6681BDC1"/>
    <w:rsid w:val="00FA5F45"/>
    <w:pPr>
      <w:widowControl w:val="0"/>
      <w:jc w:val="both"/>
    </w:pPr>
  </w:style>
  <w:style w:type="paragraph" w:customStyle="1" w:styleId="EEFFB5777027467D8407AA02C28A4962">
    <w:name w:val="EEFFB5777027467D8407AA02C28A4962"/>
    <w:rsid w:val="00FA5F45"/>
    <w:pPr>
      <w:widowControl w:val="0"/>
      <w:jc w:val="both"/>
    </w:pPr>
  </w:style>
  <w:style w:type="paragraph" w:customStyle="1" w:styleId="E409D2A9B0094EB7B7303AC1A684806B">
    <w:name w:val="E409D2A9B0094EB7B7303AC1A684806B"/>
    <w:rsid w:val="00FA5F45"/>
    <w:pPr>
      <w:widowControl w:val="0"/>
      <w:jc w:val="both"/>
    </w:pPr>
  </w:style>
  <w:style w:type="paragraph" w:customStyle="1" w:styleId="74F771D4F874472F8169B968FB6F3D1D">
    <w:name w:val="74F771D4F874472F8169B968FB6F3D1D"/>
    <w:rsid w:val="00FA5F45"/>
    <w:pPr>
      <w:widowControl w:val="0"/>
      <w:jc w:val="both"/>
    </w:pPr>
  </w:style>
  <w:style w:type="paragraph" w:customStyle="1" w:styleId="362D7FEB984E4D479EB40BB8FB76555B">
    <w:name w:val="362D7FEB984E4D479EB40BB8FB76555B"/>
    <w:rsid w:val="00FA5F45"/>
    <w:pPr>
      <w:widowControl w:val="0"/>
      <w:jc w:val="both"/>
    </w:pPr>
  </w:style>
  <w:style w:type="paragraph" w:customStyle="1" w:styleId="4C923B550CA84AA899FD64DA02251600">
    <w:name w:val="4C923B550CA84AA899FD64DA02251600"/>
    <w:rsid w:val="00FA5F45"/>
    <w:pPr>
      <w:widowControl w:val="0"/>
      <w:jc w:val="both"/>
    </w:pPr>
  </w:style>
  <w:style w:type="paragraph" w:customStyle="1" w:styleId="B7DBF9CCCC2C48D49467B404A1A4E83A">
    <w:name w:val="B7DBF9CCCC2C48D49467B404A1A4E83A"/>
    <w:rsid w:val="00FA5F45"/>
    <w:pPr>
      <w:widowControl w:val="0"/>
      <w:jc w:val="both"/>
    </w:pPr>
  </w:style>
  <w:style w:type="paragraph" w:customStyle="1" w:styleId="D0BF7B0D9AE346B6AE937CD218580D54">
    <w:name w:val="D0BF7B0D9AE346B6AE937CD218580D54"/>
    <w:rsid w:val="00FA5F45"/>
    <w:pPr>
      <w:widowControl w:val="0"/>
      <w:jc w:val="both"/>
    </w:pPr>
  </w:style>
  <w:style w:type="paragraph" w:customStyle="1" w:styleId="C4B32DAD8C694167A5D1BA0E1AA8BD4A">
    <w:name w:val="C4B32DAD8C694167A5D1BA0E1AA8BD4A"/>
    <w:rsid w:val="00FA5F45"/>
    <w:pPr>
      <w:widowControl w:val="0"/>
      <w:jc w:val="both"/>
    </w:pPr>
  </w:style>
  <w:style w:type="paragraph" w:customStyle="1" w:styleId="B005C83FDC5845D3B588C09D4DDD7541">
    <w:name w:val="B005C83FDC5845D3B588C09D4DDD7541"/>
    <w:rsid w:val="00FA5F45"/>
    <w:pPr>
      <w:widowControl w:val="0"/>
      <w:jc w:val="both"/>
    </w:pPr>
  </w:style>
  <w:style w:type="paragraph" w:customStyle="1" w:styleId="1C5A7CB91B44495E99232DECEE2DFBF2">
    <w:name w:val="1C5A7CB91B44495E99232DECEE2DFBF2"/>
    <w:rsid w:val="00FA5F45"/>
    <w:pPr>
      <w:widowControl w:val="0"/>
      <w:jc w:val="both"/>
    </w:pPr>
  </w:style>
  <w:style w:type="paragraph" w:customStyle="1" w:styleId="81A24105A59948C384A7F13283CF7BFA">
    <w:name w:val="81A24105A59948C384A7F13283CF7BFA"/>
    <w:rsid w:val="00FA5F45"/>
    <w:pPr>
      <w:widowControl w:val="0"/>
      <w:jc w:val="both"/>
    </w:pPr>
  </w:style>
  <w:style w:type="paragraph" w:customStyle="1" w:styleId="335E2483B3B4474999A68E97F89808B0">
    <w:name w:val="335E2483B3B4474999A68E97F89808B0"/>
    <w:rsid w:val="00FA5F45"/>
    <w:pPr>
      <w:widowControl w:val="0"/>
      <w:jc w:val="both"/>
    </w:pPr>
  </w:style>
  <w:style w:type="paragraph" w:customStyle="1" w:styleId="6280195AFFCD4F30B101500E752ECA8C">
    <w:name w:val="6280195AFFCD4F30B101500E752ECA8C"/>
    <w:rsid w:val="00FA5F45"/>
    <w:pPr>
      <w:widowControl w:val="0"/>
      <w:jc w:val="both"/>
    </w:pPr>
  </w:style>
  <w:style w:type="paragraph" w:customStyle="1" w:styleId="5DD671C2566D4F9C8199E44954BCF225">
    <w:name w:val="5DD671C2566D4F9C8199E44954BCF225"/>
    <w:rsid w:val="00FA5F45"/>
    <w:pPr>
      <w:widowControl w:val="0"/>
      <w:jc w:val="both"/>
    </w:pPr>
  </w:style>
  <w:style w:type="paragraph" w:customStyle="1" w:styleId="54ABCC27CFE242A4A31B848481BA2E24">
    <w:name w:val="54ABCC27CFE242A4A31B848481BA2E24"/>
    <w:rsid w:val="00FA5F45"/>
    <w:pPr>
      <w:widowControl w:val="0"/>
      <w:jc w:val="both"/>
    </w:pPr>
  </w:style>
  <w:style w:type="paragraph" w:customStyle="1" w:styleId="F02733F4AF0F4D6DB8E506F746B87DEF">
    <w:name w:val="F02733F4AF0F4D6DB8E506F746B87DEF"/>
    <w:rsid w:val="00FA5F45"/>
    <w:pPr>
      <w:widowControl w:val="0"/>
      <w:jc w:val="both"/>
    </w:pPr>
  </w:style>
  <w:style w:type="paragraph" w:customStyle="1" w:styleId="A7B085B5B08F4C3990375CCD3C37F69C">
    <w:name w:val="A7B085B5B08F4C3990375CCD3C37F69C"/>
    <w:rsid w:val="00FA5F45"/>
    <w:pPr>
      <w:widowControl w:val="0"/>
      <w:jc w:val="both"/>
    </w:pPr>
  </w:style>
  <w:style w:type="paragraph" w:customStyle="1" w:styleId="0B5CF07157AB4CFC9FC88F79A367B8C8">
    <w:name w:val="0B5CF07157AB4CFC9FC88F79A367B8C8"/>
    <w:rsid w:val="00FA5F45"/>
    <w:pPr>
      <w:widowControl w:val="0"/>
      <w:jc w:val="both"/>
    </w:pPr>
  </w:style>
  <w:style w:type="paragraph" w:customStyle="1" w:styleId="B01D9C62F48C4D1597135E1FACC6580E">
    <w:name w:val="B01D9C62F48C4D1597135E1FACC6580E"/>
    <w:rsid w:val="00FA5F45"/>
    <w:pPr>
      <w:widowControl w:val="0"/>
      <w:jc w:val="both"/>
    </w:pPr>
  </w:style>
  <w:style w:type="paragraph" w:customStyle="1" w:styleId="C2D5F6398FF6455B9239BD9C32195642">
    <w:name w:val="C2D5F6398FF6455B9239BD9C32195642"/>
    <w:rsid w:val="00FA5F45"/>
    <w:pPr>
      <w:widowControl w:val="0"/>
      <w:jc w:val="both"/>
    </w:pPr>
  </w:style>
  <w:style w:type="paragraph" w:customStyle="1" w:styleId="2F2A4E0F88C543C190B52FC8015C9E58">
    <w:name w:val="2F2A4E0F88C543C190B52FC8015C9E58"/>
    <w:rsid w:val="00FA5F45"/>
    <w:pPr>
      <w:widowControl w:val="0"/>
      <w:jc w:val="both"/>
    </w:pPr>
  </w:style>
  <w:style w:type="paragraph" w:customStyle="1" w:styleId="C993403CF0EE4AE682E3E7D54C277AD1">
    <w:name w:val="C993403CF0EE4AE682E3E7D54C277AD1"/>
    <w:rsid w:val="00FA5F45"/>
    <w:pPr>
      <w:widowControl w:val="0"/>
      <w:jc w:val="both"/>
    </w:pPr>
  </w:style>
  <w:style w:type="paragraph" w:customStyle="1" w:styleId="BD821719B68B40A5836F581C51A699CC">
    <w:name w:val="BD821719B68B40A5836F581C51A699CC"/>
    <w:rsid w:val="00FA5F45"/>
    <w:pPr>
      <w:widowControl w:val="0"/>
      <w:jc w:val="both"/>
    </w:pPr>
  </w:style>
  <w:style w:type="paragraph" w:customStyle="1" w:styleId="57D16B6087A2471C867D56D6129CB2C7">
    <w:name w:val="57D16B6087A2471C867D56D6129CB2C7"/>
    <w:rsid w:val="00FA5F45"/>
    <w:pPr>
      <w:widowControl w:val="0"/>
      <w:jc w:val="both"/>
    </w:pPr>
  </w:style>
  <w:style w:type="paragraph" w:customStyle="1" w:styleId="AC238CFC0635465F80D3DFDECDC82947">
    <w:name w:val="AC238CFC0635465F80D3DFDECDC82947"/>
    <w:rsid w:val="00FA5F45"/>
    <w:pPr>
      <w:widowControl w:val="0"/>
      <w:jc w:val="both"/>
    </w:pPr>
  </w:style>
  <w:style w:type="paragraph" w:customStyle="1" w:styleId="15AD633979DA47BC9BA5E4659247F7A9">
    <w:name w:val="15AD633979DA47BC9BA5E4659247F7A9"/>
    <w:rsid w:val="00FA5F45"/>
    <w:pPr>
      <w:widowControl w:val="0"/>
      <w:jc w:val="both"/>
    </w:pPr>
  </w:style>
  <w:style w:type="paragraph" w:customStyle="1" w:styleId="459AF91468D24C678B7D033482EFACC5">
    <w:name w:val="459AF91468D24C678B7D033482EFACC5"/>
    <w:rsid w:val="00FA5F45"/>
    <w:pPr>
      <w:widowControl w:val="0"/>
      <w:jc w:val="both"/>
    </w:pPr>
  </w:style>
  <w:style w:type="paragraph" w:customStyle="1" w:styleId="99189B7FCB52426CAE1C60FF1BDC4622">
    <w:name w:val="99189B7FCB52426CAE1C60FF1BDC4622"/>
    <w:rsid w:val="00FA5F45"/>
    <w:pPr>
      <w:widowControl w:val="0"/>
      <w:jc w:val="both"/>
    </w:pPr>
  </w:style>
  <w:style w:type="paragraph" w:customStyle="1" w:styleId="38EB262FC7EF45BC9E3079E304FAF23A">
    <w:name w:val="38EB262FC7EF45BC9E3079E304FAF23A"/>
    <w:rsid w:val="00FA5F45"/>
    <w:pPr>
      <w:widowControl w:val="0"/>
      <w:jc w:val="both"/>
    </w:pPr>
  </w:style>
  <w:style w:type="paragraph" w:customStyle="1" w:styleId="E1FC8FD320C84DAA86F47A27AB013CBD">
    <w:name w:val="E1FC8FD320C84DAA86F47A27AB013CBD"/>
    <w:rsid w:val="00FA5F45"/>
    <w:pPr>
      <w:widowControl w:val="0"/>
      <w:jc w:val="both"/>
    </w:pPr>
  </w:style>
  <w:style w:type="paragraph" w:customStyle="1" w:styleId="886C8F4709684AD99BAB84AF87A13386">
    <w:name w:val="886C8F4709684AD99BAB84AF87A13386"/>
    <w:rsid w:val="00FA5F45"/>
    <w:pPr>
      <w:widowControl w:val="0"/>
      <w:jc w:val="both"/>
    </w:pPr>
  </w:style>
  <w:style w:type="paragraph" w:customStyle="1" w:styleId="900948F65B51432484F19AF46D7BDF57">
    <w:name w:val="900948F65B51432484F19AF46D7BDF57"/>
    <w:rsid w:val="00FA5F45"/>
    <w:pPr>
      <w:widowControl w:val="0"/>
      <w:jc w:val="both"/>
    </w:pPr>
  </w:style>
  <w:style w:type="paragraph" w:customStyle="1" w:styleId="7E2E1E5088084801A161BCD085746D43">
    <w:name w:val="7E2E1E5088084801A161BCD085746D43"/>
    <w:rsid w:val="00FA5F45"/>
    <w:pPr>
      <w:widowControl w:val="0"/>
      <w:jc w:val="both"/>
    </w:pPr>
  </w:style>
  <w:style w:type="paragraph" w:customStyle="1" w:styleId="5C61C44C485F4E46AC1B4EC16AF08BB1">
    <w:name w:val="5C61C44C485F4E46AC1B4EC16AF08BB1"/>
    <w:rsid w:val="00FA5F45"/>
    <w:pPr>
      <w:widowControl w:val="0"/>
      <w:jc w:val="both"/>
    </w:pPr>
  </w:style>
  <w:style w:type="paragraph" w:customStyle="1" w:styleId="A58AED0038A6433A9B4CA16C37A6D203">
    <w:name w:val="A58AED0038A6433A9B4CA16C37A6D203"/>
    <w:rsid w:val="00FA5F45"/>
    <w:pPr>
      <w:widowControl w:val="0"/>
      <w:jc w:val="both"/>
    </w:pPr>
  </w:style>
  <w:style w:type="paragraph" w:customStyle="1" w:styleId="031C1E8639BC4E0BBA66BD14E4639015">
    <w:name w:val="031C1E8639BC4E0BBA66BD14E4639015"/>
    <w:rsid w:val="00FA5F45"/>
    <w:pPr>
      <w:widowControl w:val="0"/>
      <w:jc w:val="both"/>
    </w:pPr>
  </w:style>
  <w:style w:type="paragraph" w:customStyle="1" w:styleId="F2A8474915C04C79845300AE361D15C2">
    <w:name w:val="F2A8474915C04C79845300AE361D15C2"/>
    <w:rsid w:val="00FA5F45"/>
    <w:pPr>
      <w:widowControl w:val="0"/>
      <w:jc w:val="both"/>
    </w:pPr>
  </w:style>
  <w:style w:type="paragraph" w:customStyle="1" w:styleId="BC1318FD751F452092C5BD47E0C0A475">
    <w:name w:val="BC1318FD751F452092C5BD47E0C0A475"/>
    <w:rsid w:val="00FA5F45"/>
    <w:pPr>
      <w:widowControl w:val="0"/>
      <w:jc w:val="both"/>
    </w:pPr>
  </w:style>
  <w:style w:type="paragraph" w:customStyle="1" w:styleId="74B2728C7E984EE3B398C05A8B0B5677">
    <w:name w:val="74B2728C7E984EE3B398C05A8B0B5677"/>
    <w:rsid w:val="00FA5F45"/>
    <w:pPr>
      <w:widowControl w:val="0"/>
      <w:jc w:val="both"/>
    </w:pPr>
  </w:style>
  <w:style w:type="paragraph" w:customStyle="1" w:styleId="018C20F1838B4D41B0206076588C556A">
    <w:name w:val="018C20F1838B4D41B0206076588C556A"/>
    <w:rsid w:val="00FA5F45"/>
    <w:pPr>
      <w:widowControl w:val="0"/>
      <w:jc w:val="both"/>
    </w:pPr>
  </w:style>
  <w:style w:type="paragraph" w:customStyle="1" w:styleId="7EA07EB42FB04E4AA1EC3B5B0C58F03B">
    <w:name w:val="7EA07EB42FB04E4AA1EC3B5B0C58F03B"/>
    <w:rsid w:val="00FA5F45"/>
    <w:pPr>
      <w:widowControl w:val="0"/>
      <w:jc w:val="both"/>
    </w:pPr>
  </w:style>
  <w:style w:type="paragraph" w:customStyle="1" w:styleId="95AD2E6A523C4AACAA27921EF6E782C8">
    <w:name w:val="95AD2E6A523C4AACAA27921EF6E782C8"/>
    <w:rsid w:val="00FA5F45"/>
    <w:pPr>
      <w:widowControl w:val="0"/>
      <w:jc w:val="both"/>
    </w:pPr>
  </w:style>
  <w:style w:type="paragraph" w:customStyle="1" w:styleId="D6EC48CEBE2D412188C40F6662DA71C5">
    <w:name w:val="D6EC48CEBE2D412188C40F6662DA71C5"/>
    <w:rsid w:val="00FA5F45"/>
    <w:pPr>
      <w:widowControl w:val="0"/>
      <w:jc w:val="both"/>
    </w:pPr>
  </w:style>
  <w:style w:type="paragraph" w:customStyle="1" w:styleId="63E14AF6E32541348D9537B4C2F39443">
    <w:name w:val="63E14AF6E32541348D9537B4C2F39443"/>
    <w:rsid w:val="00FA5F45"/>
    <w:pPr>
      <w:widowControl w:val="0"/>
      <w:jc w:val="both"/>
    </w:pPr>
  </w:style>
  <w:style w:type="paragraph" w:customStyle="1" w:styleId="C8536A51D63C4C1E959A9324ACCA813E">
    <w:name w:val="C8536A51D63C4C1E959A9324ACCA813E"/>
    <w:rsid w:val="00FA5F45"/>
    <w:pPr>
      <w:widowControl w:val="0"/>
      <w:jc w:val="both"/>
    </w:pPr>
  </w:style>
  <w:style w:type="paragraph" w:customStyle="1" w:styleId="533B3F91D7754621A2B1295D981DCBAB">
    <w:name w:val="533B3F91D7754621A2B1295D981DCBAB"/>
    <w:rsid w:val="00FA5F45"/>
    <w:pPr>
      <w:widowControl w:val="0"/>
      <w:jc w:val="both"/>
    </w:pPr>
  </w:style>
  <w:style w:type="paragraph" w:customStyle="1" w:styleId="DE82F8857C4E482796D4ACE1394C8029">
    <w:name w:val="DE82F8857C4E482796D4ACE1394C8029"/>
    <w:rsid w:val="00FA5F45"/>
    <w:pPr>
      <w:widowControl w:val="0"/>
      <w:jc w:val="both"/>
    </w:pPr>
  </w:style>
  <w:style w:type="paragraph" w:customStyle="1" w:styleId="73F9644CC8FE47EFA37D65DFC80FB610">
    <w:name w:val="73F9644CC8FE47EFA37D65DFC80FB610"/>
    <w:rsid w:val="00FA5F45"/>
    <w:pPr>
      <w:widowControl w:val="0"/>
      <w:jc w:val="both"/>
    </w:pPr>
  </w:style>
  <w:style w:type="paragraph" w:customStyle="1" w:styleId="E02033E006F8472A9F9E57AC29C90AC4">
    <w:name w:val="E02033E006F8472A9F9E57AC29C90AC4"/>
    <w:rsid w:val="00FA5F45"/>
    <w:pPr>
      <w:widowControl w:val="0"/>
      <w:jc w:val="both"/>
    </w:pPr>
  </w:style>
  <w:style w:type="paragraph" w:customStyle="1" w:styleId="7DB0A094B3E84D29860EC0C0A73011D4">
    <w:name w:val="7DB0A094B3E84D29860EC0C0A73011D4"/>
    <w:rsid w:val="00FA5F45"/>
    <w:pPr>
      <w:widowControl w:val="0"/>
      <w:jc w:val="both"/>
    </w:pPr>
  </w:style>
  <w:style w:type="paragraph" w:customStyle="1" w:styleId="9E21515827FF441587E2643B88043B75">
    <w:name w:val="9E21515827FF441587E2643B88043B75"/>
    <w:rsid w:val="00FA5F45"/>
    <w:pPr>
      <w:widowControl w:val="0"/>
      <w:jc w:val="both"/>
    </w:pPr>
  </w:style>
  <w:style w:type="paragraph" w:customStyle="1" w:styleId="EF17E67838054D2EB2B9733189388F74">
    <w:name w:val="EF17E67838054D2EB2B9733189388F74"/>
    <w:rsid w:val="00FA5F45"/>
    <w:pPr>
      <w:widowControl w:val="0"/>
      <w:jc w:val="both"/>
    </w:pPr>
  </w:style>
  <w:style w:type="paragraph" w:customStyle="1" w:styleId="A735F57578A5466480ABDB3070388942">
    <w:name w:val="A735F57578A5466480ABDB3070388942"/>
    <w:rsid w:val="00FA5F45"/>
    <w:pPr>
      <w:widowControl w:val="0"/>
      <w:jc w:val="both"/>
    </w:pPr>
  </w:style>
  <w:style w:type="paragraph" w:customStyle="1" w:styleId="8CA09FEE8EB043DFA462CB0FD670363E">
    <w:name w:val="8CA09FEE8EB043DFA462CB0FD670363E"/>
    <w:rsid w:val="00FA5F45"/>
    <w:pPr>
      <w:widowControl w:val="0"/>
      <w:jc w:val="both"/>
    </w:pPr>
  </w:style>
  <w:style w:type="paragraph" w:customStyle="1" w:styleId="19EB264844E948FB976EF523813E34D7">
    <w:name w:val="19EB264844E948FB976EF523813E34D7"/>
    <w:rsid w:val="00FA5F45"/>
    <w:pPr>
      <w:widowControl w:val="0"/>
      <w:jc w:val="both"/>
    </w:pPr>
  </w:style>
  <w:style w:type="paragraph" w:customStyle="1" w:styleId="FCE20675163E495FA01567C0882B2C69">
    <w:name w:val="FCE20675163E495FA01567C0882B2C69"/>
    <w:rsid w:val="00FA5F45"/>
    <w:pPr>
      <w:widowControl w:val="0"/>
      <w:jc w:val="both"/>
    </w:pPr>
  </w:style>
  <w:style w:type="paragraph" w:customStyle="1" w:styleId="7CEA06F73B7F4090B210E87D5DC56B25">
    <w:name w:val="7CEA06F73B7F4090B210E87D5DC56B25"/>
    <w:rsid w:val="00FA5F45"/>
    <w:pPr>
      <w:widowControl w:val="0"/>
      <w:jc w:val="both"/>
    </w:pPr>
  </w:style>
  <w:style w:type="paragraph" w:customStyle="1" w:styleId="E154CEF2BBEB41F89BEAE89C23CDAFF1">
    <w:name w:val="E154CEF2BBEB41F89BEAE89C23CDAFF1"/>
    <w:rsid w:val="00FA5F45"/>
    <w:pPr>
      <w:widowControl w:val="0"/>
      <w:jc w:val="both"/>
    </w:pPr>
  </w:style>
  <w:style w:type="paragraph" w:customStyle="1" w:styleId="A5BF8A049C5A4EBFBB257017545B544F">
    <w:name w:val="A5BF8A049C5A4EBFBB257017545B544F"/>
    <w:rsid w:val="00FA5F45"/>
    <w:pPr>
      <w:widowControl w:val="0"/>
      <w:jc w:val="both"/>
    </w:pPr>
  </w:style>
  <w:style w:type="paragraph" w:customStyle="1" w:styleId="028E7DDE8AAE4C378F84895CB254C4AF">
    <w:name w:val="028E7DDE8AAE4C378F84895CB254C4AF"/>
    <w:rsid w:val="00FA5F45"/>
    <w:pPr>
      <w:widowControl w:val="0"/>
      <w:jc w:val="both"/>
    </w:pPr>
  </w:style>
  <w:style w:type="paragraph" w:customStyle="1" w:styleId="6FA78B2FE0C848CEA97F66457C20C1F4">
    <w:name w:val="6FA78B2FE0C848CEA97F66457C20C1F4"/>
    <w:rsid w:val="00FA5F45"/>
    <w:pPr>
      <w:widowControl w:val="0"/>
      <w:jc w:val="both"/>
    </w:pPr>
  </w:style>
  <w:style w:type="paragraph" w:customStyle="1" w:styleId="EF0F526144A140E2A497B2F02BE610BB">
    <w:name w:val="EF0F526144A140E2A497B2F02BE610BB"/>
    <w:rsid w:val="00FA5F45"/>
    <w:pPr>
      <w:widowControl w:val="0"/>
      <w:jc w:val="both"/>
    </w:pPr>
  </w:style>
  <w:style w:type="paragraph" w:customStyle="1" w:styleId="1CC92081560845BCA76672BE0068464F">
    <w:name w:val="1CC92081560845BCA76672BE0068464F"/>
    <w:rsid w:val="00FA5F45"/>
    <w:pPr>
      <w:widowControl w:val="0"/>
      <w:jc w:val="both"/>
    </w:pPr>
  </w:style>
  <w:style w:type="paragraph" w:customStyle="1" w:styleId="90158BEC77534A4F841B70B4B6826F09">
    <w:name w:val="90158BEC77534A4F841B70B4B6826F09"/>
    <w:rsid w:val="00FA5F45"/>
    <w:pPr>
      <w:widowControl w:val="0"/>
      <w:jc w:val="both"/>
    </w:pPr>
  </w:style>
  <w:style w:type="paragraph" w:customStyle="1" w:styleId="74CC88FC1AE34212AFBCB16DF9BCF188">
    <w:name w:val="74CC88FC1AE34212AFBCB16DF9BCF188"/>
    <w:rsid w:val="00FA5F45"/>
    <w:pPr>
      <w:widowControl w:val="0"/>
      <w:jc w:val="both"/>
    </w:pPr>
  </w:style>
  <w:style w:type="paragraph" w:customStyle="1" w:styleId="3E277A6EE56F4F729937A5272CB8D4AC">
    <w:name w:val="3E277A6EE56F4F729937A5272CB8D4AC"/>
    <w:rsid w:val="00FA5F45"/>
    <w:pPr>
      <w:widowControl w:val="0"/>
      <w:jc w:val="both"/>
    </w:pPr>
  </w:style>
  <w:style w:type="paragraph" w:customStyle="1" w:styleId="81659CC2855749A4A7AA56678F60A610">
    <w:name w:val="81659CC2855749A4A7AA56678F60A610"/>
    <w:rsid w:val="00FA5F45"/>
    <w:pPr>
      <w:widowControl w:val="0"/>
      <w:jc w:val="both"/>
    </w:pPr>
  </w:style>
  <w:style w:type="paragraph" w:customStyle="1" w:styleId="D0ADBC1533C14EA68E63EAA6D932FEE2">
    <w:name w:val="D0ADBC1533C14EA68E63EAA6D932FEE2"/>
    <w:rsid w:val="00FA5F45"/>
    <w:pPr>
      <w:widowControl w:val="0"/>
      <w:jc w:val="both"/>
    </w:pPr>
  </w:style>
  <w:style w:type="paragraph" w:customStyle="1" w:styleId="B023EA2118AB4B9198F320A107A361A6">
    <w:name w:val="B023EA2118AB4B9198F320A107A361A6"/>
    <w:rsid w:val="00FA5F45"/>
    <w:pPr>
      <w:widowControl w:val="0"/>
      <w:jc w:val="both"/>
    </w:pPr>
  </w:style>
  <w:style w:type="paragraph" w:customStyle="1" w:styleId="FD93FBBE783F4F55862C6F97CBD54EC0">
    <w:name w:val="FD93FBBE783F4F55862C6F97CBD54EC0"/>
    <w:rsid w:val="00FA5F45"/>
    <w:pPr>
      <w:widowControl w:val="0"/>
      <w:jc w:val="both"/>
    </w:pPr>
  </w:style>
  <w:style w:type="paragraph" w:customStyle="1" w:styleId="D0BC98E6B44B42648BBE88548DD94870">
    <w:name w:val="D0BC98E6B44B42648BBE88548DD94870"/>
    <w:rsid w:val="00FA5F45"/>
    <w:pPr>
      <w:widowControl w:val="0"/>
      <w:jc w:val="both"/>
    </w:pPr>
  </w:style>
  <w:style w:type="paragraph" w:customStyle="1" w:styleId="BDA8B06215B4490B97F0B6ABA662E0A1">
    <w:name w:val="BDA8B06215B4490B97F0B6ABA662E0A1"/>
    <w:rsid w:val="00FA5F45"/>
    <w:pPr>
      <w:widowControl w:val="0"/>
      <w:jc w:val="both"/>
    </w:pPr>
  </w:style>
  <w:style w:type="paragraph" w:customStyle="1" w:styleId="386FF5F3F31D48F38AC172AA4A239495">
    <w:name w:val="386FF5F3F31D48F38AC172AA4A239495"/>
    <w:rsid w:val="00FA5F45"/>
    <w:pPr>
      <w:widowControl w:val="0"/>
      <w:jc w:val="both"/>
    </w:pPr>
  </w:style>
  <w:style w:type="paragraph" w:customStyle="1" w:styleId="ED9B0796CD56498DB6AE4278B35971F7">
    <w:name w:val="ED9B0796CD56498DB6AE4278B35971F7"/>
    <w:rsid w:val="00FA5F45"/>
    <w:pPr>
      <w:widowControl w:val="0"/>
      <w:jc w:val="both"/>
    </w:pPr>
  </w:style>
  <w:style w:type="paragraph" w:customStyle="1" w:styleId="4E4A8E57EB1349E49A23804AB5C847F2">
    <w:name w:val="4E4A8E57EB1349E49A23804AB5C847F2"/>
    <w:rsid w:val="00FA5F45"/>
    <w:pPr>
      <w:widowControl w:val="0"/>
      <w:jc w:val="both"/>
    </w:pPr>
  </w:style>
  <w:style w:type="paragraph" w:customStyle="1" w:styleId="15E830469F574F06BBDFD5D95A6EF480">
    <w:name w:val="15E830469F574F06BBDFD5D95A6EF480"/>
    <w:rsid w:val="00FA5F45"/>
    <w:pPr>
      <w:widowControl w:val="0"/>
      <w:jc w:val="both"/>
    </w:pPr>
  </w:style>
  <w:style w:type="paragraph" w:customStyle="1" w:styleId="7497F2C12C5444A09F49D9E52556D581">
    <w:name w:val="7497F2C12C5444A09F49D9E52556D581"/>
    <w:rsid w:val="00FA5F45"/>
    <w:pPr>
      <w:widowControl w:val="0"/>
      <w:jc w:val="both"/>
    </w:pPr>
  </w:style>
  <w:style w:type="paragraph" w:customStyle="1" w:styleId="7C43F0206E334A5CB94FD815A38978C3">
    <w:name w:val="7C43F0206E334A5CB94FD815A38978C3"/>
    <w:rsid w:val="00FA5F45"/>
    <w:pPr>
      <w:widowControl w:val="0"/>
      <w:jc w:val="both"/>
    </w:pPr>
  </w:style>
  <w:style w:type="paragraph" w:customStyle="1" w:styleId="86D9FF170EE04C62A7D13FB2AA7106C2">
    <w:name w:val="86D9FF170EE04C62A7D13FB2AA7106C2"/>
    <w:rsid w:val="00FA5F45"/>
    <w:pPr>
      <w:widowControl w:val="0"/>
      <w:jc w:val="both"/>
    </w:pPr>
  </w:style>
  <w:style w:type="paragraph" w:customStyle="1" w:styleId="9F27C97A40EE49AAB441DBEE2FCFD2FD">
    <w:name w:val="9F27C97A40EE49AAB441DBEE2FCFD2FD"/>
    <w:rsid w:val="00FA5F45"/>
    <w:pPr>
      <w:widowControl w:val="0"/>
      <w:jc w:val="both"/>
    </w:pPr>
  </w:style>
  <w:style w:type="paragraph" w:customStyle="1" w:styleId="900A8ED168024F08B03B1E3044C18770">
    <w:name w:val="900A8ED168024F08B03B1E3044C18770"/>
    <w:rsid w:val="00FA5F45"/>
    <w:pPr>
      <w:widowControl w:val="0"/>
      <w:jc w:val="both"/>
    </w:pPr>
  </w:style>
  <w:style w:type="paragraph" w:customStyle="1" w:styleId="3C5F3785C34E4EEFBDBFA656332682BB">
    <w:name w:val="3C5F3785C34E4EEFBDBFA656332682BB"/>
    <w:rsid w:val="00FA5F45"/>
    <w:pPr>
      <w:widowControl w:val="0"/>
      <w:jc w:val="both"/>
    </w:pPr>
  </w:style>
  <w:style w:type="paragraph" w:customStyle="1" w:styleId="15D26DFA0F0C4F9486225CCD659DA87B">
    <w:name w:val="15D26DFA0F0C4F9486225CCD659DA87B"/>
    <w:rsid w:val="00FA5F45"/>
    <w:pPr>
      <w:widowControl w:val="0"/>
      <w:jc w:val="both"/>
    </w:pPr>
  </w:style>
  <w:style w:type="paragraph" w:customStyle="1" w:styleId="78A017E0FD754B45A15751CEE5B09735">
    <w:name w:val="78A017E0FD754B45A15751CEE5B09735"/>
    <w:rsid w:val="00FA5F45"/>
    <w:pPr>
      <w:widowControl w:val="0"/>
      <w:jc w:val="both"/>
    </w:pPr>
  </w:style>
  <w:style w:type="paragraph" w:customStyle="1" w:styleId="CB35DC6799934E6EA4AA1118C9C27D1A">
    <w:name w:val="CB35DC6799934E6EA4AA1118C9C27D1A"/>
    <w:rsid w:val="00FA5F45"/>
    <w:pPr>
      <w:widowControl w:val="0"/>
      <w:jc w:val="both"/>
    </w:pPr>
  </w:style>
  <w:style w:type="paragraph" w:customStyle="1" w:styleId="38C314C61A7B4C05927A4CF38FB1B79F">
    <w:name w:val="38C314C61A7B4C05927A4CF38FB1B79F"/>
    <w:rsid w:val="00FA5F45"/>
    <w:pPr>
      <w:widowControl w:val="0"/>
      <w:jc w:val="both"/>
    </w:pPr>
  </w:style>
  <w:style w:type="paragraph" w:customStyle="1" w:styleId="FC7E6163C6164EA39E1F23ADCA785830">
    <w:name w:val="FC7E6163C6164EA39E1F23ADCA785830"/>
    <w:rsid w:val="00FA5F45"/>
    <w:pPr>
      <w:widowControl w:val="0"/>
      <w:jc w:val="both"/>
    </w:pPr>
  </w:style>
  <w:style w:type="paragraph" w:customStyle="1" w:styleId="C7CB17CA870A49088D7C21FD90A6CA0B">
    <w:name w:val="C7CB17CA870A49088D7C21FD90A6CA0B"/>
    <w:rsid w:val="00FA5F45"/>
    <w:pPr>
      <w:widowControl w:val="0"/>
      <w:jc w:val="both"/>
    </w:pPr>
  </w:style>
  <w:style w:type="paragraph" w:customStyle="1" w:styleId="B28C512FBC5C441FA61A24FF0BC4C905">
    <w:name w:val="B28C512FBC5C441FA61A24FF0BC4C905"/>
    <w:rsid w:val="00FA5F45"/>
    <w:pPr>
      <w:widowControl w:val="0"/>
      <w:jc w:val="both"/>
    </w:pPr>
  </w:style>
  <w:style w:type="paragraph" w:customStyle="1" w:styleId="B9657189FE9F460BAD81BA2A9C62CD6C">
    <w:name w:val="B9657189FE9F460BAD81BA2A9C62CD6C"/>
    <w:rsid w:val="00FA5F45"/>
    <w:pPr>
      <w:widowControl w:val="0"/>
      <w:jc w:val="both"/>
    </w:pPr>
  </w:style>
  <w:style w:type="paragraph" w:customStyle="1" w:styleId="A097D785653D4B8BAF3A2B034C1DBE4B">
    <w:name w:val="A097D785653D4B8BAF3A2B034C1DBE4B"/>
    <w:rsid w:val="00FA5F45"/>
    <w:pPr>
      <w:widowControl w:val="0"/>
      <w:jc w:val="both"/>
    </w:pPr>
  </w:style>
  <w:style w:type="paragraph" w:customStyle="1" w:styleId="A5235BDAFB5243488F6BB46C02147594">
    <w:name w:val="A5235BDAFB5243488F6BB46C02147594"/>
    <w:rsid w:val="00FA5F45"/>
    <w:pPr>
      <w:widowControl w:val="0"/>
      <w:jc w:val="both"/>
    </w:pPr>
  </w:style>
  <w:style w:type="paragraph" w:customStyle="1" w:styleId="9C6BE275E93C490E9DE6A28BE4874843">
    <w:name w:val="9C6BE275E93C490E9DE6A28BE4874843"/>
    <w:rsid w:val="00FA5F45"/>
    <w:pPr>
      <w:widowControl w:val="0"/>
      <w:jc w:val="both"/>
    </w:pPr>
  </w:style>
  <w:style w:type="paragraph" w:customStyle="1" w:styleId="90119E2B12504888A7B7CA67195517F0">
    <w:name w:val="90119E2B12504888A7B7CA67195517F0"/>
    <w:rsid w:val="00FA5F45"/>
    <w:pPr>
      <w:widowControl w:val="0"/>
      <w:jc w:val="both"/>
    </w:pPr>
  </w:style>
  <w:style w:type="paragraph" w:customStyle="1" w:styleId="0E87F54A10A740A7A63A93AFCB122715">
    <w:name w:val="0E87F54A10A740A7A63A93AFCB122715"/>
    <w:rsid w:val="00FA5F45"/>
    <w:pPr>
      <w:widowControl w:val="0"/>
      <w:jc w:val="both"/>
    </w:pPr>
  </w:style>
  <w:style w:type="paragraph" w:customStyle="1" w:styleId="C19144D91AF94F469E87949DCEB4ED20">
    <w:name w:val="C19144D91AF94F469E87949DCEB4ED20"/>
    <w:rsid w:val="00FA5F45"/>
    <w:pPr>
      <w:widowControl w:val="0"/>
      <w:jc w:val="both"/>
    </w:pPr>
  </w:style>
  <w:style w:type="paragraph" w:customStyle="1" w:styleId="D82E6278039D4057A012E553F7235696">
    <w:name w:val="D82E6278039D4057A012E553F7235696"/>
    <w:rsid w:val="00FA5F45"/>
    <w:pPr>
      <w:widowControl w:val="0"/>
      <w:jc w:val="both"/>
    </w:pPr>
  </w:style>
  <w:style w:type="paragraph" w:customStyle="1" w:styleId="09C10CB079D54B749E54398504A8E565">
    <w:name w:val="09C10CB079D54B749E54398504A8E565"/>
    <w:rsid w:val="00FA5F45"/>
    <w:pPr>
      <w:widowControl w:val="0"/>
      <w:jc w:val="both"/>
    </w:pPr>
  </w:style>
  <w:style w:type="paragraph" w:customStyle="1" w:styleId="2CE80F0E18ED438380C173DBAB94AEA3">
    <w:name w:val="2CE80F0E18ED438380C173DBAB94AEA3"/>
    <w:rsid w:val="00FA5F45"/>
    <w:pPr>
      <w:widowControl w:val="0"/>
      <w:jc w:val="both"/>
    </w:pPr>
  </w:style>
  <w:style w:type="paragraph" w:customStyle="1" w:styleId="2384341CA3554D8AA40390C39611FC33">
    <w:name w:val="2384341CA3554D8AA40390C39611FC33"/>
    <w:rsid w:val="00FA5F45"/>
    <w:pPr>
      <w:widowControl w:val="0"/>
      <w:jc w:val="both"/>
    </w:pPr>
  </w:style>
  <w:style w:type="paragraph" w:customStyle="1" w:styleId="FA7FECEF32C24705BCB362C7C8D9A59D">
    <w:name w:val="FA7FECEF32C24705BCB362C7C8D9A59D"/>
    <w:rsid w:val="00FA5F45"/>
    <w:pPr>
      <w:widowControl w:val="0"/>
      <w:jc w:val="both"/>
    </w:pPr>
  </w:style>
  <w:style w:type="paragraph" w:customStyle="1" w:styleId="A099255EFADA4D0B81B7306B3459C848">
    <w:name w:val="A099255EFADA4D0B81B7306B3459C848"/>
    <w:rsid w:val="00FA5F45"/>
    <w:pPr>
      <w:widowControl w:val="0"/>
      <w:jc w:val="both"/>
    </w:pPr>
  </w:style>
  <w:style w:type="paragraph" w:customStyle="1" w:styleId="026194E348BB4972BF15FDE8BC058360">
    <w:name w:val="026194E348BB4972BF15FDE8BC058360"/>
    <w:rsid w:val="00FA5F45"/>
    <w:pPr>
      <w:widowControl w:val="0"/>
      <w:jc w:val="both"/>
    </w:pPr>
  </w:style>
  <w:style w:type="paragraph" w:customStyle="1" w:styleId="B24D645C49FE4717A200B5DC26531799">
    <w:name w:val="B24D645C49FE4717A200B5DC26531799"/>
    <w:rsid w:val="00FA5F45"/>
    <w:pPr>
      <w:widowControl w:val="0"/>
      <w:jc w:val="both"/>
    </w:pPr>
  </w:style>
  <w:style w:type="paragraph" w:customStyle="1" w:styleId="DA719AFAB6634C0EA6BA34C58588BD24">
    <w:name w:val="DA719AFAB6634C0EA6BA34C58588BD24"/>
    <w:rsid w:val="00FA5F45"/>
    <w:pPr>
      <w:widowControl w:val="0"/>
      <w:jc w:val="both"/>
    </w:pPr>
  </w:style>
  <w:style w:type="paragraph" w:customStyle="1" w:styleId="97B30DA87CB243639B222C81E5A39B66">
    <w:name w:val="97B30DA87CB243639B222C81E5A39B66"/>
    <w:rsid w:val="00FA5F45"/>
    <w:pPr>
      <w:widowControl w:val="0"/>
      <w:jc w:val="both"/>
    </w:pPr>
  </w:style>
  <w:style w:type="paragraph" w:customStyle="1" w:styleId="FCE1B193335A47AFB8278AA379A47F86">
    <w:name w:val="FCE1B193335A47AFB8278AA379A47F86"/>
    <w:rsid w:val="00FA5F45"/>
    <w:pPr>
      <w:widowControl w:val="0"/>
      <w:jc w:val="both"/>
    </w:pPr>
  </w:style>
  <w:style w:type="paragraph" w:customStyle="1" w:styleId="C50209BCF4EE405B9703400BF022B696">
    <w:name w:val="C50209BCF4EE405B9703400BF022B696"/>
    <w:rsid w:val="00FA5F45"/>
    <w:pPr>
      <w:widowControl w:val="0"/>
      <w:jc w:val="both"/>
    </w:pPr>
  </w:style>
  <w:style w:type="paragraph" w:customStyle="1" w:styleId="2F2E167B13D94B3BBBA70526AE7F0ADA">
    <w:name w:val="2F2E167B13D94B3BBBA70526AE7F0ADA"/>
    <w:rsid w:val="00FA5F45"/>
    <w:pPr>
      <w:widowControl w:val="0"/>
      <w:jc w:val="both"/>
    </w:pPr>
  </w:style>
  <w:style w:type="paragraph" w:customStyle="1" w:styleId="DCD947CD1E1C4F589862F546FF18FA96">
    <w:name w:val="DCD947CD1E1C4F589862F546FF18FA96"/>
    <w:rsid w:val="00FA5F45"/>
    <w:pPr>
      <w:widowControl w:val="0"/>
      <w:jc w:val="both"/>
    </w:pPr>
  </w:style>
  <w:style w:type="paragraph" w:customStyle="1" w:styleId="88D923C44D6A4174A79C949D321831E1">
    <w:name w:val="88D923C44D6A4174A79C949D321831E1"/>
    <w:rsid w:val="00FA5F45"/>
    <w:pPr>
      <w:widowControl w:val="0"/>
      <w:jc w:val="both"/>
    </w:pPr>
  </w:style>
  <w:style w:type="paragraph" w:customStyle="1" w:styleId="AC2FC36F390B449E8AC28672D793EEB2">
    <w:name w:val="AC2FC36F390B449E8AC28672D793EEB2"/>
    <w:rsid w:val="00FA5F45"/>
    <w:pPr>
      <w:widowControl w:val="0"/>
      <w:jc w:val="both"/>
    </w:pPr>
  </w:style>
  <w:style w:type="paragraph" w:customStyle="1" w:styleId="69E1B7C79AB74F2A8CCB1E6D84AB0AD0">
    <w:name w:val="69E1B7C79AB74F2A8CCB1E6D84AB0AD0"/>
    <w:rsid w:val="00FA5F45"/>
    <w:pPr>
      <w:widowControl w:val="0"/>
      <w:jc w:val="both"/>
    </w:pPr>
  </w:style>
  <w:style w:type="paragraph" w:customStyle="1" w:styleId="32DAD459D10C4E1184A1A67B2A84D6D6">
    <w:name w:val="32DAD459D10C4E1184A1A67B2A84D6D6"/>
    <w:rsid w:val="00FA5F45"/>
    <w:pPr>
      <w:widowControl w:val="0"/>
      <w:jc w:val="both"/>
    </w:pPr>
  </w:style>
  <w:style w:type="paragraph" w:customStyle="1" w:styleId="731CCBE58B4D4878903182401BFBE7EC">
    <w:name w:val="731CCBE58B4D4878903182401BFBE7EC"/>
    <w:rsid w:val="00FA5F45"/>
    <w:pPr>
      <w:widowControl w:val="0"/>
      <w:jc w:val="both"/>
    </w:pPr>
  </w:style>
  <w:style w:type="paragraph" w:customStyle="1" w:styleId="DD8C24A78A56487B990E8AEEB7ED3684">
    <w:name w:val="DD8C24A78A56487B990E8AEEB7ED3684"/>
    <w:rsid w:val="00FA5F45"/>
    <w:pPr>
      <w:widowControl w:val="0"/>
      <w:jc w:val="both"/>
    </w:pPr>
  </w:style>
  <w:style w:type="paragraph" w:customStyle="1" w:styleId="EF347E4976F8415EBA0F960991B64CAE">
    <w:name w:val="EF347E4976F8415EBA0F960991B64CAE"/>
    <w:rsid w:val="00FA5F45"/>
    <w:pPr>
      <w:widowControl w:val="0"/>
      <w:jc w:val="both"/>
    </w:pPr>
  </w:style>
  <w:style w:type="paragraph" w:customStyle="1" w:styleId="90BC44F7C7C54674AEF5619A8A2E06C8">
    <w:name w:val="90BC44F7C7C54674AEF5619A8A2E06C8"/>
    <w:rsid w:val="00FA5F45"/>
    <w:pPr>
      <w:widowControl w:val="0"/>
      <w:jc w:val="both"/>
    </w:pPr>
  </w:style>
  <w:style w:type="paragraph" w:customStyle="1" w:styleId="7B85321D7C5E43C18784F3110865C498">
    <w:name w:val="7B85321D7C5E43C18784F3110865C498"/>
    <w:rsid w:val="00FA5F45"/>
    <w:pPr>
      <w:widowControl w:val="0"/>
      <w:jc w:val="both"/>
    </w:pPr>
  </w:style>
  <w:style w:type="paragraph" w:customStyle="1" w:styleId="49CA953098CF465D854E07D74F6C1A5E">
    <w:name w:val="49CA953098CF465D854E07D74F6C1A5E"/>
    <w:rsid w:val="00FA5F45"/>
    <w:pPr>
      <w:widowControl w:val="0"/>
      <w:jc w:val="both"/>
    </w:pPr>
  </w:style>
  <w:style w:type="paragraph" w:customStyle="1" w:styleId="90624479AFBB474F8CC77909FBFC096F">
    <w:name w:val="90624479AFBB474F8CC77909FBFC096F"/>
    <w:rsid w:val="00FA5F45"/>
    <w:pPr>
      <w:widowControl w:val="0"/>
      <w:jc w:val="both"/>
    </w:pPr>
  </w:style>
  <w:style w:type="paragraph" w:customStyle="1" w:styleId="EAA2A09691A542D69AFB37681C0A0080">
    <w:name w:val="EAA2A09691A542D69AFB37681C0A0080"/>
    <w:rsid w:val="00FA5F45"/>
    <w:pPr>
      <w:widowControl w:val="0"/>
      <w:jc w:val="both"/>
    </w:pPr>
  </w:style>
  <w:style w:type="paragraph" w:customStyle="1" w:styleId="DA977BBEAD164251A6BE247D2E1FA8A4">
    <w:name w:val="DA977BBEAD164251A6BE247D2E1FA8A4"/>
    <w:rsid w:val="00FA5F45"/>
    <w:pPr>
      <w:widowControl w:val="0"/>
      <w:jc w:val="both"/>
    </w:pPr>
  </w:style>
  <w:style w:type="paragraph" w:customStyle="1" w:styleId="135FD44F756C4BD88EC263A6BEDA986F">
    <w:name w:val="135FD44F756C4BD88EC263A6BEDA986F"/>
    <w:rsid w:val="00FA5F45"/>
    <w:pPr>
      <w:widowControl w:val="0"/>
      <w:jc w:val="both"/>
    </w:pPr>
  </w:style>
  <w:style w:type="paragraph" w:customStyle="1" w:styleId="B6DE1105732A45EC9DFC481E9AE429B2">
    <w:name w:val="B6DE1105732A45EC9DFC481E9AE429B2"/>
    <w:rsid w:val="00FA5F45"/>
    <w:pPr>
      <w:widowControl w:val="0"/>
      <w:jc w:val="both"/>
    </w:pPr>
  </w:style>
  <w:style w:type="paragraph" w:customStyle="1" w:styleId="BE02EF319688415BA4ADC34C6850A121">
    <w:name w:val="BE02EF319688415BA4ADC34C6850A121"/>
    <w:rsid w:val="00FA5F45"/>
    <w:pPr>
      <w:widowControl w:val="0"/>
      <w:jc w:val="both"/>
    </w:pPr>
  </w:style>
  <w:style w:type="paragraph" w:customStyle="1" w:styleId="465AB914C4134D89BBCDDC86B8832B67">
    <w:name w:val="465AB914C4134D89BBCDDC86B8832B67"/>
    <w:rsid w:val="00FA5F45"/>
    <w:pPr>
      <w:widowControl w:val="0"/>
      <w:jc w:val="both"/>
    </w:pPr>
  </w:style>
  <w:style w:type="paragraph" w:customStyle="1" w:styleId="90BA997780EB40F6A0351E9F93F0E125">
    <w:name w:val="90BA997780EB40F6A0351E9F93F0E125"/>
    <w:rsid w:val="00FA5F45"/>
    <w:pPr>
      <w:widowControl w:val="0"/>
      <w:jc w:val="both"/>
    </w:pPr>
  </w:style>
  <w:style w:type="paragraph" w:customStyle="1" w:styleId="484B3169472F4485903DC42507B64386">
    <w:name w:val="484B3169472F4485903DC42507B64386"/>
    <w:rsid w:val="00FA5F45"/>
    <w:pPr>
      <w:widowControl w:val="0"/>
      <w:jc w:val="both"/>
    </w:pPr>
  </w:style>
  <w:style w:type="paragraph" w:customStyle="1" w:styleId="5C41DB8F08D44690A103D8CBA7E7FA98">
    <w:name w:val="5C41DB8F08D44690A103D8CBA7E7FA98"/>
    <w:rsid w:val="00FA5F45"/>
    <w:pPr>
      <w:widowControl w:val="0"/>
      <w:jc w:val="both"/>
    </w:pPr>
  </w:style>
  <w:style w:type="paragraph" w:customStyle="1" w:styleId="69BD55DB61A1422F879B5F48AABE86BE">
    <w:name w:val="69BD55DB61A1422F879B5F48AABE86BE"/>
    <w:rsid w:val="00FA5F45"/>
    <w:pPr>
      <w:widowControl w:val="0"/>
      <w:jc w:val="both"/>
    </w:pPr>
  </w:style>
  <w:style w:type="paragraph" w:customStyle="1" w:styleId="85D03BADDD3F42009BCAAF872CF00B16">
    <w:name w:val="85D03BADDD3F42009BCAAF872CF00B16"/>
    <w:rsid w:val="00FA5F45"/>
    <w:pPr>
      <w:widowControl w:val="0"/>
      <w:jc w:val="both"/>
    </w:pPr>
  </w:style>
  <w:style w:type="paragraph" w:customStyle="1" w:styleId="DF67547C2A2443899F11D48D990DF10E">
    <w:name w:val="DF67547C2A2443899F11D48D990DF10E"/>
    <w:rsid w:val="00FA5F45"/>
    <w:pPr>
      <w:widowControl w:val="0"/>
      <w:jc w:val="both"/>
    </w:pPr>
  </w:style>
  <w:style w:type="paragraph" w:customStyle="1" w:styleId="CCC21B1E2EDD4E3AA0D3F5F3BBE0950E">
    <w:name w:val="CCC21B1E2EDD4E3AA0D3F5F3BBE0950E"/>
    <w:rsid w:val="00FA5F45"/>
    <w:pPr>
      <w:widowControl w:val="0"/>
      <w:jc w:val="both"/>
    </w:pPr>
  </w:style>
  <w:style w:type="paragraph" w:customStyle="1" w:styleId="82271D942A1F4C05BE390C54E3BF48CE">
    <w:name w:val="82271D942A1F4C05BE390C54E3BF48CE"/>
    <w:rsid w:val="00FA5F45"/>
    <w:pPr>
      <w:widowControl w:val="0"/>
      <w:jc w:val="both"/>
    </w:pPr>
  </w:style>
  <w:style w:type="paragraph" w:customStyle="1" w:styleId="143FF8077D93460E8036CAF939CD759E">
    <w:name w:val="143FF8077D93460E8036CAF939CD759E"/>
    <w:rsid w:val="00FA5F45"/>
    <w:pPr>
      <w:widowControl w:val="0"/>
      <w:jc w:val="both"/>
    </w:pPr>
  </w:style>
  <w:style w:type="paragraph" w:customStyle="1" w:styleId="19C5DFB25968459480B1A08AF26B0974">
    <w:name w:val="19C5DFB25968459480B1A08AF26B0974"/>
    <w:rsid w:val="00FA5F45"/>
    <w:pPr>
      <w:widowControl w:val="0"/>
      <w:jc w:val="both"/>
    </w:pPr>
  </w:style>
  <w:style w:type="paragraph" w:customStyle="1" w:styleId="A181399B46444973849ABD91A2A39C3F">
    <w:name w:val="A181399B46444973849ABD91A2A39C3F"/>
    <w:rsid w:val="00FA5F45"/>
    <w:pPr>
      <w:widowControl w:val="0"/>
      <w:jc w:val="both"/>
    </w:pPr>
  </w:style>
  <w:style w:type="paragraph" w:customStyle="1" w:styleId="CE57BF9D086E408CA16752D120264507">
    <w:name w:val="CE57BF9D086E408CA16752D120264507"/>
    <w:rsid w:val="00FA5F45"/>
    <w:pPr>
      <w:widowControl w:val="0"/>
      <w:jc w:val="both"/>
    </w:pPr>
  </w:style>
  <w:style w:type="paragraph" w:customStyle="1" w:styleId="8821CB2A26694C65A580ECC14144925A">
    <w:name w:val="8821CB2A26694C65A580ECC14144925A"/>
    <w:rsid w:val="00FA5F45"/>
    <w:pPr>
      <w:widowControl w:val="0"/>
      <w:jc w:val="both"/>
    </w:pPr>
  </w:style>
  <w:style w:type="paragraph" w:customStyle="1" w:styleId="AF00600562914371983C924E34B5E5E4">
    <w:name w:val="AF00600562914371983C924E34B5E5E4"/>
    <w:rsid w:val="00FA5F45"/>
    <w:pPr>
      <w:widowControl w:val="0"/>
      <w:jc w:val="both"/>
    </w:pPr>
  </w:style>
  <w:style w:type="paragraph" w:customStyle="1" w:styleId="9CE9B00275B84D4AA15E81901D7CA4A9">
    <w:name w:val="9CE9B00275B84D4AA15E81901D7CA4A9"/>
    <w:rsid w:val="00FA5F45"/>
    <w:pPr>
      <w:widowControl w:val="0"/>
      <w:jc w:val="both"/>
    </w:pPr>
  </w:style>
  <w:style w:type="paragraph" w:customStyle="1" w:styleId="4D514D766BB546D398C40019025D4748">
    <w:name w:val="4D514D766BB546D398C40019025D4748"/>
    <w:rsid w:val="00FA5F45"/>
    <w:pPr>
      <w:widowControl w:val="0"/>
      <w:jc w:val="both"/>
    </w:pPr>
  </w:style>
  <w:style w:type="paragraph" w:customStyle="1" w:styleId="6A65CBA6943D4DAFB3BA1C950972A0AC">
    <w:name w:val="6A65CBA6943D4DAFB3BA1C950972A0AC"/>
    <w:rsid w:val="00FA5F45"/>
    <w:pPr>
      <w:widowControl w:val="0"/>
      <w:jc w:val="both"/>
    </w:pPr>
  </w:style>
  <w:style w:type="paragraph" w:customStyle="1" w:styleId="6F97B625533941968588EF621C1CAB15">
    <w:name w:val="6F97B625533941968588EF621C1CAB15"/>
    <w:rsid w:val="00FA5F45"/>
    <w:pPr>
      <w:widowControl w:val="0"/>
      <w:jc w:val="both"/>
    </w:pPr>
  </w:style>
  <w:style w:type="paragraph" w:customStyle="1" w:styleId="AE43ED3B84364CB689BA519062700A39">
    <w:name w:val="AE43ED3B84364CB689BA519062700A39"/>
    <w:rsid w:val="00FA5F45"/>
    <w:pPr>
      <w:widowControl w:val="0"/>
      <w:jc w:val="both"/>
    </w:pPr>
  </w:style>
  <w:style w:type="paragraph" w:customStyle="1" w:styleId="3537E16DAED64448A425A3A6CB19FA2E">
    <w:name w:val="3537E16DAED64448A425A3A6CB19FA2E"/>
    <w:rsid w:val="00FA5F45"/>
    <w:pPr>
      <w:widowControl w:val="0"/>
      <w:jc w:val="both"/>
    </w:pPr>
  </w:style>
  <w:style w:type="paragraph" w:customStyle="1" w:styleId="2F2CC51B59974E3CA73E3205AFEE4481">
    <w:name w:val="2F2CC51B59974E3CA73E3205AFEE4481"/>
    <w:rsid w:val="00FA5F45"/>
    <w:pPr>
      <w:widowControl w:val="0"/>
      <w:jc w:val="both"/>
    </w:pPr>
  </w:style>
  <w:style w:type="paragraph" w:customStyle="1" w:styleId="E8EDBB1E29D547C0B8C7A8DE81D0BDF5">
    <w:name w:val="E8EDBB1E29D547C0B8C7A8DE81D0BDF5"/>
    <w:rsid w:val="00FA5F45"/>
    <w:pPr>
      <w:widowControl w:val="0"/>
      <w:jc w:val="both"/>
    </w:pPr>
  </w:style>
  <w:style w:type="paragraph" w:customStyle="1" w:styleId="D39B2B776E0B4FE1960D2E31AC3F5F89">
    <w:name w:val="D39B2B776E0B4FE1960D2E31AC3F5F89"/>
    <w:rsid w:val="00FA5F45"/>
    <w:pPr>
      <w:widowControl w:val="0"/>
      <w:jc w:val="both"/>
    </w:pPr>
  </w:style>
  <w:style w:type="paragraph" w:customStyle="1" w:styleId="91C1A79B67694995B4BE94097F71883B">
    <w:name w:val="91C1A79B67694995B4BE94097F71883B"/>
    <w:rsid w:val="00FA5F45"/>
    <w:pPr>
      <w:widowControl w:val="0"/>
      <w:jc w:val="both"/>
    </w:pPr>
  </w:style>
  <w:style w:type="paragraph" w:customStyle="1" w:styleId="316419790C9A485D8A3AAC0BC8C93DEC">
    <w:name w:val="316419790C9A485D8A3AAC0BC8C93DEC"/>
    <w:rsid w:val="00FA5F45"/>
    <w:pPr>
      <w:widowControl w:val="0"/>
      <w:jc w:val="both"/>
    </w:pPr>
  </w:style>
  <w:style w:type="paragraph" w:customStyle="1" w:styleId="B1B51B615806488FA0F196104F54116D">
    <w:name w:val="B1B51B615806488FA0F196104F54116D"/>
    <w:rsid w:val="00FA5F45"/>
    <w:pPr>
      <w:widowControl w:val="0"/>
      <w:jc w:val="both"/>
    </w:pPr>
  </w:style>
  <w:style w:type="paragraph" w:customStyle="1" w:styleId="826C334A132E46A39D4E2891DA249E65">
    <w:name w:val="826C334A132E46A39D4E2891DA249E65"/>
    <w:rsid w:val="00FA5F45"/>
    <w:pPr>
      <w:widowControl w:val="0"/>
      <w:jc w:val="both"/>
    </w:pPr>
  </w:style>
  <w:style w:type="paragraph" w:customStyle="1" w:styleId="A11B4C2CB84F49139AA627331CD82736">
    <w:name w:val="A11B4C2CB84F49139AA627331CD82736"/>
    <w:rsid w:val="00FA5F45"/>
    <w:pPr>
      <w:widowControl w:val="0"/>
      <w:jc w:val="both"/>
    </w:pPr>
  </w:style>
  <w:style w:type="paragraph" w:customStyle="1" w:styleId="C6EF054CDB4848CA939EBF25844A686F">
    <w:name w:val="C6EF054CDB4848CA939EBF25844A686F"/>
    <w:rsid w:val="00FA5F45"/>
    <w:pPr>
      <w:widowControl w:val="0"/>
      <w:jc w:val="both"/>
    </w:pPr>
  </w:style>
  <w:style w:type="paragraph" w:customStyle="1" w:styleId="7C3B3CA410494C5B8DE361A5B22EFF88">
    <w:name w:val="7C3B3CA410494C5B8DE361A5B22EFF88"/>
    <w:rsid w:val="00FA5F45"/>
    <w:pPr>
      <w:widowControl w:val="0"/>
      <w:jc w:val="both"/>
    </w:pPr>
  </w:style>
  <w:style w:type="paragraph" w:customStyle="1" w:styleId="8C08A8C5913B491F873C52CF51D5DB37">
    <w:name w:val="8C08A8C5913B491F873C52CF51D5DB37"/>
    <w:rsid w:val="00FA5F45"/>
    <w:pPr>
      <w:widowControl w:val="0"/>
      <w:jc w:val="both"/>
    </w:pPr>
  </w:style>
  <w:style w:type="paragraph" w:customStyle="1" w:styleId="8E7F0CDFE18045218AE4626BC08C400E">
    <w:name w:val="8E7F0CDFE18045218AE4626BC08C400E"/>
    <w:rsid w:val="00FA5F45"/>
    <w:pPr>
      <w:widowControl w:val="0"/>
      <w:jc w:val="both"/>
    </w:pPr>
  </w:style>
  <w:style w:type="paragraph" w:customStyle="1" w:styleId="FDA1514DD0F34098BE35E83EFF740C91">
    <w:name w:val="FDA1514DD0F34098BE35E83EFF740C91"/>
    <w:rsid w:val="00FA5F45"/>
    <w:pPr>
      <w:widowControl w:val="0"/>
      <w:jc w:val="both"/>
    </w:pPr>
  </w:style>
  <w:style w:type="paragraph" w:customStyle="1" w:styleId="8E16545C28E64E12BA6BC292477015C4">
    <w:name w:val="8E16545C28E64E12BA6BC292477015C4"/>
    <w:rsid w:val="00FA5F45"/>
    <w:pPr>
      <w:widowControl w:val="0"/>
      <w:jc w:val="both"/>
    </w:pPr>
  </w:style>
  <w:style w:type="paragraph" w:customStyle="1" w:styleId="6071C794811E48C08B5D3A98527364AB">
    <w:name w:val="6071C794811E48C08B5D3A98527364AB"/>
    <w:rsid w:val="00FA5F45"/>
    <w:pPr>
      <w:widowControl w:val="0"/>
      <w:jc w:val="both"/>
    </w:pPr>
  </w:style>
  <w:style w:type="paragraph" w:customStyle="1" w:styleId="4FC5C1065ED24503A6A3DE13803986FA">
    <w:name w:val="4FC5C1065ED24503A6A3DE13803986FA"/>
    <w:rsid w:val="00FA5F45"/>
    <w:pPr>
      <w:widowControl w:val="0"/>
      <w:jc w:val="both"/>
    </w:pPr>
  </w:style>
  <w:style w:type="paragraph" w:customStyle="1" w:styleId="F8BE2A77626D4E788F7E2E244278C273">
    <w:name w:val="F8BE2A77626D4E788F7E2E244278C273"/>
    <w:rsid w:val="00FA5F45"/>
    <w:pPr>
      <w:widowControl w:val="0"/>
      <w:jc w:val="both"/>
    </w:pPr>
  </w:style>
  <w:style w:type="paragraph" w:customStyle="1" w:styleId="B8D2EDB0023A4D2FA4738FF6408C4107">
    <w:name w:val="B8D2EDB0023A4D2FA4738FF6408C4107"/>
    <w:rsid w:val="00FA5F45"/>
    <w:pPr>
      <w:widowControl w:val="0"/>
      <w:jc w:val="both"/>
    </w:pPr>
  </w:style>
  <w:style w:type="paragraph" w:customStyle="1" w:styleId="93C5883941B7443DA02A0C087D97918D">
    <w:name w:val="93C5883941B7443DA02A0C087D97918D"/>
    <w:rsid w:val="00FA5F45"/>
    <w:pPr>
      <w:widowControl w:val="0"/>
      <w:jc w:val="both"/>
    </w:pPr>
  </w:style>
  <w:style w:type="paragraph" w:customStyle="1" w:styleId="8C92091AC4CB4CA2B44F140DFD0A290E">
    <w:name w:val="8C92091AC4CB4CA2B44F140DFD0A290E"/>
    <w:rsid w:val="00FA5F45"/>
    <w:pPr>
      <w:widowControl w:val="0"/>
      <w:jc w:val="both"/>
    </w:pPr>
  </w:style>
  <w:style w:type="paragraph" w:customStyle="1" w:styleId="38E75578ADEE4AEA8D378321D0FE6F56">
    <w:name w:val="38E75578ADEE4AEA8D378321D0FE6F56"/>
    <w:rsid w:val="00FA5F45"/>
    <w:pPr>
      <w:widowControl w:val="0"/>
      <w:jc w:val="both"/>
    </w:pPr>
  </w:style>
  <w:style w:type="paragraph" w:customStyle="1" w:styleId="B3B8B6CDAB9F47369B21D1FD0103185A">
    <w:name w:val="B3B8B6CDAB9F47369B21D1FD0103185A"/>
    <w:rsid w:val="00FA5F45"/>
    <w:pPr>
      <w:widowControl w:val="0"/>
      <w:jc w:val="both"/>
    </w:pPr>
  </w:style>
  <w:style w:type="paragraph" w:customStyle="1" w:styleId="24C01DC23AA84A66B43FFEFEED920E60">
    <w:name w:val="24C01DC23AA84A66B43FFEFEED920E60"/>
    <w:rsid w:val="00FA5F45"/>
    <w:pPr>
      <w:widowControl w:val="0"/>
      <w:jc w:val="both"/>
    </w:pPr>
  </w:style>
  <w:style w:type="paragraph" w:customStyle="1" w:styleId="CBEE9B98703D4EB0A5E639D27DE6A32A">
    <w:name w:val="CBEE9B98703D4EB0A5E639D27DE6A32A"/>
    <w:rsid w:val="00FA5F45"/>
    <w:pPr>
      <w:widowControl w:val="0"/>
      <w:jc w:val="both"/>
    </w:pPr>
  </w:style>
  <w:style w:type="paragraph" w:customStyle="1" w:styleId="C3D8CB0971C14168960DC858B45AF26C">
    <w:name w:val="C3D8CB0971C14168960DC858B45AF26C"/>
    <w:rsid w:val="00FA5F45"/>
    <w:pPr>
      <w:widowControl w:val="0"/>
      <w:jc w:val="both"/>
    </w:pPr>
  </w:style>
  <w:style w:type="paragraph" w:customStyle="1" w:styleId="422E0E9E75034B13AC999B202C4FE7C2">
    <w:name w:val="422E0E9E75034B13AC999B202C4FE7C2"/>
    <w:rsid w:val="00FA5F45"/>
    <w:pPr>
      <w:widowControl w:val="0"/>
      <w:jc w:val="both"/>
    </w:pPr>
  </w:style>
  <w:style w:type="paragraph" w:customStyle="1" w:styleId="01A5B6F33002489FB2B51D22E595E3DA">
    <w:name w:val="01A5B6F33002489FB2B51D22E595E3DA"/>
    <w:rsid w:val="00FA5F45"/>
    <w:pPr>
      <w:widowControl w:val="0"/>
      <w:jc w:val="both"/>
    </w:pPr>
  </w:style>
  <w:style w:type="paragraph" w:customStyle="1" w:styleId="F2E9326C41824D40AA797A617B00658C">
    <w:name w:val="F2E9326C41824D40AA797A617B00658C"/>
    <w:rsid w:val="00FA5F45"/>
    <w:pPr>
      <w:widowControl w:val="0"/>
      <w:jc w:val="both"/>
    </w:pPr>
  </w:style>
  <w:style w:type="paragraph" w:customStyle="1" w:styleId="D82DF7CB30CD4D48B9D3A67874D137FE">
    <w:name w:val="D82DF7CB30CD4D48B9D3A67874D137FE"/>
    <w:rsid w:val="00FA5F45"/>
    <w:pPr>
      <w:widowControl w:val="0"/>
      <w:jc w:val="both"/>
    </w:pPr>
  </w:style>
  <w:style w:type="paragraph" w:customStyle="1" w:styleId="3DF0FC62CB964A43B4908AE69E1B5806">
    <w:name w:val="3DF0FC62CB964A43B4908AE69E1B5806"/>
    <w:rsid w:val="00FA5F45"/>
    <w:pPr>
      <w:widowControl w:val="0"/>
      <w:jc w:val="both"/>
    </w:pPr>
  </w:style>
  <w:style w:type="paragraph" w:customStyle="1" w:styleId="EAC600A33A87431FA8014E02CAEA9E63">
    <w:name w:val="EAC600A33A87431FA8014E02CAEA9E63"/>
    <w:rsid w:val="00FA5F45"/>
    <w:pPr>
      <w:widowControl w:val="0"/>
      <w:jc w:val="both"/>
    </w:pPr>
  </w:style>
  <w:style w:type="paragraph" w:customStyle="1" w:styleId="A90FBE9ED92E4BC5934DED4AA214400B">
    <w:name w:val="A90FBE9ED92E4BC5934DED4AA214400B"/>
    <w:rsid w:val="00FA5F45"/>
    <w:pPr>
      <w:widowControl w:val="0"/>
      <w:jc w:val="both"/>
    </w:pPr>
  </w:style>
  <w:style w:type="paragraph" w:customStyle="1" w:styleId="CE2DB33050B949E7A678FF0AEDF9369B">
    <w:name w:val="CE2DB33050B949E7A678FF0AEDF9369B"/>
    <w:rsid w:val="00FA5F45"/>
    <w:pPr>
      <w:widowControl w:val="0"/>
      <w:jc w:val="both"/>
    </w:pPr>
  </w:style>
  <w:style w:type="paragraph" w:customStyle="1" w:styleId="F18AAA89A17349709D03F0DD4AC46352">
    <w:name w:val="F18AAA89A17349709D03F0DD4AC46352"/>
    <w:rsid w:val="00FA5F45"/>
    <w:pPr>
      <w:widowControl w:val="0"/>
      <w:jc w:val="both"/>
    </w:pPr>
  </w:style>
  <w:style w:type="paragraph" w:customStyle="1" w:styleId="B9395C33DB6E45F5B32520AA20FDF7CE">
    <w:name w:val="B9395C33DB6E45F5B32520AA20FDF7CE"/>
    <w:rsid w:val="00FA5F45"/>
    <w:pPr>
      <w:widowControl w:val="0"/>
      <w:jc w:val="both"/>
    </w:pPr>
  </w:style>
  <w:style w:type="paragraph" w:customStyle="1" w:styleId="77C02E7B171C4A0181150CDCCFB62D93">
    <w:name w:val="77C02E7B171C4A0181150CDCCFB62D93"/>
    <w:rsid w:val="00FA5F45"/>
    <w:pPr>
      <w:widowControl w:val="0"/>
      <w:jc w:val="both"/>
    </w:pPr>
  </w:style>
  <w:style w:type="paragraph" w:customStyle="1" w:styleId="527636501A4C47FF9DDB11B27663F152">
    <w:name w:val="527636501A4C47FF9DDB11B27663F152"/>
    <w:rsid w:val="00FA5F45"/>
    <w:pPr>
      <w:widowControl w:val="0"/>
      <w:jc w:val="both"/>
    </w:pPr>
  </w:style>
  <w:style w:type="paragraph" w:customStyle="1" w:styleId="AD6046056EDC4EA4B810965E0748E49E">
    <w:name w:val="AD6046056EDC4EA4B810965E0748E49E"/>
    <w:rsid w:val="00FA5F45"/>
    <w:pPr>
      <w:widowControl w:val="0"/>
      <w:jc w:val="both"/>
    </w:pPr>
  </w:style>
  <w:style w:type="paragraph" w:customStyle="1" w:styleId="6E3E896ED9F84571A9A26440E9BBDCBC">
    <w:name w:val="6E3E896ED9F84571A9A26440E9BBDCBC"/>
    <w:rsid w:val="00FA5F45"/>
    <w:pPr>
      <w:widowControl w:val="0"/>
      <w:jc w:val="both"/>
    </w:pPr>
  </w:style>
  <w:style w:type="paragraph" w:customStyle="1" w:styleId="A5D600E1461B4D57BBA100DDD4A7C828">
    <w:name w:val="A5D600E1461B4D57BBA100DDD4A7C828"/>
    <w:rsid w:val="00FA5F45"/>
    <w:pPr>
      <w:widowControl w:val="0"/>
      <w:jc w:val="both"/>
    </w:pPr>
  </w:style>
  <w:style w:type="paragraph" w:customStyle="1" w:styleId="97C691EDEE8E4C1DA7C6642892E50566">
    <w:name w:val="97C691EDEE8E4C1DA7C6642892E50566"/>
    <w:rsid w:val="00FA5F45"/>
    <w:pPr>
      <w:widowControl w:val="0"/>
      <w:jc w:val="both"/>
    </w:pPr>
  </w:style>
  <w:style w:type="paragraph" w:customStyle="1" w:styleId="BFC529D2C6994280AD264AC4EE7F306A">
    <w:name w:val="BFC529D2C6994280AD264AC4EE7F306A"/>
    <w:rsid w:val="00FA5F45"/>
    <w:pPr>
      <w:widowControl w:val="0"/>
      <w:jc w:val="both"/>
    </w:pPr>
  </w:style>
  <w:style w:type="paragraph" w:customStyle="1" w:styleId="738A39D1910744318ABE503FE0F29A20">
    <w:name w:val="738A39D1910744318ABE503FE0F29A20"/>
    <w:rsid w:val="00FA5F45"/>
    <w:pPr>
      <w:widowControl w:val="0"/>
      <w:jc w:val="both"/>
    </w:pPr>
  </w:style>
  <w:style w:type="paragraph" w:customStyle="1" w:styleId="1BAB10A85A1D403192B46CA9741890BC">
    <w:name w:val="1BAB10A85A1D403192B46CA9741890BC"/>
    <w:rsid w:val="00FA5F45"/>
    <w:pPr>
      <w:widowControl w:val="0"/>
      <w:jc w:val="both"/>
    </w:pPr>
  </w:style>
  <w:style w:type="paragraph" w:customStyle="1" w:styleId="0E157B7532CA464C823BD46C0DB404AE">
    <w:name w:val="0E157B7532CA464C823BD46C0DB404AE"/>
    <w:rsid w:val="00FA5F45"/>
    <w:pPr>
      <w:widowControl w:val="0"/>
      <w:jc w:val="both"/>
    </w:pPr>
  </w:style>
  <w:style w:type="paragraph" w:customStyle="1" w:styleId="917F608A0A2A4DAD96E390ACB4DF9367">
    <w:name w:val="917F608A0A2A4DAD96E390ACB4DF9367"/>
    <w:rsid w:val="00FA5F45"/>
    <w:pPr>
      <w:widowControl w:val="0"/>
      <w:jc w:val="both"/>
    </w:pPr>
  </w:style>
  <w:style w:type="paragraph" w:customStyle="1" w:styleId="993B5FEC14C840C4BC3087903D4331B4">
    <w:name w:val="993B5FEC14C840C4BC3087903D4331B4"/>
    <w:rsid w:val="00FA5F45"/>
    <w:pPr>
      <w:widowControl w:val="0"/>
      <w:jc w:val="both"/>
    </w:pPr>
  </w:style>
  <w:style w:type="paragraph" w:customStyle="1" w:styleId="8D6BDF7310BA4D12AAA8858ECA5B67F3">
    <w:name w:val="8D6BDF7310BA4D12AAA8858ECA5B67F3"/>
    <w:rsid w:val="00FA5F45"/>
    <w:pPr>
      <w:widowControl w:val="0"/>
      <w:jc w:val="both"/>
    </w:pPr>
  </w:style>
  <w:style w:type="paragraph" w:customStyle="1" w:styleId="FCFD9DB9A63340EF99917A83D76E7924">
    <w:name w:val="FCFD9DB9A63340EF99917A83D76E7924"/>
    <w:rsid w:val="00FA5F45"/>
    <w:pPr>
      <w:widowControl w:val="0"/>
      <w:jc w:val="both"/>
    </w:pPr>
  </w:style>
  <w:style w:type="paragraph" w:customStyle="1" w:styleId="09062693C3C54EB587E015F1ED5A1EDF">
    <w:name w:val="09062693C3C54EB587E015F1ED5A1EDF"/>
    <w:rsid w:val="00FA5F45"/>
    <w:pPr>
      <w:widowControl w:val="0"/>
      <w:jc w:val="both"/>
    </w:pPr>
  </w:style>
  <w:style w:type="paragraph" w:customStyle="1" w:styleId="71C871963FFA4D3C9EA1A981C16B701E">
    <w:name w:val="71C871963FFA4D3C9EA1A981C16B701E"/>
    <w:rsid w:val="00FA5F45"/>
    <w:pPr>
      <w:widowControl w:val="0"/>
      <w:jc w:val="both"/>
    </w:pPr>
  </w:style>
  <w:style w:type="paragraph" w:customStyle="1" w:styleId="E3B55DC6D7244EC1A91D2014F8551941">
    <w:name w:val="E3B55DC6D7244EC1A91D2014F8551941"/>
    <w:rsid w:val="00FA5F45"/>
    <w:pPr>
      <w:widowControl w:val="0"/>
      <w:jc w:val="both"/>
    </w:pPr>
  </w:style>
  <w:style w:type="paragraph" w:customStyle="1" w:styleId="8454D8BB5DD04707A0CE5E144E5F14B5">
    <w:name w:val="8454D8BB5DD04707A0CE5E144E5F14B5"/>
    <w:rsid w:val="00FA5F45"/>
    <w:pPr>
      <w:widowControl w:val="0"/>
      <w:jc w:val="both"/>
    </w:pPr>
  </w:style>
  <w:style w:type="paragraph" w:customStyle="1" w:styleId="0F778B9C41164852B13D7976C6E98A10">
    <w:name w:val="0F778B9C41164852B13D7976C6E98A10"/>
    <w:rsid w:val="00FA5F45"/>
    <w:pPr>
      <w:widowControl w:val="0"/>
      <w:jc w:val="both"/>
    </w:pPr>
  </w:style>
  <w:style w:type="paragraph" w:customStyle="1" w:styleId="667473F3548E498FB66F60954040CB7E">
    <w:name w:val="667473F3548E498FB66F60954040CB7E"/>
    <w:rsid w:val="00FA5F45"/>
    <w:pPr>
      <w:widowControl w:val="0"/>
      <w:jc w:val="both"/>
    </w:pPr>
  </w:style>
  <w:style w:type="paragraph" w:customStyle="1" w:styleId="595D33DCEFAC477BB095349310C51D5B">
    <w:name w:val="595D33DCEFAC477BB095349310C51D5B"/>
    <w:rsid w:val="00FA5F45"/>
    <w:pPr>
      <w:widowControl w:val="0"/>
      <w:jc w:val="both"/>
    </w:pPr>
  </w:style>
  <w:style w:type="paragraph" w:customStyle="1" w:styleId="1D0B0330B55C459781E383E9844F75A5">
    <w:name w:val="1D0B0330B55C459781E383E9844F75A5"/>
    <w:rsid w:val="00FA5F45"/>
    <w:pPr>
      <w:widowControl w:val="0"/>
      <w:jc w:val="both"/>
    </w:pPr>
  </w:style>
  <w:style w:type="paragraph" w:customStyle="1" w:styleId="B9C70DF9F4734D05AD6BE6AE9183A29C">
    <w:name w:val="B9C70DF9F4734D05AD6BE6AE9183A29C"/>
    <w:rsid w:val="00FA5F45"/>
    <w:pPr>
      <w:widowControl w:val="0"/>
      <w:jc w:val="both"/>
    </w:pPr>
  </w:style>
  <w:style w:type="paragraph" w:customStyle="1" w:styleId="81ED02DF8B37416597ED400150EFEED0">
    <w:name w:val="81ED02DF8B37416597ED400150EFEED0"/>
    <w:rsid w:val="00FA5F45"/>
    <w:pPr>
      <w:widowControl w:val="0"/>
      <w:jc w:val="both"/>
    </w:pPr>
  </w:style>
  <w:style w:type="paragraph" w:customStyle="1" w:styleId="F05B0F2FFB9B4018BF0CCA4CB52655A2">
    <w:name w:val="F05B0F2FFB9B4018BF0CCA4CB52655A2"/>
    <w:rsid w:val="00FA5F45"/>
    <w:pPr>
      <w:widowControl w:val="0"/>
      <w:jc w:val="both"/>
    </w:pPr>
  </w:style>
  <w:style w:type="paragraph" w:customStyle="1" w:styleId="F6EF4FE99F5D45DC800EC1DEBD9A3B40">
    <w:name w:val="F6EF4FE99F5D45DC800EC1DEBD9A3B40"/>
    <w:rsid w:val="00FA5F45"/>
    <w:pPr>
      <w:widowControl w:val="0"/>
      <w:jc w:val="both"/>
    </w:pPr>
  </w:style>
  <w:style w:type="paragraph" w:customStyle="1" w:styleId="7F01130AF79541D696F1138C0CB8A11A">
    <w:name w:val="7F01130AF79541D696F1138C0CB8A11A"/>
    <w:rsid w:val="00FA5F45"/>
    <w:pPr>
      <w:widowControl w:val="0"/>
      <w:jc w:val="both"/>
    </w:pPr>
  </w:style>
  <w:style w:type="paragraph" w:customStyle="1" w:styleId="545B2D1533F3436B91EC902704BC5D52">
    <w:name w:val="545B2D1533F3436B91EC902704BC5D52"/>
    <w:rsid w:val="00FA5F45"/>
    <w:pPr>
      <w:widowControl w:val="0"/>
      <w:jc w:val="both"/>
    </w:pPr>
  </w:style>
  <w:style w:type="paragraph" w:customStyle="1" w:styleId="7E60CDB23DD44ACDA6129926CE35458F">
    <w:name w:val="7E60CDB23DD44ACDA6129926CE35458F"/>
    <w:rsid w:val="00FA5F45"/>
    <w:pPr>
      <w:widowControl w:val="0"/>
      <w:jc w:val="both"/>
    </w:pPr>
  </w:style>
  <w:style w:type="paragraph" w:customStyle="1" w:styleId="3B5EDACD165B4960A2C338A4D0BCA783">
    <w:name w:val="3B5EDACD165B4960A2C338A4D0BCA783"/>
    <w:rsid w:val="00FA5F45"/>
    <w:pPr>
      <w:widowControl w:val="0"/>
      <w:jc w:val="both"/>
    </w:pPr>
  </w:style>
  <w:style w:type="paragraph" w:customStyle="1" w:styleId="D8F6932FCD204B24A325E7F6B79A87B1">
    <w:name w:val="D8F6932FCD204B24A325E7F6B79A87B1"/>
    <w:rsid w:val="00FA5F45"/>
    <w:pPr>
      <w:widowControl w:val="0"/>
      <w:jc w:val="both"/>
    </w:pPr>
  </w:style>
  <w:style w:type="paragraph" w:customStyle="1" w:styleId="94E07B6F661F4F39868D8C6D5EE4C5EA">
    <w:name w:val="94E07B6F661F4F39868D8C6D5EE4C5EA"/>
    <w:rsid w:val="00FA5F45"/>
    <w:pPr>
      <w:widowControl w:val="0"/>
      <w:jc w:val="both"/>
    </w:pPr>
  </w:style>
  <w:style w:type="paragraph" w:customStyle="1" w:styleId="23F73D60BF6F4A89A44E91F4CF0B9D36">
    <w:name w:val="23F73D60BF6F4A89A44E91F4CF0B9D36"/>
    <w:rsid w:val="00FA5F45"/>
    <w:pPr>
      <w:widowControl w:val="0"/>
      <w:jc w:val="both"/>
    </w:pPr>
  </w:style>
  <w:style w:type="paragraph" w:customStyle="1" w:styleId="1F04CC4462384629B8521463CE494103">
    <w:name w:val="1F04CC4462384629B8521463CE494103"/>
    <w:rsid w:val="00FA5F45"/>
    <w:pPr>
      <w:widowControl w:val="0"/>
      <w:jc w:val="both"/>
    </w:pPr>
  </w:style>
  <w:style w:type="paragraph" w:customStyle="1" w:styleId="D2170F424DFF41869C3913A706534E7B">
    <w:name w:val="D2170F424DFF41869C3913A706534E7B"/>
    <w:rsid w:val="00FA5F45"/>
    <w:pPr>
      <w:widowControl w:val="0"/>
      <w:jc w:val="both"/>
    </w:pPr>
  </w:style>
  <w:style w:type="paragraph" w:customStyle="1" w:styleId="38737FBA20424DF0A6273903370D566C">
    <w:name w:val="38737FBA20424DF0A6273903370D566C"/>
    <w:rsid w:val="00FA5F45"/>
    <w:pPr>
      <w:widowControl w:val="0"/>
      <w:jc w:val="both"/>
    </w:pPr>
  </w:style>
  <w:style w:type="paragraph" w:customStyle="1" w:styleId="863F7739C70D4B10897491E635CBB918">
    <w:name w:val="863F7739C70D4B10897491E635CBB918"/>
    <w:rsid w:val="00FA5F45"/>
    <w:pPr>
      <w:widowControl w:val="0"/>
      <w:jc w:val="both"/>
    </w:pPr>
  </w:style>
  <w:style w:type="paragraph" w:customStyle="1" w:styleId="5878C63971C1418B91C2EA1A7C26B49C">
    <w:name w:val="5878C63971C1418B91C2EA1A7C26B49C"/>
    <w:rsid w:val="00FA5F45"/>
    <w:pPr>
      <w:widowControl w:val="0"/>
      <w:jc w:val="both"/>
    </w:pPr>
  </w:style>
  <w:style w:type="paragraph" w:customStyle="1" w:styleId="8F0A8E31F10E4566AAA083657EF7150F">
    <w:name w:val="8F0A8E31F10E4566AAA083657EF7150F"/>
    <w:rsid w:val="00FA5F45"/>
    <w:pPr>
      <w:widowControl w:val="0"/>
      <w:jc w:val="both"/>
    </w:pPr>
  </w:style>
  <w:style w:type="paragraph" w:customStyle="1" w:styleId="E469515873994EB7B7D1AED4D7664D94">
    <w:name w:val="E469515873994EB7B7D1AED4D7664D94"/>
    <w:rsid w:val="00FA5F45"/>
    <w:pPr>
      <w:widowControl w:val="0"/>
      <w:jc w:val="both"/>
    </w:pPr>
  </w:style>
  <w:style w:type="paragraph" w:customStyle="1" w:styleId="A7CB0B97E6F74BEE963B47D71781B5B6">
    <w:name w:val="A7CB0B97E6F74BEE963B47D71781B5B6"/>
    <w:rsid w:val="00FA5F45"/>
    <w:pPr>
      <w:widowControl w:val="0"/>
      <w:jc w:val="both"/>
    </w:pPr>
  </w:style>
  <w:style w:type="paragraph" w:customStyle="1" w:styleId="D7BD43FEE94E4D488EBF987671875907">
    <w:name w:val="D7BD43FEE94E4D488EBF987671875907"/>
    <w:rsid w:val="00FA5F45"/>
    <w:pPr>
      <w:widowControl w:val="0"/>
      <w:jc w:val="both"/>
    </w:pPr>
  </w:style>
  <w:style w:type="paragraph" w:customStyle="1" w:styleId="09E847EDE36C49989F68B63389C24360">
    <w:name w:val="09E847EDE36C49989F68B63389C24360"/>
    <w:rsid w:val="00FA5F45"/>
    <w:pPr>
      <w:widowControl w:val="0"/>
      <w:jc w:val="both"/>
    </w:pPr>
  </w:style>
  <w:style w:type="paragraph" w:customStyle="1" w:styleId="42655A505BF94F2B81EC8EA9BA1C7EFF">
    <w:name w:val="42655A505BF94F2B81EC8EA9BA1C7EFF"/>
    <w:rsid w:val="00FA5F45"/>
    <w:pPr>
      <w:widowControl w:val="0"/>
      <w:jc w:val="both"/>
    </w:pPr>
  </w:style>
  <w:style w:type="paragraph" w:customStyle="1" w:styleId="424792BA9A354A39AB943CA717FAA25B">
    <w:name w:val="424792BA9A354A39AB943CA717FAA25B"/>
    <w:rsid w:val="00FA5F45"/>
    <w:pPr>
      <w:widowControl w:val="0"/>
      <w:jc w:val="both"/>
    </w:pPr>
  </w:style>
  <w:style w:type="paragraph" w:customStyle="1" w:styleId="9B6ED6FFE1E945EBB89CA1DF8B22CABF">
    <w:name w:val="9B6ED6FFE1E945EBB89CA1DF8B22CABF"/>
    <w:rsid w:val="00FA5F45"/>
    <w:pPr>
      <w:widowControl w:val="0"/>
      <w:jc w:val="both"/>
    </w:pPr>
  </w:style>
  <w:style w:type="paragraph" w:customStyle="1" w:styleId="90888180D63443AC85139F99AD2C0694">
    <w:name w:val="90888180D63443AC85139F99AD2C0694"/>
    <w:rsid w:val="00FA5F45"/>
    <w:pPr>
      <w:widowControl w:val="0"/>
      <w:jc w:val="both"/>
    </w:pPr>
  </w:style>
  <w:style w:type="paragraph" w:customStyle="1" w:styleId="EAF83714A6A2442CA1A766A0C31DDCC4">
    <w:name w:val="EAF83714A6A2442CA1A766A0C31DDCC4"/>
    <w:rsid w:val="00FA5F45"/>
    <w:pPr>
      <w:widowControl w:val="0"/>
      <w:jc w:val="both"/>
    </w:pPr>
  </w:style>
  <w:style w:type="paragraph" w:customStyle="1" w:styleId="95065A799BB5414EA6AF7D52D3067969">
    <w:name w:val="95065A799BB5414EA6AF7D52D3067969"/>
    <w:rsid w:val="00FA5F45"/>
    <w:pPr>
      <w:widowControl w:val="0"/>
      <w:jc w:val="both"/>
    </w:pPr>
  </w:style>
  <w:style w:type="paragraph" w:customStyle="1" w:styleId="2E7D742AB18D4A8AB0A46D4C847F78C9">
    <w:name w:val="2E7D742AB18D4A8AB0A46D4C847F78C9"/>
    <w:rsid w:val="00FA5F45"/>
    <w:pPr>
      <w:widowControl w:val="0"/>
      <w:jc w:val="both"/>
    </w:pPr>
  </w:style>
  <w:style w:type="paragraph" w:customStyle="1" w:styleId="B272C4CA9F53458888AB50B1AB6A45C9">
    <w:name w:val="B272C4CA9F53458888AB50B1AB6A45C9"/>
    <w:rsid w:val="00FA5F45"/>
    <w:pPr>
      <w:widowControl w:val="0"/>
      <w:jc w:val="both"/>
    </w:pPr>
  </w:style>
  <w:style w:type="paragraph" w:customStyle="1" w:styleId="5C1D5EBAE65940E38F23F8B877530058">
    <w:name w:val="5C1D5EBAE65940E38F23F8B877530058"/>
    <w:rsid w:val="00FA5F45"/>
    <w:pPr>
      <w:widowControl w:val="0"/>
      <w:jc w:val="both"/>
    </w:pPr>
  </w:style>
  <w:style w:type="paragraph" w:customStyle="1" w:styleId="8323126E384C4FEFB8884739B4788776">
    <w:name w:val="8323126E384C4FEFB8884739B4788776"/>
    <w:rsid w:val="00FA5F45"/>
    <w:pPr>
      <w:widowControl w:val="0"/>
      <w:jc w:val="both"/>
    </w:pPr>
  </w:style>
  <w:style w:type="paragraph" w:customStyle="1" w:styleId="AACA281F78F14400A5D01FB4BD141E04">
    <w:name w:val="AACA281F78F14400A5D01FB4BD141E04"/>
    <w:rsid w:val="00FA5F45"/>
    <w:pPr>
      <w:widowControl w:val="0"/>
      <w:jc w:val="both"/>
    </w:pPr>
  </w:style>
  <w:style w:type="paragraph" w:customStyle="1" w:styleId="52D3541DB18B416DB3690662A6272917">
    <w:name w:val="52D3541DB18B416DB3690662A6272917"/>
    <w:rsid w:val="00FA5F45"/>
    <w:pPr>
      <w:widowControl w:val="0"/>
      <w:jc w:val="both"/>
    </w:pPr>
  </w:style>
  <w:style w:type="paragraph" w:customStyle="1" w:styleId="FAA6C249B65E450ABEBE2A9C5BE96527">
    <w:name w:val="FAA6C249B65E450ABEBE2A9C5BE96527"/>
    <w:rsid w:val="00FA5F45"/>
    <w:pPr>
      <w:widowControl w:val="0"/>
      <w:jc w:val="both"/>
    </w:pPr>
  </w:style>
  <w:style w:type="paragraph" w:customStyle="1" w:styleId="AD11CC54F6E240EEB9BD9F07AAC1AE7E">
    <w:name w:val="AD11CC54F6E240EEB9BD9F07AAC1AE7E"/>
    <w:rsid w:val="00FA5F45"/>
    <w:pPr>
      <w:widowControl w:val="0"/>
      <w:jc w:val="both"/>
    </w:pPr>
  </w:style>
  <w:style w:type="paragraph" w:customStyle="1" w:styleId="A4532BCF581D4C52900407216A4D8E67">
    <w:name w:val="A4532BCF581D4C52900407216A4D8E67"/>
    <w:rsid w:val="00FA5F45"/>
    <w:pPr>
      <w:widowControl w:val="0"/>
      <w:jc w:val="both"/>
    </w:pPr>
  </w:style>
  <w:style w:type="paragraph" w:customStyle="1" w:styleId="05F1694429434405A3E05FD192D4CEA6">
    <w:name w:val="05F1694429434405A3E05FD192D4CEA6"/>
    <w:rsid w:val="00FA5F45"/>
    <w:pPr>
      <w:widowControl w:val="0"/>
      <w:jc w:val="both"/>
    </w:pPr>
  </w:style>
  <w:style w:type="paragraph" w:customStyle="1" w:styleId="D87F0691EFA6421C956087EBF3F2E7A3">
    <w:name w:val="D87F0691EFA6421C956087EBF3F2E7A3"/>
    <w:rsid w:val="00FA5F45"/>
    <w:pPr>
      <w:widowControl w:val="0"/>
      <w:jc w:val="both"/>
    </w:pPr>
  </w:style>
  <w:style w:type="paragraph" w:customStyle="1" w:styleId="EBF668A6BF4B483AA8CFD1622F049713">
    <w:name w:val="EBF668A6BF4B483AA8CFD1622F049713"/>
    <w:rsid w:val="00FA5F45"/>
    <w:pPr>
      <w:widowControl w:val="0"/>
      <w:jc w:val="both"/>
    </w:pPr>
  </w:style>
  <w:style w:type="paragraph" w:customStyle="1" w:styleId="AE504BAB86E64440AE7E468674FDEC77">
    <w:name w:val="AE504BAB86E64440AE7E468674FDEC77"/>
    <w:rsid w:val="00FA5F45"/>
    <w:pPr>
      <w:widowControl w:val="0"/>
      <w:jc w:val="both"/>
    </w:pPr>
  </w:style>
  <w:style w:type="paragraph" w:customStyle="1" w:styleId="13500B78534E4BD68D4CC5225602F262">
    <w:name w:val="13500B78534E4BD68D4CC5225602F262"/>
    <w:rsid w:val="00FA5F45"/>
    <w:pPr>
      <w:widowControl w:val="0"/>
      <w:jc w:val="both"/>
    </w:pPr>
  </w:style>
  <w:style w:type="paragraph" w:customStyle="1" w:styleId="A02DDBE7509F4F168E0B72C94736AFE4">
    <w:name w:val="A02DDBE7509F4F168E0B72C94736AFE4"/>
    <w:rsid w:val="00FA5F45"/>
    <w:pPr>
      <w:widowControl w:val="0"/>
      <w:jc w:val="both"/>
    </w:pPr>
  </w:style>
  <w:style w:type="paragraph" w:customStyle="1" w:styleId="3B7871117EA14908899D22E027F85C96">
    <w:name w:val="3B7871117EA14908899D22E027F85C96"/>
    <w:rsid w:val="00FA5F45"/>
    <w:pPr>
      <w:widowControl w:val="0"/>
      <w:jc w:val="both"/>
    </w:pPr>
  </w:style>
  <w:style w:type="paragraph" w:customStyle="1" w:styleId="0CE30C08A8A24C20B1D019A39C1DA99A">
    <w:name w:val="0CE30C08A8A24C20B1D019A39C1DA99A"/>
    <w:rsid w:val="00FA5F45"/>
    <w:pPr>
      <w:widowControl w:val="0"/>
      <w:jc w:val="both"/>
    </w:pPr>
  </w:style>
  <w:style w:type="paragraph" w:customStyle="1" w:styleId="41CDFC1AF38A4A2F981BC4D515856B6C">
    <w:name w:val="41CDFC1AF38A4A2F981BC4D515856B6C"/>
    <w:rsid w:val="00FA5F45"/>
    <w:pPr>
      <w:widowControl w:val="0"/>
      <w:jc w:val="both"/>
    </w:pPr>
  </w:style>
  <w:style w:type="paragraph" w:customStyle="1" w:styleId="2253B98FF9C7421A9B6977958C63B212">
    <w:name w:val="2253B98FF9C7421A9B6977958C63B212"/>
    <w:rsid w:val="00FA5F45"/>
    <w:pPr>
      <w:widowControl w:val="0"/>
      <w:jc w:val="both"/>
    </w:pPr>
  </w:style>
  <w:style w:type="paragraph" w:customStyle="1" w:styleId="CCECADBC4B2B4115A47FE5A3390F5160">
    <w:name w:val="CCECADBC4B2B4115A47FE5A3390F5160"/>
    <w:rsid w:val="00FA5F45"/>
    <w:pPr>
      <w:widowControl w:val="0"/>
      <w:jc w:val="both"/>
    </w:pPr>
  </w:style>
  <w:style w:type="paragraph" w:customStyle="1" w:styleId="9EAF06DF63D14D68965FF1E94EFADBA9">
    <w:name w:val="9EAF06DF63D14D68965FF1E94EFADBA9"/>
    <w:rsid w:val="00FA5F45"/>
    <w:pPr>
      <w:widowControl w:val="0"/>
      <w:jc w:val="both"/>
    </w:pPr>
  </w:style>
  <w:style w:type="paragraph" w:customStyle="1" w:styleId="20FC6C4F552D4212A1D8ABA1CD91AC3F">
    <w:name w:val="20FC6C4F552D4212A1D8ABA1CD91AC3F"/>
    <w:rsid w:val="00FA5F45"/>
    <w:pPr>
      <w:widowControl w:val="0"/>
      <w:jc w:val="both"/>
    </w:pPr>
  </w:style>
  <w:style w:type="paragraph" w:customStyle="1" w:styleId="313F558B0A2A409994DF1198394A1536">
    <w:name w:val="313F558B0A2A409994DF1198394A1536"/>
    <w:rsid w:val="00FA5F45"/>
    <w:pPr>
      <w:widowControl w:val="0"/>
      <w:jc w:val="both"/>
    </w:pPr>
  </w:style>
  <w:style w:type="paragraph" w:customStyle="1" w:styleId="677110DC9D14408AAA09F19ECA1660AA">
    <w:name w:val="677110DC9D14408AAA09F19ECA1660AA"/>
    <w:rsid w:val="00FA5F45"/>
    <w:pPr>
      <w:widowControl w:val="0"/>
      <w:jc w:val="both"/>
    </w:pPr>
  </w:style>
  <w:style w:type="paragraph" w:customStyle="1" w:styleId="DFE8A2ACF50B466293FD3F701A0B564A">
    <w:name w:val="DFE8A2ACF50B466293FD3F701A0B564A"/>
    <w:rsid w:val="00FA5F45"/>
    <w:pPr>
      <w:widowControl w:val="0"/>
      <w:jc w:val="both"/>
    </w:pPr>
  </w:style>
  <w:style w:type="paragraph" w:customStyle="1" w:styleId="FD585CFFB4CD4AB8B87C6C9185BDFEF9">
    <w:name w:val="FD585CFFB4CD4AB8B87C6C9185BDFEF9"/>
    <w:rsid w:val="00FA5F45"/>
    <w:pPr>
      <w:widowControl w:val="0"/>
      <w:jc w:val="both"/>
    </w:pPr>
  </w:style>
  <w:style w:type="paragraph" w:customStyle="1" w:styleId="680A4FE4346048BDB321A76B0B412C22">
    <w:name w:val="680A4FE4346048BDB321A76B0B412C22"/>
    <w:rsid w:val="00FA5F45"/>
    <w:pPr>
      <w:widowControl w:val="0"/>
      <w:jc w:val="both"/>
    </w:pPr>
  </w:style>
  <w:style w:type="paragraph" w:customStyle="1" w:styleId="26CC63513D49445A8AB7BFFEAB9CB63C">
    <w:name w:val="26CC63513D49445A8AB7BFFEAB9CB63C"/>
    <w:rsid w:val="00FA5F45"/>
    <w:pPr>
      <w:widowControl w:val="0"/>
      <w:jc w:val="both"/>
    </w:pPr>
  </w:style>
  <w:style w:type="paragraph" w:customStyle="1" w:styleId="D61D90384B8B491FA429C0C0419747BD">
    <w:name w:val="D61D90384B8B491FA429C0C0419747BD"/>
    <w:rsid w:val="00FA5F45"/>
    <w:pPr>
      <w:widowControl w:val="0"/>
      <w:jc w:val="both"/>
    </w:pPr>
  </w:style>
  <w:style w:type="paragraph" w:customStyle="1" w:styleId="571CFF8CC18242F9BE6C040E39815627">
    <w:name w:val="571CFF8CC18242F9BE6C040E39815627"/>
    <w:rsid w:val="00FA5F45"/>
    <w:pPr>
      <w:widowControl w:val="0"/>
      <w:jc w:val="both"/>
    </w:pPr>
  </w:style>
  <w:style w:type="paragraph" w:customStyle="1" w:styleId="2DBA1F2DF4B6430E93671131BD229780">
    <w:name w:val="2DBA1F2DF4B6430E93671131BD229780"/>
    <w:rsid w:val="00FA5F45"/>
    <w:pPr>
      <w:widowControl w:val="0"/>
      <w:jc w:val="both"/>
    </w:pPr>
  </w:style>
  <w:style w:type="paragraph" w:customStyle="1" w:styleId="63AE6918566A46AA8189CF003C2F4960">
    <w:name w:val="63AE6918566A46AA8189CF003C2F4960"/>
    <w:rsid w:val="00FA5F45"/>
    <w:pPr>
      <w:widowControl w:val="0"/>
      <w:jc w:val="both"/>
    </w:pPr>
  </w:style>
  <w:style w:type="paragraph" w:customStyle="1" w:styleId="1F201CDCA7B4425B83511F09B764828F">
    <w:name w:val="1F201CDCA7B4425B83511F09B764828F"/>
    <w:rsid w:val="00FA5F45"/>
    <w:pPr>
      <w:widowControl w:val="0"/>
      <w:jc w:val="both"/>
    </w:pPr>
  </w:style>
  <w:style w:type="paragraph" w:customStyle="1" w:styleId="DF51339E92D6419A885F318EC6D208BA">
    <w:name w:val="DF51339E92D6419A885F318EC6D208BA"/>
    <w:rsid w:val="00FA5F45"/>
    <w:pPr>
      <w:widowControl w:val="0"/>
      <w:jc w:val="both"/>
    </w:pPr>
  </w:style>
  <w:style w:type="paragraph" w:customStyle="1" w:styleId="4FE36C98EF8641F19036C5861BDE2BA7">
    <w:name w:val="4FE36C98EF8641F19036C5861BDE2BA7"/>
    <w:rsid w:val="00FA5F45"/>
    <w:pPr>
      <w:widowControl w:val="0"/>
      <w:jc w:val="both"/>
    </w:pPr>
  </w:style>
  <w:style w:type="paragraph" w:customStyle="1" w:styleId="2EDF96EA3B9F4F55A25F31C34D4375F1">
    <w:name w:val="2EDF96EA3B9F4F55A25F31C34D4375F1"/>
    <w:rsid w:val="00FA5F45"/>
    <w:pPr>
      <w:widowControl w:val="0"/>
      <w:jc w:val="both"/>
    </w:pPr>
  </w:style>
  <w:style w:type="paragraph" w:customStyle="1" w:styleId="7822466881364000B83AA42FE188A345">
    <w:name w:val="7822466881364000B83AA42FE188A345"/>
    <w:rsid w:val="00FA5F45"/>
    <w:pPr>
      <w:widowControl w:val="0"/>
      <w:jc w:val="both"/>
    </w:pPr>
  </w:style>
  <w:style w:type="paragraph" w:customStyle="1" w:styleId="0B8263753C424DDC984A874A55F728EF">
    <w:name w:val="0B8263753C424DDC984A874A55F728EF"/>
    <w:rsid w:val="00FA5F45"/>
    <w:pPr>
      <w:widowControl w:val="0"/>
      <w:jc w:val="both"/>
    </w:pPr>
  </w:style>
  <w:style w:type="paragraph" w:customStyle="1" w:styleId="F38AB81961774B91B70B2E8F8A3A2814">
    <w:name w:val="F38AB81961774B91B70B2E8F8A3A2814"/>
    <w:rsid w:val="00FA5F45"/>
    <w:pPr>
      <w:widowControl w:val="0"/>
      <w:jc w:val="both"/>
    </w:pPr>
  </w:style>
  <w:style w:type="paragraph" w:customStyle="1" w:styleId="109ABD0BFF4045A389E078483B0A224B">
    <w:name w:val="109ABD0BFF4045A389E078483B0A224B"/>
    <w:rsid w:val="00FA5F45"/>
    <w:pPr>
      <w:widowControl w:val="0"/>
      <w:jc w:val="both"/>
    </w:pPr>
  </w:style>
  <w:style w:type="paragraph" w:customStyle="1" w:styleId="83AECBE2540C4338937348613F3CBE5B">
    <w:name w:val="83AECBE2540C4338937348613F3CBE5B"/>
    <w:rsid w:val="00FA5F45"/>
    <w:pPr>
      <w:widowControl w:val="0"/>
      <w:jc w:val="both"/>
    </w:pPr>
  </w:style>
  <w:style w:type="paragraph" w:customStyle="1" w:styleId="411B9B5D9E694DD2A3FB1D2C397CAE1B">
    <w:name w:val="411B9B5D9E694DD2A3FB1D2C397CAE1B"/>
    <w:rsid w:val="00FA5F45"/>
    <w:pPr>
      <w:widowControl w:val="0"/>
      <w:jc w:val="both"/>
    </w:pPr>
  </w:style>
  <w:style w:type="paragraph" w:customStyle="1" w:styleId="0390FDD320F840F7BB7B83C19D1C6DB6">
    <w:name w:val="0390FDD320F840F7BB7B83C19D1C6DB6"/>
    <w:rsid w:val="00FA5F45"/>
    <w:pPr>
      <w:widowControl w:val="0"/>
      <w:jc w:val="both"/>
    </w:pPr>
  </w:style>
  <w:style w:type="paragraph" w:customStyle="1" w:styleId="2C3819024E79462E82080BEF0C0ABA92">
    <w:name w:val="2C3819024E79462E82080BEF0C0ABA92"/>
    <w:rsid w:val="00FA5F45"/>
    <w:pPr>
      <w:widowControl w:val="0"/>
      <w:jc w:val="both"/>
    </w:pPr>
  </w:style>
  <w:style w:type="paragraph" w:customStyle="1" w:styleId="4927EF3C1EEB4AD888D9F3A15DAC9E7E">
    <w:name w:val="4927EF3C1EEB4AD888D9F3A15DAC9E7E"/>
    <w:rsid w:val="00FA5F45"/>
    <w:pPr>
      <w:widowControl w:val="0"/>
      <w:jc w:val="both"/>
    </w:pPr>
  </w:style>
  <w:style w:type="paragraph" w:customStyle="1" w:styleId="0A5837BD39C24881836B382D4FE85C8E">
    <w:name w:val="0A5837BD39C24881836B382D4FE85C8E"/>
    <w:rsid w:val="00FA5F45"/>
    <w:pPr>
      <w:widowControl w:val="0"/>
      <w:jc w:val="both"/>
    </w:pPr>
  </w:style>
  <w:style w:type="paragraph" w:customStyle="1" w:styleId="65D298DD055947EF9B01D0BD97C01E0C">
    <w:name w:val="65D298DD055947EF9B01D0BD97C01E0C"/>
    <w:rsid w:val="00FA5F45"/>
    <w:pPr>
      <w:widowControl w:val="0"/>
      <w:jc w:val="both"/>
    </w:pPr>
  </w:style>
  <w:style w:type="paragraph" w:customStyle="1" w:styleId="9A1E6B52B0544BFA9F1234132E3D2711">
    <w:name w:val="9A1E6B52B0544BFA9F1234132E3D2711"/>
    <w:rsid w:val="00FA5F45"/>
    <w:pPr>
      <w:widowControl w:val="0"/>
      <w:jc w:val="both"/>
    </w:pPr>
  </w:style>
  <w:style w:type="paragraph" w:customStyle="1" w:styleId="4BC668B8655A4DF096353F3E978C5846">
    <w:name w:val="4BC668B8655A4DF096353F3E978C5846"/>
    <w:rsid w:val="00FA5F45"/>
    <w:pPr>
      <w:widowControl w:val="0"/>
      <w:jc w:val="both"/>
    </w:pPr>
  </w:style>
  <w:style w:type="paragraph" w:customStyle="1" w:styleId="B1B86E68A047401D89DC564444C9CB3D">
    <w:name w:val="B1B86E68A047401D89DC564444C9CB3D"/>
    <w:rsid w:val="00FA5F45"/>
    <w:pPr>
      <w:widowControl w:val="0"/>
      <w:jc w:val="both"/>
    </w:pPr>
  </w:style>
  <w:style w:type="paragraph" w:customStyle="1" w:styleId="F4C230D71C4C41E4B589836F70060216">
    <w:name w:val="F4C230D71C4C41E4B589836F70060216"/>
    <w:rsid w:val="00FA5F45"/>
    <w:pPr>
      <w:widowControl w:val="0"/>
      <w:jc w:val="both"/>
    </w:pPr>
  </w:style>
  <w:style w:type="paragraph" w:customStyle="1" w:styleId="6CFC15721C014915B9E34C7A9256D997">
    <w:name w:val="6CFC15721C014915B9E34C7A9256D997"/>
    <w:rsid w:val="00FA5F45"/>
    <w:pPr>
      <w:widowControl w:val="0"/>
      <w:jc w:val="both"/>
    </w:pPr>
  </w:style>
  <w:style w:type="paragraph" w:customStyle="1" w:styleId="D331BF6816AD4ED89CD1170DA5D734EE">
    <w:name w:val="D331BF6816AD4ED89CD1170DA5D734EE"/>
    <w:rsid w:val="00FA5F45"/>
    <w:pPr>
      <w:widowControl w:val="0"/>
      <w:jc w:val="both"/>
    </w:pPr>
  </w:style>
  <w:style w:type="paragraph" w:customStyle="1" w:styleId="9F6880157EEF40E0BD8260EE47AED9E7">
    <w:name w:val="9F6880157EEF40E0BD8260EE47AED9E7"/>
    <w:rsid w:val="00FA5F45"/>
    <w:pPr>
      <w:widowControl w:val="0"/>
      <w:jc w:val="both"/>
    </w:pPr>
  </w:style>
  <w:style w:type="paragraph" w:customStyle="1" w:styleId="E961F77590384F9CB17BA5185CA36BE2">
    <w:name w:val="E961F77590384F9CB17BA5185CA36BE2"/>
    <w:rsid w:val="00FA5F45"/>
    <w:pPr>
      <w:widowControl w:val="0"/>
      <w:jc w:val="both"/>
    </w:pPr>
  </w:style>
  <w:style w:type="paragraph" w:customStyle="1" w:styleId="ADC125ED89FA47BEA67EF96DE013E219">
    <w:name w:val="ADC125ED89FA47BEA67EF96DE013E219"/>
    <w:rsid w:val="00FA5F45"/>
    <w:pPr>
      <w:widowControl w:val="0"/>
      <w:jc w:val="both"/>
    </w:pPr>
  </w:style>
  <w:style w:type="paragraph" w:customStyle="1" w:styleId="D4A047BD2F424D628A87467FFDDCA1DF">
    <w:name w:val="D4A047BD2F424D628A87467FFDDCA1DF"/>
    <w:rsid w:val="00FA5F45"/>
    <w:pPr>
      <w:widowControl w:val="0"/>
      <w:jc w:val="both"/>
    </w:pPr>
  </w:style>
  <w:style w:type="paragraph" w:customStyle="1" w:styleId="E33E3430D60541549EF85F025F937941">
    <w:name w:val="E33E3430D60541549EF85F025F937941"/>
    <w:rsid w:val="00FA5F45"/>
    <w:pPr>
      <w:widowControl w:val="0"/>
      <w:jc w:val="both"/>
    </w:pPr>
  </w:style>
  <w:style w:type="paragraph" w:customStyle="1" w:styleId="E4096097A36B476CAD513FB5C2348AA0">
    <w:name w:val="E4096097A36B476CAD513FB5C2348AA0"/>
    <w:rsid w:val="00FA5F45"/>
    <w:pPr>
      <w:widowControl w:val="0"/>
      <w:jc w:val="both"/>
    </w:pPr>
  </w:style>
  <w:style w:type="paragraph" w:customStyle="1" w:styleId="B706BA88AF02403FAED1E19A23C961F7">
    <w:name w:val="B706BA88AF02403FAED1E19A23C961F7"/>
    <w:rsid w:val="00FA5F45"/>
    <w:pPr>
      <w:widowControl w:val="0"/>
      <w:jc w:val="both"/>
    </w:pPr>
  </w:style>
  <w:style w:type="paragraph" w:customStyle="1" w:styleId="08FAF2BE4C544C73999101951D5D0A5D">
    <w:name w:val="08FAF2BE4C544C73999101951D5D0A5D"/>
    <w:rsid w:val="00FA5F45"/>
    <w:pPr>
      <w:widowControl w:val="0"/>
      <w:jc w:val="both"/>
    </w:pPr>
  </w:style>
  <w:style w:type="paragraph" w:customStyle="1" w:styleId="F366680432944E2E91CC4A187E15102B">
    <w:name w:val="F366680432944E2E91CC4A187E15102B"/>
    <w:rsid w:val="00FA5F45"/>
    <w:pPr>
      <w:widowControl w:val="0"/>
      <w:jc w:val="both"/>
    </w:pPr>
  </w:style>
  <w:style w:type="paragraph" w:customStyle="1" w:styleId="4CDAEDBB8737485DBB765FC06B6601DF">
    <w:name w:val="4CDAEDBB8737485DBB765FC06B6601DF"/>
    <w:rsid w:val="00FA5F45"/>
    <w:pPr>
      <w:widowControl w:val="0"/>
      <w:jc w:val="both"/>
    </w:pPr>
  </w:style>
  <w:style w:type="paragraph" w:customStyle="1" w:styleId="23ED30F3639F4DB6880B72FE9CED3463">
    <w:name w:val="23ED30F3639F4DB6880B72FE9CED3463"/>
    <w:rsid w:val="00FA5F45"/>
    <w:pPr>
      <w:widowControl w:val="0"/>
      <w:jc w:val="both"/>
    </w:pPr>
  </w:style>
  <w:style w:type="paragraph" w:customStyle="1" w:styleId="3EA712A2BDF7485E97898B1EA5514CC0">
    <w:name w:val="3EA712A2BDF7485E97898B1EA5514CC0"/>
    <w:rsid w:val="00FA5F45"/>
    <w:pPr>
      <w:widowControl w:val="0"/>
      <w:jc w:val="both"/>
    </w:pPr>
  </w:style>
  <w:style w:type="paragraph" w:customStyle="1" w:styleId="0D4F166B51F6460998A13C05B436BAC0">
    <w:name w:val="0D4F166B51F6460998A13C05B436BAC0"/>
    <w:rsid w:val="00FA5F45"/>
    <w:pPr>
      <w:widowControl w:val="0"/>
      <w:jc w:val="both"/>
    </w:pPr>
  </w:style>
  <w:style w:type="paragraph" w:customStyle="1" w:styleId="2B16EA7359ED455797282082A3C52857">
    <w:name w:val="2B16EA7359ED455797282082A3C52857"/>
    <w:rsid w:val="00FA5F45"/>
    <w:pPr>
      <w:widowControl w:val="0"/>
      <w:jc w:val="both"/>
    </w:pPr>
  </w:style>
  <w:style w:type="paragraph" w:customStyle="1" w:styleId="395E6046F97942D9A106A30DFA8CF9EE">
    <w:name w:val="395E6046F97942D9A106A30DFA8CF9EE"/>
    <w:rsid w:val="00FA5F45"/>
    <w:pPr>
      <w:widowControl w:val="0"/>
      <w:jc w:val="both"/>
    </w:pPr>
  </w:style>
  <w:style w:type="paragraph" w:customStyle="1" w:styleId="53EF5AA1040E43F496FEEA12964940A4">
    <w:name w:val="53EF5AA1040E43F496FEEA12964940A4"/>
    <w:rsid w:val="00FA5F45"/>
    <w:pPr>
      <w:widowControl w:val="0"/>
      <w:jc w:val="both"/>
    </w:pPr>
  </w:style>
  <w:style w:type="paragraph" w:customStyle="1" w:styleId="2CAD2380A76244898D05BD9DDEF4B1E0">
    <w:name w:val="2CAD2380A76244898D05BD9DDEF4B1E0"/>
    <w:rsid w:val="00FA5F45"/>
    <w:pPr>
      <w:widowControl w:val="0"/>
      <w:jc w:val="both"/>
    </w:pPr>
  </w:style>
  <w:style w:type="paragraph" w:customStyle="1" w:styleId="4A66C8E8B4CF4C01BE94AE5DFA131105">
    <w:name w:val="4A66C8E8B4CF4C01BE94AE5DFA131105"/>
    <w:rsid w:val="00FA5F45"/>
    <w:pPr>
      <w:widowControl w:val="0"/>
      <w:jc w:val="both"/>
    </w:pPr>
  </w:style>
  <w:style w:type="paragraph" w:customStyle="1" w:styleId="BF8498F79E4C48A9BA98C9F0D7A95D20">
    <w:name w:val="BF8498F79E4C48A9BA98C9F0D7A95D20"/>
    <w:rsid w:val="00FA5F45"/>
    <w:pPr>
      <w:widowControl w:val="0"/>
      <w:jc w:val="both"/>
    </w:pPr>
  </w:style>
  <w:style w:type="paragraph" w:customStyle="1" w:styleId="E7B09DCC67134756BA773FDFE08DA366">
    <w:name w:val="E7B09DCC67134756BA773FDFE08DA366"/>
    <w:rsid w:val="00FA5F45"/>
    <w:pPr>
      <w:widowControl w:val="0"/>
      <w:jc w:val="both"/>
    </w:pPr>
  </w:style>
  <w:style w:type="paragraph" w:customStyle="1" w:styleId="4CCB22F39E7943DB98FF4E1F3BFD290B">
    <w:name w:val="4CCB22F39E7943DB98FF4E1F3BFD290B"/>
    <w:rsid w:val="00FA5F45"/>
    <w:pPr>
      <w:widowControl w:val="0"/>
      <w:jc w:val="both"/>
    </w:pPr>
  </w:style>
  <w:style w:type="paragraph" w:customStyle="1" w:styleId="E54087B3EAB54CE6B91E5C3FFCB58323">
    <w:name w:val="E54087B3EAB54CE6B91E5C3FFCB58323"/>
    <w:rsid w:val="00FA5F45"/>
    <w:pPr>
      <w:widowControl w:val="0"/>
      <w:jc w:val="both"/>
    </w:pPr>
  </w:style>
  <w:style w:type="paragraph" w:customStyle="1" w:styleId="EA3B666E68C44F8199F65026BDA1C868">
    <w:name w:val="EA3B666E68C44F8199F65026BDA1C868"/>
    <w:rsid w:val="00FA5F45"/>
    <w:pPr>
      <w:widowControl w:val="0"/>
      <w:jc w:val="both"/>
    </w:pPr>
  </w:style>
  <w:style w:type="paragraph" w:customStyle="1" w:styleId="BC73668CAE83489C96DC88B2184BAF5F">
    <w:name w:val="BC73668CAE83489C96DC88B2184BAF5F"/>
    <w:rsid w:val="00FA5F45"/>
    <w:pPr>
      <w:widowControl w:val="0"/>
      <w:jc w:val="both"/>
    </w:pPr>
  </w:style>
  <w:style w:type="paragraph" w:customStyle="1" w:styleId="92027A2F1E7146E2B53069B80D24A653">
    <w:name w:val="92027A2F1E7146E2B53069B80D24A653"/>
    <w:rsid w:val="00FA5F45"/>
    <w:pPr>
      <w:widowControl w:val="0"/>
      <w:jc w:val="both"/>
    </w:pPr>
  </w:style>
  <w:style w:type="paragraph" w:customStyle="1" w:styleId="F09FE9D815DD4CB3AB4A6C5D7B69AA37">
    <w:name w:val="F09FE9D815DD4CB3AB4A6C5D7B69AA37"/>
    <w:rsid w:val="00FA5F45"/>
    <w:pPr>
      <w:widowControl w:val="0"/>
      <w:jc w:val="both"/>
    </w:pPr>
  </w:style>
  <w:style w:type="paragraph" w:customStyle="1" w:styleId="51AB7831CA5946CAB86E0C5EB2436265">
    <w:name w:val="51AB7831CA5946CAB86E0C5EB2436265"/>
    <w:rsid w:val="00FA5F45"/>
    <w:pPr>
      <w:widowControl w:val="0"/>
      <w:jc w:val="both"/>
    </w:pPr>
  </w:style>
  <w:style w:type="paragraph" w:customStyle="1" w:styleId="277CAB974E654A539025217D4D686B1C">
    <w:name w:val="277CAB974E654A539025217D4D686B1C"/>
    <w:rsid w:val="00FA5F45"/>
    <w:pPr>
      <w:widowControl w:val="0"/>
      <w:jc w:val="both"/>
    </w:pPr>
  </w:style>
  <w:style w:type="paragraph" w:customStyle="1" w:styleId="9F6C8E8DEE434601B0DC9C86B0165AA5">
    <w:name w:val="9F6C8E8DEE434601B0DC9C86B0165AA5"/>
    <w:rsid w:val="00FA5F45"/>
    <w:pPr>
      <w:widowControl w:val="0"/>
      <w:jc w:val="both"/>
    </w:pPr>
  </w:style>
  <w:style w:type="paragraph" w:customStyle="1" w:styleId="6AEFF74435F1457A8834CCE507658041">
    <w:name w:val="6AEFF74435F1457A8834CCE507658041"/>
    <w:rsid w:val="00FA5F45"/>
    <w:pPr>
      <w:widowControl w:val="0"/>
      <w:jc w:val="both"/>
    </w:pPr>
  </w:style>
  <w:style w:type="paragraph" w:customStyle="1" w:styleId="6A55B2FCF54D41D1850CAFFDC56B9B50">
    <w:name w:val="6A55B2FCF54D41D1850CAFFDC56B9B50"/>
    <w:rsid w:val="00FA5F45"/>
    <w:pPr>
      <w:widowControl w:val="0"/>
      <w:jc w:val="both"/>
    </w:pPr>
  </w:style>
  <w:style w:type="paragraph" w:customStyle="1" w:styleId="C7BCC0260F5946F58378E98260B72BAB">
    <w:name w:val="C7BCC0260F5946F58378E98260B72BAB"/>
    <w:rsid w:val="00FA5F45"/>
    <w:pPr>
      <w:widowControl w:val="0"/>
      <w:jc w:val="both"/>
    </w:pPr>
  </w:style>
  <w:style w:type="paragraph" w:customStyle="1" w:styleId="A2D77299BCDF41A7AF2D8A1BD5C4ACF9">
    <w:name w:val="A2D77299BCDF41A7AF2D8A1BD5C4ACF9"/>
    <w:rsid w:val="00FA5F45"/>
    <w:pPr>
      <w:widowControl w:val="0"/>
      <w:jc w:val="both"/>
    </w:pPr>
  </w:style>
  <w:style w:type="paragraph" w:customStyle="1" w:styleId="820812E94BB04061B7C76CE17BD48228">
    <w:name w:val="820812E94BB04061B7C76CE17BD48228"/>
    <w:rsid w:val="00FA5F45"/>
    <w:pPr>
      <w:widowControl w:val="0"/>
      <w:jc w:val="both"/>
    </w:pPr>
  </w:style>
  <w:style w:type="paragraph" w:customStyle="1" w:styleId="9742D78CC61F4DC1AB4FFE53B62EC2E8">
    <w:name w:val="9742D78CC61F4DC1AB4FFE53B62EC2E8"/>
    <w:rsid w:val="00FA5F45"/>
    <w:pPr>
      <w:widowControl w:val="0"/>
      <w:jc w:val="both"/>
    </w:pPr>
  </w:style>
  <w:style w:type="paragraph" w:customStyle="1" w:styleId="7CF6A1A2E0FB4FECA31B56A0223105A8">
    <w:name w:val="7CF6A1A2E0FB4FECA31B56A0223105A8"/>
    <w:rsid w:val="00FA5F45"/>
    <w:pPr>
      <w:widowControl w:val="0"/>
      <w:jc w:val="both"/>
    </w:pPr>
  </w:style>
  <w:style w:type="paragraph" w:customStyle="1" w:styleId="D4DD944EFCEB4004B3381B72653887A2">
    <w:name w:val="D4DD944EFCEB4004B3381B72653887A2"/>
    <w:rsid w:val="00FA5F45"/>
    <w:pPr>
      <w:widowControl w:val="0"/>
      <w:jc w:val="both"/>
    </w:pPr>
  </w:style>
  <w:style w:type="paragraph" w:customStyle="1" w:styleId="2B84ECDE21534E199527314CF6BE120B">
    <w:name w:val="2B84ECDE21534E199527314CF6BE120B"/>
    <w:rsid w:val="00FA5F45"/>
    <w:pPr>
      <w:widowControl w:val="0"/>
      <w:jc w:val="both"/>
    </w:pPr>
  </w:style>
  <w:style w:type="paragraph" w:customStyle="1" w:styleId="A0E2297371E747E7897A3445CFC51600">
    <w:name w:val="A0E2297371E747E7897A3445CFC51600"/>
    <w:rsid w:val="00FA5F45"/>
    <w:pPr>
      <w:widowControl w:val="0"/>
      <w:jc w:val="both"/>
    </w:pPr>
  </w:style>
  <w:style w:type="paragraph" w:customStyle="1" w:styleId="D775AE6E49C84615AAB70C628D75B125">
    <w:name w:val="D775AE6E49C84615AAB70C628D75B125"/>
    <w:rsid w:val="00FA5F45"/>
    <w:pPr>
      <w:widowControl w:val="0"/>
      <w:jc w:val="both"/>
    </w:pPr>
  </w:style>
  <w:style w:type="paragraph" w:customStyle="1" w:styleId="738D01CE166D4EABBA97845BC85CD1BC">
    <w:name w:val="738D01CE166D4EABBA97845BC85CD1BC"/>
    <w:rsid w:val="00FA5F45"/>
    <w:pPr>
      <w:widowControl w:val="0"/>
      <w:jc w:val="both"/>
    </w:pPr>
  </w:style>
  <w:style w:type="paragraph" w:customStyle="1" w:styleId="5F870A48211B4D10B4F58E134E3A2BAD">
    <w:name w:val="5F870A48211B4D10B4F58E134E3A2BAD"/>
    <w:rsid w:val="00FA5F45"/>
    <w:pPr>
      <w:widowControl w:val="0"/>
      <w:jc w:val="both"/>
    </w:pPr>
  </w:style>
  <w:style w:type="paragraph" w:customStyle="1" w:styleId="915F436D1A9A4E3C8ADD26BD794DDE04">
    <w:name w:val="915F436D1A9A4E3C8ADD26BD794DDE04"/>
    <w:rsid w:val="00FA5F45"/>
    <w:pPr>
      <w:widowControl w:val="0"/>
      <w:jc w:val="both"/>
    </w:pPr>
  </w:style>
  <w:style w:type="paragraph" w:customStyle="1" w:styleId="C937A1F9C7C44E60B01C1155CF512B98">
    <w:name w:val="C937A1F9C7C44E60B01C1155CF512B98"/>
    <w:rsid w:val="00FA5F45"/>
    <w:pPr>
      <w:widowControl w:val="0"/>
      <w:jc w:val="both"/>
    </w:pPr>
  </w:style>
  <w:style w:type="paragraph" w:customStyle="1" w:styleId="3BCB0A85B5104B63AC9D12CCA3E9E980">
    <w:name w:val="3BCB0A85B5104B63AC9D12CCA3E9E980"/>
    <w:rsid w:val="00FA5F45"/>
    <w:pPr>
      <w:widowControl w:val="0"/>
      <w:jc w:val="both"/>
    </w:pPr>
  </w:style>
  <w:style w:type="paragraph" w:customStyle="1" w:styleId="D19A8C8BD79941CB9689CC31DDBAE358">
    <w:name w:val="D19A8C8BD79941CB9689CC31DDBAE358"/>
    <w:rsid w:val="00FA5F45"/>
    <w:pPr>
      <w:widowControl w:val="0"/>
      <w:jc w:val="both"/>
    </w:pPr>
  </w:style>
  <w:style w:type="paragraph" w:customStyle="1" w:styleId="B738FCC822544C58A69FCFB8AF0D985D">
    <w:name w:val="B738FCC822544C58A69FCFB8AF0D985D"/>
    <w:rsid w:val="00FA5F45"/>
    <w:pPr>
      <w:widowControl w:val="0"/>
      <w:jc w:val="both"/>
    </w:pPr>
  </w:style>
  <w:style w:type="paragraph" w:customStyle="1" w:styleId="8B8DB85F469D410C9134A9B4768B8CA5">
    <w:name w:val="8B8DB85F469D410C9134A9B4768B8CA5"/>
    <w:rsid w:val="00FA5F45"/>
    <w:pPr>
      <w:widowControl w:val="0"/>
      <w:jc w:val="both"/>
    </w:pPr>
  </w:style>
  <w:style w:type="paragraph" w:customStyle="1" w:styleId="D7021611BC0D4E74A04DA37D828B9213">
    <w:name w:val="D7021611BC0D4E74A04DA37D828B9213"/>
    <w:rsid w:val="00FA5F45"/>
    <w:pPr>
      <w:widowControl w:val="0"/>
      <w:jc w:val="both"/>
    </w:pPr>
  </w:style>
  <w:style w:type="paragraph" w:customStyle="1" w:styleId="40934D971797484E9AEB122C02C7EC80">
    <w:name w:val="40934D971797484E9AEB122C02C7EC80"/>
    <w:rsid w:val="00FA5F45"/>
    <w:pPr>
      <w:widowControl w:val="0"/>
      <w:jc w:val="both"/>
    </w:pPr>
  </w:style>
  <w:style w:type="paragraph" w:customStyle="1" w:styleId="75274491C8FE4932AD158954D97ECB61">
    <w:name w:val="75274491C8FE4932AD158954D97ECB61"/>
    <w:rsid w:val="00FA5F45"/>
    <w:pPr>
      <w:widowControl w:val="0"/>
      <w:jc w:val="both"/>
    </w:pPr>
  </w:style>
  <w:style w:type="paragraph" w:customStyle="1" w:styleId="B439B6117A8D4B519E24EFF22514037A">
    <w:name w:val="B439B6117A8D4B519E24EFF22514037A"/>
    <w:rsid w:val="00FA5F45"/>
    <w:pPr>
      <w:widowControl w:val="0"/>
      <w:jc w:val="both"/>
    </w:pPr>
  </w:style>
  <w:style w:type="paragraph" w:customStyle="1" w:styleId="36037440F3764D0A9CA70ED84A93FBF6">
    <w:name w:val="36037440F3764D0A9CA70ED84A93FBF6"/>
    <w:rsid w:val="00FA5F45"/>
    <w:pPr>
      <w:widowControl w:val="0"/>
      <w:jc w:val="both"/>
    </w:pPr>
  </w:style>
  <w:style w:type="paragraph" w:customStyle="1" w:styleId="7D48B7EF60984C54ADD78B898C695BEE">
    <w:name w:val="7D48B7EF60984C54ADD78B898C695BEE"/>
    <w:rsid w:val="00FA5F45"/>
    <w:pPr>
      <w:widowControl w:val="0"/>
      <w:jc w:val="both"/>
    </w:pPr>
  </w:style>
  <w:style w:type="paragraph" w:customStyle="1" w:styleId="5108A046E6304E8B8ED20DA22DDF8C9A">
    <w:name w:val="5108A046E6304E8B8ED20DA22DDF8C9A"/>
    <w:rsid w:val="00FA5F45"/>
    <w:pPr>
      <w:widowControl w:val="0"/>
      <w:jc w:val="both"/>
    </w:pPr>
  </w:style>
  <w:style w:type="paragraph" w:customStyle="1" w:styleId="89232424D63F45A392CC1FA9BB50FECA">
    <w:name w:val="89232424D63F45A392CC1FA9BB50FECA"/>
    <w:rsid w:val="00FA5F45"/>
    <w:pPr>
      <w:widowControl w:val="0"/>
      <w:jc w:val="both"/>
    </w:pPr>
  </w:style>
  <w:style w:type="paragraph" w:customStyle="1" w:styleId="E1130F60A678464097610F5F67CC8117">
    <w:name w:val="E1130F60A678464097610F5F67CC8117"/>
    <w:rsid w:val="00FA5F45"/>
    <w:pPr>
      <w:widowControl w:val="0"/>
      <w:jc w:val="both"/>
    </w:pPr>
  </w:style>
  <w:style w:type="paragraph" w:customStyle="1" w:styleId="6BCE19C82FD642E48E0273B33DC5209E">
    <w:name w:val="6BCE19C82FD642E48E0273B33DC5209E"/>
    <w:rsid w:val="00FA5F45"/>
    <w:pPr>
      <w:widowControl w:val="0"/>
      <w:jc w:val="both"/>
    </w:pPr>
  </w:style>
  <w:style w:type="paragraph" w:customStyle="1" w:styleId="2B666EF9F0D74CE686B5564623696DDC">
    <w:name w:val="2B666EF9F0D74CE686B5564623696DDC"/>
    <w:rsid w:val="00FA5F45"/>
    <w:pPr>
      <w:widowControl w:val="0"/>
      <w:jc w:val="both"/>
    </w:pPr>
  </w:style>
  <w:style w:type="paragraph" w:customStyle="1" w:styleId="F1C2D0A12C7543B1B91298DFCB223148">
    <w:name w:val="F1C2D0A12C7543B1B91298DFCB223148"/>
    <w:rsid w:val="00FA5F45"/>
    <w:pPr>
      <w:widowControl w:val="0"/>
      <w:jc w:val="both"/>
    </w:pPr>
  </w:style>
  <w:style w:type="paragraph" w:customStyle="1" w:styleId="170CCE6D9EA94D78AE4C4CFD752FAADC">
    <w:name w:val="170CCE6D9EA94D78AE4C4CFD752FAADC"/>
    <w:rsid w:val="00FA5F45"/>
    <w:pPr>
      <w:widowControl w:val="0"/>
      <w:jc w:val="both"/>
    </w:pPr>
  </w:style>
  <w:style w:type="paragraph" w:customStyle="1" w:styleId="439104B655784E0DBE1887B6DEBCDB13">
    <w:name w:val="439104B655784E0DBE1887B6DEBCDB13"/>
    <w:rsid w:val="00FA5F45"/>
    <w:pPr>
      <w:widowControl w:val="0"/>
      <w:jc w:val="both"/>
    </w:pPr>
  </w:style>
  <w:style w:type="paragraph" w:customStyle="1" w:styleId="DDC1D8C1DC0D4F518F2E2D4342924EFA">
    <w:name w:val="DDC1D8C1DC0D4F518F2E2D4342924EFA"/>
    <w:rsid w:val="00FA5F45"/>
    <w:pPr>
      <w:widowControl w:val="0"/>
      <w:jc w:val="both"/>
    </w:pPr>
  </w:style>
  <w:style w:type="paragraph" w:customStyle="1" w:styleId="3D898552ECAE4207857E4D5D201C1FA0">
    <w:name w:val="3D898552ECAE4207857E4D5D201C1FA0"/>
    <w:rsid w:val="00FA5F45"/>
    <w:pPr>
      <w:widowControl w:val="0"/>
      <w:jc w:val="both"/>
    </w:pPr>
  </w:style>
  <w:style w:type="paragraph" w:customStyle="1" w:styleId="04BA0688AA15447093450460D204329B">
    <w:name w:val="04BA0688AA15447093450460D204329B"/>
    <w:rsid w:val="00FA5F45"/>
    <w:pPr>
      <w:widowControl w:val="0"/>
      <w:jc w:val="both"/>
    </w:pPr>
  </w:style>
  <w:style w:type="paragraph" w:customStyle="1" w:styleId="8AF21B2C75ED4F91A4B00B06ECB287A3">
    <w:name w:val="8AF21B2C75ED4F91A4B00B06ECB287A3"/>
    <w:rsid w:val="00FA5F45"/>
    <w:pPr>
      <w:widowControl w:val="0"/>
      <w:jc w:val="both"/>
    </w:pPr>
  </w:style>
  <w:style w:type="paragraph" w:customStyle="1" w:styleId="DB78DEA1438A4B3B8EBD45CD5E40A7C3">
    <w:name w:val="DB78DEA1438A4B3B8EBD45CD5E40A7C3"/>
    <w:rsid w:val="00FA5F45"/>
    <w:pPr>
      <w:widowControl w:val="0"/>
      <w:jc w:val="both"/>
    </w:pPr>
  </w:style>
  <w:style w:type="paragraph" w:customStyle="1" w:styleId="C48C529554CE48439626D4D6B429892B">
    <w:name w:val="C48C529554CE48439626D4D6B429892B"/>
    <w:rsid w:val="00FA5F45"/>
    <w:pPr>
      <w:widowControl w:val="0"/>
      <w:jc w:val="both"/>
    </w:pPr>
  </w:style>
  <w:style w:type="paragraph" w:customStyle="1" w:styleId="C605FB4479F347BB94DC6A0D064F9EA6">
    <w:name w:val="C605FB4479F347BB94DC6A0D064F9EA6"/>
    <w:rsid w:val="00FA5F45"/>
    <w:pPr>
      <w:widowControl w:val="0"/>
      <w:jc w:val="both"/>
    </w:pPr>
  </w:style>
  <w:style w:type="paragraph" w:customStyle="1" w:styleId="30C7F3918A9946DEB73028FCFBDF506F">
    <w:name w:val="30C7F3918A9946DEB73028FCFBDF506F"/>
    <w:rsid w:val="00FA5F45"/>
    <w:pPr>
      <w:widowControl w:val="0"/>
      <w:jc w:val="both"/>
    </w:pPr>
  </w:style>
  <w:style w:type="paragraph" w:customStyle="1" w:styleId="BAFE9C5EA32D4D01AAED193D7068946C">
    <w:name w:val="BAFE9C5EA32D4D01AAED193D7068946C"/>
    <w:rsid w:val="00FA5F45"/>
    <w:pPr>
      <w:widowControl w:val="0"/>
      <w:jc w:val="both"/>
    </w:pPr>
  </w:style>
  <w:style w:type="paragraph" w:customStyle="1" w:styleId="AF2B0CB112A24D95B33A8FD51D59DB19">
    <w:name w:val="AF2B0CB112A24D95B33A8FD51D59DB19"/>
    <w:rsid w:val="00FA5F45"/>
    <w:pPr>
      <w:widowControl w:val="0"/>
      <w:jc w:val="both"/>
    </w:pPr>
  </w:style>
  <w:style w:type="paragraph" w:customStyle="1" w:styleId="9E1F4A70CA534BB188E6FAF84C684BEA">
    <w:name w:val="9E1F4A70CA534BB188E6FAF84C684BEA"/>
    <w:rsid w:val="00FA5F45"/>
    <w:pPr>
      <w:widowControl w:val="0"/>
      <w:jc w:val="both"/>
    </w:pPr>
  </w:style>
  <w:style w:type="paragraph" w:customStyle="1" w:styleId="2C2BFAA8685D477B973406210B261593">
    <w:name w:val="2C2BFAA8685D477B973406210B261593"/>
    <w:rsid w:val="00FA5F45"/>
    <w:pPr>
      <w:widowControl w:val="0"/>
      <w:jc w:val="both"/>
    </w:pPr>
  </w:style>
  <w:style w:type="paragraph" w:customStyle="1" w:styleId="0AC1A186F48A4F45B9D06AA9D35F61E2">
    <w:name w:val="0AC1A186F48A4F45B9D06AA9D35F61E2"/>
    <w:rsid w:val="00FA5F45"/>
    <w:pPr>
      <w:widowControl w:val="0"/>
      <w:jc w:val="both"/>
    </w:pPr>
  </w:style>
  <w:style w:type="paragraph" w:customStyle="1" w:styleId="B29B7F5B627B41F8ABE9CAC62E8DF2D3">
    <w:name w:val="B29B7F5B627B41F8ABE9CAC62E8DF2D3"/>
    <w:rsid w:val="00FA5F45"/>
    <w:pPr>
      <w:widowControl w:val="0"/>
      <w:jc w:val="both"/>
    </w:pPr>
  </w:style>
  <w:style w:type="paragraph" w:customStyle="1" w:styleId="B5919006973E4E2F9E9690A13650F893">
    <w:name w:val="B5919006973E4E2F9E9690A13650F893"/>
    <w:rsid w:val="00FA5F45"/>
    <w:pPr>
      <w:widowControl w:val="0"/>
      <w:jc w:val="both"/>
    </w:pPr>
  </w:style>
  <w:style w:type="paragraph" w:customStyle="1" w:styleId="4603DEF5ED17412EAADD4DF124ED1092">
    <w:name w:val="4603DEF5ED17412EAADD4DF124ED1092"/>
    <w:rsid w:val="00FA5F45"/>
    <w:pPr>
      <w:widowControl w:val="0"/>
      <w:jc w:val="both"/>
    </w:pPr>
  </w:style>
  <w:style w:type="paragraph" w:customStyle="1" w:styleId="6EBAFFE4E3D44A379C13F46C2432575B">
    <w:name w:val="6EBAFFE4E3D44A379C13F46C2432575B"/>
    <w:rsid w:val="00FA5F45"/>
    <w:pPr>
      <w:widowControl w:val="0"/>
      <w:jc w:val="both"/>
    </w:pPr>
  </w:style>
  <w:style w:type="paragraph" w:customStyle="1" w:styleId="CBD3A9FBCB954919BC6C0B9FE5CD8CC5">
    <w:name w:val="CBD3A9FBCB954919BC6C0B9FE5CD8CC5"/>
    <w:rsid w:val="00FA5F45"/>
    <w:pPr>
      <w:widowControl w:val="0"/>
      <w:jc w:val="both"/>
    </w:pPr>
  </w:style>
  <w:style w:type="paragraph" w:customStyle="1" w:styleId="4DF21F334FD34D6CA82D5C77B801544C">
    <w:name w:val="4DF21F334FD34D6CA82D5C77B801544C"/>
    <w:rsid w:val="00FA5F45"/>
    <w:pPr>
      <w:widowControl w:val="0"/>
      <w:jc w:val="both"/>
    </w:pPr>
  </w:style>
  <w:style w:type="paragraph" w:customStyle="1" w:styleId="E9352E4910D544DDBE871D63D83D350E">
    <w:name w:val="E9352E4910D544DDBE871D63D83D350E"/>
    <w:rsid w:val="00FA5F45"/>
    <w:pPr>
      <w:widowControl w:val="0"/>
      <w:jc w:val="both"/>
    </w:pPr>
  </w:style>
  <w:style w:type="paragraph" w:customStyle="1" w:styleId="0244F46BF1C54697A4FDE6CE5D2F9732">
    <w:name w:val="0244F46BF1C54697A4FDE6CE5D2F9732"/>
    <w:rsid w:val="00FA5F45"/>
    <w:pPr>
      <w:widowControl w:val="0"/>
      <w:jc w:val="both"/>
    </w:pPr>
  </w:style>
  <w:style w:type="paragraph" w:customStyle="1" w:styleId="1C9C5711FDE243198265C2BA1F188D7F">
    <w:name w:val="1C9C5711FDE243198265C2BA1F188D7F"/>
    <w:rsid w:val="00FA5F45"/>
    <w:pPr>
      <w:widowControl w:val="0"/>
      <w:jc w:val="both"/>
    </w:pPr>
  </w:style>
  <w:style w:type="paragraph" w:customStyle="1" w:styleId="4A8C5F970DE84FCD9D52ED2782D2F016">
    <w:name w:val="4A8C5F970DE84FCD9D52ED2782D2F016"/>
    <w:rsid w:val="00FA5F45"/>
    <w:pPr>
      <w:widowControl w:val="0"/>
      <w:jc w:val="both"/>
    </w:pPr>
  </w:style>
  <w:style w:type="paragraph" w:customStyle="1" w:styleId="B3383D8138134CF99EDA5A9C067DB9F8">
    <w:name w:val="B3383D8138134CF99EDA5A9C067DB9F8"/>
    <w:rsid w:val="00FA5F45"/>
    <w:pPr>
      <w:widowControl w:val="0"/>
      <w:jc w:val="both"/>
    </w:pPr>
  </w:style>
  <w:style w:type="paragraph" w:customStyle="1" w:styleId="B733EC5B579341D0915EEF8D46A07A3A">
    <w:name w:val="B733EC5B579341D0915EEF8D46A07A3A"/>
    <w:rsid w:val="00FA5F45"/>
    <w:pPr>
      <w:widowControl w:val="0"/>
      <w:jc w:val="both"/>
    </w:pPr>
  </w:style>
  <w:style w:type="paragraph" w:customStyle="1" w:styleId="2436989C98414E11877E389A8121A4DF">
    <w:name w:val="2436989C98414E11877E389A8121A4DF"/>
    <w:rsid w:val="00FA5F45"/>
    <w:pPr>
      <w:widowControl w:val="0"/>
      <w:jc w:val="both"/>
    </w:pPr>
  </w:style>
  <w:style w:type="paragraph" w:customStyle="1" w:styleId="34E4A8F485A343DE9AC1013081A043B7">
    <w:name w:val="34E4A8F485A343DE9AC1013081A043B7"/>
    <w:rsid w:val="00FA5F45"/>
    <w:pPr>
      <w:widowControl w:val="0"/>
      <w:jc w:val="both"/>
    </w:pPr>
  </w:style>
  <w:style w:type="paragraph" w:customStyle="1" w:styleId="A12B1FB469C34C5E9E029ED1143C5DE5">
    <w:name w:val="A12B1FB469C34C5E9E029ED1143C5DE5"/>
    <w:rsid w:val="00FA5F45"/>
    <w:pPr>
      <w:widowControl w:val="0"/>
      <w:jc w:val="both"/>
    </w:pPr>
  </w:style>
  <w:style w:type="paragraph" w:customStyle="1" w:styleId="446339C2644C4B9EA0D6E3A10EC98FA4">
    <w:name w:val="446339C2644C4B9EA0D6E3A10EC98FA4"/>
    <w:rsid w:val="00FA5F45"/>
    <w:pPr>
      <w:widowControl w:val="0"/>
      <w:jc w:val="both"/>
    </w:pPr>
  </w:style>
  <w:style w:type="paragraph" w:customStyle="1" w:styleId="9B8DCA3C49534EFB9B75375D2A429588">
    <w:name w:val="9B8DCA3C49534EFB9B75375D2A429588"/>
    <w:rsid w:val="00FA5F45"/>
    <w:pPr>
      <w:widowControl w:val="0"/>
      <w:jc w:val="both"/>
    </w:pPr>
  </w:style>
  <w:style w:type="paragraph" w:customStyle="1" w:styleId="5B382D9EF7FF4996B34C145E9D7BE4D5">
    <w:name w:val="5B382D9EF7FF4996B34C145E9D7BE4D5"/>
    <w:rsid w:val="00FA5F45"/>
    <w:pPr>
      <w:widowControl w:val="0"/>
      <w:jc w:val="both"/>
    </w:pPr>
  </w:style>
  <w:style w:type="paragraph" w:customStyle="1" w:styleId="C746B48549554687B01B2358BE1F1281">
    <w:name w:val="C746B48549554687B01B2358BE1F1281"/>
    <w:rsid w:val="00FA5F45"/>
    <w:pPr>
      <w:widowControl w:val="0"/>
      <w:jc w:val="both"/>
    </w:pPr>
  </w:style>
  <w:style w:type="paragraph" w:customStyle="1" w:styleId="25BEE9330BAE4ED78BF40C5239B0393E">
    <w:name w:val="25BEE9330BAE4ED78BF40C5239B0393E"/>
    <w:rsid w:val="00FA5F45"/>
    <w:pPr>
      <w:widowControl w:val="0"/>
      <w:jc w:val="both"/>
    </w:pPr>
  </w:style>
  <w:style w:type="paragraph" w:customStyle="1" w:styleId="1C89575872C64431891E834A1017E6F5">
    <w:name w:val="1C89575872C64431891E834A1017E6F5"/>
    <w:rsid w:val="00FA5F45"/>
    <w:pPr>
      <w:widowControl w:val="0"/>
      <w:jc w:val="both"/>
    </w:pPr>
  </w:style>
  <w:style w:type="paragraph" w:customStyle="1" w:styleId="5A164AB2E00E4022AA9B2871085D151E">
    <w:name w:val="5A164AB2E00E4022AA9B2871085D151E"/>
    <w:rsid w:val="00FA5F45"/>
    <w:pPr>
      <w:widowControl w:val="0"/>
      <w:jc w:val="both"/>
    </w:pPr>
  </w:style>
  <w:style w:type="paragraph" w:customStyle="1" w:styleId="184C41F109C344EBAC4C4A840F116778">
    <w:name w:val="184C41F109C344EBAC4C4A840F116778"/>
    <w:rsid w:val="00FA5F45"/>
    <w:pPr>
      <w:widowControl w:val="0"/>
      <w:jc w:val="both"/>
    </w:pPr>
  </w:style>
  <w:style w:type="paragraph" w:customStyle="1" w:styleId="2D2884AEE8FF40198BE4FB491292DB46">
    <w:name w:val="2D2884AEE8FF40198BE4FB491292DB46"/>
    <w:rsid w:val="00FA5F45"/>
    <w:pPr>
      <w:widowControl w:val="0"/>
      <w:jc w:val="both"/>
    </w:pPr>
  </w:style>
  <w:style w:type="paragraph" w:customStyle="1" w:styleId="BB2F9DD05DEC4BC38FE04A6C1A72230C">
    <w:name w:val="BB2F9DD05DEC4BC38FE04A6C1A72230C"/>
    <w:rsid w:val="00FA5F45"/>
    <w:pPr>
      <w:widowControl w:val="0"/>
      <w:jc w:val="both"/>
    </w:pPr>
  </w:style>
  <w:style w:type="paragraph" w:customStyle="1" w:styleId="049442C5DD824CB89AE5D7F4F958C3DE">
    <w:name w:val="049442C5DD824CB89AE5D7F4F958C3DE"/>
    <w:rsid w:val="00FA5F45"/>
    <w:pPr>
      <w:widowControl w:val="0"/>
      <w:jc w:val="both"/>
    </w:pPr>
  </w:style>
  <w:style w:type="paragraph" w:customStyle="1" w:styleId="0962911BA8B04042BDB5D20971C69F8A">
    <w:name w:val="0962911BA8B04042BDB5D20971C69F8A"/>
    <w:rsid w:val="00FA5F45"/>
    <w:pPr>
      <w:widowControl w:val="0"/>
      <w:jc w:val="both"/>
    </w:pPr>
  </w:style>
  <w:style w:type="paragraph" w:customStyle="1" w:styleId="72FEFB82C2D9414AA24606FA35F546C5">
    <w:name w:val="72FEFB82C2D9414AA24606FA35F546C5"/>
    <w:rsid w:val="00FA5F45"/>
    <w:pPr>
      <w:widowControl w:val="0"/>
      <w:jc w:val="both"/>
    </w:pPr>
  </w:style>
  <w:style w:type="paragraph" w:customStyle="1" w:styleId="2DC997A01F4F43148065D5ADAB849BD3">
    <w:name w:val="2DC997A01F4F43148065D5ADAB849BD3"/>
    <w:rsid w:val="00FA5F45"/>
    <w:pPr>
      <w:widowControl w:val="0"/>
      <w:jc w:val="both"/>
    </w:pPr>
  </w:style>
  <w:style w:type="paragraph" w:customStyle="1" w:styleId="1CE2B8F7CAD04324A3C90C02567C821C">
    <w:name w:val="1CE2B8F7CAD04324A3C90C02567C821C"/>
    <w:rsid w:val="00FA5F45"/>
    <w:pPr>
      <w:widowControl w:val="0"/>
      <w:jc w:val="both"/>
    </w:pPr>
  </w:style>
  <w:style w:type="paragraph" w:customStyle="1" w:styleId="CD5C47C20E6244E78CA2FB15EE088FB0">
    <w:name w:val="CD5C47C20E6244E78CA2FB15EE088FB0"/>
    <w:rsid w:val="00FA5F45"/>
    <w:pPr>
      <w:widowControl w:val="0"/>
      <w:jc w:val="both"/>
    </w:pPr>
  </w:style>
  <w:style w:type="paragraph" w:customStyle="1" w:styleId="D6A02E23F0FC43FF8969E5A895A707BE">
    <w:name w:val="D6A02E23F0FC43FF8969E5A895A707BE"/>
    <w:rsid w:val="00FA5F45"/>
    <w:pPr>
      <w:widowControl w:val="0"/>
      <w:jc w:val="both"/>
    </w:pPr>
  </w:style>
  <w:style w:type="paragraph" w:customStyle="1" w:styleId="5CF3837E6F674B55A7C0CFD373BE214E">
    <w:name w:val="5CF3837E6F674B55A7C0CFD373BE214E"/>
    <w:rsid w:val="00FA5F45"/>
    <w:pPr>
      <w:widowControl w:val="0"/>
      <w:jc w:val="both"/>
    </w:pPr>
  </w:style>
  <w:style w:type="paragraph" w:customStyle="1" w:styleId="329A150D9845484DB18F050329142663">
    <w:name w:val="329A150D9845484DB18F050329142663"/>
    <w:rsid w:val="00FA5F45"/>
    <w:pPr>
      <w:widowControl w:val="0"/>
      <w:jc w:val="both"/>
    </w:pPr>
  </w:style>
  <w:style w:type="paragraph" w:customStyle="1" w:styleId="F189922F5A4842EFA7631ADC9A264C96">
    <w:name w:val="F189922F5A4842EFA7631ADC9A264C96"/>
    <w:rsid w:val="00FA5F45"/>
    <w:pPr>
      <w:widowControl w:val="0"/>
      <w:jc w:val="both"/>
    </w:pPr>
  </w:style>
  <w:style w:type="paragraph" w:customStyle="1" w:styleId="A6ED8088BC81405D9FE9D2B5CD32ED78">
    <w:name w:val="A6ED8088BC81405D9FE9D2B5CD32ED78"/>
    <w:rsid w:val="00FA5F45"/>
    <w:pPr>
      <w:widowControl w:val="0"/>
      <w:jc w:val="both"/>
    </w:pPr>
  </w:style>
  <w:style w:type="paragraph" w:customStyle="1" w:styleId="1C946D7B0030474BBF4024613960D502">
    <w:name w:val="1C946D7B0030474BBF4024613960D502"/>
    <w:rsid w:val="00FA5F45"/>
    <w:pPr>
      <w:widowControl w:val="0"/>
      <w:jc w:val="both"/>
    </w:pPr>
  </w:style>
  <w:style w:type="paragraph" w:customStyle="1" w:styleId="AA75523F20814745B3B198AE89877F3C">
    <w:name w:val="AA75523F20814745B3B198AE89877F3C"/>
    <w:rsid w:val="00FA5F45"/>
    <w:pPr>
      <w:widowControl w:val="0"/>
      <w:jc w:val="both"/>
    </w:pPr>
  </w:style>
  <w:style w:type="paragraph" w:customStyle="1" w:styleId="EC955AF898F84CD5A38DAD379BC6F988">
    <w:name w:val="EC955AF898F84CD5A38DAD379BC6F988"/>
    <w:rsid w:val="00FA5F45"/>
    <w:pPr>
      <w:widowControl w:val="0"/>
      <w:jc w:val="both"/>
    </w:pPr>
  </w:style>
  <w:style w:type="paragraph" w:customStyle="1" w:styleId="28C3D2BE24DD462A91852CF204BE6C72">
    <w:name w:val="28C3D2BE24DD462A91852CF204BE6C72"/>
    <w:rsid w:val="00FA5F45"/>
    <w:pPr>
      <w:widowControl w:val="0"/>
      <w:jc w:val="both"/>
    </w:pPr>
  </w:style>
  <w:style w:type="paragraph" w:customStyle="1" w:styleId="B1B428683E484B8BAAD4CC7A506E5B6E">
    <w:name w:val="B1B428683E484B8BAAD4CC7A506E5B6E"/>
    <w:rsid w:val="00FA5F45"/>
    <w:pPr>
      <w:widowControl w:val="0"/>
      <w:jc w:val="both"/>
    </w:pPr>
  </w:style>
  <w:style w:type="paragraph" w:customStyle="1" w:styleId="027B6203C11244F18F2EDA7213DC5936">
    <w:name w:val="027B6203C11244F18F2EDA7213DC5936"/>
    <w:rsid w:val="00FA5F45"/>
    <w:pPr>
      <w:widowControl w:val="0"/>
      <w:jc w:val="both"/>
    </w:pPr>
  </w:style>
  <w:style w:type="paragraph" w:customStyle="1" w:styleId="49774AC414714BFA81A06E02C2743491">
    <w:name w:val="49774AC414714BFA81A06E02C2743491"/>
    <w:rsid w:val="00FA5F45"/>
    <w:pPr>
      <w:widowControl w:val="0"/>
      <w:jc w:val="both"/>
    </w:pPr>
  </w:style>
  <w:style w:type="paragraph" w:customStyle="1" w:styleId="8CEB35887CF0453A87C1F305FE047567">
    <w:name w:val="8CEB35887CF0453A87C1F305FE047567"/>
    <w:rsid w:val="00FA5F45"/>
    <w:pPr>
      <w:widowControl w:val="0"/>
      <w:jc w:val="both"/>
    </w:pPr>
  </w:style>
  <w:style w:type="paragraph" w:customStyle="1" w:styleId="79EF248EFE2348BC9D231D53D7E2EE5F">
    <w:name w:val="79EF248EFE2348BC9D231D53D7E2EE5F"/>
    <w:rsid w:val="00FA5F45"/>
    <w:pPr>
      <w:widowControl w:val="0"/>
      <w:jc w:val="both"/>
    </w:pPr>
  </w:style>
  <w:style w:type="paragraph" w:customStyle="1" w:styleId="C891A0321C1345CEB4DAD9FE7CB9829F">
    <w:name w:val="C891A0321C1345CEB4DAD9FE7CB9829F"/>
    <w:rsid w:val="00FA5F45"/>
    <w:pPr>
      <w:widowControl w:val="0"/>
      <w:jc w:val="both"/>
    </w:pPr>
  </w:style>
  <w:style w:type="paragraph" w:customStyle="1" w:styleId="2132299BB3264F718FC0881FA75D66A2">
    <w:name w:val="2132299BB3264F718FC0881FA75D66A2"/>
    <w:rsid w:val="00FA5F45"/>
    <w:pPr>
      <w:widowControl w:val="0"/>
      <w:jc w:val="both"/>
    </w:pPr>
  </w:style>
  <w:style w:type="paragraph" w:customStyle="1" w:styleId="940FBDBF5EF34E63AAD9D28D712774F3">
    <w:name w:val="940FBDBF5EF34E63AAD9D28D712774F3"/>
    <w:rsid w:val="00FA5F45"/>
    <w:pPr>
      <w:widowControl w:val="0"/>
      <w:jc w:val="both"/>
    </w:pPr>
  </w:style>
  <w:style w:type="paragraph" w:customStyle="1" w:styleId="5561223882DC40879F7B7789256273E2">
    <w:name w:val="5561223882DC40879F7B7789256273E2"/>
    <w:rsid w:val="00FA5F45"/>
    <w:pPr>
      <w:widowControl w:val="0"/>
      <w:jc w:val="both"/>
    </w:pPr>
  </w:style>
  <w:style w:type="paragraph" w:customStyle="1" w:styleId="2DF941F5AF5A4B6D8154FEEC01E697D0">
    <w:name w:val="2DF941F5AF5A4B6D8154FEEC01E697D0"/>
    <w:rsid w:val="00FA5F45"/>
    <w:pPr>
      <w:widowControl w:val="0"/>
      <w:jc w:val="both"/>
    </w:pPr>
  </w:style>
  <w:style w:type="paragraph" w:customStyle="1" w:styleId="8BEDB3E1DE0C443B99A1032632C07F88">
    <w:name w:val="8BEDB3E1DE0C443B99A1032632C07F88"/>
    <w:rsid w:val="00FA5F45"/>
    <w:pPr>
      <w:widowControl w:val="0"/>
      <w:jc w:val="both"/>
    </w:pPr>
  </w:style>
  <w:style w:type="paragraph" w:customStyle="1" w:styleId="CA79BC38BC154E688D9B830F8ACEFEDD">
    <w:name w:val="CA79BC38BC154E688D9B830F8ACEFEDD"/>
    <w:rsid w:val="00FA5F45"/>
    <w:pPr>
      <w:widowControl w:val="0"/>
      <w:jc w:val="both"/>
    </w:pPr>
  </w:style>
  <w:style w:type="paragraph" w:customStyle="1" w:styleId="E6E2E94FE4B145C99760430B1F1FEC00">
    <w:name w:val="E6E2E94FE4B145C99760430B1F1FEC00"/>
    <w:rsid w:val="00FA5F45"/>
    <w:pPr>
      <w:widowControl w:val="0"/>
      <w:jc w:val="both"/>
    </w:pPr>
  </w:style>
  <w:style w:type="paragraph" w:customStyle="1" w:styleId="4387B71E0A964578A2FF44241A60648F">
    <w:name w:val="4387B71E0A964578A2FF44241A60648F"/>
    <w:rsid w:val="00FA5F45"/>
    <w:pPr>
      <w:widowControl w:val="0"/>
      <w:jc w:val="both"/>
    </w:pPr>
  </w:style>
  <w:style w:type="paragraph" w:customStyle="1" w:styleId="BF3F401C0D28437F8C09367F6D24A98F">
    <w:name w:val="BF3F401C0D28437F8C09367F6D24A98F"/>
    <w:rsid w:val="00FA5F45"/>
    <w:pPr>
      <w:widowControl w:val="0"/>
      <w:jc w:val="both"/>
    </w:pPr>
  </w:style>
  <w:style w:type="paragraph" w:customStyle="1" w:styleId="DF2BAA0EB8064CA8ADD8D72E8D6CB856">
    <w:name w:val="DF2BAA0EB8064CA8ADD8D72E8D6CB856"/>
    <w:rsid w:val="00FA5F45"/>
    <w:pPr>
      <w:widowControl w:val="0"/>
      <w:jc w:val="both"/>
    </w:pPr>
  </w:style>
  <w:style w:type="paragraph" w:customStyle="1" w:styleId="4AABC2662F83463686255C2852E50064">
    <w:name w:val="4AABC2662F83463686255C2852E50064"/>
    <w:rsid w:val="00FA5F45"/>
    <w:pPr>
      <w:widowControl w:val="0"/>
      <w:jc w:val="both"/>
    </w:pPr>
  </w:style>
  <w:style w:type="paragraph" w:customStyle="1" w:styleId="4D0243AA8745499F90A2A99E6E7906F8">
    <w:name w:val="4D0243AA8745499F90A2A99E6E7906F8"/>
    <w:rsid w:val="00FA5F45"/>
    <w:pPr>
      <w:widowControl w:val="0"/>
      <w:jc w:val="both"/>
    </w:pPr>
  </w:style>
  <w:style w:type="paragraph" w:customStyle="1" w:styleId="4ADE71F850F84B3BBC8BCF76D49DC103">
    <w:name w:val="4ADE71F850F84B3BBC8BCF76D49DC103"/>
    <w:rsid w:val="00FA5F45"/>
    <w:pPr>
      <w:widowControl w:val="0"/>
      <w:jc w:val="both"/>
    </w:pPr>
  </w:style>
  <w:style w:type="paragraph" w:customStyle="1" w:styleId="F5EEA3DBE14C4CD9AB89D4A501FC08B2">
    <w:name w:val="F5EEA3DBE14C4CD9AB89D4A501FC08B2"/>
    <w:rsid w:val="00FA5F45"/>
    <w:pPr>
      <w:widowControl w:val="0"/>
      <w:jc w:val="both"/>
    </w:pPr>
  </w:style>
  <w:style w:type="paragraph" w:customStyle="1" w:styleId="8B8C9477F526450C829F020E5A3F5015">
    <w:name w:val="8B8C9477F526450C829F020E5A3F5015"/>
    <w:rsid w:val="00FA5F45"/>
    <w:pPr>
      <w:widowControl w:val="0"/>
      <w:jc w:val="both"/>
    </w:pPr>
  </w:style>
  <w:style w:type="paragraph" w:customStyle="1" w:styleId="6A53B4B30DB9430B8E310274C5693E1D">
    <w:name w:val="6A53B4B30DB9430B8E310274C5693E1D"/>
    <w:rsid w:val="00FA5F45"/>
    <w:pPr>
      <w:widowControl w:val="0"/>
      <w:jc w:val="both"/>
    </w:pPr>
  </w:style>
  <w:style w:type="paragraph" w:customStyle="1" w:styleId="E11754BAA45E47C88AB5EEC6D88B3EB7">
    <w:name w:val="E11754BAA45E47C88AB5EEC6D88B3EB7"/>
    <w:rsid w:val="00FA5F45"/>
    <w:pPr>
      <w:widowControl w:val="0"/>
      <w:jc w:val="both"/>
    </w:pPr>
  </w:style>
  <w:style w:type="paragraph" w:customStyle="1" w:styleId="45E050B6A13C4FEAA596579CA5B4B5BD">
    <w:name w:val="45E050B6A13C4FEAA596579CA5B4B5BD"/>
    <w:rsid w:val="00FA5F45"/>
    <w:pPr>
      <w:widowControl w:val="0"/>
      <w:jc w:val="both"/>
    </w:pPr>
  </w:style>
  <w:style w:type="paragraph" w:customStyle="1" w:styleId="EC54612DA32A48049499CD935EE2E19B">
    <w:name w:val="EC54612DA32A48049499CD935EE2E19B"/>
    <w:rsid w:val="00FA5F45"/>
    <w:pPr>
      <w:widowControl w:val="0"/>
      <w:jc w:val="both"/>
    </w:pPr>
  </w:style>
  <w:style w:type="paragraph" w:customStyle="1" w:styleId="25D91296069D42669BDF89C2C45C81AE">
    <w:name w:val="25D91296069D42669BDF89C2C45C81AE"/>
    <w:rsid w:val="00FA5F45"/>
    <w:pPr>
      <w:widowControl w:val="0"/>
      <w:jc w:val="both"/>
    </w:pPr>
  </w:style>
  <w:style w:type="paragraph" w:customStyle="1" w:styleId="E5A92D88C4FB46FEAEFCBECBE75AEAD1">
    <w:name w:val="E5A92D88C4FB46FEAEFCBECBE75AEAD1"/>
    <w:rsid w:val="00FA5F45"/>
    <w:pPr>
      <w:widowControl w:val="0"/>
      <w:jc w:val="both"/>
    </w:pPr>
  </w:style>
  <w:style w:type="paragraph" w:customStyle="1" w:styleId="016A0B2BC7A54F5C826EE6390AAB7D48">
    <w:name w:val="016A0B2BC7A54F5C826EE6390AAB7D48"/>
    <w:rsid w:val="00FA5F45"/>
    <w:pPr>
      <w:widowControl w:val="0"/>
      <w:jc w:val="both"/>
    </w:pPr>
  </w:style>
  <w:style w:type="paragraph" w:customStyle="1" w:styleId="6FE7157C9B0D4F0D8B88A5335EDC3336">
    <w:name w:val="6FE7157C9B0D4F0D8B88A5335EDC3336"/>
    <w:rsid w:val="00FA5F45"/>
    <w:pPr>
      <w:widowControl w:val="0"/>
      <w:jc w:val="both"/>
    </w:pPr>
  </w:style>
  <w:style w:type="paragraph" w:customStyle="1" w:styleId="76C4BB9D836144DDB477C34A32A8E1AD">
    <w:name w:val="76C4BB9D836144DDB477C34A32A8E1AD"/>
    <w:rsid w:val="00FA5F45"/>
    <w:pPr>
      <w:widowControl w:val="0"/>
      <w:jc w:val="both"/>
    </w:pPr>
  </w:style>
  <w:style w:type="paragraph" w:customStyle="1" w:styleId="26BAD54BF20D48529CF9F5A3E7B9C0E7">
    <w:name w:val="26BAD54BF20D48529CF9F5A3E7B9C0E7"/>
    <w:rsid w:val="00FA5F45"/>
    <w:pPr>
      <w:widowControl w:val="0"/>
      <w:jc w:val="both"/>
    </w:pPr>
  </w:style>
  <w:style w:type="paragraph" w:customStyle="1" w:styleId="D004DB6DAAE44BD09FF0128142DE9145">
    <w:name w:val="D004DB6DAAE44BD09FF0128142DE9145"/>
    <w:rsid w:val="00FA5F45"/>
    <w:pPr>
      <w:widowControl w:val="0"/>
      <w:jc w:val="both"/>
    </w:pPr>
  </w:style>
  <w:style w:type="paragraph" w:customStyle="1" w:styleId="3EB3477041544D2E86BAD77BC3DE1B1E">
    <w:name w:val="3EB3477041544D2E86BAD77BC3DE1B1E"/>
    <w:rsid w:val="00FA5F45"/>
    <w:pPr>
      <w:widowControl w:val="0"/>
      <w:jc w:val="both"/>
    </w:pPr>
  </w:style>
  <w:style w:type="paragraph" w:customStyle="1" w:styleId="46FAC725E5084DE6A55609921C948595">
    <w:name w:val="46FAC725E5084DE6A55609921C948595"/>
    <w:rsid w:val="00FA5F45"/>
    <w:pPr>
      <w:widowControl w:val="0"/>
      <w:jc w:val="both"/>
    </w:pPr>
  </w:style>
  <w:style w:type="paragraph" w:customStyle="1" w:styleId="171A036725C44359ACE66C8801275D84">
    <w:name w:val="171A036725C44359ACE66C8801275D84"/>
    <w:rsid w:val="00FA5F45"/>
    <w:pPr>
      <w:widowControl w:val="0"/>
      <w:jc w:val="both"/>
    </w:pPr>
  </w:style>
  <w:style w:type="paragraph" w:customStyle="1" w:styleId="7242D08279CB48A78CA2E4BD534DAC0F">
    <w:name w:val="7242D08279CB48A78CA2E4BD534DAC0F"/>
    <w:rsid w:val="00FA5F45"/>
    <w:pPr>
      <w:widowControl w:val="0"/>
      <w:jc w:val="both"/>
    </w:pPr>
  </w:style>
  <w:style w:type="paragraph" w:customStyle="1" w:styleId="BBAE4EFA66F74757A54ED834E038CE95">
    <w:name w:val="BBAE4EFA66F74757A54ED834E038CE95"/>
    <w:rsid w:val="00FA5F45"/>
    <w:pPr>
      <w:widowControl w:val="0"/>
      <w:jc w:val="both"/>
    </w:pPr>
  </w:style>
  <w:style w:type="paragraph" w:customStyle="1" w:styleId="941E10FB50B14AACB677CF975FE72CEC">
    <w:name w:val="941E10FB50B14AACB677CF975FE72CEC"/>
    <w:rsid w:val="00FA5F45"/>
    <w:pPr>
      <w:widowControl w:val="0"/>
      <w:jc w:val="both"/>
    </w:pPr>
  </w:style>
  <w:style w:type="paragraph" w:customStyle="1" w:styleId="BCF7652B57ED43C7954ADFF09ACF007B">
    <w:name w:val="BCF7652B57ED43C7954ADFF09ACF007B"/>
    <w:rsid w:val="00FA5F45"/>
    <w:pPr>
      <w:widowControl w:val="0"/>
      <w:jc w:val="both"/>
    </w:pPr>
  </w:style>
  <w:style w:type="paragraph" w:customStyle="1" w:styleId="FC7BFB2178A04C5DB46C61C05EEC07E0">
    <w:name w:val="FC7BFB2178A04C5DB46C61C05EEC07E0"/>
    <w:rsid w:val="00FA5F45"/>
    <w:pPr>
      <w:widowControl w:val="0"/>
      <w:jc w:val="both"/>
    </w:pPr>
  </w:style>
  <w:style w:type="paragraph" w:customStyle="1" w:styleId="47EEFD2E549449BD959C5F997C966C07">
    <w:name w:val="47EEFD2E549449BD959C5F997C966C07"/>
    <w:rsid w:val="00FA5F45"/>
    <w:pPr>
      <w:widowControl w:val="0"/>
      <w:jc w:val="both"/>
    </w:pPr>
  </w:style>
  <w:style w:type="paragraph" w:customStyle="1" w:styleId="B5F4ED9A2ADF4015975C3A3B7F29FEAE">
    <w:name w:val="B5F4ED9A2ADF4015975C3A3B7F29FEAE"/>
    <w:rsid w:val="00FA5F45"/>
    <w:pPr>
      <w:widowControl w:val="0"/>
      <w:jc w:val="both"/>
    </w:pPr>
  </w:style>
  <w:style w:type="paragraph" w:customStyle="1" w:styleId="44FC4B550542442796FB2394E3F19373">
    <w:name w:val="44FC4B550542442796FB2394E3F19373"/>
    <w:rsid w:val="00FA5F45"/>
    <w:pPr>
      <w:widowControl w:val="0"/>
      <w:jc w:val="both"/>
    </w:pPr>
  </w:style>
  <w:style w:type="paragraph" w:customStyle="1" w:styleId="95C56686CF744A039AC6FDC6DD30DA42">
    <w:name w:val="95C56686CF744A039AC6FDC6DD30DA42"/>
    <w:rsid w:val="00FA5F45"/>
    <w:pPr>
      <w:widowControl w:val="0"/>
      <w:jc w:val="both"/>
    </w:pPr>
  </w:style>
  <w:style w:type="paragraph" w:customStyle="1" w:styleId="2442A73461C54D6FB3EDD89FD5490A20">
    <w:name w:val="2442A73461C54D6FB3EDD89FD5490A20"/>
    <w:rsid w:val="00FA5F45"/>
    <w:pPr>
      <w:widowControl w:val="0"/>
      <w:jc w:val="both"/>
    </w:pPr>
  </w:style>
  <w:style w:type="paragraph" w:customStyle="1" w:styleId="6EDB9201C69944888F92A9AA42EF021A">
    <w:name w:val="6EDB9201C69944888F92A9AA42EF021A"/>
    <w:rsid w:val="00FA5F45"/>
    <w:pPr>
      <w:widowControl w:val="0"/>
      <w:jc w:val="both"/>
    </w:pPr>
  </w:style>
  <w:style w:type="paragraph" w:customStyle="1" w:styleId="14775E09489F45A88CA741EBF8328D80">
    <w:name w:val="14775E09489F45A88CA741EBF8328D80"/>
    <w:rsid w:val="00FA5F45"/>
    <w:pPr>
      <w:widowControl w:val="0"/>
      <w:jc w:val="both"/>
    </w:pPr>
  </w:style>
  <w:style w:type="paragraph" w:customStyle="1" w:styleId="EF2B717E244542E297AEC4A1C9520695">
    <w:name w:val="EF2B717E244542E297AEC4A1C9520695"/>
    <w:rsid w:val="00FA5F45"/>
    <w:pPr>
      <w:widowControl w:val="0"/>
      <w:jc w:val="both"/>
    </w:pPr>
  </w:style>
  <w:style w:type="paragraph" w:customStyle="1" w:styleId="0E437F0B734A4EF2BB55AD9ECA461CA3">
    <w:name w:val="0E437F0B734A4EF2BB55AD9ECA461CA3"/>
    <w:rsid w:val="00FA5F45"/>
    <w:pPr>
      <w:widowControl w:val="0"/>
      <w:jc w:val="both"/>
    </w:pPr>
  </w:style>
  <w:style w:type="paragraph" w:customStyle="1" w:styleId="FA1CADE933D240CBAFF3BD47D093F2F5">
    <w:name w:val="FA1CADE933D240CBAFF3BD47D093F2F5"/>
    <w:rsid w:val="00FA5F45"/>
    <w:pPr>
      <w:widowControl w:val="0"/>
      <w:jc w:val="both"/>
    </w:pPr>
  </w:style>
  <w:style w:type="paragraph" w:customStyle="1" w:styleId="A9D7D7806CDE4338B62E5E155F286E82">
    <w:name w:val="A9D7D7806CDE4338B62E5E155F286E82"/>
    <w:rsid w:val="00FA5F45"/>
    <w:pPr>
      <w:widowControl w:val="0"/>
      <w:jc w:val="both"/>
    </w:pPr>
  </w:style>
  <w:style w:type="paragraph" w:customStyle="1" w:styleId="1D4F72923CA14461BB5E53722119FD37">
    <w:name w:val="1D4F72923CA14461BB5E53722119FD37"/>
    <w:rsid w:val="00FA5F45"/>
    <w:pPr>
      <w:widowControl w:val="0"/>
      <w:jc w:val="both"/>
    </w:pPr>
  </w:style>
  <w:style w:type="paragraph" w:customStyle="1" w:styleId="195EAEBF90AD48F6AA9F8010B15069A6">
    <w:name w:val="195EAEBF90AD48F6AA9F8010B15069A6"/>
    <w:rsid w:val="00FA5F45"/>
    <w:pPr>
      <w:widowControl w:val="0"/>
      <w:jc w:val="both"/>
    </w:pPr>
  </w:style>
  <w:style w:type="paragraph" w:customStyle="1" w:styleId="ABD21F2F956B4DB2B4585D5B9A6FB7C9">
    <w:name w:val="ABD21F2F956B4DB2B4585D5B9A6FB7C9"/>
    <w:rsid w:val="00FA5F45"/>
    <w:pPr>
      <w:widowControl w:val="0"/>
      <w:jc w:val="both"/>
    </w:pPr>
  </w:style>
  <w:style w:type="paragraph" w:customStyle="1" w:styleId="0E6A5212EEEC4847B75DBDA63AFE7560">
    <w:name w:val="0E6A5212EEEC4847B75DBDA63AFE7560"/>
    <w:rsid w:val="00FA5F45"/>
    <w:pPr>
      <w:widowControl w:val="0"/>
      <w:jc w:val="both"/>
    </w:pPr>
  </w:style>
  <w:style w:type="paragraph" w:customStyle="1" w:styleId="4C7AAAB4CE98456ABA9E307EA0FD5920">
    <w:name w:val="4C7AAAB4CE98456ABA9E307EA0FD5920"/>
    <w:rsid w:val="00FA5F45"/>
    <w:pPr>
      <w:widowControl w:val="0"/>
      <w:jc w:val="both"/>
    </w:pPr>
  </w:style>
  <w:style w:type="paragraph" w:customStyle="1" w:styleId="836A0789D5454312B1EF5327CC6FD7DC">
    <w:name w:val="836A0789D5454312B1EF5327CC6FD7DC"/>
    <w:rsid w:val="00FA5F45"/>
    <w:pPr>
      <w:widowControl w:val="0"/>
      <w:jc w:val="both"/>
    </w:pPr>
  </w:style>
  <w:style w:type="paragraph" w:customStyle="1" w:styleId="863F2B7F3B6C43FA9E34BEE628035A95">
    <w:name w:val="863F2B7F3B6C43FA9E34BEE628035A95"/>
    <w:rsid w:val="00FA5F45"/>
    <w:pPr>
      <w:widowControl w:val="0"/>
      <w:jc w:val="both"/>
    </w:pPr>
  </w:style>
  <w:style w:type="paragraph" w:customStyle="1" w:styleId="4416CEE8964D4B0ABFCF920DDD8179DB">
    <w:name w:val="4416CEE8964D4B0ABFCF920DDD8179DB"/>
    <w:rsid w:val="00FA5F45"/>
    <w:pPr>
      <w:widowControl w:val="0"/>
      <w:jc w:val="both"/>
    </w:pPr>
  </w:style>
  <w:style w:type="paragraph" w:customStyle="1" w:styleId="BE7AAA529331485AAF376C89F680C688">
    <w:name w:val="BE7AAA529331485AAF376C89F680C688"/>
    <w:rsid w:val="00FA5F45"/>
    <w:pPr>
      <w:widowControl w:val="0"/>
      <w:jc w:val="both"/>
    </w:pPr>
  </w:style>
  <w:style w:type="paragraph" w:customStyle="1" w:styleId="10295F2FA02843FB8012F2A7BB6D25DD">
    <w:name w:val="10295F2FA02843FB8012F2A7BB6D25DD"/>
    <w:rsid w:val="00FA5F45"/>
    <w:pPr>
      <w:widowControl w:val="0"/>
      <w:jc w:val="both"/>
    </w:pPr>
  </w:style>
  <w:style w:type="paragraph" w:customStyle="1" w:styleId="F9532ECCA87B49ABAD2841804ECC3DB7">
    <w:name w:val="F9532ECCA87B49ABAD2841804ECC3DB7"/>
    <w:rsid w:val="00FA5F45"/>
    <w:pPr>
      <w:widowControl w:val="0"/>
      <w:jc w:val="both"/>
    </w:pPr>
  </w:style>
  <w:style w:type="paragraph" w:customStyle="1" w:styleId="E99585CCF23445A09AC17733BE650344">
    <w:name w:val="E99585CCF23445A09AC17733BE650344"/>
    <w:rsid w:val="00FA5F45"/>
    <w:pPr>
      <w:widowControl w:val="0"/>
      <w:jc w:val="both"/>
    </w:pPr>
  </w:style>
  <w:style w:type="paragraph" w:customStyle="1" w:styleId="F4CBCFC26BAF46F08876A50EFDBD7916">
    <w:name w:val="F4CBCFC26BAF46F08876A50EFDBD7916"/>
    <w:rsid w:val="00FA5F45"/>
    <w:pPr>
      <w:widowControl w:val="0"/>
      <w:jc w:val="both"/>
    </w:pPr>
  </w:style>
  <w:style w:type="paragraph" w:customStyle="1" w:styleId="E0C60CD24BA545B0BBFF580EDBAB7174">
    <w:name w:val="E0C60CD24BA545B0BBFF580EDBAB7174"/>
    <w:rsid w:val="00FA5F45"/>
    <w:pPr>
      <w:widowControl w:val="0"/>
      <w:jc w:val="both"/>
    </w:pPr>
  </w:style>
  <w:style w:type="paragraph" w:customStyle="1" w:styleId="CBC8E303922B49EBBD24F0AC50B628B0">
    <w:name w:val="CBC8E303922B49EBBD24F0AC50B628B0"/>
    <w:rsid w:val="00FA5F45"/>
    <w:pPr>
      <w:widowControl w:val="0"/>
      <w:jc w:val="both"/>
    </w:pPr>
  </w:style>
  <w:style w:type="paragraph" w:customStyle="1" w:styleId="B0001E0E0EFC485EB26159AFBC455FA0">
    <w:name w:val="B0001E0E0EFC485EB26159AFBC455FA0"/>
    <w:rsid w:val="00FA5F45"/>
    <w:pPr>
      <w:widowControl w:val="0"/>
      <w:jc w:val="both"/>
    </w:pPr>
  </w:style>
  <w:style w:type="paragraph" w:customStyle="1" w:styleId="3E842770B1B04D9FA467097E666DEFFB">
    <w:name w:val="3E842770B1B04D9FA467097E666DEFFB"/>
    <w:rsid w:val="00FA5F45"/>
    <w:pPr>
      <w:widowControl w:val="0"/>
      <w:jc w:val="both"/>
    </w:pPr>
  </w:style>
  <w:style w:type="paragraph" w:customStyle="1" w:styleId="43F6909AB50C4F92A5DE287B8905D27C">
    <w:name w:val="43F6909AB50C4F92A5DE287B8905D27C"/>
    <w:rsid w:val="00FA5F45"/>
    <w:pPr>
      <w:widowControl w:val="0"/>
      <w:jc w:val="both"/>
    </w:pPr>
  </w:style>
  <w:style w:type="paragraph" w:customStyle="1" w:styleId="46561106B2E54CB6A63D61872ED7D621">
    <w:name w:val="46561106B2E54CB6A63D61872ED7D621"/>
    <w:rsid w:val="00FA5F45"/>
    <w:pPr>
      <w:widowControl w:val="0"/>
      <w:jc w:val="both"/>
    </w:pPr>
  </w:style>
  <w:style w:type="paragraph" w:customStyle="1" w:styleId="9A07316AB96A4FF49464B6CFE253FC6E">
    <w:name w:val="9A07316AB96A4FF49464B6CFE253FC6E"/>
    <w:rsid w:val="00FA5F45"/>
    <w:pPr>
      <w:widowControl w:val="0"/>
      <w:jc w:val="both"/>
    </w:pPr>
  </w:style>
  <w:style w:type="paragraph" w:customStyle="1" w:styleId="E0F39665E3584F7C8940E54CB03B452C">
    <w:name w:val="E0F39665E3584F7C8940E54CB03B452C"/>
    <w:rsid w:val="00FA5F45"/>
    <w:pPr>
      <w:widowControl w:val="0"/>
      <w:jc w:val="both"/>
    </w:pPr>
  </w:style>
  <w:style w:type="paragraph" w:customStyle="1" w:styleId="199CE3E5ABE84AF9AA4D30BAA83B1D37">
    <w:name w:val="199CE3E5ABE84AF9AA4D30BAA83B1D37"/>
    <w:rsid w:val="00FA5F45"/>
    <w:pPr>
      <w:widowControl w:val="0"/>
      <w:jc w:val="both"/>
    </w:pPr>
  </w:style>
  <w:style w:type="paragraph" w:customStyle="1" w:styleId="7E873071F57349FAB8269E173EED4A7E">
    <w:name w:val="7E873071F57349FAB8269E173EED4A7E"/>
    <w:rsid w:val="00FA5F45"/>
    <w:pPr>
      <w:widowControl w:val="0"/>
      <w:jc w:val="both"/>
    </w:pPr>
  </w:style>
  <w:style w:type="paragraph" w:customStyle="1" w:styleId="A14BD3F86C9B4AD49F8AAEE683C7CD56">
    <w:name w:val="A14BD3F86C9B4AD49F8AAEE683C7CD56"/>
    <w:rsid w:val="00FA5F45"/>
    <w:pPr>
      <w:widowControl w:val="0"/>
      <w:jc w:val="both"/>
    </w:pPr>
  </w:style>
  <w:style w:type="paragraph" w:customStyle="1" w:styleId="03F2DC769E42471EA252AA7D0978D890">
    <w:name w:val="03F2DC769E42471EA252AA7D0978D890"/>
    <w:rsid w:val="00FA5F45"/>
    <w:pPr>
      <w:widowControl w:val="0"/>
      <w:jc w:val="both"/>
    </w:pPr>
  </w:style>
  <w:style w:type="paragraph" w:customStyle="1" w:styleId="E52095BF3FA4450CA724D2940451B59F">
    <w:name w:val="E52095BF3FA4450CA724D2940451B59F"/>
    <w:rsid w:val="00FA5F45"/>
    <w:pPr>
      <w:widowControl w:val="0"/>
      <w:jc w:val="both"/>
    </w:pPr>
  </w:style>
  <w:style w:type="paragraph" w:customStyle="1" w:styleId="9AA9553FE92E4B9980FF5C969D921608">
    <w:name w:val="9AA9553FE92E4B9980FF5C969D921608"/>
    <w:rsid w:val="00FA5F45"/>
    <w:pPr>
      <w:widowControl w:val="0"/>
      <w:jc w:val="both"/>
    </w:pPr>
  </w:style>
  <w:style w:type="paragraph" w:customStyle="1" w:styleId="653A6A5B17DC428D81327373BDE7B909">
    <w:name w:val="653A6A5B17DC428D81327373BDE7B909"/>
    <w:rsid w:val="00FA5F45"/>
    <w:pPr>
      <w:widowControl w:val="0"/>
      <w:jc w:val="both"/>
    </w:pPr>
  </w:style>
  <w:style w:type="paragraph" w:customStyle="1" w:styleId="E3A8FDC8EF704F53A87F37F9FD834459">
    <w:name w:val="E3A8FDC8EF704F53A87F37F9FD834459"/>
    <w:rsid w:val="00FA5F45"/>
    <w:pPr>
      <w:widowControl w:val="0"/>
      <w:jc w:val="both"/>
    </w:pPr>
  </w:style>
  <w:style w:type="paragraph" w:customStyle="1" w:styleId="34A3E2F6FAF74FDE91AD71D31AE9018B">
    <w:name w:val="34A3E2F6FAF74FDE91AD71D31AE9018B"/>
    <w:rsid w:val="00FA5F45"/>
    <w:pPr>
      <w:widowControl w:val="0"/>
      <w:jc w:val="both"/>
    </w:pPr>
  </w:style>
  <w:style w:type="paragraph" w:customStyle="1" w:styleId="3CBEAD01A433493DBB56DBA190DB72C1">
    <w:name w:val="3CBEAD01A433493DBB56DBA190DB72C1"/>
    <w:rsid w:val="00FA5F45"/>
    <w:pPr>
      <w:widowControl w:val="0"/>
      <w:jc w:val="both"/>
    </w:pPr>
  </w:style>
  <w:style w:type="paragraph" w:customStyle="1" w:styleId="06A6B01852DC4D179EFC0C3228D67712">
    <w:name w:val="06A6B01852DC4D179EFC0C3228D67712"/>
    <w:rsid w:val="00FA5F45"/>
    <w:pPr>
      <w:widowControl w:val="0"/>
      <w:jc w:val="both"/>
    </w:pPr>
  </w:style>
  <w:style w:type="paragraph" w:customStyle="1" w:styleId="B2EDAA15E9A24CC8B038220333F3DAEF">
    <w:name w:val="B2EDAA15E9A24CC8B038220333F3DAEF"/>
    <w:rsid w:val="00FA5F45"/>
    <w:pPr>
      <w:widowControl w:val="0"/>
      <w:jc w:val="both"/>
    </w:pPr>
  </w:style>
  <w:style w:type="paragraph" w:customStyle="1" w:styleId="41381F5A52C846F9BFA25F4BE772339A">
    <w:name w:val="41381F5A52C846F9BFA25F4BE772339A"/>
    <w:rsid w:val="00FA5F45"/>
    <w:pPr>
      <w:widowControl w:val="0"/>
      <w:jc w:val="both"/>
    </w:pPr>
  </w:style>
  <w:style w:type="paragraph" w:customStyle="1" w:styleId="1E62F1846D194EB8B4EF3E76A0333BFA">
    <w:name w:val="1E62F1846D194EB8B4EF3E76A0333BFA"/>
    <w:rsid w:val="00FA5F45"/>
    <w:pPr>
      <w:widowControl w:val="0"/>
      <w:jc w:val="both"/>
    </w:pPr>
  </w:style>
  <w:style w:type="paragraph" w:customStyle="1" w:styleId="3044F4A608804861A87841B44695C11C">
    <w:name w:val="3044F4A608804861A87841B44695C11C"/>
    <w:rsid w:val="00FA5F45"/>
    <w:pPr>
      <w:widowControl w:val="0"/>
      <w:jc w:val="both"/>
    </w:pPr>
  </w:style>
  <w:style w:type="paragraph" w:customStyle="1" w:styleId="ED26B798E3AE47C1A5C7968488B36042">
    <w:name w:val="ED26B798E3AE47C1A5C7968488B36042"/>
    <w:rsid w:val="00FA5F45"/>
    <w:pPr>
      <w:widowControl w:val="0"/>
      <w:jc w:val="both"/>
    </w:pPr>
  </w:style>
  <w:style w:type="paragraph" w:customStyle="1" w:styleId="0D8CB4CF1B51445A9DBC729988D6BA17">
    <w:name w:val="0D8CB4CF1B51445A9DBC729988D6BA17"/>
    <w:rsid w:val="00FA5F45"/>
    <w:pPr>
      <w:widowControl w:val="0"/>
      <w:jc w:val="both"/>
    </w:pPr>
  </w:style>
  <w:style w:type="paragraph" w:customStyle="1" w:styleId="72E99E7DA4A94F11B811A6FA838F903E">
    <w:name w:val="72E99E7DA4A94F11B811A6FA838F903E"/>
    <w:rsid w:val="00FA5F45"/>
    <w:pPr>
      <w:widowControl w:val="0"/>
      <w:jc w:val="both"/>
    </w:pPr>
  </w:style>
  <w:style w:type="paragraph" w:customStyle="1" w:styleId="A90E807962994495BB13641D7C1122A6">
    <w:name w:val="A90E807962994495BB13641D7C1122A6"/>
    <w:rsid w:val="00FA5F45"/>
    <w:pPr>
      <w:widowControl w:val="0"/>
      <w:jc w:val="both"/>
    </w:pPr>
  </w:style>
  <w:style w:type="paragraph" w:customStyle="1" w:styleId="0855522463D54939B3E3FF10B8450D09">
    <w:name w:val="0855522463D54939B3E3FF10B8450D09"/>
    <w:rsid w:val="00FA5F45"/>
    <w:pPr>
      <w:widowControl w:val="0"/>
      <w:jc w:val="both"/>
    </w:pPr>
  </w:style>
  <w:style w:type="paragraph" w:customStyle="1" w:styleId="14BAB6AD04654B22A33FDB4357673F1A">
    <w:name w:val="14BAB6AD04654B22A33FDB4357673F1A"/>
    <w:rsid w:val="00FA5F45"/>
    <w:pPr>
      <w:widowControl w:val="0"/>
      <w:jc w:val="both"/>
    </w:pPr>
  </w:style>
  <w:style w:type="paragraph" w:customStyle="1" w:styleId="61460823D62C4E298E1F78D3DB25D634">
    <w:name w:val="61460823D62C4E298E1F78D3DB25D634"/>
    <w:rsid w:val="00FA5F45"/>
    <w:pPr>
      <w:widowControl w:val="0"/>
      <w:jc w:val="both"/>
    </w:pPr>
  </w:style>
  <w:style w:type="paragraph" w:customStyle="1" w:styleId="7C356240BD0B42B0BFBF3CEDAF2C8C87">
    <w:name w:val="7C356240BD0B42B0BFBF3CEDAF2C8C87"/>
    <w:rsid w:val="00FA5F45"/>
    <w:pPr>
      <w:widowControl w:val="0"/>
      <w:jc w:val="both"/>
    </w:pPr>
  </w:style>
  <w:style w:type="paragraph" w:customStyle="1" w:styleId="DD2957523E0D4A9FA1B4D1D5517FFCA9">
    <w:name w:val="DD2957523E0D4A9FA1B4D1D5517FFCA9"/>
    <w:rsid w:val="00FA5F45"/>
    <w:pPr>
      <w:widowControl w:val="0"/>
      <w:jc w:val="both"/>
    </w:pPr>
  </w:style>
  <w:style w:type="paragraph" w:customStyle="1" w:styleId="6A0C31E2E0E54297A31080548354D3FE">
    <w:name w:val="6A0C31E2E0E54297A31080548354D3FE"/>
    <w:rsid w:val="00FA5F45"/>
    <w:pPr>
      <w:widowControl w:val="0"/>
      <w:jc w:val="both"/>
    </w:pPr>
  </w:style>
  <w:style w:type="paragraph" w:customStyle="1" w:styleId="C13C4D52FA0540F0B5479A04521F03D4">
    <w:name w:val="C13C4D52FA0540F0B5479A04521F03D4"/>
    <w:rsid w:val="00FA5F45"/>
    <w:pPr>
      <w:widowControl w:val="0"/>
      <w:jc w:val="both"/>
    </w:pPr>
  </w:style>
  <w:style w:type="paragraph" w:customStyle="1" w:styleId="48F88F23A73A4601ABA29C82AC2547AA">
    <w:name w:val="48F88F23A73A4601ABA29C82AC2547AA"/>
    <w:rsid w:val="00FA5F45"/>
    <w:pPr>
      <w:widowControl w:val="0"/>
      <w:jc w:val="both"/>
    </w:pPr>
  </w:style>
  <w:style w:type="paragraph" w:customStyle="1" w:styleId="89E98466DAB84BEBA3B766351D455CC0">
    <w:name w:val="89E98466DAB84BEBA3B766351D455CC0"/>
    <w:rsid w:val="00FA5F45"/>
    <w:pPr>
      <w:widowControl w:val="0"/>
      <w:jc w:val="both"/>
    </w:pPr>
  </w:style>
  <w:style w:type="paragraph" w:customStyle="1" w:styleId="EDB3CB9E852E4398AA8553EE1288BF7E">
    <w:name w:val="EDB3CB9E852E4398AA8553EE1288BF7E"/>
    <w:rsid w:val="00FA5F45"/>
    <w:pPr>
      <w:widowControl w:val="0"/>
      <w:jc w:val="both"/>
    </w:pPr>
  </w:style>
  <w:style w:type="paragraph" w:customStyle="1" w:styleId="DB17D327D2F240E19E28A394DBC14AC6">
    <w:name w:val="DB17D327D2F240E19E28A394DBC14AC6"/>
    <w:rsid w:val="00FA5F45"/>
    <w:pPr>
      <w:widowControl w:val="0"/>
      <w:jc w:val="both"/>
    </w:pPr>
  </w:style>
  <w:style w:type="paragraph" w:customStyle="1" w:styleId="47A2CE052EF0499F84C5DC7D70D7F9AE">
    <w:name w:val="47A2CE052EF0499F84C5DC7D70D7F9AE"/>
    <w:rsid w:val="00FA5F45"/>
    <w:pPr>
      <w:widowControl w:val="0"/>
      <w:jc w:val="both"/>
    </w:pPr>
  </w:style>
  <w:style w:type="paragraph" w:customStyle="1" w:styleId="FB96018F59E5402D8006EE5D7428601C">
    <w:name w:val="FB96018F59E5402D8006EE5D7428601C"/>
    <w:rsid w:val="00FA5F45"/>
    <w:pPr>
      <w:widowControl w:val="0"/>
      <w:jc w:val="both"/>
    </w:pPr>
  </w:style>
  <w:style w:type="paragraph" w:customStyle="1" w:styleId="29BED0107B38428F902849A9C3094CC1">
    <w:name w:val="29BED0107B38428F902849A9C3094CC1"/>
    <w:rsid w:val="00FA5F45"/>
    <w:pPr>
      <w:widowControl w:val="0"/>
      <w:jc w:val="both"/>
    </w:pPr>
  </w:style>
  <w:style w:type="paragraph" w:customStyle="1" w:styleId="E7124ACD4DED4563833028F642AF5E00">
    <w:name w:val="E7124ACD4DED4563833028F642AF5E00"/>
    <w:rsid w:val="00FA5F45"/>
    <w:pPr>
      <w:widowControl w:val="0"/>
      <w:jc w:val="both"/>
    </w:pPr>
  </w:style>
  <w:style w:type="paragraph" w:customStyle="1" w:styleId="E22D29C7266D4AD7917D11D67E956439">
    <w:name w:val="E22D29C7266D4AD7917D11D67E956439"/>
    <w:rsid w:val="00FA5F45"/>
    <w:pPr>
      <w:widowControl w:val="0"/>
      <w:jc w:val="both"/>
    </w:pPr>
  </w:style>
  <w:style w:type="paragraph" w:customStyle="1" w:styleId="1FAE7DFBE04049B7B685F2C7727FF8CD">
    <w:name w:val="1FAE7DFBE04049B7B685F2C7727FF8CD"/>
    <w:rsid w:val="00FA5F45"/>
    <w:pPr>
      <w:widowControl w:val="0"/>
      <w:jc w:val="both"/>
    </w:pPr>
  </w:style>
  <w:style w:type="paragraph" w:customStyle="1" w:styleId="D6942C53613940E7AD03E3439294CE78">
    <w:name w:val="D6942C53613940E7AD03E3439294CE78"/>
    <w:rsid w:val="00FA5F45"/>
    <w:pPr>
      <w:widowControl w:val="0"/>
      <w:jc w:val="both"/>
    </w:pPr>
  </w:style>
  <w:style w:type="paragraph" w:customStyle="1" w:styleId="6048D4DDB2CF402994EBA84A87234B3C">
    <w:name w:val="6048D4DDB2CF402994EBA84A87234B3C"/>
    <w:rsid w:val="00FA5F45"/>
    <w:pPr>
      <w:widowControl w:val="0"/>
      <w:jc w:val="both"/>
    </w:pPr>
  </w:style>
  <w:style w:type="paragraph" w:customStyle="1" w:styleId="3B1F72EB8A6540EB9A77035E31F1CBE1">
    <w:name w:val="3B1F72EB8A6540EB9A77035E31F1CBE1"/>
    <w:rsid w:val="00FA5F45"/>
    <w:pPr>
      <w:widowControl w:val="0"/>
      <w:jc w:val="both"/>
    </w:pPr>
  </w:style>
  <w:style w:type="paragraph" w:customStyle="1" w:styleId="9F210212BCB8423594721E8817068D42">
    <w:name w:val="9F210212BCB8423594721E8817068D42"/>
    <w:rsid w:val="00FA5F45"/>
    <w:pPr>
      <w:widowControl w:val="0"/>
      <w:jc w:val="both"/>
    </w:pPr>
  </w:style>
  <w:style w:type="paragraph" w:customStyle="1" w:styleId="4135A002E8EC4103BA18924E153DA23C">
    <w:name w:val="4135A002E8EC4103BA18924E153DA23C"/>
    <w:rsid w:val="00FA5F45"/>
    <w:pPr>
      <w:widowControl w:val="0"/>
      <w:jc w:val="both"/>
    </w:pPr>
  </w:style>
  <w:style w:type="paragraph" w:customStyle="1" w:styleId="C0E199B90D304CB4963D32FBE6098BC9">
    <w:name w:val="C0E199B90D304CB4963D32FBE6098BC9"/>
    <w:rsid w:val="00FA5F45"/>
    <w:pPr>
      <w:widowControl w:val="0"/>
      <w:jc w:val="both"/>
    </w:pPr>
  </w:style>
  <w:style w:type="paragraph" w:customStyle="1" w:styleId="D69BFDF2C5EF4F8886209AD2CCD61D4F">
    <w:name w:val="D69BFDF2C5EF4F8886209AD2CCD61D4F"/>
    <w:rsid w:val="00FA5F45"/>
    <w:pPr>
      <w:widowControl w:val="0"/>
      <w:jc w:val="both"/>
    </w:pPr>
  </w:style>
  <w:style w:type="paragraph" w:customStyle="1" w:styleId="B39009AFA3634DC9923CC74BFDA2629E">
    <w:name w:val="B39009AFA3634DC9923CC74BFDA2629E"/>
    <w:rsid w:val="00FA5F45"/>
    <w:pPr>
      <w:widowControl w:val="0"/>
      <w:jc w:val="both"/>
    </w:pPr>
  </w:style>
  <w:style w:type="paragraph" w:customStyle="1" w:styleId="5171957C613A4B12AEE3869BB5C730A4">
    <w:name w:val="5171957C613A4B12AEE3869BB5C730A4"/>
    <w:rsid w:val="00FA5F45"/>
    <w:pPr>
      <w:widowControl w:val="0"/>
      <w:jc w:val="both"/>
    </w:pPr>
  </w:style>
  <w:style w:type="paragraph" w:customStyle="1" w:styleId="6D026D5DF72A4CDA9F4C8564C228AB09">
    <w:name w:val="6D026D5DF72A4CDA9F4C8564C228AB09"/>
    <w:rsid w:val="00FA5F45"/>
    <w:pPr>
      <w:widowControl w:val="0"/>
      <w:jc w:val="both"/>
    </w:pPr>
  </w:style>
  <w:style w:type="paragraph" w:customStyle="1" w:styleId="5C2DD5BD2D754B03AAC05DBD6A86985E">
    <w:name w:val="5C2DD5BD2D754B03AAC05DBD6A86985E"/>
    <w:rsid w:val="00FA5F45"/>
    <w:pPr>
      <w:widowControl w:val="0"/>
      <w:jc w:val="both"/>
    </w:pPr>
  </w:style>
  <w:style w:type="paragraph" w:customStyle="1" w:styleId="8927133700A4470A82CF94178DE1A8A0">
    <w:name w:val="8927133700A4470A82CF94178DE1A8A0"/>
    <w:rsid w:val="00FA5F45"/>
    <w:pPr>
      <w:widowControl w:val="0"/>
      <w:jc w:val="both"/>
    </w:pPr>
  </w:style>
  <w:style w:type="paragraph" w:customStyle="1" w:styleId="D6F4896CC9FB4F1E9C352C469F480434">
    <w:name w:val="D6F4896CC9FB4F1E9C352C469F480434"/>
    <w:rsid w:val="00FA5F45"/>
    <w:pPr>
      <w:widowControl w:val="0"/>
      <w:jc w:val="both"/>
    </w:pPr>
  </w:style>
  <w:style w:type="paragraph" w:customStyle="1" w:styleId="68850DD7EB274F1DA8E2FDF9F093C1BB">
    <w:name w:val="68850DD7EB274F1DA8E2FDF9F093C1BB"/>
    <w:rsid w:val="00FA5F45"/>
    <w:pPr>
      <w:widowControl w:val="0"/>
      <w:jc w:val="both"/>
    </w:pPr>
  </w:style>
  <w:style w:type="paragraph" w:customStyle="1" w:styleId="3704B8A21B1F412EB8FDE7D96E475E93">
    <w:name w:val="3704B8A21B1F412EB8FDE7D96E475E93"/>
    <w:rsid w:val="00FA5F45"/>
    <w:pPr>
      <w:widowControl w:val="0"/>
      <w:jc w:val="both"/>
    </w:pPr>
  </w:style>
  <w:style w:type="paragraph" w:customStyle="1" w:styleId="889237C6E37342BA9883F12C26CCBCCF">
    <w:name w:val="889237C6E37342BA9883F12C26CCBCCF"/>
    <w:rsid w:val="00FA5F45"/>
    <w:pPr>
      <w:widowControl w:val="0"/>
      <w:jc w:val="both"/>
    </w:pPr>
  </w:style>
  <w:style w:type="paragraph" w:customStyle="1" w:styleId="1A59459DE3A44E91AE3F2631BF889BC2">
    <w:name w:val="1A59459DE3A44E91AE3F2631BF889BC2"/>
    <w:rsid w:val="00FA5F45"/>
    <w:pPr>
      <w:widowControl w:val="0"/>
      <w:jc w:val="both"/>
    </w:pPr>
  </w:style>
  <w:style w:type="paragraph" w:customStyle="1" w:styleId="87325D9A88AC49F7898FDC639CD483BE">
    <w:name w:val="87325D9A88AC49F7898FDC639CD483BE"/>
    <w:rsid w:val="00FA5F45"/>
    <w:pPr>
      <w:widowControl w:val="0"/>
      <w:jc w:val="both"/>
    </w:pPr>
  </w:style>
  <w:style w:type="paragraph" w:customStyle="1" w:styleId="857616F0E0634B4A9CEB5F0640990E14">
    <w:name w:val="857616F0E0634B4A9CEB5F0640990E14"/>
    <w:rsid w:val="00FA5F45"/>
    <w:pPr>
      <w:widowControl w:val="0"/>
      <w:jc w:val="both"/>
    </w:pPr>
  </w:style>
  <w:style w:type="paragraph" w:customStyle="1" w:styleId="EF2BB50F17EE429EA8F151706C67A368">
    <w:name w:val="EF2BB50F17EE429EA8F151706C67A368"/>
    <w:rsid w:val="00FA5F45"/>
    <w:pPr>
      <w:widowControl w:val="0"/>
      <w:jc w:val="both"/>
    </w:pPr>
  </w:style>
  <w:style w:type="paragraph" w:customStyle="1" w:styleId="8C48BD1EE6A24E41B2259326C817C41F">
    <w:name w:val="8C48BD1EE6A24E41B2259326C817C41F"/>
    <w:rsid w:val="00FA5F45"/>
    <w:pPr>
      <w:widowControl w:val="0"/>
      <w:jc w:val="both"/>
    </w:pPr>
  </w:style>
  <w:style w:type="paragraph" w:customStyle="1" w:styleId="47DD9FB0BF09442F8A5F19C620C2AAAE">
    <w:name w:val="47DD9FB0BF09442F8A5F19C620C2AAAE"/>
    <w:rsid w:val="00FA5F45"/>
    <w:pPr>
      <w:widowControl w:val="0"/>
      <w:jc w:val="both"/>
    </w:pPr>
  </w:style>
  <w:style w:type="paragraph" w:customStyle="1" w:styleId="93F6736976BF4C7B99BD9916E2A04A10">
    <w:name w:val="93F6736976BF4C7B99BD9916E2A04A10"/>
    <w:rsid w:val="00FA5F45"/>
    <w:pPr>
      <w:widowControl w:val="0"/>
      <w:jc w:val="both"/>
    </w:pPr>
  </w:style>
  <w:style w:type="paragraph" w:customStyle="1" w:styleId="63BA499C0E8C486FBF87FEFFF39EB162">
    <w:name w:val="63BA499C0E8C486FBF87FEFFF39EB162"/>
    <w:rsid w:val="00FA5F45"/>
    <w:pPr>
      <w:widowControl w:val="0"/>
      <w:jc w:val="both"/>
    </w:pPr>
  </w:style>
  <w:style w:type="paragraph" w:customStyle="1" w:styleId="C34E048DF416476D834B0166D02DE319">
    <w:name w:val="C34E048DF416476D834B0166D02DE319"/>
    <w:rsid w:val="00FA5F45"/>
    <w:pPr>
      <w:widowControl w:val="0"/>
      <w:jc w:val="both"/>
    </w:pPr>
  </w:style>
  <w:style w:type="paragraph" w:customStyle="1" w:styleId="692F3D6F658C4F66BADD588E8F50F3C4">
    <w:name w:val="692F3D6F658C4F66BADD588E8F50F3C4"/>
    <w:rsid w:val="00FA5F45"/>
    <w:pPr>
      <w:widowControl w:val="0"/>
      <w:jc w:val="both"/>
    </w:pPr>
  </w:style>
  <w:style w:type="paragraph" w:customStyle="1" w:styleId="CBE07E99D355462CBBDA44AB54043087">
    <w:name w:val="CBE07E99D355462CBBDA44AB54043087"/>
    <w:rsid w:val="00FA5F45"/>
    <w:pPr>
      <w:widowControl w:val="0"/>
      <w:jc w:val="both"/>
    </w:pPr>
  </w:style>
  <w:style w:type="paragraph" w:customStyle="1" w:styleId="BB9F8F899BBE42FC84ECE9677FF70B9A">
    <w:name w:val="BB9F8F899BBE42FC84ECE9677FF70B9A"/>
    <w:rsid w:val="00FA5F45"/>
    <w:pPr>
      <w:widowControl w:val="0"/>
      <w:jc w:val="both"/>
    </w:pPr>
  </w:style>
  <w:style w:type="paragraph" w:customStyle="1" w:styleId="EFCB2D16789945FFAF695AC1C0C06F4C">
    <w:name w:val="EFCB2D16789945FFAF695AC1C0C06F4C"/>
    <w:rsid w:val="00FA5F45"/>
    <w:pPr>
      <w:widowControl w:val="0"/>
      <w:jc w:val="both"/>
    </w:pPr>
  </w:style>
  <w:style w:type="paragraph" w:customStyle="1" w:styleId="EF5AEC75087A414DA835181AAE6012DF">
    <w:name w:val="EF5AEC75087A414DA835181AAE6012DF"/>
    <w:rsid w:val="00FA5F45"/>
    <w:pPr>
      <w:widowControl w:val="0"/>
      <w:jc w:val="both"/>
    </w:pPr>
  </w:style>
  <w:style w:type="paragraph" w:customStyle="1" w:styleId="F5D7B9486E654F47BDFD7A41A12A5F47">
    <w:name w:val="F5D7B9486E654F47BDFD7A41A12A5F47"/>
    <w:rsid w:val="00FA5F45"/>
    <w:pPr>
      <w:widowControl w:val="0"/>
      <w:jc w:val="both"/>
    </w:pPr>
  </w:style>
  <w:style w:type="paragraph" w:customStyle="1" w:styleId="3D832895C9CD414EB08725912CBA3C60">
    <w:name w:val="3D832895C9CD414EB08725912CBA3C60"/>
    <w:rsid w:val="00FA5F45"/>
    <w:pPr>
      <w:widowControl w:val="0"/>
      <w:jc w:val="both"/>
    </w:pPr>
  </w:style>
  <w:style w:type="paragraph" w:customStyle="1" w:styleId="C9C25A21022749EA9E74937AE183A314">
    <w:name w:val="C9C25A21022749EA9E74937AE183A314"/>
    <w:rsid w:val="00FA5F45"/>
    <w:pPr>
      <w:widowControl w:val="0"/>
      <w:jc w:val="both"/>
    </w:pPr>
  </w:style>
  <w:style w:type="paragraph" w:customStyle="1" w:styleId="D99F52BF5483489EBA53D323551E9AB2">
    <w:name w:val="D99F52BF5483489EBA53D323551E9AB2"/>
    <w:rsid w:val="00FA5F45"/>
    <w:pPr>
      <w:widowControl w:val="0"/>
      <w:jc w:val="both"/>
    </w:pPr>
  </w:style>
  <w:style w:type="paragraph" w:customStyle="1" w:styleId="E24EDBCF57F34823A34F39E5E8ABE18F">
    <w:name w:val="E24EDBCF57F34823A34F39E5E8ABE18F"/>
    <w:rsid w:val="00FA5F45"/>
    <w:pPr>
      <w:widowControl w:val="0"/>
      <w:jc w:val="both"/>
    </w:pPr>
  </w:style>
  <w:style w:type="paragraph" w:customStyle="1" w:styleId="111C89FAF84C400D947D5AF126920634">
    <w:name w:val="111C89FAF84C400D947D5AF126920634"/>
    <w:rsid w:val="00FA5F45"/>
    <w:pPr>
      <w:widowControl w:val="0"/>
      <w:jc w:val="both"/>
    </w:pPr>
  </w:style>
  <w:style w:type="paragraph" w:customStyle="1" w:styleId="9C5D9D7DF5D049B5AADE5ED42901251C">
    <w:name w:val="9C5D9D7DF5D049B5AADE5ED42901251C"/>
    <w:rsid w:val="00FA5F45"/>
    <w:pPr>
      <w:widowControl w:val="0"/>
      <w:jc w:val="both"/>
    </w:pPr>
  </w:style>
  <w:style w:type="paragraph" w:customStyle="1" w:styleId="C224EE5BF9F84133A1382A58F35EEBD7">
    <w:name w:val="C224EE5BF9F84133A1382A58F35EEBD7"/>
    <w:rsid w:val="00FA5F45"/>
    <w:pPr>
      <w:widowControl w:val="0"/>
      <w:jc w:val="both"/>
    </w:pPr>
  </w:style>
  <w:style w:type="paragraph" w:customStyle="1" w:styleId="A993959A73FC47D4A182E6C6C509D360">
    <w:name w:val="A993959A73FC47D4A182E6C6C509D360"/>
    <w:rsid w:val="00FA5F45"/>
    <w:pPr>
      <w:widowControl w:val="0"/>
      <w:jc w:val="both"/>
    </w:pPr>
  </w:style>
  <w:style w:type="paragraph" w:customStyle="1" w:styleId="ADF84C11F74C431B8B97E00997F128EC">
    <w:name w:val="ADF84C11F74C431B8B97E00997F128EC"/>
    <w:rsid w:val="00FA5F45"/>
    <w:pPr>
      <w:widowControl w:val="0"/>
      <w:jc w:val="both"/>
    </w:pPr>
  </w:style>
  <w:style w:type="paragraph" w:customStyle="1" w:styleId="C451A0CE23474DF390E1B1B27B27A612">
    <w:name w:val="C451A0CE23474DF390E1B1B27B27A612"/>
    <w:rsid w:val="00FA5F45"/>
    <w:pPr>
      <w:widowControl w:val="0"/>
      <w:jc w:val="both"/>
    </w:pPr>
  </w:style>
  <w:style w:type="paragraph" w:customStyle="1" w:styleId="F6CDA77BF4834E05ACB5C1801E601DFE">
    <w:name w:val="F6CDA77BF4834E05ACB5C1801E601DFE"/>
    <w:rsid w:val="00FA5F45"/>
    <w:pPr>
      <w:widowControl w:val="0"/>
      <w:jc w:val="both"/>
    </w:pPr>
  </w:style>
  <w:style w:type="paragraph" w:customStyle="1" w:styleId="0592CCBDB59F478596B871CC6B4DD246">
    <w:name w:val="0592CCBDB59F478596B871CC6B4DD246"/>
    <w:rsid w:val="00FA5F45"/>
    <w:pPr>
      <w:widowControl w:val="0"/>
      <w:jc w:val="both"/>
    </w:pPr>
  </w:style>
  <w:style w:type="paragraph" w:customStyle="1" w:styleId="034FCAE263DB48D6B5A571B59F449CF7">
    <w:name w:val="034FCAE263DB48D6B5A571B59F449CF7"/>
    <w:rsid w:val="00FA5F45"/>
    <w:pPr>
      <w:widowControl w:val="0"/>
      <w:jc w:val="both"/>
    </w:pPr>
  </w:style>
  <w:style w:type="paragraph" w:customStyle="1" w:styleId="7AC45A7D74294D8D98A48B2306821916">
    <w:name w:val="7AC45A7D74294D8D98A48B2306821916"/>
    <w:rsid w:val="00FA5F45"/>
    <w:pPr>
      <w:widowControl w:val="0"/>
      <w:jc w:val="both"/>
    </w:pPr>
  </w:style>
  <w:style w:type="paragraph" w:customStyle="1" w:styleId="C513CF4EE72747F1BFCB36C86C09A682">
    <w:name w:val="C513CF4EE72747F1BFCB36C86C09A682"/>
    <w:rsid w:val="00FA5F45"/>
    <w:pPr>
      <w:widowControl w:val="0"/>
      <w:jc w:val="both"/>
    </w:pPr>
  </w:style>
  <w:style w:type="paragraph" w:customStyle="1" w:styleId="8074C3F447F14AAE9EDAB471B58A704A">
    <w:name w:val="8074C3F447F14AAE9EDAB471B58A704A"/>
    <w:rsid w:val="00FA5F45"/>
    <w:pPr>
      <w:widowControl w:val="0"/>
      <w:jc w:val="both"/>
    </w:pPr>
  </w:style>
  <w:style w:type="paragraph" w:customStyle="1" w:styleId="63ADDDEEA06045498FDDC0B35A8D1A3F">
    <w:name w:val="63ADDDEEA06045498FDDC0B35A8D1A3F"/>
    <w:rsid w:val="00FA5F45"/>
    <w:pPr>
      <w:widowControl w:val="0"/>
      <w:jc w:val="both"/>
    </w:pPr>
  </w:style>
  <w:style w:type="paragraph" w:customStyle="1" w:styleId="2FD436707F7949DB9AB5FF6483CA8C45">
    <w:name w:val="2FD436707F7949DB9AB5FF6483CA8C45"/>
    <w:rsid w:val="00FA5F45"/>
    <w:pPr>
      <w:widowControl w:val="0"/>
      <w:jc w:val="both"/>
    </w:pPr>
  </w:style>
  <w:style w:type="paragraph" w:customStyle="1" w:styleId="94101BBC69704F91BA73774FFA7C9C6B">
    <w:name w:val="94101BBC69704F91BA73774FFA7C9C6B"/>
    <w:rsid w:val="00FA5F45"/>
    <w:pPr>
      <w:widowControl w:val="0"/>
      <w:jc w:val="both"/>
    </w:pPr>
  </w:style>
  <w:style w:type="paragraph" w:customStyle="1" w:styleId="7A80FCDB629C4C7FBF333E1BC38F0051">
    <w:name w:val="7A80FCDB629C4C7FBF333E1BC38F0051"/>
    <w:rsid w:val="00FA5F45"/>
    <w:pPr>
      <w:widowControl w:val="0"/>
      <w:jc w:val="both"/>
    </w:pPr>
  </w:style>
  <w:style w:type="paragraph" w:customStyle="1" w:styleId="FDD7F82EDBD146CB99C51892052704BD">
    <w:name w:val="FDD7F82EDBD146CB99C51892052704BD"/>
    <w:rsid w:val="00FA5F45"/>
    <w:pPr>
      <w:widowControl w:val="0"/>
      <w:jc w:val="both"/>
    </w:pPr>
  </w:style>
  <w:style w:type="paragraph" w:customStyle="1" w:styleId="FAD940C3AEA249A38F224CDB363F540D">
    <w:name w:val="FAD940C3AEA249A38F224CDB363F540D"/>
    <w:rsid w:val="00FA5F45"/>
    <w:pPr>
      <w:widowControl w:val="0"/>
      <w:jc w:val="both"/>
    </w:pPr>
  </w:style>
  <w:style w:type="paragraph" w:customStyle="1" w:styleId="92449EB3A1E649DD8638AA200248266F">
    <w:name w:val="92449EB3A1E649DD8638AA200248266F"/>
    <w:rsid w:val="00FA5F45"/>
    <w:pPr>
      <w:widowControl w:val="0"/>
      <w:jc w:val="both"/>
    </w:pPr>
  </w:style>
  <w:style w:type="paragraph" w:customStyle="1" w:styleId="2AF96AA67CF94E0FBB715C41EC4962C0">
    <w:name w:val="2AF96AA67CF94E0FBB715C41EC4962C0"/>
    <w:rsid w:val="00FA5F45"/>
    <w:pPr>
      <w:widowControl w:val="0"/>
      <w:jc w:val="both"/>
    </w:pPr>
  </w:style>
  <w:style w:type="paragraph" w:customStyle="1" w:styleId="54E9F88123284C08BFB17EF7523414F7">
    <w:name w:val="54E9F88123284C08BFB17EF7523414F7"/>
    <w:rsid w:val="00FA5F45"/>
    <w:pPr>
      <w:widowControl w:val="0"/>
      <w:jc w:val="both"/>
    </w:pPr>
  </w:style>
  <w:style w:type="paragraph" w:customStyle="1" w:styleId="BC14098862124CE5955A10D3AC8A2A1B">
    <w:name w:val="BC14098862124CE5955A10D3AC8A2A1B"/>
    <w:rsid w:val="00FA5F45"/>
    <w:pPr>
      <w:widowControl w:val="0"/>
      <w:jc w:val="both"/>
    </w:pPr>
  </w:style>
  <w:style w:type="paragraph" w:customStyle="1" w:styleId="B67AB7334571411498E512E1BCE6D167">
    <w:name w:val="B67AB7334571411498E512E1BCE6D167"/>
    <w:rsid w:val="00FA5F45"/>
    <w:pPr>
      <w:widowControl w:val="0"/>
      <w:jc w:val="both"/>
    </w:pPr>
  </w:style>
  <w:style w:type="paragraph" w:customStyle="1" w:styleId="3B77F45D62954F75A0504B35F011A90D">
    <w:name w:val="3B77F45D62954F75A0504B35F011A90D"/>
    <w:rsid w:val="00FA5F45"/>
    <w:pPr>
      <w:widowControl w:val="0"/>
      <w:jc w:val="both"/>
    </w:pPr>
  </w:style>
  <w:style w:type="paragraph" w:customStyle="1" w:styleId="602A4CF7BB0740489D9385ECCDC69119">
    <w:name w:val="602A4CF7BB0740489D9385ECCDC69119"/>
    <w:rsid w:val="00FA5F45"/>
    <w:pPr>
      <w:widowControl w:val="0"/>
      <w:jc w:val="both"/>
    </w:pPr>
  </w:style>
  <w:style w:type="paragraph" w:customStyle="1" w:styleId="F0392A8A655E4509889C4E89C3A99640">
    <w:name w:val="F0392A8A655E4509889C4E89C3A99640"/>
    <w:rsid w:val="00FA5F45"/>
    <w:pPr>
      <w:widowControl w:val="0"/>
      <w:jc w:val="both"/>
    </w:pPr>
  </w:style>
  <w:style w:type="paragraph" w:customStyle="1" w:styleId="7F223939943B42F583A91DCA275F6A8B">
    <w:name w:val="7F223939943B42F583A91DCA275F6A8B"/>
    <w:rsid w:val="00FA5F45"/>
    <w:pPr>
      <w:widowControl w:val="0"/>
      <w:jc w:val="both"/>
    </w:pPr>
  </w:style>
  <w:style w:type="paragraph" w:customStyle="1" w:styleId="6B5AF81467FE465F98B7D706A4FD208A">
    <w:name w:val="6B5AF81467FE465F98B7D706A4FD208A"/>
    <w:rsid w:val="00FA5F45"/>
    <w:pPr>
      <w:widowControl w:val="0"/>
      <w:jc w:val="both"/>
    </w:pPr>
  </w:style>
  <w:style w:type="paragraph" w:customStyle="1" w:styleId="CEF11EC1D86B415884205B23004477C5">
    <w:name w:val="CEF11EC1D86B415884205B23004477C5"/>
    <w:rsid w:val="00FA5F45"/>
    <w:pPr>
      <w:widowControl w:val="0"/>
      <w:jc w:val="both"/>
    </w:pPr>
  </w:style>
  <w:style w:type="paragraph" w:customStyle="1" w:styleId="0E83D6AE382D4F3DBECDA93B41CC0357">
    <w:name w:val="0E83D6AE382D4F3DBECDA93B41CC0357"/>
    <w:rsid w:val="00FA5F45"/>
    <w:pPr>
      <w:widowControl w:val="0"/>
      <w:jc w:val="both"/>
    </w:pPr>
  </w:style>
  <w:style w:type="paragraph" w:customStyle="1" w:styleId="735C5DBEA3D548738A1BA56551E07090">
    <w:name w:val="735C5DBEA3D548738A1BA56551E07090"/>
    <w:rsid w:val="00FA5F45"/>
    <w:pPr>
      <w:widowControl w:val="0"/>
      <w:jc w:val="both"/>
    </w:pPr>
  </w:style>
  <w:style w:type="paragraph" w:customStyle="1" w:styleId="424E7E6B211F4F7C9E0F0C9E9C987168">
    <w:name w:val="424E7E6B211F4F7C9E0F0C9E9C987168"/>
    <w:rsid w:val="00FA5F45"/>
    <w:pPr>
      <w:widowControl w:val="0"/>
      <w:jc w:val="both"/>
    </w:pPr>
  </w:style>
  <w:style w:type="paragraph" w:customStyle="1" w:styleId="54B470DFD73D4A6CA5F001913B915A7A">
    <w:name w:val="54B470DFD73D4A6CA5F001913B915A7A"/>
    <w:rsid w:val="00FA5F45"/>
    <w:pPr>
      <w:widowControl w:val="0"/>
      <w:jc w:val="both"/>
    </w:pPr>
  </w:style>
  <w:style w:type="paragraph" w:customStyle="1" w:styleId="63D3B3B77B4A4FFA8B3F2699ACB6DE16">
    <w:name w:val="63D3B3B77B4A4FFA8B3F2699ACB6DE16"/>
    <w:rsid w:val="00FA5F45"/>
    <w:pPr>
      <w:widowControl w:val="0"/>
      <w:jc w:val="both"/>
    </w:pPr>
  </w:style>
  <w:style w:type="paragraph" w:customStyle="1" w:styleId="E2257AFA6A3B432D80FCE58975BE6D9C">
    <w:name w:val="E2257AFA6A3B432D80FCE58975BE6D9C"/>
    <w:rsid w:val="00FA5F45"/>
    <w:pPr>
      <w:widowControl w:val="0"/>
      <w:jc w:val="both"/>
    </w:pPr>
  </w:style>
  <w:style w:type="paragraph" w:customStyle="1" w:styleId="F728C0D6A8B84D27B264900574EEAEA3">
    <w:name w:val="F728C0D6A8B84D27B264900574EEAEA3"/>
    <w:rsid w:val="00FA5F45"/>
    <w:pPr>
      <w:widowControl w:val="0"/>
      <w:jc w:val="both"/>
    </w:pPr>
  </w:style>
  <w:style w:type="paragraph" w:customStyle="1" w:styleId="424A984AFBDF4CE0A24DA75DA6E51F93">
    <w:name w:val="424A984AFBDF4CE0A24DA75DA6E51F93"/>
    <w:rsid w:val="00FA5F45"/>
    <w:pPr>
      <w:widowControl w:val="0"/>
      <w:jc w:val="both"/>
    </w:pPr>
  </w:style>
  <w:style w:type="paragraph" w:customStyle="1" w:styleId="708F8AD0E4C84AAC87F5794F490F9D80">
    <w:name w:val="708F8AD0E4C84AAC87F5794F490F9D80"/>
    <w:rsid w:val="00FA5F45"/>
    <w:pPr>
      <w:widowControl w:val="0"/>
      <w:jc w:val="both"/>
    </w:pPr>
  </w:style>
  <w:style w:type="paragraph" w:customStyle="1" w:styleId="5F95719051084311A879BA069B718F30">
    <w:name w:val="5F95719051084311A879BA069B718F30"/>
    <w:rsid w:val="00FA5F45"/>
    <w:pPr>
      <w:widowControl w:val="0"/>
      <w:jc w:val="both"/>
    </w:pPr>
  </w:style>
  <w:style w:type="paragraph" w:customStyle="1" w:styleId="81456AC65D6541D19963F2F1D529B3F4">
    <w:name w:val="81456AC65D6541D19963F2F1D529B3F4"/>
    <w:rsid w:val="00FA5F45"/>
    <w:pPr>
      <w:widowControl w:val="0"/>
      <w:jc w:val="both"/>
    </w:pPr>
  </w:style>
  <w:style w:type="paragraph" w:customStyle="1" w:styleId="B3B3ADA77BCC49E986379CFBB5C97808">
    <w:name w:val="B3B3ADA77BCC49E986379CFBB5C97808"/>
    <w:rsid w:val="00FA5F45"/>
    <w:pPr>
      <w:widowControl w:val="0"/>
      <w:jc w:val="both"/>
    </w:pPr>
  </w:style>
  <w:style w:type="paragraph" w:customStyle="1" w:styleId="412F7CA8DC91477A949883CD0F8D813A">
    <w:name w:val="412F7CA8DC91477A949883CD0F8D813A"/>
    <w:rsid w:val="00FA5F45"/>
    <w:pPr>
      <w:widowControl w:val="0"/>
      <w:jc w:val="both"/>
    </w:pPr>
  </w:style>
  <w:style w:type="paragraph" w:customStyle="1" w:styleId="5675A958EBB9426FAFB0CE55AD5C388A">
    <w:name w:val="5675A958EBB9426FAFB0CE55AD5C388A"/>
    <w:rsid w:val="00FA5F45"/>
    <w:pPr>
      <w:widowControl w:val="0"/>
      <w:jc w:val="both"/>
    </w:pPr>
  </w:style>
  <w:style w:type="paragraph" w:customStyle="1" w:styleId="493AB9B6E47B437DBD1BA920E9EA9B91">
    <w:name w:val="493AB9B6E47B437DBD1BA920E9EA9B91"/>
    <w:rsid w:val="00FA5F45"/>
    <w:pPr>
      <w:widowControl w:val="0"/>
      <w:jc w:val="both"/>
    </w:pPr>
  </w:style>
  <w:style w:type="paragraph" w:customStyle="1" w:styleId="536B7DEEF87F4569A04007AEA51D2BAC">
    <w:name w:val="536B7DEEF87F4569A04007AEA51D2BAC"/>
    <w:rsid w:val="00FA5F45"/>
    <w:pPr>
      <w:widowControl w:val="0"/>
      <w:jc w:val="both"/>
    </w:pPr>
  </w:style>
  <w:style w:type="paragraph" w:customStyle="1" w:styleId="A57F4E86CB38415F80BB5107C62DA5D8">
    <w:name w:val="A57F4E86CB38415F80BB5107C62DA5D8"/>
    <w:rsid w:val="00FA5F45"/>
    <w:pPr>
      <w:widowControl w:val="0"/>
      <w:jc w:val="both"/>
    </w:pPr>
  </w:style>
  <w:style w:type="paragraph" w:customStyle="1" w:styleId="B1E69A540EAE497C9A5171099347047A">
    <w:name w:val="B1E69A540EAE497C9A5171099347047A"/>
    <w:rsid w:val="00FA5F45"/>
    <w:pPr>
      <w:widowControl w:val="0"/>
      <w:jc w:val="both"/>
    </w:pPr>
  </w:style>
  <w:style w:type="paragraph" w:customStyle="1" w:styleId="60643E25E88D4AC0A4D314CE768C11C6">
    <w:name w:val="60643E25E88D4AC0A4D314CE768C11C6"/>
    <w:rsid w:val="00FA5F45"/>
    <w:pPr>
      <w:widowControl w:val="0"/>
      <w:jc w:val="both"/>
    </w:pPr>
  </w:style>
  <w:style w:type="paragraph" w:customStyle="1" w:styleId="2FD376D053DA42F59B34E5D6428CB9BA">
    <w:name w:val="2FD376D053DA42F59B34E5D6428CB9BA"/>
    <w:rsid w:val="00FA5F45"/>
    <w:pPr>
      <w:widowControl w:val="0"/>
      <w:jc w:val="both"/>
    </w:pPr>
  </w:style>
  <w:style w:type="paragraph" w:customStyle="1" w:styleId="C225B0F7581549CD9A2069FD19C0F17E">
    <w:name w:val="C225B0F7581549CD9A2069FD19C0F17E"/>
    <w:rsid w:val="00FA5F45"/>
    <w:pPr>
      <w:widowControl w:val="0"/>
      <w:jc w:val="both"/>
    </w:pPr>
  </w:style>
  <w:style w:type="paragraph" w:customStyle="1" w:styleId="E3C6AFE3946C48C3AABA6511FFF2D90E">
    <w:name w:val="E3C6AFE3946C48C3AABA6511FFF2D90E"/>
    <w:rsid w:val="00FA5F45"/>
    <w:pPr>
      <w:widowControl w:val="0"/>
      <w:jc w:val="both"/>
    </w:pPr>
  </w:style>
  <w:style w:type="paragraph" w:customStyle="1" w:styleId="AF85C3CED49F48C78034D3265A5307D5">
    <w:name w:val="AF85C3CED49F48C78034D3265A5307D5"/>
    <w:rsid w:val="00FA5F45"/>
    <w:pPr>
      <w:widowControl w:val="0"/>
      <w:jc w:val="both"/>
    </w:pPr>
  </w:style>
  <w:style w:type="paragraph" w:customStyle="1" w:styleId="59F0FD3F39ED4B05BCF55E98C4C97F8A">
    <w:name w:val="59F0FD3F39ED4B05BCF55E98C4C97F8A"/>
    <w:rsid w:val="00FA5F45"/>
    <w:pPr>
      <w:widowControl w:val="0"/>
      <w:jc w:val="both"/>
    </w:pPr>
  </w:style>
  <w:style w:type="paragraph" w:customStyle="1" w:styleId="CFC96EC4888F499C8C3D65B5CF865174">
    <w:name w:val="CFC96EC4888F499C8C3D65B5CF865174"/>
    <w:rsid w:val="00FA5F45"/>
    <w:pPr>
      <w:widowControl w:val="0"/>
      <w:jc w:val="both"/>
    </w:pPr>
  </w:style>
  <w:style w:type="paragraph" w:customStyle="1" w:styleId="0E3AF7DD8B674FFCA9C71101E2C642E9">
    <w:name w:val="0E3AF7DD8B674FFCA9C71101E2C642E9"/>
    <w:rsid w:val="00FA5F45"/>
    <w:pPr>
      <w:widowControl w:val="0"/>
      <w:jc w:val="both"/>
    </w:pPr>
  </w:style>
  <w:style w:type="paragraph" w:customStyle="1" w:styleId="1914DCFBCB0240C28B7A3F159596EBCF">
    <w:name w:val="1914DCFBCB0240C28B7A3F159596EBCF"/>
    <w:rsid w:val="00FA5F45"/>
    <w:pPr>
      <w:widowControl w:val="0"/>
      <w:jc w:val="both"/>
    </w:pPr>
  </w:style>
  <w:style w:type="paragraph" w:customStyle="1" w:styleId="F4A1733B4DD34D89B9BBCCDF5FFD5B92">
    <w:name w:val="F4A1733B4DD34D89B9BBCCDF5FFD5B92"/>
    <w:rsid w:val="00FA5F45"/>
    <w:pPr>
      <w:widowControl w:val="0"/>
      <w:jc w:val="both"/>
    </w:pPr>
  </w:style>
  <w:style w:type="paragraph" w:customStyle="1" w:styleId="6FD728CDE9604C0AB046AC547BC22073">
    <w:name w:val="6FD728CDE9604C0AB046AC547BC22073"/>
    <w:rsid w:val="00FA5F45"/>
    <w:pPr>
      <w:widowControl w:val="0"/>
      <w:jc w:val="both"/>
    </w:pPr>
  </w:style>
  <w:style w:type="paragraph" w:customStyle="1" w:styleId="DD1DCECE8DE34311AAE3D2A21A4EB67B">
    <w:name w:val="DD1DCECE8DE34311AAE3D2A21A4EB67B"/>
    <w:rsid w:val="00FA5F45"/>
    <w:pPr>
      <w:widowControl w:val="0"/>
      <w:jc w:val="both"/>
    </w:pPr>
  </w:style>
  <w:style w:type="paragraph" w:customStyle="1" w:styleId="71176E649D6F4F19BCEEE644E821A2D2">
    <w:name w:val="71176E649D6F4F19BCEEE644E821A2D2"/>
    <w:rsid w:val="00FA5F45"/>
    <w:pPr>
      <w:widowControl w:val="0"/>
      <w:jc w:val="both"/>
    </w:pPr>
  </w:style>
  <w:style w:type="paragraph" w:customStyle="1" w:styleId="D3C663BE50034C7FB3376D8C3E1340B6">
    <w:name w:val="D3C663BE50034C7FB3376D8C3E1340B6"/>
    <w:rsid w:val="00FA5F45"/>
    <w:pPr>
      <w:widowControl w:val="0"/>
      <w:jc w:val="both"/>
    </w:pPr>
  </w:style>
  <w:style w:type="paragraph" w:customStyle="1" w:styleId="16D81415FE664CFFA973F720F51C49F6">
    <w:name w:val="16D81415FE664CFFA973F720F51C49F6"/>
    <w:rsid w:val="00FA5F45"/>
    <w:pPr>
      <w:widowControl w:val="0"/>
      <w:jc w:val="both"/>
    </w:pPr>
  </w:style>
  <w:style w:type="paragraph" w:customStyle="1" w:styleId="E46F067CFF4B4501A361EBF4A76C700E">
    <w:name w:val="E46F067CFF4B4501A361EBF4A76C700E"/>
    <w:rsid w:val="00FA5F45"/>
    <w:pPr>
      <w:widowControl w:val="0"/>
      <w:jc w:val="both"/>
    </w:pPr>
  </w:style>
  <w:style w:type="paragraph" w:customStyle="1" w:styleId="00CD5279091F4FECBA04F0308A30CFFB">
    <w:name w:val="00CD5279091F4FECBA04F0308A30CFFB"/>
    <w:rsid w:val="00FA5F45"/>
    <w:pPr>
      <w:widowControl w:val="0"/>
      <w:jc w:val="both"/>
    </w:pPr>
  </w:style>
  <w:style w:type="paragraph" w:customStyle="1" w:styleId="54F4904EEA0345D59B77541D78B5F598">
    <w:name w:val="54F4904EEA0345D59B77541D78B5F598"/>
    <w:rsid w:val="00FA5F45"/>
    <w:pPr>
      <w:widowControl w:val="0"/>
      <w:jc w:val="both"/>
    </w:pPr>
  </w:style>
  <w:style w:type="paragraph" w:customStyle="1" w:styleId="0608D2818D3C4B9BBDBA1FE42B315BC8">
    <w:name w:val="0608D2818D3C4B9BBDBA1FE42B315BC8"/>
    <w:rsid w:val="00FA5F45"/>
    <w:pPr>
      <w:widowControl w:val="0"/>
      <w:jc w:val="both"/>
    </w:pPr>
  </w:style>
  <w:style w:type="paragraph" w:customStyle="1" w:styleId="049E167215134E16A3E02B76005B0328">
    <w:name w:val="049E167215134E16A3E02B76005B0328"/>
    <w:rsid w:val="00FA5F45"/>
    <w:pPr>
      <w:widowControl w:val="0"/>
      <w:jc w:val="both"/>
    </w:pPr>
  </w:style>
  <w:style w:type="paragraph" w:customStyle="1" w:styleId="E9362A86637B4D57A7B050DBF06336BE">
    <w:name w:val="E9362A86637B4D57A7B050DBF06336BE"/>
    <w:rsid w:val="00FA5F45"/>
    <w:pPr>
      <w:widowControl w:val="0"/>
      <w:jc w:val="both"/>
    </w:pPr>
  </w:style>
  <w:style w:type="paragraph" w:customStyle="1" w:styleId="5E40BD09B34F4D9080D7E40671877A6D">
    <w:name w:val="5E40BD09B34F4D9080D7E40671877A6D"/>
    <w:rsid w:val="00FA5F45"/>
    <w:pPr>
      <w:widowControl w:val="0"/>
      <w:jc w:val="both"/>
    </w:pPr>
  </w:style>
  <w:style w:type="paragraph" w:customStyle="1" w:styleId="A571446B7CCE4BB1830C475DE86F200A">
    <w:name w:val="A571446B7CCE4BB1830C475DE86F200A"/>
    <w:rsid w:val="00FA5F45"/>
    <w:pPr>
      <w:widowControl w:val="0"/>
      <w:jc w:val="both"/>
    </w:pPr>
  </w:style>
  <w:style w:type="paragraph" w:customStyle="1" w:styleId="5F632DAF71A04CC0A42D121055EE274E">
    <w:name w:val="5F632DAF71A04CC0A42D121055EE274E"/>
    <w:rsid w:val="00FA5F45"/>
    <w:pPr>
      <w:widowControl w:val="0"/>
      <w:jc w:val="both"/>
    </w:pPr>
  </w:style>
  <w:style w:type="paragraph" w:customStyle="1" w:styleId="CE3170C6B4C14332B52421B1CF16E85A">
    <w:name w:val="CE3170C6B4C14332B52421B1CF16E85A"/>
    <w:rsid w:val="00FA5F45"/>
    <w:pPr>
      <w:widowControl w:val="0"/>
      <w:jc w:val="both"/>
    </w:pPr>
  </w:style>
  <w:style w:type="paragraph" w:customStyle="1" w:styleId="37D60F9DD8EE43D19C24A279DA4E564E">
    <w:name w:val="37D60F9DD8EE43D19C24A279DA4E564E"/>
    <w:rsid w:val="00FA5F45"/>
    <w:pPr>
      <w:widowControl w:val="0"/>
      <w:jc w:val="both"/>
    </w:pPr>
  </w:style>
  <w:style w:type="paragraph" w:customStyle="1" w:styleId="5ED9F6D419CD4DDF99DBD06BA6C1A223">
    <w:name w:val="5ED9F6D419CD4DDF99DBD06BA6C1A223"/>
    <w:rsid w:val="00FA5F45"/>
    <w:pPr>
      <w:widowControl w:val="0"/>
      <w:jc w:val="both"/>
    </w:pPr>
  </w:style>
  <w:style w:type="paragraph" w:customStyle="1" w:styleId="358721B18C044C4BBCCBD4790513A3C0">
    <w:name w:val="358721B18C044C4BBCCBD4790513A3C0"/>
    <w:rsid w:val="00FA5F45"/>
    <w:pPr>
      <w:widowControl w:val="0"/>
      <w:jc w:val="both"/>
    </w:pPr>
  </w:style>
  <w:style w:type="paragraph" w:customStyle="1" w:styleId="F76C8E065CD7468BAD1B13AC79007B27">
    <w:name w:val="F76C8E065CD7468BAD1B13AC79007B27"/>
    <w:rsid w:val="00FA5F45"/>
    <w:pPr>
      <w:widowControl w:val="0"/>
      <w:jc w:val="both"/>
    </w:pPr>
  </w:style>
  <w:style w:type="paragraph" w:customStyle="1" w:styleId="2320AE9AA603412BAF4359B1BDE980B4">
    <w:name w:val="2320AE9AA603412BAF4359B1BDE980B4"/>
    <w:rsid w:val="00FA5F45"/>
    <w:pPr>
      <w:widowControl w:val="0"/>
      <w:jc w:val="both"/>
    </w:pPr>
  </w:style>
  <w:style w:type="paragraph" w:customStyle="1" w:styleId="EA5071EFC8D542B7AAE54E6E184DAF6C">
    <w:name w:val="EA5071EFC8D542B7AAE54E6E184DAF6C"/>
    <w:rsid w:val="00FA5F45"/>
    <w:pPr>
      <w:widowControl w:val="0"/>
      <w:jc w:val="both"/>
    </w:pPr>
  </w:style>
  <w:style w:type="paragraph" w:customStyle="1" w:styleId="B4A1B71658704A24A256215735160C4F">
    <w:name w:val="B4A1B71658704A24A256215735160C4F"/>
    <w:rsid w:val="00FA5F45"/>
    <w:pPr>
      <w:widowControl w:val="0"/>
      <w:jc w:val="both"/>
    </w:pPr>
  </w:style>
  <w:style w:type="paragraph" w:customStyle="1" w:styleId="F5F3A2BD7794426EAFC4EC0030EA0395">
    <w:name w:val="F5F3A2BD7794426EAFC4EC0030EA0395"/>
    <w:rsid w:val="00FA5F45"/>
    <w:pPr>
      <w:widowControl w:val="0"/>
      <w:jc w:val="both"/>
    </w:pPr>
  </w:style>
  <w:style w:type="paragraph" w:customStyle="1" w:styleId="DE98E47E653D45DF90E744F238C7D931">
    <w:name w:val="DE98E47E653D45DF90E744F238C7D931"/>
    <w:rsid w:val="00FA5F45"/>
    <w:pPr>
      <w:widowControl w:val="0"/>
      <w:jc w:val="both"/>
    </w:pPr>
  </w:style>
  <w:style w:type="paragraph" w:customStyle="1" w:styleId="0BABA9A1825A48AF8CBCBD38C5F889E2">
    <w:name w:val="0BABA9A1825A48AF8CBCBD38C5F889E2"/>
    <w:rsid w:val="00FA5F45"/>
    <w:pPr>
      <w:widowControl w:val="0"/>
      <w:jc w:val="both"/>
    </w:pPr>
  </w:style>
  <w:style w:type="paragraph" w:customStyle="1" w:styleId="57A09C07F1BD4373B0D09462E8413DDF">
    <w:name w:val="57A09C07F1BD4373B0D09462E8413DDF"/>
    <w:rsid w:val="00FA5F45"/>
    <w:pPr>
      <w:widowControl w:val="0"/>
      <w:jc w:val="both"/>
    </w:pPr>
  </w:style>
  <w:style w:type="paragraph" w:customStyle="1" w:styleId="0BE1961E223B44A382200AFD172DA24F">
    <w:name w:val="0BE1961E223B44A382200AFD172DA24F"/>
    <w:rsid w:val="00FA5F45"/>
    <w:pPr>
      <w:widowControl w:val="0"/>
      <w:jc w:val="both"/>
    </w:pPr>
  </w:style>
  <w:style w:type="paragraph" w:customStyle="1" w:styleId="4C3DC71E38AA4F0A8D56BDFF85F99746">
    <w:name w:val="4C3DC71E38AA4F0A8D56BDFF85F99746"/>
    <w:rsid w:val="00FA5F45"/>
    <w:pPr>
      <w:widowControl w:val="0"/>
      <w:jc w:val="both"/>
    </w:pPr>
  </w:style>
  <w:style w:type="paragraph" w:customStyle="1" w:styleId="20FC211CB30C4593A9AA3257EAAAC4F2">
    <w:name w:val="20FC211CB30C4593A9AA3257EAAAC4F2"/>
    <w:rsid w:val="00FA5F45"/>
    <w:pPr>
      <w:widowControl w:val="0"/>
      <w:jc w:val="both"/>
    </w:pPr>
  </w:style>
  <w:style w:type="paragraph" w:customStyle="1" w:styleId="927D4A8D59384E39B904034EA3A074A4">
    <w:name w:val="927D4A8D59384E39B904034EA3A074A4"/>
    <w:rsid w:val="00FA5F45"/>
    <w:pPr>
      <w:widowControl w:val="0"/>
      <w:jc w:val="both"/>
    </w:pPr>
  </w:style>
  <w:style w:type="paragraph" w:customStyle="1" w:styleId="647CEED7C0BA4F67B4231896FDCF8A30">
    <w:name w:val="647CEED7C0BA4F67B4231896FDCF8A30"/>
    <w:rsid w:val="00FA5F45"/>
    <w:pPr>
      <w:widowControl w:val="0"/>
      <w:jc w:val="both"/>
    </w:pPr>
  </w:style>
  <w:style w:type="paragraph" w:customStyle="1" w:styleId="38269E37915D409098B21946F176F3B1">
    <w:name w:val="38269E37915D409098B21946F176F3B1"/>
    <w:rsid w:val="00FA5F45"/>
    <w:pPr>
      <w:widowControl w:val="0"/>
      <w:jc w:val="both"/>
    </w:pPr>
  </w:style>
  <w:style w:type="paragraph" w:customStyle="1" w:styleId="1BAFDFE2F04F4FBB8B10BB182C625C42">
    <w:name w:val="1BAFDFE2F04F4FBB8B10BB182C625C42"/>
    <w:rsid w:val="00FA5F45"/>
    <w:pPr>
      <w:widowControl w:val="0"/>
      <w:jc w:val="both"/>
    </w:pPr>
  </w:style>
  <w:style w:type="paragraph" w:customStyle="1" w:styleId="EA41B2A98E0B4F798069E5CD137085F8">
    <w:name w:val="EA41B2A98E0B4F798069E5CD137085F8"/>
    <w:rsid w:val="00FA5F45"/>
    <w:pPr>
      <w:widowControl w:val="0"/>
      <w:jc w:val="both"/>
    </w:pPr>
  </w:style>
  <w:style w:type="paragraph" w:customStyle="1" w:styleId="036D0EEC5DB840B5A3EA3775606C15B8">
    <w:name w:val="036D0EEC5DB840B5A3EA3775606C15B8"/>
    <w:rsid w:val="00FA5F45"/>
    <w:pPr>
      <w:widowControl w:val="0"/>
      <w:jc w:val="both"/>
    </w:pPr>
  </w:style>
  <w:style w:type="paragraph" w:customStyle="1" w:styleId="34C179C616874E2A81D235F301889BA5">
    <w:name w:val="34C179C616874E2A81D235F301889BA5"/>
    <w:rsid w:val="00FA5F45"/>
    <w:pPr>
      <w:widowControl w:val="0"/>
      <w:jc w:val="both"/>
    </w:pPr>
  </w:style>
  <w:style w:type="paragraph" w:customStyle="1" w:styleId="75B4A57E110E4CF0BF924316E0827A34">
    <w:name w:val="75B4A57E110E4CF0BF924316E0827A34"/>
    <w:rsid w:val="00FA5F45"/>
    <w:pPr>
      <w:widowControl w:val="0"/>
      <w:jc w:val="both"/>
    </w:pPr>
  </w:style>
  <w:style w:type="paragraph" w:customStyle="1" w:styleId="1319AA3BF19E4EFDA102CD972708C168">
    <w:name w:val="1319AA3BF19E4EFDA102CD972708C168"/>
    <w:rsid w:val="00FA5F45"/>
    <w:pPr>
      <w:widowControl w:val="0"/>
      <w:jc w:val="both"/>
    </w:pPr>
  </w:style>
  <w:style w:type="paragraph" w:customStyle="1" w:styleId="71023DD08A08461A894047B4BB104B6A">
    <w:name w:val="71023DD08A08461A894047B4BB104B6A"/>
    <w:rsid w:val="00FA5F45"/>
    <w:pPr>
      <w:widowControl w:val="0"/>
      <w:jc w:val="both"/>
    </w:pPr>
  </w:style>
  <w:style w:type="paragraph" w:customStyle="1" w:styleId="AA073E5EA66741C3ABF43C08CA528F6E">
    <w:name w:val="AA073E5EA66741C3ABF43C08CA528F6E"/>
    <w:rsid w:val="00FA5F45"/>
    <w:pPr>
      <w:widowControl w:val="0"/>
      <w:jc w:val="both"/>
    </w:pPr>
  </w:style>
  <w:style w:type="paragraph" w:customStyle="1" w:styleId="144D66D517434FA48938263E947248B4">
    <w:name w:val="144D66D517434FA48938263E947248B4"/>
    <w:rsid w:val="00FA5F45"/>
    <w:pPr>
      <w:widowControl w:val="0"/>
      <w:jc w:val="both"/>
    </w:pPr>
  </w:style>
  <w:style w:type="paragraph" w:customStyle="1" w:styleId="7AAF0C63A56647F890FEE0166CACB432">
    <w:name w:val="7AAF0C63A56647F890FEE0166CACB432"/>
    <w:rsid w:val="00FA5F45"/>
    <w:pPr>
      <w:widowControl w:val="0"/>
      <w:jc w:val="both"/>
    </w:pPr>
  </w:style>
  <w:style w:type="paragraph" w:customStyle="1" w:styleId="E60844B164F34089AE70C5E9531EF31E">
    <w:name w:val="E60844B164F34089AE70C5E9531EF31E"/>
    <w:rsid w:val="00FA5F45"/>
    <w:pPr>
      <w:widowControl w:val="0"/>
      <w:jc w:val="both"/>
    </w:pPr>
  </w:style>
  <w:style w:type="paragraph" w:customStyle="1" w:styleId="811BE83925E04F84B155CB0FAC21D030">
    <w:name w:val="811BE83925E04F84B155CB0FAC21D030"/>
    <w:rsid w:val="00FA5F45"/>
    <w:pPr>
      <w:widowControl w:val="0"/>
      <w:jc w:val="both"/>
    </w:pPr>
  </w:style>
  <w:style w:type="paragraph" w:customStyle="1" w:styleId="74452283B76041A2AC740011EAD0F543">
    <w:name w:val="74452283B76041A2AC740011EAD0F543"/>
    <w:rsid w:val="00FA5F45"/>
    <w:pPr>
      <w:widowControl w:val="0"/>
      <w:jc w:val="both"/>
    </w:pPr>
  </w:style>
  <w:style w:type="paragraph" w:customStyle="1" w:styleId="88CB35FDBA7E4120B494738C695C8D26">
    <w:name w:val="88CB35FDBA7E4120B494738C695C8D26"/>
    <w:rsid w:val="00FA5F45"/>
    <w:pPr>
      <w:widowControl w:val="0"/>
      <w:jc w:val="both"/>
    </w:pPr>
  </w:style>
  <w:style w:type="paragraph" w:customStyle="1" w:styleId="EDBC8CAF074A48BFB45A27D8CA0219F4">
    <w:name w:val="EDBC8CAF074A48BFB45A27D8CA0219F4"/>
    <w:rsid w:val="00FA5F45"/>
    <w:pPr>
      <w:widowControl w:val="0"/>
      <w:jc w:val="both"/>
    </w:pPr>
  </w:style>
  <w:style w:type="paragraph" w:customStyle="1" w:styleId="E1F9AC29001443638460DD2971DBA692">
    <w:name w:val="E1F9AC29001443638460DD2971DBA692"/>
    <w:rsid w:val="00FA5F45"/>
    <w:pPr>
      <w:widowControl w:val="0"/>
      <w:jc w:val="both"/>
    </w:pPr>
  </w:style>
  <w:style w:type="paragraph" w:customStyle="1" w:styleId="57ED58998AE44EB59F3CF6646D79695C">
    <w:name w:val="57ED58998AE44EB59F3CF6646D79695C"/>
    <w:rsid w:val="00FA5F45"/>
    <w:pPr>
      <w:widowControl w:val="0"/>
      <w:jc w:val="both"/>
    </w:pPr>
  </w:style>
  <w:style w:type="paragraph" w:customStyle="1" w:styleId="BB660050BAEF4DEBAB2E3AFAAD57C5EB">
    <w:name w:val="BB660050BAEF4DEBAB2E3AFAAD57C5EB"/>
    <w:rsid w:val="00FA5F45"/>
    <w:pPr>
      <w:widowControl w:val="0"/>
      <w:jc w:val="both"/>
    </w:pPr>
  </w:style>
  <w:style w:type="paragraph" w:customStyle="1" w:styleId="4E9D834D787544ABB5D9C436DD6A8A1D">
    <w:name w:val="4E9D834D787544ABB5D9C436DD6A8A1D"/>
    <w:rsid w:val="00FA5F45"/>
    <w:pPr>
      <w:widowControl w:val="0"/>
      <w:jc w:val="both"/>
    </w:pPr>
  </w:style>
  <w:style w:type="paragraph" w:customStyle="1" w:styleId="ADCB07BA26A44CFB97F35BAAAD1034BC">
    <w:name w:val="ADCB07BA26A44CFB97F35BAAAD1034BC"/>
    <w:rsid w:val="00FA5F45"/>
    <w:pPr>
      <w:widowControl w:val="0"/>
      <w:jc w:val="both"/>
    </w:pPr>
  </w:style>
  <w:style w:type="paragraph" w:customStyle="1" w:styleId="B85E7ED8E713440C9ADCCDA5D79141C1">
    <w:name w:val="B85E7ED8E713440C9ADCCDA5D79141C1"/>
    <w:rsid w:val="00FA5F45"/>
    <w:pPr>
      <w:widowControl w:val="0"/>
      <w:jc w:val="both"/>
    </w:pPr>
  </w:style>
  <w:style w:type="paragraph" w:customStyle="1" w:styleId="146D97C3D5F649E0AC3FFFB7EB86E9B1">
    <w:name w:val="146D97C3D5F649E0AC3FFFB7EB86E9B1"/>
    <w:rsid w:val="00FA5F45"/>
    <w:pPr>
      <w:widowControl w:val="0"/>
      <w:jc w:val="both"/>
    </w:pPr>
  </w:style>
  <w:style w:type="paragraph" w:customStyle="1" w:styleId="BA3A1F0AC150405D9A95ED53F371CE48">
    <w:name w:val="BA3A1F0AC150405D9A95ED53F371CE48"/>
    <w:rsid w:val="00FA5F45"/>
    <w:pPr>
      <w:widowControl w:val="0"/>
      <w:jc w:val="both"/>
    </w:pPr>
  </w:style>
  <w:style w:type="paragraph" w:customStyle="1" w:styleId="72BB349AB82E4AD2A5E9BBD4BF78190E">
    <w:name w:val="72BB349AB82E4AD2A5E9BBD4BF78190E"/>
    <w:rsid w:val="00FA5F45"/>
    <w:pPr>
      <w:widowControl w:val="0"/>
      <w:jc w:val="both"/>
    </w:pPr>
  </w:style>
  <w:style w:type="paragraph" w:customStyle="1" w:styleId="9895C9B3166E49C38EA698BBA9FC704B">
    <w:name w:val="9895C9B3166E49C38EA698BBA9FC704B"/>
    <w:rsid w:val="00FA5F45"/>
    <w:pPr>
      <w:widowControl w:val="0"/>
      <w:jc w:val="both"/>
    </w:pPr>
  </w:style>
  <w:style w:type="paragraph" w:customStyle="1" w:styleId="0CF560C95BFC4FF8B7626405BADB9040">
    <w:name w:val="0CF560C95BFC4FF8B7626405BADB9040"/>
    <w:rsid w:val="00FA5F45"/>
    <w:pPr>
      <w:widowControl w:val="0"/>
      <w:jc w:val="both"/>
    </w:pPr>
  </w:style>
  <w:style w:type="paragraph" w:customStyle="1" w:styleId="30C2F9F9773947CF9B1A9E050FDEB9B5">
    <w:name w:val="30C2F9F9773947CF9B1A9E050FDEB9B5"/>
    <w:rsid w:val="00FA5F45"/>
    <w:pPr>
      <w:widowControl w:val="0"/>
      <w:jc w:val="both"/>
    </w:pPr>
  </w:style>
  <w:style w:type="paragraph" w:customStyle="1" w:styleId="E33CFF0DB8434D02A5C978776C5031A8">
    <w:name w:val="E33CFF0DB8434D02A5C978776C5031A8"/>
    <w:rsid w:val="00FA5F45"/>
    <w:pPr>
      <w:widowControl w:val="0"/>
      <w:jc w:val="both"/>
    </w:pPr>
  </w:style>
  <w:style w:type="paragraph" w:customStyle="1" w:styleId="3BB0F676F49946F189EF1636DE9C1EC3">
    <w:name w:val="3BB0F676F49946F189EF1636DE9C1EC3"/>
    <w:rsid w:val="00FA5F45"/>
    <w:pPr>
      <w:widowControl w:val="0"/>
      <w:jc w:val="both"/>
    </w:pPr>
  </w:style>
  <w:style w:type="paragraph" w:customStyle="1" w:styleId="65DC338AC1864FD9A236B52468BE7477">
    <w:name w:val="65DC338AC1864FD9A236B52468BE7477"/>
    <w:rsid w:val="00FA5F45"/>
    <w:pPr>
      <w:widowControl w:val="0"/>
      <w:jc w:val="both"/>
    </w:pPr>
  </w:style>
  <w:style w:type="paragraph" w:customStyle="1" w:styleId="5C4301FB50F4474C9128E2B9318B4C63">
    <w:name w:val="5C4301FB50F4474C9128E2B9318B4C63"/>
    <w:rsid w:val="00FA5F45"/>
    <w:pPr>
      <w:widowControl w:val="0"/>
      <w:jc w:val="both"/>
    </w:pPr>
  </w:style>
  <w:style w:type="paragraph" w:customStyle="1" w:styleId="66E44C4741244BF7A46A4B77A47CAC96">
    <w:name w:val="66E44C4741244BF7A46A4B77A47CAC96"/>
    <w:rsid w:val="00FA5F45"/>
    <w:pPr>
      <w:widowControl w:val="0"/>
      <w:jc w:val="both"/>
    </w:pPr>
  </w:style>
  <w:style w:type="paragraph" w:customStyle="1" w:styleId="EBFBD169FCDD4AE9BE9550DB769A1B95">
    <w:name w:val="EBFBD169FCDD4AE9BE9550DB769A1B95"/>
    <w:rsid w:val="00FA5F45"/>
    <w:pPr>
      <w:widowControl w:val="0"/>
      <w:jc w:val="both"/>
    </w:pPr>
  </w:style>
  <w:style w:type="paragraph" w:customStyle="1" w:styleId="AE94A2A53C89411D97583587F373989B">
    <w:name w:val="AE94A2A53C89411D97583587F373989B"/>
    <w:rsid w:val="00FA5F45"/>
    <w:pPr>
      <w:widowControl w:val="0"/>
      <w:jc w:val="both"/>
    </w:pPr>
  </w:style>
  <w:style w:type="paragraph" w:customStyle="1" w:styleId="8219AE0F74AD46C8A3BAC7606CED545F">
    <w:name w:val="8219AE0F74AD46C8A3BAC7606CED545F"/>
    <w:rsid w:val="00FA5F45"/>
    <w:pPr>
      <w:widowControl w:val="0"/>
      <w:jc w:val="both"/>
    </w:pPr>
  </w:style>
  <w:style w:type="paragraph" w:customStyle="1" w:styleId="56EAA1D7F0684791A7DDB2B47D46C45E">
    <w:name w:val="56EAA1D7F0684791A7DDB2B47D46C45E"/>
    <w:rsid w:val="00FA5F45"/>
    <w:pPr>
      <w:widowControl w:val="0"/>
      <w:jc w:val="both"/>
    </w:pPr>
  </w:style>
  <w:style w:type="paragraph" w:customStyle="1" w:styleId="436EB29B5180434B8131164CCE1FFFFF">
    <w:name w:val="436EB29B5180434B8131164CCE1FFFFF"/>
    <w:rsid w:val="00FA5F45"/>
    <w:pPr>
      <w:widowControl w:val="0"/>
      <w:jc w:val="both"/>
    </w:pPr>
  </w:style>
  <w:style w:type="paragraph" w:customStyle="1" w:styleId="7D3BC7D8F90A462F83D7AE6A25942E9E">
    <w:name w:val="7D3BC7D8F90A462F83D7AE6A25942E9E"/>
    <w:rsid w:val="00FA5F45"/>
    <w:pPr>
      <w:widowControl w:val="0"/>
      <w:jc w:val="both"/>
    </w:pPr>
  </w:style>
  <w:style w:type="paragraph" w:customStyle="1" w:styleId="6B7696F2279045A2B85DF6FCC91069FF">
    <w:name w:val="6B7696F2279045A2B85DF6FCC91069FF"/>
    <w:rsid w:val="00FA5F45"/>
    <w:pPr>
      <w:widowControl w:val="0"/>
      <w:jc w:val="both"/>
    </w:pPr>
  </w:style>
  <w:style w:type="paragraph" w:customStyle="1" w:styleId="94A8B919C2CD45389940A11B8BE3D480">
    <w:name w:val="94A8B919C2CD45389940A11B8BE3D480"/>
    <w:rsid w:val="00FA5F45"/>
    <w:pPr>
      <w:widowControl w:val="0"/>
      <w:jc w:val="both"/>
    </w:pPr>
  </w:style>
  <w:style w:type="paragraph" w:customStyle="1" w:styleId="55C4CE1BAB7141D4B03D49ACF3F7A08F">
    <w:name w:val="55C4CE1BAB7141D4B03D49ACF3F7A08F"/>
    <w:rsid w:val="00FA5F45"/>
    <w:pPr>
      <w:widowControl w:val="0"/>
      <w:jc w:val="both"/>
    </w:pPr>
  </w:style>
  <w:style w:type="paragraph" w:customStyle="1" w:styleId="06E5E4DB60AA499E90AECA215BA16150">
    <w:name w:val="06E5E4DB60AA499E90AECA215BA16150"/>
    <w:rsid w:val="00FA5F45"/>
    <w:pPr>
      <w:widowControl w:val="0"/>
      <w:jc w:val="both"/>
    </w:pPr>
  </w:style>
  <w:style w:type="paragraph" w:customStyle="1" w:styleId="930166DC782549C7A1509BB42C98A7BA">
    <w:name w:val="930166DC782549C7A1509BB42C98A7BA"/>
    <w:rsid w:val="00FA5F45"/>
    <w:pPr>
      <w:widowControl w:val="0"/>
      <w:jc w:val="both"/>
    </w:pPr>
  </w:style>
  <w:style w:type="paragraph" w:customStyle="1" w:styleId="F793A63E4A5C4BB6806C1A7C5C30E106">
    <w:name w:val="F793A63E4A5C4BB6806C1A7C5C30E106"/>
    <w:rsid w:val="00FA5F45"/>
    <w:pPr>
      <w:widowControl w:val="0"/>
      <w:jc w:val="both"/>
    </w:pPr>
  </w:style>
  <w:style w:type="paragraph" w:customStyle="1" w:styleId="EACE3ACF69EA47608FB84EBE307F5A3C">
    <w:name w:val="EACE3ACF69EA47608FB84EBE307F5A3C"/>
    <w:rsid w:val="00FA5F45"/>
    <w:pPr>
      <w:widowControl w:val="0"/>
      <w:jc w:val="both"/>
    </w:pPr>
  </w:style>
  <w:style w:type="paragraph" w:customStyle="1" w:styleId="40BA8D542EBE4B82A0B6C5087BE5F818">
    <w:name w:val="40BA8D542EBE4B82A0B6C5087BE5F818"/>
    <w:rsid w:val="00FA5F45"/>
    <w:pPr>
      <w:widowControl w:val="0"/>
      <w:jc w:val="both"/>
    </w:pPr>
  </w:style>
  <w:style w:type="paragraph" w:customStyle="1" w:styleId="2B78A040986D418A9CB49BE565E6CEBA">
    <w:name w:val="2B78A040986D418A9CB49BE565E6CEBA"/>
    <w:rsid w:val="00FA5F45"/>
    <w:pPr>
      <w:widowControl w:val="0"/>
      <w:jc w:val="both"/>
    </w:pPr>
  </w:style>
  <w:style w:type="paragraph" w:customStyle="1" w:styleId="8723FD8E61014399A613A5525B2C3FDA">
    <w:name w:val="8723FD8E61014399A613A5525B2C3FDA"/>
    <w:rsid w:val="00FA5F45"/>
    <w:pPr>
      <w:widowControl w:val="0"/>
      <w:jc w:val="both"/>
    </w:pPr>
  </w:style>
  <w:style w:type="paragraph" w:customStyle="1" w:styleId="8BF5EAE81AB746B299B0719E1DA21C93">
    <w:name w:val="8BF5EAE81AB746B299B0719E1DA21C93"/>
    <w:rsid w:val="00FA5F45"/>
    <w:pPr>
      <w:widowControl w:val="0"/>
      <w:jc w:val="both"/>
    </w:pPr>
  </w:style>
  <w:style w:type="paragraph" w:customStyle="1" w:styleId="63C3C3F7C05246ABB9B70B60E6C7FACD">
    <w:name w:val="63C3C3F7C05246ABB9B70B60E6C7FACD"/>
    <w:rsid w:val="00FA5F45"/>
    <w:pPr>
      <w:widowControl w:val="0"/>
      <w:jc w:val="both"/>
    </w:pPr>
  </w:style>
  <w:style w:type="paragraph" w:customStyle="1" w:styleId="1823A1C4BDB8494185EDA74BDB985190">
    <w:name w:val="1823A1C4BDB8494185EDA74BDB985190"/>
    <w:rsid w:val="00FA5F45"/>
    <w:pPr>
      <w:widowControl w:val="0"/>
      <w:jc w:val="both"/>
    </w:pPr>
  </w:style>
  <w:style w:type="paragraph" w:customStyle="1" w:styleId="DE978AE4BDB64368B08D358BF97E1D07">
    <w:name w:val="DE978AE4BDB64368B08D358BF97E1D07"/>
    <w:rsid w:val="00FA5F45"/>
    <w:pPr>
      <w:widowControl w:val="0"/>
      <w:jc w:val="both"/>
    </w:pPr>
  </w:style>
  <w:style w:type="paragraph" w:customStyle="1" w:styleId="FED9E041C4ED462BA09C2FD3977029C5">
    <w:name w:val="FED9E041C4ED462BA09C2FD3977029C5"/>
    <w:rsid w:val="00FA5F45"/>
    <w:pPr>
      <w:widowControl w:val="0"/>
      <w:jc w:val="both"/>
    </w:pPr>
  </w:style>
  <w:style w:type="paragraph" w:customStyle="1" w:styleId="3021F16B085D4AF09B1C17327AE2D6EE">
    <w:name w:val="3021F16B085D4AF09B1C17327AE2D6EE"/>
    <w:rsid w:val="00FA5F45"/>
    <w:pPr>
      <w:widowControl w:val="0"/>
      <w:jc w:val="both"/>
    </w:pPr>
  </w:style>
  <w:style w:type="paragraph" w:customStyle="1" w:styleId="86361F31606D4935A482E4B5A6CCD162">
    <w:name w:val="86361F31606D4935A482E4B5A6CCD162"/>
    <w:rsid w:val="00FA5F45"/>
    <w:pPr>
      <w:widowControl w:val="0"/>
      <w:jc w:val="both"/>
    </w:pPr>
  </w:style>
  <w:style w:type="paragraph" w:customStyle="1" w:styleId="6DA3B047C09D4E668A11AF23FAE5C414">
    <w:name w:val="6DA3B047C09D4E668A11AF23FAE5C414"/>
    <w:rsid w:val="00FA5F45"/>
    <w:pPr>
      <w:widowControl w:val="0"/>
      <w:jc w:val="both"/>
    </w:pPr>
  </w:style>
  <w:style w:type="paragraph" w:customStyle="1" w:styleId="137FA76D56874C37B4EFE05154D9E9C1">
    <w:name w:val="137FA76D56874C37B4EFE05154D9E9C1"/>
    <w:rsid w:val="00FA5F45"/>
    <w:pPr>
      <w:widowControl w:val="0"/>
      <w:jc w:val="both"/>
    </w:pPr>
  </w:style>
  <w:style w:type="paragraph" w:customStyle="1" w:styleId="1931C628AE37433CB218FDBD7C702895">
    <w:name w:val="1931C628AE37433CB218FDBD7C702895"/>
    <w:rsid w:val="00FA5F45"/>
    <w:pPr>
      <w:widowControl w:val="0"/>
      <w:jc w:val="both"/>
    </w:pPr>
  </w:style>
  <w:style w:type="paragraph" w:customStyle="1" w:styleId="141AC2AE00994745886F3A4F10F4713E">
    <w:name w:val="141AC2AE00994745886F3A4F10F4713E"/>
    <w:rsid w:val="00FA5F45"/>
    <w:pPr>
      <w:widowControl w:val="0"/>
      <w:jc w:val="both"/>
    </w:pPr>
  </w:style>
  <w:style w:type="paragraph" w:customStyle="1" w:styleId="CFB6F5EF7D0445DE83412F9BBDF70E55">
    <w:name w:val="CFB6F5EF7D0445DE83412F9BBDF70E55"/>
    <w:rsid w:val="00FA5F45"/>
    <w:pPr>
      <w:widowControl w:val="0"/>
      <w:jc w:val="both"/>
    </w:pPr>
  </w:style>
  <w:style w:type="paragraph" w:customStyle="1" w:styleId="B04329F818874A1EB90AE7F596F60E8D">
    <w:name w:val="B04329F818874A1EB90AE7F596F60E8D"/>
    <w:rsid w:val="00FA5F45"/>
    <w:pPr>
      <w:widowControl w:val="0"/>
      <w:jc w:val="both"/>
    </w:pPr>
  </w:style>
  <w:style w:type="paragraph" w:customStyle="1" w:styleId="BB5F4CEACBFB4ED192E84186C8545E7A">
    <w:name w:val="BB5F4CEACBFB4ED192E84186C8545E7A"/>
    <w:rsid w:val="00FA5F45"/>
    <w:pPr>
      <w:widowControl w:val="0"/>
      <w:jc w:val="both"/>
    </w:pPr>
  </w:style>
  <w:style w:type="paragraph" w:customStyle="1" w:styleId="2AA30AA7EB5E45739687F4E7C056E019">
    <w:name w:val="2AA30AA7EB5E45739687F4E7C056E019"/>
    <w:rsid w:val="00FA5F45"/>
    <w:pPr>
      <w:widowControl w:val="0"/>
      <w:jc w:val="both"/>
    </w:pPr>
  </w:style>
  <w:style w:type="paragraph" w:customStyle="1" w:styleId="4F4BE0342C3D47C999D39BA65144B06F">
    <w:name w:val="4F4BE0342C3D47C999D39BA65144B06F"/>
    <w:rsid w:val="00FA5F45"/>
    <w:pPr>
      <w:widowControl w:val="0"/>
      <w:jc w:val="both"/>
    </w:pPr>
  </w:style>
  <w:style w:type="paragraph" w:customStyle="1" w:styleId="F1EB97DBEF9144A2BEC83439786E1DB2">
    <w:name w:val="F1EB97DBEF9144A2BEC83439786E1DB2"/>
    <w:rsid w:val="00FA5F45"/>
    <w:pPr>
      <w:widowControl w:val="0"/>
      <w:jc w:val="both"/>
    </w:pPr>
  </w:style>
  <w:style w:type="paragraph" w:customStyle="1" w:styleId="CECBA668041746CB900A4EB6F3ED315A">
    <w:name w:val="CECBA668041746CB900A4EB6F3ED315A"/>
    <w:rsid w:val="00FA5F45"/>
    <w:pPr>
      <w:widowControl w:val="0"/>
      <w:jc w:val="both"/>
    </w:pPr>
  </w:style>
  <w:style w:type="paragraph" w:customStyle="1" w:styleId="3DB4B5AC61C240F0B3671EC4DB84091E">
    <w:name w:val="3DB4B5AC61C240F0B3671EC4DB84091E"/>
    <w:rsid w:val="00FA5F45"/>
    <w:pPr>
      <w:widowControl w:val="0"/>
      <w:jc w:val="both"/>
    </w:pPr>
  </w:style>
  <w:style w:type="paragraph" w:customStyle="1" w:styleId="D5FE589BFFCB41CA8EBA1F03CAE8F4A1">
    <w:name w:val="D5FE589BFFCB41CA8EBA1F03CAE8F4A1"/>
    <w:rsid w:val="00FA5F45"/>
    <w:pPr>
      <w:widowControl w:val="0"/>
      <w:jc w:val="both"/>
    </w:pPr>
  </w:style>
  <w:style w:type="paragraph" w:customStyle="1" w:styleId="6385EF7C70B948D0AA998480242016AA">
    <w:name w:val="6385EF7C70B948D0AA998480242016AA"/>
    <w:rsid w:val="00FA5F45"/>
    <w:pPr>
      <w:widowControl w:val="0"/>
      <w:jc w:val="both"/>
    </w:pPr>
  </w:style>
  <w:style w:type="paragraph" w:customStyle="1" w:styleId="0A380AD46AE540B3B9FCCEC1FDB415D9">
    <w:name w:val="0A380AD46AE540B3B9FCCEC1FDB415D9"/>
    <w:rsid w:val="00FA5F45"/>
    <w:pPr>
      <w:widowControl w:val="0"/>
      <w:jc w:val="both"/>
    </w:pPr>
  </w:style>
  <w:style w:type="paragraph" w:customStyle="1" w:styleId="78263EF8F71448DFB2CCF0C852F5E5C8">
    <w:name w:val="78263EF8F71448DFB2CCF0C852F5E5C8"/>
    <w:rsid w:val="00FA5F45"/>
    <w:pPr>
      <w:widowControl w:val="0"/>
      <w:jc w:val="both"/>
    </w:pPr>
  </w:style>
  <w:style w:type="paragraph" w:customStyle="1" w:styleId="2B2AB2236B0F4742BE62AD200CE2731A">
    <w:name w:val="2B2AB2236B0F4742BE62AD200CE2731A"/>
    <w:rsid w:val="00FA5F45"/>
    <w:pPr>
      <w:widowControl w:val="0"/>
      <w:jc w:val="both"/>
    </w:pPr>
  </w:style>
  <w:style w:type="paragraph" w:customStyle="1" w:styleId="E4E73EEAFCBB4A2AB3A1A1E087A04933">
    <w:name w:val="E4E73EEAFCBB4A2AB3A1A1E087A04933"/>
    <w:rsid w:val="00FA5F45"/>
    <w:pPr>
      <w:widowControl w:val="0"/>
      <w:jc w:val="both"/>
    </w:pPr>
  </w:style>
  <w:style w:type="paragraph" w:customStyle="1" w:styleId="861FB2DEBB3D40EEB1E6056F6C998018">
    <w:name w:val="861FB2DEBB3D40EEB1E6056F6C998018"/>
    <w:rsid w:val="00FA5F45"/>
    <w:pPr>
      <w:widowControl w:val="0"/>
      <w:jc w:val="both"/>
    </w:pPr>
  </w:style>
  <w:style w:type="paragraph" w:customStyle="1" w:styleId="CB2C008E91234966971648C8D191A746">
    <w:name w:val="CB2C008E91234966971648C8D191A746"/>
    <w:rsid w:val="00FA5F45"/>
    <w:pPr>
      <w:widowControl w:val="0"/>
      <w:jc w:val="both"/>
    </w:pPr>
  </w:style>
  <w:style w:type="paragraph" w:customStyle="1" w:styleId="529B318CCF1E44C8A8371CB7579EFD55">
    <w:name w:val="529B318CCF1E44C8A8371CB7579EFD55"/>
    <w:rsid w:val="00FA5F45"/>
    <w:pPr>
      <w:widowControl w:val="0"/>
      <w:jc w:val="both"/>
    </w:pPr>
  </w:style>
  <w:style w:type="paragraph" w:customStyle="1" w:styleId="19E9FF0B1D89411F8D3677B442A1A51D">
    <w:name w:val="19E9FF0B1D89411F8D3677B442A1A51D"/>
    <w:rsid w:val="00FA5F45"/>
    <w:pPr>
      <w:widowControl w:val="0"/>
      <w:jc w:val="both"/>
    </w:pPr>
  </w:style>
  <w:style w:type="paragraph" w:customStyle="1" w:styleId="C52E50CC836044E6AF9BF4F9B0218355">
    <w:name w:val="C52E50CC836044E6AF9BF4F9B0218355"/>
    <w:rsid w:val="00FA5F45"/>
    <w:pPr>
      <w:widowControl w:val="0"/>
      <w:jc w:val="both"/>
    </w:pPr>
  </w:style>
  <w:style w:type="paragraph" w:customStyle="1" w:styleId="887D35B3935646E79272BDD46AB4A27E">
    <w:name w:val="887D35B3935646E79272BDD46AB4A27E"/>
    <w:rsid w:val="00FA5F45"/>
    <w:pPr>
      <w:widowControl w:val="0"/>
      <w:jc w:val="both"/>
    </w:pPr>
  </w:style>
  <w:style w:type="paragraph" w:customStyle="1" w:styleId="2E5A4C02C33B4BDF95C7ABCA0D9552C9">
    <w:name w:val="2E5A4C02C33B4BDF95C7ABCA0D9552C9"/>
    <w:rsid w:val="00FA5F45"/>
    <w:pPr>
      <w:widowControl w:val="0"/>
      <w:jc w:val="both"/>
    </w:pPr>
  </w:style>
  <w:style w:type="paragraph" w:customStyle="1" w:styleId="E7381D8E4C0C44238602C4F5EBA7068F">
    <w:name w:val="E7381D8E4C0C44238602C4F5EBA7068F"/>
    <w:rsid w:val="00FA5F45"/>
    <w:pPr>
      <w:widowControl w:val="0"/>
      <w:jc w:val="both"/>
    </w:pPr>
  </w:style>
  <w:style w:type="paragraph" w:customStyle="1" w:styleId="54534CDA19E74899BC43A7F089FE6E50">
    <w:name w:val="54534CDA19E74899BC43A7F089FE6E50"/>
    <w:rsid w:val="00FA5F45"/>
    <w:pPr>
      <w:widowControl w:val="0"/>
      <w:jc w:val="both"/>
    </w:pPr>
  </w:style>
  <w:style w:type="paragraph" w:customStyle="1" w:styleId="265DA56BBB4D42039DA33C0C0C73ECDB">
    <w:name w:val="265DA56BBB4D42039DA33C0C0C73ECDB"/>
    <w:rsid w:val="00FA5F45"/>
    <w:pPr>
      <w:widowControl w:val="0"/>
      <w:jc w:val="both"/>
    </w:pPr>
  </w:style>
  <w:style w:type="paragraph" w:customStyle="1" w:styleId="9DCF6A544D1B4058ADE6AF933AC9C15A">
    <w:name w:val="9DCF6A544D1B4058ADE6AF933AC9C15A"/>
    <w:rsid w:val="00FA5F45"/>
    <w:pPr>
      <w:widowControl w:val="0"/>
      <w:jc w:val="both"/>
    </w:pPr>
  </w:style>
  <w:style w:type="paragraph" w:customStyle="1" w:styleId="ED542F5F4D264674AFA2C153ACF388EA">
    <w:name w:val="ED542F5F4D264674AFA2C153ACF388EA"/>
    <w:rsid w:val="00FA5F45"/>
    <w:pPr>
      <w:widowControl w:val="0"/>
      <w:jc w:val="both"/>
    </w:pPr>
  </w:style>
  <w:style w:type="paragraph" w:customStyle="1" w:styleId="4E52840D3C894D68954120E0C0789D94">
    <w:name w:val="4E52840D3C894D68954120E0C0789D94"/>
    <w:rsid w:val="00FA5F45"/>
    <w:pPr>
      <w:widowControl w:val="0"/>
      <w:jc w:val="both"/>
    </w:pPr>
  </w:style>
  <w:style w:type="paragraph" w:customStyle="1" w:styleId="74850723EC4446F39DFA217B79265665">
    <w:name w:val="74850723EC4446F39DFA217B79265665"/>
    <w:rsid w:val="00FA5F45"/>
    <w:pPr>
      <w:widowControl w:val="0"/>
      <w:jc w:val="both"/>
    </w:pPr>
  </w:style>
  <w:style w:type="paragraph" w:customStyle="1" w:styleId="20CA7F4709BA4249921FA25927DE4A4C">
    <w:name w:val="20CA7F4709BA4249921FA25927DE4A4C"/>
    <w:rsid w:val="00FA5F45"/>
    <w:pPr>
      <w:widowControl w:val="0"/>
      <w:jc w:val="both"/>
    </w:pPr>
  </w:style>
  <w:style w:type="paragraph" w:customStyle="1" w:styleId="23B8B4FCE0CA42ECA9B2C5AF7FDDD6B0">
    <w:name w:val="23B8B4FCE0CA42ECA9B2C5AF7FDDD6B0"/>
    <w:rsid w:val="00FA5F45"/>
    <w:pPr>
      <w:widowControl w:val="0"/>
      <w:jc w:val="both"/>
    </w:pPr>
  </w:style>
  <w:style w:type="paragraph" w:customStyle="1" w:styleId="643877EE53A34FF692B9BF7059F1CF29">
    <w:name w:val="643877EE53A34FF692B9BF7059F1CF29"/>
    <w:rsid w:val="00FA5F45"/>
    <w:pPr>
      <w:widowControl w:val="0"/>
      <w:jc w:val="both"/>
    </w:pPr>
  </w:style>
  <w:style w:type="paragraph" w:customStyle="1" w:styleId="D011969F277B40EA94B1157CE1FA9A28">
    <w:name w:val="D011969F277B40EA94B1157CE1FA9A28"/>
    <w:rsid w:val="00FA5F45"/>
    <w:pPr>
      <w:widowControl w:val="0"/>
      <w:jc w:val="both"/>
    </w:pPr>
  </w:style>
  <w:style w:type="paragraph" w:customStyle="1" w:styleId="EDC7FA4C237C436FBFF2AD9717E4E7D0">
    <w:name w:val="EDC7FA4C237C436FBFF2AD9717E4E7D0"/>
    <w:rsid w:val="00FA5F45"/>
    <w:pPr>
      <w:widowControl w:val="0"/>
      <w:jc w:val="both"/>
    </w:pPr>
  </w:style>
  <w:style w:type="paragraph" w:customStyle="1" w:styleId="508A2A690D4A4391868F894A5CA5CCBB">
    <w:name w:val="508A2A690D4A4391868F894A5CA5CCBB"/>
    <w:rsid w:val="00FA5F45"/>
    <w:pPr>
      <w:widowControl w:val="0"/>
      <w:jc w:val="both"/>
    </w:pPr>
  </w:style>
  <w:style w:type="paragraph" w:customStyle="1" w:styleId="BB556495E0E54FBE89FB063C34D5C2E7">
    <w:name w:val="BB556495E0E54FBE89FB063C34D5C2E7"/>
    <w:rsid w:val="00FA5F45"/>
    <w:pPr>
      <w:widowControl w:val="0"/>
      <w:jc w:val="both"/>
    </w:pPr>
  </w:style>
  <w:style w:type="paragraph" w:customStyle="1" w:styleId="17FD800D65C143C7B3022ADBAB520D22">
    <w:name w:val="17FD800D65C143C7B3022ADBAB520D22"/>
    <w:rsid w:val="00FA5F45"/>
    <w:pPr>
      <w:widowControl w:val="0"/>
      <w:jc w:val="both"/>
    </w:pPr>
  </w:style>
  <w:style w:type="paragraph" w:customStyle="1" w:styleId="ABC757F2C68544908642B3709F17C0A3">
    <w:name w:val="ABC757F2C68544908642B3709F17C0A3"/>
    <w:rsid w:val="00FA5F45"/>
    <w:pPr>
      <w:widowControl w:val="0"/>
      <w:jc w:val="both"/>
    </w:pPr>
  </w:style>
  <w:style w:type="paragraph" w:customStyle="1" w:styleId="8C2D8D4DA3814376ABA833366D7D21DF">
    <w:name w:val="8C2D8D4DA3814376ABA833366D7D21DF"/>
    <w:rsid w:val="00FA5F45"/>
    <w:pPr>
      <w:widowControl w:val="0"/>
      <w:jc w:val="both"/>
    </w:pPr>
  </w:style>
  <w:style w:type="paragraph" w:customStyle="1" w:styleId="CFCE5DD75F5B43AB942013B1C7E6458F">
    <w:name w:val="CFCE5DD75F5B43AB942013B1C7E6458F"/>
    <w:rsid w:val="00FA5F45"/>
    <w:pPr>
      <w:widowControl w:val="0"/>
      <w:jc w:val="both"/>
    </w:pPr>
  </w:style>
  <w:style w:type="paragraph" w:customStyle="1" w:styleId="D3F9C0651B1448D59F48EC8C6C295C3B">
    <w:name w:val="D3F9C0651B1448D59F48EC8C6C295C3B"/>
    <w:rsid w:val="00FA5F45"/>
    <w:pPr>
      <w:widowControl w:val="0"/>
      <w:jc w:val="both"/>
    </w:pPr>
  </w:style>
  <w:style w:type="paragraph" w:customStyle="1" w:styleId="7E0AF393489449A5929C6539DF4E4E90">
    <w:name w:val="7E0AF393489449A5929C6539DF4E4E90"/>
    <w:rsid w:val="00FA5F45"/>
    <w:pPr>
      <w:widowControl w:val="0"/>
      <w:jc w:val="both"/>
    </w:pPr>
  </w:style>
  <w:style w:type="paragraph" w:customStyle="1" w:styleId="37C73EE439CB44A0977B9A104895EA15">
    <w:name w:val="37C73EE439CB44A0977B9A104895EA15"/>
    <w:rsid w:val="00FA5F45"/>
    <w:pPr>
      <w:widowControl w:val="0"/>
      <w:jc w:val="both"/>
    </w:pPr>
  </w:style>
  <w:style w:type="paragraph" w:customStyle="1" w:styleId="796BCB73197A4346A018432B412A97B7">
    <w:name w:val="796BCB73197A4346A018432B412A97B7"/>
    <w:rsid w:val="00FA5F45"/>
    <w:pPr>
      <w:widowControl w:val="0"/>
      <w:jc w:val="both"/>
    </w:pPr>
  </w:style>
  <w:style w:type="paragraph" w:customStyle="1" w:styleId="C1396E4E4BC5427E9C35A8AE3F37204C">
    <w:name w:val="C1396E4E4BC5427E9C35A8AE3F37204C"/>
    <w:rsid w:val="00FA5F45"/>
    <w:pPr>
      <w:widowControl w:val="0"/>
      <w:jc w:val="both"/>
    </w:pPr>
  </w:style>
  <w:style w:type="paragraph" w:customStyle="1" w:styleId="3EC76BD587E0430D839770D7543E18D6">
    <w:name w:val="3EC76BD587E0430D839770D7543E18D6"/>
    <w:rsid w:val="00FA5F45"/>
    <w:pPr>
      <w:widowControl w:val="0"/>
      <w:jc w:val="both"/>
    </w:pPr>
  </w:style>
  <w:style w:type="paragraph" w:customStyle="1" w:styleId="3A3EAC727F64479DB02FE9EBD0E64243">
    <w:name w:val="3A3EAC727F64479DB02FE9EBD0E64243"/>
    <w:rsid w:val="00FA5F45"/>
    <w:pPr>
      <w:widowControl w:val="0"/>
      <w:jc w:val="both"/>
    </w:pPr>
  </w:style>
  <w:style w:type="paragraph" w:customStyle="1" w:styleId="62A294CCE63A44B1B2B4F6334D78AFA8">
    <w:name w:val="62A294CCE63A44B1B2B4F6334D78AFA8"/>
    <w:rsid w:val="00FA5F45"/>
    <w:pPr>
      <w:widowControl w:val="0"/>
      <w:jc w:val="both"/>
    </w:pPr>
  </w:style>
  <w:style w:type="paragraph" w:customStyle="1" w:styleId="004CD94486E14925B527D792FD4B1C2F">
    <w:name w:val="004CD94486E14925B527D792FD4B1C2F"/>
    <w:rsid w:val="00FA5F45"/>
    <w:pPr>
      <w:widowControl w:val="0"/>
      <w:jc w:val="both"/>
    </w:pPr>
  </w:style>
  <w:style w:type="paragraph" w:customStyle="1" w:styleId="6F38ED44CF1943E08F36D7B7E999009F">
    <w:name w:val="6F38ED44CF1943E08F36D7B7E999009F"/>
    <w:rsid w:val="00FA5F45"/>
    <w:pPr>
      <w:widowControl w:val="0"/>
      <w:jc w:val="both"/>
    </w:pPr>
  </w:style>
  <w:style w:type="paragraph" w:customStyle="1" w:styleId="F6BB995304DC42B697FDE9DF239EAF25">
    <w:name w:val="F6BB995304DC42B697FDE9DF239EAF25"/>
    <w:rsid w:val="00FA5F45"/>
    <w:pPr>
      <w:widowControl w:val="0"/>
      <w:jc w:val="both"/>
    </w:pPr>
  </w:style>
  <w:style w:type="paragraph" w:customStyle="1" w:styleId="98945F6810C1412E9ED23A26E4ACC2DD">
    <w:name w:val="98945F6810C1412E9ED23A26E4ACC2DD"/>
    <w:rsid w:val="00FA5F45"/>
    <w:pPr>
      <w:widowControl w:val="0"/>
      <w:jc w:val="both"/>
    </w:pPr>
  </w:style>
  <w:style w:type="paragraph" w:customStyle="1" w:styleId="7131333D36E9422BA5F48B55BC139FC1">
    <w:name w:val="7131333D36E9422BA5F48B55BC139FC1"/>
    <w:rsid w:val="00FA5F45"/>
    <w:pPr>
      <w:widowControl w:val="0"/>
      <w:jc w:val="both"/>
    </w:pPr>
  </w:style>
  <w:style w:type="paragraph" w:customStyle="1" w:styleId="01612EAE43FD475695525969F10E1406">
    <w:name w:val="01612EAE43FD475695525969F10E1406"/>
    <w:rsid w:val="00FA5F45"/>
    <w:pPr>
      <w:widowControl w:val="0"/>
      <w:jc w:val="both"/>
    </w:pPr>
  </w:style>
  <w:style w:type="paragraph" w:customStyle="1" w:styleId="8D48546F6D0745C5B9E25E65B239C6EB">
    <w:name w:val="8D48546F6D0745C5B9E25E65B239C6EB"/>
    <w:rsid w:val="00FA5F45"/>
    <w:pPr>
      <w:widowControl w:val="0"/>
      <w:jc w:val="both"/>
    </w:pPr>
  </w:style>
  <w:style w:type="paragraph" w:customStyle="1" w:styleId="B7B73C995F864906A74FCA6FDDD2124C">
    <w:name w:val="B7B73C995F864906A74FCA6FDDD2124C"/>
    <w:rsid w:val="00FA5F45"/>
    <w:pPr>
      <w:widowControl w:val="0"/>
      <w:jc w:val="both"/>
    </w:pPr>
  </w:style>
  <w:style w:type="paragraph" w:customStyle="1" w:styleId="5465CB442E3142F4A5920C2C77F15D64">
    <w:name w:val="5465CB442E3142F4A5920C2C77F15D64"/>
    <w:rsid w:val="00FA5F45"/>
    <w:pPr>
      <w:widowControl w:val="0"/>
      <w:jc w:val="both"/>
    </w:pPr>
  </w:style>
  <w:style w:type="paragraph" w:customStyle="1" w:styleId="9923C5EF9C7A45EEB435E7767829B487">
    <w:name w:val="9923C5EF9C7A45EEB435E7767829B487"/>
    <w:rsid w:val="00FA5F45"/>
    <w:pPr>
      <w:widowControl w:val="0"/>
      <w:jc w:val="both"/>
    </w:pPr>
  </w:style>
  <w:style w:type="paragraph" w:customStyle="1" w:styleId="2391FE1F4F9845FBB96A1602D6EC7D94">
    <w:name w:val="2391FE1F4F9845FBB96A1602D6EC7D94"/>
    <w:rsid w:val="00FA5F45"/>
    <w:pPr>
      <w:widowControl w:val="0"/>
      <w:jc w:val="both"/>
    </w:pPr>
  </w:style>
  <w:style w:type="paragraph" w:customStyle="1" w:styleId="15356F8ED69C4D458C2342CBAA5BFD5E">
    <w:name w:val="15356F8ED69C4D458C2342CBAA5BFD5E"/>
    <w:rsid w:val="00FA5F45"/>
    <w:pPr>
      <w:widowControl w:val="0"/>
      <w:jc w:val="both"/>
    </w:pPr>
  </w:style>
  <w:style w:type="paragraph" w:customStyle="1" w:styleId="2BDE0EC7CE5B4B95BADACB056D9C8243">
    <w:name w:val="2BDE0EC7CE5B4B95BADACB056D9C8243"/>
    <w:rsid w:val="00FA5F45"/>
    <w:pPr>
      <w:widowControl w:val="0"/>
      <w:jc w:val="both"/>
    </w:pPr>
  </w:style>
  <w:style w:type="paragraph" w:customStyle="1" w:styleId="9310EE076DDE4B3F9DE081CB95A4EADE">
    <w:name w:val="9310EE076DDE4B3F9DE081CB95A4EADE"/>
    <w:rsid w:val="00FA5F45"/>
    <w:pPr>
      <w:widowControl w:val="0"/>
      <w:jc w:val="both"/>
    </w:pPr>
  </w:style>
  <w:style w:type="paragraph" w:customStyle="1" w:styleId="3D48DC4CA1194B87BBCA8B4E998EC830">
    <w:name w:val="3D48DC4CA1194B87BBCA8B4E998EC830"/>
    <w:rsid w:val="00FA5F45"/>
    <w:pPr>
      <w:widowControl w:val="0"/>
      <w:jc w:val="both"/>
    </w:pPr>
  </w:style>
  <w:style w:type="paragraph" w:customStyle="1" w:styleId="9C1A7B4A38984652BF80127E6750B995">
    <w:name w:val="9C1A7B4A38984652BF80127E6750B995"/>
    <w:rsid w:val="00FA5F45"/>
    <w:pPr>
      <w:widowControl w:val="0"/>
      <w:jc w:val="both"/>
    </w:pPr>
  </w:style>
  <w:style w:type="paragraph" w:customStyle="1" w:styleId="DCFDCDFF51124EAC919DCDA86DF41576">
    <w:name w:val="DCFDCDFF51124EAC919DCDA86DF41576"/>
    <w:rsid w:val="00FA5F45"/>
    <w:pPr>
      <w:widowControl w:val="0"/>
      <w:jc w:val="both"/>
    </w:pPr>
  </w:style>
  <w:style w:type="paragraph" w:customStyle="1" w:styleId="7E50F0BEDDE04BB4B5149A79C6762071">
    <w:name w:val="7E50F0BEDDE04BB4B5149A79C6762071"/>
    <w:rsid w:val="00FA5F45"/>
    <w:pPr>
      <w:widowControl w:val="0"/>
      <w:jc w:val="both"/>
    </w:pPr>
  </w:style>
  <w:style w:type="paragraph" w:customStyle="1" w:styleId="4F087B1004EA4484B14FD47C469F8EA6">
    <w:name w:val="4F087B1004EA4484B14FD47C469F8EA6"/>
    <w:rsid w:val="00FA5F45"/>
    <w:pPr>
      <w:widowControl w:val="0"/>
      <w:jc w:val="both"/>
    </w:pPr>
  </w:style>
  <w:style w:type="paragraph" w:customStyle="1" w:styleId="8B27FA164ED44423ADA97FCDA8B068A0">
    <w:name w:val="8B27FA164ED44423ADA97FCDA8B068A0"/>
    <w:rsid w:val="00FA5F45"/>
    <w:pPr>
      <w:widowControl w:val="0"/>
      <w:jc w:val="both"/>
    </w:pPr>
  </w:style>
  <w:style w:type="paragraph" w:customStyle="1" w:styleId="E205C462291C492BB24A4D5823306482">
    <w:name w:val="E205C462291C492BB24A4D5823306482"/>
    <w:rsid w:val="00FA5F45"/>
    <w:pPr>
      <w:widowControl w:val="0"/>
      <w:jc w:val="both"/>
    </w:pPr>
  </w:style>
  <w:style w:type="paragraph" w:customStyle="1" w:styleId="621AB019B51E4170AAC066137EC1FC6F">
    <w:name w:val="621AB019B51E4170AAC066137EC1FC6F"/>
    <w:rsid w:val="00FA5F45"/>
    <w:pPr>
      <w:widowControl w:val="0"/>
      <w:jc w:val="both"/>
    </w:pPr>
  </w:style>
  <w:style w:type="paragraph" w:customStyle="1" w:styleId="C72FC3E2C692497C86A4492650B12CF9">
    <w:name w:val="C72FC3E2C692497C86A4492650B12CF9"/>
    <w:rsid w:val="00FA5F45"/>
    <w:pPr>
      <w:widowControl w:val="0"/>
      <w:jc w:val="both"/>
    </w:pPr>
  </w:style>
  <w:style w:type="paragraph" w:customStyle="1" w:styleId="5F308149FD8A446DB3B32A788D3BDC5D">
    <w:name w:val="5F308149FD8A446DB3B32A788D3BDC5D"/>
    <w:rsid w:val="00FA5F45"/>
    <w:pPr>
      <w:widowControl w:val="0"/>
      <w:jc w:val="both"/>
    </w:pPr>
  </w:style>
  <w:style w:type="paragraph" w:customStyle="1" w:styleId="A2E44A2EADD3405285B63888587E2608">
    <w:name w:val="A2E44A2EADD3405285B63888587E2608"/>
    <w:rsid w:val="00FA5F45"/>
    <w:pPr>
      <w:widowControl w:val="0"/>
      <w:jc w:val="both"/>
    </w:pPr>
  </w:style>
  <w:style w:type="paragraph" w:customStyle="1" w:styleId="B185D1F126E045C2BAFA8EC519E491CB">
    <w:name w:val="B185D1F126E045C2BAFA8EC519E491CB"/>
    <w:rsid w:val="00FA5F45"/>
    <w:pPr>
      <w:widowControl w:val="0"/>
      <w:jc w:val="both"/>
    </w:pPr>
  </w:style>
  <w:style w:type="paragraph" w:customStyle="1" w:styleId="83C107F10A834062AE04D15506C3555D">
    <w:name w:val="83C107F10A834062AE04D15506C3555D"/>
    <w:rsid w:val="00FA5F45"/>
    <w:pPr>
      <w:widowControl w:val="0"/>
      <w:jc w:val="both"/>
    </w:pPr>
  </w:style>
  <w:style w:type="paragraph" w:customStyle="1" w:styleId="A8D6473843D54F5A92FF959A454F77FA">
    <w:name w:val="A8D6473843D54F5A92FF959A454F77FA"/>
    <w:rsid w:val="00FA5F45"/>
    <w:pPr>
      <w:widowControl w:val="0"/>
      <w:jc w:val="both"/>
    </w:pPr>
  </w:style>
  <w:style w:type="paragraph" w:customStyle="1" w:styleId="487984E7CB88425CB8B4A3A4048BD819">
    <w:name w:val="487984E7CB88425CB8B4A3A4048BD819"/>
    <w:rsid w:val="00FA5F45"/>
    <w:pPr>
      <w:widowControl w:val="0"/>
      <w:jc w:val="both"/>
    </w:pPr>
  </w:style>
  <w:style w:type="paragraph" w:customStyle="1" w:styleId="DFB3DF71C19244CBBFAECDE10697825E">
    <w:name w:val="DFB3DF71C19244CBBFAECDE10697825E"/>
    <w:rsid w:val="00FA5F45"/>
    <w:pPr>
      <w:widowControl w:val="0"/>
      <w:jc w:val="both"/>
    </w:pPr>
  </w:style>
  <w:style w:type="paragraph" w:customStyle="1" w:styleId="30E204FD361945BDA14E8B3CB25F212D">
    <w:name w:val="30E204FD361945BDA14E8B3CB25F212D"/>
    <w:rsid w:val="00FA5F45"/>
    <w:pPr>
      <w:widowControl w:val="0"/>
      <w:jc w:val="both"/>
    </w:pPr>
  </w:style>
  <w:style w:type="paragraph" w:customStyle="1" w:styleId="ACC5D99F8A394F38BB01ED0754D912BA">
    <w:name w:val="ACC5D99F8A394F38BB01ED0754D912BA"/>
    <w:rsid w:val="00FA5F45"/>
    <w:pPr>
      <w:widowControl w:val="0"/>
      <w:jc w:val="both"/>
    </w:pPr>
  </w:style>
  <w:style w:type="paragraph" w:customStyle="1" w:styleId="214D985FCADA42E28EC9EC1707A3DA3D">
    <w:name w:val="214D985FCADA42E28EC9EC1707A3DA3D"/>
    <w:rsid w:val="00FA5F45"/>
    <w:pPr>
      <w:widowControl w:val="0"/>
      <w:jc w:val="both"/>
    </w:pPr>
  </w:style>
  <w:style w:type="paragraph" w:customStyle="1" w:styleId="15F4EEDA25274282B1C0717BCCE59FE8">
    <w:name w:val="15F4EEDA25274282B1C0717BCCE59FE8"/>
    <w:rsid w:val="00FA5F45"/>
    <w:pPr>
      <w:widowControl w:val="0"/>
      <w:jc w:val="both"/>
    </w:pPr>
  </w:style>
  <w:style w:type="paragraph" w:customStyle="1" w:styleId="ACBEA0D56B374AB1856145716FF215AE">
    <w:name w:val="ACBEA0D56B374AB1856145716FF215AE"/>
    <w:rsid w:val="00FA5F45"/>
    <w:pPr>
      <w:widowControl w:val="0"/>
      <w:jc w:val="both"/>
    </w:pPr>
  </w:style>
  <w:style w:type="paragraph" w:customStyle="1" w:styleId="1175D010C8154D26B9F2632D79985DB5">
    <w:name w:val="1175D010C8154D26B9F2632D79985DB5"/>
    <w:rsid w:val="00FA5F45"/>
    <w:pPr>
      <w:widowControl w:val="0"/>
      <w:jc w:val="both"/>
    </w:pPr>
  </w:style>
  <w:style w:type="paragraph" w:customStyle="1" w:styleId="275A6B042B544D9AB9BD6193154A95E7">
    <w:name w:val="275A6B042B544D9AB9BD6193154A95E7"/>
    <w:rsid w:val="00FA5F45"/>
    <w:pPr>
      <w:widowControl w:val="0"/>
      <w:jc w:val="both"/>
    </w:pPr>
  </w:style>
  <w:style w:type="paragraph" w:customStyle="1" w:styleId="CA8755CEDD074A09ABEA359D25500290">
    <w:name w:val="CA8755CEDD074A09ABEA359D25500290"/>
    <w:rsid w:val="00FA5F45"/>
    <w:pPr>
      <w:widowControl w:val="0"/>
      <w:jc w:val="both"/>
    </w:pPr>
  </w:style>
  <w:style w:type="paragraph" w:customStyle="1" w:styleId="1203BF71A73F4EC0BE60C0CCD41D6A01">
    <w:name w:val="1203BF71A73F4EC0BE60C0CCD41D6A01"/>
    <w:rsid w:val="00FA5F45"/>
    <w:pPr>
      <w:widowControl w:val="0"/>
      <w:jc w:val="both"/>
    </w:pPr>
  </w:style>
  <w:style w:type="paragraph" w:customStyle="1" w:styleId="C85B20E435F645E3B3CE17EDF09B0221">
    <w:name w:val="C85B20E435F645E3B3CE17EDF09B0221"/>
    <w:rsid w:val="00FA5F45"/>
    <w:pPr>
      <w:widowControl w:val="0"/>
      <w:jc w:val="both"/>
    </w:pPr>
  </w:style>
  <w:style w:type="paragraph" w:customStyle="1" w:styleId="0FE0877F15944D46A8EE07F87E433628">
    <w:name w:val="0FE0877F15944D46A8EE07F87E433628"/>
    <w:rsid w:val="00FA5F45"/>
    <w:pPr>
      <w:widowControl w:val="0"/>
      <w:jc w:val="both"/>
    </w:pPr>
  </w:style>
  <w:style w:type="paragraph" w:customStyle="1" w:styleId="7A93562FF4C146EEBFE63C5697CAADEB">
    <w:name w:val="7A93562FF4C146EEBFE63C5697CAADEB"/>
    <w:rsid w:val="00FA5F45"/>
    <w:pPr>
      <w:widowControl w:val="0"/>
      <w:jc w:val="both"/>
    </w:pPr>
  </w:style>
  <w:style w:type="paragraph" w:customStyle="1" w:styleId="D3874718A620475387BDB89FADA75D20">
    <w:name w:val="D3874718A620475387BDB89FADA75D20"/>
    <w:rsid w:val="00FA5F45"/>
    <w:pPr>
      <w:widowControl w:val="0"/>
      <w:jc w:val="both"/>
    </w:pPr>
  </w:style>
  <w:style w:type="paragraph" w:customStyle="1" w:styleId="6C70EA10358B4A1C944BEBB772025CE5">
    <w:name w:val="6C70EA10358B4A1C944BEBB772025CE5"/>
    <w:rsid w:val="00FA5F45"/>
    <w:pPr>
      <w:widowControl w:val="0"/>
      <w:jc w:val="both"/>
    </w:pPr>
  </w:style>
  <w:style w:type="paragraph" w:customStyle="1" w:styleId="C711154B562A4E4ABD47DB80147DE4B6">
    <w:name w:val="C711154B562A4E4ABD47DB80147DE4B6"/>
    <w:rsid w:val="00FA5F45"/>
    <w:pPr>
      <w:widowControl w:val="0"/>
      <w:jc w:val="both"/>
    </w:pPr>
  </w:style>
  <w:style w:type="paragraph" w:customStyle="1" w:styleId="DE0A89EF5EFA4DE3A4008DB1509DF1D8">
    <w:name w:val="DE0A89EF5EFA4DE3A4008DB1509DF1D8"/>
    <w:rsid w:val="00FA5F45"/>
    <w:pPr>
      <w:widowControl w:val="0"/>
      <w:jc w:val="both"/>
    </w:pPr>
  </w:style>
  <w:style w:type="paragraph" w:customStyle="1" w:styleId="CA24060DC86443B89FFE83641B90BB21">
    <w:name w:val="CA24060DC86443B89FFE83641B90BB21"/>
    <w:rsid w:val="00FA5F45"/>
    <w:pPr>
      <w:widowControl w:val="0"/>
      <w:jc w:val="both"/>
    </w:pPr>
  </w:style>
  <w:style w:type="paragraph" w:customStyle="1" w:styleId="57B4704844064208B83843CE2747170D">
    <w:name w:val="57B4704844064208B83843CE2747170D"/>
    <w:rsid w:val="00FA5F45"/>
    <w:pPr>
      <w:widowControl w:val="0"/>
      <w:jc w:val="both"/>
    </w:pPr>
  </w:style>
  <w:style w:type="paragraph" w:customStyle="1" w:styleId="91DA7E07A9764993A511B054998FCD0C">
    <w:name w:val="91DA7E07A9764993A511B054998FCD0C"/>
    <w:rsid w:val="00FA5F45"/>
    <w:pPr>
      <w:widowControl w:val="0"/>
      <w:jc w:val="both"/>
    </w:pPr>
  </w:style>
  <w:style w:type="paragraph" w:customStyle="1" w:styleId="4AB8747866AA414DB341642BDFBD0097">
    <w:name w:val="4AB8747866AA414DB341642BDFBD0097"/>
    <w:rsid w:val="00FA5F45"/>
    <w:pPr>
      <w:widowControl w:val="0"/>
      <w:jc w:val="both"/>
    </w:pPr>
  </w:style>
  <w:style w:type="paragraph" w:customStyle="1" w:styleId="F65FD89BE45745E6B2326493F43DC8EB">
    <w:name w:val="F65FD89BE45745E6B2326493F43DC8EB"/>
    <w:rsid w:val="00FA5F45"/>
    <w:pPr>
      <w:widowControl w:val="0"/>
      <w:jc w:val="both"/>
    </w:pPr>
  </w:style>
  <w:style w:type="paragraph" w:customStyle="1" w:styleId="648FC02CF8EA4B72A12C7091D0256BFD">
    <w:name w:val="648FC02CF8EA4B72A12C7091D0256BFD"/>
    <w:rsid w:val="00FA5F45"/>
    <w:pPr>
      <w:widowControl w:val="0"/>
      <w:jc w:val="both"/>
    </w:pPr>
  </w:style>
  <w:style w:type="paragraph" w:customStyle="1" w:styleId="1217B30496024B3680ECFC04B2225954">
    <w:name w:val="1217B30496024B3680ECFC04B2225954"/>
    <w:rsid w:val="00FA5F45"/>
    <w:pPr>
      <w:widowControl w:val="0"/>
      <w:jc w:val="both"/>
    </w:pPr>
  </w:style>
  <w:style w:type="paragraph" w:customStyle="1" w:styleId="4618B3DDEE2647E6BCA176CCCB024645">
    <w:name w:val="4618B3DDEE2647E6BCA176CCCB024645"/>
    <w:rsid w:val="00FA5F45"/>
    <w:pPr>
      <w:widowControl w:val="0"/>
      <w:jc w:val="both"/>
    </w:pPr>
  </w:style>
  <w:style w:type="paragraph" w:customStyle="1" w:styleId="A88940FB603D432282CB09665D3049A8">
    <w:name w:val="A88940FB603D432282CB09665D3049A8"/>
    <w:rsid w:val="00FA5F45"/>
    <w:pPr>
      <w:widowControl w:val="0"/>
      <w:jc w:val="both"/>
    </w:pPr>
  </w:style>
  <w:style w:type="paragraph" w:customStyle="1" w:styleId="44CCFF5093654D4FA1093945D8A13972">
    <w:name w:val="44CCFF5093654D4FA1093945D8A13972"/>
    <w:rsid w:val="00FA5F45"/>
    <w:pPr>
      <w:widowControl w:val="0"/>
      <w:jc w:val="both"/>
    </w:pPr>
  </w:style>
  <w:style w:type="paragraph" w:customStyle="1" w:styleId="B22E380CA1EC4A42B61E023B70393264">
    <w:name w:val="B22E380CA1EC4A42B61E023B70393264"/>
    <w:rsid w:val="00FA5F45"/>
    <w:pPr>
      <w:widowControl w:val="0"/>
      <w:jc w:val="both"/>
    </w:pPr>
  </w:style>
  <w:style w:type="paragraph" w:customStyle="1" w:styleId="C13A6E852FBB4BEB9E1AA8A1C91F5FB0">
    <w:name w:val="C13A6E852FBB4BEB9E1AA8A1C91F5FB0"/>
    <w:rsid w:val="00FA5F45"/>
    <w:pPr>
      <w:widowControl w:val="0"/>
      <w:jc w:val="both"/>
    </w:pPr>
  </w:style>
  <w:style w:type="paragraph" w:customStyle="1" w:styleId="E4DB06CB7B1E4C1FBC499C402D936CD1">
    <w:name w:val="E4DB06CB7B1E4C1FBC499C402D936CD1"/>
    <w:rsid w:val="00FA5F45"/>
    <w:pPr>
      <w:widowControl w:val="0"/>
      <w:jc w:val="both"/>
    </w:pPr>
  </w:style>
  <w:style w:type="paragraph" w:customStyle="1" w:styleId="6C335BE7A93E44548A9585CB8E5F65E9">
    <w:name w:val="6C335BE7A93E44548A9585CB8E5F65E9"/>
    <w:rsid w:val="00FA5F45"/>
    <w:pPr>
      <w:widowControl w:val="0"/>
      <w:jc w:val="both"/>
    </w:pPr>
  </w:style>
  <w:style w:type="paragraph" w:customStyle="1" w:styleId="CCDA1BD0066C41C694A9C4D113AF11FA">
    <w:name w:val="CCDA1BD0066C41C694A9C4D113AF11FA"/>
    <w:rsid w:val="00FA5F45"/>
    <w:pPr>
      <w:widowControl w:val="0"/>
      <w:jc w:val="both"/>
    </w:pPr>
  </w:style>
  <w:style w:type="paragraph" w:customStyle="1" w:styleId="1FDB986DA1D847C6B3B5F57197FD6DC2">
    <w:name w:val="1FDB986DA1D847C6B3B5F57197FD6DC2"/>
    <w:rsid w:val="00FA5F45"/>
    <w:pPr>
      <w:widowControl w:val="0"/>
      <w:jc w:val="both"/>
    </w:pPr>
  </w:style>
  <w:style w:type="paragraph" w:customStyle="1" w:styleId="A8D0CED514B8437C974AE9925AE76C84">
    <w:name w:val="A8D0CED514B8437C974AE9925AE76C84"/>
    <w:rsid w:val="00FA5F45"/>
    <w:pPr>
      <w:widowControl w:val="0"/>
      <w:jc w:val="both"/>
    </w:pPr>
  </w:style>
  <w:style w:type="paragraph" w:customStyle="1" w:styleId="7CE1F77859F64190BAD44E5C0F655B7C">
    <w:name w:val="7CE1F77859F64190BAD44E5C0F655B7C"/>
    <w:rsid w:val="00FA5F45"/>
    <w:pPr>
      <w:widowControl w:val="0"/>
      <w:jc w:val="both"/>
    </w:pPr>
  </w:style>
  <w:style w:type="paragraph" w:customStyle="1" w:styleId="53B2F096DFD94838BC4F4ABB9F655415">
    <w:name w:val="53B2F096DFD94838BC4F4ABB9F655415"/>
    <w:rsid w:val="00FA5F45"/>
    <w:pPr>
      <w:widowControl w:val="0"/>
      <w:jc w:val="both"/>
    </w:pPr>
  </w:style>
  <w:style w:type="paragraph" w:customStyle="1" w:styleId="78EAAFD535EC4368A1F30CAF5C7AF15A">
    <w:name w:val="78EAAFD535EC4368A1F30CAF5C7AF15A"/>
    <w:rsid w:val="00FA5F45"/>
    <w:pPr>
      <w:widowControl w:val="0"/>
      <w:jc w:val="both"/>
    </w:pPr>
  </w:style>
  <w:style w:type="paragraph" w:customStyle="1" w:styleId="0A7508721F4841599BF37A961E561BED">
    <w:name w:val="0A7508721F4841599BF37A961E561BED"/>
    <w:rsid w:val="00FA5F45"/>
    <w:pPr>
      <w:widowControl w:val="0"/>
      <w:jc w:val="both"/>
    </w:pPr>
  </w:style>
  <w:style w:type="paragraph" w:customStyle="1" w:styleId="BF57DE8C880343CD8883EA4860CD7274">
    <w:name w:val="BF57DE8C880343CD8883EA4860CD7274"/>
    <w:rsid w:val="00FA5F45"/>
    <w:pPr>
      <w:widowControl w:val="0"/>
      <w:jc w:val="both"/>
    </w:pPr>
  </w:style>
  <w:style w:type="paragraph" w:customStyle="1" w:styleId="8D53E867DEE14D9399B85B8B5F2F8F8C">
    <w:name w:val="8D53E867DEE14D9399B85B8B5F2F8F8C"/>
    <w:rsid w:val="00FA5F45"/>
    <w:pPr>
      <w:widowControl w:val="0"/>
      <w:jc w:val="both"/>
    </w:pPr>
  </w:style>
  <w:style w:type="paragraph" w:customStyle="1" w:styleId="D5A1E1E0E0E64993A86E2EB30192FEA3">
    <w:name w:val="D5A1E1E0E0E64993A86E2EB30192FEA3"/>
    <w:rsid w:val="00FA5F45"/>
    <w:pPr>
      <w:widowControl w:val="0"/>
      <w:jc w:val="both"/>
    </w:pPr>
  </w:style>
  <w:style w:type="paragraph" w:customStyle="1" w:styleId="AF2EA1EF4A2A43B0869B7E3183CE713A">
    <w:name w:val="AF2EA1EF4A2A43B0869B7E3183CE713A"/>
    <w:rsid w:val="00FA5F45"/>
    <w:pPr>
      <w:widowControl w:val="0"/>
      <w:jc w:val="both"/>
    </w:pPr>
  </w:style>
  <w:style w:type="paragraph" w:customStyle="1" w:styleId="0FD11B4F40564E30ADBEFA3540094711">
    <w:name w:val="0FD11B4F40564E30ADBEFA3540094711"/>
    <w:rsid w:val="00FA5F45"/>
    <w:pPr>
      <w:widowControl w:val="0"/>
      <w:jc w:val="both"/>
    </w:pPr>
  </w:style>
  <w:style w:type="paragraph" w:customStyle="1" w:styleId="5372164C291C4C358271785D9E9F9B00">
    <w:name w:val="5372164C291C4C358271785D9E9F9B00"/>
    <w:rsid w:val="00FA5F45"/>
    <w:pPr>
      <w:widowControl w:val="0"/>
      <w:jc w:val="both"/>
    </w:pPr>
  </w:style>
  <w:style w:type="paragraph" w:customStyle="1" w:styleId="9FB3002BCB1548099445A1919D547064">
    <w:name w:val="9FB3002BCB1548099445A1919D547064"/>
    <w:rsid w:val="00FA5F45"/>
    <w:pPr>
      <w:widowControl w:val="0"/>
      <w:jc w:val="both"/>
    </w:pPr>
  </w:style>
  <w:style w:type="paragraph" w:customStyle="1" w:styleId="B3F91BD782FA469BAB8C5C90F6AB7635">
    <w:name w:val="B3F91BD782FA469BAB8C5C90F6AB7635"/>
    <w:rsid w:val="00FA5F45"/>
    <w:pPr>
      <w:widowControl w:val="0"/>
      <w:jc w:val="both"/>
    </w:pPr>
  </w:style>
  <w:style w:type="paragraph" w:customStyle="1" w:styleId="27B369A6EDE946C388FAEDA57CC3A0BB">
    <w:name w:val="27B369A6EDE946C388FAEDA57CC3A0BB"/>
    <w:rsid w:val="00FA5F45"/>
    <w:pPr>
      <w:widowControl w:val="0"/>
      <w:jc w:val="both"/>
    </w:pPr>
  </w:style>
  <w:style w:type="paragraph" w:customStyle="1" w:styleId="FE7BDA972FF84EC98F6D6FADE969BA4C">
    <w:name w:val="FE7BDA972FF84EC98F6D6FADE969BA4C"/>
    <w:rsid w:val="00FA5F45"/>
    <w:pPr>
      <w:widowControl w:val="0"/>
      <w:jc w:val="both"/>
    </w:pPr>
  </w:style>
  <w:style w:type="paragraph" w:customStyle="1" w:styleId="98731941838E43B4AAA38A65E0979D59">
    <w:name w:val="98731941838E43B4AAA38A65E0979D59"/>
    <w:rsid w:val="00FA5F45"/>
    <w:pPr>
      <w:widowControl w:val="0"/>
      <w:jc w:val="both"/>
    </w:pPr>
  </w:style>
  <w:style w:type="paragraph" w:customStyle="1" w:styleId="5E66DC60B5F1409690DA83D7548DC26B">
    <w:name w:val="5E66DC60B5F1409690DA83D7548DC26B"/>
    <w:rsid w:val="00FA5F45"/>
    <w:pPr>
      <w:widowControl w:val="0"/>
      <w:jc w:val="both"/>
    </w:pPr>
  </w:style>
  <w:style w:type="paragraph" w:customStyle="1" w:styleId="AC912A17FFC84CED8E7E2FE6E47FEA8C">
    <w:name w:val="AC912A17FFC84CED8E7E2FE6E47FEA8C"/>
    <w:rsid w:val="00FA5F45"/>
    <w:pPr>
      <w:widowControl w:val="0"/>
      <w:jc w:val="both"/>
    </w:pPr>
  </w:style>
  <w:style w:type="paragraph" w:customStyle="1" w:styleId="70E77AF6049742F39A0FA4DD8D51F6B3">
    <w:name w:val="70E77AF6049742F39A0FA4DD8D51F6B3"/>
    <w:rsid w:val="00FA5F45"/>
    <w:pPr>
      <w:widowControl w:val="0"/>
      <w:jc w:val="both"/>
    </w:pPr>
  </w:style>
  <w:style w:type="paragraph" w:customStyle="1" w:styleId="CE77A3F57B03433C825BFDAA805A1F4F">
    <w:name w:val="CE77A3F57B03433C825BFDAA805A1F4F"/>
    <w:rsid w:val="00FA5F45"/>
    <w:pPr>
      <w:widowControl w:val="0"/>
      <w:jc w:val="both"/>
    </w:pPr>
  </w:style>
  <w:style w:type="paragraph" w:customStyle="1" w:styleId="208B772DE77E4AB0BB94DBD5417907F3">
    <w:name w:val="208B772DE77E4AB0BB94DBD5417907F3"/>
    <w:rsid w:val="00FA5F45"/>
    <w:pPr>
      <w:widowControl w:val="0"/>
      <w:jc w:val="both"/>
    </w:pPr>
  </w:style>
  <w:style w:type="paragraph" w:customStyle="1" w:styleId="7209081E162A49E69CBEE46FE3BD2DE6">
    <w:name w:val="7209081E162A49E69CBEE46FE3BD2DE6"/>
    <w:rsid w:val="00FA5F45"/>
    <w:pPr>
      <w:widowControl w:val="0"/>
      <w:jc w:val="both"/>
    </w:pPr>
  </w:style>
  <w:style w:type="paragraph" w:customStyle="1" w:styleId="B51C281BD8824F768326AB8F501BCFF1">
    <w:name w:val="B51C281BD8824F768326AB8F501BCFF1"/>
    <w:rsid w:val="00FA5F45"/>
    <w:pPr>
      <w:widowControl w:val="0"/>
      <w:jc w:val="both"/>
    </w:pPr>
  </w:style>
  <w:style w:type="paragraph" w:customStyle="1" w:styleId="3A64DE49D3EA4D02B82B3E8C123A8872">
    <w:name w:val="3A64DE49D3EA4D02B82B3E8C123A8872"/>
    <w:rsid w:val="00FA5F45"/>
    <w:pPr>
      <w:widowControl w:val="0"/>
      <w:jc w:val="both"/>
    </w:pPr>
  </w:style>
  <w:style w:type="paragraph" w:customStyle="1" w:styleId="00D21D1CB18245DD94AF06301667B5D7">
    <w:name w:val="00D21D1CB18245DD94AF06301667B5D7"/>
    <w:rsid w:val="00FA5F45"/>
    <w:pPr>
      <w:widowControl w:val="0"/>
      <w:jc w:val="both"/>
    </w:pPr>
  </w:style>
  <w:style w:type="paragraph" w:customStyle="1" w:styleId="33610196DB8B4ECBB3D7DCD5528472CD">
    <w:name w:val="33610196DB8B4ECBB3D7DCD5528472CD"/>
    <w:rsid w:val="00FA5F45"/>
    <w:pPr>
      <w:widowControl w:val="0"/>
      <w:jc w:val="both"/>
    </w:pPr>
  </w:style>
  <w:style w:type="paragraph" w:customStyle="1" w:styleId="6F855EE6EEEE49C19709FD5003F37078">
    <w:name w:val="6F855EE6EEEE49C19709FD5003F37078"/>
    <w:rsid w:val="00FA5F45"/>
    <w:pPr>
      <w:widowControl w:val="0"/>
      <w:jc w:val="both"/>
    </w:pPr>
  </w:style>
  <w:style w:type="paragraph" w:customStyle="1" w:styleId="734ADD075F164BCFB07EA59359E45A8F">
    <w:name w:val="734ADD075F164BCFB07EA59359E45A8F"/>
    <w:rsid w:val="00FA5F45"/>
    <w:pPr>
      <w:widowControl w:val="0"/>
      <w:jc w:val="both"/>
    </w:pPr>
  </w:style>
  <w:style w:type="paragraph" w:customStyle="1" w:styleId="BB2092BCF5F3417B964AC06E24678972">
    <w:name w:val="BB2092BCF5F3417B964AC06E24678972"/>
    <w:rsid w:val="00FA5F45"/>
    <w:pPr>
      <w:widowControl w:val="0"/>
      <w:jc w:val="both"/>
    </w:pPr>
  </w:style>
  <w:style w:type="paragraph" w:customStyle="1" w:styleId="B211465D5B7E40EFA23826E2EBC65BA6">
    <w:name w:val="B211465D5B7E40EFA23826E2EBC65BA6"/>
    <w:rsid w:val="00FA5F45"/>
    <w:pPr>
      <w:widowControl w:val="0"/>
      <w:jc w:val="both"/>
    </w:pPr>
  </w:style>
  <w:style w:type="paragraph" w:customStyle="1" w:styleId="9F4EC917B36949F0A51FFC35642154EC">
    <w:name w:val="9F4EC917B36949F0A51FFC35642154EC"/>
    <w:rsid w:val="00FA5F45"/>
    <w:pPr>
      <w:widowControl w:val="0"/>
      <w:jc w:val="both"/>
    </w:pPr>
  </w:style>
  <w:style w:type="paragraph" w:customStyle="1" w:styleId="6765871C6DF94DC69E4FC4209A758AA9">
    <w:name w:val="6765871C6DF94DC69E4FC4209A758AA9"/>
    <w:rsid w:val="00FA5F45"/>
    <w:pPr>
      <w:widowControl w:val="0"/>
      <w:jc w:val="both"/>
    </w:pPr>
  </w:style>
  <w:style w:type="paragraph" w:customStyle="1" w:styleId="31C47FA6133B458A8DE74B952AB8993E">
    <w:name w:val="31C47FA6133B458A8DE74B952AB8993E"/>
    <w:rsid w:val="00FA5F45"/>
    <w:pPr>
      <w:widowControl w:val="0"/>
      <w:jc w:val="both"/>
    </w:pPr>
  </w:style>
  <w:style w:type="paragraph" w:customStyle="1" w:styleId="E95949FAF8DC4085A2F6DA1D7BEEBBFA">
    <w:name w:val="E95949FAF8DC4085A2F6DA1D7BEEBBFA"/>
    <w:rsid w:val="00FA5F45"/>
    <w:pPr>
      <w:widowControl w:val="0"/>
      <w:jc w:val="both"/>
    </w:pPr>
  </w:style>
  <w:style w:type="paragraph" w:customStyle="1" w:styleId="655C8D089CE749979AEDF638F726C86E">
    <w:name w:val="655C8D089CE749979AEDF638F726C86E"/>
    <w:rsid w:val="00FA5F45"/>
    <w:pPr>
      <w:widowControl w:val="0"/>
      <w:jc w:val="both"/>
    </w:pPr>
  </w:style>
  <w:style w:type="paragraph" w:customStyle="1" w:styleId="F96AFDDDA50945078E3461D4F645D7E4">
    <w:name w:val="F96AFDDDA50945078E3461D4F645D7E4"/>
    <w:rsid w:val="00FA5F45"/>
    <w:pPr>
      <w:widowControl w:val="0"/>
      <w:jc w:val="both"/>
    </w:pPr>
  </w:style>
  <w:style w:type="paragraph" w:customStyle="1" w:styleId="8E05282A644B4DCC9887D6131849D6FA">
    <w:name w:val="8E05282A644B4DCC9887D6131849D6FA"/>
    <w:rsid w:val="00FA5F45"/>
    <w:pPr>
      <w:widowControl w:val="0"/>
      <w:jc w:val="both"/>
    </w:pPr>
  </w:style>
  <w:style w:type="paragraph" w:customStyle="1" w:styleId="8CC09180C6A043F5B8BD93DB2205294B">
    <w:name w:val="8CC09180C6A043F5B8BD93DB2205294B"/>
    <w:rsid w:val="00FA5F45"/>
    <w:pPr>
      <w:widowControl w:val="0"/>
      <w:jc w:val="both"/>
    </w:pPr>
  </w:style>
  <w:style w:type="paragraph" w:customStyle="1" w:styleId="0AFED920FF964D2490D044DC6B7C5913">
    <w:name w:val="0AFED920FF964D2490D044DC6B7C5913"/>
    <w:rsid w:val="00FA5F45"/>
    <w:pPr>
      <w:widowControl w:val="0"/>
      <w:jc w:val="both"/>
    </w:pPr>
  </w:style>
  <w:style w:type="paragraph" w:customStyle="1" w:styleId="2EE4EDDD06DB48FB8582221A89DEF4B4">
    <w:name w:val="2EE4EDDD06DB48FB8582221A89DEF4B4"/>
    <w:rsid w:val="00FA5F45"/>
    <w:pPr>
      <w:widowControl w:val="0"/>
      <w:jc w:val="both"/>
    </w:pPr>
  </w:style>
  <w:style w:type="paragraph" w:customStyle="1" w:styleId="507ED3ACAF514FD0AC26A2B295463236">
    <w:name w:val="507ED3ACAF514FD0AC26A2B295463236"/>
    <w:rsid w:val="00FA5F45"/>
    <w:pPr>
      <w:widowControl w:val="0"/>
      <w:jc w:val="both"/>
    </w:pPr>
  </w:style>
  <w:style w:type="paragraph" w:customStyle="1" w:styleId="4928FF3C6F064C51893ECAA51EDAEC6E">
    <w:name w:val="4928FF3C6F064C51893ECAA51EDAEC6E"/>
    <w:rsid w:val="00FA5F45"/>
    <w:pPr>
      <w:widowControl w:val="0"/>
      <w:jc w:val="both"/>
    </w:pPr>
  </w:style>
  <w:style w:type="paragraph" w:customStyle="1" w:styleId="8DC1DC91FF1C4ABAB786CEFA40BE3089">
    <w:name w:val="8DC1DC91FF1C4ABAB786CEFA40BE3089"/>
    <w:rsid w:val="00FA5F45"/>
    <w:pPr>
      <w:widowControl w:val="0"/>
      <w:jc w:val="both"/>
    </w:pPr>
  </w:style>
  <w:style w:type="paragraph" w:customStyle="1" w:styleId="DAF19E6DE63C4658A8912F21EC33EA3B">
    <w:name w:val="DAF19E6DE63C4658A8912F21EC33EA3B"/>
    <w:rsid w:val="00FA5F45"/>
    <w:pPr>
      <w:widowControl w:val="0"/>
      <w:jc w:val="both"/>
    </w:pPr>
  </w:style>
  <w:style w:type="paragraph" w:customStyle="1" w:styleId="05F8EC90C07F45A1B69572AB9D137590">
    <w:name w:val="05F8EC90C07F45A1B69572AB9D137590"/>
    <w:rsid w:val="00FA5F45"/>
    <w:pPr>
      <w:widowControl w:val="0"/>
      <w:jc w:val="both"/>
    </w:pPr>
  </w:style>
  <w:style w:type="paragraph" w:customStyle="1" w:styleId="76C29B3530AD4C8885E7B2E5278B2655">
    <w:name w:val="76C29B3530AD4C8885E7B2E5278B2655"/>
    <w:rsid w:val="00FA5F45"/>
    <w:pPr>
      <w:widowControl w:val="0"/>
      <w:jc w:val="both"/>
    </w:pPr>
  </w:style>
  <w:style w:type="paragraph" w:customStyle="1" w:styleId="0A58AF8D2FC44DA1A6EFED27F069A115">
    <w:name w:val="0A58AF8D2FC44DA1A6EFED27F069A115"/>
    <w:rsid w:val="00FA5F45"/>
    <w:pPr>
      <w:widowControl w:val="0"/>
      <w:jc w:val="both"/>
    </w:pPr>
  </w:style>
  <w:style w:type="paragraph" w:customStyle="1" w:styleId="65EB9E92B21E456EB1010361138C35B4">
    <w:name w:val="65EB9E92B21E456EB1010361138C35B4"/>
    <w:rsid w:val="00FA5F45"/>
    <w:pPr>
      <w:widowControl w:val="0"/>
      <w:jc w:val="both"/>
    </w:pPr>
  </w:style>
  <w:style w:type="paragraph" w:customStyle="1" w:styleId="92C95F74DEF445B58C25651C36869176">
    <w:name w:val="92C95F74DEF445B58C25651C36869176"/>
    <w:rsid w:val="00FA5F45"/>
    <w:pPr>
      <w:widowControl w:val="0"/>
      <w:jc w:val="both"/>
    </w:pPr>
  </w:style>
  <w:style w:type="paragraph" w:customStyle="1" w:styleId="69BDC6509E704C3D89F22968A4EA24B0">
    <w:name w:val="69BDC6509E704C3D89F22968A4EA24B0"/>
    <w:rsid w:val="00FA5F45"/>
    <w:pPr>
      <w:widowControl w:val="0"/>
      <w:jc w:val="both"/>
    </w:pPr>
  </w:style>
  <w:style w:type="paragraph" w:customStyle="1" w:styleId="3DC73BCC3C954EA79748B0D75516DA77">
    <w:name w:val="3DC73BCC3C954EA79748B0D75516DA77"/>
    <w:rsid w:val="00FA5F45"/>
    <w:pPr>
      <w:widowControl w:val="0"/>
      <w:jc w:val="both"/>
    </w:pPr>
  </w:style>
  <w:style w:type="paragraph" w:customStyle="1" w:styleId="94A0B746FFD54A659BAD75C986DF3C1C">
    <w:name w:val="94A0B746FFD54A659BAD75C986DF3C1C"/>
    <w:rsid w:val="00FA5F45"/>
    <w:pPr>
      <w:widowControl w:val="0"/>
      <w:jc w:val="both"/>
    </w:pPr>
  </w:style>
  <w:style w:type="paragraph" w:customStyle="1" w:styleId="5E654FEDD2304EBDB4F88089A6611E8D">
    <w:name w:val="5E654FEDD2304EBDB4F88089A6611E8D"/>
    <w:rsid w:val="00FA5F45"/>
    <w:pPr>
      <w:widowControl w:val="0"/>
      <w:jc w:val="both"/>
    </w:pPr>
  </w:style>
  <w:style w:type="paragraph" w:customStyle="1" w:styleId="66EF430C30B4451EA55DC8D96134AF22">
    <w:name w:val="66EF430C30B4451EA55DC8D96134AF22"/>
    <w:rsid w:val="00FA5F45"/>
    <w:pPr>
      <w:widowControl w:val="0"/>
      <w:jc w:val="both"/>
    </w:pPr>
  </w:style>
  <w:style w:type="paragraph" w:customStyle="1" w:styleId="2DF6486DE45D47A6BFEBA81971190951">
    <w:name w:val="2DF6486DE45D47A6BFEBA81971190951"/>
    <w:rsid w:val="00FA5F45"/>
    <w:pPr>
      <w:widowControl w:val="0"/>
      <w:jc w:val="both"/>
    </w:pPr>
  </w:style>
  <w:style w:type="paragraph" w:customStyle="1" w:styleId="411651D1DEE14D90A4DC48BB73849A0A">
    <w:name w:val="411651D1DEE14D90A4DC48BB73849A0A"/>
    <w:rsid w:val="00FA5F45"/>
    <w:pPr>
      <w:widowControl w:val="0"/>
      <w:jc w:val="both"/>
    </w:pPr>
  </w:style>
  <w:style w:type="paragraph" w:customStyle="1" w:styleId="D78E50A50B48441CACC68968FB8833AD">
    <w:name w:val="D78E50A50B48441CACC68968FB8833AD"/>
    <w:rsid w:val="00FA5F45"/>
    <w:pPr>
      <w:widowControl w:val="0"/>
      <w:jc w:val="both"/>
    </w:pPr>
  </w:style>
  <w:style w:type="paragraph" w:customStyle="1" w:styleId="23B5A80D55E046D4A05090B4F0744088">
    <w:name w:val="23B5A80D55E046D4A05090B4F0744088"/>
    <w:rsid w:val="00FA5F45"/>
    <w:pPr>
      <w:widowControl w:val="0"/>
      <w:jc w:val="both"/>
    </w:pPr>
  </w:style>
  <w:style w:type="paragraph" w:customStyle="1" w:styleId="F64D4656F8F942F2AC01AB5D778D0DDE">
    <w:name w:val="F64D4656F8F942F2AC01AB5D778D0DDE"/>
    <w:rsid w:val="00FA5F45"/>
    <w:pPr>
      <w:widowControl w:val="0"/>
      <w:jc w:val="both"/>
    </w:pPr>
  </w:style>
  <w:style w:type="paragraph" w:customStyle="1" w:styleId="C3D0B096394D4FFDADCCFAF07885A751">
    <w:name w:val="C3D0B096394D4FFDADCCFAF07885A751"/>
    <w:rsid w:val="00FA5F45"/>
    <w:pPr>
      <w:widowControl w:val="0"/>
      <w:jc w:val="both"/>
    </w:pPr>
  </w:style>
  <w:style w:type="paragraph" w:customStyle="1" w:styleId="4D42C75DA06A49A1B2BB3B52FC2E1F47">
    <w:name w:val="4D42C75DA06A49A1B2BB3B52FC2E1F47"/>
    <w:rsid w:val="00FA5F45"/>
    <w:pPr>
      <w:widowControl w:val="0"/>
      <w:jc w:val="both"/>
    </w:pPr>
  </w:style>
  <w:style w:type="paragraph" w:customStyle="1" w:styleId="B4660B9A141B4F88A8E96E3308FB52AF">
    <w:name w:val="B4660B9A141B4F88A8E96E3308FB52AF"/>
    <w:rsid w:val="00FA5F45"/>
    <w:pPr>
      <w:widowControl w:val="0"/>
      <w:jc w:val="both"/>
    </w:pPr>
  </w:style>
  <w:style w:type="paragraph" w:customStyle="1" w:styleId="4149EA1CCD1F4DBD8132F72F00F43A28">
    <w:name w:val="4149EA1CCD1F4DBD8132F72F00F43A28"/>
    <w:rsid w:val="00FA5F45"/>
    <w:pPr>
      <w:widowControl w:val="0"/>
      <w:jc w:val="both"/>
    </w:pPr>
  </w:style>
  <w:style w:type="paragraph" w:customStyle="1" w:styleId="B2E0DF038F4B44B081EB11578FFA39FE">
    <w:name w:val="B2E0DF038F4B44B081EB11578FFA39FE"/>
    <w:rsid w:val="00FA5F45"/>
    <w:pPr>
      <w:widowControl w:val="0"/>
      <w:jc w:val="both"/>
    </w:pPr>
  </w:style>
  <w:style w:type="paragraph" w:customStyle="1" w:styleId="281B8F6967E142CB96C61177452E231D">
    <w:name w:val="281B8F6967E142CB96C61177452E231D"/>
    <w:rsid w:val="00FA5F45"/>
    <w:pPr>
      <w:widowControl w:val="0"/>
      <w:jc w:val="both"/>
    </w:pPr>
  </w:style>
  <w:style w:type="paragraph" w:customStyle="1" w:styleId="DEFB31E707014B3AA8D6D4AACEF53F25">
    <w:name w:val="DEFB31E707014B3AA8D6D4AACEF53F25"/>
    <w:rsid w:val="00FA5F45"/>
    <w:pPr>
      <w:widowControl w:val="0"/>
      <w:jc w:val="both"/>
    </w:pPr>
  </w:style>
  <w:style w:type="paragraph" w:customStyle="1" w:styleId="2E1B29A578F6449EBC3F7B8205E8AE48">
    <w:name w:val="2E1B29A578F6449EBC3F7B8205E8AE48"/>
    <w:rsid w:val="00FA5F45"/>
    <w:pPr>
      <w:widowControl w:val="0"/>
      <w:jc w:val="both"/>
    </w:pPr>
  </w:style>
  <w:style w:type="paragraph" w:customStyle="1" w:styleId="4DB670CF930A4FDEAB2CB979305699CB">
    <w:name w:val="4DB670CF930A4FDEAB2CB979305699CB"/>
    <w:rsid w:val="00FA5F45"/>
    <w:pPr>
      <w:widowControl w:val="0"/>
      <w:jc w:val="both"/>
    </w:pPr>
  </w:style>
  <w:style w:type="paragraph" w:customStyle="1" w:styleId="FF35F4A1BAC04B779CDE2473918CA540">
    <w:name w:val="FF35F4A1BAC04B779CDE2473918CA540"/>
    <w:rsid w:val="00FA5F45"/>
    <w:pPr>
      <w:widowControl w:val="0"/>
      <w:jc w:val="both"/>
    </w:pPr>
  </w:style>
  <w:style w:type="paragraph" w:customStyle="1" w:styleId="5C9079FA2BD841C5B89288C50539742C">
    <w:name w:val="5C9079FA2BD841C5B89288C50539742C"/>
    <w:rsid w:val="00FA5F45"/>
    <w:pPr>
      <w:widowControl w:val="0"/>
      <w:jc w:val="both"/>
    </w:pPr>
  </w:style>
  <w:style w:type="paragraph" w:customStyle="1" w:styleId="141F45F4D0EC417CB1BC4C70A08337D9">
    <w:name w:val="141F45F4D0EC417CB1BC4C70A08337D9"/>
    <w:rsid w:val="00FA5F45"/>
    <w:pPr>
      <w:widowControl w:val="0"/>
      <w:jc w:val="both"/>
    </w:pPr>
  </w:style>
  <w:style w:type="paragraph" w:customStyle="1" w:styleId="9DFAC045BE044F60B46BE278B8131C8B">
    <w:name w:val="9DFAC045BE044F60B46BE278B8131C8B"/>
    <w:rsid w:val="00FA5F45"/>
    <w:pPr>
      <w:widowControl w:val="0"/>
      <w:jc w:val="both"/>
    </w:pPr>
  </w:style>
  <w:style w:type="paragraph" w:customStyle="1" w:styleId="FB0BA65609C74200B468241E6D915EEE">
    <w:name w:val="FB0BA65609C74200B468241E6D915EEE"/>
    <w:rsid w:val="00FA5F45"/>
    <w:pPr>
      <w:widowControl w:val="0"/>
      <w:jc w:val="both"/>
    </w:pPr>
  </w:style>
  <w:style w:type="paragraph" w:customStyle="1" w:styleId="A0DEC8CAF57F4087A33BA52868650C8B">
    <w:name w:val="A0DEC8CAF57F4087A33BA52868650C8B"/>
    <w:rsid w:val="00FA5F45"/>
    <w:pPr>
      <w:widowControl w:val="0"/>
      <w:jc w:val="both"/>
    </w:pPr>
  </w:style>
  <w:style w:type="paragraph" w:customStyle="1" w:styleId="D311991FC2EF4303B5E88A81AB819D3E">
    <w:name w:val="D311991FC2EF4303B5E88A81AB819D3E"/>
    <w:rsid w:val="00FA5F45"/>
    <w:pPr>
      <w:widowControl w:val="0"/>
      <w:jc w:val="both"/>
    </w:pPr>
  </w:style>
  <w:style w:type="paragraph" w:customStyle="1" w:styleId="1E4B2396330743EAB4B34168779F1D42">
    <w:name w:val="1E4B2396330743EAB4B34168779F1D42"/>
    <w:rsid w:val="00FA5F45"/>
    <w:pPr>
      <w:widowControl w:val="0"/>
      <w:jc w:val="both"/>
    </w:pPr>
  </w:style>
  <w:style w:type="paragraph" w:customStyle="1" w:styleId="F00A202EBE314E5AB71D0AE5B185335B">
    <w:name w:val="F00A202EBE314E5AB71D0AE5B185335B"/>
    <w:rsid w:val="00FA5F45"/>
    <w:pPr>
      <w:widowControl w:val="0"/>
      <w:jc w:val="both"/>
    </w:pPr>
  </w:style>
  <w:style w:type="paragraph" w:customStyle="1" w:styleId="07951442945449CFB8DB0FE97F26B23E">
    <w:name w:val="07951442945449CFB8DB0FE97F26B23E"/>
    <w:rsid w:val="00FA5F45"/>
    <w:pPr>
      <w:widowControl w:val="0"/>
      <w:jc w:val="both"/>
    </w:pPr>
  </w:style>
  <w:style w:type="paragraph" w:customStyle="1" w:styleId="0E8F4A1CCB6844B1BC1EDF1C9CB83EE9">
    <w:name w:val="0E8F4A1CCB6844B1BC1EDF1C9CB83EE9"/>
    <w:rsid w:val="00FA5F45"/>
    <w:pPr>
      <w:widowControl w:val="0"/>
      <w:jc w:val="both"/>
    </w:pPr>
  </w:style>
  <w:style w:type="paragraph" w:customStyle="1" w:styleId="72EE3B1F7B714DBD8EAB5D4AEC2D081B">
    <w:name w:val="72EE3B1F7B714DBD8EAB5D4AEC2D081B"/>
    <w:rsid w:val="00FA5F45"/>
    <w:pPr>
      <w:widowControl w:val="0"/>
      <w:jc w:val="both"/>
    </w:pPr>
  </w:style>
  <w:style w:type="paragraph" w:customStyle="1" w:styleId="F3CB26B854F9438EAAC853809569FD7C">
    <w:name w:val="F3CB26B854F9438EAAC853809569FD7C"/>
    <w:rsid w:val="00FA5F45"/>
    <w:pPr>
      <w:widowControl w:val="0"/>
      <w:jc w:val="both"/>
    </w:pPr>
  </w:style>
  <w:style w:type="paragraph" w:customStyle="1" w:styleId="B08A7CA9373C41E1920F50C2AF3B10F6">
    <w:name w:val="B08A7CA9373C41E1920F50C2AF3B10F6"/>
    <w:rsid w:val="00FA5F45"/>
    <w:pPr>
      <w:widowControl w:val="0"/>
      <w:jc w:val="both"/>
    </w:pPr>
  </w:style>
  <w:style w:type="paragraph" w:customStyle="1" w:styleId="C6A49E7FD5384DABB1FB1A24C55C4BE4">
    <w:name w:val="C6A49E7FD5384DABB1FB1A24C55C4BE4"/>
    <w:rsid w:val="00FA5F45"/>
    <w:pPr>
      <w:widowControl w:val="0"/>
      <w:jc w:val="both"/>
    </w:pPr>
  </w:style>
  <w:style w:type="paragraph" w:customStyle="1" w:styleId="38C43975F8AF46B29B4BDA9F3CC29935">
    <w:name w:val="38C43975F8AF46B29B4BDA9F3CC29935"/>
    <w:rsid w:val="00FA5F45"/>
    <w:pPr>
      <w:widowControl w:val="0"/>
      <w:jc w:val="both"/>
    </w:pPr>
  </w:style>
  <w:style w:type="paragraph" w:customStyle="1" w:styleId="1B0651A27F454A18AD94070CD3D1CE6C">
    <w:name w:val="1B0651A27F454A18AD94070CD3D1CE6C"/>
    <w:rsid w:val="00FA5F45"/>
    <w:pPr>
      <w:widowControl w:val="0"/>
      <w:jc w:val="both"/>
    </w:pPr>
  </w:style>
  <w:style w:type="paragraph" w:customStyle="1" w:styleId="26462AF351B244C2BD6D6FEC46A60DED">
    <w:name w:val="26462AF351B244C2BD6D6FEC46A60DED"/>
    <w:rsid w:val="00FA5F45"/>
    <w:pPr>
      <w:widowControl w:val="0"/>
      <w:jc w:val="both"/>
    </w:pPr>
  </w:style>
  <w:style w:type="paragraph" w:customStyle="1" w:styleId="C9A7D997D3874FE3AF0188E4B677661D">
    <w:name w:val="C9A7D997D3874FE3AF0188E4B677661D"/>
    <w:rsid w:val="00FA5F45"/>
    <w:pPr>
      <w:widowControl w:val="0"/>
      <w:jc w:val="both"/>
    </w:pPr>
  </w:style>
  <w:style w:type="paragraph" w:customStyle="1" w:styleId="AFC714F0EAF6474A8A00FF0F90600739">
    <w:name w:val="AFC714F0EAF6474A8A00FF0F90600739"/>
    <w:rsid w:val="00FA5F45"/>
    <w:pPr>
      <w:widowControl w:val="0"/>
      <w:jc w:val="both"/>
    </w:pPr>
  </w:style>
  <w:style w:type="paragraph" w:customStyle="1" w:styleId="612D3E706013472E9BF493CA8210C5D3">
    <w:name w:val="612D3E706013472E9BF493CA8210C5D3"/>
    <w:rsid w:val="00FA5F45"/>
    <w:pPr>
      <w:widowControl w:val="0"/>
      <w:jc w:val="both"/>
    </w:pPr>
  </w:style>
  <w:style w:type="paragraph" w:customStyle="1" w:styleId="AE3A99F6DB47469AA694AAC6E60D3A9A">
    <w:name w:val="AE3A99F6DB47469AA694AAC6E60D3A9A"/>
    <w:rsid w:val="00FA5F45"/>
    <w:pPr>
      <w:widowControl w:val="0"/>
      <w:jc w:val="both"/>
    </w:pPr>
  </w:style>
  <w:style w:type="paragraph" w:customStyle="1" w:styleId="F22CB623C0374FB08906A9F189A71F46">
    <w:name w:val="F22CB623C0374FB08906A9F189A71F46"/>
    <w:rsid w:val="00FA5F45"/>
    <w:pPr>
      <w:widowControl w:val="0"/>
      <w:jc w:val="both"/>
    </w:pPr>
  </w:style>
  <w:style w:type="paragraph" w:customStyle="1" w:styleId="06310CB4E3464D05843479B4E50CCD4C">
    <w:name w:val="06310CB4E3464D05843479B4E50CCD4C"/>
    <w:rsid w:val="00FA5F45"/>
    <w:pPr>
      <w:widowControl w:val="0"/>
      <w:jc w:val="both"/>
    </w:pPr>
  </w:style>
  <w:style w:type="paragraph" w:customStyle="1" w:styleId="874C894AC91547CFBCCD4079A955F97A">
    <w:name w:val="874C894AC91547CFBCCD4079A955F97A"/>
    <w:rsid w:val="00FA5F45"/>
    <w:pPr>
      <w:widowControl w:val="0"/>
      <w:jc w:val="both"/>
    </w:pPr>
  </w:style>
  <w:style w:type="paragraph" w:customStyle="1" w:styleId="DF8749A1BDF24D608D9BCD49F6206ED6">
    <w:name w:val="DF8749A1BDF24D608D9BCD49F6206ED6"/>
    <w:rsid w:val="00FA5F45"/>
    <w:pPr>
      <w:widowControl w:val="0"/>
      <w:jc w:val="both"/>
    </w:pPr>
  </w:style>
  <w:style w:type="paragraph" w:customStyle="1" w:styleId="6F09A2829B25407CB9921E44D46CF9DB">
    <w:name w:val="6F09A2829B25407CB9921E44D46CF9DB"/>
    <w:rsid w:val="00FA5F45"/>
    <w:pPr>
      <w:widowControl w:val="0"/>
      <w:jc w:val="both"/>
    </w:pPr>
  </w:style>
  <w:style w:type="paragraph" w:customStyle="1" w:styleId="33E4169B5B964DBCBF76AB5423B52357">
    <w:name w:val="33E4169B5B964DBCBF76AB5423B52357"/>
    <w:rsid w:val="00FA5F45"/>
    <w:pPr>
      <w:widowControl w:val="0"/>
      <w:jc w:val="both"/>
    </w:pPr>
  </w:style>
  <w:style w:type="paragraph" w:customStyle="1" w:styleId="91CB9E8CB26E41E3B97D28E05899FC3C">
    <w:name w:val="91CB9E8CB26E41E3B97D28E05899FC3C"/>
    <w:rsid w:val="00FA5F45"/>
    <w:pPr>
      <w:widowControl w:val="0"/>
      <w:jc w:val="both"/>
    </w:pPr>
  </w:style>
  <w:style w:type="paragraph" w:customStyle="1" w:styleId="E5E08899D21B479796DF6128AE143384">
    <w:name w:val="E5E08899D21B479796DF6128AE143384"/>
    <w:rsid w:val="00FA5F45"/>
    <w:pPr>
      <w:widowControl w:val="0"/>
      <w:jc w:val="both"/>
    </w:pPr>
  </w:style>
  <w:style w:type="paragraph" w:customStyle="1" w:styleId="E670BA0809624B48BE40A9287D427587">
    <w:name w:val="E670BA0809624B48BE40A9287D427587"/>
    <w:rsid w:val="00FA5F45"/>
    <w:pPr>
      <w:widowControl w:val="0"/>
      <w:jc w:val="both"/>
    </w:pPr>
  </w:style>
  <w:style w:type="paragraph" w:customStyle="1" w:styleId="B460D4A3990B4B738A5FFEDB2B9A2F03">
    <w:name w:val="B460D4A3990B4B738A5FFEDB2B9A2F03"/>
    <w:rsid w:val="00FA5F45"/>
    <w:pPr>
      <w:widowControl w:val="0"/>
      <w:jc w:val="both"/>
    </w:pPr>
  </w:style>
  <w:style w:type="paragraph" w:customStyle="1" w:styleId="72777733313F480389E8FE4B641AB345">
    <w:name w:val="72777733313F480389E8FE4B641AB345"/>
    <w:rsid w:val="00FA5F45"/>
    <w:pPr>
      <w:widowControl w:val="0"/>
      <w:jc w:val="both"/>
    </w:pPr>
  </w:style>
  <w:style w:type="paragraph" w:customStyle="1" w:styleId="ACCD7EC2713A43159B113193E80EEF07">
    <w:name w:val="ACCD7EC2713A43159B113193E80EEF07"/>
    <w:rsid w:val="00FA5F45"/>
    <w:pPr>
      <w:widowControl w:val="0"/>
      <w:jc w:val="both"/>
    </w:pPr>
  </w:style>
  <w:style w:type="paragraph" w:customStyle="1" w:styleId="B97F956CB91D419297FB1571A3A0F860">
    <w:name w:val="B97F956CB91D419297FB1571A3A0F860"/>
    <w:rsid w:val="00FA5F45"/>
    <w:pPr>
      <w:widowControl w:val="0"/>
      <w:jc w:val="both"/>
    </w:pPr>
  </w:style>
  <w:style w:type="paragraph" w:customStyle="1" w:styleId="38A78533ABFD43C8823A2027577C52EE">
    <w:name w:val="38A78533ABFD43C8823A2027577C52EE"/>
    <w:rsid w:val="00FA5F45"/>
    <w:pPr>
      <w:widowControl w:val="0"/>
      <w:jc w:val="both"/>
    </w:pPr>
  </w:style>
  <w:style w:type="paragraph" w:customStyle="1" w:styleId="7AE3358D4269449ABE0D33D337FD1C95">
    <w:name w:val="7AE3358D4269449ABE0D33D337FD1C95"/>
    <w:rsid w:val="00FA5F45"/>
    <w:pPr>
      <w:widowControl w:val="0"/>
      <w:jc w:val="both"/>
    </w:pPr>
  </w:style>
  <w:style w:type="paragraph" w:customStyle="1" w:styleId="4FCF80508FEE44578C670E261C75C8BE">
    <w:name w:val="4FCF80508FEE44578C670E261C75C8BE"/>
    <w:rsid w:val="00FA5F45"/>
    <w:pPr>
      <w:widowControl w:val="0"/>
      <w:jc w:val="both"/>
    </w:pPr>
  </w:style>
  <w:style w:type="paragraph" w:customStyle="1" w:styleId="FB85959839974A96BF484EF2B3D899BA">
    <w:name w:val="FB85959839974A96BF484EF2B3D899BA"/>
    <w:rsid w:val="00FA5F45"/>
    <w:pPr>
      <w:widowControl w:val="0"/>
      <w:jc w:val="both"/>
    </w:pPr>
  </w:style>
  <w:style w:type="paragraph" w:customStyle="1" w:styleId="7DC11FB7303A49BFA2D47A499B17685D">
    <w:name w:val="7DC11FB7303A49BFA2D47A499B17685D"/>
    <w:rsid w:val="00FA5F45"/>
    <w:pPr>
      <w:widowControl w:val="0"/>
      <w:jc w:val="both"/>
    </w:pPr>
  </w:style>
  <w:style w:type="paragraph" w:customStyle="1" w:styleId="57A8182772874C0691D198131E95B1B3">
    <w:name w:val="57A8182772874C0691D198131E95B1B3"/>
    <w:rsid w:val="00FA5F45"/>
    <w:pPr>
      <w:widowControl w:val="0"/>
      <w:jc w:val="both"/>
    </w:pPr>
  </w:style>
  <w:style w:type="paragraph" w:customStyle="1" w:styleId="6D45DB81B5924102BC5B6B069AD8DDDD">
    <w:name w:val="6D45DB81B5924102BC5B6B069AD8DDDD"/>
    <w:rsid w:val="00FA5F45"/>
    <w:pPr>
      <w:widowControl w:val="0"/>
      <w:jc w:val="both"/>
    </w:pPr>
  </w:style>
  <w:style w:type="paragraph" w:customStyle="1" w:styleId="707F46558B47400C99EC9AD855A6D1A5">
    <w:name w:val="707F46558B47400C99EC9AD855A6D1A5"/>
    <w:rsid w:val="00FA5F45"/>
    <w:pPr>
      <w:widowControl w:val="0"/>
      <w:jc w:val="both"/>
    </w:pPr>
  </w:style>
  <w:style w:type="paragraph" w:customStyle="1" w:styleId="66E660292E2A455E98D99542B484F575">
    <w:name w:val="66E660292E2A455E98D99542B484F575"/>
    <w:rsid w:val="00FA5F45"/>
    <w:pPr>
      <w:widowControl w:val="0"/>
      <w:jc w:val="both"/>
    </w:pPr>
  </w:style>
  <w:style w:type="paragraph" w:customStyle="1" w:styleId="D5E47CBBC8B1435EA8F31374F4ECDA77">
    <w:name w:val="D5E47CBBC8B1435EA8F31374F4ECDA77"/>
    <w:rsid w:val="00FA5F45"/>
    <w:pPr>
      <w:widowControl w:val="0"/>
      <w:jc w:val="both"/>
    </w:pPr>
  </w:style>
  <w:style w:type="paragraph" w:customStyle="1" w:styleId="E1D07C7281E94C579739F4FA6D296C1A">
    <w:name w:val="E1D07C7281E94C579739F4FA6D296C1A"/>
    <w:rsid w:val="00FA5F45"/>
    <w:pPr>
      <w:widowControl w:val="0"/>
      <w:jc w:val="both"/>
    </w:pPr>
  </w:style>
  <w:style w:type="paragraph" w:customStyle="1" w:styleId="1B1CF3D12CC2457AA5434DF165726C82">
    <w:name w:val="1B1CF3D12CC2457AA5434DF165726C82"/>
    <w:rsid w:val="00FA5F45"/>
    <w:pPr>
      <w:widowControl w:val="0"/>
      <w:jc w:val="both"/>
    </w:pPr>
  </w:style>
  <w:style w:type="paragraph" w:customStyle="1" w:styleId="393956F028174DF9AA1408DB9B84D28E">
    <w:name w:val="393956F028174DF9AA1408DB9B84D28E"/>
    <w:rsid w:val="00FA5F45"/>
    <w:pPr>
      <w:widowControl w:val="0"/>
      <w:jc w:val="both"/>
    </w:pPr>
  </w:style>
  <w:style w:type="paragraph" w:customStyle="1" w:styleId="91FBD80C14D0440087D9CDDB39638BBE">
    <w:name w:val="91FBD80C14D0440087D9CDDB39638BBE"/>
    <w:rsid w:val="00FA5F45"/>
    <w:pPr>
      <w:widowControl w:val="0"/>
      <w:jc w:val="both"/>
    </w:pPr>
  </w:style>
  <w:style w:type="paragraph" w:customStyle="1" w:styleId="A9003A15555948AF8350B3CD482079A8">
    <w:name w:val="A9003A15555948AF8350B3CD482079A8"/>
    <w:rsid w:val="00FA5F45"/>
    <w:pPr>
      <w:widowControl w:val="0"/>
      <w:jc w:val="both"/>
    </w:pPr>
  </w:style>
  <w:style w:type="paragraph" w:customStyle="1" w:styleId="6D924D881165490CAA80EB6242E2F75C">
    <w:name w:val="6D924D881165490CAA80EB6242E2F75C"/>
    <w:rsid w:val="00FA5F45"/>
    <w:pPr>
      <w:widowControl w:val="0"/>
      <w:jc w:val="both"/>
    </w:pPr>
  </w:style>
  <w:style w:type="paragraph" w:customStyle="1" w:styleId="882DFE26F5AE4326AC0566BB0C412732">
    <w:name w:val="882DFE26F5AE4326AC0566BB0C412732"/>
    <w:rsid w:val="00FA5F45"/>
    <w:pPr>
      <w:widowControl w:val="0"/>
      <w:jc w:val="both"/>
    </w:pPr>
  </w:style>
  <w:style w:type="paragraph" w:customStyle="1" w:styleId="BF15A86D153B431BA41D28EF4939BE1B">
    <w:name w:val="BF15A86D153B431BA41D28EF4939BE1B"/>
    <w:rsid w:val="00FA5F45"/>
    <w:pPr>
      <w:widowControl w:val="0"/>
      <w:jc w:val="both"/>
    </w:pPr>
  </w:style>
  <w:style w:type="paragraph" w:customStyle="1" w:styleId="A0E81454A3D043FCAFE2010A4D30167A">
    <w:name w:val="A0E81454A3D043FCAFE2010A4D30167A"/>
    <w:rsid w:val="00FA5F45"/>
    <w:pPr>
      <w:widowControl w:val="0"/>
      <w:jc w:val="both"/>
    </w:pPr>
  </w:style>
  <w:style w:type="paragraph" w:customStyle="1" w:styleId="90BB07C02BFA4479A4FD63D4F83137D9">
    <w:name w:val="90BB07C02BFA4479A4FD63D4F83137D9"/>
    <w:rsid w:val="00FA5F45"/>
    <w:pPr>
      <w:widowControl w:val="0"/>
      <w:jc w:val="both"/>
    </w:pPr>
  </w:style>
  <w:style w:type="paragraph" w:customStyle="1" w:styleId="DB30D8A950C14D63AA1C406C04CA0499">
    <w:name w:val="DB30D8A950C14D63AA1C406C04CA0499"/>
    <w:rsid w:val="00FA5F45"/>
    <w:pPr>
      <w:widowControl w:val="0"/>
      <w:jc w:val="both"/>
    </w:pPr>
  </w:style>
  <w:style w:type="paragraph" w:customStyle="1" w:styleId="445F9152D57847DEA6E071AC937511E9">
    <w:name w:val="445F9152D57847DEA6E071AC937511E9"/>
    <w:rsid w:val="00FA5F45"/>
    <w:pPr>
      <w:widowControl w:val="0"/>
      <w:jc w:val="both"/>
    </w:pPr>
  </w:style>
  <w:style w:type="paragraph" w:customStyle="1" w:styleId="C0FC98FAA98A4ACB837631629C5BEF6E">
    <w:name w:val="C0FC98FAA98A4ACB837631629C5BEF6E"/>
    <w:rsid w:val="00FA5F45"/>
    <w:pPr>
      <w:widowControl w:val="0"/>
      <w:jc w:val="both"/>
    </w:pPr>
  </w:style>
  <w:style w:type="paragraph" w:customStyle="1" w:styleId="7930A0C10341487CA0CCB330462A0F79">
    <w:name w:val="7930A0C10341487CA0CCB330462A0F79"/>
    <w:rsid w:val="00FA5F45"/>
    <w:pPr>
      <w:widowControl w:val="0"/>
      <w:jc w:val="both"/>
    </w:pPr>
  </w:style>
  <w:style w:type="paragraph" w:customStyle="1" w:styleId="2A43B9EB50A74C0C8C99902A295F4AC4">
    <w:name w:val="2A43B9EB50A74C0C8C99902A295F4AC4"/>
    <w:rsid w:val="00FA5F45"/>
    <w:pPr>
      <w:widowControl w:val="0"/>
      <w:jc w:val="both"/>
    </w:pPr>
  </w:style>
  <w:style w:type="paragraph" w:customStyle="1" w:styleId="D9E0D7ED289D474FA77912EB2C5F5391">
    <w:name w:val="D9E0D7ED289D474FA77912EB2C5F5391"/>
    <w:rsid w:val="00FA5F45"/>
    <w:pPr>
      <w:widowControl w:val="0"/>
      <w:jc w:val="both"/>
    </w:pPr>
  </w:style>
  <w:style w:type="paragraph" w:customStyle="1" w:styleId="BC727E8B8BC74C7381FAFE1F248C8A58">
    <w:name w:val="BC727E8B8BC74C7381FAFE1F248C8A58"/>
    <w:rsid w:val="00FA5F45"/>
    <w:pPr>
      <w:widowControl w:val="0"/>
      <w:jc w:val="both"/>
    </w:pPr>
  </w:style>
  <w:style w:type="paragraph" w:customStyle="1" w:styleId="9328C057B2094677825D0192023A474C">
    <w:name w:val="9328C057B2094677825D0192023A474C"/>
    <w:rsid w:val="00FA5F45"/>
    <w:pPr>
      <w:widowControl w:val="0"/>
      <w:jc w:val="both"/>
    </w:pPr>
  </w:style>
  <w:style w:type="paragraph" w:customStyle="1" w:styleId="D2B901A430B54335B5277580E6CD69BB">
    <w:name w:val="D2B901A430B54335B5277580E6CD69BB"/>
    <w:rsid w:val="00FA5F45"/>
    <w:pPr>
      <w:widowControl w:val="0"/>
      <w:jc w:val="both"/>
    </w:pPr>
  </w:style>
  <w:style w:type="paragraph" w:customStyle="1" w:styleId="1FC3BA313A9A4961BF3A4ED57311DF98">
    <w:name w:val="1FC3BA313A9A4961BF3A4ED57311DF98"/>
    <w:rsid w:val="00FA5F45"/>
    <w:pPr>
      <w:widowControl w:val="0"/>
      <w:jc w:val="both"/>
    </w:pPr>
  </w:style>
  <w:style w:type="paragraph" w:customStyle="1" w:styleId="8C2115DFAC9F4B4492E44BC6A2D3EA31">
    <w:name w:val="8C2115DFAC9F4B4492E44BC6A2D3EA31"/>
    <w:rsid w:val="00FA5F45"/>
    <w:pPr>
      <w:widowControl w:val="0"/>
      <w:jc w:val="both"/>
    </w:pPr>
  </w:style>
  <w:style w:type="paragraph" w:customStyle="1" w:styleId="1A6E9AB84E6D48F294CB4F63CD9E289B">
    <w:name w:val="1A6E9AB84E6D48F294CB4F63CD9E289B"/>
    <w:rsid w:val="00FA5F45"/>
    <w:pPr>
      <w:widowControl w:val="0"/>
      <w:jc w:val="both"/>
    </w:pPr>
  </w:style>
  <w:style w:type="paragraph" w:customStyle="1" w:styleId="0CDF6E083F93464B8A504FD86175D4C4">
    <w:name w:val="0CDF6E083F93464B8A504FD86175D4C4"/>
    <w:rsid w:val="00FA5F45"/>
    <w:pPr>
      <w:widowControl w:val="0"/>
      <w:jc w:val="both"/>
    </w:pPr>
  </w:style>
  <w:style w:type="paragraph" w:customStyle="1" w:styleId="D2C1F01F83ED4543A3F902A51C954FA0">
    <w:name w:val="D2C1F01F83ED4543A3F902A51C954FA0"/>
    <w:rsid w:val="00FA5F45"/>
    <w:pPr>
      <w:widowControl w:val="0"/>
      <w:jc w:val="both"/>
    </w:pPr>
  </w:style>
  <w:style w:type="paragraph" w:customStyle="1" w:styleId="3CA74FB83A65481DA192D32D58D379F7">
    <w:name w:val="3CA74FB83A65481DA192D32D58D379F7"/>
    <w:rsid w:val="00FA5F45"/>
    <w:pPr>
      <w:widowControl w:val="0"/>
      <w:jc w:val="both"/>
    </w:pPr>
  </w:style>
  <w:style w:type="paragraph" w:customStyle="1" w:styleId="6B459B9F55814414B65E75291B034A19">
    <w:name w:val="6B459B9F55814414B65E75291B034A19"/>
    <w:rsid w:val="00FA5F45"/>
    <w:pPr>
      <w:widowControl w:val="0"/>
      <w:jc w:val="both"/>
    </w:pPr>
  </w:style>
  <w:style w:type="paragraph" w:customStyle="1" w:styleId="2C87AEF6A9174A7D8C9127EB07CB255E">
    <w:name w:val="2C87AEF6A9174A7D8C9127EB07CB255E"/>
    <w:rsid w:val="00FA5F45"/>
    <w:pPr>
      <w:widowControl w:val="0"/>
      <w:jc w:val="both"/>
    </w:pPr>
  </w:style>
  <w:style w:type="paragraph" w:customStyle="1" w:styleId="A3F95D5FC622400084EDDB4952002838">
    <w:name w:val="A3F95D5FC622400084EDDB4952002838"/>
    <w:rsid w:val="00FA5F45"/>
    <w:pPr>
      <w:widowControl w:val="0"/>
      <w:jc w:val="both"/>
    </w:pPr>
  </w:style>
  <w:style w:type="paragraph" w:customStyle="1" w:styleId="936381E5C9C045D09DF2D5613BF12B19">
    <w:name w:val="936381E5C9C045D09DF2D5613BF12B19"/>
    <w:rsid w:val="00FA5F45"/>
    <w:pPr>
      <w:widowControl w:val="0"/>
      <w:jc w:val="both"/>
    </w:pPr>
  </w:style>
  <w:style w:type="paragraph" w:customStyle="1" w:styleId="FB7F613EB766435BBAC586FDF03F9730">
    <w:name w:val="FB7F613EB766435BBAC586FDF03F9730"/>
    <w:rsid w:val="00FA5F45"/>
    <w:pPr>
      <w:widowControl w:val="0"/>
      <w:jc w:val="both"/>
    </w:pPr>
  </w:style>
  <w:style w:type="paragraph" w:customStyle="1" w:styleId="DB9D6EE7BB444B48B62F315AE2F7F8AE">
    <w:name w:val="DB9D6EE7BB444B48B62F315AE2F7F8AE"/>
    <w:rsid w:val="00FA5F45"/>
    <w:pPr>
      <w:widowControl w:val="0"/>
      <w:jc w:val="both"/>
    </w:pPr>
  </w:style>
  <w:style w:type="paragraph" w:customStyle="1" w:styleId="D183685391F54C8DAA4133221210F996">
    <w:name w:val="D183685391F54C8DAA4133221210F996"/>
    <w:rsid w:val="00FA5F45"/>
    <w:pPr>
      <w:widowControl w:val="0"/>
      <w:jc w:val="both"/>
    </w:pPr>
  </w:style>
  <w:style w:type="paragraph" w:customStyle="1" w:styleId="1114B3EA81A04A4C95CE43461B74E826">
    <w:name w:val="1114B3EA81A04A4C95CE43461B74E826"/>
    <w:rsid w:val="00FA5F45"/>
    <w:pPr>
      <w:widowControl w:val="0"/>
      <w:jc w:val="both"/>
    </w:pPr>
  </w:style>
  <w:style w:type="paragraph" w:customStyle="1" w:styleId="E9AB73B3C15745CABB8937D447AE45A2">
    <w:name w:val="E9AB73B3C15745CABB8937D447AE45A2"/>
    <w:rsid w:val="00FA5F45"/>
    <w:pPr>
      <w:widowControl w:val="0"/>
      <w:jc w:val="both"/>
    </w:pPr>
  </w:style>
  <w:style w:type="paragraph" w:customStyle="1" w:styleId="A784EE2AC581467984C48AE421F951E2">
    <w:name w:val="A784EE2AC581467984C48AE421F951E2"/>
    <w:rsid w:val="00FA5F45"/>
    <w:pPr>
      <w:widowControl w:val="0"/>
      <w:jc w:val="both"/>
    </w:pPr>
  </w:style>
  <w:style w:type="paragraph" w:customStyle="1" w:styleId="7A4496B59D0947EDBF6DC76A3257ACF4">
    <w:name w:val="7A4496B59D0947EDBF6DC76A3257ACF4"/>
    <w:rsid w:val="00FA5F45"/>
    <w:pPr>
      <w:widowControl w:val="0"/>
      <w:jc w:val="both"/>
    </w:pPr>
  </w:style>
  <w:style w:type="paragraph" w:customStyle="1" w:styleId="B893568B1CF5433F90759F5A47E91D4E">
    <w:name w:val="B893568B1CF5433F90759F5A47E91D4E"/>
    <w:rsid w:val="00FA5F45"/>
    <w:pPr>
      <w:widowControl w:val="0"/>
      <w:jc w:val="both"/>
    </w:pPr>
  </w:style>
  <w:style w:type="paragraph" w:customStyle="1" w:styleId="F8661DA78ACE4322B00450E96DC45F99">
    <w:name w:val="F8661DA78ACE4322B00450E96DC45F99"/>
    <w:rsid w:val="00FA5F45"/>
    <w:pPr>
      <w:widowControl w:val="0"/>
      <w:jc w:val="both"/>
    </w:pPr>
  </w:style>
  <w:style w:type="paragraph" w:customStyle="1" w:styleId="F49DA93592344D2F87FB15EB95E0DBCD">
    <w:name w:val="F49DA93592344D2F87FB15EB95E0DBCD"/>
    <w:rsid w:val="00FA5F45"/>
    <w:pPr>
      <w:widowControl w:val="0"/>
      <w:jc w:val="both"/>
    </w:pPr>
  </w:style>
  <w:style w:type="paragraph" w:customStyle="1" w:styleId="79D29098245F4288A320CB99A12329B0">
    <w:name w:val="79D29098245F4288A320CB99A12329B0"/>
    <w:rsid w:val="00FA5F45"/>
    <w:pPr>
      <w:widowControl w:val="0"/>
      <w:jc w:val="both"/>
    </w:pPr>
  </w:style>
  <w:style w:type="paragraph" w:customStyle="1" w:styleId="2F65DDA00EA64F2691E8BED094733C15">
    <w:name w:val="2F65DDA00EA64F2691E8BED094733C15"/>
    <w:rsid w:val="00FA5F45"/>
    <w:pPr>
      <w:widowControl w:val="0"/>
      <w:jc w:val="both"/>
    </w:pPr>
  </w:style>
  <w:style w:type="paragraph" w:customStyle="1" w:styleId="3F5075890104411688FE7AFE23C2BA54">
    <w:name w:val="3F5075890104411688FE7AFE23C2BA54"/>
    <w:rsid w:val="00FA5F45"/>
    <w:pPr>
      <w:widowControl w:val="0"/>
      <w:jc w:val="both"/>
    </w:pPr>
  </w:style>
  <w:style w:type="paragraph" w:customStyle="1" w:styleId="3D5581AAEA0B41599A08CCEEB389DE3E">
    <w:name w:val="3D5581AAEA0B41599A08CCEEB389DE3E"/>
    <w:rsid w:val="00FA5F45"/>
    <w:pPr>
      <w:widowControl w:val="0"/>
      <w:jc w:val="both"/>
    </w:pPr>
  </w:style>
  <w:style w:type="paragraph" w:customStyle="1" w:styleId="61CC8A2985AF4717B95B557FD5EB4D08">
    <w:name w:val="61CC8A2985AF4717B95B557FD5EB4D08"/>
    <w:rsid w:val="00FA5F45"/>
    <w:pPr>
      <w:widowControl w:val="0"/>
      <w:jc w:val="both"/>
    </w:pPr>
  </w:style>
  <w:style w:type="paragraph" w:customStyle="1" w:styleId="BF7C3D40B22044589464A9D5E7B16D0E">
    <w:name w:val="BF7C3D40B22044589464A9D5E7B16D0E"/>
    <w:rsid w:val="00FA5F45"/>
    <w:pPr>
      <w:widowControl w:val="0"/>
      <w:jc w:val="both"/>
    </w:pPr>
  </w:style>
  <w:style w:type="paragraph" w:customStyle="1" w:styleId="CCF2C413E93F470EA7D28DD9A26876BB">
    <w:name w:val="CCF2C413E93F470EA7D28DD9A26876BB"/>
    <w:rsid w:val="00FA5F45"/>
    <w:pPr>
      <w:widowControl w:val="0"/>
      <w:jc w:val="both"/>
    </w:pPr>
  </w:style>
  <w:style w:type="paragraph" w:customStyle="1" w:styleId="C5BD1AFF269D40358D0E6A6BE102EBC2">
    <w:name w:val="C5BD1AFF269D40358D0E6A6BE102EBC2"/>
    <w:rsid w:val="00FA5F45"/>
    <w:pPr>
      <w:widowControl w:val="0"/>
      <w:jc w:val="both"/>
    </w:pPr>
  </w:style>
  <w:style w:type="paragraph" w:customStyle="1" w:styleId="4129ABCC650246E78ECEC8E5AFF8284C">
    <w:name w:val="4129ABCC650246E78ECEC8E5AFF8284C"/>
    <w:rsid w:val="00FA5F45"/>
    <w:pPr>
      <w:widowControl w:val="0"/>
      <w:jc w:val="both"/>
    </w:pPr>
  </w:style>
  <w:style w:type="paragraph" w:customStyle="1" w:styleId="ACCEC11A777C4B9B9AD1D68E729CCE29">
    <w:name w:val="ACCEC11A777C4B9B9AD1D68E729CCE29"/>
    <w:rsid w:val="00FA5F45"/>
    <w:pPr>
      <w:widowControl w:val="0"/>
      <w:jc w:val="both"/>
    </w:pPr>
  </w:style>
  <w:style w:type="paragraph" w:customStyle="1" w:styleId="F4FB4130AEF642BD90A247FECABCD2D7">
    <w:name w:val="F4FB4130AEF642BD90A247FECABCD2D7"/>
    <w:rsid w:val="00FA5F45"/>
    <w:pPr>
      <w:widowControl w:val="0"/>
      <w:jc w:val="both"/>
    </w:pPr>
  </w:style>
  <w:style w:type="paragraph" w:customStyle="1" w:styleId="985680249C914B65A01EC1B691CCA8CD">
    <w:name w:val="985680249C914B65A01EC1B691CCA8CD"/>
    <w:rsid w:val="00FA5F45"/>
    <w:pPr>
      <w:widowControl w:val="0"/>
      <w:jc w:val="both"/>
    </w:pPr>
  </w:style>
  <w:style w:type="paragraph" w:customStyle="1" w:styleId="0052FA800A1B4134945EA2404A63D570">
    <w:name w:val="0052FA800A1B4134945EA2404A63D570"/>
    <w:rsid w:val="00FA5F45"/>
    <w:pPr>
      <w:widowControl w:val="0"/>
      <w:jc w:val="both"/>
    </w:pPr>
  </w:style>
  <w:style w:type="paragraph" w:customStyle="1" w:styleId="238BD61DAE6E4EF1BC9A462B0D55C619">
    <w:name w:val="238BD61DAE6E4EF1BC9A462B0D55C619"/>
    <w:rsid w:val="00FA5F45"/>
    <w:pPr>
      <w:widowControl w:val="0"/>
      <w:jc w:val="both"/>
    </w:pPr>
  </w:style>
  <w:style w:type="paragraph" w:customStyle="1" w:styleId="7E7899CDD21840F082BCC6A3E52BB6D9">
    <w:name w:val="7E7899CDD21840F082BCC6A3E52BB6D9"/>
    <w:rsid w:val="00FA5F45"/>
    <w:pPr>
      <w:widowControl w:val="0"/>
      <w:jc w:val="both"/>
    </w:pPr>
  </w:style>
  <w:style w:type="paragraph" w:customStyle="1" w:styleId="93870ADF9D694E70804FFAB7328675DE">
    <w:name w:val="93870ADF9D694E70804FFAB7328675DE"/>
    <w:rsid w:val="00FA5F45"/>
    <w:pPr>
      <w:widowControl w:val="0"/>
      <w:jc w:val="both"/>
    </w:pPr>
  </w:style>
  <w:style w:type="paragraph" w:customStyle="1" w:styleId="2CEB36BA0F4D44F5ACD0BE0D81F88552">
    <w:name w:val="2CEB36BA0F4D44F5ACD0BE0D81F88552"/>
    <w:rsid w:val="00FA5F45"/>
    <w:pPr>
      <w:widowControl w:val="0"/>
      <w:jc w:val="both"/>
    </w:pPr>
  </w:style>
  <w:style w:type="paragraph" w:customStyle="1" w:styleId="60A71DADE583499D934FB9B74BFD603E">
    <w:name w:val="60A71DADE583499D934FB9B74BFD603E"/>
    <w:rsid w:val="00FA5F45"/>
    <w:pPr>
      <w:widowControl w:val="0"/>
      <w:jc w:val="both"/>
    </w:pPr>
  </w:style>
  <w:style w:type="paragraph" w:customStyle="1" w:styleId="9D47EA115E71452A8D4A483D46E695EF">
    <w:name w:val="9D47EA115E71452A8D4A483D46E695EF"/>
    <w:rsid w:val="00FA5F45"/>
    <w:pPr>
      <w:widowControl w:val="0"/>
      <w:jc w:val="both"/>
    </w:pPr>
  </w:style>
  <w:style w:type="paragraph" w:customStyle="1" w:styleId="6400B43D7BA94DE49795622BED8255ED">
    <w:name w:val="6400B43D7BA94DE49795622BED8255ED"/>
    <w:rsid w:val="00FA5F45"/>
    <w:pPr>
      <w:widowControl w:val="0"/>
      <w:jc w:val="both"/>
    </w:pPr>
  </w:style>
  <w:style w:type="paragraph" w:customStyle="1" w:styleId="A7AFCB616730452D9B73D5713DF3C5F5">
    <w:name w:val="A7AFCB616730452D9B73D5713DF3C5F5"/>
    <w:rsid w:val="00FA5F45"/>
    <w:pPr>
      <w:widowControl w:val="0"/>
      <w:jc w:val="both"/>
    </w:pPr>
  </w:style>
  <w:style w:type="paragraph" w:customStyle="1" w:styleId="7E9E74544B42468CAA96135987C6FF41">
    <w:name w:val="7E9E74544B42468CAA96135987C6FF41"/>
    <w:rsid w:val="00FA5F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2.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M8vtXL3+1GLsHm9CeO6bfHeXsNvEvP/feqE9C5d4JWt2tPq7hEybRdki8khwcUIZyyIuYfOnT3MijhD4Dwzs6i6VJz26e3r34sOCXzATNq5o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3453261753" visible="1"/>
  <rule:option cc="1052199223" visible="1"/>
  <rule:option cc="3483480545" visible="1"/>
  <rule:option cc="1894612289" visible="1"/>
  <rule:option cc="2091884698"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3" ccId="1778748660" eleName="kuaiJiShiShiWuSuoMingCheng" context="neeq_duration_T"/>
    <Item id="00002724" ccId="3127493769" eleName="ShenJiYiJianLeiXing"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5" ccId="103552854" eleName="BaoGaoQiNeiPuTongGuLiRunFenPeiQingKuangGuLiFenPeiRiQi" context="neeq_duration_T" tupleId="00002799"/>
    <Item id="00002796" ccId="2386905635" eleName="BaoGaoQiNeiPuTongGuLiRunFenPeiQingKuangMei10guPaiXianShu" context="neeq_duration_T" tupleId="00002799"/>
    <Item id="00002797" ccId="2081556938" eleName="BaoGaoQiNeiPuTongGuLiRunFenPeiQingKuangMei10guSongGuShu" context="neeq_duration_T" tupleId="00002799"/>
    <Item id="00002798" ccId="3845109421" eleName="BaoGaoQiNeiPuTongGuLiRunFenPeiQingKuangMei10guZhuanZengShu" context="neeq_duration_T" tupleId="00002799"/>
    <Item id="00002800" ccId="754169807" eleName="GuFenDaiChiQingKuang" context="neeq_duration_T"/>
    <Item id="00003407" ccId="2599825109" eleName="YiGongYunJiaZhiJiLiangQieQiBianDongJiRuDangQiSunYiDeJinRongZiChan" context="neeq_instant_T"/>
    <Item id="00003408" ccId="2261795119" eleName="YiGongYunJiaZhiJiLiangQieQiBianDongJiRuDangQiSunYiDeJinRongZiChan" context="neeq_instant_T-1"/>
    <Item id="00003409" ccId="221798045" eleName="NotesReceivable" context="neeq_instant_T"/>
    <Item id="00003410" ccId="259567467" eleName="NotesReceivable" context="neeq_instant_T-1"/>
    <Item id="00003411" ccId="3648148967" eleName="AccountsReceivable" context="neeq_instant_T"/>
    <Item id="00003412" ccId="598840778" eleName="AccountsReceivable" context="neeq_instant_T-1"/>
    <Item id="00003413" ccId="819237614" eleName="AdvancesToSuppliers" context="neeq_instant_T"/>
    <Item id="00003414" ccId="2798475403" eleName="AdvancesToSuppliers" context="neeq_instant_T-1"/>
    <Item id="00003415" ccId="3683455355" eleName="InterestReceivable" context="neeq_instant_T"/>
    <Item id="00003416" ccId="3845955723" eleName="InterestReceivable" context="neeq_instant_T-1"/>
    <Item id="00003417" ccId="2248616448" eleName="DividendsReceivable" context="neeq_instant_T"/>
    <Item id="00003418" ccId="2503305726" eleName="DividendsReceivable" context="neeq_instant_T-1"/>
    <Item id="00003419" ccId="2680141025" eleName="OtherReceivables" context="neeq_instant_T"/>
    <Item id="00003420" ccId="2137064599" eleName="OtherReceivables" context="neeq_instant_T-1"/>
    <Item id="00003421" ccId="1600288747" eleName="Inventories" context="neeq_instant_T"/>
    <Item id="00003422" ccId="3300243462" eleName="Inventories" context="neeq_instant_T-1"/>
    <Item id="00003423" ccId="1363474571" eleName="CurrentPortionOfNonCurrentAssets" context="neeq_instant_T"/>
    <Item id="00003424" ccId="1697349344" eleName="CurrentPortionOfNonCurrentAssets" context="neeq_instant_T-1"/>
    <Item id="00003425" ccId="3822903495" eleName="OtherCurrentAssets" context="neeq_instant_T"/>
    <Item id="00003426" ccId="2921974772" eleName="OtherCurrentAssets" context="neeq_instant_T-1"/>
    <Item id="00003427" ccId="2689552560" eleName="CurrentAssets" context="neeq_instant_T"/>
    <Item id="00003428" ccId="3446413131" eleName="CurrentAssets" context="neeq_instant_T-1"/>
    <Item id="00003429" ccId="3983859368" eleName="FinancialAssetsAvailableforsale" context="neeq_instant_T"/>
    <Item id="00003430" ccId="900322830" eleName="FinancialAssetsAvailableforsale" context="neeq_instant_T-1"/>
    <Item id="00003431" ccId="1334579983" eleName="HeldtomaturityInvestments" context="neeq_instant_T"/>
    <Item id="00003432" ccId="2211903260" eleName="HeldtomaturityInvestments" context="neeq_instant_T-1"/>
    <Item id="00003433" ccId="369427757" eleName="NoncurrentReceivables" context="neeq_instant_T"/>
    <Item id="00003434" ccId="3734721937" eleName="NoncurrentReceivables" context="neeq_instant_T-1"/>
    <Item id="00003435" ccId="1364018440" eleName="LongTermEquityInvestments" context="neeq_instant_T"/>
    <Item id="00003436" ccId="2489506310" eleName="LongTermEquityInvestments" context="neeq_instant_T-1"/>
    <Item id="00003439" ccId="759574924" eleName="PropertyPlantAndEquipment" context="neeq_instant_T"/>
    <Item id="00003440" ccId="106398581" eleName="PropertyPlantAndEquipment" context="neeq_instant_T-1"/>
    <Item id="00003441" ccId="238059824" eleName="ConstructionInProgress" context="neeq_instant_T"/>
    <Item id="00003442" ccId="2012789533" eleName="ConstructionInProgress" context="neeq_instant_T-1"/>
    <Item id="00003443" ccId="2008484060" eleName="ConstructionMaterials" context="neeq_instant_T"/>
    <Item id="00003444" ccId="828021355" eleName="ConstructionMaterials" context="neeq_instant_T-1"/>
    <Item id="00003445" ccId="1013955438" eleName="FixedAssetsPendingForDisposal" context="neeq_instant_T"/>
    <Item id="00003446" ccId="3544925120" eleName="FixedAssetsPendingForDisposal" context="neeq_instant_T-1"/>
    <Item id="00003447" ccId="107944890" eleName="NoncurrentBiologicalAssets" context="neeq_instant_T"/>
    <Item id="00003448" ccId="107325345" eleName="NoncurrentBiologicalAssets" context="neeq_instant_T-1"/>
    <Item id="00003449" ccId="3703186322" eleName="OilAndGasAssets" context="neeq_instant_T"/>
    <Item id="00003450" ccId="3936771014" eleName="OilAndGasAssets" context="neeq_instant_T-1"/>
    <Item id="00003451" ccId="811994830" eleName="IntangibleAssetsOtherThanGoodwill" context="neeq_instant_T"/>
    <Item id="00003452" ccId="1054044288" eleName="IntangibleAssetsOtherThanGoodwill" context="neeq_instant_T-1"/>
    <Item id="00003453" ccId="2578693656" eleName="DevelopmentDisbursements" context="neeq_instant_T"/>
    <Item id="00003454" ccId="321238539" eleName="DevelopmentDisbursements" context="neeq_instant_T-1"/>
    <Item id="00003455" ccId="2347039451" eleName="Goodwill" context="neeq_instant_T"/>
    <Item id="00003456" ccId="565616024" eleName="Goodwill" context="neeq_instant_T-1"/>
    <Item id="00003457" ccId="2157718369" eleName="LongTermDeferredExpenses" context="neeq_instant_T"/>
    <Item id="00003458" ccId="2148384566" eleName="LongTermDeferredExpenses" context="neeq_instant_T-1"/>
    <Item id="00003459" ccId="2519344718" eleName="DeferredTaxAssets" context="neeq_instant_T"/>
    <Item id="00003460" ccId="3697473602" eleName="DeferredTaxAssets" context="neeq_instant_T-1"/>
    <Item id="00003461" ccId="3755764932" eleName="OtherNonCurrentAssets" context="neeq_instant_T"/>
    <Item id="00003462" ccId="3818123075" eleName="OtherNonCurrentAssets" context="neeq_instant_T-1"/>
    <Item id="00003463" ccId="1878355340" eleName="NoncurrentAssets" context="neeq_instant_T"/>
    <Item id="00003464" ccId="4012468581" eleName="NoncurrentAssets" context="neeq_instant_T-1"/>
    <Item id="00003465" ccId="2189566369" eleName="Assets" context="neeq_instant_T"/>
    <Item id="00003466" ccId="1791550812" eleName="Assets" context="neeq_instant_T-1"/>
    <Item id="00003467" ccId="1233276995" eleName="InvestmentProperty" context="neeq_instant_T-1"/>
    <Item id="00003469" ccId="3739965028" eleName="ShortTermBorrowings" context="neeq_instant_T"/>
    <Item id="00003470" ccId="2737881525" eleName="ShortTermBorrowings" context="neeq_instant_T-1"/>
    <Item id="00003471" ccId="3023339941" eleName="YiGongYunJiaZhiJiLiangQieQiBianDongJiRuDangQiSunYiDeJinRongFuZhai" context="neeq_instant_T"/>
    <Item id="00003472" ccId="4120388542" eleName="YiGongYunJiaZhiJiLiangQieQiBianDongJiRuDangQiSunYiDeJinRongFuZhai" context="neeq_instant_T-1"/>
    <Item id="00003473" ccId="1498845265" eleName="AccountsPayable" context="neeq_instant_T"/>
    <Item id="00003474" ccId="3769869090" eleName="AccountsPayable" context="neeq_instant_T-1"/>
    <Item id="00003475" ccId="2022810639" eleName="AdvancesFromCustomers" context="neeq_instant_T"/>
    <Item id="00003476" ccId="1068308173" eleName="AdvancesFromCustomers" context="neeq_instant_T-1"/>
    <Item id="00003477" ccId="197597845" eleName="EmployeeBenefitsPayable" context="neeq_instant_T"/>
    <Item id="00003478" ccId="90523028" eleName="EmployeeBenefitsPayable" context="neeq_instant_T-1"/>
    <Item id="00003483" ccId="3450341028" eleName="DividendsPayable" context="neeq_instant_T"/>
    <Item id="00003484" ccId="424148865" eleName="DividendsPayable" context="neeq_instant_T-1"/>
    <Item id="00003485" ccId="2968996790" eleName="OtherPayables" context="neeq_instant_T"/>
    <Item id="00003486" ccId="3851270348" eleName="OtherPayables" context="neeq_instant_T-1"/>
    <Item id="00003487" ccId="3827529927" eleName="CurrentPortionOfLongTermLiabilities" context="neeq_instant_T"/>
    <Item id="00003488" ccId="3291216943" eleName="CurrentPortionOfLongTermLiabilities" context="neeq_instant_T-1"/>
    <Item id="00003489" ccId="2441330473" eleName="OtherCurrentLiabilities" context="neeq_instant_T"/>
    <Item id="00003490" ccId="3960194652" eleName="OtherCurrentLiabilities" context="neeq_instant_T-1"/>
    <Item id="00003491" ccId="935795025" eleName="CurrentLiabilities" context="neeq_instant_T"/>
    <Item id="00003492" ccId="2401012282" eleName="CurrentLiabilities" context="neeq_instant_T-1"/>
    <Item id="00003493" ccId="2073924861" eleName="LongtermBorrowings" context="neeq_instant_T"/>
    <Item id="00003494" ccId="442351867" eleName="LongtermBorrowings" context="neeq_instant_T-1"/>
    <Item id="00003495" ccId="3772947697" eleName="BondsPayable" context="neeq_instant_T"/>
    <Item id="00003496" ccId="723192767" eleName="BondsPayable" context="neeq_instant_T-1"/>
    <Item id="00003497" ccId="905877441" eleName="LongTermPayables" context="neeq_instant_T"/>
    <Item id="00003498" ccId="753868530" eleName="LongTermPayables" context="neeq_instant_T-1"/>
    <Item id="00003499" ccId="815148001" eleName="ChangQiYingFuZhiGongXinChou" context="neeq_instant_T"/>
    <Item id="00003500" ccId="3078150422" eleName="ChangQiYingFuZhiGongXinChou" context="neeq_instant_T-1"/>
    <Item id="00003501" ccId="4003140871" eleName="GrantsPayables" context="neeq_instant_T"/>
    <Item id="00003502" ccId="4205881284" eleName="GrantsPayables" context="neeq_instant_T-1"/>
    <Item id="00003503" ccId="484449618" eleName="Provisions" context="neeq_instant_T"/>
    <Item id="00003504" ccId="1886369834" eleName="Provisions" context="neeq_instant_T-1"/>
    <Item id="00003505" ccId="2025741820" eleName="DeferredIncome" context="neeq_instant_T"/>
    <Item id="00003506" ccId="3543304588" eleName="DeferredIncome" context="neeq_instant_T-1"/>
    <Item id="00003507" ccId="2057507659" eleName="DeferredTaxLiabilities" context="neeq_instant_T"/>
    <Item id="00003508" ccId="1707147332" eleName="DeferredTaxLiabilities" context="neeq_instant_T-1"/>
    <Item id="00003509" ccId="3658010903" eleName="OtherNonCurrentLiabilities" context="neeq_instant_T"/>
    <Item id="00003510" ccId="3599194888" eleName="OtherNonCurrentLiabilities" context="neeq_instant_T-1"/>
    <Item id="00003511" ccId="4233790101" eleName="NoncurrentLiabilities" context="neeq_instant_T"/>
    <Item id="00003512" ccId="3732482107" eleName="NoncurrentLiabilities" context="neeq_instant_T-1"/>
    <Item id="00003513" ccId="4333914" eleName="Liabilities" context="neeq_instant_T"/>
    <Item id="00003514" ccId="3121403417" eleName="Liabilities" context="neeq_instant_T-1"/>
    <Item id="00003515" ccId="1268271811" eleName="IssuedCapital" context="neeq_instant_T"/>
    <Item id="00003516" ccId="2065449079" eleName="IssuedCapital" context="neeq_instant_T-1"/>
    <Item id="00003519" ccId="10116441" eleName="KuCunGu" context="neeq_instant_T"/>
    <Item id="00003520" ccId="2200965799" eleName="KuCunGu" context="neeq_instant_T-1"/>
    <Item id="00003521" ccId="890701450" eleName="QiTaZongHeShouYi" context="neeq_instant_T"/>
    <Item id="00003522" ccId="456922994" eleName="QiTaZongHeShouYi" context="neeq_instant_T-1"/>
    <Item id="00003523" ccId="3719526602" eleName="SpecializedReserve" context="neeq_instant_T"/>
    <Item id="00003524" ccId="1010260897" eleName="SpecializedReserve" context="neeq_instant_T-1"/>
    <Item id="00003525" ccId="4271717410" eleName="SurplusReserves" context="neeq_instant_T"/>
    <Item id="00003526" ccId="1073699538" eleName="SurplusReserves" context="neeq_instant_T-1"/>
    <Item id="00003527" ccId="4261380931" eleName="RetainedEarnings" context="neeq_instant_T"/>
    <Item id="00003528" ccId="4001205137" eleName="RetainedEarnings" context="neeq_instant_T-1"/>
    <Item id="00003529" ccId="3676434984" eleName="EquityAttributableToOwnersOfParent" context="neeq_instant_T"/>
    <Item id="00003530" ccId="1674993401" eleName="EquityAttributableToOwnersOfParent" context="neeq_instant_T-1"/>
    <Item id="00003531" ccId="2542311178" eleName="NoncontrollingInterests" context="neeq_instant_T"/>
    <Item id="00003532" ccId="3033059318" eleName="NoncontrollingInterests" context="neeq_instant_T-1"/>
    <Item id="00003533" ccId="4265553659" eleName="Equity" context="neeq_instant_T"/>
    <Item id="00003534" ccId="2780818461" eleName="Equity" context="neeq_instant_T-1"/>
    <Item id="00003535" ccId="2444567927" eleName="EquityAndLiabilities" context="neeq_instant_T"/>
    <Item id="00003536" ccId="2572374624" eleName="EquityAndLiabilities" context="neeq_instant_T-1"/>
    <Item id="00003537" ccId="848295137" eleName="BankBalancesAndCash" context="neeq_instant_T"/>
    <Item id="00003538" ccId="1646399682" eleName="BankBalancesAndCash" context="neeq_instant_T-1"/>
    <Item id="00003631" ccId="857928137" eleName="InterestPayables" context="neeq_instant_T"/>
    <Item id="00003632" ccId="731278688" eleName="InterestPayables" context="neeq_instant_T-1"/>
    <Item id="00003633" ccId="542559346" eleName="CurrentTaxLiabilities" context="neeq_instant_T"/>
    <Item id="00003634" ccId="2804019129" eleName="CurrentTaxLiabilities" context="neeq_instant_T-1"/>
    <Item id="00003675" ccId="1929081336" eleName="CapitalSurplus" context="neeq_instant_T"/>
    <Item id="00003676" ccId="2613463359" eleName="CapitalSurplus" context="neeq_instant_T-1"/>
    <Item id="00003677" ccId="3071688122" eleName="Revenue" context="neeq_duration_T"/>
    <Item id="00003678" ccId="1674989940" eleName="Revenue" context="neeq_duration_T-1"/>
    <Item id="00003679" ccId="1680086172" eleName="OperatingRevenue" context="neeq_duration_T"/>
    <Item id="00003680" ccId="23224199" eleName="OperatingRevenue" context="neeq_duration_T-1"/>
    <Item id="00003681" ccId="4224765122" eleName="CostOfSales" context="neeq_duration_T"/>
    <Item id="00003682" ccId="2489431974" eleName="CostOfSales" context="neeq_duration_T-1"/>
    <Item id="00003683" ccId="3026664896" eleName="OperatingCost" context="neeq_duration_T"/>
    <Item id="00003684" ccId="782539909" eleName="OperatingCost" context="neeq_duration_T-1"/>
    <Item id="00003685" ccId="1778213774" eleName="BusinessTaxAndSurcharge" context="neeq_duration_T"/>
    <Item id="00003686" ccId="2830084774" eleName="BusinessTaxAndSurcharge" context="neeq_duration_T-1"/>
    <Item id="00003687" ccId="4099649641" eleName="DistributionCosts" context="neeq_duration_T"/>
    <Item id="00003688" ccId="450371176" eleName="DistributionCosts" context="neeq_duration_T-1"/>
    <Item id="00003689" ccId="1188566668" eleName="AdministrativeExpense" context="neeq_duration_T"/>
    <Item id="00003690" ccId="1251537461" eleName="AdministrativeExpense" context="neeq_duration_T-1"/>
    <Item id="00003691" ccId="1453826204" eleName="FinanceCosts" context="neeq_duration_T"/>
    <Item id="00003692" ccId="3972456835" eleName="FinanceCosts" context="neeq_duration_T-1"/>
    <Item id="00003693" ccId="2699882049" eleName="ProfitOrLossArisingFromChangesInFairValue" context="neeq_duration_T"/>
    <Item id="00003694" ccId="2709988849" eleName="ProfitOrLossArisingFromChangesInFairValue" context="neeq_duration_T-1"/>
    <Item id="00003695" ccId="441420176" eleName="InvestmentIncome" context="neeq_duration_T"/>
    <Item id="00003696" ccId="3009089481" eleName="InvestmentIncome" context="neeq_duration_T-1"/>
    <Item id="00003697" ccId="569235835" eleName="IncomeFromInvestmentInAssociatesAndJointVentures" context="neeq_duration_T"/>
    <Item id="00003698" ccId="2807030198" eleName="IncomeFromInvestmentInAssociatesAndJointVentures" context="neeq_duration_T-1"/>
    <Item id="00003699" ccId="853618368" eleName="ForeignExchangeGain" context="neeq_duration_T"/>
    <Item id="00003700" ccId="3671111414" eleName="ForeignExchangeGain" context="neeq_duration_T-1"/>
    <Item id="00003701" ccId="2201815678" eleName="OperatingProfits" context="neeq_duration_T"/>
    <Item id="00003702" ccId="3517329799" eleName="OperatingProfits" context="neeq_duration_T-1"/>
    <Item id="00003703" ccId="2105541419" eleName="NonOperatingIncome" context="neeq_duration_T"/>
    <Item id="00003704" ccId="3814354195" eleName="NonOperatingIncome" context="neeq_duration_T-1"/>
    <Item id="00003705" ccId="3439306653" eleName="GainFromDisposalOfNonCurrentAssets" context="neeq_duration_T"/>
    <Item id="00003706" ccId="2730868413" eleName="GainFromDisposalOfNonCurrentAssets" context="neeq_duration_T-1"/>
    <Item id="00003707" ccId="2730553174" eleName="NonOperatingExpenses" context="neeq_duration_T"/>
    <Item id="00003708" ccId="667671675" eleName="NonOperatingExpenses" context="neeq_duration_T-1"/>
    <Item id="00003709" ccId="3293306305" eleName="LossFromDisposalOfNonCurrentAssets" context="neeq_duration_T"/>
    <Item id="00003710" ccId="2793315179" eleName="LossFromDisposalOfNonCurrentAssets" context="neeq_duration_T-1"/>
    <Item id="00003711" ccId="630516464" eleName="ProfitLossBeforeTax" context="neeq_duration_T"/>
    <Item id="00003712" ccId="1406257718" eleName="ProfitLossBeforeTax" context="neeq_duration_T-1"/>
    <Item id="00003713" ccId="4159782354" eleName="IncomeTaxExpense" context="neeq_duration_T"/>
    <Item id="00003714" ccId="3988493565" eleName="IncomeTaxExpense" context="neeq_duration_T-1"/>
    <Item id="00003715" ccId="1557967617" eleName="ProfitLoss" context="neeq_duration_T"/>
    <Item id="00003716" ccId="2551486533" eleName="ProfitLoss" context="neeq_duration_T-1"/>
    <Item id="00003717" ccId="2203058409" eleName="ProfitLossAttributableToNoncontrollingInterests" context="neeq_duration_T"/>
    <Item id="00003718" ccId="703370538" eleName="ProfitLossAttributableToNoncontrollingInterests" context="neeq_duration_T-1"/>
    <Item id="00003719" ccId="2369169104" eleName="ProfitLossAttributableToOwnersOfParent" context="neeq_duration_T"/>
    <Item id="00003720" ccId="3472847913" eleName="ProfitLossAttributableToOwnersOfParent" context="neeq_duration_T-1"/>
    <Item id="00003721" ccId="1353297215" eleName="ImpairmentLoss" context="neeq_duration_T"/>
    <Item id="00003722" ccId="2902628344" eleName="ImpairmentLoss" context="neeq_duration_T-1"/>
    <Item id="00003723" ccId="3854586415" eleName="OtherComprehensiveIncome" context="neeq_duration_T"/>
    <Item id="00003724" ccId="635385373" eleName="OtherComprehensiveIncome" context="neeq_duration_T-1"/>
    <Item id="00003725" ccId="945817452" eleName="YiHouBuNengChongFenLeiJinSunYiDeQiTaZongHeShouYi" context="neeq_duration_T"/>
    <Item id="00003726" ccId="337669597" eleName="YiHouBuNengChongFenLeiJinSunYiDeQiTaZongHeShouYi" context="neeq_duration_T-1"/>
    <Item id="00003727" ccId="4064648932" eleName="YiHouBuNengChongFenLeiJinSunYiDeQiTaZongHeShouYiChongXinJiLiangSheDingShouYiJiHuaJingFuZhaiHuoJingZiChanDeBianDong" context="neeq_duration_T"/>
    <Item id="00003728" ccId="4188930874" eleName="YiHouBuNengChongFenLeiJinSunYiDeQiTaZongHeShouYiChongXinJiLiangSheDingShouYiJiHuaJingFuZhaiHuoJingZiChanDeBianDong" context="neeq_duration_T-1"/>
    <Item id="00003729" ccId="474572152" eleName="YiHouBuNengChongFenLeiJinSunYiDeQiTaZongHeShouYiQuanYiFaXiaZaiBeiTouZiDanWeiBuNengChongFenLeiJinSunYiDeQiTaZongHeShouYiZhongXiangYouDeFenE" context="neeq_duration_T"/>
    <Item id="00003730" ccId="4245822936" eleName="YiHouBuNengChongFenLeiJinSunYiDeQiTaZongHeShouYiQuanYiFaXiaZaiBeiTouZiDanWeiBuNengChongFenLeiJinSunYiDeQiTaZongHeShouYiZhongXiangYouDeFenE" context="neeq_duration_T-1"/>
    <Item id="00003731" ccId="851537124" eleName="YiHouJiangChongFenLeiJinSunYiDeQiTaZongHeShouYi" context="neeq_duration_T"/>
    <Item id="00003732" ccId="3084019052" eleName="YiHouJiangChongFenLeiJinSunYiDeQiTaZongHeShouYi" context="neeq_duration_T-1"/>
    <Item id="00003733" ccId="161049663" eleName="YiHouJiangChongFenLeiJinSunYiDeQiTaZongHeShouYiQuanYiFaXiaZaiBeiTouZiDanWeiBuNengChongFenLeiJinSunYiDeQiTaZongHeShouYiZhongXiangYouDeFenE" context="neeq_duration_T"/>
    <Item id="00003734" ccId="4225994710" eleName="YiHouJiangChongFenLeiJinSunYiDeQiTaZongHeShouYiQuanYiFaXiaZaiBeiTouZiDanWeiBuNengChongFenLeiJinSunYiDeQiTaZongHeShouYiZhongXiangYouDeFenE" context="neeq_duration_T-1"/>
    <Item id="00003735" ccId="2018492896" eleName="YiHouJiangChongFenLeiJinSunYiDeQiTaZongHeShouYiKeGongChuShouJinRongZiChanGongYunJiaZhiBianDongSunYi" context="neeq_duration_T"/>
    <Item id="00003736" ccId="543254250" eleName="YiHouJiangChongFenLeiJinSunYiDeQiTaZongHeShouYiKeGongChuShouJinRongZiChanGongYunJiaZhiBianDongSunYi" context="neeq_duration_T-1"/>
    <Item id="00003737" ccId="4203187435" eleName="YiHouJiangChongFenLeiJinSunYiDeQiTaZongHeShouYiChiYouZhiDaoQiTouZiChongFenLeiWeiKeGongChuShouJinRongZiChanSunYi" context="neeq_duration_T"/>
    <Item id="00003738" ccId="2077934240" eleName="YiHouJiangChongFenLeiJinSunYiDeQiTaZongHeShouYiChiYouZhiDaoQiTouZiChongFenLeiWeiKeGongChuShouJinRongZiChanSunYi" context="neeq_duration_T-1"/>
    <Item id="00003739" ccId="3853354146" eleName="YiHouJiangChongFenLeiJinSunYiDeQiTaZongHeShouYiXianJinLiuLiangTaoQiSunYiDeYouXiaoBuFen" context="neeq_duration_T"/>
    <Item id="00003740" ccId="2481488132" eleName="YiHouJiangChongFenLeiJinSunYiDeQiTaZongHeShouYiXianJinLiuLiangTaoQiSunYiDeYouXiaoBuFen" context="neeq_duration_T-1"/>
    <Item id="00003741" ccId="407042447" eleName="YiHouJiangChongFenLeiJinSunYiDeQiTaZongHeShouYiWaiBiCaiWuBaoBiaoZheSuanChaE" context="neeq_duration_T"/>
    <Item id="00003742" ccId="1218936729" eleName="YiHouJiangChongFenLeiJinSunYiDeQiTaZongHeShouYiWaiBiCaiWuBaoBiaoZheSuanChaE" context="neeq_duration_T-1"/>
    <Item id="00003743" ccId="1916120121" eleName="YiHouJiangChongFenLeiJinSunYiDeQiTaZongHeShouYiQiTa" context="neeq_duration_T"/>
    <Item id="00003744" ccId="1600443166" eleName="YiHouJiangChongFenLeiJinSunYiDeQiTaZongHeShouYiQiTa" context="neeq_duration_T-1"/>
    <Item id="00003745" ccId="682713126" eleName="ComprehensiveIncome" context="neeq_duration_T"/>
    <Item id="00003746" ccId="3654629045" eleName="ComprehensiveIncome" context="neeq_duration_T-1"/>
    <Item id="00003747" ccId="3361155557" eleName="ComprehensiveIncomeAttributableToOwnersOfParent" context="neeq_duration_T"/>
    <Item id="00003748" ccId="2056270398" eleName="ComprehensiveIncomeAttributableToOwnersOfParent" context="neeq_duration_T-1"/>
    <Item id="00003749" ccId="1775205185" eleName="ComprehensiveIncomeAttributableToNoncontrollingInterests" context="neeq_duration_T"/>
    <Item id="00003750" ccId="3113993516" eleName="ComprehensiveIncomeAttributableToNoncontrollingInterests" context="neeq_duration_T-1"/>
    <Item id="00003751" ccId="1335958850" eleName="BasicEarningsLossPerShare" context="neeq_duration_T"/>
    <Item id="00003752" ccId="2871709533" eleName="BasicEarningsLossPerShare" context="neeq_duration_T-1"/>
    <Item id="00003753" ccId="1319079658" eleName="DilutedEarningsLossPerShare" context="neeq_duration_T"/>
    <Item id="00003754" ccId="4096109458" eleName="DilutedEarningsLossPerShare" context="neeq_duration_T-1"/>
    <Item id="00003821" ccId="3798545788" eleName="ReceiptsFromSalesOfGoodsAndRenderingOfServices" context="neeq_duration_T"/>
    <Item id="00003822" ccId="971558761" eleName="ReceiptsFromSalesOfGoodsAndRenderingOfServices" context="neeq_duration_T-1"/>
    <Item id="00003823" ccId="614788732" eleName="TaxRefunds" context="neeq_duration_T"/>
    <Item id="00003824" ccId="2249762975" eleName="TaxRefunds" context="neeq_duration_T-1"/>
    <Item id="00003825" ccId="1387134567" eleName="OtherCashReceiptsFromOperatingActivities" context="neeq_duration_T"/>
    <Item id="00003826" ccId="703600851" eleName="OtherCashReceiptsFromOperatingActivities" context="neeq_duration_T-1"/>
    <Item id="00003827" ccId="498466227" eleName="CashInflowsFromOperatingActivities" context="neeq_duration_T"/>
    <Item id="00003828" ccId="594830398" eleName="CashInflowsFromOperatingActivities" context="neeq_duration_T-1"/>
    <Item id="00003829" ccId="796262879" eleName="PaymentsToSuppliersForGoodsAndServices" context="neeq_duration_T"/>
    <Item id="00003830" ccId="388312540" eleName="PaymentsToSuppliersForGoodsAndServices" context="neeq_duration_T-1"/>
    <Item id="00003831" ccId="18288015" eleName="PaymentsToAndOnBehalfOfEmployees" context="neeq_duration_T"/>
    <Item id="00003832" ccId="1623272502" eleName="PaymentsToAndOnBehalfOfEmployees" context="neeq_duration_T-1"/>
    <Item id="00003833" ccId="1463770682" eleName="PaymentsOfAllTypesOfTaxes" context="neeq_duration_T"/>
    <Item id="00003834" ccId="810744669" eleName="PaymentsOfAllTypesOfTaxes" context="neeq_duration_T-1"/>
    <Item id="00003835" ccId="3328302766" eleName="OtherCashPaymentsFromOperatingActivities" context="neeq_duration_T"/>
    <Item id="00003836" ccId="578720636" eleName="OtherCashPaymentsFromOperatingActivities" context="neeq_duration_T-1"/>
    <Item id="00003837" ccId="857866996" eleName="CashOutflowsFromOperatingActivities" context="neeq_duration_T"/>
    <Item id="00003838" ccId="2714603374" eleName="CashOutflowsFromOperatingActivities" context="neeq_duration_T-1"/>
    <Item id="00003839" ccId="1282768722" eleName="CashFlowsFromUsedInOperatingActivities" context="neeq_duration_T"/>
    <Item id="00003840" ccId="3356831924" eleName="CashFlowsFromUsedInOperatingActivities" context="neeq_duration_T-1"/>
    <Item id="00003841" ccId="286708170" eleName="CashReceiptsFromReturnsOfInvestments" context="neeq_duration_T"/>
    <Item id="00003842" ccId="2479940836" eleName="CashReceiptsFromReturnsOfInvestments" context="neeq_duration_T-1"/>
    <Item id="00003843" ccId="81806116" eleName="CashReceivedFromReturnsOnInvestments" context="neeq_duration_T"/>
    <Item id="00003844" ccId="156050201" eleName="CashReceivedFromReturnsOnInvestments" context="neeq_duration_T-1"/>
    <Item id="00003845" ccId="2226328714" eleName="NetCashReceivedFromDisposalOfFixedAssetsIntangibleAssetsAndOtherLongTermAssets" context="neeq_duration_T"/>
    <Item id="00003846" ccId="1226874360" eleName="NetCashReceivedFromDisposalOfFixedAssetsIntangibleAssetsAndOtherLongTermAssets" context="neeq_duration_T-1"/>
    <Item id="00003847" ccId="2386901972" eleName="CashFlowsFromLosingControlOfSubsidiariesOrOtherBusinessesClassifiedAsInvestingActivities" context="neeq_duration_T"/>
    <Item id="00003848" ccId="2316361152" eleName="CashFlowsFromLosingControlOfSubsidiariesOrOtherBusinessesClassifiedAsInvestingActivities" context="neeq_duration_T-1"/>
    <Item id="00003849" ccId="1487665455" eleName="CashReceiptsRelatedToOtherInvestingActivities" context="neeq_duration_T"/>
    <Item id="00003850" ccId="3865382770" eleName="CashReceiptsRelatedToOtherInvestingActivities" context="neeq_duration_T-1"/>
    <Item id="00003851" ccId="1142312130" eleName="CashInflowsFromInvestingActivities" context="neeq_duration_T"/>
    <Item id="00003852" ccId="238454115" eleName="CashInflowsFromInvestingActivities" context="neeq_duration_T-1"/>
    <Item id="00003853" ccId="3666647071" eleName="CashPaidToAcquireFixedAssetsIntangibleAssetsAndOtherLongtermAssets" context="neeq_duration_T"/>
    <Item id="00003854" ccId="1109475540" eleName="CashPaidToAcquireFixedAssetsIntangibleAssetsAndOtherLongtermAssets" context="neeq_duration_T-1"/>
    <Item id="00003855" ccId="751707450" eleName="CashPaymentsForInvestments" context="neeq_duration_T"/>
    <Item id="00003856" ccId="1603767469" eleName="CashPaymentsForInvestments" context="neeq_duration_T-1"/>
    <Item id="00003857" ccId="1390847811" eleName="NetCashPaidForAcquiringTheSubsidiariesAndOtherBusinessUnits" context="neeq_duration_T"/>
    <Item id="00003858" ccId="655890925" eleName="NetCashPaidForAcquiringTheSubsidiariesAndOtherBusinessUnits" context="neeq_duration_T-1"/>
    <Item id="00003859" ccId="218638759" eleName="CashPaymentsRelatedToOtherInvestingActivities" context="neeq_duration_T"/>
    <Item id="00003860" ccId="1097901684" eleName="CashPaymentsRelatedToOtherInvestingActivities" context="neeq_duration_T-1"/>
    <Item id="00003861" ccId="3751596298" eleName="CashOutflowsFromInvestingActivities" context="neeq_duration_T"/>
    <Item id="00003862" ccId="3348419272" eleName="CashOutflowsFromInvestingActivities" context="neeq_duration_T-1"/>
    <Item id="00003863" ccId="2417350225" eleName="CashFlowsFromUsedInInvestingActivities" context="neeq_duration_T"/>
    <Item id="00003864" ccId="1524353237" eleName="CashFlowsFromUsedInInvestingActivities" context="neeq_duration_T-1"/>
    <Item id="00003865" ccId="1537701084" eleName="CashProceedsFromInvestmentsByOthers" context="neeq_duration_T"/>
    <Item id="00003866" ccId="2280050182" eleName="CashProceedsFromInvestmentsByOthers" context="neeq_duration_T-1"/>
    <Item id="00003867" ccId="2294094692" eleName="CashReceivedFromCapitalContributionsFromMinoritiesOfSubsidiaries" context="neeq_duration_T"/>
    <Item id="00003868" ccId="722800742" eleName="CashReceivedFromCapitalContributionsFromMinoritiesOfSubsidiaries" context="neeq_duration_T-1"/>
    <Item id="00003869" ccId="142485085" eleName="CashReceivedFromBorrowings" context="neeq_duration_T"/>
    <Item id="00003870" ccId="367575124" eleName="CashReceivedFromBorrowings" context="neeq_duration_T-1"/>
    <Item id="00003871" ccId="230349109" eleName="CashReceivedFromIssuanceOfBonds" context="neeq_duration_T"/>
    <Item id="00003872" ccId="835961049" eleName="CashReceivedFromIssuanceOfBonds" context="neeq_duration_T-1"/>
    <Item id="00003873" ccId="3460207307" eleName="CashReceiptsRelatedToOtherFinancingActivities" context="neeq_duration_T"/>
    <Item id="00003874" ccId="3805024785" eleName="CashReceiptsRelatedToOtherFinancingActivities" context="neeq_duration_T-1"/>
    <Item id="00003875" ccId="968710661" eleName="CashInflowsFromFinancingActivities" context="neeq_duration_T"/>
    <Item id="00003876" ccId="3402699395" eleName="CashInflowsFromFinancingActivities" context="neeq_duration_T-1"/>
    <Item id="00003877" ccId="1271969819" eleName="CashRepaymentsForDebts" context="neeq_duration_T"/>
    <Item id="00003878" ccId="1166511678" eleName="CashRepaymentsForDebts" context="neeq_duration_T-1"/>
    <Item id="00003879" ccId="3019634981" eleName="CashPaymentsForDistributionOfDividendsOrProfitAndInterestExpenses" context="neeq_duration_T"/>
    <Item id="00003880" ccId="2138138650" eleName="CashPaymentsForDistributionOfDividendsOrProfitAndInterestExpenses" context="neeq_duration_T-1"/>
    <Item id="00003881" ccId="1078321787" eleName="ProfitAndDividendsPaidToMinoritiesOfSubsidiaries" context="neeq_duration_T"/>
    <Item id="00003882" ccId="92129242" eleName="ProfitAndDividendsPaidToMinoritiesOfSubsidiaries" context="neeq_duration_T-1"/>
    <Item id="00003883" ccId="381834174" eleName="CashPaymentsRelatedToOtherFinancingActivities" context="neeq_duration_T"/>
    <Item id="00003884" ccId="3886271247" eleName="CashPaymentsRelatedToOtherFinancingActivities" context="neeq_duration_T-1"/>
    <Item id="00003885" ccId="2195108565" eleName="CashOutflowsFromFinancingActivities" context="neeq_duration_T"/>
    <Item id="00003886" ccId="4044920903" eleName="CashOutflowsFromFinancingActivities" context="neeq_duration_T-1"/>
    <Item id="00003887" ccId="4096805127" eleName="CashFlowsFromUsedInFinancingActivities" context="neeq_duration_T"/>
    <Item id="00003888" ccId="3594568207" eleName="CashFlowsFromUsedInFinancingActivities" context="neeq_duration_T-1"/>
    <Item id="00003889" ccId="3533894603" eleName="EffectOfExchangeRateChangesOnCashAndCashEquivalents" context="neeq_duration_T"/>
    <Item id="00003890" ccId="655573675" eleName="EffectOfExchangeRateChangesOnCashAndCashEquivalents" context="neeq_duration_T-1"/>
    <Item id="00003891" ccId="46040436" eleName="IncreaseDecreaseInCashAndCashEquivalents" context="neeq_duration_T"/>
    <Item id="00003892" ccId="579254070" eleName="IncreaseDecreaseInCashAndCashEquivalents" context="neeq_duration_T-1"/>
    <Item id="00003893" ccId="3941081094" eleName="CashAndCashEquivalents" context="neeq_instant_T"/>
    <Item id="00003894" ccId="3340717318" eleName="CashAndCashEquivalents" context="neeq_instant_T-1"/>
    <Item id="00004852" ccId="3604285628" eleName="DerivativeFinancialAssets" context="neeq_instant_T"/>
    <Item id="00004853" ccId="3818980851" eleName="DerivativeFinancialAssets" context="neeq_instant_T-1"/>
    <Item id="00004854" ccId="2799254652" eleName="FinancialAssetsPurchasedUnderAgreementsToResell" context="neeq_instant_T"/>
    <Item id="00004855" ccId="1299958135" eleName="FinancialAssetsPurchasedUnderAgreementsToResell" context="neeq_instant_T-1"/>
    <Item id="00004856" ccId="1122505335" eleName="NoncurrentAssetsOrDisposalGroupsClassifiedAsHeldForSale" context="neeq_instant_T"/>
    <Item id="00004857" ccId="2677526187" eleName="NoncurrentAssetsOrDisposalGroupsClassifiedAsHeldForSale" context="neeq_instant_T-1"/>
    <Item id="00004858" ccId="13426811" eleName="LoansAndAdvances" context="neeq_instant_T"/>
    <Item id="00004859" ccId="715327583" eleName="LoansAndAdvances" context="neeq_instant_T-1"/>
    <Item id="00004860" ccId="450750117" eleName="DueToCentralBanks" context="neeq_instant_T"/>
    <Item id="00004861" ccId="3194713913" eleName="DueToCentralBanks" context="neeq_instant_T-1"/>
    <Item id="00004862" ccId="3488115675" eleName="CustomerDepositsAndPlacementsFromOtherFinancialInstitution" context="neeq_instant_T"/>
    <Item id="00004863" ccId="396177978" eleName="CustomerDepositsAndPlacementsFromOtherFinancialInstitution" context="neeq_instant_T-1"/>
    <Item id="00004864" ccId="458848099" eleName="YingFuDuanQiRongZiKuan" context="neeq_instant_T"/>
    <Item id="00004865" ccId="1955825194" eleName="YingFuDuanQiRongZiKuan" context="neeq_instant_T-1"/>
    <Item id="00004866" ccId="3353202484" eleName="PlacementFromBanksAndOtherFinancialInstitutions" context="neeq_instant_T"/>
    <Item id="00004867" ccId="1784847424" eleName="PlacementFromBanksAndOtherFinancialInstitutions" context="neeq_instant_T-1"/>
    <Item id="00004868" ccId="1197431233" eleName="DerivativeFinancialLiabilities" context="neeq_instant_T"/>
    <Item id="00004869" ccId="2576162948" eleName="DerivativeFinancialLiabilities" context="neeq_instant_T-1"/>
    <Item id="00004870" ccId="1560056170" eleName="FinancialAssetsSoldUnderAgreementToRepurchase" context="neeq_instant_T"/>
    <Item id="00004871" ccId="4003445870" eleName="FinancialAssetsSoldUnderAgreementToRepurchase" context="neeq_instant_T-1"/>
    <Item id="00004872" ccId="2916045654" eleName="FeeAndCommissionsIncomePayable" context="neeq_instant_T"/>
    <Item id="00004873" ccId="1864620641" eleName="FeeAndCommissionsIncomePayable" context="neeq_instant_T-1"/>
    <Item id="00004874" ccId="32784411" eleName="AmountsDueToReinsurer" context="neeq_instant_T"/>
    <Item id="00004875" ccId="2833624273" eleName="AmountsDueToReinsurer" context="neeq_instant_T-1"/>
    <Item id="00004876" ccId="839977999" eleName="ReserveOfInsuranceContract" context="neeq_instant_T"/>
    <Item id="00004877" ccId="4143509954" eleName="ReserveOfInsuranceContract" context="neeq_instant_T-1"/>
    <Item id="00004878" ccId="2996599243" eleName="SecuritiesBrokering" context="neeq_instant_T"/>
    <Item id="00004879" ccId="2922208557" eleName="SecuritiesBrokering" context="neeq_instant_T-1"/>
    <Item id="00004880" ccId="283706274" eleName="SecuritiesUnderwriting" context="neeq_instant_T"/>
    <Item id="00004881" ccId="3026353329" eleName="SecuritiesUnderwriting" context="neeq_instant_T-1"/>
    <Item id="00004882" ccId="2174370825" eleName="LiabilitiesIncludedInDisposalGroupsClassifiedAsHeldForSale" context="neeq_instant_T"/>
    <Item id="00004883" ccId="1657347377" eleName="LiabilitiesIncludedInDisposalGroupsClassifiedAsHeldForSale" context="neeq_instant_T-1"/>
    <Item id="00004884" ccId="814141000" eleName="YingFuZhaiQuanYouXianGu" context="neeq_instant_T"/>
    <Item id="00004885" ccId="4117229471" eleName="YingFuZhaiQuanYouXianGu" context="neeq_instant_T-1"/>
    <Item id="00004886" ccId="2641140903" eleName="YingFuZhaiQuanYongXuZhai" context="neeq_instant_T"/>
    <Item id="00004887" ccId="438187402" eleName="YingFuZhaiQuanYongXuZhai" context="neeq_instant_T-1"/>
    <Item id="00004888" ccId="2675750258" eleName="OtherEquityInterest" context="neeq_instant_T"/>
    <Item id="00004889" ccId="1084799692" eleName="OtherEquityInterest" context="neeq_instant_T-1"/>
    <Item id="00004890" ccId="1352684885" eleName="QiTaQuanYiGongJuYouXianGu" context="neeq_instant_T"/>
    <Item id="00004891" ccId="3927820129" eleName="QiTaQuanYiGongJuYouXianGu" context="neeq_instant_T-1"/>
    <Item id="00004892" ccId="1492600450" eleName="QiTaQuanYiGongJuYongXuZhai" context="neeq_instant_T"/>
    <Item id="00004893" ccId="707463222" eleName="QiTaQuanYiGongJuYongXuZhai" context="neeq_instant_T-1"/>
    <Item id="00004894" ccId="3117556132" eleName="GeneralProvisions" context="neeq_instant_T"/>
    <Item id="00004895" ccId="3971528428" eleName="GeneralProvisions" context="neeq_instant_T-1"/>
    <Item id="00004916" ccId="3047081672" eleName="InterestIncome" context="neeq_duration_T"/>
    <Item id="00004917" ccId="1439723683" eleName="InterestIncome" context="neeq_duration_T-1"/>
    <Item id="00004918" ccId="3559807452" eleName="PremiumEarned" context="neeq_duration_T"/>
    <Item id="00004919" ccId="4273340958" eleName="PremiumEarned" context="neeq_duration_T-1"/>
    <Item id="00004920" ccId="3261625940" eleName="FeesAndCommissionIncome" context="neeq_duration_T"/>
    <Item id="00004921" ccId="3541305088" eleName="FeesAndCommissionIncome" context="neeq_duration_T-1"/>
    <Item id="00004922" ccId="2344895154" eleName="InterestExpenses" context="neeq_duration_T"/>
    <Item id="00004923" ccId="111865338" eleName="InterestExpenses" context="neeq_duration_T-1"/>
    <Item id="00004924" ccId="140234472" eleName="FeesAndCommissionExpenses" context="neeq_duration_T"/>
    <Item id="00004925" ccId="4028119342" eleName="FeesAndCommissionExpenses" context="neeq_duration_T-1"/>
    <Item id="00004926" ccId="2190327903" eleName="CashSurrenderValue" context="neeq_duration_T"/>
    <Item id="00004927" ccId="1809979905" eleName="CashSurrenderValue" context="neeq_duration_T-1"/>
    <Item id="00004928" ccId="3632185502" eleName="ClaimSettlementExpensesNet" context="neeq_duration_T"/>
    <Item id="00004929" ccId="3527818473" eleName="ClaimSettlementExpensesNet" context="neeq_duration_T-1"/>
    <Item id="00004930" ccId="501472345" eleName="NetInsuranceContractReserves" context="neeq_duration_T"/>
    <Item id="00004931" ccId="3162572019" eleName="NetInsuranceContractReserves" context="neeq_duration_T-1"/>
    <Item id="00004932" ccId="1868483754" eleName="PolicyDividendExpense" context="neeq_duration_T"/>
    <Item id="00004933" ccId="3997279106" eleName="PolicyDividendExpense" context="neeq_duration_T-1"/>
    <Item id="00004934" ccId="4080838678" eleName="ReinsuranceExpenses" context="neeq_duration_T"/>
    <Item id="00004935" ccId="2930995116" eleName="ReinsuranceExpenses" context="neeq_duration_T-1"/>
    <Item id="00004936" ccId="2712224240" eleName="NetProfitOfAcquireeBeforeBusinessCombinationsInvolvingEnterprisesUnderCommonControl" context="neeq_duration_T"/>
    <Item id="00004937" ccId="3950187649" eleName="NetProfitOfAcquireeBeforeBusinessCombinationsInvolvingEnterprisesUnderCommonControl" context="neeq_duration_T-1"/>
    <Item id="00004938" ccId="3847883328" eleName="GuiShuYuMuGongSiSuoYouZheDeQiTaZongHeShouYiDeShuiHouJingE" context="neeq_duration_T"/>
    <Item id="00004939" ccId="2538766343" eleName="GuiShuYuMuGongSiSuoYouZheDeQiTaZongHeShouYiDeShuiHouJingE" context="neeq_duration_T-1"/>
    <Item id="00004940" ccId="1259789103" eleName="GuiShuYuShaoShuGuDongDeQiTaZongHeShouYiDeShuiHouJingE" context="neeq_duration_T"/>
    <Item id="00004941" ccId="331646555" eleName="GuiShuYuShaoShuGuDongDeQiTaZongHeShouYiDeShuiHouJingE" context="neeq_duration_T-1"/>
    <Item id="00004942" ccId="8195442" eleName="NetIncreaseInCustomerDepositsAndPlacementsFromOtherBanks" context="neeq_duration_T"/>
    <Item id="00004943" ccId="572777454" eleName="NetIncreaseInCustomerDepositsAndPlacementsFromOtherBanks" context="neeq_duration_T-1"/>
    <Item id="00004944" ccId="1902713578" eleName="NetIncreaseInDueToCentralBanks" context="neeq_duration_T"/>
    <Item id="00004945" ccId="3281741127" eleName="NetIncreaseInDueToCentralBanks" context="neeq_duration_T-1"/>
    <Item id="00004946" ccId="338826031" eleName="NetIncreaseInBorrowingsFromOtherFinancialInstitutions" context="neeq_duration_T"/>
    <Item id="00004947" ccId="1030847389" eleName="NetIncreaseInBorrowingsFromOtherFinancialInstitutions" context="neeq_duration_T-1"/>
    <Item id="00004948" ccId="3498900913" eleName="CashFromPremiumsOnOriginalInsuranceContracts" context="neeq_duration_T"/>
    <Item id="00004949" ccId="3906313959" eleName="CashFromPremiumsOnOriginalInsuranceContracts" context="neeq_duration_T-1"/>
    <Item id="00004950" ccId="2180855237" eleName="ReinsuranceBusinessNetAmount" context="neeq_duration_T"/>
    <Item id="00004951" ccId="543567549" eleName="ReinsuranceBusinessNetAmount" context="neeq_duration_T-1"/>
    <Item id="00004952" ccId="2844734496" eleName="NetIncreaseInInsuredsDepositsAndInvestments" context="neeq_duration_T"/>
    <Item id="00004953" ccId="4271793450" eleName="NetIncreaseInInsuredsDepositsAndInvestments" context="neeq_duration_T-1"/>
    <Item id="00004954" ccId="661284434" eleName="ChuZhiYiGongYunJiaZhiJiLiangQieQiBianDongJiRuDangQiSunYiDeJinRongZiChanJingZengJiaE" context="neeq_duration_T"/>
    <Item id="00004955" ccId="2774664619" eleName="ChuZhiYiGongYunJiaZhiJiLiangQieQiBianDongJiRuDangQiSunYiDeJinRongZiChanJingZengJiaE" context="neeq_duration_T-1"/>
    <Item id="00004956" ccId="1527210890" eleName="ReceiptsFromRoyaltiesFeesCommissionsAndOtherRevenue" context="neeq_duration_T"/>
    <Item id="00004957" ccId="3941307718" eleName="ReceiptsFromRoyaltiesFeesCommissionsAndOtherRevenue" context="neeq_duration_T-1"/>
    <Item id="00004958" ccId="1296113128" eleName="PlacementFromBanksAndOtherFinancialInstitutionsNetIncrease" context="neeq_duration_T"/>
    <Item id="00004959" ccId="2413502288" eleName="PlacementFromBanksAndOtherFinancialInstitutionsNetIncrease" context="neeq_duration_T-1"/>
    <Item id="00004960" ccId="2854299382" eleName="NetIncreaseInRepurchases" context="neeq_duration_T"/>
    <Item id="00004961" ccId="111716562" eleName="NetIncreaseInRepurchases" context="neeq_duration_T-1"/>
    <Item id="00004962" ccId="1060140469" eleName="NetIncreaseInLoansAndAdvances" context="neeq_duration_T"/>
    <Item id="00004963" ccId="209933264" eleName="NetIncreaseInLoansAndAdvances" context="neeq_duration_T-1"/>
    <Item id="00004964" ccId="701139741" eleName="NetIncreaseInDepositsWithCentralBanksAndOtherBanks" context="neeq_duration_T"/>
    <Item id="00004965" ccId="876360406" eleName="NetIncreaseInDepositsWithCentralBanksAndOtherBanks" context="neeq_duration_T-1"/>
    <Item id="00004966" ccId="1713150306" eleName="CashPaidForClaimSettlementsOnOriginalInsuranceContracts" context="neeq_duration_T"/>
    <Item id="00004967" ccId="2523740410" eleName="CashPaidForClaimSettlementsOnOriginalInsuranceContracts" context="neeq_duration_T-1"/>
    <Item id="00004968" ccId="3003919112" eleName="CashPaidForInterestFeesAndCommissions" context="neeq_duration_T"/>
    <Item id="00004969" ccId="742833792" eleName="CashPaidForInterestFeesAndCommissions" context="neeq_duration_T-1"/>
    <Item id="00004970" ccId="3340796465" eleName="CashPaidForPolicyDividends" context="neeq_duration_T"/>
    <Item id="00004971" ccId="4134427203" eleName="CashPaidForPolicyDividends" context="neeq_duration_T-1"/>
    <Item id="00004972" ccId="2613853312" eleName="NetIncreaseInPledgedLoans" context="neeq_duration_T"/>
    <Item id="00004973" ccId="1077323648" eleName="NetIncreaseInPledgedLoans" context="neeq_duration_T-1"/>
    <Item id="00005496" ccId="2709526143" eleName="InvestmentProperty" context="neeq_instant_T"/>
    <Item id="00005497" ccId="2633515049" eleName="NotesPayable" context="neeq_instant_T"/>
    <Item id="00005498" ccId="2770807189" eleName="NotesPayable" context="neeq_instant_T-1"/>
    <Item id="00005499" ccId="444584861" eleName="BankBalancesAndCash" context="neeq_instant_T_M"/>
    <Item id="00005500" ccId="2330012425" eleName="BankBalancesAndCash" context="neeq_instant_T-1_M"/>
    <Item id="00005649" ccId="1823537530" eleName="OperatingRevenue" context="neeq_duration_T_M"/>
    <Item id="00005650" ccId="477030134" eleName="OperatingRevenue" context="neeq_duration_T-1_M"/>
    <Item id="00005651" ccId="722641700" eleName="OperatingCost" context="neeq_duration_T_M"/>
    <Item id="00005652" ccId="3566437423" eleName="BusinessTaxAndSurcharge" context="neeq_duration_T_M"/>
    <Item id="00005653" ccId="1148173193" eleName="DistributionCosts" context="neeq_duration_T_M"/>
    <Item id="00005654" ccId="3087483811" eleName="AdministrativeExpense" context="neeq_duration_T_M"/>
    <Item id="00005655" ccId="1579559134" eleName="FinanceCosts" context="neeq_duration_T_M"/>
    <Item id="00005656" ccId="3978934989" eleName="ImpairmentLoss" context="neeq_duration_T_M"/>
    <Item id="00005657" ccId="1626741812" eleName="ProfitOrLossArisingFromChangesInFairValue" context="neeq_duration_T_M"/>
    <Item id="00005658" ccId="885452619" eleName="InvestmentIncome" context="neeq_duration_T_M"/>
    <Item id="00005659" ccId="2055187952" eleName="IncomeFromInvestmentInAssociatesAndJointVentures" context="neeq_duration_T_M"/>
    <Item id="00005660" ccId="923231868" eleName="OperatingProfits" context="neeq_duration_T_M"/>
    <Item id="00005661" ccId="777460425" eleName="NonOperatingIncome" context="neeq_duration_T_M"/>
    <Item id="00005662" ccId="2661424890" eleName="GainFromDisposalOfNonCurrentAssets" context="neeq_duration_T_M"/>
    <Item id="00005663" ccId="3266015653" eleName="NonOperatingExpenses" context="neeq_duration_T_M"/>
    <Item id="00005664" ccId="188186495" eleName="LossFromDisposalOfNonCurrentAssets" context="neeq_duration_T_M"/>
    <Item id="00005665" ccId="3679916565" eleName="ProfitLossBeforeTax" context="neeq_duration_T_M"/>
    <Item id="00005666" ccId="2155106560" eleName="IncomeTaxExpense" context="neeq_duration_T_M"/>
    <Item id="00005667" ccId="2283764042" eleName="ProfitLoss" context="neeq_duration_T_M"/>
    <Item id="00005668" ccId="1310827127" eleName="OtherComprehensiveIncome" context="neeq_duration_T_M"/>
    <Item id="00005669" ccId="530763532" eleName="YiHouBuNengChongFenLeiJinSunYiDeQiTaZongHeShouYi" context="neeq_duration_T_M"/>
    <Item id="00005670" ccId="3003384245" eleName="YiHouBuNengChongFenLeiJinSunYiDeQiTaZongHeShouYiChongXinJiLiangSheDingShouYiJiHuaJingFuZhaiHuoJingZiChanDeBianDong" context="neeq_duration_T_M"/>
    <Item id="00005671" ccId="1115404769" eleName="YiHouBuNengChongFenLeiJinSunYiDeQiTaZongHeShouYiQuanYiFaXiaZaiBeiTouZiDanWeiBuNengChongFenLeiJinSunYiDeQiTaZongHeShouYiZhongXiangYouDeFenE" context="neeq_duration_T_M"/>
    <Item id="00005672" ccId="734137059" eleName="YiHouJiangChongFenLeiJinSunYiDeQiTaZongHeShouYi" context="neeq_duration_T_M"/>
    <Item id="00005673" ccId="3043696481" eleName="YiHouJiangChongFenLeiJinSunYiDeQiTaZongHeShouYiQuanYiFaXiaZaiBeiTouZiDanWeiBuNengChongFenLeiJinSunYiDeQiTaZongHeShouYiZhongXiangYouDeFenE" context="neeq_duration_T_M"/>
    <Item id="00005674" ccId="3719694720" eleName="YiHouJiangChongFenLeiJinSunYiDeQiTaZongHeShouYiKeGongChuShouJinRongZiChanGongYunJiaZhiBianDongSunYi" context="neeq_duration_T_M"/>
    <Item id="00005675" ccId="659194820" eleName="YiHouJiangChongFenLeiJinSunYiDeQiTaZongHeShouYiChiYouZhiDaoQiTouZiChongFenLeiWeiKeGongChuShouJinRongZiChanSunYi" context="neeq_duration_T_M"/>
    <Item id="00005676" ccId="3993045461" eleName="YiHouJiangChongFenLeiJinSunYiDeQiTaZongHeShouYiXianJinLiuLiangTaoQiSunYiDeYouXiaoBuFen" context="neeq_duration_T_M"/>
    <Item id="00005677" ccId="2196967455" eleName="YiHouJiangChongFenLeiJinSunYiDeQiTaZongHeShouYiWaiBiCaiWuBaoBiaoZheSuanChaE" context="neeq_duration_T_M"/>
    <Item id="00005678" ccId="2274898837" eleName="YiHouJiangChongFenLeiJinSunYiDeQiTaZongHeShouYiQiTa" context="neeq_duration_T_M"/>
    <Item id="00005679" ccId="3136361451" eleName="ComprehensiveIncome" context="neeq_duration_T_M"/>
    <Item id="00005680" ccId="2935624164" eleName="BasicEarningsLossPerShare" context="neeq_duration_T_M"/>
    <Item id="00005681" ccId="1514573107" eleName="DilutedEarningsLossPerShare" context="neeq_duration_T_M"/>
    <Item id="00005682" ccId="96841497" eleName="OperatingCost" context="neeq_duration_T-1_M"/>
    <Item id="00005683" ccId="1274757295" eleName="BusinessTaxAndSurcharge" context="neeq_duration_T-1_M"/>
    <Item id="00005684" ccId="3806948419" eleName="DistributionCosts" context="neeq_duration_T-1_M"/>
    <Item id="00005685" ccId="293335540" eleName="AdministrativeExpense" context="neeq_duration_T-1_M"/>
    <Item id="00005686" ccId="364417618" eleName="FinanceCosts" context="neeq_duration_T-1_M"/>
    <Item id="00005687" ccId="3055883828" eleName="ImpairmentLoss" context="neeq_duration_T-1_M"/>
    <Item id="00005688" ccId="1288474368" eleName="ProfitOrLossArisingFromChangesInFairValue" context="neeq_duration_T-1_M"/>
    <Item id="00005689" ccId="2196655326" eleName="InvestmentIncome" context="neeq_duration_T-1_M"/>
    <Item id="00005690" ccId="1015892811" eleName="IncomeFromInvestmentInAssociatesAndJointVentures" context="neeq_duration_T-1_M"/>
    <Item id="00005691" ccId="206607524" eleName="OperatingProfits" context="neeq_duration_T-1_M"/>
    <Item id="00005692" ccId="3519021021" eleName="NonOperatingIncome" context="neeq_duration_T-1_M"/>
    <Item id="00005693" ccId="3091177882" eleName="GainFromDisposalOfNonCurrentAssets" context="neeq_duration_T-1_M"/>
    <Item id="00005694" ccId="473873950" eleName="NonOperatingExpenses" context="neeq_duration_T-1_M"/>
    <Item id="00005695" ccId="2555422216" eleName="LossFromDisposalOfNonCurrentAssets" context="neeq_duration_T-1_M"/>
    <Item id="00005696" ccId="4134960319" eleName="ProfitLossBeforeTax" context="neeq_duration_T-1_M"/>
    <Item id="00005697" ccId="3564507386" eleName="IncomeTaxExpense" context="neeq_duration_T-1_M"/>
    <Item id="00005698" ccId="1674368462" eleName="ProfitLoss" context="neeq_duration_T-1_M"/>
    <Item id="00005699" ccId="427171059" eleName="OtherComprehensiveIncome" context="neeq_duration_T-1_M"/>
    <Item id="00005700" ccId="1475494454" eleName="YiHouBuNengChongFenLeiJinSunYiDeQiTaZongHeShouYi" context="neeq_duration_T-1_M"/>
    <Item id="00005701" ccId="3129345397" eleName="YiHouBuNengChongFenLeiJinSunYiDeQiTaZongHeShouYiChongXinJiLiangSheDingShouYiJiHuaJingFuZhaiHuoJingZiChanDeBianDong" context="neeq_duration_T-1_M"/>
    <Item id="00005702" ccId="1611848337" eleName="YiHouBuNengChongFenLeiJinSunYiDeQiTaZongHeShouYiQuanYiFaXiaZaiBeiTouZiDanWeiBuNengChongFenLeiJinSunYiDeQiTaZongHeShouYiZhongXiangYouDeFenE" context="neeq_duration_T-1_M"/>
    <Item id="00005703" ccId="3963905495" eleName="YiHouJiangChongFenLeiJinSunYiDeQiTaZongHeShouYi" context="neeq_duration_T-1_M"/>
    <Item id="00005704" ccId="719723447" eleName="YiHouJiangChongFenLeiJinSunYiDeQiTaZongHeShouYiQuanYiFaXiaZaiBeiTouZiDanWeiBuNengChongFenLeiJinSunYiDeQiTaZongHeShouYiZhongXiangYouDeFenE" context="neeq_duration_T-1_M"/>
    <Item id="00005705" ccId="3443169481" eleName="YiHouJiangChongFenLeiJinSunYiDeQiTaZongHeShouYiKeGongChuShouJinRongZiChanGongYunJiaZhiBianDongSunYi" context="neeq_duration_T-1_M"/>
    <Item id="00005706" ccId="1590419187" eleName="YiHouJiangChongFenLeiJinSunYiDeQiTaZongHeShouYiChiYouZhiDaoQiTouZiChongFenLeiWeiKeGongChuShouJinRongZiChanSunYi" context="neeq_duration_T-1_M"/>
    <Item id="00005707" ccId="2247527637" eleName="YiHouJiangChongFenLeiJinSunYiDeQiTaZongHeShouYiXianJinLiuLiangTaoQiSunYiDeYouXiaoBuFen" context="neeq_duration_T-1_M"/>
    <Item id="00005708" ccId="176171222" eleName="YiHouJiangChongFenLeiJinSunYiDeQiTaZongHeShouYiWaiBiCaiWuBaoBiaoZheSuanChaE" context="neeq_duration_T-1_M"/>
    <Item id="00005709" ccId="561148578" eleName="YiHouJiangChongFenLeiJinSunYiDeQiTaZongHeShouYiQiTa" context="neeq_duration_T-1_M"/>
    <Item id="00005710" ccId="1717622328" eleName="ComprehensiveIncome" context="neeq_duration_T-1_M"/>
    <Item id="00005711" ccId="2519954652" eleName="BasicEarningsLossPerShare" context="neeq_duration_T-1_M"/>
    <Item id="00005712" ccId="848993851" eleName="DilutedEarningsLossPerShare" context="neeq_duration_T-1_M"/>
    <Item id="00005713" ccId="3028969173" eleName="YiGongYunJiaZhiJiLiangQieQiBianDongJiRuDangQiSunYiDeJinRongZiChan" context="neeq_instant_T_M"/>
    <Item id="00005714" ccId="1153406419" eleName="DerivativeFinancialAssets" context="neeq_instant_T_M"/>
    <Item id="00005715" ccId="2172290763" eleName="FinancialAssetsPurchasedUnderAgreementsToResell" context="neeq_instant_T_M"/>
    <Item id="00005716" ccId="2742739397" eleName="NotesReceivable" context="neeq_instant_T_M"/>
    <Item id="00005717" ccId="2487892084" eleName="AccountsReceivable" context="neeq_instant_T_M"/>
    <Item id="00005718" ccId="1458372114" eleName="AdvancesToSuppliers" context="neeq_instant_T_M"/>
    <Item id="00005719" ccId="60146661" eleName="InterestReceivable" context="neeq_instant_T_M"/>
    <Item id="00005720" ccId="121125075" eleName="DividendsReceivable" context="neeq_instant_T_M"/>
    <Item id="00005721" ccId="1505317678" eleName="OtherReceivables" context="neeq_instant_T_M"/>
    <Item id="00005722" ccId="3565897659" eleName="Inventories" context="neeq_instant_T_M"/>
    <Item id="00005723" ccId="1034150102" eleName="NoncurrentAssetsOrDisposalGroupsClassifiedAsHeldForSale" context="neeq_instant_T_M"/>
    <Item id="00005724" ccId="530692253" eleName="CurrentPortionOfNonCurrentAssets" context="neeq_instant_T_M"/>
    <Item id="00005725" ccId="2929995926" eleName="OtherCurrentAssets" context="neeq_instant_T_M"/>
    <Item id="00005726" ccId="699978229" eleName="CurrentAssets" context="neeq_instant_T_M"/>
    <Item id="00005727" ccId="1409270371" eleName="FinancialAssetsAvailableforsale" context="neeq_instant_T_M"/>
    <Item id="00005728" ccId="2770723412" eleName="HeldtomaturityInvestments" context="neeq_instant_T_M"/>
    <Item id="00005729" ccId="2548178318" eleName="NoncurrentReceivables" context="neeq_instant_T_M"/>
    <Item id="00005730" ccId="2440562501" eleName="LongTermEquityInvestments" context="neeq_instant_T_M"/>
    <Item id="00005731" ccId="2169446763" eleName="InvestmentProperty" context="neeq_instant_T_M"/>
    <Item id="00005732" ccId="912117038" eleName="PropertyPlantAndEquipment" context="neeq_instant_T_M"/>
    <Item id="00005733" ccId="3044077903" eleName="ConstructionInProgress" context="neeq_instant_T_M"/>
    <Item id="00005734" ccId="3817210953" eleName="ConstructionMaterials" context="neeq_instant_T_M"/>
    <Item id="00005735" ccId="23680288" eleName="FixedAssetsPendingForDisposal" context="neeq_instant_T_M"/>
    <Item id="00005736" ccId="147172575" eleName="NoncurrentBiologicalAssets" context="neeq_instant_T_M"/>
    <Item id="00005737" ccId="3610146268" eleName="OilAndGasAssets" context="neeq_instant_T_M"/>
    <Item id="00005738" ccId="557822368" eleName="IntangibleAssetsOtherThanGoodwill" context="neeq_instant_T_M"/>
    <Item id="00005739" ccId="2942474821" eleName="DevelopmentDisbursements" context="neeq_instant_T_M"/>
    <Item id="00005740" ccId="3833459447" eleName="Goodwill" context="neeq_instant_T_M"/>
    <Item id="00005741" ccId="1371737394" eleName="LongTermDeferredExpenses" context="neeq_instant_T_M"/>
    <Item id="00005742" ccId="1891991987" eleName="DeferredTaxAssets" context="neeq_instant_T_M"/>
    <Item id="00005743" ccId="1287235432" eleName="OtherNonCurrentAssets" context="neeq_instant_T_M"/>
    <Item id="00005744" ccId="3102675161" eleName="NoncurrentAssets" context="neeq_instant_T_M"/>
    <Item id="00005745" ccId="4117234093" eleName="Assets" context="neeq_instant_T_M"/>
    <Item id="00005746" ccId="3268486301" eleName="ShortTermBorrowings" context="neeq_instant_T_M"/>
    <Item id="00005747" ccId="2374410773" eleName="YiGongYunJiaZhiJiLiangQieQiBianDongJiRuDangQiSunYiDeJinRongFuZhai" context="neeq_instant_T_M"/>
    <Item id="00005748" ccId="3550248612" eleName="DerivativeFinancialLiabilities" context="neeq_instant_T_M"/>
    <Item id="00005749" ccId="1418587667" eleName="NotesPayable" context="neeq_instant_T_M"/>
    <Item id="00005750" ccId="3795375748" eleName="AccountsPayable" context="neeq_instant_T_M"/>
    <Item id="00005751" ccId="363718326" eleName="AdvancesFromCustomers" context="neeq_instant_T_M"/>
    <Item id="00005752" ccId="619657095" eleName="EmployeeBenefitsPayable" context="neeq_instant_T_M"/>
    <Item id="00005753" ccId="430624730" eleName="CurrentTaxLiabilities" context="neeq_instant_T_M"/>
    <Item id="00005754" ccId="1961690345" eleName="InterestPayables" context="neeq_instant_T_M"/>
    <Item id="00005755" ccId="1559520430" eleName="DividendsPayable" context="neeq_instant_T_M"/>
    <Item id="00005756" ccId="1693265886" eleName="OtherPayables" context="neeq_instant_T_M"/>
    <Item id="00005757" ccId="2044091618" eleName="LiabilitiesIncludedInDisposalGroupsClassifiedAsHeldForSale" context="neeq_instant_T_M"/>
    <Item id="00005758" ccId="2831004314" eleName="CurrentPortionOfLongTermLiabilities" context="neeq_instant_T_M"/>
    <Item id="00005759" ccId="1144859184" eleName="OtherCurrentLiabilities" context="neeq_instant_T_M"/>
    <Item id="00005760" ccId="3943624616" eleName="CurrentLiabilities" context="neeq_instant_T_M"/>
    <Item id="00005761" ccId="2975162446" eleName="LongtermBorrowings" context="neeq_instant_T_M"/>
    <Item id="00005762" ccId="929396282" eleName="BondsPayable" context="neeq_instant_T_M"/>
    <Item id="00005763" ccId="3938852891" eleName="YingFuZhaiQuanYouXianGu" context="neeq_instant_T_M"/>
    <Item id="00005764" ccId="1789234830" eleName="YingFuZhaiQuanYongXuZhai" context="neeq_instant_T_M"/>
    <Item id="00005765" ccId="438414968" eleName="LongTermPayables" context="neeq_instant_T_M"/>
    <Item id="00005766" ccId="4074137061" eleName="ChangQiYingFuZhiGongXinChou" context="neeq_instant_T_M"/>
    <Item id="00005767" ccId="388079480" eleName="GrantsPayables" context="neeq_instant_T_M"/>
    <Item id="00005768" ccId="1140079516" eleName="Provisions" context="neeq_instant_T_M"/>
    <Item id="00005769" ccId="2288543423" eleName="DeferredIncome" context="neeq_instant_T_M"/>
    <Item id="00005770" ccId="3075375453" eleName="DeferredTaxLiabilities" context="neeq_instant_T_M"/>
    <Item id="00005771" ccId="1472018939" eleName="OtherNonCurrentLiabilities" context="neeq_instant_T_M"/>
    <Item id="00005772" ccId="4159624113" eleName="NoncurrentLiabilities" context="neeq_instant_T_M"/>
    <Item id="00005773" ccId="1692880165" eleName="Liabilities" context="neeq_instant_T_M"/>
    <Item id="00005774" ccId="1092512831" eleName="IssuedCapital" context="neeq_instant_T_M"/>
    <Item id="00005775" ccId="3853581729" eleName="OtherEquityInterest" context="neeq_instant_T_M"/>
    <Item id="00005776" ccId="316380567" eleName="QiTaQuanYiGongJuYouXianGu" context="neeq_instant_T_M"/>
    <Item id="00005777" ccId="622281739" eleName="QiTaQuanYiGongJuYongXuZhai" context="neeq_instant_T_M"/>
    <Item id="00005778" ccId="4279953397" eleName="CapitalSurplus" context="neeq_instant_T_M"/>
    <Item id="00005779" ccId="453528403" eleName="KuCunGu" context="neeq_instant_T_M"/>
    <Item id="00005780" ccId="416669157" eleName="QiTaZongHeShouYi" context="neeq_instant_T_M"/>
    <Item id="00005781" ccId="2574231939" eleName="SpecializedReserve" context="neeq_instant_T_M"/>
    <Item id="00005782" ccId="1518667345" eleName="SurplusReserves" context="neeq_instant_T_M"/>
    <Item id="00005783" ccId="3638896972" eleName="GeneralProvisions" context="neeq_instant_T_M"/>
    <Item id="00005784" ccId="1506707260" eleName="RetainedEarnings" context="neeq_instant_T_M"/>
    <Item id="00005785" ccId="2797094058" eleName="Equity" context="neeq_instant_T_M"/>
    <Item id="00005786" ccId="1028830332" eleName="EquityAndLiabilities" context="neeq_instant_T_M"/>
    <Item id="00005787" ccId="1626349975" eleName="YiGongYunJiaZhiJiLiangQieQiBianDongJiRuDangQiSunYiDeJinRongZiChan" context="neeq_instant_T-1_M"/>
    <Item id="00005788" ccId="597302440" eleName="DerivativeFinancialAssets" context="neeq_instant_T-1_M"/>
    <Item id="00005789" ccId="2281060936" eleName="FinancialAssetsPurchasedUnderAgreementsToResell" context="neeq_instant_T-1_M"/>
    <Item id="00005790" ccId="3202113010" eleName="NotesReceivable" context="neeq_instant_T-1_M"/>
    <Item id="00005791" ccId="193277596" eleName="AccountsReceivable" context="neeq_instant_T-1_M"/>
    <Item id="00005792" ccId="2032759939" eleName="AdvancesToSuppliers" context="neeq_instant_T-1_M"/>
    <Item id="00005793" ccId="2271803688" eleName="InterestReceivable" context="neeq_instant_T-1_M"/>
    <Item id="00005794" ccId="1421226176" eleName="DividendsReceivable" context="neeq_instant_T-1_M"/>
    <Item id="00005795" ccId="1328635402" eleName="OtherReceivables" context="neeq_instant_T-1_M"/>
    <Item id="00005796" ccId="910052463" eleName="Inventories" context="neeq_instant_T-1_M"/>
    <Item id="00005797" ccId="3562579532" eleName="NoncurrentAssetsOrDisposalGroupsClassifiedAsHeldForSale" context="neeq_instant_T-1_M"/>
    <Item id="00005798" ccId="3072754471" eleName="CurrentPortionOfNonCurrentAssets" context="neeq_instant_T-1_M"/>
    <Item id="00005799" ccId="1228956427" eleName="OtherCurrentAssets" context="neeq_instant_T-1_M"/>
    <Item id="00005800" ccId="169146522" eleName="CurrentAssets" context="neeq_instant_T-1_M"/>
    <Item id="00005801" ccId="2926604579" eleName="FinancialAssetsAvailableforsale" context="neeq_instant_T-1_M"/>
    <Item id="00005802" ccId="217169670" eleName="HeldtomaturityInvestments" context="neeq_instant_T-1_M"/>
    <Item id="00005803" ccId="189346655" eleName="NoncurrentReceivables" context="neeq_instant_T-1_M"/>
    <Item id="00005804" ccId="669455925" eleName="LongTermEquityInvestments" context="neeq_instant_T-1_M"/>
    <Item id="00005805" ccId="1134529886" eleName="InvestmentProperty" context="neeq_instant_T-1_M"/>
    <Item id="00005806" ccId="3361617449" eleName="PropertyPlantAndEquipment" context="neeq_instant_T-1_M"/>
    <Item id="00005807" ccId="3541536993" eleName="ConstructionInProgress" context="neeq_instant_T-1_M"/>
    <Item id="00005808" ccId="2616777014" eleName="ConstructionMaterials" context="neeq_instant_T-1_M"/>
    <Item id="00005809" ccId="72862299" eleName="FixedAssetsPendingForDisposal" context="neeq_instant_T-1_M"/>
    <Item id="00005810" ccId="1547646735" eleName="NoncurrentBiologicalAssets" context="neeq_instant_T-1_M"/>
    <Item id="00005811" ccId="3428440035" eleName="OilAndGasAssets" context="neeq_instant_T-1_M"/>
    <Item id="00005812" ccId="2875098651" eleName="IntangibleAssetsOtherThanGoodwill" context="neeq_instant_T-1_M"/>
    <Item id="00005813" ccId="3050248855" eleName="DevelopmentDisbursements" context="neeq_instant_T-1_M"/>
    <Item id="00005814" ccId="1334262362" eleName="Goodwill" context="neeq_instant_T-1_M"/>
    <Item id="00005815" ccId="2215076316" eleName="LongTermDeferredExpenses" context="neeq_instant_T-1_M"/>
    <Item id="00005816" ccId="289246690" eleName="DeferredTaxAssets" context="neeq_instant_T-1_M"/>
    <Item id="00005817" ccId="2771956730" eleName="OtherNonCurrentAssets" context="neeq_instant_T-1_M"/>
    <Item id="00005818" ccId="2641840862" eleName="NoncurrentAssets" context="neeq_instant_T-1_M"/>
    <Item id="00005819" ccId="2646529827" eleName="Assets" context="neeq_instant_T-1_M"/>
    <Item id="00005820" ccId="3678975946" eleName="ShortTermBorrowings" context="neeq_instant_T-1_M"/>
    <Item id="00005821" ccId="1720941255" eleName="YiGongYunJiaZhiJiLiangQieQiBianDongJiRuDangQiSunYiDeJinRongFuZhai" context="neeq_instant_T-1_M"/>
    <Item id="00005822" ccId="3052870757" eleName="DerivativeFinancialLiabilities" context="neeq_instant_T-1_M"/>
    <Item id="00005823" ccId="3358217853" eleName="NotesPayable" context="neeq_instant_T-1_M"/>
    <Item id="00005824" ccId="3868005046" eleName="AccountsPayable" context="neeq_instant_T-1_M"/>
    <Item id="00005825" ccId="968790619" eleName="AdvancesFromCustomers" context="neeq_instant_T-1_M"/>
    <Item id="00005826" ccId="2120881389" eleName="EmployeeBenefitsPayable" context="neeq_instant_T-1_M"/>
    <Item id="00005827" ccId="1400327303" eleName="CurrentTaxLiabilities" context="neeq_instant_T-1_M"/>
    <Item id="00005828" ccId="2670667369" eleName="InterestPayables" context="neeq_instant_T-1_M"/>
    <Item id="00005829" ccId="3225614328" eleName="DividendsPayable" context="neeq_instant_T-1_M"/>
    <Item id="00005830" ccId="2848892034" eleName="OtherPayables" context="neeq_instant_T-1_M"/>
    <Item id="00005831" ccId="2992043872" eleName="LiabilitiesIncludedInDisposalGroupsClassifiedAsHeldForSale" context="neeq_instant_T-1_M"/>
    <Item id="00005832" ccId="372203880" eleName="CurrentPortionOfLongTermLiabilities" context="neeq_instant_T-1_M"/>
    <Item id="00005833" ccId="3060117654" eleName="OtherCurrentLiabilities" context="neeq_instant_T-1_M"/>
    <Item id="00005834" ccId="1540633674" eleName="CurrentLiabilities" context="neeq_instant_T-1_M"/>
    <Item id="00005835" ccId="3637274635" eleName="LongtermBorrowings" context="neeq_instant_T-1_M"/>
    <Item id="00005836" ccId="4057561715" eleName="BondsPayable" context="neeq_instant_T-1_M"/>
    <Item id="00005837" ccId="4102508769" eleName="YingFuZhaiQuanYouXianGu" context="neeq_instant_T-1_M"/>
    <Item id="00005838" ccId="752548895" eleName="YingFuZhaiQuanYongXuZhai" context="neeq_instant_T-1_M"/>
    <Item id="00005839" ccId="2805415859" eleName="LongTermPayables" context="neeq_instant_T-1_M"/>
    <Item id="00005840" ccId="1216392599" eleName="ChangQiYingFuZhiGongXinChou" context="neeq_instant_T-1_M"/>
    <Item id="00005841" ccId="556604506" eleName="GrantsPayables" context="neeq_instant_T-1_M"/>
    <Item id="00005842" ccId="526535121" eleName="Provisions" context="neeq_instant_T-1_M"/>
    <Item id="00005843" ccId="4240806059" eleName="DeferredIncome" context="neeq_instant_T-1_M"/>
    <Item id="00005844" ccId="732810225" eleName="DeferredTaxLiabilities" context="neeq_instant_T-1_M"/>
    <Item id="00005845" ccId="2658409386" eleName="OtherNonCurrentLiabilities" context="neeq_instant_T-1_M"/>
    <Item id="00005846" ccId="2330553801" eleName="NoncurrentLiabilities" context="neeq_instant_T-1_M"/>
    <Item id="00005847" ccId="3605050058" eleName="Liabilities" context="neeq_instant_T-1_M"/>
    <Item id="00005848" ccId="38788600" eleName="IssuedCapital" context="neeq_instant_T-1_M"/>
    <Item id="00005849" ccId="2065139704" eleName="OtherEquityInterest" context="neeq_instant_T-1_M"/>
    <Item id="00005850" ccId="622201313" eleName="QiTaQuanYiGongJuYouXianGu" context="neeq_instant_T-1_M"/>
    <Item id="00005851" ccId="2606303298" eleName="QiTaQuanYiGongJuYongXuZhai" context="neeq_instant_T-1_M"/>
    <Item id="00005852" ccId="24460233" eleName="CapitalSurplus" context="neeq_instant_T-1_M"/>
    <Item id="00005853" ccId="4172577153" eleName="KuCunGu" context="neeq_instant_T-1_M"/>
    <Item id="00005854" ccId="171075914" eleName="QiTaZongHeShouYi" context="neeq_instant_T-1_M"/>
    <Item id="00005855" ccId="1839276051" eleName="SpecializedReserve" context="neeq_instant_T-1_M"/>
    <Item id="00005856" ccId="2705504798" eleName="SurplusReserves" context="neeq_instant_T-1_M"/>
    <Item id="00005857" ccId="2267420686" eleName="GeneralProvisions" context="neeq_instant_T-1_M"/>
    <Item id="00005858" ccId="1421600636" eleName="RetainedEarnings" context="neeq_instant_T-1_M"/>
    <Item id="00005859" ccId="1896242293" eleName="Equity" context="neeq_instant_T-1_M"/>
    <Item id="00005860" ccId="1706761624" eleName="EquityAndLiabilities" context="neeq_instant_T-1_M"/>
    <Item id="00005861" ccId="492531562" eleName="ReceiptsFromSalesOfGoodsAndRenderingOfServices" context="neeq_duration_T_M"/>
    <Item id="00005862" ccId="2719843407" eleName="ReceiptsFromSalesOfGoodsAndRenderingOfServices" context="neeq_duration_T-1_M"/>
    <Item id="00005863" ccId="843132639" eleName="TaxRefunds" context="neeq_duration_T_M"/>
    <Item id="00005864" ccId="2975314846" eleName="OtherCashReceiptsFromOperatingActivities" context="neeq_duration_T_M"/>
    <Item id="00005865" ccId="4126168669" eleName="CashInflowsFromOperatingActivities" context="neeq_duration_T_M"/>
    <Item id="00005866" ccId="3988652130" eleName="PaymentsToSuppliersForGoodsAndServices" context="neeq_duration_T_M"/>
    <Item id="00005867" ccId="1052811825" eleName="PaymentsToAndOnBehalfOfEmployees" context="neeq_duration_T_M"/>
    <Item id="00005868" ccId="3095110825" eleName="PaymentsOfAllTypesOfTaxes" context="neeq_duration_T_M"/>
    <Item id="00005869" ccId="1659962811" eleName="OtherCashPaymentsFromOperatingActivities" context="neeq_duration_T_M"/>
    <Item id="00005870" ccId="182172453" eleName="CashOutflowsFromOperatingActivities" context="neeq_duration_T_M"/>
    <Item id="00005871" ccId="3018177878" eleName="CashFlowsFromUsedInOperatingActivities" context="neeq_duration_T_M"/>
    <Item id="00005872" ccId="1581635856" eleName="CashReceiptsFromReturnsOfInvestments" context="neeq_duration_T_M"/>
    <Item id="00005873" ccId="2593646817" eleName="CashReceivedFromReturnsOnInvestments" context="neeq_duration_T_M"/>
    <Item id="00005874" ccId="663203286" eleName="NetCashReceivedFromDisposalOfFixedAssetsIntangibleAssetsAndOtherLongTermAssets" context="neeq_duration_T_M"/>
    <Item id="00005875" ccId="385916430" eleName="CashFlowsFromLosingControlOfSubsidiariesOrOtherBusinessesClassifiedAsInvestingActivities" context="neeq_duration_T_M"/>
    <Item id="00005876" ccId="430323319" eleName="CashReceiptsRelatedToOtherInvestingActivities" context="neeq_duration_T_M"/>
    <Item id="00005877" ccId="2988811952" eleName="CashInflowsFromInvestingActivities" context="neeq_duration_T_M"/>
    <Item id="00005878" ccId="3489500626" eleName="CashPaidToAcquireFixedAssetsIntangibleAssetsAndOtherLongtermAssets" context="neeq_duration_T_M"/>
    <Item id="00005879" ccId="504564047" eleName="CashPaymentsForInvestments" context="neeq_duration_T_M"/>
    <Item id="00005880" ccId="3861681026" eleName="NetCashPaidForAcquiringTheSubsidiariesAndOtherBusinessUnits" context="neeq_duration_T_M"/>
    <Item id="00005881" ccId="2721691788" eleName="CashPaymentsRelatedToOtherInvestingActivities" context="neeq_duration_T_M"/>
    <Item id="00005882" ccId="1240296620" eleName="CashOutflowsFromInvestingActivities" context="neeq_duration_T_M"/>
    <Item id="00005883" ccId="2450191740" eleName="CashFlowsFromUsedInInvestingActivities" context="neeq_duration_T_M"/>
    <Item id="00005884" ccId="917986481" eleName="CashProceedsFromInvestmentsByOthers" context="neeq_duration_T_M"/>
    <Item id="00005885" ccId="1552351985" eleName="CashReceivedFromBorrowings" context="neeq_duration_T_M"/>
    <Item id="00005886" ccId="2103529692" eleName="CashReceiptsRelatedToOtherFinancingActivities" context="neeq_duration_T_M"/>
    <Item id="00005887" ccId="2486269852" eleName="CashInflowsFromFinancingActivities" context="neeq_duration_T_M"/>
    <Item id="00005888" ccId="684871103" eleName="CashRepaymentsForDebts" context="neeq_duration_T_M"/>
    <Item id="00005889" ccId="2836324134" eleName="CashPaymentsForDistributionOfDividendsOrProfitAndInterestExpenses" context="neeq_duration_T_M"/>
    <Item id="00005890" ccId="1174543173" eleName="CashPaymentsRelatedToOtherFinancingActivities" context="neeq_duration_T_M"/>
    <Item id="00005891" ccId="3846651040" eleName="CashOutflowsFromFinancingActivities" context="neeq_duration_T_M"/>
    <Item id="00005892" ccId="4280807776" eleName="CashFlowsFromUsedInFinancingActivities" context="neeq_duration_T_M"/>
    <Item id="00005893" ccId="1803186842" eleName="EffectOfExchangeRateChangesOnCashAndCashEquivalents" context="neeq_duration_T_M"/>
    <Item id="00005894" ccId="2642213995" eleName="IncreaseDecreaseInCashAndCashEquivalents" context="neeq_duration_T_M"/>
    <Item id="00005895" ccId="3063121177" eleName="CashAndCashEquivalents" context="neeq_instant_T-1_M"/>
    <Item id="00005896" ccId="1365556073" eleName="CashAndCashEquivalents" context="neeq_instant_T_M"/>
    <Item id="00005897" ccId="1691030555" eleName="TaxRefunds" context="neeq_duration_T-1_M"/>
    <Item id="00005898" ccId="605160982" eleName="OtherCashReceiptsFromOperatingActivities" context="neeq_duration_T-1_M"/>
    <Item id="00005899" ccId="2145692041" eleName="CashInflowsFromOperatingActivities" context="neeq_duration_T-1_M"/>
    <Item id="00005900" ccId="4189232264" eleName="PaymentsToSuppliersForGoodsAndServices" context="neeq_duration_T-1_M"/>
    <Item id="00005901" ccId="2254301828" eleName="PaymentsToAndOnBehalfOfEmployees" context="neeq_duration_T-1_M"/>
    <Item id="00005902" ccId="1066156871" eleName="PaymentsOfAllTypesOfTaxes" context="neeq_duration_T-1_M"/>
    <Item id="00005903" ccId="342372564" eleName="OtherCashPaymentsFromOperatingActivities" context="neeq_duration_T-1_M"/>
    <Item id="00005904" ccId="3748137678" eleName="CashOutflowsFromOperatingActivities" context="neeq_duration_T-1_M"/>
    <Item id="00005905" ccId="4269710221" eleName="CashFlowsFromUsedInOperatingActivities" context="neeq_duration_T-1_M"/>
    <Item id="00005906" ccId="2474789315" eleName="CashReceiptsFromReturnsOfInvestments" context="neeq_duration_T-1_M"/>
    <Item id="00005907" ccId="1663813892" eleName="CashReceivedFromReturnsOnInvestments" context="neeq_duration_T-1_M"/>
    <Item id="00005908" ccId="1015266936" eleName="NetCashReceivedFromDisposalOfFixedAssetsIntangibleAssetsAndOtherLongTermAssets" context="neeq_duration_T-1_M"/>
    <Item id="00005909" ccId="3467140296" eleName="CashFlowsFromLosingControlOfSubsidiariesOrOtherBusinessesClassifiedAsInvestingActivities" context="neeq_duration_T-1_M"/>
    <Item id="00005910" ccId="3529128368" eleName="CashReceiptsRelatedToOtherInvestingActivities" context="neeq_duration_T-1_M"/>
    <Item id="00005911" ccId="577412540" eleName="CashInflowsFromInvestingActivities" context="neeq_duration_T-1_M"/>
    <Item id="00005912" ccId="4266162564" eleName="CashPaidToAcquireFixedAssetsIntangibleAssetsAndOtherLongtermAssets" context="neeq_duration_T-1_M"/>
    <Item id="00005913" ccId="1900324624" eleName="CashPaymentsForInvestments" context="neeq_duration_T-1_M"/>
    <Item id="00005914" ccId="1015806481" eleName="NetCashPaidForAcquiringTheSubsidiariesAndOtherBusinessUnits" context="neeq_duration_T-1_M"/>
    <Item id="00005915" ccId="699439064" eleName="CashPaymentsRelatedToOtherInvestingActivities" context="neeq_duration_T-1_M"/>
    <Item id="00005916" ccId="1458069673" eleName="CashOutflowsFromInvestingActivities" context="neeq_duration_T-1_M"/>
    <Item id="00005917" ccId="4053484589" eleName="CashFlowsFromUsedInInvestingActivities" context="neeq_duration_T-1_M"/>
    <Item id="00005918" ccId="1128600651" eleName="CashProceedsFromInvestmentsByOthers" context="neeq_duration_T-1_M"/>
    <Item id="00005919" ccId="790480792" eleName="CashReceivedFromBorrowings" context="neeq_duration_T-1_M"/>
    <Item id="00005920" ccId="1853604585" eleName="CashReceiptsRelatedToOtherFinancingActivities" context="neeq_duration_T-1_M"/>
    <Item id="00005921" ccId="3903693089" eleName="CashInflowsFromFinancingActivities" context="neeq_duration_T-1_M"/>
    <Item id="00005922" ccId="4119005289" eleName="CashRepaymentsForDebts" context="neeq_duration_T-1_M"/>
    <Item id="00005923" ccId="243068842" eleName="CashPaymentsForDistributionOfDividendsOrProfitAndInterestExpenses" context="neeq_duration_T-1_M"/>
    <Item id="00005924" ccId="2165426812" eleName="CashPaymentsRelatedToOtherFinancingActivities" context="neeq_duration_T-1_M"/>
    <Item id="00005925" ccId="377205268" eleName="CashOutflowsFromFinancingActivities" context="neeq_duration_T-1_M"/>
    <Item id="00005926" ccId="1413049985" eleName="CashFlowsFromUsedInFinancingActivities" context="neeq_duration_T-1_M"/>
    <Item id="00005927" ccId="3621625859" eleName="EffectOfExchangeRateChangesOnCashAndCashEquivalents" context="neeq_duration_T-1_M"/>
    <Item id="00005928" ccId="4086542132" eleName="IncreaseDecreaseInCashAndCashEquivalents" context="neeq_duration_T-1_M"/>
    <Item id="00005929" ccId="1651945737" eleName="CashAndCashEquivalents" context="neeq_instant_T-2_M"/>
    <Item id="00005930" ccId="383535396" eleName="CashAndCashEquivalents" context="neeq_instant_T-1_M"/>
    <Item id="00005931" ccId="1547951673" eleName="GongSiFaDingDaiBiaoRen" context="neeq_duration_T"/>
    <Item id="00005932" ccId="3846954222" eleName="ZhuGuanKuaiJiGongZuoFuZeRen" context="neeq_duration_T"/>
    <Item id="00005933" ccId="1589731525" eleName="KuaiJiJiGouFuZeRen" context="neeq_duration_T"/>
    <Item id="00005934" ccId="1182407438" eleName="GongSiFaDingDaiBiaoRen" context="neeq_duration_T"/>
    <Item id="00005935" ccId="3784598008" eleName="ZhuGuanKuaiJiGongZuoFuZeRen" context="neeq_duration_T"/>
    <Item id="00005936" ccId="4125092428" eleName="KuaiJiJiGouFuZeRen" context="neeq_duration_T"/>
    <Item id="00005937" ccId="826100632" eleName="GongSiFaDingDaiBiaoRen" context="neeq_duration_T"/>
    <Item id="00005938" ccId="916441318" eleName="ZhuGuanKuaiJiGongZuoFuZeRen" context="neeq_duration_T"/>
    <Item id="00005939" ccId="2576071384" eleName="KuaiJiJiGouFuZeRen" context="neeq_duration_T"/>
    <Item id="00005943" ccId="3767170795" eleName="CashAndCashEquivalents" context="neeq_instant_T-1"/>
    <Item id="00005944" ccId="1889077524" eleName="CashAndCashEquivalents" context="neeq_instant_T-2"/>
    <Item id="00005945" ccId="4264240025" eleName="IssuedCapital" context="neeq_instant_T-1_M"/>
    <Item id="00005946" ccId="641701654" eleName="CapitalSurplus" context="neeq_instant_T-1_M"/>
    <Item id="00005947" ccId="3538374745" eleName="QiTaZongHeShouYi" context="neeq_instant_T-1_M"/>
    <Item id="00005948" ccId="1551802643" eleName="SpecializedReserve" context="neeq_instant_T-1_M"/>
    <Item id="00005949" ccId="2040861048" eleName="SurplusReserves" context="neeq_instant_T-1_M"/>
    <Item id="00005950" ccId="2288390580" eleName="RetainedEarnings" context="neeq_instant_T-1_M"/>
    <Item id="00005951" ccId="1218234803" eleName="Equity" context="neeq_instant_T-1_M"/>
    <Item id="00005952" ccId="18981671" eleName="kuaiJiZhengCeBianGengDaoZhiDeBianGengShiShouZiBenHuoGuBen" context="neeq_duration_T_M"/>
    <Item id="00005953" ccId="2396853222" eleName="QianQiChaCuoGengZhengDaoZhiDeBianGengShiShouZiBenHuoGuBen" context="neeq_duration_T_M"/>
    <Item id="00005954" ccId="103089125" eleName="QiTaDaoZhiDeBianGengShiShouZiBenHuoGuBen" context="neeq_duration_T_M"/>
    <Item id="00005955" ccId="3922811760" eleName="BenNianNianChuYuEShiShouZiBenHuoGuBen" context="neeq_duration_T_M"/>
    <Item id="00005956" ccId="137001823" eleName="BenQiZengJianBianDongJinEShiShouZiBenHuoGuBen" context="neeq_duration_T_M"/>
    <Item id="00005957" ccId="1535928703" eleName="JingLiRunHeQiTaZongHeShouYiBianDongDaoZhiDeBianDongJinEShiShouZiBenHuoGuBen" context="neeq_duration_T_M"/>
    <Item id="00005958" ccId="4172349932" eleName="SuoYouZheTouRuHeJianShaoZiBenDaoZhiDeBianDongShiShouZiBenHuoGuBen" context="neeq_duration_T_M"/>
    <Item id="00005959" ccId="3030283518" eleName="GuFenZhiFuJiRuSuoYouZheQuanYiDeJinEDaoZhiDeBianDongShiShouZiBenHuoGuBen" context="neeq_duration_T_M"/>
    <Item id="00005960" ccId="1303889949" eleName="QiTaSuoYouZheTouRuHeJianShaoZiBenDaoZhiDeBianDongShiShouZiBenHuoGuBen" context="neeq_duration_T_M"/>
    <Item id="00005961" ccId="1250924740" eleName="LiRunFenPeiDaoZhiDeBianDongShiShouZiBenHuoGuBen" context="neeq_duration_T_M"/>
    <Item id="00005962" ccId="51047767" eleName="TiQuYingYuGongJiDaoZhiDeBianDongShiShouZiBenHuoGuBen" context="neeq_duration_T_M"/>
    <Item id="00005963" ccId="3218062646" eleName="DuiSuoYouZheHuoGuDongDeFenPeiDaoZhiDeBianDongShiShouZiBenHuoGuBen" context="neeq_duration_T_M"/>
    <Item id="00005964" ccId="2424360674" eleName="QiTaLiRunFenPeiDaoZhiDeBianDongShiShouZiBenHuoGuBen" context="neeq_duration_T_M"/>
    <Item id="00005965" ccId="4057564302" eleName="SuoYouZheQuanYiNeiBuJieZhuanBianDongDaoZhiDeBianDongShiShouZiBenHuoGuBen" context="neeq_duration_T_M"/>
    <Item id="00005966" ccId="1687487770" eleName="ZiBenGongJiZhuanZengZiBenHuoGuBenDaoZhiDeBianDongShiShouZiBenHuoGuBen" context="neeq_duration_T_M"/>
    <Item id="00005967" ccId="1009249150" eleName="YingYuGongJiZhuanZengZiBenHuoGuBenDaoZhiDeBianDongShiShouZiBenHuoGuBen" context="neeq_duration_T_M"/>
    <Item id="00005968" ccId="784543439" eleName="YingYuGongJiMiBuKuiSunDaoZhiDeBianDongShiShouZiBenHuoGuBen" context="neeq_duration_T_M"/>
    <Item id="00005969" ccId="10732648" eleName="QiTaSuoYouZheQuanYiNeiBuJieZhuanDaoZhiDeBianDongShiShouZiBenHuoGuBen" context="neeq_duration_T_M"/>
    <Item id="00005970" ccId="1621874829" eleName="ZhuanXiangChuBeiDeBianDongShiShouZiBenHuoGuBen" context="neeq_duration_T_M"/>
    <Item id="00005971" ccId="3035910151" eleName="BenQiTiQuDaoZhiDeBianDongShiShouZiBenHuoGuBen" context="neeq_duration_T_M"/>
    <Item id="00005972" ccId="1178549216" eleName="BenQiShiYongDaoZhiDeBianDongShiShouZiBenHuoGuBen" context="neeq_duration_T_M"/>
    <Item id="00005973" ccId="3878108376" eleName="IssuedCapital" context="neeq_instant_T_M"/>
    <Item id="00005974" ccId="4051175016" eleName="KuCunGu" context="neeq_instant_T_M"/>
    <Item id="00005975" ccId="3480546775" eleName="QiTaZongHeShouYi" context="neeq_instant_T_M"/>
    <Item id="00005976" ccId="2641213909" eleName="SpecializedReserve" context="neeq_instant_T_M"/>
    <Item id="00005977" ccId="1352222656" eleName="SurplusReserves" context="neeq_instant_T_M"/>
    <Item id="00005978" ccId="3782581871" eleName="RetainedEarnings" context="neeq_instant_T_M"/>
    <Item id="00005979" ccId="4272254705" eleName="Equity" context="neeq_instant_T_M"/>
    <Item id="00005980" ccId="2637830961" eleName="kuaiJiZhengCeBianGengDaoZhiDeBianGengZiBenGongJi" context="neeq_duration_T_M"/>
    <Item id="00005981" ccId="90596224" eleName="QianQiChaCuoGengZhengDaoZhiDeBianGengZiBenGongJi" context="neeq_duration_T_M"/>
    <Item id="00005982" ccId="4191386614" eleName="QiTaDaoZhiDeBianGengZiBenGongJi" context="neeq_duration_T_M"/>
    <Item id="00005983" ccId="3541147464" eleName="BenNianNianChuYuEZiBenGongJi" context="neeq_duration_T_M"/>
    <Item id="00005984" ccId="525297661" eleName="BenQiZengJianBianDongJinEZiBenGongJi" context="neeq_duration_T_M"/>
    <Item id="00005985" ccId="962232420" eleName="JingLiRunHeQiTaZongHeShouYiBianDongDaoZhiDeBianDongJinEZiBenGongJi" context="neeq_duration_T_M"/>
    <Item id="00005986" ccId="3787445985" eleName="SuoYouZheTouRuHeJianShaoZiBenDaoZhiDeBianDongZiBenGongJi" context="neeq_duration_T_M"/>
    <Item id="00005987" ccId="806904117" eleName="GuFenZhiFuJiRuSuoYouZheQuanYiDeJinEDaoZhiDeBianDongZiBenGongJi" context="neeq_duration_T_M"/>
    <Item id="00005988" ccId="573935630" eleName="QiTaSuoYouZheTouRuHeJianShaoZiBenDaoZhiDeBianDongZiBenGongJi" context="neeq_duration_T_M"/>
    <Item id="00005989" ccId="614796101" eleName="LiRunFenPeiDaoZhiDeBianDongZiBenGongJi" context="neeq_duration_T_M"/>
    <Item id="00005990" ccId="1154184161" eleName="TiQuYingYuGongJiDaoZhiDeBianDongZiBenGongJi" context="neeq_duration_T_M"/>
    <Item id="00005991" ccId="1130592249" eleName="DuiSuoYouZheHuoGuDongDeFenPeiDaoZhiDeBianDongZiBenGongJi" context="neeq_duration_T_M"/>
    <Item id="00005992" ccId="3636508723" eleName="QiTaLiRunFenPeiDaoZhiDeBianDongZiBenGongJi" context="neeq_duration_T_M"/>
    <Item id="00005993" ccId="3470609120" eleName="SuoYouZheQuanYiNeiBuJieZhuanBianDongDaoZhiDeBianDongZiBenGongJi" context="neeq_duration_T_M"/>
    <Item id="00005994" ccId="265123717" eleName="ZiBenGongJiZhuanZengZiBenHuoGuBenDaoZhiDeBianDongZiBenGongJi" context="neeq_duration_T_M"/>
    <Item id="00005995" ccId="2907554078" eleName="YingYuGongJiZhuanZengZiBenHuoGuBenDaoZhiDeBianDongZiBenGongJi" context="neeq_duration_T_M"/>
    <Item id="00005996" ccId="3895444949" eleName="YingYuGongJiMiBuKuiSunDaoZhiDeBianDongZiBenGongJi" context="neeq_duration_T_M"/>
    <Item id="00005997" ccId="2050875409" eleName="QiTaSuoYouZheQuanYiNeiBuJieZhuanDaoZhiDeBianDongZiBenGongJi" context="neeq_duration_T_M"/>
    <Item id="00005998" ccId="3625248990" eleName="ZhuanXiangChuBeiDeBianDongZiBenGongJi" context="neeq_duration_T_M"/>
    <Item id="00005999" ccId="3338094875" eleName="BenQiTiQuDaoZhiDeBianDongZiBenGongJi" context="neeq_duration_T_M"/>
    <Item id="00006000" ccId="1750529228" eleName="BenQiShiYongDaoZhiDeBianDongZiBenGongJi" context="neeq_duration_T_M"/>
    <Item id="00006001" ccId="3407099668" eleName="KuCunGu" context="neeq_instant_T-1_M"/>
    <Item id="00006002" ccId="1900322139" eleName="kuaiJiZhengCeBianGengDaoZhiDeBianGengKuCunGu" context="neeq_duration_T_M"/>
    <Item id="00006003" ccId="680474640" eleName="QianQiChaCuoGengZhengDaoZhiDeBianGengKuCunGu" context="neeq_duration_T_M"/>
    <Item id="00006004" ccId="3281969178" eleName="QiTaDaoZhiDeBianGengKuCunGu" context="neeq_duration_T_M"/>
    <Item id="00006005" ccId="2821831157" eleName="BenNianNianChuYuEKuCunGu" context="neeq_duration_T_M"/>
    <Item id="00006006" ccId="1911421732" eleName="BenQiZengJianBianDongJinEKuCunGu" context="neeq_duration_T_M"/>
    <Item id="00006007" ccId="1129059607" eleName="JingLiRunHeQiTaZongHeShouYiBianDongDaoZhiDeBianDongJinEKuCunGu" context="neeq_duration_T_M"/>
    <Item id="00006008" ccId="1788548518" eleName="SuoYouZheTouRuHeJianShaoZiBenDaoZhiDeBianDongKuCunGu" context="neeq_duration_T_M"/>
    <Item id="00006009" ccId="2895755727" eleName="GuFenZhiFuJiRuSuoYouZheQuanYiDeJinEDaoZhiDeBianDongKuCunGu" context="neeq_duration_T_M"/>
    <Item id="00006010" ccId="125518659" eleName="QiTaSuoYouZheTouRuHeJianShaoZiBenDaoZhiDeBianDong" context="neeq_duration_T_M"/>
    <Item id="00006011" ccId="3654091483" eleName="LiRunFenPeiDaoZhiDeBianDongKuCunGu" context="neeq_duration_T_M"/>
    <Item id="00006012" ccId="679171526" eleName="TiQuYingYuGongJiDaoZhiDeBianDongKuCunGu" context="neeq_duration_T_M"/>
    <Item id="00006013" ccId="3026977578" eleName="DuiSuoYouZheHuoGuDongDeFenPeiDaoZhiDeBianDongKuCunGu" context="neeq_duration_T_M"/>
    <Item id="00006014" ccId="2684002024" eleName="QiTaLiRunFenPeiDaoZhiDeBianDongKuCunGu" context="neeq_duration_T_M"/>
    <Item id="00006015" ccId="3396373176" eleName="SuoYouZheQuanYiNeiBuJieZhuanBianDongDaoZhiDeBianDongKuCunGu" context="neeq_duration_T_M"/>
    <Item id="00006016" ccId="3989872477" eleName="ZiBenGongJiZhuanZengZiBenHuoGuBenDaoZhiDeBianDongKuCunGu" context="neeq_duration_T_M"/>
    <Item id="00006017" ccId="1258250567" eleName="YingYuGongJiZhuanZengZiBenHuoGuBenDaoZhiDeBianDongKuCunGu" context="neeq_duration_T_M"/>
    <Item id="00006018" ccId="3698331246" eleName="YingYuGongJiMiBuKuiSunDaoZhiDeBianDongKuCunGu" context="neeq_duration_T_M"/>
    <Item id="00006019" ccId="3590252152" eleName="QiTaSuoYouZheQuanYiNeiBuJieZhuanDaoZhiDeBianDongKuCunGu" context="neeq_duration_T_M"/>
    <Item id="00006020" ccId="1526677512" eleName="ZhuanXiangChuBeiDeBianDongKuCunGu" context="neeq_duration_T_M"/>
    <Item id="00006021" ccId="861860935" eleName="BenQiTiQuDaoZhiDeBianDongKuCunGu" context="neeq_duration_T_M"/>
    <Item id="00006022" ccId="790087596" eleName="BenQiShiYongDaoZhiDeBianDongKuCunGu" context="neeq_duration_T_M"/>
    <Item id="00006023" ccId="3435455112" eleName="kuaiJiZhengCeBianGengDaoZhiDeBianGengQiTaZongHeShouYi" context="neeq_duration_T_M"/>
    <Item id="00006024" ccId="1532144155" eleName="QianQiChaCuoGengZhengDaoZhiDeBianGengQiTaZongHeShouYi" context="neeq_duration_T_M"/>
    <Item id="00006025" ccId="391319848" eleName="QiTaDaoZhiDeBianGengQiTaZongHeShouYi" context="neeq_duration_T_M"/>
    <Item id="00006026" ccId="1063754258" eleName="BenNianNianChuYuEQiTaZongHeShouYi" context="neeq_duration_T_M"/>
    <Item id="00006027" ccId="4112290625" eleName="BenQiZengJianBianDongJinEQiTaZongHeShouYi" context="neeq_duration_T_M"/>
    <Item id="00006028" ccId="2810586293" eleName="JingLiRunHeQiTaZongHeShouYiBianDongDaoZhiDeBianDongJinEQiTaZongHeShouYi" context="neeq_duration_T_M"/>
    <Item id="00006029" ccId="1600920568" eleName="SuoYouZheTouRuHeJianShaoZiBenDaoZhiDeBianDongQiTaZongHeShouYi" context="neeq_duration_T_M"/>
    <Item id="00006030" ccId="36640687" eleName="GuFenZhiFuJiRuSuoYouZheQuanYiDeJinEDaoZhiDeBianDongQiTaZongHeShouYi" context="neeq_duration_T_M"/>
    <Item id="00006031" ccId="3771718082" eleName="QiTaSuoYouZheTouRuHeJianShaoZiBenDaoZhiDeBianDongQiTaZongHeShouYi" context="neeq_duration_T_M"/>
    <Item id="00006032" ccId="3694783617" eleName="LiRunFenPeiDaoZhiDeBianDongQiTaZongHeShouYi" context="neeq_duration_T_M"/>
    <Item id="00006033" ccId="1957211401" eleName="TiQuYingYuGongJiDaoZhiDeBianDongQiTaZongHeShouYi" context="neeq_duration_T_M"/>
    <Item id="00006034" ccId="1651014988" eleName="DuiSuoYouZheHuoGuDongDeFenPeiDaoZhiDeBianDongQiTaZongHeShouYi" context="neeq_duration_T_M"/>
    <Item id="00006035" ccId="1007951696" eleName="QiTaLiRunFenPeiDaoZhiDeBianDongQiTaZongHeShouYi" context="neeq_duration_T_M"/>
    <Item id="00006036" ccId="2105912753" eleName="SuoYouZheQuanYiNeiBuJieZhuanBianDongDaoZhiDeBianDongQiTaZongHeShouYi" context="neeq_duration_T_M"/>
    <Item id="00006037" ccId="1115491898" eleName="ZiBenGongJiZhuanZengZiBenHuoGuBenDaoZhiDeBianDongQiTaZongHeShouYi" context="neeq_duration_T_M"/>
    <Item id="00006038" ccId="2382898003" eleName="YingYuGongJiZhuanZengZiBenHuoGuBenDaoZhiDeBianDongQiTaZongHeShouYi" context="neeq_duration_T_M"/>
    <Item id="00006039" ccId="1029528420" eleName="YingYuGongJiMiBuKuiSunDaoZhiDeBianDongQiTaZongHeShouYi" context="neeq_duration_T_M"/>
    <Item id="00006040" ccId="2070378338" eleName="QiTaSuoYouZheQuanYiNeiBuJieZhuanDaoZhiDeBianDongQiTaZongHeShouYi" context="neeq_duration_T_M"/>
    <Item id="00006041" ccId="621964611" eleName="ZhuanXiangChuBeiDeBianDongQiTaZongHeShouYi" context="neeq_duration_T_M"/>
    <Item id="00006042" ccId="1418286561" eleName="BenQiTiQuDaoZhiDeBianDongQiTaZongHeShouYi" context="neeq_duration_T_M"/>
    <Item id="00006043" ccId="3390285274" eleName="BenQiShiYongDaoZhiDeBianDongQiTaZongHeShouYi" context="neeq_duration_T_M"/>
    <Item id="00006044" ccId="4173741375" eleName="kuaiJiZhengCeBianGengDaoZhiDeBianGengZhuanXiangChuBei" context="neeq_duration_T_M"/>
    <Item id="00006045" ccId="2072538273" eleName="QianQiChaCuoGengZhengDaoZhiDeBianGengZhuanXiangChuBei" context="neeq_duration_T_M"/>
    <Item id="00006046" ccId="2712220484" eleName="QiTaDaoZhiDeBianGengZhuanXiangChuBei" context="neeq_duration_T_M"/>
    <Item id="00006047" ccId="3038458865" eleName="BenNianNianChuYuEZhuanXiangChuBei" context="neeq_duration_T_M"/>
    <Item id="00006048" ccId="1211846229" eleName="BenQiZengJianBianDongJinEZhuanXiangChuBei" context="neeq_duration_T_M"/>
    <Item id="00006049" ccId="3201803600" eleName="JingLiRunHeQiTaZongHeShouYiBianDongDaoZhiDeBianDongJinEZhuanXiangChuBei" context="neeq_duration_T_M"/>
    <Item id="00006050" ccId="3330692920" eleName="SuoYouZheTouRuHeJianShaoZiBenDaoZhiDeBianDongZhuanXiangChuBei" context="neeq_duration_T_M"/>
    <Item id="00006051" ccId="934489544" eleName="GuFenZhiFuJiRuSuoYouZheQuanYiDeJinEDaoZhiDeBianDongZhuanXiangChuBei" context="neeq_duration_T_M"/>
    <Item id="00006052" ccId="2838721259" eleName="QiTaSuoYouZheTouRuHeJianShaoZiBenDaoZhiDeBianDongZhuanXiangChuBei" context="neeq_duration_T_M"/>
    <Item id="00006053" ccId="1306046332" eleName="LiRunFenPeiDaoZhiDeBianDongZhuanXiangChuBei" context="neeq_duration_T_M"/>
    <Item id="00006054" ccId="1194115816" eleName="TiQuYingYuGongJiDaoZhiDeBianDongZhuanXiangChuBei" context="neeq_duration_T_M"/>
    <Item id="00006055" ccId="3397298526" eleName="DuiSuoYouZheHuoGuDongDeFenPeiDaoZhiDeBianDongZhuanXiangChuBei" context="neeq_duration_T_M"/>
    <Item id="00006056" ccId="1883282027" eleName="QiTaLiRunFenPeiDaoZhiDeBianDongZhuanXiangChuBei" context="neeq_duration_T_M"/>
    <Item id="00006057" ccId="2938398639" eleName="SuoYouZheQuanYiNeiBuJieZhuanBianDongDaoZhiDeBianDongZhuanXiangChuBei" context="neeq_duration_T_M"/>
    <Item id="00006058" ccId="2435082567" eleName="ZiBenGongJiZhuanZengZiBenHuoGuBenDaoZhiDeBianDongZhuanXiangChuBei" context="neeq_duration_T_M"/>
    <Item id="00006059" ccId="2351980572" eleName="YingYuGongJiZhuanZengZiBenHuoGuBenDaoZhiDeBianDongZhuanXiangChuBei" context="neeq_duration_T_M"/>
    <Item id="00006060" ccId="1951205492" eleName="YingYuGongJiMiBuKuiSunDaoZhiDeBianDongZhuanXiangChuBei" context="neeq_duration_T_M"/>
    <Item id="00006061" ccId="1611012036" eleName="QiTaSuoYouZheQuanYiNeiBuJieZhuanDaoZhiDeBianDongZhuanXiangChuBei" context="neeq_duration_T_M"/>
    <Item id="00006062" ccId="2801097813" eleName="ZhuanXiangChuBeiDeBianDongZhuanXiangChuBei" context="neeq_duration_T_M"/>
    <Item id="00006063" ccId="3323681501" eleName="BenQiTiQuDaoZhiDeBianDongZhuanXiangChuBei" context="neeq_duration_T_M"/>
    <Item id="00006064" ccId="3477014581" eleName="BenQiShiYongDaoZhiDeBianDongZhuanXiangChuBei" context="neeq_duration_T_M"/>
    <Item id="00006065" ccId="1383219976" eleName="kuaiJiZhengCeBianGengDaoZhiDeBianGengYingYuGongJi" context="neeq_duration_T_M"/>
    <Item id="00006066" ccId="3899446610" eleName="QianQiChaCuoGengZhengDaoZhiDeBianGengYingYuGongJi" context="neeq_duration_T_M"/>
    <Item id="00006067" ccId="3155100254" eleName="QiTaDaoZhiDeBianGengYingYuGongJi" context="neeq_duration_T_M"/>
    <Item id="00006068" ccId="2697029306" eleName="BenNianNianChuYuEYingYuGongJi" context="neeq_duration_T_M"/>
    <Item id="00006069" ccId="607789901" eleName="BenQiZengJianBianDongJinEYingYuGongJi" context="neeq_duration_T_M"/>
    <Item id="00006070" ccId="2904086593" eleName="JingLiRunHeQiTaZongHeShouYiBianDongDaoZhiDeBianDongJinEYingYuGongJi" context="neeq_duration_T_M"/>
    <Item id="00006071" ccId="1473478320" eleName="SuoYouZheTouRuHeJianShaoZiBenDaoZhiDeBianDongYingYuGongJi" context="neeq_duration_T_M"/>
    <Item id="00006072" ccId="405190768" eleName="GuFenZhiFuJiRuSuoYouZheQuanYiDeJinEDaoZhiDeBianDongYingYuGongJi" context="neeq_duration_T_M"/>
    <Item id="00006073" ccId="3057035216" eleName="QiTaSuoYouZheTouRuHeJianShaoZiBenDaoZhiDeBianDongYingYuGongJi" context="neeq_duration_T_M"/>
    <Item id="00006074" ccId="355474971" eleName="LiRunFenPeiDaoZhiDeBianDongYingYuGongJi" context="neeq_duration_T_M"/>
    <Item id="00006075" ccId="3051028529" eleName="TiQuYingYuGongJiDaoZhiDeBianDongYingYuGongJi" context="neeq_duration_T_M"/>
    <Item id="00006076" ccId="930777823" eleName="DuiSuoYouZheHuoGuDongDeFenPeiDaoZhiDeBianDongYingYuGongJi" context="neeq_duration_T_M"/>
    <Item id="00006077" ccId="1655104794" eleName="QiTaLiRunFenPeiDaoZhiDeBianDongYingYuGongJi" context="neeq_duration_T_M"/>
    <Item id="00006078" ccId="2005165347" eleName="SuoYouZheQuanYiNeiBuJieZhuanBianDongDaoZhiDeBianDongYingYuGongJi" context="neeq_duration_T_M"/>
    <Item id="00006079" ccId="3034068027" eleName="ZiBenGongJiZhuanZengZiBenHuoGuBenDaoZhiDeBianDongYingYuGongJi" context="neeq_duration_T_M"/>
    <Item id="00006080" ccId="423532973" eleName="YingYuGongJiZhuanZengZiBenHuoGuBenDaoZhiDeBianDongYingYuGongJi" context="neeq_duration_T_M"/>
    <Item id="00006081" ccId="1146476274" eleName="YingYuGongJiMiBuKuiSunDaoZhiDeBianDongYingYuGongJi" context="neeq_duration_T_M"/>
    <Item id="00006082" ccId="811761696" eleName="QiTaSuoYouZheQuanYiNeiBuJieZhuanDaoZhiDeBianDongYingYuGongJi" context="neeq_duration_T_M"/>
    <Item id="00006083" ccId="3969921022" eleName="ZhuanXiangChuBeiDeBianDongYingYuGongJi" context="neeq_duration_T_M"/>
    <Item id="00006084" ccId="2639756203" eleName="BenQiTiQuDaoZhiDeBianDongYingYuGongJi" context="neeq_duration_T_M"/>
    <Item id="00006085" ccId="3158252035" eleName="BenQiShiYongDaoZhiDeBianDongYingYuGongJi" context="neeq_duration_T_M"/>
    <Item id="00006086" ccId="3524271887" eleName="kuaiJiZhengCeBianGengDaoZhiDeBianGengWeiFenPeiLiRun" context="neeq_duration_T_M"/>
    <Item id="00006087" ccId="2495059295" eleName="QianQiChaCuoGengZhengDaoZhiDeBianGengWeiFenPeiLiRun" context="neeq_duration_T_M"/>
    <Item id="00006088" ccId="3818119815" eleName="QiTaDaoZhiDeBianGengWeiFenPeiLiRun" context="neeq_duration_T_M"/>
    <Item id="00006089" ccId="1432852621" eleName="BenNianNianChuYuEWeiFenPeiLiRun" context="neeq_duration_T_M"/>
    <Item id="00006090" ccId="3393682894" eleName="BenQiZengJianBianDongJinEWeiFenPeiLiRun" context="neeq_duration_T_M"/>
    <Item id="00006091" ccId="848837497" eleName="JingLiRunHeQiTaZongHeShouYiBianDongDaoZhiDeBianDongJinEWeiFenPeiLiRun" context="neeq_duration_T_M"/>
    <Item id="00006092" ccId="2093428037" eleName="SuoYouZheTouRuHeJianShaoZiBenDaoZhiDeBianDongWeiFenPeiLiRun" context="neeq_duration_T_M"/>
    <Item id="00006093" ccId="1982738006" eleName="GuFenZhiFuJiRuSuoYouZheQuanYiDeJinEDaoZhiDeBianDongWeiFenPeiLiRun" context="neeq_duration_T_M"/>
    <Item id="00006094" ccId="1238666836" eleName="QiTaSuoYouZheTouRuHeJianShaoZiBenDaoZhiDeBianDongWeiFenPeiLiRun" context="neeq_duration_T_M"/>
    <Item id="00006095" ccId="643010303" eleName="LiRunFenPeiDaoZhiDeBianDongWeiFenPeiLiRun" context="neeq_duration_T_M"/>
    <Item id="00006096" ccId="1161203381" eleName="TiQuYingYuGongJiDaoZhiDeBianDongWeiFenPeiLiRun" context="neeq_duration_T_M"/>
    <Item id="00006097" ccId="1745835064" eleName="DuiSuoYouZheHuoGuDongDeFenPeiDaoZhiDeBianDongWeiFenPeiLiRun" context="neeq_duration_T_M"/>
    <Item id="00006098" ccId="300431341" eleName="QiTaLiRunFenPeiDaoZhiDeBianDongWeiFenPeiLiRun" context="neeq_duration_T_M"/>
    <Item id="00006099" ccId="2623641438" eleName="SuoYouZheQuanYiNeiBuJieZhuanBianDongDaoZhiDeBianDongWeiFenPeiLiRun" context="neeq_duration_T_M"/>
    <Item id="00006100" ccId="1997450394" eleName="ZiBenGongJiZhuanZengZiBenHuoGuBenDaoZhiDeBianDongWeiFenPeiLiRun" context="neeq_duration_T_M"/>
    <Item id="00006101" ccId="4279581705" eleName="YingYuGongJiZhuanZengZiBenHuoGuBenDaoZhiDeBianDongWeiFenPeiLiRun" context="neeq_duration_T_M"/>
    <Item id="00006102" ccId="568083632" eleName="YingYuGongJiMiBuKuiSunDaoZhiDeBianDongWeiFenPeiLiRun" context="neeq_duration_T_M"/>
    <Item id="00006103" ccId="2302182072" eleName="QiTaSuoYouZheQuanYiNeiBuJieZhuanDaoZhiDeBianDongWeiFenPeiLiRun" context="neeq_duration_T_M"/>
    <Item id="00006104" ccId="1252695572" eleName="ZhuanXiangChuBeiDeBianDongWeiFenPeiLiRun" context="neeq_duration_T_M"/>
    <Item id="00006105" ccId="1624497193" eleName="BenQiTiQuDaoZhiDeBianDongWeiFenPeiLiRun" context="neeq_duration_T_M"/>
    <Item id="00006106" ccId="4061494431" eleName="BenQiShiYongDaoZhiDeBianDongWeiFenPeiLiRun" context="neeq_duration_T_M"/>
    <Item id="00006107" ccId="412591163" eleName="kuaiJiZhengCeBianGengDaoZhiDeBianGengSuoYouZheQuanYi" context="neeq_duration_T_M"/>
    <Item id="00006108" ccId="451673323" eleName="QianQiChaCuoGengZhengDaoZhiDeBianGengSuoYouZheQuanYi" context="neeq_duration_T_M"/>
    <Item id="00006109" ccId="1087654497" eleName="QiTaDaoZhiDeBianGengSuoYouZheQuanYi" context="neeq_duration_T_M"/>
    <Item id="00006110" ccId="2139835620" eleName="BenNianNianChuYuESuoYouZheQuanYi" context="neeq_duration_T_M"/>
    <Item id="00006111" ccId="1416747458" eleName="BenQiZengJianBianDongJinESuoYouZheQuanYi" context="neeq_duration_T_M"/>
    <Item id="00006112" ccId="883059810" eleName="JingLiRunHeQiTaZongHeShouYiBianDongDaoZhiDeBianDongJinESuoYouZheQuanYi" context="neeq_duration_T_M"/>
    <Item id="00006113" ccId="1439111645" eleName="SuoYouZheTouRuHeJianShaoZiBenDaoZhiDeBianDongSuoYouZheQuanYi" context="neeq_duration_T_M"/>
    <Item id="00006114" ccId="3042853993" eleName="GuFenZhiFuJiRuSuoYouZheQuanYiDeJinEDaoZhiDeBianDongSuoYouZheQuanYi" context="neeq_duration_T_M"/>
    <Item id="00006115" ccId="2145158116" eleName="QiTaSuoYouZheTouRuHeJianShaoZiBenDaoZhiDeBianDongSuoYouZheQuanYi" context="neeq_duration_T_M"/>
    <Item id="00006116" ccId="2905558385" eleName="LiRunFenPeiDaoZhiDeBianDongSuoYouZheQuanYi" context="neeq_duration_T_M"/>
    <Item id="00006117" ccId="2481489916" eleName="TiQuYingYuGongJiDaoZhiDeBianDongSuoYouZheQuanYi" context="neeq_duration_T_M"/>
    <Item id="00006118" ccId="2591802396" eleName="DuiSuoYouZheHuoGuDongDeFenPeiDaoZhiDeBianDongSuoYouZheQuanYi" context="neeq_duration_T_M"/>
    <Item id="00006119" ccId="2365630625" eleName="QiTaLiRunFenPeiDaoZhiDeBianDongSuoYouZheQuanYi" context="neeq_duration_T_M"/>
    <Item id="00006120" ccId="1028224646" eleName="SuoYouZheQuanYiNeiBuJieZhuanBianDongDaoZhiDeBianDongSuoYouZheQuanYi" context="neeq_duration_T_M"/>
    <Item id="00006121" ccId="4047460831" eleName="ZiBenGongJiZhuanZengZiBenHuoGuBenDaoZhiDeBianDongSuoYouZheQuanYi" context="neeq_duration_T_M"/>
    <Item id="00006122" ccId="3244742685" eleName="YingYuGongJiZhuanZengZiBenHuoGuBenDaoZhiDeBianDongSuoYouZheQuanYi" context="neeq_duration_T_M"/>
    <Item id="00006123" ccId="4126413521" eleName="YingYuGongJiMiBuKuiSunDaoZhiDeBianDongSuoYouZheQuanYi" context="neeq_duration_T_M"/>
    <Item id="00006124" ccId="4259687791" eleName="QiTaSuoYouZheQuanYiNeiBuJieZhuanDaoZhiDeBianDongSuoYouZheQuanYi" context="neeq_duration_T_M"/>
    <Item id="00006125" ccId="1869792999" eleName="ZhuanXiangChuBeiDeBianDongSuoYouZheQuanYi" context="neeq_duration_T_M"/>
    <Item id="00006126" ccId="412129284" eleName="BenQiTiQuDaoZhiDeBianDongSuoYouZheQuanYi" context="neeq_duration_T_M"/>
    <Item id="00006127" ccId="3048019945" eleName="BenQiShiYongDaoZhiDeBianDongSuoYouZheQuanYi" context="neeq_duration_T_M"/>
    <Item id="00006128" ccId="3066594575" eleName="IssuedCapital" context="neeq_instant_T-2_M"/>
    <Item id="00006129" ccId="3966750685" eleName="CapitalSurplus" context="neeq_instant_T-2_M"/>
    <Item id="00006130" ccId="4270946306" eleName="KuCunGu" context="neeq_instant_T-2_M"/>
    <Item id="00006131" ccId="521203440" eleName="QiTaZongHeShouYi" context="neeq_instant_T-2_M"/>
    <Item id="00006132" ccId="3933300281" eleName="SpecializedReserve" context="neeq_instant_T-2_M"/>
    <Item id="00006133" ccId="3634196829" eleName="SurplusReserves" context="neeq_instant_T-2_M"/>
    <Item id="00006134" ccId="512045484" eleName="RetainedEarnings" context="neeq_instant_T-2_M"/>
    <Item id="00006135" ccId="2109473305" eleName="Equity" context="neeq_instant_T-2_M"/>
    <Item id="00006136" ccId="2475170401" eleName="IssuedCapital" context="neeq_instant_T-1_M"/>
    <Item id="00006137" ccId="1114252451" eleName="CapitalSurplus" context="neeq_instant_T-1_M"/>
    <Item id="00006138" ccId="3326144873" eleName="KuCunGu" context="neeq_instant_T-1_M"/>
    <Item id="00006139" ccId="4241960505" eleName="QiTaZongHeShouYi" context="neeq_instant_T-1_M"/>
    <Item id="00006140" ccId="4069669955" eleName="SpecializedReserve" context="neeq_instant_T-1_M"/>
    <Item id="00006141" ccId="1485425864" eleName="SurplusReserves" context="neeq_instant_T-1_M"/>
    <Item id="00006142" ccId="840197876" eleName="RetainedEarnings" context="neeq_instant_T-1_M"/>
    <Item id="00006143" ccId="1925685637" eleName="Equity" context="neeq_instant_T-1_M"/>
    <Item id="00006144" ccId="1188022958" eleName="kuaiJiZhengCeBianGengDaoZhiDeBianGengShiShouZiBenHuoGuBen" context="neeq_duration_T-1_M"/>
    <Item id="00006145" ccId="377982662" eleName="QianQiChaCuoGengZhengDaoZhiDeBianGengShiShouZiBenHuoGuBen" context="neeq_duration_T-1_M"/>
    <Item id="00006146" ccId="3103048508" eleName="QiTaDaoZhiDeBianGengShiShouZiBenHuoGuBen" context="neeq_duration_T-1_M"/>
    <Item id="00006147" ccId="2939154898" eleName="BenNianNianChuYuEShiShouZiBenHuoGuBen" context="neeq_duration_T-1_M"/>
    <Item id="00006148" ccId="1581558291" eleName="BenQiZengJianBianDongJinEShiShouZiBenHuoGuBen" context="neeq_duration_T-1_M"/>
    <Item id="00006149" ccId="4076061329" eleName="JingLiRunHeQiTaZongHeShouYiBianDongDaoZhiDeBianDongJinEShiShouZiBenHuoGuBen" context="neeq_duration_T-1_M"/>
    <Item id="00006150" ccId="1276831546" eleName="SuoYouZheTouRuHeJianShaoZiBenDaoZhiDeBianDongShiShouZiBenHuoGuBen" context="neeq_duration_T-1_M"/>
    <Item id="00006151" ccId="3923736503" eleName="GuFenZhiFuJiRuSuoYouZheQuanYiDeJinEDaoZhiDeBianDongShiShouZiBenHuoGuBen" context="neeq_duration_T-1_M"/>
    <Item id="00006152" ccId="3689159144" eleName="QiTaSuoYouZheTouRuHeJianShaoZiBenDaoZhiDeBianDongShiShouZiBenHuoGuBen" context="neeq_duration_T-1_M"/>
    <Item id="00006153" ccId="2962214327" eleName="LiRunFenPeiDaoZhiDeBianDongShiShouZiBenHuoGuBen" context="neeq_duration_T-1_M"/>
    <Item id="00006154" ccId="1252238512" eleName="TiQuYingYuGongJiDaoZhiDeBianDongShiShouZiBenHuoGuBen" context="neeq_duration_T-1_M"/>
    <Item id="00006155" ccId="3331391817" eleName="DuiSuoYouZheHuoGuDongDeFenPeiDaoZhiDeBianDongShiShouZiBenHuoGuBen" context="neeq_duration_T-1_M"/>
    <Item id="00006156" ccId="2407172710" eleName="QiTaLiRunFenPeiDaoZhiDeBianDongShiShouZiBenHuoGuBen" context="neeq_duration_T-1_M"/>
    <Item id="00006157" ccId="4147915526" eleName="SuoYouZheQuanYiNeiBuJieZhuanBianDongDaoZhiDeBianDongShiShouZiBenHuoGuBen" context="neeq_duration_T-1_M"/>
    <Item id="00006158" ccId="2466927511" eleName="ZiBenGongJiZhuanZengZiBenHuoGuBenDaoZhiDeBianDongShiShouZiBenHuoGuBen" context="neeq_duration_T-1_M"/>
    <Item id="00006159" ccId="2048104052" eleName="YingYuGongJiZhuanZengZiBenHuoGuBenDaoZhiDeBianDongShiShouZiBenHuoGuBen" context="neeq_duration_T-1_M"/>
    <Item id="00006160" ccId="2117633716" eleName="YingYuGongJiMiBuKuiSunDaoZhiDeBianDongShiShouZiBenHuoGuBen" context="neeq_duration_T-1_M"/>
    <Item id="00006161" ccId="1614323941" eleName="QiTaSuoYouZheQuanYiNeiBuJieZhuanDaoZhiDeBianDongShiShouZiBenHuoGuBen" context="neeq_duration_T-1_M"/>
    <Item id="00006162" ccId="1480649584" eleName="ZhuanXiangChuBeiDeBianDongShiShouZiBenHuoGuBen" context="neeq_duration_T-1_M"/>
    <Item id="00006163" ccId="3111379757" eleName="BenQiTiQuDaoZhiDeBianDongShiShouZiBenHuoGuBen" context="neeq_duration_T-1_M"/>
    <Item id="00006164" ccId="1414121999" eleName="BenQiShiYongDaoZhiDeBianDongShiShouZiBenHuoGuBen" context="neeq_duration_T-1_M"/>
    <Item id="00006165" ccId="3323755522" eleName="kuaiJiZhengCeBianGengDaoZhiDeBianGengZiBenGongJi" context="neeq_duration_T-1_M"/>
    <Item id="00006166" ccId="3225933906" eleName="QianQiChaCuoGengZhengDaoZhiDeBianGengZiBenGongJi" context="neeq_duration_T-1_M"/>
    <Item id="00006167" ccId="2648619696" eleName="QiTaDaoZhiDeBianGengZiBenGongJi" context="neeq_duration_T-1_M"/>
    <Item id="00006168" ccId="2695487385" eleName="BenNianNianChuYuEZiBenGongJi" context="neeq_duration_T-1_M"/>
    <Item id="00006169" ccId="3101055600" eleName="BenQiZengJianBianDongJinEZiBenGongJi" context="neeq_duration_T-1_M"/>
    <Item id="00006170" ccId="2989503544" eleName="JingLiRunHeQiTaZongHeShouYiBianDongDaoZhiDeBianDongJinEZiBenGongJi" context="neeq_duration_T-1_M"/>
    <Item id="00006171" ccId="2794396894" eleName="SuoYouZheTouRuHeJianShaoZiBenDaoZhiDeBianDongZiBenGongJi" context="neeq_duration_T-1_M"/>
    <Item id="00006172" ccId="3876748" eleName="GuFenZhiFuJiRuSuoYouZheQuanYiDeJinEDaoZhiDeBianDongZiBenGongJi" context="neeq_duration_T-1_M"/>
    <Item id="00006173" ccId="211163017" eleName="QiTaSuoYouZheTouRuHeJianShaoZiBenDaoZhiDeBianDongZiBenGongJi" context="neeq_duration_T-1_M"/>
    <Item id="00006174" ccId="4061181010" eleName="LiRunFenPeiDaoZhiDeBianDongZiBenGongJi" context="neeq_duration_T-1_M"/>
    <Item id="00006175" ccId="1136462522" eleName="TiQuYingYuGongJiDaoZhiDeBianDongZiBenGongJi" context="neeq_duration_T-1_M"/>
    <Item id="00006176" ccId="810837775" eleName="DuiSuoYouZheHuoGuDongDeFenPeiDaoZhiDeBianDongZiBenGongJi" context="neeq_duration_T-1_M"/>
    <Item id="00006177" ccId="1666967250" eleName="QiTaLiRunFenPeiDaoZhiDeBianDongZiBenGongJi" context="neeq_duration_T-1_M"/>
    <Item id="00006178" ccId="495689264" eleName="SuoYouZheQuanYiNeiBuJieZhuanBianDongDaoZhiDeBianDongZiBenGongJi" context="neeq_duration_T-1_M"/>
    <Item id="00006179" ccId="1866635040" eleName="ZiBenGongJiZhuanZengZiBenHuoGuBenDaoZhiDeBianDongZiBenGongJi" context="neeq_duration_T-1_M"/>
    <Item id="00006180" ccId="2568451312" eleName="YingYuGongJiZhuanZengZiBenHuoGuBenDaoZhiDeBianDongZiBenGongJi" context="neeq_duration_T-1_M"/>
    <Item id="00006181" ccId="4173887607" eleName="YingYuGongJiMiBuKuiSunDaoZhiDeBianDongZiBenGongJi" context="neeq_duration_T-1_M"/>
    <Item id="00006182" ccId="3489273480" eleName="QiTaSuoYouZheQuanYiNeiBuJieZhuanDaoZhiDeBianDongZiBenGongJi" context="neeq_duration_T-1_M"/>
    <Item id="00006183" ccId="1192964590" eleName="ZhuanXiangChuBeiDeBianDongZiBenGongJi" context="neeq_duration_T-1_M"/>
    <Item id="00006184" ccId="1539704195" eleName="BenQiTiQuDaoZhiDeBianDongZiBenGongJi" context="neeq_duration_T-1_M"/>
    <Item id="00006185" ccId="1039855451" eleName="BenQiShiYongDaoZhiDeBianDongZiBenGongJi" context="neeq_duration_T-1_M"/>
    <Item id="00006186" ccId="3925581398" eleName="kuaiJiZhengCeBianGengDaoZhiDeBianGengKuCunGu" context="neeq_duration_T-1_M"/>
    <Item id="00006187" ccId="1001397759" eleName="QianQiChaCuoGengZhengDaoZhiDeBianGengKuCunGu" context="neeq_duration_T-1_M"/>
    <Item id="00006188" ccId="2758469236" eleName="QiTaDaoZhiDeBianGengKuCunGu" context="neeq_duration_T-1_M"/>
    <Item id="00006189" ccId="1749850024" eleName="BenNianNianChuYuEKuCunGu" context="neeq_duration_T-1_M"/>
    <Item id="00006190" ccId="1309676638" eleName="BenQiZengJianBianDongJinEKuCunGu" context="neeq_duration_T-1_M"/>
    <Item id="00006191" ccId="639078611" eleName="JingLiRunHeQiTaZongHeShouYiBianDongDaoZhiDeBianDongJinEKuCunGu" context="neeq_duration_T-1_M"/>
    <Item id="00006192" ccId="558595547" eleName="SuoYouZheTouRuHeJianShaoZiBenDaoZhiDeBianDongKuCunGu" context="neeq_duration_T-1_M"/>
    <Item id="00006193" ccId="533388111" eleName="GuFenZhiFuJiRuSuoYouZheQuanYiDeJinEDaoZhiDeBianDongKuCunGu" context="neeq_duration_T-1_M"/>
    <Item id="00006194" ccId="2143306354" eleName="QiTaSuoYouZheTouRuHeJianShaoZiBenDaoZhiDeBianDong" context="neeq_duration_T-1_M"/>
    <Item id="00006195" ccId="2015183127" eleName="LiRunFenPeiDaoZhiDeBianDongKuCunGu" context="neeq_duration_T-1_M"/>
    <Item id="00006196" ccId="1918594062" eleName="TiQuYingYuGongJiDaoZhiDeBianDongKuCunGu" context="neeq_duration_T-1_M"/>
    <Item id="00006197" ccId="2466463063" eleName="DuiSuoYouZheHuoGuDongDeFenPeiDaoZhiDeBianDongKuCunGu" context="neeq_duration_T-1_M"/>
    <Item id="00006198" ccId="2384749996" eleName="QiTaLiRunFenPeiDaoZhiDeBianDongKuCunGu" context="neeq_duration_T-1_M"/>
    <Item id="00006199" ccId="3729782180" eleName="SuoYouZheQuanYiNeiBuJieZhuanBianDongDaoZhiDeBianDongKuCunGu" context="neeq_duration_T-1_M"/>
    <Item id="00006200" ccId="839670168" eleName="ZiBenGongJiZhuanZengZiBenHuoGuBenDaoZhiDeBianDongKuCunGu" context="neeq_duration_T-1_M"/>
    <Item id="00006201" ccId="3615691527" eleName="YingYuGongJiZhuanZengZiBenHuoGuBenDaoZhiDeBianDongKuCunGu" context="neeq_duration_T-1_M"/>
    <Item id="00006202" ccId="205616631" eleName="YingYuGongJiMiBuKuiSunDaoZhiDeBianDongKuCunGu" context="neeq_duration_T-1_M"/>
    <Item id="00006203" ccId="4001522389" eleName="QiTaSuoYouZheQuanYiNeiBuJieZhuanDaoZhiDeBianDongKuCunGu" context="neeq_duration_T-1_M"/>
    <Item id="00006204" ccId="2945946620" eleName="ZhuanXiangChuBeiDeBianDongKuCunGu" context="neeq_duration_T-1_M"/>
    <Item id="00006205" ccId="874352635" eleName="BenQiTiQuDaoZhiDeBianDongKuCunGu" context="neeq_duration_T-1_M"/>
    <Item id="00006206" ccId="1915434331" eleName="BenQiShiYongDaoZhiDeBianDongKuCunGu" context="neeq_duration_T-1_M"/>
    <Item id="00006207" ccId="1665508561" eleName="kuaiJiZhengCeBianGengDaoZhiDeBianGengQiTaZongHeShouYi" context="neeq_duration_T-1_M"/>
    <Item id="00006208" ccId="143477628" eleName="QianQiChaCuoGengZhengDaoZhiDeBianGengQiTaZongHeShouYi" context="neeq_duration_T-1_M"/>
    <Item id="00006209" ccId="861479025" eleName="QiTaDaoZhiDeBianGengQiTaZongHeShouYi" context="neeq_duration_T-1_M"/>
    <Item id="00006210" ccId="2762009876" eleName="BenNianNianChuYuEQiTaZongHeShouYi" context="neeq_duration_T-1_M"/>
    <Item id="00006211" ccId="4129335807" eleName="BenQiZengJianBianDongJinEQiTaZongHeShouYi" context="neeq_duration_T-1_M"/>
    <Item id="00006212" ccId="1644228048" eleName="JingLiRunHeQiTaZongHeShouYiBianDongDaoZhiDeBianDongJinEQiTaZongHeShouYi" context="neeq_duration_T-1_M"/>
    <Item id="00006213" ccId="3473848382" eleName="SuoYouZheTouRuHeJianShaoZiBenDaoZhiDeBianDongQiTaZongHeShouYi" context="neeq_duration_T-1_M"/>
    <Item id="00006214" ccId="3853128210" eleName="GuFenZhiFuJiRuSuoYouZheQuanYiDeJinEDaoZhiDeBianDongQiTaZongHeShouYi" context="neeq_duration_T-1_M"/>
    <Item id="00006215" ccId="1338200706" eleName="QiTaSuoYouZheTouRuHeJianShaoZiBenDaoZhiDeBianDongQiTaZongHeShouYi" context="neeq_duration_T-1_M"/>
    <Item id="00006216" ccId="4071440485" eleName="LiRunFenPeiDaoZhiDeBianDongQiTaZongHeShouYi" context="neeq_duration_T-1_M"/>
    <Item id="00006217" ccId="4290990530" eleName="TiQuYingYuGongJiDaoZhiDeBianDongQiTaZongHeShouYi" context="neeq_duration_T-1_M"/>
    <Item id="00006218" ccId="2343661090" eleName="DuiSuoYouZheHuoGuDongDeFenPeiDaoZhiDeBianDongQiTaZongHeShouYi" context="neeq_duration_T-1_M"/>
    <Item id="00006219" ccId="3989028789" eleName="QiTaLiRunFenPeiDaoZhiDeBianDongQiTaZongHeShouYi" context="neeq_duration_T-1_M"/>
    <Item id="00006220" ccId="42806106" eleName="SuoYouZheQuanYiNeiBuJieZhuanBianDongDaoZhiDeBianDongQiTaZongHeShouYi" context="neeq_duration_T-1_M"/>
    <Item id="00006221" ccId="147261335" eleName="ZiBenGongJiZhuanZengZiBenHuoGuBenDaoZhiDeBianDongQiTaZongHeShouYi" context="neeq_duration_T-1_M"/>
    <Item id="00006222" ccId="1072395118" eleName="YingYuGongJiZhuanZengZiBenHuoGuBenDaoZhiDeBianDongQiTaZongHeShouYi" context="neeq_duration_T-1_M"/>
    <Item id="00006223" ccId="4224374572" eleName="YingYuGongJiMiBuKuiSunDaoZhiDeBianDongQiTaZongHeShouYi" context="neeq_duration_T-1_M"/>
    <Item id="00006224" ccId="2717303291" eleName="QiTaSuoYouZheQuanYiNeiBuJieZhuanDaoZhiDeBianDongQiTaZongHeShouYi" context="neeq_duration_T-1_M"/>
    <Item id="00006225" ccId="119729387" eleName="ZhuanXiangChuBeiDeBianDongQiTaZongHeShouYi" context="neeq_duration_T-1_M"/>
    <Item id="00006226" ccId="3332782047" eleName="BenQiTiQuDaoZhiDeBianDongQiTaZongHeShouYi" context="neeq_duration_T-1_M"/>
    <Item id="00006227" ccId="2320841568" eleName="BenQiShiYongDaoZhiDeBianDongQiTaZongHeShouYi" context="neeq_duration_T-1_M"/>
    <Item id="00006228" ccId="2554717913" eleName="kuaiJiZhengCeBianGengDaoZhiDeBianGengZhuanXiangChuBei" context="neeq_duration_T-1_M"/>
    <Item id="00006229" ccId="136080185" eleName="QianQiChaCuoGengZhengDaoZhiDeBianGengZhuanXiangChuBei" context="neeq_duration_T-1_M"/>
    <Item id="00006230" ccId="1150324013" eleName="QiTaDaoZhiDeBianGengZhuanXiangChuBei" context="neeq_duration_T-1_M"/>
    <Item id="00006231" ccId="811449657" eleName="BenNianNianChuYuEZhuanXiangChuBei" context="neeq_duration_T-1_M"/>
    <Item id="00006232" ccId="1530688533" eleName="BenQiZengJianBianDongJinEZhuanXiangChuBei" context="neeq_duration_T-1_M"/>
    <Item id="00006233" ccId="494310611" eleName="JingLiRunHeQiTaZongHeShouYiBianDongDaoZhiDeBianDongJinEZhuanXiangChuBei" context="neeq_duration_T-1_M"/>
    <Item id="00006234" ccId="4115466316" eleName="SuoYouZheTouRuHeJianShaoZiBenDaoZhiDeBianDongZhuanXiangChuBei" context="neeq_duration_T-1_M"/>
    <Item id="00006235" ccId="139625910" eleName="GuFenZhiFuJiRuSuoYouZheQuanYiDeJinEDaoZhiDeBianDongZhuanXiangChuBei" context="neeq_duration_T-1_M"/>
    <Item id="00006236" ccId="964470387" eleName="QiTaSuoYouZheTouRuHeJianShaoZiBenDaoZhiDeBianDongZhuanXiangChuBei" context="neeq_duration_T-1_M"/>
    <Item id="00006237" ccId="1681619287" eleName="LiRunFenPeiDaoZhiDeBianDongZhuanXiangChuBei" context="neeq_duration_T-1_M"/>
    <Item id="00006238" ccId="628594074" eleName="TiQuYingYuGongJiDaoZhiDeBianDongZhuanXiangChuBei" context="neeq_duration_T-1_M"/>
    <Item id="00006239" ccId="2488207418" eleName="DuiSuoYouZheHuoGuDongDeFenPeiDaoZhiDeBianDongZhuanXiangChuBei" context="neeq_duration_T-1_M"/>
    <Item id="00006240" ccId="4115615446" eleName="QiTaLiRunFenPeiDaoZhiDeBianDongZhuanXiangChuBei" context="neeq_duration_T-1_M"/>
    <Item id="00006241" ccId="3536515905" eleName="SuoYouZheQuanYiNeiBuJieZhuanBianDongDaoZhiDeBianDongZhuanXiangChuBei" context="neeq_duration_T-1_M"/>
    <Item id="00006242" ccId="1690328973" eleName="ZiBenGongJiZhuanZengZiBenHuoGuBenDaoZhiDeBianDongZhuanXiangChuBei" context="neeq_duration_T-1_M"/>
    <Item id="00006243" ccId="3733563414" eleName="YingYuGongJiZhuanZengZiBenHuoGuBenDaoZhiDeBianDongZhuanXiangChuBei" context="neeq_duration_T-1_M"/>
    <Item id="00006244" ccId="2125111421" eleName="YingYuGongJiMiBuKuiSunDaoZhiDeBianDongZhuanXiangChuBei" context="neeq_duration_T-1_M"/>
    <Item id="00006245" ccId="2627796400" eleName="QiTaSuoYouZheQuanYiNeiBuJieZhuanDaoZhiDeBianDongZhuanXiangChuBei" context="neeq_duration_T-1_M"/>
    <Item id="00006246" ccId="3047546098" eleName="ZhuanXiangChuBeiDeBianDongZhuanXiangChuBei" context="neeq_duration_T-1_M"/>
    <Item id="00006247" ccId="2577071473" eleName="BenQiTiQuDaoZhiDeBianDongZhuanXiangChuBei" context="neeq_duration_T-1_M"/>
    <Item id="00006248" ccId="547890285" eleName="BenQiShiYongDaoZhiDeBianDongZhuanXiangChuBei" context="neeq_duration_T-1_M"/>
    <Item id="00006249" ccId="2381506351" eleName="kuaiJiZhengCeBianGengDaoZhiDeBianGengYingYuGongJi" context="neeq_duration_T-1_M"/>
    <Item id="00006250" ccId="3128024321" eleName="QianQiChaCuoGengZhengDaoZhiDeBianGengYingYuGongJi" context="neeq_duration_T-1_M"/>
    <Item id="00006251" ccId="1837571528" eleName="QiTaDaoZhiDeBianGengYingYuGongJi" context="neeq_duration_T-1_M"/>
    <Item id="00006252" ccId="1569452010" eleName="BenNianNianChuYuEYingYuGongJi" context="neeq_duration_T-1_M"/>
    <Item id="00006253" ccId="573866385" eleName="BenQiZengJianBianDongJinEYingYuGongJi" context="neeq_duration_T-1_M"/>
    <Item id="00006254" ccId="3786056951" eleName="JingLiRunHeQiTaZongHeShouYiBianDongDaoZhiDeBianDongJinEYingYuGongJi" context="neeq_duration_T-1_M"/>
    <Item id="00006255" ccId="3003535502" eleName="SuoYouZheTouRuHeJianShaoZiBenDaoZhiDeBianDongYingYuGongJi" context="neeq_duration_T-1_M"/>
    <Item id="00006256" ccId="2672593639" eleName="GuFenZhiFuJiRuSuoYouZheQuanYiDeJinEDaoZhiDeBianDongYingYuGongJi" context="neeq_duration_T-1_M"/>
    <Item id="00006257" ccId="2115158490" eleName="QiTaSuoYouZheTouRuHeJianShaoZiBenDaoZhiDeBianDongYingYuGongJi" context="neeq_duration_T-1_M"/>
    <Item id="00006258" ccId="1591358627" eleName="LiRunFenPeiDaoZhiDeBianDongYingYuGongJi" context="neeq_duration_T-1_M"/>
    <Item id="00006259" ccId="1367327078" eleName="TiQuYingYuGongJiDaoZhiDeBianDongYingYuGongJi" context="neeq_duration_T-1_M"/>
    <Item id="00006260" ccId="3130422144" eleName="DuiSuoYouZheHuoGuDongDeFenPeiDaoZhiDeBianDongYingYuGongJi" context="neeq_duration_T-1_M"/>
    <Item id="00006261" ccId="2163579472" eleName="QiTaLiRunFenPeiDaoZhiDeBianDongYingYuGongJi" context="neeq_duration_T-1_M"/>
    <Item id="00006262" ccId="3916111251" eleName="SuoYouZheQuanYiNeiBuJieZhuanBianDongDaoZhiDeBianDongYingYuGongJi" context="neeq_duration_T-1_M"/>
    <Item id="00006263" ccId="2489122892" eleName="ZiBenGongJiZhuanZengZiBenHuoGuBenDaoZhiDeBianDongYingYuGongJi" context="neeq_duration_T-1_M"/>
    <Item id="00006264" ccId="3295159432" eleName="YingYuGongJiZhuanZengZiBenHuoGuBenDaoZhiDeBianDongYingYuGongJi" context="neeq_duration_T-1_M"/>
    <Item id="00006265" ccId="1282916087" eleName="YingYuGongJiMiBuKuiSunDaoZhiDeBianDongYingYuGongJi" context="neeq_duration_T-1_M"/>
    <Item id="00006266" ccId="353318723" eleName="QiTaSuoYouZheQuanYiNeiBuJieZhuanDaoZhiDeBianDongYingYuGongJi" context="neeq_duration_T-1_M"/>
    <Item id="00006267" ccId="3948413856" eleName="ZhuanXiangChuBeiDeBianDongYingYuGongJi" context="neeq_duration_T-1_M"/>
    <Item id="00006268" ccId="2826847686" eleName="BenQiTiQuDaoZhiDeBianDongYingYuGongJi" context="neeq_duration_T-1_M"/>
    <Item id="00006269" ccId="2940007376" eleName="BenQiShiYongDaoZhiDeBianDongYingYuGongJi" context="neeq_duration_T-1_M"/>
    <Item id="00006270" ccId="1821375787" eleName="kuaiJiZhengCeBianGengDaoZhiDeBianGengWeiFenPeiLiRun" context="neeq_duration_T-1_M"/>
    <Item id="00006271" ccId="1304351967" eleName="QianQiChaCuoGengZhengDaoZhiDeBianGengWeiFenPeiLiRun" context="neeq_duration_T-1_M"/>
    <Item id="00006272" ccId="2453730627" eleName="QiTaDaoZhiDeBianGengWeiFenPeiLiRun" context="neeq_duration_T-1_M"/>
    <Item id="00006273" ccId="3525416575" eleName="BenNianNianChuYuEWeiFenPeiLiRun" context="neeq_duration_T-1_M"/>
    <Item id="00006274" ccId="3784892284" eleName="BenQiZengJianBianDongJinEWeiFenPeiLiRun" context="neeq_duration_T-1_M"/>
    <Item id="00006275" ccId="85208233" eleName="JingLiRunHeQiTaZongHeShouYiBianDongDaoZhiDeBianDongJinEWeiFenPeiLiRun" context="neeq_duration_T-1_M"/>
    <Item id="00006276" ccId="2998597211" eleName="SuoYouZheTouRuHeJianShaoZiBenDaoZhiDeBianDongWeiFenPeiLiRun" context="neeq_duration_T-1_M"/>
    <Item id="00006277" ccId="1547187968" eleName="GuFenZhiFuJiRuSuoYouZheQuanYiDeJinEDaoZhiDeBianDongWeiFenPeiLiRun" context="neeq_duration_T-1_M"/>
    <Item id="00006278" ccId="1867249488" eleName="QiTaSuoYouZheTouRuHeJianShaoZiBenDaoZhiDeBianDongWeiFenPeiLiRun" context="neeq_duration_T-1_M"/>
    <Item id="00006279" ccId="434101592" eleName="LiRunFenPeiDaoZhiDeBianDongWeiFenPeiLiRun" context="neeq_duration_T-1_M"/>
    <Item id="00006280" ccId="292025476" eleName="TiQuYingYuGongJiDaoZhiDeBianDongWeiFenPeiLiRun" context="neeq_duration_T-1_M"/>
    <Item id="00006281" ccId="3082165301" eleName="DuiSuoYouZheHuoGuDongDeFenPeiDaoZhiDeBianDongWeiFenPeiLiRun" context="neeq_duration_T-1_M"/>
    <Item id="00006282" ccId="487602453" eleName="QiTaLiRunFenPeiDaoZhiDeBianDongWeiFenPeiLiRun" context="neeq_duration_T-1_M"/>
    <Item id="00006283" ccId="610248471" eleName="SuoYouZheQuanYiNeiBuJieZhuanBianDongDaoZhiDeBianDongWeiFenPeiLiRun" context="neeq_duration_T-1_M"/>
    <Item id="00006284" ccId="1345133670" eleName="ZiBenGongJiZhuanZengZiBenHuoGuBenDaoZhiDeBianDongWeiFenPeiLiRun" context="neeq_duration_T-1_M"/>
    <Item id="00006285" ccId="3609143950" eleName="YingYuGongJiZhuanZengZiBenHuoGuBenDaoZhiDeBianDongWeiFenPeiLiRun" context="neeq_duration_T-1_M"/>
    <Item id="00006286" ccId="2705133409" eleName="YingYuGongJiMiBuKuiSunDaoZhiDeBianDongWeiFenPeiLiRun" context="neeq_duration_T-1_M"/>
    <Item id="00006287" ccId="4157622811" eleName="QiTaSuoYouZheQuanYiNeiBuJieZhuanDaoZhiDeBianDongWeiFenPeiLiRun" context="neeq_duration_T-1_M"/>
    <Item id="00006288" ccId="964544726" eleName="ZhuanXiangChuBeiDeBianDongWeiFenPeiLiRun" context="neeq_duration_T-1_M"/>
    <Item id="00006289" ccId="3253299029" eleName="BenQiTiQuDaoZhiDeBianDongWeiFenPeiLiRun" context="neeq_duration_T-1_M"/>
    <Item id="00006290" ccId="2033375436" eleName="BenQiShiYongDaoZhiDeBianDongWeiFenPeiLiRun" context="neeq_duration_T-1_M"/>
    <Item id="00006291" ccId="2260784982" eleName="kuaiJiZhengCeBianGengDaoZhiDeBianGengSuoYouZheQuanYi" context="neeq_duration_T-1_M"/>
    <Item id="00006292" ccId="2655172997" eleName="QianQiChaCuoGengZhengDaoZhiDeBianGengSuoYouZheQuanYi" context="neeq_duration_T-1_M"/>
    <Item id="00006293" ccId="3659855170" eleName="QiTaDaoZhiDeBianGengSuoYouZheQuanYi" context="neeq_duration_T-1_M"/>
    <Item id="00006294" ccId="1429072068" eleName="BenNianNianChuYuESuoYouZheQuanYi" context="neeq_duration_T-1_M"/>
    <Item id="00006295" ccId="3880652845" eleName="BenQiZengJianBianDongJinESuoYouZheQuanYi" context="neeq_duration_T-1_M"/>
    <Item id="00006296" ccId="2377114289" eleName="JingLiRunHeQiTaZongHeShouYiBianDongDaoZhiDeBianDongJinESuoYouZheQuanYi" context="neeq_duration_T-1_M"/>
    <Item id="00006297" ccId="508488515" eleName="SuoYouZheTouRuHeJianShaoZiBenDaoZhiDeBianDongSuoYouZheQuanYi" context="neeq_duration_T-1_M"/>
    <Item id="00006298" ccId="440350756" eleName="GuFenZhiFuJiRuSuoYouZheQuanYiDeJinEDaoZhiDeBianDongSuoYouZheQuanYi" context="neeq_duration_T-1_M"/>
    <Item id="00006299" ccId="1306430059" eleName="QiTaSuoYouZheTouRuHeJianShaoZiBenDaoZhiDeBianDongSuoYouZheQuanYi" context="neeq_duration_T-1_M"/>
    <Item id="00006300" ccId="3009002070" eleName="LiRunFenPeiDaoZhiDeBianDongSuoYouZheQuanYi" context="neeq_duration_T-1_M"/>
    <Item id="00006301" ccId="221187315" eleName="TiQuYingYuGongJiDaoZhiDeBianDongSuoYouZheQuanYi" context="neeq_duration_T-1_M"/>
    <Item id="00006302" ccId="884985833" eleName="DuiSuoYouZheHuoGuDongDeFenPeiDaoZhiDeBianDongSuoYouZheQuanYi" context="neeq_duration_T-1_M"/>
    <Item id="00006303" ccId="871885636" eleName="QiTaLiRunFenPeiDaoZhiDeBianDongSuoYouZheQuanYi" context="neeq_duration_T-1_M"/>
    <Item id="00006304" ccId="1935006339" eleName="SuoYouZheQuanYiNeiBuJieZhuanBianDongDaoZhiDeBianDongSuoYouZheQuanYi" context="neeq_duration_T-1_M"/>
    <Item id="00006305" ccId="575858977" eleName="ZiBenGongJiZhuanZengZiBenHuoGuBenDaoZhiDeBianDongSuoYouZheQuanYi" context="neeq_duration_T-1_M"/>
    <Item id="00006306" ccId="4217364347" eleName="YingYuGongJiZhuanZengZiBenHuoGuBenDaoZhiDeBianDongSuoYouZheQuanYi" context="neeq_duration_T-1_M"/>
    <Item id="00006307" ccId="3394138482" eleName="YingYuGongJiMiBuKuiSunDaoZhiDeBianDongSuoYouZheQuanYi" context="neeq_duration_T-1_M"/>
    <Item id="00006308" ccId="663665665" eleName="QiTaSuoYouZheQuanYiNeiBuJieZhuanDaoZhiDeBianDongSuoYouZheQuanYi" context="neeq_duration_T-1_M"/>
    <Item id="00006309" ccId="3527742226" eleName="ZhuanXiangChuBeiDeBianDongSuoYouZheQuanYi" context="neeq_duration_T-1_M"/>
    <Item id="00006310" ccId="1649857739" eleName="BenQiTiQuDaoZhiDeBianDongSuoYouZheQuanYi" context="neeq_duration_T-1_M"/>
    <Item id="00006311" ccId="2441634159" eleName="BenQiShiYongDaoZhiDeBianDongSuoYouZheQuanYi" context="neeq_duration_T-1_M"/>
    <Item id="00006315" ccId="3018025409" eleName="SuoYouZheTouRuZiBenDaoZhiDeBianDongShiShouZiBenHuoGuBen" context="neeq_duration_T_M"/>
    <Item id="00006316" ccId="2561818577" eleName="QiTaQuanYiGongJuChiYouZheTouRuZiBenDaoZhiDeBianDongShiShouZiBenHuoGuBen" context="neeq_duration_T_M"/>
    <Item id="00006317" ccId="2974704581" eleName="QiTaZengJianBianDongJinEShiShouZiBenHuoGuBen" context="neeq_duration_T_M"/>
    <Item id="00006321" ccId="737668353" eleName="CapitalSurplus" context="neeq_instant_T_M"/>
    <Item id="00006394" ccId="2781670714" eleName="SuoYouZheTouRuZiBenDaoZhiDeBianDongZiBenGongJi" context="neeq_duration_T_M"/>
    <Item id="00006395" ccId="4128331877" eleName="QiTaQuanYiGongJuChiYouZheTouRuZiBenDaoZhiDeBianDongZiBenGongJi" context="neeq_duration_T_M"/>
    <Item id="00006396" ccId="774361485" eleName="QiTaZengJianBianDongJinEZiBenGongJi" context="neeq_duration_T_M"/>
    <Item id="00006397" ccId="3753605379" eleName="SuoYouZheTouRuZiBenDaoZhiDeBianDongKuCunGu" context="neeq_duration_T_M"/>
    <Item id="00006398" ccId="975800687" eleName="QiTaQuanYiGongJuChiYouZheTouRuZiBenDaoZhiDeBianDongKuCunGu" context="neeq_duration_T_M"/>
    <Item id="00006399" ccId="766892290" eleName="QiTaZengJianBianDongJinEKuCunGu" context="neeq_duration_T_M"/>
    <Item id="00006400" ccId="21376267" eleName="SuoYouZheTouRuZiBenDaoZhiDeBianDongQiTaZongHeShouYi" context="neeq_duration_T_M"/>
    <Item id="00006401" ccId="3986489483" eleName="QiTaQuanYiGongJuChiYouZheTouRuZiBenDaoZhiDeBianDongQiTaZongHeShouYi" context="neeq_duration_T_M"/>
    <Item id="00006402" ccId="838653715" eleName="QiTaZengJianBianDongJinEQiTaZongHeShouYi" context="neeq_duration_T_M"/>
    <Item id="00006403" ccId="935096115" eleName="SuoYouZheTouRuZiBenDaoZhiDeBianDongZhuanXiangChuBei" context="neeq_duration_T_M"/>
    <Item id="00006404" ccId="4123791946" eleName="QiTaQuanYiGongJuChiYouZheTouRuZiBenDaoZhiDeBianDongZhuanXiangChuBei" context="neeq_duration_T_M"/>
    <Item id="00006405" ccId="3616386991" eleName="QiTaZengJianBianDongJinEZhuanXiangChuBei" context="neeq_duration_T_M"/>
    <Item id="00006406" ccId="4062193748" eleName="SuoYouZheTouRuZiBenDaoZhiDeBianDongYingYuGongJi" context="neeq_duration_T_M"/>
    <Item id="00006407" ccId="1040324599" eleName="QiTaQuanYiGongJuChiYouZheTouRuZiBenDaoZhiDeBianDongYingYuGongJi" context="neeq_duration_T_M"/>
    <Item id="00006408" ccId="1547569587" eleName="QiTaZengJianBianDongJinEYingYuGongJi" context="neeq_duration_T_M"/>
    <Item id="00006409" ccId="4041765316" eleName="QiTaZengJianBianDongJinEWeiFenPeiLiRun" context="neeq_duration_T_M"/>
    <Item id="00006410" ccId="1456293602" eleName="SuoYouZheTouRuZiBenDaoZhiDeBianDongWeiFenPeiLiRun" context="neeq_duration_T_M"/>
    <Item id="00006411" ccId="3529349680" eleName="QiTaQuanYiGongJuChiYouZheTouRuZiBenDaoZhiDeBianDongWeiFenPeiLiRun" context="neeq_duration_T_M"/>
    <Item id="00006412" ccId="362638446" eleName="SuoYouZheTouRuZiBenDaoZhiDeBianDongSuoYouZheQuanYi" context="neeq_duration_T_M"/>
    <Item id="00006413" ccId="4180675465" eleName="QiTaQuanYiGongJuChiYouZheTouRuZiBenDaoZhiDeBianDongSuoYouZheQuanYi" context="neeq_duration_T_M"/>
    <Item id="00006414" ccId="2912108639" eleName="QiTaZengJianBianDongJinESuoYouZheQuanYi" context="neeq_duration_T_M"/>
    <Item id="00006421" ccId="2248152218" eleName="SuoYouZheTouRuZiBenDaoZhiDeBianDongShiShouZiBenHuoGuBen" context="neeq_duration_T-1_M"/>
    <Item id="00006422" ccId="2233732426" eleName="QiTaQuanYiGongJuChiYouZheTouRuZiBenDaoZhiDeBianDongShiShouZiBenHuoGuBen" context="neeq_duration_T-1_M"/>
    <Item id="00006423" ccId="4118154661" eleName="QiTaZengJianBianDongJinEShiShouZiBenHuoGuBen" context="neeq_duration_T-1_M"/>
    <Item id="00006496" ccId="3592488675" eleName="SuoYouZheTouRuZiBenDaoZhiDeBianDongZiBenGongJi" context="neeq_duration_T-1_M"/>
    <Item id="00006497" ccId="3565971204" eleName="QiTaQuanYiGongJuChiYouZheTouRuZiBenDaoZhiDeBianDongZiBenGongJi" context="neeq_duration_T-1_M"/>
    <Item id="00006498" ccId="2924445674" eleName="QiTaZengJianBianDongJinEZiBenGongJi" context="neeq_duration_T-1_M"/>
    <Item id="00006499" ccId="3548624898" eleName="SuoYouZheTouRuZiBenDaoZhiDeBianDongKuCunGu" context="neeq_duration_T-1_M"/>
    <Item id="00006500" ccId="3087488544" eleName="QiTaQuanYiGongJuChiYouZheTouRuZiBenDaoZhiDeBianDongKuCunGu" context="neeq_duration_T-1_M"/>
    <Item id="00006501" ccId="1836562360" eleName="QiTaZengJianBianDongJinEKuCunGu" context="neeq_duration_T-1_M"/>
    <Item id="00006502" ccId="255802432" eleName="SuoYouZheTouRuZiBenDaoZhiDeBianDongQiTaZongHeShouYi" context="neeq_duration_T-1_M"/>
    <Item id="00006503" ccId="898324245" eleName="QiTaQuanYiGongJuChiYouZheTouRuZiBenDaoZhiDeBianDongQiTaZongHeShouYi" context="neeq_duration_T-1_M"/>
    <Item id="00006504" ccId="1102614478" eleName="QiTaZengJianBianDongJinEQiTaZongHeShouYi" context="neeq_duration_T-1_M"/>
    <Item id="00006505" ccId="2924979645" eleName="SuoYouZheTouRuZiBenDaoZhiDeBianDongZhuanXiangChuBei" context="neeq_duration_T-1_M"/>
    <Item id="00006506" ccId="1069771699" eleName="QiTaQuanYiGongJuChiYouZheTouRuZiBenDaoZhiDeBianDongZhuanXiangChuBei" context="neeq_duration_T-1_M"/>
    <Item id="00006507" ccId="4013245051" eleName="QiTaZengJianBianDongJinEZhuanXiangChuBei" context="neeq_duration_T-1_M"/>
    <Item id="00006508" ccId="1800881459" eleName="SuoYouZheTouRuZiBenDaoZhiDeBianDongYingYuGongJi" context="neeq_duration_T-1_M"/>
    <Item id="00006509" ccId="774908680" eleName="QiTaQuanYiGongJuChiYouZheTouRuZiBenDaoZhiDeBianDongYingYuGongJi" context="neeq_duration_T-1_M"/>
    <Item id="00006510" ccId="2205289082" eleName="QiTaZengJianBianDongJinEYingYuGongJi" context="neeq_duration_T-1_M"/>
    <Item id="00006511" ccId="3418807877" eleName="SuoYouZheTouRuZiBenDaoZhiDeBianDongWeiFenPeiLiRun" context="neeq_duration_T-1_M"/>
    <Item id="00006512" ccId="1382279722" eleName="QiTaQuanYiGongJuChiYouZheTouRuZiBenDaoZhiDeBianDongWeiFenPeiLiRun" context="neeq_duration_T-1_M"/>
    <Item id="00006513" ccId="3986333808" eleName="SuoYouZheTouRuZiBenDaoZhiDeBianDongSuoYouZheQuanYi" context="neeq_duration_T-1_M"/>
    <Item id="00006514" ccId="3113617108" eleName="QiTaQuanYiGongJuChiYouZheTouRuZiBenDaoZhiDeBianDongSuoYouZheQuanYi" context="neeq_duration_T-1_M"/>
    <Item id="00006515" ccId="1854454361" eleName="QiTaZengJianBianDongJinEWeiFenPeiLiRun" context="neeq_duration_T-1_M"/>
    <Item id="00006516" ccId="1970017068" eleName="QiTaZengJianBianDongJinESuoYouZheQuanYi" context="neeq_duration_T-1_M"/>
    <Item id="00007109" ccId="1777905188" eleName="kuaiJiZhengCeBianGengDaoZhiDeBianGengShiShouZiBenHuoGuBen" context="neeq_duration_T"/>
    <Item id="00007110" ccId="1656800656" eleName="QianQiChaCuoGengZhengDaoZhiDeBianGengShiShouZiBenHuoGuBen" context="neeq_duration_T"/>
    <Item id="00007111" ccId="2158493720" eleName="QiTaDaoZhiDeBianGengShiShouZiBenHuoGuBen" context="neeq_duration_T"/>
    <Item id="00007113" ccId="422543399" eleName="BenQiZengJianBianDongJinEShiShouZiBenHuoGuBen" context="neeq_duration_T"/>
    <Item id="00007114" ccId="674153179" eleName="SuoYouZheTouRuHeJianShaoZiBenDaoZhiDeBianDongShiShouZiBenHuoGuBen" context="neeq_duration_T"/>
    <Item id="00007115" ccId="3526028440" eleName="GuFenZhiFuJiRuSuoYouZheQuanYiDeJinEDaoZhiDeBianDongShiShouZiBenHuoGuBen" context="neeq_duration_T"/>
    <Item id="00007116" ccId="1661261201" eleName="LiRunFenPeiDaoZhiDeBianDongShiShouZiBenHuoGuBen" context="neeq_duration_T"/>
    <Item id="00007117" ccId="3359913656" eleName="TiQuYingYuGongJiDaoZhiDeBianDongShiShouZiBenHuoGuBen" context="neeq_duration_T"/>
    <Item id="00007118" ccId="2700580657" eleName="DuiSuoYouZheHuoGuDongDeFenPeiDaoZhiDeBianDongShiShouZiBenHuoGuBen" context="neeq_duration_T"/>
    <Item id="00007119" ccId="3452877227" eleName="QiTaLiRunFenPeiDaoZhiDeBianDongShiShouZiBenHuoGuBen" context="neeq_duration_T"/>
    <Item id="00007120" ccId="328023" eleName="QiTaSuoYouZheTouRuHeJianShaoZiBenDaoZhiDeBianDongShiShouZiBenHuoGuBen" context="neeq_duration_T"/>
    <Item id="00007121" ccId="2554717901" eleName="SuoYouZheQuanYiNeiBuJieZhuanBianDongDaoZhiDeBianDongShiShouZiBenHuoGuBen" context="neeq_duration_T"/>
    <Item id="00007122" ccId="2385667409" eleName="ZiBenGongJiZhuanZengZiBenHuoGuBenDaoZhiDeBianDongShiShouZiBenHuoGuBen" context="neeq_duration_T"/>
    <Item id="00007123" ccId="1744605825" eleName="YingYuGongJiZhuanZengZiBenHuoGuBenDaoZhiDeBianDongShiShouZiBenHuoGuBen" context="neeq_duration_T"/>
    <Item id="00007124" ccId="4184682448" eleName="YingYuGongJiMiBuKuiSunDaoZhiDeBianDongShiShouZiBenHuoGuBen" context="neeq_duration_T"/>
    <Item id="00007125" ccId="1412432606" eleName="QiTaSuoYouZheQuanYiNeiBuJieZhuanDaoZhiDeBianDongShiShouZiBenHuoGuBen" context="neeq_duration_T"/>
    <Item id="00007126" ccId="542562821" eleName="ZhuanXiangChuBeiDeBianDongShiShouZiBenHuoGuBen" context="neeq_duration_T"/>
    <Item id="00007127" ccId="1401020318" eleName="BenQiTiQuDaoZhiDeBianDongShiShouZiBenHuoGuBen" context="neeq_duration_T"/>
    <Item id="00007128" ccId="2721548937" eleName="BenQiShiYongDaoZhiDeBianDongShiShouZiBenHuoGuBen" context="neeq_duration_T"/>
    <Item id="00007132" ccId="3484566367" eleName="QianQiChaCuoGengZhengDaoZhiDeBianGengZiBenGongJi" context="neeq_duration_T"/>
    <Item id="00007133" ccId="3173204838" eleName="QiTaDaoZhiDeBianGengZiBenGongJi" context="neeq_duration_T"/>
    <Item id="00007134" ccId="831715937" eleName="BenNianNianChuYuEZiBenGongJi" context="neeq_duration_T"/>
    <Item id="00007137" ccId="3981243196" eleName="BenQiZengJianBianDongJinEZiBenGongJi" context="neeq_duration_T"/>
    <Item id="00007138" ccId="3740261647" eleName="SuoYouZheTouRuHeJianShaoZiBenDaoZhiDeBianDongZiBenGongJi" context="neeq_duration_T"/>
    <Item id="00007139" ccId="442972152" eleName="GuFenZhiFuJiRuSuoYouZheQuanYiDeJinEDaoZhiDeBianDongZiBenGongJi" context="neeq_duration_T"/>
    <Item id="00007140" ccId="390621758" eleName="QiTaSuoYouZheTouRuHeJianShaoZiBenDaoZhiDeBianDongZiBenGongJi" context="neeq_duration_T"/>
    <Item id="00007141" ccId="3025961295" eleName="LiRunFenPeiDaoZhiDeBianDongZiBenGongJi" context="neeq_duration_T"/>
    <Item id="00007142" ccId="4235786394" eleName="TiQuYingYuGongJiDaoZhiDeBianDongZiBenGongJi" context="neeq_duration_T"/>
    <Item id="00007143" ccId="2357522455" eleName="DuiSuoYouZheHuoGuDongDeFenPeiDaoZhiDeBianDongZiBenGongJi" context="neeq_duration_T"/>
    <Item id="00007144" ccId="906502033" eleName="QiTaLiRunFenPeiDaoZhiDeBianDongZiBenGongJi" context="neeq_duration_T"/>
    <Item id="00007145" ccId="818461348" eleName="SuoYouZheQuanYiNeiBuJieZhuanBianDongDaoZhiDeBianDongZiBenGongJi" context="neeq_duration_T"/>
    <Item id="00007146" ccId="987283679" eleName="ZiBenGongJiZhuanZengZiBenHuoGuBenDaoZhiDeBianDongZiBenGongJi" context="neeq_duration_T"/>
    <Item id="00007147" ccId="1605310898" eleName="YingYuGongJiZhuanZengZiBenHuoGuBenDaoZhiDeBianDongZiBenGongJi" context="neeq_duration_T"/>
    <Item id="00007148" ccId="1922835533" eleName="YingYuGongJiMiBuKuiSunDaoZhiDeBianDongZiBenGongJi" context="neeq_duration_T"/>
    <Item id="00007149" ccId="2548176611" eleName="QiTaSuoYouZheQuanYiNeiBuJieZhuanDaoZhiDeBianDongZiBenGongJi" context="neeq_duration_T"/>
    <Item id="00007150" ccId="2698956184" eleName="ZhuanXiangChuBeiDeBianDongZiBenGongJi" context="neeq_duration_T"/>
    <Item id="00007151" ccId="3005147700" eleName="BenQiTiQuDaoZhiDeBianDongZiBenGongJi" context="neeq_duration_T"/>
    <Item id="00007152" ccId="1586489275" eleName="BenQiShiYongDaoZhiDeBianDongZiBenGongJi" context="neeq_duration_T"/>
    <Item id="00007153" ccId="1546717877" eleName="kuaiJiZhengCeBianGengDaoZhiDeBianGengKuCunGu" context="neeq_duration_T"/>
    <Item id="00007154" ccId="1982272163" eleName="QianQiChaCuoGengZhengDaoZhiDeBianGengKuCunGu" context="neeq_duration_T"/>
    <Item id="00007155" ccId="3840869985" eleName="QiTaDaoZhiDeBianGengKuCunGu" context="neeq_duration_T"/>
    <Item id="00007156" ccId="1243299334" eleName="BenNianNianChuYuEKuCunGu" context="neeq_duration_T"/>
    <Item id="00007158" ccId="3793144614" eleName="BenQiZengJianBianDongJinEKuCunGu" context="neeq_duration_T"/>
    <Item id="00007159" ccId="624434745" eleName="JingLiRunHeQiTaZongHeShouYiBianDongDaoZhiDeBianDongJinEKuCunGu" context="neeq_duration_T"/>
    <Item id="00007160" ccId="3514402959" eleName="SuoYouZheTouRuHeJianShaoZiBenDaoZhiDeBianDongKuCunGu" context="neeq_duration_T"/>
    <Item id="00007161" ccId="3831080981" eleName="GuFenZhiFuJiRuSuoYouZheQuanYiDeJinEDaoZhiDeBianDongKuCunGu" context="neeq_duration_T"/>
    <Item id="00007162" ccId="2948645069" eleName="QiTaSuoYouZheTouRuHeJianShaoZiBenDaoZhiDeBianDong" context="neeq_duration_T"/>
    <Item id="00007163" ccId="2136665340" eleName="LiRunFenPeiDaoZhiDeBianDongKuCunGu" context="neeq_duration_T"/>
    <Item id="00007164" ccId="112179326" eleName="TiQuYingYuGongJiDaoZhiDeBianDongKuCunGu" context="neeq_duration_T"/>
    <Item id="00007165" ccId="4288908438" eleName="DuiSuoYouZheHuoGuDongDeFenPeiDaoZhiDeBianDongKuCunGu" context="neeq_duration_T"/>
    <Item id="00007166" ccId="1175610600" eleName="QiTaLiRunFenPeiDaoZhiDeBianDongKuCunGu" context="neeq_duration_T"/>
    <Item id="00007167" ccId="3031742136" eleName="SuoYouZheQuanYiNeiBuJieZhuanBianDongDaoZhiDeBianDongKuCunGu" context="neeq_duration_T"/>
    <Item id="00007168" ccId="3815512675" eleName="ZiBenGongJiZhuanZengZiBenHuoGuBenDaoZhiDeBianDongKuCunGu" context="neeq_duration_T"/>
    <Item id="00007169" ccId="1852527474" eleName="YingYuGongJiZhuanZengZiBenHuoGuBenDaoZhiDeBianDongKuCunGu" context="neeq_duration_T"/>
    <Item id="00007170" ccId="3469986681" eleName="YingYuGongJiMiBuKuiSunDaoZhiDeBianDongKuCunGu" context="neeq_duration_T"/>
    <Item id="00007171" ccId="627282234" eleName="QiTaSuoYouZheQuanYiNeiBuJieZhuanDaoZhiDeBianDongKuCunGu" context="neeq_duration_T"/>
    <Item id="00007172" ccId="3160715873" eleName="ZhuanXiangChuBeiDeBianDongKuCunGu" context="neeq_duration_T"/>
    <Item id="00007173" ccId="1254397597" eleName="BenQiTiQuDaoZhiDeBianDongKuCunGu" context="neeq_duration_T"/>
    <Item id="00007174" ccId="1877726865" eleName="BenQiShiYongDaoZhiDeBianDongKuCunGu" context="neeq_duration_T"/>
    <Item id="00007177" ccId="1485816649" eleName="kuaiJiZhengCeBianGengDaoZhiDeBianGengQiTaZongHeShouYi" context="neeq_duration_T"/>
    <Item id="00007178" ccId="3655864383" eleName="QianQiChaCuoGengZhengDaoZhiDeBianGengQiTaZongHeShouYi" context="neeq_duration_T"/>
    <Item id="00007179" ccId="3997127369" eleName="QiTaDaoZhiDeBianGengQiTaZongHeShouYi" context="neeq_duration_T"/>
    <Item id="00007180" ccId="4013628415" eleName="BenNianNianChuYuEQiTaZongHeShouYi" context="neeq_duration_T"/>
    <Item id="00007181" ccId="1508259200" eleName="BenQiZengJianBianDongJinEQiTaZongHeShouYi" context="neeq_duration_T"/>
    <Item id="00007182" ccId="2170738688" eleName="JingLiRunHeQiTaZongHeShouYiBianDongDaoZhiDeBianDongJinEQiTaZongHeShouYi" context="neeq_duration_T"/>
    <Item id="00007183" ccId="471182898" eleName="SuoYouZheTouRuHeJianShaoZiBenDaoZhiDeBianDongQiTaZongHeShouYi" context="neeq_duration_T"/>
    <Item id="00007184" ccId="263742009" eleName="GuFenZhiFuJiRuSuoYouZheQuanYiDeJinEDaoZhiDeBianDongQiTaZongHeShouYi" context="neeq_duration_T"/>
    <Item id="00007185" ccId="863166772" eleName="QiTaSuoYouZheTouRuHeJianShaoZiBenDaoZhiDeBianDongQiTaZongHeShouYi" context="neeq_duration_T"/>
    <Item id="00007186" ccId="681715796" eleName="LiRunFenPeiDaoZhiDeBianDongQiTaZongHeShouYi" context="neeq_duration_T"/>
    <Item id="00007187" ccId="501947283" eleName="TiQuYingYuGongJiDaoZhiDeBianDongQiTaZongHeShouYi" context="neeq_duration_T"/>
    <Item id="00007188" ccId="490607469" eleName="DuiSuoYouZheHuoGuDongDeFenPeiDaoZhiDeBianDongQiTaZongHeShouYi" context="neeq_duration_T"/>
    <Item id="00007189" ccId="425933739" eleName="QiTaLiRunFenPeiDaoZhiDeBianDongQiTaZongHeShouYi" context="neeq_duration_T"/>
    <Item id="00007190" ccId="2033687573" eleName="SuoYouZheQuanYiNeiBuJieZhuanBianDongDaoZhiDeBianDongQiTaZongHeShouYi" context="neeq_duration_T"/>
    <Item id="00007191" ccId="77875239" eleName="ZiBenGongJiZhuanZengZiBenHuoGuBenDaoZhiDeBianDongQiTaZongHeShouYi" context="neeq_duration_T"/>
    <Item id="00007192" ccId="1140306007" eleName="YingYuGongJiZhuanZengZiBenHuoGuBenDaoZhiDeBianDongQiTaZongHeShouYi" context="neeq_duration_T"/>
    <Item id="00007193" ccId="909037373" eleName="YingYuGongJiMiBuKuiSunDaoZhiDeBianDongQiTaZongHeShouYi" context="neeq_duration_T"/>
    <Item id="00007194" ccId="648564735" eleName="QiTaSuoYouZheQuanYiNeiBuJieZhuanDaoZhiDeBianDongQiTaZongHeShouYi" context="neeq_duration_T"/>
    <Item id="00007195" ccId="2561582381" eleName="ZhuanXiangChuBeiDeBianDongQiTaZongHeShouYi" context="neeq_duration_T"/>
    <Item id="00007196" ccId="3597035525" eleName="BenQiTiQuDaoZhiDeBianDongQiTaZongHeShouYi" context="neeq_duration_T"/>
    <Item id="00007197" ccId="3422736081" eleName="BenQiShiYongDaoZhiDeBianDongQiTaZongHeShouYi" context="neeq_duration_T"/>
    <Item id="00007200" ccId="1917127867" eleName="kuaiJiZhengCeBianGengDaoZhiDeBianGengZhuanXiangChuBei" context="neeq_duration_T"/>
    <Item id="00007201" ccId="2434551501" eleName="QianQiChaCuoGengZhengDaoZhiDeBianGengZhuanXiangChuBei" context="neeq_duration_T"/>
    <Item id="00007202" ccId="3106604973" eleName="QiTaDaoZhiDeBianGengZhuanXiangChuBei" context="neeq_duration_T"/>
    <Item id="00007203" ccId="3093960555" eleName="BenNianNianChuYuEZhuanXiangChuBei" context="neeq_duration_T"/>
    <Item id="00007204" ccId="626123893" eleName="BenQiZengJianBianDongJinEZhuanXiangChuBei" context="neeq_duration_T"/>
    <Item id="00007205" ccId="3893445257" eleName="JingLiRunHeQiTaZongHeShouYiBianDongDaoZhiDeBianDongJinEZhuanXiangChuBei" context="neeq_duration_T"/>
    <Item id="00007206" ccId="1917278383" eleName="SuoYouZheTouRuHeJianShaoZiBenDaoZhiDeBianDongZhuanXiangChuBei" context="neeq_duration_T"/>
    <Item id="00007207" ccId="1777976952" eleName="GuFenZhiFuJiRuSuoYouZheQuanYiDeJinEDaoZhiDeBianDongZhuanXiangChuBei" context="neeq_duration_T"/>
    <Item id="00007208" ccId="1421296262" eleName="QiTaSuoYouZheTouRuHeJianShaoZiBenDaoZhiDeBianDongZhuanXiangChuBei" context="neeq_duration_T"/>
    <Item id="00007209" ccId="3829930048" eleName="LiRunFenPeiDaoZhiDeBianDongZhuanXiangChuBei" context="neeq_duration_T"/>
    <Item id="00007210" ccId="3039688424" eleName="TiQuYingYuGongJiDaoZhiDeBianDongZhuanXiangChuBei" context="neeq_duration_T"/>
    <Item id="00007211" ccId="2940783183" eleName="DuiSuoYouZheHuoGuDongDeFenPeiDaoZhiDeBianDongZhuanXiangChuBei" context="neeq_duration_T"/>
    <Item id="00007212" ccId="1399404055" eleName="QiTaLiRunFenPeiDaoZhiDeBianDongZhuanXiangChuBei" context="neeq_duration_T"/>
    <Item id="00007213" ccId="1289009589" eleName="SuoYouZheQuanYiNeiBuJieZhuanBianDongDaoZhiDeBianDongZhuanXiangChuBei" context="neeq_duration_T"/>
    <Item id="00007214" ccId="141630635" eleName="ZiBenGongJiZhuanZengZiBenHuoGuBenDaoZhiDeBianDongZhuanXiangChuBei" context="neeq_duration_T"/>
    <Item id="00007215" ccId="1244066850" eleName="YingYuGongJiZhuanZengZiBenHuoGuBenDaoZhiDeBianDongZhuanXiangChuBei" context="neeq_duration_T"/>
    <Item id="00007216" ccId="91441284" eleName="YingYuGongJiMiBuKuiSunDaoZhiDeBianDongZhuanXiangChuBei" context="neeq_duration_T"/>
    <Item id="00007217" ccId="3719678551" eleName="QiTaSuoYouZheQuanYiNeiBuJieZhuanDaoZhiDeBianDongZhuanXiangChuBei" context="neeq_duration_T"/>
    <Item id="00007218" ccId="3741577245" eleName="ZhuanXiangChuBeiDeBianDongZhuanXiangChuBei" context="neeq_duration_T"/>
    <Item id="00007219" ccId="2400785080" eleName="BenQiTiQuDaoZhiDeBianDongZhuanXiangChuBei" context="neeq_duration_T"/>
    <Item id="00007220" ccId="2885350270" eleName="BenQiShiYongDaoZhiDeBianDongZhuanXiangChuBei" context="neeq_duration_T"/>
    <Item id="00007223" ccId="3165111739" eleName="kuaiJiZhengCeBianGengDaoZhiDeBianGengYingYuGongJi" context="neeq_duration_T"/>
    <Item id="00007224" ccId="832099321" eleName="QianQiChaCuoGengZhengDaoZhiDeBianGengYingYuGongJi" context="neeq_duration_T"/>
    <Item id="00007225" ccId="1483042293" eleName="QiTaDaoZhiDeBianGengYingYuGongJi" context="neeq_duration_T"/>
    <Item id="00007226" ccId="2700573099" eleName="BenNianNianChuYuEYingYuGongJi" context="neeq_duration_T"/>
    <Item id="00007227" ccId="2832858741" eleName="BenQiZengJianBianDongJinEYingYuGongJi" context="neeq_duration_T"/>
    <Item id="00007228" ccId="2669508472" eleName="JingLiRunHeQiTaZongHeShouYiBianDongDaoZhiDeBianDongJinEYingYuGongJi" context="neeq_duration_T"/>
    <Item id="00007229" ccId="3733101339" eleName="SuoYouZheTouRuHeJianShaoZiBenDaoZhiDeBianDongYingYuGongJi" context="neeq_duration_T"/>
    <Item id="00007230" ccId="752780296" eleName="GuFenZhiFuJiRuSuoYouZheQuanYiDeJinEDaoZhiDeBianDongYingYuGongJi" context="neeq_duration_T"/>
    <Item id="00007231" ccId="3471541768" eleName="QiTaSuoYouZheTouRuHeJianShaoZiBenDaoZhiDeBianDongYingYuGongJi" context="neeq_duration_T"/>
    <Item id="00007232" ccId="401260421" eleName="LiRunFenPeiDaoZhiDeBianDongYingYuGongJi" context="neeq_duration_T"/>
    <Item id="00007233" ccId="4270322891" eleName="TiQuYingYuGongJiDaoZhiDeBianDongYingYuGongJi" context="neeq_duration_T"/>
    <Item id="00007234" ccId="3015560123" eleName="DuiSuoYouZheHuoGuDongDeFenPeiDaoZhiDeBianDongYingYuGongJi" context="neeq_duration_T"/>
    <Item id="00007235" ccId="4272869282" eleName="QiTaLiRunFenPeiDaoZhiDeBianDongYingYuGongJi" context="neeq_duration_T"/>
    <Item id="00007236" ccId="3894214782" eleName="SuoYouZheQuanYiNeiBuJieZhuanBianDongDaoZhiDeBianDongYingYuGongJi" context="neeq_duration_T"/>
    <Item id="00007237" ccId="40406787" eleName="ZiBenGongJiZhuanZengZiBenHuoGuBenDaoZhiDeBianDongYingYuGongJi" context="neeq_duration_T"/>
    <Item id="00007238" ccId="3340096933" eleName="YingYuGongJiZhuanZengZiBenHuoGuBenDaoZhiDeBianDongYingYuGongJi" context="neeq_duration_T"/>
    <Item id="00007239" ccId="2898857316" eleName="YingYuGongJiMiBuKuiSunDaoZhiDeBianDongYingYuGongJi" context="neeq_duration_T"/>
    <Item id="00007240" ccId="778366872" eleName="QiTaSuoYouZheQuanYiNeiBuJieZhuanDaoZhiDeBianDongYingYuGongJi" context="neeq_duration_T"/>
    <Item id="00007241" ccId="480429729" eleName="ZhuanXiangChuBeiDeBianDongYingYuGongJi" context="neeq_duration_T"/>
    <Item id="00007242" ccId="2739197846" eleName="BenQiTiQuDaoZhiDeBianDongYingYuGongJi" context="neeq_duration_T"/>
    <Item id="00007243" ccId="2073776534" eleName="BenQiShiYongDaoZhiDeBianDongYingYuGongJi" context="neeq_duration_T"/>
    <Item id="00007246" ccId="3989574639" eleName="kuaiJiZhengCeBianGengDaoZhiDeBianGengWeiFenPeiLiRun" context="neeq_duration_T"/>
    <Item id="00007247" ccId="2603676596" eleName="QianQiChaCuoGengZhengDaoZhiDeBianGengWeiFenPeiLiRun" context="neeq_duration_T"/>
    <Item id="00007248" ccId="166609352" eleName="QiTaDaoZhiDeBianGengWeiFenPeiLiRun" context="neeq_duration_T"/>
    <Item id="00007249" ccId="2136593524" eleName="BenNianNianChuYuEWeiFenPeiLiRun" context="neeq_duration_T"/>
    <Item id="00007250" ccId="2450810538" eleName="BenQiZengJianBianDongJinEWeiFenPeiLiRun" context="neeq_duration_T"/>
    <Item id="00007251" ccId="2501070193" eleName="JingLiRunHeQiTaZongHeShouYiBianDongDaoZhiDeBianDongJinEWeiFenPeiLiRun" context="neeq_duration_T"/>
    <Item id="00007252" ccId="114025976" eleName="SuoYouZheTouRuHeJianShaoZiBenDaoZhiDeBianDongWeiFenPeiLiRun" context="neeq_duration_T"/>
    <Item id="00007253" ccId="4174204923" eleName="GuFenZhiFuJiRuSuoYouZheQuanYiDeJinEDaoZhiDeBianDongWeiFenPeiLiRun" context="neeq_duration_T"/>
    <Item id="00007254" ccId="2905871181" eleName="QiTaSuoYouZheTouRuHeJianShaoZiBenDaoZhiDeBianDongWeiFenPeiLiRun" context="neeq_duration_T"/>
    <Item id="00007255" ccId="2955050365" eleName="LiRunFenPeiDaoZhiDeBianDongWeiFenPeiLiRun" context="neeq_duration_T"/>
    <Item id="00007256" ccId="3040530589" eleName="TiQuYingYuGongJiDaoZhiDeBianDongWeiFenPeiLiRun" context="neeq_duration_T"/>
    <Item id="00007257" ccId="3142911230" eleName="DuiSuoYouZheHuoGuDongDeFenPeiDaoZhiDeBianDongWeiFenPeiLiRun" context="neeq_duration_T"/>
    <Item id="00007258" ccId="2647695284" eleName="QiTaLiRunFenPeiDaoZhiDeBianDongWeiFenPeiLiRun" context="neeq_duration_T"/>
    <Item id="00007259" ccId="2787460581" eleName="SuoYouZheQuanYiNeiBuJieZhuanBianDongDaoZhiDeBianDongWeiFenPeiLiRun" context="neeq_duration_T"/>
    <Item id="00007260" ccId="2817827517" eleName="ZiBenGongJiZhuanZengZiBenHuoGuBenDaoZhiDeBianDongWeiFenPeiLiRun" context="neeq_duration_T"/>
    <Item id="00007261" ccId="3672516032" eleName="YingYuGongJiZhuanZengZiBenHuoGuBenDaoZhiDeBianDongWeiFenPeiLiRun" context="neeq_duration_T"/>
    <Item id="00007262" ccId="1838183926" eleName="YingYuGongJiMiBuKuiSunDaoZhiDeBianDongWeiFenPeiLiRun" context="neeq_duration_T"/>
    <Item id="00007263" ccId="4140890532" eleName="QiTaSuoYouZheQuanYiNeiBuJieZhuanDaoZhiDeBianDongWeiFenPeiLiRun" context="neeq_duration_T"/>
    <Item id="00007264" ccId="2505537968" eleName="ZhuanXiangChuBeiDeBianDongWeiFenPeiLiRun" context="neeq_duration_T"/>
    <Item id="00007265" ccId="3626109543" eleName="BenQiTiQuDaoZhiDeBianDongWeiFenPeiLiRun" context="neeq_duration_T"/>
    <Item id="00007266" ccId="1327010018" eleName="BenQiShiYongDaoZhiDeBianDongWeiFenPeiLiRun" context="neeq_duration_T"/>
    <Item id="00007269" ccId="3156398187" eleName="kuaiJiZhengCeBianGengDaoZhiDeBianGengShaoShuGuDongQuanYi" context="neeq_duration_T"/>
    <Item id="00007270" ccId="1104918398" eleName="QianQiChaCuoGengZhengDaoZhiDeBianGengShaoShuGuDongQuanYi" context="neeq_duration_T"/>
    <Item id="00007271" ccId="3406414" eleName="QiTaDaoZhiDeBianGengShaoShuGuDongQuanYi" context="neeq_duration_T"/>
    <Item id="00007272" ccId="4110446387" eleName="BenNianNianChuYuEShaoShuGuDongQuanYi" context="neeq_duration_T"/>
    <Item id="00007273" ccId="2767561639" eleName="BenQiZengJianBianDongJinEShaoShuGuDongQuanYi" context="neeq_duration_T"/>
    <Item id="00007274" ccId="3718294930" eleName="JingLiRunHeQiTaZongHeShouYiBianDongDaoZhiDeBianDongJinEShaoShuGuDongQuanYi" context="neeq_duration_T"/>
    <Item id="00007275" ccId="3820751185" eleName="SuoYouZheTouRuHeJianShaoZiBenDaoZhiDeBianDongShaoShuGuDongQuanYi" context="neeq_duration_T"/>
    <Item id="00007276" ccId="1880898631" eleName="GuFenZhiFuJiRuSuoYouZheQuanYiDeJinEDaoZhiDeBianDongShaoShuGuDongQuanYi" context="neeq_duration_T"/>
    <Item id="00007277" ccId="1386134407" eleName="QiTaSuoYouZheTouRuHeJianShaoZiBenDaoZhiDeBianDongShaoShuGuDongQuanYi" context="neeq_duration_T"/>
    <Item id="00007278" ccId="556051215" eleName="LiRunFenPeiDaoZhiDeBianDongShaoShuGuDongQuanYi" context="neeq_duration_T"/>
    <Item id="00007279" ccId="2428840029" eleName="TiQuYingYuGongJiDaoZhiDeBianDongShaoShuGuDongQuanYi" context="neeq_duration_T"/>
    <Item id="00007280" ccId="3432384679" eleName="DuiSuoYouZheHuoGuDongDeFenPeiDaoZhiDeBianDongShaoShuGuDongQuanYi" context="neeq_duration_T"/>
    <Item id="00007281" ccId="4095185898" eleName="QiTaLiRunFenPeiDaoZhiDeBianDongShaoShuGuDongQuanYi" context="neeq_duration_T"/>
    <Item id="00007282" ccId="1176156052" eleName="SuoYouZheQuanYiNeiBuJieZhuanBianDongDaoZhiDeBianDongShaoShuGuDongQuanYi" context="neeq_duration_T"/>
    <Item id="00007283" ccId="1621107618" eleName="ZiBenGongJiZhuanZengZiBenHuoGuBenDaoZhiDeBianDongShaoShuGuDongQuanYi" context="neeq_duration_T"/>
    <Item id="00007284" ccId="2391061843" eleName="YingYuGongJiZhuanZengZiBenHuoGuBenDaoZhiDeBianDongShaoShuGuDongQuanYi" context="neeq_duration_T"/>
    <Item id="00007285" ccId="3396150248" eleName="YingYuGongJiMiBuKuiSunDaoZhiDeBianDongShaoShuGuDongQuanYi" context="neeq_duration_T"/>
    <Item id="00007286" ccId="1364478832" eleName="QiTaSuoYouZheQuanYiNeiBuJieZhuanDaoZhiDeBianDongShaoShuGuDongQuanYi" context="neeq_duration_T"/>
    <Item id="00007287" ccId="3867462228" eleName="ZhuanXiangChuBeiDeBianDongShaoShuGuDongQuanYi" context="neeq_duration_T"/>
    <Item id="00007288" ccId="438580736" eleName="BenQiTiQuDaoZhiDeBianDongShaoShuGuDongQuanYi" context="neeq_duration_T"/>
    <Item id="00007289" ccId="109477870" eleName="BenQiShiYongDaoZhiDeBianDongShaoShuGuDongQuanYi" context="neeq_duration_T"/>
    <Item id="00007292" ccId="699899580" eleName="kuaiJiZhengCeBianGengDaoZhiDeBianGengSuoYouZheQuanYi" context="neeq_duration_T"/>
    <Item id="00007293" ccId="2524967153" eleName="QianQiChaCuoGengZhengDaoZhiDeBianGengSuoYouZheQuanYi" context="neeq_duration_T"/>
    <Item id="00007294" ccId="4072202249" eleName="QiTaDaoZhiDeBianGengSuoYouZheQuanYi" context="neeq_duration_T"/>
    <Item id="00007295" ccId="2975236522" eleName="BenNianNianChuYuESuoYouZheQuanYi" context="neeq_duration_T"/>
    <Item id="00007296" ccId="1164744634" eleName="BenQiZengJianBianDongJinESuoYouZheQuanYi" context="neeq_duration_T"/>
    <Item id="00007297" ccId="3609920378" eleName="JingLiRunHeQiTaZongHeShouYiBianDongDaoZhiDeBianDongJinESuoYouZheQuanYi" context="neeq_duration_T"/>
    <Item id="00007299" ccId="3634966413" eleName="GuFenZhiFuJiRuSuoYouZheQuanYiDeJinEDaoZhiDeBianDongSuoYouZheQuanYi" context="neeq_duration_T"/>
    <Item id="00007300" ccId="3402083287" eleName="QiTaSuoYouZheTouRuHeJianShaoZiBenDaoZhiDeBianDongSuoYouZheQuanYi" context="neeq_duration_T"/>
    <Item id="00007301" ccId="2671286862" eleName="LiRunFenPeiDaoZhiDeBianDongSuoYouZheQuanYi" context="neeq_duration_T"/>
    <Item id="00007302" ccId="264960751" eleName="TiQuYingYuGongJiDaoZhiDeBianDongSuoYouZheQuanYi" context="neeq_duration_T"/>
    <Item id="00007303" ccId="180560768" eleName="DuiSuoYouZheHuoGuDongDeFenPeiDaoZhiDeBianDongSuoYouZheQuanYi" context="neeq_duration_T"/>
    <Item id="00007304" ccId="3793148034" eleName="QiTaLiRunFenPeiDaoZhiDeBianDongSuoYouZheQuanYi" context="neeq_duration_T"/>
    <Item id="00007305" ccId="3743431806" eleName="SuoYouZheQuanYiNeiBuJieZhuanBianDongDaoZhiDeBianDongSuoYouZheQuanYi" context="neeq_duration_T"/>
    <Item id="00007306" ccId="3710595746" eleName="ZiBenGongJiZhuanZengZiBenHuoGuBenDaoZhiDeBianDongSuoYouZheQuanYi" context="neeq_duration_T"/>
    <Item id="00007307" ccId="865099363" eleName="YingYuGongJiZhuanZengZiBenHuoGuBenDaoZhiDeBianDongSuoYouZheQuanYi" context="neeq_duration_T"/>
    <Item id="00007308" ccId="3686616372" eleName="YingYuGongJiMiBuKuiSunDaoZhiDeBianDongSuoYouZheQuanYi" context="neeq_duration_T"/>
    <Item id="00007309" ccId="2155330747" eleName="QiTaSuoYouZheQuanYiNeiBuJieZhuanDaoZhiDeBianDongSuoYouZheQuanYi" context="neeq_duration_T"/>
    <Item id="00007310" ccId="3690850044" eleName="ZhuanXiangChuBeiDeBianDongSuoYouZheQuanYi" context="neeq_duration_T"/>
    <Item id="00007311" ccId="2391913251" eleName="BenQiTiQuDaoZhiDeBianDongSuoYouZheQuanYi" context="neeq_duration_T"/>
    <Item id="00007312" ccId="3509545398" eleName="BenQiShiYongDaoZhiDeBianDongSuoYouZheQuanYi" context="neeq_duration_T"/>
    <Item id="00007314" ccId="1954830414" eleName="JingLiRunHeQiTaZongHeShouYiBianDongDaoZhiDeBianDongJinEShiShouZiBenHuoGuBen" context="neeq_duration_T"/>
    <Item id="00007315" ccId="2569759006" eleName="JingLiRunHeQiTaZongHeShouYiBianDongDaoZhiDeBianDongJinEZiBenGongJi" context="neeq_duration_T"/>
    <Item id="00007317" ccId="3315431554" eleName="CapitalSurplus" context="neeq_instant_T-1"/>
    <Item id="00007318" ccId="2361309765" eleName="KuCunGu" context="neeq_instant_T-1"/>
    <Item id="00007319" ccId="3900687293" eleName="QiTaZongHeShouYi" context="neeq_instant_T-1"/>
    <Item id="00007321" ccId="1222331848" eleName="BenNianNianChuYuEShiShouZiBenHuoGuBen" context="neeq_duration_T"/>
    <Item id="00007323" ccId="1530913909" eleName="IssuedCapital" context="neeq_instant_T-1"/>
    <Item id="00007324" ccId="908740785" eleName="SpecializedReserve" context="neeq_instant_T-1"/>
    <Item id="00007325" ccId="332498720" eleName="SurplusReserves" context="neeq_instant_T-1"/>
    <Item id="00007326" ccId="3653543726" eleName="RetainedEarnings" context="neeq_instant_T-1"/>
    <Item id="00007327" ccId="3272350864" eleName="NoncontrollingInterests" context="neeq_instant_T-1"/>
    <Item id="00007328" ccId="1858619868" eleName="Equity" context="neeq_instant_T-1"/>
    <Item id="00007329" ccId="548807078" eleName="SuoYouZheTouRuHeJianShaoZiBenDaoZhiDeBianDongSuoYouZheQuanYi" context="neeq_duration_T"/>
    <Item id="00007330" ccId="1607623059" eleName="IssuedCapital" context="neeq_instant_T-2"/>
    <Item id="00007332" ccId="846222120" eleName="KuCunGu" context="neeq_instant_T-2"/>
    <Item id="00007333" ccId="3767478517" eleName="QiTaZongHeShouYi" context="neeq_instant_T-2"/>
    <Item id="00007334" ccId="3811115961" eleName="SpecializedReserve" context="neeq_instant_T-2"/>
    <Item id="00007335" ccId="3059190986" eleName="SurplusReserves" context="neeq_instant_T-2"/>
    <Item id="00007336" ccId="2699729217" eleName="RetainedEarnings" context="neeq_instant_T-2"/>
    <Item id="00007337" ccId="3223229200" eleName="NoncontrollingInterests" context="neeq_instant_T-2"/>
    <Item id="00007338" ccId="4179438826" eleName="Equity" context="neeq_instant_T-2"/>
    <Item id="00007339" ccId="1985344573" eleName="BenNianNianChuYuEShiShouZiBenHuoGuBen" context="neeq_duration_T-1"/>
    <Item id="00007340" ccId="758874873" eleName="IssuedCapital" context="neeq_instant_T"/>
    <Item id="00007341" ccId="2283060578" eleName="CapitalSurplus" context="neeq_instant_T"/>
    <Item id="00007342" ccId="3018949421" eleName="KuCunGu" context="neeq_instant_T"/>
    <Item id="00007343" ccId="136620259" eleName="QiTaZongHeShouYi" context="neeq_instant_T"/>
    <Item id="00007344" ccId="2660411334" eleName="SpecializedReserve" context="neeq_instant_T"/>
    <Item id="00007345" ccId="1670523435" eleName="SurplusReserves" context="neeq_instant_T"/>
    <Item id="00007346" ccId="408738399" eleName="RetainedEarnings" context="neeq_instant_T"/>
    <Item id="00007347" ccId="3575447492" eleName="NoncontrollingInterests" context="neeq_instant_T"/>
    <Item id="00007348" ccId="1803345868" eleName="Equity" context="neeq_instant_T"/>
    <Item id="00007349" ccId="2963830550" eleName="kuaiJiZhengCeBianGengDaoZhiDeBianGengShiShouZiBenHuoGuBen" context="neeq_duration_T-1"/>
    <Item id="00007350" ccId="3701877737" eleName="QianQiChaCuoGengZhengDaoZhiDeBianGengShiShouZiBenHuoGuBen" context="neeq_duration_T-1"/>
    <Item id="00007351" ccId="1953906035" eleName="QiTaDaoZhiDeBianGengShiShouZiBenHuoGuBen" context="neeq_duration_T-1"/>
    <Item id="00007352" ccId="2568831816" eleName="BenQiZengJianBianDongJinEShiShouZiBenHuoGuBen" context="neeq_duration_T-1"/>
    <Item id="00007353" ccId="2169361375" eleName="JingLiRunHeQiTaZongHeShouYiBianDongDaoZhiDeBianDongJinEShiShouZiBenHuoGuBen" context="neeq_duration_T-1"/>
    <Item id="00007354" ccId="1075700230" eleName="SuoYouZheTouRuHeJianShaoZiBenDaoZhiDeBianDongShiShouZiBenHuoGuBen" context="neeq_duration_T-1"/>
    <Item id="00007355" ccId="465322386" eleName="GuFenZhiFuJiRuSuoYouZheQuanYiDeJinEDaoZhiDeBianDongShiShouZiBenHuoGuBen" context="neeq_duration_T-1"/>
    <Item id="00007356" ccId="4164711486" eleName="QiTaSuoYouZheTouRuHeJianShaoZiBenDaoZhiDeBianDongShiShouZiBenHuoGuBen" context="neeq_duration_T-1"/>
    <Item id="00007357" ccId="1923136598" eleName="LiRunFenPeiDaoZhiDeBianDongShiShouZiBenHuoGuBen" context="neeq_duration_T-1"/>
    <Item id="00007358" ccId="4096877089" eleName="TiQuYingYuGongJiDaoZhiDeBianDongShiShouZiBenHuoGuBen" context="neeq_duration_T-1"/>
    <Item id="00007359" ccId="615411325" eleName="DuiSuoYouZheHuoGuDongDeFenPeiDaoZhiDeBianDongShiShouZiBenHuoGuBen" context="neeq_duration_T-1"/>
    <Item id="00007360" ccId="2096828476" eleName="QiTaLiRunFenPeiDaoZhiDeBianDongShiShouZiBenHuoGuBen" context="neeq_duration_T-1"/>
    <Item id="00007361" ccId="1318848857" eleName="SuoYouZheQuanYiNeiBuJieZhuanBianDongDaoZhiDeBianDongShiShouZiBenHuoGuBen" context="neeq_duration_T-1"/>
    <Item id="00007362" ccId="1929153144" eleName="ZiBenGongJiZhuanZengZiBenHuoGuBenDaoZhiDeBianDongShiShouZiBenHuoGuBen" context="neeq_duration_T-1"/>
    <Item id="00007363" ccId="685484686" eleName="YingYuGongJiZhuanZengZiBenHuoGuBenDaoZhiDeBianDongShiShouZiBenHuoGuBen" context="neeq_duration_T-1"/>
    <Item id="00007364" ccId="68388070" eleName="YingYuGongJiMiBuKuiSunDaoZhiDeBianDongShiShouZiBenHuoGuBen" context="neeq_duration_T-1"/>
    <Item id="00007365" ccId="1270432732" eleName="QiTaSuoYouZheQuanYiNeiBuJieZhuanDaoZhiDeBianDongShiShouZiBenHuoGuBen" context="neeq_duration_T-1"/>
    <Item id="00007366" ccId="2093735171" eleName="ZhuanXiangChuBeiDeBianDongShiShouZiBenHuoGuBen" context="neeq_duration_T-1"/>
    <Item id="00007367" ccId="1054427838" eleName="BenQiTiQuDaoZhiDeBianDongShiShouZiBenHuoGuBen" context="neeq_duration_T-1"/>
    <Item id="00007368" ccId="857933932" eleName="BenQiShiYongDaoZhiDeBianDongShiShouZiBenHuoGuBen" context="neeq_duration_T-1"/>
    <Item id="00007369" ccId="359795407" eleName="IssuedCapital" context="neeq_instant_T-1"/>
    <Item id="00007370" ccId="625047632" eleName="CapitalSurplus" context="neeq_instant_T-1"/>
    <Item id="00007371" ccId="2329163227" eleName="KuCunGu" context="neeq_instant_T-1"/>
    <Item id="00007372" ccId="3336476628" eleName="QiTaZongHeShouYi" context="neeq_instant_T-1"/>
    <Item id="00007373" ccId="161443429" eleName="SpecializedReserve" context="neeq_instant_T-1"/>
    <Item id="00007374" ccId="4128865726" eleName="SurplusReserves" context="neeq_instant_T-1"/>
    <Item id="00007375" ccId="2038386399" eleName="RetainedEarnings" context="neeq_instant_T-1"/>
    <Item id="00007376" ccId="2756774794" eleName="NoncontrollingInterests" context="neeq_instant_T-1"/>
    <Item id="00007377" ccId="3887818020" eleName="Equity" context="neeq_instant_T-1"/>
    <Item id="00007379" ccId="1942329298" eleName="QianQiChaCuoGengZhengDaoZhiDeBianGengZiBenGongJi" context="neeq_duration_T-1"/>
    <Item id="00007380" ccId="3612839683" eleName="QiTaDaoZhiDeBianGengZiBenGongJi" context="neeq_duration_T-1"/>
    <Item id="00007381" ccId="3407243262" eleName="BenNianNianChuYuEZiBenGongJi" context="neeq_duration_T-1"/>
    <Item id="00007382" ccId="2642990669" eleName="BenQiZengJianBianDongJinEZiBenGongJi" context="neeq_duration_T-1"/>
    <Item id="00007383" ccId="1728414502" eleName="JingLiRunHeQiTaZongHeShouYiBianDongDaoZhiDeBianDongJinEZiBenGongJi" context="neeq_duration_T-1"/>
    <Item id="00007384" ccId="10115592" eleName="SuoYouZheTouRuHeJianShaoZiBenDaoZhiDeBianDongZiBenGongJi" context="neeq_duration_T-1"/>
    <Item id="00007385" ccId="198213302" eleName="GuFenZhiFuJiRuSuoYouZheQuanYiDeJinEDaoZhiDeBianDongZiBenGongJi" context="neeq_duration_T-1"/>
    <Item id="00007386" ccId="2355752328" eleName="QiTaSuoYouZheTouRuHeJianShaoZiBenDaoZhiDeBianDongZiBenGongJi" context="neeq_duration_T-1"/>
    <Item id="00007387" ccId="3958739654" eleName="LiRunFenPeiDaoZhiDeBianDongZiBenGongJi" context="neeq_duration_T-1"/>
    <Item id="00007388" ccId="3003532509" eleName="TiQuYingYuGongJiDaoZhiDeBianDongZiBenGongJi" context="neeq_duration_T-1"/>
    <Item id="00007389" ccId="2642614370" eleName="DuiSuoYouZheHuoGuDongDeFenPeiDaoZhiDeBianDongZiBenGongJi" context="neeq_duration_T-1"/>
    <Item id="00007390" ccId="1597058267" eleName="QiTaLiRunFenPeiDaoZhiDeBianDongZiBenGongJi" context="neeq_duration_T-1"/>
    <Item id="00007391" ccId="1415118323" eleName="SuoYouZheQuanYiNeiBuJieZhuanBianDongDaoZhiDeBianDongZiBenGongJi" context="neeq_duration_T-1"/>
    <Item id="00007392" ccId="2948338554" eleName="ZiBenGongJiZhuanZengZiBenHuoGuBenDaoZhiDeBianDongZiBenGongJi" context="neeq_duration_T-1"/>
    <Item id="00007393" ccId="289401913" eleName="YingYuGongJiZhuanZengZiBenHuoGuBenDaoZhiDeBianDongZiBenGongJi" context="neeq_duration_T-1"/>
    <Item id="00007394" ccId="2398076474" eleName="YingYuGongJiMiBuKuiSunDaoZhiDeBianDongZiBenGongJi" context="neeq_duration_T-1"/>
    <Item id="00007395" ccId="3474768265" eleName="QiTaSuoYouZheQuanYiNeiBuJieZhuanDaoZhiDeBianDongZiBenGongJi" context="neeq_duration_T-1"/>
    <Item id="00007396" ccId="2955747400" eleName="ZhuanXiangChuBeiDeBianDongZiBenGongJi" context="neeq_duration_T-1"/>
    <Item id="00007397" ccId="702667089" eleName="BenQiTiQuDaoZhiDeBianDongZiBenGongJi" context="neeq_duration_T-1"/>
    <Item id="00007398" ccId="3722767600" eleName="BenQiShiYongDaoZhiDeBianDongZiBenGongJi" context="neeq_duration_T-1"/>
    <Item id="00007399" ccId="1924444131" eleName="kuaiJiZhengCeBianGengDaoZhiDeBianGengKuCunGu" context="neeq_duration_T-1"/>
    <Item id="00007400" ccId="4275650312" eleName="QianQiChaCuoGengZhengDaoZhiDeBianGengKuCunGu" context="neeq_duration_T-1"/>
    <Item id="00007401" ccId="1826625888" eleName="QiTaDaoZhiDeBianGengKuCunGu" context="neeq_duration_T-1"/>
    <Item id="00007402" ccId="4148216199" eleName="BenNianNianChuYuEKuCunGu" context="neeq_duration_T-1"/>
    <Item id="00007403" ccId="179867303" eleName="BenQiZengJianBianDongJinEKuCunGu" context="neeq_duration_T-1"/>
    <Item id="00007404" ccId="2700653062" eleName="JingLiRunHeQiTaZongHeShouYiBianDongDaoZhiDeBianDongJinEKuCunGu" context="neeq_duration_T-1"/>
    <Item id="00007405" ccId="2604985438" eleName="SuoYouZheTouRuHeJianShaoZiBenDaoZhiDeBianDongKuCunGu" context="neeq_duration_T-1"/>
    <Item id="00007406" ccId="1221797478" eleName="GuFenZhiFuJiRuSuoYouZheQuanYiDeJinEDaoZhiDeBianDongKuCunGu" context="neeq_duration_T-1"/>
    <Item id="00007407" ccId="201296656" eleName="QiTaSuoYouZheTouRuHeJianShaoZiBenDaoZhiDeBianDong" context="neeq_duration_T-1"/>
    <Item id="00007408" ccId="1089818580" eleName="LiRunFenPeiDaoZhiDeBianDongKuCunGu" context="neeq_duration_T-1"/>
    <Item id="00007409" ccId="3844497572" eleName="TiQuYingYuGongJiDaoZhiDeBianDongKuCunGu" context="neeq_duration_T-1"/>
    <Item id="00007410" ccId="3488650333" eleName="DuiSuoYouZheHuoGuDongDeFenPeiDaoZhiDeBianDongKuCunGu" context="neeq_duration_T-1"/>
    <Item id="00007411" ccId="3119242294" eleName="QiTaLiRunFenPeiDaoZhiDeBianDongKuCunGu" context="neeq_duration_T-1"/>
    <Item id="00007412" ccId="3132430568" eleName="SuoYouZheQuanYiNeiBuJieZhuanBianDongDaoZhiDeBianDongKuCunGu" context="neeq_duration_T-1"/>
    <Item id="00007413" ccId="3144839491" eleName="ZiBenGongJiZhuanZengZiBenHuoGuBenDaoZhiDeBianDongKuCunGu" context="neeq_duration_T-1"/>
    <Item id="00007414" ccId="692733362" eleName="YingYuGongJiZhuanZengZiBenHuoGuBenDaoZhiDeBianDongKuCunGu" context="neeq_duration_T-1"/>
    <Item id="00007415" ccId="1289093355" eleName="YingYuGongJiMiBuKuiSunDaoZhiDeBianDongKuCunGu" context="neeq_duration_T-1"/>
    <Item id="00007416" ccId="4211195158" eleName="QiTaSuoYouZheQuanYiNeiBuJieZhuanDaoZhiDeBianDongKuCunGu" context="neeq_duration_T-1"/>
    <Item id="00007417" ccId="494154673" eleName="ZhuanXiangChuBeiDeBianDongKuCunGu" context="neeq_duration_T-1"/>
    <Item id="00007418" ccId="624280325" eleName="BenQiTiQuDaoZhiDeBianDongKuCunGu" context="neeq_duration_T-1"/>
    <Item id="00007419" ccId="267592422" eleName="BenQiShiYongDaoZhiDeBianDongKuCunGu" context="neeq_duration_T-1"/>
    <Item id="00007420" ccId="1890223271" eleName="kuaiJiZhengCeBianGengDaoZhiDeBianGengQiTaZongHeShouYi" context="neeq_duration_T-1"/>
    <Item id="00007421" ccId="2622093127" eleName="QianQiChaCuoGengZhengDaoZhiDeBianGengQiTaZongHeShouYi" context="neeq_duration_T-1"/>
    <Item id="00007422" ccId="3984489076" eleName="QiTaDaoZhiDeBianGengQiTaZongHeShouYi" context="neeq_duration_T-1"/>
    <Item id="00007423" ccId="96841284" eleName="BenNianNianChuYuEQiTaZongHeShouYi" context="neeq_duration_T-1"/>
    <Item id="00007424" ccId="2372563562" eleName="BenQiZengJianBianDongJinEQiTaZongHeShouYi" context="neeq_duration_T-1"/>
    <Item id="00007425" ccId="2734339472" eleName="JingLiRunHeQiTaZongHeShouYiBianDongDaoZhiDeBianDongJinEQiTaZongHeShouYi" context="neeq_duration_T-1"/>
    <Item id="00007426" ccId="1131759036" eleName="SuoYouZheTouRuHeJianShaoZiBenDaoZhiDeBianDongQiTaZongHeShouYi" context="neeq_duration_T-1"/>
    <Item id="00007427" ccId="580488178" eleName="GuFenZhiFuJiRuSuoYouZheQuanYiDeJinEDaoZhiDeBianDongQiTaZongHeShouYi" context="neeq_duration_T-1"/>
    <Item id="00007428" ccId="883447337" eleName="QiTaSuoYouZheTouRuHeJianShaoZiBenDaoZhiDeBianDongQiTaZongHeShouYi" context="neeq_duration_T-1"/>
    <Item id="00007429" ccId="2525275595" eleName="LiRunFenPeiDaoZhiDeBianDongQiTaZongHeShouYi" context="neeq_duration_T-1"/>
    <Item id="00007430" ccId="3428900406" eleName="TiQuYingYuGongJiDaoZhiDeBianDongQiTaZongHeShouYi" context="neeq_duration_T-1"/>
    <Item id="00007431" ccId="4254221356" eleName="DuiSuoYouZheHuoGuDongDeFenPeiDaoZhiDeBianDongQiTaZongHeShouYi" context="neeq_duration_T-1"/>
    <Item id="00007432" ccId="285473902" eleName="QiTaLiRunFenPeiDaoZhiDeBianDongQiTaZongHeShouYi" context="neeq_duration_T-1"/>
    <Item id="00007433" ccId="2534988498" eleName="SuoYouZheQuanYiNeiBuJieZhuanBianDongDaoZhiDeBianDongQiTaZongHeShouYi" context="neeq_duration_T-1"/>
    <Item id="00007434" ccId="1724169379" eleName="ZiBenGongJiZhuanZengZiBenHuoGuBenDaoZhiDeBianDongQiTaZongHeShouYi" context="neeq_duration_T-1"/>
    <Item id="00007435" ccId="3464368349" eleName="YingYuGongJiZhuanZengZiBenHuoGuBenDaoZhiDeBianDongQiTaZongHeShouYi" context="neeq_duration_T-1"/>
    <Item id="00007436" ccId="967702610" eleName="YingYuGongJiMiBuKuiSunDaoZhiDeBianDongQiTaZongHeShouYi" context="neeq_duration_T-1"/>
    <Item id="00007437" ccId="834502289" eleName="QiTaSuoYouZheQuanYiNeiBuJieZhuanDaoZhiDeBianDongQiTaZongHeShouYi" context="neeq_duration_T-1"/>
    <Item id="00007438" ccId="3635341821" eleName="ZhuanXiangChuBeiDeBianDongQiTaZongHeShouYi" context="neeq_duration_T-1"/>
    <Item id="00007439" ccId="4128328923" eleName="BenQiTiQuDaoZhiDeBianDongQiTaZongHeShouYi" context="neeq_duration_T-1"/>
    <Item id="00007440" ccId="1728726674" eleName="BenQiShiYongDaoZhiDeBianDongQiTaZongHeShouYi" context="neeq_duration_T-1"/>
    <Item id="00007441" ccId="1547717614" eleName="kuaiJiZhengCeBianGengDaoZhiDeBianGengZhuanXiangChuBei" context="neeq_duration_T-1"/>
    <Item id="00007442" ccId="3938376349" eleName="QianQiChaCuoGengZhengDaoZhiDeBianGengZhuanXiangChuBei" context="neeq_duration_T-1"/>
    <Item id="00007443" ccId="250250276" eleName="QiTaDaoZhiDeBianGengZhuanXiangChuBei" context="neeq_duration_T-1"/>
    <Item id="00007444" ccId="3180921768" eleName="BenNianNianChuYuEZhuanXiangChuBei" context="neeq_duration_T-1"/>
    <Item id="00007445" ccId="1882893705" eleName="BenQiZengJianBianDongJinEZhuanXiangChuBei" context="neeq_duration_T-1"/>
    <Item id="00007446" ccId="1640682202" eleName="JingLiRunHeQiTaZongHeShouYiBianDongDaoZhiDeBianDongJinEZhuanXiangChuBei" context="neeq_duration_T-1"/>
    <Item id="00007447" ccId="3276268033" eleName="SuoYouZheTouRuHeJianShaoZiBenDaoZhiDeBianDongZhuanXiangChuBei" context="neeq_duration_T-1"/>
    <Item id="00007449" ccId="1340279292" eleName="GuFenZhiFuJiRuSuoYouZheQuanYiDeJinEDaoZhiDeBianDongZhuanXiangChuBei" context="neeq_duration_T-1"/>
    <Item id="00007450" ccId="1899856237" eleName="QiTaSuoYouZheTouRuHeJianShaoZiBenDaoZhiDeBianDongZhuanXiangChuBei" context="neeq_duration_T-1"/>
    <Item id="00007451" ccId="2886284007" eleName="LiRunFenPeiDaoZhiDeBianDongZhuanXiangChuBei" context="neeq_duration_T-1"/>
    <Item id="00007452" ccId="2009324051" eleName="TiQuYingYuGongJiDaoZhiDeBianDongZhuanXiangChuBei" context="neeq_duration_T-1"/>
    <Item id="00007453" ccId="2105834939" eleName="DuiSuoYouZheHuoGuDongDeFenPeiDaoZhiDeBianDongZhuanXiangChuBei" context="neeq_duration_T-1"/>
    <Item id="00007454" ccId="518666089" eleName="QiTaLiRunFenPeiDaoZhiDeBianDongZhuanXiangChuBei" context="neeq_duration_T-1"/>
    <Item id="00007455" ccId="1212144510" eleName="SuoYouZheQuanYiNeiBuJieZhuanBianDongDaoZhiDeBianDongZhuanXiangChuBei" context="neeq_duration_T-1"/>
    <Item id="00007456" ccId="3744582398" eleName="ZiBenGongJiZhuanZengZiBenHuoGuBenDaoZhiDeBianDongZhuanXiangChuBei" context="neeq_duration_T-1"/>
    <Item id="00007457" ccId="1264030578" eleName="YingYuGongJiZhuanZengZiBenHuoGuBenDaoZhiDeBianDongZhuanXiangChuBei" context="neeq_duration_T-1"/>
    <Item id="00007458" ccId="4109745005" eleName="YingYuGongJiMiBuKuiSunDaoZhiDeBianDongZhuanXiangChuBei" context="neeq_duration_T-1"/>
    <Item id="00007459" ccId="935724275" eleName="QiTaSuoYouZheQuanYiNeiBuJieZhuanDaoZhiDeBianDongZhuanXiangChuBei" context="neeq_duration_T-1"/>
    <Item id="00007460" ccId="3486872600" eleName="ZhuanXiangChuBeiDeBianDongZhuanXiangChuBei" context="neeq_duration_T-1"/>
    <Item id="00007461" ccId="1123194038" eleName="BenQiTiQuDaoZhiDeBianDongZhuanXiangChuBei" context="neeq_duration_T-1"/>
    <Item id="00007462" ccId="2977166942" eleName="BenQiShiYongDaoZhiDeBianDongZhuanXiangChuBei" context="neeq_duration_T-1"/>
    <Item id="00007463" ccId="3128577951" eleName="kuaiJiZhengCeBianGengDaoZhiDeBianGengYingYuGongJi" context="neeq_duration_T-1"/>
    <Item id="00007464" ccId="854932495" eleName="QianQiChaCuoGengZhengDaoZhiDeBianGengYingYuGongJi" context="neeq_duration_T-1"/>
    <Item id="00007465" ccId="3330236423" eleName="QiTaDaoZhiDeBianGengYingYuGongJi" context="neeq_duration_T-1"/>
    <Item id="00007466" ccId="1675147440" eleName="BenNianNianChuYuEYingYuGongJi" context="neeq_duration_T-1"/>
    <Item id="00007467" ccId="1415909290" eleName="BenQiZengJianBianDongJinEYingYuGongJi" context="neeq_duration_T-1"/>
    <Item id="00007468" ccId="174467683" eleName="JingLiRunHeQiTaZongHeShouYiBianDongDaoZhiDeBianDongJinEYingYuGongJi" context="neeq_duration_T-1"/>
    <Item id="00007469" ccId="2336025746" eleName="SuoYouZheTouRuHeJianShaoZiBenDaoZhiDeBianDongYingYuGongJi" context="neeq_duration_T-1"/>
    <Item id="00007470" ccId="3032055585" eleName="GuFenZhiFuJiRuSuoYouZheQuanYiDeJinEDaoZhiDeBianDongYingYuGongJi" context="neeq_duration_T-1"/>
    <Item id="00007471" ccId="3860447559" eleName="QiTaSuoYouZheTouRuHeJianShaoZiBenDaoZhiDeBianDongYingYuGongJi" context="neeq_duration_T-1"/>
    <Item id="00007472" ccId="1583253225" eleName="LiRunFenPeiDaoZhiDeBianDongYingYuGongJi" context="neeq_duration_T-1"/>
    <Item id="00007473" ccId="2087880070" eleName="TiQuYingYuGongJiDaoZhiDeBianDongYingYuGongJi" context="neeq_duration_T-1"/>
    <Item id="00007474" ccId="3706663693" eleName="DuiSuoYouZheHuoGuDongDeFenPeiDaoZhiDeBianDongYingYuGongJi" context="neeq_duration_T-1"/>
    <Item id="00007475" ccId="515120504" eleName="QiTaLiRunFenPeiDaoZhiDeBianDongYingYuGongJi" context="neeq_duration_T-1"/>
    <Item id="00007476" ccId="3725155964" eleName="SuoYouZheQuanYiNeiBuJieZhuanBianDongDaoZhiDeBianDongYingYuGongJi" context="neeq_duration_T-1"/>
    <Item id="00007477" ccId="3493425508" eleName="ZiBenGongJiZhuanZengZiBenHuoGuBenDaoZhiDeBianDongYingYuGongJi" context="neeq_duration_T-1"/>
    <Item id="00007478" ccId="2670051866" eleName="YingYuGongJiZhuanZengZiBenHuoGuBenDaoZhiDeBianDongYingYuGongJi" context="neeq_duration_T-1"/>
    <Item id="00007479" ccId="1832482951" eleName="YingYuGongJiMiBuKuiSunDaoZhiDeBianDongYingYuGongJi" context="neeq_duration_T-1"/>
    <Item id="00007480" ccId="2995132644" eleName="QiTaSuoYouZheQuanYiNeiBuJieZhuanDaoZhiDeBianDongYingYuGongJi" context="neeq_duration_T-1"/>
    <Item id="00007481" ccId="2714605688" eleName="ZhuanXiangChuBeiDeBianDongYingYuGongJi" context="neeq_duration_T-1"/>
    <Item id="00007482" ccId="2147082461" eleName="BenQiTiQuDaoZhiDeBianDongYingYuGongJi" context="neeq_duration_T-1"/>
    <Item id="00007483" ccId="2797088886" eleName="BenQiShiYongDaoZhiDeBianDongYingYuGongJi" context="neeq_duration_T-1"/>
    <Item id="00007484" ccId="3672814595" eleName="kuaiJiZhengCeBianGengDaoZhiDeBianGengWeiFenPeiLiRun" context="neeq_duration_T-1"/>
    <Item id="00007485" ccId="2609303460" eleName="QianQiChaCuoGengZhengDaoZhiDeBianGengWeiFenPeiLiRun" context="neeq_duration_T-1"/>
    <Item id="00007486" ccId="133223230" eleName="QiTaDaoZhiDeBianGengWeiFenPeiLiRun" context="neeq_duration_T-1"/>
    <Item id="00007487" ccId="3277574974" eleName="BenNianNianChuYuEWeiFenPeiLiRun" context="neeq_duration_T-1"/>
    <Item id="00007488" ccId="2169044392" eleName="BenQiZengJianBianDongJinEWeiFenPeiLiRun" context="neeq_duration_T-1"/>
    <Item id="00007489" ccId="2507552146" eleName="JingLiRunHeQiTaZongHeShouYiBianDongDaoZhiDeBianDongJinEWeiFenPeiLiRun" context="neeq_duration_T-1"/>
    <Item id="00007490" ccId="593985764" eleName="SuoYouZheTouRuHeJianShaoZiBenDaoZhiDeBianDongWeiFenPeiLiRun" context="neeq_duration_T-1"/>
    <Item id="00007491" ccId="1777830843" eleName="GuFenZhiFuJiRuSuoYouZheQuanYiDeJinEDaoZhiDeBianDongWeiFenPeiLiRun" context="neeq_duration_T-1"/>
    <Item id="00007492" ccId="3868844870" eleName="QiTaSuoYouZheTouRuHeJianShaoZiBenDaoZhiDeBianDongWeiFenPeiLiRun" context="neeq_duration_T-1"/>
    <Item id="00007493" ccId="4111440845" eleName="LiRunFenPeiDaoZhiDeBianDongWeiFenPeiLiRun" context="neeq_duration_T-1"/>
    <Item id="00007494" ccId="3443317735" eleName="TiQuYingYuGongJiDaoZhiDeBianDongWeiFenPeiLiRun" context="neeq_duration_T-1"/>
    <Item id="00007495" ccId="1368721065" eleName="DuiSuoYouZheHuoGuDongDeFenPeiDaoZhiDeBianDongWeiFenPeiLiRun" context="neeq_duration_T-1"/>
    <Item id="00007496" ccId="3938005183" eleName="QiTaLiRunFenPeiDaoZhiDeBianDongWeiFenPeiLiRun" context="neeq_duration_T-1"/>
    <Item id="00007497" ccId="3408334188" eleName="SuoYouZheQuanYiNeiBuJieZhuanBianDongDaoZhiDeBianDongWeiFenPeiLiRun" context="neeq_duration_T-1"/>
    <Item id="00007498" ccId="1150936746" eleName="ZiBenGongJiZhuanZengZiBenHuoGuBenDaoZhiDeBianDongWeiFenPeiLiRun" context="neeq_duration_T-1"/>
    <Item id="00007499" ccId="1508256697" eleName="YingYuGongJiZhuanZengZiBenHuoGuBenDaoZhiDeBianDongWeiFenPeiLiRun" context="neeq_duration_T-1"/>
    <Item id="00007500" ccId="101379033" eleName="YingYuGongJiMiBuKuiSunDaoZhiDeBianDongWeiFenPeiLiRun" context="neeq_duration_T-1"/>
    <Item id="00007501" ccId="2976547767" eleName="QiTaSuoYouZheQuanYiNeiBuJieZhuanDaoZhiDeBianDongWeiFenPeiLiRun" context="neeq_duration_T-1"/>
    <Item id="00007502" ccId="295119106" eleName="ZhuanXiangChuBeiDeBianDongWeiFenPeiLiRun" context="neeq_duration_T-1"/>
    <Item id="00007503" ccId="4193861381" eleName="BenQiTiQuDaoZhiDeBianDongWeiFenPeiLiRun" context="neeq_duration_T-1"/>
    <Item id="00007504" ccId="511494456" eleName="BenQiShiYongDaoZhiDeBianDongWeiFenPeiLiRun" context="neeq_duration_T-1"/>
    <Item id="00007505" ccId="3408409153" eleName="kuaiJiZhengCeBianGengDaoZhiDeBianGengShaoShuGuDongQuanYi" context="neeq_duration_T-1"/>
    <Item id="00007506" ccId="3132655912" eleName="QianQiChaCuoGengZhengDaoZhiDeBianGengShaoShuGuDongQuanYi" context="neeq_duration_T-1"/>
    <Item id="00007507" ccId="3980777679" eleName="QiTaDaoZhiDeBianGengShaoShuGuDongQuanYi" context="neeq_duration_T-1"/>
    <Item id="00007508" ccId="436880818" eleName="BenNianNianChuYuEShaoShuGuDongQuanYi" context="neeq_duration_T-1"/>
    <Item id="00007509" ccId="3599730831" eleName="BenQiZengJianBianDongJinEShaoShuGuDongQuanYi" context="neeq_duration_T-1"/>
    <Item id="00007510" ccId="238984833" eleName="JingLiRunHeQiTaZongHeShouYiBianDongDaoZhiDeBianDongJinEShaoShuGuDongQuanYi" context="neeq_duration_T-1"/>
    <Item id="00007511" ccId="4044072302" eleName="SuoYouZheTouRuHeJianShaoZiBenDaoZhiDeBianDongShaoShuGuDongQuanYi" context="neeq_duration_T-1"/>
    <Item id="00007512" ccId="2255079989" eleName="GuFenZhiFuJiRuSuoYouZheQuanYiDeJinEDaoZhiDeBianDongShaoShuGuDongQuanYi" context="neeq_duration_T-1"/>
    <Item id="00007513" ccId="4132116287" eleName="QiTaSuoYouZheTouRuHeJianShaoZiBenDaoZhiDeBianDongShaoShuGuDongQuanYi" context="neeq_duration_T-1"/>
    <Item id="00007514" ccId="2427537113" eleName="LiRunFenPeiDaoZhiDeBianDongShaoShuGuDongQuanYi" context="neeq_duration_T-1"/>
    <Item id="00007515" ccId="3637349331" eleName="TiQuYingYuGongJiDaoZhiDeBianDongShaoShuGuDongQuanYi" context="neeq_duration_T-1"/>
    <Item id="00007516" ccId="2197890152" eleName="DuiSuoYouZheHuoGuDongDeFenPeiDaoZhiDeBianDongShaoShuGuDongQuanYi" context="neeq_duration_T-1"/>
    <Item id="00007517" ccId="223501353" eleName="QiTaLiRunFenPeiDaoZhiDeBianDongShaoShuGuDongQuanYi" context="neeq_duration_T-1"/>
    <Item id="00007518" ccId="3593716688" eleName="SuoYouZheQuanYiNeiBuJieZhuanBianDongDaoZhiDeBianDongShaoShuGuDongQuanYi" context="neeq_duration_T-1"/>
    <Item id="00007519" ccId="3834159183" eleName="ZiBenGongJiZhuanZengZiBenHuoGuBenDaoZhiDeBianDongShaoShuGuDongQuanYi" context="neeq_duration_T-1"/>
    <Item id="00007520" ccId="635991300" eleName="YingYuGongJiZhuanZengZiBenHuoGuBenDaoZhiDeBianDongShaoShuGuDongQuanYi" context="neeq_duration_T-1"/>
    <Item id="00007521" ccId="3634583221" eleName="YingYuGongJiMiBuKuiSunDaoZhiDeBianDongShaoShuGuDongQuanYi" context="neeq_duration_T-1"/>
    <Item id="00007522" ccId="1087808099" eleName="QiTaSuoYouZheQuanYiNeiBuJieZhuanDaoZhiDeBianDongShaoShuGuDongQuanYi" context="neeq_duration_T-1"/>
    <Item id="00007523" ccId="4045846503" eleName="ZhuanXiangChuBeiDeBianDongShaoShuGuDongQuanYi" context="neeq_duration_T-1"/>
    <Item id="00007524" ccId="2479031965" eleName="BenQiTiQuDaoZhiDeBianDongShaoShuGuDongQuanYi" context="neeq_duration_T-1"/>
    <Item id="00007525" ccId="1840582334" eleName="BenQiShiYongDaoZhiDeBianDongShaoShuGuDongQuanYi" context="neeq_duration_T-1"/>
    <Item id="00007526" ccId="1910191122" eleName="kuaiJiZhengCeBianGengDaoZhiDeBianGengSuoYouZheQuanYi" context="neeq_duration_T-1"/>
    <Item id="00007527" ccId="2605295787" eleName="QianQiChaCuoGengZhengDaoZhiDeBianGengSuoYouZheQuanYi" context="neeq_duration_T-1"/>
    <Item id="00007528" ccId="2103758123" eleName="QiTaDaoZhiDeBianGengSuoYouZheQuanYi" context="neeq_duration_T-1"/>
    <Item id="00007529" ccId="556047737" eleName="BenNianNianChuYuESuoYouZheQuanYi" context="neeq_duration_T-1"/>
    <Item id="00007530" ccId="269664149" eleName="BenQiZengJianBianDongJinESuoYouZheQuanYi" context="neeq_duration_T-1"/>
    <Item id="00007531" ccId="2181228667" eleName="JingLiRunHeQiTaZongHeShouYiBianDongDaoZhiDeBianDongJinESuoYouZheQuanYi" context="neeq_duration_T-1"/>
    <Item id="00007532" ccId="2779208545" eleName="SuoYouZheTouRuHeJianShaoZiBenDaoZhiDeBianDongSuoYouZheQuanYi" context="neeq_duration_T-1"/>
    <Item id="00007533" ccId="2078468493" eleName="GuFenZhiFuJiRuSuoYouZheQuanYiDeJinEDaoZhiDeBianDongSuoYouZheQuanYi" context="neeq_duration_T-1"/>
    <Item id="00007534" ccId="950129050" eleName="QiTaSuoYouZheTouRuHeJianShaoZiBenDaoZhiDeBianDongSuoYouZheQuanYi" context="neeq_duration_T-1"/>
    <Item id="00007535" ccId="3342030811" eleName="LiRunFenPeiDaoZhiDeBianDongSuoYouZheQuanYi" context="neeq_duration_T-1"/>
    <Item id="00007536" ccId="3266016600" eleName="TiQuYingYuGongJiDaoZhiDeBianDongSuoYouZheQuanYi" context="neeq_duration_T-1"/>
    <Item id="00007537" ccId="2141999835" eleName="DuiSuoYouZheHuoGuDongDeFenPeiDaoZhiDeBianDongSuoYouZheQuanYi" context="neeq_duration_T-1"/>
    <Item id="00007538" ccId="2885509962" eleName="QiTaLiRunFenPeiDaoZhiDeBianDongSuoYouZheQuanYi" context="neeq_duration_T-1"/>
    <Item id="00007540" ccId="632985435" eleName="ZiBenGongJiZhuanZengZiBenHuoGuBenDaoZhiDeBianDongSuoYouZheQuanYi" context="neeq_duration_T-1"/>
    <Item id="00007541" ccId="521516413" eleName="YingYuGongJiZhuanZengZiBenHuoGuBenDaoZhiDeBianDongSuoYouZheQuanYi" context="neeq_duration_T-1"/>
    <Item id="00007542" ccId="73858634" eleName="YingYuGongJiMiBuKuiSunDaoZhiDeBianDongSuoYouZheQuanYi" context="neeq_duration_T-1"/>
    <Item id="00007543" ccId="2044703293" eleName="QiTaSuoYouZheQuanYiNeiBuJieZhuanDaoZhiDeBianDongSuoYouZheQuanYi" context="neeq_duration_T-1"/>
    <Item id="00007544" ccId="3557798568" eleName="ZhuanXiangChuBeiDeBianDongSuoYouZheQuanYi" context="neeq_duration_T-1"/>
    <Item id="00007545" ccId="3764936245" eleName="BenQiTiQuDaoZhiDeBianDongSuoYouZheQuanYi" context="neeq_duration_T-1"/>
    <Item id="00007546" ccId="4052089222" eleName="BenQiShiYongDaoZhiDeBianDongSuoYouZheQuanYi" context="neeq_duration_T-1"/>
    <Item id="00007585" ccId="1898621307" eleName="kuaiJiZhengCeBianGengDaoZhiDeBianGengZiBenGongJi" context="neeq_duration_T-1"/>
    <Item id="00007586" ccId="4149062289" eleName="kuaiJiZhengCeBianGengDaoZhiDeBianGengZiBenGongJi" context="neeq_duration_T"/>
    <Item id="00008121" ccId="568082383" eleName="TongYiKongZhiXiaQiYeHeBingDaoZhiDeBianGengShiShouZiBenHuoGuBen" context="neeq_duration_T"/>
    <Item id="00008122" ccId="1012574159" eleName="GeneralProvisions" context="neeq_instant_T-1"/>
    <Item id="00008123" ccId="3500606670" eleName="SuoYouZheTouRuZiBenDaoZhiDeBianDongShiShouZiBenHuoGuBen" context="neeq_duration_T"/>
    <Item id="00008124" ccId="1131290990" eleName="QiTaQuanYiGongJuChiYouZheTouRuZiBenDaoZhiDeBianDongShiShouZiBenHuoGuBen" context="neeq_duration_T"/>
    <Item id="00008125" ccId="2253540451" eleName="TiQuYiBanFengXianZhunBeiDaoZhiDeBianDongShiShouZiBenHuoGuBen" context="neeq_duration_T"/>
    <Item id="00008126" ccId="3976461993" eleName="QiTaZengJianBianDongJinEShiShouZiBenHuoGuBen" context="neeq_duration_T"/>
    <Item id="00008208" ccId="3647137265" eleName="TongYiKongZhiXiaQiYeHeBingDaoZhiDeBianGengZiBenGongJi" context="neeq_duration_T"/>
    <Item id="00008209" ccId="64463027" eleName="SuoYouZheTouRuZiBenDaoZhiDeBianDongZiBenGongJi" context="neeq_duration_T"/>
    <Item id="00008210" ccId="3406788725" eleName="QiTaQuanYiGongJuChiYouZheTouRuZiBenDaoZhiDeBianDongZiBenGongJi" context="neeq_duration_T"/>
    <Item id="00008211" ccId="113875440" eleName="TiQuYiBanFengXianZhunBeiDaoZhiDeBianDongZiBenGongJi" context="neeq_duration_T"/>
    <Item id="00008212" ccId="2782990264" eleName="QiTaZengJianBianDongJinEZiBenGongJi" context="neeq_duration_T"/>
    <Item id="00008213" ccId="1721708958" eleName="TongYiKongZhiXiaQiYeHeBingDaoZhiDeBianGengKuCunGu" context="neeq_duration_T"/>
    <Item id="00008214" ccId="1911271135" eleName="SuoYouZheTouRuZiBenDaoZhiDeBianDongKuCunGu" context="neeq_duration_T"/>
    <Item id="00008215" ccId="957615023" eleName="QiTaQuanYiGongJuChiYouZheTouRuZiBenDaoZhiDeBianDongKuCunGu" context="neeq_duration_T"/>
    <Item id="00008216" ccId="3381109898" eleName="TiQuYiBanFengXianZhunBeiDaoZhiDeBianDongKuCunGu" context="neeq_duration_T"/>
    <Item id="00008217" ccId="1146469125" eleName="QiTaZengJianBianDongJinEKuCunGu" context="neeq_duration_T"/>
    <Item id="00008218" ccId="582653121" eleName="TongYiKongZhiXiaQiYeHeBingDaoZhiDeBianGengQiTaZongHeShouYi" context="neeq_duration_T"/>
    <Item id="00008219" ccId="2023590521" eleName="SuoYouZheTouRuZiBenDaoZhiDeBianDongQiTaZongHeShouYi" context="neeq_duration_T"/>
    <Item id="00008220" ccId="3878879412" eleName="QiTaQuanYiGongJuChiYouZheTouRuZiBenDaoZhiDeBianDongQiTaZongHeShouYi" context="neeq_duration_T"/>
    <Item id="00008221" ccId="3096962288" eleName="TiQuYiBanFengXianZhunBeiDaoZhiDeBianDongQiTaZongHeShouYi" context="neeq_duration_T"/>
    <Item id="00008222" ccId="2296555918" eleName="QiTaZengJianBianDongJinEQiTaZongHeShouYi" context="neeq_duration_T"/>
    <Item id="00008223" ccId="1292170588" eleName="TongYiKongZhiXiaQiYeHeBingDaoZhiDeBianGengZhuanXiangChuBei" context="neeq_duration_T"/>
    <Item id="00008224" ccId="1612159739" eleName="SuoYouZheTouRuZiBenDaoZhiDeBianDongZhuanXiangChuBei" context="neeq_duration_T"/>
    <Item id="00008225" ccId="4281739460" eleName="QiTaQuanYiGongJuChiYouZheTouRuZiBenDaoZhiDeBianDongZhuanXiangChuBei" context="neeq_duration_T"/>
    <Item id="00008226" ccId="268278883" eleName="TiQuYiBanFengXianZhunBeiDaoZhiDeBianDongZhuanXiangChuBei" context="neeq_duration_T"/>
    <Item id="00008227" ccId="1544087998" eleName="QiTaZengJianBianDongJinEZhuanXiangChuBei" context="neeq_duration_T"/>
    <Item id="00008228" ccId="2887898510" eleName="TongYiKongZhiXiaQiYeHeBingDaoZhiDeBianGengYingYuGongJi" context="neeq_duration_T"/>
    <Item id="00008230" ccId="2897924546" eleName="QiTaQuanYiGongJuChiYouZheTouRuZiBenDaoZhiDeBianDongYingYuGongJi" context="neeq_duration_T"/>
    <Item id="00008231" ccId="3566361820" eleName="TiQuYiBanFengXianZhunBeiDaoZhiDeBianDongYingYuGongJi" context="neeq_duration_T"/>
    <Item id="00008232" ccId="3731253509" eleName="QiTaZengJianBianDongJinEYingYuGongJi" context="neeq_duration_T"/>
    <Item id="00008233" ccId="2840958077" eleName="QiTaZengJianBianDongJinEYiBanFengXianZhunBei" context="neeq_duration_T"/>
    <Item id="00008234" ccId="749927635" eleName="KuaiJiZhengCeBianGengDaoZhiDeBianGengYiBanFengXianZhunBei" context="neeq_duration_T"/>
    <Item id="00008235" ccId="2808117076" eleName="QianQiChaCuoGengZhengDaoZhiDeBianGengYiBanFengXianZhunBei" context="neeq_duration_T"/>
    <Item id="00008236" ccId="1777438692" eleName="TongYiKongZhiXiaQiYeHeBingDaoZhiDeBianGengYiBanFengXianZhunBei" context="neeq_duration_T"/>
    <Item id="00008237" ccId="2326081643" eleName="QiTaDaoZhiDeBianGengYiBanFengXianZhunBei" context="neeq_duration_T"/>
    <Item id="00008238" ccId="2675287931" eleName="BenNianNianChuYuEYiBanFengXianZhunBei" context="neeq_duration_T"/>
    <Item id="00008239" ccId="1895691215" eleName="BenQiZengJianBianDongJinEYiBanFengXianZhunBei" context="neeq_duration_T"/>
    <Item id="00008240" ccId="1554504423" eleName="JingLiRunHeQiTaZongHeShouYiBianDongDaoZhiDeBianDongJinEYiBanFengXianZhunBei" context="neeq_duration_T"/>
    <Item id="00008241" ccId="713544045" eleName="SuoYouZheTouRuHeJianShaoZiBenDaoZhiDeBianDongYiBanFengXianZhunBei" context="neeq_duration_T"/>
    <Item id="00008242" ccId="1789083974" eleName="SuoYouZheTouRuZiBenDaoZhiDeBianDongYiBanFengXianZhunBei" context="neeq_duration_T"/>
    <Item id="00008243" ccId="1262883200" eleName="QiTaQuanYiGongJuChiYouZheTouRuZiBenDaoZhiDeBianDongYiBanFengXianZhunBei" context="neeq_duration_T"/>
    <Item id="00008244" ccId="636147170" eleName="GuFenZhiFuJiRuSuoYouZheQuanYiDeJinEDaoZhiDeBianDongYiBanFengXianZhunBei" context="neeq_duration_T"/>
    <Item id="00008245" ccId="446123576" eleName="QiTaSuoYouZheTouRuHeJianShaoZiBenDaoZhiDeBianDongYiBanFengXianZhunBei" context="neeq_duration_T"/>
    <Item id="00008246" ccId="3854127124" eleName="LiRunFenPeiDaoZhiDeBianDongYiBanFengXianZhunBei" context="neeq_duration_T"/>
    <Item id="00008247" ccId="1371884728" eleName="TiQuYingYuGongJiDaoZhiDeBianDongYiBanFengXianZhunBei" context="neeq_duration_T"/>
    <Item id="00008248" ccId="3390364472" eleName="TiQuYiBanFengXianZhunBeiDaoZhiDeBianDongYiBanFengXianZhunBei" context="neeq_duration_T"/>
    <Item id="00008249" ccId="3351425747" eleName="DuiSuoYouZheHuoGuDongDeFenPeiDaoZhiDeBianDongYiBanFengXianZhunBei" context="neeq_duration_T"/>
    <Item id="00008250" ccId="3104676730" eleName="QiTaLiRunFenPeiDaoZhiDeBianDongYiBanFengXianZhunBei" context="neeq_duration_T"/>
    <Item id="00008251" ccId="3462290857" eleName="SuoYouZheQuanYiNeiBuJieZhuanBianDongDaoZhiDeBianDongYiBanFengXianZhunBei" context="neeq_duration_T"/>
    <Item id="00008252" ccId="291484141" eleName="ZiBenGongJiZhuanZengZiBenHuoGuBenDaoZhiDeBianDongYiBanFengXianZhunBei" context="neeq_duration_T"/>
    <Item id="00008253" ccId="3510229780" eleName="YingYuGongJiZhuanZengZiBenHuoGuBenDaoZhiDeBianDongYiBanFengXianZhunBei" context="neeq_duration_T"/>
    <Item id="00008254" ccId="794871983" eleName="YingYuGongJiMiBuKuiSunDaoZhiDeBianDongYiBanFengXianZhunBei" context="neeq_duration_T"/>
    <Item id="00008255" ccId="1185785004" eleName="QiTaSuoYouZheQuanYiNeiBuJieZhuanDaoZhiDeBianDongYiBanFengXianZhunBei" context="neeq_duration_T"/>
    <Item id="00008256" ccId="4152531687" eleName="ZhuanXiangChuBeiDeBianDongYiBanFengXianZhunBei" context="neeq_duration_T"/>
    <Item id="00008257" ccId="2794324637" eleName="BenQiTiQuDaoZhiDeBianDongYiBanFengXianZhunBei" context="neeq_duration_T"/>
    <Item id="00008258" ccId="2764483733" eleName="BenQiShiYongDaoZhiDeBianDongYiBanFengXianZhunBei" context="neeq_duration_T"/>
    <Item id="00008259" ccId="3882798050" eleName="GeneralProvisions" context="neeq_instant_T"/>
    <Item id="00008260" ccId="1912042073" eleName="TongYiKongZhiXiaQiYeHeBingDaoZhiDeBianGengWeiFenPeiLiRun" context="neeq_duration_T"/>
    <Item id="00008261" ccId="3134588486" eleName="SuoYouZheTouRuZiBenDaoZhiDeBianDongWeiFenPeiLiRun" context="neeq_duration_T"/>
    <Item id="00008262" ccId="4058636561" eleName="QiTaQuanYiGongJuChiYouZheTouRuZiBenDaoZhiDeBianDongWeiFenPeiLiRun" context="neeq_duration_T"/>
    <Item id="00008263" ccId="1233189489" eleName="TiQuYiBanFengXianZhunBeiDaoZhiDeBianDongWeiFenPeiLiRun" context="neeq_duration_T"/>
    <Item id="00008264" ccId="114869336" eleName="QiTaZengJianBianDongJinEWeiFenPeiLiRun" context="neeq_duration_T"/>
    <Item id="00008265" ccId="720016931" eleName="TongYiKongZhiXiaQiYeHeBingDaoZhiDeBianGengShaoShuGuDongQuanYi" context="neeq_duration_T"/>
    <Item id="00008266" ccId="3870541392" eleName="SuoYouZheTouRuZiBenDaoZhiDeBianDongShaoShuGuDongQuanYi" context="neeq_duration_T"/>
    <Item id="00008267" ccId="1724243355" eleName="QiTaQuanYiGongJuChiYouZheTouRuZiBenDaoZhiDeBianDongShaoShuGuDongQuanYi" context="neeq_duration_T"/>
    <Item id="00008268" ccId="3426521355" eleName="TiQuYiBanFengXianZhunBeiDaoZhiDeBianDongShaoShuGuDongQuanYi" context="neeq_duration_T"/>
    <Item id="00008269" ccId="1306132951" eleName="QiTaZengJianBianDongJinEShaoShuGuDongQuanYi" context="neeq_duration_T"/>
    <Item id="00008270" ccId="3836701816" eleName="TongYiKongZhiXiaQiYeHeBingDaoZhiDeBianGengSuoYouZheQuanYi" context="neeq_duration_T"/>
    <Item id="00008271" ccId="1748531356" eleName="SuoYouZheTouRuZiBenDaoZhiDeBianDongSuoYouZheQuanYi" context="neeq_duration_T"/>
    <Item id="00008272" ccId="1501932164" eleName="QiTaQuanYiGongJuChiYouZheTouRuZiBenDaoZhiDeBianDongSuoYouZheQuanYi" context="neeq_duration_T"/>
    <Item id="00008273" ccId="3298544877" eleName="TiQuYiBanFengXianZhunBeiDaoZhiDeBianDongSuoYouZheQuanYi" context="neeq_duration_T"/>
    <Item id="00008274" ccId="2624175234" eleName="QiTaZengJianBianDongJinESuoYouZheQuanYi" context="neeq_duration_T"/>
    <Item id="00008278" ccId="3835246090" eleName="CapitalSurplus" context="neeq_instant_T-2"/>
    <Item id="00008279" ccId="2809660964" eleName="GeneralProvisions" context="neeq_instant_T-2"/>
    <Item id="00008283" ccId="1364871677" eleName="GeneralProvisions" context="neeq_instant_T-1"/>
    <Item id="00008287" ccId="1482117329" eleName="TongYiKongZhiXiaQiYeHeBingDaoZhiDeBianGengShiShouZiBenHuoGuBen" context="neeq_duration_T-1"/>
    <Item id="00008363" ccId="958524484" eleName="TongYiKongZhiXiaQiYeHeBingDaoZhiDeBianGengZiBenGongJi" context="neeq_duration_T-1"/>
    <Item id="00008364" ccId="844213423" eleName="SuoYouZheTouRuZiBenDaoZhiDeBianDongZiBenGongJi" context="neeq_duration_T-1"/>
    <Item id="00008365" ccId="1181779217" eleName="QiTaQuanYiGongJuChiYouZheTouRuZiBenDaoZhiDeBianDongZiBenGongJi" context="neeq_duration_T-1"/>
    <Item id="00008366" ccId="2182075183" eleName="QiTaZengJianBianDongJinEZiBenGongJi" context="neeq_duration_T-1"/>
    <Item id="00008367" ccId="3576452593" eleName="TongYiKongZhiXiaQiYeHeBingDaoZhiDeBianGengKuCunGu" context="neeq_duration_T-1"/>
    <Item id="00008368" ccId="1990897950" eleName="SuoYouZheTouRuZiBenDaoZhiDeBianDongKuCunGu" context="neeq_duration_T-1"/>
    <Item id="00008369" ccId="487371517" eleName="QiTaQuanYiGongJuChiYouZheTouRuZiBenDaoZhiDeBianDongKuCunGu" context="neeq_duration_T-1"/>
    <Item id="00008370" ccId="2354068359" eleName="QiTaZengJianBianDongJinEKuCunGu" context="neeq_duration_T-1"/>
    <Item id="00008371" ccId="2906779765" eleName="TongYiKongZhiXiaQiYeHeBingDaoZhiDeBianGengQiTaZongHeShouYi" context="neeq_duration_T-1"/>
    <Item id="00008372" ccId="892241919" eleName="SuoYouZheTouRuZiBenDaoZhiDeBianDongQiTaZongHeShouYi" context="neeq_duration_T-1"/>
    <Item id="00008373" ccId="2786001271" eleName="QiTaQuanYiGongJuChiYouZheTouRuZiBenDaoZhiDeBianDongQiTaZongHeShouYi" context="neeq_duration_T-1"/>
    <Item id="00008374" ccId="1844890949" eleName="TiQuYiBanFengXianZhunBeiDaoZhiDeBianDongQiTaZongHeShouYi" context="neeq_duration_T-1"/>
    <Item id="00008375" ccId="2457603920" eleName="QiTaZengJianBianDongJinEQiTaZongHeShouYi" context="neeq_duration_T-1"/>
    <Item id="00008376" ccId="2382825999" eleName="TongYiKongZhiXiaQiYeHeBingDaoZhiDeBianGengZhuanXiangChuBei" context="neeq_duration_T-1"/>
    <Item id="00008377" ccId="1972634760" eleName="SuoYouZheTouRuZiBenDaoZhiDeBianDongZhuanXiangChuBei" context="neeq_duration_T-1"/>
    <Item id="00008378" ccId="5027111" eleName="QiTaQuanYiGongJuChiYouZheTouRuZiBenDaoZhiDeBianDongZhuanXiangChuBei" context="neeq_duration_T-1"/>
    <Item id="00008379" ccId="2604058738" eleName="TiQuYiBanFengXianZhunBeiDaoZhiDeBianDongZhuanXiangChuBei" context="neeq_duration_T-1"/>
    <Item id="00008380" ccId="1863327805" eleName="QiTaZengJianBianDongJinEZhuanXiangChuBei" context="neeq_duration_T-1"/>
    <Item id="00008381" ccId="2245068060" eleName="TongYiKongZhiXiaQiYeHeBingDaoZhiDeBianGengYingYuGongJi" context="neeq_duration_T-1"/>
    <Item id="00008383" ccId="745079451" eleName="QiTaQuanYiGongJuChiYouZheTouRuZiBenDaoZhiDeBianDongYingYuGongJi" context="neeq_duration_T-1"/>
    <Item id="00008384" ccId="2341889760" eleName="TiQuYiBanFengXianZhunBeiDaoZhiDeBianDongYingYuGongJi" context="neeq_duration_T-1"/>
    <Item id="00008385" ccId="2667736393" eleName="QiTaZengJianBianDongJinEYingYuGongJi" context="neeq_duration_T-1"/>
    <Item id="00008386" ccId="2447176268" eleName="KuaiJiZhengCeBianGengDaoZhiDeBianGengYiBanFengXianZhunBei" context="neeq_duration_T-1"/>
    <Item id="00008387" ccId="104389872" eleName="QianQiChaCuoGengZhengDaoZhiDeBianGengYiBanFengXianZhunBei" context="neeq_duration_T-1"/>
    <Item id="00008388" ccId="1434935414" eleName="TongYiKongZhiXiaQiYeHeBingDaoZhiDeBianGengYiBanFengXianZhunBei" context="neeq_duration_T-1"/>
    <Item id="00008389" ccId="4126488166" eleName="QiTaDaoZhiDeBianGengYiBanFengXianZhunBei" context="neeq_duration_T-1"/>
    <Item id="00008390" ccId="3671885546" eleName="BenNianNianChuYuEYiBanFengXianZhunBei" context="neeq_duration_T-1"/>
    <Item id="00008391" ccId="2860377538" eleName="BenQiZengJianBianDongJinEYiBanFengXianZhunBei" context="neeq_duration_T-1"/>
    <Item id="00008392" ccId="688418263" eleName="JingLiRunHeQiTaZongHeShouYiBianDongDaoZhiDeBianDongJinEYiBanFengXianZhunBei" context="neeq_duration_T-1"/>
    <Item id="00008393" ccId="3526882556" eleName="SuoYouZheTouRuHeJianShaoZiBenDaoZhiDeBianDongYiBanFengXianZhunBei" context="neeq_duration_T-1"/>
    <Item id="00008394" ccId="193972226" eleName="SuoYouZheTouRuZiBenDaoZhiDeBianDongYiBanFengXianZhunBei" context="neeq_duration_T-1"/>
    <Item id="00008395" ccId="1361782493" eleName="QiTaQuanYiGongJuChiYouZheTouRuZiBenDaoZhiDeBianDongYiBanFengXianZhunBei" context="neeq_duration_T-1"/>
    <Item id="00008396" ccId="57517038" eleName="GuFenZhiFuJiRuSuoYouZheQuanYiDeJinEDaoZhiDeBianDongYiBanFengXianZhunBei" context="neeq_duration_T-1"/>
    <Item id="00008397" ccId="4021028176" eleName="QiTaSuoYouZheTouRuHeJianShaoZiBenDaoZhiDeBianDongYiBanFengXianZhunBei" context="neeq_duration_T-1"/>
    <Item id="00008398" ccId="1086886414" eleName="LiRunFenPeiDaoZhiDeBianDongYiBanFengXianZhunBei" context="neeq_duration_T-1"/>
    <Item id="00008399" ccId="3410482764" eleName="TiQuYingYuGongJiDaoZhiDeBianDongYiBanFengXianZhunBei" context="neeq_duration_T-1"/>
    <Item id="00008400" ccId="1111249440" eleName="TiQuYiBanFengXianZhunBeiDaoZhiDeBianDongYiBanFengXianZhunBei" context="neeq_duration_T-1"/>
    <Item id="00008401" ccId="3257155487" eleName="DuiSuoYouZheHuoGuDongDeFenPeiDaoZhiDeBianDongYiBanFengXianZhunBei" context="neeq_duration_T-1"/>
    <Item id="00008402" ccId="714853893" eleName="QiTaLiRunFenPeiDaoZhiDeBianDongYiBanFengXianZhunBei" context="neeq_duration_T-1"/>
    <Item id="00008403" ccId="3609678744" eleName="SuoYouZheQuanYiNeiBuJieZhuanBianDongDaoZhiDeBianDongYiBanFengXianZhunBei" context="neeq_duration_T-1"/>
    <Item id="00008404" ccId="292798800" eleName="ZiBenGongJiZhuanZengZiBenHuoGuBenDaoZhiDeBianDongYiBanFengXianZhunBei" context="neeq_duration_T-1"/>
    <Item id="00008405" ccId="567919296" eleName="YingYuGongJiZhuanZengZiBenHuoGuBenDaoZhiDeBianDongYiBanFengXianZhunBei" context="neeq_duration_T-1"/>
    <Item id="00008406" ccId="1050656356" eleName="YingYuGongJiMiBuKuiSunDaoZhiDeBianDongYiBanFengXianZhunBei" context="neeq_duration_T-1"/>
    <Item id="00008407" ccId="2287232832" eleName="QiTaSuoYouZheQuanYiNeiBuJieZhuanDaoZhiDeBianDongYiBanFengXianZhunBei" context="neeq_duration_T-1"/>
    <Item id="00008408" ccId="3284365476" eleName="ZhuanXiangChuBeiDeBianDongYiBanFengXianZhunBei" context="neeq_duration_T-1"/>
    <Item id="00008409" ccId="885062751" eleName="BenQiTiQuDaoZhiDeBianDongYiBanFengXianZhunBei" context="neeq_duration_T-1"/>
    <Item id="00008410" ccId="3893137809" eleName="BenQiShiYongDaoZhiDeBianDongYiBanFengXianZhunBei" context="neeq_duration_T-1"/>
    <Item id="00008411" ccId="1913964765" eleName="QiTaZengJianBianDongJinEYiBanFengXianZhunBei" context="neeq_duration_T-1"/>
    <Item id="00008412" ccId="1466542240" eleName="TongYiKongZhiXiaQiYeHeBingDaoZhiDeBianGengWeiFenPeiLiRun" context="neeq_duration_T-1"/>
    <Item id="00008413" ccId="2821371703" eleName="SuoYouZheTouRuZiBenDaoZhiDeBianDongWeiFenPeiLiRun" context="neeq_duration_T-1"/>
    <Item id="00008414" ccId="3847877415" eleName="QiTaQuanYiGongJuChiYouZheTouRuZiBenDaoZhiDeBianDongWeiFenPeiLiRun" context="neeq_duration_T-1"/>
    <Item id="00008415" ccId="1932400564" eleName="TiQuYiBanFengXianZhunBeiDaoZhiDeBianDongWeiFenPeiLiRun" context="neeq_duration_T-1"/>
    <Item id="00008416" ccId="3368084962" eleName="QiTaZengJianBianDongJinEWeiFenPeiLiRun" context="neeq_duration_T-1"/>
    <Item id="00008417" ccId="4097191898" eleName="TongYiKongZhiXiaQiYeHeBingDaoZhiDeBianGengShaoShuGuDongQuanYi" context="neeq_duration_T-1"/>
    <Item id="00008418" ccId="3191007794" eleName="SuoYouZheTouRuZiBenDaoZhiDeBianDongShaoShuGuDongQuanYi" context="neeq_duration_T-1"/>
    <Item id="00008419" ccId="3428369720" eleName="QiTaQuanYiGongJuChiYouZheTouRuZiBenDaoZhiDeBianDongShaoShuGuDongQuanYi" context="neeq_duration_T-1"/>
    <Item id="00008420" ccId="3448170872" eleName="TiQuYiBanFengXianZhunBeiDaoZhiDeBianDongShaoShuGuDongQuanYi" context="neeq_duration_T-1"/>
    <Item id="00008421" ccId="3216368817" eleName="QiTaZengJianBianDongJinEShaoShuGuDongQuanYi" context="neeq_duration_T-1"/>
    <Item id="00008422" ccId="2752763293" eleName="TongYiKongZhiXiaQiYeHeBingDaoZhiDeBianGengSuoYouZheQuanYi" context="neeq_duration_T-1"/>
    <Item id="00008423" ccId="3154553433" eleName="SuoYouZheTouRuZiBenDaoZhiDeBianDongSuoYouZheQuanYi" context="neeq_duration_T-1"/>
    <Item id="00008424" ccId="3099652145" eleName="QiTaQuanYiGongJuChiYouZheTouRuZiBenDaoZhiDeBianDongSuoYouZheQuanYi" context="neeq_duration_T-1"/>
    <Item id="00008425" ccId="1785539241" eleName="TiQuYiBanFengXianZhunBeiDaoZhiDeBianDongSuoYouZheQuanYi" context="neeq_duration_T-1"/>
    <Item id="00008426" ccId="1661811533" eleName="QiTaZengJianBianDongJinESuoYouZheQuanYi" context="neeq_duration_T-1"/>
    <Item id="00008427" ccId="1610094025" eleName="TiQuYiBanFengXianZhunBeiDaoZhiDeBianDongShiShouZiBenHuoGuBen" context="neeq_duration_T-1"/>
    <Item id="00008428" ccId="538018633" eleName="TiQuYiBanFengXianZhunBeiDaoZhiDeBianDongZiBenGongJi" context="neeq_duration_T-1"/>
    <Item id="00008429" ccId="1626351745" eleName="TiQuYiBanFengXianZhunBeiDaoZhiDeBianDongKuCunGu" context="neeq_duration_T-1"/>
    <Item id="00008533" ccId="3976469373" eleName="SuoYouZheTouRuZiBenDaoZhiDeBianDongYingYuGongJi" context="neeq_duration_T-1"/>
    <Item id="00008534" ccId="1805194379" eleName="SuoYouZheTouRuZiBenDaoZhiDeBianDongYingYuGongJi" context="neeq_duration_T"/>
    <Item id="00009084" ccId="1882981176" eleName="GongSiFaDingDaiBiaoRen" context="neeq_duration_T"/>
    <Item id="00009085" ccId="3123645786" eleName="ZhuGuanKuaiJiGongZuoFuZeRen" context="neeq_duration_T"/>
    <Item id="00009086" ccId="3889662845" eleName="KuaiJiJiGouFuZeRen" context="neeq_duration_T"/>
    <Item id="00009089" ccId="250931565" eleName="SuoYouZheTouRuZiBenDaoZhiDeBianDongShiShouZiBenHuoGuBen" context="neeq_duration_T-1"/>
    <Item id="00009090" ccId="835038987" eleName="QiTaQuanYiGongJuChiYouZheTouRuZiBenDaoZhiDeBianDongShiShouZiBenHuoGuBen" context="neeq_duration_T-1"/>
    <Item id="00009091" ccId="866720882" eleName="QiTaZengJianBianDongJinEShiShouZiBenHuoGuBen" context="neeq_duration_T-1"/>
    <Item id="00009093"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s>
</map:XbrlMapping>
</file>

<file path=customXml/item6.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2016-04-27T00:00:00</info:GongGaoRiQi>
  <info:GongGaoBianHao/>
  <info:GongGaoMingChen>年度报告</info:GongGaoMingChen>
  <info:GongGaoRen/>
  <info:GongGaoNianDu>2015</info:GongGaoNianDu>
</info:root>
</file>

<file path=customXml/item7.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B33DD-D77C-405B-83C8-717CD846EE7E}">
  <ds:schemaRefs>
    <ds:schemaRef ds:uri="http://wwww.hallomagic.com/xbrl/consistency"/>
    <ds:schemaRef ds:uri="consistency"/>
  </ds:schemaRefs>
</ds:datastoreItem>
</file>

<file path=customXml/itemProps2.xml><?xml version="1.0" encoding="utf-8"?>
<ds:datastoreItem xmlns:ds="http://schemas.openxmlformats.org/officeDocument/2006/customXml" ds:itemID="{2EF14BE4-84E9-4146-BB28-12877417541B}">
  <ds:schemaRefs>
    <ds:schemaRef ds:uri="http://wwww.hallomagic.com/xbrl/check"/>
  </ds:schemaRefs>
</ds:datastoreItem>
</file>

<file path=customXml/itemProps3.xml><?xml version="1.0" encoding="utf-8"?>
<ds:datastoreItem xmlns:ds="http://schemas.openxmlformats.org/officeDocument/2006/customXml" ds:itemID="{B00BB7BA-4A71-4FDB-8233-A62D98F49348}">
  <ds:schemaRefs>
    <ds:schemaRef ds:uri="http://wwww.hallomagic.com/xbrl/template"/>
  </ds:schemaRefs>
</ds:datastoreItem>
</file>

<file path=customXml/itemProps4.xml><?xml version="1.0" encoding="utf-8"?>
<ds:datastoreItem xmlns:ds="http://schemas.openxmlformats.org/officeDocument/2006/customXml" ds:itemID="{48A98B42-1AD8-4149-96C4-5F4B04B54C05}">
  <ds:schemaRefs>
    <ds:schemaRef ds:uri="http://wwww.hallomagic.com/xbrl/rule"/>
  </ds:schemaRefs>
</ds:datastoreItem>
</file>

<file path=customXml/itemProps5.xml><?xml version="1.0" encoding="utf-8"?>
<ds:datastoreItem xmlns:ds="http://schemas.openxmlformats.org/officeDocument/2006/customXml" ds:itemID="{4275D849-EA7F-4FDD-8966-5CE2D5BB9C31}">
  <ds:schemaRefs>
    <ds:schemaRef ds:uri="http://wwww.hallomagic.com/xbrl/mapping"/>
  </ds:schemaRefs>
</ds:datastoreItem>
</file>

<file path=customXml/itemProps6.xml><?xml version="1.0" encoding="utf-8"?>
<ds:datastoreItem xmlns:ds="http://schemas.openxmlformats.org/officeDocument/2006/customXml" ds:itemID="{B1B16D7F-6717-4D11-8BCB-352F275F2CD9}">
  <ds:schemaRefs>
    <ds:schemaRef ds:uri="http://wwww.hallomagic.com/xbrl/info"/>
  </ds:schemaRefs>
</ds:datastoreItem>
</file>

<file path=customXml/itemProps7.xml><?xml version="1.0" encoding="utf-8"?>
<ds:datastoreItem xmlns:ds="http://schemas.openxmlformats.org/officeDocument/2006/customXml" ds:itemID="{83FEDDC1-9B71-4161-9374-4F41DEA45E53}">
  <ds:schemaRefs>
    <ds:schemaRef ds:uri="http://wwww.hallomagic.com/xbrl/bookmark"/>
  </ds:schemaRefs>
</ds:datastoreItem>
</file>

<file path=customXml/itemProps8.xml><?xml version="1.0" encoding="utf-8"?>
<ds:datastoreItem xmlns:ds="http://schemas.openxmlformats.org/officeDocument/2006/customXml" ds:itemID="{D4DDE959-7B0F-49FC-BDF4-2B4DF70C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17</Pages>
  <Words>6811</Words>
  <Characters>38827</Characters>
  <Application>Microsoft Office Word</Application>
  <DocSecurity>0</DocSecurity>
  <Lines>323</Lines>
  <Paragraphs>91</Paragraphs>
  <ScaleCrop>false</ScaleCrop>
  <Company/>
  <LinksUpToDate>false</LinksUpToDate>
  <CharactersWithSpaces>45547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2</cp:revision>
  <cp:lastPrinted>2014-12-25T01:29:00Z</cp:lastPrinted>
  <dcterms:created xsi:type="dcterms:W3CDTF">2016-04-27T02:56:00Z</dcterms:created>
  <dcterms:modified xsi:type="dcterms:W3CDTF">2016-04-27T02:59:00Z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