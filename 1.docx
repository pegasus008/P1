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D1" w:rsidRDefault="00DF19F2" w:rsidP="00DF19F2">
      <w:pPr>
        <w:pStyle w:val="1"/>
      </w:pPr>
      <w:r>
        <w:t>A</w:t>
      </w:r>
      <w:r w:rsidR="00282BA3">
        <w:rPr>
          <w:rFonts w:hint="eastAsia"/>
        </w:rPr>
        <w:t>gc</w:t>
      </w:r>
    </w:p>
    <w:p w:rsidR="00DF19F2" w:rsidRDefault="00DF19F2" w:rsidP="00DF19F2">
      <w:pPr>
        <w:rPr>
          <w:rFonts w:hint="eastAsia"/>
        </w:rPr>
      </w:pPr>
      <w:r>
        <w:t>D</w:t>
      </w:r>
      <w:r>
        <w:rPr>
          <w:rFonts w:hint="eastAsia"/>
        </w:rPr>
        <w:t>dd</w:t>
      </w:r>
    </w:p>
    <w:p w:rsidR="00DF19F2" w:rsidRPr="00DF19F2" w:rsidRDefault="00DF19F2" w:rsidP="00DF19F2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ysanthemu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19F2" w:rsidRPr="00DF1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1C"/>
    <w:rsid w:val="002137D1"/>
    <w:rsid w:val="00282BA3"/>
    <w:rsid w:val="0032391C"/>
    <w:rsid w:val="00DF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2CA67-5337-4A77-82B7-7504FA94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1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19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李萌</cp:lastModifiedBy>
  <cp:revision>3</cp:revision>
  <dcterms:created xsi:type="dcterms:W3CDTF">2016-09-20T06:44:00Z</dcterms:created>
  <dcterms:modified xsi:type="dcterms:W3CDTF">2016-09-20T06:45:00Z</dcterms:modified>
</cp:coreProperties>
</file>