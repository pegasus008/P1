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RDefault="0016434C" w:rsidP="00196C6D">
      <w:pPr>
        <w:rPr>
          <w:color w:val="000000" w:themeColor="text1"/>
          <w:sz w:val="28"/>
          <w:szCs w:val="28"/>
        </w:rPr>
      </w:pPr>
      <w:r>
        <w:rPr>
          <w:color w:val="000000" w:themeColor="text1"/>
          <w:sz w:val="28"/>
          <w:szCs w:val="28"/>
        </w:rPr>
        <w:br w:type="page"/>
      </w:r>
      <w:r w:rsidR="00196C6D" w:rsidRP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anchorId="048FEBA8" wp14:editId="20503073">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F6A6A4D" id="直接连接符 14" o:spid="_x0000_s1026"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3pt,662.35pt" to="452.2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strokecolor="#5b9bd5" strokeweight=".5pt">
                <v:stroke joinstyle="miter"/>
                <o:lock v:ext="edit" shapetype="f"/>
              </v:line>
            </w:pict>
          </mc:Fallback>
        </mc:AlternateContent>
      </w:r>
      <w:r w:rsidR="00196C6D" w:rsidRP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anchorId="5384C411" wp14:editId="2762A87A">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A2E3AA9" id="直接连接符 13" o:spid="_x0000_s1026"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4.05pt,662.8pt" to="317.6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strokecolor="#5b9bd5" strokeweight=".5pt">
                <v:stroke joinstyle="miter"/>
                <o:lock v:ext="edit" shapetype="f"/>
              </v:line>
            </w:pict>
          </mc:Fallback>
        </mc:AlternateContent>
      </w:r>
      <w:r w:rsidR="00196C6D" w:rsidRPr="001B6047">
        <w:rPr>
          <w:noProof/>
          <w:color w:val="000000" w:themeColor="text1"/>
        </w:rPr>
        <mc:AlternateContent>
          <mc:Choice Requires="wps">
            <w:drawing>
              <wp:anchor distT="0" distB="0" distL="114300" distR="114300" simplePos="0" relativeHeight="251719680" behindDoc="0" locked="0" layoutInCell="1" allowOverlap="1" wp14:anchorId="0BC9AE9A" wp14:editId="533C091C">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963944" w:rsidRPr="00E829C5" w:rsidRDefault="00963944"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C9AE9A" id="_x0000_t202" coordsize="21600,21600" o:spt="202" path="m,l,21600r21600,l21600,xe">
                <v:stroke joinstyle="miter"/>
                <v:path gradientshapeok="t" o:connecttype="rect"/>
              </v:shapetype>
              <v:shape id="文本框 12" o:spid="_x0000_s1026" type="#_x0000_t20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filled="f" stroked="f" strokeweight=".5pt">
                <v:textbox>
                  <w:txbxContent>
                    <w:p w:rsidR="00963944" w:rsidRPr="00E829C5" w:rsidRDefault="00963944"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r w:rsidR="00196C6D" w:rsidRPr="001B6047">
        <w:rPr>
          <w:noProof/>
          <w:color w:val="000000" w:themeColor="text1"/>
        </w:rPr>
        <mc:AlternateContent>
          <mc:Choice Requires="wps">
            <w:drawing>
              <wp:anchor distT="0" distB="0" distL="114300" distR="114300" simplePos="0" relativeHeight="251714560" behindDoc="0" locked="0" layoutInCell="1" allowOverlap="1" wp14:anchorId="413655BB" wp14:editId="5C83C99D">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3655BB" id="文本框 8" o:spid="_x0000_s1027" type="#_x0000_t202"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strokecolor="#5b9bd5" strokeweight=".5pt">
                <v:textbox>
                  <w:txbxContent>
                    <w:p w:rsidR="00963944" w:rsidRPr="00E829C5" w:rsidRDefault="00963944"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r w:rsidR="00196C6D" w:rsidRPr="00196C6D">
        <w:rPr>
          <w:noProof/>
          <w:color w:val="000000" w:themeColor="text1"/>
          <w:sz w:val="28"/>
          <w:szCs w:val="28"/>
        </w:rPr>
        <mc:AlternateContent>
          <mc:Choice Requires="wps">
            <w:drawing>
              <wp:anchor distT="45720" distB="45720" distL="114300" distR="114300" simplePos="0" relativeHeight="251709440" behindDoc="0" locked="1" layoutInCell="1" allowOverlap="0" wp14:anchorId="46DA6E57" wp14:editId="44C7E56F">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963944" w:rsidRPr="00EE7E62" w:rsidRDefault="00963944"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963944" w:rsidRPr="00EE7E62" w:rsidRDefault="00963944"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w14:anchorId="46DA6E57" id="文本框 2" o:spid="_x0000_s1028" type="#_x0000_t20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o:allowoverlap="f" strokecolor="#9cc2e5 [1940]">
                <v:textbox inset="3mm,0,3mm,0">
                  <w:txbxContent>
                    <w:p w:rsidR="00963944" w:rsidRPr="00EE7E62" w:rsidRDefault="00963944"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963944" w:rsidRPr="00EE7E62" w:rsidRDefault="00963944"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0464" behindDoc="0" locked="0" layoutInCell="1" allowOverlap="1" wp14:anchorId="43B9A765" wp14:editId="44579FE3">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963944" w:rsidRPr="00E829C5" w:rsidRDefault="00963944"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963944" w:rsidRPr="000E5761" w:rsidRDefault="00963944" w:rsidP="00196C6D">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9A765" id="文本框 4" o:spid="_x0000_s1029" type="#_x0000_t202"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strokecolor="#5b9bd5" strokeweight=".5pt">
                <v:textbox>
                  <w:txbxContent>
                    <w:p w:rsidR="00963944" w:rsidRPr="00E829C5" w:rsidRDefault="00963944"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963944" w:rsidRPr="00E829C5" w:rsidRDefault="00963944"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963944" w:rsidRPr="000E5761" w:rsidRDefault="00963944" w:rsidP="00196C6D">
                      <w:pPr>
                        <w:rPr>
                          <w:rFonts w:ascii="微软雅黑" w:eastAsia="微软雅黑" w:hAnsi="微软雅黑"/>
                          <w:color w:val="70AD47"/>
                          <w:sz w:val="72"/>
                          <w:szCs w:val="72"/>
                        </w:rPr>
                      </w:pP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1488" behindDoc="0" locked="0" layoutInCell="1" allowOverlap="1" wp14:anchorId="709DAB44" wp14:editId="6BC04DCE">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DAB44" id="文本框 6" o:spid="_x0000_s1030" type="#_x0000_t202"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strokecolor="#5b9bd5" strokeweight=".5pt">
                <v:textbox>
                  <w:txbxContent>
                    <w:p w:rsidR="00963944" w:rsidRPr="00E829C5" w:rsidRDefault="00963944"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2512" behindDoc="0" locked="0" layoutInCell="1" allowOverlap="1" wp14:anchorId="4B75CCA6" wp14:editId="0138DD0B">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00963944" w:rsidRPr="00EE7E62" w:rsidRDefault="00963944"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w14:anchorId="4B75CCA6" id="_x0000_s1031" type="#_x0000_t202"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strokecolor="#9cc2e5 [1940]">
                <v:textbox>
                  <w:txbxContent>
                    <w:p w:rsidR="00963944" w:rsidRPr="00EE7E62" w:rsidRDefault="00963944"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mc:Fallback>
        </mc:AlternateContent>
      </w:r>
    </w:p>
    <w:p w:rsidR="00196C6D" w:rsidRDefault="00196C6D" w:rsidP="00106BBF">
      <w:pPr>
        <w:rPr>
          <w:color w:val="000000" w:themeColor="text1"/>
          <w:sz w:val="28"/>
          <w:szCs w:val="28"/>
        </w:rPr>
        <w:sectPr w:rsidR="00196C6D" w:rsidSect="00926C2E">
          <w:head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963944" w:rsidRPr="000E5761" w:rsidRDefault="009639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32"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963944" w:rsidRPr="000E5761" w:rsidRDefault="009639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963944" w:rsidRPr="000E5761" w:rsidRDefault="009639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33"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963944" w:rsidRPr="000E5761" w:rsidRDefault="009639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963944" w:rsidRPr="004F25D4" w:rsidRDefault="009639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4"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963944" w:rsidRPr="004F25D4" w:rsidRDefault="009639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963944" w:rsidRPr="004F25D4" w:rsidRDefault="009639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5"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963944" w:rsidRPr="004F25D4" w:rsidRDefault="009639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Pr="00922693" w:rsidRDefault="00963944"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E0658" id="文本框 3" o:spid="_x0000_s1036" type="#_x0000_t202"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Pr="00922693" w:rsidRDefault="00963944"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436816">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436816">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436816">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436816">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436816">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436816">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436816">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436816">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23</w:t>
        </w:r>
        <w:r w:rsidR="00141DCE" w:rsidRPr="006A7BAA">
          <w:rPr>
            <w:rFonts w:ascii="黑体" w:eastAsia="黑体" w:hAnsi="黑体"/>
            <w:b w:val="0"/>
            <w:noProof/>
            <w:webHidden/>
            <w:sz w:val="28"/>
            <w:szCs w:val="28"/>
          </w:rPr>
          <w:fldChar w:fldCharType="end"/>
        </w:r>
      </w:hyperlink>
    </w:p>
    <w:p w:rsidR="00141DCE" w:rsidRPr="006A7BAA" w:rsidRDefault="00436816">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436816">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CC1546" w:rsidRPr="00002D58" w:rsidRDefault="00141DCE" w:rsidP="00002D58">
      <w:pPr>
        <w:rPr>
          <w:lang w:val="x-none" w:eastAsia="x-none"/>
        </w:rPr>
      </w:pPr>
      <w:r>
        <w:rPr>
          <w:lang w:val="x-none" w:eastAsia="x-none"/>
        </w:rPr>
        <w:fldChar w:fldCharType="end"/>
      </w:r>
      <w:r w:rsidR="00002D58">
        <w:rPr>
          <w:lang w:val="x-none" w:eastAsia="x-none"/>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089F1764430248F199AA8C7373F73F03"/>
          </w:placeholder>
        </w:sdtPr>
        <w:sdtEndPr/>
        <w:sdtContent>
          <w:tr w:rsidR="004516E5" w:rsidRPr="001B6047" w:rsidTr="00DF2706">
            <w:trPr>
              <w:trHeight w:val="125"/>
            </w:trPr>
            <w:tc>
              <w:tcPr>
                <w:tcW w:w="3828" w:type="dxa"/>
              </w:tcPr>
              <w:p w:rsidR="004516E5" w:rsidRPr="001B6047" w:rsidRDefault="00436816"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C1AB0B059487458FA9AD100CB34A341B"/>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436816"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DB1A7F77791E49C0907945C507767C00"/>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3" w:name="_Toc441926726"/>
      <w:r w:rsidRPr="00CC1546">
        <w:rPr>
          <w:rFonts w:ascii="黑体" w:eastAsia="黑体" w:hAnsi="黑体" w:hint="eastAsia"/>
          <w:b w:val="0"/>
          <w:sz w:val="36"/>
          <w:szCs w:val="36"/>
        </w:rPr>
        <w:t>第一节  声明与提示</w:t>
      </w:r>
      <w:bookmarkEnd w:id="3"/>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963944" w:rsidRPr="00D5450E" w:rsidRDefault="009639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RDefault="009639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963944" w:rsidRPr="00D5450E" w:rsidRDefault="00436816"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178B16818F5B43F7A939E18E4E38DB1C"/>
                                </w:placeholder>
                                <w:showingPlcHdr/>
                                <w:dataBinding w:prefixMappings="xmlns:ns0='http://wwww.hallomagic.com/xbrl/consistency' xmlns:ns1='consistency' " w:xpath="/ns0:xbrlConsistency[1]/ns1:ccConsistency[1]/ns1:ccSign_kuaiJiShiShiWuSuoMingChengneeq_duration_T[1]" w:storeItemID="{FE1676A3-EB50-4222-9B6B-7476559E528E}"/>
                                <w:text/>
                              </w:sdtPr>
                              <w:sdtEndPr/>
                              <w:sdtContent>
                                <w:r w:rsidR="00963944" w:rsidRPr="00E6617D">
                                  <w:rPr>
                                    <w:rStyle w:val="placeholder1Char"/>
                                  </w:rPr>
                                  <w:t>____________</w:t>
                                </w:r>
                              </w:sdtContent>
                            </w:sdt>
                            <w:r w:rsidR="00963944" w:rsidRPr="00D5450E">
                              <w:rPr>
                                <w:rFonts w:ascii="仿宋" w:eastAsia="仿宋" w:hAnsi="仿宋" w:hint="eastAsia"/>
                                <w:sz w:val="24"/>
                              </w:rPr>
                              <w:t>对公司</w:t>
                            </w:r>
                            <w:r w:rsidR="00963944" w:rsidRPr="00D5450E">
                              <w:rPr>
                                <w:rFonts w:ascii="仿宋" w:eastAsia="仿宋" w:hAnsi="仿宋"/>
                                <w:sz w:val="24"/>
                              </w:rPr>
                              <w:t>出具了</w:t>
                            </w:r>
                            <w:sdt>
                              <w:sdtPr>
                                <w:rPr>
                                  <w:rFonts w:ascii="仿宋" w:eastAsia="仿宋" w:hAnsi="仿宋"/>
                                  <w:sz w:val="24"/>
                                </w:rPr>
                                <w:id w:val="-1167473527"/>
                                <w:lock w:val="sdtLocked"/>
                                <w:placeholder>
                                  <w:docPart w:val="823522CD9DB448AC9D69AE7FB7DCED9C"/>
                                </w:placeholder>
                                <w:showingPlcHdr/>
                                <w:text/>
                              </w:sdtPr>
                              <w:sdtEndPr/>
                              <w:sdtContent>
                                <w:r w:rsidR="00963944" w:rsidRPr="00E6617D">
                                  <w:rPr>
                                    <w:rStyle w:val="placeholder1Char"/>
                                  </w:rPr>
                                  <w:t>____________</w:t>
                                </w:r>
                              </w:sdtContent>
                            </w:sdt>
                            <w:r w:rsidR="00963944" w:rsidRPr="00D5450E">
                              <w:rPr>
                                <w:rFonts w:ascii="仿宋" w:eastAsia="仿宋" w:hAnsi="仿宋" w:hint="eastAsia"/>
                                <w:sz w:val="24"/>
                              </w:rPr>
                              <w:t>审计报告，本公司</w:t>
                            </w:r>
                            <w:r w:rsidR="00963944" w:rsidRPr="00D5450E">
                              <w:rPr>
                                <w:rFonts w:ascii="仿宋" w:eastAsia="仿宋" w:hAnsi="仿宋"/>
                                <w:sz w:val="24"/>
                              </w:rPr>
                              <w:t>董事会、监事会对相关事项</w:t>
                            </w:r>
                            <w:r w:rsidR="00963944" w:rsidRPr="00D5450E">
                              <w:rPr>
                                <w:rFonts w:ascii="仿宋" w:eastAsia="仿宋" w:hAnsi="仿宋" w:hint="eastAsia"/>
                                <w:sz w:val="24"/>
                              </w:rPr>
                              <w:t>已有详细</w:t>
                            </w:r>
                            <w:r w:rsidR="00963944" w:rsidRPr="00D5450E">
                              <w:rPr>
                                <w:rFonts w:ascii="仿宋" w:eastAsia="仿宋" w:hAnsi="仿宋"/>
                                <w:sz w:val="24"/>
                              </w:rPr>
                              <w:t>说明，请投资</w:t>
                            </w:r>
                            <w:r w:rsidR="00963944" w:rsidRPr="00D5450E">
                              <w:rPr>
                                <w:rFonts w:ascii="仿宋" w:eastAsia="仿宋" w:hAnsi="仿宋" w:hint="eastAsia"/>
                                <w:sz w:val="24"/>
                              </w:rPr>
                              <w:t>者</w:t>
                            </w:r>
                            <w:r w:rsidR="00963944"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7"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963944" w:rsidRPr="00D5450E" w:rsidRDefault="009639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RDefault="009639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963944" w:rsidRPr="00D5450E" w:rsidRDefault="00436816"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178B16818F5B43F7A939E18E4E38DB1C"/>
                          </w:placeholder>
                          <w:showingPlcHdr/>
                          <w:dataBinding w:prefixMappings="xmlns:ns0='http://wwww.hallomagic.com/xbrl/consistency' xmlns:ns1='consistency' " w:xpath="/ns0:xbrlConsistency[1]/ns1:ccConsistency[1]/ns1:ccSign_kuaiJiShiShiWuSuoMingChengneeq_duration_T[1]" w:storeItemID="{FE1676A3-EB50-4222-9B6B-7476559E528E}"/>
                          <w:text/>
                        </w:sdtPr>
                        <w:sdtEndPr/>
                        <w:sdtContent>
                          <w:r w:rsidR="00963944" w:rsidRPr="00E6617D">
                            <w:rPr>
                              <w:rStyle w:val="placeholder1Char"/>
                            </w:rPr>
                            <w:t>____________</w:t>
                          </w:r>
                        </w:sdtContent>
                      </w:sdt>
                      <w:r w:rsidR="00963944" w:rsidRPr="00D5450E">
                        <w:rPr>
                          <w:rFonts w:ascii="仿宋" w:eastAsia="仿宋" w:hAnsi="仿宋" w:hint="eastAsia"/>
                          <w:sz w:val="24"/>
                        </w:rPr>
                        <w:t>对公司</w:t>
                      </w:r>
                      <w:r w:rsidR="00963944" w:rsidRPr="00D5450E">
                        <w:rPr>
                          <w:rFonts w:ascii="仿宋" w:eastAsia="仿宋" w:hAnsi="仿宋"/>
                          <w:sz w:val="24"/>
                        </w:rPr>
                        <w:t>出具了</w:t>
                      </w:r>
                      <w:sdt>
                        <w:sdtPr>
                          <w:rPr>
                            <w:rFonts w:ascii="仿宋" w:eastAsia="仿宋" w:hAnsi="仿宋"/>
                            <w:sz w:val="24"/>
                          </w:rPr>
                          <w:id w:val="-1167473527"/>
                          <w:lock w:val="sdtLocked"/>
                          <w:placeholder>
                            <w:docPart w:val="823522CD9DB448AC9D69AE7FB7DCED9C"/>
                          </w:placeholder>
                          <w:showingPlcHdr/>
                          <w:text/>
                        </w:sdtPr>
                        <w:sdtEndPr/>
                        <w:sdtContent>
                          <w:r w:rsidR="00963944" w:rsidRPr="00E6617D">
                            <w:rPr>
                              <w:rStyle w:val="placeholder1Char"/>
                            </w:rPr>
                            <w:t>____________</w:t>
                          </w:r>
                        </w:sdtContent>
                      </w:sdt>
                      <w:r w:rsidR="00963944" w:rsidRPr="00D5450E">
                        <w:rPr>
                          <w:rFonts w:ascii="仿宋" w:eastAsia="仿宋" w:hAnsi="仿宋" w:hint="eastAsia"/>
                          <w:sz w:val="24"/>
                        </w:rPr>
                        <w:t>审计报告，本公司</w:t>
                      </w:r>
                      <w:r w:rsidR="00963944" w:rsidRPr="00D5450E">
                        <w:rPr>
                          <w:rFonts w:ascii="仿宋" w:eastAsia="仿宋" w:hAnsi="仿宋"/>
                          <w:sz w:val="24"/>
                        </w:rPr>
                        <w:t>董事会、监事会对相关事项</w:t>
                      </w:r>
                      <w:r w:rsidR="00963944" w:rsidRPr="00D5450E">
                        <w:rPr>
                          <w:rFonts w:ascii="仿宋" w:eastAsia="仿宋" w:hAnsi="仿宋" w:hint="eastAsia"/>
                          <w:sz w:val="24"/>
                        </w:rPr>
                        <w:t>已有详细</w:t>
                      </w:r>
                      <w:r w:rsidR="00963944" w:rsidRPr="00D5450E">
                        <w:rPr>
                          <w:rFonts w:ascii="仿宋" w:eastAsia="仿宋" w:hAnsi="仿宋"/>
                          <w:sz w:val="24"/>
                        </w:rPr>
                        <w:t>说明，请投资</w:t>
                      </w:r>
                      <w:r w:rsidR="00963944" w:rsidRPr="00D5450E">
                        <w:rPr>
                          <w:rFonts w:ascii="仿宋" w:eastAsia="仿宋" w:hAnsi="仿宋" w:hint="eastAsia"/>
                          <w:sz w:val="24"/>
                        </w:rPr>
                        <w:t>者</w:t>
                      </w:r>
                      <w:r w:rsidR="00963944"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6F22B9240444D9C889890A5D04E679D"/>
            </w:placeholder>
            <w:dropDownList>
              <w:listItem w:displayText="是" w:value="true"/>
              <w:listItem w:displayText="否" w:value="false"/>
            </w:dropDownList>
          </w:sdtPr>
          <w:sdtEndPr/>
          <w:sdtContent>
            <w:tc>
              <w:tcPr>
                <w:tcW w:w="1056" w:type="dxa"/>
              </w:tcPr>
              <w:p w:rsidR="00AE5347" w:rsidRPr="001B6047" w:rsidRDefault="00E50AD7"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EF6821B069F84BBA8F4EEB0715CE2A39"/>
            </w:placeholder>
            <w:dropDownList>
              <w:listItem w:displayText="是" w:value="true"/>
              <w:listItem w:displayText="否" w:value="false"/>
            </w:dropDownList>
          </w:sdtPr>
          <w:sdtEndPr/>
          <w:sdtContent>
            <w:tc>
              <w:tcPr>
                <w:tcW w:w="1056" w:type="dxa"/>
              </w:tcPr>
              <w:p w:rsidR="00AE5347" w:rsidRPr="001B6047" w:rsidRDefault="00E50AD7"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bookmarkStart w:id="4" w:name="_GoBack"/>
        <w:bookmarkEnd w:id="4"/>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143C269623674F7185249801C829AA20"/>
            </w:placeholder>
            <w:dropDownList>
              <w:listItem w:displayText="是" w:value="true"/>
              <w:listItem w:displayText="否" w:value="false"/>
            </w:dropDownList>
          </w:sdtPr>
          <w:sdtEndPr/>
          <w:sdtContent>
            <w:tc>
              <w:tcPr>
                <w:tcW w:w="1056" w:type="dxa"/>
              </w:tcPr>
              <w:p w:rsidR="00AE5347" w:rsidRPr="001B6047" w:rsidRDefault="00E50AD7"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089F1764430248F199AA8C7373F73F03"/>
        </w:placeholder>
      </w:sdtPr>
      <w:sdtEndPr>
        <w:rPr>
          <w:rFonts w:hint="default"/>
          <w:szCs w:val="44"/>
        </w:rPr>
      </w:sdtEndPr>
      <w:sdtContent>
        <w:p w:rsidR="00E870DE" w:rsidRPr="00E50AD7" w:rsidRDefault="00E870DE" w:rsidP="00F37EDC">
          <w:pPr>
            <w:pStyle w:val="0"/>
            <w:ind w:firstLine="0"/>
            <w:jc w:val="left"/>
            <w:rPr>
              <w:rFonts w:asciiTheme="minorEastAsia" w:eastAsiaTheme="minorEastAsia" w:hAnsiTheme="minorEastAsia"/>
              <w:color w:val="000000" w:themeColor="text1"/>
              <w:sz w:val="21"/>
              <w:szCs w:val="21"/>
            </w:rPr>
          </w:pPr>
          <w:r w:rsidRPr="00E50AD7">
            <w:rPr>
              <w:rFonts w:asciiTheme="minorEastAsia" w:eastAsiaTheme="minorEastAsia" w:hAnsiTheme="minorEastAsia" w:hint="eastAsia"/>
              <w:color w:val="000000" w:themeColor="text1"/>
              <w:sz w:val="21"/>
              <w:szCs w:val="21"/>
            </w:rPr>
            <w:t>（1）董事</w:t>
          </w:r>
          <w:r w:rsidRPr="00E50AD7">
            <w:rPr>
              <w:rFonts w:asciiTheme="minorEastAsia" w:eastAsiaTheme="minorEastAsia" w:hAnsiTheme="minorEastAsia"/>
              <w:color w:val="000000" w:themeColor="text1"/>
              <w:sz w:val="21"/>
              <w:szCs w:val="21"/>
            </w:rPr>
            <w:t>、监事、高级管理人员对年度报告</w:t>
          </w:r>
          <w:r w:rsidRPr="00E50AD7">
            <w:rPr>
              <w:rFonts w:asciiTheme="minorEastAsia" w:eastAsiaTheme="minorEastAsia" w:hAnsiTheme="minorEastAsia" w:hint="eastAsia"/>
              <w:color w:val="000000" w:themeColor="text1"/>
              <w:sz w:val="21"/>
              <w:szCs w:val="21"/>
            </w:rPr>
            <w:t>内容存在</w:t>
          </w:r>
          <w:r w:rsidRPr="00E50AD7">
            <w:rPr>
              <w:rFonts w:asciiTheme="minorEastAsia" w:eastAsiaTheme="minorEastAsia" w:hAnsiTheme="minorEastAsia"/>
              <w:color w:val="000000" w:themeColor="text1"/>
              <w:sz w:val="21"/>
              <w:szCs w:val="21"/>
            </w:rPr>
            <w:t>异议或无法保证</w:t>
          </w:r>
          <w:r w:rsidRPr="00E50AD7">
            <w:rPr>
              <w:rFonts w:asciiTheme="minorEastAsia" w:eastAsiaTheme="minorEastAsia" w:hAnsiTheme="minorEastAsia" w:hint="eastAsia"/>
              <w:color w:val="000000" w:themeColor="text1"/>
              <w:sz w:val="21"/>
              <w:szCs w:val="21"/>
            </w:rPr>
            <w:t>的</w:t>
          </w:r>
          <w:r w:rsidRPr="00E50AD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E50AD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E50AD7" w:rsidRDefault="00436816"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3E370238EF4E4A8484F1C6304C85B56C"/>
                    </w:placeholder>
                    <w:showingPlcHdr/>
                    <w:text w:multiLine="1"/>
                  </w:sdtPr>
                  <w:sdtEndPr/>
                  <w:sdtContent>
                    <w:r w:rsidR="008E27FB" w:rsidRPr="00E50AD7">
                      <w:rPr>
                        <w:rStyle w:val="placeholder1Char"/>
                      </w:rPr>
                      <w:t>________________________</w:t>
                    </w:r>
                  </w:sdtContent>
                </w:sdt>
              </w:p>
            </w:tc>
          </w:tr>
        </w:tbl>
        <w:p w:rsidR="00057752" w:rsidRPr="00E50AD7" w:rsidRDefault="00436816"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089F1764430248F199AA8C7373F73F03"/>
        </w:placeholder>
      </w:sdtPr>
      <w:sdtEndPr>
        <w:rPr>
          <w:rFonts w:hint="default"/>
        </w:rPr>
      </w:sdtEndPr>
      <w:sdtContent>
        <w:p w:rsidR="006E7B04" w:rsidRPr="00E50AD7" w:rsidRDefault="00006F7E" w:rsidP="006E7B04">
          <w:pPr>
            <w:tabs>
              <w:tab w:val="left" w:pos="5140"/>
            </w:tabs>
            <w:rPr>
              <w:rFonts w:asciiTheme="minorEastAsia" w:eastAsiaTheme="minorEastAsia" w:hAnsiTheme="minorEastAsia"/>
              <w:color w:val="000000" w:themeColor="text1"/>
              <w:szCs w:val="44"/>
            </w:rPr>
          </w:pPr>
          <w:r w:rsidRPr="00E50AD7">
            <w:rPr>
              <w:rFonts w:asciiTheme="minorEastAsia" w:eastAsiaTheme="minorEastAsia" w:hAnsiTheme="minorEastAsia" w:hint="eastAsia"/>
              <w:color w:val="000000" w:themeColor="text1"/>
              <w:szCs w:val="44"/>
            </w:rPr>
            <w:t>（2</w:t>
          </w:r>
          <w:r w:rsidRPr="00E50AD7">
            <w:rPr>
              <w:rFonts w:asciiTheme="minorEastAsia" w:eastAsiaTheme="minorEastAsia" w:hAnsiTheme="minorEastAsia"/>
              <w:color w:val="000000" w:themeColor="text1"/>
              <w:szCs w:val="44"/>
            </w:rPr>
            <w:t>）</w:t>
          </w:r>
          <w:r w:rsidR="006E7B04" w:rsidRPr="00E50AD7">
            <w:rPr>
              <w:rFonts w:asciiTheme="minorEastAsia" w:eastAsiaTheme="minorEastAsia" w:hAnsiTheme="minorEastAsia" w:hint="eastAsia"/>
              <w:color w:val="000000" w:themeColor="text1"/>
              <w:szCs w:val="44"/>
            </w:rPr>
            <w:t>列示未出席</w:t>
          </w:r>
          <w:r w:rsidR="006E7B04" w:rsidRPr="00E50AD7">
            <w:rPr>
              <w:rFonts w:asciiTheme="minorEastAsia" w:eastAsiaTheme="minorEastAsia" w:hAnsiTheme="minorEastAsia"/>
              <w:color w:val="000000" w:themeColor="text1"/>
              <w:szCs w:val="44"/>
            </w:rPr>
            <w:t>董事会的</w:t>
          </w:r>
          <w:r w:rsidR="006E7B04" w:rsidRPr="00E50AD7">
            <w:rPr>
              <w:rFonts w:asciiTheme="minorEastAsia" w:eastAsiaTheme="minorEastAsia" w:hAnsiTheme="minorEastAsia" w:hint="eastAsia"/>
              <w:color w:val="000000" w:themeColor="text1"/>
              <w:szCs w:val="44"/>
            </w:rPr>
            <w:t>董事</w:t>
          </w:r>
          <w:r w:rsidR="006E7B04" w:rsidRPr="00E50AD7">
            <w:rPr>
              <w:rFonts w:asciiTheme="minorEastAsia" w:eastAsiaTheme="minorEastAsia" w:hAnsiTheme="minorEastAsia"/>
              <w:color w:val="000000" w:themeColor="text1"/>
              <w:szCs w:val="44"/>
            </w:rPr>
            <w:t>姓名</w:t>
          </w:r>
          <w:r w:rsidR="006E7B04" w:rsidRPr="00E50AD7">
            <w:rPr>
              <w:rFonts w:asciiTheme="minorEastAsia" w:eastAsiaTheme="minorEastAsia" w:hAnsiTheme="minorEastAsia" w:hint="eastAsia"/>
              <w:color w:val="000000" w:themeColor="text1"/>
              <w:szCs w:val="44"/>
            </w:rPr>
            <w:t>及</w:t>
          </w:r>
          <w:r w:rsidR="006E7B04" w:rsidRPr="00E50AD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E50AD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E50AD7" w:rsidRDefault="00436816"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8233DDD086BD417C82FDC4567C7FCB1F"/>
                    </w:placeholder>
                    <w:showingPlcHdr/>
                    <w:text w:multiLine="1"/>
                  </w:sdtPr>
                  <w:sdtEndPr/>
                  <w:sdtContent>
                    <w:r w:rsidR="008E27FB" w:rsidRPr="00E50AD7">
                      <w:rPr>
                        <w:rStyle w:val="placeholder1Char"/>
                      </w:rPr>
                      <w:t>________________________</w:t>
                    </w:r>
                  </w:sdtContent>
                </w:sdt>
              </w:p>
            </w:tc>
          </w:tr>
        </w:tbl>
        <w:p w:rsidR="00057752" w:rsidRPr="00E50AD7" w:rsidRDefault="00436816"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089F1764430248F199AA8C7373F73F03"/>
        </w:placeholder>
      </w:sdtPr>
      <w:sdtEndPr>
        <w:rPr>
          <w:rFonts w:hint="default"/>
          <w:b/>
          <w:spacing w:val="-5"/>
          <w:szCs w:val="21"/>
        </w:rPr>
      </w:sdtEndPr>
      <w:sdtContent>
        <w:p w:rsidR="006E7B04" w:rsidRPr="00E50AD7" w:rsidRDefault="006E7B04" w:rsidP="006E7B04">
          <w:pPr>
            <w:tabs>
              <w:tab w:val="left" w:pos="5140"/>
            </w:tabs>
            <w:rPr>
              <w:rFonts w:asciiTheme="minorEastAsia" w:eastAsiaTheme="minorEastAsia" w:hAnsiTheme="minorEastAsia"/>
              <w:color w:val="000000" w:themeColor="text1"/>
              <w:szCs w:val="44"/>
            </w:rPr>
          </w:pPr>
          <w:r w:rsidRPr="00E50AD7">
            <w:rPr>
              <w:rFonts w:asciiTheme="minorEastAsia" w:eastAsiaTheme="minorEastAsia" w:hAnsiTheme="minorEastAsia" w:hint="eastAsia"/>
              <w:color w:val="000000" w:themeColor="text1"/>
              <w:szCs w:val="44"/>
            </w:rPr>
            <w:t>（</w:t>
          </w:r>
          <w:r w:rsidRPr="00E50AD7">
            <w:rPr>
              <w:rFonts w:asciiTheme="minorEastAsia" w:eastAsiaTheme="minorEastAsia" w:hAnsiTheme="minorEastAsia"/>
              <w:color w:val="000000" w:themeColor="text1"/>
              <w:szCs w:val="44"/>
            </w:rPr>
            <w:t>3）</w:t>
          </w:r>
          <w:r w:rsidR="00774309" w:rsidRPr="00E50AD7">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E50AD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E50AD7" w:rsidRDefault="00436816"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0635657444B348DCA11EC3CA87E606D4"/>
                    </w:placeholder>
                    <w:showingPlcHdr/>
                    <w:text w:multiLine="1"/>
                  </w:sdtPr>
                  <w:sdtEndPr/>
                  <w:sdtContent>
                    <w:r w:rsidR="008E27FB" w:rsidRPr="00E50AD7">
                      <w:rPr>
                        <w:rStyle w:val="placeholder1Char"/>
                      </w:rPr>
                      <w:t>________________________</w:t>
                    </w:r>
                  </w:sdtContent>
                </w:sdt>
              </w:p>
            </w:tc>
          </w:tr>
        </w:tbl>
        <w:p w:rsidR="00157CE8" w:rsidRPr="00E50AD7" w:rsidRDefault="00436816"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E50AD7">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089F1764430248F199AA8C7373F73F03"/>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F43F2F7B45C24C69AB8B242D98204596"/>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D9F99E4C2A6647FBA9C031B5D79B48E0"/>
                </w:placeholder>
                <w:showingPlcHdr/>
                <w:text w:multiLine="1"/>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732802D5329841818B2BAE7894F25886"/>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69A5D35E63D3422AB084DF283809B81C"/>
            </w:placeholder>
            <w:showingPlcHdr/>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46F1B033B7FC466FB02CFDD8D114E2CA"/>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79E2511ECC7408C80C319488FFD89C9"/>
            </w:placeholder>
            <w:dataBinding w:xpath="/ns0:root[1]/ns0:ZhengQuanJianChen[1]" w:storeItemID="{B7A0619D-A95D-4088-96C8-3A25B324A5F2}"/>
            <w:text/>
          </w:sdtPr>
          <w:sdtEndPr/>
          <w:sdtContent>
            <w:tc>
              <w:tcPr>
                <w:tcW w:w="7087" w:type="dxa"/>
                <w:tcBorders>
                  <w:right w:val="single" w:sz="4" w:space="0" w:color="5B9BD5" w:themeColor="accent1"/>
                </w:tcBorders>
              </w:tcPr>
              <w:p w:rsidR="00975571" w:rsidRPr="00630B6F" w:rsidRDefault="008845FD"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武当山</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B302FF5F597D467487D9BF974EA2E4B9"/>
            </w:placeholder>
            <w:dataBinding w:xpath="/ns0:root[1]/ns0:ZhengQuanDaiMa[1]" w:storeItemID="{B7A0619D-A95D-4088-96C8-3A25B324A5F2}"/>
            <w:text/>
          </w:sdtPr>
          <w:sdtEndPr/>
          <w:sdtContent>
            <w:tc>
              <w:tcPr>
                <w:tcW w:w="7087" w:type="dxa"/>
                <w:tcBorders>
                  <w:right w:val="single" w:sz="4" w:space="0" w:color="5B9BD5" w:themeColor="accent1"/>
                </w:tcBorders>
              </w:tcPr>
              <w:p w:rsidR="00975571" w:rsidRPr="00630B6F" w:rsidRDefault="008845F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600004</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96CECA70FCBF41B8BBCE00CABB7FF372"/>
            </w:placeholder>
            <w:showingPlcHdr/>
            <w:dataBinding w:prefixMappings="xmlns:ns0='http://wwww.hallomagic.com/xbrl/consistency' xmlns:ns1='consistency' " w:xpath="/ns0:xbrlConsistency[1]/ns1:ccConsistency[1]/ns1:ccSign_GongSiFaDingDaiBiaoRenneeq_duration_T[1]" w:storeItemID="{FE1676A3-EB50-4222-9B6B-7476559E528E}"/>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6D2FFD14FBD249628BF17331AE872636"/>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EB31B091736B430D824AF662AD917A30"/>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A268ED8366E54096842F958BB1EED06A"/>
            </w:placeholder>
            <w:dataBinding w:xpath="/ns0:root[1]/ns0:ZhuBanQuanShang[1]" w:storeItemID="{B7A0619D-A95D-4088-96C8-3A25B324A5F2}"/>
            <w:text/>
          </w:sdtPr>
          <w:sdtEndPr/>
          <w:sdtContent>
            <w:tc>
              <w:tcPr>
                <w:tcW w:w="7087" w:type="dxa"/>
              </w:tcPr>
              <w:p w:rsidR="006718CD" w:rsidRPr="00630B6F" w:rsidRDefault="008845F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B387D03E7B2E410ABF53F23025EF1B7E"/>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1DDE9DC3828740E5869B0EFC3F488098"/>
            </w:placeholder>
            <w:showingPlcHdr/>
            <w:dataBinding w:prefixMappings="xmlns:ns0='http://wwww.hallomagic.com/xbrl/consistency' xmlns:ns1='consistency' " w:xpath="/ns0:xbrlConsistency[1]/ns1:ccConsistency[1]/ns1:ccSign_kuaiJiShiShiWuSuoMingChengneeq_duration_T[1]" w:storeItemID="{FE1676A3-EB50-4222-9B6B-7476559E528E}"/>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40DE5C274E4D46CFBC123C70815F95CA"/>
            </w:placeholder>
            <w:showingPlcHdr/>
            <w:dataBinding w:prefixMappings="xmlns:ns0='http://wwww.hallomagic.com/xbrl/consistency' xmlns:ns1='consistency' " w:xpath="/ns0:xbrlConsistency[1]/ns1:ccConsistency[1]/ns1:ccSign_QianZiZhuCekuaiJiShiXingMingneeq_duration_T[1]" w:storeItemID="{FE1676A3-EB50-4222-9B6B-7476559E528E}"/>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11E19CD838A34E208426A6EBCA97E0A1"/>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45838AC70F16489492A54F3893287AAB"/>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09BE189B91404414A46BFC9B7B414CB3"/>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02E08EAA22E54472AD2D2CCC94973259"/>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9AD66E63747E42B29312DA582AD37A25"/>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AC6740A2E846493CB74991B1287F055E"/>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6D84F0DA58954AD9AC871F900EA9C545"/>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F71182FD85344CB28626D55FA8AEB321"/>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2775319039C94A9FB08F54FD7F5D819A"/>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3561C698B048494FB1E48A31627AA0A3"/>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00FC8D7535D0401A95B8FC4D50A5E375"/>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A55D9BE2F69C4D26A188AAEA232DB3BC"/>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98C2A34FED0E4017B05ABC7C86939804"/>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436816"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F2870D0BB1B049148642871B57B079CB"/>
                </w:placeholder>
                <w:showingPlcHdr/>
                <w:dataBinding w:prefixMappings="xmlns:ns0='http://wwww.hallomagic.com/xbrl/consistency' xmlns:ns1='consistency' " w:xpath="/ns0:xbrlConsistency[1]/ns1:ccConsistency[1]/ns1:ccSign_ZongGuBenShuLiangneeq_duration_T[1]" w:storeItemID="{FE1676A3-EB50-4222-9B6B-7476559E528E}"/>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ECC7060A141544189EF5FA124CF182FE"/>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44A2A5AD305448EB995F117D1F3ED8B2"/>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9B77E9992591412C9665D518EF976274"/>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4977265BE7A44B10969539448A30829D"/>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D7F5C5954EB34786B47BF385D7AA173C"/>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F58E6D93146F4E3DB9CD4661772C7CF8"/>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A5A768F5B77D47AAAD2A193E87B6BBC8"/>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DB471A4F2E1D41169C62C82FA60A80A5"/>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335920C2734F4D748E080660030FA48F"/>
            </w:placeholder>
            <w:showingPlcHdr/>
            <w:dataBinding w:prefixMappings="xmlns:ns0='http://wwww.hallomagic.com/xbrl/consistency' xmlns:ns1='consistency' " w:xpath="/ns0:xbrlConsistency[1]/ns1:ccConsistency[1]/ns1:ccSign_OperatingRevenueneeq_duration_T[1]" w:storeItemID="{FE1676A3-EB50-4222-9B6B-7476559E528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83149E908A1F448B86AEF3415CBA2A48"/>
            </w:placeholder>
            <w:showingPlcHdr/>
            <w:dataBinding w:prefixMappings="xmlns:ns0='http://wwww.hallomagic.com/xbrl/consistency' xmlns:ns1='consistency' " w:xpath="/ns0:xbrlConsistency[1]/ns1:ccConsistency[1]/ns1:ccSign_OperatingRevenueneeq_duration_T-1[1]" w:storeItemID="{FE1676A3-EB50-4222-9B6B-7476559E528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0BCAEE89BE0941429FC9223CF79964F8"/>
            </w:placeholder>
            <w:showingPlcHdr/>
            <w:dataBinding w:prefixMappings="xmlns:ns0='http://wwww.hallomagic.com/xbrl/consistency' xmlns:ns1='consistency' " w:xpath="/ns0:xbrlConsistency[1]/ns1:ccConsistency[1]/ns1:ccSign_YingYeShouRuBianDongBiLineeq_duration_T[1]" w:storeItemID="{FE1676A3-EB50-4222-9B6B-7476559E528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360AC5B8483444EB975B60FFB2FD0182"/>
            </w:placeholder>
            <w:showingPlcHdr/>
            <w:dataBinding w:prefixMappings="xmlns:ns0='http://wwww.hallomagic.com/xbrl/consistency' xmlns:ns1='consistency' " w:xpath="/ns0:xbrlConsistency[1]/ns1:ccConsistency[1]/ns1:ccSign_MaoLiLvneeq_duration_T[1]" w:storeItemID="{FE1676A3-EB50-4222-9B6B-7476559E528E}"/>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9A9D0DCC98D546E0A9E531616BB8C5BA"/>
            </w:placeholder>
            <w:showingPlcHdr/>
            <w:dataBinding w:prefixMappings="xmlns:ns0='http://wwww.hallomagic.com/xbrl/consistency' xmlns:ns1='consistency' " w:xpath="/ns0:xbrlConsistency[1]/ns1:ccConsistency[1]/ns1:ccSign_MaoLiLvneeq_duration_T-1[1]" w:storeItemID="{FE1676A3-EB50-4222-9B6B-7476559E528E}"/>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D546B1A0983A4F91821E725FC6A150FA"/>
            </w:placeholder>
            <w:showingPlcHdr/>
            <w:dataBinding w:prefixMappings="xmlns:ns0='http://wwww.hallomagic.com/xbrl/consistency' xmlns:ns1='consistency' " w:xpath="/ns0:xbrlConsistency[1]/ns1:ccConsistency[1]/ns1:ccSign_ProfitLossAttributableToOwnersOfParentneeq_duration_T[1]" w:storeItemID="{FE1676A3-EB50-4222-9B6B-7476559E528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7B5CB02B97DC4478B5716858A395CA13"/>
            </w:placeholder>
            <w:showingPlcHdr/>
            <w:dataBinding w:prefixMappings="xmlns:ns0='http://wwww.hallomagic.com/xbrl/consistency' xmlns:ns1='consistency' " w:xpath="/ns0:xbrlConsistency[1]/ns1:ccConsistency[1]/ns1:ccSign_ProfitLossAttributableToOwnersOfParentneeq_duration_T-1[1]" w:storeItemID="{FE1676A3-EB50-4222-9B6B-7476559E528E}"/>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9D198B536846455E8E1AD7055977D4BB"/>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AF06A53FACB3408A8516FB9064AD7DE8"/>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3CACED9994BA48498A538B8129B92076"/>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C8B479F4C3AB4F1B841674A6F583EE0E"/>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0B23215129EB4E3F98F505CABB185E19"/>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D766F7449A8243819A297B12833754B7"/>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F7D0664A7C9D4A3DA92DC0B4E636D954"/>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84EE84E7B6C7448D885FD5EDEA11D99A"/>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46AFB7D2A1194EB29AE81F225D9C3ED1"/>
            </w:placeholder>
            <w:showingPlcHdr/>
            <w:dataBinding w:prefixMappings="xmlns:ns0='http://wwww.hallomagic.com/xbrl/consistency' xmlns:ns1='consistency' " w:xpath="/ns0:xbrlConsistency[1]/ns1:ccConsistency[1]/ns1:ccSign_BasicEarningsLossPerShareneeq_duration_T[1]" w:storeItemID="{FE1676A3-EB50-4222-9B6B-7476559E528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234FD168A85D4C61BC5275C4CDB4A9CA"/>
            </w:placeholder>
            <w:showingPlcHdr/>
            <w:dataBinding w:prefixMappings="xmlns:ns0='http://wwww.hallomagic.com/xbrl/consistency' xmlns:ns1='consistency' " w:xpath="/ns0:xbrlConsistency[1]/ns1:ccConsistency[1]/ns1:ccSign_BasicEarningsLossPerShareneeq_duration_T-1[1]" w:storeItemID="{FE1676A3-EB50-4222-9B6B-7476559E528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4D07BE3ADE3940C0A76B0A818C0B82C8"/>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9E38038628D14DA4BCF455EDF5E175ED"/>
            </w:placeholder>
            <w:showingPlcHdr/>
            <w:dataBinding w:prefixMappings="xmlns:ns0='http://wwww.hallomagic.com/xbrl/consistency' xmlns:ns1='consistency' " w:xpath="/ns0:xbrlConsistency[1]/ns1:ccConsistency[1]/ns1:ccSign_Assetsneeq_instant_T[1]" w:storeItemID="{FE1676A3-EB50-4222-9B6B-7476559E528E}"/>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DE32D51FE0DB4745B0B5998B8595409A"/>
            </w:placeholder>
            <w:showingPlcHdr/>
            <w:dataBinding w:prefixMappings="xmlns:ns0='http://wwww.hallomagic.com/xbrl/consistency' xmlns:ns1='consistency' " w:xpath="/ns0:xbrlConsistency[1]/ns1:ccConsistency[1]/ns1:ccSign_Assetsneeq_instant_T-1[1]" w:storeItemID="{FE1676A3-EB50-4222-9B6B-7476559E528E}"/>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3006CF0A9BBF47129DC44A2048A6E086"/>
            </w:placeholder>
            <w:showingPlcHdr/>
            <w:dataBinding w:prefixMappings="xmlns:ns0='http://wwww.hallomagic.com/xbrl/consistency' xmlns:ns1='consistency' " w:xpath="/ns0:xbrlConsistency[1]/ns1:ccConsistency[1]/ns1:ccSign_ZongZiChanBianDongBiLineeq_instant_T[1]" w:storeItemID="{FE1676A3-EB50-4222-9B6B-7476559E528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539CC03DA23D4B47A34B245ED8605E59"/>
            </w:placeholder>
            <w:showingPlcHdr/>
            <w:dataBinding w:prefixMappings="xmlns:ns0='http://wwww.hallomagic.com/xbrl/consistency' xmlns:ns1='consistency' " w:xpath="/ns0:xbrlConsistency[1]/ns1:ccConsistency[1]/ns1:ccSign_Liabilitiesneeq_instant_T[1]" w:storeItemID="{FE1676A3-EB50-4222-9B6B-7476559E528E}"/>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600F3D66577D4C76A80B89E64A985FB2"/>
            </w:placeholder>
            <w:showingPlcHdr/>
            <w:dataBinding w:prefixMappings="xmlns:ns0='http://wwww.hallomagic.com/xbrl/consistency' xmlns:ns1='consistency' " w:xpath="/ns0:xbrlConsistency[1]/ns1:ccConsistency[1]/ns1:ccSign_Liabilitiesneeq_instant_T-1[1]" w:storeItemID="{FE1676A3-EB50-4222-9B6B-7476559E528E}"/>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5E0E7576675E47719BB55492C3FA0EA0"/>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DC28B14758C240FE9F437F9B8CBD2FD2"/>
            </w:placeholder>
            <w:showingPlcHdr/>
            <w:dataBinding w:prefixMappings="xmlns:ns0='http://wwww.hallomagic.com/xbrl/consistency' xmlns:ns1='consistency' " w:xpath="/ns0:xbrlConsistency[1]/ns1:ccConsistency[1]/ns1:ccSign_EquityAttributableToOwnersOfParentneeq_instant_T[1]" w:storeItemID="{FE1676A3-EB50-4222-9B6B-7476559E528E}"/>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AD4CA0FC55C44AAF9DC9EE0B9DA61AFF"/>
            </w:placeholder>
            <w:showingPlcHdr/>
            <w:dataBinding w:prefixMappings="xmlns:ns0='http://wwww.hallomagic.com/xbrl/consistency' xmlns:ns1='consistency' " w:xpath="/ns0:xbrlConsistency[1]/ns1:ccConsistency[1]/ns1:ccSign_EquityAttributableToOwnersOfParentneeq_instant_T-1[1]" w:storeItemID="{FE1676A3-EB50-4222-9B6B-7476559E528E}"/>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1BED1DA7A3CD4E048DC0224F552CECCC"/>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8087D02C9184B85B98AEFD2557D3416"/>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32A7E3B8CAD84D109CE36F8E2267B67F"/>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06C72ED1D0CA425B96F0E0D83F44D35B"/>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6825A1E4079644E380F291CBCD732ADC"/>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2D1B8B61635E41A49A8F291C833D5BBB"/>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BEC93799F60D4344B5C661CE401E3313"/>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D240F8D489314333A62D0B3F7B7DF015"/>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81404822B97F4967B3EBE02CF73F35B7"/>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51D1B76F65494F33A2AACCD5382A5314"/>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48FB824767794F5BBB3C54660613C99C"/>
            </w:placeholder>
            <w:showingPlcHdr/>
            <w:dataBinding w:prefixMappings="xmlns:ns0='http://wwww.hallomagic.com/xbrl/consistency' xmlns:ns1='consistency' " w:xpath="/ns0:xbrlConsistency[1]/ns1:ccConsistency[1]/ns1:ccSign_CashFlowsFromUsedInOperatingActivitiesneeq_duration_T[1]" w:storeItemID="{FE1676A3-EB50-4222-9B6B-7476559E528E}"/>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B9E501104ADF42D49A05B91289A6D7B6"/>
            </w:placeholder>
            <w:showingPlcHdr/>
            <w:dataBinding w:prefixMappings="xmlns:ns0='http://wwww.hallomagic.com/xbrl/consistency' xmlns:ns1='consistency' " w:xpath="/ns0:xbrlConsistency[1]/ns1:ccConsistency[1]/ns1:ccSign_CashFlowsFromUsedInOperatingActivitiesneeq_duration_T-1[1]" w:storeItemID="{FE1676A3-EB50-4222-9B6B-7476559E528E}"/>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81E37B3C70FE44288C1770EAE4C008B0"/>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E88938CA0F5B4B4BA387384136BB6281"/>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00250CB055974D5CAE4405817B8BBE75"/>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C2873048FA4B497A88B7BB7FDB6CE6CD"/>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7D85039CE09A4470A41B4EB951D47645"/>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DA490E0CC66462C8B57EC990221AF8B"/>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64A5CEDA84E34F47B00518CF8A663316"/>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A964C54FF204EAEB99142AB7CEDB4F8"/>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14E1EE70A07049FA8D383FAE8102DB01"/>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86B79262296448E784874D644FFF4767"/>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A6A68A4DF58249BA9EA63E187E08BA1D"/>
            </w:placeholder>
            <w:showingPlcHdr/>
            <w:dataBinding w:prefixMappings="xmlns:ns0='http://wwww.hallomagic.com/xbrl/consistency' xmlns:ns1='consistency' " w:xpath="/ns0:xbrlConsistency[1]/ns1:ccConsistency[1]/ns1:ccSign_ZongGuBenShuLiangneeq_duration_T[1]" w:storeItemID="{FE1676A3-EB50-4222-9B6B-7476559E528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8472276065584D189DC5281C67C70305"/>
            </w:placeholder>
            <w:showingPlcHdr/>
            <w:dataBinding w:prefixMappings="xmlns:ns0='http://wwww.hallomagic.com/xbrl/consistency' xmlns:ns1='consistency' " w:xpath="/ns0:xbrlConsistency[1]/ns1:ccConsistency[1]/ns1:ccSign_ZongGuBenShuLiangneeq_duration_T-1[1]" w:storeItemID="{FE1676A3-EB50-4222-9B6B-7476559E528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C0CC7C0B870B4305868A98AE9B48037A"/>
            </w:placeholder>
            <w:showingPlcHdr/>
            <w:dataBinding w:prefixMappings="xmlns:ns0='http://wwww.hallomagic.com/xbrl/consistency' xmlns:ns1='consistency' " w:xpath="/ns0:xbrlConsistency[1]/ns1:ccConsistency[1]/ns1:ccSign_JiRuQuanYiDeYouXianGuShuLiangneeq_duration_T[1]" w:storeItemID="{FE1676A3-EB50-4222-9B6B-7476559E528E}"/>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DCE0D2965640423D83A700C958B2F1B8"/>
            </w:placeholder>
            <w:showingPlcHdr/>
            <w:dataBinding w:prefixMappings="xmlns:ns0='http://wwww.hallomagic.com/xbrl/consistency' xmlns:ns1='consistency' " w:xpath="/ns0:xbrlConsistency[1]/ns1:ccConsistency[1]/ns1:ccSign_JiRuQuanYiDeYouXianGuShuLiangneeq_duration_T-1[1]" w:storeItemID="{FE1676A3-EB50-4222-9B6B-7476559E528E}"/>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A2E3954F1E9141D181CE62C1A2B31620"/>
            </w:placeholder>
            <w:showingPlcHdr/>
            <w:dataBinding w:prefixMappings="xmlns:ns0='http://wwww.hallomagic.com/xbrl/consistency' xmlns:ns1='consistency' " w:xpath="/ns0:xbrlConsistency[1]/ns1:ccConsistency[1]/ns1:ccSign_JiRuFuZhaiDeYouXianGuShuLiangneeq_duration_T[1]" w:storeItemID="{FE1676A3-EB50-4222-9B6B-7476559E528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CE2EC91F706E4EB9B16112E9E8F3E7B5"/>
            </w:placeholder>
            <w:showingPlcHdr/>
            <w:dataBinding w:prefixMappings="xmlns:ns0='http://wwww.hallomagic.com/xbrl/consistency' xmlns:ns1='consistency' " w:xpath="/ns0:xbrlConsistency[1]/ns1:ccConsistency[1]/ns1:ccSign_JiRuFuZhaiDeYouXianGuShuLiangneeq_duration_T-1[1]" w:storeItemID="{FE1676A3-EB50-4222-9B6B-7476559E528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6FFCF262ACBC41CDA8CBF6E58043B829"/>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DDB72DE8B9554D519D64D9F7FAC6573A"/>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374C964E483404EAD4A9D7BE195F2EC"/>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3EF634FEA28B4608B389B9F1B251428C"/>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089F1764430248F199AA8C7373F73F03"/>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9A508154D68E4386A4D9375249E56D30"/>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66ABBFE264F14674BCF8E22AC8C8D0D8"/>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BD697E1BDB8446899DBA3D7B4CBCE7F9"/>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7897B39377F5437AA0EB389C84604CA8"/>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49FD019272804C478A4AB6D5A4A22219"/>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58A94FCC7B6E40F19A2D98829168BE84"/>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089F1764430248F199AA8C7373F73F03"/>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C88F47DDF8134C35A77A7C90973E6700"/>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079EC48079214F0581B6B7B5B9AD1DE1"/>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BCE291BE625B4FB5A82C9E8FAB6BF548"/>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CE039D54756F425CBCA3093CA98456D1"/>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B175734240774149B977E6E358FFB32C"/>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2DAD056BB64F46288A871AA034B83A60"/>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436816"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373F8934A95F41E0B29D6108AE302A9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0DD6A4D142004B9CB257436CDEF6CDB7"/>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3D2066BD88ED461A8AB4EF280324919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0159B1F30B91445386FA72B10AD7609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A4B199A444D94BA482F40B3E6512861C"/>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D00DC3B8EE8345368D34A690913EBF1C"/>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BB3FD9C43FCD455588DCDD78C8DB8D5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B8513FB86C664293832A97454A63687B"/>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BAB7D868169D4EDD81D87424C4003DF8"/>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4A4568C058194A17885BC87BD4892AB7"/>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154ED28A3C3F4E70A7AFCB174BAF4CEA"/>
            </w:placeholder>
            <w:showingPlcHdr/>
            <w:dataBinding w:prefixMappings="xmlns:ns0='http://wwww.hallomagic.com/xbrl/consistency' xmlns:ns1='consistency' " w:xpath="/ns0:xbrlConsistency[1]/ns1:ccConsistency[1]/ns1:ccSign_OperatingRevenueneeq_duration_T[1]" w:storeItemID="{FE1676A3-EB50-4222-9B6B-7476559E528E}"/>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29C6F87A991D40DBB9FC76EA6DD8C4A3"/>
            </w:placeholder>
            <w:showingPlcHdr/>
            <w:dataBinding w:prefixMappings="xmlns:ns0='http://wwww.hallomagic.com/xbrl/consistency' xmlns:ns1='consistency' " w:xpath="/ns0:xbrlConsistency[1]/ns1:ccConsistency[1]/ns1:ccSign_YingYeShouRuBianDongBiLineeq_duration_T[1]" w:storeItemID="{FE1676A3-EB50-4222-9B6B-7476559E528E}"/>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EA6089B833414FE29800AB30DE2AA714"/>
            </w:placeholder>
            <w:showingPlcHdr/>
            <w:dataBinding w:prefixMappings="xmlns:ns0='http://wwww.hallomagic.com/xbrl/consistency' xmlns:ns1='consistency' " w:xpath="/ns0:xbrlConsistency[1]/ns1:ccConsistency[1]/ns1:ccSign_OperatingRevenueneeq_duration_T-1[1]" w:storeItemID="{FE1676A3-EB50-4222-9B6B-7476559E528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3E9C60A1FB424D448BA09B1212DC1B94"/>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38D156E9BE004A84BAED168FCFF0469C"/>
            </w:placeholder>
            <w:showingPlcHdr/>
            <w:dataBinding w:prefixMappings="xmlns:ns0='http://wwww.hallomagic.com/xbrl/consistency' xmlns:ns1='consistency' " w:xpath="/ns0:xbrlConsistency[1]/ns1:ccConsistency[1]/ns1:ccSign_OperatingCostneeq_duration_T[1]" w:storeItemID="{FE1676A3-EB50-4222-9B6B-7476559E528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CB6DA9447585465D91ABE77A538C0E6D"/>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86CCF506996244869ED24CF08338BA4F"/>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22EA95024185415299CC7A84779BE9E5"/>
            </w:placeholder>
            <w:showingPlcHdr/>
            <w:dataBinding w:prefixMappings="xmlns:ns0='http://wwww.hallomagic.com/xbrl/consistency' xmlns:ns1='consistency' " w:xpath="/ns0:xbrlConsistency[1]/ns1:ccConsistency[1]/ns1:ccSign_OperatingCostneeq_duration_T-1[1]" w:storeItemID="{FE1676A3-EB50-4222-9B6B-7476559E528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952F44E8F4A4424C80F26DE509BE77E2"/>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7EBA3396E75543E48BE6B37C1FA9F15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54F74BC8EAAD4AC0ABAFA62E5876722F"/>
            </w:placeholder>
            <w:showingPlcHdr/>
            <w:dataBinding w:prefixMappings="xmlns:ns0='http://wwww.hallomagic.com/xbrl/consistency' xmlns:ns1='consistency' " w:xpath="/ns0:xbrlConsistency[1]/ns1:ccConsistency[1]/ns1:ccSign_MaoLiLvneeq_duration_T[1]" w:storeItemID="{FE1676A3-EB50-4222-9B6B-7476559E528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33A6BAC6C2AC4D85973EBE69100DE615"/>
            </w:placeholder>
            <w:showingPlcHdr/>
            <w:dataBinding w:prefixMappings="xmlns:ns0='http://wwww.hallomagic.com/xbrl/consistency' xmlns:ns1='consistency' " w:xpath="/ns0:xbrlConsistency[1]/ns1:ccConsistency[1]/ns1:ccSign_MaoLiLvneeq_duration_T-1[1]" w:storeItemID="{FE1676A3-EB50-4222-9B6B-7476559E528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D1D8A5897B21466AB44393243AB70984"/>
            </w:placeholder>
            <w:showingPlcHdr/>
            <w:dataBinding w:prefixMappings="xmlns:ns0='http://wwww.hallomagic.com/xbrl/consistency' xmlns:ns1='consistency' " w:xpath="/ns0:xbrlConsistency[1]/ns1:ccConsistency[1]/ns1:ccSign_AdministrativeExpenseneeq_duration_T[1]" w:storeItemID="{FE1676A3-EB50-4222-9B6B-7476559E528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844E51E4D7DD48BD9D4506A0165F8954"/>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C127CF941F7E4534B381D2629DB60F47"/>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7409DCBE05D04995833CC9CBB62417EA"/>
            </w:placeholder>
            <w:showingPlcHdr/>
            <w:dataBinding w:prefixMappings="xmlns:ns0='http://wwww.hallomagic.com/xbrl/consistency' xmlns:ns1='consistency' " w:xpath="/ns0:xbrlConsistency[1]/ns1:ccConsistency[1]/ns1:ccSign_AdministrativeExpenseneeq_duration_T-1[1]" w:storeItemID="{FE1676A3-EB50-4222-9B6B-7476559E528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EA5DD75FC4F94A55880E0BC885294CE4"/>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28F90ED3CC264E36B0666B57A6BDC4A2"/>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6B34D22CE6DF4DA498D2C287EDAFBD18"/>
            </w:placeholder>
            <w:showingPlcHdr/>
            <w:dataBinding w:prefixMappings="xmlns:ns0='http://wwww.hallomagic.com/xbrl/consistency' xmlns:ns1='consistency' " w:xpath="/ns0:xbrlConsistency[1]/ns1:ccConsistency[1]/ns1:ccSign_DistributionCostsneeq_duration_T[1]" w:storeItemID="{FE1676A3-EB50-4222-9B6B-7476559E528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68132AD9D8034C2CB31C69E7A2C35444"/>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BE6A74596AF3421B9D4CC4390E61064D"/>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2815EDDC221A4B08A64B1AFD416F0065"/>
            </w:placeholder>
            <w:showingPlcHdr/>
            <w:dataBinding w:prefixMappings="xmlns:ns0='http://wwww.hallomagic.com/xbrl/consistency' xmlns:ns1='consistency' " w:xpath="/ns0:xbrlConsistency[1]/ns1:ccConsistency[1]/ns1:ccSign_DistributionCostsneeq_duration_T-1[1]" w:storeItemID="{FE1676A3-EB50-4222-9B6B-7476559E528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2672DB05681C48A09DD025955E65E718"/>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DB31843CB95E470D9299E76F3BCD8239"/>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73B9BADBC5424F5F858A139B5D6D29D2"/>
            </w:placeholder>
            <w:showingPlcHdr/>
            <w:dataBinding w:prefixMappings="xmlns:ns0='http://wwww.hallomagic.com/xbrl/consistency' xmlns:ns1='consistency' " w:xpath="/ns0:xbrlConsistency[1]/ns1:ccConsistency[1]/ns1:ccSign_FinanceCostsneeq_duration_T[1]" w:storeItemID="{FE1676A3-EB50-4222-9B6B-7476559E528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11F90D2CE7704201A70B3C0CC4D8AB4F"/>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9B56C840E4644EF38D3920B19BC9988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DC787C09460042D088E0F19BE8BB71D0"/>
            </w:placeholder>
            <w:showingPlcHdr/>
            <w:dataBinding w:prefixMappings="xmlns:ns0='http://wwww.hallomagic.com/xbrl/consistency' xmlns:ns1='consistency' " w:xpath="/ns0:xbrlConsistency[1]/ns1:ccConsistency[1]/ns1:ccSign_FinanceCostsneeq_duration_T-1[1]" w:storeItemID="{FE1676A3-EB50-4222-9B6B-7476559E528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FD769BCB1E1C431BA6A7868B37C8CBF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0E4F0D048A0442D7B9516AD7994D879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32CAA15111A543BE912159ED175B0520"/>
            </w:placeholder>
            <w:showingPlcHdr/>
            <w:dataBinding w:prefixMappings="xmlns:ns0='http://wwww.hallomagic.com/xbrl/consistency' xmlns:ns1='consistency' " w:xpath="/ns0:xbrlConsistency[1]/ns1:ccConsistency[1]/ns1:ccSign_OperatingProfitsneeq_duration_T[1]" w:storeItemID="{FE1676A3-EB50-4222-9B6B-7476559E528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15191D0B57FA4E9C9706C48266AACC09"/>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A0DE6F977AD748EBA20C9617CBE274DA"/>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399E51A3290B42B6AD885F0F29C819AC"/>
            </w:placeholder>
            <w:showingPlcHdr/>
            <w:dataBinding w:prefixMappings="xmlns:ns0='http://wwww.hallomagic.com/xbrl/consistency' xmlns:ns1='consistency' " w:xpath="/ns0:xbrlConsistency[1]/ns1:ccConsistency[1]/ns1:ccSign_OperatingProfitsneeq_duration_T-1[1]" w:storeItemID="{FE1676A3-EB50-4222-9B6B-7476559E528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D5EFBF4731FE464CA7BB527FC063E582"/>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3DFDFF3D42D34C6C87B4BA9991A88B8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89ADC01D206F473D9E89BAB6EE006601"/>
            </w:placeholder>
            <w:showingPlcHdr/>
            <w:dataBinding w:prefixMappings="xmlns:ns0='http://wwww.hallomagic.com/xbrl/consistency' xmlns:ns1='consistency' " w:xpath="/ns0:xbrlConsistency[1]/ns1:ccConsistency[1]/ns1:ccSign_NonOperatingIncomeneeq_duration_T[1]" w:storeItemID="{FE1676A3-EB50-4222-9B6B-7476559E528E}"/>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F56F02327AF04E08848AB49BAF91A02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F55912FA00F743C9A9FAB85C0DE0DCB8"/>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EDC25A1E55714C3987786D683F0D28AE"/>
            </w:placeholder>
            <w:showingPlcHdr/>
            <w:dataBinding w:prefixMappings="xmlns:ns0='http://wwww.hallomagic.com/xbrl/consistency' xmlns:ns1='consistency' " w:xpath="/ns0:xbrlConsistency[1]/ns1:ccConsistency[1]/ns1:ccSign_NonOperatingIncomeneeq_duration_T-1[1]" w:storeItemID="{FE1676A3-EB50-4222-9B6B-7476559E528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1924DF05965D4BA59768480320B43448"/>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D4BA3055AB2B449ABF98519566DF50C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CE552A2C4E2D4E0BA7103AEEEDBEC46B"/>
            </w:placeholder>
            <w:showingPlcHdr/>
            <w:dataBinding w:prefixMappings="xmlns:ns0='http://wwww.hallomagic.com/xbrl/consistency' xmlns:ns1='consistency' " w:xpath="/ns0:xbrlConsistency[1]/ns1:ccConsistency[1]/ns1:ccSign_NonOperatingExpensesneeq_duration_T[1]" w:storeItemID="{FE1676A3-EB50-4222-9B6B-7476559E528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A2CEC1594C43414EAC5081AAFD22724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EB866C0679404784A337242BEEBD0CDC"/>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2446E26BEB5D45539754ACC834CBAD76"/>
            </w:placeholder>
            <w:showingPlcHdr/>
            <w:dataBinding w:prefixMappings="xmlns:ns0='http://wwww.hallomagic.com/xbrl/consistency' xmlns:ns1='consistency' " w:xpath="/ns0:xbrlConsistency[1]/ns1:ccConsistency[1]/ns1:ccSign_NonOperatingExpensesneeq_duration_T-1[1]" w:storeItemID="{FE1676A3-EB50-4222-9B6B-7476559E528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C3BA42D2D74043E98FC29F26EAC8A2D7"/>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073A7DE97C63493D83C9FE8AFD6D7046"/>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74587288782047B599E3CBB59483F751"/>
            </w:placeholder>
            <w:showingPlcHdr/>
            <w:dataBinding w:prefixMappings="xmlns:ns0='http://wwww.hallomagic.com/xbrl/consistency' xmlns:ns1='consistency' " w:xpath="/ns0:xbrlConsistency[1]/ns1:ccConsistency[1]/ns1:ccSign_ProfitLossneeq_duration_T[1]" w:storeItemID="{FE1676A3-EB50-4222-9B6B-7476559E528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226CA5C0FF44CD84672A569A74A435"/>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BB6E1165276E49909CD24DFF9DD77A8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BA9D9674D7ED42BB8FF3F4C81D960969"/>
            </w:placeholder>
            <w:showingPlcHdr/>
            <w:dataBinding w:prefixMappings="xmlns:ns0='http://wwww.hallomagic.com/xbrl/consistency' xmlns:ns1='consistency' " w:xpath="/ns0:xbrlConsistency[1]/ns1:ccConsistency[1]/ns1:ccSign_ProfitLossneeq_duration_T-1[1]" w:storeItemID="{FE1676A3-EB50-4222-9B6B-7476559E528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3791C439D0534ED68852879D52CDE8E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26A5C91565084EAEA7DDB30F0B9AD11A"/>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AFBEF2C9B75D41FC9CFB25F465C7EB7C"/>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59B72EF9A172461EB687BE5A6BAE3A09"/>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D4F2507A6D82403297D90F8C70E077AA"/>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0B7B4EAF39A34C9E9676D5CF6EBC6CFB"/>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51ECE8EA76FC4A139F807C80E754D2A5"/>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3110347BC02544ED887FB915D836F086"/>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DCAD8DE97BB84D45ADD74D434D6B0296"/>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0409114E142F43048FA62DEEF3E854BE"/>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8E9F25CBFE9E4C098D05C3345A3E4350"/>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0780B0E4A6954276AF87ED6D2933DCBA"/>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555D03BDF35E4F3AAFC2BEB6B4B511B4"/>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E1F8FE116C744CEBF1DA404A43F133C"/>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8E1DE222865D4D4D934BFB0D4DB1B3C1"/>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089F1764430248F199AA8C7373F73F03"/>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8242B9C9AD13410B8B803AE440924D3E"/>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91C1047316F944E08548EE49554529FD"/>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7AEE010A2C134FB692D3063D6B6A01BE"/>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5ECEBA31849F4F469976D0E8B8971296"/>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A0EA044400604AF9BE37DC16C6059D59"/>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D1C3518182064A0CB818EC41AE66116D"/>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5D93D27CF786414F8D14E826324B058C"/>
            </w:placeholder>
            <w:showingPlcHdr/>
            <w:dataBinding w:prefixMappings="xmlns:ns0='http://wwww.hallomagic.com/xbrl/consistency' xmlns:ns1='consistency' " w:xpath="/ns0:xbrlConsistency[1]/ns1:ccConsistency[1]/ns1:ccSign_CashFlowsFromUsedInOperatingActivitiesneeq_duration_T[1]" w:storeItemID="{FE1676A3-EB50-4222-9B6B-7476559E528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BD26BA431BEB4210A50B43DDA3B3787F"/>
            </w:placeholder>
            <w:showingPlcHdr/>
            <w:dataBinding w:prefixMappings="xmlns:ns0='http://wwww.hallomagic.com/xbrl/consistency' xmlns:ns1='consistency' " w:xpath="/ns0:xbrlConsistency[1]/ns1:ccConsistency[1]/ns1:ccSign_CashFlowsFromUsedInOperatingActivitiesneeq_duration_T-1[1]" w:storeItemID="{FE1676A3-EB50-4222-9B6B-7476559E528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0C8C7A6819DE4767BBA5E5241B74F7B6"/>
            </w:placeholder>
            <w:showingPlcHdr/>
            <w:dataBinding w:prefixMappings="xmlns:ns0='http://wwww.hallomagic.com/xbrl/consistency' xmlns:ns1='consistency' " w:xpath="/ns0:xbrlConsistency[1]/ns1:ccConsistency[1]/ns1:ccSign_CashFlowsFromUsedInInvestingActivitiesneeq_duration_T[1]" w:storeItemID="{FE1676A3-EB50-4222-9B6B-7476559E528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3B1D427A097546868FAE7AF3FA129504"/>
            </w:placeholder>
            <w:showingPlcHdr/>
            <w:dataBinding w:prefixMappings="xmlns:ns0='http://wwww.hallomagic.com/xbrl/consistency' xmlns:ns1='consistency' " w:xpath="/ns0:xbrlConsistency[1]/ns1:ccConsistency[1]/ns1:ccSign_CashFlowsFromUsedInInvestingActivitiesneeq_duration_T-1[1]" w:storeItemID="{FE1676A3-EB50-4222-9B6B-7476559E528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A9776481187D49A58E7B0406C47C8399"/>
            </w:placeholder>
            <w:showingPlcHdr/>
            <w:dataBinding w:prefixMappings="xmlns:ns0='http://wwww.hallomagic.com/xbrl/consistency' xmlns:ns1='consistency' " w:xpath="/ns0:xbrlConsistency[1]/ns1:ccConsistency[1]/ns1:ccSign_CashFlowsFromUsedInFinancingActivitiesneeq_duration_T[1]" w:storeItemID="{FE1676A3-EB50-4222-9B6B-7476559E528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186C3156B2D3449AA1503ADF20F4F761"/>
            </w:placeholder>
            <w:showingPlcHdr/>
            <w:dataBinding w:prefixMappings="xmlns:ns0='http://wwww.hallomagic.com/xbrl/consistency' xmlns:ns1='consistency' " w:xpath="/ns0:xbrlConsistency[1]/ns1:ccConsistency[1]/ns1:ccSign_CashFlowsFromUsedInFinancingActivitiesneeq_duration_T-1[1]" w:storeItemID="{FE1676A3-EB50-4222-9B6B-7476559E528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D709742AC5084D5E94369C1EDFAE914B"/>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2A4CB27B9BF84E96885664B619879CF6"/>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C0D8BF21B7454BA494BFD1337EA31248"/>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78007C3FC54243CE80D1E7BD7F048130"/>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43B119EE927340B39FF80272B6B585D0"/>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334AC8945714D6886B3099CB18328D2"/>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380952F053FE44448EA9C960ED58129D"/>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42A26C56D2814EC5BD8055E823E8EC21"/>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C7F72CC6BBF47FB94FBC48E87A22B73"/>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b/>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如存在关联关系，则必须披露客户的具体名称。</w:t>
      </w:r>
    </w:p>
    <w:p w:rsidR="00E5190E" w:rsidRPr="00E5190E" w:rsidRDefault="00E5190E"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089F1764430248F199AA8C7373F73F03"/>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9186F80487A749FEA40D0635B7E883E9"/>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22AE813620BA42E880CB359BFDDF99F1"/>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1C8AF0C7D3114BCFA90BF19AE46703DC"/>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87794C0E619944B2A917DEFB0264A0AA"/>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EBBCBD937EF44C6581ACBFD12E34CB79"/>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EAFF583E2CA5402C9433338C480C95CE"/>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FAD5A4C68F3141B2B3172397608300BF"/>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rFonts w:asciiTheme="minorEastAsia" w:eastAsiaTheme="minorEastAsia" w:hAnsiTheme="minorEastAsia"/>
          <w:i/>
          <w:szCs w:val="44"/>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如存在关联关系，则必须披露供应商的具体名称。</w:t>
      </w:r>
    </w:p>
    <w:p w:rsidR="00E5190E" w:rsidRDefault="00E5190E"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50BA94DF1D5F4305AB3B031393224577"/>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E8A2A2BB559142489EAAD0F41D7066E2"/>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472048E82AC44FB28A946CCD5383D6BE"/>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A790C637DAF54315A3BE54A400E61771"/>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A0DE5044599D4ACB981C27EF77032D75"/>
            </w:placeholder>
            <w:showingPlcHdr/>
            <w:dataBinding w:prefixMappings="xmlns:ns0='http://wwww.hallomagic.com/xbrl/consistency' xmlns:ns1='consistency' " w:xpath="/ns0:xbrlConsistency[1]/ns1:ccConsistency[1]/ns1:ccSign_BankBalancesAndCashneeq_instant_T[1]" w:storeItemID="{FE1676A3-EB50-4222-9B6B-7476559E528E}"/>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C374C908B2FD458387E5D3209C3B862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5D0C40441D414541860CCFCDDE6B866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A6A21CE1985C416D8CDE12880315DC82"/>
            </w:placeholder>
            <w:showingPlcHdr/>
            <w:dataBinding w:prefixMappings="xmlns:ns0='http://wwww.hallomagic.com/xbrl/consistency' xmlns:ns1='consistency' " w:xpath="/ns0:xbrlConsistency[1]/ns1:ccConsistency[1]/ns1:ccSign_BankBalancesAndCashneeq_instant_T-1[1]" w:storeItemID="{FE1676A3-EB50-4222-9B6B-7476559E528E}"/>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2D826A0C2B13494FB588E242D355A989"/>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AD44B452A9DF4D68A30F6AA2CB9ACE5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04AC2906463748A0837CD3228645DA5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DEB0DA61BEAB450C929565F080CC8815"/>
            </w:placeholder>
            <w:showingPlcHdr/>
            <w:dataBinding w:prefixMappings="xmlns:ns0='http://wwww.hallomagic.com/xbrl/consistency' xmlns:ns1='consistency' " w:xpath="/ns0:xbrlConsistency[1]/ns1:ccConsistency[1]/ns1:ccSign_AccountsReceivable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A958A6873E4740879F7D1CCDA098B9C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68D3ABA834104A8FAEE2CD686CC4FEA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61ED42B726A141118F6B05D3115C9F0E"/>
            </w:placeholder>
            <w:showingPlcHdr/>
            <w:dataBinding w:prefixMappings="xmlns:ns0='http://wwww.hallomagic.com/xbrl/consistency' xmlns:ns1='consistency' " w:xpath="/ns0:xbrlConsistency[1]/ns1:ccConsistency[1]/ns1:ccSign_AccountsReceivable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C402328D5AE243D78F0692FDE8F8464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CF85A5999883427B9532C6086D3EB34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693C5F8E9754D36A2EECC46B6E5F118"/>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3B572CA1FE744FDF899CCE987263EB31"/>
            </w:placeholder>
            <w:showingPlcHdr/>
            <w:dataBinding w:prefixMappings="xmlns:ns0='http://wwww.hallomagic.com/xbrl/consistency' xmlns:ns1='consistency' " w:xpath="/ns0:xbrlConsistency[1]/ns1:ccConsistency[1]/ns1:ccSign_Inventorie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9AB5FEAA22E64E69A0B02337B5F8828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E766EE332C1C400C8F7C51F73C6B198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50CDF71E97664EF9A0886D276561A7A4"/>
            </w:placeholder>
            <w:showingPlcHdr/>
            <w:dataBinding w:prefixMappings="xmlns:ns0='http://wwww.hallomagic.com/xbrl/consistency' xmlns:ns1='consistency' " w:xpath="/ns0:xbrlConsistency[1]/ns1:ccConsistency[1]/ns1:ccSign_Inventorie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304A849C71C4929999860127A44111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E2911C102A0443E82EF45ECA0110084"/>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CB96810EE9344572B230CF0BDC8DC5C0"/>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8980B952672F4D11AABA5CA00A7A029F"/>
            </w:placeholder>
            <w:showingPlcHdr/>
            <w:dataBinding w:prefixMappings="xmlns:ns0='http://wwww.hallomagic.com/xbrl/consistency' xmlns:ns1='consistency' " w:xpath="/ns0:xbrlConsistency[1]/ns1:ccConsistency[1]/ns1:ccSign_LongTermEquityInvestment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666801590EA14861B5AD7235796888E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90FB260074E54815A041350C1B51B5A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1121C6A1043C4233A746D711CBAEC354"/>
            </w:placeholder>
            <w:showingPlcHdr/>
            <w:dataBinding w:prefixMappings="xmlns:ns0='http://wwww.hallomagic.com/xbrl/consistency' xmlns:ns1='consistency' " w:xpath="/ns0:xbrlConsistency[1]/ns1:ccConsistency[1]/ns1:ccSign_LongTermEquityInvestment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DCF00EE2B8C04F8C811AD9C715CEDDD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7A927E89139D465FB8BDA0CC78CDE9F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BF17133B2C2848C4B0614907072FFD97"/>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198FA988833D407BA4BF0DED33081C9D"/>
            </w:placeholder>
            <w:showingPlcHdr/>
            <w:dataBinding w:prefixMappings="xmlns:ns0='http://wwww.hallomagic.com/xbrl/consistency' xmlns:ns1='consistency' " w:xpath="/ns0:xbrlConsistency[1]/ns1:ccConsistency[1]/ns1:ccSign_PropertyPlantAndEquipment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0D9BA6BC650545AD89A6D4BD5A99641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ECC328AFD1394A71A4182A1E7D357EA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956A9DFFDD074AA7B339C2E1043F2822"/>
            </w:placeholder>
            <w:showingPlcHdr/>
            <w:dataBinding w:prefixMappings="xmlns:ns0='http://wwww.hallomagic.com/xbrl/consistency' xmlns:ns1='consistency' " w:xpath="/ns0:xbrlConsistency[1]/ns1:ccConsistency[1]/ns1:ccSign_PropertyPlantAndEquipment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50B7832F90C74A969D0AFBCA30B0AF60"/>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866648BA313048DFB0FFFE1946D4D03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F33FAE5702F04E16AD3261BF4131011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2C3815B2AABE422FA1E0A08FC6FCF9E2"/>
            </w:placeholder>
            <w:showingPlcHdr/>
            <w:dataBinding w:prefixMappings="xmlns:ns0='http://wwww.hallomagic.com/xbrl/consistency' xmlns:ns1='consistency' " w:xpath="/ns0:xbrlConsistency[1]/ns1:ccConsistency[1]/ns1:ccSign_ConstructionInProgres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8F134CC52BBE4F5386431DC5E0C00885"/>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CB93811F9E1241338628249538749A64"/>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CD26F290D0D1421A9640B25AD3A5D094"/>
            </w:placeholder>
            <w:showingPlcHdr/>
            <w:dataBinding w:prefixMappings="xmlns:ns0='http://wwww.hallomagic.com/xbrl/consistency' xmlns:ns1='consistency' " w:xpath="/ns0:xbrlConsistency[1]/ns1:ccConsistency[1]/ns1:ccSign_ConstructionInProgres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E1EE9ED754D740D399023E5B0C888CA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4D874170AA39463F8BBB64ECB967363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E31A212ADA2348099C3C76221EC9E16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42A61408D1AB44EDBC0E2D35ECAD9DCF"/>
            </w:placeholder>
            <w:showingPlcHdr/>
            <w:dataBinding w:prefixMappings="xmlns:ns0='http://wwww.hallomagic.com/xbrl/consistency' xmlns:ns1='consistency' " w:xpath="/ns0:xbrlConsistency[1]/ns1:ccConsistency[1]/ns1:ccSign_ShortTermBorrowing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E113C9E5727849EDB615865E84D2354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A61163672035465BBCBC4FDC26F6AD3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079CD9FD839C4B77B8771CDD91DF82D6"/>
            </w:placeholder>
            <w:showingPlcHdr/>
            <w:dataBinding w:prefixMappings="xmlns:ns0='http://wwww.hallomagic.com/xbrl/consistency' xmlns:ns1='consistency' " w:xpath="/ns0:xbrlConsistency[1]/ns1:ccConsistency[1]/ns1:ccSign_ShortTermBorrowing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D775D3C49AA74C2898FD0461DAD0E2E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220963456FF846D284D3538462EBE4C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01BA7B58A9634CCB9239FAEC7DA03957"/>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177FF1F8E4CF4F178904056BA84A4026"/>
            </w:placeholder>
            <w:showingPlcHdr/>
            <w:dataBinding w:prefixMappings="xmlns:ns0='http://wwww.hallomagic.com/xbrl/consistency' xmlns:ns1='consistency' " w:xpath="/ns0:xbrlConsistency[1]/ns1:ccConsistency[1]/ns1:ccSign_LongtermBorrowing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0D7586A2023A45E6806C7554479ECAA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E4E286C728B24A38ABB475EF40DFC6E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B00A33836B84C2BA746A150FA883D14"/>
            </w:placeholder>
            <w:showingPlcHdr/>
            <w:dataBinding w:prefixMappings="xmlns:ns0='http://wwww.hallomagic.com/xbrl/consistency' xmlns:ns1='consistency' " w:xpath="/ns0:xbrlConsistency[1]/ns1:ccConsistency[1]/ns1:ccSign_LongtermBorrowing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B614C67109204C3D8C0227E00CD0E62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C54E816581CF4EA6A0CDCC91D58523B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F3DEF1A912DE45288C5AC95139F968E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7B0763D7714944DE90D3B834E28FC810"/>
            </w:placeholder>
            <w:showingPlcHdr/>
            <w:dataBinding w:prefixMappings="xmlns:ns0='http://wwww.hallomagic.com/xbrl/consistency' xmlns:ns1='consistency' " w:xpath="/ns0:xbrlConsistency[1]/ns1:ccConsistency[1]/ns1:ccSign_Asset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BB7AE6E5A254431EB1B607F73525303D"/>
            </w:placeholder>
            <w:showingPlcHdr/>
            <w:dataBinding w:prefixMappings="xmlns:ns0='http://wwww.hallomagic.com/xbrl/consistency' xmlns:ns1='consistency' " w:xpath="/ns0:xbrlConsistency[1]/ns1:ccConsistency[1]/ns1:ccSign_ZongZiChanBianDongBiLineeq_instant_T[1]" w:storeItemID="{FE1676A3-EB50-4222-9B6B-7476559E528E}"/>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6D612E725CA241CA8575D9F938C46A13"/>
            </w:placeholder>
            <w:showingPlcHdr/>
            <w:dataBinding w:prefixMappings="xmlns:ns0='http://wwww.hallomagic.com/xbrl/consistency' xmlns:ns1='consistency' " w:xpath="/ns0:xbrlConsistency[1]/ns1:ccConsistency[1]/ns1:ccSign_Asset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3FEE4B1D19DC4455ABECCD44530B7BF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F68F5DA5413640B4A3B622C9BACC6074"/>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2EF3CA6A29014554B16582111AD10EB9"/>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C0762D8DD7C24644B65EB40EFD307E0C"/>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9A5673A4EF0A486492EB58CEF6A0C4D4"/>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436816"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8060F663C2794548B7267059B027B4EA"/>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898C3173431249BC8D3B0E3AB22FB6F1"/>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96B9BD33C28340EA96D254CA05877694"/>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0046539A">
            <w:rPr>
              <w:rFonts w:asciiTheme="minorEastAsia" w:eastAsiaTheme="minorEastAsia" w:hAnsiTheme="minorEastAsia" w:hint="eastAsia"/>
              <w:b/>
              <w:color w:val="000000" w:themeColor="text1"/>
              <w:szCs w:val="44"/>
            </w:rPr>
            <w:t>自愿披露</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5CB0195A53534255BAC15073698DD36A"/>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436816"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96B9BD33C28340EA96D254CA05877694"/>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D9A7B3BD50EE496488B3400635242947"/>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1B509753775C4213B05FE985775AD545"/>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D9A7B3BD50EE496488B3400635242947"/>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7B3E1960DF4419684C62180D23380B5"/>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D9A7B3BD50EE496488B3400635242947"/>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DF5C61B845D46108D304D893F17D869"/>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96B9BD33C28340EA96D254CA05877694"/>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F6183759D62A4FC989AFB8B90A4F2D97"/>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436816"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2904ACB46DE14DCC9F96B24A46D8F39F"/>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F8027317962D4323877C2DF09B784DCE"/>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27E2EB95BDB8466BA49B0EA480FC1B4F"/>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F19A9FFA77234889A969B7598798129B"/>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259E380E30304B1090EF5FF748D5FA36"/>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9F03EF2885814D7CB101A5671F34F349"/>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436816"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790B84079F534CCB91E6F3A21E375019"/>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793AE9E7CBA3450695D29FF3E1985943"/>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0F7AD59CD38C4DA293256B8F44E2C90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E55E9B7438E441898FB73BEAE988B27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5D267379380B4897895AB44ED731EF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8E73ECBC2A18405E800E2E98A279867A"/>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10E3CE3F4B9C426DB4572D057EC126CB"/>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2E95854CA96E4F1D9D0EFD49C8C6417B"/>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513B3D3C6B1344FFB3C5C6E08F1A3369"/>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4505D7D60B894D56A4D0C5863907ACBD"/>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585C94E7961D4589AAEE2B9FADCFB00D"/>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78C6DE97DD90487F8B0B06FF8B7EB0B8"/>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E9DC6E28C22046FEB10C89E34BB90AF9"/>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F4F2A2A1134472DB2A78102B772D1F4"/>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B2F03EA378F64301BEBD6581A8B6574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532FE53D10614C38935B87BE3A08D16C"/>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79817E74E65043B7AA2019372B857A44"/>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591056A3E5C546BBA022D91653BEF52B"/>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3DCCDB1C9B6645CBA57164251D4C85F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588120894593432387BBB46E991C6161"/>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4F29218260D64C34AEA2C2E1B3118D51"/>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94EB31D5826249FE864913752E5175B1"/>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2980B01AE83740C4B68430FF834572BF"/>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C229B1F9FB984877900DB7BE549BC66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5D4CC837C9F44032A684A2C5DC9F1C35"/>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3D9B91D295F940ECA8F5A732DA612868"/>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663C49E844A64134AA2FE6D93158F5B0"/>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089F1764430248F199AA8C7373F73F03"/>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843"/>
          </w:tblGrid>
          <w:tr w:rsidR="001B6047" w:rsidRPr="001B6047" w:rsidTr="00963944">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089F1764430248F199AA8C7373F73F03"/>
              </w:placeholder>
            </w:sdtPr>
            <w:sdtEndPr/>
            <w:sdtContent>
              <w:tr w:rsidR="001B6047" w:rsidRPr="001B6047" w:rsidTr="00963944">
                <w:trPr>
                  <w:trHeight w:val="310"/>
                </w:trPr>
                <w:sdt>
                  <w:sdtPr>
                    <w:rPr>
                      <w:rFonts w:asciiTheme="minorEastAsia" w:eastAsiaTheme="minorEastAsia" w:hAnsiTheme="minorEastAsia"/>
                      <w:color w:val="000000" w:themeColor="text1"/>
                      <w:szCs w:val="24"/>
                    </w:rPr>
                    <w:id w:val="886532941"/>
                    <w:lock w:val="sdtLocked"/>
                    <w:placeholder>
                      <w:docPart w:val="15DCA8B1693D4C08BDE7E55222A419AA"/>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E299F42E8A9F43F6ABF0F81A4B185603"/>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89A3ECF529054E83804D1B93BF2ED034"/>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2CCA005CA1A548449E851D5407B09E5A"/>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A80B58BBE7FB4B708A1C4083AA5F4DF7"/>
                    </w:placeholder>
                    <w:showingPlcHdr/>
                    <w:text/>
                  </w:sdtPr>
                  <w:sdtEndPr/>
                  <w:sdtContent>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963944">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91DB2A423990487296B18754DE76D867"/>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F205233199284AA08600832394FF5D05"/>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0B72150ED0AF4510B9A102D4CCDA6F85"/>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436816" w:rsidP="007D202E"/>
      </w:sdtContent>
    </w:sdt>
    <w:sdt>
      <w:sdtPr>
        <w:rPr>
          <w:rFonts w:asciiTheme="minorEastAsia" w:eastAsiaTheme="minorEastAsia" w:hAnsiTheme="minorEastAsia" w:hint="eastAsia"/>
          <w:b/>
          <w:color w:val="000000" w:themeColor="text1"/>
          <w:szCs w:val="24"/>
        </w:rPr>
        <w:id w:val="1045570499"/>
        <w:placeholder>
          <w:docPart w:val="089F1764430248F199AA8C7373F73F03"/>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089F1764430248F199AA8C7373F73F03"/>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A8D024D858DA4109846181315FE5E0E2"/>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58526C5FDD0E4320A3CDAC44FAC8F249"/>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FDA59B619D3B435E96F88856BD33A7CC"/>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A9107AC8A53B441FB7267D2A4BA98EA7"/>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6084F99B535D46C4B3178BC4DAD9C620"/>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1ECFB9FD683D4869A4A83D59DB92645D"/>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E5A9CFAA4EED4E03A4D8D3E27D4A24B4"/>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0D3B5D0CE34F4BE48C8F732847DF88A1"/>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E0E514A985DB401B9DD51892640B1080"/>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CE5259681C9E444A84B4787CC26AB0DD"/>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DD2C0C33111F476B9AAEAA14BA54D125"/>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58D6F3EC23854DE0914EA7668F71B98E"/>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436816"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089F1764430248F199AA8C7373F73F03"/>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089F1764430248F199AA8C7373F73F03"/>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ABA4C1F128144FCC851507369208F182"/>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D92E3C8A8CD946208011D250B6B01E69"/>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83FD688E362343AFA02DE5229FD7E73B"/>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92A60377B90F4014A84EA47909DCAD70"/>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30BA2778007045F3AD31DC55710BA618"/>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3FF8AA3592AD46AE939AF1B421E29CC9"/>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5924C3AB8B604B7A9CB303BFD855A1CD"/>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23EF3654603C49579BD8FC757FA98D2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B54ED13E59D04F33ACC0FDBB1DF5D44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436816"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089F1764430248F199AA8C7373F73F03"/>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F9EAEF2AE7F848AFBAFF2F45CFA577CE"/>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4BB4A8DE429543C4B34AAC71DD770578"/>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32082D1C9C2944B7B167C7D5C193ACF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7D6A09F38BF44953ADB0147AD2C163E2"/>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014ED38618C94AA3A00408CC0F403B90"/>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1A095A0BC9134FBD9CE4472E6A497F1F"/>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293E4AA2CE1641F3A0DE9A02E1FDB2AC"/>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1C2B4080A7184EADA8767C50E88EEC0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075E2B1B9D0D459C9D2214947C92C70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633E719824AD41F0B154CBB0CCF2F1DB"/>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0E1A8886F4E042D59AA56A3B9016EBA9"/>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C649C9A8E0774D299BD2BC6476B39A9E"/>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089F1764430248F199AA8C7373F73F03"/>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315C4FA402974D0F98CA877CFFCC3F56"/>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B4289FD8839C47CFBCC31945E7B9AF47"/>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D8BE2111283F4B0992113FC92B446816"/>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96FEC943220240C4A1F668FBD5B58941"/>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E4BF13E12121441C8465FBE0E91A7ADE"/>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436816"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089F1764430248F199AA8C7373F73F03"/>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2EF14014B378444692AAABFB0A3A3955"/>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436816"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089F1764430248F199AA8C7373F73F03"/>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F96C1C75C6B54787A0D410250DA5160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436816"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089F1764430248F199AA8C7373F73F03"/>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7B541CFF1CFD415A861D279DAA425BA6"/>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436816"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089F1764430248F199AA8C7373F73F03"/>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D5AB203E82854FA097C25320AAF85F63"/>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436816"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089F1764430248F199AA8C7373F73F03"/>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14ACB6EE90D44EEFA3B0A2F100230F8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436816"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089F1764430248F199AA8C7373F73F03"/>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089F1764430248F199AA8C7373F73F03"/>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B9B79A31B97D47C7A08296EC548165F5"/>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3E1CD663767B4FE3979EC905BF02B35E"/>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1247462544E54B05AF58A005ED117675"/>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C8B56EC60867458B8208781D96C7330D"/>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68AFD7BF2D7640F292187EA1112CF96E"/>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501A68469DC44379B0F18B8760FAB50F"/>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1346BD48C32F41ABB5D938104413FF04"/>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436816"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089F1764430248F199AA8C7373F73F03"/>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4F956E0A3E1D422CB7152E175AB2AB7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436816"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089F1764430248F199AA8C7373F73F03"/>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436816"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4F506F32EC6B4B0F9D71A3F5F45461A6"/>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436816"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089F1764430248F199AA8C7373F73F03"/>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436816"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83981D9180B34C2E941B19AF90D50DAA"/>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436816"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089F1764430248F199AA8C7373F73F03"/>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5C9B5074DC594012910517296F1C1DE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436816"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43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575"/>
        <w:gridCol w:w="1133"/>
        <w:gridCol w:w="1164"/>
        <w:gridCol w:w="1263"/>
        <w:gridCol w:w="1086"/>
        <w:gridCol w:w="959"/>
      </w:tblGrid>
      <w:tr w:rsidR="001B6047" w:rsidRPr="001B6047" w:rsidTr="00963944">
        <w:tc>
          <w:tcPr>
            <w:tcW w:w="1889"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27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63944">
        <w:tc>
          <w:tcPr>
            <w:tcW w:w="1889"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62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646"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63944">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429"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3C5708E7937640CAB79F39FC6BB07647"/>
            </w:placeholder>
            <w:showingPlcHdr/>
            <w:text/>
          </w:sdtPr>
          <w:sdtEndPr/>
          <w:sdtContent>
            <w:tc>
              <w:tcPr>
                <w:tcW w:w="62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DCF3B2D81F084B2FAA9B06853193F3BB"/>
            </w:placeholder>
            <w:showingPlcHdr/>
            <w:text/>
          </w:sdtPr>
          <w:sdtEndPr/>
          <w:sdtContent>
            <w:tc>
              <w:tcPr>
                <w:tcW w:w="646"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09B285F90E54E37BDD45768C65B0F2E"/>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8465A5D652304698BA5A2DCC9BA718E7"/>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31FD1FCD8AC646AA95FF6A0C48020648"/>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0E20196190CE48EFAE3FBEABD345F6D8"/>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F82639EE9EEF4264AB20CB2CE097A44B"/>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5EEF85F2C06A4F3C9967A0DEE7BEEDEC"/>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8715692C778A459B909E9C17B75D713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EBF4E28E47544A2797F39901A5BEB2D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0090BCADC8094F8982233E29FBBFA55E"/>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61B345550D8C42A5869D41812A4BA946"/>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9BA45D97CD914737BA0C5BBD670A7998"/>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A759792AE02E49B4A2D46B0C00A6AAF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CF1D3B2842614724A5182EDA7E39DBFD"/>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BD560607AD824BC9B1C1D0E12A1C2B66"/>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64C621A981894208995CFFAF27DA2EBF"/>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C54E697391B04002A0AB48A703BEFA16"/>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43817075DB174BC58C26A71FF4C5B9D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C01BB3895072405D93EC6859F7AC3493"/>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2BD400BB1C7450E9ADD938E2D4CE123"/>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691E91C93F1B4B6197476298B038A0BA"/>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6BA29B368EE3425C945F1A8439A70CF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1E8DA96A843E4CB88C200B911FF02307"/>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08DCFD6727E64E77BBC3EB798A4A253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5F08ACB3CCB44DD9C6BE3A727A34D7F"/>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8A7EB7D89D0647F49FE36D2DE9F2E020"/>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D95067D5211E4C68AD9AEE01DE23AEB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C74C7B131E32405B84C7596F493B774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D91B5EA3A9B946F396A1492D41C0A5D8"/>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75EB02FD58094B9FAC0981241358B939"/>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2354238C69EE4991A8A6739C3A17373B"/>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C1272DA89C314C52B5BCCE5456692B0E"/>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449C923ADD724CB29B530361C511229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B5A4B33CD4FD49B5ACBD5AED70F7B3C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tcBorders>
          </w:tcPr>
          <w:p w:rsidR="006F58E0" w:rsidRPr="001B6047" w:rsidRDefault="006F58E0" w:rsidP="006F58E0">
            <w:pPr>
              <w:ind w:right="420"/>
              <w:rPr>
                <w:color w:val="000000" w:themeColor="text1"/>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2467A7EE54774FB09A814EBB3D1793A8"/>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5E9866973E744DD59F5872C1A5788EFB"/>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7D75B728D18842F6B479D308B71C4E0C"/>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A24400389CE74E74800097DF25081B1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EF97FDD5337F4D158952822046877EA4"/>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1889"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395C83A2D5A54390B9D489333DFD67BF"/>
            </w:placeholder>
            <w:showingPlcHdr/>
            <w:dataBinding w:prefixMappings="xmlns:ns0='http://wwww.hallomagic.com/xbrl/consistency' xmlns:ns1='consistency' " w:xpath="/ns0:xbrlConsistency[1]/ns1:ccConsistency[1]/ns1:ccSign_ZongGuBenShuLiangneeq_duration_T-1[1]" w:storeItemID="{FE1676A3-EB50-4222-9B6B-7476559E528E}"/>
            <w:text/>
          </w:sdtPr>
          <w:sdtEndPr/>
          <w:sdtContent>
            <w:tc>
              <w:tcPr>
                <w:tcW w:w="62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646"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57CC0AFEE09E4AE78E6734D9FF5ACD42"/>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0A8A49642A0542CAB35BA092B59FBDBF"/>
            </w:placeholder>
            <w:showingPlcHdr/>
            <w:dataBinding w:prefixMappings="xmlns:ns0='http://wwww.hallomagic.com/xbrl/consistency' xmlns:ns1='consistency' " w:xpath="/ns0:xbrlConsistency[1]/ns1:ccConsistency[1]/ns1:ccSign_ZongGuBenShuLiangneeq_duration_T[1]" w:storeItemID="{FE1676A3-EB50-4222-9B6B-7476559E528E}"/>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63944">
        <w:tc>
          <w:tcPr>
            <w:tcW w:w="1889"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009176DC" w:rsidRPr="009176DC" w:rsidRDefault="00436816"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88D466C97C0A4478BF0D8D83E95083AA"/>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089F1764430248F199AA8C7373F73F03"/>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451E57A6FB254C6A9C3636588DB3733D"/>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7DE832E8BF604AD9983F7A98CA6CC9B7"/>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5DC5FD028C6D40B1A5D94767525953C8"/>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2DC1182242E4B7CBFC2BD5C9441F34F"/>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857B09B035854CF3A28300330195C065"/>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03F00894D69E4D5BBA2BC0BB13696836"/>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37E1BA32B43D471880A7883653B35BF1"/>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5F63A71BF7644186AE118829307A84FE"/>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E79DABC78478422F85196F8B467F9EA1"/>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1236E1D4123A4E71B11F4C91E8B7BEF8"/>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0EB57D8E8C3D4B2488C2F20A560FA59C"/>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DC702DAFCF949709EA227ABEBDE8FBB"/>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EB7F9220136A42EEAA645F24BF4A26D2"/>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C95E005F89F848C4B1B25DC74214C8BD"/>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C3116F953A84712A11165367BA0B6F5"/>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089F1764430248F199AA8C7373F73F03"/>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51230A" w:rsidRPr="0051230A" w:rsidRDefault="00663FF3" w:rsidP="0031190C">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1843"/>
            <w:gridCol w:w="1843"/>
            <w:gridCol w:w="1843"/>
          </w:tblGrid>
          <w:tr w:rsidR="001B6047" w:rsidRPr="001B6047" w:rsidTr="00963944">
            <w:tc>
              <w:tcPr>
                <w:tcW w:w="2835"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1843" w:type="dxa"/>
              </w:tcPr>
              <w:p w:rsidR="00415D57" w:rsidRPr="00963944" w:rsidRDefault="00DA065C" w:rsidP="00963944">
                <w:pPr>
                  <w:ind w:right="420"/>
                  <w:jc w:val="center"/>
                  <w:rPr>
                    <w:b/>
                    <w:color w:val="000000" w:themeColor="text1"/>
                  </w:rPr>
                </w:pPr>
                <w:r w:rsidRPr="00963944">
                  <w:rPr>
                    <w:rFonts w:hint="eastAsia"/>
                    <w:b/>
                    <w:color w:val="000000" w:themeColor="text1"/>
                  </w:rPr>
                  <w:t xml:space="preserve"> </w:t>
                </w:r>
                <w:r w:rsidR="00857E2E" w:rsidRPr="00963944">
                  <w:rPr>
                    <w:rFonts w:hint="eastAsia"/>
                    <w:b/>
                    <w:color w:val="000000" w:themeColor="text1"/>
                  </w:rPr>
                  <w:t>期初股份</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843" w:type="dxa"/>
              </w:tcPr>
              <w:p w:rsidR="00415D57" w:rsidRPr="001B6047" w:rsidRDefault="00415D57" w:rsidP="00963944">
                <w:pPr>
                  <w:ind w:right="420"/>
                  <w:jc w:val="center"/>
                  <w:rPr>
                    <w:b/>
                    <w:color w:val="000000" w:themeColor="text1"/>
                  </w:rPr>
                </w:pPr>
                <w:r w:rsidRPr="001B6047">
                  <w:rPr>
                    <w:rFonts w:hint="eastAsia"/>
                    <w:b/>
                    <w:color w:val="000000" w:themeColor="text1"/>
                  </w:rPr>
                  <w:t>期末</w:t>
                </w:r>
                <w:r w:rsidR="00857E2E" w:rsidRPr="00963944">
                  <w:rPr>
                    <w:b/>
                    <w:color w:val="000000" w:themeColor="text1"/>
                  </w:rPr>
                  <w:t>股份</w:t>
                </w:r>
              </w:p>
            </w:tc>
          </w:tr>
          <w:tr w:rsidR="001B6047" w:rsidRPr="001B6047" w:rsidTr="00963944">
            <w:tc>
              <w:tcPr>
                <w:tcW w:w="2835" w:type="dxa"/>
              </w:tcPr>
              <w:p w:rsidR="00415D57" w:rsidRPr="001B6047" w:rsidRDefault="00415D57" w:rsidP="00963944">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1203017673"/>
                <w:lock w:val="sdtLocked"/>
                <w:placeholder>
                  <w:docPart w:val="AE5D180E13E042F988FE4AC023177170"/>
                </w:placeholder>
                <w:showingPlcHdr/>
                <w:dataBinding w:prefixMappings="xmlns:ns0='http://wwww.hallomagic.com/xbrl/consistency' xmlns:ns1='consistency' " w:xpath="/ns0:xbrlConsistency[1]/ns1:ccConsistency[1]/ns1:ccSign_JiRuQuanYiDeYouXianGuShuLiangneeq_duration_T-1[1]" w:storeItemID="{FE1676A3-EB50-4222-9B6B-7476559E528E}"/>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85BE0B9560D642AFB63F71D0FBDD6215"/>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ED1ADBED11194834B1BFB1FBA1C7E8DE"/>
                </w:placeholder>
                <w:showingPlcHdr/>
                <w:dataBinding w:prefixMappings="xmlns:ns0='http://wwww.hallomagic.com/xbrl/consistency' xmlns:ns1='consistency' " w:xpath="/ns0:xbrlConsistency[1]/ns1:ccConsistency[1]/ns1:ccSign_JiRuQuanYiDeYouXianGuShuLiangneeq_duration_T[1]" w:storeItemID="{FE1676A3-EB50-4222-9B6B-7476559E528E}"/>
                <w:text/>
              </w:sdtPr>
              <w:sdtEndPr/>
              <w:sdtContent>
                <w:tc>
                  <w:tcPr>
                    <w:tcW w:w="1843"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963944">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536245632"/>
                <w:lock w:val="sdtLocked"/>
                <w:placeholder>
                  <w:docPart w:val="4A2EC299A33A43059B6EAE71B7513E99"/>
                </w:placeholder>
                <w:showingPlcHdr/>
                <w:dataBinding w:prefixMappings="xmlns:ns0='http://wwww.hallomagic.com/xbrl/consistency' xmlns:ns1='consistency' " w:xpath="/ns0:xbrlConsistency[1]/ns1:ccConsistency[1]/ns1:ccSign_JiRuFuZhaiDeYouXianGuShuLiangneeq_duration_T-1[1]" w:storeItemID="{FE1676A3-EB50-4222-9B6B-7476559E528E}"/>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210526EA3A7D4D0498E3B46E5D30F125"/>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7015B7BCE3804F86A601119179A80BAA"/>
                </w:placeholder>
                <w:showingPlcHdr/>
                <w:dataBinding w:prefixMappings="xmlns:ns0='http://wwww.hallomagic.com/xbrl/consistency' xmlns:ns1='consistency' " w:xpath="/ns0:xbrlConsistency[1]/ns1:ccConsistency[1]/ns1:ccSign_JiRuFuZhaiDeYouXianGuShuLiangneeq_duration_T[1]" w:storeItemID="{FE1676A3-EB50-4222-9B6B-7476559E528E}"/>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58C184C235343CFBC4871F734DDCF35"/>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7A28F0757AE34DC8A7EA080453A67D0C"/>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65D1163ECB274CA89EFC82FF33D7822D"/>
                </w:placeholder>
                <w:showingPlcHdr/>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8BAE314C3184472BA309E5BE02F3E899"/>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3AC4513068414DDE9D63095B535F294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F65635A38DFA417F97F17C00959339C3"/>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placeholder>
          <w:docPart w:val="089F1764430248F199AA8C7373F73F03"/>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089F1764430248F199AA8C7373F73F03"/>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5E751E4B02B649B883BCC4287FCCCDBF"/>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40AA654DC52A4E8AA93519D9BF999067"/>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303013AB1ED143BA95CABE3A32CFA440"/>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D8AABD20601419FB2B8E680211A6ADC"/>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6AC15130ED9A462FBBA15F300E4B878C"/>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F3623198946C4A1E828171DC2D5CC584"/>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3E6582CCCC5A4B1880A03683A127B119"/>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0BE5FE8B4E534F699E3FF6464B1D97D3"/>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D9AA6FAE060446FB98688659CBCF43E1"/>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D5F855C6B7FB48FD82BEEC05AEF2ABF4"/>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A64BDC2E0E7545BE97A26FF801AC9672"/>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91AB3A7AF1D24C7EB58A41183E977833"/>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436816"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EFEE83AA7DDC4D11B3EB58E309E6F4A7"/>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sdtContent>
    </w:sdt>
    <w:p w:rsidR="00E46551" w:rsidRDefault="00E46551" w:rsidP="00402608">
      <w:pPr>
        <w:pStyle w:val="ym"/>
      </w:pPr>
    </w:p>
    <w:sdt>
      <w:sdtPr>
        <w:id w:val="-811486751"/>
        <w:lock w:val="sdtLocked"/>
        <w:placeholder>
          <w:docPart w:val="089F1764430248F199AA8C7373F73F03"/>
        </w:placeholder>
      </w:sdtPr>
      <w:sdtEndPr/>
      <w:sdtContent>
        <w:p w:rsidR="009C7CB8" w:rsidRDefault="009C7CB8" w:rsidP="00402608">
          <w:pPr>
            <w:pStyle w:val="ym"/>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sdt>
          <w:sdtPr>
            <w:rPr>
              <w:rFonts w:hint="eastAsia"/>
              <w:b/>
              <w:color w:val="000000" w:themeColor="text1"/>
            </w:rPr>
            <w:alias w:val="基本情况（如有）"/>
            <w:tag w:val="基本情况（如有）"/>
            <w:id w:val="-1928949673"/>
            <w:placeholder>
              <w:docPart w:val="089F1764430248F199AA8C7373F73F03"/>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089F1764430248F199AA8C7373F73F03"/>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F1AC3F9EE1EA4B12B044D406193DB7B2"/>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BBC04F7F9C4A4FC586A167AE68D3A322"/>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6FE7B453E0464FF882BD16F19950575B"/>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F6C6215758434BA4A938E27AC635990C"/>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FDDC1C2A610B4367BF4BD3825779CDCD"/>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8615287544794BD3A15FBCEF96EB3ACA"/>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FAC43AC8BFA948168523F81A8D82A0FA"/>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E03EF40777DB4703A13A3F96132C8ABA"/>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436816" w:rsidP="00A5708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股东情况（如有）"/>
            <w:tag w:val="股东情况（如有）"/>
            <w:id w:val="-475297315"/>
            <w:lock w:val="sdtLocked"/>
            <w:placeholder>
              <w:docPart w:val="089F1764430248F199AA8C7373F73F03"/>
            </w:placeholder>
          </w:sdtPr>
          <w:sdtEndPr>
            <w:rPr>
              <w:b w:val="0"/>
              <w:color w:val="auto"/>
            </w:r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9D6D97A3E99C486683397614DBF76994"/>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7D378D9A32A54E19B72BB7352A869488"/>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9072BBE32F0C40B49C2792E6FCAE64A8"/>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089F1764430248F199AA8C7373F73F03"/>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D7448767E8F3454C906B6185FEE4A52E"/>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54FA9F0C519F4ABBB8F4DD54657FBD02"/>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974B98A290A14A1CAD20CFE845485F3D"/>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45249833625B45D9A81355B4A65275AD"/>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2BFF18F833F04D9B9CF4D1FE5B5C80F0"/>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436816" w:rsidP="00402608">
              <w:pPr>
                <w:pStyle w:val="ym"/>
              </w:pPr>
            </w:p>
          </w:sdtContent>
        </w:sdt>
        <w:sdt>
          <w:sdtPr>
            <w:rPr>
              <w:b/>
              <w:color w:val="000000" w:themeColor="text1"/>
            </w:rPr>
            <w:alias w:val="利润分配情况（如有）"/>
            <w:tag w:val="利润分配情况（如有）"/>
            <w:id w:val="1700818462"/>
            <w:placeholder>
              <w:docPart w:val="089F1764430248F199AA8C7373F73F03"/>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D48B2">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089F1764430248F199AA8C7373F73F03"/>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AAE1165450A44E81864627F294AA81E9"/>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918660B8759645DEB2927921DF7835AA"/>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5B5EC1E5221D4723B96615D3711D7CCC"/>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48DF1BA9F6734A65959D7F7FF6B6D3DF"/>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D115BB0060754FB29A57976704603B52"/>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436816"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D25D29DD41C6418BB6BA2A73775769DC"/>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9A00BC52297E4ED7BE16C516010B93D6"/>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165E0F382BA64407A4E18E7BBE7265C7"/>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436816" w:rsidP="002153B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回购情况（如有）"/>
            <w:tag w:val="回购情况（如有）"/>
            <w:id w:val="-1140729421"/>
            <w:lock w:val="sdtLocked"/>
            <w:placeholder>
              <w:docPart w:val="089F1764430248F199AA8C7373F73F03"/>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089F1764430248F199AA8C7373F73F03"/>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323438D598A74B8DA0285F496B8CF24F"/>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81F45248BC2741EEB18BD129C699F662"/>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8B5EA011272A436EB5B38C3A2051E211"/>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EE6103899E0544EE963FD9EDF70FD7F2"/>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89301D754F30428286F16FB0750C4E2E"/>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0F873501A926457E95E16F357E3470FD"/>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E1C632B4C7184C288BA1BF63BDD3C65E"/>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436816" w:rsidP="00402608">
              <w:pPr>
                <w:pStyle w:val="ym"/>
              </w:pPr>
            </w:p>
          </w:sdtContent>
        </w:sdt>
        <w:sdt>
          <w:sdtPr>
            <w:rPr>
              <w:b/>
              <w:color w:val="000000" w:themeColor="text1"/>
            </w:rPr>
            <w:alias w:val="转换情况（如有） "/>
            <w:tag w:val="转换情况（如有） "/>
            <w:id w:val="-1716808064"/>
            <w:lock w:val="sdtLocked"/>
            <w:placeholder>
              <w:docPart w:val="089F1764430248F199AA8C7373F73F03"/>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089F1764430248F199AA8C7373F73F03"/>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8F420CE5C1B94B4591124F9936CFB60A"/>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35E24AB6656E4DCD9446B7562E3B1C11"/>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A3775A3A90EA459B96C5627370D8CD79"/>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1A18B69CAEE348D28DA171521B480DB5"/>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FBDD9C32208946FB9362173A90BD1A8F"/>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20B5A7A485BF4441A8F821A08DDCF24F"/>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436816" w:rsidP="000B471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表决权恢复情况（如有） "/>
            <w:tag w:val="表决权恢复情况（如有） "/>
            <w:id w:val="-1214960252"/>
            <w:lock w:val="sdtLocked"/>
            <w:placeholder>
              <w:docPart w:val="089F1764430248F199AA8C7373F73F03"/>
            </w:placeholder>
          </w:sdtPr>
          <w:sdtEndPr>
            <w:rPr>
              <w:b w:val="0"/>
              <w:color w:val="auto"/>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089F1764430248F199AA8C7373F73F03"/>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8982DAEC072B4AF4A046D874224A1462"/>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4B07B15F24864681BD12C18F5AEA7765"/>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1E9E425A872F4E30A182D62DE208F094"/>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CAA93B96F94148228BD79A429D73AB44"/>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429A2B16DE144991B1FCD2E220AEA3B5"/>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436816" w:rsidP="00402608">
              <w:pPr>
                <w:pStyle w:val="ym"/>
              </w:pPr>
            </w:p>
          </w:sdtContent>
        </w:sdt>
      </w:sdtContent>
    </w:sdt>
    <w:p w:rsidR="00E75A20" w:rsidRDefault="00E75A20" w:rsidP="00402608">
      <w:pPr>
        <w:pStyle w:val="ym"/>
      </w:pPr>
    </w:p>
    <w:sdt>
      <w:sdtPr>
        <w:rPr>
          <w:rFonts w:ascii="Calibri" w:eastAsia="宋体" w:hAnsi="Calibri" w:cs="Times New Roman" w:hint="eastAsia"/>
          <w:sz w:val="21"/>
          <w:szCs w:val="22"/>
        </w:rPr>
        <w:id w:val="-1829443384"/>
        <w:placeholder>
          <w:docPart w:val="089F1764430248F199AA8C7373F73F03"/>
        </w:placeholder>
      </w:sdtPr>
      <w:sdtEndPr>
        <w:rPr>
          <w:rFonts w:asciiTheme="minorEastAsia" w:hAnsiTheme="minorEastAsia" w:hint="default"/>
          <w:b/>
          <w:color w:val="000000" w:themeColor="text1"/>
          <w:szCs w:val="21"/>
        </w:rPr>
      </w:sdtEndPr>
      <w:sdtContent>
        <w:p w:rsidR="009C7CB8" w:rsidRDefault="009C7CB8" w:rsidP="00402608">
          <w:pPr>
            <w:pStyle w:val="ym"/>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089F1764430248F199AA8C7373F73F03"/>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F8EA04A7C5D74E3493FF572B7F57CD01"/>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D8D8754396384044BEE90D08C12A63B1"/>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11BB106D889F48FDBDA5711C45E897CA"/>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427362F9D7B34795BD941890343AE62E"/>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2AAE185C22AB4573944A0E7FF26687D7"/>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1985639BD8B14E16AD63387C83A5D60E"/>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70E4FB4ACF7241E39DEA313C733DE8FD"/>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0F813674A4F84912868F3E5BF9F77B80"/>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402608">
      <w:pPr>
        <w:pStyle w:val="ym"/>
      </w:pPr>
    </w:p>
    <w:sdt>
      <w:sdtPr>
        <w:rPr>
          <w:rFonts w:asciiTheme="minorEastAsia" w:eastAsiaTheme="minorEastAsia" w:hAnsiTheme="minorEastAsia" w:cstheme="minorBidi"/>
          <w:b/>
          <w:color w:val="000000" w:themeColor="text1"/>
          <w:sz w:val="18"/>
          <w:szCs w:val="21"/>
        </w:rPr>
        <w:id w:val="1894612289"/>
        <w:lock w:val="sdtLocked"/>
        <w:placeholder>
          <w:docPart w:val="089F1764430248F199AA8C7373F73F03"/>
        </w:placeholder>
      </w:sdtPr>
      <w:sdtEndPr>
        <w:rPr>
          <w:rFonts w:asciiTheme="minorHAnsi" w:hAnsiTheme="minorHAnsi"/>
          <w:b w:val="0"/>
          <w:color w:val="auto"/>
          <w:szCs w:val="18"/>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A08635D354A34285BEA5E26B9F83B42E"/>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436816" w:rsidP="00402608">
          <w:pPr>
            <w:pStyle w:val="ym"/>
          </w:pPr>
        </w:p>
      </w:sdtContent>
    </w:sdt>
    <w:sdt>
      <w:sdtPr>
        <w:rPr>
          <w:rFonts w:asciiTheme="minorEastAsia" w:eastAsiaTheme="minorEastAsia" w:hAnsiTheme="minorEastAsia" w:cs="Times New Roman" w:hint="eastAsia"/>
          <w:b w:val="0"/>
          <w:bCs w:val="0"/>
          <w:color w:val="000000" w:themeColor="text1"/>
          <w:sz w:val="21"/>
          <w:szCs w:val="21"/>
        </w:rPr>
        <w:id w:val="186193332"/>
        <w:placeholder>
          <w:docPart w:val="089F1764430248F199AA8C7373F73F03"/>
        </w:placeholder>
      </w:sdtPr>
      <w:sdtEndPr>
        <w:rPr>
          <w:rFonts w:asciiTheme="minorHAnsi" w:hAnsiTheme="minorHAnsi" w:cstheme="minorBidi"/>
          <w:color w:val="auto"/>
          <w:sz w:val="18"/>
          <w:szCs w:val="18"/>
        </w:rPr>
      </w:sdtEndPr>
      <w:sdtContent>
        <w:p w:rsidR="009C7CB8" w:rsidRPr="00B5785F" w:rsidRDefault="00B5785F" w:rsidP="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4418861E49064641B160FE735E1BD2CC"/>
              </w:placeholder>
            </w:sdtPr>
            <w:sdtEndPr>
              <w:rPr>
                <w:sz w:val="18"/>
                <w:szCs w:val="21"/>
              </w:rPr>
            </w:sdtEndPr>
            <w:sdtContent>
              <w:tr w:rsidR="0051230A" w:rsidRPr="001B6047" w:rsidTr="00136312">
                <w:trPr>
                  <w:trHeight w:val="342"/>
                </w:trPr>
                <w:sdt>
                  <w:sdtPr>
                    <w:rPr>
                      <w:rFonts w:asciiTheme="minorEastAsia" w:eastAsiaTheme="minorEastAsia" w:hAnsiTheme="minorEastAsia"/>
                      <w:color w:val="000000" w:themeColor="text1"/>
                      <w:szCs w:val="24"/>
                    </w:rPr>
                    <w:id w:val="-741803883"/>
                    <w:placeholder>
                      <w:docPart w:val="407911B252034F4A8B0AFB35B2E8A2CD"/>
                    </w:placeholder>
                    <w:showingPlcHdr/>
                    <w:tex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F2267A166EE24AB7AE3BE8B0E7F94CB2"/>
                    </w:placeholder>
                    <w:showingPlcHdr/>
                    <w:text/>
                  </w:sdtPr>
                  <w:sdtEndPr/>
                  <w:sdtContent>
                    <w:tc>
                      <w:tcPr>
                        <w:tcW w:w="1265"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982C8763AD6040E78BCC2B978E5558FD"/>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AC028BC033C74912ABF2F0727EA00CCF"/>
                    </w:placeholder>
                    <w:showingPlcHdr/>
                    <w:text/>
                  </w:sdtPr>
                  <w:sdtEndPr/>
                  <w:sdtContent>
                    <w:tc>
                      <w:tcPr>
                        <w:tcW w:w="1265" w:type="dxa"/>
                      </w:tcPr>
                      <w:p w:rsidR="0051230A" w:rsidRPr="004C4424" w:rsidRDefault="0051230A" w:rsidP="00B5785F">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2DB53C5F556C4D03B7BD3D9CAA9E5328"/>
                    </w:placeholder>
                    <w:showingPlcHdr/>
                    <w:text/>
                  </w:sdtPr>
                  <w:sdtEndPr/>
                  <w:sdtContent>
                    <w:tc>
                      <w:tcPr>
                        <w:tcW w:w="1828" w:type="dxa"/>
                      </w:tcPr>
                      <w:p w:rsidR="0051230A" w:rsidRPr="004C4424"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511767281E094A66865B6388A3B1CC4D"/>
                    </w:placeholder>
                    <w:showingPlcHdr/>
                    <w:dropDownList>
                      <w:listItem w:displayText="是" w:value="true"/>
                      <w:listItem w:displayText="否" w:value="false"/>
                    </w:dropDownLis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06251FB9DC2146E88615C04EE462CC95"/>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2C177D" w:rsidRPr="0027174B" w:rsidRDefault="00436816" w:rsidP="00402608">
          <w:pPr>
            <w:pStyle w:val="ym"/>
          </w:pPr>
        </w:p>
      </w:sdtContent>
    </w:sdt>
    <w:sdt>
      <w:sdtPr>
        <w:rPr>
          <w:rFonts w:ascii="Calibri" w:eastAsia="宋体" w:hAnsi="Calibri" w:cs="Times New Roman" w:hint="eastAsia"/>
          <w:sz w:val="21"/>
          <w:szCs w:val="22"/>
        </w:rPr>
        <w:id w:val="-749036299"/>
        <w:lock w:val="sdtLocked"/>
        <w:placeholder>
          <w:docPart w:val="089F1764430248F199AA8C7373F73F03"/>
        </w:placeholder>
      </w:sdtPr>
      <w:sdtEndPr>
        <w:rPr>
          <w:rFonts w:asciiTheme="minorEastAsia" w:hAnsiTheme="minorEastAsia"/>
        </w:rPr>
      </w:sdtEndPr>
      <w:sdtContent>
        <w:p w:rsidR="009C7CB8" w:rsidRPr="007D19B9" w:rsidRDefault="009C7CB8" w:rsidP="00402608">
          <w:pPr>
            <w:pStyle w:val="ym"/>
          </w:pPr>
        </w:p>
        <w:p w:rsidR="0027174B" w:rsidRDefault="00D465D1" w:rsidP="00DA15E9">
          <w:pPr>
            <w:pStyle w:val="2"/>
          </w:pPr>
          <w:r w:rsidRPr="001B6047">
            <w:rPr>
              <w:rFonts w:hint="eastAsia"/>
            </w:rPr>
            <w:t>五</w:t>
          </w:r>
          <w:r w:rsidR="000D0E37" w:rsidRPr="001B6047">
            <w:t>、</w:t>
          </w:r>
          <w:r w:rsidR="000D0E37" w:rsidRPr="001B6047">
            <w:rPr>
              <w:rFonts w:hint="eastAsia"/>
            </w:rPr>
            <w:t>利润分配情况</w:t>
          </w:r>
        </w:p>
        <w:p w:rsidR="002F737D" w:rsidRPr="00DA15E9" w:rsidRDefault="003613F0" w:rsidP="0027174B">
          <w:pPr>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15年</w:t>
          </w:r>
          <w:r w:rsidR="0027174B">
            <w:rPr>
              <w:rFonts w:asciiTheme="minorEastAsia" w:eastAsiaTheme="minorEastAsia" w:hAnsiTheme="minorEastAsia"/>
              <w:b/>
              <w:color w:val="000000" w:themeColor="text1"/>
              <w:szCs w:val="21"/>
            </w:rPr>
            <w:t>分配预案：</w:t>
          </w:r>
          <w:r w:rsidR="0027174B">
            <w:rPr>
              <w:rFonts w:asciiTheme="minorEastAsia" w:eastAsiaTheme="minorEastAsia" w:hAnsiTheme="minorEastAsia" w:hint="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sdt>
              <w:sdtPr>
                <w:rPr>
                  <w:rFonts w:asciiTheme="minorEastAsia" w:eastAsiaTheme="minorEastAsia" w:hAnsiTheme="minorEastAsia"/>
                  <w:color w:val="000000" w:themeColor="text1"/>
                  <w:sz w:val="18"/>
                  <w:szCs w:val="21"/>
                </w:rPr>
                <w:id w:val="2113940927"/>
                <w:lock w:val="sdtLocked"/>
                <w:placeholder>
                  <w:docPart w:val="2748ACA43DFE4078A4ED7DC1881404C2"/>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62F325DC405A4B2B9864CAF60ACFE4E3"/>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75FC110770F49C784979B775C71D61D"/>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12BF5D2333F24844AE6E5C5CBA771DC3"/>
                </w:placeholder>
                <w:showingPlcHdr/>
                <w:text/>
              </w:sdtPr>
              <w:sdtEndPr/>
              <w:sdtContent>
                <w:tc>
                  <w:tcPr>
                    <w:tcW w:w="2126" w:type="dxa"/>
                  </w:tcPr>
                  <w:p w:rsidR="002F737D"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p w:rsidR="0027174B" w:rsidRPr="0027174B" w:rsidRDefault="0027174B" w:rsidP="007D19B9">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RDefault="003613F0" w:rsidP="0027174B">
          <w:pPr>
            <w:ind w:right="-58"/>
            <w:rPr>
              <w:rFonts w:asciiTheme="minorEastAsia" w:eastAsiaTheme="minorEastAsia" w:hAnsiTheme="minorEastAsia"/>
              <w:color w:val="000000" w:themeColor="text1"/>
            </w:rPr>
          </w:pPr>
          <w:r>
            <w:rPr>
              <w:rFonts w:asciiTheme="minorEastAsia" w:eastAsiaTheme="minorEastAsia" w:hAnsiTheme="minorEastAsia"/>
              <w:b/>
              <w:color w:val="000000" w:themeColor="text1"/>
              <w:szCs w:val="21"/>
            </w:rPr>
            <w:t>14</w:t>
          </w:r>
          <w:r>
            <w:rPr>
              <w:rFonts w:asciiTheme="minorEastAsia" w:eastAsiaTheme="minorEastAsia" w:hAnsiTheme="minorEastAsia" w:hint="eastAsia"/>
              <w:b/>
              <w:color w:val="000000" w:themeColor="text1"/>
              <w:szCs w:val="21"/>
            </w:rPr>
            <w:t>年</w:t>
          </w:r>
          <w:r w:rsidR="00CC06F2">
            <w:rPr>
              <w:rFonts w:asciiTheme="minorEastAsia" w:eastAsiaTheme="minorEastAsia" w:hAnsiTheme="minorEastAsia" w:hint="eastAsia"/>
              <w:b/>
              <w:color w:val="000000" w:themeColor="text1"/>
              <w:szCs w:val="21"/>
            </w:rPr>
            <w:t>已分配</w:t>
          </w:r>
          <w:r w:rsidR="0027174B">
            <w:rPr>
              <w:rFonts w:asciiTheme="minorEastAsia" w:eastAsiaTheme="minorEastAsia" w:hAnsiTheme="minorEastAsia" w:hint="eastAsia"/>
              <w:b/>
              <w:color w:val="000000" w:themeColor="text1"/>
              <w:szCs w:val="21"/>
            </w:rPr>
            <w:t>：</w:t>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t xml:space="preserve">        </w:t>
          </w:r>
          <w:r w:rsidR="00CC06F2">
            <w:rPr>
              <w:rFonts w:asciiTheme="minorEastAsia" w:eastAsiaTheme="minorEastAsia" w:hAnsiTheme="minor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43"/>
            <w:gridCol w:w="2126"/>
            <w:gridCol w:w="2268"/>
            <w:gridCol w:w="2127"/>
          </w:tblGrid>
          <w:tr w:rsidR="0027174B" w:rsidRPr="001B6047" w:rsidTr="00952C90">
            <w:tc>
              <w:tcPr>
                <w:tcW w:w="1843"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268"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7"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sdt>
            <w:sdtPr>
              <w:rPr>
                <w:rFonts w:asciiTheme="minorEastAsia" w:eastAsiaTheme="minorEastAsia" w:hAnsiTheme="minorEastAsia"/>
                <w:color w:val="000000" w:themeColor="text1"/>
                <w:sz w:val="18"/>
                <w:szCs w:val="21"/>
              </w:rPr>
              <w:id w:val="-912620742"/>
              <w:lock w:val="sdtLocked"/>
              <w:placeholder>
                <w:docPart w:val="96B9BD33C28340EA96D254CA05877694"/>
              </w:placeholder>
            </w:sdtPr>
            <w:sdtEndPr/>
            <w:sdtContent>
              <w:tr w:rsidR="007D19B9" w:rsidRPr="001B6047" w:rsidTr="00952C90">
                <w:sdt>
                  <w:sdtPr>
                    <w:rPr>
                      <w:rFonts w:asciiTheme="minorEastAsia" w:eastAsiaTheme="minorEastAsia" w:hAnsiTheme="minorEastAsia"/>
                      <w:color w:val="000000" w:themeColor="text1"/>
                      <w:sz w:val="18"/>
                      <w:szCs w:val="21"/>
                    </w:rPr>
                    <w:id w:val="103552854"/>
                    <w:lock w:val="sdtLocked"/>
                    <w:placeholder>
                      <w:docPart w:val="9673BB6199BA4BDEA937367A7C5860FC"/>
                    </w:placeholder>
                    <w:showingPlcHdr/>
                    <w:date w:fullDate="2015-12-03T00:00:00Z">
                      <w:dateFormat w:val="yyyy'年'M'月'd'日'"/>
                      <w:lid w:val="zh-CN"/>
                      <w:storeMappedDataAs w:val="dateTime"/>
                      <w:calendar w:val="gregorian"/>
                    </w:date>
                  </w:sdtPr>
                  <w:sdtEndPr/>
                  <w:sdtContent>
                    <w:tc>
                      <w:tcPr>
                        <w:tcW w:w="1843" w:type="dxa"/>
                      </w:tcPr>
                      <w:p w:rsidR="007D19B9" w:rsidRPr="001B6047" w:rsidRDefault="007D19B9" w:rsidP="007D19B9">
                        <w:pPr>
                          <w:tabs>
                            <w:tab w:val="left" w:pos="5140"/>
                          </w:tabs>
                          <w:rPr>
                            <w:rFonts w:asciiTheme="minorEastAsia" w:eastAsiaTheme="minorEastAsia" w:hAnsiTheme="minorEastAsia"/>
                            <w:color w:val="000000" w:themeColor="text1"/>
                            <w:sz w:val="18"/>
                            <w:szCs w:val="21"/>
                          </w:rPr>
                        </w:pPr>
                        <w:r w:rsidRPr="004441D5">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1908061661"/>
                    <w:lock w:val="sdtLocked"/>
                    <w:placeholder>
                      <w:docPart w:val="FD55988CB6A249E5A347586FAF8B2DB8"/>
                    </w:placeholder>
                    <w:showingPlcHdr/>
                    <w:text/>
                  </w:sdtPr>
                  <w:sdtEndPr/>
                  <w:sdtContent>
                    <w:tc>
                      <w:tcPr>
                        <w:tcW w:w="2126" w:type="dxa"/>
                      </w:tcPr>
                      <w:p w:rsidR="007D19B9" w:rsidRPr="001B6047" w:rsidRDefault="004441D5" w:rsidP="004441D5">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268" w:type="dxa"/>
                  </w:tcPr>
                  <w:p w:rsidR="007D19B9" w:rsidRPr="001B6047" w:rsidRDefault="007D19B9" w:rsidP="007D19B9">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2081556938"/>
                        <w:lock w:val="sdtLocked"/>
                        <w:placeholder>
                          <w:docPart w:val="BABA65E12B244EA8AFC099C604B5FF7F"/>
                        </w:placeholder>
                        <w:showingPlcHdr/>
                        <w:text/>
                      </w:sdtPr>
                      <w:sdtEndPr/>
                      <w:sdtContent>
                        <w:r w:rsidRPr="004441D5">
                          <w:rPr>
                            <w:rStyle w:val="placeholder1Char"/>
                          </w:rPr>
                          <w:t>_______</w:t>
                        </w:r>
                      </w:sdtContent>
                    </w:sdt>
                  </w:p>
                </w:tc>
                <w:sdt>
                  <w:sdtPr>
                    <w:rPr>
                      <w:rFonts w:asciiTheme="minorEastAsia" w:eastAsiaTheme="minorEastAsia" w:hAnsiTheme="minorEastAsia"/>
                      <w:color w:val="000000" w:themeColor="text1"/>
                      <w:sz w:val="18"/>
                      <w:szCs w:val="21"/>
                    </w:rPr>
                    <w:id w:val="-449857875"/>
                    <w:lock w:val="sdtLocked"/>
                    <w:placeholder>
                      <w:docPart w:val="7B0AE30305274F508FA506C552B49FEE"/>
                    </w:placeholder>
                    <w:showingPlcHdr/>
                    <w:text/>
                  </w:sdtPr>
                  <w:sdtEndPr/>
                  <w:sdtContent>
                    <w:tc>
                      <w:tcPr>
                        <w:tcW w:w="2127" w:type="dxa"/>
                      </w:tcPr>
                      <w:p w:rsidR="007D19B9"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sdtContent>
          </w:sdt>
        </w:tbl>
        <w:p w:rsidR="00402608" w:rsidRDefault="007D19B9" w:rsidP="00402608">
          <w:pPr>
            <w:ind w:right="420"/>
            <w:rPr>
              <w:rFonts w:asciiTheme="minorEastAsia" w:eastAsiaTheme="minorEastAsia" w:hAnsi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sdtContent>
    </w:sdt>
    <w:bookmarkStart w:id="11" w:name="_Toc441926733" w:displacedByCustomXml="prev"/>
    <w:p w:rsidR="00D04707" w:rsidRDefault="00D04707" w:rsidP="00D04707">
      <w:pPr>
        <w:tabs>
          <w:tab w:val="left" w:pos="5340"/>
        </w:tabs>
        <w:ind w:right="420"/>
        <w:rPr>
          <w:rFonts w:ascii="黑体" w:eastAsia="黑体" w:hAnsi="黑体"/>
          <w:b/>
          <w:sz w:val="36"/>
          <w:szCs w:val="36"/>
        </w:rPr>
      </w:pPr>
      <w:r>
        <w:rPr>
          <w:rFonts w:ascii="黑体" w:eastAsia="黑体" w:hAnsi="黑体"/>
          <w:b/>
          <w:sz w:val="36"/>
          <w:szCs w:val="36"/>
        </w:rPr>
        <w:tab/>
      </w:r>
    </w:p>
    <w:p w:rsidR="00402608" w:rsidRPr="00402608" w:rsidRDefault="00402608" w:rsidP="00D04707">
      <w:pPr>
        <w:tabs>
          <w:tab w:val="left" w:pos="5340"/>
        </w:tabs>
        <w:ind w:right="420"/>
        <w:rPr>
          <w:i/>
        </w:rPr>
      </w:pPr>
      <w:r w:rsidRPr="00D04707">
        <w:rPr>
          <w:rFonts w:ascii="黑体" w:eastAsia="黑体" w:hAnsi="黑体"/>
          <w:sz w:val="36"/>
          <w:szCs w:val="36"/>
        </w:rPr>
        <w:br w:type="page"/>
      </w:r>
      <w:r w:rsidR="00D04707">
        <w:rPr>
          <w:rFonts w:ascii="黑体" w:eastAsia="黑体" w:hAnsi="黑体"/>
          <w:b/>
          <w:sz w:val="36"/>
          <w:szCs w:val="36"/>
        </w:rPr>
        <w:tab/>
      </w:r>
    </w:p>
    <w:p w:rsidR="00B0009F" w:rsidRPr="00CC1546" w:rsidRDefault="00B0009F"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089F1764430248F199AA8C7373F73F03"/>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0909DEEF0DA041A6A4749EA0A1FC0D3A"/>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27AC5AA04C16489AB54593441D6B101D"/>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F96AAD5A0D8D43F2B9E7EF8E3E796556"/>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BADBBDB273784B12856BC8756F4C3465"/>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2EA2DFB73BEB426D85C17576A69FE0C1"/>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AF6C43DC525647D993CBD18AC3BE7364"/>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D09C0A34305940FEAE5E3ED23F12DEE6"/>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436816"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2002388754"/>
                <w:lock w:val="sdtLocked"/>
                <w:placeholder>
                  <w:docPart w:val="9A6E445AC58140FA9D6160FB763F71B6"/>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436816"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1770766754"/>
                <w:lock w:val="sdtLocked"/>
                <w:placeholder>
                  <w:docPart w:val="1825E13AEA21464E9928CAACDC8E126F"/>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00285F89" w:rsidRPr="001B6047" w:rsidRDefault="00436816"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430661626"/>
                <w:lock w:val="sdtLocked"/>
                <w:placeholder>
                  <w:docPart w:val="C9665F954F6D4D7984E7759D8AC1DBE5"/>
                </w:placeholder>
                <w:showingPlcHdr/>
                <w:text/>
              </w:sdtPr>
              <w:sdtEndPr/>
              <w:sdtContent>
                <w:r w:rsidR="002849B1" w:rsidRPr="00D45443">
                  <w:rPr>
                    <w:rStyle w:val="placeholder1Char"/>
                    <w:rFonts w:hint="eastAsia"/>
                  </w:rPr>
                  <w:t>____</w:t>
                </w:r>
              </w:sdtContent>
            </w:sdt>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04F20F0DCBB546D3B13E86D4EFCDC56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089F1764430248F199AA8C7373F73F03"/>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B639C091DEAC4C38AFBE1F3DD0F09D86"/>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E1E801E94C5D4308B1F1245356D76524"/>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436816"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DA79D30359CD4B679F7AB930CF761B07"/>
                    </w:placeholder>
                    <w:showingPlcHdr/>
                    <w:text/>
                  </w:sdtPr>
                  <w:sdtEndPr/>
                  <w:sdtContent>
                    <w:r w:rsidR="00C078E0" w:rsidRPr="00D45443">
                      <w:rPr>
                        <w:rStyle w:val="placeholder1Char"/>
                      </w:rPr>
                      <w:t>______</w:t>
                    </w:r>
                  </w:sdtContent>
                </w:sdt>
              </w:p>
            </w:tc>
            <w:tc>
              <w:tcPr>
                <w:tcW w:w="579" w:type="pct"/>
              </w:tcPr>
              <w:p w:rsidR="005F570A" w:rsidRPr="004C4424" w:rsidRDefault="00436816"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4A29EFA6D22B49D5B7DD01D0661171BF"/>
                    </w:placeholder>
                    <w:showingPlcHdr/>
                    <w:text/>
                  </w:sdtPr>
                  <w:sdtEndPr/>
                  <w:sdtContent>
                    <w:r w:rsidR="00C078E0" w:rsidRPr="00D45443">
                      <w:rPr>
                        <w:rStyle w:val="placeholder1Char"/>
                      </w:rPr>
                      <w:t>______</w:t>
                    </w:r>
                  </w:sdtContent>
                </w:sdt>
              </w:p>
            </w:tc>
            <w:tc>
              <w:tcPr>
                <w:tcW w:w="580" w:type="pct"/>
              </w:tcPr>
              <w:p w:rsidR="005F570A" w:rsidRPr="004C4424" w:rsidRDefault="00436816"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EACF3884750E4C90B6904B095577ED2F"/>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436816"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A2B68BAABE9044F2B9011EDCC2427972"/>
                    </w:placeholder>
                    <w:showingPlcHdr/>
                    <w:text/>
                  </w:sdtPr>
                  <w:sdtEndPr/>
                  <w:sdtContent>
                    <w:r w:rsidR="00C078E0" w:rsidRPr="00D45443">
                      <w:rPr>
                        <w:rStyle w:val="placeholder1Char"/>
                      </w:rPr>
                      <w:t>______</w:t>
                    </w:r>
                  </w:sdtContent>
                </w:sdt>
              </w:p>
            </w:tc>
            <w:tc>
              <w:tcPr>
                <w:tcW w:w="724" w:type="pct"/>
              </w:tcPr>
              <w:p w:rsidR="005F570A" w:rsidRPr="001B6047" w:rsidRDefault="00436816"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579D2E3198B74B3BB0FF1CCE4BC9D411"/>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436816"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EEC7EB431F1D40C8963A6865529DA0E0"/>
                </w:placeholder>
                <w:showingPlcHdr/>
                <w:text/>
              </w:sdtPr>
              <w:sdtEndPr/>
              <w:sdtContent>
                <w:r w:rsidR="00C078E0" w:rsidRPr="00D45443">
                  <w:rPr>
                    <w:rStyle w:val="placeholder1Char"/>
                  </w:rPr>
                  <w:t>______</w:t>
                </w:r>
              </w:sdtContent>
            </w:sdt>
          </w:p>
        </w:tc>
        <w:tc>
          <w:tcPr>
            <w:tcW w:w="579" w:type="pct"/>
          </w:tcPr>
          <w:p w:rsidR="00196080" w:rsidRPr="004C4424" w:rsidRDefault="00436816"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BB4A206A53044BAEA6FC38574F628BA3"/>
                </w:placeholder>
                <w:showingPlcHdr/>
                <w:text/>
              </w:sdtPr>
              <w:sdtEndPr/>
              <w:sdtContent>
                <w:r w:rsidR="00C078E0" w:rsidRPr="00D45443">
                  <w:rPr>
                    <w:rStyle w:val="placeholder1Char"/>
                  </w:rPr>
                  <w:t>______</w:t>
                </w:r>
              </w:sdtContent>
            </w:sdt>
          </w:p>
        </w:tc>
        <w:tc>
          <w:tcPr>
            <w:tcW w:w="580" w:type="pct"/>
          </w:tcPr>
          <w:p w:rsidR="00196080" w:rsidRPr="004C4424" w:rsidRDefault="00436816"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21FC7B440095435F9C98BD5DB85AD4AD"/>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436816"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9919AC27A7E4725A90C7B1B587A59F8"/>
                </w:placeholder>
                <w:showingPlcHdr/>
                <w:text/>
              </w:sdtPr>
              <w:sdtEndPr/>
              <w:sdtContent>
                <w:r w:rsidR="00C078E0" w:rsidRPr="00D45443">
                  <w:rPr>
                    <w:rStyle w:val="placeholder1Char"/>
                  </w:rPr>
                  <w:t>______</w:t>
                </w:r>
              </w:sdtContent>
            </w:sdt>
          </w:p>
        </w:tc>
        <w:tc>
          <w:tcPr>
            <w:tcW w:w="724" w:type="pct"/>
          </w:tcPr>
          <w:p w:rsidR="00196080" w:rsidRPr="004C4424" w:rsidRDefault="00436816"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8BB4CF5C261D47B2A4D92F4C3FC8398D"/>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DBCCD93BCBC948F591D53C300B9F97F5"/>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4605E73BA921424C9749A78F5183F7F9"/>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6E7195A01DD94F0A8F53A58B58EDD024"/>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6FD01C662B9D472B8558B25CC49998BA"/>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089F1764430248F199AA8C7373F73F03"/>
          </w:placeholder>
        </w:sdtPr>
        <w:sdtEndPr/>
        <w:sdtContent>
          <w:tr w:rsidR="001B6047" w:rsidRPr="001B6047" w:rsidTr="00AE3BB2">
            <w:tc>
              <w:tcPr>
                <w:tcW w:w="1377" w:type="pct"/>
              </w:tcPr>
              <w:p w:rsidR="0075711D" w:rsidRPr="001B6047" w:rsidRDefault="00436816"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5EDD2BDE918B42BC883E961495F5F55F"/>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3963D1BF6EB74943A2E302FE65C428C5"/>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035F5426FD9E4D19B68E50670128ADEE"/>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DCC4229DA40140858FC0E2825DA36B2A"/>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CA8563777F7A4D119F3BAD07F7DC0946"/>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7F332BF96746456FB846081B15F1AB2E"/>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089F1764430248F199AA8C7373F73F03"/>
          </w:placeholder>
        </w:sdtPr>
        <w:sdtEndPr/>
        <w:sdtContent>
          <w:tr w:rsidR="009B3B78" w:rsidRPr="001B6047" w:rsidTr="00AE3BB2">
            <w:tc>
              <w:tcPr>
                <w:tcW w:w="3686" w:type="dxa"/>
              </w:tcPr>
              <w:p w:rsidR="009B3B78" w:rsidRPr="001B6047" w:rsidRDefault="00436816"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67E82B1DBF564A12ABD5BB67435409EA"/>
                    </w:placeholder>
                    <w:showingPlcHdr/>
                    <w:text/>
                  </w:sdtPr>
                  <w:sdtEndPr/>
                  <w:sdtContent>
                    <w:r w:rsidR="006F329F" w:rsidRPr="00D45443">
                      <w:rPr>
                        <w:rStyle w:val="placeholder1Char"/>
                      </w:rPr>
                      <w:t>__________</w:t>
                    </w:r>
                  </w:sdtContent>
                </w:sdt>
              </w:p>
            </w:tc>
            <w:tc>
              <w:tcPr>
                <w:tcW w:w="3119" w:type="dxa"/>
              </w:tcPr>
              <w:p w:rsidR="009B3B78" w:rsidRPr="006F329F" w:rsidRDefault="00436816"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5214ECD7A09A44C39CD5B22235E66695"/>
                    </w:placeholder>
                    <w:showingPlcHdr/>
                    <w:text/>
                  </w:sdtPr>
                  <w:sdtEndPr/>
                  <w:sdtContent>
                    <w:r w:rsidR="006F329F" w:rsidRPr="00D45443">
                      <w:rPr>
                        <w:rStyle w:val="placeholder1Char"/>
                      </w:rPr>
                      <w:t>__________</w:t>
                    </w:r>
                  </w:sdtContent>
                </w:sdt>
              </w:p>
            </w:tc>
            <w:tc>
              <w:tcPr>
                <w:tcW w:w="3118" w:type="dxa"/>
              </w:tcPr>
              <w:p w:rsidR="009B3B78" w:rsidRPr="006F329F" w:rsidRDefault="00436816"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42DC5937FC314E4E95E0746C3B209E23"/>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C50E6F918FA844ACAD718539B6091C1E"/>
            </w:placeholder>
            <w:showingPlcHdr/>
            <w:dataBinding w:prefixMappings="xmlns:ns0='http://wwww.hallomagic.com/xbrl/consistency' xmlns:ns1='consistency' " w:xpath="/ns0:xbrlConsistency[1]/ns1:ccConsistency[1]/ns1:ccSign_AnRenYuanGangWeiGouChengYuanGongDeRenShuneeq_duration_T-1[1]" w:storeItemID="{FE1676A3-EB50-4222-9B6B-7476559E528E}"/>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114C4F82FC9F45AC8599C96B325B4FD9"/>
            </w:placeholder>
            <w:showingPlcHdr/>
            <w:dataBinding w:prefixMappings="xmlns:ns0='http://wwww.hallomagic.com/xbrl/consistency' xmlns:ns1='consistency' " w:xpath="/ns0:xbrlConsistency[1]/ns1:ccConsistency[1]/ns1:ccSign_AnRenYuanGangWeiGouChengYuanGongDeRenShuneeq_duration_T[1]" w:storeItemID="{FE1676A3-EB50-4222-9B6B-7476559E528E}"/>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1FDE6362BF224890987A85CC8B22514D"/>
                </w:placeholder>
                <w:showingPlcHdr/>
                <w:text/>
              </w:sdtPr>
              <w:sdtEndPr/>
              <w:sdtContent>
                <w:r w:rsidR="006F329F" w:rsidRPr="00FB7304">
                  <w:rPr>
                    <w:rStyle w:val="placeholder1Char"/>
                  </w:rPr>
                  <w:t>__________</w:t>
                </w:r>
              </w:sdtContent>
            </w:sdt>
          </w:p>
        </w:tc>
        <w:tc>
          <w:tcPr>
            <w:tcW w:w="3685" w:type="dxa"/>
          </w:tcPr>
          <w:p w:rsidR="008C19D3" w:rsidRPr="006F329F"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19B66F3C05CC44DAB85805F87B395921"/>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91E4278EEF304289A4B5D1750DCC8BF3"/>
                </w:placeholder>
                <w:showingPlcHdr/>
                <w:text/>
              </w:sdtPr>
              <w:sdtEndPr/>
              <w:sdtContent>
                <w:r w:rsidR="006F329F" w:rsidRPr="00FB7304">
                  <w:rPr>
                    <w:rStyle w:val="placeholder1Char"/>
                  </w:rPr>
                  <w:t>__________</w:t>
                </w:r>
              </w:sdtContent>
            </w:sdt>
          </w:p>
        </w:tc>
        <w:tc>
          <w:tcPr>
            <w:tcW w:w="3685" w:type="dxa"/>
          </w:tcPr>
          <w:p w:rsidR="008C19D3" w:rsidRPr="006F329F"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F4480F50C57146A8A16D83CA0CF9F109"/>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6A8DA4CBE6CA478182BCD8F56DD628D3"/>
                </w:placeholder>
                <w:showingPlcHdr/>
                <w:text/>
              </w:sdtPr>
              <w:sdtEndPr/>
              <w:sdtContent>
                <w:r w:rsidR="006F329F" w:rsidRPr="00FB7304">
                  <w:rPr>
                    <w:rStyle w:val="placeholder1Char"/>
                  </w:rPr>
                  <w:t>__________</w:t>
                </w:r>
              </w:sdtContent>
            </w:sdt>
          </w:p>
        </w:tc>
        <w:tc>
          <w:tcPr>
            <w:tcW w:w="3685" w:type="dxa"/>
          </w:tcPr>
          <w:p w:rsidR="008C19D3" w:rsidRPr="006F329F"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77BFD02FAF6646A4B34B84C5FE94FA8F"/>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1F79BD5918AA4D45BDD36A502043B853"/>
                </w:placeholder>
                <w:showingPlcHdr/>
                <w:text/>
              </w:sdtPr>
              <w:sdtEndPr/>
              <w:sdtContent>
                <w:r w:rsidR="006F329F" w:rsidRPr="0008334C">
                  <w:rPr>
                    <w:rStyle w:val="placeholder1Char"/>
                  </w:rPr>
                  <w:t>__________</w:t>
                </w:r>
              </w:sdtContent>
            </w:sdt>
          </w:p>
        </w:tc>
        <w:tc>
          <w:tcPr>
            <w:tcW w:w="3685" w:type="dxa"/>
          </w:tcPr>
          <w:p w:rsidR="008C19D3" w:rsidRPr="006F329F"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9E993078EB9A47E99F321069BADC66D2"/>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A5AF711159604F5F993D07F04F65EBDD"/>
                </w:placeholder>
                <w:showingPlcHdr/>
                <w:text/>
              </w:sdtPr>
              <w:sdtEndPr/>
              <w:sdtContent>
                <w:r w:rsidR="006F329F" w:rsidRPr="005A4913">
                  <w:rPr>
                    <w:rStyle w:val="placeholder1Char"/>
                  </w:rPr>
                  <w:t>__________</w:t>
                </w:r>
              </w:sdtContent>
            </w:sdt>
          </w:p>
        </w:tc>
        <w:tc>
          <w:tcPr>
            <w:tcW w:w="3685" w:type="dxa"/>
          </w:tcPr>
          <w:p w:rsidR="008C19D3" w:rsidRPr="006F329F"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FD5CE9C89E994C07867D99B8D3659E6A"/>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436816"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51E952137EEB484CBE596E8C6C2D82E8"/>
                </w:placeholder>
                <w:showingPlcHdr/>
                <w:dataBinding w:prefixMappings="xmlns:ns0='http://wwww.hallomagic.com/xbrl/consistency' xmlns:ns1='consistency' " w:xpath="/ns0:xbrlConsistency[1]/ns1:ccConsistency[1]/ns1:ccSign_AnRenYuanGangWeiGouChengYuanGongDeRenShuneeq_duration_T-1[1]" w:storeItemID="{FE1676A3-EB50-4222-9B6B-7476559E528E}"/>
                <w:text/>
              </w:sdtPr>
              <w:sdtEndPr/>
              <w:sdtContent>
                <w:r w:rsidR="006F329F" w:rsidRPr="005A4913">
                  <w:rPr>
                    <w:rStyle w:val="placeholder1Char"/>
                  </w:rPr>
                  <w:t>__________</w:t>
                </w:r>
              </w:sdtContent>
            </w:sdt>
          </w:p>
        </w:tc>
        <w:tc>
          <w:tcPr>
            <w:tcW w:w="3685" w:type="dxa"/>
          </w:tcPr>
          <w:p w:rsidR="008C19D3" w:rsidRPr="006F329F" w:rsidRDefault="00436816"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DDFB864D7CF948AD95A84E1884ED5502"/>
                </w:placeholder>
                <w:showingPlcHdr/>
                <w:dataBinding w:prefixMappings="xmlns:ns0='http://wwww.hallomagic.com/xbrl/consistency' xmlns:ns1='consistency' " w:xpath="/ns0:xbrlConsistency[1]/ns1:ccConsistency[1]/ns1:ccSign_AnRenYuanGangWeiGouChengYuanGongDeRenShuneeq_duration_T[1]" w:storeItemID="{FE1676A3-EB50-4222-9B6B-7476559E528E}"/>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1104E14C25A24721BAEF8E5E3F7659CE"/>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82EB9E1278D64628BF79B8DD5ACBC2CC"/>
                </w:placeholder>
                <w:showingPlcHdr/>
                <w:text/>
              </w:sdtPr>
              <w:sdtEndPr/>
              <w:sdtContent>
                <w:r w:rsidR="00FA45EF" w:rsidRPr="005A4913">
                  <w:rPr>
                    <w:rStyle w:val="placeholder1Char"/>
                  </w:rPr>
                  <w:t>_______</w:t>
                </w:r>
              </w:sdtContent>
            </w:sdt>
          </w:p>
        </w:tc>
        <w:tc>
          <w:tcPr>
            <w:tcW w:w="1914" w:type="dxa"/>
          </w:tcPr>
          <w:p w:rsidR="00FA45EF" w:rsidRPr="00FA45EF" w:rsidRDefault="00436816"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6A9D5BEEA46F44C3ABA7F50BA7752B0C"/>
                </w:placeholder>
                <w:showingPlcHdr/>
                <w:text/>
              </w:sdtPr>
              <w:sdtEndPr/>
              <w:sdtContent>
                <w:r w:rsidR="006C2832" w:rsidRPr="005A4913">
                  <w:rPr>
                    <w:rStyle w:val="placeholder1Char"/>
                  </w:rPr>
                  <w:t>________</w:t>
                </w:r>
              </w:sdtContent>
            </w:sdt>
          </w:p>
        </w:tc>
        <w:tc>
          <w:tcPr>
            <w:tcW w:w="2717" w:type="dxa"/>
          </w:tcPr>
          <w:p w:rsidR="00B235EA" w:rsidRPr="004C4424"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A3A5A486B73841348CAB06AC2829AEE1"/>
                </w:placeholder>
                <w:showingPlcHdr/>
                <w:text/>
              </w:sdtPr>
              <w:sdtEndPr/>
              <w:sdtContent>
                <w:r w:rsidR="006F329F" w:rsidRPr="005A4913">
                  <w:rPr>
                    <w:rStyle w:val="placeholder1Char"/>
                  </w:rPr>
                  <w:t>________</w:t>
                </w:r>
              </w:sdtContent>
            </w:sdt>
          </w:p>
        </w:tc>
        <w:tc>
          <w:tcPr>
            <w:tcW w:w="2315" w:type="dxa"/>
          </w:tcPr>
          <w:p w:rsidR="00B235EA" w:rsidRPr="004C4424" w:rsidRDefault="00436816"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1F2C04B48104193B8F249A9FDF9A3C6"/>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143AAE2F9D524556ADD2CB4E86AD98C5"/>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3105324675EF4939B1F27621ABB510DF"/>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4D49E4D1ADB048AC9D1BBDB5C6FC2177"/>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A23CE1E05F9A44DB96A4F98DE2B77749"/>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04AB194892064FBF982A055C446BD1E2"/>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775650E04DA54AB2817FCCEC03FC6D47"/>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0FD0A06528E4AC1BB7A845E53BE41B1"/>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8C4180BB46A24B76A2A644379BE4C782"/>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93802BF9C1874F7C993B96406CC51372"/>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4861D65D01BA4D8A8F202358E3958276"/>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3441011556094A2CA807482574A3F522"/>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C90FDE3D18B04B258E2C687B89371054"/>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0968D7B06AFB43B5BD1D7A29D926895A"/>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089F1764430248F199AA8C7373F73F03"/>
          </w:placeholder>
        </w:sdtPr>
        <w:sdtEndPr/>
        <w:sdtContent>
          <w:tr w:rsidR="001B6047" w:rsidRPr="001B6047" w:rsidTr="00AE3BB2">
            <w:tc>
              <w:tcPr>
                <w:tcW w:w="2770" w:type="dxa"/>
              </w:tcPr>
              <w:p w:rsidR="00601BA0" w:rsidRPr="004C4424" w:rsidRDefault="00436816"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3440472842554BF488DD8C014D17B0AA"/>
                    </w:placeholder>
                    <w:showingPlcHdr/>
                    <w:text/>
                  </w:sdtPr>
                  <w:sdtEndPr/>
                  <w:sdtContent>
                    <w:r w:rsidR="00BC017C" w:rsidRPr="005A4913">
                      <w:rPr>
                        <w:rStyle w:val="placeholder1Char"/>
                      </w:rPr>
                      <w:t>____________</w:t>
                    </w:r>
                  </w:sdtContent>
                </w:sdt>
              </w:p>
            </w:tc>
            <w:tc>
              <w:tcPr>
                <w:tcW w:w="2617" w:type="dxa"/>
              </w:tcPr>
              <w:p w:rsidR="00601BA0" w:rsidRPr="001B6047" w:rsidRDefault="00436816"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A4A080C0FF52480DAF677E6676D3D522"/>
                    </w:placeholder>
                    <w:showingPlcHdr/>
                    <w:text/>
                  </w:sdtPr>
                  <w:sdtEndPr/>
                  <w:sdtContent>
                    <w:r w:rsidR="00BC017C" w:rsidRPr="005A4913">
                      <w:rPr>
                        <w:rStyle w:val="placeholder1Char"/>
                      </w:rPr>
                      <w:t>_______</w:t>
                    </w:r>
                  </w:sdtContent>
                </w:sdt>
              </w:p>
            </w:tc>
            <w:tc>
              <w:tcPr>
                <w:tcW w:w="4536" w:type="dxa"/>
              </w:tcPr>
              <w:p w:rsidR="00601BA0" w:rsidRPr="001B6047" w:rsidRDefault="00436816"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D175C21FC760461388F996C78406C89E"/>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F0BC111948FA4D6B81CDA6E9BF3DFB2F"/>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62875860AEE84327B3AD174762258A35"/>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9D5EFB" w:rsidP="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436816"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CD9A42596D8747AD886060320C7ACBD0"/>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089F1764430248F199AA8C7373F73F03"/>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24002C174D7E46B9A8EE9303FDBD1140"/>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436816"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2567C8B1A3494B54A678C31C5AD86A3B"/>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952A8B0622714B8384BBFAE082B4B908"/>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0D815293AC5E4565B2EA48EB20832E53"/>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751D898126494076BF8695789C696514"/>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C507CD8299D8403F92F159013A2D522E"/>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436816"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42632D78552E4038A0FEF08138608A52"/>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436816"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BF7FD9292B064C30A282AD82D795110A"/>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436816"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D85A7ADBF7584B41B777A9C41574B07F"/>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436816"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3BAA01344DDE45EB96CB8ACE62B28A27"/>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D7B78B0064684A20B56B2D6FDBAB606F"/>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436816"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EEECBBB39C214F939DA70BDDCC2325C0"/>
                </w:placeholder>
                <w:showingPlcHdr/>
                <w:dataBinding w:prefixMappings="xmlns:ns0='http://wwww.hallomagic.com/xbrl/consistency' xmlns:ns1='consistency' " w:xpath="/ns0:xbrlConsistency[1]/ns1:ccConsistency[1]/ns1:ccSign_QianZiZhuCekuaiJiShiXingMingneeq_duration_T[1]" w:storeItemID="{FE1676A3-EB50-4222-9B6B-7476559E528E}"/>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49E713B0AD8F4CFEB111A90AEDA985C6"/>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436816"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D09E31C11B404FE89F92AB75E661B5E5"/>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6DD041FE711D41EA882E315B56DEEAE3"/>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763B59" w:rsidRDefault="00763B59" w:rsidP="00C42CEF"/>
    <w:p w:rsidR="00E1055B" w:rsidRDefault="00E1055B" w:rsidP="00C42CEF">
      <w:pPr>
        <w:sectPr w:rsidR="00E1055B" w:rsidSect="008919DD">
          <w:headerReference w:type="default" r:id="rId19"/>
          <w:headerReference w:type="first" r:id="rId20"/>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t>二</w:t>
      </w:r>
      <w:r>
        <w:t>、</w:t>
      </w:r>
      <w:r w:rsidRPr="00501BCB">
        <w:t>财务报表</w:t>
      </w:r>
    </w:p>
    <w:p w:rsidR="008845FD" w:rsidRPr="00335C6E" w:rsidRDefault="008845FD"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8"/>
        <w:gridCol w:w="1845"/>
        <w:gridCol w:w="2553"/>
        <w:gridCol w:w="2271"/>
      </w:tblGrid>
      <w:tr w:rsidR="008845FD" w:rsidRPr="001B6047" w:rsidTr="00705447">
        <w:tc>
          <w:tcPr>
            <w:tcW w:w="1544"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8845FD" w:rsidRPr="001B6047" w:rsidRDefault="008845FD"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1B6047" w:rsidRDefault="008845FD"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845FD" w:rsidRPr="001B6047"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369E3AF0824841AB905E11B5CA12E6FB"/>
                </w:placeholder>
                <w:showingPlcHdr/>
                <w:dataBinding w:prefixMappings="xmlns:ns0='http://wwww.hallomagic.com/xbrl/consistency' xmlns:ns1='consistency' " w:xpath="/ns0:xbrlConsistency[1]/ns1:ccConsistency[1]/ns1:ccSign_BankBalancesAndCash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AEB4236C55B46038ABD640544C2B54B"/>
                </w:placeholder>
                <w:showingPlcHdr/>
                <w:dataBinding w:prefixMappings="xmlns:ns0='http://wwww.hallomagic.com/xbrl/consistency' xmlns:ns1='consistency' " w:xpath="/ns0:xbrlConsistency[1]/ns1:ccConsistency[1]/ns1:ccSign_BankBalancesAndCash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9A22034900844027A034E9A49A2A1705"/>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1AB317B9C6E446E5A9C659356321EFF0"/>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FC21AD011A024096AF5610D6A09F7C5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8A7F2DC48EC247DE83AC7F940CA5CBF7"/>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557AC7D29E184BC383FDB8E6DC45346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0C05384E8B324F16910E42A2A18BB11D"/>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A757AC7402A748659EF5F7782DCD6BF6"/>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0A49AA19E2AC4C8DA829F5A9AFC1B8AD"/>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A7391C725BF34A27A3D6A4268D795978"/>
                </w:placeholder>
                <w:showingPlcHdr/>
                <w:dataBinding w:prefixMappings="xmlns:ns0='http://wwww.hallomagic.com/xbrl/consistency' xmlns:ns1='consistency' " w:xpath="/ns0:xbrlConsistency[1]/ns1:ccConsistency[1]/ns1:ccSign_AccountsReceivable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2F6B228C077D4C8EB4A426728C64FFCA"/>
                </w:placeholder>
                <w:showingPlcHdr/>
                <w:dataBinding w:prefixMappings="xmlns:ns0='http://wwww.hallomagic.com/xbrl/consistency' xmlns:ns1='consistency' " w:xpath="/ns0:xbrlConsistency[1]/ns1:ccConsistency[1]/ns1:ccSign_AccountsReceivable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D92878DDC79D4369BD63A48ACB66C30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74674EB167534502872D69C488568099"/>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1424EB8BA3DF451C97A114C887E3FF6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C5A686068DD143F08FE3B84B27CA0580"/>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EF3EB410867B4F8682A96F9F7E205B62"/>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204297D8CE1B4F43A5B38FD767E90D61"/>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BC844072575742A58FA9FA3BBEF86C32"/>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F3DA7A6E1283472ABCF762D2E8F24249"/>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BF0CAE2A05EC4333ABB4223808B49A7D"/>
                </w:placeholder>
                <w:showingPlcHdr/>
                <w:dataBinding w:prefixMappings="xmlns:ns0='http://wwww.hallomagic.com/xbrl/consistency' xmlns:ns1='consistency' " w:xpath="/ns0:xbrlConsistency[1]/ns1:ccConsistency[1]/ns1:ccSign_Inventorie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282854D6AD584C099C26DF0018689939"/>
                </w:placeholder>
                <w:showingPlcHdr/>
                <w:dataBinding w:prefixMappings="xmlns:ns0='http://wwww.hallomagic.com/xbrl/consistency' xmlns:ns1='consistency' " w:xpath="/ns0:xbrlConsistency[1]/ns1:ccConsistency[1]/ns1:ccSign_Inventorie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8845FD" w:rsidRPr="00961345"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BBC7CA32ED164E488D7007990C46788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59D9D16502CF45BA95776934394672B9"/>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F2284F2CE2A5456C8A5EE47BB2FD5EB1"/>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F349A8D8638E47DB9D9529FC5D16907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E0B04DE65D72419DB59ABC056E515BB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575A63C8ADA24E04952BFFEA0FE7B106"/>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07A9BA1EF01B480E8F7F45B3978948C4"/>
                </w:placeholder>
                <w:showingPlcHdr/>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14BB847AFA9A4E7DB42291B5572CCD57"/>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1E59389AAF814588BF1916118CA8CF7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72D513E7457E4ACEB316B780AB716310"/>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F9B44A366DA944458DDE68EA7A29DC64"/>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27467AB29407430AA3D49AC7CB608BFA"/>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4442E8846C244B90ABAB2504D041CBA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DDDFAFA759F8462786779692908DF6DC"/>
                </w:placeholder>
                <w:showingPlcHdr/>
                <w:text/>
              </w:sdtPr>
              <w:sdtEndPr/>
              <w:sdtContent>
                <w:r w:rsidR="008845FD">
                  <w:rPr>
                    <w:rStyle w:val="placeholder1Char"/>
                    <w:rFonts w:hint="eastAsia"/>
                  </w:rPr>
                  <w:t>____________</w:t>
                </w:r>
              </w:sdtContent>
            </w:sdt>
          </w:p>
        </w:tc>
      </w:tr>
      <w:tr w:rsidR="008845FD" w:rsidRPr="00552A81" w:rsidTr="00705447">
        <w:trPr>
          <w:trHeight w:val="435"/>
        </w:trPr>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86266F9DDFBC46E4A76B2FE54EF895D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021924D286FA46419A46BFA7D1E22E7B"/>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F30B8A95133D4054968FF1BC9940AF4F"/>
                </w:placeholder>
                <w:showingPlcHdr/>
                <w:dataBinding w:prefixMappings="xmlns:ns0='http://wwww.hallomagic.com/xbrl/consistency' xmlns:ns1='consistency' " w:xpath="/ns0:xbrlConsistency[1]/ns1:ccConsistency[1]/ns1:ccSign_LongTermEquityInvestment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697DA6AFEA114D9E84F8042B2547BEF7"/>
                </w:placeholder>
                <w:showingPlcHdr/>
                <w:dataBinding w:prefixMappings="xmlns:ns0='http://wwww.hallomagic.com/xbrl/consistency' xmlns:ns1='consistency' " w:xpath="/ns0:xbrlConsistency[1]/ns1:ccConsistency[1]/ns1:ccSign_LongTermEquityInvestment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BF9073B8D1014590A00CDC91F21C79B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0F5158D7D5CB449BACF00A0ABA15B07A"/>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76E1A2EA03FF47429A911CCCE6553F78"/>
                </w:placeholder>
                <w:showingPlcHdr/>
                <w:dataBinding w:prefixMappings="xmlns:ns0='http://wwww.hallomagic.com/xbrl/consistency' xmlns:ns1='consistency' " w:xpath="/ns0:xbrlConsistency[1]/ns1:ccConsistency[1]/ns1:ccSign_PropertyPlantAndEquipment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9D9A15918319462490CB753AFF1708F9"/>
                </w:placeholder>
                <w:showingPlcHdr/>
                <w:dataBinding w:prefixMappings="xmlns:ns0='http://wwww.hallomagic.com/xbrl/consistency' xmlns:ns1='consistency' " w:xpath="/ns0:xbrlConsistency[1]/ns1:ccConsistency[1]/ns1:ccSign_PropertyPlantAndEquipment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232B7FA6EA334F4DAF50BFDE502296FF"/>
                </w:placeholder>
                <w:showingPlcHdr/>
                <w:dataBinding w:prefixMappings="xmlns:ns0='http://wwww.hallomagic.com/xbrl/consistency' xmlns:ns1='consistency' " w:xpath="/ns0:xbrlConsistency[1]/ns1:ccConsistency[1]/ns1:ccSign_ConstructionInProgres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D1479F53858A461EBAEDD25CE446B420"/>
                </w:placeholder>
                <w:showingPlcHdr/>
                <w:dataBinding w:prefixMappings="xmlns:ns0='http://wwww.hallomagic.com/xbrl/consistency' xmlns:ns1='consistency' " w:xpath="/ns0:xbrlConsistency[1]/ns1:ccConsistency[1]/ns1:ccSign_ConstructionInProgres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6E6D5213B2D8400D9BA82BB4609AA014"/>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B686B2C8B24244D998BB01BD19B4C0D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06295862592040F789BC0BE5037AF8E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14D1F226900B4BA59BED497C0217D00F"/>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559D5C4C8D444AC7812BB06B0366F532"/>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57C16F3F5CA74A8F8C483CA7EFC99263"/>
                </w:placeholder>
                <w:showingPlcHdr/>
                <w:text/>
              </w:sdtPr>
              <w:sdtEndPr/>
              <w:sdtContent>
                <w:r w:rsidR="008845FD">
                  <w:rPr>
                    <w:rStyle w:val="placeholder1Char"/>
                    <w:rFonts w:hint="eastAsia"/>
                  </w:rPr>
                  <w:t>____________</w:t>
                </w:r>
              </w:sdtContent>
            </w:sdt>
          </w:p>
        </w:tc>
      </w:tr>
      <w:tr w:rsidR="008845FD" w:rsidRPr="00552A81" w:rsidTr="00705447">
        <w:trPr>
          <w:trHeight w:val="276"/>
        </w:trPr>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717C2AB64023433DB36DB0CFC2706FC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5D3B6A64178B4868A6ECB07DD0423948"/>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5FE6623861C54BC98BD3F708EA73F44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EBF34AE2F5104586BBAEF2404EB74E02"/>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470316AF47E74B86A77F689F75611DCD"/>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F4BFC97EF0F247A2ACF3AEB1066C5C90"/>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E162E0ED52E64D1C81B0D2947E75D7D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E18365E3BA3F4B16A9475B43062F5FBF"/>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EF9258A6CBC84B909F90B59AA64068D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D5717E6E87F447049541533B96A59CEF"/>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CC5B8AD703B5495AB80B92756A2B963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D80417F230D64C9F944CE67014C6D7CE"/>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EFE8EE4CFA3D41B2B3BE4DB96F174425"/>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00715DEEAE654135B303E64FB4D18678"/>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60E37A601B2F4D40ADAB844A422A657A"/>
                </w:placeholder>
                <w:showingPlcHdr/>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49259F7C600244C8A2822590A01D0265"/>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1947C980ACE14F37A5D268F2A322DC0A"/>
                </w:placeholder>
                <w:showingPlcHdr/>
                <w:dataBinding w:prefixMappings="xmlns:ns0='http://wwww.hallomagic.com/xbrl/consistency' xmlns:ns1='consistency' " w:xpath="/ns0:xbrlConsistency[1]/ns1:ccConsistency[1]/ns1:ccSign_Asset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87E96DAB9B8346C8991C7D400BDE0D1E"/>
                </w:placeholder>
                <w:showingPlcHdr/>
                <w:dataBinding w:prefixMappings="xmlns:ns0='http://wwww.hallomagic.com/xbrl/consistency' xmlns:ns1='consistency' " w:xpath="/ns0:xbrlConsistency[1]/ns1:ccConsistency[1]/ns1:ccSign_Assetsneeq_instant_T-1[1]" w:storeItemID="{FE1676A3-EB50-4222-9B6B-7476559E528E}"/>
                <w:text/>
              </w:sdtPr>
              <w:sdtEndPr/>
              <w:sdtContent>
                <w:r w:rsidR="008845FD">
                  <w:rPr>
                    <w:rStyle w:val="placeholder1Char"/>
                    <w:rFonts w:hint="eastAsia"/>
                  </w:rPr>
                  <w:t>____________</w:t>
                </w:r>
              </w:sdtContent>
            </w:sdt>
          </w:p>
        </w:tc>
      </w:tr>
      <w:tr w:rsidR="008845FD" w:rsidRPr="00552A81" w:rsidTr="00705447">
        <w:trPr>
          <w:trHeight w:val="305"/>
        </w:trPr>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0F0F8C87D4AF407481FFAF453F5E1A9A"/>
                </w:placeholder>
                <w:showingPlcHdr/>
                <w:dataBinding w:prefixMappings="xmlns:ns0='http://wwww.hallomagic.com/xbrl/consistency' xmlns:ns1='consistency' " w:xpath="/ns0:xbrlConsistency[1]/ns1:ccConsistency[1]/ns1:ccSign_ShortTermBorrowing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0B4654734DC4BE1ACBDAC9D75343988"/>
                </w:placeholder>
                <w:showingPlcHdr/>
                <w:dataBinding w:prefixMappings="xmlns:ns0='http://wwww.hallomagic.com/xbrl/consistency' xmlns:ns1='consistency' " w:xpath="/ns0:xbrlConsistency[1]/ns1:ccConsistency[1]/ns1:ccSign_ShortTermBorrowing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A331A37121CB48B283EBC851D1534A26"/>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CEE47A9022574EDF93E8CF090DCF928D"/>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96AF6DB5E62144B48492C6F0CF37477E"/>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D32C99401BFF45048E66643CCFCCAFAE"/>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629EC040252543D9AF8553AF6472216C"/>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91C1A6FB0C114FCA9A013CD720C45F25"/>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BBBF48B00D034443BE476A765101812F"/>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7110888100FB435DA15BDE0A54A635FD"/>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985191EDC0274EB19542D54557D99008"/>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C1EC9AC98EFC46B390917C4468F96661"/>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2DD94DA3EFB4694803F004C3D2153AE"/>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D501A8DCC5764E01A6C5C6241A0485D8"/>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5C5DD8C83A419B8354755AD28BAA1F"/>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1CEC4AA1A8124E8F9AF2481EC5A047A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5E13CE0E5FC473880F0CAC6703A3498"/>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F75C03BBF93D447EB5A3BF11C3054555"/>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7C7D51F95A5243CBA566E2CB4BA41BC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7E9752FBFA6D4C21B2030169EEF330A4"/>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6916D36BC1F427998C349F0271EFAE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4F4118A06C994E87922F4D02E0377454"/>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FAA907FD94DD4E788244D7301FE5A73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5FD7C249BD8D4B469198F069EB86CA61"/>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7BAFC88BE2B644E294DB80C262633B0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033A9BD80A1D4FECA2AE8801658C5D06"/>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8BF2306E3BE24769A73376E21A58C85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DEEB44F42E364620949B2204303272BF"/>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C64C8AACFFD44994A050CDFF8E2F4E08"/>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D9C9E5FD74C49CF9DF82DA342BDDDF9"/>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23557C7D2E0F435CB3FCF6EFD98769DF"/>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94B810B4440444468A4085511C75BC33"/>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C4890F8D69C14F75A9BED41EF7E02A1C"/>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B6F241BB94B4921A964BD88A6DA09A2"/>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87AA4F3D625444495C736275C896B5F"/>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7F89B1EDE5F34D83875D84251177C441"/>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E84D200BAB7D4737886CFFDAD3D57ACE"/>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E313F18FBACF4BABABCF31C8F35D36F2"/>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2915E4EB8C2C4E15BFD0D786C6C569F6"/>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2CBBB7AB56334DD5B804A8B7F0FFA6B2"/>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9B93471E06E9497791DB41A9804D2ED2"/>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12A534868B849D085987E7E7B36208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DE6129AA8DBB431880F075B6EA6CD8B6"/>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8A2505F25BB45D58B4F4F55F9C0DDE5"/>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34643BA56A74498EA2DB9A7E115FA851"/>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C422AE82436C422EA8328BB93F5CB1DA"/>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241A4569BB73402F986B740E4C3C29E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25281C1B27544B4BB8B5754E6382903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46024F25FB0B4B7F951435D98BD3175F"/>
                </w:placeholder>
                <w:showingPlcHdr/>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FFC91502CE08413380FA9400E3744C34"/>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112DC0F4EA0546A98C18F7212CE7EB60"/>
                </w:placeholder>
                <w:showingPlcHdr/>
                <w:dataBinding w:prefixMappings="xmlns:ns0='http://wwww.hallomagic.com/xbrl/consistency' xmlns:ns1='consistency' " w:xpath="/ns0:xbrlConsistency[1]/ns1:ccConsistency[1]/ns1:ccSign_LongtermBorrowing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2C4A6A9705A44333861A5A6ADFC9E0AA"/>
                </w:placeholder>
                <w:showingPlcHdr/>
                <w:dataBinding w:prefixMappings="xmlns:ns0='http://wwww.hallomagic.com/xbrl/consistency' xmlns:ns1='consistency' " w:xpath="/ns0:xbrlConsistency[1]/ns1:ccConsistency[1]/ns1:ccSign_LongtermBorrowingsneeq_instant_T-1[1]" w:storeItemID="{FE1676A3-EB50-4222-9B6B-7476559E528E}"/>
                <w:text/>
              </w:sdtPr>
              <w:sdtEndPr/>
              <w:sdtContent>
                <w:r w:rsidR="008845FD">
                  <w:rPr>
                    <w:rStyle w:val="placeholder1Char"/>
                    <w:rFonts w:hint="eastAsia"/>
                  </w:rPr>
                  <w:t>____________</w:t>
                </w:r>
              </w:sdtContent>
            </w:sdt>
          </w:p>
        </w:tc>
      </w:tr>
      <w:tr w:rsidR="008845FD" w:rsidRPr="00552A81" w:rsidTr="00705447">
        <w:trPr>
          <w:trHeight w:val="201"/>
        </w:trPr>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8881481541FC410489AEB0913EB4DAD2"/>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8FFFF4B98494702B17FEBB28C649E29"/>
                </w:placeholder>
                <w:showingPlcHdr/>
                <w:text/>
              </w:sdtPr>
              <w:sdtEndPr/>
              <w:sdtContent>
                <w:r w:rsidR="008845FD">
                  <w:rPr>
                    <w:rStyle w:val="placeholder1Char"/>
                    <w:rFonts w:hint="eastAsia"/>
                  </w:rPr>
                  <w:t>____________</w:t>
                </w:r>
              </w:sdtContent>
            </w:sdt>
          </w:p>
        </w:tc>
      </w:tr>
      <w:tr w:rsidR="008845FD" w:rsidRPr="00552A81" w:rsidTr="00705447">
        <w:trPr>
          <w:trHeight w:val="222"/>
        </w:trPr>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9E5B72EDD4A44081990718B1ECFD1B2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340E107A996747C8A15EBED28FE6C162"/>
                </w:placeholder>
                <w:showingPlcHdr/>
                <w:text/>
              </w:sdtPr>
              <w:sdtEndPr/>
              <w:sdtContent>
                <w:r w:rsidR="008845FD">
                  <w:rPr>
                    <w:rStyle w:val="placeholder1Char"/>
                    <w:rFonts w:hint="eastAsia"/>
                  </w:rPr>
                  <w:t>____________</w:t>
                </w:r>
              </w:sdtContent>
            </w:sdt>
          </w:p>
        </w:tc>
      </w:tr>
      <w:tr w:rsidR="008845FD" w:rsidRPr="00552A81" w:rsidTr="00705447">
        <w:trPr>
          <w:trHeight w:val="325"/>
        </w:trPr>
        <w:tc>
          <w:tcPr>
            <w:tcW w:w="1544" w:type="pct"/>
            <w:shd w:val="clear" w:color="auto" w:fill="D9D9D9" w:themeFill="background1" w:themeFillShade="D9"/>
            <w:vAlign w:val="center"/>
          </w:tcPr>
          <w:p w:rsidR="008845FD" w:rsidRPr="00552A81" w:rsidRDefault="008845FD"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A0B68879EA87487987015B7AD64BD31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814D7C6742E943799E99FE10477909AF"/>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C610DC8C59BB4E7FA7A8324771068A25"/>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4A6027A4AA4C42D7B58894D312F87783"/>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2750612A893144ED910EEAA3629DA87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76879BCBBBD24D12B301A4260C07F3EB"/>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20BEA7D752A54DBC90C84999E1D6DCB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DAA3D76868B44944A1C73DD3568F731B"/>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7BD0C1A099484B8BBE899E6E9E5E8AE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603F78B6DC104D85AF835DD4033D0EB3"/>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94EEBDD9A93346B9AEEF0E2C9962433D"/>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F194B0C28EC24CE28A7AF9531C797242"/>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FDFBB921F81F4424B4C2D785AC92F4A8"/>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A9913F3EBD7D4BB0AF75599952DCD11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0248077CB8E5487AB220361A39EA12E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8B22FB7A3EC14CB3B47703074C1AF05C"/>
                </w:placeholder>
                <w:showingPlcHdr/>
                <w:text/>
              </w:sdtPr>
              <w:sdtEndPr/>
              <w:sdtContent>
                <w:r w:rsidR="008845FD">
                  <w:rPr>
                    <w:rStyle w:val="placeholder1Char"/>
                    <w:rFonts w:hint="eastAsia"/>
                  </w:rPr>
                  <w:t>____________</w:t>
                </w:r>
              </w:sdtContent>
            </w:sdt>
          </w:p>
        </w:tc>
      </w:tr>
      <w:tr w:rsidR="008845FD" w:rsidRPr="00552A81" w:rsidTr="00705447">
        <w:trPr>
          <w:trHeight w:val="195"/>
        </w:trPr>
        <w:tc>
          <w:tcPr>
            <w:tcW w:w="1544" w:type="pct"/>
            <w:shd w:val="clear" w:color="auto" w:fill="D9D9D9" w:themeFill="background1" w:themeFillShade="D9"/>
            <w:vAlign w:val="center"/>
          </w:tcPr>
          <w:p w:rsidR="008845FD" w:rsidRPr="00552A81" w:rsidRDefault="008845FD"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F0A00DF19FAD452D9C16795DB1F9601D"/>
                </w:placeholder>
                <w:showingPlcHdr/>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0E7B354162164599B5A5BE0FD0EB7F94"/>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05F3FFA536FD41519155AE979CE33C5E"/>
                </w:placeholder>
                <w:showingPlcHdr/>
                <w:dataBinding w:prefixMappings="xmlns:ns0='http://wwww.hallomagic.com/xbrl/consistency' xmlns:ns1='consistency' " w:xpath="/ns0:xbrlConsistency[1]/ns1:ccConsistency[1]/ns1:ccSign_Liabilitie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3D78796D0A89414D9777F4AF0D04AB6C"/>
                </w:placeholder>
                <w:showingPlcHdr/>
                <w:dataBinding w:prefixMappings="xmlns:ns0='http://wwww.hallomagic.com/xbrl/consistency' xmlns:ns1='consistency' " w:xpath="/ns0:xbrlConsistency[1]/ns1:ccConsistency[1]/ns1:ccSign_Liabilitiesneeq_instant_T-1[1]" w:storeItemID="{FE1676A3-EB50-4222-9B6B-7476559E528E}"/>
                <w:text/>
              </w:sdtPr>
              <w:sdtEndPr/>
              <w:sdtContent>
                <w:r w:rsidR="008845FD">
                  <w:rPr>
                    <w:rStyle w:val="placeholder1Char"/>
                    <w:rFonts w:hint="eastAsia"/>
                  </w:rPr>
                  <w:t>____________</w:t>
                </w:r>
              </w:sdtContent>
            </w:sdt>
          </w:p>
        </w:tc>
      </w:tr>
      <w:tr w:rsidR="008845FD" w:rsidRPr="00552A81" w:rsidTr="00705447">
        <w:trPr>
          <w:trHeight w:val="276"/>
        </w:trPr>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09C17D9CE49341C8B785EE5FB4E4448C"/>
                </w:placeholder>
                <w:showingPlcHdr/>
                <w:dataBinding w:prefixMappings="xmlns:ns0='http://wwww.hallomagic.com/xbrl/consistency' xmlns:ns1='consistency' " w:xpath="/ns0:xbrlConsistency[1]/ns1:ccConsistency[1]/ns1:ccSign_IssuedCapital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C24B7E4B6D044247B149913F681B6347"/>
                </w:placeholder>
                <w:showingPlcHdr/>
                <w:dataBinding w:prefixMappings="xmlns:ns0='http://wwww.hallomagic.com/xbrl/consistency' xmlns:ns1='consistency' " w:xpath="/ns0:xbrlConsistency[1]/ns1:ccConsistency[1]/ns1:ccSign_IssuedCapital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A6FCBC0BE0FB43CC84A39CD11BD5E2ED"/>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30423DDC01A484D81B3123B48878CB9"/>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4B30605D567241F687716C23983F8B9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6C6097FEBDC84BCAB40F43B4C6D18EA3"/>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5664DE3F67BC4112A2BE28E37A22FCFC"/>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EC77F78533B44D6380750CA292804136"/>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91FE0834B6C947F8A96E07ECFC7B6C16"/>
                </w:placeholder>
                <w:showingPlcHdr/>
                <w:dataBinding w:prefixMappings="xmlns:ns0='http://wwww.hallomagic.com/xbrl/consistency' xmlns:ns1='consistency' " w:xpath="/ns0:xbrlConsistency[1]/ns1:ccConsistency[1]/ns1:ccSign_CapitalSurplu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D20364D2B3AA45089FC541BD57A419B8"/>
                </w:placeholder>
                <w:showingPlcHdr/>
                <w:dataBinding w:prefixMappings="xmlns:ns0='http://wwww.hallomagic.com/xbrl/consistency' xmlns:ns1='consistency' " w:xpath="/ns0:xbrlConsistency[1]/ns1:ccConsistency[1]/ns1:ccSign_CapitalSurplu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C1153EB30D874F468893FEA1AB5C8D22"/>
                </w:placeholder>
                <w:showingPlcHdr/>
                <w:dataBinding w:prefixMappings="xmlns:ns0='http://wwww.hallomagic.com/xbrl/consistency' xmlns:ns1='consistency' " w:xpath="/ns0:xbrlConsistency[1]/ns1:ccConsistency[1]/ns1:ccSign_KuCunGu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809C023FBEDF4FC0B52304FF6D64955E"/>
                </w:placeholder>
                <w:showingPlcHdr/>
                <w:dataBinding w:prefixMappings="xmlns:ns0='http://wwww.hallomagic.com/xbrl/consistency' xmlns:ns1='consistency' " w:xpath="/ns0:xbrlConsistency[1]/ns1:ccConsistency[1]/ns1:ccSign_KuCunGu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3C2A9F82B83E4AA3AC11175D0811C0C5"/>
                </w:placeholder>
                <w:showingPlcHdr/>
                <w:dataBinding w:prefixMappings="xmlns:ns0='http://wwww.hallomagic.com/xbrl/consistency' xmlns:ns1='consistency' " w:xpath="/ns0:xbrlConsistency[1]/ns1:ccConsistency[1]/ns1:ccSign_QiTaZongHeShouYi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F260FDECEB9C458BA2FF3C6FB89DCD48"/>
                </w:placeholder>
                <w:showingPlcHdr/>
                <w:dataBinding w:prefixMappings="xmlns:ns0='http://wwww.hallomagic.com/xbrl/consistency' xmlns:ns1='consistency' " w:xpath="/ns0:xbrlConsistency[1]/ns1:ccConsistency[1]/ns1:ccSign_QiTaZongHeShouYi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A3A3765F5FD64A729E8F9E652F9796FF"/>
                </w:placeholder>
                <w:showingPlcHdr/>
                <w:dataBinding w:prefixMappings="xmlns:ns0='http://wwww.hallomagic.com/xbrl/consistency' xmlns:ns1='consistency' " w:xpath="/ns0:xbrlConsistency[1]/ns1:ccConsistency[1]/ns1:ccSign_SpecializedReserve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4BB6496BA0714681AF6055613A14B674"/>
                </w:placeholder>
                <w:showingPlcHdr/>
                <w:dataBinding w:prefixMappings="xmlns:ns0='http://wwww.hallomagic.com/xbrl/consistency' xmlns:ns1='consistency' " w:xpath="/ns0:xbrlConsistency[1]/ns1:ccConsistency[1]/ns1:ccSign_SpecializedReserve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C1992FC9CE4FAD9E79D98EECBF0111"/>
                </w:placeholder>
                <w:showingPlcHdr/>
                <w:dataBinding w:prefixMappings="xmlns:ns0='http://wwww.hallomagic.com/xbrl/consistency' xmlns:ns1='consistency' " w:xpath="/ns0:xbrlConsistency[1]/ns1:ccConsistency[1]/ns1:ccSign_SurplusReserve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66B8A3197C574302A0E8C6D0EBA51586"/>
                </w:placeholder>
                <w:showingPlcHdr/>
                <w:dataBinding w:prefixMappings="xmlns:ns0='http://wwww.hallomagic.com/xbrl/consistency' xmlns:ns1='consistency' " w:xpath="/ns0:xbrlConsistency[1]/ns1:ccConsistency[1]/ns1:ccSign_SurplusReserve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0EF9F02477904B0B80AD183E55F909E5"/>
                </w:placeholder>
                <w:showingPlcHdr/>
                <w:dataBinding w:prefixMappings="xmlns:ns0='http://wwww.hallomagic.com/xbrl/consistency' xmlns:ns1='consistency' " w:xpath="/ns0:xbrlConsistency[1]/ns1:ccConsistency[1]/ns1:ccSign_GeneralProvision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8867D30AF1FB4249BBB9FE63CF066CD7"/>
                </w:placeholder>
                <w:showingPlcHdr/>
                <w:dataBinding w:prefixMappings="xmlns:ns0='http://wwww.hallomagic.com/xbrl/consistency' xmlns:ns1='consistency' " w:xpath="/ns0:xbrlConsistency[1]/ns1:ccConsistency[1]/ns1:ccSign_GeneralProvision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13C78F07ED914E7B9F6939E886159A98"/>
                </w:placeholder>
                <w:showingPlcHdr/>
                <w:dataBinding w:prefixMappings="xmlns:ns0='http://wwww.hallomagic.com/xbrl/consistency' xmlns:ns1='consistency' " w:xpath="/ns0:xbrlConsistency[1]/ns1:ccConsistency[1]/ns1:ccSign_RetainedEarning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299CA75E2234058AEBF2A4D4DDC61E0"/>
                </w:placeholder>
                <w:showingPlcHdr/>
                <w:dataBinding w:prefixMappings="xmlns:ns0='http://wwww.hallomagic.com/xbrl/consistency' xmlns:ns1='consistency' " w:xpath="/ns0:xbrlConsistency[1]/ns1:ccConsistency[1]/ns1:ccSign_RetainedEarning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0CE4398B0EAC4AC7AEF7AE696FFA5802"/>
                </w:placeholder>
                <w:showingPlcHdr/>
                <w:dataBinding w:prefixMappings="xmlns:ns0='http://wwww.hallomagic.com/xbrl/consistency' xmlns:ns1='consistency' " w:xpath="/ns0:xbrlConsistency[1]/ns1:ccConsistency[1]/ns1:ccSign_EquityAttributableToOwnersOfParent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356089292E4C470CAFE2D5781A72AF8F"/>
                </w:placeholder>
                <w:showingPlcHdr/>
                <w:dataBinding w:prefixMappings="xmlns:ns0='http://wwww.hallomagic.com/xbrl/consistency' xmlns:ns1='consistency' " w:xpath="/ns0:xbrlConsistency[1]/ns1:ccConsistency[1]/ns1:ccSign_EquityAttributableToOwnersOfParent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1FC14689827D4C9E8EE7FF07B456E7AF"/>
                </w:placeholder>
                <w:showingPlcHdr/>
                <w:dataBinding w:prefixMappings="xmlns:ns0='http://wwww.hallomagic.com/xbrl/consistency' xmlns:ns1='consistency' " w:xpath="/ns0:xbrlConsistency[1]/ns1:ccConsistency[1]/ns1:ccSign_NoncontrollingInterest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FBA03E3F451D4082906415EADF289951"/>
                </w:placeholder>
                <w:showingPlcHdr/>
                <w:dataBinding w:prefixMappings="xmlns:ns0='http://wwww.hallomagic.com/xbrl/consistency' xmlns:ns1='consistency' " w:xpath="/ns0:xbrlConsistency[1]/ns1:ccConsistency[1]/ns1:ccSign_NoncontrollingInterestsneeq_instant_T-1[1]" w:storeItemID="{FE1676A3-EB50-4222-9B6B-7476559E528E}"/>
                <w:text/>
              </w:sdtPr>
              <w:sdtEndPr/>
              <w:sdtContent>
                <w:r w:rsidR="008845FD">
                  <w:rPr>
                    <w:rStyle w:val="placeholder1Char"/>
                    <w:rFonts w:hint="eastAsia"/>
                  </w:rPr>
                  <w:t>____________</w:t>
                </w:r>
              </w:sdtContent>
            </w:sdt>
          </w:p>
        </w:tc>
      </w:tr>
      <w:tr w:rsidR="008845FD" w:rsidRPr="00552A81" w:rsidTr="00705447">
        <w:trPr>
          <w:trHeight w:val="198"/>
        </w:trPr>
        <w:tc>
          <w:tcPr>
            <w:tcW w:w="1544" w:type="pct"/>
            <w:shd w:val="clear" w:color="auto" w:fill="D9D9D9" w:themeFill="background1" w:themeFillShade="D9"/>
            <w:vAlign w:val="center"/>
          </w:tcPr>
          <w:p w:rsidR="008845FD" w:rsidRPr="00552A81" w:rsidRDefault="008845FD"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D124D36669A04DF2ABD8907B388ACD22"/>
                </w:placeholder>
                <w:showingPlcHdr/>
                <w:dataBinding w:prefixMappings="xmlns:ns0='http://wwww.hallomagic.com/xbrl/consistency' xmlns:ns1='consistency' " w:xpath="/ns0:xbrlConsistency[1]/ns1:ccConsistency[1]/ns1:ccSign_Equity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DD40949A99EE44EB8CC0D48987131A74"/>
                </w:placeholder>
                <w:showingPlcHdr/>
                <w:dataBinding w:prefixMappings="xmlns:ns0='http://wwww.hallomagic.com/xbrl/consistency' xmlns:ns1='consistency' " w:xpath="/ns0:xbrlConsistency[1]/ns1:ccConsistency[1]/ns1:ccSign_Equity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423DF5E7ADE149C4B38B013FA36706D4"/>
                </w:placeholder>
                <w:showingPlcHdr/>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436816"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0C4403052B874CA6956D79227A9BFA87"/>
                </w:placeholder>
                <w:showingPlcHdr/>
                <w:text/>
              </w:sdtPr>
              <w:sdtEndPr/>
              <w:sdtContent>
                <w:r w:rsidR="008845FD">
                  <w:rPr>
                    <w:rStyle w:val="placeholder1Char"/>
                    <w:rFonts w:hint="eastAsia"/>
                  </w:rPr>
                  <w:t>____________</w:t>
                </w:r>
              </w:sdtContent>
            </w:sdt>
          </w:p>
        </w:tc>
      </w:tr>
    </w:tbl>
    <w:p w:rsidR="008845FD" w:rsidRPr="00552A81" w:rsidRDefault="008845FD"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A54242CBE9CB4FB09EFEAA2DB0625B99"/>
          </w:placeholder>
          <w:showingPlcHdr/>
          <w:dataBinding w:prefixMappings="xmlns:ns0='http://wwww.hallomagic.com/xbrl/consistency' xmlns:ns1='consistency' " w:xpath="/ns0:xbrlConsistency[1]/ns1:ccConsistency[1]/ns1:ccSign_GongSiFaDingDaiBiaoRenneeq_duration_T[1]" w:storeItemID="{FE1676A3-EB50-4222-9B6B-7476559E528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75A0A2DF4B4B4091B766E0ED98F946E4"/>
          </w:placeholder>
          <w:showingPlcHdr/>
          <w:dataBinding w:prefixMappings="xmlns:ns0='http://wwww.hallomagic.com/xbrl/consistency' xmlns:ns1='consistency' " w:xpath="/ns0:xbrlConsistency[1]/ns1:ccConsistency[1]/ns1:ccSign_ZhuGuanKuaiJiGongZuoFuZeRenneeq_duration_T[1]" w:storeItemID="{FE1676A3-EB50-4222-9B6B-7476559E528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566A41AF170642FD82C1A507221E4150"/>
          </w:placeholder>
          <w:showingPlcHdr/>
          <w:dataBinding w:prefixMappings="xmlns:ns0='http://wwww.hallomagic.com/xbrl/consistency' xmlns:ns1='consistency' " w:xpath="/ns0:xbrlConsistency[1]/ns1:ccConsistency[1]/ns1:ccSign_KuaiJiJiGouFuZeRenneeq_duration_T[1]" w:storeItemID="{FE1676A3-EB50-4222-9B6B-7476559E528E}"/>
          <w:text/>
        </w:sdtPr>
        <w:sdtEndPr/>
        <w:sdtContent>
          <w:r>
            <w:rPr>
              <w:rStyle w:val="placeholder1Char"/>
              <w:rFonts w:hint="eastAsia"/>
            </w:rPr>
            <w:t>____________</w:t>
          </w:r>
        </w:sdtContent>
      </w:sdt>
    </w:p>
    <w:p w:rsidR="008845FD" w:rsidRDefault="008845FD" w:rsidP="005743FF">
      <w:pPr>
        <w:rPr>
          <w:rFonts w:asciiTheme="minorEastAsia" w:eastAsiaTheme="minorEastAsia" w:hAnsiTheme="minorEastAsia"/>
          <w:bCs/>
          <w:color w:val="000000" w:themeColor="text1"/>
          <w:sz w:val="20"/>
          <w:szCs w:val="18"/>
          <w:shd w:val="clear" w:color="auto" w:fill="D9D9D9" w:themeFill="background1" w:themeFillShade="D9"/>
        </w:rPr>
      </w:pPr>
    </w:p>
    <w:p w:rsidR="008845FD" w:rsidRPr="0092683E" w:rsidRDefault="008845FD"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2270"/>
        <w:gridCol w:w="2697"/>
        <w:gridCol w:w="1699"/>
      </w:tblGrid>
      <w:tr w:rsidR="008845FD" w:rsidRPr="001B6047" w:rsidTr="00705447">
        <w:tc>
          <w:tcPr>
            <w:tcW w:w="1544"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8845FD" w:rsidRPr="001B6047" w:rsidRDefault="008845FD" w:rsidP="00705447">
            <w:pPr>
              <w:jc w:val="right"/>
              <w:rPr>
                <w:rFonts w:asciiTheme="minorEastAsia" w:eastAsiaTheme="minorEastAsia" w:hAnsiTheme="minorEastAsia"/>
                <w:color w:val="000000" w:themeColor="text1"/>
                <w:sz w:val="18"/>
                <w:szCs w:val="21"/>
              </w:rPr>
            </w:pP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AECB291C1A614E82B6522237A1570005"/>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5124A9725C1447F6A2FD6F26C98399E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49566E439D4A4F4BB8B06F72FBBC392D"/>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A64A2D2767B74AF3A9AE69FDE4C58942"/>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EB3EC67134224BABA978727577FFDEF3"/>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59043B79E4754D14B47F28E3361DC2A4"/>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FC40325D96B0462C869F607BF0D86E92"/>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F6992A72F21643FA81F1039B63CBBFD5"/>
                </w:placeholder>
                <w:showingPlcHdr/>
                <w:text/>
              </w:sdtPr>
              <w:sdtEndPr/>
              <w:sdtContent>
                <w:r w:rsidR="008845FD">
                  <w:rPr>
                    <w:rStyle w:val="placeholder1Char"/>
                    <w:rFonts w:hint="eastAsia"/>
                  </w:rPr>
                  <w:t>____________</w:t>
                </w:r>
              </w:sdtContent>
            </w:sdt>
          </w:p>
        </w:tc>
      </w:tr>
      <w:tr w:rsidR="008845FD" w:rsidRPr="001B6047" w:rsidTr="00705447">
        <w:trPr>
          <w:trHeight w:val="247"/>
        </w:trPr>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CCB700048FD5448FA4B00A730B13F764"/>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768D0D1C70A24D09820D00F12BCF1A81"/>
                </w:placeholder>
                <w:showingPlcHdr/>
                <w:text/>
              </w:sdtPr>
              <w:sdtEndPr/>
              <w:sdtContent>
                <w:r w:rsidR="008845FD">
                  <w:rPr>
                    <w:rStyle w:val="placeholder1Char"/>
                    <w:rFonts w:hint="eastAsia"/>
                  </w:rPr>
                  <w:t>____________</w:t>
                </w:r>
              </w:sdtContent>
            </w:sdt>
          </w:p>
        </w:tc>
      </w:tr>
      <w:tr w:rsidR="008845FD" w:rsidRPr="001B6047" w:rsidTr="00705447">
        <w:trPr>
          <w:trHeight w:val="202"/>
        </w:trPr>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5C3DB07992C146D3ADD4469885022B2A"/>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429CBE325D77467D8C7C728B4BAB0CF8"/>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F7A539905A374F85AA4B515694E802B4"/>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8006DC6296244B7799851DAD0C2CFC7E"/>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CA9F3B76ADA740589F8F4CA3B16FF9C3"/>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01DDC296ECC04412BDEAB85AEF97B868"/>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A82E492B153046A282E1E9E4826DD129"/>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1B7700CBE7E04B16B3A944585A81BEA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B8017D7D7AB14B76B13484CD797AAA9E"/>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EAA606B4AF0042A280DB3D8B9BAD25E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718422F2F3F146148595600395BCBCDB"/>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1FC92ABE5EB941269392A3AB4016AA1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9B7645C557BF4107995CF6B79C238E10"/>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4A65BF18B03143E08DC66602DDFE9DE5"/>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9AC04FA7B273431FB510E65731BE745F"/>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EE006AC9B61D416096EA355FE4B8F474"/>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1D8CFE77F5834AE3BE7FAB206A4D34CB"/>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D38C63113A9482CA6C644C59449EE85"/>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7A93F264FF3344C68E0D29DEA5311107"/>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7A2C4E1164BD40679B37D7294E4CA0AE"/>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D4DE72897ED640B7A88DD5F6D17E175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1D9FF6D187E456C91112B83C91AED2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67C101E0065F4B8CBB37C1C2DA51EC9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670DCCAF503F4EB1925E62A1D54E6864"/>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69B4CDA752D84C9F998F02CF08C3654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A7940AF56450407F9E46BA622769BF6C"/>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BF330DB0D0E34D958046EAD2F0165EC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73FA23E344744B3EBCDD9D5DCA8962C0"/>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7304953DE2E04ED1A20F2BA4DDC4E0C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CA7C62040BD341A393DE5DABAFFB1A9B"/>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2818099003C54EE1A8FA0429100E789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A5C7805E31F94D758E05B8FC8F90E7C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5567F56356F34D25ABF9A1CB178CC2C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9FBA5B012B91459D93278E5A5797065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D7D86029295A4EE3A2218F336527E26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C5249D8822BB45C48C9271884626417E"/>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6F4D8C268FD147178968848995CF5B5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0CE6055240E142F4B45A19A4B70AA7E4"/>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189F4BB4524E4471A89C08FD362105E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EB68CB8CFE434C0F9FA8DA0678D4F38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381B417A7A7456F9777AC0D0AF44BAE"/>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8FC33A92C01A4C49A77A67BFCE3E2D6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29AF857BF05049A4AEB13853F473201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3E45AD649CA940C2ADB15AEA2BF7783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005A58A0B9D545D2B98D02CE2127796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54872CCA339344B0840043406F60E5C1"/>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521C544D124B46C98FD1E46462FBF8F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8D82387B26484A1AAA21DCD4BA37493F"/>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204714C72E514608BF4D3F8A1899E63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41C77238F0184613AFD92F19C423963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F80D40AEC4EC426EA3A3551CB425EEAE"/>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DE387A1415CB46C79007EAD8F832B44B"/>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9FC4C0BE62114231A9783BEDDAD0A4F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5DEDEF6FED344B37A6BA430BF602DBA2"/>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5B29867FFD9D4E408FBFACACBDA53467"/>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1666D2C4D6254233A1960E5650B310FF"/>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33984101FAC145759051D2BA70DF06F5"/>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DC294E7D301B41A08E3576EC38C8313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D1D35366B75642A6B967843D134712F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A9A7430263A4B229FF43E668415D8CC"/>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43C8E9C207424A63968DA4E5C8347D8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1D3A5796870C45EA92D32BDFFB01852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60A14CC5EC3640F6970B70D6996F7F6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2F8B81DFDD694974A3C148C4701369E7"/>
                </w:placeholder>
                <w:showingPlcHdr/>
                <w:text/>
              </w:sdtPr>
              <w:sdtEndPr/>
              <w:sdtContent>
                <w:r w:rsidR="008845FD">
                  <w:rPr>
                    <w:rStyle w:val="placeholder1Char"/>
                    <w:rFonts w:hint="eastAsia"/>
                  </w:rPr>
                  <w:t>____________</w:t>
                </w:r>
              </w:sdtContent>
            </w:sdt>
          </w:p>
        </w:tc>
      </w:tr>
      <w:tr w:rsidR="008845FD" w:rsidRPr="001B6047" w:rsidTr="00705447">
        <w:trPr>
          <w:trHeight w:val="247"/>
        </w:trPr>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7EE98356266644CD8E73A73C95AD949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2674726357744FE4B85297FFF994108E"/>
                </w:placeholder>
                <w:showingPlcHdr/>
                <w:text/>
              </w:sdtPr>
              <w:sdtEndPr/>
              <w:sdtContent>
                <w:r w:rsidR="008845FD">
                  <w:rPr>
                    <w:rStyle w:val="placeholder1Char"/>
                    <w:rFonts w:hint="eastAsia"/>
                  </w:rPr>
                  <w:t>____________</w:t>
                </w:r>
              </w:sdtContent>
            </w:sdt>
          </w:p>
        </w:tc>
      </w:tr>
      <w:tr w:rsidR="008845FD" w:rsidRPr="001B6047" w:rsidTr="00705447">
        <w:trPr>
          <w:trHeight w:val="202"/>
        </w:trPr>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46500EB3E69C486AA24C564F6D92D8D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27E689E2A6D43F4A42E46AA555B4AD1"/>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2429D5EC125D4BBDA59D5A7CE7EF9B6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9C13E4B77D894769A82054198AA27862"/>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AF6C1A19159F45BD97D07D410BF0E24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623FB9C0F15B42788B400ECE9DD21220"/>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D529BE1BBF6E46928A3E9DC2E96EF27E"/>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F678840E0E9748AF8D639895368013C1"/>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36ABD6F53F354B238A2E29B72F63ABE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05B37EBA7DD44BFCA4A55585DBBA8A87"/>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1E9BE3AD58704F3FAF827C92BB2D1A6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250113FCCF844EC8A05B7BC32D55A2BB"/>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FCF7F249D9734D608DC802921BFDCA5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11BF33A756554C139519CED40E12C82B"/>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285F50857C1D461B8C953A8D8822518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7A063CDA911D4CA69C8DA61971400297"/>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1A0A9DC6FF084DFEB66263F2EA86036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0668869C4A4E464AB861E6A650BC4B8A"/>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A8376EB4B58D4C73BC9B7E2EC20F70E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7871E9AA73AA400796BA0C44DF3678D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8845FD" w:rsidRPr="00A911BB" w:rsidRDefault="00436816"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C6E0D6EDC3EF4A2293E7B910D1E668FA"/>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436816"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321DFBCDBBCE438CA762263D4FF99A9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9A804F93483544DB83CE165D49DC98C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ED6615F245904CA980659E3FA938D94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B01DF5FE5FB340DD9ADC047C3DC0D0B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A5B2D69B7A04410A9485DA51F07D9B5E"/>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71BC76E29D8D4B71B2791C0AF47E286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2C9ED9D7A52F41ED8682EB970BE0DCE0"/>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9730D8CAC3D94C2EBB22CD4A8153B67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E5E57CF22CE44A418787C2CD252A80F6"/>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880CF400312C4E35BE5F4D67A86CCFB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AD292407CA474431B53C7AB103B92120"/>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42F2DFA9EB0440308AC1B30C3107965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A8CD6EC39AA24524BBC9E090B1FD8A95"/>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D6E8E7F94A9844FA85E8D9550D83516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45B032F0F9A846B2A1EB237DA000C8F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6BC98ADF0CB6415F930F135D6CBA57B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8E596C4E756245D384645843306D4CF1"/>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099EF1FEBB3B47C58C6251FA4E525F6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29CCDC325AB04CF4BEC9464D53F5D34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4464E50230E34D6AA8D37E1D7CAAB69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06D92866969249C38CA11D1D89429AFF"/>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DD7E7C2E1BFD41A9A8EA85E36DBE40B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DDE27BBF71F74527A1A9A179D3C06837"/>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EF19D323B97F430DB57FB2391960E566"/>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151B064A4AFB4107B381A86E4D09C80F"/>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F3DBA090D38F4187B6FFCAF306B690B7"/>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4BEBB64F972947DBAA065E7C35962868"/>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172E43BC1D714394A852A5BBA799E935"/>
                </w:placeholder>
                <w:showingPlcHdr/>
                <w:dataBinding w:prefixMappings="xmlns:ns0='http://wwww.hallomagic.com/xbrl/consistency' xmlns:ns1='consistency' " w:xpath="/ns0:xbrlConsistency[1]/ns1:ccConsistency[1]/ns1:ccSign_IssuedCapital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80CFA75624784318BA5BB9B631FC16E9"/>
                </w:placeholder>
                <w:showingPlcHdr/>
                <w:dataBinding w:prefixMappings="xmlns:ns0='http://wwww.hallomagic.com/xbrl/consistency' xmlns:ns1='consistency' " w:xpath="/ns0:xbrlConsistency[1]/ns1:ccConsistency[1]/ns1:ccSign_IssuedCapital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459E5E6FB9644090A67B7E7966FA371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51D6E5AB53B943C3A8ECF3D3D2419AD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AA5D3168471D4207A6D386C4223D9D06"/>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8EED3D05A76648BA930B8B4BEE524CE0"/>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4CADDA6136664C56B470CC0AD8D9420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82C6E3E26887466DBC5A55B387BD0C9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36A3ACBA061248E89ADAD035CF0C6235"/>
                </w:placeholder>
                <w:showingPlcHdr/>
                <w:dataBinding w:prefixMappings="xmlns:ns0='http://wwww.hallomagic.com/xbrl/consistency' xmlns:ns1='consistency' " w:xpath="/ns0:xbrlConsistency[1]/ns1:ccConsistency[1]/ns1:ccSign_CapitalSurplus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283E35B7BCC14184B18672E19C508AC2"/>
                </w:placeholder>
                <w:showingPlcHdr/>
                <w:dataBinding w:prefixMappings="xmlns:ns0='http://wwww.hallomagic.com/xbrl/consistency' xmlns:ns1='consistency' " w:xpath="/ns0:xbrlConsistency[1]/ns1:ccConsistency[1]/ns1:ccSign_CapitalSurplus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A0E337605A62452B81E4967EA59E5603"/>
                </w:placeholder>
                <w:showingPlcHdr/>
                <w:dataBinding w:prefixMappings="xmlns:ns0='http://wwww.hallomagic.com/xbrl/consistency' xmlns:ns1='consistency' " w:xpath="/ns0:xbrlConsistency[1]/ns1:ccConsistency[1]/ns1:ccSign_KuCunGu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55AC3A2D1C4343C5A3951E43E76D26C7"/>
                </w:placeholder>
                <w:showingPlcHdr/>
                <w:dataBinding w:prefixMappings="xmlns:ns0='http://wwww.hallomagic.com/xbrl/consistency' xmlns:ns1='consistency' " w:xpath="/ns0:xbrlConsistency[1]/ns1:ccConsistency[1]/ns1:ccSign_KuCunGu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E3D3D2A024874A4DAC063D2C804313BF"/>
                </w:placeholder>
                <w:showingPlcHdr/>
                <w:dataBinding w:prefixMappings="xmlns:ns0='http://wwww.hallomagic.com/xbrl/consistency' xmlns:ns1='consistency' " w:xpath="/ns0:xbrlConsistency[1]/ns1:ccConsistency[1]/ns1:ccSign_QiTaZongHeShouYi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B6963C5B6094899970E14247F21CAAB"/>
                </w:placeholder>
                <w:showingPlcHdr/>
                <w:dataBinding w:prefixMappings="xmlns:ns0='http://wwww.hallomagic.com/xbrl/consistency' xmlns:ns1='consistency' " w:xpath="/ns0:xbrlConsistency[1]/ns1:ccConsistency[1]/ns1:ccSign_QiTaZongHeShouYi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6374F78AAE6C486185D48F361263656D"/>
                </w:placeholder>
                <w:showingPlcHdr/>
                <w:dataBinding w:prefixMappings="xmlns:ns0='http://wwww.hallomagic.com/xbrl/consistency' xmlns:ns1='consistency' " w:xpath="/ns0:xbrlConsistency[1]/ns1:ccConsistency[1]/ns1:ccSign_SpecializedReserve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9D141E1E0B77443AA83E6860CF2D8736"/>
                </w:placeholder>
                <w:showingPlcHdr/>
                <w:dataBinding w:prefixMappings="xmlns:ns0='http://wwww.hallomagic.com/xbrl/consistency' xmlns:ns1='consistency' " w:xpath="/ns0:xbrlConsistency[1]/ns1:ccConsistency[1]/ns1:ccSign_SpecializedReserve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9228CD96A9D547B8843D81CBE309B5D0"/>
                </w:placeholder>
                <w:showingPlcHdr/>
                <w:dataBinding w:prefixMappings="xmlns:ns0='http://wwww.hallomagic.com/xbrl/consistency' xmlns:ns1='consistency' " w:xpath="/ns0:xbrlConsistency[1]/ns1:ccConsistency[1]/ns1:ccSign_SurplusReserves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FFABDDA8EE7A457DBDAFC2089D6E1DC4"/>
                </w:placeholder>
                <w:showingPlcHdr/>
                <w:dataBinding w:prefixMappings="xmlns:ns0='http://wwww.hallomagic.com/xbrl/consistency' xmlns:ns1='consistency' " w:xpath="/ns0:xbrlConsistency[1]/ns1:ccConsistency[1]/ns1:ccSign_SurplusReserves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8A1C765D4B3E45E199AFA04A8168F97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62636105AF44DC693D5E5F53D03FD16"/>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592F191230844DA5BCC2D08CD3473F6F"/>
                </w:placeholder>
                <w:showingPlcHdr/>
                <w:dataBinding w:prefixMappings="xmlns:ns0='http://wwww.hallomagic.com/xbrl/consistency' xmlns:ns1='consistency' " w:xpath="/ns0:xbrlConsistency[1]/ns1:ccConsistency[1]/ns1:ccSign_RetainedEarnings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469E5FB45EED4752BC99EA96AAD18D95"/>
                </w:placeholder>
                <w:showingPlcHdr/>
                <w:dataBinding w:prefixMappings="xmlns:ns0='http://wwww.hallomagic.com/xbrl/consistency' xmlns:ns1='consistency' " w:xpath="/ns0:xbrlConsistency[1]/ns1:ccConsistency[1]/ns1:ccSign_RetainedEarnings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9468C4DF648447E6BD3BEFB4B435D4D1"/>
                </w:placeholder>
                <w:showingPlcHdr/>
                <w:dataBinding w:prefixMappings="xmlns:ns0='http://wwww.hallomagic.com/xbrl/consistency' xmlns:ns1='consistency' " w:xpath="/ns0:xbrlConsistency[1]/ns1:ccConsistency[1]/ns1:ccSign_Equity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B89E1D01587A41F78481BA008354D087"/>
                </w:placeholder>
                <w:showingPlcHdr/>
                <w:dataBinding w:prefixMappings="xmlns:ns0='http://wwww.hallomagic.com/xbrl/consistency' xmlns:ns1='consistency' " w:xpath="/ns0:xbrlConsistency[1]/ns1:ccConsistency[1]/ns1:ccSign_Equity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96B409779FB4454C8DEFF64F36102958"/>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ED9D05451BD24C98BFD7C32B98AAEA51"/>
                </w:placeholder>
                <w:showingPlcHdr/>
                <w:text/>
              </w:sdtPr>
              <w:sdtEndPr/>
              <w:sdtContent>
                <w:r w:rsidR="008845FD">
                  <w:rPr>
                    <w:rStyle w:val="placeholder1Char"/>
                    <w:rFonts w:hint="eastAsia"/>
                  </w:rPr>
                  <w:t>____________</w:t>
                </w:r>
              </w:sdtContent>
            </w:sdt>
          </w:p>
        </w:tc>
      </w:tr>
    </w:tbl>
    <w:p w:rsidR="008845FD" w:rsidRPr="0095201F" w:rsidRDefault="008845FD"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8845FD" w:rsidRPr="00552A81" w:rsidRDefault="008845FD"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9"/>
        <w:gridCol w:w="1702"/>
        <w:gridCol w:w="1987"/>
        <w:gridCol w:w="2269"/>
      </w:tblGrid>
      <w:tr w:rsidR="008845FD" w:rsidRPr="00552A81" w:rsidTr="001168E3">
        <w:tc>
          <w:tcPr>
            <w:tcW w:w="1912"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8845FD" w:rsidRPr="00552A81" w:rsidRDefault="008845FD"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36E5606318745D2A5234C5DEE5563C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770F3AC304BD4544B83111A057E77B5D"/>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9249077C0EA0409891DC2625CA88EAEE"/>
                </w:placeholder>
                <w:showingPlcHdr/>
                <w:dataBinding w:prefixMappings="xmlns:ns0='http://wwww.hallomagic.com/xbrl/consistency' xmlns:ns1='consistency' " w:xpath="/ns0:xbrlConsistency[1]/ns1:ccConsistency[1]/ns1:ccSign_OperatingRevenue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83141DBCDAB64E33A7C5B231F10A0465"/>
                </w:placeholder>
                <w:showingPlcHdr/>
                <w:dataBinding w:prefixMappings="xmlns:ns0='http://wwww.hallomagic.com/xbrl/consistency' xmlns:ns1='consistency' " w:xpath="/ns0:xbrlConsistency[1]/ns1:ccConsistency[1]/ns1:ccSign_OperatingRevenue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00AC122584274743BA6D5657CFD404A5"/>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A617143659204BD2894135A3899ADF8E"/>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7ECC438D4659488DB426CB1CDCB959E3"/>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4259F796F8545E889DCB40C2A49EDAA"/>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60F3C139C25446BAB0C13F5CFFDD969B"/>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E906B9108513404E98C38F425C0F502C"/>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417E821B925A478C9035F5C852604C0B"/>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CEA0DA831F8F4AD68B507E85A5E983A4"/>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6C44FDB834984A488236B6611698CD7D"/>
                </w:placeholder>
                <w:showingPlcHdr/>
                <w:dataBinding w:prefixMappings="xmlns:ns0='http://wwww.hallomagic.com/xbrl/consistency' xmlns:ns1='consistency' " w:xpath="/ns0:xbrlConsistency[1]/ns1:ccConsistency[1]/ns1:ccSign_OperatingCost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4E592AA0426946F4A5F1CE65BFEE8B01"/>
                </w:placeholder>
                <w:showingPlcHdr/>
                <w:dataBinding w:prefixMappings="xmlns:ns0='http://wwww.hallomagic.com/xbrl/consistency' xmlns:ns1='consistency' " w:xpath="/ns0:xbrlConsistency[1]/ns1:ccConsistency[1]/ns1:ccSign_OperatingCost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5057DE127E824E68A04A8432A5FF939D"/>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6B8F1E064E484BCCB7DC765DBF6A1F7D"/>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0AD5D2CE39F044ACAFE6F80E47CB9A39"/>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9C823C0B89C74A6CB3A8203424BF0405"/>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E8C19C96F3344300BEA4DE0E4417252F"/>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7DEFAC08CA8A498494E9B7FD52667FE3"/>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91127D3918254C10BB024FEF554CFB32"/>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AA83A3A45DE144E4B21C617718EE9A65"/>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E77A15AA4CC043E49FBB302C59FC04C3"/>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68BE41238375442793C6940764052AAB"/>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90D31752FF0646688456EF29B71B6F1E"/>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2A12CE00A474EB7B76FE4602116A7F1"/>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866CA8ADF0E54DAA82F5A6206882A8B6"/>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7EC15923295C4044BD5F6C529A00B5F5"/>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346DC0ECDEA34C40B9A1CD0E0D81530F"/>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20DE67C97C0490A9227D46E6602C583"/>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8211FECC2B274A79A2691A0A5CE31C69"/>
                </w:placeholder>
                <w:showingPlcHdr/>
                <w:dataBinding w:prefixMappings="xmlns:ns0='http://wwww.hallomagic.com/xbrl/consistency' xmlns:ns1='consistency' " w:xpath="/ns0:xbrlConsistency[1]/ns1:ccConsistency[1]/ns1:ccSign_DistributionCosts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EF5BC8EC15374694A25BB3D276865EC3"/>
                </w:placeholder>
                <w:showingPlcHdr/>
                <w:dataBinding w:prefixMappings="xmlns:ns0='http://wwww.hallomagic.com/xbrl/consistency' xmlns:ns1='consistency' " w:xpath="/ns0:xbrlConsistency[1]/ns1:ccConsistency[1]/ns1:ccSign_DistributionCosts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F66A72EE8EEC44B68EAC4292687ABB3A"/>
                </w:placeholder>
                <w:showingPlcHdr/>
                <w:dataBinding w:prefixMappings="xmlns:ns0='http://wwww.hallomagic.com/xbrl/consistency' xmlns:ns1='consistency' " w:xpath="/ns0:xbrlConsistency[1]/ns1:ccConsistency[1]/ns1:ccSign_AdministrativeExpense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0FE9C0D8C9E34E64BBCD5AEAA7EE5E4D"/>
                </w:placeholder>
                <w:showingPlcHdr/>
                <w:dataBinding w:prefixMappings="xmlns:ns0='http://wwww.hallomagic.com/xbrl/consistency' xmlns:ns1='consistency' " w:xpath="/ns0:xbrlConsistency[1]/ns1:ccConsistency[1]/ns1:ccSign_AdministrativeExpense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748C26C7BCB44EB0983EB520D208A9F1"/>
                </w:placeholder>
                <w:showingPlcHdr/>
                <w:dataBinding w:prefixMappings="xmlns:ns0='http://wwww.hallomagic.com/xbrl/consistency' xmlns:ns1='consistency' " w:xpath="/ns0:xbrlConsistency[1]/ns1:ccConsistency[1]/ns1:ccSign_FinanceCosts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2CD4A547B3AB4D52B4A8052A9E5D606B"/>
                </w:placeholder>
                <w:showingPlcHdr/>
                <w:dataBinding w:prefixMappings="xmlns:ns0='http://wwww.hallomagic.com/xbrl/consistency' xmlns:ns1='consistency' " w:xpath="/ns0:xbrlConsistency[1]/ns1:ccConsistency[1]/ns1:ccSign_FinanceCosts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7D76ED903423424EAE2D1341587996ED"/>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FCACA2F1F8374D22A3E989EA922C765F"/>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DCD71BCDCEF4E29BD69F361785D86E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DA105BDA3D62477B856ECBB375E51F22"/>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A795A227FE0A492FBB11C7D319EB8A9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5DF83F2A2C634623B1152E0FF03208B4"/>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8796FBF8B78449DB984B8CC8DD017B1F"/>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75F16752988A4F8980F6F5D3A126FA5F"/>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04069DAD183E4EC3A8F1913CFF2DADA6"/>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920CD5B4B81D4EBFAF1DC373EACA704E"/>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18B93774186342D9975B329B8F41E62A"/>
                </w:placeholder>
                <w:showingPlcHdr/>
                <w:dataBinding w:prefixMappings="xmlns:ns0='http://wwww.hallomagic.com/xbrl/consistency' xmlns:ns1='consistency' " w:xpath="/ns0:xbrlConsistency[1]/ns1:ccConsistency[1]/ns1:ccSign_OperatingProfits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B11E2EC95E404C85BA87DD8EB4B059F3"/>
                </w:placeholder>
                <w:showingPlcHdr/>
                <w:dataBinding w:prefixMappings="xmlns:ns0='http://wwww.hallomagic.com/xbrl/consistency' xmlns:ns1='consistency' " w:xpath="/ns0:xbrlConsistency[1]/ns1:ccConsistency[1]/ns1:ccSign_OperatingProfits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6E8101D2EE394765B9B22AF9FBA07A28"/>
                </w:placeholder>
                <w:showingPlcHdr/>
                <w:dataBinding w:prefixMappings="xmlns:ns0='http://wwww.hallomagic.com/xbrl/consistency' xmlns:ns1='consistency' " w:xpath="/ns0:xbrlConsistency[1]/ns1:ccConsistency[1]/ns1:ccSign_NonOperatingIncome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BFA60D28F3FE4BBCB656B0BE01F876F9"/>
                </w:placeholder>
                <w:showingPlcHdr/>
                <w:dataBinding w:prefixMappings="xmlns:ns0='http://wwww.hallomagic.com/xbrl/consistency' xmlns:ns1='consistency' " w:xpath="/ns0:xbrlConsistency[1]/ns1:ccConsistency[1]/ns1:ccSign_NonOperatingIncome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CF001647B8C34F0B80B2547F3410F4E5"/>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98BB140CA36B463AB23E09582DBEA814"/>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C3B4F654E010428C9954BA29627F5748"/>
                </w:placeholder>
                <w:showingPlcHdr/>
                <w:dataBinding w:prefixMappings="xmlns:ns0='http://wwww.hallomagic.com/xbrl/consistency' xmlns:ns1='consistency' " w:xpath="/ns0:xbrlConsistency[1]/ns1:ccConsistency[1]/ns1:ccSign_NonOperatingExpenses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5AE55314E03C4EF1A364EC4D25D61C17"/>
                </w:placeholder>
                <w:showingPlcHdr/>
                <w:dataBinding w:prefixMappings="xmlns:ns0='http://wwww.hallomagic.com/xbrl/consistency' xmlns:ns1='consistency' " w:xpath="/ns0:xbrlConsistency[1]/ns1:ccConsistency[1]/ns1:ccSign_NonOperatingExpenses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65FB0676203248E7B2A19E4DC2D2AA84"/>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52FD23D3499A4B2791A8649C0DE7F6E1"/>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C995BCEBE88F45EEAE5D74CC49786138"/>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A59999D1004D41B6A556FF72449A0190"/>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F9B651D147A3458EAD9D1291F7276C13"/>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3049CDB824C942DFA46E16399A8ECB7C"/>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E9418437217646D18DCDC7C3369260FA"/>
                </w:placeholder>
                <w:showingPlcHdr/>
                <w:dataBinding w:prefixMappings="xmlns:ns0='http://wwww.hallomagic.com/xbrl/consistency' xmlns:ns1='consistency' " w:xpath="/ns0:xbrlConsistency[1]/ns1:ccConsistency[1]/ns1:ccSign_ProfitLoss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FE6B7B0C8981449B8E2DDD1049AC1B47"/>
                </w:placeholder>
                <w:showingPlcHdr/>
                <w:dataBinding w:prefixMappings="xmlns:ns0='http://wwww.hallomagic.com/xbrl/consistency' xmlns:ns1='consistency' " w:xpath="/ns0:xbrlConsistency[1]/ns1:ccConsistency[1]/ns1:ccSign_ProfitLoss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F54591AAC69146C98803D83631F6A866"/>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F46B4B3695F24492ABB2E398B98BFBAA"/>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4FCA139E2B4F430D958034AB13062D5F"/>
                </w:placeholder>
                <w:showingPlcHdr/>
                <w:dataBinding w:prefixMappings="xmlns:ns0='http://wwww.hallomagic.com/xbrl/consistency' xmlns:ns1='consistency' " w:xpath="/ns0:xbrlConsistency[1]/ns1:ccConsistency[1]/ns1:ccSign_ProfitLossAttributableToOwnersOfParent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56418976F6FD4E188FF38BB3EA01DF7D"/>
                </w:placeholder>
                <w:showingPlcHdr/>
                <w:dataBinding w:prefixMappings="xmlns:ns0='http://wwww.hallomagic.com/xbrl/consistency' xmlns:ns1='consistency' " w:xpath="/ns0:xbrlConsistency[1]/ns1:ccConsistency[1]/ns1:ccSign_ProfitLossAttributableToOwnersOfParent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35E9683FC45A40FA9FF6C77556450582"/>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31246162B254B538866CA0FD994586B"/>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1F7A094B91194C5FAF25814F8B2F7737"/>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31AED4A8F4F54480A7690C4F359B57C5"/>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8EA4342DDE194A68B6884424E0487E93"/>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BB2C1996A1CD4A46A5F32089FFE63E7B"/>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5E5432DE398E47FAB92654B2FE45CBE7"/>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1A5DAB46325540B7939F8977A7E74304"/>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4706530B74B04DEDA0B71B7238A14474"/>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E4ACCA287B3C49CFB96F43835AC33CF5"/>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C66CAEB4030B46BFB150C22BACFF0D7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FB29569A4A6B47FEB0D40D83F00FDDCB"/>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6F737B69140E415C8F68F1B29C3254FA"/>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C48A732F02A74C6C801BFA1E4EAFD226"/>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376290F2E5D147EBAFAF91D3906F1E2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2400F7A8C18E448C94B5BA417FAF0AA6"/>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D8B9C3032E3142369C1EF86A1F66D8F6"/>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10A0C2DD91EF4879A9CE290960B8CB28"/>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0AC0CFFBA0A643EDBD60263084A622B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0D6FCCB8D6D74722996667AAE1079E01"/>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2D483D14A1844AA2A9F14909842E25EB"/>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6A4CDD027C28427DAF96F044EFBD04D9"/>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F98C0AFC987E4851888DCEF06827B969"/>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270045DAE3BB4C37ADE24D005DF179C2"/>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6A37FFB586284BE6834C3AE93D6CED8F"/>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52BFDECA6D94CAC8E54E9CE74356A23"/>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642A9643FA084C219381501D3AC934E5"/>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780C0F80A864430C90D64E7B8434FFA9"/>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95D3DB83B7514AAE8E12947DBD815B7B"/>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EF8D9E595F8C47F1AC975041CD99AF61"/>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34C03F5C8A4A46F5897943C67113E27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EDE4D7A0E8484FC28AEEA655AF38F79C"/>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2E2B42A5D4324CEE9CC14C61C2C4AC3E"/>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7DAB84D51F5A4442BD9D0DFF4D564989"/>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8845FD" w:rsidRPr="00552A81" w:rsidRDefault="008845FD" w:rsidP="00705447">
            <w:pPr>
              <w:jc w:val="right"/>
              <w:rPr>
                <w:rFonts w:asciiTheme="minorEastAsia" w:eastAsiaTheme="minorEastAsia" w:hAnsiTheme="minorEastAsia"/>
                <w:color w:val="000000" w:themeColor="text1"/>
                <w:sz w:val="18"/>
                <w:szCs w:val="21"/>
              </w:rPr>
            </w:pPr>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76E2CFF6ADEB4483814040C50E7E19E2"/>
                </w:placeholder>
                <w:showingPlcHdr/>
                <w:dataBinding w:prefixMappings="xmlns:ns0='http://wwww.hallomagic.com/xbrl/consistency' xmlns:ns1='consistency' " w:xpath="/ns0:xbrlConsistency[1]/ns1:ccConsistency[1]/ns1:ccSign_BasicEarningsLossPerShare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1C8D1D87C33C4386B7AB580719BB9E60"/>
                </w:placeholder>
                <w:showingPlcHdr/>
                <w:dataBinding w:prefixMappings="xmlns:ns0='http://wwww.hallomagic.com/xbrl/consistency' xmlns:ns1='consistency' " w:xpath="/ns0:xbrlConsistency[1]/ns1:ccConsistency[1]/ns1:ccSign_BasicEarningsLossPerShare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9932982B13C746BFAC1CD981456A0F92"/>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84FD55011BEB41ED96AE876F03206A49"/>
                </w:placeholder>
                <w:showingPlcHdr/>
                <w:text/>
              </w:sdtPr>
              <w:sdtEndPr/>
              <w:sdtContent>
                <w:r w:rsidR="008845FD">
                  <w:rPr>
                    <w:rStyle w:val="placeholder1Char"/>
                    <w:rFonts w:hint="eastAsia"/>
                  </w:rPr>
                  <w:t>____________</w:t>
                </w:r>
              </w:sdtContent>
            </w:sdt>
          </w:p>
        </w:tc>
      </w:tr>
    </w:tbl>
    <w:p w:rsidR="008845FD" w:rsidRPr="00552A81" w:rsidRDefault="008845FD"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8952A25DE057490081FA9AD60CC35D21"/>
          </w:placeholder>
          <w:showingPlcHdr/>
          <w:dataBinding w:prefixMappings="xmlns:ns0='http://wwww.hallomagic.com/xbrl/consistency' xmlns:ns1='consistency' " w:xpath="/ns0:xbrlConsistency[1]/ns1:ccConsistency[1]/ns1:ccSign_GongSiFaDingDaiBiaoRenneeq_duration_T[1]" w:storeItemID="{FE1676A3-EB50-4222-9B6B-7476559E528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81AA6430AB2D4BA7B249C9EDB542568F"/>
          </w:placeholder>
          <w:showingPlcHdr/>
          <w:dataBinding w:prefixMappings="xmlns:ns0='http://wwww.hallomagic.com/xbrl/consistency' xmlns:ns1='consistency' " w:xpath="/ns0:xbrlConsistency[1]/ns1:ccConsistency[1]/ns1:ccSign_ZhuGuanKuaiJiGongZuoFuZeRenneeq_duration_T[1]" w:storeItemID="{FE1676A3-EB50-4222-9B6B-7476559E528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4A84C3D1335E47A3B04087F12AB51980"/>
          </w:placeholder>
          <w:showingPlcHdr/>
          <w:dataBinding w:prefixMappings="xmlns:ns0='http://wwww.hallomagic.com/xbrl/consistency' xmlns:ns1='consistency' " w:xpath="/ns0:xbrlConsistency[1]/ns1:ccConsistency[1]/ns1:ccSign_KuaiJiJiGouFuZeRenneeq_duration_T[1]" w:storeItemID="{FE1676A3-EB50-4222-9B6B-7476559E528E}"/>
          <w:text/>
        </w:sdtPr>
        <w:sdtEndPr/>
        <w:sdtContent>
          <w:r w:rsidRPr="001168E3">
            <w:rPr>
              <w:rStyle w:val="placeholder1Char"/>
              <w:rFonts w:hint="eastAsia"/>
            </w:rPr>
            <w:t>___________</w:t>
          </w:r>
        </w:sdtContent>
      </w:sdt>
    </w:p>
    <w:p w:rsidR="008845FD" w:rsidRDefault="008845FD" w:rsidP="005743FF">
      <w:pPr>
        <w:widowControl/>
        <w:jc w:val="left"/>
        <w:rPr>
          <w:rFonts w:asciiTheme="minorEastAsia" w:eastAsiaTheme="minorEastAsia" w:hAnsiTheme="minorEastAsia" w:cs="宋体"/>
          <w:color w:val="000000" w:themeColor="text1"/>
          <w:kern w:val="0"/>
          <w:sz w:val="18"/>
          <w:szCs w:val="18"/>
        </w:rPr>
      </w:pPr>
    </w:p>
    <w:p w:rsidR="008845FD" w:rsidRPr="001B6047" w:rsidRDefault="008845FD"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702"/>
        <w:gridCol w:w="1845"/>
        <w:gridCol w:w="1700"/>
      </w:tblGrid>
      <w:tr w:rsidR="008845FD" w:rsidRPr="001B6047" w:rsidTr="00705447">
        <w:tc>
          <w:tcPr>
            <w:tcW w:w="2281"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9284EDD114F1462891AC5A3146C50D1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3FD11E86729441108A7744BA1B26FCDD"/>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29CDA01AF6474ACB862B92828424019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24CD27DB51F643F7BEA584ED62157CC7"/>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D47BED2C020742DC8AE110729331E4E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6B872D03F6084C2E98318382BA07D090"/>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C531A04CB0B4A2792291F7F8B98C18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521E8617F40146AF808B319E9BB0DB45"/>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2FF2B54C00C0486CBB70D48F45C9D57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0568D704E1664DE6A640189A9DEE3655"/>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630B556F3A934E3FA240ADF90E52286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50EA9D6190CE45C8999919FB6584A2F4"/>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E0FE2FBC827849E08720EEF8B57A2B3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3EC08936ECED4BC1915D22E29FFAD1F4"/>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90BC2ADE44D64D36B2C2D944CF2D8B7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13251416C9284239800AF1C150B861D8"/>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80FB297660BF42B29B01B896316FEF0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4A3EBFAE16D846E59B40BB6DA15F0083"/>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702DD57BC02A44E2B95E91C43C6817C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939248A126D2421E948853AD1A1124C1"/>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F99E296CAD174395AB3643A75B35CD1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149B2FB4E4E9446FAF9DE71CCAED67CB"/>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FB047497A68044FD93C3145414EE4506"/>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321854700E864A5B819BAE488390AF30"/>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16DC20D864754A838B84940DCDC5F97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59DF395C0C4C410FB7B7CA74D0D38FF5"/>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1C0695CFDCC64207BC6C855C5DA2352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1AC2A63F80114960B4A8D2BA56FB8FBA"/>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E58720A44E844E8EA052967D539F04E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95DC3171F28542C880B4C2E8E2DC9947"/>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0377E566DC3F4A1CBCBCC5B0F6A79C2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2E8B47E85C7C48C080D7ACC7A4303807"/>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7E84BC119DC746CEB549B8F0F423654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9576952EE249E0967FD081CDD0618C"/>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8CB4E57CE8EB4A47B3C82F8FA3CCFE11"/>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09D53551FCBB4499914BEE03F8539D16"/>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319FEE47061E485FA2555EEA801AAD1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E59BAA3DC14A46A3A859F69B60984BD3"/>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9506C9EE701A4365A4FC4D919B1BF72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314A28D6102A453AA672E99D31C34653"/>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3CF3124C5C854AF0AE9A79BBDB6FB0B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F4C36D8B8F3C40BF9D7D17E2EFBE26B0"/>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05A98933B7D34B5F873CD9E18EEE3FE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2CF2A4D6736949ABBAFD5B1E54DA5508"/>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6A2E5F7E3FEC41358029CF3CC6DDDD1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CE7C2FD531D644B9ABA6F0994A392F5F"/>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F280F405A58B4D2D97CA81AA955E729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2023264DD0E4434FA697E6856B544F31"/>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D8D9F9EA5F774107A0FE33B84984F93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5D40568A400E4BA4A4FE81BFBB3BABA3"/>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9843E7114D9B49B8A03E4C79B64EA896"/>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586A5E1C3D9C4D02B8E941C0DFE56398"/>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BFC9F674FBFE498F986846EE0ED29C5E"/>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477F8023E08F449BABEFB9C242FBE39F"/>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25E26C1005714771AD5E80AAA54E5A6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DFA50E73D4F54EE6ACE24710B491D681"/>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C67E93646C49430987825CBF417DD37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B26909D5F2D341EAA7C89B566DF99BF3"/>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2ACDC60631AF4E2884AE18E989B03B5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26FD80747CA34187BB21F6D7A95C0BBC"/>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8845FD" w:rsidRPr="00C45A43" w:rsidRDefault="008845FD" w:rsidP="00705447">
            <w:pPr>
              <w:jc w:val="right"/>
              <w:rPr>
                <w:rFonts w:asciiTheme="minorEastAsia" w:eastAsiaTheme="minorEastAsia" w:hAnsiTheme="minorEastAsia"/>
                <w:color w:val="000000" w:themeColor="text1"/>
                <w:sz w:val="18"/>
                <w:szCs w:val="18"/>
              </w:rPr>
            </w:pPr>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0D1EF0114FA24A8EB97294F55DC51D3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88EF620A75104853989B32DAC1E7DF08"/>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B1F94FC4CDF64BE38EEEFC42954CF2F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12370C6373E846A0BFC1E94EF8E3C377"/>
                </w:placeholder>
                <w:showingPlcHdr/>
                <w:text/>
              </w:sdtPr>
              <w:sdtEndPr/>
              <w:sdtContent>
                <w:r w:rsidR="008845FD">
                  <w:rPr>
                    <w:rStyle w:val="placeholder1Char"/>
                    <w:rFonts w:hint="eastAsia"/>
                  </w:rPr>
                  <w:t>____________</w:t>
                </w:r>
              </w:sdtContent>
            </w:sdt>
          </w:p>
        </w:tc>
      </w:tr>
    </w:tbl>
    <w:p w:rsidR="008845FD" w:rsidRPr="00552A81" w:rsidRDefault="008845FD" w:rsidP="005743FF">
      <w:pPr>
        <w:widowControl/>
        <w:jc w:val="left"/>
        <w:rPr>
          <w:rFonts w:asciiTheme="minorEastAsia" w:eastAsiaTheme="minorEastAsia" w:hAnsiTheme="minorEastAsia" w:cs="宋体"/>
          <w:color w:val="000000" w:themeColor="text1"/>
          <w:kern w:val="0"/>
          <w:sz w:val="18"/>
          <w:szCs w:val="18"/>
        </w:rPr>
      </w:pPr>
    </w:p>
    <w:p w:rsidR="008845FD" w:rsidRPr="00552A81" w:rsidRDefault="008845FD"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8"/>
        <w:gridCol w:w="1667"/>
        <w:gridCol w:w="1702"/>
      </w:tblGrid>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E1BB96B239FF456FB7DB4827C80A7A69"/>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3DA5F3EB8A964BCF9C505C41D1A0EF74"/>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86D7112BD8C441779969DC8AA58863E5"/>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455C0FFCA268411FA4E215E0A605B468"/>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A72034AF3EE486590F81553AF949A0E"/>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03F531C7136E400D842A9FE95AD4D5DB"/>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5C492424A755406B82742377EB80C17E"/>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0006D8E3DC624207A5AFD09CF62F11C1"/>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3453E5CF4196464A8AA9CE837F1A18EC"/>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8EF8A5CB4CF84EF8A331A06C70DEDD4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F8C00B2524C74711848AB22483291898"/>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2388083388F14731B14FA6900E806D9F"/>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1B34565FD2A4063BF41D816083BE634"/>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FB8E17F58BA4210B848A5BBD90BF5B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0F40065CF8794DFABD4FBCDE8B069283"/>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3CA1D5BF5E4F41859BF271DC8C0203CE"/>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97FA369E4A844FC5945542C93FD63BAC"/>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D78FB214E7E84321A10904A3A4B59D6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99BA6E4822DA4F228B0C05CFED321D0B"/>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33C6879A21F7421CA0726A1A8CF0FDA8"/>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2FDF92364D30457B8DF3250942194738"/>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2784491C07F4D6EBEC368D420E573B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F5416BE501C6406FA8CFF2B1E2DAF6F5"/>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5E1B185B8A99494E81BA997E163ADCC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7A076161572B49838B5FF34CC9F8D0C3"/>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39D9AC91B99F43D18921002696159175"/>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A5E03C0285D6442AA5073D021F749E70"/>
                </w:placeholder>
                <w:showingPlcHdr/>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94E6C0275D7B4156A5B68860C18FFE4B"/>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80B487D904454FB5B4E3AC02A75D4C59"/>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348BFF0E55C64CB098FF05EA38B86DE7"/>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BA831D72151C4671955DDE4A9D8235EB"/>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61C8409FFC814C0796757289647CA44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546FF69B83044DAEBF9B9629264A1EFB"/>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5A6D276A377949B6A4B4D12C39AEE72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B5D425B02DF74998AC0B7D3E5FAAFC94"/>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A34F2519C5684502BD124AA710AEF97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EF6B0A53CC68403A82000DA3D1153926"/>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68642C28F7AB4FEBBCC070B91CA4A837"/>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A8B82805841D4A5489BADF8CA48C76BD"/>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19D8B7F456324E0F820108072686879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853E5A2BF2634FD39BA85BB21EA70AB8"/>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7F2EBE1219B04837BD11CBAC971640F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177E9343FA40BE8A74B22B5D53F0FA"/>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6B93210BB1AD47E7B1454F2BD4DDE89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1FA51BFFE44E42D284E76584189D1B74"/>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1431FA9DDA8C4CA48EBDF2C50CB245E2"/>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B4EC45625D024DC8AE60795D18DE4F92"/>
                </w:placeholder>
                <w:showingPlcHdr/>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04F355B3CCD040B6BF84F76A5E6FC530"/>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44136983F3674B6F9073E891547F9734"/>
                </w:placeholder>
                <w:showingPlcHdr/>
                <w:dataBinding w:prefixMappings="xmlns:ns0='http://wwww.hallomagic.com/xbrl/consistency' xmlns:ns1='consistency' " w:xpath="/ns0:xbrlConsistency[1]/ns1:ccConsistency[1]/ns1:ccSign_CashFlowsFromUsedInOperatingActivitiesneeq_duration_T[1]" w:storeItemID="{FE1676A3-EB50-4222-9B6B-7476559E528E}"/>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436816"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2EB039E0B6FA45D4912605CF11BD8793"/>
                </w:placeholder>
                <w:showingPlcHdr/>
                <w:dataBinding w:prefixMappings="xmlns:ns0='http://wwww.hallomagic.com/xbrl/consistency' xmlns:ns1='consistency' " w:xpath="/ns0:xbrlConsistency[1]/ns1:ccConsistency[1]/ns1:ccSign_CashFlowsFromUsedInOperatingActivitiesneeq_duration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F0719EBDF5D24D36BDA0B4D5C8C0C3AF"/>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C352D6DF770248CDB5E2DEA6033567D6"/>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11AA3F5C3CDA4722B5F0856B963D544A"/>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515EAE738A044D9C8CD32AFA02C6AEFF"/>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494C2F194C504C00A1A25D45E90EA266"/>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2F8D16C306774ABF82270D2E992DB9B7"/>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A6D246C8303E411EBEF18DEEF7B7F1EE"/>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7B6A1B2384545EF9D1C545F54AA5B1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5760789059D46C180E284C9237E31E1"/>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BF24C1F4A9444BD68E5E3AF08B2A83A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D99D5C15BF9243AB9FC46AD9F49F78B5"/>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36FDA72DF27D4B6ABE03F54F446D88D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C5318F1358AE47EC9C12BB9D9C53DFD3"/>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FEAD34E2F52540EEAC7B03D0B0C771A5"/>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0B81D5ED6A504BF0BC0EA3D55D85C9DF"/>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E72DFC7858094AD1B9EB0F2214D43075"/>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776EAB4F5D434FE091DFC050E3B249A6"/>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42F623379A3742AD91709958FAF6CE56"/>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4A09E46F49104B3F882D6207BD69A190"/>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7CF636137B184BF4AEFA7FAF997E9CDF"/>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93BFDC030D04837A858E737675CAE55"/>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72761510FFA54F679237612F87C0438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C24DD3A97C5E4FC2965CCB28061D131C"/>
                </w:placeholder>
                <w:showingPlcHdr/>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CFCD40B80F42418D85BD875C12CD37C2"/>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65AAEC61B4AC437F8DEF0F1FB434CA1B"/>
                </w:placeholder>
                <w:showingPlcHdr/>
                <w:dataBinding w:prefixMappings="xmlns:ns0='http://wwww.hallomagic.com/xbrl/consistency' xmlns:ns1='consistency' " w:xpath="/ns0:xbrlConsistency[1]/ns1:ccConsistency[1]/ns1:ccSign_CashFlowsFromUsedInInvestingActivitiesneeq_duration_T[1]" w:storeItemID="{FE1676A3-EB50-4222-9B6B-7476559E528E}"/>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C2499DBE7AA4E7192DF878848582DB8"/>
                </w:placeholder>
                <w:showingPlcHdr/>
                <w:dataBinding w:prefixMappings="xmlns:ns0='http://wwww.hallomagic.com/xbrl/consistency' xmlns:ns1='consistency' " w:xpath="/ns0:xbrlConsistency[1]/ns1:ccConsistency[1]/ns1:ccSign_CashFlowsFromUsedInInvestingActivitiesneeq_duration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E0C7D6BDCA7944FA8E6501F3EA4AC798"/>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C4B589CEF584CE298800A4C0D55B6B8"/>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29818C8E19FD4B4B8958A74657544DC6"/>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E57CACCA2F2A48B69219B52BABDED88B"/>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658557FF3E5040A5BCFE23FC6D27AA8A"/>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24F334D2DD424D9A8B9021426BCC48B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64B7F5BE65F6409B9CFEBF4E08E12D2D"/>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6E78658BADD8465094D160770587D0E1"/>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F4F8AE9AE7BB4E2E80153F7910B45FA0"/>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0032C696E45745F2A76AF63D4030675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875D5E878B27427EB1520E91D0227D6F"/>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74AC4B19B7BF472BACEFE20546FBD557"/>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2DD3452B0FA43BA85A0D9F9C27797C3"/>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5833EEC729444201A789B37EB03FDA15"/>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AAD02A275BD84D3F8020ABFB2D657F27"/>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8B37C2FA71824747A5FC609353556EC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80A01A06A7594F56A35AA09C58CF9D21"/>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D1AB547E07B64A2DA45482CEB92659E4"/>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CA161A72729A4D819445B0F40B26C007"/>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0B4FA3BBED76471CB17537CD21453AE8"/>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14C7D020AE394C2BAA8EBB6807DCACC8"/>
                </w:placeholder>
                <w:showingPlcHdr/>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E3FF7385026408091BC0CFDE15AA85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8CCF942B3D1C44668034C97BB74048A9"/>
                </w:placeholder>
                <w:showingPlcHdr/>
                <w:dataBinding w:prefixMappings="xmlns:ns0='http://wwww.hallomagic.com/xbrl/consistency' xmlns:ns1='consistency' " w:xpath="/ns0:xbrlConsistency[1]/ns1:ccConsistency[1]/ns1:ccSign_CashFlowsFromUsedInFinancingActivitiesneeq_duration_T[1]" w:storeItemID="{FE1676A3-EB50-4222-9B6B-7476559E528E}"/>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E1C298CFDECE48C78600AD52E35F03AC"/>
                </w:placeholder>
                <w:showingPlcHdr/>
                <w:dataBinding w:prefixMappings="xmlns:ns0='http://wwww.hallomagic.com/xbrl/consistency' xmlns:ns1='consistency' " w:xpath="/ns0:xbrlConsistency[1]/ns1:ccConsistency[1]/ns1:ccSign_CashFlowsFromUsedInFinancingActivitiesneeq_duration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7FD7B23261DB46F6A4AE46EA7DEF98EC"/>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44D98F100E2B45AA92E81AE3DCDA04DF"/>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BC8D7EF7CD9A4C46881CC19DFFDBD1A6"/>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D776208DB00E463DAC37A2CA6F55EBF6"/>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D65EC1DBC2C045EC9BB05392A6726839"/>
                </w:placeholder>
                <w:showingPlcHdr/>
                <w:dataBinding w:prefixMappings="xmlns:ns0='http://wwww.hallomagic.com/xbrl/consistency' xmlns:ns1='consistency' " w:xpath="/ns0:xbrlConsistency[1]/ns1:ccConsistency[1]/ns1:ccSign_CashAndCashEquivalentsneeq_instant_T-1[1]" w:storeItemID="{FE1676A3-EB50-4222-9B6B-7476559E528E}"/>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034F70C7B2AE4D74BD562D1C2B1452D2"/>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7AE5EF57A87544E7A1891397492FB20D"/>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436816"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2AAC077E33BF4C4197A9A42186522D03"/>
                </w:placeholder>
                <w:showingPlcHdr/>
                <w:dataBinding w:prefixMappings="xmlns:ns0='http://wwww.hallomagic.com/xbrl/consistency' xmlns:ns1='consistency' " w:xpath="/ns0:xbrlConsistency[1]/ns1:ccConsistency[1]/ns1:ccSign_CashAndCashEquivalentsneeq_instant_T-1[1]" w:storeItemID="{FE1676A3-EB50-4222-9B6B-7476559E528E}"/>
                <w:text/>
              </w:sdtPr>
              <w:sdtEndPr/>
              <w:sdtContent>
                <w:r w:rsidR="008845FD">
                  <w:rPr>
                    <w:rStyle w:val="placeholder1Char"/>
                    <w:rFonts w:hint="eastAsia"/>
                  </w:rPr>
                  <w:t>____________</w:t>
                </w:r>
              </w:sdtContent>
            </w:sdt>
          </w:p>
        </w:tc>
      </w:tr>
    </w:tbl>
    <w:p w:rsidR="008845FD" w:rsidRDefault="008845FD"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FF6B7952CD7429BA2D060BFAC1D0612"/>
          </w:placeholder>
          <w:showingPlcHdr/>
          <w:dataBinding w:prefixMappings="xmlns:ns0='http://wwww.hallomagic.com/xbrl/consistency' xmlns:ns1='consistency' " w:xpath="/ns0:xbrlConsistency[1]/ns1:ccConsistency[1]/ns1:ccSign_GongSiFaDingDaiBiaoRenneeq_duration_T[1]" w:storeItemID="{FE1676A3-EB50-4222-9B6B-7476559E528E}"/>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743BB16475134557B36B104DC42C2F3C"/>
          </w:placeholder>
          <w:showingPlcHdr/>
          <w:dataBinding w:prefixMappings="xmlns:ns0='http://wwww.hallomagic.com/xbrl/consistency' xmlns:ns1='consistency' " w:xpath="/ns0:xbrlConsistency[1]/ns1:ccConsistency[1]/ns1:ccSign_ZhuGuanKuaiJiGongZuoFuZeRenneeq_duration_T[1]" w:storeItemID="{FE1676A3-EB50-4222-9B6B-7476559E528E}"/>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72AD28B1B37F41D2A561FCD758C025FB"/>
          </w:placeholder>
          <w:showingPlcHdr/>
          <w:dataBinding w:prefixMappings="xmlns:ns0='http://wwww.hallomagic.com/xbrl/consistency' xmlns:ns1='consistency' " w:xpath="/ns0:xbrlConsistency[1]/ns1:ccConsistency[1]/ns1:ccSign_KuaiJiJiGouFuZeRenneeq_duration_T[1]" w:storeItemID="{FE1676A3-EB50-4222-9B6B-7476559E528E}"/>
          <w:text/>
        </w:sdtPr>
        <w:sdtEndPr/>
        <w:sdtContent>
          <w:r w:rsidRPr="001168E3">
            <w:rPr>
              <w:rStyle w:val="placeholder1Char"/>
              <w:rFonts w:hint="eastAsia"/>
            </w:rPr>
            <w:t>___________</w:t>
          </w:r>
        </w:sdtContent>
      </w:sdt>
    </w:p>
    <w:p w:rsidR="008845FD" w:rsidRDefault="008845FD" w:rsidP="005743FF">
      <w:pPr>
        <w:widowControl/>
        <w:ind w:right="270"/>
        <w:jc w:val="left"/>
        <w:rPr>
          <w:rFonts w:asciiTheme="minorEastAsia" w:eastAsiaTheme="minorEastAsia" w:hAnsiTheme="minorEastAsia"/>
          <w:color w:val="000000" w:themeColor="text1"/>
          <w:szCs w:val="24"/>
        </w:rPr>
      </w:pPr>
    </w:p>
    <w:p w:rsidR="008845FD" w:rsidRPr="001B6047" w:rsidRDefault="008845FD"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2"/>
        <w:gridCol w:w="1800"/>
        <w:gridCol w:w="1605"/>
        <w:gridCol w:w="1700"/>
      </w:tblGrid>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8845FD" w:rsidRPr="001B6047"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1B6047" w:rsidRDefault="008845FD"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8845FD" w:rsidRPr="001B6047"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60C35FF699F34F34AC2EDEB5219EC8A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A0AEEAA426C84D32899E7A0A55A87D21"/>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3B1A060AF46E4AA8961F9E1B9C34A29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4116C3C7094340A6B51C8E3A32942149"/>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29100ABF5288473BAFCE477FA26D216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3F37604FB52F4977B1A0B0A61A0C22E7"/>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BDE2EBE2D0E942A3A25AA05CDB7A28D3"/>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A89CF63CD3E046A798F6BCFC6240D2FD"/>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70A1A2C5BD346929E787F6C4911933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CB9D1DE52A92429C8D62D9198C9563CF"/>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5FCD5E7562654C8B9D06C46B9C2274F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DAF8BCE7ECB0454792BDE521A63CEBCA"/>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698570B2A9B54D7481A386F179FCD78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7C856864A844429AA2F228376027873E"/>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70EFF14BC04B4013A97C40929601477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92B9F80E4B2A4FE2A4E942695C67DC4C"/>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CB8FE7A7EB034C9EA3191E537DA0643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4D56950FEA4F48449CCAD694C0BCEDD9"/>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BF4EFF139F4544F3B02454CA47E6A3B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214C7CB9ED70443397A777D05ABFDE94"/>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0ABE2D2465D04DF88E5832D6CEDFA36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E94B0DCE01E0462B86771A4DA31C98B9"/>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3A159E2373764FB58B474B2550E7A01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23119C20CAD5454BA4F9ABD26D3B5ADD"/>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5D8D8DA2CB524AE8AEEEBCA04A517D71"/>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4680D7C2D7B94669A180B7B30463306B"/>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1BDFC0CFCFE44F34940540095403A00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748BF3817354459F866191B1C1260B31"/>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C585F3786274448CB2BE68C4AC4EC6F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8529FC41B04D404D816E44315929CFBF"/>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B86777A7385143F4A1E160B90F3340E6"/>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175DE730DE99404B8874A0A1DE2ABCC5"/>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DBAE8E32348D46A1B5B7697E309EB1C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22D9FE74B84146E8A83A9C7A43FBD315"/>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F4BC85546F1F490EA37F7621AB8D7751"/>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0C4F5F1B027C4765A0D5DBA83DC8DA65"/>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0776826DE704476890EC2BFE08884BD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04983399FA3C4D968B4FBB27E74639BC"/>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ADC4AF4485C6497980779BEFA8C0F2D1"/>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12D9F52A4C3440BD80CC27F880B41F11"/>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3D33ACADF59C4A9185426F3D0218EBCE"/>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288A07D671C04D078F459E3030C7E31A"/>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C88C437596044B9ABAFE87BE6666D09E"/>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9ABC8ACBAE69437880A4B5F3FEA6A4C0"/>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7986F34CA0A740E8A5E827ECAEEC10A1"/>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9A9EDC8CCB95441A932A9FE583866EFE"/>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8B832ABBAF1E45BF9C24253613A57BB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632916C869DF45A6BA5F3DF1A2F2E6DA"/>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D000288DDF7547CC8E359B6602B61F9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414F94836B244FDABE4C408F53F35BAE"/>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DF4D63173FF24C6498A2032B9B4728C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0C22AFF7275C453E8BBCBB299F49203C"/>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B0BAA276A9B643C98CD8DC9EC5B8B8D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BC559A305E76468FB5FF1705A5BB7E0C"/>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8DFA9009E7AE4C219F6E528EA080850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7C1F4E0B1C09452BB40FFF39BA1A8B68"/>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F95390069A934EB1966BF5BAE54E815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A916325D7C28456DA375754612E2BE7E"/>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B108381D0E344A5889763B728DEF4AED"/>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23BFF863A68B421890B74B2ABFA136D0"/>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AAD738DDF6C147A183DAF3BC341FC06D"/>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DE2A60F8F15941FFB2EC552F79E31CC3"/>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92D6BCD0D862448998B556F88EA96603"/>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34D0998C762649D4BEC916C8E39EAF06"/>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9B1CBEB2687E45CB8DACF8CEA96950E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26490B03605C42458603F3F91C9A26FB"/>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D3D31D62CB8D43BB93178E9F7FD70A41"/>
                </w:placeholder>
                <w:showingPlcHdr/>
                <w:dataBinding w:prefixMappings="xmlns:ns0='http://wwww.hallomagic.com/xbrl/consistency' xmlns:ns1='consistency' " w:xpath="/ns0:xbrlConsistency[1]/ns1:ccConsistency[1]/ns1:ccSign_CashAndCashEquivalentsneeq_instant_T-1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7A3FB5ED4BD84FA28B02445D2C4B8824"/>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AD6D318B0CD24EA499761848B6D78D6E"/>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436816"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7C25DF286C204E478B404412E65C7D7F"/>
                </w:placeholder>
                <w:showingPlcHdr/>
                <w:dataBinding w:prefixMappings="xmlns:ns0='http://wwww.hallomagic.com/xbrl/consistency' xmlns:ns1='consistency' " w:xpath="/ns0:xbrlConsistency[1]/ns1:ccConsistency[1]/ns1:ccSign_CashAndCashEquivalentsneeq_instant_T-1_M[1]" w:storeItemID="{FE1676A3-EB50-4222-9B6B-7476559E528E}"/>
                <w:text/>
              </w:sdtPr>
              <w:sdtEndPr/>
              <w:sdtContent>
                <w:r w:rsidR="008845FD">
                  <w:rPr>
                    <w:rStyle w:val="placeholder1Char"/>
                    <w:rFonts w:hint="eastAsia"/>
                  </w:rPr>
                  <w:t>____________</w:t>
                </w:r>
              </w:sdtContent>
            </w:sdt>
          </w:p>
        </w:tc>
      </w:tr>
    </w:tbl>
    <w:p w:rsidR="008845FD" w:rsidRDefault="008845FD"/>
    <w:bookmarkEnd w:id="14"/>
    <w:p w:rsidR="0066457D" w:rsidRDefault="0066457D" w:rsidP="0066457D"/>
    <w:p w:rsidR="0066457D" w:rsidRPr="0066457D" w:rsidRDefault="0066457D" w:rsidP="0066457D">
      <w:pPr>
        <w:sectPr w:rsidR="0066457D" w:rsidRPr="0066457D" w:rsidSect="000C7399">
          <w:headerReference w:type="default" r:id="rId21"/>
          <w:pgSz w:w="11906" w:h="16838"/>
          <w:pgMar w:top="1440" w:right="1797" w:bottom="1440" w:left="1797" w:header="851" w:footer="992" w:gutter="0"/>
          <w:cols w:space="425"/>
          <w:docGrid w:type="lines" w:linePitch="312"/>
        </w:sectPr>
      </w:pPr>
    </w:p>
    <w:p w:rsidR="008845FD" w:rsidRPr="001B6047" w:rsidRDefault="008845FD"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8845FD" w:rsidRPr="00170479" w:rsidTr="00085C73">
        <w:trPr>
          <w:trHeight w:val="317"/>
          <w:jc w:val="center"/>
        </w:trPr>
        <w:tc>
          <w:tcPr>
            <w:tcW w:w="2689" w:type="dxa"/>
            <w:tcBorders>
              <w:bottom w:val="nil"/>
            </w:tcBorders>
            <w:shd w:val="clear" w:color="auto" w:fill="D9D9D9" w:themeFill="background1" w:themeFillShade="D9"/>
            <w:vAlign w:val="center"/>
          </w:tcPr>
          <w:p w:rsidR="008845FD" w:rsidRPr="00170479" w:rsidRDefault="008845FD"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8845FD" w:rsidRPr="00170479" w:rsidRDefault="008845FD"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8845FD" w:rsidRPr="00552A81" w:rsidTr="00085C73">
        <w:trPr>
          <w:trHeight w:val="317"/>
          <w:jc w:val="center"/>
        </w:trPr>
        <w:tc>
          <w:tcPr>
            <w:tcW w:w="2689" w:type="dxa"/>
            <w:tcBorders>
              <w:top w:val="nil"/>
              <w:bottom w:val="nil"/>
            </w:tcBorders>
            <w:shd w:val="clear" w:color="auto" w:fill="D9D9D9" w:themeFill="background1" w:themeFillShade="D9"/>
            <w:vAlign w:val="center"/>
          </w:tcPr>
          <w:p w:rsidR="008845FD" w:rsidRPr="00170479" w:rsidRDefault="008845FD"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8845FD" w:rsidRPr="00170479" w:rsidRDefault="008845FD"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8845FD" w:rsidRPr="00170479" w:rsidRDefault="008845FD"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8845FD" w:rsidRPr="00170479" w:rsidRDefault="008845FD" w:rsidP="001A1A48">
            <w:pPr>
              <w:widowControl/>
              <w:jc w:val="right"/>
              <w:rPr>
                <w:rFonts w:asciiTheme="minorEastAsia" w:eastAsiaTheme="minorEastAsia" w:hAnsiTheme="minorEastAsia"/>
                <w:color w:val="000000" w:themeColor="text1"/>
                <w:sz w:val="16"/>
                <w:szCs w:val="16"/>
              </w:rPr>
            </w:pPr>
          </w:p>
        </w:tc>
      </w:tr>
      <w:tr w:rsidR="008845FD" w:rsidRPr="00552A81" w:rsidTr="00085C73">
        <w:trPr>
          <w:trHeight w:val="317"/>
          <w:jc w:val="center"/>
        </w:trPr>
        <w:tc>
          <w:tcPr>
            <w:tcW w:w="2689" w:type="dxa"/>
            <w:tcBorders>
              <w:top w:val="nil"/>
            </w:tcBorders>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754BB3EE6AF74EDCA79BE91274A5B9C8"/>
                </w:placeholder>
                <w:showingPlcHdr/>
                <w:dataBinding w:prefixMappings="xmlns:ns0='http://wwww.hallomagic.com/xbrl/consistency' xmlns:ns1='consistency' " w:xpath="/ns0:xbrlConsistency[1]/ns1:ccConsistency[1]/ns1:ccSign_IssuedCapital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277333ABBA7648C28905D2F77A9FCDF7"/>
                </w:placeholder>
                <w:showingPlcHdr/>
                <w:dataBinding w:prefixMappings="xmlns:ns0='http://wwww.hallomagic.com/xbrl/consistency' xmlns:ns1='consistency' " w:xpath="/ns0:xbrlConsistency[1]/ns1:ccConsistency[1]/ns1:ccSign_CapitalSurplu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922500E19C74D8BAF104F8B73D4AF23"/>
                </w:placeholder>
                <w:showingPlcHdr/>
                <w:dataBinding w:prefixMappings="xmlns:ns0='http://wwww.hallomagic.com/xbrl/consistency' xmlns:ns1='consistency' " w:xpath="/ns0:xbrlConsistency[1]/ns1:ccConsistency[1]/ns1:ccSign_KuCunGu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AEE7A0BEC9A84330BFFBDBD28B905477"/>
                </w:placeholder>
                <w:showingPlcHdr/>
                <w:dataBinding w:prefixMappings="xmlns:ns0='http://wwww.hallomagic.com/xbrl/consistency' xmlns:ns1='consistency' " w:xpath="/ns0:xbrlConsistency[1]/ns1:ccConsistency[1]/ns1:ccSign_QiTaZongHeShouYi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93A2BCBC4D804200BC79F74754073C40"/>
                </w:placeholder>
                <w:showingPlcHdr/>
                <w:dataBinding w:prefixMappings="xmlns:ns0='http://wwww.hallomagic.com/xbrl/consistency' xmlns:ns1='consistency' " w:xpath="/ns0:xbrlConsistency[1]/ns1:ccConsistency[1]/ns1:ccSign_SpecializedReserve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74312D6C5E9E4E78B65E2582FFCF5AA4"/>
                </w:placeholder>
                <w:showingPlcHdr/>
                <w:dataBinding w:prefixMappings="xmlns:ns0='http://wwww.hallomagic.com/xbrl/consistency' xmlns:ns1='consistency' " w:xpath="/ns0:xbrlConsistency[1]/ns1:ccConsistency[1]/ns1:ccSign_SurplusReserve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B3B372F50C164C5EB21710106CFA1910"/>
                </w:placeholder>
                <w:showingPlcHdr/>
                <w:dataBinding w:prefixMappings="xmlns:ns0='http://wwww.hallomagic.com/xbrl/consistency' xmlns:ns1='consistency' " w:xpath="/ns0:xbrlConsistency[1]/ns1:ccConsistency[1]/ns1:ccSign_GeneralProvision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8CDF4A04F2A24088825C6769F50DD95E"/>
                </w:placeholder>
                <w:showingPlcHdr/>
                <w:dataBinding w:prefixMappings="xmlns:ns0='http://wwww.hallomagic.com/xbrl/consistency' xmlns:ns1='consistency' " w:xpath="/ns0:xbrlConsistency[1]/ns1:ccConsistency[1]/ns1:ccSign_RetainedEarning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E6C409A9B6A246FE96E219E4B962B331"/>
                </w:placeholder>
                <w:showingPlcHdr/>
                <w:dataBinding w:prefixMappings="xmlns:ns0='http://wwww.hallomagic.com/xbrl/consistency' xmlns:ns1='consistency' " w:xpath="/ns0:xbrlConsistency[1]/ns1:ccConsistency[1]/ns1:ccSign_NoncontrollingInterest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BD9C4DECE574B19A09012143ABA3D98"/>
                </w:placeholder>
                <w:showingPlcHdr/>
                <w:dataBinding w:prefixMappings="xmlns:ns0='http://wwww.hallomagic.com/xbrl/consistency' xmlns:ns1='consistency' " w:xpath="/ns0:xbrlConsistency[1]/ns1:ccConsistency[1]/ns1:ccSign_Equity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DB5D2F6105444D8DB36AD4F822324943"/>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BBA79817004B42AFA069DC9AFA94216A"/>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DF5CC6B46A1A44C3BECE50FF28493398"/>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25C33CA5E8414364905D70BCE4E6FE0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49F898E13714A73ACC9FB4B17E026A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7D7C7AA1BB51473FB29D685003370407"/>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1CBF2C823F184F2F87B1F023105A4EA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488B3BAF1B5148A894646910FE8B7FD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5AFB49408DDC47DF80BAB43DFB507579"/>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B3019F94DF7D4FD6AB9F0D8C51BDA2A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C0631000362D4F3B979ED46270506A50"/>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3EBA34EFFF3E4E69A65949D7FC00AF3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3A1137FC2E9949629D41250BF6B7A0F5"/>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087A33A0EDE444E490C3922C4910580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C5D7BA6A56524F5EB3F6DF821D0BF02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C6D798174D5048EC9E73E04FF8EBC96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281FB32C1AE84B9DBA00AC7FD8EC2B3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EB23A8DA0A7A4E1D85E37F11362EE84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150F6461E23B44CEB53C77C09390ACC2"/>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D1002828B088406FB6A583803B9157B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BAEC545CE0924F4194DB085FB00EFD89"/>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9D83DDCD24A3435299A3045AC137354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9F287C76F9FE44659EC569B7C36C2DAF"/>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A29A161C404D4E388BFC3970214821CE"/>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76CAFBC3D454435CA0117BFEFB9FC32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EB23E0647E7B4CBD8C3257D095BF3D39"/>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7D52CFF3CCAB474396CAE364C1E4D33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7A083773CD5E403792D8D64BCF87046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0986FBC274C7456986B7CCAC19EFCC9A"/>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3B84D9FC7F5F4061843C680D805A4579"/>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2DE1FE0E53E547E9BD59DA79CE9D52C3"/>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A6110B716D87421181423254028423E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C4AB120736AD4A96BB1665E0023F73E0"/>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F638F7FDB8A448E9B548CBB135A1F4B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E3088531949F4E3EB080C4369C2F0AF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DD7AC26C5B684650BB00725B5CD03B0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F7733AF9A1C547DF908B31DEF9C813A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BB477FD7902E4AECB8C59DE546798CD8"/>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A38257E388814100B66BFC874929292D"/>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4B7CD38DF3AA44D7B5EDB3C188784BD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A9FACEC5857543279673ECB92E74BE8A"/>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6CD18D531CFB4B80AF88B4A79D7AC12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852019E66824B5786143F4760DA8244"/>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9D250D24AD76419195EAC8F1446B45D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5976479D626D494FADA076758AD8F57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1B3515487CEE45EA86E65BDA1E2C05E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A58DCA6F6A9649AE97A1C415D0F98B4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D3D7209975E04829BC1B6C8D48C9DD6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EB7BE8A116D74CB28A89DE788A44B947"/>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702EE8DECFE84C378F8C93C66FFCE396"/>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1D5C539FD5BC4513BBCBC1DEBCF7E059"/>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D74E17AAC817451D937967F56BFC3D7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32F947A9FE7046B2B2E5577353AA333B"/>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828622D657E34CDC9028F34B5C2C484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CCF02844595D465C9ABB5563847C58A5"/>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10DE358DB435478FA30D585186C940C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6BEBCE11831942AF9C0835727C27DF77"/>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1CC0BBA6569B4D48B5F98F75B96EB9A8"/>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E6431AAAE5D846BCBD57551BE836387C"/>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29F2F2B68E2048599940DE48E30E372F"/>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3CBCB49788C44B68BADC1EB717C55047"/>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0809B9FE8E4546D1B6B5F00CC9C39F4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4748CF025E7646DF932A5EE2F4B4938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3BAFCFBB17344E42948E07528B4C74E0"/>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849911855C2242B79C8FB4D76D589CB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22FA0A69D8484662A731212D20759EC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A5B619347C4340FE8437BEAC390D49F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38540BC73904B07B8D647167FCC2FB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67C11563ABC041DC80DD72A2EC2C20BF"/>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1B1EAC8DD9E646D0BE8749577DDB5BC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3424320FFEF24E6F9A8C5B8E463E0E24"/>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19675938B5EB45B9BF790BD512C5B97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01A8759E42D649A986825BD352B1D538"/>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934A1CE20927444DA6D72858BF06A41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13C457251476445CBAFEA1D9C3458E6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92C89DFAD7934B90A6D832FBA98CEAE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3015459996494B3FBE724B6F4EDB9C1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82099614C5D4A14A9B170A10FE7E67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AB494FCEDDA3421EA51F2BF384396D7C"/>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5B1B0206738349F7A648A25A5461DFB8"/>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A6733C6FA0CB4CD5ACBF04F6233B6E0C"/>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413475430FB1468DAA4F775AA0479FA6"/>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33913A3152E4449BAA17DB7B38D41B62"/>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45A07D4954CF487D891E6B6E332FBA1A"/>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30DA141885B846F0814EACE1D6DF4AB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05776B970BD54A8E865B961B4BD1D92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C84E476B7944FC2BF95E374B82F8CC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7D23130DB23A4AD0BFA9DFFFA0E3380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6E34504348344C57BA5947BAC91ACE7C"/>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7EBDEDB3AA45439EBDD0C36C19CB38D3"/>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8AAA7F1EE34F457B98B1C3F6831D6607"/>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78A4E65CD839404CA8BD7D2738CB967A"/>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78C6C1EB1C484DB1AFCE0B60AFBF175B"/>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AA54F17C8E4A4724BF170FE4D343438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1A520F57A78A4768958C22B760DEE29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D5ADA9F02A334C7E92260E50ECE1A1C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022EBB7CA81F49EE840BFCC3311B6AE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110727FEFED74BDC9AF75FBE67DAE08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AED8C6CD9E04474F92AE52707F858CB0"/>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BE69E3E1409A4FF6B24FCA73A4A7E1B6"/>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ECF457FE6C924546AC9750527764DCA2"/>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3B91A3E9338E43F28D5BD4319C51C0A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7071A7A9804B4EE39BBDE48937952AC7"/>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98CC3782073040AAB3FE5ED267396C3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F0803B9F22DD4F0F8601A08969D85DB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CF3D467943C24B8DB61240881B77762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738FD14998F24B9F88FC098DC380B8D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9A755C99114B4032821F59540351C7D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B70C335B5714400DB9EE8D6A534799F6"/>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795650184EAA4629A1A370A79205B79C"/>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F45671966CF84354BA675F163EA853A4"/>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95F996D9F78044CAA75998DA17B1A0F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04F9899A1FAE4065B08356792E04D8C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5FAADF321C23486CAD14DDEF6275734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F8DE4F6D88084E99A963C6409DFC0100"/>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3BE50CA951EC492B9698CA7AA7532D3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04421EB170E7472EBCED693CDF111E8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6C8D109193794E22BFEB0675D500A96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ECB1A8EA55543FEA6701143E0A32E13"/>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638E9AD12F6147B6817A03721A844B6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8145D9FA603C468E8B3B145E265B3DEE"/>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F5EDB457DB4B4C6599F155337CB0673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4E58EB603B3143D880389FD12C9EC162"/>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4265BE1B30949C9A5E38BDA13CCB48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86ADF4A4D5D84704866184B3C92A173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18C49FFFEE0640688D0047B4CF91D35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722D08DA24A145FC9EC10948CD61E7D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E7395CE381064F04B7D18E9FC8CDFC8E"/>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E6ED2DAF714A4BD1927C28E4CE329D19"/>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946FD60548514474A7A8F2C39533743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D425F314FDD54FBFAAADE399B6B86612"/>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8A7F2CD348B14707BCD62DC1496ADAC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EC41E4C492094C8CA72050FF8DF39346"/>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CB400C2477F64E4DB4B791F29486A94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AA30B377DA5A4CADBBF53BDB3F7E1D90"/>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86613B8E73E84A0AB88C3A415640BF1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0D1D1C8E09F0475F8758E307021F9EE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7BDDEA399D6440ECA25DAE4E23E4D1F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5B264E210F2E4B8592D389FC985561FD"/>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25A432F696EE4632991B6E1A00EF196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05EB93702C7B479297811EFC16D9AD13"/>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C1E8B52459564067B985281C09B185E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B6C2B7548F56489589781E2A6E95660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374A4CA376E34453B42D8786E431EE4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1EC77C3548E540E4BEFED8757DC714AE"/>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10F813071F764BBA9A15B0207BDBBF1F"/>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FF1C7711330E47749B1B8F5A3586805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1BEE042E801E403A8B3846A63AC382A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4266DB55361E4C709F1A9C38A40544DB"/>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43C8B57345F54CB6BE23879B045F773D"/>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82C1E00D9A12432B96807A4EE928C7B2"/>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8E7CE3C9CD4B4D39BA7FCE93A142794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B63F2E04D703418DBBE0ED8DB4261D0A"/>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B5379A4CDDB64B63805A4568301A3F4E"/>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36B7942B78534239A97B40C5E478ACB0"/>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35A6D1CCA18E4095A1AA9EC351F2FE1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0823216747094579AF688F637A3B634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DACA23897BBE41929D274FF96C66E63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14B99B03FEDD4FC38DB44D0FB8F4660F"/>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2C3F3E5F9186438CBD3393302CA88E27"/>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9865677C4ED8417883A2A289B9E09D42"/>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03D42681C0DF41AB8AF96145335B4BE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C17BEFA4F73644DDA0CE54F882D353EB"/>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1A175A2AA451486DB18309F1900563A5"/>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AD1C1C416744432181025CB40D7C293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22A26A77D3E94504AA51E9D6C9C4ECD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29C793EC99484E03901F480C4398E44E"/>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BBDA48895A744CECA1232879D7B71E9E"/>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4FBB103780E24E2CBF3A14BCC9556D67"/>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14EC7DAC92F443A8A474120EF553F34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17DBCBC5D52A419FBA272084135CE59F"/>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3326B570DCC464DA3F07B1B516069D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D1F4BEE080234D47BD220783AB0B3BE8"/>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C952F2901E4B4D90A0C91FC3AD7F129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CA8316EBCDC84CCE8C9DC62C24D5A41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3B7F9188F504456992A36CA92A78AA2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11482B8B1A9C46FFB733CD4CA5D9A3FD"/>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C57155D0A4664282ADDA94D69FAD8A8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6036CD71A9E24CD1AA07A256196D48B9"/>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67F5A132815A4C2CB6A43415D17EDC58"/>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62320266A18A437CAAD31EF27A164CC8"/>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4F7CD75D1E644457A881EFD60C76332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F227E2E0CB04AF88DD6C33105314CCB"/>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D4B9F4E69118473595F0444CC57C1C7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1AF5E1F347964BD1A1A789D9888EBFAA"/>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40923E18C6D04EBB90EEAA7BFF5E40D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7161E0CC5D304D0B81BDD6F911B79AF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30D129E298C466481ACA729D7F0EE6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9DB2C8339C6B4D5485037436CBFA1CEF"/>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13BCE5ED8EE648B792670AFBD838362D"/>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0030A78CA338442BB93705A56CA732F0"/>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91B7D78A7BAF49D3876968C17A10E2F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65C03C664379417CB8A13D6B4146D28D"/>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CC9B5A1947944DDF81650476ACB30AB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C7E1C958C40248699F5284987D613B5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E7F2C4B49849456BAD589E1D0FEC8AD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CBAFC69DEB6A4EFEB8B80D03D84DBFA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C87B11AFD3B04265B1FB66789A76488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3CB3EB96DCF14BC2807F0F62D7548FB4"/>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B073C768A962461F8BA073E36093F29C"/>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5FD52662D7A348A08D83217DF957391B"/>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18693573A926447C8C9C4B803C975E5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E1300BCEDA3C407883BF778013CC6C59"/>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14FA67172CEF4B79B5EB5721CD42A069"/>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05B19B2DF03A4EDEAF06B284B23F8BA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D3E3E641A7FF41C1BEB8387A1A72FCD9"/>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3D0AC8CF2B874E76B931DF939BFB755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47F8D846AA85450893A3D7C4CDCBF86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2878738EC54C4C07B39D22E39EC986C6"/>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375AF0F6FD0743CA935E187D27A1011B"/>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5490CB18E7F84A91950132333D1C2468"/>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F297FE23E44B49129D9954EC0A88767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834F7C8615F44D5EBCA16911949D9350"/>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11558C91528045E4BDF32E0EE24BC68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9B1B982298CA47F18B4F816D58D27BB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7E908F2E749948A1AC89A445AE6EDEC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0BBD9A54E06D4710BEC95AACE717E6E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B3726267E3984DD29F7BE8CBC609E7F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CD24FFBA221A45AE8128643227DF4587"/>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FA312E2879B94436884C0FCCE4B46565"/>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59EFF8F23E6D46EDAE65A8B1302FCD9D"/>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295318C1E83F428DB0702BC99D4DE72B"/>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FDB229BD0F994C1FA520FE5B08980449"/>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86D06B187FAE41C093A0080A48066FA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93582C7E3705411B83DB22B0983E96F5"/>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A772175F4913416382FCECD0F386A727"/>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D4166B97C4BE4576B8F311ED3F700D7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4DAA895578BC40AEA89FF92752854F7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D057AF24AC9643DC9B2C022ADCBDE7BE"/>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26C755CA85D9422CA1E33F9E42BAE4E4"/>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8FC647F6C75F4BB3B7B1BAFB343B4998"/>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928F192BB3CD4333891D914919EED6E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C42D33635A1E492CBFB1D3FCA8DF6515"/>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173C4BFFD17E431BBC705D7098B9EA29"/>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46406A6E935E47F998988417A21F6FE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3961EC3C09AB4BDBA45C05C840FAA796"/>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98295794E3BF40CDBCE3B7489567B5B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3A80F6E7EB164CCD804A06E7228B08D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F56AD52A02494248BDD9CA72C0BA0E89"/>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6678C522599244298BA90CB68B435759"/>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58A5A8159B204AB19C238192BE33EF19"/>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061987325CAD45A493AC2F3160BBF2A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0ECEC61B829147579589180A57533D1D"/>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952D873E984C50A2E4265D530DB44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FC21AF50DE1B4E22A7415C328CAF643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16E5E979AE464BE6B7E627D13357F55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BF32F45D777D44A7914480F01CD0625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8EFFC70517EC4CD6BDC9A95CC97B076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7F3DF8266BC424DA8748FD316FD260E"/>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897DB001A74ED2AD7F841AA0C51B65"/>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E0B2276F979F4D89B4F2FCB68D5F9C9E"/>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BE9714A44D964FD5974534E9ED88414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C2F439596D445A7AD5DA9ED51D145CE"/>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0E01D62369AC49A2A3DAE83535EBF90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8534DF8667C14A969E64A4ED3F63048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B95BA0F326CA405FB773BA431F9DA42A"/>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6092C305BF284F9BA740A3EE82B2A93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4A6A854E8D68460E9C4C67A4028EED2C"/>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31474ABCF8B44E2FA6B394B29D216B9B"/>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D926620A62194B72A3A502F2AAD64A63"/>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8E0354FE30D7481FBDE34F09C6E041D9"/>
                </w:placeholder>
                <w:showingPlcHdr/>
                <w:dataBinding w:prefixMappings="xmlns:ns0='http://wwww.hallomagic.com/xbrl/consistency' xmlns:ns1='consistency' " w:xpath="/ns0:xbrlConsistency[1]/ns1:ccConsistency[1]/ns1:ccSign_IssuedCapital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E2249D1539B14A43A357FD83386907AB"/>
                </w:placeholder>
                <w:showingPlcHdr/>
                <w:dataBinding w:prefixMappings="xmlns:ns0='http://wwww.hallomagic.com/xbrl/consistency' xmlns:ns1='consistency' " w:xpath="/ns0:xbrlConsistency[1]/ns1:ccConsistency[1]/ns1:ccSign_CapitalSurplus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3BD245755EE3471E8DFA7069EFD1CECC"/>
                </w:placeholder>
                <w:showingPlcHdr/>
                <w:dataBinding w:prefixMappings="xmlns:ns0='http://wwww.hallomagic.com/xbrl/consistency' xmlns:ns1='consistency' " w:xpath="/ns0:xbrlConsistency[1]/ns1:ccConsistency[1]/ns1:ccSign_KuCunGu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DB91F51966084468B1EAF261D958098C"/>
                </w:placeholder>
                <w:showingPlcHdr/>
                <w:dataBinding w:prefixMappings="xmlns:ns0='http://wwww.hallomagic.com/xbrl/consistency' xmlns:ns1='consistency' " w:xpath="/ns0:xbrlConsistency[1]/ns1:ccConsistency[1]/ns1:ccSign_QiTaZongHeShouYi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88C92A592BAD4C59AE8998F5D4666DE9"/>
                </w:placeholder>
                <w:showingPlcHdr/>
                <w:dataBinding w:prefixMappings="xmlns:ns0='http://wwww.hallomagic.com/xbrl/consistency' xmlns:ns1='consistency' " w:xpath="/ns0:xbrlConsistency[1]/ns1:ccConsistency[1]/ns1:ccSign_SpecializedReserve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72DCA9E7FDED412B8CF7CE211DF51A37"/>
                </w:placeholder>
                <w:showingPlcHdr/>
                <w:dataBinding w:prefixMappings="xmlns:ns0='http://wwww.hallomagic.com/xbrl/consistency' xmlns:ns1='consistency' " w:xpath="/ns0:xbrlConsistency[1]/ns1:ccConsistency[1]/ns1:ccSign_SurplusReserves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CC9B33431DBC49AEA32DE38B542222E8"/>
                </w:placeholder>
                <w:showingPlcHdr/>
                <w:dataBinding w:prefixMappings="xmlns:ns0='http://wwww.hallomagic.com/xbrl/consistency' xmlns:ns1='consistency' " w:xpath="/ns0:xbrlConsistency[1]/ns1:ccConsistency[1]/ns1:ccSign_GeneralProvisions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C4DF93D9582E4C2CB3E053878AE52D07"/>
                </w:placeholder>
                <w:showingPlcHdr/>
                <w:dataBinding w:prefixMappings="xmlns:ns0='http://wwww.hallomagic.com/xbrl/consistency' xmlns:ns1='consistency' " w:xpath="/ns0:xbrlConsistency[1]/ns1:ccConsistency[1]/ns1:ccSign_RetainedEarnings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A85189E87C1D466E8A7BC0805CB0C5A0"/>
                </w:placeholder>
                <w:showingPlcHdr/>
                <w:dataBinding w:prefixMappings="xmlns:ns0='http://wwww.hallomagic.com/xbrl/consistency' xmlns:ns1='consistency' " w:xpath="/ns0:xbrlConsistency[1]/ns1:ccConsistency[1]/ns1:ccSign_NoncontrollingInterests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B5CEC64BAD40423CA513B6A281267B57"/>
                </w:placeholder>
                <w:showingPlcHdr/>
                <w:dataBinding w:prefixMappings="xmlns:ns0='http://wwww.hallomagic.com/xbrl/consistency' xmlns:ns1='consistency' " w:xpath="/ns0:xbrlConsistency[1]/ns1:ccConsistency[1]/ns1:ccSign_Equity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r>
    </w:tbl>
    <w:p w:rsidR="008845FD" w:rsidRPr="00552A81" w:rsidRDefault="008845FD"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8845FD" w:rsidRPr="00552A81" w:rsidTr="00085C73">
        <w:trPr>
          <w:trHeight w:val="317"/>
          <w:jc w:val="center"/>
        </w:trPr>
        <w:tc>
          <w:tcPr>
            <w:tcW w:w="2699" w:type="dxa"/>
            <w:tcBorders>
              <w:bottom w:val="nil"/>
            </w:tcBorders>
            <w:shd w:val="clear" w:color="auto" w:fill="D9D9D9" w:themeFill="background1" w:themeFillShade="D9"/>
            <w:vAlign w:val="center"/>
          </w:tcPr>
          <w:p w:rsidR="008845FD" w:rsidRPr="00170479" w:rsidRDefault="008845FD"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8845FD" w:rsidRPr="00711F0E" w:rsidRDefault="008845FD"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8845FD" w:rsidRPr="00552A81" w:rsidTr="00085C73">
        <w:trPr>
          <w:trHeight w:val="317"/>
          <w:jc w:val="center"/>
        </w:trPr>
        <w:tc>
          <w:tcPr>
            <w:tcW w:w="2699" w:type="dxa"/>
            <w:tcBorders>
              <w:top w:val="nil"/>
              <w:bottom w:val="nil"/>
            </w:tcBorders>
            <w:shd w:val="clear" w:color="auto" w:fill="D9D9D9" w:themeFill="background1" w:themeFillShade="D9"/>
            <w:vAlign w:val="center"/>
          </w:tcPr>
          <w:p w:rsidR="008845FD" w:rsidRPr="00170479" w:rsidRDefault="008845FD"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8845FD" w:rsidRPr="00170479" w:rsidRDefault="008845FD"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8845FD" w:rsidRPr="00170479" w:rsidRDefault="008845FD"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8845FD" w:rsidRPr="00170479" w:rsidRDefault="008845FD" w:rsidP="001A1A48">
            <w:pPr>
              <w:widowControl/>
              <w:jc w:val="right"/>
              <w:rPr>
                <w:rFonts w:asciiTheme="minorEastAsia" w:eastAsiaTheme="minorEastAsia" w:hAnsiTheme="minorEastAsia"/>
                <w:color w:val="000000" w:themeColor="text1"/>
                <w:sz w:val="16"/>
                <w:szCs w:val="16"/>
              </w:rPr>
            </w:pPr>
          </w:p>
        </w:tc>
      </w:tr>
      <w:tr w:rsidR="008845FD" w:rsidRPr="00552A81" w:rsidTr="00085C73">
        <w:trPr>
          <w:trHeight w:val="317"/>
          <w:jc w:val="center"/>
        </w:trPr>
        <w:tc>
          <w:tcPr>
            <w:tcW w:w="2699" w:type="dxa"/>
            <w:tcBorders>
              <w:top w:val="nil"/>
            </w:tcBorders>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ADA3F01D9D4B42109E4A3980AF28E162"/>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C00539E96FEF49D8A9029D39746A5299"/>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5A1AFD9771F5475A93CEBF4A258EC78A"/>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12A99ACC57A943E19DE00571E84721E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2A1E22E2F950415AACD13E3AD32C6E3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F7DEF11BE1964FC4B6326CF4EA86C95A"/>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F7A0F4035942474697DC58D6C451E63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FBED52D98B314556A4FEAE9DD5091E2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455EE4421ABB4B99ACFB4520BFF72E89"/>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AD4448ADA0C849828C68496A125D4DEC"/>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FBD57C4F5EDD46ACBBC62646E524AC10"/>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322F756B420041598030E71F82786AA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EACDBF91F8F649E6ACB120CD88E55B3B"/>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8323285899E94CF18B1C0D96A21B22BA"/>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4F6E0C5F0B5E406CB37FD5AB438A8CC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EE14E6112624C26958326E9957F505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909F401E71EA4E3798A2A0529A113C3C"/>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5C79F6471C7A43DF83A797303FBC6348"/>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0908237195DD432F9B68FBA1705E82A7"/>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77F170B44DF14CDEB09FCA8992F8761D"/>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E0F56CDFEF074A40BE0A43CA5C01F3A1"/>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8C0A582866574B7C8C590960A4314D1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BCB7C507C4B04313A056CD676A2F383E"/>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81A5ABD7122944EE9E0223F6F1C6FC1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63D429B067604AA58D370B5F4E319355"/>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4D78E71C056148C9BDB27E5EB3F4ED2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ED7445F080EA4AFEABD3D91AD032954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CA9D6883323747A0BFF1F6D2551A582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3BBD7AB8602544F3B8D97AFA30E69CB0"/>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6DB9B4FE4E8D43B395C42783A7193129"/>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7EEA7D680A31496699AF338E3C107C91"/>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A24E1B7ACD9E4BFAAA283DFCC98DBAD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BE518466EBF544F794F31787CA22E2A4"/>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A596976C9A14406D826E095CC71171A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7B34A8304B9845A8B8BD6C39E7831A8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B61DE88BC2394E54A21E3296E9A5307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8DF0C9B6786D4D7BAE8D0A9EE5CC1D7D"/>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84504BBF20D4A729259CB6DA8CC98B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B5C1525834654C759E7F59A23E9F4337"/>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63772CA3C7DB4D519AA3F38077F3802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2F016DBBAA174ACA917F0EC83CEA1BCC"/>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D0A61836DE5946CAA34F4E613B2C402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AF94173BD58C4E0D85216B7AA2B980F0"/>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C5D9124154D2496CA66B1DC7264D1CF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2E9434CBAD0947979B848DAA12C9D61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0305CFD837874140974E34FD93A54D6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EF6CC8A9EE74037BB63C183DA7B265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8A5C5E54E5644C9919BE0F27AF666B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889613E6CBDB417886709800A79F76C1"/>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9F2FDDB0B4214185BB96AD49608AD34D"/>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8AF832E118B046379FEC11BC67D6AE79"/>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1E6BEA9BC9A94E0AA73372F986D417A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8C97A7E21CD143F88532B07D59E40C1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42D3489BCE484D92B94330FC1444081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19780FB42CDB4EC2AF0E94453E96B52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5C604708164941E8BC1D642119B4FD5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CE49018AABB54D36A9AB260495DC349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7EB929D0D5874FD2962AD01CF3AC3D9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5B2909359D3F452A93027CB76C887E65"/>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73A186950DE54C5BAD4EF06DC16E2E8B"/>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44664B267496448784E84C4256513A8C"/>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CE7042B8B9149F1BBA503E4546F7CA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E615401443A94A0B80D17B5B88BC29B8"/>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B5135F1C61284534A139A06A960C12B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48E65AAD194B43ABB00CD1244E821BE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5A18919EBDB5423CA6E14943C9385A99"/>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8E5B06BDC65643578F2CE3A9F20FA5C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F550A900CFBD45698CCA73648BA98B1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FB39BD5DCD274642966F1A1F5F3BADB4"/>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C8D5B7B2BAC24A35873DCF597768E6B1"/>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D3E874C24C204488807CC96D3CB6B44E"/>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3515F90D8397477589E1E0C5DB56E0A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30DAE12EAE8E4AAF8CBC64DD0BF3DD96"/>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A7FD2675C3A4F5AAC9346C6E70E224C"/>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17C196094DFB4126B786F18D2967F27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498D284FC37B475B965548F47069E774"/>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FE82EA79267F43D68FF2CF0BA7C1A21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EC075EEBD1FF45419F64C63CACAD95F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5D66EC71EC6F4E09AE742E25CA5B8C64"/>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A67D1544BF514BAD88D33A1ABC735487"/>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1C779B9E9AA649F8BE7DEDEA1B9B47A6"/>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44A14CBE1C164ED7B61D2D7B9562B35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12DF5A278587406EBF576649074B6EEF"/>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B092D02BD5A2452783982028DF85BD9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75D81294FAD44CA38DF4D9DF50285EA0"/>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6E4D5E4C65B54DE2B37D400EEF606F7B"/>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7A422565DEED43129B0AB7E7F8CFECE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06CF66EF92114737802835C3180926F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18A8D2A54BD43879C398D51B233DE44"/>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8BA2B55567BB4749B2B01767771449DF"/>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C758156811F648B99323E15799BA4089"/>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5594D5CB84FA4761A6D1E940CD794F36"/>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DC6D4083F2FD47A980FF162203E1905D"/>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428D7F7493E4CAE97E824ED3BF439E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E30053C7CF349DCB45B0367364A234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908F6C314729448D8FB2CE0F732BA93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B938AB5C9ED94FE895F2B941AB5B1D5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5A416A8004D4792BBCF665F5B6C77E7"/>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4F57A7A3823D48428EB9846922DC3DED"/>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2BFA44FFB1B34447BD85EB392D7033DA"/>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89D8949CC80747B4BCCECDA537869B1F"/>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543B0C637D534BE1BB03EB54AAD104C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1FE9B784C6814ACFB5A8A8D4C6F1C74A"/>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91B1C1C5FFEE4E0891F6176E77F66A4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C916459D7B6D4001B76956C1167F9BF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FD77C7FFEEF42A7875F662731A5ECF6"/>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6AF86DA6400D4E9BAF568DF703509C3D"/>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16C9822C40B6477EB5452702FC4D730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6FFD02AE976413BA34BF3987ADA0676"/>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AF4A3170CA544C6D9ECE19955B52C1AD"/>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FDDDBE446C345EEBD7AA89FBC4B59BA"/>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47B876DC98314DE79422A5E5BC8C982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E2ED6566F8AA4434A0A3A74E4291602A"/>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E1E28562D6984746B77EE77B1331442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9BF1041629E943FBB2E74D4AFE9A4E6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A83FB25ED0ED4E68975A4456815B808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0DC0E1F717D64A5BB5598C500EA8757C"/>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CB6FA7D9E15A46AFAD1AC2E017E44F0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77BDEB4AF2774671857C71EDE3B2D1B5"/>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3C5A71A07AD04D2C944074D811127F51"/>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6BB1F418543B4388B17FE327A52EEFF6"/>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A5F2B52B8BCF45B999846B1978E730AB"/>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681D779FE1DB4F46B77A1F29475100F9"/>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D64E1CA51C7B4F0AA2BBA3367EA590D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C3EAC40E6550405485A64BD5ECF1085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C45646AD038946DA81AB1EA63918BB14"/>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474513EBBCA4486585BB59F9F80725BF"/>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8289D832592C4C769DDF1B511AD13AF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9F7AEF936B144044B0918A46BBF45FEC"/>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A6F8EB2A57A4518801E84CA20540C3F"/>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36766DBD236B443780141602C1D8113D"/>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377C1DE319E947AF8BEF71A1D6E54BDF"/>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062A68C23FEA4676B850B7038BA9F44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8052411A191341A78C848E6650C15AA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70D4AD6C726B4502B24467CA498EC01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86328989F77740AA9845CF6BF070706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39AA657B60354E3BBCAC66C22E98DAE8"/>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F57C911AE35D431B911F59FA84A6A347"/>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F75B2A6587FB4F8D8CA31C32CCC84AD6"/>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7FCDF6BA231D47938A825C390A6023BE"/>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CFD3CE901A9B49CCB263CD2A5A2C4388"/>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701D1258D7E642FEAEC7CBFA585278CB"/>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F1D57623C847438880D54F29CB3F7CB1"/>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5C30CC1349D844FB8DA6BB6A2A4E7869"/>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B3E79B3B99984D3CAA30F26D729493C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C34E1298F60C4CC2AB3EC6DF161D0C9A"/>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B362CF49D0104877B52E31E0EB7715F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8AE0F3223BD64F1699195453CB79A35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8CD1C3ED4D344E439FA10BBB7F63EC01"/>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16F45380587E4C37ACE33FC97212A8E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8E8FB9EF76704C3787ED1F7F823D95ED"/>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E6A79427BE294BB3BD750345AEB6C3F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5BCBBC11412B4C32B95CE793F10A2212"/>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6F7D0F7FB1E1458B9A9AD2F6582E78B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7E843BB99D5F49F5B4C6B2D52617A58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840677077CE44FB9801DC50E14F22C3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E57F865A34DF44F79CB12B23CE512E3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D209D12A6C5944ECB15F01B11803C38E"/>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0D65F7A000F8428295F2AC4206F0B2D3"/>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9368450A98C74E54917F7BBFB3AF60C3"/>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0CFF95E714CA4C27BA2A60AEAC951D4A"/>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2769A43E924040D9A40F69A536BAEAF4"/>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4C7949E8E3664D209728A19A70CEF7D5"/>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DFA2FB9B38C4289943F98159838C39C"/>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3C08153834432A18C3CA94D7A117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9B457ECA51C2498DA9B491772271F96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8E7C0BE45B8146BCAC756DB5D9F1EF2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D0ADE6C7F9244C3FA74B748FE7333CDF"/>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6AADBCC068F5431582F6B5BEBFD5C9A3"/>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021AFE71A0F445A683AE1F71CEE733A3"/>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C705E0FB366842BBBF26C59F89A41F17"/>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8F039BE1510F41E1A2EE0B68399226C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D70F09E3A2884F9B820365F4EFF77FDF"/>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9FCBEEBE1CCE4451B6A414D9FDCBF1C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D654F116B3AB4E95AEFDD475FE2DB94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3F21700571914A26B595A95BF933D13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766A37A45DE34A649DE85210834E14F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B137F843500C455CADFB69F652ED88CE"/>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49053AE38CB34400A6C26D882445A477"/>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8EADE10D6C2249C5B4AF25024DCA0523"/>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F21BCBA6603942E3B07CEA1481EDC876"/>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41B1E371B0434AE28C22CD85039A005F"/>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E97F7EA9D47C4943AD64CFDFECA3B99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246AEC1F995243708961E6CBD256E21A"/>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A7D66711057F4B21A734DF75758DAD8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7D5A500D2D0E45E9B233DE612421BB7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3EB3FE6A28604026977DDB51A09B22E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E7A1E10D98E14361B131E4B2A14F51A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2AF9C2BF77034197821C9094A99132D9"/>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525DE2C1C1334492A07E3BC64D649BDE"/>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FD7C63EDAE364EA4BA16F1FEC44735FF"/>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6A29E00F6447401BAA49CF5F5B0EF9C7"/>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9DC8BD8ED5814FAEBDED594EBA248758"/>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AAE2210C0B21487BB103DF8800C1469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26E14BB422424001BA140772F4DA6FDE"/>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C55596F81D0446E1ACACDCE9C7E04B6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44169139645B463799977B2BCFFE647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C00CB5CD52042B2A32219F30FE2624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AE4E9A3C98FC4214997E77EAEDC84E0E"/>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B468C5C1793E4BBEAB1BF7489960CF4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D80E403DD7C94F98BA0AACF90BDF4C2F"/>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27F44D8E61D409584F12F832D9769E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30818B27E71B4CC7B9B1C51E0D1CE815"/>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4B99E9A273AB4CD391397735A5DB822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8D6EB60BFDC448F99319ACCBF9404B1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14B7387618FD43C98047353E6563212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A1BEC1FD58134E7DBED71D87BDEE8E5F"/>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8A399BF2097B40AC9C121B8689F2FD97"/>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F9A5FFB3CA1447CEB35C53DD7DC74F76"/>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E1B6B5A2242F4BE188001030FFBD2BE5"/>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D9EC55F3D71941319757A4F64E918DE5"/>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8898713B3BF94832B6132C5513CAC4F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9EB0B7454F5F436EB4FAFFF11CE11836"/>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7382DACFBCC946958F36650BE7A5FECE"/>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12B2954055224BA982E8F87DA8D065C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ED8177FEE52F48829BDA431F49798D6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6340BA72A0B40739C0327213EC734D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32DAA00A6C684C14A16A4667974A16F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8BE2CB4F02FB45BFBDD7F74A30FD2C5F"/>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EEC065D0170B48EAAD1A798FA722DBE8"/>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8B657AA91BF342CCA7314A1F951691D8"/>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D58BAEBED5A54026AE7EC329CF6740D4"/>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6B11E4642142406EBF82A24924488D64"/>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8D6AFF82283D4A0EA2FDA6C3D005703A"/>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C83A9F068D8847E4847E6FBF9561AF7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E04A88E2FBB34594AF710C3703754D57"/>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105E1F9A13A54FF0BACDEFC5541CA4BC"/>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917774DE7A44459C8E1CB651B404AA7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5174AB29C02B48709E1DF1FB7B07490B"/>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1C65819FCABF41118D61D79301264C8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27ECD80DBE2344E2AC034D2635BB1A8F"/>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E8E6491C4814ACC8A8DFFE471C9DDD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F943566E7FA640B6AF53395A92CE5012"/>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2633F34C0CC44CEB862895FF9D76EF1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443742F8B2A344ED9896382BFEEC289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B440C9911664012BFD740A30C02D79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B37D380C58464B2DB103776F0F6B27D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45CE5F2864B4426BABFEA430814F0848"/>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0569E6D1FA1D4CB399918C1D6F4BB8F3"/>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AFBEB556313A425695ABEFE15622D7F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29B124F2A473477F96DF262021702841"/>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E4423F541DBA43BB87064635B32D393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802B4AD44AE14F1AB4BE6E8BD0A4536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6D33271F443546C8ABC703E24D1B747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A896EE7F99D74056AA2CD264B4E3B3A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2C82A02252EC44C39E0DA514228C50F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74DBC5F273CE4218B73102D845891CF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9C4E4675F6374C2DB21BBBD92A260CA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DB6A4AA41394DFEA5E4121D82B26CE6"/>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CDE3B47DA237482280FE89711ABA3E54"/>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AB2AAA657CAC4929A19F4255924776F5"/>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90A8BB19923C4C478CD1CE260F43F8F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2781A55F030042CC8162D3B123323951"/>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A90EB33EE7BD435AA83FC3E7EE88589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692B44D41437498CA8DE12D6E097854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78A091AFE0C54F9EB16DE6C4A7B7721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3979D7141B264A16A1E0316F73D5096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7FC4FCE75C7E4EFD80043AD7B9E44A67"/>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9F99EB37A2F747199D3453AF97C52CB4"/>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117135F634642C9A9F5812422E5EF0A"/>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AB3A328F96C1428F9594A23505221EA7"/>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8453D21A0EB542F896D0E6EF0F40C86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72E012F354A4880AA3F93701DF35B37"/>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32FE1CF2E07347568CC9CDA620D6082C"/>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BF67BF4BF7F44C28A6B8ED0AB829F4D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E5C108C763754492A5A6C9B8F8030A9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47311EE44F32494DABB8A1DE9BF77DCF"/>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7F61C9C37B76438DA95EB9BF4489DFF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F29094214DC145F6AD22CBE3BA57CCFF"/>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D2EB10F0DB9042BEAC81628FE9C91EF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DD6DB9C6B23D462DBDC6641A78D939BF"/>
                </w:placeholder>
                <w:showingPlcHdr/>
                <w:dataBinding w:prefixMappings="xmlns:ns0='http://wwww.hallomagic.com/xbrl/consistency' xmlns:ns1='consistency' " w:xpath="/ns0:xbrlConsistency[1]/ns1:ccConsistency[1]/ns1:ccSign_IssuedCapital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ED59C106371B49FC8F017111F0D87E92"/>
                </w:placeholder>
                <w:showingPlcHdr/>
                <w:dataBinding w:prefixMappings="xmlns:ns0='http://wwww.hallomagic.com/xbrl/consistency' xmlns:ns1='consistency' " w:xpath="/ns0:xbrlConsistency[1]/ns1:ccConsistency[1]/ns1:ccSign_CapitalSurplu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0035A827B98C41AC8C7B6BC76593D9B7"/>
                </w:placeholder>
                <w:showingPlcHdr/>
                <w:dataBinding w:prefixMappings="xmlns:ns0='http://wwww.hallomagic.com/xbrl/consistency' xmlns:ns1='consistency' " w:xpath="/ns0:xbrlConsistency[1]/ns1:ccConsistency[1]/ns1:ccSign_KuCunGu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9EA05C3B6D9D453A8DFE4CAF27C180F6"/>
                </w:placeholder>
                <w:showingPlcHdr/>
                <w:dataBinding w:prefixMappings="xmlns:ns0='http://wwww.hallomagic.com/xbrl/consistency' xmlns:ns1='consistency' " w:xpath="/ns0:xbrlConsistency[1]/ns1:ccConsistency[1]/ns1:ccSign_QiTaZongHeShouYi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FDCDB20F45E14F7C8387F26E91E2FB1D"/>
                </w:placeholder>
                <w:showingPlcHdr/>
                <w:dataBinding w:prefixMappings="xmlns:ns0='http://wwww.hallomagic.com/xbrl/consistency' xmlns:ns1='consistency' " w:xpath="/ns0:xbrlConsistency[1]/ns1:ccConsistency[1]/ns1:ccSign_SpecializedReserve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13DEB3C866D94A79B181E5C3B024C5FC"/>
                </w:placeholder>
                <w:showingPlcHdr/>
                <w:dataBinding w:prefixMappings="xmlns:ns0='http://wwww.hallomagic.com/xbrl/consistency' xmlns:ns1='consistency' " w:xpath="/ns0:xbrlConsistency[1]/ns1:ccConsistency[1]/ns1:ccSign_SurplusReserve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10ED6950481B4555BAC99E4A70BC0C5D"/>
                </w:placeholder>
                <w:showingPlcHdr/>
                <w:dataBinding w:prefixMappings="xmlns:ns0='http://wwww.hallomagic.com/xbrl/consistency' xmlns:ns1='consistency' " w:xpath="/ns0:xbrlConsistency[1]/ns1:ccConsistency[1]/ns1:ccSign_GeneralProvision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A153333F02BE47AA8D0911717C85AF8A"/>
                </w:placeholder>
                <w:showingPlcHdr/>
                <w:dataBinding w:prefixMappings="xmlns:ns0='http://wwww.hallomagic.com/xbrl/consistency' xmlns:ns1='consistency' " w:xpath="/ns0:xbrlConsistency[1]/ns1:ccConsistency[1]/ns1:ccSign_RetainedEarning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AC87D220EA39413BA38D9E3B7402F544"/>
                </w:placeholder>
                <w:showingPlcHdr/>
                <w:dataBinding w:prefixMappings="xmlns:ns0='http://wwww.hallomagic.com/xbrl/consistency' xmlns:ns1='consistency' " w:xpath="/ns0:xbrlConsistency[1]/ns1:ccConsistency[1]/ns1:ccSign_NoncontrollingInterest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436816"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4872E42752984AE29D2EA9ADB0C3C181"/>
                </w:placeholder>
                <w:showingPlcHdr/>
                <w:dataBinding w:prefixMappings="xmlns:ns0='http://wwww.hallomagic.com/xbrl/consistency' xmlns:ns1='consistency' " w:xpath="/ns0:xbrlConsistency[1]/ns1:ccConsistency[1]/ns1:ccSign_Equity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r>
    </w:tbl>
    <w:p w:rsidR="008845FD" w:rsidRPr="001B6047" w:rsidRDefault="008845FD"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62A884B320734194BF1504A18C590C8E"/>
          </w:placeholder>
          <w:showingPlcHdr/>
          <w:dataBinding w:prefixMappings="xmlns:ns0='http://wwww.hallomagic.com/xbrl/consistency' xmlns:ns1='consistency' " w:xpath="/ns0:xbrlConsistency[1]/ns1:ccConsistency[1]/ns1:ccSign_GongSiFaDingDaiBiaoRenneeq_duration_T[1]" w:storeItemID="{FE1676A3-EB50-4222-9B6B-7476559E528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3CD94E599B94D69A17CF905ACD8AAA4"/>
          </w:placeholder>
          <w:showingPlcHdr/>
          <w:dataBinding w:prefixMappings="xmlns:ns0='http://wwww.hallomagic.com/xbrl/consistency' xmlns:ns1='consistency' " w:xpath="/ns0:xbrlConsistency[1]/ns1:ccConsistency[1]/ns1:ccSign_ZhuGuanKuaiJiGongZuoFuZeRenneeq_duration_T[1]" w:storeItemID="{FE1676A3-EB50-4222-9B6B-7476559E528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878C68F867AD4358BFDC3F16F2902D03"/>
          </w:placeholder>
          <w:showingPlcHdr/>
          <w:dataBinding w:prefixMappings="xmlns:ns0='http://wwww.hallomagic.com/xbrl/consistency' xmlns:ns1='consistency' " w:xpath="/ns0:xbrlConsistency[1]/ns1:ccConsistency[1]/ns1:ccSign_KuaiJiJiGouFuZeRenneeq_duration_T[1]" w:storeItemID="{FE1676A3-EB50-4222-9B6B-7476559E528E}"/>
          <w:text/>
        </w:sdtPr>
        <w:sdtEndPr/>
        <w:sdtContent>
          <w:r>
            <w:rPr>
              <w:rStyle w:val="placeholder1Char"/>
              <w:rFonts w:hint="eastAsia"/>
            </w:rPr>
            <w:t>__________</w:t>
          </w:r>
          <w:r>
            <w:rPr>
              <w:rStyle w:val="placeholder1Char"/>
            </w:rPr>
            <w:t>__</w:t>
          </w:r>
        </w:sdtContent>
      </w:sdt>
    </w:p>
    <w:p w:rsidR="008845FD" w:rsidRDefault="008845FD" w:rsidP="000A23CF"/>
    <w:p w:rsidR="008845FD" w:rsidRPr="001B6047" w:rsidRDefault="008845FD"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8845FD" w:rsidRPr="001B6047" w:rsidTr="00085C73">
        <w:trPr>
          <w:trHeight w:val="313"/>
          <w:jc w:val="center"/>
        </w:trPr>
        <w:tc>
          <w:tcPr>
            <w:tcW w:w="3544" w:type="dxa"/>
            <w:tcBorders>
              <w:bottom w:val="nil"/>
            </w:tcBorders>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8845FD" w:rsidRPr="00711F0E" w:rsidRDefault="008845FD"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8845FD"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8845FD" w:rsidRPr="00711F0E" w:rsidRDefault="008845FD"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8845FD" w:rsidRPr="00711F0E" w:rsidRDefault="008845FD"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8845FD" w:rsidRPr="001B6047" w:rsidTr="00085C73">
        <w:trPr>
          <w:trHeight w:val="313"/>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8845FD" w:rsidRPr="00480B8B" w:rsidRDefault="00436816"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7CF35BD5B46E42FBA6C538716726960A"/>
                </w:placeholder>
                <w:showingPlcHdr/>
                <w:dataBinding w:prefixMappings="xmlns:ns0='http://wwww.hallomagic.com/xbrl/consistency' xmlns:ns1='consistency' " w:xpath="/ns0:xbrlConsistency[1]/ns1:ccConsistency[1]/ns1:ccSign_IssuedCapitalneeq_instant_T-1_M[1]" w:storeItemID="{FE1676A3-EB50-4222-9B6B-7476559E528E}"/>
                <w:text/>
              </w:sdtPr>
              <w:sdtEndPr>
                <w:rPr>
                  <w:rStyle w:val="1Char"/>
                  <w:b/>
                  <w:bCs/>
                  <w:color w:val="000000" w:themeColor="text1"/>
                  <w:kern w:val="0"/>
                  <w:lang w:val="x-none" w:eastAsia="x-none"/>
                </w:rPr>
              </w:sdtEndPr>
              <w:sdtContent>
                <w:r w:rsidR="008845FD" w:rsidRPr="00480B8B">
                  <w:rPr>
                    <w:rStyle w:val="placeholder1Char"/>
                    <w:rFonts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105D5F320D2942EA83B31A3A34E26F6C"/>
                </w:placeholder>
                <w:showingPlcHdr/>
                <w:dataBinding w:prefixMappings="xmlns:ns0='http://wwww.hallomagic.com/xbrl/consistency' xmlns:ns1='consistency' " w:xpath="/ns0:xbrlConsistency[1]/ns1:ccConsistency[1]/ns1:ccSign_CapitalSurplus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6A5D9A29B6894F7A8009ADAB0CCE03AF"/>
                </w:placeholder>
                <w:showingPlcHdr/>
                <w:dataBinding w:prefixMappings="xmlns:ns0='http://wwww.hallomagic.com/xbrl/consistency' xmlns:ns1='consistency' " w:xpath="/ns0:xbrlConsistency[1]/ns1:ccConsistency[1]/ns1:ccSign_KuCunGu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B67ECBAE31C642158E7016E50CAA6E02"/>
                </w:placeholder>
                <w:showingPlcHdr/>
                <w:dataBinding w:prefixMappings="xmlns:ns0='http://wwww.hallomagic.com/xbrl/consistency' xmlns:ns1='consistency' " w:xpath="/ns0:xbrlConsistency[1]/ns1:ccConsistency[1]/ns1:ccSign_QiTaZongHeShouYi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F17B1D7DFBC44CC78073A412C18A4EEC"/>
                </w:placeholder>
                <w:showingPlcHdr/>
                <w:dataBinding w:prefixMappings="xmlns:ns0='http://wwww.hallomagic.com/xbrl/consistency' xmlns:ns1='consistency' " w:xpath="/ns0:xbrlConsistency[1]/ns1:ccConsistency[1]/ns1:ccSign_SpecializedReserve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7A8FBFD0490B4035A884F5DFE84D7BDA"/>
                </w:placeholder>
                <w:showingPlcHdr/>
                <w:dataBinding w:prefixMappings="xmlns:ns0='http://wwww.hallomagic.com/xbrl/consistency' xmlns:ns1='consistency' " w:xpath="/ns0:xbrlConsistency[1]/ns1:ccConsistency[1]/ns1:ccSign_SurplusReserves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5C77D75505E345B1A2A77E9F43094DDF"/>
                </w:placeholder>
                <w:showingPlcHdr/>
                <w:dataBinding w:prefixMappings="xmlns:ns0='http://wwww.hallomagic.com/xbrl/consistency' xmlns:ns1='consistency' " w:xpath="/ns0:xbrlConsistency[1]/ns1:ccConsistency[1]/ns1:ccSign_RetainedEarnings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5DE7BEA0E0D14508BCCC2FAEF3BB95CB"/>
                </w:placeholder>
                <w:showingPlcHdr/>
                <w:dataBinding w:prefixMappings="xmlns:ns0='http://wwww.hallomagic.com/xbrl/consistency' xmlns:ns1='consistency' " w:xpath="/ns0:xbrlConsistency[1]/ns1:ccConsistency[1]/ns1:ccSign_Equity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CCAF275E18DF4EB0890A719099370A12"/>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C51B3E8E10CB4F219A8B0FF29BE6EE95"/>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C80CEADB863743E0BABD76ED3C9C129C"/>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D45F3C6A839D4A42BA48B57B19D3F790"/>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1904ECE8E0B24E2C860B18DF716F3B6D"/>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CC12F01F47414ACFB993D88206BCBAEC"/>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05CA695571B34BAF844C8EA72EB6FD20"/>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CD0746849BE749D1AAD2818D60297C04"/>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711F0E" w:rsidRDefault="008845FD"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B085A32095554A8286F2759F61560F8C"/>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F53F38A916A4FC8BAE6D91BF7599397"/>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F5FAB506A4FF4C15B159755973ACF365"/>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A88CF649798847EBBC30B989B7889B2C"/>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06522402E59471C91746CB75A576663"/>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19D4A9623894458D879D6E9C51E48CB8"/>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FCB57A02C17E40C0AECE174AE6C08438"/>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AC024B7F646A46C28783CF45A1618293"/>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711F0E" w:rsidRDefault="008845FD"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F56B430297A649DD83CD344B9DE3BBA3"/>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6FB0ED5B0BE74CB28387958AE0245B4F"/>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A91008254FCD4D6EB60929226158F7D1"/>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0D4B7FC1A97040409C24E260E517371B"/>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DC25B84697C54EF496E1AA2AB07293B4"/>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91A08311AE0443F9AAD40547415903EA"/>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84B3A0FB951245249F3C91F52122AC50"/>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9D7E1192D0AF40F0A092970B4183798E"/>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E548A5FF6AD842B3BE02ACC7DC5D7C81"/>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764B83818F7940D79AEA8964EDE713F9"/>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8DB1EAB3B35647F38508EB7CC2337388"/>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861EF0A7D902483A800F8422CF45BA42"/>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06853A7F37F54D02AC038D6246C7E51D"/>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40BC867AF38A4E84AEC2C2BF59A92DA6"/>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5202CD35180C41C5B2549255933CDDD3"/>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FBECFA7575234FD2A998BFDDAB6AEF5A"/>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7DB8B2B0B9FB4C668421AD48B68453C7"/>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CB9279D19AE14D28A1B25A29D343D1CF"/>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ED18E572D494088B1475950E49D93F8"/>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FBCA36A1350645A4832F6ABABA178B74"/>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E29B487F9D804224A5558589CED74987"/>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7C725F7C6E074CECB0D06CF7772D340A"/>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28B3F1E02B024EF68469B84F983EC946"/>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B9D06CB296B343ECA6E9F53F46F13D74"/>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487E31347413443EBF4D788D54D73060"/>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7F484E3BE33E4E31996D601F66D6CD46"/>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3DE3F979B9CE4DEE93EAA03C6DB11916"/>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0793A4D0323F4AF69C08F93E654FA7C1"/>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035D6F4B219B4C57B842791182BFBF1E"/>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B8873CA827FA4ECFA4293EBF12670D5A"/>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1012CD05C03E4C8690A91BC698F1D6F4"/>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2FF8B7733C91406FB3A01CA6CA671F7A"/>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1A3356DAAA094AA2AA08B0CFCDE6E35F"/>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ED77C26996744DD68482CDA3088CD108"/>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0B9243218F2A4559BE94686464475B70"/>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071A9597DA1E4E8B98490F39FDDCB02B"/>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6431E022A97E43B88B191DF4168D8778"/>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CFA90A63ECE244B0A0CD88FD476D142D"/>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501175C5E3194ECF870A82D3C41AACB6"/>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C33B02536F1F489393084492774FD457"/>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1217D0FE43AB4B4993E442ECD655C91E"/>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4306B75C88054079BED378B8FF72E600"/>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B198E5623B9E446692DF3AB5481B0514"/>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6ECE632DB57A4E0695EEA2CB0C6BC12B"/>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E5A56743192744218C4E8A952BEAA9D1"/>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FAA10CA83E8F41B28572F32589745169"/>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F0B60CC8775F409ABA0392DE2C42DC2D"/>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20458D7CE51B4239ACA99F427A15C592"/>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2C61D5ACB4114025B37211DEBEC6994D"/>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EE6D14226B354F82A636271AD9F22174"/>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F9D81CA31B934878AA8D9A0EF4245D5A"/>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4A52C004F944D20B3BC0838A5F9DB4B"/>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DB7F44CCE50D4715B5848348FE1E39B1"/>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FE8AD81C6189419F8625C5505810FB7E"/>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2EBAD99F69A4479B87895A5DDD056C66"/>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83B66E9967E44BCD93B9CDD065922490"/>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96B16B3377644E80B39C329DB2D759F2"/>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EB31B7024E364AD3A06599A966386E99"/>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C1A91D44DC4C4308A3B19E67FAD62886"/>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F7E1F58E189245DEB1AF3558C2894039"/>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C59D303BC02F42BD8CCA11DD6D7349AC"/>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8EFC347F34BF4258B373ED40FD342CD0"/>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1453F38C98F846CEBB317DF61DDEC1D8"/>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E662012BA9A84628B4EB931F606BEBB6"/>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69A9AED224E647429D9AE9685CE3DCA6"/>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37FE54FE3C5D4370AE8A27ECF75D5760"/>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6FA5B7E3E9ED4DA38F7065FBFAFBBE11"/>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53BB198F23A245B1BD78B9056B45D76F"/>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9DDEAB92425A40AB85A6B5DCA39C82E8"/>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94E8AAFF62134FFDB21ADBF6E73E3212"/>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F5AB03C57B0C411DBE9D3662A079D6D8"/>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898A7CA736B84AE4B1DE8A0421A9569B"/>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4B2F2104677947C2BCA4FFB5AC2D796A"/>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C7B63D5EA6F941CE9DFE669DA9E3CFA7"/>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9041A520A8CC4F69A4D0203AF122BE43"/>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58615ABA136641A7818B2112F61E36F4"/>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2675A8C3DA74475C8A506910B1F6B727"/>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1004067C8A274A40B63436B0E47AF427"/>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E2708480B93F41C18F4797E33B797389"/>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C809EC4F92CD4E90B0A383D03266654A"/>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C0274D42A0804332A81BDD1CC97C6222"/>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22E392A2D0DB4107B44DDD9D9B6EF4B1"/>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7949D3F85D204CFCA7E8D282B4FCAC05"/>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EAC91E0437FA4418A1B62CD0F0344698"/>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8EE3E13722C4493CB06ECA1E153088A7"/>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21300D8BF3FB426EA517792A1B818569"/>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519720EF3A1F4428AAEF3B056C662474"/>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980A955BC70499AA01A3623F433B6C3"/>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trHeight w:val="322"/>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9028DC35B38845878F22C88DB3ADC302"/>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A01D597D8FB74A2CB54C54E2E7D18DF0"/>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164AEC9479E64F8EA6970B031FE36AE1"/>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E62166F90F224448BD707D921C633334"/>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2B9845C8F07E4173B5DF5920F971A32B"/>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58DA1551F3BF4E52A861C7FF696CB7EF"/>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9705522441614347850675AF78AA9BC2"/>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80F4B1F3507248388E117083139E9FBD"/>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trHeight w:val="322"/>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75A77AD4F8804A7188BEE922EE05B429"/>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4AD782ABA54C4FA8AC94AD2460F6F32A"/>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EEA6B8C8AD584576950A61BFB8C5288D"/>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76021429BC1C40FCBDAD685CCC9283B7"/>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CECC14F2760B423C89801D6438CC0EBA"/>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8914232776C14C33BEE26E4EA63D00A7"/>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A6AA637F3EAE4D28B76A69FE59424291"/>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86DB06C3A5AF458F917785C3C770E636"/>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AC3CCCAEC76044A5B80F90E2DBBF6181"/>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E6C82E46F9C944509E8A8B95E81F3853"/>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BB204EFA3BB340E191A9EFCE1E777EE7"/>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CAFCE53359F74413BCBF42D0963A7402"/>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F67407D6771240AAB2289BB9A6707EAA"/>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217BA846A4984635A1F0D4914477D368"/>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00D12B177BF844C4901E6E32C42F0ADD"/>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9B464B0C1B1140D2BA89EA2889CBF7F3"/>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BFEF7571252A4920A58862669271F14A"/>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1F137609AAD74DCC92DFB746C6305B3F"/>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E253E4E05D0D4F3983F94880E9BDDC70"/>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312AF7455EFE4530B4DFF1AC8F8AAD90"/>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47DE0B05FDB24984ABFEDC59F9355381"/>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F9332AC59D01404A954729C217451878"/>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CAF46388EBD8429FB3CEBFC398461E16"/>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106A18EE334C429486E6C223CD3C85E1"/>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1AA962D15376430ABFC84D62F0EA0E50"/>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F0A7AE6D1AF144A986F11A089758F5D8"/>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C79EF44C5466CBD93F1D3DF173AEF"/>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C6D49FD6936E40C2B5A6148FEB680BF9"/>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B212BE5ED9694857924907B274CE3F06"/>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8906B72205DB4DB29CCD85A784825B57"/>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475CA93B6F334B0EA7FF5CD0B956D6DB"/>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35D69E345C684D96A57849C875C18094"/>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9F58DC82B444654A4A53D0AAB90D379"/>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1F024B8E487341FB8ED79423F2A88B27"/>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5F782DA7271D46FC8BDE0C091A1BEFA3"/>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4CD262B2FFA4455C89A44B93682EC286"/>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FB974EA5A4CC44209522AF756ED594F3"/>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8CD0320BF3D742F1996FE5E88B1F9A6E"/>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F2E510FD516A42069FA36D6D9269AEA2"/>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1D9E23F69944BAC9AC1CFA41374D1CF"/>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41B220AACA72403FBB075622AD75BD5D"/>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ABD54F463A3E4AF39B05099D4110312D"/>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CB710D28D83E4881B48984C6962787F5"/>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55FEA38318E8456AB657C6F101F16DF9"/>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C2E4AA283B634F9B851924D4DFE2E848"/>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3BC098ADA10B453F9AB343E1B6D6568B"/>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5808D9C154ED47249430FC3AFFA7F017"/>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35679462F49441A599FBC4F44166BF41"/>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26D2B0AD374247D8A3A46C1F6460D373"/>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CE417F155B0C43AFB0209581CB5FAFB9"/>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B55CFDE807644D53945A5955EC0D9CE1"/>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8F496C1EC286422D9816DAE88E0DD874"/>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FE9CB007EF8940B2B2A1DE01C83707B6"/>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83A19EAD4FCA409A929F5BB8F74FB45D"/>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30E48E1B4C8943B0A3B68343C9491555"/>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D1D75803C4E04D658421FD31369CE418"/>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6C78EED9FD7F4032A112548F84964680"/>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D779A1F936D1427CA5E4D1BB183D36FD"/>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59066F375C44B39BEEE9EDC81E1CAD9"/>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F15DCA3BF68E47449E42447F54FDAD55"/>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5348060C994C4C71A34A40EAE3F12273"/>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7BC7BBF3702E408DBFFE9655DA75F537"/>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9790F499A5394600ABDBE869D7DC0751"/>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20470C0901054A92869D558C20D65909"/>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DD70D17A219B4002843935827E417E5C"/>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214F7E7B65ED4AE9924B8880C85D3E29"/>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4FB87596445248FB9E0272B75F78AD35"/>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AD4332BB2C9B4AC291CD84A3D9AEEF22"/>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CA52DFD62FA341D5B6656415DB3B22D2"/>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EF1583968A1C4C9C8BDED1C10FFBB769"/>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458934A0886E49A0B4E7D3253734422C"/>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0FBCD9DD92984097910764D517C31C34"/>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D0175B0659704C88ACE944EEEEF3ED69"/>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3B9108D4E16F4FC6B41A2643B9BA7560"/>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29075B2F755E488DAC7C5ABD75F76190"/>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DB91B9AE646544B2845F0AD5E26CE755"/>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4E9C5432EA69456F95AE468234FD84A3"/>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0B2A6A8BED0A4DF58BAC4FEB042C6527"/>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6B466A58466748D6A12FA1A0FA737E14"/>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4CD597459F5B435585ADFB9E00FD4BDA"/>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A59CF07F01F54A5C8A5772851CBFB5BC"/>
                </w:placeholder>
                <w:showingPlcHdr/>
                <w:dataBinding w:prefixMappings="xmlns:ns0='http://wwww.hallomagic.com/xbrl/consistency' xmlns:ns1='consistency' " w:xpath="/ns0:xbrlConsistency[1]/ns1:ccConsistency[1]/ns1:ccSign_IssuedCapital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2B830B7ABBA34D24A8B24460EB4F7190"/>
                </w:placeholder>
                <w:showingPlcHdr/>
                <w:dataBinding w:prefixMappings="xmlns:ns0='http://wwww.hallomagic.com/xbrl/consistency' xmlns:ns1='consistency' " w:xpath="/ns0:xbrlConsistency[1]/ns1:ccConsistency[1]/ns1:ccSign_CapitalSurplus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538DDDCFEF0E49389C214AE072EE3A74"/>
                </w:placeholder>
                <w:showingPlcHdr/>
                <w:dataBinding w:prefixMappings="xmlns:ns0='http://wwww.hallomagic.com/xbrl/consistency' xmlns:ns1='consistency' " w:xpath="/ns0:xbrlConsistency[1]/ns1:ccConsistency[1]/ns1:ccSign_KuCunGu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105823C936E443A6B243A2EF7CD9A278"/>
                </w:placeholder>
                <w:showingPlcHdr/>
                <w:dataBinding w:prefixMappings="xmlns:ns0='http://wwww.hallomagic.com/xbrl/consistency' xmlns:ns1='consistency' " w:xpath="/ns0:xbrlConsistency[1]/ns1:ccConsistency[1]/ns1:ccSign_QiTaZongHeShouYi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D392AEDF57934C6FB1BA1E6B70638073"/>
                </w:placeholder>
                <w:showingPlcHdr/>
                <w:dataBinding w:prefixMappings="xmlns:ns0='http://wwww.hallomagic.com/xbrl/consistency' xmlns:ns1='consistency' " w:xpath="/ns0:xbrlConsistency[1]/ns1:ccConsistency[1]/ns1:ccSign_SpecializedReserve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FCD80EBFF9F04A98A2D300624805AA05"/>
                </w:placeholder>
                <w:showingPlcHdr/>
                <w:dataBinding w:prefixMappings="xmlns:ns0='http://wwww.hallomagic.com/xbrl/consistency' xmlns:ns1='consistency' " w:xpath="/ns0:xbrlConsistency[1]/ns1:ccConsistency[1]/ns1:ccSign_SurplusReserves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87BFF65BC1FD45BB85A1620775CF7AE4"/>
                </w:placeholder>
                <w:showingPlcHdr/>
                <w:dataBinding w:prefixMappings="xmlns:ns0='http://wwww.hallomagic.com/xbrl/consistency' xmlns:ns1='consistency' " w:xpath="/ns0:xbrlConsistency[1]/ns1:ccConsistency[1]/ns1:ccSign_RetainedEarnings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436816"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35EE1F4A6D64423F9BB926355ECB8F45"/>
                </w:placeholder>
                <w:showingPlcHdr/>
                <w:dataBinding w:prefixMappings="xmlns:ns0='http://wwww.hallomagic.com/xbrl/consistency' xmlns:ns1='consistency' " w:xpath="/ns0:xbrlConsistency[1]/ns1:ccConsistency[1]/ns1:ccSign_Equity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r>
    </w:tbl>
    <w:p w:rsidR="008845FD" w:rsidRDefault="008845FD"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8845FD" w:rsidRPr="001B6047" w:rsidTr="00085C73">
        <w:trPr>
          <w:jc w:val="center"/>
        </w:trPr>
        <w:tc>
          <w:tcPr>
            <w:tcW w:w="3544" w:type="dxa"/>
            <w:tcBorders>
              <w:bottom w:val="nil"/>
            </w:tcBorders>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8845FD" w:rsidRPr="00A06E1A" w:rsidRDefault="008845FD"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8845FD"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8845FD" w:rsidRPr="00A06E1A" w:rsidRDefault="008845FD"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8845FD" w:rsidRPr="00A06E1A" w:rsidRDefault="008845FD"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8845FD" w:rsidRPr="001B6047" w:rsidTr="00085C73">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8845FD" w:rsidRPr="00A06E1A" w:rsidRDefault="00436816"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2D278D4CBC4A4801A29AC269EFCA3D92"/>
                </w:placeholder>
                <w:showingPlcHdr/>
                <w:text/>
              </w:sdtPr>
              <w:sdtEndPr/>
              <w:sdtContent>
                <w:r w:rsidR="008845FD" w:rsidRPr="00A06E1A">
                  <w:rPr>
                    <w:rStyle w:val="placeholder1Char"/>
                    <w:rFonts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6437751EE8E543F896C399495B0A2AA1"/>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558EE8C9D6A5405590F1D4C33D0CC93E"/>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011125AEFBAE4A33AFEB946B9DFDFE8C"/>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159AC6F817614EA8B69105C0F4982C7A"/>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DFCFFF6B08B24F8FA90A03CE99E11108"/>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F791CF2873954139AB1F0221B8CFD1CF"/>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617C755960614F43A9EE7A30AD8E6AEC"/>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BA3A84A09AD74CAE9E8C9E85BF7984A3"/>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1F09B05D1B944F0FA3BF68A9048F19C5"/>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BBCDAA02B17A47339CB1D4D6A3F14BC4"/>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71DEF7DD32044254B2EBEFD24E526636"/>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7A8DD3BE73FC4063A8DFCF0480161D4B"/>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C2A15AF058B1411382757D73BA31D309"/>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F61D89C824A94840B54DBFC2CD41082F"/>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D7D3C5202B874289B07081C61AF78C2D"/>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A06E1A" w:rsidRDefault="008845FD"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5DDD16E50FD149BDB62453278FB5A469"/>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EEFA251BB91E46E5822F03887F4303A9"/>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3302E431B8AF49DB9E6ACA099E1C13FA"/>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4BA4847D343646F5BB6497E6E8D20ABE"/>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FEFC68710B6A46E2A533019BCF21F724"/>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5344987B54B042A4A789FA39EF498E4D"/>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70A23A7634194BA4973D456E6F4D1D7F"/>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B5676702D8C641F6AB84E2525CC2C69F"/>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A06E1A" w:rsidRDefault="008845FD"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A2CBE7D159764217A54EC98F781161F2"/>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95590FF36A444A7191C9EBAE06454D68"/>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FB1D74FBC9E418BBC3DAB7EC1FE60A6"/>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1C911D0E59BC412BA5E15A338937D843"/>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B90FB0C786844843A70849141B2C7DE9"/>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7EBCB336E0AE43E2859E38036F6E2D9B"/>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E5F7D5A7C7234962BC3339618F7083AC"/>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628222D6C0764A289F3B9D72D0A6B43C"/>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2500741C573645FFBCE8714C14EBAE51"/>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F6DAA9C711AD4E35955A26268D7EBC45"/>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52FD02C09D6A43CFB3AD8BA8018DBA04"/>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6FD8C6B2BCEF4A52B7843C552BEEA1EF"/>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4BB060AAB4914BEBA2BA1AF9FD81348A"/>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FD59AC50DF0B454FAC4F29F32C2DCD0A"/>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CF3BBE0CA6584D76A174793B5FC164AD"/>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37313AEEFADC4CEAAE84EBD38F821394"/>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2DA6A455D8B404CB026282C8FAF124E"/>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01DA7D78C72A4DA9827BE44F16FB539D"/>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15A1E08E0E384026BEB3CF00D77A270C"/>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3DE56DC89CCA4614B18378728F0C9D8D"/>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7A40320A59C741E0A68D870667C9ABEB"/>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A551021EA0BD415082A8B7524C42808B"/>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160C77AE32B24B5980A7D5DB89BA2F45"/>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F0A1F6E51C34CCAA01C45D9670CC0C8"/>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2840286DAE5E4ECBA6EEBC960D5098BF"/>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A17EAEC992BE4F6FB8505B0B5D6C4F3C"/>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D6BB583F18A44324A47987F3CBED2B62"/>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AA8DEC79581047748CB331D2FADDFA24"/>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D1D704288C50408781FB6DECA8514BAF"/>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95C66714F72348908B1F150FFA6BBC37"/>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0C11C0613BFD4627AF225A23E87202E8"/>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DBF7A97A92C144BCBF397C48D5E1B2CF"/>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E3D2B48B817D442987D53B676B28EB43"/>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27D6E4028AC2447FA66357C36736C719"/>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BE174A852F6E46B18328047C75D4281A"/>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EA6F29D70F4D4655A748E59A12919C52"/>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B497B3C76D1347FC9AF8282C023BD1A0"/>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45D993CE8A3041A7AC0A6A6A01446845"/>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62E0DC3A5BFA48F39F239F511B6D596F"/>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DF5C3872ED024580873CDA8C2120AFD2"/>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FD6268E6BB2D4369A521F31C8C055D7B"/>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7056DBC0B7D410D8CB1B136B959151D"/>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AF15BC37BC37456FAEEEDD3F448ABBC7"/>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8DE5A759EA72474C98BE370ABA7F2AD4"/>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60740718D9494F8F91890F8BE0D144FA"/>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8DFC2542000940B2A798C53F7A6DFCCA"/>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56B8506DE64818B0A10121FDDBE236"/>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A5E3AEF6C3514F68B38C5CB7DD14F1C9"/>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59AB1467F5BD4573988E4E04C036C838"/>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87254AEE357E4F7D96BF3627F6D94654"/>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39AC6D0DEF9F405FA4112D5716C350BD"/>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33BFAD1E3B074963AAF4E4FD8D2C4328"/>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432F851795FA475B9B53BE2AD6B59995"/>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2F0A366A1B494B7DB250404C8302D017"/>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A13F54FDE0A74F45BF9D5EF3B0DD339B"/>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578755EA1EA4BE6AF1D536C6FAE3647"/>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F14F01690F14E8CB26B56549F8FE126"/>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36490484D772430C9A40959710794C29"/>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692A721D41FB46CDB2452C030F957696"/>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D7895F115E1F46529BDDA6C8A0F25D01"/>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917A0582693946B995EBCEC90EB081A2"/>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409BCCD9F352458D82424B2D52A695EB"/>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E088E7E490304C6E8923A40191A287D4"/>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22D5040DF4E7453DB189B84CED3F5DF6"/>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CD5BD66DC64E40519514809BE7C87B82"/>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BE6E1627652C4266B5621E67D752F9F1"/>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8D9D03FC0CD402CB173D820A54C9E34"/>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0C240FC6FE644236969D69BA2AC89EB2"/>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EB3934A12D2847BBA6DBBDA773304E67"/>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519367B0567A4FCD8A20D0A8E965A317"/>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1BF37FAECD42B9B49656D549D3DEF2"/>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DA79EDEEB09F40C182D666FCE01536E6"/>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B5D3945C666A43FC9BB071C0427AA89A"/>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5515A4683E424E1CA2E0C6BFD4874B71"/>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6B0FE266872A431783E91F65573F5725"/>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716151782B50474D9C882DE9D37A7972"/>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8983A590128D4ACEBAB3BD397F03C942"/>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4D8F1CA2F4784372BE9E726D88697496"/>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30749085AC6A4AAA85993FDF954F8D90"/>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592199C3E5304D658948CBF50E1CD9B0"/>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979555D295B04C49B9BACB7B4EA33148"/>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F812D635E908428AB5DECD4D8DF9E633"/>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389C918275AE43719E95F2C149C067C2"/>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41C2F54EE9472F966A8D56AD8FE50C"/>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72A02703867F4E51BEEC0AEB37C88C8E"/>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DEB4E1A670624B5897E412D57361A73D"/>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9F563E913C9A4899A937715FF2BFAD82"/>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8F6DB977A2D5409C874324E49AB8366D"/>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trHeight w:val="322"/>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E7F2A6A45A7B48769FF80543C93ABE09"/>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8C42BD5FD4474423BBF11742EB8E9186"/>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D848A33750C04FCBBA3E48755F0D590F"/>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6C49298B8BB6403A96BEA5CE18B127FF"/>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0B1BF0ACE3CE4E8D83D03C4ED8CE6DD4"/>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970C4E16422E46B8B581188E3C8EB4EF"/>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974B54DB20E74B7E8E15527714B5A8E7"/>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73559490C4C44600B026A7B70BB7DB27"/>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trHeight w:val="322"/>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9DCF741F74C04EEBB85A8CD76A047979"/>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E98232DB8C6A46FCA1789390563C0001"/>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74C1B91F2C6E401B8C6B65C24B3FD78F"/>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1E7637FD49844D49801DBD5A1BE7B79E"/>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FF9B83ADF12A4C509C9525F2351D68ED"/>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96F9DF1DDE0C4041885C59EEC6CA58CF"/>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671A3341D20544E985EF23A8965C9535"/>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F4034FBE5261425ABB000B8F3F13E5FD"/>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B3E51AE4A82B445AB7E2156095BEE948"/>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FE5F3AD931A4FB6BF36605B246DF40C"/>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E45E94EA0F441D1BC17CFA7985364E0"/>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6169341AA0E0447381A82528D24EC5B7"/>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A939E2C973CC4D398E9F451A7626DB79"/>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B1C4CDCBC1C481E9EF0A380BDD0B7F4"/>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EA87BC0E7F4415EA311D0DD2FA0D156"/>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F396DF9A0B55411283CB1CF930EA4150"/>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BF9C11EDAA744228B791708C628AFC43"/>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3AD6CA2843084C9C8B94F1E9771D957F"/>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9C47A5F4A98748DF9F9DE13C3FAC7648"/>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734917390D354597B6E873DAE3896532"/>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39883AC074AE420599FB329A97D149BF"/>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B68A89B570FA4388ABC222DC8BD7A453"/>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6C8FAAC095524991AD9E2CB2819C1640"/>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EA6E503FA13F44829EB7419DE74A0F69"/>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1CEECDEED00E43B58D480B9F058D09C3"/>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2D77A74E40D64E099E76E88FB056C87D"/>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9CE0DF29C1864DFE9DC77710C8D5AB1C"/>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D60AACCB970442BFBF83A7AEDDA5D7EB"/>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65BDA0ED46D04AB88081093EE5C56FB3"/>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1ADC03BFB73D41E79D0E1170F85A201F"/>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27B6B791632C43F39A1707CCD6986DD4"/>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54B6EA781E8D444CB8793D56E0301502"/>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C76BF898030E4ACDAA5E3FEA7797F52C"/>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57E4E0B1F39142C0915F2D0D9824E857"/>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2EDD96ED4C4044D4ACE2B2098A9CBFC7"/>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3EA2726DE97B479987332FB033B7E9DF"/>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CB52E0CA6DC14584B058D460DC014D93"/>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68A9F420324C4FCAB1E4A9F9E84CF492"/>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ADC66C1DC079466CAB1A51CD77D7C36C"/>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69FDC982220B4F0D8D5BFAE5D7B11C68"/>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A559EB53E415412DB2842552229A764D"/>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9DBF576F40247CB8F1D588AA5A89442"/>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C8A218D485A34EECBFA60C7A24F74816"/>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B7F4882ADEC44AAD9358B14E35B9FB31"/>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98565718756E48088F1E2A3358662876"/>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3987E473446444F29FF92F0C5524C164"/>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6F35DAD4D7204D19868A9B6DDCEFC650"/>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71B42B54482C4AAC946EB78DB149DEC1"/>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1C34700BB3D64D8B93BF48E46C3DC1FD"/>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276EDBB6BFB446C081AEEC20B9AC4717"/>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BDAE81BB5C6744D49A7319E80F799BF9"/>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B73B28BFBF445D1BAB8122523DC88E8"/>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54DBCE01133F4D1694EA1D7A3649B74A"/>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2E26BBB7E8D647E783C9A47F034E6D38"/>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2D9F20171EDA4BD282C4CFBCA83D5328"/>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8AA36E1C7C43443DA1ECA5CB551ED7C4"/>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2035A850C8C648EB88A368E2B2F9C176"/>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FD967151C27848049E5FCAE367DD6FB1"/>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289B200E24AA4F0BA7C68F44BE631D64"/>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A62DBE8301044BD5A98A5AF9F51EFD45"/>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A2F5BCE76BCB43F0BEBA38D2DB1C1E78"/>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2E3B751555DE4B44B4002A67867DB124"/>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976E5C9B7AB94EAFBAA8BDEFC9338B96"/>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B4B88D63CEC2433781812DF062743432"/>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ACD3D84088FB41B8AED343B294F48DF9"/>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C9008E21C1644DCAAD1954AEFE696044"/>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17C3152328644C20B1593BEDBD1DCC1F"/>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EC44F89C9F5341C680A6D0BDB4436F38"/>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BD91581171A6493E9391814A9A05C55D"/>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C6DE5F94866E4513AAEF19B2D7A4240E"/>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12ED42A12994574AAAEF1107AEF2F6F"/>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34B58B9DFA7649DC8F700D8135909CF6"/>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2F3D928C82AA40A89FACE9EE5B875B82"/>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21AADB334D6046978EB59284DEFDDD03"/>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EE38BC7D8FF34482A0AD75813F9EEB39"/>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B658B5AED2B143C8A7D5AAC399C7A5A1"/>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201CBB7C0A74470AAF9715A9F7B07885"/>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2C2404F5C3034AD29242E1245D43BF8F"/>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DCD3A9F4B0F5458AA900CE65D1AE3F62"/>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D0A65ECC70554A79AD2BB4FFC5101F03"/>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19856A8E18345C9966D631D67B85158"/>
                </w:placeholder>
                <w:showingPlcHdr/>
                <w:dataBinding w:prefixMappings="xmlns:ns0='http://wwww.hallomagic.com/xbrl/consistency' xmlns:ns1='consistency' " w:xpath="/ns0:xbrlConsistency[1]/ns1:ccConsistency[1]/ns1:ccSign_IssuedCapital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2571F119552546F38C1A356FB2CFF158"/>
                </w:placeholder>
                <w:showingPlcHdr/>
                <w:dataBinding w:prefixMappings="xmlns:ns0='http://wwww.hallomagic.com/xbrl/consistency' xmlns:ns1='consistency' " w:xpath="/ns0:xbrlConsistency[1]/ns1:ccConsistency[1]/ns1:ccSign_CapitalSurplus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10DB06F7FFA343099745AD790B059E19"/>
                </w:placeholder>
                <w:showingPlcHdr/>
                <w:dataBinding w:prefixMappings="xmlns:ns0='http://wwww.hallomagic.com/xbrl/consistency' xmlns:ns1='consistency' " w:xpath="/ns0:xbrlConsistency[1]/ns1:ccConsistency[1]/ns1:ccSign_KuCunGu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C2FAFB4F4BE1499DA18334309E62BB34"/>
                </w:placeholder>
                <w:showingPlcHdr/>
                <w:dataBinding w:prefixMappings="xmlns:ns0='http://wwww.hallomagic.com/xbrl/consistency' xmlns:ns1='consistency' " w:xpath="/ns0:xbrlConsistency[1]/ns1:ccConsistency[1]/ns1:ccSign_QiTaZongHeShouYi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CA5770473134491085C262290897996B"/>
                </w:placeholder>
                <w:showingPlcHdr/>
                <w:dataBinding w:prefixMappings="xmlns:ns0='http://wwww.hallomagic.com/xbrl/consistency' xmlns:ns1='consistency' " w:xpath="/ns0:xbrlConsistency[1]/ns1:ccConsistency[1]/ns1:ccSign_SpecializedReserve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7A3FF2B5D4A24B85AF6A370BD94FFFA2"/>
                </w:placeholder>
                <w:showingPlcHdr/>
                <w:dataBinding w:prefixMappings="xmlns:ns0='http://wwww.hallomagic.com/xbrl/consistency' xmlns:ns1='consistency' " w:xpath="/ns0:xbrlConsistency[1]/ns1:ccConsistency[1]/ns1:ccSign_SurplusReserves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8DCE7CCE1FCF49ECA8AC9969A0D58A82"/>
                </w:placeholder>
                <w:showingPlcHdr/>
                <w:dataBinding w:prefixMappings="xmlns:ns0='http://wwww.hallomagic.com/xbrl/consistency' xmlns:ns1='consistency' " w:xpath="/ns0:xbrlConsistency[1]/ns1:ccConsistency[1]/ns1:ccSign_RetainedEarnings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436816"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5E480213F12143238E9CECCECEA1604E"/>
                </w:placeholder>
                <w:showingPlcHdr/>
                <w:dataBinding w:prefixMappings="xmlns:ns0='http://wwww.hallomagic.com/xbrl/consistency' xmlns:ns1='consistency' " w:xpath="/ns0:xbrlConsistency[1]/ns1:ccConsistency[1]/ns1:ccSign_Equity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r>
    </w:tbl>
    <w:p w:rsidR="008845FD" w:rsidRPr="0095201F" w:rsidRDefault="008845FD" w:rsidP="000A23CF"/>
    <w:p w:rsidR="008845FD" w:rsidRDefault="008845FD"/>
    <w:bookmarkEnd w:id="19"/>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r>
        <w:rPr>
          <w:rFonts w:ascii="宋体" w:hAnsi="宋体"/>
          <w:b/>
          <w:bCs/>
          <w:color w:val="000000" w:themeColor="text1"/>
          <w:szCs w:val="21"/>
        </w:rPr>
        <w:br w:type="page"/>
      </w:r>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4F61EB1B66F64F70A40528B8A801CF59"/>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5FD" w:rsidRDefault="008845FD" w:rsidP="00215E7C">
      <w:r>
        <w:separator/>
      </w:r>
    </w:p>
  </w:endnote>
  <w:endnote w:type="continuationSeparator" w:id="0">
    <w:p w:rsidR="008845FD" w:rsidRDefault="008845FD"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626120"/>
      <w:docPartObj>
        <w:docPartGallery w:val="Page Numbers (Bottom of Page)"/>
        <w:docPartUnique/>
      </w:docPartObj>
    </w:sdtPr>
    <w:sdtEndPr/>
    <w:sdtContent>
      <w:p w:rsidR="00963944" w:rsidRDefault="00963944" w:rsidP="00542F44">
        <w:pPr>
          <w:pStyle w:val="a4"/>
          <w:jc w:val="center"/>
        </w:pPr>
        <w:r>
          <w:fldChar w:fldCharType="begin"/>
        </w:r>
        <w:r>
          <w:instrText>PAGE   \* MERGEFORMAT</w:instrText>
        </w:r>
        <w:r>
          <w:fldChar w:fldCharType="separate"/>
        </w:r>
        <w:r w:rsidR="00436816" w:rsidRPr="00436816">
          <w:rPr>
            <w:noProof/>
            <w:lang w:val="zh-CN"/>
          </w:rPr>
          <w:t>46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99805"/>
      <w:docPartObj>
        <w:docPartGallery w:val="Page Numbers (Bottom of Page)"/>
        <w:docPartUnique/>
      </w:docPartObj>
    </w:sdtPr>
    <w:sdtEndPr/>
    <w:sdtContent>
      <w:p w:rsidR="00963944" w:rsidRDefault="00963944" w:rsidP="00542F44">
        <w:pPr>
          <w:pStyle w:val="a4"/>
          <w:jc w:val="center"/>
        </w:pPr>
        <w:r>
          <w:fldChar w:fldCharType="begin"/>
        </w:r>
        <w:r>
          <w:instrText>PAGE   \* MERGEFORMAT</w:instrText>
        </w:r>
        <w:r>
          <w:fldChar w:fldCharType="separate"/>
        </w:r>
        <w:r w:rsidR="00436816" w:rsidRPr="00436816">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5FD" w:rsidRDefault="008845FD" w:rsidP="00215E7C">
      <w:r>
        <w:separator/>
      </w:r>
    </w:p>
  </w:footnote>
  <w:footnote w:type="continuationSeparator" w:id="0">
    <w:p w:rsidR="008845FD" w:rsidRDefault="008845FD"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5041E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462493"/>
      <w:temporary/>
      <w:showingPlcHdr/>
    </w:sdtPr>
    <w:sdtEndPr/>
    <w:sdtContent>
      <w:p w:rsidR="00963944" w:rsidRDefault="00963944">
        <w:pPr>
          <w:pStyle w:val="a3"/>
        </w:pPr>
        <w:r>
          <w:rPr>
            <w:lang w:val="zh-CN"/>
          </w:rPr>
          <w:t>[</w:t>
        </w:r>
        <w:r>
          <w:rPr>
            <w:lang w:val="zh-CN"/>
          </w:rPr>
          <w:t>在此处键入</w:t>
        </w:r>
        <w:r>
          <w:rPr>
            <w:lang w:val="zh-CN"/>
          </w:rPr>
          <w:t>]</w:t>
        </w:r>
      </w:p>
    </w:sdtContent>
  </w:sdt>
  <w:p w:rsidR="00963944" w:rsidRDefault="0096394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F2076A">
    <w:pPr>
      <w:pStyle w:val="a3"/>
      <w:tabs>
        <w:tab w:val="left" w:pos="1935"/>
      </w:tabs>
      <w:jc w:val="both"/>
    </w:pPr>
    <w:r>
      <w:tab/>
    </w:r>
    <w:r>
      <w:tab/>
    </w:r>
    <w:r>
      <w:tab/>
    </w:r>
    <w:r>
      <w:rPr>
        <w:rFonts w:hint="eastAsia"/>
      </w:rPr>
      <w:t>公告</w:t>
    </w:r>
    <w:r>
      <w:t>编号：</w:t>
    </w:r>
    <w:sdt>
      <w:sdtPr>
        <w:id w:val="1754237637"/>
        <w:lock w:val="sdtLocked"/>
        <w:placeholder>
          <w:docPart w:val="6ABA9491C0004FCF860D1ACDA7BE288F"/>
        </w:placeholder>
        <w:showingPlcHdr/>
        <w:dataBinding w:xpath="/ns0:root[1]/ns0:GongGaoBianHao[1]" w:storeItemID="{B7A0619D-A95D-4088-96C8-3A25B324A5F2}"/>
        <w:text/>
      </w:sdtPr>
      <w:sdtEndPr/>
      <w:sdtContent>
        <w:r w:rsidRPr="005A4913">
          <w:rPr>
            <w:rStyle w:val="placeholder1Char"/>
          </w:rPr>
          <w:t>_______</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Pr="00865318" w:rsidRDefault="00963944" w:rsidP="00865318">
    <w:pPr>
      <w:pStyle w:val="ym"/>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4011487d-e7c2-4bad-8597-7bd98d4555f3"/>
    <w:docVar w:name="FinacialStatement" w:val="合并"/>
    <w:docVar w:name="ReportID" w:val="cb979614-e107-4c3f-bca6-cccf1efb59c5"/>
  </w:docVars>
  <w:rsids>
    <w:rsidRoot w:val="008845FD"/>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6816"/>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A34"/>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76C1"/>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45FD"/>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3AED"/>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0AD7"/>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0D9F1E3-C58A-452F-AF6C-64BDE7BF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placeholder">
    <w:name w:val="placeholder"/>
    <w:basedOn w:val="a"/>
    <w:link w:val="placeholderChar"/>
    <w:rsid w:val="008845FD"/>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8845FD"/>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9F1764430248F199AA8C7373F73F03"/>
        <w:category>
          <w:name w:val="常规"/>
          <w:gallery w:val="placeholder"/>
        </w:category>
        <w:types>
          <w:type w:val="bbPlcHdr"/>
        </w:types>
        <w:behaviors>
          <w:behavior w:val="content"/>
        </w:behaviors>
        <w:guid w:val="{434B587A-4859-4457-9351-F63A6BCDF13C}"/>
      </w:docPartPr>
      <w:docPartBody>
        <w:p w:rsidR="005F03CE" w:rsidRDefault="003C541B">
          <w:pPr>
            <w:pStyle w:val="089F1764430248F199AA8C7373F73F03"/>
          </w:pPr>
          <w:r w:rsidRPr="00F254F3">
            <w:rPr>
              <w:rStyle w:val="a3"/>
              <w:rFonts w:hint="eastAsia"/>
            </w:rPr>
            <w:t>单击此处输入文字。</w:t>
          </w:r>
        </w:p>
      </w:docPartBody>
    </w:docPart>
    <w:docPart>
      <w:docPartPr>
        <w:name w:val="C1AB0B059487458FA9AD100CB34A341B"/>
        <w:category>
          <w:name w:val="常规"/>
          <w:gallery w:val="placeholder"/>
        </w:category>
        <w:types>
          <w:type w:val="bbPlcHdr"/>
        </w:types>
        <w:behaviors>
          <w:behavior w:val="content"/>
        </w:behaviors>
        <w:guid w:val="{8E38C6A5-02D6-49EF-98CD-19596D60BDA1}"/>
      </w:docPartPr>
      <w:docPartBody>
        <w:p w:rsidR="005F03CE" w:rsidRDefault="003C541B">
          <w:pPr>
            <w:pStyle w:val="C1AB0B059487458FA9AD100CB34A341B"/>
          </w:pPr>
          <w:r w:rsidRPr="006C405C">
            <w:rPr>
              <w:rStyle w:val="placeholder1Char"/>
            </w:rPr>
            <w:t>____________</w:t>
          </w:r>
        </w:p>
      </w:docPartBody>
    </w:docPart>
    <w:docPart>
      <w:docPartPr>
        <w:name w:val="DB1A7F77791E49C0907945C507767C00"/>
        <w:category>
          <w:name w:val="常规"/>
          <w:gallery w:val="placeholder"/>
        </w:category>
        <w:types>
          <w:type w:val="bbPlcHdr"/>
        </w:types>
        <w:behaviors>
          <w:behavior w:val="content"/>
        </w:behaviors>
        <w:guid w:val="{C3538185-13DE-42B4-8FD8-8BB61323F609}"/>
      </w:docPartPr>
      <w:docPartBody>
        <w:p w:rsidR="005F03CE" w:rsidRDefault="003C541B">
          <w:pPr>
            <w:pStyle w:val="DB1A7F77791E49C0907945C507767C00"/>
          </w:pPr>
          <w:r w:rsidRPr="006C405C">
            <w:rPr>
              <w:rStyle w:val="placeholder1Char"/>
              <w:rFonts w:hint="eastAsia"/>
            </w:rPr>
            <w:t>_________________</w:t>
          </w:r>
        </w:p>
      </w:docPartBody>
    </w:docPart>
    <w:docPart>
      <w:docPartPr>
        <w:name w:val="E6F22B9240444D9C889890A5D04E679D"/>
        <w:category>
          <w:name w:val="常规"/>
          <w:gallery w:val="placeholder"/>
        </w:category>
        <w:types>
          <w:type w:val="bbPlcHdr"/>
        </w:types>
        <w:behaviors>
          <w:behavior w:val="content"/>
        </w:behaviors>
        <w:guid w:val="{C599B1CD-B88E-4D5B-AF31-7EA4F51D0C39}"/>
      </w:docPartPr>
      <w:docPartBody>
        <w:p w:rsidR="005F03CE" w:rsidRDefault="003C541B">
          <w:pPr>
            <w:pStyle w:val="E6F22B9240444D9C889890A5D04E679D"/>
          </w:pPr>
          <w:r w:rsidRPr="006C405C">
            <w:rPr>
              <w:rStyle w:val="placeholder1Char"/>
              <w:rFonts w:hint="eastAsia"/>
            </w:rPr>
            <w:t>选择</w:t>
          </w:r>
        </w:p>
      </w:docPartBody>
    </w:docPart>
    <w:docPart>
      <w:docPartPr>
        <w:name w:val="EF6821B069F84BBA8F4EEB0715CE2A39"/>
        <w:category>
          <w:name w:val="常规"/>
          <w:gallery w:val="placeholder"/>
        </w:category>
        <w:types>
          <w:type w:val="bbPlcHdr"/>
        </w:types>
        <w:behaviors>
          <w:behavior w:val="content"/>
        </w:behaviors>
        <w:guid w:val="{6675EF5D-2804-4127-8238-54E83C3BBF14}"/>
      </w:docPartPr>
      <w:docPartBody>
        <w:p w:rsidR="005F03CE" w:rsidRDefault="003C541B">
          <w:pPr>
            <w:pStyle w:val="EF6821B069F84BBA8F4EEB0715CE2A39"/>
          </w:pPr>
          <w:r w:rsidRPr="006C405C">
            <w:rPr>
              <w:rStyle w:val="placeholder1Char"/>
              <w:rFonts w:hint="eastAsia"/>
            </w:rPr>
            <w:t>选择</w:t>
          </w:r>
        </w:p>
      </w:docPartBody>
    </w:docPart>
    <w:docPart>
      <w:docPartPr>
        <w:name w:val="143C269623674F7185249801C829AA20"/>
        <w:category>
          <w:name w:val="常规"/>
          <w:gallery w:val="placeholder"/>
        </w:category>
        <w:types>
          <w:type w:val="bbPlcHdr"/>
        </w:types>
        <w:behaviors>
          <w:behavior w:val="content"/>
        </w:behaviors>
        <w:guid w:val="{54C0C07E-E2DE-4DCF-99BE-0F2C11FA288F}"/>
      </w:docPartPr>
      <w:docPartBody>
        <w:p w:rsidR="005F03CE" w:rsidRDefault="003C541B">
          <w:pPr>
            <w:pStyle w:val="143C269623674F7185249801C829AA20"/>
          </w:pPr>
          <w:r w:rsidRPr="006C405C">
            <w:rPr>
              <w:rStyle w:val="placeholder1Char"/>
              <w:rFonts w:hint="eastAsia"/>
            </w:rPr>
            <w:t>选择</w:t>
          </w:r>
        </w:p>
      </w:docPartBody>
    </w:docPart>
    <w:docPart>
      <w:docPartPr>
        <w:name w:val="3E370238EF4E4A8484F1C6304C85B56C"/>
        <w:category>
          <w:name w:val="常规"/>
          <w:gallery w:val="placeholder"/>
        </w:category>
        <w:types>
          <w:type w:val="bbPlcHdr"/>
        </w:types>
        <w:behaviors>
          <w:behavior w:val="content"/>
        </w:behaviors>
        <w:guid w:val="{E47659A8-EBCB-4307-903F-90376A5D5220}"/>
      </w:docPartPr>
      <w:docPartBody>
        <w:p w:rsidR="005F03CE" w:rsidRDefault="003C541B">
          <w:pPr>
            <w:pStyle w:val="3E370238EF4E4A8484F1C6304C85B56C"/>
          </w:pPr>
          <w:r w:rsidRPr="006C405C">
            <w:rPr>
              <w:rStyle w:val="placeholder1Char"/>
            </w:rPr>
            <w:t>________________________</w:t>
          </w:r>
        </w:p>
      </w:docPartBody>
    </w:docPart>
    <w:docPart>
      <w:docPartPr>
        <w:name w:val="8233DDD086BD417C82FDC4567C7FCB1F"/>
        <w:category>
          <w:name w:val="常规"/>
          <w:gallery w:val="placeholder"/>
        </w:category>
        <w:types>
          <w:type w:val="bbPlcHdr"/>
        </w:types>
        <w:behaviors>
          <w:behavior w:val="content"/>
        </w:behaviors>
        <w:guid w:val="{18AF8529-D745-43BD-A88D-8A8C641A9059}"/>
      </w:docPartPr>
      <w:docPartBody>
        <w:p w:rsidR="005F03CE" w:rsidRDefault="003C541B">
          <w:pPr>
            <w:pStyle w:val="8233DDD086BD417C82FDC4567C7FCB1F"/>
          </w:pPr>
          <w:r w:rsidRPr="006C405C">
            <w:rPr>
              <w:rStyle w:val="placeholder1Char"/>
            </w:rPr>
            <w:t>________________________</w:t>
          </w:r>
        </w:p>
      </w:docPartBody>
    </w:docPart>
    <w:docPart>
      <w:docPartPr>
        <w:name w:val="0635657444B348DCA11EC3CA87E606D4"/>
        <w:category>
          <w:name w:val="常规"/>
          <w:gallery w:val="placeholder"/>
        </w:category>
        <w:types>
          <w:type w:val="bbPlcHdr"/>
        </w:types>
        <w:behaviors>
          <w:behavior w:val="content"/>
        </w:behaviors>
        <w:guid w:val="{3616E92C-74A2-4C05-BDCB-E44B4CAD9D43}"/>
      </w:docPartPr>
      <w:docPartBody>
        <w:p w:rsidR="005F03CE" w:rsidRDefault="003C541B">
          <w:pPr>
            <w:pStyle w:val="0635657444B348DCA11EC3CA87E606D4"/>
          </w:pPr>
          <w:r w:rsidRPr="006C405C">
            <w:rPr>
              <w:rStyle w:val="placeholder1Char"/>
            </w:rPr>
            <w:t>________________________</w:t>
          </w:r>
        </w:p>
      </w:docPartBody>
    </w:docPart>
    <w:docPart>
      <w:docPartPr>
        <w:name w:val="F43F2F7B45C24C69AB8B242D98204596"/>
        <w:category>
          <w:name w:val="常规"/>
          <w:gallery w:val="placeholder"/>
        </w:category>
        <w:types>
          <w:type w:val="bbPlcHdr"/>
        </w:types>
        <w:behaviors>
          <w:behavior w:val="content"/>
        </w:behaviors>
        <w:guid w:val="{8E6F701C-8325-4C12-B0D4-B8631DFA28F6}"/>
      </w:docPartPr>
      <w:docPartBody>
        <w:p w:rsidR="005F03CE" w:rsidRDefault="003C541B">
          <w:pPr>
            <w:pStyle w:val="F43F2F7B45C24C69AB8B242D98204596"/>
          </w:pPr>
          <w:r w:rsidRPr="006C405C">
            <w:rPr>
              <w:rStyle w:val="placeholder2Char"/>
              <w:rFonts w:hint="eastAsia"/>
            </w:rPr>
            <w:t>重要</w:t>
          </w:r>
          <w:r w:rsidRPr="006C405C">
            <w:rPr>
              <w:rStyle w:val="placeholder2Char"/>
            </w:rPr>
            <w:t>风险事项名称</w:t>
          </w:r>
        </w:p>
      </w:docPartBody>
    </w:docPart>
    <w:docPart>
      <w:docPartPr>
        <w:name w:val="D9F99E4C2A6647FBA9C031B5D79B48E0"/>
        <w:category>
          <w:name w:val="常规"/>
          <w:gallery w:val="placeholder"/>
        </w:category>
        <w:types>
          <w:type w:val="bbPlcHdr"/>
        </w:types>
        <w:behaviors>
          <w:behavior w:val="content"/>
        </w:behaviors>
        <w:guid w:val="{370390C8-2912-490F-860C-0E901441884E}"/>
      </w:docPartPr>
      <w:docPartBody>
        <w:p w:rsidR="005F03CE" w:rsidRDefault="003C541B">
          <w:pPr>
            <w:pStyle w:val="D9F99E4C2A6647FBA9C031B5D79B48E0"/>
          </w:pPr>
          <w:r w:rsidRPr="006C405C">
            <w:rPr>
              <w:rStyle w:val="placeholder2Char"/>
              <w:rFonts w:hint="eastAsia"/>
            </w:rPr>
            <w:t>简要描述</w:t>
          </w:r>
          <w:r w:rsidRPr="006C405C">
            <w:rPr>
              <w:rStyle w:val="placeholder2Char"/>
            </w:rPr>
            <w:t>重要风险事项</w:t>
          </w:r>
        </w:p>
      </w:docPartBody>
    </w:docPart>
    <w:docPart>
      <w:docPartPr>
        <w:name w:val="732802D5329841818B2BAE7894F25886"/>
        <w:category>
          <w:name w:val="常规"/>
          <w:gallery w:val="placeholder"/>
        </w:category>
        <w:types>
          <w:type w:val="bbPlcHdr"/>
        </w:types>
        <w:behaviors>
          <w:behavior w:val="content"/>
        </w:behaviors>
        <w:guid w:val="{B880E4BA-0D40-488B-BF7F-4AD45D3D0D74}"/>
      </w:docPartPr>
      <w:docPartBody>
        <w:p w:rsidR="005F03CE" w:rsidRDefault="003C541B">
          <w:pPr>
            <w:pStyle w:val="732802D5329841818B2BAE7894F25886"/>
          </w:pPr>
          <w:r w:rsidRPr="008F432C">
            <w:rPr>
              <w:rStyle w:val="placeholder1Char"/>
            </w:rPr>
            <w:t>选择</w:t>
          </w:r>
        </w:p>
      </w:docPartBody>
    </w:docPart>
    <w:docPart>
      <w:docPartPr>
        <w:name w:val="69A5D35E63D3422AB084DF283809B81C"/>
        <w:category>
          <w:name w:val="常规"/>
          <w:gallery w:val="placeholder"/>
        </w:category>
        <w:types>
          <w:type w:val="bbPlcHdr"/>
        </w:types>
        <w:behaviors>
          <w:behavior w:val="content"/>
        </w:behaviors>
        <w:guid w:val="{CD16E1A7-70AC-4E9E-89D6-770DFA6AA3C5}"/>
      </w:docPartPr>
      <w:docPartBody>
        <w:p w:rsidR="005F03CE" w:rsidRDefault="003C541B">
          <w:pPr>
            <w:pStyle w:val="69A5D35E63D3422AB084DF283809B81C"/>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46F1B033B7FC466FB02CFDD8D114E2CA"/>
        <w:category>
          <w:name w:val="常规"/>
          <w:gallery w:val="placeholder"/>
        </w:category>
        <w:types>
          <w:type w:val="bbPlcHdr"/>
        </w:types>
        <w:behaviors>
          <w:behavior w:val="content"/>
        </w:behaviors>
        <w:guid w:val="{49796CA4-0E95-407E-930D-879680650967}"/>
      </w:docPartPr>
      <w:docPartBody>
        <w:p w:rsidR="005F03CE" w:rsidRDefault="003C541B">
          <w:pPr>
            <w:pStyle w:val="46F1B033B7FC466FB02CFDD8D114E2CA"/>
          </w:pPr>
          <w:r w:rsidRPr="006C405C">
            <w:rPr>
              <w:rStyle w:val="placeholder1Char"/>
            </w:rPr>
            <w:t>____________</w:t>
          </w:r>
        </w:p>
      </w:docPartBody>
    </w:docPart>
    <w:docPart>
      <w:docPartPr>
        <w:name w:val="579E2511ECC7408C80C319488FFD89C9"/>
        <w:category>
          <w:name w:val="常规"/>
          <w:gallery w:val="placeholder"/>
        </w:category>
        <w:types>
          <w:type w:val="bbPlcHdr"/>
        </w:types>
        <w:behaviors>
          <w:behavior w:val="content"/>
        </w:behaviors>
        <w:guid w:val="{4C650A58-BD06-46EF-971C-D8702AE29792}"/>
      </w:docPartPr>
      <w:docPartBody>
        <w:p w:rsidR="005F03CE" w:rsidRDefault="003C541B">
          <w:pPr>
            <w:pStyle w:val="579E2511ECC7408C80C319488FFD89C9"/>
          </w:pPr>
          <w:r w:rsidRPr="006C405C">
            <w:rPr>
              <w:rStyle w:val="placeholder1Char"/>
            </w:rPr>
            <w:t>____________</w:t>
          </w:r>
        </w:p>
      </w:docPartBody>
    </w:docPart>
    <w:docPart>
      <w:docPartPr>
        <w:name w:val="B302FF5F597D467487D9BF974EA2E4B9"/>
        <w:category>
          <w:name w:val="常规"/>
          <w:gallery w:val="placeholder"/>
        </w:category>
        <w:types>
          <w:type w:val="bbPlcHdr"/>
        </w:types>
        <w:behaviors>
          <w:behavior w:val="content"/>
        </w:behaviors>
        <w:guid w:val="{7CAA3397-B5CA-4BFD-96D1-4EA16FC3354C}"/>
      </w:docPartPr>
      <w:docPartBody>
        <w:p w:rsidR="005F03CE" w:rsidRDefault="003C541B">
          <w:pPr>
            <w:pStyle w:val="B302FF5F597D467487D9BF974EA2E4B9"/>
          </w:pPr>
          <w:r w:rsidRPr="006C405C">
            <w:rPr>
              <w:rStyle w:val="placeholder1Char"/>
            </w:rPr>
            <w:t>____________</w:t>
          </w:r>
        </w:p>
      </w:docPartBody>
    </w:docPart>
    <w:docPart>
      <w:docPartPr>
        <w:name w:val="96CECA70FCBF41B8BBCE00CABB7FF372"/>
        <w:category>
          <w:name w:val="常规"/>
          <w:gallery w:val="placeholder"/>
        </w:category>
        <w:types>
          <w:type w:val="bbPlcHdr"/>
        </w:types>
        <w:behaviors>
          <w:behavior w:val="content"/>
        </w:behaviors>
        <w:guid w:val="{343E48FA-45A4-4476-A10B-D963C05CABD0}"/>
      </w:docPartPr>
      <w:docPartBody>
        <w:p w:rsidR="005F03CE" w:rsidRDefault="003C541B">
          <w:pPr>
            <w:pStyle w:val="96CECA70FCBF41B8BBCE00CABB7FF372"/>
          </w:pPr>
          <w:r w:rsidRPr="006C405C">
            <w:rPr>
              <w:rStyle w:val="placeholder1Char"/>
            </w:rPr>
            <w:t>____________</w:t>
          </w:r>
        </w:p>
      </w:docPartBody>
    </w:docPart>
    <w:docPart>
      <w:docPartPr>
        <w:name w:val="6D2FFD14FBD249628BF17331AE872636"/>
        <w:category>
          <w:name w:val="常规"/>
          <w:gallery w:val="placeholder"/>
        </w:category>
        <w:types>
          <w:type w:val="bbPlcHdr"/>
        </w:types>
        <w:behaviors>
          <w:behavior w:val="content"/>
        </w:behaviors>
        <w:guid w:val="{B04240DC-7FF0-4A89-AFCB-C0D3CBCDCCA6}"/>
      </w:docPartPr>
      <w:docPartBody>
        <w:p w:rsidR="005F03CE" w:rsidRDefault="003C541B">
          <w:pPr>
            <w:pStyle w:val="6D2FFD14FBD249628BF17331AE872636"/>
          </w:pPr>
          <w:r w:rsidRPr="006C405C">
            <w:rPr>
              <w:rStyle w:val="placeholder1Char"/>
            </w:rPr>
            <w:t>________________________</w:t>
          </w:r>
        </w:p>
      </w:docPartBody>
    </w:docPart>
    <w:docPart>
      <w:docPartPr>
        <w:name w:val="EB31B091736B430D824AF662AD917A30"/>
        <w:category>
          <w:name w:val="常规"/>
          <w:gallery w:val="placeholder"/>
        </w:category>
        <w:types>
          <w:type w:val="bbPlcHdr"/>
        </w:types>
        <w:behaviors>
          <w:behavior w:val="content"/>
        </w:behaviors>
        <w:guid w:val="{D358E91C-3DA5-4017-A6DC-8D98C47F018E}"/>
      </w:docPartPr>
      <w:docPartBody>
        <w:p w:rsidR="005F03CE" w:rsidRDefault="003C541B">
          <w:pPr>
            <w:pStyle w:val="EB31B091736B430D824AF662AD917A30"/>
          </w:pPr>
          <w:r w:rsidRPr="006C405C">
            <w:rPr>
              <w:rStyle w:val="placeholder1Char"/>
            </w:rPr>
            <w:t>________________________</w:t>
          </w:r>
        </w:p>
      </w:docPartBody>
    </w:docPart>
    <w:docPart>
      <w:docPartPr>
        <w:name w:val="A268ED8366E54096842F958BB1EED06A"/>
        <w:category>
          <w:name w:val="常规"/>
          <w:gallery w:val="placeholder"/>
        </w:category>
        <w:types>
          <w:type w:val="bbPlcHdr"/>
        </w:types>
        <w:behaviors>
          <w:behavior w:val="content"/>
        </w:behaviors>
        <w:guid w:val="{637DE9CC-C157-49D7-AAB2-A79184552D88}"/>
      </w:docPartPr>
      <w:docPartBody>
        <w:p w:rsidR="005F03CE" w:rsidRDefault="003C541B">
          <w:pPr>
            <w:pStyle w:val="A268ED8366E54096842F958BB1EED06A"/>
          </w:pPr>
          <w:r w:rsidRPr="00630B6F">
            <w:rPr>
              <w:rStyle w:val="a3"/>
              <w:rFonts w:ascii="仿宋" w:eastAsia="仿宋" w:hAnsi="仿宋"/>
            </w:rPr>
            <w:t>____________</w:t>
          </w:r>
        </w:p>
      </w:docPartBody>
    </w:docPart>
    <w:docPart>
      <w:docPartPr>
        <w:name w:val="B387D03E7B2E410ABF53F23025EF1B7E"/>
        <w:category>
          <w:name w:val="常规"/>
          <w:gallery w:val="placeholder"/>
        </w:category>
        <w:types>
          <w:type w:val="bbPlcHdr"/>
        </w:types>
        <w:behaviors>
          <w:behavior w:val="content"/>
        </w:behaviors>
        <w:guid w:val="{19C5CBE5-8B84-4382-9141-BE0EEA15176F}"/>
      </w:docPartPr>
      <w:docPartBody>
        <w:p w:rsidR="005F03CE" w:rsidRDefault="003C541B">
          <w:pPr>
            <w:pStyle w:val="B387D03E7B2E410ABF53F23025EF1B7E"/>
          </w:pPr>
          <w:r w:rsidRPr="006C405C">
            <w:rPr>
              <w:rStyle w:val="placeholder1Char"/>
            </w:rPr>
            <w:t>________________________</w:t>
          </w:r>
        </w:p>
      </w:docPartBody>
    </w:docPart>
    <w:docPart>
      <w:docPartPr>
        <w:name w:val="1DDE9DC3828740E5869B0EFC3F488098"/>
        <w:category>
          <w:name w:val="常规"/>
          <w:gallery w:val="placeholder"/>
        </w:category>
        <w:types>
          <w:type w:val="bbPlcHdr"/>
        </w:types>
        <w:behaviors>
          <w:behavior w:val="content"/>
        </w:behaviors>
        <w:guid w:val="{9D8C7208-C86C-4DEF-A5C5-736D32A58900}"/>
      </w:docPartPr>
      <w:docPartBody>
        <w:p w:rsidR="005F03CE" w:rsidRDefault="003C541B">
          <w:pPr>
            <w:pStyle w:val="1DDE9DC3828740E5869B0EFC3F488098"/>
          </w:pPr>
          <w:r w:rsidRPr="006C405C">
            <w:rPr>
              <w:rStyle w:val="placeholder1Char"/>
            </w:rPr>
            <w:t>____________</w:t>
          </w:r>
        </w:p>
      </w:docPartBody>
    </w:docPart>
    <w:docPart>
      <w:docPartPr>
        <w:name w:val="40DE5C274E4D46CFBC123C70815F95CA"/>
        <w:category>
          <w:name w:val="常规"/>
          <w:gallery w:val="placeholder"/>
        </w:category>
        <w:types>
          <w:type w:val="bbPlcHdr"/>
        </w:types>
        <w:behaviors>
          <w:behavior w:val="content"/>
        </w:behaviors>
        <w:guid w:val="{5643ECD0-C812-4CCC-84BA-F3D895ADE574}"/>
      </w:docPartPr>
      <w:docPartBody>
        <w:p w:rsidR="005F03CE" w:rsidRDefault="003C541B">
          <w:pPr>
            <w:pStyle w:val="40DE5C274E4D46CFBC123C70815F95CA"/>
          </w:pPr>
          <w:r w:rsidRPr="00B11AF7">
            <w:rPr>
              <w:rStyle w:val="placeholder1Char"/>
            </w:rPr>
            <w:t>____________</w:t>
          </w:r>
        </w:p>
      </w:docPartBody>
    </w:docPart>
    <w:docPart>
      <w:docPartPr>
        <w:name w:val="11E19CD838A34E208426A6EBCA97E0A1"/>
        <w:category>
          <w:name w:val="常规"/>
          <w:gallery w:val="placeholder"/>
        </w:category>
        <w:types>
          <w:type w:val="bbPlcHdr"/>
        </w:types>
        <w:behaviors>
          <w:behavior w:val="content"/>
        </w:behaviors>
        <w:guid w:val="{48803C9B-D552-4757-967F-292F459C1EE9}"/>
      </w:docPartPr>
      <w:docPartBody>
        <w:p w:rsidR="005F03CE" w:rsidRDefault="003C541B">
          <w:pPr>
            <w:pStyle w:val="11E19CD838A34E208426A6EBCA97E0A1"/>
          </w:pPr>
          <w:r w:rsidRPr="00B11AF7">
            <w:rPr>
              <w:rStyle w:val="placeholder1Char"/>
            </w:rPr>
            <w:t>________________________</w:t>
          </w:r>
        </w:p>
      </w:docPartBody>
    </w:docPart>
    <w:docPart>
      <w:docPartPr>
        <w:name w:val="45838AC70F16489492A54F3893287AAB"/>
        <w:category>
          <w:name w:val="常规"/>
          <w:gallery w:val="placeholder"/>
        </w:category>
        <w:types>
          <w:type w:val="bbPlcHdr"/>
        </w:types>
        <w:behaviors>
          <w:behavior w:val="content"/>
        </w:behaviors>
        <w:guid w:val="{7C748ACC-2B7B-4676-87F0-7965D0A2AF80}"/>
      </w:docPartPr>
      <w:docPartBody>
        <w:p w:rsidR="005F03CE" w:rsidRDefault="003C541B">
          <w:pPr>
            <w:pStyle w:val="45838AC70F16489492A54F3893287AAB"/>
          </w:pPr>
          <w:r w:rsidRPr="006C405C">
            <w:rPr>
              <w:rStyle w:val="placeholder1Char"/>
            </w:rPr>
            <w:t>____________</w:t>
          </w:r>
        </w:p>
      </w:docPartBody>
    </w:docPart>
    <w:docPart>
      <w:docPartPr>
        <w:name w:val="09BE189B91404414A46BFC9B7B414CB3"/>
        <w:category>
          <w:name w:val="常规"/>
          <w:gallery w:val="placeholder"/>
        </w:category>
        <w:types>
          <w:type w:val="bbPlcHdr"/>
        </w:types>
        <w:behaviors>
          <w:behavior w:val="content"/>
        </w:behaviors>
        <w:guid w:val="{0F43F0B6-CE12-4DB8-B47B-9D3B442FF361}"/>
      </w:docPartPr>
      <w:docPartBody>
        <w:p w:rsidR="005F03CE" w:rsidRDefault="003C541B">
          <w:pPr>
            <w:pStyle w:val="09BE189B91404414A46BFC9B7B414CB3"/>
          </w:pPr>
          <w:r w:rsidRPr="006C405C">
            <w:rPr>
              <w:rStyle w:val="placeholder1Char"/>
            </w:rPr>
            <w:t>____________</w:t>
          </w:r>
        </w:p>
      </w:docPartBody>
    </w:docPart>
    <w:docPart>
      <w:docPartPr>
        <w:name w:val="02E08EAA22E54472AD2D2CCC94973259"/>
        <w:category>
          <w:name w:val="常规"/>
          <w:gallery w:val="placeholder"/>
        </w:category>
        <w:types>
          <w:type w:val="bbPlcHdr"/>
        </w:types>
        <w:behaviors>
          <w:behavior w:val="content"/>
        </w:behaviors>
        <w:guid w:val="{EFB78681-5A78-4FC4-B88C-3E7B153950A5}"/>
      </w:docPartPr>
      <w:docPartBody>
        <w:p w:rsidR="005F03CE" w:rsidRDefault="003C541B">
          <w:pPr>
            <w:pStyle w:val="02E08EAA22E54472AD2D2CCC94973259"/>
          </w:pPr>
          <w:r w:rsidRPr="006C405C">
            <w:rPr>
              <w:rStyle w:val="placeholder1Char"/>
            </w:rPr>
            <w:t>____________</w:t>
          </w:r>
        </w:p>
      </w:docPartBody>
    </w:docPart>
    <w:docPart>
      <w:docPartPr>
        <w:name w:val="9AD66E63747E42B29312DA582AD37A25"/>
        <w:category>
          <w:name w:val="常规"/>
          <w:gallery w:val="placeholder"/>
        </w:category>
        <w:types>
          <w:type w:val="bbPlcHdr"/>
        </w:types>
        <w:behaviors>
          <w:behavior w:val="content"/>
        </w:behaviors>
        <w:guid w:val="{F4D48197-D5D1-4647-A66B-D906A4E19EFF}"/>
      </w:docPartPr>
      <w:docPartBody>
        <w:p w:rsidR="005F03CE" w:rsidRDefault="003C541B">
          <w:pPr>
            <w:pStyle w:val="9AD66E63747E42B29312DA582AD37A25"/>
          </w:pPr>
          <w:r w:rsidRPr="006C405C">
            <w:rPr>
              <w:rStyle w:val="placeholder1Char"/>
            </w:rPr>
            <w:t>____________</w:t>
          </w:r>
        </w:p>
      </w:docPartBody>
    </w:docPart>
    <w:docPart>
      <w:docPartPr>
        <w:name w:val="AC6740A2E846493CB74991B1287F055E"/>
        <w:category>
          <w:name w:val="常规"/>
          <w:gallery w:val="placeholder"/>
        </w:category>
        <w:types>
          <w:type w:val="bbPlcHdr"/>
        </w:types>
        <w:behaviors>
          <w:behavior w:val="content"/>
        </w:behaviors>
        <w:guid w:val="{B88ABD74-28B5-4F27-A111-130AE51454C1}"/>
      </w:docPartPr>
      <w:docPartBody>
        <w:p w:rsidR="005F03CE" w:rsidRDefault="003C541B">
          <w:pPr>
            <w:pStyle w:val="AC6740A2E846493CB74991B1287F055E"/>
          </w:pPr>
          <w:r w:rsidRPr="006C405C">
            <w:rPr>
              <w:rStyle w:val="placeholder1Char"/>
            </w:rPr>
            <w:t>________________________</w:t>
          </w:r>
        </w:p>
      </w:docPartBody>
    </w:docPart>
    <w:docPart>
      <w:docPartPr>
        <w:name w:val="6D84F0DA58954AD9AC871F900EA9C545"/>
        <w:category>
          <w:name w:val="常规"/>
          <w:gallery w:val="placeholder"/>
        </w:category>
        <w:types>
          <w:type w:val="bbPlcHdr"/>
        </w:types>
        <w:behaviors>
          <w:behavior w:val="content"/>
        </w:behaviors>
        <w:guid w:val="{F8A63FEC-1FAD-443A-AC02-43F7F4D55FF7}"/>
      </w:docPartPr>
      <w:docPartBody>
        <w:p w:rsidR="005F03CE" w:rsidRDefault="003C541B">
          <w:pPr>
            <w:pStyle w:val="6D84F0DA58954AD9AC871F900EA9C545"/>
          </w:pPr>
          <w:r w:rsidRPr="006C405C">
            <w:rPr>
              <w:rStyle w:val="placeholder1Char"/>
            </w:rPr>
            <w:t>____________________________________</w:t>
          </w:r>
        </w:p>
      </w:docPartBody>
    </w:docPart>
    <w:docPart>
      <w:docPartPr>
        <w:name w:val="F71182FD85344CB28626D55FA8AEB321"/>
        <w:category>
          <w:name w:val="常规"/>
          <w:gallery w:val="placeholder"/>
        </w:category>
        <w:types>
          <w:type w:val="bbPlcHdr"/>
        </w:types>
        <w:behaviors>
          <w:behavior w:val="content"/>
        </w:behaviors>
        <w:guid w:val="{05D24FB8-5412-4C2F-9A30-25091D429F18}"/>
      </w:docPartPr>
      <w:docPartBody>
        <w:p w:rsidR="005F03CE" w:rsidRDefault="003C541B">
          <w:pPr>
            <w:pStyle w:val="F71182FD85344CB28626D55FA8AEB321"/>
          </w:pPr>
          <w:r w:rsidRPr="006C405C">
            <w:rPr>
              <w:rStyle w:val="placeholder1Char"/>
            </w:rPr>
            <w:t>____________</w:t>
          </w:r>
        </w:p>
      </w:docPartBody>
    </w:docPart>
    <w:docPart>
      <w:docPartPr>
        <w:name w:val="2775319039C94A9FB08F54FD7F5D819A"/>
        <w:category>
          <w:name w:val="常规"/>
          <w:gallery w:val="placeholder"/>
        </w:category>
        <w:types>
          <w:type w:val="bbPlcHdr"/>
        </w:types>
        <w:behaviors>
          <w:behavior w:val="content"/>
        </w:behaviors>
        <w:guid w:val="{96355AEB-17A7-4DE3-8262-60EB9E18615F}"/>
      </w:docPartPr>
      <w:docPartBody>
        <w:p w:rsidR="005F03CE" w:rsidRDefault="003C541B">
          <w:pPr>
            <w:pStyle w:val="2775319039C94A9FB08F54FD7F5D819A"/>
          </w:pPr>
          <w:r w:rsidRPr="006C405C">
            <w:rPr>
              <w:rStyle w:val="placeholder1Char"/>
            </w:rPr>
            <w:t>________________________</w:t>
          </w:r>
        </w:p>
      </w:docPartBody>
    </w:docPart>
    <w:docPart>
      <w:docPartPr>
        <w:name w:val="3561C698B048494FB1E48A31627AA0A3"/>
        <w:category>
          <w:name w:val="常规"/>
          <w:gallery w:val="placeholder"/>
        </w:category>
        <w:types>
          <w:type w:val="bbPlcHdr"/>
        </w:types>
        <w:behaviors>
          <w:behavior w:val="content"/>
        </w:behaviors>
        <w:guid w:val="{E31EDE88-EBE9-4DFA-A110-6FED4255E2D2}"/>
      </w:docPartPr>
      <w:docPartBody>
        <w:p w:rsidR="005F03CE" w:rsidRDefault="003C541B">
          <w:pPr>
            <w:pStyle w:val="3561C698B048494FB1E48A31627AA0A3"/>
          </w:pPr>
          <w:r w:rsidRPr="006C405C">
            <w:rPr>
              <w:rStyle w:val="placeholder2Char"/>
            </w:rPr>
            <w:t>选择日期</w:t>
          </w:r>
        </w:p>
      </w:docPartBody>
    </w:docPart>
    <w:docPart>
      <w:docPartPr>
        <w:name w:val="00FC8D7535D0401A95B8FC4D50A5E375"/>
        <w:category>
          <w:name w:val="常规"/>
          <w:gallery w:val="placeholder"/>
        </w:category>
        <w:types>
          <w:type w:val="bbPlcHdr"/>
        </w:types>
        <w:behaviors>
          <w:behavior w:val="content"/>
        </w:behaviors>
        <w:guid w:val="{A3E99E70-65C1-4994-863A-4EEFE7B7367E}"/>
      </w:docPartPr>
      <w:docPartBody>
        <w:p w:rsidR="005F03CE" w:rsidRDefault="003C541B">
          <w:pPr>
            <w:pStyle w:val="00FC8D7535D0401A95B8FC4D50A5E375"/>
          </w:pPr>
          <w:r w:rsidRPr="006C405C">
            <w:rPr>
              <w:rStyle w:val="placeholder1Char"/>
              <w:rFonts w:hint="eastAsia"/>
            </w:rPr>
            <w:t>选择行业</w:t>
          </w:r>
        </w:p>
      </w:docPartBody>
    </w:docPart>
    <w:docPart>
      <w:docPartPr>
        <w:name w:val="A55D9BE2F69C4D26A188AAEA232DB3BC"/>
        <w:category>
          <w:name w:val="常规"/>
          <w:gallery w:val="placeholder"/>
        </w:category>
        <w:types>
          <w:type w:val="bbPlcHdr"/>
        </w:types>
        <w:behaviors>
          <w:behavior w:val="content"/>
        </w:behaviors>
        <w:guid w:val="{008A7B4D-1B3D-4A49-B30B-1CC24338AB9B}"/>
      </w:docPartPr>
      <w:docPartBody>
        <w:p w:rsidR="005F03CE" w:rsidRDefault="003C541B">
          <w:pPr>
            <w:pStyle w:val="A55D9BE2F69C4D26A188AAEA232DB3BC"/>
          </w:pPr>
          <w:r w:rsidRPr="006C405C">
            <w:rPr>
              <w:rStyle w:val="placeholder1Char"/>
            </w:rPr>
            <w:t>____________</w:t>
          </w:r>
        </w:p>
      </w:docPartBody>
    </w:docPart>
    <w:docPart>
      <w:docPartPr>
        <w:name w:val="98C2A34FED0E4017B05ABC7C86939804"/>
        <w:category>
          <w:name w:val="常规"/>
          <w:gallery w:val="placeholder"/>
        </w:category>
        <w:types>
          <w:type w:val="bbPlcHdr"/>
        </w:types>
        <w:behaviors>
          <w:behavior w:val="content"/>
        </w:behaviors>
        <w:guid w:val="{9CFAD721-58B9-4C7E-A537-C074A3485123}"/>
      </w:docPartPr>
      <w:docPartBody>
        <w:p w:rsidR="005F03CE" w:rsidRDefault="003C541B">
          <w:pPr>
            <w:pStyle w:val="98C2A34FED0E4017B05ABC7C86939804"/>
          </w:pPr>
          <w:r w:rsidRPr="006C405C">
            <w:rPr>
              <w:rStyle w:val="placeholder2Char"/>
              <w:rFonts w:hint="eastAsia"/>
            </w:rPr>
            <w:t>选择转让</w:t>
          </w:r>
          <w:r w:rsidRPr="006C405C">
            <w:rPr>
              <w:rStyle w:val="placeholder2Char"/>
            </w:rPr>
            <w:t>方式</w:t>
          </w:r>
        </w:p>
      </w:docPartBody>
    </w:docPart>
    <w:docPart>
      <w:docPartPr>
        <w:name w:val="F2870D0BB1B049148642871B57B079CB"/>
        <w:category>
          <w:name w:val="常规"/>
          <w:gallery w:val="placeholder"/>
        </w:category>
        <w:types>
          <w:type w:val="bbPlcHdr"/>
        </w:types>
        <w:behaviors>
          <w:behavior w:val="content"/>
        </w:behaviors>
        <w:guid w:val="{A3A3BC8D-0DB5-47FB-9EB1-39C9F991B150}"/>
      </w:docPartPr>
      <w:docPartBody>
        <w:p w:rsidR="005F03CE" w:rsidRDefault="003C541B">
          <w:pPr>
            <w:pStyle w:val="F2870D0BB1B049148642871B57B079CB"/>
          </w:pPr>
          <w:r w:rsidRPr="006C405C">
            <w:rPr>
              <w:rStyle w:val="placeholder1Char"/>
            </w:rPr>
            <w:t>____________</w:t>
          </w:r>
        </w:p>
      </w:docPartBody>
    </w:docPart>
    <w:docPart>
      <w:docPartPr>
        <w:name w:val="ECC7060A141544189EF5FA124CF182FE"/>
        <w:category>
          <w:name w:val="常规"/>
          <w:gallery w:val="placeholder"/>
        </w:category>
        <w:types>
          <w:type w:val="bbPlcHdr"/>
        </w:types>
        <w:behaviors>
          <w:behavior w:val="content"/>
        </w:behaviors>
        <w:guid w:val="{F323DEB1-D1B0-4B22-BF77-EB2F46BDEC3D}"/>
      </w:docPartPr>
      <w:docPartBody>
        <w:p w:rsidR="005F03CE" w:rsidRDefault="003C541B">
          <w:pPr>
            <w:pStyle w:val="ECC7060A141544189EF5FA124CF182FE"/>
          </w:pPr>
          <w:r w:rsidRPr="006C405C">
            <w:rPr>
              <w:rStyle w:val="placeholder1Char"/>
            </w:rPr>
            <w:t>____________</w:t>
          </w:r>
        </w:p>
      </w:docPartBody>
    </w:docPart>
    <w:docPart>
      <w:docPartPr>
        <w:name w:val="44A2A5AD305448EB995F117D1F3ED8B2"/>
        <w:category>
          <w:name w:val="常规"/>
          <w:gallery w:val="placeholder"/>
        </w:category>
        <w:types>
          <w:type w:val="bbPlcHdr"/>
        </w:types>
        <w:behaviors>
          <w:behavior w:val="content"/>
        </w:behaviors>
        <w:guid w:val="{B40AEC50-02EB-4D94-80DA-67C0BBE06C54}"/>
      </w:docPartPr>
      <w:docPartBody>
        <w:p w:rsidR="005F03CE" w:rsidRDefault="003C541B">
          <w:pPr>
            <w:pStyle w:val="44A2A5AD305448EB995F117D1F3ED8B2"/>
          </w:pPr>
          <w:r w:rsidRPr="006C405C">
            <w:rPr>
              <w:rStyle w:val="placeholder1Char"/>
            </w:rPr>
            <w:t>____________</w:t>
          </w:r>
        </w:p>
      </w:docPartBody>
    </w:docPart>
    <w:docPart>
      <w:docPartPr>
        <w:name w:val="9B77E9992591412C9665D518EF976274"/>
        <w:category>
          <w:name w:val="常规"/>
          <w:gallery w:val="placeholder"/>
        </w:category>
        <w:types>
          <w:type w:val="bbPlcHdr"/>
        </w:types>
        <w:behaviors>
          <w:behavior w:val="content"/>
        </w:behaviors>
        <w:guid w:val="{FD993DE9-9D45-413F-9E89-F746DC0B7487}"/>
      </w:docPartPr>
      <w:docPartBody>
        <w:p w:rsidR="005F03CE" w:rsidRDefault="003C541B">
          <w:pPr>
            <w:pStyle w:val="9B77E9992591412C9665D518EF976274"/>
          </w:pPr>
          <w:r w:rsidRPr="006C405C">
            <w:rPr>
              <w:rStyle w:val="placeholder1Char"/>
            </w:rPr>
            <w:t>____________</w:t>
          </w:r>
        </w:p>
      </w:docPartBody>
    </w:docPart>
    <w:docPart>
      <w:docPartPr>
        <w:name w:val="4977265BE7A44B10969539448A30829D"/>
        <w:category>
          <w:name w:val="常规"/>
          <w:gallery w:val="placeholder"/>
        </w:category>
        <w:types>
          <w:type w:val="bbPlcHdr"/>
        </w:types>
        <w:behaviors>
          <w:behavior w:val="content"/>
        </w:behaviors>
        <w:guid w:val="{8F19E91A-0896-42C6-8411-D442A200457E}"/>
      </w:docPartPr>
      <w:docPartBody>
        <w:p w:rsidR="005F03CE" w:rsidRDefault="003C541B">
          <w:pPr>
            <w:pStyle w:val="4977265BE7A44B10969539448A30829D"/>
          </w:pPr>
          <w:r w:rsidRPr="008F432C">
            <w:rPr>
              <w:rStyle w:val="placeholder1Char"/>
              <w:rFonts w:hint="eastAsia"/>
            </w:rPr>
            <w:t>选择</w:t>
          </w:r>
        </w:p>
      </w:docPartBody>
    </w:docPart>
    <w:docPart>
      <w:docPartPr>
        <w:name w:val="D7F5C5954EB34786B47BF385D7AA173C"/>
        <w:category>
          <w:name w:val="常规"/>
          <w:gallery w:val="placeholder"/>
        </w:category>
        <w:types>
          <w:type w:val="bbPlcHdr"/>
        </w:types>
        <w:behaviors>
          <w:behavior w:val="content"/>
        </w:behaviors>
        <w:guid w:val="{6BC5CF09-0A94-4852-B5F2-45D52AF25B57}"/>
      </w:docPartPr>
      <w:docPartBody>
        <w:p w:rsidR="005F03CE" w:rsidRDefault="003C541B">
          <w:pPr>
            <w:pStyle w:val="D7F5C5954EB34786B47BF385D7AA173C"/>
          </w:pPr>
          <w:r w:rsidRPr="006C405C">
            <w:rPr>
              <w:rStyle w:val="placeholder1Char"/>
            </w:rPr>
            <w:t>____________</w:t>
          </w:r>
        </w:p>
      </w:docPartBody>
    </w:docPart>
    <w:docPart>
      <w:docPartPr>
        <w:name w:val="F58E6D93146F4E3DB9CD4661772C7CF8"/>
        <w:category>
          <w:name w:val="常规"/>
          <w:gallery w:val="placeholder"/>
        </w:category>
        <w:types>
          <w:type w:val="bbPlcHdr"/>
        </w:types>
        <w:behaviors>
          <w:behavior w:val="content"/>
        </w:behaviors>
        <w:guid w:val="{5B38F350-C023-4329-8996-1A408E870729}"/>
      </w:docPartPr>
      <w:docPartBody>
        <w:p w:rsidR="005F03CE" w:rsidRDefault="003C541B">
          <w:pPr>
            <w:pStyle w:val="F58E6D93146F4E3DB9CD4661772C7CF8"/>
          </w:pPr>
          <w:r w:rsidRPr="008F432C">
            <w:rPr>
              <w:rStyle w:val="placeholder1Char"/>
              <w:rFonts w:hint="eastAsia"/>
            </w:rPr>
            <w:t>选择</w:t>
          </w:r>
        </w:p>
      </w:docPartBody>
    </w:docPart>
    <w:docPart>
      <w:docPartPr>
        <w:name w:val="A5A768F5B77D47AAAD2A193E87B6BBC8"/>
        <w:category>
          <w:name w:val="常规"/>
          <w:gallery w:val="placeholder"/>
        </w:category>
        <w:types>
          <w:type w:val="bbPlcHdr"/>
        </w:types>
        <w:behaviors>
          <w:behavior w:val="content"/>
        </w:behaviors>
        <w:guid w:val="{6055475C-FAD8-4729-97CE-DA8C48B73215}"/>
      </w:docPartPr>
      <w:docPartBody>
        <w:p w:rsidR="005F03CE" w:rsidRDefault="003C541B">
          <w:pPr>
            <w:pStyle w:val="A5A768F5B77D47AAAD2A193E87B6BBC8"/>
          </w:pPr>
          <w:r w:rsidRPr="006C405C">
            <w:rPr>
              <w:rStyle w:val="placeholder1Char"/>
            </w:rPr>
            <w:t>____________</w:t>
          </w:r>
        </w:p>
      </w:docPartBody>
    </w:docPart>
    <w:docPart>
      <w:docPartPr>
        <w:name w:val="DB471A4F2E1D41169C62C82FA60A80A5"/>
        <w:category>
          <w:name w:val="常规"/>
          <w:gallery w:val="placeholder"/>
        </w:category>
        <w:types>
          <w:type w:val="bbPlcHdr"/>
        </w:types>
        <w:behaviors>
          <w:behavior w:val="content"/>
        </w:behaviors>
        <w:guid w:val="{0BE47DD0-2B4C-4E40-B8E7-DC11CBC5D3E7}"/>
      </w:docPartPr>
      <w:docPartBody>
        <w:p w:rsidR="005F03CE" w:rsidRDefault="003C541B">
          <w:pPr>
            <w:pStyle w:val="DB471A4F2E1D41169C62C82FA60A80A5"/>
          </w:pPr>
          <w:r w:rsidRPr="008F432C">
            <w:rPr>
              <w:rStyle w:val="placeholder1Char"/>
            </w:rPr>
            <w:t>选择</w:t>
          </w:r>
        </w:p>
      </w:docPartBody>
    </w:docPart>
    <w:docPart>
      <w:docPartPr>
        <w:name w:val="335920C2734F4D748E080660030FA48F"/>
        <w:category>
          <w:name w:val="常规"/>
          <w:gallery w:val="placeholder"/>
        </w:category>
        <w:types>
          <w:type w:val="bbPlcHdr"/>
        </w:types>
        <w:behaviors>
          <w:behavior w:val="content"/>
        </w:behaviors>
        <w:guid w:val="{6208876B-5294-4CF0-8E16-BDFC64AF4737}"/>
      </w:docPartPr>
      <w:docPartBody>
        <w:p w:rsidR="005F03CE" w:rsidRDefault="003C541B">
          <w:pPr>
            <w:pStyle w:val="335920C2734F4D748E080660030FA48F"/>
          </w:pPr>
          <w:r w:rsidRPr="006C405C">
            <w:rPr>
              <w:rStyle w:val="placeholder1Char"/>
            </w:rPr>
            <w:t>_____________</w:t>
          </w:r>
        </w:p>
      </w:docPartBody>
    </w:docPart>
    <w:docPart>
      <w:docPartPr>
        <w:name w:val="83149E908A1F448B86AEF3415CBA2A48"/>
        <w:category>
          <w:name w:val="常规"/>
          <w:gallery w:val="placeholder"/>
        </w:category>
        <w:types>
          <w:type w:val="bbPlcHdr"/>
        </w:types>
        <w:behaviors>
          <w:behavior w:val="content"/>
        </w:behaviors>
        <w:guid w:val="{DDF358A4-EA44-4020-A4C3-BDCE12153BC7}"/>
      </w:docPartPr>
      <w:docPartBody>
        <w:p w:rsidR="005F03CE" w:rsidRDefault="003C541B">
          <w:pPr>
            <w:pStyle w:val="83149E908A1F448B86AEF3415CBA2A48"/>
          </w:pPr>
          <w:r w:rsidRPr="006C405C">
            <w:rPr>
              <w:rStyle w:val="placeholder1Char"/>
            </w:rPr>
            <w:t>_____________</w:t>
          </w:r>
        </w:p>
      </w:docPartBody>
    </w:docPart>
    <w:docPart>
      <w:docPartPr>
        <w:name w:val="0BCAEE89BE0941429FC9223CF79964F8"/>
        <w:category>
          <w:name w:val="常规"/>
          <w:gallery w:val="placeholder"/>
        </w:category>
        <w:types>
          <w:type w:val="bbPlcHdr"/>
        </w:types>
        <w:behaviors>
          <w:behavior w:val="content"/>
        </w:behaviors>
        <w:guid w:val="{52E5649B-6A22-4517-B9F8-BBD2CBF4B935}"/>
      </w:docPartPr>
      <w:docPartBody>
        <w:p w:rsidR="005F03CE" w:rsidRDefault="003C541B">
          <w:pPr>
            <w:pStyle w:val="0BCAEE89BE0941429FC9223CF79964F8"/>
          </w:pPr>
          <w:r w:rsidRPr="006C405C">
            <w:rPr>
              <w:rStyle w:val="placeholder1Char"/>
            </w:rPr>
            <w:t>_____________</w:t>
          </w:r>
        </w:p>
      </w:docPartBody>
    </w:docPart>
    <w:docPart>
      <w:docPartPr>
        <w:name w:val="360AC5B8483444EB975B60FFB2FD0182"/>
        <w:category>
          <w:name w:val="常规"/>
          <w:gallery w:val="placeholder"/>
        </w:category>
        <w:types>
          <w:type w:val="bbPlcHdr"/>
        </w:types>
        <w:behaviors>
          <w:behavior w:val="content"/>
        </w:behaviors>
        <w:guid w:val="{773BFCA8-7A40-4901-A68C-2442346C1904}"/>
      </w:docPartPr>
      <w:docPartBody>
        <w:p w:rsidR="005F03CE" w:rsidRDefault="003C541B">
          <w:pPr>
            <w:pStyle w:val="360AC5B8483444EB975B60FFB2FD0182"/>
          </w:pPr>
          <w:r w:rsidRPr="006C405C">
            <w:rPr>
              <w:rStyle w:val="placeholder1Char"/>
            </w:rPr>
            <w:t>_____________</w:t>
          </w:r>
        </w:p>
      </w:docPartBody>
    </w:docPart>
    <w:docPart>
      <w:docPartPr>
        <w:name w:val="9A9D0DCC98D546E0A9E531616BB8C5BA"/>
        <w:category>
          <w:name w:val="常规"/>
          <w:gallery w:val="placeholder"/>
        </w:category>
        <w:types>
          <w:type w:val="bbPlcHdr"/>
        </w:types>
        <w:behaviors>
          <w:behavior w:val="content"/>
        </w:behaviors>
        <w:guid w:val="{65E7AEFB-99D9-4CDE-A0BE-C0D7FB7F1D06}"/>
      </w:docPartPr>
      <w:docPartBody>
        <w:p w:rsidR="005F03CE" w:rsidRDefault="003C541B">
          <w:pPr>
            <w:pStyle w:val="9A9D0DCC98D546E0A9E531616BB8C5BA"/>
          </w:pPr>
          <w:r w:rsidRPr="006C405C">
            <w:rPr>
              <w:rStyle w:val="placeholder1Char"/>
            </w:rPr>
            <w:t>_____________</w:t>
          </w:r>
        </w:p>
      </w:docPartBody>
    </w:docPart>
    <w:docPart>
      <w:docPartPr>
        <w:name w:val="D546B1A0983A4F91821E725FC6A150FA"/>
        <w:category>
          <w:name w:val="常规"/>
          <w:gallery w:val="placeholder"/>
        </w:category>
        <w:types>
          <w:type w:val="bbPlcHdr"/>
        </w:types>
        <w:behaviors>
          <w:behavior w:val="content"/>
        </w:behaviors>
        <w:guid w:val="{E00E5BA3-BBE0-458A-B276-7F6BFE9E2118}"/>
      </w:docPartPr>
      <w:docPartBody>
        <w:p w:rsidR="005F03CE" w:rsidRDefault="003C541B">
          <w:pPr>
            <w:pStyle w:val="D546B1A0983A4F91821E725FC6A150FA"/>
          </w:pPr>
          <w:r w:rsidRPr="006C405C">
            <w:rPr>
              <w:rStyle w:val="placeholder1Char"/>
            </w:rPr>
            <w:t>_____________</w:t>
          </w:r>
        </w:p>
      </w:docPartBody>
    </w:docPart>
    <w:docPart>
      <w:docPartPr>
        <w:name w:val="7B5CB02B97DC4478B5716858A395CA13"/>
        <w:category>
          <w:name w:val="常规"/>
          <w:gallery w:val="placeholder"/>
        </w:category>
        <w:types>
          <w:type w:val="bbPlcHdr"/>
        </w:types>
        <w:behaviors>
          <w:behavior w:val="content"/>
        </w:behaviors>
        <w:guid w:val="{7C8FE57E-8B4F-4539-9C2E-3ECE63E7270F}"/>
      </w:docPartPr>
      <w:docPartBody>
        <w:p w:rsidR="005F03CE" w:rsidRDefault="003C541B">
          <w:pPr>
            <w:pStyle w:val="7B5CB02B97DC4478B5716858A395CA13"/>
          </w:pPr>
          <w:r w:rsidRPr="006C405C">
            <w:rPr>
              <w:rStyle w:val="placeholder1Char"/>
            </w:rPr>
            <w:t>_____________</w:t>
          </w:r>
        </w:p>
      </w:docPartBody>
    </w:docPart>
    <w:docPart>
      <w:docPartPr>
        <w:name w:val="9D198B536846455E8E1AD7055977D4BB"/>
        <w:category>
          <w:name w:val="常规"/>
          <w:gallery w:val="placeholder"/>
        </w:category>
        <w:types>
          <w:type w:val="bbPlcHdr"/>
        </w:types>
        <w:behaviors>
          <w:behavior w:val="content"/>
        </w:behaviors>
        <w:guid w:val="{3986C72C-8114-470A-B3F1-FB843DEE4E54}"/>
      </w:docPartPr>
      <w:docPartBody>
        <w:p w:rsidR="005F03CE" w:rsidRDefault="003C541B">
          <w:pPr>
            <w:pStyle w:val="9D198B536846455E8E1AD7055977D4BB"/>
          </w:pPr>
          <w:r w:rsidRPr="006C405C">
            <w:rPr>
              <w:rStyle w:val="placeholder1Char"/>
            </w:rPr>
            <w:t>_____________</w:t>
          </w:r>
        </w:p>
      </w:docPartBody>
    </w:docPart>
    <w:docPart>
      <w:docPartPr>
        <w:name w:val="AF06A53FACB3408A8516FB9064AD7DE8"/>
        <w:category>
          <w:name w:val="常规"/>
          <w:gallery w:val="placeholder"/>
        </w:category>
        <w:types>
          <w:type w:val="bbPlcHdr"/>
        </w:types>
        <w:behaviors>
          <w:behavior w:val="content"/>
        </w:behaviors>
        <w:guid w:val="{7DD34ECB-55B8-4044-B078-60790360C6EF}"/>
      </w:docPartPr>
      <w:docPartBody>
        <w:p w:rsidR="005F03CE" w:rsidRDefault="003C541B">
          <w:pPr>
            <w:pStyle w:val="AF06A53FACB3408A8516FB9064AD7DE8"/>
          </w:pPr>
          <w:r w:rsidRPr="006C405C">
            <w:rPr>
              <w:rStyle w:val="placeholder1Char"/>
            </w:rPr>
            <w:t>_____________</w:t>
          </w:r>
        </w:p>
      </w:docPartBody>
    </w:docPart>
    <w:docPart>
      <w:docPartPr>
        <w:name w:val="3CACED9994BA48498A538B8129B92076"/>
        <w:category>
          <w:name w:val="常规"/>
          <w:gallery w:val="placeholder"/>
        </w:category>
        <w:types>
          <w:type w:val="bbPlcHdr"/>
        </w:types>
        <w:behaviors>
          <w:behavior w:val="content"/>
        </w:behaviors>
        <w:guid w:val="{78A01ED0-884D-48C8-9FF6-0FE6C9D0AD83}"/>
      </w:docPartPr>
      <w:docPartBody>
        <w:p w:rsidR="005F03CE" w:rsidRDefault="003C541B">
          <w:pPr>
            <w:pStyle w:val="3CACED9994BA48498A538B8129B92076"/>
          </w:pPr>
          <w:r w:rsidRPr="006C405C">
            <w:rPr>
              <w:rStyle w:val="placeholder1Char"/>
            </w:rPr>
            <w:t>_____________</w:t>
          </w:r>
        </w:p>
      </w:docPartBody>
    </w:docPart>
    <w:docPart>
      <w:docPartPr>
        <w:name w:val="C8B479F4C3AB4F1B841674A6F583EE0E"/>
        <w:category>
          <w:name w:val="常规"/>
          <w:gallery w:val="placeholder"/>
        </w:category>
        <w:types>
          <w:type w:val="bbPlcHdr"/>
        </w:types>
        <w:behaviors>
          <w:behavior w:val="content"/>
        </w:behaviors>
        <w:guid w:val="{A0C15102-845D-4D46-89A4-091E09F7F1F1}"/>
      </w:docPartPr>
      <w:docPartBody>
        <w:p w:rsidR="005F03CE" w:rsidRDefault="003C541B">
          <w:pPr>
            <w:pStyle w:val="C8B479F4C3AB4F1B841674A6F583EE0E"/>
          </w:pPr>
          <w:r w:rsidRPr="006C405C">
            <w:rPr>
              <w:rStyle w:val="placeholder1Char"/>
            </w:rPr>
            <w:t>_____________</w:t>
          </w:r>
        </w:p>
      </w:docPartBody>
    </w:docPart>
    <w:docPart>
      <w:docPartPr>
        <w:name w:val="0B23215129EB4E3F98F505CABB185E19"/>
        <w:category>
          <w:name w:val="常规"/>
          <w:gallery w:val="placeholder"/>
        </w:category>
        <w:types>
          <w:type w:val="bbPlcHdr"/>
        </w:types>
        <w:behaviors>
          <w:behavior w:val="content"/>
        </w:behaviors>
        <w:guid w:val="{02030A6B-D73B-4278-9B1D-F2E95F186AA1}"/>
      </w:docPartPr>
      <w:docPartBody>
        <w:p w:rsidR="005F03CE" w:rsidRDefault="003C541B">
          <w:pPr>
            <w:pStyle w:val="0B23215129EB4E3F98F505CABB185E19"/>
          </w:pPr>
          <w:r w:rsidRPr="006C405C">
            <w:rPr>
              <w:rStyle w:val="placeholder1Char"/>
            </w:rPr>
            <w:t>_____________</w:t>
          </w:r>
        </w:p>
      </w:docPartBody>
    </w:docPart>
    <w:docPart>
      <w:docPartPr>
        <w:name w:val="D766F7449A8243819A297B12833754B7"/>
        <w:category>
          <w:name w:val="常规"/>
          <w:gallery w:val="placeholder"/>
        </w:category>
        <w:types>
          <w:type w:val="bbPlcHdr"/>
        </w:types>
        <w:behaviors>
          <w:behavior w:val="content"/>
        </w:behaviors>
        <w:guid w:val="{6F4BC4C6-A537-4B71-B414-A1212DBC8F2F}"/>
      </w:docPartPr>
      <w:docPartBody>
        <w:p w:rsidR="005F03CE" w:rsidRDefault="003C541B">
          <w:pPr>
            <w:pStyle w:val="D766F7449A8243819A297B12833754B7"/>
          </w:pPr>
          <w:r w:rsidRPr="006C405C">
            <w:rPr>
              <w:rStyle w:val="placeholder1Char"/>
            </w:rPr>
            <w:t>_____________</w:t>
          </w:r>
        </w:p>
      </w:docPartBody>
    </w:docPart>
    <w:docPart>
      <w:docPartPr>
        <w:name w:val="F7D0664A7C9D4A3DA92DC0B4E636D954"/>
        <w:category>
          <w:name w:val="常规"/>
          <w:gallery w:val="placeholder"/>
        </w:category>
        <w:types>
          <w:type w:val="bbPlcHdr"/>
        </w:types>
        <w:behaviors>
          <w:behavior w:val="content"/>
        </w:behaviors>
        <w:guid w:val="{3FD48C1B-264E-4614-BAE3-93EEE55FABDC}"/>
      </w:docPartPr>
      <w:docPartBody>
        <w:p w:rsidR="005F03CE" w:rsidRDefault="003C541B">
          <w:pPr>
            <w:pStyle w:val="F7D0664A7C9D4A3DA92DC0B4E636D954"/>
          </w:pPr>
          <w:r w:rsidRPr="006C405C">
            <w:rPr>
              <w:rStyle w:val="placeholder1Char"/>
              <w:rFonts w:hint="eastAsia"/>
            </w:rPr>
            <w:t>___________</w:t>
          </w:r>
        </w:p>
      </w:docPartBody>
    </w:docPart>
    <w:docPart>
      <w:docPartPr>
        <w:name w:val="84EE84E7B6C7448D885FD5EDEA11D99A"/>
        <w:category>
          <w:name w:val="常规"/>
          <w:gallery w:val="placeholder"/>
        </w:category>
        <w:types>
          <w:type w:val="bbPlcHdr"/>
        </w:types>
        <w:behaviors>
          <w:behavior w:val="content"/>
        </w:behaviors>
        <w:guid w:val="{013D6E4D-722E-4E7E-956D-78399E20D81E}"/>
      </w:docPartPr>
      <w:docPartBody>
        <w:p w:rsidR="005F03CE" w:rsidRDefault="003C541B">
          <w:pPr>
            <w:pStyle w:val="84EE84E7B6C7448D885FD5EDEA11D99A"/>
          </w:pPr>
          <w:r w:rsidRPr="006C405C">
            <w:rPr>
              <w:rStyle w:val="placeholder1Char"/>
              <w:rFonts w:hint="eastAsia"/>
            </w:rPr>
            <w:t>___________</w:t>
          </w:r>
        </w:p>
      </w:docPartBody>
    </w:docPart>
    <w:docPart>
      <w:docPartPr>
        <w:name w:val="46AFB7D2A1194EB29AE81F225D9C3ED1"/>
        <w:category>
          <w:name w:val="常规"/>
          <w:gallery w:val="placeholder"/>
        </w:category>
        <w:types>
          <w:type w:val="bbPlcHdr"/>
        </w:types>
        <w:behaviors>
          <w:behavior w:val="content"/>
        </w:behaviors>
        <w:guid w:val="{DF98F637-0487-4B27-9D6C-3B51A4ED6779}"/>
      </w:docPartPr>
      <w:docPartBody>
        <w:p w:rsidR="005F03CE" w:rsidRDefault="003C541B">
          <w:pPr>
            <w:pStyle w:val="46AFB7D2A1194EB29AE81F225D9C3ED1"/>
          </w:pPr>
          <w:r w:rsidRPr="006C405C">
            <w:rPr>
              <w:rStyle w:val="placeholder1Char"/>
            </w:rPr>
            <w:t>_____________</w:t>
          </w:r>
        </w:p>
      </w:docPartBody>
    </w:docPart>
    <w:docPart>
      <w:docPartPr>
        <w:name w:val="234FD168A85D4C61BC5275C4CDB4A9CA"/>
        <w:category>
          <w:name w:val="常规"/>
          <w:gallery w:val="placeholder"/>
        </w:category>
        <w:types>
          <w:type w:val="bbPlcHdr"/>
        </w:types>
        <w:behaviors>
          <w:behavior w:val="content"/>
        </w:behaviors>
        <w:guid w:val="{A47C3036-3483-428F-8058-39B6F9D51C0A}"/>
      </w:docPartPr>
      <w:docPartBody>
        <w:p w:rsidR="005F03CE" w:rsidRDefault="003C541B">
          <w:pPr>
            <w:pStyle w:val="234FD168A85D4C61BC5275C4CDB4A9CA"/>
          </w:pPr>
          <w:r w:rsidRPr="006C405C">
            <w:rPr>
              <w:rStyle w:val="placeholder1Char"/>
            </w:rPr>
            <w:t>_____________</w:t>
          </w:r>
        </w:p>
      </w:docPartBody>
    </w:docPart>
    <w:docPart>
      <w:docPartPr>
        <w:name w:val="4D07BE3ADE3940C0A76B0A818C0B82C8"/>
        <w:category>
          <w:name w:val="常规"/>
          <w:gallery w:val="placeholder"/>
        </w:category>
        <w:types>
          <w:type w:val="bbPlcHdr"/>
        </w:types>
        <w:behaviors>
          <w:behavior w:val="content"/>
        </w:behaviors>
        <w:guid w:val="{9BC9DD22-1DDE-4629-AB71-122CB50029F0}"/>
      </w:docPartPr>
      <w:docPartBody>
        <w:p w:rsidR="005F03CE" w:rsidRDefault="003C541B">
          <w:pPr>
            <w:pStyle w:val="4D07BE3ADE3940C0A76B0A818C0B82C8"/>
          </w:pPr>
          <w:r w:rsidRPr="006C405C">
            <w:rPr>
              <w:rStyle w:val="placeholder1Char"/>
            </w:rPr>
            <w:t>_____________</w:t>
          </w:r>
        </w:p>
      </w:docPartBody>
    </w:docPart>
    <w:docPart>
      <w:docPartPr>
        <w:name w:val="9E38038628D14DA4BCF455EDF5E175ED"/>
        <w:category>
          <w:name w:val="常规"/>
          <w:gallery w:val="placeholder"/>
        </w:category>
        <w:types>
          <w:type w:val="bbPlcHdr"/>
        </w:types>
        <w:behaviors>
          <w:behavior w:val="content"/>
        </w:behaviors>
        <w:guid w:val="{DDB38190-3A71-4012-8381-5248B2764451}"/>
      </w:docPartPr>
      <w:docPartBody>
        <w:p w:rsidR="005F03CE" w:rsidRDefault="003C541B">
          <w:pPr>
            <w:pStyle w:val="9E38038628D14DA4BCF455EDF5E175ED"/>
          </w:pPr>
          <w:r w:rsidRPr="006C405C">
            <w:rPr>
              <w:rStyle w:val="placeholder1Char"/>
            </w:rPr>
            <w:t>_____________</w:t>
          </w:r>
        </w:p>
      </w:docPartBody>
    </w:docPart>
    <w:docPart>
      <w:docPartPr>
        <w:name w:val="DE32D51FE0DB4745B0B5998B8595409A"/>
        <w:category>
          <w:name w:val="常规"/>
          <w:gallery w:val="placeholder"/>
        </w:category>
        <w:types>
          <w:type w:val="bbPlcHdr"/>
        </w:types>
        <w:behaviors>
          <w:behavior w:val="content"/>
        </w:behaviors>
        <w:guid w:val="{EC1F7DBD-3123-4074-AA7C-01317F74AB12}"/>
      </w:docPartPr>
      <w:docPartBody>
        <w:p w:rsidR="005F03CE" w:rsidRDefault="003C541B">
          <w:pPr>
            <w:pStyle w:val="DE32D51FE0DB4745B0B5998B8595409A"/>
          </w:pPr>
          <w:r w:rsidRPr="006C405C">
            <w:rPr>
              <w:rStyle w:val="placeholder1Char"/>
            </w:rPr>
            <w:t>_____________</w:t>
          </w:r>
        </w:p>
      </w:docPartBody>
    </w:docPart>
    <w:docPart>
      <w:docPartPr>
        <w:name w:val="3006CF0A9BBF47129DC44A2048A6E086"/>
        <w:category>
          <w:name w:val="常规"/>
          <w:gallery w:val="placeholder"/>
        </w:category>
        <w:types>
          <w:type w:val="bbPlcHdr"/>
        </w:types>
        <w:behaviors>
          <w:behavior w:val="content"/>
        </w:behaviors>
        <w:guid w:val="{3FAEB5A8-C251-44BA-957E-E30C9BFAF390}"/>
      </w:docPartPr>
      <w:docPartBody>
        <w:p w:rsidR="005F03CE" w:rsidRDefault="003C541B">
          <w:pPr>
            <w:pStyle w:val="3006CF0A9BBF47129DC44A2048A6E086"/>
          </w:pPr>
          <w:r w:rsidRPr="006C405C">
            <w:rPr>
              <w:rStyle w:val="placeholder1Char"/>
            </w:rPr>
            <w:t>_____________</w:t>
          </w:r>
        </w:p>
      </w:docPartBody>
    </w:docPart>
    <w:docPart>
      <w:docPartPr>
        <w:name w:val="539CC03DA23D4B47A34B245ED8605E59"/>
        <w:category>
          <w:name w:val="常规"/>
          <w:gallery w:val="placeholder"/>
        </w:category>
        <w:types>
          <w:type w:val="bbPlcHdr"/>
        </w:types>
        <w:behaviors>
          <w:behavior w:val="content"/>
        </w:behaviors>
        <w:guid w:val="{87DF995F-4A18-443B-83FD-3893D2668176}"/>
      </w:docPartPr>
      <w:docPartBody>
        <w:p w:rsidR="005F03CE" w:rsidRDefault="003C541B">
          <w:pPr>
            <w:pStyle w:val="539CC03DA23D4B47A34B245ED8605E59"/>
          </w:pPr>
          <w:r w:rsidRPr="006C405C">
            <w:rPr>
              <w:rStyle w:val="placeholder1Char"/>
            </w:rPr>
            <w:t>_____________</w:t>
          </w:r>
        </w:p>
      </w:docPartBody>
    </w:docPart>
    <w:docPart>
      <w:docPartPr>
        <w:name w:val="600F3D66577D4C76A80B89E64A985FB2"/>
        <w:category>
          <w:name w:val="常规"/>
          <w:gallery w:val="placeholder"/>
        </w:category>
        <w:types>
          <w:type w:val="bbPlcHdr"/>
        </w:types>
        <w:behaviors>
          <w:behavior w:val="content"/>
        </w:behaviors>
        <w:guid w:val="{896F20BA-BB09-4824-9EAA-FB9E2054534F}"/>
      </w:docPartPr>
      <w:docPartBody>
        <w:p w:rsidR="005F03CE" w:rsidRDefault="003C541B">
          <w:pPr>
            <w:pStyle w:val="600F3D66577D4C76A80B89E64A985FB2"/>
          </w:pPr>
          <w:r w:rsidRPr="006C405C">
            <w:rPr>
              <w:rStyle w:val="placeholder1Char"/>
            </w:rPr>
            <w:t>_____________</w:t>
          </w:r>
        </w:p>
      </w:docPartBody>
    </w:docPart>
    <w:docPart>
      <w:docPartPr>
        <w:name w:val="5E0E7576675E47719BB55492C3FA0EA0"/>
        <w:category>
          <w:name w:val="常规"/>
          <w:gallery w:val="placeholder"/>
        </w:category>
        <w:types>
          <w:type w:val="bbPlcHdr"/>
        </w:types>
        <w:behaviors>
          <w:behavior w:val="content"/>
        </w:behaviors>
        <w:guid w:val="{2D585938-FDDE-4D95-B938-F27E672CA498}"/>
      </w:docPartPr>
      <w:docPartBody>
        <w:p w:rsidR="005F03CE" w:rsidRDefault="003C541B">
          <w:pPr>
            <w:pStyle w:val="5E0E7576675E47719BB55492C3FA0EA0"/>
          </w:pPr>
          <w:r w:rsidRPr="006C405C">
            <w:rPr>
              <w:rStyle w:val="placeholder1Char"/>
            </w:rPr>
            <w:t>_____________</w:t>
          </w:r>
        </w:p>
      </w:docPartBody>
    </w:docPart>
    <w:docPart>
      <w:docPartPr>
        <w:name w:val="DC28B14758C240FE9F437F9B8CBD2FD2"/>
        <w:category>
          <w:name w:val="常规"/>
          <w:gallery w:val="placeholder"/>
        </w:category>
        <w:types>
          <w:type w:val="bbPlcHdr"/>
        </w:types>
        <w:behaviors>
          <w:behavior w:val="content"/>
        </w:behaviors>
        <w:guid w:val="{4F89B764-367F-4C4F-A326-813390722E61}"/>
      </w:docPartPr>
      <w:docPartBody>
        <w:p w:rsidR="005F03CE" w:rsidRDefault="003C541B">
          <w:pPr>
            <w:pStyle w:val="DC28B14758C240FE9F437F9B8CBD2FD2"/>
          </w:pPr>
          <w:r w:rsidRPr="006C405C">
            <w:rPr>
              <w:rStyle w:val="placeholder1Char"/>
            </w:rPr>
            <w:t>_____________</w:t>
          </w:r>
        </w:p>
      </w:docPartBody>
    </w:docPart>
    <w:docPart>
      <w:docPartPr>
        <w:name w:val="AD4CA0FC55C44AAF9DC9EE0B9DA61AFF"/>
        <w:category>
          <w:name w:val="常规"/>
          <w:gallery w:val="placeholder"/>
        </w:category>
        <w:types>
          <w:type w:val="bbPlcHdr"/>
        </w:types>
        <w:behaviors>
          <w:behavior w:val="content"/>
        </w:behaviors>
        <w:guid w:val="{FA873875-83EC-4B29-B10A-1FA75129FF8F}"/>
      </w:docPartPr>
      <w:docPartBody>
        <w:p w:rsidR="005F03CE" w:rsidRDefault="003C541B">
          <w:pPr>
            <w:pStyle w:val="AD4CA0FC55C44AAF9DC9EE0B9DA61AFF"/>
          </w:pPr>
          <w:r w:rsidRPr="006C405C">
            <w:rPr>
              <w:rStyle w:val="placeholder1Char"/>
            </w:rPr>
            <w:t>_____________</w:t>
          </w:r>
        </w:p>
      </w:docPartBody>
    </w:docPart>
    <w:docPart>
      <w:docPartPr>
        <w:name w:val="1BED1DA7A3CD4E048DC0224F552CECCC"/>
        <w:category>
          <w:name w:val="常规"/>
          <w:gallery w:val="placeholder"/>
        </w:category>
        <w:types>
          <w:type w:val="bbPlcHdr"/>
        </w:types>
        <w:behaviors>
          <w:behavior w:val="content"/>
        </w:behaviors>
        <w:guid w:val="{8A857AA9-4B57-4A42-A1CC-2F6DA5D2FB4D}"/>
      </w:docPartPr>
      <w:docPartBody>
        <w:p w:rsidR="005F03CE" w:rsidRDefault="003C541B">
          <w:pPr>
            <w:pStyle w:val="1BED1DA7A3CD4E048DC0224F552CECCC"/>
          </w:pPr>
          <w:r w:rsidRPr="006C405C">
            <w:rPr>
              <w:rStyle w:val="placeholder1Char"/>
            </w:rPr>
            <w:t>_____________</w:t>
          </w:r>
        </w:p>
      </w:docPartBody>
    </w:docPart>
    <w:docPart>
      <w:docPartPr>
        <w:name w:val="78087D02C9184B85B98AEFD2557D3416"/>
        <w:category>
          <w:name w:val="常规"/>
          <w:gallery w:val="placeholder"/>
        </w:category>
        <w:types>
          <w:type w:val="bbPlcHdr"/>
        </w:types>
        <w:behaviors>
          <w:behavior w:val="content"/>
        </w:behaviors>
        <w:guid w:val="{181B630C-ECB9-40AF-A9D7-CCE94D25E4B3}"/>
      </w:docPartPr>
      <w:docPartBody>
        <w:p w:rsidR="005F03CE" w:rsidRDefault="003C541B">
          <w:pPr>
            <w:pStyle w:val="78087D02C9184B85B98AEFD2557D3416"/>
          </w:pPr>
          <w:r w:rsidRPr="006C405C">
            <w:rPr>
              <w:rStyle w:val="placeholder1Char"/>
            </w:rPr>
            <w:t>_____________</w:t>
          </w:r>
        </w:p>
      </w:docPartBody>
    </w:docPart>
    <w:docPart>
      <w:docPartPr>
        <w:name w:val="32A7E3B8CAD84D109CE36F8E2267B67F"/>
        <w:category>
          <w:name w:val="常规"/>
          <w:gallery w:val="placeholder"/>
        </w:category>
        <w:types>
          <w:type w:val="bbPlcHdr"/>
        </w:types>
        <w:behaviors>
          <w:behavior w:val="content"/>
        </w:behaviors>
        <w:guid w:val="{2DE65CDC-4FB0-47BB-BD18-BC4E1C0FA7A7}"/>
      </w:docPartPr>
      <w:docPartBody>
        <w:p w:rsidR="005F03CE" w:rsidRDefault="003C541B">
          <w:pPr>
            <w:pStyle w:val="32A7E3B8CAD84D109CE36F8E2267B67F"/>
          </w:pPr>
          <w:r w:rsidRPr="006C405C">
            <w:rPr>
              <w:rStyle w:val="placeholder1Char"/>
            </w:rPr>
            <w:t>_____________</w:t>
          </w:r>
        </w:p>
      </w:docPartBody>
    </w:docPart>
    <w:docPart>
      <w:docPartPr>
        <w:name w:val="06C72ED1D0CA425B96F0E0D83F44D35B"/>
        <w:category>
          <w:name w:val="常规"/>
          <w:gallery w:val="placeholder"/>
        </w:category>
        <w:types>
          <w:type w:val="bbPlcHdr"/>
        </w:types>
        <w:behaviors>
          <w:behavior w:val="content"/>
        </w:behaviors>
        <w:guid w:val="{E18D79DA-E04B-4061-BEF4-0FA6C02836ED}"/>
      </w:docPartPr>
      <w:docPartBody>
        <w:p w:rsidR="005F03CE" w:rsidRDefault="003C541B">
          <w:pPr>
            <w:pStyle w:val="06C72ED1D0CA425B96F0E0D83F44D35B"/>
          </w:pPr>
          <w:r w:rsidRPr="006C405C">
            <w:rPr>
              <w:rStyle w:val="placeholder1Char"/>
            </w:rPr>
            <w:t>_____________</w:t>
          </w:r>
        </w:p>
      </w:docPartBody>
    </w:docPart>
    <w:docPart>
      <w:docPartPr>
        <w:name w:val="6825A1E4079644E380F291CBCD732ADC"/>
        <w:category>
          <w:name w:val="常规"/>
          <w:gallery w:val="placeholder"/>
        </w:category>
        <w:types>
          <w:type w:val="bbPlcHdr"/>
        </w:types>
        <w:behaviors>
          <w:behavior w:val="content"/>
        </w:behaviors>
        <w:guid w:val="{A9E8F151-D948-41CF-A801-806161781FA1}"/>
      </w:docPartPr>
      <w:docPartBody>
        <w:p w:rsidR="005F03CE" w:rsidRDefault="003C541B">
          <w:pPr>
            <w:pStyle w:val="6825A1E4079644E380F291CBCD732ADC"/>
          </w:pPr>
          <w:r w:rsidRPr="006C405C">
            <w:rPr>
              <w:rStyle w:val="placeholder1Char"/>
            </w:rPr>
            <w:t>_____________</w:t>
          </w:r>
        </w:p>
      </w:docPartBody>
    </w:docPart>
    <w:docPart>
      <w:docPartPr>
        <w:name w:val="2D1B8B61635E41A49A8F291C833D5BBB"/>
        <w:category>
          <w:name w:val="常规"/>
          <w:gallery w:val="placeholder"/>
        </w:category>
        <w:types>
          <w:type w:val="bbPlcHdr"/>
        </w:types>
        <w:behaviors>
          <w:behavior w:val="content"/>
        </w:behaviors>
        <w:guid w:val="{0BBB865A-A342-49DA-9D03-4DCFD0DAD8A1}"/>
      </w:docPartPr>
      <w:docPartBody>
        <w:p w:rsidR="005F03CE" w:rsidRDefault="003C541B">
          <w:pPr>
            <w:pStyle w:val="2D1B8B61635E41A49A8F291C833D5BBB"/>
          </w:pPr>
          <w:r w:rsidRPr="006C405C">
            <w:rPr>
              <w:rStyle w:val="placeholder1Char"/>
            </w:rPr>
            <w:t>_____________</w:t>
          </w:r>
        </w:p>
      </w:docPartBody>
    </w:docPart>
    <w:docPart>
      <w:docPartPr>
        <w:name w:val="BEC93799F60D4344B5C661CE401E3313"/>
        <w:category>
          <w:name w:val="常规"/>
          <w:gallery w:val="placeholder"/>
        </w:category>
        <w:types>
          <w:type w:val="bbPlcHdr"/>
        </w:types>
        <w:behaviors>
          <w:behavior w:val="content"/>
        </w:behaviors>
        <w:guid w:val="{4C676FB8-BD80-429C-AF61-210A505295C3}"/>
      </w:docPartPr>
      <w:docPartBody>
        <w:p w:rsidR="005F03CE" w:rsidRDefault="003C541B">
          <w:pPr>
            <w:pStyle w:val="BEC93799F60D4344B5C661CE401E3313"/>
          </w:pPr>
          <w:r w:rsidRPr="006C405C">
            <w:rPr>
              <w:rStyle w:val="placeholder1Char"/>
            </w:rPr>
            <w:t>_____________</w:t>
          </w:r>
        </w:p>
      </w:docPartBody>
    </w:docPart>
    <w:docPart>
      <w:docPartPr>
        <w:name w:val="D240F8D489314333A62D0B3F7B7DF015"/>
        <w:category>
          <w:name w:val="常规"/>
          <w:gallery w:val="placeholder"/>
        </w:category>
        <w:types>
          <w:type w:val="bbPlcHdr"/>
        </w:types>
        <w:behaviors>
          <w:behavior w:val="content"/>
        </w:behaviors>
        <w:guid w:val="{0AE65B08-616A-4B73-8833-E0F1D4086F06}"/>
      </w:docPartPr>
      <w:docPartBody>
        <w:p w:rsidR="005F03CE" w:rsidRDefault="003C541B">
          <w:pPr>
            <w:pStyle w:val="D240F8D489314333A62D0B3F7B7DF015"/>
          </w:pPr>
          <w:r w:rsidRPr="006C405C">
            <w:rPr>
              <w:rStyle w:val="placeholder1Char"/>
            </w:rPr>
            <w:t>_____________</w:t>
          </w:r>
        </w:p>
      </w:docPartBody>
    </w:docPart>
    <w:docPart>
      <w:docPartPr>
        <w:name w:val="81404822B97F4967B3EBE02CF73F35B7"/>
        <w:category>
          <w:name w:val="常规"/>
          <w:gallery w:val="placeholder"/>
        </w:category>
        <w:types>
          <w:type w:val="bbPlcHdr"/>
        </w:types>
        <w:behaviors>
          <w:behavior w:val="content"/>
        </w:behaviors>
        <w:guid w:val="{BA9E9760-6BAD-4F21-B255-9CFE9F90222A}"/>
      </w:docPartPr>
      <w:docPartBody>
        <w:p w:rsidR="005F03CE" w:rsidRDefault="003C541B">
          <w:pPr>
            <w:pStyle w:val="81404822B97F4967B3EBE02CF73F35B7"/>
          </w:pPr>
          <w:r w:rsidRPr="006C405C">
            <w:rPr>
              <w:rStyle w:val="placeholder1Char"/>
            </w:rPr>
            <w:t>_____________</w:t>
          </w:r>
        </w:p>
      </w:docPartBody>
    </w:docPart>
    <w:docPart>
      <w:docPartPr>
        <w:name w:val="51D1B76F65494F33A2AACCD5382A5314"/>
        <w:category>
          <w:name w:val="常规"/>
          <w:gallery w:val="placeholder"/>
        </w:category>
        <w:types>
          <w:type w:val="bbPlcHdr"/>
        </w:types>
        <w:behaviors>
          <w:behavior w:val="content"/>
        </w:behaviors>
        <w:guid w:val="{70467624-7A44-4812-8B20-10BEFCBC4A58}"/>
      </w:docPartPr>
      <w:docPartBody>
        <w:p w:rsidR="005F03CE" w:rsidRDefault="003C541B">
          <w:pPr>
            <w:pStyle w:val="51D1B76F65494F33A2AACCD5382A5314"/>
          </w:pPr>
          <w:r w:rsidRPr="006C405C">
            <w:rPr>
              <w:rStyle w:val="placeholder1Char"/>
            </w:rPr>
            <w:t>_____________</w:t>
          </w:r>
        </w:p>
      </w:docPartBody>
    </w:docPart>
    <w:docPart>
      <w:docPartPr>
        <w:name w:val="48FB824767794F5BBB3C54660613C99C"/>
        <w:category>
          <w:name w:val="常规"/>
          <w:gallery w:val="placeholder"/>
        </w:category>
        <w:types>
          <w:type w:val="bbPlcHdr"/>
        </w:types>
        <w:behaviors>
          <w:behavior w:val="content"/>
        </w:behaviors>
        <w:guid w:val="{73101A7F-5842-407B-B712-C99A29A69B1E}"/>
      </w:docPartPr>
      <w:docPartBody>
        <w:p w:rsidR="005F03CE" w:rsidRDefault="003C541B">
          <w:pPr>
            <w:pStyle w:val="48FB824767794F5BBB3C54660613C99C"/>
          </w:pPr>
          <w:r w:rsidRPr="006C405C">
            <w:rPr>
              <w:rStyle w:val="placeholder1Char"/>
            </w:rPr>
            <w:t>_____________</w:t>
          </w:r>
        </w:p>
      </w:docPartBody>
    </w:docPart>
    <w:docPart>
      <w:docPartPr>
        <w:name w:val="B9E501104ADF42D49A05B91289A6D7B6"/>
        <w:category>
          <w:name w:val="常规"/>
          <w:gallery w:val="placeholder"/>
        </w:category>
        <w:types>
          <w:type w:val="bbPlcHdr"/>
        </w:types>
        <w:behaviors>
          <w:behavior w:val="content"/>
        </w:behaviors>
        <w:guid w:val="{D0DC54B7-6FCA-41E2-A1A1-C90B51754108}"/>
      </w:docPartPr>
      <w:docPartBody>
        <w:p w:rsidR="005F03CE" w:rsidRDefault="003C541B">
          <w:pPr>
            <w:pStyle w:val="B9E501104ADF42D49A05B91289A6D7B6"/>
          </w:pPr>
          <w:r w:rsidRPr="006C405C">
            <w:rPr>
              <w:rStyle w:val="placeholder1Char"/>
            </w:rPr>
            <w:t>_____________</w:t>
          </w:r>
        </w:p>
      </w:docPartBody>
    </w:docPart>
    <w:docPart>
      <w:docPartPr>
        <w:name w:val="81E37B3C70FE44288C1770EAE4C008B0"/>
        <w:category>
          <w:name w:val="常规"/>
          <w:gallery w:val="placeholder"/>
        </w:category>
        <w:types>
          <w:type w:val="bbPlcHdr"/>
        </w:types>
        <w:behaviors>
          <w:behavior w:val="content"/>
        </w:behaviors>
        <w:guid w:val="{0554A7F7-C2C1-4716-8E7C-CDE30096E8D8}"/>
      </w:docPartPr>
      <w:docPartBody>
        <w:p w:rsidR="005F03CE" w:rsidRDefault="003C541B">
          <w:pPr>
            <w:pStyle w:val="81E37B3C70FE44288C1770EAE4C008B0"/>
          </w:pPr>
          <w:r w:rsidRPr="006C405C">
            <w:rPr>
              <w:rStyle w:val="placeholder1Char"/>
            </w:rPr>
            <w:t>_____________</w:t>
          </w:r>
        </w:p>
      </w:docPartBody>
    </w:docPart>
    <w:docPart>
      <w:docPartPr>
        <w:name w:val="E88938CA0F5B4B4BA387384136BB6281"/>
        <w:category>
          <w:name w:val="常规"/>
          <w:gallery w:val="placeholder"/>
        </w:category>
        <w:types>
          <w:type w:val="bbPlcHdr"/>
        </w:types>
        <w:behaviors>
          <w:behavior w:val="content"/>
        </w:behaviors>
        <w:guid w:val="{F9F55C35-BA18-40B9-8CB4-937372932C93}"/>
      </w:docPartPr>
      <w:docPartBody>
        <w:p w:rsidR="005F03CE" w:rsidRDefault="003C541B">
          <w:pPr>
            <w:pStyle w:val="E88938CA0F5B4B4BA387384136BB6281"/>
          </w:pPr>
          <w:r w:rsidRPr="006C405C">
            <w:rPr>
              <w:rStyle w:val="placeholder1Char"/>
            </w:rPr>
            <w:t>_____________</w:t>
          </w:r>
        </w:p>
      </w:docPartBody>
    </w:docPart>
    <w:docPart>
      <w:docPartPr>
        <w:name w:val="00250CB055974D5CAE4405817B8BBE75"/>
        <w:category>
          <w:name w:val="常规"/>
          <w:gallery w:val="placeholder"/>
        </w:category>
        <w:types>
          <w:type w:val="bbPlcHdr"/>
        </w:types>
        <w:behaviors>
          <w:behavior w:val="content"/>
        </w:behaviors>
        <w:guid w:val="{D891710E-3C97-45D4-AD54-C276372746EA}"/>
      </w:docPartPr>
      <w:docPartBody>
        <w:p w:rsidR="005F03CE" w:rsidRDefault="003C541B">
          <w:pPr>
            <w:pStyle w:val="00250CB055974D5CAE4405817B8BBE75"/>
          </w:pPr>
          <w:r w:rsidRPr="006C405C">
            <w:rPr>
              <w:rStyle w:val="placeholder1Char"/>
            </w:rPr>
            <w:t>_____________</w:t>
          </w:r>
        </w:p>
      </w:docPartBody>
    </w:docPart>
    <w:docPart>
      <w:docPartPr>
        <w:name w:val="C2873048FA4B497A88B7BB7FDB6CE6CD"/>
        <w:category>
          <w:name w:val="常规"/>
          <w:gallery w:val="placeholder"/>
        </w:category>
        <w:types>
          <w:type w:val="bbPlcHdr"/>
        </w:types>
        <w:behaviors>
          <w:behavior w:val="content"/>
        </w:behaviors>
        <w:guid w:val="{F1F12738-1802-4F2A-8945-4ABC26CACD86}"/>
      </w:docPartPr>
      <w:docPartBody>
        <w:p w:rsidR="005F03CE" w:rsidRDefault="003C541B">
          <w:pPr>
            <w:pStyle w:val="C2873048FA4B497A88B7BB7FDB6CE6CD"/>
          </w:pPr>
          <w:r w:rsidRPr="006C405C">
            <w:rPr>
              <w:rStyle w:val="placeholder1Char"/>
            </w:rPr>
            <w:t>_____________</w:t>
          </w:r>
        </w:p>
      </w:docPartBody>
    </w:docPart>
    <w:docPart>
      <w:docPartPr>
        <w:name w:val="7D85039CE09A4470A41B4EB951D47645"/>
        <w:category>
          <w:name w:val="常规"/>
          <w:gallery w:val="placeholder"/>
        </w:category>
        <w:types>
          <w:type w:val="bbPlcHdr"/>
        </w:types>
        <w:behaviors>
          <w:behavior w:val="content"/>
        </w:behaviors>
        <w:guid w:val="{7EFDF04B-F1B7-47CA-B4B1-39107ED67902}"/>
      </w:docPartPr>
      <w:docPartBody>
        <w:p w:rsidR="005F03CE" w:rsidRDefault="003C541B">
          <w:pPr>
            <w:pStyle w:val="7D85039CE09A4470A41B4EB951D47645"/>
          </w:pPr>
          <w:r w:rsidRPr="006C405C">
            <w:rPr>
              <w:rStyle w:val="placeholder1Char"/>
            </w:rPr>
            <w:t>_____________</w:t>
          </w:r>
        </w:p>
      </w:docPartBody>
    </w:docPart>
    <w:docPart>
      <w:docPartPr>
        <w:name w:val="9DA490E0CC66462C8B57EC990221AF8B"/>
        <w:category>
          <w:name w:val="常规"/>
          <w:gallery w:val="placeholder"/>
        </w:category>
        <w:types>
          <w:type w:val="bbPlcHdr"/>
        </w:types>
        <w:behaviors>
          <w:behavior w:val="content"/>
        </w:behaviors>
        <w:guid w:val="{0CBB1BD2-FB8B-40BC-A8C3-BF1D941D07E8}"/>
      </w:docPartPr>
      <w:docPartBody>
        <w:p w:rsidR="005F03CE" w:rsidRDefault="003C541B">
          <w:pPr>
            <w:pStyle w:val="9DA490E0CC66462C8B57EC990221AF8B"/>
          </w:pPr>
          <w:r w:rsidRPr="006C405C">
            <w:rPr>
              <w:rStyle w:val="placeholder1Char"/>
            </w:rPr>
            <w:t>_____________</w:t>
          </w:r>
        </w:p>
      </w:docPartBody>
    </w:docPart>
    <w:docPart>
      <w:docPartPr>
        <w:name w:val="64A5CEDA84E34F47B00518CF8A663316"/>
        <w:category>
          <w:name w:val="常规"/>
          <w:gallery w:val="placeholder"/>
        </w:category>
        <w:types>
          <w:type w:val="bbPlcHdr"/>
        </w:types>
        <w:behaviors>
          <w:behavior w:val="content"/>
        </w:behaviors>
        <w:guid w:val="{ADA60D9B-D40C-44BA-9086-04F4A2C10374}"/>
      </w:docPartPr>
      <w:docPartBody>
        <w:p w:rsidR="005F03CE" w:rsidRDefault="003C541B">
          <w:pPr>
            <w:pStyle w:val="64A5CEDA84E34F47B00518CF8A663316"/>
          </w:pPr>
          <w:r w:rsidRPr="006C405C">
            <w:rPr>
              <w:rStyle w:val="placeholder1Char"/>
            </w:rPr>
            <w:t>_____________</w:t>
          </w:r>
        </w:p>
      </w:docPartBody>
    </w:docPart>
    <w:docPart>
      <w:docPartPr>
        <w:name w:val="3A964C54FF204EAEB99142AB7CEDB4F8"/>
        <w:category>
          <w:name w:val="常规"/>
          <w:gallery w:val="placeholder"/>
        </w:category>
        <w:types>
          <w:type w:val="bbPlcHdr"/>
        </w:types>
        <w:behaviors>
          <w:behavior w:val="content"/>
        </w:behaviors>
        <w:guid w:val="{B45A8779-AC6F-4329-9B53-0080E27852C2}"/>
      </w:docPartPr>
      <w:docPartBody>
        <w:p w:rsidR="005F03CE" w:rsidRDefault="003C541B">
          <w:pPr>
            <w:pStyle w:val="3A964C54FF204EAEB99142AB7CEDB4F8"/>
          </w:pPr>
          <w:r w:rsidRPr="006C405C">
            <w:rPr>
              <w:rStyle w:val="placeholder1Char"/>
            </w:rPr>
            <w:t>_____________</w:t>
          </w:r>
        </w:p>
      </w:docPartBody>
    </w:docPart>
    <w:docPart>
      <w:docPartPr>
        <w:name w:val="14E1EE70A07049FA8D383FAE8102DB01"/>
        <w:category>
          <w:name w:val="常规"/>
          <w:gallery w:val="placeholder"/>
        </w:category>
        <w:types>
          <w:type w:val="bbPlcHdr"/>
        </w:types>
        <w:behaviors>
          <w:behavior w:val="content"/>
        </w:behaviors>
        <w:guid w:val="{8FA19BB7-0BD8-4B1F-A21E-19C7975E370B}"/>
      </w:docPartPr>
      <w:docPartBody>
        <w:p w:rsidR="005F03CE" w:rsidRDefault="003C541B">
          <w:pPr>
            <w:pStyle w:val="14E1EE70A07049FA8D383FAE8102DB01"/>
          </w:pPr>
          <w:r w:rsidRPr="006C405C">
            <w:rPr>
              <w:rStyle w:val="placeholder1Char"/>
            </w:rPr>
            <w:t>_____________</w:t>
          </w:r>
        </w:p>
      </w:docPartBody>
    </w:docPart>
    <w:docPart>
      <w:docPartPr>
        <w:name w:val="86B79262296448E784874D644FFF4767"/>
        <w:category>
          <w:name w:val="常规"/>
          <w:gallery w:val="placeholder"/>
        </w:category>
        <w:types>
          <w:type w:val="bbPlcHdr"/>
        </w:types>
        <w:behaviors>
          <w:behavior w:val="content"/>
        </w:behaviors>
        <w:guid w:val="{3820BC47-4676-4D39-A266-CC7C370BF4F1}"/>
      </w:docPartPr>
      <w:docPartBody>
        <w:p w:rsidR="005F03CE" w:rsidRDefault="003C541B">
          <w:pPr>
            <w:pStyle w:val="86B79262296448E784874D644FFF4767"/>
          </w:pPr>
          <w:r w:rsidRPr="006C405C">
            <w:rPr>
              <w:rStyle w:val="placeholder1Char"/>
            </w:rPr>
            <w:t>_____________</w:t>
          </w:r>
        </w:p>
      </w:docPartBody>
    </w:docPart>
    <w:docPart>
      <w:docPartPr>
        <w:name w:val="A6A68A4DF58249BA9EA63E187E08BA1D"/>
        <w:category>
          <w:name w:val="常规"/>
          <w:gallery w:val="placeholder"/>
        </w:category>
        <w:types>
          <w:type w:val="bbPlcHdr"/>
        </w:types>
        <w:behaviors>
          <w:behavior w:val="content"/>
        </w:behaviors>
        <w:guid w:val="{89C7C140-0D54-4318-B001-B6CC071C5A07}"/>
      </w:docPartPr>
      <w:docPartBody>
        <w:p w:rsidR="005F03CE" w:rsidRDefault="003C541B">
          <w:pPr>
            <w:pStyle w:val="A6A68A4DF58249BA9EA63E187E08BA1D"/>
          </w:pPr>
          <w:r w:rsidRPr="006C405C">
            <w:rPr>
              <w:rStyle w:val="placeholder1Char"/>
            </w:rPr>
            <w:t>_____________</w:t>
          </w:r>
        </w:p>
      </w:docPartBody>
    </w:docPart>
    <w:docPart>
      <w:docPartPr>
        <w:name w:val="8472276065584D189DC5281C67C70305"/>
        <w:category>
          <w:name w:val="常规"/>
          <w:gallery w:val="placeholder"/>
        </w:category>
        <w:types>
          <w:type w:val="bbPlcHdr"/>
        </w:types>
        <w:behaviors>
          <w:behavior w:val="content"/>
        </w:behaviors>
        <w:guid w:val="{4C90E9BF-F219-4DB6-8F73-2815905E952E}"/>
      </w:docPartPr>
      <w:docPartBody>
        <w:p w:rsidR="005F03CE" w:rsidRDefault="003C541B">
          <w:pPr>
            <w:pStyle w:val="8472276065584D189DC5281C67C70305"/>
          </w:pPr>
          <w:r w:rsidRPr="006C405C">
            <w:rPr>
              <w:rStyle w:val="placeholder1Char"/>
            </w:rPr>
            <w:t>_____________</w:t>
          </w:r>
        </w:p>
      </w:docPartBody>
    </w:docPart>
    <w:docPart>
      <w:docPartPr>
        <w:name w:val="C0CC7C0B870B4305868A98AE9B48037A"/>
        <w:category>
          <w:name w:val="常规"/>
          <w:gallery w:val="placeholder"/>
        </w:category>
        <w:types>
          <w:type w:val="bbPlcHdr"/>
        </w:types>
        <w:behaviors>
          <w:behavior w:val="content"/>
        </w:behaviors>
        <w:guid w:val="{EE2138C9-589E-4D80-AF15-9EC7E7D781BC}"/>
      </w:docPartPr>
      <w:docPartBody>
        <w:p w:rsidR="005F03CE" w:rsidRDefault="003C541B">
          <w:pPr>
            <w:pStyle w:val="C0CC7C0B870B4305868A98AE9B48037A"/>
          </w:pPr>
          <w:r w:rsidRPr="006C405C">
            <w:rPr>
              <w:rStyle w:val="placeholder1Char"/>
            </w:rPr>
            <w:t>_____________</w:t>
          </w:r>
        </w:p>
      </w:docPartBody>
    </w:docPart>
    <w:docPart>
      <w:docPartPr>
        <w:name w:val="DCE0D2965640423D83A700C958B2F1B8"/>
        <w:category>
          <w:name w:val="常规"/>
          <w:gallery w:val="placeholder"/>
        </w:category>
        <w:types>
          <w:type w:val="bbPlcHdr"/>
        </w:types>
        <w:behaviors>
          <w:behavior w:val="content"/>
        </w:behaviors>
        <w:guid w:val="{6DE361EA-C70B-4EC7-833D-86EA79F21BFF}"/>
      </w:docPartPr>
      <w:docPartBody>
        <w:p w:rsidR="005F03CE" w:rsidRDefault="003C541B">
          <w:pPr>
            <w:pStyle w:val="DCE0D2965640423D83A700C958B2F1B8"/>
          </w:pPr>
          <w:r w:rsidRPr="006C405C">
            <w:rPr>
              <w:rStyle w:val="placeholder1Char"/>
            </w:rPr>
            <w:t>_____________</w:t>
          </w:r>
        </w:p>
      </w:docPartBody>
    </w:docPart>
    <w:docPart>
      <w:docPartPr>
        <w:name w:val="A2E3954F1E9141D181CE62C1A2B31620"/>
        <w:category>
          <w:name w:val="常规"/>
          <w:gallery w:val="placeholder"/>
        </w:category>
        <w:types>
          <w:type w:val="bbPlcHdr"/>
        </w:types>
        <w:behaviors>
          <w:behavior w:val="content"/>
        </w:behaviors>
        <w:guid w:val="{E9F78929-C361-4646-9E4B-EDABD55EA82C}"/>
      </w:docPartPr>
      <w:docPartBody>
        <w:p w:rsidR="005F03CE" w:rsidRDefault="003C541B">
          <w:pPr>
            <w:pStyle w:val="A2E3954F1E9141D181CE62C1A2B31620"/>
          </w:pPr>
          <w:r w:rsidRPr="006C405C">
            <w:rPr>
              <w:rStyle w:val="placeholder1Char"/>
            </w:rPr>
            <w:t>_____________</w:t>
          </w:r>
        </w:p>
      </w:docPartBody>
    </w:docPart>
    <w:docPart>
      <w:docPartPr>
        <w:name w:val="CE2EC91F706E4EB9B16112E9E8F3E7B5"/>
        <w:category>
          <w:name w:val="常规"/>
          <w:gallery w:val="placeholder"/>
        </w:category>
        <w:types>
          <w:type w:val="bbPlcHdr"/>
        </w:types>
        <w:behaviors>
          <w:behavior w:val="content"/>
        </w:behaviors>
        <w:guid w:val="{014992DA-B3DE-4381-A89F-1E1C5CF00A61}"/>
      </w:docPartPr>
      <w:docPartBody>
        <w:p w:rsidR="005F03CE" w:rsidRDefault="003C541B">
          <w:pPr>
            <w:pStyle w:val="CE2EC91F706E4EB9B16112E9E8F3E7B5"/>
          </w:pPr>
          <w:r w:rsidRPr="006C405C">
            <w:rPr>
              <w:rStyle w:val="placeholder1Char"/>
            </w:rPr>
            <w:t>_____________</w:t>
          </w:r>
        </w:p>
      </w:docPartBody>
    </w:docPart>
    <w:docPart>
      <w:docPartPr>
        <w:name w:val="6FFCF262ACBC41CDA8CBF6E58043B829"/>
        <w:category>
          <w:name w:val="常规"/>
          <w:gallery w:val="placeholder"/>
        </w:category>
        <w:types>
          <w:type w:val="bbPlcHdr"/>
        </w:types>
        <w:behaviors>
          <w:behavior w:val="content"/>
        </w:behaviors>
        <w:guid w:val="{92E76974-2E8B-41AD-9861-A9DB97893A24}"/>
      </w:docPartPr>
      <w:docPartBody>
        <w:p w:rsidR="005F03CE" w:rsidRDefault="003C541B">
          <w:pPr>
            <w:pStyle w:val="6FFCF262ACBC41CDA8CBF6E58043B829"/>
          </w:pPr>
          <w:r w:rsidRPr="006C405C">
            <w:rPr>
              <w:rStyle w:val="placeholder1Char"/>
            </w:rPr>
            <w:t>_____________</w:t>
          </w:r>
        </w:p>
      </w:docPartBody>
    </w:docPart>
    <w:docPart>
      <w:docPartPr>
        <w:name w:val="DDB72DE8B9554D519D64D9F7FAC6573A"/>
        <w:category>
          <w:name w:val="常规"/>
          <w:gallery w:val="placeholder"/>
        </w:category>
        <w:types>
          <w:type w:val="bbPlcHdr"/>
        </w:types>
        <w:behaviors>
          <w:behavior w:val="content"/>
        </w:behaviors>
        <w:guid w:val="{85B101AD-9982-487B-82E7-92079AE68138}"/>
      </w:docPartPr>
      <w:docPartBody>
        <w:p w:rsidR="005F03CE" w:rsidRDefault="003C541B">
          <w:pPr>
            <w:pStyle w:val="DDB72DE8B9554D519D64D9F7FAC6573A"/>
          </w:pPr>
          <w:r w:rsidRPr="006C405C">
            <w:rPr>
              <w:rStyle w:val="placeholder1Char"/>
            </w:rPr>
            <w:t>_____________</w:t>
          </w:r>
        </w:p>
      </w:docPartBody>
    </w:docPart>
    <w:docPart>
      <w:docPartPr>
        <w:name w:val="2374C964E483404EAD4A9D7BE195F2EC"/>
        <w:category>
          <w:name w:val="常规"/>
          <w:gallery w:val="placeholder"/>
        </w:category>
        <w:types>
          <w:type w:val="bbPlcHdr"/>
        </w:types>
        <w:behaviors>
          <w:behavior w:val="content"/>
        </w:behaviors>
        <w:guid w:val="{C8804BDB-0941-4EF1-8686-D5E6800A1199}"/>
      </w:docPartPr>
      <w:docPartBody>
        <w:p w:rsidR="005F03CE" w:rsidRDefault="003C541B">
          <w:pPr>
            <w:pStyle w:val="2374C964E483404EAD4A9D7BE195F2EC"/>
          </w:pPr>
          <w:r w:rsidRPr="006C405C">
            <w:rPr>
              <w:rStyle w:val="placeholder1Char"/>
            </w:rPr>
            <w:t>_____________</w:t>
          </w:r>
        </w:p>
      </w:docPartBody>
    </w:docPart>
    <w:docPart>
      <w:docPartPr>
        <w:name w:val="3EF634FEA28B4608B389B9F1B251428C"/>
        <w:category>
          <w:name w:val="常规"/>
          <w:gallery w:val="placeholder"/>
        </w:category>
        <w:types>
          <w:type w:val="bbPlcHdr"/>
        </w:types>
        <w:behaviors>
          <w:behavior w:val="content"/>
        </w:behaviors>
        <w:guid w:val="{56DED116-19DE-4A06-A9E0-7A539B0D4DE3}"/>
      </w:docPartPr>
      <w:docPartBody>
        <w:p w:rsidR="005F03CE" w:rsidRDefault="003C541B">
          <w:pPr>
            <w:pStyle w:val="3EF634FEA28B4608B389B9F1B251428C"/>
          </w:pPr>
          <w:r w:rsidRPr="006C405C">
            <w:rPr>
              <w:rStyle w:val="placeholder1Char"/>
            </w:rPr>
            <w:t>_____________</w:t>
          </w:r>
        </w:p>
      </w:docPartBody>
    </w:docPart>
    <w:docPart>
      <w:docPartPr>
        <w:name w:val="9A508154D68E4386A4D9375249E56D30"/>
        <w:category>
          <w:name w:val="常规"/>
          <w:gallery w:val="placeholder"/>
        </w:category>
        <w:types>
          <w:type w:val="bbPlcHdr"/>
        </w:types>
        <w:behaviors>
          <w:behavior w:val="content"/>
        </w:behaviors>
        <w:guid w:val="{93E5141A-9A8B-49F9-98A4-7AEA2E704769}"/>
      </w:docPartPr>
      <w:docPartBody>
        <w:p w:rsidR="005F03CE" w:rsidRDefault="003C541B">
          <w:pPr>
            <w:pStyle w:val="9A508154D68E4386A4D9375249E56D30"/>
          </w:pPr>
          <w:r w:rsidRPr="006C405C">
            <w:rPr>
              <w:rStyle w:val="placeholder1Char"/>
            </w:rPr>
            <w:t>____________________</w:t>
          </w:r>
        </w:p>
      </w:docPartBody>
    </w:docPart>
    <w:docPart>
      <w:docPartPr>
        <w:name w:val="66ABBFE264F14674BCF8E22AC8C8D0D8"/>
        <w:category>
          <w:name w:val="常规"/>
          <w:gallery w:val="placeholder"/>
        </w:category>
        <w:types>
          <w:type w:val="bbPlcHdr"/>
        </w:types>
        <w:behaviors>
          <w:behavior w:val="content"/>
        </w:behaviors>
        <w:guid w:val="{F758BF22-02A4-4697-8B35-38F7EA3486D7}"/>
      </w:docPartPr>
      <w:docPartBody>
        <w:p w:rsidR="005F03CE" w:rsidRDefault="003C541B">
          <w:pPr>
            <w:pStyle w:val="66ABBFE264F14674BCF8E22AC8C8D0D8"/>
          </w:pPr>
          <w:r w:rsidRPr="006C405C">
            <w:rPr>
              <w:rStyle w:val="placeholder1Char"/>
            </w:rPr>
            <w:t>____________</w:t>
          </w:r>
        </w:p>
      </w:docPartBody>
    </w:docPart>
    <w:docPart>
      <w:docPartPr>
        <w:name w:val="BD697E1BDB8446899DBA3D7B4CBCE7F9"/>
        <w:category>
          <w:name w:val="常规"/>
          <w:gallery w:val="placeholder"/>
        </w:category>
        <w:types>
          <w:type w:val="bbPlcHdr"/>
        </w:types>
        <w:behaviors>
          <w:behavior w:val="content"/>
        </w:behaviors>
        <w:guid w:val="{CB9F2BBD-065A-4699-A6A8-7A7D064B1E24}"/>
      </w:docPartPr>
      <w:docPartBody>
        <w:p w:rsidR="005F03CE" w:rsidRDefault="003C541B">
          <w:pPr>
            <w:pStyle w:val="BD697E1BDB8446899DBA3D7B4CBCE7F9"/>
          </w:pPr>
          <w:r w:rsidRPr="006C405C">
            <w:rPr>
              <w:rStyle w:val="placeholder1Char"/>
            </w:rPr>
            <w:t>____________</w:t>
          </w:r>
        </w:p>
      </w:docPartBody>
    </w:docPart>
    <w:docPart>
      <w:docPartPr>
        <w:name w:val="7897B39377F5437AA0EB389C84604CA8"/>
        <w:category>
          <w:name w:val="常规"/>
          <w:gallery w:val="placeholder"/>
        </w:category>
        <w:types>
          <w:type w:val="bbPlcHdr"/>
        </w:types>
        <w:behaviors>
          <w:behavior w:val="content"/>
        </w:behaviors>
        <w:guid w:val="{FE886FE4-D3DD-4AF5-B3E7-F561562DACCD}"/>
      </w:docPartPr>
      <w:docPartBody>
        <w:p w:rsidR="005F03CE" w:rsidRDefault="003C541B">
          <w:pPr>
            <w:pStyle w:val="7897B39377F5437AA0EB389C84604CA8"/>
          </w:pPr>
          <w:r w:rsidRPr="006C405C">
            <w:rPr>
              <w:rStyle w:val="placeholder1Char"/>
            </w:rPr>
            <w:t>____________</w:t>
          </w:r>
        </w:p>
      </w:docPartBody>
    </w:docPart>
    <w:docPart>
      <w:docPartPr>
        <w:name w:val="49FD019272804C478A4AB6D5A4A22219"/>
        <w:category>
          <w:name w:val="常规"/>
          <w:gallery w:val="placeholder"/>
        </w:category>
        <w:types>
          <w:type w:val="bbPlcHdr"/>
        </w:types>
        <w:behaviors>
          <w:behavior w:val="content"/>
        </w:behaviors>
        <w:guid w:val="{343BE370-CD69-47E7-AD9E-8107BEED0829}"/>
      </w:docPartPr>
      <w:docPartBody>
        <w:p w:rsidR="005F03CE" w:rsidRDefault="003C541B">
          <w:pPr>
            <w:pStyle w:val="49FD019272804C478A4AB6D5A4A22219"/>
          </w:pPr>
          <w:r w:rsidRPr="006C405C">
            <w:rPr>
              <w:rStyle w:val="placeholder1Char"/>
            </w:rPr>
            <w:t>____________</w:t>
          </w:r>
        </w:p>
      </w:docPartBody>
    </w:docPart>
    <w:docPart>
      <w:docPartPr>
        <w:name w:val="58A94FCC7B6E40F19A2D98829168BE84"/>
        <w:category>
          <w:name w:val="常规"/>
          <w:gallery w:val="placeholder"/>
        </w:category>
        <w:types>
          <w:type w:val="bbPlcHdr"/>
        </w:types>
        <w:behaviors>
          <w:behavior w:val="content"/>
        </w:behaviors>
        <w:guid w:val="{051793EF-0FBC-4679-B1E4-27FC14C92FF6}"/>
      </w:docPartPr>
      <w:docPartBody>
        <w:p w:rsidR="005F03CE" w:rsidRDefault="003C541B">
          <w:pPr>
            <w:pStyle w:val="58A94FCC7B6E40F19A2D98829168BE84"/>
          </w:pPr>
          <w:r w:rsidRPr="006C405C">
            <w:rPr>
              <w:rStyle w:val="placeholder1Char"/>
            </w:rPr>
            <w:t>____________</w:t>
          </w:r>
        </w:p>
      </w:docPartBody>
    </w:docPart>
    <w:docPart>
      <w:docPartPr>
        <w:name w:val="C88F47DDF8134C35A77A7C90973E6700"/>
        <w:category>
          <w:name w:val="常规"/>
          <w:gallery w:val="placeholder"/>
        </w:category>
        <w:types>
          <w:type w:val="bbPlcHdr"/>
        </w:types>
        <w:behaviors>
          <w:behavior w:val="content"/>
        </w:behaviors>
        <w:guid w:val="{AF0549CE-E53B-44A1-9882-235F753A65AA}"/>
      </w:docPartPr>
      <w:docPartBody>
        <w:p w:rsidR="005F03CE" w:rsidRDefault="003C541B">
          <w:pPr>
            <w:pStyle w:val="C88F47DDF8134C35A77A7C90973E6700"/>
          </w:pPr>
          <w:r w:rsidRPr="00F254F3">
            <w:rPr>
              <w:rStyle w:val="a3"/>
              <w:rFonts w:hint="eastAsia"/>
            </w:rPr>
            <w:t>单击此处输入文字。</w:t>
          </w:r>
        </w:p>
      </w:docPartBody>
    </w:docPart>
    <w:docPart>
      <w:docPartPr>
        <w:name w:val="079EC48079214F0581B6B7B5B9AD1DE1"/>
        <w:category>
          <w:name w:val="常规"/>
          <w:gallery w:val="placeholder"/>
        </w:category>
        <w:types>
          <w:type w:val="bbPlcHdr"/>
        </w:types>
        <w:behaviors>
          <w:behavior w:val="content"/>
        </w:behaviors>
        <w:guid w:val="{CF39C92B-FFDA-4061-834C-B5B500FDA40C}"/>
      </w:docPartPr>
      <w:docPartBody>
        <w:p w:rsidR="005F03CE" w:rsidRDefault="003C541B">
          <w:pPr>
            <w:pStyle w:val="079EC48079214F0581B6B7B5B9AD1DE1"/>
          </w:pPr>
          <w:r w:rsidRPr="006C405C">
            <w:rPr>
              <w:rStyle w:val="placeholder1Char"/>
            </w:rPr>
            <w:t>_____________</w:t>
          </w:r>
        </w:p>
      </w:docPartBody>
    </w:docPart>
    <w:docPart>
      <w:docPartPr>
        <w:name w:val="BCE291BE625B4FB5A82C9E8FAB6BF548"/>
        <w:category>
          <w:name w:val="常规"/>
          <w:gallery w:val="placeholder"/>
        </w:category>
        <w:types>
          <w:type w:val="bbPlcHdr"/>
        </w:types>
        <w:behaviors>
          <w:behavior w:val="content"/>
        </w:behaviors>
        <w:guid w:val="{87994639-DA9D-4B63-9FB9-E9B7967C4F64}"/>
      </w:docPartPr>
      <w:docPartBody>
        <w:p w:rsidR="005F03CE" w:rsidRDefault="003C541B">
          <w:pPr>
            <w:pStyle w:val="BCE291BE625B4FB5A82C9E8FAB6BF548"/>
          </w:pPr>
          <w:r w:rsidRPr="008F432C">
            <w:rPr>
              <w:rStyle w:val="placeholder1Char"/>
              <w:rFonts w:hint="eastAsia"/>
            </w:rPr>
            <w:t>_</w:t>
          </w:r>
          <w:r w:rsidRPr="008F432C">
            <w:rPr>
              <w:rStyle w:val="placeholder1Char"/>
            </w:rPr>
            <w:t>___________</w:t>
          </w:r>
        </w:p>
      </w:docPartBody>
    </w:docPart>
    <w:docPart>
      <w:docPartPr>
        <w:name w:val="CE039D54756F425CBCA3093CA98456D1"/>
        <w:category>
          <w:name w:val="常规"/>
          <w:gallery w:val="placeholder"/>
        </w:category>
        <w:types>
          <w:type w:val="bbPlcHdr"/>
        </w:types>
        <w:behaviors>
          <w:behavior w:val="content"/>
        </w:behaviors>
        <w:guid w:val="{23BD87D8-7CC2-4A8C-A87B-EAF2A9A40E51}"/>
      </w:docPartPr>
      <w:docPartBody>
        <w:p w:rsidR="005F03CE" w:rsidRDefault="003C541B">
          <w:pPr>
            <w:pStyle w:val="CE039D54756F425CBCA3093CA98456D1"/>
          </w:pPr>
          <w:r w:rsidRPr="006C405C">
            <w:rPr>
              <w:rStyle w:val="placeholder1Char"/>
              <w:rFonts w:hint="eastAsia"/>
            </w:rPr>
            <w:t>____________</w:t>
          </w:r>
        </w:p>
      </w:docPartBody>
    </w:docPart>
    <w:docPart>
      <w:docPartPr>
        <w:name w:val="B175734240774149B977E6E358FFB32C"/>
        <w:category>
          <w:name w:val="常规"/>
          <w:gallery w:val="placeholder"/>
        </w:category>
        <w:types>
          <w:type w:val="bbPlcHdr"/>
        </w:types>
        <w:behaviors>
          <w:behavior w:val="content"/>
        </w:behaviors>
        <w:guid w:val="{E5579CDF-F75F-404B-90BA-94B67F537972}"/>
      </w:docPartPr>
      <w:docPartBody>
        <w:p w:rsidR="005F03CE" w:rsidRDefault="003C541B">
          <w:pPr>
            <w:pStyle w:val="B175734240774149B977E6E358FFB32C"/>
          </w:pPr>
          <w:r w:rsidRPr="006C405C">
            <w:rPr>
              <w:rStyle w:val="placeholder1Char"/>
              <w:rFonts w:hint="eastAsia"/>
            </w:rPr>
            <w:t>____________</w:t>
          </w:r>
        </w:p>
      </w:docPartBody>
    </w:docPart>
    <w:docPart>
      <w:docPartPr>
        <w:name w:val="2DAD056BB64F46288A871AA034B83A60"/>
        <w:category>
          <w:name w:val="常规"/>
          <w:gallery w:val="placeholder"/>
        </w:category>
        <w:types>
          <w:type w:val="bbPlcHdr"/>
        </w:types>
        <w:behaviors>
          <w:behavior w:val="content"/>
        </w:behaviors>
        <w:guid w:val="{3A18F9E9-062C-410F-9E6B-C0A09D2DFE25}"/>
      </w:docPartPr>
      <w:docPartBody>
        <w:p w:rsidR="005F03CE" w:rsidRDefault="003C541B">
          <w:pPr>
            <w:pStyle w:val="2DAD056BB64F46288A871AA034B83A60"/>
          </w:pPr>
          <w:r w:rsidRPr="006C405C">
            <w:rPr>
              <w:rStyle w:val="placeholder1Char"/>
              <w:rFonts w:hint="eastAsia"/>
            </w:rPr>
            <w:t>____________</w:t>
          </w:r>
        </w:p>
      </w:docPartBody>
    </w:docPart>
    <w:docPart>
      <w:docPartPr>
        <w:name w:val="373F8934A95F41E0B29D6108AE302A92"/>
        <w:category>
          <w:name w:val="常规"/>
          <w:gallery w:val="placeholder"/>
        </w:category>
        <w:types>
          <w:type w:val="bbPlcHdr"/>
        </w:types>
        <w:behaviors>
          <w:behavior w:val="content"/>
        </w:behaviors>
        <w:guid w:val="{0E56C16E-D174-4F98-9AAF-2472B0C02CA2}"/>
      </w:docPartPr>
      <w:docPartBody>
        <w:p w:rsidR="005F03CE" w:rsidRDefault="003C541B">
          <w:pPr>
            <w:pStyle w:val="373F8934A95F41E0B29D6108AE302A92"/>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0DD6A4D142004B9CB257436CDEF6CDB7"/>
        <w:category>
          <w:name w:val="常规"/>
          <w:gallery w:val="placeholder"/>
        </w:category>
        <w:types>
          <w:type w:val="bbPlcHdr"/>
        </w:types>
        <w:behaviors>
          <w:behavior w:val="content"/>
        </w:behaviors>
        <w:guid w:val="{076F92BF-2366-467A-B375-BB26F4387D9A}"/>
      </w:docPartPr>
      <w:docPartBody>
        <w:p w:rsidR="005F03CE" w:rsidRDefault="003C541B">
          <w:pPr>
            <w:pStyle w:val="0DD6A4D142004B9CB257436CDEF6CDB7"/>
          </w:pPr>
          <w:r w:rsidRPr="0043669D">
            <w:rPr>
              <w:rStyle w:val="placeholder1Char"/>
              <w:rFonts w:hint="eastAsia"/>
            </w:rPr>
            <w:t>选择</w:t>
          </w:r>
        </w:p>
      </w:docPartBody>
    </w:docPart>
    <w:docPart>
      <w:docPartPr>
        <w:name w:val="3D2066BD88ED461A8AB4EF2803249191"/>
        <w:category>
          <w:name w:val="常规"/>
          <w:gallery w:val="placeholder"/>
        </w:category>
        <w:types>
          <w:type w:val="bbPlcHdr"/>
        </w:types>
        <w:behaviors>
          <w:behavior w:val="content"/>
        </w:behaviors>
        <w:guid w:val="{D5623C79-A7E4-43D7-A761-A05EBAC37BDC}"/>
      </w:docPartPr>
      <w:docPartBody>
        <w:p w:rsidR="005F03CE" w:rsidRDefault="003C541B">
          <w:pPr>
            <w:pStyle w:val="3D2066BD88ED461A8AB4EF2803249191"/>
          </w:pPr>
          <w:r w:rsidRPr="008F432C">
            <w:rPr>
              <w:rStyle w:val="placeholder1Char"/>
              <w:rFonts w:hint="eastAsia"/>
            </w:rPr>
            <w:t>选择</w:t>
          </w:r>
        </w:p>
      </w:docPartBody>
    </w:docPart>
    <w:docPart>
      <w:docPartPr>
        <w:name w:val="0159B1F30B91445386FA72B10AD7609D"/>
        <w:category>
          <w:name w:val="常规"/>
          <w:gallery w:val="placeholder"/>
        </w:category>
        <w:types>
          <w:type w:val="bbPlcHdr"/>
        </w:types>
        <w:behaviors>
          <w:behavior w:val="content"/>
        </w:behaviors>
        <w:guid w:val="{DA6B59B4-6595-460C-B6EE-C3519B20C8AE}"/>
      </w:docPartPr>
      <w:docPartBody>
        <w:p w:rsidR="005F03CE" w:rsidRDefault="003C541B">
          <w:pPr>
            <w:pStyle w:val="0159B1F30B91445386FA72B10AD7609D"/>
          </w:pPr>
          <w:r w:rsidRPr="008F432C">
            <w:rPr>
              <w:rStyle w:val="placeholder1Char"/>
              <w:rFonts w:hint="eastAsia"/>
            </w:rPr>
            <w:t>选择</w:t>
          </w:r>
        </w:p>
      </w:docPartBody>
    </w:docPart>
    <w:docPart>
      <w:docPartPr>
        <w:name w:val="A4B199A444D94BA482F40B3E6512861C"/>
        <w:category>
          <w:name w:val="常规"/>
          <w:gallery w:val="placeholder"/>
        </w:category>
        <w:types>
          <w:type w:val="bbPlcHdr"/>
        </w:types>
        <w:behaviors>
          <w:behavior w:val="content"/>
        </w:behaviors>
        <w:guid w:val="{9392D353-B474-4014-A597-0EB5E1DE84ED}"/>
      </w:docPartPr>
      <w:docPartBody>
        <w:p w:rsidR="005F03CE" w:rsidRDefault="003C541B">
          <w:pPr>
            <w:pStyle w:val="A4B199A444D94BA482F40B3E6512861C"/>
          </w:pPr>
          <w:r w:rsidRPr="008F432C">
            <w:rPr>
              <w:rStyle w:val="placeholder1Char"/>
              <w:rFonts w:hint="eastAsia"/>
            </w:rPr>
            <w:t>选择</w:t>
          </w:r>
        </w:p>
      </w:docPartBody>
    </w:docPart>
    <w:docPart>
      <w:docPartPr>
        <w:name w:val="D00DC3B8EE8345368D34A690913EBF1C"/>
        <w:category>
          <w:name w:val="常规"/>
          <w:gallery w:val="placeholder"/>
        </w:category>
        <w:types>
          <w:type w:val="bbPlcHdr"/>
        </w:types>
        <w:behaviors>
          <w:behavior w:val="content"/>
        </w:behaviors>
        <w:guid w:val="{2F73A820-F442-4FFB-9877-AD0AC0D617DC}"/>
      </w:docPartPr>
      <w:docPartBody>
        <w:p w:rsidR="005F03CE" w:rsidRDefault="003C541B">
          <w:pPr>
            <w:pStyle w:val="D00DC3B8EE8345368D34A690913EBF1C"/>
          </w:pPr>
          <w:r w:rsidRPr="008F432C">
            <w:rPr>
              <w:rStyle w:val="placeholder1Char"/>
              <w:rFonts w:hint="eastAsia"/>
            </w:rPr>
            <w:t>选择</w:t>
          </w:r>
        </w:p>
      </w:docPartBody>
    </w:docPart>
    <w:docPart>
      <w:docPartPr>
        <w:name w:val="BB3FD9C43FCD455588DCDD78C8DB8D5D"/>
        <w:category>
          <w:name w:val="常规"/>
          <w:gallery w:val="placeholder"/>
        </w:category>
        <w:types>
          <w:type w:val="bbPlcHdr"/>
        </w:types>
        <w:behaviors>
          <w:behavior w:val="content"/>
        </w:behaviors>
        <w:guid w:val="{6B2347CA-C2E7-49E6-BAC2-72084C86B2C4}"/>
      </w:docPartPr>
      <w:docPartBody>
        <w:p w:rsidR="005F03CE" w:rsidRDefault="003C541B">
          <w:pPr>
            <w:pStyle w:val="BB3FD9C43FCD455588DCDD78C8DB8D5D"/>
          </w:pPr>
          <w:r w:rsidRPr="008F432C">
            <w:rPr>
              <w:rStyle w:val="placeholder1Char"/>
              <w:rFonts w:hint="eastAsia"/>
            </w:rPr>
            <w:t>选择</w:t>
          </w:r>
        </w:p>
      </w:docPartBody>
    </w:docPart>
    <w:docPart>
      <w:docPartPr>
        <w:name w:val="B8513FB86C664293832A97454A63687B"/>
        <w:category>
          <w:name w:val="常规"/>
          <w:gallery w:val="placeholder"/>
        </w:category>
        <w:types>
          <w:type w:val="bbPlcHdr"/>
        </w:types>
        <w:behaviors>
          <w:behavior w:val="content"/>
        </w:behaviors>
        <w:guid w:val="{FA3EBEFA-9AD9-4EF4-8110-131136922226}"/>
      </w:docPartPr>
      <w:docPartBody>
        <w:p w:rsidR="005F03CE" w:rsidRDefault="003C541B">
          <w:pPr>
            <w:pStyle w:val="B8513FB86C664293832A97454A63687B"/>
          </w:pPr>
          <w:r w:rsidRPr="008F432C">
            <w:rPr>
              <w:rStyle w:val="placeholder1Char"/>
              <w:rFonts w:hint="eastAsia"/>
            </w:rPr>
            <w:t>选择</w:t>
          </w:r>
        </w:p>
      </w:docPartBody>
    </w:docPart>
    <w:docPart>
      <w:docPartPr>
        <w:name w:val="BAB7D868169D4EDD81D87424C4003DF8"/>
        <w:category>
          <w:name w:val="常规"/>
          <w:gallery w:val="placeholder"/>
        </w:category>
        <w:types>
          <w:type w:val="bbPlcHdr"/>
        </w:types>
        <w:behaviors>
          <w:behavior w:val="content"/>
        </w:behaviors>
        <w:guid w:val="{0DF2C032-66FB-4234-A734-8BF5C0EA2089}"/>
      </w:docPartPr>
      <w:docPartBody>
        <w:p w:rsidR="005F03CE" w:rsidRDefault="003C541B">
          <w:pPr>
            <w:pStyle w:val="BAB7D868169D4EDD81D87424C4003DF8"/>
          </w:pPr>
          <w:r w:rsidRPr="008F432C">
            <w:rPr>
              <w:rStyle w:val="placeholder1Char"/>
              <w:rFonts w:hint="eastAsia"/>
            </w:rPr>
            <w:t>选择</w:t>
          </w:r>
        </w:p>
      </w:docPartBody>
    </w:docPart>
    <w:docPart>
      <w:docPartPr>
        <w:name w:val="4A4568C058194A17885BC87BD4892AB7"/>
        <w:category>
          <w:name w:val="常规"/>
          <w:gallery w:val="placeholder"/>
        </w:category>
        <w:types>
          <w:type w:val="bbPlcHdr"/>
        </w:types>
        <w:behaviors>
          <w:behavior w:val="content"/>
        </w:behaviors>
        <w:guid w:val="{A36DE60A-25B3-4C76-B6C3-3B0BC6DBE49A}"/>
      </w:docPartPr>
      <w:docPartBody>
        <w:p w:rsidR="005F03CE" w:rsidRDefault="003C541B">
          <w:pPr>
            <w:pStyle w:val="4A4568C058194A17885BC87BD4892AB7"/>
          </w:pPr>
          <w:r w:rsidRPr="008F432C">
            <w:rPr>
              <w:rStyle w:val="placeholder2Char"/>
              <w:rFonts w:hint="eastAsia"/>
            </w:rPr>
            <w:t>介绍报告期内业务、产品或服务有关经营计划的实现情况，回顾年度内对企业经营有重大影响的事项</w:t>
          </w:r>
        </w:p>
      </w:docPartBody>
    </w:docPart>
    <w:docPart>
      <w:docPartPr>
        <w:name w:val="154ED28A3C3F4E70A7AFCB174BAF4CEA"/>
        <w:category>
          <w:name w:val="常规"/>
          <w:gallery w:val="placeholder"/>
        </w:category>
        <w:types>
          <w:type w:val="bbPlcHdr"/>
        </w:types>
        <w:behaviors>
          <w:behavior w:val="content"/>
        </w:behaviors>
        <w:guid w:val="{F05601DE-6B6D-49FD-8C38-AF01F78F5875}"/>
      </w:docPartPr>
      <w:docPartBody>
        <w:p w:rsidR="005F03CE" w:rsidRDefault="003C541B">
          <w:pPr>
            <w:pStyle w:val="154ED28A3C3F4E70A7AFCB174BAF4CEA"/>
          </w:pPr>
          <w:r w:rsidRPr="0043669D">
            <w:rPr>
              <w:rStyle w:val="placeholder1Char"/>
            </w:rPr>
            <w:t>__________</w:t>
          </w:r>
        </w:p>
      </w:docPartBody>
    </w:docPart>
    <w:docPart>
      <w:docPartPr>
        <w:name w:val="29C6F87A991D40DBB9FC76EA6DD8C4A3"/>
        <w:category>
          <w:name w:val="常规"/>
          <w:gallery w:val="placeholder"/>
        </w:category>
        <w:types>
          <w:type w:val="bbPlcHdr"/>
        </w:types>
        <w:behaviors>
          <w:behavior w:val="content"/>
        </w:behaviors>
        <w:guid w:val="{30D968B3-5398-46C8-A377-F4202AC4D3B4}"/>
      </w:docPartPr>
      <w:docPartBody>
        <w:p w:rsidR="005F03CE" w:rsidRDefault="003C541B">
          <w:pPr>
            <w:pStyle w:val="29C6F87A991D40DBB9FC76EA6DD8C4A3"/>
          </w:pPr>
          <w:r w:rsidRPr="0043669D">
            <w:rPr>
              <w:rStyle w:val="placeholder1Char"/>
            </w:rPr>
            <w:t>__________</w:t>
          </w:r>
        </w:p>
      </w:docPartBody>
    </w:docPart>
    <w:docPart>
      <w:docPartPr>
        <w:name w:val="EA6089B833414FE29800AB30DE2AA714"/>
        <w:category>
          <w:name w:val="常规"/>
          <w:gallery w:val="placeholder"/>
        </w:category>
        <w:types>
          <w:type w:val="bbPlcHdr"/>
        </w:types>
        <w:behaviors>
          <w:behavior w:val="content"/>
        </w:behaviors>
        <w:guid w:val="{B9B3F57F-58BB-4D93-90B1-63F7C7C242DD}"/>
      </w:docPartPr>
      <w:docPartBody>
        <w:p w:rsidR="005F03CE" w:rsidRDefault="003C541B">
          <w:pPr>
            <w:pStyle w:val="EA6089B833414FE29800AB30DE2AA714"/>
          </w:pPr>
          <w:r w:rsidRPr="0043669D">
            <w:rPr>
              <w:rStyle w:val="placeholder1Char"/>
              <w:sz w:val="18"/>
              <w:szCs w:val="18"/>
            </w:rPr>
            <w:t>____________</w:t>
          </w:r>
        </w:p>
      </w:docPartBody>
    </w:docPart>
    <w:docPart>
      <w:docPartPr>
        <w:name w:val="3E9C60A1FB424D448BA09B1212DC1B94"/>
        <w:category>
          <w:name w:val="常规"/>
          <w:gallery w:val="placeholder"/>
        </w:category>
        <w:types>
          <w:type w:val="bbPlcHdr"/>
        </w:types>
        <w:behaviors>
          <w:behavior w:val="content"/>
        </w:behaviors>
        <w:guid w:val="{C1C1F28D-A2BB-4711-865C-215654A6FA6F}"/>
      </w:docPartPr>
      <w:docPartBody>
        <w:p w:rsidR="005F03CE" w:rsidRDefault="003C541B">
          <w:pPr>
            <w:pStyle w:val="3E9C60A1FB424D448BA09B1212DC1B94"/>
          </w:pPr>
          <w:r w:rsidRPr="0043669D">
            <w:rPr>
              <w:rStyle w:val="placeholder1Char"/>
              <w:sz w:val="18"/>
              <w:szCs w:val="18"/>
            </w:rPr>
            <w:t>____________</w:t>
          </w:r>
        </w:p>
      </w:docPartBody>
    </w:docPart>
    <w:docPart>
      <w:docPartPr>
        <w:name w:val="38D156E9BE004A84BAED168FCFF0469C"/>
        <w:category>
          <w:name w:val="常规"/>
          <w:gallery w:val="placeholder"/>
        </w:category>
        <w:types>
          <w:type w:val="bbPlcHdr"/>
        </w:types>
        <w:behaviors>
          <w:behavior w:val="content"/>
        </w:behaviors>
        <w:guid w:val="{7667704D-E5A0-4AB1-84CF-BB563611ADC7}"/>
      </w:docPartPr>
      <w:docPartBody>
        <w:p w:rsidR="005F03CE" w:rsidRDefault="003C541B">
          <w:pPr>
            <w:pStyle w:val="38D156E9BE004A84BAED168FCFF0469C"/>
          </w:pPr>
          <w:r w:rsidRPr="0043669D">
            <w:rPr>
              <w:rStyle w:val="placeholder1Char"/>
              <w:sz w:val="18"/>
              <w:szCs w:val="18"/>
            </w:rPr>
            <w:t>____________</w:t>
          </w:r>
        </w:p>
      </w:docPartBody>
    </w:docPart>
    <w:docPart>
      <w:docPartPr>
        <w:name w:val="CB6DA9447585465D91ABE77A538C0E6D"/>
        <w:category>
          <w:name w:val="常规"/>
          <w:gallery w:val="placeholder"/>
        </w:category>
        <w:types>
          <w:type w:val="bbPlcHdr"/>
        </w:types>
        <w:behaviors>
          <w:behavior w:val="content"/>
        </w:behaviors>
        <w:guid w:val="{792F5A7A-995F-4AAE-BFE8-63B8C2B7772F}"/>
      </w:docPartPr>
      <w:docPartBody>
        <w:p w:rsidR="005F03CE" w:rsidRDefault="003C541B">
          <w:pPr>
            <w:pStyle w:val="CB6DA9447585465D91ABE77A538C0E6D"/>
          </w:pPr>
          <w:r w:rsidRPr="0043669D">
            <w:rPr>
              <w:rStyle w:val="placeholder1Char"/>
              <w:sz w:val="18"/>
              <w:szCs w:val="18"/>
            </w:rPr>
            <w:t>____________</w:t>
          </w:r>
        </w:p>
      </w:docPartBody>
    </w:docPart>
    <w:docPart>
      <w:docPartPr>
        <w:name w:val="86CCF506996244869ED24CF08338BA4F"/>
        <w:category>
          <w:name w:val="常规"/>
          <w:gallery w:val="placeholder"/>
        </w:category>
        <w:types>
          <w:type w:val="bbPlcHdr"/>
        </w:types>
        <w:behaviors>
          <w:behavior w:val="content"/>
        </w:behaviors>
        <w:guid w:val="{D2C3BCEB-F283-4D6F-A3E8-BB252B0BD5A7}"/>
      </w:docPartPr>
      <w:docPartBody>
        <w:p w:rsidR="005F03CE" w:rsidRDefault="003C541B">
          <w:pPr>
            <w:pStyle w:val="86CCF506996244869ED24CF08338BA4F"/>
          </w:pPr>
          <w:r w:rsidRPr="0043669D">
            <w:rPr>
              <w:rStyle w:val="placeholder1Char"/>
              <w:sz w:val="18"/>
              <w:szCs w:val="18"/>
            </w:rPr>
            <w:t>____________</w:t>
          </w:r>
        </w:p>
      </w:docPartBody>
    </w:docPart>
    <w:docPart>
      <w:docPartPr>
        <w:name w:val="22EA95024185415299CC7A84779BE9E5"/>
        <w:category>
          <w:name w:val="常规"/>
          <w:gallery w:val="placeholder"/>
        </w:category>
        <w:types>
          <w:type w:val="bbPlcHdr"/>
        </w:types>
        <w:behaviors>
          <w:behavior w:val="content"/>
        </w:behaviors>
        <w:guid w:val="{45E0B23B-B8C3-4FF8-B453-DA589453C369}"/>
      </w:docPartPr>
      <w:docPartBody>
        <w:p w:rsidR="005F03CE" w:rsidRDefault="003C541B">
          <w:pPr>
            <w:pStyle w:val="22EA95024185415299CC7A84779BE9E5"/>
          </w:pPr>
          <w:r w:rsidRPr="0043669D">
            <w:rPr>
              <w:rStyle w:val="placeholder1Char"/>
              <w:sz w:val="18"/>
              <w:szCs w:val="18"/>
            </w:rPr>
            <w:t>____________</w:t>
          </w:r>
        </w:p>
      </w:docPartBody>
    </w:docPart>
    <w:docPart>
      <w:docPartPr>
        <w:name w:val="952F44E8F4A4424C80F26DE509BE77E2"/>
        <w:category>
          <w:name w:val="常规"/>
          <w:gallery w:val="placeholder"/>
        </w:category>
        <w:types>
          <w:type w:val="bbPlcHdr"/>
        </w:types>
        <w:behaviors>
          <w:behavior w:val="content"/>
        </w:behaviors>
        <w:guid w:val="{122363B8-0394-4EE9-9947-127A77F1DE62}"/>
      </w:docPartPr>
      <w:docPartBody>
        <w:p w:rsidR="005F03CE" w:rsidRDefault="003C541B">
          <w:pPr>
            <w:pStyle w:val="952F44E8F4A4424C80F26DE509BE77E2"/>
          </w:pPr>
          <w:r w:rsidRPr="0043669D">
            <w:rPr>
              <w:rStyle w:val="placeholder1Char"/>
              <w:sz w:val="18"/>
              <w:szCs w:val="18"/>
            </w:rPr>
            <w:t>____________</w:t>
          </w:r>
        </w:p>
      </w:docPartBody>
    </w:docPart>
    <w:docPart>
      <w:docPartPr>
        <w:name w:val="7EBA3396E75543E48BE6B37C1FA9F157"/>
        <w:category>
          <w:name w:val="常规"/>
          <w:gallery w:val="placeholder"/>
        </w:category>
        <w:types>
          <w:type w:val="bbPlcHdr"/>
        </w:types>
        <w:behaviors>
          <w:behavior w:val="content"/>
        </w:behaviors>
        <w:guid w:val="{1C16F6A6-A354-40E7-A8C5-89527C57663E}"/>
      </w:docPartPr>
      <w:docPartBody>
        <w:p w:rsidR="005F03CE" w:rsidRDefault="003C541B">
          <w:pPr>
            <w:pStyle w:val="7EBA3396E75543E48BE6B37C1FA9F157"/>
          </w:pPr>
          <w:r w:rsidRPr="0043669D">
            <w:rPr>
              <w:rStyle w:val="placeholder1Char"/>
              <w:sz w:val="18"/>
              <w:szCs w:val="18"/>
            </w:rPr>
            <w:t>____________</w:t>
          </w:r>
        </w:p>
      </w:docPartBody>
    </w:docPart>
    <w:docPart>
      <w:docPartPr>
        <w:name w:val="54F74BC8EAAD4AC0ABAFA62E5876722F"/>
        <w:category>
          <w:name w:val="常规"/>
          <w:gallery w:val="placeholder"/>
        </w:category>
        <w:types>
          <w:type w:val="bbPlcHdr"/>
        </w:types>
        <w:behaviors>
          <w:behavior w:val="content"/>
        </w:behaviors>
        <w:guid w:val="{9C23A123-42CB-4AE4-A1AD-CD040162147B}"/>
      </w:docPartPr>
      <w:docPartBody>
        <w:p w:rsidR="005F03CE" w:rsidRDefault="003C541B">
          <w:pPr>
            <w:pStyle w:val="54F74BC8EAAD4AC0ABAFA62E5876722F"/>
          </w:pPr>
          <w:r w:rsidRPr="0043669D">
            <w:rPr>
              <w:rStyle w:val="placeholder1Char"/>
              <w:sz w:val="18"/>
              <w:szCs w:val="18"/>
            </w:rPr>
            <w:t>____________</w:t>
          </w:r>
        </w:p>
      </w:docPartBody>
    </w:docPart>
    <w:docPart>
      <w:docPartPr>
        <w:name w:val="33A6BAC6C2AC4D85973EBE69100DE615"/>
        <w:category>
          <w:name w:val="常规"/>
          <w:gallery w:val="placeholder"/>
        </w:category>
        <w:types>
          <w:type w:val="bbPlcHdr"/>
        </w:types>
        <w:behaviors>
          <w:behavior w:val="content"/>
        </w:behaviors>
        <w:guid w:val="{95EDF18B-6451-4063-869C-1B2FD1ACF354}"/>
      </w:docPartPr>
      <w:docPartBody>
        <w:p w:rsidR="005F03CE" w:rsidRDefault="003C541B">
          <w:pPr>
            <w:pStyle w:val="33A6BAC6C2AC4D85973EBE69100DE615"/>
          </w:pPr>
          <w:r w:rsidRPr="0043669D">
            <w:rPr>
              <w:rStyle w:val="placeholder1Char"/>
              <w:sz w:val="18"/>
              <w:szCs w:val="18"/>
            </w:rPr>
            <w:t>____________</w:t>
          </w:r>
        </w:p>
      </w:docPartBody>
    </w:docPart>
    <w:docPart>
      <w:docPartPr>
        <w:name w:val="D1D8A5897B21466AB44393243AB70984"/>
        <w:category>
          <w:name w:val="常规"/>
          <w:gallery w:val="placeholder"/>
        </w:category>
        <w:types>
          <w:type w:val="bbPlcHdr"/>
        </w:types>
        <w:behaviors>
          <w:behavior w:val="content"/>
        </w:behaviors>
        <w:guid w:val="{A7F825B8-3838-4652-BC64-B289820F0EA5}"/>
      </w:docPartPr>
      <w:docPartBody>
        <w:p w:rsidR="005F03CE" w:rsidRDefault="003C541B">
          <w:pPr>
            <w:pStyle w:val="D1D8A5897B21466AB44393243AB70984"/>
          </w:pPr>
          <w:r w:rsidRPr="0043669D">
            <w:rPr>
              <w:rStyle w:val="placeholder1Char"/>
              <w:sz w:val="18"/>
              <w:szCs w:val="18"/>
            </w:rPr>
            <w:t>____________</w:t>
          </w:r>
        </w:p>
      </w:docPartBody>
    </w:docPart>
    <w:docPart>
      <w:docPartPr>
        <w:name w:val="844E51E4D7DD48BD9D4506A0165F8954"/>
        <w:category>
          <w:name w:val="常规"/>
          <w:gallery w:val="placeholder"/>
        </w:category>
        <w:types>
          <w:type w:val="bbPlcHdr"/>
        </w:types>
        <w:behaviors>
          <w:behavior w:val="content"/>
        </w:behaviors>
        <w:guid w:val="{87E15636-6F7A-493B-BAE5-3668BDD4145D}"/>
      </w:docPartPr>
      <w:docPartBody>
        <w:p w:rsidR="005F03CE" w:rsidRDefault="003C541B">
          <w:pPr>
            <w:pStyle w:val="844E51E4D7DD48BD9D4506A0165F8954"/>
          </w:pPr>
          <w:r w:rsidRPr="0043669D">
            <w:rPr>
              <w:rStyle w:val="placeholder1Char"/>
              <w:sz w:val="18"/>
              <w:szCs w:val="18"/>
            </w:rPr>
            <w:t>____________</w:t>
          </w:r>
        </w:p>
      </w:docPartBody>
    </w:docPart>
    <w:docPart>
      <w:docPartPr>
        <w:name w:val="C127CF941F7E4534B381D2629DB60F47"/>
        <w:category>
          <w:name w:val="常规"/>
          <w:gallery w:val="placeholder"/>
        </w:category>
        <w:types>
          <w:type w:val="bbPlcHdr"/>
        </w:types>
        <w:behaviors>
          <w:behavior w:val="content"/>
        </w:behaviors>
        <w:guid w:val="{DC66A0E8-C75B-494E-A8EB-5CAAAA31F73A}"/>
      </w:docPartPr>
      <w:docPartBody>
        <w:p w:rsidR="005F03CE" w:rsidRDefault="003C541B">
          <w:pPr>
            <w:pStyle w:val="C127CF941F7E4534B381D2629DB60F47"/>
          </w:pPr>
          <w:r w:rsidRPr="0043669D">
            <w:rPr>
              <w:rStyle w:val="placeholder1Char"/>
              <w:sz w:val="18"/>
              <w:szCs w:val="18"/>
            </w:rPr>
            <w:t>____________</w:t>
          </w:r>
        </w:p>
      </w:docPartBody>
    </w:docPart>
    <w:docPart>
      <w:docPartPr>
        <w:name w:val="7409DCBE05D04995833CC9CBB62417EA"/>
        <w:category>
          <w:name w:val="常规"/>
          <w:gallery w:val="placeholder"/>
        </w:category>
        <w:types>
          <w:type w:val="bbPlcHdr"/>
        </w:types>
        <w:behaviors>
          <w:behavior w:val="content"/>
        </w:behaviors>
        <w:guid w:val="{71B41452-9DFE-4193-9DF0-682A57E96770}"/>
      </w:docPartPr>
      <w:docPartBody>
        <w:p w:rsidR="005F03CE" w:rsidRDefault="003C541B">
          <w:pPr>
            <w:pStyle w:val="7409DCBE05D04995833CC9CBB62417EA"/>
          </w:pPr>
          <w:r w:rsidRPr="0043669D">
            <w:rPr>
              <w:rStyle w:val="placeholder1Char"/>
              <w:sz w:val="18"/>
              <w:szCs w:val="18"/>
            </w:rPr>
            <w:t>____________</w:t>
          </w:r>
        </w:p>
      </w:docPartBody>
    </w:docPart>
    <w:docPart>
      <w:docPartPr>
        <w:name w:val="EA5DD75FC4F94A55880E0BC885294CE4"/>
        <w:category>
          <w:name w:val="常规"/>
          <w:gallery w:val="placeholder"/>
        </w:category>
        <w:types>
          <w:type w:val="bbPlcHdr"/>
        </w:types>
        <w:behaviors>
          <w:behavior w:val="content"/>
        </w:behaviors>
        <w:guid w:val="{2EFA8FE7-931A-455B-88F6-99CF16607430}"/>
      </w:docPartPr>
      <w:docPartBody>
        <w:p w:rsidR="005F03CE" w:rsidRDefault="003C541B">
          <w:pPr>
            <w:pStyle w:val="EA5DD75FC4F94A55880E0BC885294CE4"/>
          </w:pPr>
          <w:r w:rsidRPr="0043669D">
            <w:rPr>
              <w:rStyle w:val="placeholder1Char"/>
              <w:sz w:val="18"/>
              <w:szCs w:val="18"/>
            </w:rPr>
            <w:t>____________</w:t>
          </w:r>
        </w:p>
      </w:docPartBody>
    </w:docPart>
    <w:docPart>
      <w:docPartPr>
        <w:name w:val="28F90ED3CC264E36B0666B57A6BDC4A2"/>
        <w:category>
          <w:name w:val="常规"/>
          <w:gallery w:val="placeholder"/>
        </w:category>
        <w:types>
          <w:type w:val="bbPlcHdr"/>
        </w:types>
        <w:behaviors>
          <w:behavior w:val="content"/>
        </w:behaviors>
        <w:guid w:val="{49352225-D543-49C7-AF04-2A45AF0F9565}"/>
      </w:docPartPr>
      <w:docPartBody>
        <w:p w:rsidR="005F03CE" w:rsidRDefault="003C541B">
          <w:pPr>
            <w:pStyle w:val="28F90ED3CC264E36B0666B57A6BDC4A2"/>
          </w:pPr>
          <w:r w:rsidRPr="008F432C">
            <w:rPr>
              <w:rStyle w:val="placeholder1Char"/>
              <w:sz w:val="18"/>
            </w:rPr>
            <w:t>____________</w:t>
          </w:r>
        </w:p>
      </w:docPartBody>
    </w:docPart>
    <w:docPart>
      <w:docPartPr>
        <w:name w:val="6B34D22CE6DF4DA498D2C287EDAFBD18"/>
        <w:category>
          <w:name w:val="常规"/>
          <w:gallery w:val="placeholder"/>
        </w:category>
        <w:types>
          <w:type w:val="bbPlcHdr"/>
        </w:types>
        <w:behaviors>
          <w:behavior w:val="content"/>
        </w:behaviors>
        <w:guid w:val="{56AB38C3-231D-4100-B90C-8A906ED5FC50}"/>
      </w:docPartPr>
      <w:docPartBody>
        <w:p w:rsidR="005F03CE" w:rsidRDefault="003C541B">
          <w:pPr>
            <w:pStyle w:val="6B34D22CE6DF4DA498D2C287EDAFBD18"/>
          </w:pPr>
          <w:r w:rsidRPr="0043669D">
            <w:rPr>
              <w:rStyle w:val="placeholder1Char"/>
              <w:sz w:val="18"/>
              <w:szCs w:val="18"/>
            </w:rPr>
            <w:t>____________</w:t>
          </w:r>
        </w:p>
      </w:docPartBody>
    </w:docPart>
    <w:docPart>
      <w:docPartPr>
        <w:name w:val="68132AD9D8034C2CB31C69E7A2C35444"/>
        <w:category>
          <w:name w:val="常规"/>
          <w:gallery w:val="placeholder"/>
        </w:category>
        <w:types>
          <w:type w:val="bbPlcHdr"/>
        </w:types>
        <w:behaviors>
          <w:behavior w:val="content"/>
        </w:behaviors>
        <w:guid w:val="{04B82B8A-4956-4C08-BAC1-91B703212DCA}"/>
      </w:docPartPr>
      <w:docPartBody>
        <w:p w:rsidR="005F03CE" w:rsidRDefault="003C541B">
          <w:pPr>
            <w:pStyle w:val="68132AD9D8034C2CB31C69E7A2C35444"/>
          </w:pPr>
          <w:r w:rsidRPr="0043669D">
            <w:rPr>
              <w:rStyle w:val="placeholder1Char"/>
              <w:sz w:val="18"/>
              <w:szCs w:val="18"/>
            </w:rPr>
            <w:t>____________</w:t>
          </w:r>
        </w:p>
      </w:docPartBody>
    </w:docPart>
    <w:docPart>
      <w:docPartPr>
        <w:name w:val="BE6A74596AF3421B9D4CC4390E61064D"/>
        <w:category>
          <w:name w:val="常规"/>
          <w:gallery w:val="placeholder"/>
        </w:category>
        <w:types>
          <w:type w:val="bbPlcHdr"/>
        </w:types>
        <w:behaviors>
          <w:behavior w:val="content"/>
        </w:behaviors>
        <w:guid w:val="{BD31FAA2-B466-4E6B-ACD5-A0667EAA0D4B}"/>
      </w:docPartPr>
      <w:docPartBody>
        <w:p w:rsidR="005F03CE" w:rsidRDefault="003C541B">
          <w:pPr>
            <w:pStyle w:val="BE6A74596AF3421B9D4CC4390E61064D"/>
          </w:pPr>
          <w:r w:rsidRPr="0043669D">
            <w:rPr>
              <w:rStyle w:val="placeholder1Char"/>
              <w:sz w:val="18"/>
              <w:szCs w:val="18"/>
            </w:rPr>
            <w:t>____________</w:t>
          </w:r>
        </w:p>
      </w:docPartBody>
    </w:docPart>
    <w:docPart>
      <w:docPartPr>
        <w:name w:val="2815EDDC221A4B08A64B1AFD416F0065"/>
        <w:category>
          <w:name w:val="常规"/>
          <w:gallery w:val="placeholder"/>
        </w:category>
        <w:types>
          <w:type w:val="bbPlcHdr"/>
        </w:types>
        <w:behaviors>
          <w:behavior w:val="content"/>
        </w:behaviors>
        <w:guid w:val="{C0A6F46A-BD62-48CD-A291-7B9D545675CB}"/>
      </w:docPartPr>
      <w:docPartBody>
        <w:p w:rsidR="005F03CE" w:rsidRDefault="003C541B">
          <w:pPr>
            <w:pStyle w:val="2815EDDC221A4B08A64B1AFD416F0065"/>
          </w:pPr>
          <w:r w:rsidRPr="0043669D">
            <w:rPr>
              <w:rStyle w:val="placeholder1Char"/>
              <w:sz w:val="18"/>
              <w:szCs w:val="18"/>
            </w:rPr>
            <w:t>____________</w:t>
          </w:r>
        </w:p>
      </w:docPartBody>
    </w:docPart>
    <w:docPart>
      <w:docPartPr>
        <w:name w:val="2672DB05681C48A09DD025955E65E718"/>
        <w:category>
          <w:name w:val="常规"/>
          <w:gallery w:val="placeholder"/>
        </w:category>
        <w:types>
          <w:type w:val="bbPlcHdr"/>
        </w:types>
        <w:behaviors>
          <w:behavior w:val="content"/>
        </w:behaviors>
        <w:guid w:val="{BF3C2A07-05B9-458C-B5C5-9AE1A1317439}"/>
      </w:docPartPr>
      <w:docPartBody>
        <w:p w:rsidR="005F03CE" w:rsidRDefault="003C541B">
          <w:pPr>
            <w:pStyle w:val="2672DB05681C48A09DD025955E65E718"/>
          </w:pPr>
          <w:r w:rsidRPr="0043669D">
            <w:rPr>
              <w:rStyle w:val="placeholder1Char"/>
              <w:sz w:val="18"/>
              <w:szCs w:val="18"/>
            </w:rPr>
            <w:t>____________</w:t>
          </w:r>
        </w:p>
      </w:docPartBody>
    </w:docPart>
    <w:docPart>
      <w:docPartPr>
        <w:name w:val="DB31843CB95E470D9299E76F3BCD8239"/>
        <w:category>
          <w:name w:val="常规"/>
          <w:gallery w:val="placeholder"/>
        </w:category>
        <w:types>
          <w:type w:val="bbPlcHdr"/>
        </w:types>
        <w:behaviors>
          <w:behavior w:val="content"/>
        </w:behaviors>
        <w:guid w:val="{42B2DB67-2663-47D5-A426-623AEDFAFC37}"/>
      </w:docPartPr>
      <w:docPartBody>
        <w:p w:rsidR="005F03CE" w:rsidRDefault="003C541B">
          <w:pPr>
            <w:pStyle w:val="DB31843CB95E470D9299E76F3BCD8239"/>
          </w:pPr>
          <w:r w:rsidRPr="0043669D">
            <w:rPr>
              <w:rStyle w:val="placeholder1Char"/>
              <w:sz w:val="18"/>
              <w:szCs w:val="18"/>
            </w:rPr>
            <w:t>____________</w:t>
          </w:r>
        </w:p>
      </w:docPartBody>
    </w:docPart>
    <w:docPart>
      <w:docPartPr>
        <w:name w:val="73B9BADBC5424F5F858A139B5D6D29D2"/>
        <w:category>
          <w:name w:val="常规"/>
          <w:gallery w:val="placeholder"/>
        </w:category>
        <w:types>
          <w:type w:val="bbPlcHdr"/>
        </w:types>
        <w:behaviors>
          <w:behavior w:val="content"/>
        </w:behaviors>
        <w:guid w:val="{8E4C77DC-9849-493D-8185-EB60880A87B0}"/>
      </w:docPartPr>
      <w:docPartBody>
        <w:p w:rsidR="005F03CE" w:rsidRDefault="003C541B">
          <w:pPr>
            <w:pStyle w:val="73B9BADBC5424F5F858A139B5D6D29D2"/>
          </w:pPr>
          <w:r w:rsidRPr="0043669D">
            <w:rPr>
              <w:rStyle w:val="placeholder1Char"/>
              <w:sz w:val="18"/>
              <w:szCs w:val="18"/>
            </w:rPr>
            <w:t>____________</w:t>
          </w:r>
        </w:p>
      </w:docPartBody>
    </w:docPart>
    <w:docPart>
      <w:docPartPr>
        <w:name w:val="11F90D2CE7704201A70B3C0CC4D8AB4F"/>
        <w:category>
          <w:name w:val="常规"/>
          <w:gallery w:val="placeholder"/>
        </w:category>
        <w:types>
          <w:type w:val="bbPlcHdr"/>
        </w:types>
        <w:behaviors>
          <w:behavior w:val="content"/>
        </w:behaviors>
        <w:guid w:val="{A1FE6F68-C904-4BE5-9FFE-6DE63DC9CB21}"/>
      </w:docPartPr>
      <w:docPartBody>
        <w:p w:rsidR="005F03CE" w:rsidRDefault="003C541B">
          <w:pPr>
            <w:pStyle w:val="11F90D2CE7704201A70B3C0CC4D8AB4F"/>
          </w:pPr>
          <w:r w:rsidRPr="0043669D">
            <w:rPr>
              <w:rStyle w:val="placeholder1Char"/>
              <w:sz w:val="18"/>
              <w:szCs w:val="18"/>
            </w:rPr>
            <w:t>____________</w:t>
          </w:r>
        </w:p>
      </w:docPartBody>
    </w:docPart>
    <w:docPart>
      <w:docPartPr>
        <w:name w:val="9B56C840E4644EF38D3920B19BC99886"/>
        <w:category>
          <w:name w:val="常规"/>
          <w:gallery w:val="placeholder"/>
        </w:category>
        <w:types>
          <w:type w:val="bbPlcHdr"/>
        </w:types>
        <w:behaviors>
          <w:behavior w:val="content"/>
        </w:behaviors>
        <w:guid w:val="{55696F53-0081-4F61-8D38-5F981179E833}"/>
      </w:docPartPr>
      <w:docPartBody>
        <w:p w:rsidR="005F03CE" w:rsidRDefault="003C541B">
          <w:pPr>
            <w:pStyle w:val="9B56C840E4644EF38D3920B19BC99886"/>
          </w:pPr>
          <w:r w:rsidRPr="0043669D">
            <w:rPr>
              <w:rStyle w:val="placeholder1Char"/>
              <w:sz w:val="18"/>
              <w:szCs w:val="18"/>
            </w:rPr>
            <w:t>____________</w:t>
          </w:r>
        </w:p>
      </w:docPartBody>
    </w:docPart>
    <w:docPart>
      <w:docPartPr>
        <w:name w:val="DC787C09460042D088E0F19BE8BB71D0"/>
        <w:category>
          <w:name w:val="常规"/>
          <w:gallery w:val="placeholder"/>
        </w:category>
        <w:types>
          <w:type w:val="bbPlcHdr"/>
        </w:types>
        <w:behaviors>
          <w:behavior w:val="content"/>
        </w:behaviors>
        <w:guid w:val="{F2A469E6-58A7-458D-B208-67F7F739BF2A}"/>
      </w:docPartPr>
      <w:docPartBody>
        <w:p w:rsidR="005F03CE" w:rsidRDefault="003C541B">
          <w:pPr>
            <w:pStyle w:val="DC787C09460042D088E0F19BE8BB71D0"/>
          </w:pPr>
          <w:r w:rsidRPr="0043669D">
            <w:rPr>
              <w:rStyle w:val="placeholder1Char"/>
              <w:sz w:val="18"/>
              <w:szCs w:val="18"/>
            </w:rPr>
            <w:t>____________</w:t>
          </w:r>
        </w:p>
      </w:docPartBody>
    </w:docPart>
    <w:docPart>
      <w:docPartPr>
        <w:name w:val="FD769BCB1E1C431BA6A7868B37C8CBF6"/>
        <w:category>
          <w:name w:val="常规"/>
          <w:gallery w:val="placeholder"/>
        </w:category>
        <w:types>
          <w:type w:val="bbPlcHdr"/>
        </w:types>
        <w:behaviors>
          <w:behavior w:val="content"/>
        </w:behaviors>
        <w:guid w:val="{911CA892-C180-4734-8C08-F63798DDDEBD}"/>
      </w:docPartPr>
      <w:docPartBody>
        <w:p w:rsidR="005F03CE" w:rsidRDefault="003C541B">
          <w:pPr>
            <w:pStyle w:val="FD769BCB1E1C431BA6A7868B37C8CBF6"/>
          </w:pPr>
          <w:r w:rsidRPr="0043669D">
            <w:rPr>
              <w:rStyle w:val="placeholder1Char"/>
              <w:sz w:val="18"/>
              <w:szCs w:val="18"/>
            </w:rPr>
            <w:t>____________</w:t>
          </w:r>
        </w:p>
      </w:docPartBody>
    </w:docPart>
    <w:docPart>
      <w:docPartPr>
        <w:name w:val="0E4F0D048A0442D7B9516AD7994D8793"/>
        <w:category>
          <w:name w:val="常规"/>
          <w:gallery w:val="placeholder"/>
        </w:category>
        <w:types>
          <w:type w:val="bbPlcHdr"/>
        </w:types>
        <w:behaviors>
          <w:behavior w:val="content"/>
        </w:behaviors>
        <w:guid w:val="{9EA0299D-6964-4A2E-A33F-FB3BEA8228A4}"/>
      </w:docPartPr>
      <w:docPartBody>
        <w:p w:rsidR="005F03CE" w:rsidRDefault="003C541B">
          <w:pPr>
            <w:pStyle w:val="0E4F0D048A0442D7B9516AD7994D8793"/>
          </w:pPr>
          <w:r w:rsidRPr="0043669D">
            <w:rPr>
              <w:rStyle w:val="placeholder1Char"/>
              <w:sz w:val="18"/>
              <w:szCs w:val="18"/>
            </w:rPr>
            <w:t>____________</w:t>
          </w:r>
        </w:p>
      </w:docPartBody>
    </w:docPart>
    <w:docPart>
      <w:docPartPr>
        <w:name w:val="32CAA15111A543BE912159ED175B0520"/>
        <w:category>
          <w:name w:val="常规"/>
          <w:gallery w:val="placeholder"/>
        </w:category>
        <w:types>
          <w:type w:val="bbPlcHdr"/>
        </w:types>
        <w:behaviors>
          <w:behavior w:val="content"/>
        </w:behaviors>
        <w:guid w:val="{FE351668-32EA-4897-8898-2E8217A30227}"/>
      </w:docPartPr>
      <w:docPartBody>
        <w:p w:rsidR="005F03CE" w:rsidRDefault="003C541B">
          <w:pPr>
            <w:pStyle w:val="32CAA15111A543BE912159ED175B0520"/>
          </w:pPr>
          <w:r w:rsidRPr="0043669D">
            <w:rPr>
              <w:rStyle w:val="placeholder1Char"/>
              <w:sz w:val="18"/>
              <w:szCs w:val="18"/>
            </w:rPr>
            <w:t>____________</w:t>
          </w:r>
        </w:p>
      </w:docPartBody>
    </w:docPart>
    <w:docPart>
      <w:docPartPr>
        <w:name w:val="15191D0B57FA4E9C9706C48266AACC09"/>
        <w:category>
          <w:name w:val="常规"/>
          <w:gallery w:val="placeholder"/>
        </w:category>
        <w:types>
          <w:type w:val="bbPlcHdr"/>
        </w:types>
        <w:behaviors>
          <w:behavior w:val="content"/>
        </w:behaviors>
        <w:guid w:val="{49E9E235-8E1C-43B9-B875-90B814323D5E}"/>
      </w:docPartPr>
      <w:docPartBody>
        <w:p w:rsidR="005F03CE" w:rsidRDefault="003C541B">
          <w:pPr>
            <w:pStyle w:val="15191D0B57FA4E9C9706C48266AACC09"/>
          </w:pPr>
          <w:r w:rsidRPr="0043669D">
            <w:rPr>
              <w:rStyle w:val="placeholder1Char"/>
              <w:sz w:val="18"/>
              <w:szCs w:val="18"/>
            </w:rPr>
            <w:t>____________</w:t>
          </w:r>
        </w:p>
      </w:docPartBody>
    </w:docPart>
    <w:docPart>
      <w:docPartPr>
        <w:name w:val="A0DE6F977AD748EBA20C9617CBE274DA"/>
        <w:category>
          <w:name w:val="常规"/>
          <w:gallery w:val="placeholder"/>
        </w:category>
        <w:types>
          <w:type w:val="bbPlcHdr"/>
        </w:types>
        <w:behaviors>
          <w:behavior w:val="content"/>
        </w:behaviors>
        <w:guid w:val="{355F0A67-0850-4D7A-9459-5370F08440BB}"/>
      </w:docPartPr>
      <w:docPartBody>
        <w:p w:rsidR="005F03CE" w:rsidRDefault="003C541B">
          <w:pPr>
            <w:pStyle w:val="A0DE6F977AD748EBA20C9617CBE274DA"/>
          </w:pPr>
          <w:r w:rsidRPr="0043669D">
            <w:rPr>
              <w:rStyle w:val="placeholder1Char"/>
              <w:sz w:val="18"/>
              <w:szCs w:val="18"/>
            </w:rPr>
            <w:t>____________</w:t>
          </w:r>
        </w:p>
      </w:docPartBody>
    </w:docPart>
    <w:docPart>
      <w:docPartPr>
        <w:name w:val="399E51A3290B42B6AD885F0F29C819AC"/>
        <w:category>
          <w:name w:val="常规"/>
          <w:gallery w:val="placeholder"/>
        </w:category>
        <w:types>
          <w:type w:val="bbPlcHdr"/>
        </w:types>
        <w:behaviors>
          <w:behavior w:val="content"/>
        </w:behaviors>
        <w:guid w:val="{D534E03A-25FB-4B96-8524-147295A34328}"/>
      </w:docPartPr>
      <w:docPartBody>
        <w:p w:rsidR="005F03CE" w:rsidRDefault="003C541B">
          <w:pPr>
            <w:pStyle w:val="399E51A3290B42B6AD885F0F29C819AC"/>
          </w:pPr>
          <w:r w:rsidRPr="0043669D">
            <w:rPr>
              <w:rStyle w:val="placeholder1Char"/>
              <w:sz w:val="18"/>
              <w:szCs w:val="18"/>
            </w:rPr>
            <w:t>____________</w:t>
          </w:r>
        </w:p>
      </w:docPartBody>
    </w:docPart>
    <w:docPart>
      <w:docPartPr>
        <w:name w:val="D5EFBF4731FE464CA7BB527FC063E582"/>
        <w:category>
          <w:name w:val="常规"/>
          <w:gallery w:val="placeholder"/>
        </w:category>
        <w:types>
          <w:type w:val="bbPlcHdr"/>
        </w:types>
        <w:behaviors>
          <w:behavior w:val="content"/>
        </w:behaviors>
        <w:guid w:val="{8E1A0916-8163-4F89-B039-CAADBF0C7A04}"/>
      </w:docPartPr>
      <w:docPartBody>
        <w:p w:rsidR="005F03CE" w:rsidRDefault="003C541B">
          <w:pPr>
            <w:pStyle w:val="D5EFBF4731FE464CA7BB527FC063E582"/>
          </w:pPr>
          <w:r w:rsidRPr="0043669D">
            <w:rPr>
              <w:rStyle w:val="placeholder1Char"/>
              <w:sz w:val="18"/>
              <w:szCs w:val="18"/>
            </w:rPr>
            <w:t>____________</w:t>
          </w:r>
        </w:p>
      </w:docPartBody>
    </w:docPart>
    <w:docPart>
      <w:docPartPr>
        <w:name w:val="3DFDFF3D42D34C6C87B4BA9991A88B83"/>
        <w:category>
          <w:name w:val="常规"/>
          <w:gallery w:val="placeholder"/>
        </w:category>
        <w:types>
          <w:type w:val="bbPlcHdr"/>
        </w:types>
        <w:behaviors>
          <w:behavior w:val="content"/>
        </w:behaviors>
        <w:guid w:val="{C78F507C-1267-447F-A80F-9D9082E7D3BD}"/>
      </w:docPartPr>
      <w:docPartBody>
        <w:p w:rsidR="005F03CE" w:rsidRDefault="003C541B">
          <w:pPr>
            <w:pStyle w:val="3DFDFF3D42D34C6C87B4BA9991A88B83"/>
          </w:pPr>
          <w:r w:rsidRPr="0043669D">
            <w:rPr>
              <w:rStyle w:val="placeholder1Char"/>
              <w:sz w:val="18"/>
              <w:szCs w:val="18"/>
            </w:rPr>
            <w:t>____________</w:t>
          </w:r>
        </w:p>
      </w:docPartBody>
    </w:docPart>
    <w:docPart>
      <w:docPartPr>
        <w:name w:val="89ADC01D206F473D9E89BAB6EE006601"/>
        <w:category>
          <w:name w:val="常规"/>
          <w:gallery w:val="placeholder"/>
        </w:category>
        <w:types>
          <w:type w:val="bbPlcHdr"/>
        </w:types>
        <w:behaviors>
          <w:behavior w:val="content"/>
        </w:behaviors>
        <w:guid w:val="{E7609F0C-AEE4-4D18-A2EA-D9EE8849F821}"/>
      </w:docPartPr>
      <w:docPartBody>
        <w:p w:rsidR="005F03CE" w:rsidRDefault="003C541B">
          <w:pPr>
            <w:pStyle w:val="89ADC01D206F473D9E89BAB6EE006601"/>
          </w:pPr>
          <w:r w:rsidRPr="008F432C">
            <w:rPr>
              <w:rStyle w:val="placeholder1Char"/>
              <w:sz w:val="18"/>
              <w:szCs w:val="18"/>
            </w:rPr>
            <w:t>____________</w:t>
          </w:r>
        </w:p>
      </w:docPartBody>
    </w:docPart>
    <w:docPart>
      <w:docPartPr>
        <w:name w:val="F56F02327AF04E08848AB49BAF91A023"/>
        <w:category>
          <w:name w:val="常规"/>
          <w:gallery w:val="placeholder"/>
        </w:category>
        <w:types>
          <w:type w:val="bbPlcHdr"/>
        </w:types>
        <w:behaviors>
          <w:behavior w:val="content"/>
        </w:behaviors>
        <w:guid w:val="{02906F48-86DA-4B5B-BDEB-310AAEE1910E}"/>
      </w:docPartPr>
      <w:docPartBody>
        <w:p w:rsidR="005F03CE" w:rsidRDefault="003C541B">
          <w:pPr>
            <w:pStyle w:val="F56F02327AF04E08848AB49BAF91A023"/>
          </w:pPr>
          <w:r w:rsidRPr="0043669D">
            <w:rPr>
              <w:rStyle w:val="placeholder1Char"/>
              <w:sz w:val="18"/>
              <w:szCs w:val="18"/>
            </w:rPr>
            <w:t>____________</w:t>
          </w:r>
        </w:p>
      </w:docPartBody>
    </w:docPart>
    <w:docPart>
      <w:docPartPr>
        <w:name w:val="F55912FA00F743C9A9FAB85C0DE0DCB8"/>
        <w:category>
          <w:name w:val="常规"/>
          <w:gallery w:val="placeholder"/>
        </w:category>
        <w:types>
          <w:type w:val="bbPlcHdr"/>
        </w:types>
        <w:behaviors>
          <w:behavior w:val="content"/>
        </w:behaviors>
        <w:guid w:val="{558C54FC-ECCC-4995-93F6-2788E8C11EB3}"/>
      </w:docPartPr>
      <w:docPartBody>
        <w:p w:rsidR="005F03CE" w:rsidRDefault="003C541B">
          <w:pPr>
            <w:pStyle w:val="F55912FA00F743C9A9FAB85C0DE0DCB8"/>
          </w:pPr>
          <w:r w:rsidRPr="0043669D">
            <w:rPr>
              <w:rStyle w:val="placeholder1Char"/>
              <w:sz w:val="18"/>
              <w:szCs w:val="18"/>
            </w:rPr>
            <w:t>____________</w:t>
          </w:r>
        </w:p>
      </w:docPartBody>
    </w:docPart>
    <w:docPart>
      <w:docPartPr>
        <w:name w:val="EDC25A1E55714C3987786D683F0D28AE"/>
        <w:category>
          <w:name w:val="常规"/>
          <w:gallery w:val="placeholder"/>
        </w:category>
        <w:types>
          <w:type w:val="bbPlcHdr"/>
        </w:types>
        <w:behaviors>
          <w:behavior w:val="content"/>
        </w:behaviors>
        <w:guid w:val="{FDBF81A8-AFF2-48F8-9C75-B212319FD9E7}"/>
      </w:docPartPr>
      <w:docPartBody>
        <w:p w:rsidR="005F03CE" w:rsidRDefault="003C541B">
          <w:pPr>
            <w:pStyle w:val="EDC25A1E55714C3987786D683F0D28AE"/>
          </w:pPr>
          <w:r w:rsidRPr="0043669D">
            <w:rPr>
              <w:rStyle w:val="placeholder1Char"/>
              <w:sz w:val="18"/>
              <w:szCs w:val="18"/>
            </w:rPr>
            <w:t>____________</w:t>
          </w:r>
        </w:p>
      </w:docPartBody>
    </w:docPart>
    <w:docPart>
      <w:docPartPr>
        <w:name w:val="1924DF05965D4BA59768480320B43448"/>
        <w:category>
          <w:name w:val="常规"/>
          <w:gallery w:val="placeholder"/>
        </w:category>
        <w:types>
          <w:type w:val="bbPlcHdr"/>
        </w:types>
        <w:behaviors>
          <w:behavior w:val="content"/>
        </w:behaviors>
        <w:guid w:val="{38E72854-2673-4164-B5FF-BAA0E29353FA}"/>
      </w:docPartPr>
      <w:docPartBody>
        <w:p w:rsidR="005F03CE" w:rsidRDefault="003C541B">
          <w:pPr>
            <w:pStyle w:val="1924DF05965D4BA59768480320B43448"/>
          </w:pPr>
          <w:r w:rsidRPr="0043669D">
            <w:rPr>
              <w:rStyle w:val="placeholder1Char"/>
              <w:sz w:val="18"/>
              <w:szCs w:val="18"/>
            </w:rPr>
            <w:t>____________</w:t>
          </w:r>
        </w:p>
      </w:docPartBody>
    </w:docPart>
    <w:docPart>
      <w:docPartPr>
        <w:name w:val="D4BA3055AB2B449ABF98519566DF50CC"/>
        <w:category>
          <w:name w:val="常规"/>
          <w:gallery w:val="placeholder"/>
        </w:category>
        <w:types>
          <w:type w:val="bbPlcHdr"/>
        </w:types>
        <w:behaviors>
          <w:behavior w:val="content"/>
        </w:behaviors>
        <w:guid w:val="{A8B9C07F-A83E-4DF6-8E90-C11A8CE79B55}"/>
      </w:docPartPr>
      <w:docPartBody>
        <w:p w:rsidR="005F03CE" w:rsidRDefault="003C541B">
          <w:pPr>
            <w:pStyle w:val="D4BA3055AB2B449ABF98519566DF50CC"/>
          </w:pPr>
          <w:r w:rsidRPr="0043669D">
            <w:rPr>
              <w:rStyle w:val="placeholder1Char"/>
              <w:sz w:val="18"/>
              <w:szCs w:val="18"/>
            </w:rPr>
            <w:t>____________</w:t>
          </w:r>
        </w:p>
      </w:docPartBody>
    </w:docPart>
    <w:docPart>
      <w:docPartPr>
        <w:name w:val="CE552A2C4E2D4E0BA7103AEEEDBEC46B"/>
        <w:category>
          <w:name w:val="常规"/>
          <w:gallery w:val="placeholder"/>
        </w:category>
        <w:types>
          <w:type w:val="bbPlcHdr"/>
        </w:types>
        <w:behaviors>
          <w:behavior w:val="content"/>
        </w:behaviors>
        <w:guid w:val="{F3A9BD08-1477-45EC-86B1-A3A96963036C}"/>
      </w:docPartPr>
      <w:docPartBody>
        <w:p w:rsidR="005F03CE" w:rsidRDefault="003C541B">
          <w:pPr>
            <w:pStyle w:val="CE552A2C4E2D4E0BA7103AEEEDBEC46B"/>
          </w:pPr>
          <w:r w:rsidRPr="0043669D">
            <w:rPr>
              <w:rStyle w:val="placeholder1Char"/>
              <w:sz w:val="18"/>
              <w:szCs w:val="18"/>
            </w:rPr>
            <w:t>____________</w:t>
          </w:r>
        </w:p>
      </w:docPartBody>
    </w:docPart>
    <w:docPart>
      <w:docPartPr>
        <w:name w:val="A2CEC1594C43414EAC5081AAFD227242"/>
        <w:category>
          <w:name w:val="常规"/>
          <w:gallery w:val="placeholder"/>
        </w:category>
        <w:types>
          <w:type w:val="bbPlcHdr"/>
        </w:types>
        <w:behaviors>
          <w:behavior w:val="content"/>
        </w:behaviors>
        <w:guid w:val="{41B714B3-244C-44B3-8D49-15D5EBB5D155}"/>
      </w:docPartPr>
      <w:docPartBody>
        <w:p w:rsidR="005F03CE" w:rsidRDefault="003C541B">
          <w:pPr>
            <w:pStyle w:val="A2CEC1594C43414EAC5081AAFD227242"/>
          </w:pPr>
          <w:r w:rsidRPr="0043669D">
            <w:rPr>
              <w:rStyle w:val="placeholder1Char"/>
              <w:sz w:val="18"/>
              <w:szCs w:val="18"/>
            </w:rPr>
            <w:t>____________</w:t>
          </w:r>
        </w:p>
      </w:docPartBody>
    </w:docPart>
    <w:docPart>
      <w:docPartPr>
        <w:name w:val="EB866C0679404784A337242BEEBD0CDC"/>
        <w:category>
          <w:name w:val="常规"/>
          <w:gallery w:val="placeholder"/>
        </w:category>
        <w:types>
          <w:type w:val="bbPlcHdr"/>
        </w:types>
        <w:behaviors>
          <w:behavior w:val="content"/>
        </w:behaviors>
        <w:guid w:val="{60EFDF4C-7706-438B-ACAF-6348FEDF17E7}"/>
      </w:docPartPr>
      <w:docPartBody>
        <w:p w:rsidR="005F03CE" w:rsidRDefault="003C541B">
          <w:pPr>
            <w:pStyle w:val="EB866C0679404784A337242BEEBD0CDC"/>
          </w:pPr>
          <w:r w:rsidRPr="0043669D">
            <w:rPr>
              <w:rStyle w:val="placeholder1Char"/>
              <w:sz w:val="18"/>
              <w:szCs w:val="18"/>
            </w:rPr>
            <w:t>____________</w:t>
          </w:r>
        </w:p>
      </w:docPartBody>
    </w:docPart>
    <w:docPart>
      <w:docPartPr>
        <w:name w:val="2446E26BEB5D45539754ACC834CBAD76"/>
        <w:category>
          <w:name w:val="常规"/>
          <w:gallery w:val="placeholder"/>
        </w:category>
        <w:types>
          <w:type w:val="bbPlcHdr"/>
        </w:types>
        <w:behaviors>
          <w:behavior w:val="content"/>
        </w:behaviors>
        <w:guid w:val="{546C48E9-AE83-4BC7-B8A1-08D46FC9EF5E}"/>
      </w:docPartPr>
      <w:docPartBody>
        <w:p w:rsidR="005F03CE" w:rsidRDefault="003C541B">
          <w:pPr>
            <w:pStyle w:val="2446E26BEB5D45539754ACC834CBAD76"/>
          </w:pPr>
          <w:r w:rsidRPr="0043669D">
            <w:rPr>
              <w:rStyle w:val="placeholder1Char"/>
              <w:sz w:val="18"/>
              <w:szCs w:val="18"/>
            </w:rPr>
            <w:t>____________</w:t>
          </w:r>
        </w:p>
      </w:docPartBody>
    </w:docPart>
    <w:docPart>
      <w:docPartPr>
        <w:name w:val="C3BA42D2D74043E98FC29F26EAC8A2D7"/>
        <w:category>
          <w:name w:val="常规"/>
          <w:gallery w:val="placeholder"/>
        </w:category>
        <w:types>
          <w:type w:val="bbPlcHdr"/>
        </w:types>
        <w:behaviors>
          <w:behavior w:val="content"/>
        </w:behaviors>
        <w:guid w:val="{9E891671-E81C-4847-BEBE-E9DA262E960A}"/>
      </w:docPartPr>
      <w:docPartBody>
        <w:p w:rsidR="005F03CE" w:rsidRDefault="003C541B">
          <w:pPr>
            <w:pStyle w:val="C3BA42D2D74043E98FC29F26EAC8A2D7"/>
          </w:pPr>
          <w:r w:rsidRPr="0043669D">
            <w:rPr>
              <w:rStyle w:val="placeholder1Char"/>
              <w:sz w:val="18"/>
              <w:szCs w:val="18"/>
            </w:rPr>
            <w:t>____________</w:t>
          </w:r>
        </w:p>
      </w:docPartBody>
    </w:docPart>
    <w:docPart>
      <w:docPartPr>
        <w:name w:val="073A7DE97C63493D83C9FE8AFD6D7046"/>
        <w:category>
          <w:name w:val="常规"/>
          <w:gallery w:val="placeholder"/>
        </w:category>
        <w:types>
          <w:type w:val="bbPlcHdr"/>
        </w:types>
        <w:behaviors>
          <w:behavior w:val="content"/>
        </w:behaviors>
        <w:guid w:val="{52DAA58C-6246-4C2F-9966-C679C4019DA6}"/>
      </w:docPartPr>
      <w:docPartBody>
        <w:p w:rsidR="005F03CE" w:rsidRDefault="003C541B">
          <w:pPr>
            <w:pStyle w:val="073A7DE97C63493D83C9FE8AFD6D7046"/>
          </w:pPr>
          <w:r w:rsidRPr="0043669D">
            <w:rPr>
              <w:rStyle w:val="placeholder1Char"/>
              <w:sz w:val="18"/>
              <w:szCs w:val="18"/>
            </w:rPr>
            <w:t>____________</w:t>
          </w:r>
        </w:p>
      </w:docPartBody>
    </w:docPart>
    <w:docPart>
      <w:docPartPr>
        <w:name w:val="74587288782047B599E3CBB59483F751"/>
        <w:category>
          <w:name w:val="常规"/>
          <w:gallery w:val="placeholder"/>
        </w:category>
        <w:types>
          <w:type w:val="bbPlcHdr"/>
        </w:types>
        <w:behaviors>
          <w:behavior w:val="content"/>
        </w:behaviors>
        <w:guid w:val="{491C3000-FA81-4CB0-AD93-9C2D6F876116}"/>
      </w:docPartPr>
      <w:docPartBody>
        <w:p w:rsidR="005F03CE" w:rsidRDefault="003C541B">
          <w:pPr>
            <w:pStyle w:val="74587288782047B599E3CBB59483F751"/>
          </w:pPr>
          <w:r w:rsidRPr="0043669D">
            <w:rPr>
              <w:rStyle w:val="placeholder1Char"/>
              <w:sz w:val="18"/>
              <w:szCs w:val="18"/>
            </w:rPr>
            <w:t>____________</w:t>
          </w:r>
        </w:p>
      </w:docPartBody>
    </w:docPart>
    <w:docPart>
      <w:docPartPr>
        <w:name w:val="EF226CA5C0FF44CD84672A569A74A435"/>
        <w:category>
          <w:name w:val="常规"/>
          <w:gallery w:val="placeholder"/>
        </w:category>
        <w:types>
          <w:type w:val="bbPlcHdr"/>
        </w:types>
        <w:behaviors>
          <w:behavior w:val="content"/>
        </w:behaviors>
        <w:guid w:val="{B892A633-E1A3-48E0-8AC6-31FC8F11AA23}"/>
      </w:docPartPr>
      <w:docPartBody>
        <w:p w:rsidR="005F03CE" w:rsidRDefault="003C541B">
          <w:pPr>
            <w:pStyle w:val="EF226CA5C0FF44CD84672A569A74A435"/>
          </w:pPr>
          <w:r w:rsidRPr="0043669D">
            <w:rPr>
              <w:rStyle w:val="placeholder1Char"/>
              <w:sz w:val="18"/>
              <w:szCs w:val="18"/>
            </w:rPr>
            <w:t>____________</w:t>
          </w:r>
        </w:p>
      </w:docPartBody>
    </w:docPart>
    <w:docPart>
      <w:docPartPr>
        <w:name w:val="BB6E1165276E49909CD24DFF9DD77A8E"/>
        <w:category>
          <w:name w:val="常规"/>
          <w:gallery w:val="placeholder"/>
        </w:category>
        <w:types>
          <w:type w:val="bbPlcHdr"/>
        </w:types>
        <w:behaviors>
          <w:behavior w:val="content"/>
        </w:behaviors>
        <w:guid w:val="{57F8B827-2DFF-43FD-BE93-9EA9DE50D721}"/>
      </w:docPartPr>
      <w:docPartBody>
        <w:p w:rsidR="005F03CE" w:rsidRDefault="003C541B">
          <w:pPr>
            <w:pStyle w:val="BB6E1165276E49909CD24DFF9DD77A8E"/>
          </w:pPr>
          <w:r w:rsidRPr="0043669D">
            <w:rPr>
              <w:rStyle w:val="placeholder1Char"/>
              <w:sz w:val="18"/>
              <w:szCs w:val="18"/>
            </w:rPr>
            <w:t>____________</w:t>
          </w:r>
        </w:p>
      </w:docPartBody>
    </w:docPart>
    <w:docPart>
      <w:docPartPr>
        <w:name w:val="BA9D9674D7ED42BB8FF3F4C81D960969"/>
        <w:category>
          <w:name w:val="常规"/>
          <w:gallery w:val="placeholder"/>
        </w:category>
        <w:types>
          <w:type w:val="bbPlcHdr"/>
        </w:types>
        <w:behaviors>
          <w:behavior w:val="content"/>
        </w:behaviors>
        <w:guid w:val="{E0396EE3-F99D-459E-941A-548B26C4A4D2}"/>
      </w:docPartPr>
      <w:docPartBody>
        <w:p w:rsidR="005F03CE" w:rsidRDefault="003C541B">
          <w:pPr>
            <w:pStyle w:val="BA9D9674D7ED42BB8FF3F4C81D960969"/>
          </w:pPr>
          <w:r w:rsidRPr="0043669D">
            <w:rPr>
              <w:rStyle w:val="placeholder1Char"/>
              <w:sz w:val="18"/>
              <w:szCs w:val="18"/>
            </w:rPr>
            <w:t>____________</w:t>
          </w:r>
        </w:p>
      </w:docPartBody>
    </w:docPart>
    <w:docPart>
      <w:docPartPr>
        <w:name w:val="3791C439D0534ED68852879D52CDE8EE"/>
        <w:category>
          <w:name w:val="常规"/>
          <w:gallery w:val="placeholder"/>
        </w:category>
        <w:types>
          <w:type w:val="bbPlcHdr"/>
        </w:types>
        <w:behaviors>
          <w:behavior w:val="content"/>
        </w:behaviors>
        <w:guid w:val="{85467057-2B65-4E96-AE32-BD420F2B0522}"/>
      </w:docPartPr>
      <w:docPartBody>
        <w:p w:rsidR="005F03CE" w:rsidRDefault="003C541B">
          <w:pPr>
            <w:pStyle w:val="3791C439D0534ED68852879D52CDE8EE"/>
          </w:pPr>
          <w:r w:rsidRPr="0043669D">
            <w:rPr>
              <w:rStyle w:val="placeholder1Char"/>
              <w:sz w:val="18"/>
              <w:szCs w:val="18"/>
            </w:rPr>
            <w:t>____________</w:t>
          </w:r>
        </w:p>
      </w:docPartBody>
    </w:docPart>
    <w:docPart>
      <w:docPartPr>
        <w:name w:val="26A5C91565084EAEA7DDB30F0B9AD11A"/>
        <w:category>
          <w:name w:val="常规"/>
          <w:gallery w:val="placeholder"/>
        </w:category>
        <w:types>
          <w:type w:val="bbPlcHdr"/>
        </w:types>
        <w:behaviors>
          <w:behavior w:val="content"/>
        </w:behaviors>
        <w:guid w:val="{A0167FB1-A206-489B-8452-C45CC7D6F025}"/>
      </w:docPartPr>
      <w:docPartBody>
        <w:p w:rsidR="005F03CE" w:rsidRDefault="003C541B">
          <w:pPr>
            <w:pStyle w:val="26A5C91565084EAEA7DDB30F0B9AD11A"/>
          </w:pPr>
          <w:r w:rsidRPr="0043669D">
            <w:rPr>
              <w:rStyle w:val="placeholder1Char"/>
              <w:sz w:val="18"/>
              <w:szCs w:val="18"/>
            </w:rPr>
            <w:t>____________</w:t>
          </w:r>
        </w:p>
      </w:docPartBody>
    </w:docPart>
    <w:docPart>
      <w:docPartPr>
        <w:name w:val="AFBEF2C9B75D41FC9CFB25F465C7EB7C"/>
        <w:category>
          <w:name w:val="常规"/>
          <w:gallery w:val="placeholder"/>
        </w:category>
        <w:types>
          <w:type w:val="bbPlcHdr"/>
        </w:types>
        <w:behaviors>
          <w:behavior w:val="content"/>
        </w:behaviors>
        <w:guid w:val="{D7E1DA92-AF06-40CC-8507-363AE8487E47}"/>
      </w:docPartPr>
      <w:docPartBody>
        <w:p w:rsidR="005F03CE" w:rsidRDefault="003C541B">
          <w:pPr>
            <w:pStyle w:val="AFBEF2C9B75D41FC9CFB25F465C7EB7C"/>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59B72EF9A172461EB687BE5A6BAE3A09"/>
        <w:category>
          <w:name w:val="常规"/>
          <w:gallery w:val="placeholder"/>
        </w:category>
        <w:types>
          <w:type w:val="bbPlcHdr"/>
        </w:types>
        <w:behaviors>
          <w:behavior w:val="content"/>
        </w:behaviors>
        <w:guid w:val="{465EDF57-4635-4F1E-A9D1-7934AB78E15D}"/>
      </w:docPartPr>
      <w:docPartBody>
        <w:p w:rsidR="005F03CE" w:rsidRDefault="003C541B">
          <w:pPr>
            <w:pStyle w:val="59B72EF9A172461EB687BE5A6BAE3A09"/>
          </w:pPr>
          <w:r w:rsidRPr="0043669D">
            <w:rPr>
              <w:rStyle w:val="placeholder1Char"/>
              <w:sz w:val="18"/>
              <w:szCs w:val="18"/>
            </w:rPr>
            <w:t>____________</w:t>
          </w:r>
        </w:p>
      </w:docPartBody>
    </w:docPart>
    <w:docPart>
      <w:docPartPr>
        <w:name w:val="D4F2507A6D82403297D90F8C70E077AA"/>
        <w:category>
          <w:name w:val="常规"/>
          <w:gallery w:val="placeholder"/>
        </w:category>
        <w:types>
          <w:type w:val="bbPlcHdr"/>
        </w:types>
        <w:behaviors>
          <w:behavior w:val="content"/>
        </w:behaviors>
        <w:guid w:val="{1C7ABA4A-D174-4207-8159-73F46787B332}"/>
      </w:docPartPr>
      <w:docPartBody>
        <w:p w:rsidR="005F03CE" w:rsidRDefault="003C541B">
          <w:pPr>
            <w:pStyle w:val="D4F2507A6D82403297D90F8C70E077AA"/>
          </w:pPr>
          <w:r w:rsidRPr="0043669D">
            <w:rPr>
              <w:rStyle w:val="placeholder1Char"/>
              <w:sz w:val="18"/>
              <w:szCs w:val="18"/>
            </w:rPr>
            <w:t>____________</w:t>
          </w:r>
        </w:p>
      </w:docPartBody>
    </w:docPart>
    <w:docPart>
      <w:docPartPr>
        <w:name w:val="0B7B4EAF39A34C9E9676D5CF6EBC6CFB"/>
        <w:category>
          <w:name w:val="常规"/>
          <w:gallery w:val="placeholder"/>
        </w:category>
        <w:types>
          <w:type w:val="bbPlcHdr"/>
        </w:types>
        <w:behaviors>
          <w:behavior w:val="content"/>
        </w:behaviors>
        <w:guid w:val="{A0E50DF0-8E43-49AF-8573-8C46D35F4CEB}"/>
      </w:docPartPr>
      <w:docPartBody>
        <w:p w:rsidR="005F03CE" w:rsidRDefault="003C541B">
          <w:pPr>
            <w:pStyle w:val="0B7B4EAF39A34C9E9676D5CF6EBC6CFB"/>
          </w:pPr>
          <w:r w:rsidRPr="0043669D">
            <w:rPr>
              <w:rStyle w:val="placeholder1Char"/>
              <w:sz w:val="18"/>
              <w:szCs w:val="18"/>
            </w:rPr>
            <w:t>____________</w:t>
          </w:r>
        </w:p>
      </w:docPartBody>
    </w:docPart>
    <w:docPart>
      <w:docPartPr>
        <w:name w:val="51ECE8EA76FC4A139F807C80E754D2A5"/>
        <w:category>
          <w:name w:val="常规"/>
          <w:gallery w:val="placeholder"/>
        </w:category>
        <w:types>
          <w:type w:val="bbPlcHdr"/>
        </w:types>
        <w:behaviors>
          <w:behavior w:val="content"/>
        </w:behaviors>
        <w:guid w:val="{DDE9C13E-E710-4F81-95FA-C9C2A4CC633C}"/>
      </w:docPartPr>
      <w:docPartBody>
        <w:p w:rsidR="005F03CE" w:rsidRDefault="003C541B">
          <w:pPr>
            <w:pStyle w:val="51ECE8EA76FC4A139F807C80E754D2A5"/>
          </w:pPr>
          <w:r w:rsidRPr="0043669D">
            <w:rPr>
              <w:rStyle w:val="placeholder1Char"/>
              <w:sz w:val="18"/>
              <w:szCs w:val="18"/>
            </w:rPr>
            <w:t>____________</w:t>
          </w:r>
        </w:p>
      </w:docPartBody>
    </w:docPart>
    <w:docPart>
      <w:docPartPr>
        <w:name w:val="3110347BC02544ED887FB915D836F086"/>
        <w:category>
          <w:name w:val="常规"/>
          <w:gallery w:val="placeholder"/>
        </w:category>
        <w:types>
          <w:type w:val="bbPlcHdr"/>
        </w:types>
        <w:behaviors>
          <w:behavior w:val="content"/>
        </w:behaviors>
        <w:guid w:val="{7BF0180A-91FD-433B-ADBE-49557E95EA17}"/>
      </w:docPartPr>
      <w:docPartBody>
        <w:p w:rsidR="005F03CE" w:rsidRDefault="003C541B">
          <w:pPr>
            <w:pStyle w:val="3110347BC02544ED887FB915D836F086"/>
          </w:pPr>
          <w:r w:rsidRPr="0043669D">
            <w:rPr>
              <w:rStyle w:val="placeholder1Char"/>
              <w:sz w:val="18"/>
              <w:szCs w:val="18"/>
            </w:rPr>
            <w:t>____________</w:t>
          </w:r>
        </w:p>
      </w:docPartBody>
    </w:docPart>
    <w:docPart>
      <w:docPartPr>
        <w:name w:val="DCAD8DE97BB84D45ADD74D434D6B0296"/>
        <w:category>
          <w:name w:val="常规"/>
          <w:gallery w:val="placeholder"/>
        </w:category>
        <w:types>
          <w:type w:val="bbPlcHdr"/>
        </w:types>
        <w:behaviors>
          <w:behavior w:val="content"/>
        </w:behaviors>
        <w:guid w:val="{B3B090E8-DD50-4A1F-AADD-4D35EB9AE8BE}"/>
      </w:docPartPr>
      <w:docPartBody>
        <w:p w:rsidR="005F03CE" w:rsidRDefault="003C541B">
          <w:pPr>
            <w:pStyle w:val="DCAD8DE97BB84D45ADD74D434D6B0296"/>
          </w:pPr>
          <w:r w:rsidRPr="0043669D">
            <w:rPr>
              <w:rStyle w:val="placeholder1Char"/>
              <w:sz w:val="18"/>
              <w:szCs w:val="18"/>
            </w:rPr>
            <w:t>____________</w:t>
          </w:r>
        </w:p>
      </w:docPartBody>
    </w:docPart>
    <w:docPart>
      <w:docPartPr>
        <w:name w:val="0409114E142F43048FA62DEEF3E854BE"/>
        <w:category>
          <w:name w:val="常规"/>
          <w:gallery w:val="placeholder"/>
        </w:category>
        <w:types>
          <w:type w:val="bbPlcHdr"/>
        </w:types>
        <w:behaviors>
          <w:behavior w:val="content"/>
        </w:behaviors>
        <w:guid w:val="{F03722FC-1C3F-4BF9-B2F9-EFD816027ECA}"/>
      </w:docPartPr>
      <w:docPartBody>
        <w:p w:rsidR="005F03CE" w:rsidRDefault="003C541B">
          <w:pPr>
            <w:pStyle w:val="0409114E142F43048FA62DEEF3E854BE"/>
          </w:pPr>
          <w:r w:rsidRPr="0043669D">
            <w:rPr>
              <w:rStyle w:val="placeholder1Char"/>
              <w:sz w:val="18"/>
              <w:szCs w:val="18"/>
            </w:rPr>
            <w:t>____________</w:t>
          </w:r>
        </w:p>
      </w:docPartBody>
    </w:docPart>
    <w:docPart>
      <w:docPartPr>
        <w:name w:val="8E9F25CBFE9E4C098D05C3345A3E4350"/>
        <w:category>
          <w:name w:val="常规"/>
          <w:gallery w:val="placeholder"/>
        </w:category>
        <w:types>
          <w:type w:val="bbPlcHdr"/>
        </w:types>
        <w:behaviors>
          <w:behavior w:val="content"/>
        </w:behaviors>
        <w:guid w:val="{8E870489-9CB1-4FFB-9949-8EFCA73EC906}"/>
      </w:docPartPr>
      <w:docPartBody>
        <w:p w:rsidR="005F03CE" w:rsidRDefault="003C541B">
          <w:pPr>
            <w:pStyle w:val="8E9F25CBFE9E4C098D05C3345A3E4350"/>
          </w:pPr>
          <w:r w:rsidRPr="0043669D">
            <w:rPr>
              <w:rStyle w:val="placeholder1Char"/>
              <w:sz w:val="18"/>
              <w:szCs w:val="18"/>
            </w:rPr>
            <w:t>____________</w:t>
          </w:r>
        </w:p>
      </w:docPartBody>
    </w:docPart>
    <w:docPart>
      <w:docPartPr>
        <w:name w:val="0780B0E4A6954276AF87ED6D2933DCBA"/>
        <w:category>
          <w:name w:val="常规"/>
          <w:gallery w:val="placeholder"/>
        </w:category>
        <w:types>
          <w:type w:val="bbPlcHdr"/>
        </w:types>
        <w:behaviors>
          <w:behavior w:val="content"/>
        </w:behaviors>
        <w:guid w:val="{58AABF75-D7E4-44FA-A6AD-9F2AE9B31356}"/>
      </w:docPartPr>
      <w:docPartBody>
        <w:p w:rsidR="005F03CE" w:rsidRDefault="003C541B">
          <w:pPr>
            <w:pStyle w:val="0780B0E4A6954276AF87ED6D2933DCBA"/>
          </w:pPr>
          <w:r w:rsidRPr="00A54D1F">
            <w:rPr>
              <w:rStyle w:val="placeholder1Char"/>
            </w:rPr>
            <w:t>____________</w:t>
          </w:r>
        </w:p>
      </w:docPartBody>
    </w:docPart>
    <w:docPart>
      <w:docPartPr>
        <w:name w:val="555D03BDF35E4F3AAFC2BEB6B4B511B4"/>
        <w:category>
          <w:name w:val="常规"/>
          <w:gallery w:val="placeholder"/>
        </w:category>
        <w:types>
          <w:type w:val="bbPlcHdr"/>
        </w:types>
        <w:behaviors>
          <w:behavior w:val="content"/>
        </w:behaviors>
        <w:guid w:val="{9F86E32B-DF8A-4C5B-A583-639AA51EC441}"/>
      </w:docPartPr>
      <w:docPartBody>
        <w:p w:rsidR="005F03CE" w:rsidRDefault="003C541B">
          <w:pPr>
            <w:pStyle w:val="555D03BDF35E4F3AAFC2BEB6B4B511B4"/>
          </w:pPr>
          <w:r w:rsidRPr="00A54D1F">
            <w:rPr>
              <w:rStyle w:val="placeholder1Char"/>
            </w:rPr>
            <w:t>____________</w:t>
          </w:r>
        </w:p>
      </w:docPartBody>
    </w:docPart>
    <w:docPart>
      <w:docPartPr>
        <w:name w:val="9E1F8FE116C744CEBF1DA404A43F133C"/>
        <w:category>
          <w:name w:val="常规"/>
          <w:gallery w:val="placeholder"/>
        </w:category>
        <w:types>
          <w:type w:val="bbPlcHdr"/>
        </w:types>
        <w:behaviors>
          <w:behavior w:val="content"/>
        </w:behaviors>
        <w:guid w:val="{02678D30-BA2A-48AB-8460-1F18C8E16608}"/>
      </w:docPartPr>
      <w:docPartBody>
        <w:p w:rsidR="005F03CE" w:rsidRDefault="003C541B">
          <w:pPr>
            <w:pStyle w:val="9E1F8FE116C744CEBF1DA404A43F133C"/>
          </w:pPr>
          <w:r w:rsidRPr="00A54D1F">
            <w:rPr>
              <w:rStyle w:val="placeholder1Char"/>
            </w:rPr>
            <w:t>____________</w:t>
          </w:r>
        </w:p>
      </w:docPartBody>
    </w:docPart>
    <w:docPart>
      <w:docPartPr>
        <w:name w:val="8E1DE222865D4D4D934BFB0D4DB1B3C1"/>
        <w:category>
          <w:name w:val="常规"/>
          <w:gallery w:val="placeholder"/>
        </w:category>
        <w:types>
          <w:type w:val="bbPlcHdr"/>
        </w:types>
        <w:behaviors>
          <w:behavior w:val="content"/>
        </w:behaviors>
        <w:guid w:val="{00F6AABA-7DDF-424E-B551-5D5728AEB3C3}"/>
      </w:docPartPr>
      <w:docPartBody>
        <w:p w:rsidR="005F03CE" w:rsidRDefault="003C541B">
          <w:pPr>
            <w:pStyle w:val="8E1DE222865D4D4D934BFB0D4DB1B3C1"/>
          </w:pPr>
          <w:r w:rsidRPr="00A54D1F">
            <w:rPr>
              <w:rStyle w:val="placeholder1Char"/>
            </w:rPr>
            <w:t>____________</w:t>
          </w:r>
        </w:p>
      </w:docPartBody>
    </w:docPart>
    <w:docPart>
      <w:docPartPr>
        <w:name w:val="8242B9C9AD13410B8B803AE440924D3E"/>
        <w:category>
          <w:name w:val="常规"/>
          <w:gallery w:val="placeholder"/>
        </w:category>
        <w:types>
          <w:type w:val="bbPlcHdr"/>
        </w:types>
        <w:behaviors>
          <w:behavior w:val="content"/>
        </w:behaviors>
        <w:guid w:val="{74142D92-BA3F-4B81-9E5C-49BFB4E7D3A7}"/>
      </w:docPartPr>
      <w:docPartBody>
        <w:p w:rsidR="005F03CE" w:rsidRDefault="003C541B">
          <w:pPr>
            <w:pStyle w:val="8242B9C9AD13410B8B803AE440924D3E"/>
          </w:pPr>
          <w:r w:rsidRPr="008F432C">
            <w:rPr>
              <w:rStyle w:val="placeholder1Char"/>
            </w:rPr>
            <w:t>____________</w:t>
          </w:r>
          <w:r w:rsidRPr="008F432C">
            <w:rPr>
              <w:rStyle w:val="placeholder1Char"/>
              <w:rFonts w:hint="eastAsia"/>
            </w:rPr>
            <w:t>______</w:t>
          </w:r>
        </w:p>
      </w:docPartBody>
    </w:docPart>
    <w:docPart>
      <w:docPartPr>
        <w:name w:val="91C1047316F944E08548EE49554529FD"/>
        <w:category>
          <w:name w:val="常规"/>
          <w:gallery w:val="placeholder"/>
        </w:category>
        <w:types>
          <w:type w:val="bbPlcHdr"/>
        </w:types>
        <w:behaviors>
          <w:behavior w:val="content"/>
        </w:behaviors>
        <w:guid w:val="{238E8376-D9B1-4AE0-BE0A-BF252573BA1D}"/>
      </w:docPartPr>
      <w:docPartBody>
        <w:p w:rsidR="005F03CE" w:rsidRDefault="003C541B">
          <w:pPr>
            <w:pStyle w:val="91C1047316F944E08548EE49554529FD"/>
          </w:pPr>
          <w:r w:rsidRPr="0043669D">
            <w:rPr>
              <w:rStyle w:val="placeholder1Char"/>
              <w:sz w:val="18"/>
              <w:szCs w:val="18"/>
            </w:rPr>
            <w:t>____________</w:t>
          </w:r>
        </w:p>
      </w:docPartBody>
    </w:docPart>
    <w:docPart>
      <w:docPartPr>
        <w:name w:val="7AEE010A2C134FB692D3063D6B6A01BE"/>
        <w:category>
          <w:name w:val="常规"/>
          <w:gallery w:val="placeholder"/>
        </w:category>
        <w:types>
          <w:type w:val="bbPlcHdr"/>
        </w:types>
        <w:behaviors>
          <w:behavior w:val="content"/>
        </w:behaviors>
        <w:guid w:val="{8E56B0A2-26BE-4A71-8FCF-63473F10C7F4}"/>
      </w:docPartPr>
      <w:docPartBody>
        <w:p w:rsidR="005F03CE" w:rsidRDefault="003C541B">
          <w:pPr>
            <w:pStyle w:val="7AEE010A2C134FB692D3063D6B6A01BE"/>
          </w:pPr>
          <w:r w:rsidRPr="0043669D">
            <w:rPr>
              <w:rStyle w:val="placeholder1Char"/>
              <w:sz w:val="18"/>
              <w:szCs w:val="18"/>
            </w:rPr>
            <w:t>____________</w:t>
          </w:r>
        </w:p>
      </w:docPartBody>
    </w:docPart>
    <w:docPart>
      <w:docPartPr>
        <w:name w:val="5ECEBA31849F4F469976D0E8B8971296"/>
        <w:category>
          <w:name w:val="常规"/>
          <w:gallery w:val="placeholder"/>
        </w:category>
        <w:types>
          <w:type w:val="bbPlcHdr"/>
        </w:types>
        <w:behaviors>
          <w:behavior w:val="content"/>
        </w:behaviors>
        <w:guid w:val="{060987E4-058B-48C6-A082-1DA089543C2D}"/>
      </w:docPartPr>
      <w:docPartBody>
        <w:p w:rsidR="005F03CE" w:rsidRDefault="003C541B">
          <w:pPr>
            <w:pStyle w:val="5ECEBA31849F4F469976D0E8B8971296"/>
          </w:pPr>
          <w:r w:rsidRPr="0043669D">
            <w:rPr>
              <w:rStyle w:val="placeholder1Char"/>
              <w:sz w:val="18"/>
              <w:szCs w:val="18"/>
            </w:rPr>
            <w:t>____________</w:t>
          </w:r>
        </w:p>
      </w:docPartBody>
    </w:docPart>
    <w:docPart>
      <w:docPartPr>
        <w:name w:val="A0EA044400604AF9BE37DC16C6059D59"/>
        <w:category>
          <w:name w:val="常规"/>
          <w:gallery w:val="placeholder"/>
        </w:category>
        <w:types>
          <w:type w:val="bbPlcHdr"/>
        </w:types>
        <w:behaviors>
          <w:behavior w:val="content"/>
        </w:behaviors>
        <w:guid w:val="{B69917EB-B746-40B9-89EF-0849D9F01FE1}"/>
      </w:docPartPr>
      <w:docPartBody>
        <w:p w:rsidR="005F03CE" w:rsidRDefault="003C541B">
          <w:pPr>
            <w:pStyle w:val="A0EA044400604AF9BE37DC16C6059D59"/>
          </w:pPr>
          <w:r w:rsidRPr="0043669D">
            <w:rPr>
              <w:rStyle w:val="placeholder1Char"/>
              <w:sz w:val="18"/>
              <w:szCs w:val="18"/>
            </w:rPr>
            <w:t>____________</w:t>
          </w:r>
        </w:p>
      </w:docPartBody>
    </w:docPart>
    <w:docPart>
      <w:docPartPr>
        <w:name w:val="D1C3518182064A0CB818EC41AE66116D"/>
        <w:category>
          <w:name w:val="常规"/>
          <w:gallery w:val="placeholder"/>
        </w:category>
        <w:types>
          <w:type w:val="bbPlcHdr"/>
        </w:types>
        <w:behaviors>
          <w:behavior w:val="content"/>
        </w:behaviors>
        <w:guid w:val="{E9FFCB75-5D4E-45C4-93FE-90DF610B8617}"/>
      </w:docPartPr>
      <w:docPartBody>
        <w:p w:rsidR="005F03CE" w:rsidRDefault="003C541B">
          <w:pPr>
            <w:pStyle w:val="D1C3518182064A0CB818EC41AE66116D"/>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5D93D27CF786414F8D14E826324B058C"/>
        <w:category>
          <w:name w:val="常规"/>
          <w:gallery w:val="placeholder"/>
        </w:category>
        <w:types>
          <w:type w:val="bbPlcHdr"/>
        </w:types>
        <w:behaviors>
          <w:behavior w:val="content"/>
        </w:behaviors>
        <w:guid w:val="{81142646-B962-4273-B91B-686DDD8E88F8}"/>
      </w:docPartPr>
      <w:docPartBody>
        <w:p w:rsidR="005F03CE" w:rsidRDefault="003C541B">
          <w:pPr>
            <w:pStyle w:val="5D93D27CF786414F8D14E826324B058C"/>
          </w:pPr>
          <w:r w:rsidRPr="0043669D">
            <w:rPr>
              <w:rStyle w:val="placeholder1Char"/>
              <w:sz w:val="18"/>
              <w:szCs w:val="18"/>
            </w:rPr>
            <w:t>____________</w:t>
          </w:r>
        </w:p>
      </w:docPartBody>
    </w:docPart>
    <w:docPart>
      <w:docPartPr>
        <w:name w:val="BD26BA431BEB4210A50B43DDA3B3787F"/>
        <w:category>
          <w:name w:val="常规"/>
          <w:gallery w:val="placeholder"/>
        </w:category>
        <w:types>
          <w:type w:val="bbPlcHdr"/>
        </w:types>
        <w:behaviors>
          <w:behavior w:val="content"/>
        </w:behaviors>
        <w:guid w:val="{67AC03A3-64D5-42B4-BDD6-9561323D5C71}"/>
      </w:docPartPr>
      <w:docPartBody>
        <w:p w:rsidR="005F03CE" w:rsidRDefault="003C541B">
          <w:pPr>
            <w:pStyle w:val="BD26BA431BEB4210A50B43DDA3B3787F"/>
          </w:pPr>
          <w:r w:rsidRPr="0043669D">
            <w:rPr>
              <w:rStyle w:val="placeholder1Char"/>
              <w:sz w:val="18"/>
              <w:szCs w:val="18"/>
            </w:rPr>
            <w:t>___________</w:t>
          </w:r>
        </w:p>
      </w:docPartBody>
    </w:docPart>
    <w:docPart>
      <w:docPartPr>
        <w:name w:val="0C8C7A6819DE4767BBA5E5241B74F7B6"/>
        <w:category>
          <w:name w:val="常规"/>
          <w:gallery w:val="placeholder"/>
        </w:category>
        <w:types>
          <w:type w:val="bbPlcHdr"/>
        </w:types>
        <w:behaviors>
          <w:behavior w:val="content"/>
        </w:behaviors>
        <w:guid w:val="{619914D0-C1E4-43FF-8B1C-B868D399B312}"/>
      </w:docPartPr>
      <w:docPartBody>
        <w:p w:rsidR="005F03CE" w:rsidRDefault="003C541B">
          <w:pPr>
            <w:pStyle w:val="0C8C7A6819DE4767BBA5E5241B74F7B6"/>
          </w:pPr>
          <w:r w:rsidRPr="0043669D">
            <w:rPr>
              <w:rStyle w:val="placeholder1Char"/>
              <w:sz w:val="18"/>
              <w:szCs w:val="18"/>
            </w:rPr>
            <w:t>____________</w:t>
          </w:r>
        </w:p>
      </w:docPartBody>
    </w:docPart>
    <w:docPart>
      <w:docPartPr>
        <w:name w:val="3B1D427A097546868FAE7AF3FA129504"/>
        <w:category>
          <w:name w:val="常规"/>
          <w:gallery w:val="placeholder"/>
        </w:category>
        <w:types>
          <w:type w:val="bbPlcHdr"/>
        </w:types>
        <w:behaviors>
          <w:behavior w:val="content"/>
        </w:behaviors>
        <w:guid w:val="{EFC4BF65-7BE7-474B-ADFB-7E07229A7F70}"/>
      </w:docPartPr>
      <w:docPartBody>
        <w:p w:rsidR="005F03CE" w:rsidRDefault="003C541B">
          <w:pPr>
            <w:pStyle w:val="3B1D427A097546868FAE7AF3FA129504"/>
          </w:pPr>
          <w:r w:rsidRPr="0043669D">
            <w:rPr>
              <w:rStyle w:val="placeholder1Char"/>
              <w:sz w:val="18"/>
              <w:szCs w:val="18"/>
            </w:rPr>
            <w:t>___________</w:t>
          </w:r>
        </w:p>
      </w:docPartBody>
    </w:docPart>
    <w:docPart>
      <w:docPartPr>
        <w:name w:val="A9776481187D49A58E7B0406C47C8399"/>
        <w:category>
          <w:name w:val="常规"/>
          <w:gallery w:val="placeholder"/>
        </w:category>
        <w:types>
          <w:type w:val="bbPlcHdr"/>
        </w:types>
        <w:behaviors>
          <w:behavior w:val="content"/>
        </w:behaviors>
        <w:guid w:val="{0361EBB3-727E-41F1-965E-36140CF75CF1}"/>
      </w:docPartPr>
      <w:docPartBody>
        <w:p w:rsidR="005F03CE" w:rsidRDefault="003C541B">
          <w:pPr>
            <w:pStyle w:val="A9776481187D49A58E7B0406C47C8399"/>
          </w:pPr>
          <w:r w:rsidRPr="0043669D">
            <w:rPr>
              <w:rStyle w:val="placeholder1Char"/>
              <w:sz w:val="18"/>
              <w:szCs w:val="18"/>
            </w:rPr>
            <w:t>____________</w:t>
          </w:r>
        </w:p>
      </w:docPartBody>
    </w:docPart>
    <w:docPart>
      <w:docPartPr>
        <w:name w:val="186C3156B2D3449AA1503ADF20F4F761"/>
        <w:category>
          <w:name w:val="常规"/>
          <w:gallery w:val="placeholder"/>
        </w:category>
        <w:types>
          <w:type w:val="bbPlcHdr"/>
        </w:types>
        <w:behaviors>
          <w:behavior w:val="content"/>
        </w:behaviors>
        <w:guid w:val="{101069DD-31F3-442F-99A7-98A321CEF27A}"/>
      </w:docPartPr>
      <w:docPartBody>
        <w:p w:rsidR="005F03CE" w:rsidRDefault="003C541B">
          <w:pPr>
            <w:pStyle w:val="186C3156B2D3449AA1503ADF20F4F761"/>
          </w:pPr>
          <w:r w:rsidRPr="0043669D">
            <w:rPr>
              <w:rStyle w:val="placeholder1Char"/>
              <w:sz w:val="18"/>
              <w:szCs w:val="18"/>
            </w:rPr>
            <w:t>___________</w:t>
          </w:r>
        </w:p>
      </w:docPartBody>
    </w:docPart>
    <w:docPart>
      <w:docPartPr>
        <w:name w:val="D709742AC5084D5E94369C1EDFAE914B"/>
        <w:category>
          <w:name w:val="常规"/>
          <w:gallery w:val="placeholder"/>
        </w:category>
        <w:types>
          <w:type w:val="bbPlcHdr"/>
        </w:types>
        <w:behaviors>
          <w:behavior w:val="content"/>
        </w:behaviors>
        <w:guid w:val="{92B073F8-EE83-435A-A983-09FA08E3E695}"/>
      </w:docPartPr>
      <w:docPartBody>
        <w:p w:rsidR="005F03CE" w:rsidRDefault="003C541B">
          <w:pPr>
            <w:pStyle w:val="D709742AC5084D5E94369C1EDFAE914B"/>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2A4CB27B9BF84E96885664B619879CF6"/>
        <w:category>
          <w:name w:val="常规"/>
          <w:gallery w:val="placeholder"/>
        </w:category>
        <w:types>
          <w:type w:val="bbPlcHdr"/>
        </w:types>
        <w:behaviors>
          <w:behavior w:val="content"/>
        </w:behaviors>
        <w:guid w:val="{E2311B3D-960B-4CAA-B69C-E6AF5BAE6662}"/>
      </w:docPartPr>
      <w:docPartBody>
        <w:p w:rsidR="005F03CE" w:rsidRDefault="003C541B">
          <w:pPr>
            <w:pStyle w:val="2A4CB27B9BF84E96885664B619879CF6"/>
          </w:pPr>
          <w:r w:rsidRPr="00F254F3">
            <w:rPr>
              <w:rStyle w:val="a3"/>
              <w:rFonts w:hint="eastAsia"/>
            </w:rPr>
            <w:t>单击此处输入文字。</w:t>
          </w:r>
        </w:p>
      </w:docPartBody>
    </w:docPart>
    <w:docPart>
      <w:docPartPr>
        <w:name w:val="C0D8BF21B7454BA494BFD1337EA31248"/>
        <w:category>
          <w:name w:val="常规"/>
          <w:gallery w:val="placeholder"/>
        </w:category>
        <w:types>
          <w:type w:val="bbPlcHdr"/>
        </w:types>
        <w:behaviors>
          <w:behavior w:val="content"/>
        </w:behaviors>
        <w:guid w:val="{ABC68A6D-5BCB-436D-8940-3FA586466D7C}"/>
      </w:docPartPr>
      <w:docPartBody>
        <w:p w:rsidR="005F03CE" w:rsidRDefault="003C541B">
          <w:pPr>
            <w:pStyle w:val="C0D8BF21B7454BA494BFD1337EA31248"/>
          </w:pPr>
          <w:r w:rsidRPr="008F432C">
            <w:rPr>
              <w:rStyle w:val="placeholder1Char"/>
              <w:rFonts w:hint="eastAsia"/>
            </w:rPr>
            <w:t>_</w:t>
          </w:r>
          <w:r w:rsidRPr="008F432C">
            <w:rPr>
              <w:rStyle w:val="placeholder1Char"/>
            </w:rPr>
            <w:t>_</w:t>
          </w:r>
        </w:p>
      </w:docPartBody>
    </w:docPart>
    <w:docPart>
      <w:docPartPr>
        <w:name w:val="78007C3FC54243CE80D1E7BD7F048130"/>
        <w:category>
          <w:name w:val="常规"/>
          <w:gallery w:val="placeholder"/>
        </w:category>
        <w:types>
          <w:type w:val="bbPlcHdr"/>
        </w:types>
        <w:behaviors>
          <w:behavior w:val="content"/>
        </w:behaviors>
        <w:guid w:val="{9D88BB72-5AAC-4B95-B99D-F024337AB777}"/>
      </w:docPartPr>
      <w:docPartBody>
        <w:p w:rsidR="005F03CE" w:rsidRDefault="003C541B">
          <w:pPr>
            <w:pStyle w:val="78007C3FC54243CE80D1E7BD7F048130"/>
          </w:pPr>
          <w:r w:rsidRPr="008F432C">
            <w:rPr>
              <w:rStyle w:val="placeholder1Char"/>
            </w:rPr>
            <w:t>______________</w:t>
          </w:r>
          <w:r w:rsidRPr="008F432C">
            <w:rPr>
              <w:rStyle w:val="placeholder1Char"/>
              <w:rFonts w:hint="eastAsia"/>
            </w:rPr>
            <w:t>___</w:t>
          </w:r>
        </w:p>
      </w:docPartBody>
    </w:docPart>
    <w:docPart>
      <w:docPartPr>
        <w:name w:val="43B119EE927340B39FF80272B6B585D0"/>
        <w:category>
          <w:name w:val="常规"/>
          <w:gallery w:val="placeholder"/>
        </w:category>
        <w:types>
          <w:type w:val="bbPlcHdr"/>
        </w:types>
        <w:behaviors>
          <w:behavior w:val="content"/>
        </w:behaviors>
        <w:guid w:val="{CAFA033D-2BA5-45DD-BAF8-57C924C16195}"/>
      </w:docPartPr>
      <w:docPartBody>
        <w:p w:rsidR="005F03CE" w:rsidRDefault="003C541B">
          <w:pPr>
            <w:pStyle w:val="43B119EE927340B39FF80272B6B585D0"/>
          </w:pPr>
          <w:r w:rsidRPr="009E5B73">
            <w:rPr>
              <w:rStyle w:val="placeholder1Char"/>
            </w:rPr>
            <w:t>____________</w:t>
          </w:r>
        </w:p>
      </w:docPartBody>
    </w:docPart>
    <w:docPart>
      <w:docPartPr>
        <w:name w:val="A334AC8945714D6886B3099CB18328D2"/>
        <w:category>
          <w:name w:val="常规"/>
          <w:gallery w:val="placeholder"/>
        </w:category>
        <w:types>
          <w:type w:val="bbPlcHdr"/>
        </w:types>
        <w:behaviors>
          <w:behavior w:val="content"/>
        </w:behaviors>
        <w:guid w:val="{38BBC429-C8DF-4FC9-8FAF-813E048B9296}"/>
      </w:docPartPr>
      <w:docPartBody>
        <w:p w:rsidR="005F03CE" w:rsidRDefault="003C541B">
          <w:pPr>
            <w:pStyle w:val="A334AC8945714D6886B3099CB18328D2"/>
          </w:pPr>
          <w:r w:rsidRPr="009E5B73">
            <w:rPr>
              <w:rStyle w:val="placeholder1Char"/>
            </w:rPr>
            <w:t>____________</w:t>
          </w:r>
        </w:p>
      </w:docPartBody>
    </w:docPart>
    <w:docPart>
      <w:docPartPr>
        <w:name w:val="380952F053FE44448EA9C960ED58129D"/>
        <w:category>
          <w:name w:val="常规"/>
          <w:gallery w:val="placeholder"/>
        </w:category>
        <w:types>
          <w:type w:val="bbPlcHdr"/>
        </w:types>
        <w:behaviors>
          <w:behavior w:val="content"/>
        </w:behaviors>
        <w:guid w:val="{0630E81C-3DA2-4CDA-8F26-A242B08C8ACF}"/>
      </w:docPartPr>
      <w:docPartBody>
        <w:p w:rsidR="005F03CE" w:rsidRDefault="003C541B">
          <w:pPr>
            <w:pStyle w:val="380952F053FE44448EA9C960ED58129D"/>
          </w:pPr>
          <w:r w:rsidRPr="008F432C">
            <w:rPr>
              <w:rStyle w:val="placeholder1Char"/>
              <w:rFonts w:hint="eastAsia"/>
            </w:rPr>
            <w:t>选择</w:t>
          </w:r>
        </w:p>
      </w:docPartBody>
    </w:docPart>
    <w:docPart>
      <w:docPartPr>
        <w:name w:val="42A26C56D2814EC5BD8055E823E8EC21"/>
        <w:category>
          <w:name w:val="常规"/>
          <w:gallery w:val="placeholder"/>
        </w:category>
        <w:types>
          <w:type w:val="bbPlcHdr"/>
        </w:types>
        <w:behaviors>
          <w:behavior w:val="content"/>
        </w:behaviors>
        <w:guid w:val="{63D8EE82-ED00-46FE-B61C-2FCF5EAC6951}"/>
      </w:docPartPr>
      <w:docPartBody>
        <w:p w:rsidR="005F03CE" w:rsidRDefault="003C541B">
          <w:pPr>
            <w:pStyle w:val="42A26C56D2814EC5BD8055E823E8EC21"/>
          </w:pPr>
          <w:r w:rsidRPr="009E5B73">
            <w:rPr>
              <w:rStyle w:val="placeholder1Char"/>
            </w:rPr>
            <w:t>____________</w:t>
          </w:r>
        </w:p>
      </w:docPartBody>
    </w:docPart>
    <w:docPart>
      <w:docPartPr>
        <w:name w:val="FC7F72CC6BBF47FB94FBC48E87A22B73"/>
        <w:category>
          <w:name w:val="常规"/>
          <w:gallery w:val="placeholder"/>
        </w:category>
        <w:types>
          <w:type w:val="bbPlcHdr"/>
        </w:types>
        <w:behaviors>
          <w:behavior w:val="content"/>
        </w:behaviors>
        <w:guid w:val="{CBA022B0-DA06-4D73-B08D-9AA4B974822C}"/>
      </w:docPartPr>
      <w:docPartBody>
        <w:p w:rsidR="005F03CE" w:rsidRDefault="003C541B">
          <w:pPr>
            <w:pStyle w:val="FC7F72CC6BBF47FB94FBC48E87A22B73"/>
          </w:pPr>
          <w:r w:rsidRPr="009E5B73">
            <w:rPr>
              <w:rStyle w:val="placeholder1Char"/>
            </w:rPr>
            <w:t>____________</w:t>
          </w:r>
        </w:p>
      </w:docPartBody>
    </w:docPart>
    <w:docPart>
      <w:docPartPr>
        <w:name w:val="9186F80487A749FEA40D0635B7E883E9"/>
        <w:category>
          <w:name w:val="常规"/>
          <w:gallery w:val="placeholder"/>
        </w:category>
        <w:types>
          <w:type w:val="bbPlcHdr"/>
        </w:types>
        <w:behaviors>
          <w:behavior w:val="content"/>
        </w:behaviors>
        <w:guid w:val="{43DEC1AA-461F-483B-B12E-B307C3E378C6}"/>
      </w:docPartPr>
      <w:docPartBody>
        <w:p w:rsidR="005F03CE" w:rsidRDefault="003C541B">
          <w:pPr>
            <w:pStyle w:val="9186F80487A749FEA40D0635B7E883E9"/>
          </w:pPr>
          <w:r w:rsidRPr="008F432C">
            <w:rPr>
              <w:rStyle w:val="placeholder1Char"/>
              <w:rFonts w:hint="eastAsia"/>
            </w:rPr>
            <w:t>_</w:t>
          </w:r>
          <w:r w:rsidRPr="008F432C">
            <w:rPr>
              <w:rStyle w:val="placeholder1Char"/>
            </w:rPr>
            <w:t>_</w:t>
          </w:r>
        </w:p>
      </w:docPartBody>
    </w:docPart>
    <w:docPart>
      <w:docPartPr>
        <w:name w:val="22AE813620BA42E880CB359BFDDF99F1"/>
        <w:category>
          <w:name w:val="常规"/>
          <w:gallery w:val="placeholder"/>
        </w:category>
        <w:types>
          <w:type w:val="bbPlcHdr"/>
        </w:types>
        <w:behaviors>
          <w:behavior w:val="content"/>
        </w:behaviors>
        <w:guid w:val="{4296C618-5AF4-4211-93E0-60620C1B0B02}"/>
      </w:docPartPr>
      <w:docPartBody>
        <w:p w:rsidR="005F03CE" w:rsidRDefault="003C541B">
          <w:pPr>
            <w:pStyle w:val="22AE813620BA42E880CB359BFDDF99F1"/>
          </w:pPr>
          <w:r w:rsidRPr="008F432C">
            <w:rPr>
              <w:rStyle w:val="placeholder1Char"/>
            </w:rPr>
            <w:t>______________</w:t>
          </w:r>
          <w:r w:rsidRPr="008F432C">
            <w:rPr>
              <w:rStyle w:val="placeholder1Char"/>
              <w:rFonts w:hint="eastAsia"/>
            </w:rPr>
            <w:t>___</w:t>
          </w:r>
        </w:p>
      </w:docPartBody>
    </w:docPart>
    <w:docPart>
      <w:docPartPr>
        <w:name w:val="1C8AF0C7D3114BCFA90BF19AE46703DC"/>
        <w:category>
          <w:name w:val="常规"/>
          <w:gallery w:val="placeholder"/>
        </w:category>
        <w:types>
          <w:type w:val="bbPlcHdr"/>
        </w:types>
        <w:behaviors>
          <w:behavior w:val="content"/>
        </w:behaviors>
        <w:guid w:val="{9275F245-0F8D-49B1-93B9-F843D963316D}"/>
      </w:docPartPr>
      <w:docPartBody>
        <w:p w:rsidR="005F03CE" w:rsidRDefault="003C541B">
          <w:pPr>
            <w:pStyle w:val="1C8AF0C7D3114BCFA90BF19AE46703DC"/>
          </w:pPr>
          <w:r w:rsidRPr="007B4B57">
            <w:rPr>
              <w:rStyle w:val="placeholder1Char"/>
            </w:rPr>
            <w:t>____________</w:t>
          </w:r>
        </w:p>
      </w:docPartBody>
    </w:docPart>
    <w:docPart>
      <w:docPartPr>
        <w:name w:val="87794C0E619944B2A917DEFB0264A0AA"/>
        <w:category>
          <w:name w:val="常规"/>
          <w:gallery w:val="placeholder"/>
        </w:category>
        <w:types>
          <w:type w:val="bbPlcHdr"/>
        </w:types>
        <w:behaviors>
          <w:behavior w:val="content"/>
        </w:behaviors>
        <w:guid w:val="{F48B1625-1664-4821-9728-3F22621C3F18}"/>
      </w:docPartPr>
      <w:docPartBody>
        <w:p w:rsidR="005F03CE" w:rsidRDefault="003C541B">
          <w:pPr>
            <w:pStyle w:val="87794C0E619944B2A917DEFB0264A0AA"/>
          </w:pPr>
          <w:r w:rsidRPr="007B4B57">
            <w:rPr>
              <w:rStyle w:val="placeholder1Char"/>
            </w:rPr>
            <w:t>____________</w:t>
          </w:r>
        </w:p>
      </w:docPartBody>
    </w:docPart>
    <w:docPart>
      <w:docPartPr>
        <w:name w:val="EBBCBD937EF44C6581ACBFD12E34CB79"/>
        <w:category>
          <w:name w:val="常规"/>
          <w:gallery w:val="placeholder"/>
        </w:category>
        <w:types>
          <w:type w:val="bbPlcHdr"/>
        </w:types>
        <w:behaviors>
          <w:behavior w:val="content"/>
        </w:behaviors>
        <w:guid w:val="{62BEBB7E-7B5F-4F64-94EB-B7406AA4E74F}"/>
      </w:docPartPr>
      <w:docPartBody>
        <w:p w:rsidR="005F03CE" w:rsidRDefault="003C541B">
          <w:pPr>
            <w:pStyle w:val="EBBCBD937EF44C6581ACBFD12E34CB79"/>
          </w:pPr>
          <w:r w:rsidRPr="008F432C">
            <w:rPr>
              <w:rStyle w:val="placeholder1Char"/>
              <w:rFonts w:hint="eastAsia"/>
            </w:rPr>
            <w:t>选择</w:t>
          </w:r>
        </w:p>
      </w:docPartBody>
    </w:docPart>
    <w:docPart>
      <w:docPartPr>
        <w:name w:val="EAFF583E2CA5402C9433338C480C95CE"/>
        <w:category>
          <w:name w:val="常规"/>
          <w:gallery w:val="placeholder"/>
        </w:category>
        <w:types>
          <w:type w:val="bbPlcHdr"/>
        </w:types>
        <w:behaviors>
          <w:behavior w:val="content"/>
        </w:behaviors>
        <w:guid w:val="{0EA1A8CF-D7BC-41F2-B197-D15D91A01323}"/>
      </w:docPartPr>
      <w:docPartBody>
        <w:p w:rsidR="005F03CE" w:rsidRDefault="003C541B">
          <w:pPr>
            <w:pStyle w:val="EAFF583E2CA5402C9433338C480C95CE"/>
          </w:pPr>
          <w:r w:rsidRPr="007B4B57">
            <w:rPr>
              <w:rStyle w:val="placeholder1Char"/>
              <w:szCs w:val="18"/>
            </w:rPr>
            <w:t>____________</w:t>
          </w:r>
        </w:p>
      </w:docPartBody>
    </w:docPart>
    <w:docPart>
      <w:docPartPr>
        <w:name w:val="FAD5A4C68F3141B2B3172397608300BF"/>
        <w:category>
          <w:name w:val="常规"/>
          <w:gallery w:val="placeholder"/>
        </w:category>
        <w:types>
          <w:type w:val="bbPlcHdr"/>
        </w:types>
        <w:behaviors>
          <w:behavior w:val="content"/>
        </w:behaviors>
        <w:guid w:val="{514E6969-85D9-4B52-B11C-CE5A5CA0DF6E}"/>
      </w:docPartPr>
      <w:docPartBody>
        <w:p w:rsidR="005F03CE" w:rsidRDefault="003C541B">
          <w:pPr>
            <w:pStyle w:val="FAD5A4C68F3141B2B3172397608300BF"/>
          </w:pPr>
          <w:r w:rsidRPr="007B4B57">
            <w:rPr>
              <w:rStyle w:val="placeholder1Char"/>
              <w:szCs w:val="18"/>
            </w:rPr>
            <w:t>____________</w:t>
          </w:r>
        </w:p>
      </w:docPartBody>
    </w:docPart>
    <w:docPart>
      <w:docPartPr>
        <w:name w:val="50BA94DF1D5F4305AB3B031393224577"/>
        <w:category>
          <w:name w:val="常规"/>
          <w:gallery w:val="placeholder"/>
        </w:category>
        <w:types>
          <w:type w:val="bbPlcHdr"/>
        </w:types>
        <w:behaviors>
          <w:behavior w:val="content"/>
        </w:behaviors>
        <w:guid w:val="{891CAB11-FB20-4292-BD96-B00B68CF6C89}"/>
      </w:docPartPr>
      <w:docPartBody>
        <w:p w:rsidR="005F03CE" w:rsidRDefault="003C541B">
          <w:pPr>
            <w:pStyle w:val="50BA94DF1D5F4305AB3B031393224577"/>
          </w:pPr>
          <w:r w:rsidRPr="0043669D">
            <w:rPr>
              <w:rStyle w:val="placeholder1Char"/>
              <w:sz w:val="18"/>
              <w:szCs w:val="18"/>
            </w:rPr>
            <w:t>____________</w:t>
          </w:r>
        </w:p>
      </w:docPartBody>
    </w:docPart>
    <w:docPart>
      <w:docPartPr>
        <w:name w:val="E8A2A2BB559142489EAAD0F41D7066E2"/>
        <w:category>
          <w:name w:val="常规"/>
          <w:gallery w:val="placeholder"/>
        </w:category>
        <w:types>
          <w:type w:val="bbPlcHdr"/>
        </w:types>
        <w:behaviors>
          <w:behavior w:val="content"/>
        </w:behaviors>
        <w:guid w:val="{4472DFF2-143C-47A8-97F0-AC2A5379DDA8}"/>
      </w:docPartPr>
      <w:docPartBody>
        <w:p w:rsidR="005F03CE" w:rsidRDefault="003C541B">
          <w:pPr>
            <w:pStyle w:val="E8A2A2BB559142489EAAD0F41D7066E2"/>
          </w:pPr>
          <w:r w:rsidRPr="0043669D">
            <w:rPr>
              <w:rStyle w:val="placeholder1Char"/>
              <w:sz w:val="18"/>
              <w:szCs w:val="18"/>
            </w:rPr>
            <w:t>____________</w:t>
          </w:r>
        </w:p>
      </w:docPartBody>
    </w:docPart>
    <w:docPart>
      <w:docPartPr>
        <w:name w:val="472048E82AC44FB28A946CCD5383D6BE"/>
        <w:category>
          <w:name w:val="常规"/>
          <w:gallery w:val="placeholder"/>
        </w:category>
        <w:types>
          <w:type w:val="bbPlcHdr"/>
        </w:types>
        <w:behaviors>
          <w:behavior w:val="content"/>
        </w:behaviors>
        <w:guid w:val="{DAB2F6AB-C70B-4F73-9D97-0D3FBE25098F}"/>
      </w:docPartPr>
      <w:docPartBody>
        <w:p w:rsidR="005F03CE" w:rsidRDefault="003C541B">
          <w:pPr>
            <w:pStyle w:val="472048E82AC44FB28A946CCD5383D6BE"/>
          </w:pPr>
          <w:r w:rsidRPr="0043669D">
            <w:rPr>
              <w:rStyle w:val="placeholder1Char"/>
              <w:sz w:val="18"/>
              <w:szCs w:val="18"/>
            </w:rPr>
            <w:t>____________</w:t>
          </w:r>
        </w:p>
      </w:docPartBody>
    </w:docPart>
    <w:docPart>
      <w:docPartPr>
        <w:name w:val="A790C637DAF54315A3BE54A400E61771"/>
        <w:category>
          <w:name w:val="常规"/>
          <w:gallery w:val="placeholder"/>
        </w:category>
        <w:types>
          <w:type w:val="bbPlcHdr"/>
        </w:types>
        <w:behaviors>
          <w:behavior w:val="content"/>
        </w:behaviors>
        <w:guid w:val="{0447262E-699F-46CE-BCA6-260A3529354A}"/>
      </w:docPartPr>
      <w:docPartBody>
        <w:p w:rsidR="005F03CE" w:rsidRDefault="003C541B">
          <w:pPr>
            <w:pStyle w:val="A790C637DAF54315A3BE54A400E61771"/>
          </w:pPr>
          <w:r w:rsidRPr="0043669D">
            <w:rPr>
              <w:rStyle w:val="placeholder1Char"/>
              <w:sz w:val="18"/>
              <w:szCs w:val="18"/>
            </w:rPr>
            <w:t>____________</w:t>
          </w:r>
        </w:p>
      </w:docPartBody>
    </w:docPart>
    <w:docPart>
      <w:docPartPr>
        <w:name w:val="A0DE5044599D4ACB981C27EF77032D75"/>
        <w:category>
          <w:name w:val="常规"/>
          <w:gallery w:val="placeholder"/>
        </w:category>
        <w:types>
          <w:type w:val="bbPlcHdr"/>
        </w:types>
        <w:behaviors>
          <w:behavior w:val="content"/>
        </w:behaviors>
        <w:guid w:val="{B2282461-530A-44C5-B094-885A47CF4B97}"/>
      </w:docPartPr>
      <w:docPartBody>
        <w:p w:rsidR="005F03CE" w:rsidRDefault="003C541B">
          <w:pPr>
            <w:pStyle w:val="A0DE5044599D4ACB981C27EF77032D75"/>
          </w:pPr>
          <w:r w:rsidRPr="0043669D">
            <w:rPr>
              <w:rStyle w:val="placeholder1Char"/>
              <w:sz w:val="18"/>
              <w:szCs w:val="18"/>
            </w:rPr>
            <w:t>____________</w:t>
          </w:r>
        </w:p>
      </w:docPartBody>
    </w:docPart>
    <w:docPart>
      <w:docPartPr>
        <w:name w:val="C374C908B2FD458387E5D3209C3B8626"/>
        <w:category>
          <w:name w:val="常规"/>
          <w:gallery w:val="placeholder"/>
        </w:category>
        <w:types>
          <w:type w:val="bbPlcHdr"/>
        </w:types>
        <w:behaviors>
          <w:behavior w:val="content"/>
        </w:behaviors>
        <w:guid w:val="{03A0D7AD-421C-4961-9166-F651B0E9C553}"/>
      </w:docPartPr>
      <w:docPartBody>
        <w:p w:rsidR="005F03CE" w:rsidRDefault="003C541B">
          <w:pPr>
            <w:pStyle w:val="C374C908B2FD458387E5D3209C3B8626"/>
          </w:pPr>
          <w:r w:rsidRPr="0043669D">
            <w:rPr>
              <w:rStyle w:val="placeholder1Char"/>
              <w:sz w:val="18"/>
              <w:szCs w:val="18"/>
            </w:rPr>
            <w:t>________</w:t>
          </w:r>
        </w:p>
      </w:docPartBody>
    </w:docPart>
    <w:docPart>
      <w:docPartPr>
        <w:name w:val="5D0C40441D414541860CCFCDDE6B8662"/>
        <w:category>
          <w:name w:val="常规"/>
          <w:gallery w:val="placeholder"/>
        </w:category>
        <w:types>
          <w:type w:val="bbPlcHdr"/>
        </w:types>
        <w:behaviors>
          <w:behavior w:val="content"/>
        </w:behaviors>
        <w:guid w:val="{B2E2CF8B-24E3-4BB3-8FF3-17739F05E87E}"/>
      </w:docPartPr>
      <w:docPartBody>
        <w:p w:rsidR="005F03CE" w:rsidRDefault="003C541B">
          <w:pPr>
            <w:pStyle w:val="5D0C40441D414541860CCFCDDE6B8662"/>
          </w:pPr>
          <w:r w:rsidRPr="0043669D">
            <w:rPr>
              <w:rStyle w:val="placeholder1Char"/>
              <w:sz w:val="18"/>
              <w:szCs w:val="18"/>
            </w:rPr>
            <w:t>________</w:t>
          </w:r>
        </w:p>
      </w:docPartBody>
    </w:docPart>
    <w:docPart>
      <w:docPartPr>
        <w:name w:val="A6A21CE1985C416D8CDE12880315DC82"/>
        <w:category>
          <w:name w:val="常规"/>
          <w:gallery w:val="placeholder"/>
        </w:category>
        <w:types>
          <w:type w:val="bbPlcHdr"/>
        </w:types>
        <w:behaviors>
          <w:behavior w:val="content"/>
        </w:behaviors>
        <w:guid w:val="{7C18F322-E970-47E7-81CC-A2B2A11CFD98}"/>
      </w:docPartPr>
      <w:docPartBody>
        <w:p w:rsidR="005F03CE" w:rsidRDefault="003C541B">
          <w:pPr>
            <w:pStyle w:val="A6A21CE1985C416D8CDE12880315DC82"/>
          </w:pPr>
          <w:r w:rsidRPr="0043669D">
            <w:rPr>
              <w:rStyle w:val="placeholder1Char"/>
              <w:sz w:val="18"/>
              <w:szCs w:val="18"/>
            </w:rPr>
            <w:t>____________</w:t>
          </w:r>
        </w:p>
      </w:docPartBody>
    </w:docPart>
    <w:docPart>
      <w:docPartPr>
        <w:name w:val="2D826A0C2B13494FB588E242D355A989"/>
        <w:category>
          <w:name w:val="常规"/>
          <w:gallery w:val="placeholder"/>
        </w:category>
        <w:types>
          <w:type w:val="bbPlcHdr"/>
        </w:types>
        <w:behaviors>
          <w:behavior w:val="content"/>
        </w:behaviors>
        <w:guid w:val="{84CEE63F-5B4E-4989-B498-EBB5719A96DB}"/>
      </w:docPartPr>
      <w:docPartBody>
        <w:p w:rsidR="005F03CE" w:rsidRDefault="003C541B">
          <w:pPr>
            <w:pStyle w:val="2D826A0C2B13494FB588E242D355A989"/>
          </w:pPr>
          <w:r w:rsidRPr="0043669D">
            <w:rPr>
              <w:rStyle w:val="placeholder1Char"/>
              <w:sz w:val="18"/>
              <w:szCs w:val="18"/>
            </w:rPr>
            <w:t>________</w:t>
          </w:r>
        </w:p>
      </w:docPartBody>
    </w:docPart>
    <w:docPart>
      <w:docPartPr>
        <w:name w:val="AD44B452A9DF4D68A30F6AA2CB9ACE5E"/>
        <w:category>
          <w:name w:val="常规"/>
          <w:gallery w:val="placeholder"/>
        </w:category>
        <w:types>
          <w:type w:val="bbPlcHdr"/>
        </w:types>
        <w:behaviors>
          <w:behavior w:val="content"/>
        </w:behaviors>
        <w:guid w:val="{6400A864-C134-4D77-987C-4275C1D5277A}"/>
      </w:docPartPr>
      <w:docPartBody>
        <w:p w:rsidR="005F03CE" w:rsidRDefault="003C541B">
          <w:pPr>
            <w:pStyle w:val="AD44B452A9DF4D68A30F6AA2CB9ACE5E"/>
          </w:pPr>
          <w:r w:rsidRPr="0043669D">
            <w:rPr>
              <w:rStyle w:val="placeholder1Char"/>
              <w:sz w:val="18"/>
              <w:szCs w:val="18"/>
            </w:rPr>
            <w:t>________</w:t>
          </w:r>
        </w:p>
      </w:docPartBody>
    </w:docPart>
    <w:docPart>
      <w:docPartPr>
        <w:name w:val="04AC2906463748A0837CD3228645DA59"/>
        <w:category>
          <w:name w:val="常规"/>
          <w:gallery w:val="placeholder"/>
        </w:category>
        <w:types>
          <w:type w:val="bbPlcHdr"/>
        </w:types>
        <w:behaviors>
          <w:behavior w:val="content"/>
        </w:behaviors>
        <w:guid w:val="{8AB430D5-9EDC-4163-A0AF-094E6B759B06}"/>
      </w:docPartPr>
      <w:docPartBody>
        <w:p w:rsidR="005F03CE" w:rsidRDefault="003C541B">
          <w:pPr>
            <w:pStyle w:val="04AC2906463748A0837CD3228645DA59"/>
          </w:pPr>
          <w:r w:rsidRPr="0043669D">
            <w:rPr>
              <w:rStyle w:val="placeholder1Char"/>
              <w:sz w:val="18"/>
              <w:szCs w:val="18"/>
            </w:rPr>
            <w:t>________</w:t>
          </w:r>
        </w:p>
      </w:docPartBody>
    </w:docPart>
    <w:docPart>
      <w:docPartPr>
        <w:name w:val="DEB0DA61BEAB450C929565F080CC8815"/>
        <w:category>
          <w:name w:val="常规"/>
          <w:gallery w:val="placeholder"/>
        </w:category>
        <w:types>
          <w:type w:val="bbPlcHdr"/>
        </w:types>
        <w:behaviors>
          <w:behavior w:val="content"/>
        </w:behaviors>
        <w:guid w:val="{040292E6-9470-4D8C-B392-78A35AFFC1FF}"/>
      </w:docPartPr>
      <w:docPartBody>
        <w:p w:rsidR="005F03CE" w:rsidRDefault="003C541B">
          <w:pPr>
            <w:pStyle w:val="DEB0DA61BEAB450C929565F080CC8815"/>
          </w:pPr>
          <w:r w:rsidRPr="0043669D">
            <w:rPr>
              <w:rStyle w:val="placeholder1Char"/>
              <w:sz w:val="18"/>
              <w:szCs w:val="18"/>
            </w:rPr>
            <w:t>____________</w:t>
          </w:r>
        </w:p>
      </w:docPartBody>
    </w:docPart>
    <w:docPart>
      <w:docPartPr>
        <w:name w:val="A958A6873E4740879F7D1CCDA098B9C8"/>
        <w:category>
          <w:name w:val="常规"/>
          <w:gallery w:val="placeholder"/>
        </w:category>
        <w:types>
          <w:type w:val="bbPlcHdr"/>
        </w:types>
        <w:behaviors>
          <w:behavior w:val="content"/>
        </w:behaviors>
        <w:guid w:val="{77AFFE59-49F6-45F8-BCD5-B3E0CB7C920C}"/>
      </w:docPartPr>
      <w:docPartBody>
        <w:p w:rsidR="005F03CE" w:rsidRDefault="003C541B">
          <w:pPr>
            <w:pStyle w:val="A958A6873E4740879F7D1CCDA098B9C8"/>
          </w:pPr>
          <w:r w:rsidRPr="0043669D">
            <w:rPr>
              <w:rStyle w:val="placeholder1Char"/>
              <w:sz w:val="18"/>
              <w:szCs w:val="18"/>
            </w:rPr>
            <w:t>________</w:t>
          </w:r>
        </w:p>
      </w:docPartBody>
    </w:docPart>
    <w:docPart>
      <w:docPartPr>
        <w:name w:val="68D3ABA834104A8FAEE2CD686CC4FEAC"/>
        <w:category>
          <w:name w:val="常规"/>
          <w:gallery w:val="placeholder"/>
        </w:category>
        <w:types>
          <w:type w:val="bbPlcHdr"/>
        </w:types>
        <w:behaviors>
          <w:behavior w:val="content"/>
        </w:behaviors>
        <w:guid w:val="{82AC9407-F6FB-4790-8036-1823E2D6472E}"/>
      </w:docPartPr>
      <w:docPartBody>
        <w:p w:rsidR="005F03CE" w:rsidRDefault="003C541B">
          <w:pPr>
            <w:pStyle w:val="68D3ABA834104A8FAEE2CD686CC4FEAC"/>
          </w:pPr>
          <w:r w:rsidRPr="0043669D">
            <w:rPr>
              <w:rStyle w:val="placeholder1Char"/>
              <w:sz w:val="18"/>
              <w:szCs w:val="18"/>
            </w:rPr>
            <w:t>________</w:t>
          </w:r>
        </w:p>
      </w:docPartBody>
    </w:docPart>
    <w:docPart>
      <w:docPartPr>
        <w:name w:val="61ED42B726A141118F6B05D3115C9F0E"/>
        <w:category>
          <w:name w:val="常规"/>
          <w:gallery w:val="placeholder"/>
        </w:category>
        <w:types>
          <w:type w:val="bbPlcHdr"/>
        </w:types>
        <w:behaviors>
          <w:behavior w:val="content"/>
        </w:behaviors>
        <w:guid w:val="{88449A79-61EF-4050-A70A-36BD80AC135E}"/>
      </w:docPartPr>
      <w:docPartBody>
        <w:p w:rsidR="005F03CE" w:rsidRDefault="003C541B">
          <w:pPr>
            <w:pStyle w:val="61ED42B726A141118F6B05D3115C9F0E"/>
          </w:pPr>
          <w:r w:rsidRPr="0043669D">
            <w:rPr>
              <w:rStyle w:val="placeholder1Char"/>
              <w:sz w:val="18"/>
              <w:szCs w:val="18"/>
            </w:rPr>
            <w:t>____________</w:t>
          </w:r>
        </w:p>
      </w:docPartBody>
    </w:docPart>
    <w:docPart>
      <w:docPartPr>
        <w:name w:val="C402328D5AE243D78F0692FDE8F8464A"/>
        <w:category>
          <w:name w:val="常规"/>
          <w:gallery w:val="placeholder"/>
        </w:category>
        <w:types>
          <w:type w:val="bbPlcHdr"/>
        </w:types>
        <w:behaviors>
          <w:behavior w:val="content"/>
        </w:behaviors>
        <w:guid w:val="{5A0CE3FB-280D-42FB-85E5-B8DB58AB3679}"/>
      </w:docPartPr>
      <w:docPartBody>
        <w:p w:rsidR="005F03CE" w:rsidRDefault="003C541B">
          <w:pPr>
            <w:pStyle w:val="C402328D5AE243D78F0692FDE8F8464A"/>
          </w:pPr>
          <w:r w:rsidRPr="0043669D">
            <w:rPr>
              <w:rStyle w:val="placeholder1Char"/>
              <w:sz w:val="18"/>
              <w:szCs w:val="18"/>
            </w:rPr>
            <w:t>________</w:t>
          </w:r>
        </w:p>
      </w:docPartBody>
    </w:docPart>
    <w:docPart>
      <w:docPartPr>
        <w:name w:val="CF85A5999883427B9532C6086D3EB341"/>
        <w:category>
          <w:name w:val="常规"/>
          <w:gallery w:val="placeholder"/>
        </w:category>
        <w:types>
          <w:type w:val="bbPlcHdr"/>
        </w:types>
        <w:behaviors>
          <w:behavior w:val="content"/>
        </w:behaviors>
        <w:guid w:val="{EDE3728D-99A5-449D-BB9E-73775C9FF444}"/>
      </w:docPartPr>
      <w:docPartBody>
        <w:p w:rsidR="005F03CE" w:rsidRDefault="003C541B">
          <w:pPr>
            <w:pStyle w:val="CF85A5999883427B9532C6086D3EB341"/>
          </w:pPr>
          <w:r w:rsidRPr="0043669D">
            <w:rPr>
              <w:rStyle w:val="placeholder1Char"/>
              <w:sz w:val="18"/>
              <w:szCs w:val="18"/>
            </w:rPr>
            <w:t>________</w:t>
          </w:r>
        </w:p>
      </w:docPartBody>
    </w:docPart>
    <w:docPart>
      <w:docPartPr>
        <w:name w:val="7693C5F8E9754D36A2EECC46B6E5F118"/>
        <w:category>
          <w:name w:val="常规"/>
          <w:gallery w:val="placeholder"/>
        </w:category>
        <w:types>
          <w:type w:val="bbPlcHdr"/>
        </w:types>
        <w:behaviors>
          <w:behavior w:val="content"/>
        </w:behaviors>
        <w:guid w:val="{4A25A4CD-2512-41E6-8F7B-E52AF319A445}"/>
      </w:docPartPr>
      <w:docPartBody>
        <w:p w:rsidR="005F03CE" w:rsidRDefault="003C541B">
          <w:pPr>
            <w:pStyle w:val="7693C5F8E9754D36A2EECC46B6E5F118"/>
          </w:pPr>
          <w:r w:rsidRPr="0043669D">
            <w:rPr>
              <w:rStyle w:val="placeholder1Char"/>
              <w:sz w:val="18"/>
              <w:szCs w:val="18"/>
            </w:rPr>
            <w:t>________</w:t>
          </w:r>
        </w:p>
      </w:docPartBody>
    </w:docPart>
    <w:docPart>
      <w:docPartPr>
        <w:name w:val="3B572CA1FE744FDF899CCE987263EB31"/>
        <w:category>
          <w:name w:val="常规"/>
          <w:gallery w:val="placeholder"/>
        </w:category>
        <w:types>
          <w:type w:val="bbPlcHdr"/>
        </w:types>
        <w:behaviors>
          <w:behavior w:val="content"/>
        </w:behaviors>
        <w:guid w:val="{017A5455-E996-404C-AC9F-78F6838A9232}"/>
      </w:docPartPr>
      <w:docPartBody>
        <w:p w:rsidR="005F03CE" w:rsidRDefault="003C541B">
          <w:pPr>
            <w:pStyle w:val="3B572CA1FE744FDF899CCE987263EB31"/>
          </w:pPr>
          <w:r w:rsidRPr="0043669D">
            <w:rPr>
              <w:rStyle w:val="placeholder1Char"/>
              <w:sz w:val="18"/>
              <w:szCs w:val="18"/>
            </w:rPr>
            <w:t>____________</w:t>
          </w:r>
        </w:p>
      </w:docPartBody>
    </w:docPart>
    <w:docPart>
      <w:docPartPr>
        <w:name w:val="9AB5FEAA22E64E69A0B02337B5F88286"/>
        <w:category>
          <w:name w:val="常规"/>
          <w:gallery w:val="placeholder"/>
        </w:category>
        <w:types>
          <w:type w:val="bbPlcHdr"/>
        </w:types>
        <w:behaviors>
          <w:behavior w:val="content"/>
        </w:behaviors>
        <w:guid w:val="{0FD563BB-8182-4BB9-B241-02BF674B3B33}"/>
      </w:docPartPr>
      <w:docPartBody>
        <w:p w:rsidR="005F03CE" w:rsidRDefault="003C541B">
          <w:pPr>
            <w:pStyle w:val="9AB5FEAA22E64E69A0B02337B5F88286"/>
          </w:pPr>
          <w:r w:rsidRPr="0043669D">
            <w:rPr>
              <w:rStyle w:val="placeholder1Char"/>
              <w:sz w:val="18"/>
              <w:szCs w:val="18"/>
            </w:rPr>
            <w:t>________</w:t>
          </w:r>
        </w:p>
      </w:docPartBody>
    </w:docPart>
    <w:docPart>
      <w:docPartPr>
        <w:name w:val="E766EE332C1C400C8F7C51F73C6B198C"/>
        <w:category>
          <w:name w:val="常规"/>
          <w:gallery w:val="placeholder"/>
        </w:category>
        <w:types>
          <w:type w:val="bbPlcHdr"/>
        </w:types>
        <w:behaviors>
          <w:behavior w:val="content"/>
        </w:behaviors>
        <w:guid w:val="{0B68F25F-FB7D-46BE-ABAA-4C8AB53B8189}"/>
      </w:docPartPr>
      <w:docPartBody>
        <w:p w:rsidR="005F03CE" w:rsidRDefault="003C541B">
          <w:pPr>
            <w:pStyle w:val="E766EE332C1C400C8F7C51F73C6B198C"/>
          </w:pPr>
          <w:r w:rsidRPr="0043669D">
            <w:rPr>
              <w:rStyle w:val="placeholder1Char"/>
              <w:sz w:val="18"/>
              <w:szCs w:val="18"/>
            </w:rPr>
            <w:t>________</w:t>
          </w:r>
        </w:p>
      </w:docPartBody>
    </w:docPart>
    <w:docPart>
      <w:docPartPr>
        <w:name w:val="50CDF71E97664EF9A0886D276561A7A4"/>
        <w:category>
          <w:name w:val="常规"/>
          <w:gallery w:val="placeholder"/>
        </w:category>
        <w:types>
          <w:type w:val="bbPlcHdr"/>
        </w:types>
        <w:behaviors>
          <w:behavior w:val="content"/>
        </w:behaviors>
        <w:guid w:val="{F6D877A5-3FB7-4CEE-AA35-A6899F0846D4}"/>
      </w:docPartPr>
      <w:docPartBody>
        <w:p w:rsidR="005F03CE" w:rsidRDefault="003C541B">
          <w:pPr>
            <w:pStyle w:val="50CDF71E97664EF9A0886D276561A7A4"/>
          </w:pPr>
          <w:r w:rsidRPr="0043669D">
            <w:rPr>
              <w:rStyle w:val="placeholder1Char"/>
              <w:sz w:val="18"/>
              <w:szCs w:val="18"/>
            </w:rPr>
            <w:t>____________</w:t>
          </w:r>
        </w:p>
      </w:docPartBody>
    </w:docPart>
    <w:docPart>
      <w:docPartPr>
        <w:name w:val="1304A849C71C4929999860127A441117"/>
        <w:category>
          <w:name w:val="常规"/>
          <w:gallery w:val="placeholder"/>
        </w:category>
        <w:types>
          <w:type w:val="bbPlcHdr"/>
        </w:types>
        <w:behaviors>
          <w:behavior w:val="content"/>
        </w:behaviors>
        <w:guid w:val="{A3DD9FA1-35E2-451D-A987-98AFB5799AF4}"/>
      </w:docPartPr>
      <w:docPartBody>
        <w:p w:rsidR="005F03CE" w:rsidRDefault="003C541B">
          <w:pPr>
            <w:pStyle w:val="1304A849C71C4929999860127A441117"/>
          </w:pPr>
          <w:r w:rsidRPr="0043669D">
            <w:rPr>
              <w:rStyle w:val="placeholder1Char"/>
              <w:sz w:val="18"/>
              <w:szCs w:val="18"/>
            </w:rPr>
            <w:t>________</w:t>
          </w:r>
        </w:p>
      </w:docPartBody>
    </w:docPart>
    <w:docPart>
      <w:docPartPr>
        <w:name w:val="DE2911C102A0443E82EF45ECA0110084"/>
        <w:category>
          <w:name w:val="常规"/>
          <w:gallery w:val="placeholder"/>
        </w:category>
        <w:types>
          <w:type w:val="bbPlcHdr"/>
        </w:types>
        <w:behaviors>
          <w:behavior w:val="content"/>
        </w:behaviors>
        <w:guid w:val="{9CABB1C4-95B0-4907-A192-BD7374A9C66E}"/>
      </w:docPartPr>
      <w:docPartBody>
        <w:p w:rsidR="005F03CE" w:rsidRDefault="003C541B">
          <w:pPr>
            <w:pStyle w:val="DE2911C102A0443E82EF45ECA0110084"/>
          </w:pPr>
          <w:r w:rsidRPr="0043669D">
            <w:rPr>
              <w:rStyle w:val="placeholder1Char"/>
              <w:sz w:val="18"/>
              <w:szCs w:val="18"/>
            </w:rPr>
            <w:t>________</w:t>
          </w:r>
        </w:p>
      </w:docPartBody>
    </w:docPart>
    <w:docPart>
      <w:docPartPr>
        <w:name w:val="CB96810EE9344572B230CF0BDC8DC5C0"/>
        <w:category>
          <w:name w:val="常规"/>
          <w:gallery w:val="placeholder"/>
        </w:category>
        <w:types>
          <w:type w:val="bbPlcHdr"/>
        </w:types>
        <w:behaviors>
          <w:behavior w:val="content"/>
        </w:behaviors>
        <w:guid w:val="{D75B3112-C1F5-4021-B88C-31BACCFD2F56}"/>
      </w:docPartPr>
      <w:docPartBody>
        <w:p w:rsidR="005F03CE" w:rsidRDefault="003C541B">
          <w:pPr>
            <w:pStyle w:val="CB96810EE9344572B230CF0BDC8DC5C0"/>
          </w:pPr>
          <w:r w:rsidRPr="0043669D">
            <w:rPr>
              <w:rStyle w:val="placeholder1Char"/>
              <w:sz w:val="18"/>
              <w:szCs w:val="18"/>
            </w:rPr>
            <w:t>________</w:t>
          </w:r>
        </w:p>
      </w:docPartBody>
    </w:docPart>
    <w:docPart>
      <w:docPartPr>
        <w:name w:val="8980B952672F4D11AABA5CA00A7A029F"/>
        <w:category>
          <w:name w:val="常规"/>
          <w:gallery w:val="placeholder"/>
        </w:category>
        <w:types>
          <w:type w:val="bbPlcHdr"/>
        </w:types>
        <w:behaviors>
          <w:behavior w:val="content"/>
        </w:behaviors>
        <w:guid w:val="{21502F83-BF8D-490A-8E05-B9ADEEEBB9D5}"/>
      </w:docPartPr>
      <w:docPartBody>
        <w:p w:rsidR="005F03CE" w:rsidRDefault="003C541B">
          <w:pPr>
            <w:pStyle w:val="8980B952672F4D11AABA5CA00A7A029F"/>
          </w:pPr>
          <w:r w:rsidRPr="0043669D">
            <w:rPr>
              <w:rStyle w:val="placeholder1Char"/>
              <w:sz w:val="18"/>
              <w:szCs w:val="18"/>
            </w:rPr>
            <w:t>____________</w:t>
          </w:r>
        </w:p>
      </w:docPartBody>
    </w:docPart>
    <w:docPart>
      <w:docPartPr>
        <w:name w:val="666801590EA14861B5AD7235796888EE"/>
        <w:category>
          <w:name w:val="常规"/>
          <w:gallery w:val="placeholder"/>
        </w:category>
        <w:types>
          <w:type w:val="bbPlcHdr"/>
        </w:types>
        <w:behaviors>
          <w:behavior w:val="content"/>
        </w:behaviors>
        <w:guid w:val="{CE10F891-A5CF-49BF-98FE-E5D1C9D47B84}"/>
      </w:docPartPr>
      <w:docPartBody>
        <w:p w:rsidR="005F03CE" w:rsidRDefault="003C541B">
          <w:pPr>
            <w:pStyle w:val="666801590EA14861B5AD7235796888EE"/>
          </w:pPr>
          <w:r w:rsidRPr="0043669D">
            <w:rPr>
              <w:rStyle w:val="placeholder1Char"/>
              <w:sz w:val="18"/>
              <w:szCs w:val="18"/>
            </w:rPr>
            <w:t>________</w:t>
          </w:r>
        </w:p>
      </w:docPartBody>
    </w:docPart>
    <w:docPart>
      <w:docPartPr>
        <w:name w:val="90FB260074E54815A041350C1B51B5AB"/>
        <w:category>
          <w:name w:val="常规"/>
          <w:gallery w:val="placeholder"/>
        </w:category>
        <w:types>
          <w:type w:val="bbPlcHdr"/>
        </w:types>
        <w:behaviors>
          <w:behavior w:val="content"/>
        </w:behaviors>
        <w:guid w:val="{49FB809A-5C2B-4B87-934F-8E52A43AD892}"/>
      </w:docPartPr>
      <w:docPartBody>
        <w:p w:rsidR="005F03CE" w:rsidRDefault="003C541B">
          <w:pPr>
            <w:pStyle w:val="90FB260074E54815A041350C1B51B5AB"/>
          </w:pPr>
          <w:r w:rsidRPr="0043669D">
            <w:rPr>
              <w:rStyle w:val="placeholder1Char"/>
              <w:sz w:val="18"/>
              <w:szCs w:val="18"/>
            </w:rPr>
            <w:t>________</w:t>
          </w:r>
        </w:p>
      </w:docPartBody>
    </w:docPart>
    <w:docPart>
      <w:docPartPr>
        <w:name w:val="1121C6A1043C4233A746D711CBAEC354"/>
        <w:category>
          <w:name w:val="常规"/>
          <w:gallery w:val="placeholder"/>
        </w:category>
        <w:types>
          <w:type w:val="bbPlcHdr"/>
        </w:types>
        <w:behaviors>
          <w:behavior w:val="content"/>
        </w:behaviors>
        <w:guid w:val="{A0982E3D-3AF4-451E-B144-1413D738CFAE}"/>
      </w:docPartPr>
      <w:docPartBody>
        <w:p w:rsidR="005F03CE" w:rsidRDefault="003C541B">
          <w:pPr>
            <w:pStyle w:val="1121C6A1043C4233A746D711CBAEC354"/>
          </w:pPr>
          <w:r w:rsidRPr="0043669D">
            <w:rPr>
              <w:rStyle w:val="placeholder1Char"/>
              <w:sz w:val="18"/>
              <w:szCs w:val="18"/>
            </w:rPr>
            <w:t>____________</w:t>
          </w:r>
        </w:p>
      </w:docPartBody>
    </w:docPart>
    <w:docPart>
      <w:docPartPr>
        <w:name w:val="DCF00EE2B8C04F8C811AD9C715CEDDDD"/>
        <w:category>
          <w:name w:val="常规"/>
          <w:gallery w:val="placeholder"/>
        </w:category>
        <w:types>
          <w:type w:val="bbPlcHdr"/>
        </w:types>
        <w:behaviors>
          <w:behavior w:val="content"/>
        </w:behaviors>
        <w:guid w:val="{2169EA1D-46C0-4BCE-882A-82F2A99A2B8F}"/>
      </w:docPartPr>
      <w:docPartBody>
        <w:p w:rsidR="005F03CE" w:rsidRDefault="003C541B">
          <w:pPr>
            <w:pStyle w:val="DCF00EE2B8C04F8C811AD9C715CEDDDD"/>
          </w:pPr>
          <w:r w:rsidRPr="0043669D">
            <w:rPr>
              <w:rStyle w:val="placeholder1Char"/>
              <w:sz w:val="18"/>
              <w:szCs w:val="18"/>
            </w:rPr>
            <w:t>________</w:t>
          </w:r>
        </w:p>
      </w:docPartBody>
    </w:docPart>
    <w:docPart>
      <w:docPartPr>
        <w:name w:val="7A927E89139D465FB8BDA0CC78CDE9FE"/>
        <w:category>
          <w:name w:val="常规"/>
          <w:gallery w:val="placeholder"/>
        </w:category>
        <w:types>
          <w:type w:val="bbPlcHdr"/>
        </w:types>
        <w:behaviors>
          <w:behavior w:val="content"/>
        </w:behaviors>
        <w:guid w:val="{61719217-4977-43BA-8505-587E1E11D316}"/>
      </w:docPartPr>
      <w:docPartBody>
        <w:p w:rsidR="005F03CE" w:rsidRDefault="003C541B">
          <w:pPr>
            <w:pStyle w:val="7A927E89139D465FB8BDA0CC78CDE9FE"/>
          </w:pPr>
          <w:r w:rsidRPr="0043669D">
            <w:rPr>
              <w:rStyle w:val="placeholder1Char"/>
              <w:sz w:val="18"/>
              <w:szCs w:val="18"/>
            </w:rPr>
            <w:t>________</w:t>
          </w:r>
        </w:p>
      </w:docPartBody>
    </w:docPart>
    <w:docPart>
      <w:docPartPr>
        <w:name w:val="BF17133B2C2848C4B0614907072FFD97"/>
        <w:category>
          <w:name w:val="常规"/>
          <w:gallery w:val="placeholder"/>
        </w:category>
        <w:types>
          <w:type w:val="bbPlcHdr"/>
        </w:types>
        <w:behaviors>
          <w:behavior w:val="content"/>
        </w:behaviors>
        <w:guid w:val="{8A1E872C-D20E-4778-B845-FC13D2D663B6}"/>
      </w:docPartPr>
      <w:docPartBody>
        <w:p w:rsidR="005F03CE" w:rsidRDefault="003C541B">
          <w:pPr>
            <w:pStyle w:val="BF17133B2C2848C4B0614907072FFD97"/>
          </w:pPr>
          <w:r w:rsidRPr="0043669D">
            <w:rPr>
              <w:rStyle w:val="placeholder1Char"/>
              <w:sz w:val="18"/>
              <w:szCs w:val="18"/>
            </w:rPr>
            <w:t>________</w:t>
          </w:r>
        </w:p>
      </w:docPartBody>
    </w:docPart>
    <w:docPart>
      <w:docPartPr>
        <w:name w:val="198FA988833D407BA4BF0DED33081C9D"/>
        <w:category>
          <w:name w:val="常规"/>
          <w:gallery w:val="placeholder"/>
        </w:category>
        <w:types>
          <w:type w:val="bbPlcHdr"/>
        </w:types>
        <w:behaviors>
          <w:behavior w:val="content"/>
        </w:behaviors>
        <w:guid w:val="{1E50BBD5-5C79-45E2-827B-3339C257A9D8}"/>
      </w:docPartPr>
      <w:docPartBody>
        <w:p w:rsidR="005F03CE" w:rsidRDefault="003C541B">
          <w:pPr>
            <w:pStyle w:val="198FA988833D407BA4BF0DED33081C9D"/>
          </w:pPr>
          <w:r w:rsidRPr="0043669D">
            <w:rPr>
              <w:rStyle w:val="placeholder1Char"/>
              <w:sz w:val="18"/>
              <w:szCs w:val="18"/>
            </w:rPr>
            <w:t>____________</w:t>
          </w:r>
        </w:p>
      </w:docPartBody>
    </w:docPart>
    <w:docPart>
      <w:docPartPr>
        <w:name w:val="0D9BA6BC650545AD89A6D4BD5A99641A"/>
        <w:category>
          <w:name w:val="常规"/>
          <w:gallery w:val="placeholder"/>
        </w:category>
        <w:types>
          <w:type w:val="bbPlcHdr"/>
        </w:types>
        <w:behaviors>
          <w:behavior w:val="content"/>
        </w:behaviors>
        <w:guid w:val="{E3095B12-D64D-483D-B951-8E8E970F7790}"/>
      </w:docPartPr>
      <w:docPartBody>
        <w:p w:rsidR="005F03CE" w:rsidRDefault="003C541B">
          <w:pPr>
            <w:pStyle w:val="0D9BA6BC650545AD89A6D4BD5A99641A"/>
          </w:pPr>
          <w:r w:rsidRPr="0043669D">
            <w:rPr>
              <w:rStyle w:val="placeholder1Char"/>
              <w:sz w:val="18"/>
              <w:szCs w:val="18"/>
            </w:rPr>
            <w:t>________</w:t>
          </w:r>
        </w:p>
      </w:docPartBody>
    </w:docPart>
    <w:docPart>
      <w:docPartPr>
        <w:name w:val="ECC328AFD1394A71A4182A1E7D357EAB"/>
        <w:category>
          <w:name w:val="常规"/>
          <w:gallery w:val="placeholder"/>
        </w:category>
        <w:types>
          <w:type w:val="bbPlcHdr"/>
        </w:types>
        <w:behaviors>
          <w:behavior w:val="content"/>
        </w:behaviors>
        <w:guid w:val="{1CF1CC35-4515-4F1D-B32B-4746BAA33CE2}"/>
      </w:docPartPr>
      <w:docPartBody>
        <w:p w:rsidR="005F03CE" w:rsidRDefault="003C541B">
          <w:pPr>
            <w:pStyle w:val="ECC328AFD1394A71A4182A1E7D357EAB"/>
          </w:pPr>
          <w:r w:rsidRPr="0043669D">
            <w:rPr>
              <w:rStyle w:val="placeholder1Char"/>
              <w:sz w:val="18"/>
              <w:szCs w:val="18"/>
            </w:rPr>
            <w:t>________</w:t>
          </w:r>
        </w:p>
      </w:docPartBody>
    </w:docPart>
    <w:docPart>
      <w:docPartPr>
        <w:name w:val="956A9DFFDD074AA7B339C2E1043F2822"/>
        <w:category>
          <w:name w:val="常规"/>
          <w:gallery w:val="placeholder"/>
        </w:category>
        <w:types>
          <w:type w:val="bbPlcHdr"/>
        </w:types>
        <w:behaviors>
          <w:behavior w:val="content"/>
        </w:behaviors>
        <w:guid w:val="{AD8DDDEA-B499-47A4-B113-D81BAF3DA67B}"/>
      </w:docPartPr>
      <w:docPartBody>
        <w:p w:rsidR="005F03CE" w:rsidRDefault="003C541B">
          <w:pPr>
            <w:pStyle w:val="956A9DFFDD074AA7B339C2E1043F2822"/>
          </w:pPr>
          <w:r w:rsidRPr="0043669D">
            <w:rPr>
              <w:rStyle w:val="placeholder1Char"/>
              <w:sz w:val="18"/>
              <w:szCs w:val="18"/>
            </w:rPr>
            <w:t>____________</w:t>
          </w:r>
        </w:p>
      </w:docPartBody>
    </w:docPart>
    <w:docPart>
      <w:docPartPr>
        <w:name w:val="50B7832F90C74A969D0AFBCA30B0AF60"/>
        <w:category>
          <w:name w:val="常规"/>
          <w:gallery w:val="placeholder"/>
        </w:category>
        <w:types>
          <w:type w:val="bbPlcHdr"/>
        </w:types>
        <w:behaviors>
          <w:behavior w:val="content"/>
        </w:behaviors>
        <w:guid w:val="{A8804CB7-2DFA-46B7-960D-67E21DA4F50E}"/>
      </w:docPartPr>
      <w:docPartBody>
        <w:p w:rsidR="005F03CE" w:rsidRDefault="003C541B">
          <w:pPr>
            <w:pStyle w:val="50B7832F90C74A969D0AFBCA30B0AF60"/>
          </w:pPr>
          <w:r w:rsidRPr="0043669D">
            <w:rPr>
              <w:rStyle w:val="placeholder1Char"/>
              <w:sz w:val="18"/>
              <w:szCs w:val="18"/>
            </w:rPr>
            <w:t>________</w:t>
          </w:r>
        </w:p>
      </w:docPartBody>
    </w:docPart>
    <w:docPart>
      <w:docPartPr>
        <w:name w:val="866648BA313048DFB0FFFE1946D4D03A"/>
        <w:category>
          <w:name w:val="常规"/>
          <w:gallery w:val="placeholder"/>
        </w:category>
        <w:types>
          <w:type w:val="bbPlcHdr"/>
        </w:types>
        <w:behaviors>
          <w:behavior w:val="content"/>
        </w:behaviors>
        <w:guid w:val="{434BCF17-9BDF-4BC0-BE83-C631C97B2609}"/>
      </w:docPartPr>
      <w:docPartBody>
        <w:p w:rsidR="005F03CE" w:rsidRDefault="003C541B">
          <w:pPr>
            <w:pStyle w:val="866648BA313048DFB0FFFE1946D4D03A"/>
          </w:pPr>
          <w:r w:rsidRPr="0043669D">
            <w:rPr>
              <w:rStyle w:val="placeholder1Char"/>
              <w:sz w:val="18"/>
              <w:szCs w:val="18"/>
            </w:rPr>
            <w:t>________</w:t>
          </w:r>
        </w:p>
      </w:docPartBody>
    </w:docPart>
    <w:docPart>
      <w:docPartPr>
        <w:name w:val="F33FAE5702F04E16AD3261BF41310115"/>
        <w:category>
          <w:name w:val="常规"/>
          <w:gallery w:val="placeholder"/>
        </w:category>
        <w:types>
          <w:type w:val="bbPlcHdr"/>
        </w:types>
        <w:behaviors>
          <w:behavior w:val="content"/>
        </w:behaviors>
        <w:guid w:val="{99D9E5BE-60F0-487F-849E-5BA4A08925AB}"/>
      </w:docPartPr>
      <w:docPartBody>
        <w:p w:rsidR="005F03CE" w:rsidRDefault="003C541B">
          <w:pPr>
            <w:pStyle w:val="F33FAE5702F04E16AD3261BF41310115"/>
          </w:pPr>
          <w:r w:rsidRPr="0043669D">
            <w:rPr>
              <w:rStyle w:val="placeholder1Char"/>
              <w:sz w:val="18"/>
              <w:szCs w:val="18"/>
            </w:rPr>
            <w:t>________</w:t>
          </w:r>
        </w:p>
      </w:docPartBody>
    </w:docPart>
    <w:docPart>
      <w:docPartPr>
        <w:name w:val="2C3815B2AABE422FA1E0A08FC6FCF9E2"/>
        <w:category>
          <w:name w:val="常规"/>
          <w:gallery w:val="placeholder"/>
        </w:category>
        <w:types>
          <w:type w:val="bbPlcHdr"/>
        </w:types>
        <w:behaviors>
          <w:behavior w:val="content"/>
        </w:behaviors>
        <w:guid w:val="{0D8FCE7E-25FF-430A-99CD-E87FFA4AA02D}"/>
      </w:docPartPr>
      <w:docPartBody>
        <w:p w:rsidR="005F03CE" w:rsidRDefault="003C541B">
          <w:pPr>
            <w:pStyle w:val="2C3815B2AABE422FA1E0A08FC6FCF9E2"/>
          </w:pPr>
          <w:r w:rsidRPr="0043669D">
            <w:rPr>
              <w:rStyle w:val="placeholder1Char"/>
              <w:sz w:val="18"/>
              <w:szCs w:val="18"/>
            </w:rPr>
            <w:t>____________</w:t>
          </w:r>
        </w:p>
      </w:docPartBody>
    </w:docPart>
    <w:docPart>
      <w:docPartPr>
        <w:name w:val="8F134CC52BBE4F5386431DC5E0C00885"/>
        <w:category>
          <w:name w:val="常规"/>
          <w:gallery w:val="placeholder"/>
        </w:category>
        <w:types>
          <w:type w:val="bbPlcHdr"/>
        </w:types>
        <w:behaviors>
          <w:behavior w:val="content"/>
        </w:behaviors>
        <w:guid w:val="{80E66A11-9E1B-4612-B146-28E501657494}"/>
      </w:docPartPr>
      <w:docPartBody>
        <w:p w:rsidR="005F03CE" w:rsidRDefault="003C541B">
          <w:pPr>
            <w:pStyle w:val="8F134CC52BBE4F5386431DC5E0C00885"/>
          </w:pPr>
          <w:r w:rsidRPr="0043669D">
            <w:rPr>
              <w:rStyle w:val="placeholder1Char"/>
              <w:sz w:val="18"/>
              <w:szCs w:val="18"/>
            </w:rPr>
            <w:t>________</w:t>
          </w:r>
        </w:p>
      </w:docPartBody>
    </w:docPart>
    <w:docPart>
      <w:docPartPr>
        <w:name w:val="CB93811F9E1241338628249538749A64"/>
        <w:category>
          <w:name w:val="常规"/>
          <w:gallery w:val="placeholder"/>
        </w:category>
        <w:types>
          <w:type w:val="bbPlcHdr"/>
        </w:types>
        <w:behaviors>
          <w:behavior w:val="content"/>
        </w:behaviors>
        <w:guid w:val="{3ABD1304-ADC2-4855-90BC-8595F05D9042}"/>
      </w:docPartPr>
      <w:docPartBody>
        <w:p w:rsidR="005F03CE" w:rsidRDefault="003C541B">
          <w:pPr>
            <w:pStyle w:val="CB93811F9E1241338628249538749A64"/>
          </w:pPr>
          <w:r w:rsidRPr="0043669D">
            <w:rPr>
              <w:rStyle w:val="placeholder1Char"/>
              <w:sz w:val="18"/>
              <w:szCs w:val="18"/>
            </w:rPr>
            <w:t>________</w:t>
          </w:r>
        </w:p>
      </w:docPartBody>
    </w:docPart>
    <w:docPart>
      <w:docPartPr>
        <w:name w:val="CD26F290D0D1421A9640B25AD3A5D094"/>
        <w:category>
          <w:name w:val="常规"/>
          <w:gallery w:val="placeholder"/>
        </w:category>
        <w:types>
          <w:type w:val="bbPlcHdr"/>
        </w:types>
        <w:behaviors>
          <w:behavior w:val="content"/>
        </w:behaviors>
        <w:guid w:val="{DAA3EE29-8439-4CE3-9A31-BF13621E9519}"/>
      </w:docPartPr>
      <w:docPartBody>
        <w:p w:rsidR="005F03CE" w:rsidRDefault="003C541B">
          <w:pPr>
            <w:pStyle w:val="CD26F290D0D1421A9640B25AD3A5D094"/>
          </w:pPr>
          <w:r w:rsidRPr="0043669D">
            <w:rPr>
              <w:rStyle w:val="placeholder1Char"/>
              <w:sz w:val="18"/>
              <w:szCs w:val="18"/>
            </w:rPr>
            <w:t>____________</w:t>
          </w:r>
        </w:p>
      </w:docPartBody>
    </w:docPart>
    <w:docPart>
      <w:docPartPr>
        <w:name w:val="E1EE9ED754D740D399023E5B0C888CAB"/>
        <w:category>
          <w:name w:val="常规"/>
          <w:gallery w:val="placeholder"/>
        </w:category>
        <w:types>
          <w:type w:val="bbPlcHdr"/>
        </w:types>
        <w:behaviors>
          <w:behavior w:val="content"/>
        </w:behaviors>
        <w:guid w:val="{F7BBDE7D-0C17-44DE-A145-6762762CA756}"/>
      </w:docPartPr>
      <w:docPartBody>
        <w:p w:rsidR="005F03CE" w:rsidRDefault="003C541B">
          <w:pPr>
            <w:pStyle w:val="E1EE9ED754D740D399023E5B0C888CAB"/>
          </w:pPr>
          <w:r w:rsidRPr="0043669D">
            <w:rPr>
              <w:rStyle w:val="placeholder1Char"/>
              <w:sz w:val="18"/>
              <w:szCs w:val="18"/>
            </w:rPr>
            <w:t>________</w:t>
          </w:r>
        </w:p>
      </w:docPartBody>
    </w:docPart>
    <w:docPart>
      <w:docPartPr>
        <w:name w:val="4D874170AA39463F8BBB64ECB9673637"/>
        <w:category>
          <w:name w:val="常规"/>
          <w:gallery w:val="placeholder"/>
        </w:category>
        <w:types>
          <w:type w:val="bbPlcHdr"/>
        </w:types>
        <w:behaviors>
          <w:behavior w:val="content"/>
        </w:behaviors>
        <w:guid w:val="{BB6418E9-77F8-4475-A7A7-B19020C97061}"/>
      </w:docPartPr>
      <w:docPartBody>
        <w:p w:rsidR="005F03CE" w:rsidRDefault="003C541B">
          <w:pPr>
            <w:pStyle w:val="4D874170AA39463F8BBB64ECB9673637"/>
          </w:pPr>
          <w:r w:rsidRPr="0043669D">
            <w:rPr>
              <w:rStyle w:val="placeholder1Char"/>
              <w:sz w:val="18"/>
              <w:szCs w:val="18"/>
            </w:rPr>
            <w:t>________</w:t>
          </w:r>
        </w:p>
      </w:docPartBody>
    </w:docPart>
    <w:docPart>
      <w:docPartPr>
        <w:name w:val="E31A212ADA2348099C3C76221EC9E16B"/>
        <w:category>
          <w:name w:val="常规"/>
          <w:gallery w:val="placeholder"/>
        </w:category>
        <w:types>
          <w:type w:val="bbPlcHdr"/>
        </w:types>
        <w:behaviors>
          <w:behavior w:val="content"/>
        </w:behaviors>
        <w:guid w:val="{08DACB67-2761-49C6-8727-525FAFCFE82D}"/>
      </w:docPartPr>
      <w:docPartBody>
        <w:p w:rsidR="005F03CE" w:rsidRDefault="003C541B">
          <w:pPr>
            <w:pStyle w:val="E31A212ADA2348099C3C76221EC9E16B"/>
          </w:pPr>
          <w:r w:rsidRPr="0043669D">
            <w:rPr>
              <w:rStyle w:val="placeholder1Char"/>
              <w:sz w:val="18"/>
              <w:szCs w:val="18"/>
            </w:rPr>
            <w:t>________</w:t>
          </w:r>
        </w:p>
      </w:docPartBody>
    </w:docPart>
    <w:docPart>
      <w:docPartPr>
        <w:name w:val="42A61408D1AB44EDBC0E2D35ECAD9DCF"/>
        <w:category>
          <w:name w:val="常规"/>
          <w:gallery w:val="placeholder"/>
        </w:category>
        <w:types>
          <w:type w:val="bbPlcHdr"/>
        </w:types>
        <w:behaviors>
          <w:behavior w:val="content"/>
        </w:behaviors>
        <w:guid w:val="{0B266685-CEF3-418E-AF90-17100D564903}"/>
      </w:docPartPr>
      <w:docPartBody>
        <w:p w:rsidR="005F03CE" w:rsidRDefault="003C541B">
          <w:pPr>
            <w:pStyle w:val="42A61408D1AB44EDBC0E2D35ECAD9DCF"/>
          </w:pPr>
          <w:r w:rsidRPr="0043669D">
            <w:rPr>
              <w:rStyle w:val="placeholder1Char"/>
              <w:sz w:val="18"/>
              <w:szCs w:val="18"/>
            </w:rPr>
            <w:t>____________</w:t>
          </w:r>
        </w:p>
      </w:docPartBody>
    </w:docPart>
    <w:docPart>
      <w:docPartPr>
        <w:name w:val="E113C9E5727849EDB615865E84D2354F"/>
        <w:category>
          <w:name w:val="常规"/>
          <w:gallery w:val="placeholder"/>
        </w:category>
        <w:types>
          <w:type w:val="bbPlcHdr"/>
        </w:types>
        <w:behaviors>
          <w:behavior w:val="content"/>
        </w:behaviors>
        <w:guid w:val="{D14E7A4F-88DE-40B4-85B2-E64B3A410CB5}"/>
      </w:docPartPr>
      <w:docPartBody>
        <w:p w:rsidR="005F03CE" w:rsidRDefault="003C541B">
          <w:pPr>
            <w:pStyle w:val="E113C9E5727849EDB615865E84D2354F"/>
          </w:pPr>
          <w:r w:rsidRPr="0043669D">
            <w:rPr>
              <w:rStyle w:val="placeholder1Char"/>
              <w:sz w:val="18"/>
              <w:szCs w:val="18"/>
            </w:rPr>
            <w:t>________</w:t>
          </w:r>
        </w:p>
      </w:docPartBody>
    </w:docPart>
    <w:docPart>
      <w:docPartPr>
        <w:name w:val="A61163672035465BBCBC4FDC26F6AD33"/>
        <w:category>
          <w:name w:val="常规"/>
          <w:gallery w:val="placeholder"/>
        </w:category>
        <w:types>
          <w:type w:val="bbPlcHdr"/>
        </w:types>
        <w:behaviors>
          <w:behavior w:val="content"/>
        </w:behaviors>
        <w:guid w:val="{5EDC63A5-EFEE-4E6C-BE27-6835D6B881C2}"/>
      </w:docPartPr>
      <w:docPartBody>
        <w:p w:rsidR="005F03CE" w:rsidRDefault="003C541B">
          <w:pPr>
            <w:pStyle w:val="A61163672035465BBCBC4FDC26F6AD33"/>
          </w:pPr>
          <w:r w:rsidRPr="0043669D">
            <w:rPr>
              <w:rStyle w:val="placeholder1Char"/>
              <w:sz w:val="18"/>
              <w:szCs w:val="18"/>
            </w:rPr>
            <w:t>________</w:t>
          </w:r>
        </w:p>
      </w:docPartBody>
    </w:docPart>
    <w:docPart>
      <w:docPartPr>
        <w:name w:val="079CD9FD839C4B77B8771CDD91DF82D6"/>
        <w:category>
          <w:name w:val="常规"/>
          <w:gallery w:val="placeholder"/>
        </w:category>
        <w:types>
          <w:type w:val="bbPlcHdr"/>
        </w:types>
        <w:behaviors>
          <w:behavior w:val="content"/>
        </w:behaviors>
        <w:guid w:val="{1B862C68-6353-4D82-B01B-A182FCF5D39B}"/>
      </w:docPartPr>
      <w:docPartBody>
        <w:p w:rsidR="005F03CE" w:rsidRDefault="003C541B">
          <w:pPr>
            <w:pStyle w:val="079CD9FD839C4B77B8771CDD91DF82D6"/>
          </w:pPr>
          <w:r w:rsidRPr="0043669D">
            <w:rPr>
              <w:rStyle w:val="placeholder1Char"/>
              <w:sz w:val="18"/>
              <w:szCs w:val="18"/>
            </w:rPr>
            <w:t>____________</w:t>
          </w:r>
        </w:p>
      </w:docPartBody>
    </w:docPart>
    <w:docPart>
      <w:docPartPr>
        <w:name w:val="D775D3C49AA74C2898FD0461DAD0E2EC"/>
        <w:category>
          <w:name w:val="常规"/>
          <w:gallery w:val="placeholder"/>
        </w:category>
        <w:types>
          <w:type w:val="bbPlcHdr"/>
        </w:types>
        <w:behaviors>
          <w:behavior w:val="content"/>
        </w:behaviors>
        <w:guid w:val="{F34FB23C-D3EF-441D-80F0-C7F76123EA6B}"/>
      </w:docPartPr>
      <w:docPartBody>
        <w:p w:rsidR="005F03CE" w:rsidRDefault="003C541B">
          <w:pPr>
            <w:pStyle w:val="D775D3C49AA74C2898FD0461DAD0E2EC"/>
          </w:pPr>
          <w:r w:rsidRPr="0043669D">
            <w:rPr>
              <w:rStyle w:val="placeholder1Char"/>
              <w:sz w:val="18"/>
              <w:szCs w:val="18"/>
            </w:rPr>
            <w:t>________</w:t>
          </w:r>
        </w:p>
      </w:docPartBody>
    </w:docPart>
    <w:docPart>
      <w:docPartPr>
        <w:name w:val="220963456FF846D284D3538462EBE4C3"/>
        <w:category>
          <w:name w:val="常规"/>
          <w:gallery w:val="placeholder"/>
        </w:category>
        <w:types>
          <w:type w:val="bbPlcHdr"/>
        </w:types>
        <w:behaviors>
          <w:behavior w:val="content"/>
        </w:behaviors>
        <w:guid w:val="{59D52373-9B62-4993-BE51-086DCAA24E06}"/>
      </w:docPartPr>
      <w:docPartBody>
        <w:p w:rsidR="005F03CE" w:rsidRDefault="003C541B">
          <w:pPr>
            <w:pStyle w:val="220963456FF846D284D3538462EBE4C3"/>
          </w:pPr>
          <w:r w:rsidRPr="0043669D">
            <w:rPr>
              <w:rStyle w:val="placeholder1Char"/>
              <w:sz w:val="18"/>
              <w:szCs w:val="18"/>
            </w:rPr>
            <w:t>________</w:t>
          </w:r>
        </w:p>
      </w:docPartBody>
    </w:docPart>
    <w:docPart>
      <w:docPartPr>
        <w:name w:val="01BA7B58A9634CCB9239FAEC7DA03957"/>
        <w:category>
          <w:name w:val="常规"/>
          <w:gallery w:val="placeholder"/>
        </w:category>
        <w:types>
          <w:type w:val="bbPlcHdr"/>
        </w:types>
        <w:behaviors>
          <w:behavior w:val="content"/>
        </w:behaviors>
        <w:guid w:val="{06B65C35-DEB6-48C8-8409-BAC6E5B2167A}"/>
      </w:docPartPr>
      <w:docPartBody>
        <w:p w:rsidR="005F03CE" w:rsidRDefault="003C541B">
          <w:pPr>
            <w:pStyle w:val="01BA7B58A9634CCB9239FAEC7DA03957"/>
          </w:pPr>
          <w:r w:rsidRPr="0043669D">
            <w:rPr>
              <w:rStyle w:val="placeholder1Char"/>
              <w:sz w:val="18"/>
              <w:szCs w:val="18"/>
            </w:rPr>
            <w:t>________</w:t>
          </w:r>
        </w:p>
      </w:docPartBody>
    </w:docPart>
    <w:docPart>
      <w:docPartPr>
        <w:name w:val="177FF1F8E4CF4F178904056BA84A4026"/>
        <w:category>
          <w:name w:val="常规"/>
          <w:gallery w:val="placeholder"/>
        </w:category>
        <w:types>
          <w:type w:val="bbPlcHdr"/>
        </w:types>
        <w:behaviors>
          <w:behavior w:val="content"/>
        </w:behaviors>
        <w:guid w:val="{4900F335-844F-453E-A153-9F2343120379}"/>
      </w:docPartPr>
      <w:docPartBody>
        <w:p w:rsidR="005F03CE" w:rsidRDefault="003C541B">
          <w:pPr>
            <w:pStyle w:val="177FF1F8E4CF4F178904056BA84A4026"/>
          </w:pPr>
          <w:r w:rsidRPr="0043669D">
            <w:rPr>
              <w:rStyle w:val="placeholder1Char"/>
              <w:sz w:val="18"/>
              <w:szCs w:val="18"/>
            </w:rPr>
            <w:t>____________</w:t>
          </w:r>
        </w:p>
      </w:docPartBody>
    </w:docPart>
    <w:docPart>
      <w:docPartPr>
        <w:name w:val="0D7586A2023A45E6806C7554479ECAA1"/>
        <w:category>
          <w:name w:val="常规"/>
          <w:gallery w:val="placeholder"/>
        </w:category>
        <w:types>
          <w:type w:val="bbPlcHdr"/>
        </w:types>
        <w:behaviors>
          <w:behavior w:val="content"/>
        </w:behaviors>
        <w:guid w:val="{2C7FA8D1-8D9D-4C74-976D-65D8365690F3}"/>
      </w:docPartPr>
      <w:docPartBody>
        <w:p w:rsidR="005F03CE" w:rsidRDefault="003C541B">
          <w:pPr>
            <w:pStyle w:val="0D7586A2023A45E6806C7554479ECAA1"/>
          </w:pPr>
          <w:r w:rsidRPr="0043669D">
            <w:rPr>
              <w:rStyle w:val="placeholder1Char"/>
              <w:sz w:val="18"/>
              <w:szCs w:val="18"/>
            </w:rPr>
            <w:t>________</w:t>
          </w:r>
        </w:p>
      </w:docPartBody>
    </w:docPart>
    <w:docPart>
      <w:docPartPr>
        <w:name w:val="E4E286C728B24A38ABB475EF40DFC6EA"/>
        <w:category>
          <w:name w:val="常规"/>
          <w:gallery w:val="placeholder"/>
        </w:category>
        <w:types>
          <w:type w:val="bbPlcHdr"/>
        </w:types>
        <w:behaviors>
          <w:behavior w:val="content"/>
        </w:behaviors>
        <w:guid w:val="{CB5B522A-293A-4B12-AC0A-B157D826E560}"/>
      </w:docPartPr>
      <w:docPartBody>
        <w:p w:rsidR="005F03CE" w:rsidRDefault="003C541B">
          <w:pPr>
            <w:pStyle w:val="E4E286C728B24A38ABB475EF40DFC6EA"/>
          </w:pPr>
          <w:r w:rsidRPr="0043669D">
            <w:rPr>
              <w:rStyle w:val="placeholder1Char"/>
              <w:sz w:val="18"/>
              <w:szCs w:val="18"/>
            </w:rPr>
            <w:t>________</w:t>
          </w:r>
        </w:p>
      </w:docPartBody>
    </w:docPart>
    <w:docPart>
      <w:docPartPr>
        <w:name w:val="4B00A33836B84C2BA746A150FA883D14"/>
        <w:category>
          <w:name w:val="常规"/>
          <w:gallery w:val="placeholder"/>
        </w:category>
        <w:types>
          <w:type w:val="bbPlcHdr"/>
        </w:types>
        <w:behaviors>
          <w:behavior w:val="content"/>
        </w:behaviors>
        <w:guid w:val="{1688B01D-BBA9-4B75-8CCD-3A98E89770B5}"/>
      </w:docPartPr>
      <w:docPartBody>
        <w:p w:rsidR="005F03CE" w:rsidRDefault="003C541B">
          <w:pPr>
            <w:pStyle w:val="4B00A33836B84C2BA746A150FA883D14"/>
          </w:pPr>
          <w:r w:rsidRPr="0043669D">
            <w:rPr>
              <w:rStyle w:val="placeholder1Char"/>
              <w:sz w:val="18"/>
              <w:szCs w:val="18"/>
            </w:rPr>
            <w:t>____________</w:t>
          </w:r>
        </w:p>
      </w:docPartBody>
    </w:docPart>
    <w:docPart>
      <w:docPartPr>
        <w:name w:val="B614C67109204C3D8C0227E00CD0E62D"/>
        <w:category>
          <w:name w:val="常规"/>
          <w:gallery w:val="placeholder"/>
        </w:category>
        <w:types>
          <w:type w:val="bbPlcHdr"/>
        </w:types>
        <w:behaviors>
          <w:behavior w:val="content"/>
        </w:behaviors>
        <w:guid w:val="{ABFEBD4F-0D92-41B6-998B-3752414C54A3}"/>
      </w:docPartPr>
      <w:docPartBody>
        <w:p w:rsidR="005F03CE" w:rsidRDefault="003C541B">
          <w:pPr>
            <w:pStyle w:val="B614C67109204C3D8C0227E00CD0E62D"/>
          </w:pPr>
          <w:r w:rsidRPr="0043669D">
            <w:rPr>
              <w:rStyle w:val="placeholder1Char"/>
              <w:sz w:val="18"/>
              <w:szCs w:val="18"/>
            </w:rPr>
            <w:t>________</w:t>
          </w:r>
        </w:p>
      </w:docPartBody>
    </w:docPart>
    <w:docPart>
      <w:docPartPr>
        <w:name w:val="C54E816581CF4EA6A0CDCC91D58523B3"/>
        <w:category>
          <w:name w:val="常规"/>
          <w:gallery w:val="placeholder"/>
        </w:category>
        <w:types>
          <w:type w:val="bbPlcHdr"/>
        </w:types>
        <w:behaviors>
          <w:behavior w:val="content"/>
        </w:behaviors>
        <w:guid w:val="{1F0A5CEE-4A92-48EF-BB92-9FAB70DE1F45}"/>
      </w:docPartPr>
      <w:docPartBody>
        <w:p w:rsidR="005F03CE" w:rsidRDefault="003C541B">
          <w:pPr>
            <w:pStyle w:val="C54E816581CF4EA6A0CDCC91D58523B3"/>
          </w:pPr>
          <w:r w:rsidRPr="0043669D">
            <w:rPr>
              <w:rStyle w:val="placeholder1Char"/>
              <w:sz w:val="18"/>
              <w:szCs w:val="18"/>
            </w:rPr>
            <w:t>________</w:t>
          </w:r>
        </w:p>
      </w:docPartBody>
    </w:docPart>
    <w:docPart>
      <w:docPartPr>
        <w:name w:val="F3DEF1A912DE45288C5AC95139F968E5"/>
        <w:category>
          <w:name w:val="常规"/>
          <w:gallery w:val="placeholder"/>
        </w:category>
        <w:types>
          <w:type w:val="bbPlcHdr"/>
        </w:types>
        <w:behaviors>
          <w:behavior w:val="content"/>
        </w:behaviors>
        <w:guid w:val="{0A8E6745-4299-4EEF-BDF9-58BA59D92DDF}"/>
      </w:docPartPr>
      <w:docPartBody>
        <w:p w:rsidR="005F03CE" w:rsidRDefault="003C541B">
          <w:pPr>
            <w:pStyle w:val="F3DEF1A912DE45288C5AC95139F968E5"/>
          </w:pPr>
          <w:r w:rsidRPr="0043669D">
            <w:rPr>
              <w:rStyle w:val="placeholder1Char"/>
              <w:sz w:val="18"/>
              <w:szCs w:val="18"/>
            </w:rPr>
            <w:t>________</w:t>
          </w:r>
        </w:p>
      </w:docPartBody>
    </w:docPart>
    <w:docPart>
      <w:docPartPr>
        <w:name w:val="7B0763D7714944DE90D3B834E28FC810"/>
        <w:category>
          <w:name w:val="常规"/>
          <w:gallery w:val="placeholder"/>
        </w:category>
        <w:types>
          <w:type w:val="bbPlcHdr"/>
        </w:types>
        <w:behaviors>
          <w:behavior w:val="content"/>
        </w:behaviors>
        <w:guid w:val="{36E265E6-56CB-4539-A4A4-4F1E392F9080}"/>
      </w:docPartPr>
      <w:docPartBody>
        <w:p w:rsidR="005F03CE" w:rsidRDefault="003C541B">
          <w:pPr>
            <w:pStyle w:val="7B0763D7714944DE90D3B834E28FC810"/>
          </w:pPr>
          <w:r w:rsidRPr="0043669D">
            <w:rPr>
              <w:rStyle w:val="placeholder1Char"/>
              <w:sz w:val="18"/>
              <w:szCs w:val="18"/>
            </w:rPr>
            <w:t>____________</w:t>
          </w:r>
        </w:p>
      </w:docPartBody>
    </w:docPart>
    <w:docPart>
      <w:docPartPr>
        <w:name w:val="BB7AE6E5A254431EB1B607F73525303D"/>
        <w:category>
          <w:name w:val="常规"/>
          <w:gallery w:val="placeholder"/>
        </w:category>
        <w:types>
          <w:type w:val="bbPlcHdr"/>
        </w:types>
        <w:behaviors>
          <w:behavior w:val="content"/>
        </w:behaviors>
        <w:guid w:val="{E90C85B9-7D57-4810-9649-EB1D62AA01FD}"/>
      </w:docPartPr>
      <w:docPartBody>
        <w:p w:rsidR="005F03CE" w:rsidRDefault="003C541B">
          <w:pPr>
            <w:pStyle w:val="BB7AE6E5A254431EB1B607F73525303D"/>
          </w:pPr>
          <w:r w:rsidRPr="0043669D">
            <w:rPr>
              <w:rStyle w:val="placeholder1Char"/>
              <w:sz w:val="18"/>
              <w:szCs w:val="18"/>
            </w:rPr>
            <w:t>________</w:t>
          </w:r>
        </w:p>
      </w:docPartBody>
    </w:docPart>
    <w:docPart>
      <w:docPartPr>
        <w:name w:val="6D612E725CA241CA8575D9F938C46A13"/>
        <w:category>
          <w:name w:val="常规"/>
          <w:gallery w:val="placeholder"/>
        </w:category>
        <w:types>
          <w:type w:val="bbPlcHdr"/>
        </w:types>
        <w:behaviors>
          <w:behavior w:val="content"/>
        </w:behaviors>
        <w:guid w:val="{F434D00F-F8E0-4A7C-9A7D-E64B2416695C}"/>
      </w:docPartPr>
      <w:docPartBody>
        <w:p w:rsidR="005F03CE" w:rsidRDefault="003C541B">
          <w:pPr>
            <w:pStyle w:val="6D612E725CA241CA8575D9F938C46A13"/>
          </w:pPr>
          <w:r w:rsidRPr="0043669D">
            <w:rPr>
              <w:rStyle w:val="placeholder1Char"/>
              <w:sz w:val="18"/>
              <w:szCs w:val="18"/>
            </w:rPr>
            <w:t>____________</w:t>
          </w:r>
        </w:p>
      </w:docPartBody>
    </w:docPart>
    <w:docPart>
      <w:docPartPr>
        <w:name w:val="3FEE4B1D19DC4455ABECCD44530B7BFD"/>
        <w:category>
          <w:name w:val="常规"/>
          <w:gallery w:val="placeholder"/>
        </w:category>
        <w:types>
          <w:type w:val="bbPlcHdr"/>
        </w:types>
        <w:behaviors>
          <w:behavior w:val="content"/>
        </w:behaviors>
        <w:guid w:val="{4FD9F7A0-D50E-4609-BE6A-33C31BB99F91}"/>
      </w:docPartPr>
      <w:docPartBody>
        <w:p w:rsidR="005F03CE" w:rsidRDefault="003C541B">
          <w:pPr>
            <w:pStyle w:val="3FEE4B1D19DC4455ABECCD44530B7BFD"/>
          </w:pPr>
          <w:r w:rsidRPr="0043669D">
            <w:rPr>
              <w:rStyle w:val="placeholder1Char"/>
              <w:sz w:val="18"/>
              <w:szCs w:val="18"/>
            </w:rPr>
            <w:t>________</w:t>
          </w:r>
        </w:p>
      </w:docPartBody>
    </w:docPart>
    <w:docPart>
      <w:docPartPr>
        <w:name w:val="F68F5DA5413640B4A3B622C9BACC6074"/>
        <w:category>
          <w:name w:val="常规"/>
          <w:gallery w:val="placeholder"/>
        </w:category>
        <w:types>
          <w:type w:val="bbPlcHdr"/>
        </w:types>
        <w:behaviors>
          <w:behavior w:val="content"/>
        </w:behaviors>
        <w:guid w:val="{1B52351D-6F82-43EC-A400-E58D1E2480B2}"/>
      </w:docPartPr>
      <w:docPartBody>
        <w:p w:rsidR="005F03CE" w:rsidRDefault="003C541B">
          <w:pPr>
            <w:pStyle w:val="F68F5DA5413640B4A3B622C9BACC6074"/>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2EF3CA6A29014554B16582111AD10EB9"/>
        <w:category>
          <w:name w:val="常规"/>
          <w:gallery w:val="placeholder"/>
        </w:category>
        <w:types>
          <w:type w:val="bbPlcHdr"/>
        </w:types>
        <w:behaviors>
          <w:behavior w:val="content"/>
        </w:behaviors>
        <w:guid w:val="{8681CF20-9068-431A-8A29-2D97E038D662}"/>
      </w:docPartPr>
      <w:docPartBody>
        <w:p w:rsidR="005F03CE" w:rsidRDefault="003C541B">
          <w:pPr>
            <w:pStyle w:val="2EF3CA6A29014554B16582111AD10EB9"/>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C0762D8DD7C24644B65EB40EFD307E0C"/>
        <w:category>
          <w:name w:val="常规"/>
          <w:gallery w:val="placeholder"/>
        </w:category>
        <w:types>
          <w:type w:val="bbPlcHdr"/>
        </w:types>
        <w:behaviors>
          <w:behavior w:val="content"/>
        </w:behaviors>
        <w:guid w:val="{4BC8BA93-7B63-4C76-BB28-D4FF79C90781}"/>
      </w:docPartPr>
      <w:docPartBody>
        <w:p w:rsidR="005F03CE" w:rsidRDefault="003C541B">
          <w:pPr>
            <w:pStyle w:val="C0762D8DD7C24644B65EB40EFD307E0C"/>
          </w:pPr>
          <w:r w:rsidRPr="00F71542">
            <w:rPr>
              <w:rStyle w:val="placeholder2Char"/>
              <w:rFonts w:hint="eastAsia"/>
            </w:rPr>
            <w:t>说明报告期内委托理财、委托贷款、衍生品投资情况。</w:t>
          </w:r>
        </w:p>
      </w:docPartBody>
    </w:docPart>
    <w:docPart>
      <w:docPartPr>
        <w:name w:val="9A5673A4EF0A486492EB58CEF6A0C4D4"/>
        <w:category>
          <w:name w:val="常规"/>
          <w:gallery w:val="placeholder"/>
        </w:category>
        <w:types>
          <w:type w:val="bbPlcHdr"/>
        </w:types>
        <w:behaviors>
          <w:behavior w:val="content"/>
        </w:behaviors>
        <w:guid w:val="{7E984A75-3251-4F36-80BD-990D61A85125}"/>
      </w:docPartPr>
      <w:docPartBody>
        <w:p w:rsidR="005F03CE" w:rsidRDefault="003C541B">
          <w:pPr>
            <w:pStyle w:val="9A5673A4EF0A486492EB58CEF6A0C4D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060F663C2794548B7267059B027B4EA"/>
        <w:category>
          <w:name w:val="常规"/>
          <w:gallery w:val="placeholder"/>
        </w:category>
        <w:types>
          <w:type w:val="bbPlcHdr"/>
        </w:types>
        <w:behaviors>
          <w:behavior w:val="content"/>
        </w:behaviors>
        <w:guid w:val="{63AEE3C8-39A9-4745-A17D-95473F6C5896}"/>
      </w:docPartPr>
      <w:docPartBody>
        <w:p w:rsidR="005F03CE" w:rsidRDefault="003C541B">
          <w:pPr>
            <w:pStyle w:val="8060F663C2794548B7267059B027B4EA"/>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898C3173431249BC8D3B0E3AB22FB6F1"/>
        <w:category>
          <w:name w:val="常规"/>
          <w:gallery w:val="placeholder"/>
        </w:category>
        <w:types>
          <w:type w:val="bbPlcHdr"/>
        </w:types>
        <w:behaviors>
          <w:behavior w:val="content"/>
        </w:behaviors>
        <w:guid w:val="{49585373-E848-4B2F-81EE-ADDE17A71388}"/>
      </w:docPartPr>
      <w:docPartBody>
        <w:p w:rsidR="005F03CE" w:rsidRDefault="003C541B">
          <w:pPr>
            <w:pStyle w:val="898C3173431249BC8D3B0E3AB22FB6F1"/>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96B9BD33C28340EA96D254CA05877694"/>
        <w:category>
          <w:name w:val="常规"/>
          <w:gallery w:val="placeholder"/>
        </w:category>
        <w:types>
          <w:type w:val="bbPlcHdr"/>
        </w:types>
        <w:behaviors>
          <w:behavior w:val="content"/>
        </w:behaviors>
        <w:guid w:val="{20731923-C40B-4BDB-A476-09E50823DD36}"/>
      </w:docPartPr>
      <w:docPartBody>
        <w:p w:rsidR="005F03CE" w:rsidRDefault="003C541B">
          <w:pPr>
            <w:pStyle w:val="96B9BD33C28340EA96D254CA05877694"/>
          </w:pPr>
          <w:r w:rsidRPr="0017757A">
            <w:rPr>
              <w:rStyle w:val="a3"/>
              <w:rFonts w:hint="eastAsia"/>
            </w:rPr>
            <w:t>单击此处输入文字。</w:t>
          </w:r>
        </w:p>
      </w:docPartBody>
    </w:docPart>
    <w:docPart>
      <w:docPartPr>
        <w:name w:val="5CB0195A53534255BAC15073698DD36A"/>
        <w:category>
          <w:name w:val="常规"/>
          <w:gallery w:val="placeholder"/>
        </w:category>
        <w:types>
          <w:type w:val="bbPlcHdr"/>
        </w:types>
        <w:behaviors>
          <w:behavior w:val="content"/>
        </w:behaviors>
        <w:guid w:val="{8F21FF00-FC49-4285-A558-688D12F7B2BD}"/>
      </w:docPartPr>
      <w:docPartBody>
        <w:p w:rsidR="005F03CE" w:rsidRDefault="003C541B">
          <w:pPr>
            <w:pStyle w:val="5CB0195A53534255BAC15073698DD36A"/>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D9A7B3BD50EE496488B3400635242947"/>
        <w:category>
          <w:name w:val="常规"/>
          <w:gallery w:val="placeholder"/>
        </w:category>
        <w:types>
          <w:type w:val="bbPlcHdr"/>
        </w:types>
        <w:behaviors>
          <w:behavior w:val="content"/>
        </w:behaviors>
        <w:guid w:val="{CC7D3889-BC54-45DC-BAEE-8E97AC3AA02A}"/>
      </w:docPartPr>
      <w:docPartBody>
        <w:p w:rsidR="005F03CE" w:rsidRDefault="003C541B">
          <w:pPr>
            <w:pStyle w:val="D9A7B3BD50EE496488B3400635242947"/>
          </w:pPr>
          <w:r w:rsidRPr="00894D4A">
            <w:rPr>
              <w:rStyle w:val="a3"/>
              <w:rFonts w:hint="eastAsia"/>
            </w:rPr>
            <w:t>单击此处输入文字。</w:t>
          </w:r>
        </w:p>
      </w:docPartBody>
    </w:docPart>
    <w:docPart>
      <w:docPartPr>
        <w:name w:val="1B509753775C4213B05FE985775AD545"/>
        <w:category>
          <w:name w:val="常规"/>
          <w:gallery w:val="placeholder"/>
        </w:category>
        <w:types>
          <w:type w:val="bbPlcHdr"/>
        </w:types>
        <w:behaviors>
          <w:behavior w:val="content"/>
        </w:behaviors>
        <w:guid w:val="{71323D62-D6D2-4417-A840-09747A85C92F}"/>
      </w:docPartPr>
      <w:docPartBody>
        <w:p w:rsidR="005F03CE" w:rsidRDefault="003C541B">
          <w:pPr>
            <w:pStyle w:val="1B509753775C4213B05FE985775AD545"/>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7B3E1960DF4419684C62180D23380B5"/>
        <w:category>
          <w:name w:val="常规"/>
          <w:gallery w:val="placeholder"/>
        </w:category>
        <w:types>
          <w:type w:val="bbPlcHdr"/>
        </w:types>
        <w:behaviors>
          <w:behavior w:val="content"/>
        </w:behaviors>
        <w:guid w:val="{D8853487-4B34-40B8-9CA3-50DED7B93E71}"/>
      </w:docPartPr>
      <w:docPartBody>
        <w:p w:rsidR="005F03CE" w:rsidRDefault="003C541B">
          <w:pPr>
            <w:pStyle w:val="67B3E1960DF4419684C62180D23380B5"/>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DF5C61B845D46108D304D893F17D869"/>
        <w:category>
          <w:name w:val="常规"/>
          <w:gallery w:val="placeholder"/>
        </w:category>
        <w:types>
          <w:type w:val="bbPlcHdr"/>
        </w:types>
        <w:behaviors>
          <w:behavior w:val="content"/>
        </w:behaviors>
        <w:guid w:val="{7E99A2F8-BC3E-47FD-B232-0BF3077895F5}"/>
      </w:docPartPr>
      <w:docPartBody>
        <w:p w:rsidR="005F03CE" w:rsidRDefault="003C541B">
          <w:pPr>
            <w:pStyle w:val="8DF5C61B845D46108D304D893F17D869"/>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F6183759D62A4FC989AFB8B90A4F2D97"/>
        <w:category>
          <w:name w:val="常规"/>
          <w:gallery w:val="placeholder"/>
        </w:category>
        <w:types>
          <w:type w:val="bbPlcHdr"/>
        </w:types>
        <w:behaviors>
          <w:behavior w:val="content"/>
        </w:behaviors>
        <w:guid w:val="{F403CBD0-236D-4553-B8E4-0212B51FC996}"/>
      </w:docPartPr>
      <w:docPartBody>
        <w:p w:rsidR="005F03CE" w:rsidRDefault="003C541B">
          <w:pPr>
            <w:pStyle w:val="F6183759D62A4FC989AFB8B90A4F2D97"/>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2904ACB46DE14DCC9F96B24A46D8F39F"/>
        <w:category>
          <w:name w:val="常规"/>
          <w:gallery w:val="placeholder"/>
        </w:category>
        <w:types>
          <w:type w:val="bbPlcHdr"/>
        </w:types>
        <w:behaviors>
          <w:behavior w:val="content"/>
        </w:behaviors>
        <w:guid w:val="{6DCCC49E-4DEC-470D-A90C-D201724EA0AA}"/>
      </w:docPartPr>
      <w:docPartBody>
        <w:p w:rsidR="005F03CE" w:rsidRDefault="003C541B">
          <w:pPr>
            <w:pStyle w:val="2904ACB46DE14DCC9F96B24A46D8F39F"/>
          </w:pPr>
          <w:r w:rsidRPr="008F432C">
            <w:rPr>
              <w:rStyle w:val="placeholder2Char"/>
              <w:rFonts w:hint="eastAsia"/>
            </w:rPr>
            <w:t>列示风险因素的名称、持续的原因、对公司的影响，已经采取及风险管理效果，或拟采取的措施。</w:t>
          </w:r>
        </w:p>
      </w:docPartBody>
    </w:docPart>
    <w:docPart>
      <w:docPartPr>
        <w:name w:val="F8027317962D4323877C2DF09B784DCE"/>
        <w:category>
          <w:name w:val="常规"/>
          <w:gallery w:val="placeholder"/>
        </w:category>
        <w:types>
          <w:type w:val="bbPlcHdr"/>
        </w:types>
        <w:behaviors>
          <w:behavior w:val="content"/>
        </w:behaviors>
        <w:guid w:val="{358FEA28-CFC3-4E55-B555-05D4A4608106}"/>
      </w:docPartPr>
      <w:docPartBody>
        <w:p w:rsidR="005F03CE" w:rsidRDefault="003C541B">
          <w:pPr>
            <w:pStyle w:val="F8027317962D4323877C2DF09B784DCE"/>
          </w:pPr>
          <w:r w:rsidRPr="008F432C">
            <w:rPr>
              <w:rStyle w:val="placeholder2Char"/>
              <w:rFonts w:hint="eastAsia"/>
            </w:rPr>
            <w:t>列示风险因素的名称、产生的原因、对公司的影响，已经采取及风险管理效果，或拟采取的措施。</w:t>
          </w:r>
        </w:p>
      </w:docPartBody>
    </w:docPart>
    <w:docPart>
      <w:docPartPr>
        <w:name w:val="27E2EB95BDB8466BA49B0EA480FC1B4F"/>
        <w:category>
          <w:name w:val="常规"/>
          <w:gallery w:val="placeholder"/>
        </w:category>
        <w:types>
          <w:type w:val="bbPlcHdr"/>
        </w:types>
        <w:behaviors>
          <w:behavior w:val="content"/>
        </w:behaviors>
        <w:guid w:val="{5DAF3CB3-9667-4708-97B2-CC4669115003}"/>
      </w:docPartPr>
      <w:docPartBody>
        <w:p w:rsidR="005F03CE" w:rsidRDefault="003C541B">
          <w:pPr>
            <w:pStyle w:val="27E2EB95BDB8466BA49B0EA480FC1B4F"/>
          </w:pPr>
          <w:r w:rsidRPr="008F432C">
            <w:rPr>
              <w:rStyle w:val="placeholder1Char"/>
            </w:rPr>
            <w:t>选择</w:t>
          </w:r>
        </w:p>
      </w:docPartBody>
    </w:docPart>
    <w:docPart>
      <w:docPartPr>
        <w:name w:val="F19A9FFA77234889A969B7598798129B"/>
        <w:category>
          <w:name w:val="常规"/>
          <w:gallery w:val="placeholder"/>
        </w:category>
        <w:types>
          <w:type w:val="bbPlcHdr"/>
        </w:types>
        <w:behaviors>
          <w:behavior w:val="content"/>
        </w:behaviors>
        <w:guid w:val="{8BC1BC4A-CD55-42E8-A10B-E17C18D5B2D3}"/>
      </w:docPartPr>
      <w:docPartBody>
        <w:p w:rsidR="005F03CE" w:rsidRDefault="003C541B">
          <w:pPr>
            <w:pStyle w:val="F19A9FFA77234889A969B7598798129B"/>
          </w:pPr>
          <w:r w:rsidRPr="0043669D">
            <w:rPr>
              <w:rStyle w:val="placeholder1Char"/>
              <w:rFonts w:hint="eastAsia"/>
              <w:sz w:val="18"/>
              <w:szCs w:val="18"/>
            </w:rPr>
            <w:t>____________</w:t>
          </w:r>
        </w:p>
      </w:docPartBody>
    </w:docPart>
    <w:docPart>
      <w:docPartPr>
        <w:name w:val="259E380E30304B1090EF5FF748D5FA36"/>
        <w:category>
          <w:name w:val="常规"/>
          <w:gallery w:val="placeholder"/>
        </w:category>
        <w:types>
          <w:type w:val="bbPlcHdr"/>
        </w:types>
        <w:behaviors>
          <w:behavior w:val="content"/>
        </w:behaviors>
        <w:guid w:val="{2DCDAB0D-4314-4E66-A84B-6D489C2DA5C7}"/>
      </w:docPartPr>
      <w:docPartBody>
        <w:p w:rsidR="005F03CE" w:rsidRDefault="003C541B">
          <w:pPr>
            <w:pStyle w:val="259E380E30304B1090EF5FF748D5FA36"/>
          </w:pPr>
          <w:r w:rsidRPr="00F71542">
            <w:rPr>
              <w:rStyle w:val="placeholder1Char"/>
            </w:rPr>
            <w:t>_____________________________________________</w:t>
          </w:r>
        </w:p>
      </w:docPartBody>
    </w:docPart>
    <w:docPart>
      <w:docPartPr>
        <w:name w:val="9F03EF2885814D7CB101A5671F34F349"/>
        <w:category>
          <w:name w:val="常规"/>
          <w:gallery w:val="placeholder"/>
        </w:category>
        <w:types>
          <w:type w:val="bbPlcHdr"/>
        </w:types>
        <w:behaviors>
          <w:behavior w:val="content"/>
        </w:behaviors>
        <w:guid w:val="{37CB43FE-567A-4EE9-8F68-0C41C25A0823}"/>
      </w:docPartPr>
      <w:docPartBody>
        <w:p w:rsidR="005F03CE" w:rsidRDefault="003C541B">
          <w:pPr>
            <w:pStyle w:val="9F03EF2885814D7CB101A5671F34F349"/>
          </w:pPr>
          <w:r w:rsidRPr="008F432C">
            <w:rPr>
              <w:rStyle w:val="placeholder1Char"/>
            </w:rPr>
            <w:t>选择</w:t>
          </w:r>
        </w:p>
      </w:docPartBody>
    </w:docPart>
    <w:docPart>
      <w:docPartPr>
        <w:name w:val="790B84079F534CCB91E6F3A21E375019"/>
        <w:category>
          <w:name w:val="常规"/>
          <w:gallery w:val="placeholder"/>
        </w:category>
        <w:types>
          <w:type w:val="bbPlcHdr"/>
        </w:types>
        <w:behaviors>
          <w:behavior w:val="content"/>
        </w:behaviors>
        <w:guid w:val="{4CB61DC2-1827-45C2-A3A8-132E5C919D86}"/>
      </w:docPartPr>
      <w:docPartBody>
        <w:p w:rsidR="005F03CE" w:rsidRDefault="003C541B">
          <w:pPr>
            <w:pStyle w:val="790B84079F534CCB91E6F3A21E375019"/>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793AE9E7CBA3450695D29FF3E1985943"/>
        <w:category>
          <w:name w:val="常规"/>
          <w:gallery w:val="placeholder"/>
        </w:category>
        <w:types>
          <w:type w:val="bbPlcHdr"/>
        </w:types>
        <w:behaviors>
          <w:behavior w:val="content"/>
        </w:behaviors>
        <w:guid w:val="{B66D61E0-87E0-4C36-8F02-61EEC7C21185}"/>
      </w:docPartPr>
      <w:docPartBody>
        <w:p w:rsidR="005F03CE" w:rsidRDefault="003C541B">
          <w:pPr>
            <w:pStyle w:val="793AE9E7CBA3450695D29FF3E1985943"/>
          </w:pPr>
          <w:r w:rsidRPr="008F432C">
            <w:rPr>
              <w:rStyle w:val="placeholder1Char"/>
            </w:rPr>
            <w:t>选择</w:t>
          </w:r>
        </w:p>
      </w:docPartBody>
    </w:docPart>
    <w:docPart>
      <w:docPartPr>
        <w:name w:val="0F7AD59CD38C4DA293256B8F44E2C904"/>
        <w:category>
          <w:name w:val="常规"/>
          <w:gallery w:val="placeholder"/>
        </w:category>
        <w:types>
          <w:type w:val="bbPlcHdr"/>
        </w:types>
        <w:behaviors>
          <w:behavior w:val="content"/>
        </w:behaviors>
        <w:guid w:val="{7AFC1C3C-5C76-47D5-8A03-6C26B3AC48CB}"/>
      </w:docPartPr>
      <w:docPartBody>
        <w:p w:rsidR="005F03CE" w:rsidRDefault="003C541B">
          <w:pPr>
            <w:pStyle w:val="0F7AD59CD38C4DA293256B8F44E2C904"/>
          </w:pPr>
          <w:r w:rsidRPr="008F432C">
            <w:rPr>
              <w:rStyle w:val="placeholder1Char"/>
            </w:rPr>
            <w:t>__________</w:t>
          </w:r>
        </w:p>
      </w:docPartBody>
    </w:docPart>
    <w:docPart>
      <w:docPartPr>
        <w:name w:val="E55E9B7438E441898FB73BEAE988B272"/>
        <w:category>
          <w:name w:val="常规"/>
          <w:gallery w:val="placeholder"/>
        </w:category>
        <w:types>
          <w:type w:val="bbPlcHdr"/>
        </w:types>
        <w:behaviors>
          <w:behavior w:val="content"/>
        </w:behaviors>
        <w:guid w:val="{EF809847-CFE4-4393-B878-4E898BDA4419}"/>
      </w:docPartPr>
      <w:docPartBody>
        <w:p w:rsidR="005F03CE" w:rsidRDefault="003C541B">
          <w:pPr>
            <w:pStyle w:val="E55E9B7438E441898FB73BEAE988B272"/>
          </w:pPr>
          <w:r w:rsidRPr="008F432C">
            <w:rPr>
              <w:rStyle w:val="placeholder1Char"/>
            </w:rPr>
            <w:t>选择</w:t>
          </w:r>
        </w:p>
      </w:docPartBody>
    </w:docPart>
    <w:docPart>
      <w:docPartPr>
        <w:name w:val="5D267379380B4897895AB44ED731EFF8"/>
        <w:category>
          <w:name w:val="常规"/>
          <w:gallery w:val="placeholder"/>
        </w:category>
        <w:types>
          <w:type w:val="bbPlcHdr"/>
        </w:types>
        <w:behaviors>
          <w:behavior w:val="content"/>
        </w:behaviors>
        <w:guid w:val="{BBE8456C-270C-4CD6-86F2-6B4F869093D0}"/>
      </w:docPartPr>
      <w:docPartBody>
        <w:p w:rsidR="005F03CE" w:rsidRDefault="003C541B">
          <w:pPr>
            <w:pStyle w:val="5D267379380B4897895AB44ED731EFF8"/>
          </w:pPr>
          <w:r w:rsidRPr="008F432C">
            <w:rPr>
              <w:rStyle w:val="placeholder1Char"/>
            </w:rPr>
            <w:t>__________</w:t>
          </w:r>
        </w:p>
      </w:docPartBody>
    </w:docPart>
    <w:docPart>
      <w:docPartPr>
        <w:name w:val="8E73ECBC2A18405E800E2E98A279867A"/>
        <w:category>
          <w:name w:val="常规"/>
          <w:gallery w:val="placeholder"/>
        </w:category>
        <w:types>
          <w:type w:val="bbPlcHdr"/>
        </w:types>
        <w:behaviors>
          <w:behavior w:val="content"/>
        </w:behaviors>
        <w:guid w:val="{7B63E96E-BA19-42EA-88C2-9E3DD4E006F9}"/>
      </w:docPartPr>
      <w:docPartBody>
        <w:p w:rsidR="005F03CE" w:rsidRDefault="003C541B">
          <w:pPr>
            <w:pStyle w:val="8E73ECBC2A18405E800E2E98A279867A"/>
          </w:pPr>
          <w:r w:rsidRPr="008F432C">
            <w:rPr>
              <w:rStyle w:val="placeholder1Char"/>
            </w:rPr>
            <w:t>选择</w:t>
          </w:r>
        </w:p>
      </w:docPartBody>
    </w:docPart>
    <w:docPart>
      <w:docPartPr>
        <w:name w:val="10E3CE3F4B9C426DB4572D057EC126CB"/>
        <w:category>
          <w:name w:val="常规"/>
          <w:gallery w:val="placeholder"/>
        </w:category>
        <w:types>
          <w:type w:val="bbPlcHdr"/>
        </w:types>
        <w:behaviors>
          <w:behavior w:val="content"/>
        </w:behaviors>
        <w:guid w:val="{76B77904-3713-432E-A926-FF46327007A9}"/>
      </w:docPartPr>
      <w:docPartBody>
        <w:p w:rsidR="005F03CE" w:rsidRDefault="003C541B">
          <w:pPr>
            <w:pStyle w:val="10E3CE3F4B9C426DB4572D057EC126CB"/>
          </w:pPr>
          <w:r w:rsidRPr="00C63B67">
            <w:rPr>
              <w:rStyle w:val="placeholder1Char"/>
            </w:rPr>
            <w:t>__________</w:t>
          </w:r>
        </w:p>
      </w:docPartBody>
    </w:docPart>
    <w:docPart>
      <w:docPartPr>
        <w:name w:val="2E95854CA96E4F1D9D0EFD49C8C6417B"/>
        <w:category>
          <w:name w:val="常规"/>
          <w:gallery w:val="placeholder"/>
        </w:category>
        <w:types>
          <w:type w:val="bbPlcHdr"/>
        </w:types>
        <w:behaviors>
          <w:behavior w:val="content"/>
        </w:behaviors>
        <w:guid w:val="{54AFD509-7AA9-43BF-894A-414159CB671C}"/>
      </w:docPartPr>
      <w:docPartBody>
        <w:p w:rsidR="005F03CE" w:rsidRDefault="003C541B">
          <w:pPr>
            <w:pStyle w:val="2E95854CA96E4F1D9D0EFD49C8C6417B"/>
          </w:pPr>
          <w:r w:rsidRPr="008F432C">
            <w:rPr>
              <w:rStyle w:val="placeholder1Char"/>
            </w:rPr>
            <w:t>选择</w:t>
          </w:r>
        </w:p>
      </w:docPartBody>
    </w:docPart>
    <w:docPart>
      <w:docPartPr>
        <w:name w:val="513B3D3C6B1344FFB3C5C6E08F1A3369"/>
        <w:category>
          <w:name w:val="常规"/>
          <w:gallery w:val="placeholder"/>
        </w:category>
        <w:types>
          <w:type w:val="bbPlcHdr"/>
        </w:types>
        <w:behaviors>
          <w:behavior w:val="content"/>
        </w:behaviors>
        <w:guid w:val="{A10BEEB7-7843-4591-8535-386D51CC58C7}"/>
      </w:docPartPr>
      <w:docPartBody>
        <w:p w:rsidR="005F03CE" w:rsidRDefault="003C541B">
          <w:pPr>
            <w:pStyle w:val="513B3D3C6B1344FFB3C5C6E08F1A3369"/>
          </w:pPr>
          <w:r w:rsidRPr="00C63B67">
            <w:rPr>
              <w:rStyle w:val="placeholder1Char"/>
            </w:rPr>
            <w:t>__________</w:t>
          </w:r>
        </w:p>
      </w:docPartBody>
    </w:docPart>
    <w:docPart>
      <w:docPartPr>
        <w:name w:val="4505D7D60B894D56A4D0C5863907ACBD"/>
        <w:category>
          <w:name w:val="常规"/>
          <w:gallery w:val="placeholder"/>
        </w:category>
        <w:types>
          <w:type w:val="bbPlcHdr"/>
        </w:types>
        <w:behaviors>
          <w:behavior w:val="content"/>
        </w:behaviors>
        <w:guid w:val="{6BBCF097-B0F3-4E0E-BC1F-32A43FEA812C}"/>
      </w:docPartPr>
      <w:docPartBody>
        <w:p w:rsidR="005F03CE" w:rsidRDefault="003C541B">
          <w:pPr>
            <w:pStyle w:val="4505D7D60B894D56A4D0C5863907ACBD"/>
          </w:pPr>
          <w:r w:rsidRPr="008F432C">
            <w:rPr>
              <w:rStyle w:val="placeholder1Char"/>
            </w:rPr>
            <w:t>选择</w:t>
          </w:r>
        </w:p>
      </w:docPartBody>
    </w:docPart>
    <w:docPart>
      <w:docPartPr>
        <w:name w:val="585C94E7961D4589AAEE2B9FADCFB00D"/>
        <w:category>
          <w:name w:val="常规"/>
          <w:gallery w:val="placeholder"/>
        </w:category>
        <w:types>
          <w:type w:val="bbPlcHdr"/>
        </w:types>
        <w:behaviors>
          <w:behavior w:val="content"/>
        </w:behaviors>
        <w:guid w:val="{8814107B-D4BF-472D-A0AA-BC155900282D}"/>
      </w:docPartPr>
      <w:docPartBody>
        <w:p w:rsidR="005F03CE" w:rsidRDefault="003C541B">
          <w:pPr>
            <w:pStyle w:val="585C94E7961D4589AAEE2B9FADCFB00D"/>
          </w:pPr>
          <w:r w:rsidRPr="00C63B67">
            <w:rPr>
              <w:rStyle w:val="placeholder1Char"/>
            </w:rPr>
            <w:t>__________</w:t>
          </w:r>
        </w:p>
      </w:docPartBody>
    </w:docPart>
    <w:docPart>
      <w:docPartPr>
        <w:name w:val="78C6DE97DD90487F8B0B06FF8B7EB0B8"/>
        <w:category>
          <w:name w:val="常规"/>
          <w:gallery w:val="placeholder"/>
        </w:category>
        <w:types>
          <w:type w:val="bbPlcHdr"/>
        </w:types>
        <w:behaviors>
          <w:behavior w:val="content"/>
        </w:behaviors>
        <w:guid w:val="{FC57E6BC-28CB-4DD5-85E2-4326340C1E12}"/>
      </w:docPartPr>
      <w:docPartBody>
        <w:p w:rsidR="005F03CE" w:rsidRDefault="003C541B">
          <w:pPr>
            <w:pStyle w:val="78C6DE97DD90487F8B0B06FF8B7EB0B8"/>
          </w:pPr>
          <w:r w:rsidRPr="008F432C">
            <w:rPr>
              <w:rStyle w:val="placeholder1Char"/>
            </w:rPr>
            <w:t>选择</w:t>
          </w:r>
        </w:p>
      </w:docPartBody>
    </w:docPart>
    <w:docPart>
      <w:docPartPr>
        <w:name w:val="E9DC6E28C22046FEB10C89E34BB90AF9"/>
        <w:category>
          <w:name w:val="常规"/>
          <w:gallery w:val="placeholder"/>
        </w:category>
        <w:types>
          <w:type w:val="bbPlcHdr"/>
        </w:types>
        <w:behaviors>
          <w:behavior w:val="content"/>
        </w:behaviors>
        <w:guid w:val="{34246162-065D-47B3-8639-72ECADC8816B}"/>
      </w:docPartPr>
      <w:docPartBody>
        <w:p w:rsidR="005F03CE" w:rsidRDefault="003C541B">
          <w:pPr>
            <w:pStyle w:val="E9DC6E28C22046FEB10C89E34BB90AF9"/>
          </w:pPr>
          <w:r w:rsidRPr="00C63B67">
            <w:rPr>
              <w:rStyle w:val="placeholder1Char"/>
            </w:rPr>
            <w:t>__________</w:t>
          </w:r>
        </w:p>
      </w:docPartBody>
    </w:docPart>
    <w:docPart>
      <w:docPartPr>
        <w:name w:val="BF4F2A2A1134472DB2A78102B772D1F4"/>
        <w:category>
          <w:name w:val="常规"/>
          <w:gallery w:val="placeholder"/>
        </w:category>
        <w:types>
          <w:type w:val="bbPlcHdr"/>
        </w:types>
        <w:behaviors>
          <w:behavior w:val="content"/>
        </w:behaviors>
        <w:guid w:val="{C7685F7D-A3F9-4CDF-B1FA-DADAFA7C861B}"/>
      </w:docPartPr>
      <w:docPartBody>
        <w:p w:rsidR="005F03CE" w:rsidRDefault="003C541B">
          <w:pPr>
            <w:pStyle w:val="BF4F2A2A1134472DB2A78102B772D1F4"/>
          </w:pPr>
          <w:r w:rsidRPr="008F432C">
            <w:rPr>
              <w:rStyle w:val="placeholder1Char"/>
            </w:rPr>
            <w:t>选择</w:t>
          </w:r>
        </w:p>
      </w:docPartBody>
    </w:docPart>
    <w:docPart>
      <w:docPartPr>
        <w:name w:val="B2F03EA378F64301BEBD6581A8B65748"/>
        <w:category>
          <w:name w:val="常规"/>
          <w:gallery w:val="placeholder"/>
        </w:category>
        <w:types>
          <w:type w:val="bbPlcHdr"/>
        </w:types>
        <w:behaviors>
          <w:behavior w:val="content"/>
        </w:behaviors>
        <w:guid w:val="{3BDE7BB8-794B-42AD-803A-60E03A33E917}"/>
      </w:docPartPr>
      <w:docPartBody>
        <w:p w:rsidR="005F03CE" w:rsidRDefault="003C541B">
          <w:pPr>
            <w:pStyle w:val="B2F03EA378F64301BEBD6581A8B65748"/>
          </w:pPr>
          <w:r w:rsidRPr="00C63B67">
            <w:rPr>
              <w:rStyle w:val="placeholder1Char"/>
            </w:rPr>
            <w:t>__________</w:t>
          </w:r>
        </w:p>
      </w:docPartBody>
    </w:docPart>
    <w:docPart>
      <w:docPartPr>
        <w:name w:val="532FE53D10614C38935B87BE3A08D16C"/>
        <w:category>
          <w:name w:val="常规"/>
          <w:gallery w:val="placeholder"/>
        </w:category>
        <w:types>
          <w:type w:val="bbPlcHdr"/>
        </w:types>
        <w:behaviors>
          <w:behavior w:val="content"/>
        </w:behaviors>
        <w:guid w:val="{45531926-15BB-474A-AE86-B450BB9483AB}"/>
      </w:docPartPr>
      <w:docPartBody>
        <w:p w:rsidR="005F03CE" w:rsidRDefault="003C541B">
          <w:pPr>
            <w:pStyle w:val="532FE53D10614C38935B87BE3A08D16C"/>
          </w:pPr>
          <w:r w:rsidRPr="008F432C">
            <w:rPr>
              <w:rStyle w:val="placeholder1Char"/>
            </w:rPr>
            <w:t>选择</w:t>
          </w:r>
        </w:p>
      </w:docPartBody>
    </w:docPart>
    <w:docPart>
      <w:docPartPr>
        <w:name w:val="79817E74E65043B7AA2019372B857A44"/>
        <w:category>
          <w:name w:val="常规"/>
          <w:gallery w:val="placeholder"/>
        </w:category>
        <w:types>
          <w:type w:val="bbPlcHdr"/>
        </w:types>
        <w:behaviors>
          <w:behavior w:val="content"/>
        </w:behaviors>
        <w:guid w:val="{602C3337-B0C5-4D4A-AB86-3E01305F5778}"/>
      </w:docPartPr>
      <w:docPartBody>
        <w:p w:rsidR="005F03CE" w:rsidRDefault="003C541B">
          <w:pPr>
            <w:pStyle w:val="79817E74E65043B7AA2019372B857A44"/>
          </w:pPr>
          <w:r w:rsidRPr="00C63B67">
            <w:rPr>
              <w:rStyle w:val="placeholder1Char"/>
            </w:rPr>
            <w:t>__________</w:t>
          </w:r>
        </w:p>
      </w:docPartBody>
    </w:docPart>
    <w:docPart>
      <w:docPartPr>
        <w:name w:val="591056A3E5C546BBA022D91653BEF52B"/>
        <w:category>
          <w:name w:val="常规"/>
          <w:gallery w:val="placeholder"/>
        </w:category>
        <w:types>
          <w:type w:val="bbPlcHdr"/>
        </w:types>
        <w:behaviors>
          <w:behavior w:val="content"/>
        </w:behaviors>
        <w:guid w:val="{17A1C1F1-59A7-4668-BBA7-0C16B6E4C5A9}"/>
      </w:docPartPr>
      <w:docPartBody>
        <w:p w:rsidR="005F03CE" w:rsidRDefault="003C541B">
          <w:pPr>
            <w:pStyle w:val="591056A3E5C546BBA022D91653BEF52B"/>
          </w:pPr>
          <w:r w:rsidRPr="008F432C">
            <w:rPr>
              <w:rStyle w:val="placeholder1Char"/>
            </w:rPr>
            <w:t>选择</w:t>
          </w:r>
        </w:p>
      </w:docPartBody>
    </w:docPart>
    <w:docPart>
      <w:docPartPr>
        <w:name w:val="3DCCDB1C9B6645CBA57164251D4C85F6"/>
        <w:category>
          <w:name w:val="常规"/>
          <w:gallery w:val="placeholder"/>
        </w:category>
        <w:types>
          <w:type w:val="bbPlcHdr"/>
        </w:types>
        <w:behaviors>
          <w:behavior w:val="content"/>
        </w:behaviors>
        <w:guid w:val="{1EE88713-504B-45EC-AF2F-1C0E501BFFB5}"/>
      </w:docPartPr>
      <w:docPartBody>
        <w:p w:rsidR="005F03CE" w:rsidRDefault="003C541B">
          <w:pPr>
            <w:pStyle w:val="3DCCDB1C9B6645CBA57164251D4C85F6"/>
          </w:pPr>
          <w:r w:rsidRPr="00C63B67">
            <w:rPr>
              <w:rStyle w:val="placeholder1Char"/>
            </w:rPr>
            <w:t>__________</w:t>
          </w:r>
        </w:p>
      </w:docPartBody>
    </w:docPart>
    <w:docPart>
      <w:docPartPr>
        <w:name w:val="588120894593432387BBB46E991C6161"/>
        <w:category>
          <w:name w:val="常规"/>
          <w:gallery w:val="placeholder"/>
        </w:category>
        <w:types>
          <w:type w:val="bbPlcHdr"/>
        </w:types>
        <w:behaviors>
          <w:behavior w:val="content"/>
        </w:behaviors>
        <w:guid w:val="{D36883F4-AD18-4AC5-8BB4-ACE8E09199FC}"/>
      </w:docPartPr>
      <w:docPartBody>
        <w:p w:rsidR="005F03CE" w:rsidRDefault="003C541B">
          <w:pPr>
            <w:pStyle w:val="588120894593432387BBB46E991C6161"/>
          </w:pPr>
          <w:r w:rsidRPr="008F432C">
            <w:rPr>
              <w:rStyle w:val="placeholder1Char"/>
            </w:rPr>
            <w:t>选择</w:t>
          </w:r>
        </w:p>
      </w:docPartBody>
    </w:docPart>
    <w:docPart>
      <w:docPartPr>
        <w:name w:val="4F29218260D64C34AEA2C2E1B3118D51"/>
        <w:category>
          <w:name w:val="常规"/>
          <w:gallery w:val="placeholder"/>
        </w:category>
        <w:types>
          <w:type w:val="bbPlcHdr"/>
        </w:types>
        <w:behaviors>
          <w:behavior w:val="content"/>
        </w:behaviors>
        <w:guid w:val="{499CAE2E-8D23-404E-A8E6-5C7A401A28FD}"/>
      </w:docPartPr>
      <w:docPartBody>
        <w:p w:rsidR="005F03CE" w:rsidRDefault="003C541B">
          <w:pPr>
            <w:pStyle w:val="4F29218260D64C34AEA2C2E1B3118D51"/>
          </w:pPr>
          <w:r w:rsidRPr="00C63B67">
            <w:rPr>
              <w:rStyle w:val="placeholder1Char"/>
            </w:rPr>
            <w:t>__________</w:t>
          </w:r>
        </w:p>
      </w:docPartBody>
    </w:docPart>
    <w:docPart>
      <w:docPartPr>
        <w:name w:val="94EB31D5826249FE864913752E5175B1"/>
        <w:category>
          <w:name w:val="常规"/>
          <w:gallery w:val="placeholder"/>
        </w:category>
        <w:types>
          <w:type w:val="bbPlcHdr"/>
        </w:types>
        <w:behaviors>
          <w:behavior w:val="content"/>
        </w:behaviors>
        <w:guid w:val="{1C014163-723C-46C4-93F9-E1D905198E36}"/>
      </w:docPartPr>
      <w:docPartBody>
        <w:p w:rsidR="005F03CE" w:rsidRDefault="003C541B">
          <w:pPr>
            <w:pStyle w:val="94EB31D5826249FE864913752E5175B1"/>
          </w:pPr>
          <w:r w:rsidRPr="008F432C">
            <w:rPr>
              <w:rStyle w:val="placeholder1Char"/>
            </w:rPr>
            <w:t>选择</w:t>
          </w:r>
        </w:p>
      </w:docPartBody>
    </w:docPart>
    <w:docPart>
      <w:docPartPr>
        <w:name w:val="2980B01AE83740C4B68430FF834572BF"/>
        <w:category>
          <w:name w:val="常规"/>
          <w:gallery w:val="placeholder"/>
        </w:category>
        <w:types>
          <w:type w:val="bbPlcHdr"/>
        </w:types>
        <w:behaviors>
          <w:behavior w:val="content"/>
        </w:behaviors>
        <w:guid w:val="{34A5EE6E-BE64-4B8B-8B38-86AE575126D9}"/>
      </w:docPartPr>
      <w:docPartBody>
        <w:p w:rsidR="005F03CE" w:rsidRDefault="003C541B">
          <w:pPr>
            <w:pStyle w:val="2980B01AE83740C4B68430FF834572BF"/>
          </w:pPr>
          <w:r w:rsidRPr="00C63B67">
            <w:rPr>
              <w:rStyle w:val="placeholder1Char"/>
            </w:rPr>
            <w:t>__________</w:t>
          </w:r>
        </w:p>
      </w:docPartBody>
    </w:docPart>
    <w:docPart>
      <w:docPartPr>
        <w:name w:val="C229B1F9FB984877900DB7BE549BC669"/>
        <w:category>
          <w:name w:val="常规"/>
          <w:gallery w:val="placeholder"/>
        </w:category>
        <w:types>
          <w:type w:val="bbPlcHdr"/>
        </w:types>
        <w:behaviors>
          <w:behavior w:val="content"/>
        </w:behaviors>
        <w:guid w:val="{1544BCCA-722C-4A7B-A1CB-5AA3CE5780F7}"/>
      </w:docPartPr>
      <w:docPartBody>
        <w:p w:rsidR="005F03CE" w:rsidRDefault="003C541B">
          <w:pPr>
            <w:pStyle w:val="C229B1F9FB984877900DB7BE549BC669"/>
          </w:pPr>
          <w:r w:rsidRPr="008F432C">
            <w:rPr>
              <w:rStyle w:val="placeholder1Char"/>
            </w:rPr>
            <w:t>选择</w:t>
          </w:r>
        </w:p>
      </w:docPartBody>
    </w:docPart>
    <w:docPart>
      <w:docPartPr>
        <w:name w:val="5D4CC837C9F44032A684A2C5DC9F1C35"/>
        <w:category>
          <w:name w:val="常规"/>
          <w:gallery w:val="placeholder"/>
        </w:category>
        <w:types>
          <w:type w:val="bbPlcHdr"/>
        </w:types>
        <w:behaviors>
          <w:behavior w:val="content"/>
        </w:behaviors>
        <w:guid w:val="{3EF4E9C5-00ED-439A-96BC-784262DC590F}"/>
      </w:docPartPr>
      <w:docPartBody>
        <w:p w:rsidR="005F03CE" w:rsidRDefault="003C541B">
          <w:pPr>
            <w:pStyle w:val="5D4CC837C9F44032A684A2C5DC9F1C35"/>
          </w:pPr>
          <w:r w:rsidRPr="00C63B67">
            <w:rPr>
              <w:rStyle w:val="placeholder1Char"/>
            </w:rPr>
            <w:t>__________</w:t>
          </w:r>
        </w:p>
      </w:docPartBody>
    </w:docPart>
    <w:docPart>
      <w:docPartPr>
        <w:name w:val="3D9B91D295F940ECA8F5A732DA612868"/>
        <w:category>
          <w:name w:val="常规"/>
          <w:gallery w:val="placeholder"/>
        </w:category>
        <w:types>
          <w:type w:val="bbPlcHdr"/>
        </w:types>
        <w:behaviors>
          <w:behavior w:val="content"/>
        </w:behaviors>
        <w:guid w:val="{4DA7F9AF-0997-4D59-BA2C-73E6C2CB5B9D}"/>
      </w:docPartPr>
      <w:docPartBody>
        <w:p w:rsidR="005F03CE" w:rsidRDefault="003C541B">
          <w:pPr>
            <w:pStyle w:val="3D9B91D295F940ECA8F5A732DA612868"/>
          </w:pPr>
          <w:r w:rsidRPr="008F432C">
            <w:rPr>
              <w:rStyle w:val="placeholder1Char"/>
            </w:rPr>
            <w:t>选择</w:t>
          </w:r>
        </w:p>
      </w:docPartBody>
    </w:docPart>
    <w:docPart>
      <w:docPartPr>
        <w:name w:val="663C49E844A64134AA2FE6D93158F5B0"/>
        <w:category>
          <w:name w:val="常规"/>
          <w:gallery w:val="placeholder"/>
        </w:category>
        <w:types>
          <w:type w:val="bbPlcHdr"/>
        </w:types>
        <w:behaviors>
          <w:behavior w:val="content"/>
        </w:behaviors>
        <w:guid w:val="{AA812110-FA49-4801-8825-86460D7DA97A}"/>
      </w:docPartPr>
      <w:docPartBody>
        <w:p w:rsidR="005F03CE" w:rsidRDefault="003C541B">
          <w:pPr>
            <w:pStyle w:val="663C49E844A64134AA2FE6D93158F5B0"/>
          </w:pPr>
          <w:r w:rsidRPr="00C63B67">
            <w:rPr>
              <w:rStyle w:val="placeholder1Char"/>
            </w:rPr>
            <w:t>__________</w:t>
          </w:r>
        </w:p>
      </w:docPartBody>
    </w:docPart>
    <w:docPart>
      <w:docPartPr>
        <w:name w:val="15DCA8B1693D4C08BDE7E55222A419AA"/>
        <w:category>
          <w:name w:val="常规"/>
          <w:gallery w:val="placeholder"/>
        </w:category>
        <w:types>
          <w:type w:val="bbPlcHdr"/>
        </w:types>
        <w:behaviors>
          <w:behavior w:val="content"/>
        </w:behaviors>
        <w:guid w:val="{5B365A91-45B6-4581-A300-ADB7CF699193}"/>
      </w:docPartPr>
      <w:docPartBody>
        <w:p w:rsidR="005F03CE" w:rsidRDefault="003C541B">
          <w:pPr>
            <w:pStyle w:val="15DCA8B1693D4C08BDE7E55222A419AA"/>
          </w:pPr>
          <w:r w:rsidRPr="00C63B67">
            <w:rPr>
              <w:rStyle w:val="placeholder1Char"/>
            </w:rPr>
            <w:t>____________</w:t>
          </w:r>
        </w:p>
      </w:docPartBody>
    </w:docPart>
    <w:docPart>
      <w:docPartPr>
        <w:name w:val="E299F42E8A9F43F6ABF0F81A4B185603"/>
        <w:category>
          <w:name w:val="常规"/>
          <w:gallery w:val="placeholder"/>
        </w:category>
        <w:types>
          <w:type w:val="bbPlcHdr"/>
        </w:types>
        <w:behaviors>
          <w:behavior w:val="content"/>
        </w:behaviors>
        <w:guid w:val="{514ADC6F-950D-448B-AABA-4CBED35710AF}"/>
      </w:docPartPr>
      <w:docPartBody>
        <w:p w:rsidR="005F03CE" w:rsidRDefault="003C541B">
          <w:pPr>
            <w:pStyle w:val="E299F42E8A9F43F6ABF0F81A4B185603"/>
          </w:pPr>
          <w:r w:rsidRPr="00C63B67">
            <w:rPr>
              <w:rStyle w:val="placeholder1Char"/>
            </w:rPr>
            <w:t>____________</w:t>
          </w:r>
        </w:p>
      </w:docPartBody>
    </w:docPart>
    <w:docPart>
      <w:docPartPr>
        <w:name w:val="89A3ECF529054E83804D1B93BF2ED034"/>
        <w:category>
          <w:name w:val="常规"/>
          <w:gallery w:val="placeholder"/>
        </w:category>
        <w:types>
          <w:type w:val="bbPlcHdr"/>
        </w:types>
        <w:behaviors>
          <w:behavior w:val="content"/>
        </w:behaviors>
        <w:guid w:val="{B4B05430-6F9F-4B0E-A25E-080B1F0C267D}"/>
      </w:docPartPr>
      <w:docPartBody>
        <w:p w:rsidR="005F03CE" w:rsidRDefault="003C541B">
          <w:pPr>
            <w:pStyle w:val="89A3ECF529054E83804D1B93BF2ED034"/>
          </w:pPr>
          <w:r w:rsidRPr="00C63B67">
            <w:rPr>
              <w:rStyle w:val="placeholder1Char"/>
            </w:rPr>
            <w:t>________</w:t>
          </w:r>
        </w:p>
      </w:docPartBody>
    </w:docPart>
    <w:docPart>
      <w:docPartPr>
        <w:name w:val="2CCA005CA1A548449E851D5407B09E5A"/>
        <w:category>
          <w:name w:val="常规"/>
          <w:gallery w:val="placeholder"/>
        </w:category>
        <w:types>
          <w:type w:val="bbPlcHdr"/>
        </w:types>
        <w:behaviors>
          <w:behavior w:val="content"/>
        </w:behaviors>
        <w:guid w:val="{5F41306A-BC52-4D69-BCF1-E2E0871B9311}"/>
      </w:docPartPr>
      <w:docPartBody>
        <w:p w:rsidR="005F03CE" w:rsidRDefault="003C541B">
          <w:pPr>
            <w:pStyle w:val="2CCA005CA1A548449E851D5407B09E5A"/>
          </w:pPr>
          <w:r w:rsidRPr="00C63B67">
            <w:rPr>
              <w:rStyle w:val="placeholder1Char"/>
            </w:rPr>
            <w:t>选择</w:t>
          </w:r>
        </w:p>
      </w:docPartBody>
    </w:docPart>
    <w:docPart>
      <w:docPartPr>
        <w:name w:val="A80B58BBE7FB4B708A1C4083AA5F4DF7"/>
        <w:category>
          <w:name w:val="常规"/>
          <w:gallery w:val="placeholder"/>
        </w:category>
        <w:types>
          <w:type w:val="bbPlcHdr"/>
        </w:types>
        <w:behaviors>
          <w:behavior w:val="content"/>
        </w:behaviors>
        <w:guid w:val="{6A348259-6943-4338-BF83-13BAFF51AB3C}"/>
      </w:docPartPr>
      <w:docPartBody>
        <w:p w:rsidR="005F03CE" w:rsidRDefault="003C541B">
          <w:pPr>
            <w:pStyle w:val="A80B58BBE7FB4B708A1C4083AA5F4DF7"/>
          </w:pPr>
          <w:r w:rsidRPr="00C63B67">
            <w:rPr>
              <w:rStyle w:val="placeholder1Char"/>
            </w:rPr>
            <w:t>____________</w:t>
          </w:r>
        </w:p>
      </w:docPartBody>
    </w:docPart>
    <w:docPart>
      <w:docPartPr>
        <w:name w:val="91DB2A423990487296B18754DE76D867"/>
        <w:category>
          <w:name w:val="常规"/>
          <w:gallery w:val="placeholder"/>
        </w:category>
        <w:types>
          <w:type w:val="bbPlcHdr"/>
        </w:types>
        <w:behaviors>
          <w:behavior w:val="content"/>
        </w:behaviors>
        <w:guid w:val="{3B5ECBF9-9558-428E-BBEA-DBD10C1A00B5}"/>
      </w:docPartPr>
      <w:docPartBody>
        <w:p w:rsidR="005F03CE" w:rsidRDefault="003C541B">
          <w:pPr>
            <w:pStyle w:val="91DB2A423990487296B18754DE76D867"/>
          </w:pPr>
          <w:r w:rsidRPr="00C63B67">
            <w:rPr>
              <w:rStyle w:val="placeholder1Char"/>
            </w:rPr>
            <w:t>__________</w:t>
          </w:r>
        </w:p>
      </w:docPartBody>
    </w:docPart>
    <w:docPart>
      <w:docPartPr>
        <w:name w:val="F205233199284AA08600832394FF5D05"/>
        <w:category>
          <w:name w:val="常规"/>
          <w:gallery w:val="placeholder"/>
        </w:category>
        <w:types>
          <w:type w:val="bbPlcHdr"/>
        </w:types>
        <w:behaviors>
          <w:behavior w:val="content"/>
        </w:behaviors>
        <w:guid w:val="{72DF0870-596E-4BD8-8977-31481C22F704}"/>
      </w:docPartPr>
      <w:docPartBody>
        <w:p w:rsidR="005F03CE" w:rsidRDefault="003C541B">
          <w:pPr>
            <w:pStyle w:val="F205233199284AA08600832394FF5D05"/>
          </w:pPr>
          <w:r w:rsidRPr="00C63B67">
            <w:rPr>
              <w:rStyle w:val="placeholder1Char"/>
            </w:rPr>
            <w:t>________</w:t>
          </w:r>
        </w:p>
      </w:docPartBody>
    </w:docPart>
    <w:docPart>
      <w:docPartPr>
        <w:name w:val="0B72150ED0AF4510B9A102D4CCDA6F85"/>
        <w:category>
          <w:name w:val="常规"/>
          <w:gallery w:val="placeholder"/>
        </w:category>
        <w:types>
          <w:type w:val="bbPlcHdr"/>
        </w:types>
        <w:behaviors>
          <w:behavior w:val="content"/>
        </w:behaviors>
        <w:guid w:val="{76712833-1B2E-477B-A257-3F527EC5AA7D}"/>
      </w:docPartPr>
      <w:docPartBody>
        <w:p w:rsidR="005F03CE" w:rsidRDefault="003C541B">
          <w:pPr>
            <w:pStyle w:val="0B72150ED0AF4510B9A102D4CCDA6F85"/>
          </w:pPr>
          <w:r w:rsidRPr="00F71542">
            <w:rPr>
              <w:rStyle w:val="placeholder1Char"/>
            </w:rPr>
            <w:t>_____________________________________________</w:t>
          </w:r>
        </w:p>
      </w:docPartBody>
    </w:docPart>
    <w:docPart>
      <w:docPartPr>
        <w:name w:val="A8D024D858DA4109846181315FE5E0E2"/>
        <w:category>
          <w:name w:val="常规"/>
          <w:gallery w:val="placeholder"/>
        </w:category>
        <w:types>
          <w:type w:val="bbPlcHdr"/>
        </w:types>
        <w:behaviors>
          <w:behavior w:val="content"/>
        </w:behaviors>
        <w:guid w:val="{557E3126-4F7C-4B24-8B51-E1E540843E05}"/>
      </w:docPartPr>
      <w:docPartBody>
        <w:p w:rsidR="005F03CE" w:rsidRDefault="003C541B">
          <w:pPr>
            <w:pStyle w:val="A8D024D858DA4109846181315FE5E0E2"/>
          </w:pPr>
          <w:r w:rsidRPr="00C63B67">
            <w:rPr>
              <w:rStyle w:val="placeholder1Char"/>
            </w:rPr>
            <w:t>________</w:t>
          </w:r>
        </w:p>
      </w:docPartBody>
    </w:docPart>
    <w:docPart>
      <w:docPartPr>
        <w:name w:val="58526C5FDD0E4320A3CDAC44FAC8F249"/>
        <w:category>
          <w:name w:val="常规"/>
          <w:gallery w:val="placeholder"/>
        </w:category>
        <w:types>
          <w:type w:val="bbPlcHdr"/>
        </w:types>
        <w:behaviors>
          <w:behavior w:val="content"/>
        </w:behaviors>
        <w:guid w:val="{A76DEBC9-CE1B-4E26-9735-B1859CA9F18F}"/>
      </w:docPartPr>
      <w:docPartBody>
        <w:p w:rsidR="005F03CE" w:rsidRDefault="003C541B">
          <w:pPr>
            <w:pStyle w:val="58526C5FDD0E4320A3CDAC44FAC8F249"/>
          </w:pPr>
          <w:r w:rsidRPr="00C63B67">
            <w:rPr>
              <w:rStyle w:val="placeholder1Char"/>
            </w:rPr>
            <w:t>__________</w:t>
          </w:r>
        </w:p>
      </w:docPartBody>
    </w:docPart>
    <w:docPart>
      <w:docPartPr>
        <w:name w:val="FDA59B619D3B435E96F88856BD33A7CC"/>
        <w:category>
          <w:name w:val="常规"/>
          <w:gallery w:val="placeholder"/>
        </w:category>
        <w:types>
          <w:type w:val="bbPlcHdr"/>
        </w:types>
        <w:behaviors>
          <w:behavior w:val="content"/>
        </w:behaviors>
        <w:guid w:val="{8D6EA0A4-1918-44A7-BDEA-14306C16674C}"/>
      </w:docPartPr>
      <w:docPartBody>
        <w:p w:rsidR="005F03CE" w:rsidRDefault="003C541B">
          <w:pPr>
            <w:pStyle w:val="FDA59B619D3B435E96F88856BD33A7CC"/>
          </w:pPr>
          <w:r w:rsidRPr="00C63B67">
            <w:rPr>
              <w:rStyle w:val="placeholder1Char"/>
            </w:rPr>
            <w:t>________</w:t>
          </w:r>
        </w:p>
      </w:docPartBody>
    </w:docPart>
    <w:docPart>
      <w:docPartPr>
        <w:name w:val="A9107AC8A53B441FB7267D2A4BA98EA7"/>
        <w:category>
          <w:name w:val="常规"/>
          <w:gallery w:val="placeholder"/>
        </w:category>
        <w:types>
          <w:type w:val="bbPlcHdr"/>
        </w:types>
        <w:behaviors>
          <w:behavior w:val="content"/>
        </w:behaviors>
        <w:guid w:val="{8059311E-2D98-4EC3-A04A-3D53641E11AD}"/>
      </w:docPartPr>
      <w:docPartBody>
        <w:p w:rsidR="005F03CE" w:rsidRDefault="003C541B">
          <w:pPr>
            <w:pStyle w:val="A9107AC8A53B441FB7267D2A4BA98EA7"/>
          </w:pPr>
          <w:r w:rsidRPr="00C63B67">
            <w:rPr>
              <w:rStyle w:val="placeholder1Char"/>
              <w:rFonts w:hint="eastAsia"/>
            </w:rPr>
            <w:t>选择一项</w:t>
          </w:r>
        </w:p>
      </w:docPartBody>
    </w:docPart>
    <w:docPart>
      <w:docPartPr>
        <w:name w:val="6084F99B535D46C4B3178BC4DAD9C620"/>
        <w:category>
          <w:name w:val="常规"/>
          <w:gallery w:val="placeholder"/>
        </w:category>
        <w:types>
          <w:type w:val="bbPlcHdr"/>
        </w:types>
        <w:behaviors>
          <w:behavior w:val="content"/>
        </w:behaviors>
        <w:guid w:val="{0DED86AA-C7A5-4A1F-82AF-9F7EF67A0421}"/>
      </w:docPartPr>
      <w:docPartBody>
        <w:p w:rsidR="005F03CE" w:rsidRDefault="003C541B">
          <w:pPr>
            <w:pStyle w:val="6084F99B535D46C4B3178BC4DAD9C620"/>
          </w:pPr>
          <w:r w:rsidRPr="00C63B67">
            <w:rPr>
              <w:rStyle w:val="placeholder1Char"/>
              <w:rFonts w:hint="eastAsia"/>
            </w:rPr>
            <w:t>选择一项</w:t>
          </w:r>
        </w:p>
      </w:docPartBody>
    </w:docPart>
    <w:docPart>
      <w:docPartPr>
        <w:name w:val="1ECFB9FD683D4869A4A83D59DB92645D"/>
        <w:category>
          <w:name w:val="常规"/>
          <w:gallery w:val="placeholder"/>
        </w:category>
        <w:types>
          <w:type w:val="bbPlcHdr"/>
        </w:types>
        <w:behaviors>
          <w:behavior w:val="content"/>
        </w:behaviors>
        <w:guid w:val="{0B33D9EC-B7A0-442C-8B23-BC56D07E16D8}"/>
      </w:docPartPr>
      <w:docPartBody>
        <w:p w:rsidR="005F03CE" w:rsidRDefault="003C541B">
          <w:pPr>
            <w:pStyle w:val="1ECFB9FD683D4869A4A83D59DB92645D"/>
          </w:pPr>
          <w:r w:rsidRPr="00C63B67">
            <w:rPr>
              <w:rStyle w:val="placeholder1Char"/>
              <w:rFonts w:hint="eastAsia"/>
            </w:rPr>
            <w:t>选择</w:t>
          </w:r>
        </w:p>
      </w:docPartBody>
    </w:docPart>
    <w:docPart>
      <w:docPartPr>
        <w:name w:val="E5A9CFAA4EED4E03A4D8D3E27D4A24B4"/>
        <w:category>
          <w:name w:val="常规"/>
          <w:gallery w:val="placeholder"/>
        </w:category>
        <w:types>
          <w:type w:val="bbPlcHdr"/>
        </w:types>
        <w:behaviors>
          <w:behavior w:val="content"/>
        </w:behaviors>
        <w:guid w:val="{5BDB3D74-62D8-4225-88B4-AF76C61C8167}"/>
      </w:docPartPr>
      <w:docPartBody>
        <w:p w:rsidR="005F03CE" w:rsidRDefault="003C541B">
          <w:pPr>
            <w:pStyle w:val="E5A9CFAA4EED4E03A4D8D3E27D4A24B4"/>
          </w:pPr>
          <w:r w:rsidRPr="00C63B67">
            <w:rPr>
              <w:rStyle w:val="placeholder1Char"/>
              <w:rFonts w:hint="eastAsia"/>
            </w:rPr>
            <w:t>选择</w:t>
          </w:r>
        </w:p>
      </w:docPartBody>
    </w:docPart>
    <w:docPart>
      <w:docPartPr>
        <w:name w:val="0D3B5D0CE34F4BE48C8F732847DF88A1"/>
        <w:category>
          <w:name w:val="常规"/>
          <w:gallery w:val="placeholder"/>
        </w:category>
        <w:types>
          <w:type w:val="bbPlcHdr"/>
        </w:types>
        <w:behaviors>
          <w:behavior w:val="content"/>
        </w:behaviors>
        <w:guid w:val="{D713B1BF-41B3-45A0-906E-FE8B37536BE8}"/>
      </w:docPartPr>
      <w:docPartBody>
        <w:p w:rsidR="005F03CE" w:rsidRDefault="003C541B">
          <w:pPr>
            <w:pStyle w:val="0D3B5D0CE34F4BE48C8F732847DF88A1"/>
          </w:pPr>
          <w:r w:rsidRPr="00C63B67">
            <w:rPr>
              <w:rStyle w:val="placeholder1Char"/>
            </w:rPr>
            <w:t>__________</w:t>
          </w:r>
        </w:p>
      </w:docPartBody>
    </w:docPart>
    <w:docPart>
      <w:docPartPr>
        <w:name w:val="E0E514A985DB401B9DD51892640B1080"/>
        <w:category>
          <w:name w:val="常规"/>
          <w:gallery w:val="placeholder"/>
        </w:category>
        <w:types>
          <w:type w:val="bbPlcHdr"/>
        </w:types>
        <w:behaviors>
          <w:behavior w:val="content"/>
        </w:behaviors>
        <w:guid w:val="{85BA1400-FF6F-466A-B63F-03AA13C1EFD5}"/>
      </w:docPartPr>
      <w:docPartBody>
        <w:p w:rsidR="005F03CE" w:rsidRDefault="003C541B">
          <w:pPr>
            <w:pStyle w:val="E0E514A985DB401B9DD51892640B1080"/>
          </w:pPr>
          <w:r w:rsidRPr="00C63B67">
            <w:rPr>
              <w:rStyle w:val="placeholder1Char"/>
            </w:rPr>
            <w:t>__________</w:t>
          </w:r>
        </w:p>
      </w:docPartBody>
    </w:docPart>
    <w:docPart>
      <w:docPartPr>
        <w:name w:val="CE5259681C9E444A84B4787CC26AB0DD"/>
        <w:category>
          <w:name w:val="常规"/>
          <w:gallery w:val="placeholder"/>
        </w:category>
        <w:types>
          <w:type w:val="bbPlcHdr"/>
        </w:types>
        <w:behaviors>
          <w:behavior w:val="content"/>
        </w:behaviors>
        <w:guid w:val="{D73480EC-B77B-4728-BC16-68DE8E7B24DC}"/>
      </w:docPartPr>
      <w:docPartBody>
        <w:p w:rsidR="005F03CE" w:rsidRDefault="003C541B">
          <w:pPr>
            <w:pStyle w:val="CE5259681C9E444A84B4787CC26AB0DD"/>
          </w:pPr>
          <w:r w:rsidRPr="00C63B67">
            <w:rPr>
              <w:rStyle w:val="placeholder1Char"/>
            </w:rPr>
            <w:t>__________</w:t>
          </w:r>
        </w:p>
      </w:docPartBody>
    </w:docPart>
    <w:docPart>
      <w:docPartPr>
        <w:name w:val="DD2C0C33111F476B9AAEAA14BA54D125"/>
        <w:category>
          <w:name w:val="常规"/>
          <w:gallery w:val="placeholder"/>
        </w:category>
        <w:types>
          <w:type w:val="bbPlcHdr"/>
        </w:types>
        <w:behaviors>
          <w:behavior w:val="content"/>
        </w:behaviors>
        <w:guid w:val="{B447F1DF-04A8-42A6-BD86-486E75C9B9F7}"/>
      </w:docPartPr>
      <w:docPartBody>
        <w:p w:rsidR="005F03CE" w:rsidRDefault="003C541B">
          <w:pPr>
            <w:pStyle w:val="DD2C0C33111F476B9AAEAA14BA54D125"/>
          </w:pPr>
          <w:r w:rsidRPr="00C63B67">
            <w:rPr>
              <w:rStyle w:val="placeholder1Char"/>
            </w:rPr>
            <w:t>__________</w:t>
          </w:r>
        </w:p>
      </w:docPartBody>
    </w:docPart>
    <w:docPart>
      <w:docPartPr>
        <w:name w:val="58D6F3EC23854DE0914EA7668F71B98E"/>
        <w:category>
          <w:name w:val="常规"/>
          <w:gallery w:val="placeholder"/>
        </w:category>
        <w:types>
          <w:type w:val="bbPlcHdr"/>
        </w:types>
        <w:behaviors>
          <w:behavior w:val="content"/>
        </w:behaviors>
        <w:guid w:val="{2A001012-F32B-4A83-B674-09BD630DA57A}"/>
      </w:docPartPr>
      <w:docPartBody>
        <w:p w:rsidR="005F03CE" w:rsidRDefault="003C541B">
          <w:pPr>
            <w:pStyle w:val="58D6F3EC23854DE0914EA7668F71B98E"/>
          </w:pPr>
          <w:r w:rsidRPr="00C63B67">
            <w:rPr>
              <w:rStyle w:val="placeholder1Char"/>
            </w:rPr>
            <w:t>__________</w:t>
          </w:r>
        </w:p>
      </w:docPartBody>
    </w:docPart>
    <w:docPart>
      <w:docPartPr>
        <w:name w:val="ABA4C1F128144FCC851507369208F182"/>
        <w:category>
          <w:name w:val="常规"/>
          <w:gallery w:val="placeholder"/>
        </w:category>
        <w:types>
          <w:type w:val="bbPlcHdr"/>
        </w:types>
        <w:behaviors>
          <w:behavior w:val="content"/>
        </w:behaviors>
        <w:guid w:val="{8D396D36-7148-4EE4-9373-81529106CF6E}"/>
      </w:docPartPr>
      <w:docPartBody>
        <w:p w:rsidR="005F03CE" w:rsidRDefault="003C541B">
          <w:pPr>
            <w:pStyle w:val="ABA4C1F128144FCC851507369208F182"/>
          </w:pPr>
          <w:r w:rsidRPr="00C63B67">
            <w:rPr>
              <w:rStyle w:val="placeholder1Char"/>
            </w:rPr>
            <w:t>____________</w:t>
          </w:r>
        </w:p>
      </w:docPartBody>
    </w:docPart>
    <w:docPart>
      <w:docPartPr>
        <w:name w:val="D92E3C8A8CD946208011D250B6B01E69"/>
        <w:category>
          <w:name w:val="常规"/>
          <w:gallery w:val="placeholder"/>
        </w:category>
        <w:types>
          <w:type w:val="bbPlcHdr"/>
        </w:types>
        <w:behaviors>
          <w:behavior w:val="content"/>
        </w:behaviors>
        <w:guid w:val="{EB71EF3D-EEFA-472D-AA84-11B1A6E20C8B}"/>
      </w:docPartPr>
      <w:docPartBody>
        <w:p w:rsidR="005F03CE" w:rsidRDefault="003C541B">
          <w:pPr>
            <w:pStyle w:val="D92E3C8A8CD946208011D250B6B01E69"/>
          </w:pPr>
          <w:r w:rsidRPr="00C63B67">
            <w:rPr>
              <w:rStyle w:val="placeholder1Char"/>
              <w:rFonts w:hint="eastAsia"/>
            </w:rPr>
            <w:t>选择</w:t>
          </w:r>
        </w:p>
      </w:docPartBody>
    </w:docPart>
    <w:docPart>
      <w:docPartPr>
        <w:name w:val="83FD688E362343AFA02DE5229FD7E73B"/>
        <w:category>
          <w:name w:val="常规"/>
          <w:gallery w:val="placeholder"/>
        </w:category>
        <w:types>
          <w:type w:val="bbPlcHdr"/>
        </w:types>
        <w:behaviors>
          <w:behavior w:val="content"/>
        </w:behaviors>
        <w:guid w:val="{FF5E0640-341C-4501-A3FD-05124C3FFADF}"/>
      </w:docPartPr>
      <w:docPartBody>
        <w:p w:rsidR="005F03CE" w:rsidRDefault="003C541B">
          <w:pPr>
            <w:pStyle w:val="83FD688E362343AFA02DE5229FD7E73B"/>
          </w:pPr>
          <w:r w:rsidRPr="00C63B67">
            <w:rPr>
              <w:rStyle w:val="placeholder1Char"/>
            </w:rPr>
            <w:t>__________</w:t>
          </w:r>
        </w:p>
      </w:docPartBody>
    </w:docPart>
    <w:docPart>
      <w:docPartPr>
        <w:name w:val="92A60377B90F4014A84EA47909DCAD70"/>
        <w:category>
          <w:name w:val="常规"/>
          <w:gallery w:val="placeholder"/>
        </w:category>
        <w:types>
          <w:type w:val="bbPlcHdr"/>
        </w:types>
        <w:behaviors>
          <w:behavior w:val="content"/>
        </w:behaviors>
        <w:guid w:val="{6E64F357-0600-4C45-9E5B-7F7F50979115}"/>
      </w:docPartPr>
      <w:docPartBody>
        <w:p w:rsidR="005F03CE" w:rsidRDefault="003C541B">
          <w:pPr>
            <w:pStyle w:val="92A60377B90F4014A84EA47909DCAD70"/>
          </w:pPr>
          <w:r w:rsidRPr="00C63B67">
            <w:rPr>
              <w:rStyle w:val="placeholder1Char"/>
            </w:rPr>
            <w:t>__________</w:t>
          </w:r>
        </w:p>
      </w:docPartBody>
    </w:docPart>
    <w:docPart>
      <w:docPartPr>
        <w:name w:val="30BA2778007045F3AD31DC55710BA618"/>
        <w:category>
          <w:name w:val="常规"/>
          <w:gallery w:val="placeholder"/>
        </w:category>
        <w:types>
          <w:type w:val="bbPlcHdr"/>
        </w:types>
        <w:behaviors>
          <w:behavior w:val="content"/>
        </w:behaviors>
        <w:guid w:val="{245389D6-D841-4E74-A3D9-5F5C8EFD3938}"/>
      </w:docPartPr>
      <w:docPartBody>
        <w:p w:rsidR="005F03CE" w:rsidRDefault="003C541B">
          <w:pPr>
            <w:pStyle w:val="30BA2778007045F3AD31DC55710BA618"/>
          </w:pPr>
          <w:r w:rsidRPr="00C63B67">
            <w:rPr>
              <w:rStyle w:val="placeholder1Char"/>
              <w:rFonts w:hint="eastAsia"/>
            </w:rPr>
            <w:t>选择</w:t>
          </w:r>
        </w:p>
      </w:docPartBody>
    </w:docPart>
    <w:docPart>
      <w:docPartPr>
        <w:name w:val="3FF8AA3592AD46AE939AF1B421E29CC9"/>
        <w:category>
          <w:name w:val="常规"/>
          <w:gallery w:val="placeholder"/>
        </w:category>
        <w:types>
          <w:type w:val="bbPlcHdr"/>
        </w:types>
        <w:behaviors>
          <w:behavior w:val="content"/>
        </w:behaviors>
        <w:guid w:val="{56C80883-CD53-4787-8BC4-C6F1053092EB}"/>
      </w:docPartPr>
      <w:docPartBody>
        <w:p w:rsidR="005F03CE" w:rsidRDefault="003C541B">
          <w:pPr>
            <w:pStyle w:val="3FF8AA3592AD46AE939AF1B421E29CC9"/>
          </w:pPr>
          <w:r w:rsidRPr="00C63B67">
            <w:rPr>
              <w:rStyle w:val="placeholder1Char"/>
              <w:rFonts w:hint="eastAsia"/>
            </w:rPr>
            <w:t>选择</w:t>
          </w:r>
        </w:p>
      </w:docPartBody>
    </w:docPart>
    <w:docPart>
      <w:docPartPr>
        <w:name w:val="5924C3AB8B604B7A9CB303BFD855A1CD"/>
        <w:category>
          <w:name w:val="常规"/>
          <w:gallery w:val="placeholder"/>
        </w:category>
        <w:types>
          <w:type w:val="bbPlcHdr"/>
        </w:types>
        <w:behaviors>
          <w:behavior w:val="content"/>
        </w:behaviors>
        <w:guid w:val="{36AE6B65-1B2F-4A73-BFE1-8ECAA7D72394}"/>
      </w:docPartPr>
      <w:docPartBody>
        <w:p w:rsidR="005F03CE" w:rsidRDefault="003C541B">
          <w:pPr>
            <w:pStyle w:val="5924C3AB8B604B7A9CB303BFD855A1CD"/>
          </w:pPr>
          <w:r w:rsidRPr="00C63B67">
            <w:rPr>
              <w:rStyle w:val="placeholder1Char"/>
            </w:rPr>
            <w:t>__________</w:t>
          </w:r>
        </w:p>
      </w:docPartBody>
    </w:docPart>
    <w:docPart>
      <w:docPartPr>
        <w:name w:val="23EF3654603C49579BD8FC757FA98D2A"/>
        <w:category>
          <w:name w:val="常规"/>
          <w:gallery w:val="placeholder"/>
        </w:category>
        <w:types>
          <w:type w:val="bbPlcHdr"/>
        </w:types>
        <w:behaviors>
          <w:behavior w:val="content"/>
        </w:behaviors>
        <w:guid w:val="{11BD895E-6BDE-423A-8ABD-73B17BA5611A}"/>
      </w:docPartPr>
      <w:docPartBody>
        <w:p w:rsidR="005F03CE" w:rsidRDefault="003C541B">
          <w:pPr>
            <w:pStyle w:val="23EF3654603C49579BD8FC757FA98D2A"/>
          </w:pPr>
          <w:r w:rsidRPr="00C63B67">
            <w:rPr>
              <w:rStyle w:val="placeholder1Char"/>
            </w:rPr>
            <w:t>__________</w:t>
          </w:r>
        </w:p>
      </w:docPartBody>
    </w:docPart>
    <w:docPart>
      <w:docPartPr>
        <w:name w:val="B54ED13E59D04F33ACC0FDBB1DF5D44E"/>
        <w:category>
          <w:name w:val="常规"/>
          <w:gallery w:val="placeholder"/>
        </w:category>
        <w:types>
          <w:type w:val="bbPlcHdr"/>
        </w:types>
        <w:behaviors>
          <w:behavior w:val="content"/>
        </w:behaviors>
        <w:guid w:val="{06AC4DFB-315F-4561-8D0E-0EA16E33EE0C}"/>
      </w:docPartPr>
      <w:docPartBody>
        <w:p w:rsidR="005F03CE" w:rsidRDefault="003C541B">
          <w:pPr>
            <w:pStyle w:val="B54ED13E59D04F33ACC0FDBB1DF5D44E"/>
          </w:pPr>
          <w:r w:rsidRPr="00425093">
            <w:rPr>
              <w:rStyle w:val="placeholder1Char"/>
            </w:rPr>
            <w:t>_____________________________________________</w:t>
          </w:r>
        </w:p>
      </w:docPartBody>
    </w:docPart>
    <w:docPart>
      <w:docPartPr>
        <w:name w:val="F9EAEF2AE7F848AFBAFF2F45CFA577CE"/>
        <w:category>
          <w:name w:val="常规"/>
          <w:gallery w:val="placeholder"/>
        </w:category>
        <w:types>
          <w:type w:val="bbPlcHdr"/>
        </w:types>
        <w:behaviors>
          <w:behavior w:val="content"/>
        </w:behaviors>
        <w:guid w:val="{E16DCE58-37B9-4005-BED2-3B286C18B11B}"/>
      </w:docPartPr>
      <w:docPartBody>
        <w:p w:rsidR="005F03CE" w:rsidRDefault="003C541B">
          <w:pPr>
            <w:pStyle w:val="F9EAEF2AE7F848AFBAFF2F45CFA577CE"/>
          </w:pPr>
          <w:r w:rsidRPr="00C63B67">
            <w:rPr>
              <w:rStyle w:val="placeholder1Char"/>
            </w:rPr>
            <w:t>__________</w:t>
          </w:r>
        </w:p>
      </w:docPartBody>
    </w:docPart>
    <w:docPart>
      <w:docPartPr>
        <w:name w:val="4BB4A8DE429543C4B34AAC71DD770578"/>
        <w:category>
          <w:name w:val="常规"/>
          <w:gallery w:val="placeholder"/>
        </w:category>
        <w:types>
          <w:type w:val="bbPlcHdr"/>
        </w:types>
        <w:behaviors>
          <w:behavior w:val="content"/>
        </w:behaviors>
        <w:guid w:val="{D2C3E125-17D9-4DDE-82FD-92ABF4382E49}"/>
      </w:docPartPr>
      <w:docPartBody>
        <w:p w:rsidR="005F03CE" w:rsidRDefault="003C541B">
          <w:pPr>
            <w:pStyle w:val="4BB4A8DE429543C4B34AAC71DD770578"/>
          </w:pPr>
          <w:r w:rsidRPr="00C63B67">
            <w:rPr>
              <w:rStyle w:val="placeholder1Char"/>
            </w:rPr>
            <w:t>__________</w:t>
          </w:r>
        </w:p>
      </w:docPartBody>
    </w:docPart>
    <w:docPart>
      <w:docPartPr>
        <w:name w:val="32082D1C9C2944B7B167C7D5C193ACF8"/>
        <w:category>
          <w:name w:val="常规"/>
          <w:gallery w:val="placeholder"/>
        </w:category>
        <w:types>
          <w:type w:val="bbPlcHdr"/>
        </w:types>
        <w:behaviors>
          <w:behavior w:val="content"/>
        </w:behaviors>
        <w:guid w:val="{A849E329-E775-41E4-85BD-F5996419E4D7}"/>
      </w:docPartPr>
      <w:docPartBody>
        <w:p w:rsidR="005F03CE" w:rsidRDefault="003C541B">
          <w:pPr>
            <w:pStyle w:val="32082D1C9C2944B7B167C7D5C193ACF8"/>
          </w:pPr>
          <w:r w:rsidRPr="00C63B67">
            <w:rPr>
              <w:rStyle w:val="placeholder1Char"/>
            </w:rPr>
            <w:t>__________</w:t>
          </w:r>
        </w:p>
      </w:docPartBody>
    </w:docPart>
    <w:docPart>
      <w:docPartPr>
        <w:name w:val="7D6A09F38BF44953ADB0147AD2C163E2"/>
        <w:category>
          <w:name w:val="常规"/>
          <w:gallery w:val="placeholder"/>
        </w:category>
        <w:types>
          <w:type w:val="bbPlcHdr"/>
        </w:types>
        <w:behaviors>
          <w:behavior w:val="content"/>
        </w:behaviors>
        <w:guid w:val="{95CB6504-4548-48D2-9DC8-0C1BDA184DDE}"/>
      </w:docPartPr>
      <w:docPartBody>
        <w:p w:rsidR="005F03CE" w:rsidRDefault="003C541B">
          <w:pPr>
            <w:pStyle w:val="7D6A09F38BF44953ADB0147AD2C163E2"/>
          </w:pPr>
          <w:r w:rsidRPr="00C63B67">
            <w:rPr>
              <w:rStyle w:val="placeholder1Char"/>
            </w:rPr>
            <w:t>__________</w:t>
          </w:r>
        </w:p>
      </w:docPartBody>
    </w:docPart>
    <w:docPart>
      <w:docPartPr>
        <w:name w:val="014ED38618C94AA3A00408CC0F403B90"/>
        <w:category>
          <w:name w:val="常规"/>
          <w:gallery w:val="placeholder"/>
        </w:category>
        <w:types>
          <w:type w:val="bbPlcHdr"/>
        </w:types>
        <w:behaviors>
          <w:behavior w:val="content"/>
        </w:behaviors>
        <w:guid w:val="{28EC1B70-48EB-4463-9D40-710221B664DD}"/>
      </w:docPartPr>
      <w:docPartBody>
        <w:p w:rsidR="005F03CE" w:rsidRDefault="003C541B">
          <w:pPr>
            <w:pStyle w:val="014ED38618C94AA3A00408CC0F403B90"/>
          </w:pPr>
          <w:r w:rsidRPr="00C63B67">
            <w:rPr>
              <w:rStyle w:val="placeholder1Char"/>
            </w:rPr>
            <w:t>__________</w:t>
          </w:r>
        </w:p>
      </w:docPartBody>
    </w:docPart>
    <w:docPart>
      <w:docPartPr>
        <w:name w:val="1A095A0BC9134FBD9CE4472E6A497F1F"/>
        <w:category>
          <w:name w:val="常规"/>
          <w:gallery w:val="placeholder"/>
        </w:category>
        <w:types>
          <w:type w:val="bbPlcHdr"/>
        </w:types>
        <w:behaviors>
          <w:behavior w:val="content"/>
        </w:behaviors>
        <w:guid w:val="{F79B377C-08E8-4374-9DB0-ADC5A4D8E6EE}"/>
      </w:docPartPr>
      <w:docPartBody>
        <w:p w:rsidR="005F03CE" w:rsidRDefault="003C541B">
          <w:pPr>
            <w:pStyle w:val="1A095A0BC9134FBD9CE4472E6A497F1F"/>
          </w:pPr>
          <w:r w:rsidRPr="00C63B67">
            <w:rPr>
              <w:rStyle w:val="placeholder1Char"/>
            </w:rPr>
            <w:t>__________</w:t>
          </w:r>
        </w:p>
      </w:docPartBody>
    </w:docPart>
    <w:docPart>
      <w:docPartPr>
        <w:name w:val="293E4AA2CE1641F3A0DE9A02E1FDB2AC"/>
        <w:category>
          <w:name w:val="常规"/>
          <w:gallery w:val="placeholder"/>
        </w:category>
        <w:types>
          <w:type w:val="bbPlcHdr"/>
        </w:types>
        <w:behaviors>
          <w:behavior w:val="content"/>
        </w:behaviors>
        <w:guid w:val="{C3BC1093-2DF7-4228-A0B3-9850802EC559}"/>
      </w:docPartPr>
      <w:docPartBody>
        <w:p w:rsidR="005F03CE" w:rsidRDefault="003C541B">
          <w:pPr>
            <w:pStyle w:val="293E4AA2CE1641F3A0DE9A02E1FDB2AC"/>
          </w:pPr>
          <w:r w:rsidRPr="00C63B67">
            <w:rPr>
              <w:rStyle w:val="placeholder1Char"/>
            </w:rPr>
            <w:t>__________</w:t>
          </w:r>
        </w:p>
      </w:docPartBody>
    </w:docPart>
    <w:docPart>
      <w:docPartPr>
        <w:name w:val="1C2B4080A7184EADA8767C50E88EEC07"/>
        <w:category>
          <w:name w:val="常规"/>
          <w:gallery w:val="placeholder"/>
        </w:category>
        <w:types>
          <w:type w:val="bbPlcHdr"/>
        </w:types>
        <w:behaviors>
          <w:behavior w:val="content"/>
        </w:behaviors>
        <w:guid w:val="{8D5FD5C7-85CF-4CA6-8731-0DC98E1A47F5}"/>
      </w:docPartPr>
      <w:docPartBody>
        <w:p w:rsidR="005F03CE" w:rsidRDefault="003C541B">
          <w:pPr>
            <w:pStyle w:val="1C2B4080A7184EADA8767C50E88EEC07"/>
          </w:pPr>
          <w:r w:rsidRPr="00C63B67">
            <w:rPr>
              <w:rStyle w:val="placeholder1Char"/>
            </w:rPr>
            <w:t>__________</w:t>
          </w:r>
        </w:p>
      </w:docPartBody>
    </w:docPart>
    <w:docPart>
      <w:docPartPr>
        <w:name w:val="075E2B1B9D0D459C9D2214947C92C708"/>
        <w:category>
          <w:name w:val="常规"/>
          <w:gallery w:val="placeholder"/>
        </w:category>
        <w:types>
          <w:type w:val="bbPlcHdr"/>
        </w:types>
        <w:behaviors>
          <w:behavior w:val="content"/>
        </w:behaviors>
        <w:guid w:val="{E3473726-70A0-4D3B-96C8-5B6FFE8BF4FE}"/>
      </w:docPartPr>
      <w:docPartBody>
        <w:p w:rsidR="005F03CE" w:rsidRDefault="003C541B">
          <w:pPr>
            <w:pStyle w:val="075E2B1B9D0D459C9D2214947C92C708"/>
          </w:pPr>
          <w:r w:rsidRPr="00C63B67">
            <w:rPr>
              <w:rStyle w:val="placeholder1Char"/>
            </w:rPr>
            <w:t>__________</w:t>
          </w:r>
        </w:p>
      </w:docPartBody>
    </w:docPart>
    <w:docPart>
      <w:docPartPr>
        <w:name w:val="633E719824AD41F0B154CBB0CCF2F1DB"/>
        <w:category>
          <w:name w:val="常规"/>
          <w:gallery w:val="placeholder"/>
        </w:category>
        <w:types>
          <w:type w:val="bbPlcHdr"/>
        </w:types>
        <w:behaviors>
          <w:behavior w:val="content"/>
        </w:behaviors>
        <w:guid w:val="{5DAE4970-1222-46FA-9107-B842CE32583A}"/>
      </w:docPartPr>
      <w:docPartBody>
        <w:p w:rsidR="005F03CE" w:rsidRDefault="003C541B">
          <w:pPr>
            <w:pStyle w:val="633E719824AD41F0B154CBB0CCF2F1DB"/>
          </w:pPr>
          <w:r w:rsidRPr="00C63B67">
            <w:rPr>
              <w:rStyle w:val="placeholder1Char"/>
            </w:rPr>
            <w:t>__________</w:t>
          </w:r>
        </w:p>
      </w:docPartBody>
    </w:docPart>
    <w:docPart>
      <w:docPartPr>
        <w:name w:val="0E1A8886F4E042D59AA56A3B9016EBA9"/>
        <w:category>
          <w:name w:val="常规"/>
          <w:gallery w:val="placeholder"/>
        </w:category>
        <w:types>
          <w:type w:val="bbPlcHdr"/>
        </w:types>
        <w:behaviors>
          <w:behavior w:val="content"/>
        </w:behaviors>
        <w:guid w:val="{0DD43FC1-6AC6-4CF3-A0B6-3A039E2F7733}"/>
      </w:docPartPr>
      <w:docPartBody>
        <w:p w:rsidR="005F03CE" w:rsidRDefault="003C541B">
          <w:pPr>
            <w:pStyle w:val="0E1A8886F4E042D59AA56A3B9016EBA9"/>
          </w:pPr>
          <w:r w:rsidRPr="00C63B67">
            <w:rPr>
              <w:rStyle w:val="placeholder1Char"/>
            </w:rPr>
            <w:t>__________</w:t>
          </w:r>
        </w:p>
      </w:docPartBody>
    </w:docPart>
    <w:docPart>
      <w:docPartPr>
        <w:name w:val="C649C9A8E0774D299BD2BC6476B39A9E"/>
        <w:category>
          <w:name w:val="常规"/>
          <w:gallery w:val="placeholder"/>
        </w:category>
        <w:types>
          <w:type w:val="bbPlcHdr"/>
        </w:types>
        <w:behaviors>
          <w:behavior w:val="content"/>
        </w:behaviors>
        <w:guid w:val="{B8E8A16C-EE06-49CC-B1D6-7301F3CF8C5C}"/>
      </w:docPartPr>
      <w:docPartBody>
        <w:p w:rsidR="005F03CE" w:rsidRDefault="003C541B">
          <w:pPr>
            <w:pStyle w:val="C649C9A8E0774D299BD2BC6476B39A9E"/>
          </w:pPr>
          <w:r w:rsidRPr="00C63B67">
            <w:rPr>
              <w:rStyle w:val="placeholder1Char"/>
            </w:rPr>
            <w:t>__________</w:t>
          </w:r>
        </w:p>
      </w:docPartBody>
    </w:docPart>
    <w:docPart>
      <w:docPartPr>
        <w:name w:val="315C4FA402974D0F98CA877CFFCC3F56"/>
        <w:category>
          <w:name w:val="常规"/>
          <w:gallery w:val="placeholder"/>
        </w:category>
        <w:types>
          <w:type w:val="bbPlcHdr"/>
        </w:types>
        <w:behaviors>
          <w:behavior w:val="content"/>
        </w:behaviors>
        <w:guid w:val="{41250472-4DD1-4112-BC37-2602E878676E}"/>
      </w:docPartPr>
      <w:docPartBody>
        <w:p w:rsidR="005F03CE" w:rsidRDefault="003C541B">
          <w:pPr>
            <w:pStyle w:val="315C4FA402974D0F98CA877CFFCC3F56"/>
          </w:pPr>
          <w:r w:rsidRPr="00C63B67">
            <w:rPr>
              <w:rStyle w:val="placeholder1Char"/>
            </w:rPr>
            <w:t>_____________</w:t>
          </w:r>
        </w:p>
      </w:docPartBody>
    </w:docPart>
    <w:docPart>
      <w:docPartPr>
        <w:name w:val="B4289FD8839C47CFBCC31945E7B9AF47"/>
        <w:category>
          <w:name w:val="常规"/>
          <w:gallery w:val="placeholder"/>
        </w:category>
        <w:types>
          <w:type w:val="bbPlcHdr"/>
        </w:types>
        <w:behaviors>
          <w:behavior w:val="content"/>
        </w:behaviors>
        <w:guid w:val="{C739402B-C2F4-48AF-AB25-33004B86DFCE}"/>
      </w:docPartPr>
      <w:docPartBody>
        <w:p w:rsidR="005F03CE" w:rsidRDefault="003C541B">
          <w:pPr>
            <w:pStyle w:val="B4289FD8839C47CFBCC31945E7B9AF47"/>
          </w:pPr>
          <w:r w:rsidRPr="00C63B67">
            <w:rPr>
              <w:rStyle w:val="placeholder1Char"/>
            </w:rPr>
            <w:t>_______________</w:t>
          </w:r>
        </w:p>
      </w:docPartBody>
    </w:docPart>
    <w:docPart>
      <w:docPartPr>
        <w:name w:val="D8BE2111283F4B0992113FC92B446816"/>
        <w:category>
          <w:name w:val="常规"/>
          <w:gallery w:val="placeholder"/>
        </w:category>
        <w:types>
          <w:type w:val="bbPlcHdr"/>
        </w:types>
        <w:behaviors>
          <w:behavior w:val="content"/>
        </w:behaviors>
        <w:guid w:val="{78811D66-B417-4531-A719-90A231734FFE}"/>
      </w:docPartPr>
      <w:docPartBody>
        <w:p w:rsidR="005F03CE" w:rsidRDefault="003C541B">
          <w:pPr>
            <w:pStyle w:val="D8BE2111283F4B0992113FC92B446816"/>
          </w:pPr>
          <w:r w:rsidRPr="00C63B67">
            <w:rPr>
              <w:rStyle w:val="placeholder1Char"/>
            </w:rPr>
            <w:t>__________</w:t>
          </w:r>
        </w:p>
      </w:docPartBody>
    </w:docPart>
    <w:docPart>
      <w:docPartPr>
        <w:name w:val="96FEC943220240C4A1F668FBD5B58941"/>
        <w:category>
          <w:name w:val="常规"/>
          <w:gallery w:val="placeholder"/>
        </w:category>
        <w:types>
          <w:type w:val="bbPlcHdr"/>
        </w:types>
        <w:behaviors>
          <w:behavior w:val="content"/>
        </w:behaviors>
        <w:guid w:val="{B03DC733-7713-4949-A4E5-45AEBE70AD3A}"/>
      </w:docPartPr>
      <w:docPartBody>
        <w:p w:rsidR="005F03CE" w:rsidRDefault="003C541B">
          <w:pPr>
            <w:pStyle w:val="96FEC943220240C4A1F668FBD5B58941"/>
          </w:pPr>
          <w:r w:rsidRPr="00C63B67">
            <w:rPr>
              <w:rStyle w:val="placeholder1Char"/>
              <w:rFonts w:hint="eastAsia"/>
            </w:rPr>
            <w:t>选择</w:t>
          </w:r>
        </w:p>
      </w:docPartBody>
    </w:docPart>
    <w:docPart>
      <w:docPartPr>
        <w:name w:val="E4BF13E12121441C8465FBE0E91A7ADE"/>
        <w:category>
          <w:name w:val="常规"/>
          <w:gallery w:val="placeholder"/>
        </w:category>
        <w:types>
          <w:type w:val="bbPlcHdr"/>
        </w:types>
        <w:behaviors>
          <w:behavior w:val="content"/>
        </w:behaviors>
        <w:guid w:val="{1C3CE75A-FE1D-43A1-A0B8-41343E50848F}"/>
      </w:docPartPr>
      <w:docPartBody>
        <w:p w:rsidR="005F03CE" w:rsidRDefault="003C541B">
          <w:pPr>
            <w:pStyle w:val="E4BF13E12121441C8465FBE0E91A7ADE"/>
          </w:pPr>
          <w:r w:rsidRPr="00C63B67">
            <w:rPr>
              <w:rStyle w:val="placeholder1Char"/>
            </w:rPr>
            <w:t>__________</w:t>
          </w:r>
        </w:p>
      </w:docPartBody>
    </w:docPart>
    <w:docPart>
      <w:docPartPr>
        <w:name w:val="2EF14014B378444692AAABFB0A3A3955"/>
        <w:category>
          <w:name w:val="常规"/>
          <w:gallery w:val="placeholder"/>
        </w:category>
        <w:types>
          <w:type w:val="bbPlcHdr"/>
        </w:types>
        <w:behaviors>
          <w:behavior w:val="content"/>
        </w:behaviors>
        <w:guid w:val="{B82B37EE-7C57-49B0-92BB-6F49A0C24E49}"/>
      </w:docPartPr>
      <w:docPartBody>
        <w:p w:rsidR="00F400EB" w:rsidRPr="00037766" w:rsidRDefault="003C541B" w:rsidP="00F400E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5F03CE" w:rsidRDefault="003C541B">
          <w:pPr>
            <w:pStyle w:val="2EF14014B378444692AAABFB0A3A3955"/>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F96C1C75C6B54787A0D410250DA5160F"/>
        <w:category>
          <w:name w:val="常规"/>
          <w:gallery w:val="placeholder"/>
        </w:category>
        <w:types>
          <w:type w:val="bbPlcHdr"/>
        </w:types>
        <w:behaviors>
          <w:behavior w:val="content"/>
        </w:behaviors>
        <w:guid w:val="{8116754F-9BFA-420E-8E17-BA4370910A6E}"/>
      </w:docPartPr>
      <w:docPartBody>
        <w:p w:rsidR="005F03CE" w:rsidRDefault="003C541B">
          <w:pPr>
            <w:pStyle w:val="F96C1C75C6B54787A0D410250DA5160F"/>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7B541CFF1CFD415A861D279DAA425BA6"/>
        <w:category>
          <w:name w:val="常规"/>
          <w:gallery w:val="placeholder"/>
        </w:category>
        <w:types>
          <w:type w:val="bbPlcHdr"/>
        </w:types>
        <w:behaviors>
          <w:behavior w:val="content"/>
        </w:behaviors>
        <w:guid w:val="{3C954F30-6A11-453C-A170-4A9E233E32AE}"/>
      </w:docPartPr>
      <w:docPartBody>
        <w:p w:rsidR="005F03CE" w:rsidRDefault="003C541B">
          <w:pPr>
            <w:pStyle w:val="7B541CFF1CFD415A861D279DAA425BA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D5AB203E82854FA097C25320AAF85F63"/>
        <w:category>
          <w:name w:val="常规"/>
          <w:gallery w:val="placeholder"/>
        </w:category>
        <w:types>
          <w:type w:val="bbPlcHdr"/>
        </w:types>
        <w:behaviors>
          <w:behavior w:val="content"/>
        </w:behaviors>
        <w:guid w:val="{0F2435FA-C838-4A41-9BCC-F8CE1F6A450B}"/>
      </w:docPartPr>
      <w:docPartBody>
        <w:p w:rsidR="005F03CE" w:rsidRDefault="003C541B">
          <w:pPr>
            <w:pStyle w:val="D5AB203E82854FA097C25320AAF85F63"/>
          </w:pPr>
          <w:r w:rsidRPr="00C63B67">
            <w:rPr>
              <w:rStyle w:val="placeholder2Char"/>
              <w:rFonts w:hint="eastAsia"/>
            </w:rPr>
            <w:t>股权激励计划的模式、激励对象、激励对象考核情况、实施情况、调整情况等。</w:t>
          </w:r>
        </w:p>
      </w:docPartBody>
    </w:docPart>
    <w:docPart>
      <w:docPartPr>
        <w:name w:val="14ACB6EE90D44EEFA3B0A2F100230F84"/>
        <w:category>
          <w:name w:val="常规"/>
          <w:gallery w:val="placeholder"/>
        </w:category>
        <w:types>
          <w:type w:val="bbPlcHdr"/>
        </w:types>
        <w:behaviors>
          <w:behavior w:val="content"/>
        </w:behaviors>
        <w:guid w:val="{80569A06-696F-46E8-8897-8B02ADBACD33}"/>
      </w:docPartPr>
      <w:docPartBody>
        <w:p w:rsidR="005F03CE" w:rsidRDefault="003C541B">
          <w:pPr>
            <w:pStyle w:val="14ACB6EE90D44EEFA3B0A2F100230F84"/>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B9B79A31B97D47C7A08296EC548165F5"/>
        <w:category>
          <w:name w:val="常规"/>
          <w:gallery w:val="placeholder"/>
        </w:category>
        <w:types>
          <w:type w:val="bbPlcHdr"/>
        </w:types>
        <w:behaviors>
          <w:behavior w:val="content"/>
        </w:behaviors>
        <w:guid w:val="{CD5B2C85-541D-4DDC-AA14-5C7744B99240}"/>
      </w:docPartPr>
      <w:docPartBody>
        <w:p w:rsidR="005F03CE" w:rsidRDefault="003C541B">
          <w:pPr>
            <w:pStyle w:val="B9B79A31B97D47C7A08296EC548165F5"/>
          </w:pPr>
          <w:r w:rsidRPr="00C63B67">
            <w:rPr>
              <w:rStyle w:val="placeholder1Char"/>
            </w:rPr>
            <w:t>__________</w:t>
          </w:r>
        </w:p>
      </w:docPartBody>
    </w:docPart>
    <w:docPart>
      <w:docPartPr>
        <w:name w:val="3E1CD663767B4FE3979EC905BF02B35E"/>
        <w:category>
          <w:name w:val="常规"/>
          <w:gallery w:val="placeholder"/>
        </w:category>
        <w:types>
          <w:type w:val="bbPlcHdr"/>
        </w:types>
        <w:behaviors>
          <w:behavior w:val="content"/>
        </w:behaviors>
        <w:guid w:val="{A20EB397-C2A3-4FEB-80F4-1CBA0B254F55}"/>
      </w:docPartPr>
      <w:docPartBody>
        <w:p w:rsidR="005F03CE" w:rsidRDefault="003C541B">
          <w:pPr>
            <w:pStyle w:val="3E1CD663767B4FE3979EC905BF02B35E"/>
          </w:pPr>
          <w:r w:rsidRPr="00C63B67">
            <w:rPr>
              <w:rStyle w:val="placeholder1Char"/>
              <w:rFonts w:hint="eastAsia"/>
            </w:rPr>
            <w:t>选择</w:t>
          </w:r>
        </w:p>
      </w:docPartBody>
    </w:docPart>
    <w:docPart>
      <w:docPartPr>
        <w:name w:val="1247462544E54B05AF58A005ED117675"/>
        <w:category>
          <w:name w:val="常规"/>
          <w:gallery w:val="placeholder"/>
        </w:category>
        <w:types>
          <w:type w:val="bbPlcHdr"/>
        </w:types>
        <w:behaviors>
          <w:behavior w:val="content"/>
        </w:behaviors>
        <w:guid w:val="{E6549739-95EA-483D-9DEE-17FA38118D55}"/>
      </w:docPartPr>
      <w:docPartBody>
        <w:p w:rsidR="005F03CE" w:rsidRDefault="003C541B">
          <w:pPr>
            <w:pStyle w:val="1247462544E54B05AF58A005ED117675"/>
          </w:pPr>
          <w:r w:rsidRPr="00C63B67">
            <w:rPr>
              <w:rStyle w:val="placeholder1Char"/>
              <w:rFonts w:hint="eastAsia"/>
            </w:rPr>
            <w:t>_</w:t>
          </w:r>
          <w:r w:rsidRPr="00C63B67">
            <w:rPr>
              <w:rStyle w:val="placeholder1Char"/>
            </w:rPr>
            <w:t>__________</w:t>
          </w:r>
        </w:p>
      </w:docPartBody>
    </w:docPart>
    <w:docPart>
      <w:docPartPr>
        <w:name w:val="C8B56EC60867458B8208781D96C7330D"/>
        <w:category>
          <w:name w:val="常规"/>
          <w:gallery w:val="placeholder"/>
        </w:category>
        <w:types>
          <w:type w:val="bbPlcHdr"/>
        </w:types>
        <w:behaviors>
          <w:behavior w:val="content"/>
        </w:behaviors>
        <w:guid w:val="{278C2495-463C-4259-A41B-0467C759C44B}"/>
      </w:docPartPr>
      <w:docPartBody>
        <w:p w:rsidR="005F03CE" w:rsidRDefault="003C541B">
          <w:pPr>
            <w:pStyle w:val="C8B56EC60867458B8208781D96C7330D"/>
          </w:pPr>
          <w:r w:rsidRPr="00C63B67">
            <w:rPr>
              <w:rStyle w:val="placeholder1Char"/>
              <w:rFonts w:hint="eastAsia"/>
            </w:rPr>
            <w:t>________</w:t>
          </w:r>
        </w:p>
      </w:docPartBody>
    </w:docPart>
    <w:docPart>
      <w:docPartPr>
        <w:name w:val="68AFD7BF2D7640F292187EA1112CF96E"/>
        <w:category>
          <w:name w:val="常规"/>
          <w:gallery w:val="placeholder"/>
        </w:category>
        <w:types>
          <w:type w:val="bbPlcHdr"/>
        </w:types>
        <w:behaviors>
          <w:behavior w:val="content"/>
        </w:behaviors>
        <w:guid w:val="{CAD11760-5994-4094-9FD0-D96FEDB06669}"/>
      </w:docPartPr>
      <w:docPartBody>
        <w:p w:rsidR="005F03CE" w:rsidRDefault="003C541B">
          <w:pPr>
            <w:pStyle w:val="68AFD7BF2D7640F292187EA1112CF96E"/>
          </w:pPr>
          <w:r w:rsidRPr="00C63B67">
            <w:rPr>
              <w:rStyle w:val="placeholder1Char"/>
            </w:rPr>
            <w:t>__________</w:t>
          </w:r>
        </w:p>
      </w:docPartBody>
    </w:docPart>
    <w:docPart>
      <w:docPartPr>
        <w:name w:val="501A68469DC44379B0F18B8760FAB50F"/>
        <w:category>
          <w:name w:val="常规"/>
          <w:gallery w:val="placeholder"/>
        </w:category>
        <w:types>
          <w:type w:val="bbPlcHdr"/>
        </w:types>
        <w:behaviors>
          <w:behavior w:val="content"/>
        </w:behaviors>
        <w:guid w:val="{D0EA7D98-395D-46B7-BB9D-83E48AB87905}"/>
      </w:docPartPr>
      <w:docPartBody>
        <w:p w:rsidR="005F03CE" w:rsidRDefault="003C541B">
          <w:pPr>
            <w:pStyle w:val="501A68469DC44379B0F18B8760FAB50F"/>
          </w:pPr>
          <w:r w:rsidRPr="00C63B67">
            <w:rPr>
              <w:rStyle w:val="placeholder1Char"/>
              <w:rFonts w:hint="eastAsia"/>
            </w:rPr>
            <w:t>_</w:t>
          </w:r>
          <w:r w:rsidRPr="00C63B67">
            <w:rPr>
              <w:rStyle w:val="placeholder1Char"/>
            </w:rPr>
            <w:t>__________</w:t>
          </w:r>
        </w:p>
      </w:docPartBody>
    </w:docPart>
    <w:docPart>
      <w:docPartPr>
        <w:name w:val="1346BD48C32F41ABB5D938104413FF04"/>
        <w:category>
          <w:name w:val="常规"/>
          <w:gallery w:val="placeholder"/>
        </w:category>
        <w:types>
          <w:type w:val="bbPlcHdr"/>
        </w:types>
        <w:behaviors>
          <w:behavior w:val="content"/>
        </w:behaviors>
        <w:guid w:val="{6F3D9012-1902-477A-89A2-4E5F6C104748}"/>
      </w:docPartPr>
      <w:docPartBody>
        <w:p w:rsidR="005F03CE" w:rsidRDefault="003C541B">
          <w:pPr>
            <w:pStyle w:val="1346BD48C32F41ABB5D938104413FF04"/>
          </w:pPr>
          <w:r w:rsidRPr="00C63B67">
            <w:rPr>
              <w:rStyle w:val="placeholder1Char"/>
              <w:rFonts w:hint="eastAsia"/>
            </w:rPr>
            <w:t>________</w:t>
          </w:r>
        </w:p>
      </w:docPartBody>
    </w:docPart>
    <w:docPart>
      <w:docPartPr>
        <w:name w:val="4F956E0A3E1D422CB7152E175AB2AB74"/>
        <w:category>
          <w:name w:val="常规"/>
          <w:gallery w:val="placeholder"/>
        </w:category>
        <w:types>
          <w:type w:val="bbPlcHdr"/>
        </w:types>
        <w:behaviors>
          <w:behavior w:val="content"/>
        </w:behaviors>
        <w:guid w:val="{306B9DD8-AC07-415E-AC86-D785C7F0F095}"/>
      </w:docPartPr>
      <w:docPartBody>
        <w:p w:rsidR="005F03CE" w:rsidRDefault="003C541B">
          <w:pPr>
            <w:pStyle w:val="4F956E0A3E1D422CB7152E175AB2AB74"/>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4F506F32EC6B4B0F9D71A3F5F45461A6"/>
        <w:category>
          <w:name w:val="常规"/>
          <w:gallery w:val="placeholder"/>
        </w:category>
        <w:types>
          <w:type w:val="bbPlcHdr"/>
        </w:types>
        <w:behaviors>
          <w:behavior w:val="content"/>
        </w:behaviors>
        <w:guid w:val="{4695EF4E-97F1-4F4F-9972-E04704DEBA60}"/>
      </w:docPartPr>
      <w:docPartBody>
        <w:p w:rsidR="005F03CE" w:rsidRDefault="003C541B">
          <w:pPr>
            <w:pStyle w:val="4F506F32EC6B4B0F9D71A3F5F45461A6"/>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83981D9180B34C2E941B19AF90D50DAA"/>
        <w:category>
          <w:name w:val="常规"/>
          <w:gallery w:val="placeholder"/>
        </w:category>
        <w:types>
          <w:type w:val="bbPlcHdr"/>
        </w:types>
        <w:behaviors>
          <w:behavior w:val="content"/>
        </w:behaviors>
        <w:guid w:val="{0120932D-0398-4E9B-B9E0-7ECD4A24A5CB}"/>
      </w:docPartPr>
      <w:docPartBody>
        <w:p w:rsidR="005F03CE" w:rsidRDefault="003C541B">
          <w:pPr>
            <w:pStyle w:val="83981D9180B34C2E941B19AF90D50DA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5C9B5074DC594012910517296F1C1DEE"/>
        <w:category>
          <w:name w:val="常规"/>
          <w:gallery w:val="placeholder"/>
        </w:category>
        <w:types>
          <w:type w:val="bbPlcHdr"/>
        </w:types>
        <w:behaviors>
          <w:behavior w:val="content"/>
        </w:behaviors>
        <w:guid w:val="{21E0DB04-3532-4982-9BF5-AD3004A38D48}"/>
      </w:docPartPr>
      <w:docPartBody>
        <w:p w:rsidR="005F03CE" w:rsidRDefault="003C541B">
          <w:pPr>
            <w:pStyle w:val="5C9B5074DC594012910517296F1C1DEE"/>
          </w:pPr>
          <w:r w:rsidRPr="00CF5FC9">
            <w:rPr>
              <w:rStyle w:val="placeholder2Char"/>
              <w:rFonts w:hint="eastAsia"/>
            </w:rPr>
            <w:t>自愿披露重要事项。</w:t>
          </w:r>
        </w:p>
      </w:docPartBody>
    </w:docPart>
    <w:docPart>
      <w:docPartPr>
        <w:name w:val="3C5708E7937640CAB79F39FC6BB07647"/>
        <w:category>
          <w:name w:val="常规"/>
          <w:gallery w:val="placeholder"/>
        </w:category>
        <w:types>
          <w:type w:val="bbPlcHdr"/>
        </w:types>
        <w:behaviors>
          <w:behavior w:val="content"/>
        </w:behaviors>
        <w:guid w:val="{81491A5C-B99B-4C13-BC80-D92585141799}"/>
      </w:docPartPr>
      <w:docPartBody>
        <w:p w:rsidR="005F03CE" w:rsidRDefault="003C541B">
          <w:pPr>
            <w:pStyle w:val="3C5708E7937640CAB79F39FC6BB07647"/>
          </w:pPr>
          <w:r w:rsidRPr="00C63B67">
            <w:rPr>
              <w:rStyle w:val="placeholder1Char"/>
            </w:rPr>
            <w:t>_______</w:t>
          </w:r>
        </w:p>
      </w:docPartBody>
    </w:docPart>
    <w:docPart>
      <w:docPartPr>
        <w:name w:val="DCF3B2D81F084B2FAA9B06853193F3BB"/>
        <w:category>
          <w:name w:val="常规"/>
          <w:gallery w:val="placeholder"/>
        </w:category>
        <w:types>
          <w:type w:val="bbPlcHdr"/>
        </w:types>
        <w:behaviors>
          <w:behavior w:val="content"/>
        </w:behaviors>
        <w:guid w:val="{95019FAC-69B0-4A59-BCE7-6686C53D60B5}"/>
      </w:docPartPr>
      <w:docPartBody>
        <w:p w:rsidR="005F03CE" w:rsidRDefault="003C541B">
          <w:pPr>
            <w:pStyle w:val="DCF3B2D81F084B2FAA9B06853193F3BB"/>
          </w:pPr>
          <w:r w:rsidRPr="00C63B67">
            <w:rPr>
              <w:rStyle w:val="placeholder1Char"/>
            </w:rPr>
            <w:t>_______</w:t>
          </w:r>
        </w:p>
      </w:docPartBody>
    </w:docPart>
    <w:docPart>
      <w:docPartPr>
        <w:name w:val="C09B285F90E54E37BDD45768C65B0F2E"/>
        <w:category>
          <w:name w:val="常规"/>
          <w:gallery w:val="placeholder"/>
        </w:category>
        <w:types>
          <w:type w:val="bbPlcHdr"/>
        </w:types>
        <w:behaviors>
          <w:behavior w:val="content"/>
        </w:behaviors>
        <w:guid w:val="{15B3A9E1-9CE4-46B7-B8D3-E77B5030A9AB}"/>
      </w:docPartPr>
      <w:docPartBody>
        <w:p w:rsidR="005F03CE" w:rsidRDefault="003C541B">
          <w:pPr>
            <w:pStyle w:val="C09B285F90E54E37BDD45768C65B0F2E"/>
          </w:pPr>
          <w:r w:rsidRPr="00C63B67">
            <w:rPr>
              <w:rStyle w:val="placeholder1Char"/>
            </w:rPr>
            <w:t>_______</w:t>
          </w:r>
        </w:p>
      </w:docPartBody>
    </w:docPart>
    <w:docPart>
      <w:docPartPr>
        <w:name w:val="8465A5D652304698BA5A2DCC9BA718E7"/>
        <w:category>
          <w:name w:val="常规"/>
          <w:gallery w:val="placeholder"/>
        </w:category>
        <w:types>
          <w:type w:val="bbPlcHdr"/>
        </w:types>
        <w:behaviors>
          <w:behavior w:val="content"/>
        </w:behaviors>
        <w:guid w:val="{146ABC5F-DB3A-47B3-A27A-CA6C3113CDD6}"/>
      </w:docPartPr>
      <w:docPartBody>
        <w:p w:rsidR="005F03CE" w:rsidRDefault="003C541B">
          <w:pPr>
            <w:pStyle w:val="8465A5D652304698BA5A2DCC9BA718E7"/>
          </w:pPr>
          <w:r w:rsidRPr="00AD41E6">
            <w:rPr>
              <w:rStyle w:val="placeholder1Char"/>
            </w:rPr>
            <w:t>_______</w:t>
          </w:r>
        </w:p>
      </w:docPartBody>
    </w:docPart>
    <w:docPart>
      <w:docPartPr>
        <w:name w:val="31FD1FCD8AC646AA95FF6A0C48020648"/>
        <w:category>
          <w:name w:val="常规"/>
          <w:gallery w:val="placeholder"/>
        </w:category>
        <w:types>
          <w:type w:val="bbPlcHdr"/>
        </w:types>
        <w:behaviors>
          <w:behavior w:val="content"/>
        </w:behaviors>
        <w:guid w:val="{23C5AA3E-C67A-4E83-9DDF-DD3AC79D5C48}"/>
      </w:docPartPr>
      <w:docPartBody>
        <w:p w:rsidR="005F03CE" w:rsidRDefault="003C541B">
          <w:pPr>
            <w:pStyle w:val="31FD1FCD8AC646AA95FF6A0C48020648"/>
          </w:pPr>
          <w:r w:rsidRPr="00AD41E6">
            <w:rPr>
              <w:rStyle w:val="placeholder1Char"/>
            </w:rPr>
            <w:t>_______</w:t>
          </w:r>
        </w:p>
      </w:docPartBody>
    </w:docPart>
    <w:docPart>
      <w:docPartPr>
        <w:name w:val="0E20196190CE48EFAE3FBEABD345F6D8"/>
        <w:category>
          <w:name w:val="常规"/>
          <w:gallery w:val="placeholder"/>
        </w:category>
        <w:types>
          <w:type w:val="bbPlcHdr"/>
        </w:types>
        <w:behaviors>
          <w:behavior w:val="content"/>
        </w:behaviors>
        <w:guid w:val="{9D0C9672-13F3-480C-BB0D-1C95621FA6A2}"/>
      </w:docPartPr>
      <w:docPartBody>
        <w:p w:rsidR="005F03CE" w:rsidRDefault="003C541B">
          <w:pPr>
            <w:pStyle w:val="0E20196190CE48EFAE3FBEABD345F6D8"/>
          </w:pPr>
          <w:r w:rsidRPr="00C63B67">
            <w:rPr>
              <w:rStyle w:val="placeholder1Char"/>
            </w:rPr>
            <w:t>_______</w:t>
          </w:r>
        </w:p>
      </w:docPartBody>
    </w:docPart>
    <w:docPart>
      <w:docPartPr>
        <w:name w:val="F82639EE9EEF4264AB20CB2CE097A44B"/>
        <w:category>
          <w:name w:val="常规"/>
          <w:gallery w:val="placeholder"/>
        </w:category>
        <w:types>
          <w:type w:val="bbPlcHdr"/>
        </w:types>
        <w:behaviors>
          <w:behavior w:val="content"/>
        </w:behaviors>
        <w:guid w:val="{A5FFF03F-296D-46C1-ACFA-AA47E54921E1}"/>
      </w:docPartPr>
      <w:docPartBody>
        <w:p w:rsidR="005F03CE" w:rsidRDefault="003C541B">
          <w:pPr>
            <w:pStyle w:val="F82639EE9EEF4264AB20CB2CE097A44B"/>
          </w:pPr>
          <w:r w:rsidRPr="00C63B67">
            <w:rPr>
              <w:rStyle w:val="placeholder1Char"/>
            </w:rPr>
            <w:t>_______</w:t>
          </w:r>
        </w:p>
      </w:docPartBody>
    </w:docPart>
    <w:docPart>
      <w:docPartPr>
        <w:name w:val="5EEF85F2C06A4F3C9967A0DEE7BEEDEC"/>
        <w:category>
          <w:name w:val="常规"/>
          <w:gallery w:val="placeholder"/>
        </w:category>
        <w:types>
          <w:type w:val="bbPlcHdr"/>
        </w:types>
        <w:behaviors>
          <w:behavior w:val="content"/>
        </w:behaviors>
        <w:guid w:val="{44E37C89-390F-408D-9342-A036EF5BB2F1}"/>
      </w:docPartPr>
      <w:docPartBody>
        <w:p w:rsidR="005F03CE" w:rsidRDefault="003C541B">
          <w:pPr>
            <w:pStyle w:val="5EEF85F2C06A4F3C9967A0DEE7BEEDEC"/>
          </w:pPr>
          <w:r w:rsidRPr="00AD41E6">
            <w:rPr>
              <w:rStyle w:val="placeholder1Char"/>
            </w:rPr>
            <w:t>_______</w:t>
          </w:r>
        </w:p>
      </w:docPartBody>
    </w:docPart>
    <w:docPart>
      <w:docPartPr>
        <w:name w:val="8715692C778A459B909E9C17B75D7139"/>
        <w:category>
          <w:name w:val="常规"/>
          <w:gallery w:val="placeholder"/>
        </w:category>
        <w:types>
          <w:type w:val="bbPlcHdr"/>
        </w:types>
        <w:behaviors>
          <w:behavior w:val="content"/>
        </w:behaviors>
        <w:guid w:val="{816ACB93-87C1-4F08-A1F8-5596759B1BEA}"/>
      </w:docPartPr>
      <w:docPartBody>
        <w:p w:rsidR="005F03CE" w:rsidRDefault="003C541B">
          <w:pPr>
            <w:pStyle w:val="8715692C778A459B909E9C17B75D7139"/>
          </w:pPr>
          <w:r w:rsidRPr="00AD41E6">
            <w:rPr>
              <w:rStyle w:val="placeholder1Char"/>
            </w:rPr>
            <w:t>_______</w:t>
          </w:r>
        </w:p>
      </w:docPartBody>
    </w:docPart>
    <w:docPart>
      <w:docPartPr>
        <w:name w:val="EBF4E28E47544A2797F39901A5BEB2D6"/>
        <w:category>
          <w:name w:val="常规"/>
          <w:gallery w:val="placeholder"/>
        </w:category>
        <w:types>
          <w:type w:val="bbPlcHdr"/>
        </w:types>
        <w:behaviors>
          <w:behavior w:val="content"/>
        </w:behaviors>
        <w:guid w:val="{7F77F443-6719-4507-88CC-3AEF0843FA5D}"/>
      </w:docPartPr>
      <w:docPartBody>
        <w:p w:rsidR="005F03CE" w:rsidRDefault="003C541B">
          <w:pPr>
            <w:pStyle w:val="EBF4E28E47544A2797F39901A5BEB2D6"/>
          </w:pPr>
          <w:r w:rsidRPr="00AD41E6">
            <w:rPr>
              <w:rStyle w:val="placeholder1Char"/>
            </w:rPr>
            <w:t>_______</w:t>
          </w:r>
        </w:p>
      </w:docPartBody>
    </w:docPart>
    <w:docPart>
      <w:docPartPr>
        <w:name w:val="0090BCADC8094F8982233E29FBBFA55E"/>
        <w:category>
          <w:name w:val="常规"/>
          <w:gallery w:val="placeholder"/>
        </w:category>
        <w:types>
          <w:type w:val="bbPlcHdr"/>
        </w:types>
        <w:behaviors>
          <w:behavior w:val="content"/>
        </w:behaviors>
        <w:guid w:val="{D089EE52-3BF1-4F08-979D-C49136372BEF}"/>
      </w:docPartPr>
      <w:docPartBody>
        <w:p w:rsidR="005F03CE" w:rsidRDefault="003C541B">
          <w:pPr>
            <w:pStyle w:val="0090BCADC8094F8982233E29FBBFA55E"/>
          </w:pPr>
          <w:r w:rsidRPr="00AD41E6">
            <w:rPr>
              <w:rStyle w:val="placeholder1Char"/>
            </w:rPr>
            <w:t>_______</w:t>
          </w:r>
        </w:p>
      </w:docPartBody>
    </w:docPart>
    <w:docPart>
      <w:docPartPr>
        <w:name w:val="61B345550D8C42A5869D41812A4BA946"/>
        <w:category>
          <w:name w:val="常规"/>
          <w:gallery w:val="placeholder"/>
        </w:category>
        <w:types>
          <w:type w:val="bbPlcHdr"/>
        </w:types>
        <w:behaviors>
          <w:behavior w:val="content"/>
        </w:behaviors>
        <w:guid w:val="{5A854B61-B073-40DC-B4D0-4F70735CF965}"/>
      </w:docPartPr>
      <w:docPartBody>
        <w:p w:rsidR="005F03CE" w:rsidRDefault="003C541B">
          <w:pPr>
            <w:pStyle w:val="61B345550D8C42A5869D41812A4BA946"/>
          </w:pPr>
          <w:r w:rsidRPr="00AD41E6">
            <w:rPr>
              <w:rStyle w:val="placeholder1Char"/>
            </w:rPr>
            <w:t>_______</w:t>
          </w:r>
        </w:p>
      </w:docPartBody>
    </w:docPart>
    <w:docPart>
      <w:docPartPr>
        <w:name w:val="9BA45D97CD914737BA0C5BBD670A7998"/>
        <w:category>
          <w:name w:val="常规"/>
          <w:gallery w:val="placeholder"/>
        </w:category>
        <w:types>
          <w:type w:val="bbPlcHdr"/>
        </w:types>
        <w:behaviors>
          <w:behavior w:val="content"/>
        </w:behaviors>
        <w:guid w:val="{BE8EF13F-E1D0-401A-B4CF-9EB14678B98C}"/>
      </w:docPartPr>
      <w:docPartBody>
        <w:p w:rsidR="005F03CE" w:rsidRDefault="003C541B">
          <w:pPr>
            <w:pStyle w:val="9BA45D97CD914737BA0C5BBD670A7998"/>
          </w:pPr>
          <w:r w:rsidRPr="00AD41E6">
            <w:rPr>
              <w:rStyle w:val="placeholder1Char"/>
            </w:rPr>
            <w:t>_______</w:t>
          </w:r>
        </w:p>
      </w:docPartBody>
    </w:docPart>
    <w:docPart>
      <w:docPartPr>
        <w:name w:val="A759792AE02E49B4A2D46B0C00A6AAFE"/>
        <w:category>
          <w:name w:val="常规"/>
          <w:gallery w:val="placeholder"/>
        </w:category>
        <w:types>
          <w:type w:val="bbPlcHdr"/>
        </w:types>
        <w:behaviors>
          <w:behavior w:val="content"/>
        </w:behaviors>
        <w:guid w:val="{EECE6232-832D-4D25-A434-1B1CD23E643B}"/>
      </w:docPartPr>
      <w:docPartBody>
        <w:p w:rsidR="005F03CE" w:rsidRDefault="003C541B">
          <w:pPr>
            <w:pStyle w:val="A759792AE02E49B4A2D46B0C00A6AAFE"/>
          </w:pPr>
          <w:r w:rsidRPr="00AD41E6">
            <w:rPr>
              <w:rStyle w:val="placeholder1Char"/>
            </w:rPr>
            <w:t>_______</w:t>
          </w:r>
        </w:p>
      </w:docPartBody>
    </w:docPart>
    <w:docPart>
      <w:docPartPr>
        <w:name w:val="CF1D3B2842614724A5182EDA7E39DBFD"/>
        <w:category>
          <w:name w:val="常规"/>
          <w:gallery w:val="placeholder"/>
        </w:category>
        <w:types>
          <w:type w:val="bbPlcHdr"/>
        </w:types>
        <w:behaviors>
          <w:behavior w:val="content"/>
        </w:behaviors>
        <w:guid w:val="{4F0C31C8-1449-45E6-895D-A3CC69A47693}"/>
      </w:docPartPr>
      <w:docPartBody>
        <w:p w:rsidR="005F03CE" w:rsidRDefault="003C541B">
          <w:pPr>
            <w:pStyle w:val="CF1D3B2842614724A5182EDA7E39DBFD"/>
          </w:pPr>
          <w:r w:rsidRPr="00AD41E6">
            <w:rPr>
              <w:rStyle w:val="placeholder1Char"/>
            </w:rPr>
            <w:t>_______</w:t>
          </w:r>
        </w:p>
      </w:docPartBody>
    </w:docPart>
    <w:docPart>
      <w:docPartPr>
        <w:name w:val="BD560607AD824BC9B1C1D0E12A1C2B66"/>
        <w:category>
          <w:name w:val="常规"/>
          <w:gallery w:val="placeholder"/>
        </w:category>
        <w:types>
          <w:type w:val="bbPlcHdr"/>
        </w:types>
        <w:behaviors>
          <w:behavior w:val="content"/>
        </w:behaviors>
        <w:guid w:val="{E687D98C-86C0-4106-8BCC-7F11D51521F4}"/>
      </w:docPartPr>
      <w:docPartBody>
        <w:p w:rsidR="005F03CE" w:rsidRDefault="003C541B">
          <w:pPr>
            <w:pStyle w:val="BD560607AD824BC9B1C1D0E12A1C2B66"/>
          </w:pPr>
          <w:r w:rsidRPr="00AD41E6">
            <w:rPr>
              <w:rStyle w:val="placeholder1Char"/>
            </w:rPr>
            <w:t>_______</w:t>
          </w:r>
        </w:p>
      </w:docPartBody>
    </w:docPart>
    <w:docPart>
      <w:docPartPr>
        <w:name w:val="64C621A981894208995CFFAF27DA2EBF"/>
        <w:category>
          <w:name w:val="常规"/>
          <w:gallery w:val="placeholder"/>
        </w:category>
        <w:types>
          <w:type w:val="bbPlcHdr"/>
        </w:types>
        <w:behaviors>
          <w:behavior w:val="content"/>
        </w:behaviors>
        <w:guid w:val="{F5BCCAE2-1F52-4D30-9C06-4A79C51ABB03}"/>
      </w:docPartPr>
      <w:docPartBody>
        <w:p w:rsidR="005F03CE" w:rsidRDefault="003C541B">
          <w:pPr>
            <w:pStyle w:val="64C621A981894208995CFFAF27DA2EBF"/>
          </w:pPr>
          <w:r w:rsidRPr="00AD41E6">
            <w:rPr>
              <w:rStyle w:val="placeholder1Char"/>
            </w:rPr>
            <w:t>_______</w:t>
          </w:r>
        </w:p>
      </w:docPartBody>
    </w:docPart>
    <w:docPart>
      <w:docPartPr>
        <w:name w:val="C54E697391B04002A0AB48A703BEFA16"/>
        <w:category>
          <w:name w:val="常规"/>
          <w:gallery w:val="placeholder"/>
        </w:category>
        <w:types>
          <w:type w:val="bbPlcHdr"/>
        </w:types>
        <w:behaviors>
          <w:behavior w:val="content"/>
        </w:behaviors>
        <w:guid w:val="{B911D986-7E74-4C48-9AAC-878491223179}"/>
      </w:docPartPr>
      <w:docPartBody>
        <w:p w:rsidR="005F03CE" w:rsidRDefault="003C541B">
          <w:pPr>
            <w:pStyle w:val="C54E697391B04002A0AB48A703BEFA16"/>
          </w:pPr>
          <w:r w:rsidRPr="00AD41E6">
            <w:rPr>
              <w:rStyle w:val="placeholder1Char"/>
            </w:rPr>
            <w:t>_______</w:t>
          </w:r>
        </w:p>
      </w:docPartBody>
    </w:docPart>
    <w:docPart>
      <w:docPartPr>
        <w:name w:val="43817075DB174BC58C26A71FF4C5B9DB"/>
        <w:category>
          <w:name w:val="常规"/>
          <w:gallery w:val="placeholder"/>
        </w:category>
        <w:types>
          <w:type w:val="bbPlcHdr"/>
        </w:types>
        <w:behaviors>
          <w:behavior w:val="content"/>
        </w:behaviors>
        <w:guid w:val="{DEACC95F-793C-47E4-84A2-5A46C9D6B0B9}"/>
      </w:docPartPr>
      <w:docPartBody>
        <w:p w:rsidR="005F03CE" w:rsidRDefault="003C541B">
          <w:pPr>
            <w:pStyle w:val="43817075DB174BC58C26A71FF4C5B9DB"/>
          </w:pPr>
          <w:r w:rsidRPr="00AD41E6">
            <w:rPr>
              <w:rStyle w:val="placeholder1Char"/>
            </w:rPr>
            <w:t>_______</w:t>
          </w:r>
        </w:p>
      </w:docPartBody>
    </w:docPart>
    <w:docPart>
      <w:docPartPr>
        <w:name w:val="C01BB3895072405D93EC6859F7AC3493"/>
        <w:category>
          <w:name w:val="常规"/>
          <w:gallery w:val="placeholder"/>
        </w:category>
        <w:types>
          <w:type w:val="bbPlcHdr"/>
        </w:types>
        <w:behaviors>
          <w:behavior w:val="content"/>
        </w:behaviors>
        <w:guid w:val="{20A860D2-06E7-42BE-ADB2-D3270CE9A2C0}"/>
      </w:docPartPr>
      <w:docPartBody>
        <w:p w:rsidR="005F03CE" w:rsidRDefault="003C541B">
          <w:pPr>
            <w:pStyle w:val="C01BB3895072405D93EC6859F7AC3493"/>
          </w:pPr>
          <w:r w:rsidRPr="00AD41E6">
            <w:rPr>
              <w:rStyle w:val="placeholder1Char"/>
            </w:rPr>
            <w:t>_______</w:t>
          </w:r>
        </w:p>
      </w:docPartBody>
    </w:docPart>
    <w:docPart>
      <w:docPartPr>
        <w:name w:val="F2BD400BB1C7450E9ADD938E2D4CE123"/>
        <w:category>
          <w:name w:val="常规"/>
          <w:gallery w:val="placeholder"/>
        </w:category>
        <w:types>
          <w:type w:val="bbPlcHdr"/>
        </w:types>
        <w:behaviors>
          <w:behavior w:val="content"/>
        </w:behaviors>
        <w:guid w:val="{53340234-E2A2-454C-AFFC-8253E9B070B8}"/>
      </w:docPartPr>
      <w:docPartBody>
        <w:p w:rsidR="005F03CE" w:rsidRDefault="003C541B">
          <w:pPr>
            <w:pStyle w:val="F2BD400BB1C7450E9ADD938E2D4CE123"/>
          </w:pPr>
          <w:r w:rsidRPr="00AD41E6">
            <w:rPr>
              <w:rStyle w:val="placeholder1Char"/>
            </w:rPr>
            <w:t>_______</w:t>
          </w:r>
        </w:p>
      </w:docPartBody>
    </w:docPart>
    <w:docPart>
      <w:docPartPr>
        <w:name w:val="691E91C93F1B4B6197476298B038A0BA"/>
        <w:category>
          <w:name w:val="常规"/>
          <w:gallery w:val="placeholder"/>
        </w:category>
        <w:types>
          <w:type w:val="bbPlcHdr"/>
        </w:types>
        <w:behaviors>
          <w:behavior w:val="content"/>
        </w:behaviors>
        <w:guid w:val="{78F66272-B4FA-4337-A521-D04639E645A4}"/>
      </w:docPartPr>
      <w:docPartBody>
        <w:p w:rsidR="005F03CE" w:rsidRDefault="003C541B">
          <w:pPr>
            <w:pStyle w:val="691E91C93F1B4B6197476298B038A0BA"/>
          </w:pPr>
          <w:r w:rsidRPr="00AD41E6">
            <w:rPr>
              <w:rStyle w:val="placeholder1Char"/>
            </w:rPr>
            <w:t>_______</w:t>
          </w:r>
        </w:p>
      </w:docPartBody>
    </w:docPart>
    <w:docPart>
      <w:docPartPr>
        <w:name w:val="6BA29B368EE3425C945F1A8439A70CFB"/>
        <w:category>
          <w:name w:val="常规"/>
          <w:gallery w:val="placeholder"/>
        </w:category>
        <w:types>
          <w:type w:val="bbPlcHdr"/>
        </w:types>
        <w:behaviors>
          <w:behavior w:val="content"/>
        </w:behaviors>
        <w:guid w:val="{8D86B269-92B3-4A03-B0F8-520A154D15BC}"/>
      </w:docPartPr>
      <w:docPartBody>
        <w:p w:rsidR="005F03CE" w:rsidRDefault="003C541B">
          <w:pPr>
            <w:pStyle w:val="6BA29B368EE3425C945F1A8439A70CFB"/>
          </w:pPr>
          <w:r w:rsidRPr="00AD41E6">
            <w:rPr>
              <w:rStyle w:val="placeholder1Char"/>
            </w:rPr>
            <w:t>_______</w:t>
          </w:r>
        </w:p>
      </w:docPartBody>
    </w:docPart>
    <w:docPart>
      <w:docPartPr>
        <w:name w:val="1E8DA96A843E4CB88C200B911FF02307"/>
        <w:category>
          <w:name w:val="常规"/>
          <w:gallery w:val="placeholder"/>
        </w:category>
        <w:types>
          <w:type w:val="bbPlcHdr"/>
        </w:types>
        <w:behaviors>
          <w:behavior w:val="content"/>
        </w:behaviors>
        <w:guid w:val="{C32A32F8-33E0-44FE-A2B9-28E193260518}"/>
      </w:docPartPr>
      <w:docPartBody>
        <w:p w:rsidR="005F03CE" w:rsidRDefault="003C541B">
          <w:pPr>
            <w:pStyle w:val="1E8DA96A843E4CB88C200B911FF02307"/>
          </w:pPr>
          <w:r w:rsidRPr="00AD41E6">
            <w:rPr>
              <w:rStyle w:val="placeholder1Char"/>
            </w:rPr>
            <w:t>_______</w:t>
          </w:r>
        </w:p>
      </w:docPartBody>
    </w:docPart>
    <w:docPart>
      <w:docPartPr>
        <w:name w:val="08DCFD6727E64E77BBC3EB798A4A2536"/>
        <w:category>
          <w:name w:val="常规"/>
          <w:gallery w:val="placeholder"/>
        </w:category>
        <w:types>
          <w:type w:val="bbPlcHdr"/>
        </w:types>
        <w:behaviors>
          <w:behavior w:val="content"/>
        </w:behaviors>
        <w:guid w:val="{632E3C05-F397-4E38-9FEC-853C5E3413D6}"/>
      </w:docPartPr>
      <w:docPartBody>
        <w:p w:rsidR="005F03CE" w:rsidRDefault="003C541B">
          <w:pPr>
            <w:pStyle w:val="08DCFD6727E64E77BBC3EB798A4A2536"/>
          </w:pPr>
          <w:r w:rsidRPr="00AD41E6">
            <w:rPr>
              <w:rStyle w:val="placeholder1Char"/>
            </w:rPr>
            <w:t>_______</w:t>
          </w:r>
        </w:p>
      </w:docPartBody>
    </w:docPart>
    <w:docPart>
      <w:docPartPr>
        <w:name w:val="25F08ACB3CCB44DD9C6BE3A727A34D7F"/>
        <w:category>
          <w:name w:val="常规"/>
          <w:gallery w:val="placeholder"/>
        </w:category>
        <w:types>
          <w:type w:val="bbPlcHdr"/>
        </w:types>
        <w:behaviors>
          <w:behavior w:val="content"/>
        </w:behaviors>
        <w:guid w:val="{C73E702B-D7D4-45B1-B2A4-F6C1C35EB7E7}"/>
      </w:docPartPr>
      <w:docPartBody>
        <w:p w:rsidR="005F03CE" w:rsidRDefault="003C541B">
          <w:pPr>
            <w:pStyle w:val="25F08ACB3CCB44DD9C6BE3A727A34D7F"/>
          </w:pPr>
          <w:r w:rsidRPr="00AD41E6">
            <w:rPr>
              <w:rStyle w:val="placeholder1Char"/>
            </w:rPr>
            <w:t>_______</w:t>
          </w:r>
        </w:p>
      </w:docPartBody>
    </w:docPart>
    <w:docPart>
      <w:docPartPr>
        <w:name w:val="8A7EB7D89D0647F49FE36D2DE9F2E020"/>
        <w:category>
          <w:name w:val="常规"/>
          <w:gallery w:val="placeholder"/>
        </w:category>
        <w:types>
          <w:type w:val="bbPlcHdr"/>
        </w:types>
        <w:behaviors>
          <w:behavior w:val="content"/>
        </w:behaviors>
        <w:guid w:val="{8C6FA602-FA7F-4B3C-B5FA-3D184D8C1200}"/>
      </w:docPartPr>
      <w:docPartBody>
        <w:p w:rsidR="005F03CE" w:rsidRDefault="003C541B">
          <w:pPr>
            <w:pStyle w:val="8A7EB7D89D0647F49FE36D2DE9F2E020"/>
          </w:pPr>
          <w:r w:rsidRPr="00AD41E6">
            <w:rPr>
              <w:rStyle w:val="placeholder1Char"/>
            </w:rPr>
            <w:t>_______</w:t>
          </w:r>
        </w:p>
      </w:docPartBody>
    </w:docPart>
    <w:docPart>
      <w:docPartPr>
        <w:name w:val="D95067D5211E4C68AD9AEE01DE23AEBB"/>
        <w:category>
          <w:name w:val="常规"/>
          <w:gallery w:val="placeholder"/>
        </w:category>
        <w:types>
          <w:type w:val="bbPlcHdr"/>
        </w:types>
        <w:behaviors>
          <w:behavior w:val="content"/>
        </w:behaviors>
        <w:guid w:val="{B69F0F54-B6DE-40AC-A457-398014609A71}"/>
      </w:docPartPr>
      <w:docPartBody>
        <w:p w:rsidR="005F03CE" w:rsidRDefault="003C541B">
          <w:pPr>
            <w:pStyle w:val="D95067D5211E4C68AD9AEE01DE23AEBB"/>
          </w:pPr>
          <w:r w:rsidRPr="00AD41E6">
            <w:rPr>
              <w:rStyle w:val="placeholder1Char"/>
            </w:rPr>
            <w:t>_______</w:t>
          </w:r>
        </w:p>
      </w:docPartBody>
    </w:docPart>
    <w:docPart>
      <w:docPartPr>
        <w:name w:val="C74C7B131E32405B84C7596F493B7743"/>
        <w:category>
          <w:name w:val="常规"/>
          <w:gallery w:val="placeholder"/>
        </w:category>
        <w:types>
          <w:type w:val="bbPlcHdr"/>
        </w:types>
        <w:behaviors>
          <w:behavior w:val="content"/>
        </w:behaviors>
        <w:guid w:val="{95483A35-FD7D-4E16-9B1B-7A443C871AC4}"/>
      </w:docPartPr>
      <w:docPartBody>
        <w:p w:rsidR="005F03CE" w:rsidRDefault="003C541B">
          <w:pPr>
            <w:pStyle w:val="C74C7B131E32405B84C7596F493B7743"/>
          </w:pPr>
          <w:r w:rsidRPr="00AD41E6">
            <w:rPr>
              <w:rStyle w:val="placeholder1Char"/>
            </w:rPr>
            <w:t>_______</w:t>
          </w:r>
        </w:p>
      </w:docPartBody>
    </w:docPart>
    <w:docPart>
      <w:docPartPr>
        <w:name w:val="D91B5EA3A9B946F396A1492D41C0A5D8"/>
        <w:category>
          <w:name w:val="常规"/>
          <w:gallery w:val="placeholder"/>
        </w:category>
        <w:types>
          <w:type w:val="bbPlcHdr"/>
        </w:types>
        <w:behaviors>
          <w:behavior w:val="content"/>
        </w:behaviors>
        <w:guid w:val="{1FCE3E23-D251-4EB6-8E4F-9B1FE3596327}"/>
      </w:docPartPr>
      <w:docPartBody>
        <w:p w:rsidR="005F03CE" w:rsidRDefault="003C541B">
          <w:pPr>
            <w:pStyle w:val="D91B5EA3A9B946F396A1492D41C0A5D8"/>
          </w:pPr>
          <w:r w:rsidRPr="00AD41E6">
            <w:rPr>
              <w:rStyle w:val="placeholder1Char"/>
            </w:rPr>
            <w:t>_______</w:t>
          </w:r>
        </w:p>
      </w:docPartBody>
    </w:docPart>
    <w:docPart>
      <w:docPartPr>
        <w:name w:val="75EB02FD58094B9FAC0981241358B939"/>
        <w:category>
          <w:name w:val="常规"/>
          <w:gallery w:val="placeholder"/>
        </w:category>
        <w:types>
          <w:type w:val="bbPlcHdr"/>
        </w:types>
        <w:behaviors>
          <w:behavior w:val="content"/>
        </w:behaviors>
        <w:guid w:val="{B7084479-2797-48C8-B98C-99CAB9AA88F0}"/>
      </w:docPartPr>
      <w:docPartBody>
        <w:p w:rsidR="005F03CE" w:rsidRDefault="003C541B">
          <w:pPr>
            <w:pStyle w:val="75EB02FD58094B9FAC0981241358B939"/>
          </w:pPr>
          <w:r w:rsidRPr="00AD41E6">
            <w:rPr>
              <w:rStyle w:val="placeholder1Char"/>
            </w:rPr>
            <w:t>_______</w:t>
          </w:r>
        </w:p>
      </w:docPartBody>
    </w:docPart>
    <w:docPart>
      <w:docPartPr>
        <w:name w:val="2354238C69EE4991A8A6739C3A17373B"/>
        <w:category>
          <w:name w:val="常规"/>
          <w:gallery w:val="placeholder"/>
        </w:category>
        <w:types>
          <w:type w:val="bbPlcHdr"/>
        </w:types>
        <w:behaviors>
          <w:behavior w:val="content"/>
        </w:behaviors>
        <w:guid w:val="{38E261D6-49CB-4DF6-AAED-1AB70B23AB8E}"/>
      </w:docPartPr>
      <w:docPartBody>
        <w:p w:rsidR="005F03CE" w:rsidRDefault="003C541B">
          <w:pPr>
            <w:pStyle w:val="2354238C69EE4991A8A6739C3A17373B"/>
          </w:pPr>
          <w:r w:rsidRPr="00AD41E6">
            <w:rPr>
              <w:rStyle w:val="placeholder1Char"/>
            </w:rPr>
            <w:t>_______</w:t>
          </w:r>
        </w:p>
      </w:docPartBody>
    </w:docPart>
    <w:docPart>
      <w:docPartPr>
        <w:name w:val="C1272DA89C314C52B5BCCE5456692B0E"/>
        <w:category>
          <w:name w:val="常规"/>
          <w:gallery w:val="placeholder"/>
        </w:category>
        <w:types>
          <w:type w:val="bbPlcHdr"/>
        </w:types>
        <w:behaviors>
          <w:behavior w:val="content"/>
        </w:behaviors>
        <w:guid w:val="{92E1500F-FDFE-43BE-96B3-04D79F63E4A1}"/>
      </w:docPartPr>
      <w:docPartBody>
        <w:p w:rsidR="005F03CE" w:rsidRDefault="003C541B">
          <w:pPr>
            <w:pStyle w:val="C1272DA89C314C52B5BCCE5456692B0E"/>
          </w:pPr>
          <w:r w:rsidRPr="00AD41E6">
            <w:rPr>
              <w:rStyle w:val="placeholder1Char"/>
            </w:rPr>
            <w:t>_______</w:t>
          </w:r>
        </w:p>
      </w:docPartBody>
    </w:docPart>
    <w:docPart>
      <w:docPartPr>
        <w:name w:val="449C923ADD724CB29B530361C511229E"/>
        <w:category>
          <w:name w:val="常规"/>
          <w:gallery w:val="placeholder"/>
        </w:category>
        <w:types>
          <w:type w:val="bbPlcHdr"/>
        </w:types>
        <w:behaviors>
          <w:behavior w:val="content"/>
        </w:behaviors>
        <w:guid w:val="{0FA88282-E225-4243-9478-F53FB7315D21}"/>
      </w:docPartPr>
      <w:docPartBody>
        <w:p w:rsidR="005F03CE" w:rsidRDefault="003C541B">
          <w:pPr>
            <w:pStyle w:val="449C923ADD724CB29B530361C511229E"/>
          </w:pPr>
          <w:r w:rsidRPr="00AD41E6">
            <w:rPr>
              <w:rStyle w:val="placeholder1Char"/>
            </w:rPr>
            <w:t>_______</w:t>
          </w:r>
        </w:p>
      </w:docPartBody>
    </w:docPart>
    <w:docPart>
      <w:docPartPr>
        <w:name w:val="B5A4B33CD4FD49B5ACBD5AED70F7B3CB"/>
        <w:category>
          <w:name w:val="常规"/>
          <w:gallery w:val="placeholder"/>
        </w:category>
        <w:types>
          <w:type w:val="bbPlcHdr"/>
        </w:types>
        <w:behaviors>
          <w:behavior w:val="content"/>
        </w:behaviors>
        <w:guid w:val="{292A8391-C42C-41BF-ADC3-2C2F7214EEF3}"/>
      </w:docPartPr>
      <w:docPartBody>
        <w:p w:rsidR="005F03CE" w:rsidRDefault="003C541B">
          <w:pPr>
            <w:pStyle w:val="B5A4B33CD4FD49B5ACBD5AED70F7B3CB"/>
          </w:pPr>
          <w:r w:rsidRPr="00AD41E6">
            <w:rPr>
              <w:rStyle w:val="placeholder1Char"/>
            </w:rPr>
            <w:t>_______</w:t>
          </w:r>
        </w:p>
      </w:docPartBody>
    </w:docPart>
    <w:docPart>
      <w:docPartPr>
        <w:name w:val="2467A7EE54774FB09A814EBB3D1793A8"/>
        <w:category>
          <w:name w:val="常规"/>
          <w:gallery w:val="placeholder"/>
        </w:category>
        <w:types>
          <w:type w:val="bbPlcHdr"/>
        </w:types>
        <w:behaviors>
          <w:behavior w:val="content"/>
        </w:behaviors>
        <w:guid w:val="{ABCD6BFB-B2BB-487C-8BDF-82E39DA55E45}"/>
      </w:docPartPr>
      <w:docPartBody>
        <w:p w:rsidR="005F03CE" w:rsidRDefault="003C541B">
          <w:pPr>
            <w:pStyle w:val="2467A7EE54774FB09A814EBB3D1793A8"/>
          </w:pPr>
          <w:r w:rsidRPr="00AD41E6">
            <w:rPr>
              <w:rStyle w:val="placeholder1Char"/>
            </w:rPr>
            <w:t>_______</w:t>
          </w:r>
        </w:p>
      </w:docPartBody>
    </w:docPart>
    <w:docPart>
      <w:docPartPr>
        <w:name w:val="5E9866973E744DD59F5872C1A5788EFB"/>
        <w:category>
          <w:name w:val="常规"/>
          <w:gallery w:val="placeholder"/>
        </w:category>
        <w:types>
          <w:type w:val="bbPlcHdr"/>
        </w:types>
        <w:behaviors>
          <w:behavior w:val="content"/>
        </w:behaviors>
        <w:guid w:val="{33719A41-5EDD-4FCD-BA03-3247A87AB51C}"/>
      </w:docPartPr>
      <w:docPartBody>
        <w:p w:rsidR="005F03CE" w:rsidRDefault="003C541B">
          <w:pPr>
            <w:pStyle w:val="5E9866973E744DD59F5872C1A5788EFB"/>
          </w:pPr>
          <w:r w:rsidRPr="00AD41E6">
            <w:rPr>
              <w:rStyle w:val="placeholder1Char"/>
            </w:rPr>
            <w:t>_______</w:t>
          </w:r>
        </w:p>
      </w:docPartBody>
    </w:docPart>
    <w:docPart>
      <w:docPartPr>
        <w:name w:val="7D75B728D18842F6B479D308B71C4E0C"/>
        <w:category>
          <w:name w:val="常规"/>
          <w:gallery w:val="placeholder"/>
        </w:category>
        <w:types>
          <w:type w:val="bbPlcHdr"/>
        </w:types>
        <w:behaviors>
          <w:behavior w:val="content"/>
        </w:behaviors>
        <w:guid w:val="{C5733FDB-8D5D-46A9-A7C0-9A7CAE77EB1D}"/>
      </w:docPartPr>
      <w:docPartBody>
        <w:p w:rsidR="005F03CE" w:rsidRDefault="003C541B">
          <w:pPr>
            <w:pStyle w:val="7D75B728D18842F6B479D308B71C4E0C"/>
          </w:pPr>
          <w:r w:rsidRPr="00AD41E6">
            <w:rPr>
              <w:rStyle w:val="placeholder1Char"/>
            </w:rPr>
            <w:t>_______</w:t>
          </w:r>
        </w:p>
      </w:docPartBody>
    </w:docPart>
    <w:docPart>
      <w:docPartPr>
        <w:name w:val="A24400389CE74E74800097DF25081B19"/>
        <w:category>
          <w:name w:val="常规"/>
          <w:gallery w:val="placeholder"/>
        </w:category>
        <w:types>
          <w:type w:val="bbPlcHdr"/>
        </w:types>
        <w:behaviors>
          <w:behavior w:val="content"/>
        </w:behaviors>
        <w:guid w:val="{B6559A38-0F06-4BD5-9E22-32B78BB0886F}"/>
      </w:docPartPr>
      <w:docPartBody>
        <w:p w:rsidR="005F03CE" w:rsidRDefault="003C541B">
          <w:pPr>
            <w:pStyle w:val="A24400389CE74E74800097DF25081B19"/>
          </w:pPr>
          <w:r w:rsidRPr="00AD41E6">
            <w:rPr>
              <w:rStyle w:val="placeholder1Char"/>
            </w:rPr>
            <w:t>_______</w:t>
          </w:r>
        </w:p>
      </w:docPartBody>
    </w:docPart>
    <w:docPart>
      <w:docPartPr>
        <w:name w:val="EF97FDD5337F4D158952822046877EA4"/>
        <w:category>
          <w:name w:val="常规"/>
          <w:gallery w:val="placeholder"/>
        </w:category>
        <w:types>
          <w:type w:val="bbPlcHdr"/>
        </w:types>
        <w:behaviors>
          <w:behavior w:val="content"/>
        </w:behaviors>
        <w:guid w:val="{7923ADFD-9732-468A-99E9-9BDA14F4003D}"/>
      </w:docPartPr>
      <w:docPartBody>
        <w:p w:rsidR="005F03CE" w:rsidRDefault="003C541B">
          <w:pPr>
            <w:pStyle w:val="EF97FDD5337F4D158952822046877EA4"/>
          </w:pPr>
          <w:r w:rsidRPr="00AD41E6">
            <w:rPr>
              <w:rStyle w:val="placeholder1Char"/>
            </w:rPr>
            <w:t>_______</w:t>
          </w:r>
        </w:p>
      </w:docPartBody>
    </w:docPart>
    <w:docPart>
      <w:docPartPr>
        <w:name w:val="395C83A2D5A54390B9D489333DFD67BF"/>
        <w:category>
          <w:name w:val="常规"/>
          <w:gallery w:val="placeholder"/>
        </w:category>
        <w:types>
          <w:type w:val="bbPlcHdr"/>
        </w:types>
        <w:behaviors>
          <w:behavior w:val="content"/>
        </w:behaviors>
        <w:guid w:val="{0EB30082-3D86-4097-9EFC-EB040FD9DF6D}"/>
      </w:docPartPr>
      <w:docPartBody>
        <w:p w:rsidR="005F03CE" w:rsidRDefault="003C541B">
          <w:pPr>
            <w:pStyle w:val="395C83A2D5A54390B9D489333DFD67BF"/>
          </w:pPr>
          <w:r w:rsidRPr="00AD41E6">
            <w:rPr>
              <w:rStyle w:val="placeholder1Char"/>
            </w:rPr>
            <w:t>_______</w:t>
          </w:r>
        </w:p>
      </w:docPartBody>
    </w:docPart>
    <w:docPart>
      <w:docPartPr>
        <w:name w:val="57CC0AFEE09E4AE78E6734D9FF5ACD42"/>
        <w:category>
          <w:name w:val="常规"/>
          <w:gallery w:val="placeholder"/>
        </w:category>
        <w:types>
          <w:type w:val="bbPlcHdr"/>
        </w:types>
        <w:behaviors>
          <w:behavior w:val="content"/>
        </w:behaviors>
        <w:guid w:val="{C12BDB94-7351-4791-927E-4A78EBEC1B0B}"/>
      </w:docPartPr>
      <w:docPartBody>
        <w:p w:rsidR="005F03CE" w:rsidRDefault="003C541B">
          <w:pPr>
            <w:pStyle w:val="57CC0AFEE09E4AE78E6734D9FF5ACD42"/>
          </w:pPr>
          <w:r w:rsidRPr="00AD41E6">
            <w:rPr>
              <w:rStyle w:val="placeholder1Char"/>
            </w:rPr>
            <w:t>_______</w:t>
          </w:r>
        </w:p>
      </w:docPartBody>
    </w:docPart>
    <w:docPart>
      <w:docPartPr>
        <w:name w:val="0A8A49642A0542CAB35BA092B59FBDBF"/>
        <w:category>
          <w:name w:val="常规"/>
          <w:gallery w:val="placeholder"/>
        </w:category>
        <w:types>
          <w:type w:val="bbPlcHdr"/>
        </w:types>
        <w:behaviors>
          <w:behavior w:val="content"/>
        </w:behaviors>
        <w:guid w:val="{6BB99383-B3F9-4AC0-85E5-70B7AC95E931}"/>
      </w:docPartPr>
      <w:docPartBody>
        <w:p w:rsidR="005F03CE" w:rsidRDefault="003C541B">
          <w:pPr>
            <w:pStyle w:val="0A8A49642A0542CAB35BA092B59FBDBF"/>
          </w:pPr>
          <w:r w:rsidRPr="00AD41E6">
            <w:rPr>
              <w:rStyle w:val="placeholder1Char"/>
            </w:rPr>
            <w:t>_______</w:t>
          </w:r>
        </w:p>
      </w:docPartBody>
    </w:docPart>
    <w:docPart>
      <w:docPartPr>
        <w:name w:val="88D466C97C0A4478BF0D8D83E95083AA"/>
        <w:category>
          <w:name w:val="常规"/>
          <w:gallery w:val="placeholder"/>
        </w:category>
        <w:types>
          <w:type w:val="bbPlcHdr"/>
        </w:types>
        <w:behaviors>
          <w:behavior w:val="content"/>
        </w:behaviors>
        <w:guid w:val="{ED051360-DA64-41A9-8841-E5EB4C54A067}"/>
      </w:docPartPr>
      <w:docPartBody>
        <w:p w:rsidR="005F03CE" w:rsidRDefault="003C541B">
          <w:pPr>
            <w:pStyle w:val="88D466C97C0A4478BF0D8D83E95083AA"/>
          </w:pPr>
          <w:r w:rsidRPr="008971FC">
            <w:rPr>
              <w:rStyle w:val="placeholder1Char"/>
            </w:rPr>
            <w:t>_______</w:t>
          </w:r>
        </w:p>
      </w:docPartBody>
    </w:docPart>
    <w:docPart>
      <w:docPartPr>
        <w:name w:val="451E57A6FB254C6A9C3636588DB3733D"/>
        <w:category>
          <w:name w:val="常规"/>
          <w:gallery w:val="placeholder"/>
        </w:category>
        <w:types>
          <w:type w:val="bbPlcHdr"/>
        </w:types>
        <w:behaviors>
          <w:behavior w:val="content"/>
        </w:behaviors>
        <w:guid w:val="{8919B294-7BFB-4DD3-99D5-5C3828D72ED3}"/>
      </w:docPartPr>
      <w:docPartBody>
        <w:p w:rsidR="005F03CE" w:rsidRDefault="003C541B">
          <w:pPr>
            <w:pStyle w:val="451E57A6FB254C6A9C3636588DB3733D"/>
          </w:pPr>
          <w:r w:rsidRPr="00B10548">
            <w:rPr>
              <w:rStyle w:val="placeholder1Char"/>
            </w:rPr>
            <w:t>____</w:t>
          </w:r>
        </w:p>
      </w:docPartBody>
    </w:docPart>
    <w:docPart>
      <w:docPartPr>
        <w:name w:val="7DE832E8BF604AD9983F7A98CA6CC9B7"/>
        <w:category>
          <w:name w:val="常规"/>
          <w:gallery w:val="placeholder"/>
        </w:category>
        <w:types>
          <w:type w:val="bbPlcHdr"/>
        </w:types>
        <w:behaviors>
          <w:behavior w:val="content"/>
        </w:behaviors>
        <w:guid w:val="{399CD2D9-1F06-4D45-B270-AC26777CDAA9}"/>
      </w:docPartPr>
      <w:docPartBody>
        <w:p w:rsidR="005F03CE" w:rsidRDefault="003C541B">
          <w:pPr>
            <w:pStyle w:val="7DE832E8BF604AD9983F7A98CA6CC9B7"/>
          </w:pPr>
          <w:r w:rsidRPr="00B10548">
            <w:rPr>
              <w:rStyle w:val="placeholder1Char"/>
              <w:rFonts w:hint="eastAsia"/>
            </w:rPr>
            <w:t>__________</w:t>
          </w:r>
        </w:p>
      </w:docPartBody>
    </w:docPart>
    <w:docPart>
      <w:docPartPr>
        <w:name w:val="5DC5FD028C6D40B1A5D94767525953C8"/>
        <w:category>
          <w:name w:val="常规"/>
          <w:gallery w:val="placeholder"/>
        </w:category>
        <w:types>
          <w:type w:val="bbPlcHdr"/>
        </w:types>
        <w:behaviors>
          <w:behavior w:val="content"/>
        </w:behaviors>
        <w:guid w:val="{1AFB84E5-0F19-4470-BE5C-9A9CE08B6CC8}"/>
      </w:docPartPr>
      <w:docPartBody>
        <w:p w:rsidR="005F03CE" w:rsidRDefault="003C541B">
          <w:pPr>
            <w:pStyle w:val="5DC5FD028C6D40B1A5D94767525953C8"/>
          </w:pPr>
          <w:r w:rsidRPr="00B10548">
            <w:rPr>
              <w:rStyle w:val="placeholder1Char"/>
            </w:rPr>
            <w:t>________</w:t>
          </w:r>
        </w:p>
      </w:docPartBody>
    </w:docPart>
    <w:docPart>
      <w:docPartPr>
        <w:name w:val="02DC1182242E4B7CBFC2BD5C9441F34F"/>
        <w:category>
          <w:name w:val="常规"/>
          <w:gallery w:val="placeholder"/>
        </w:category>
        <w:types>
          <w:type w:val="bbPlcHdr"/>
        </w:types>
        <w:behaviors>
          <w:behavior w:val="content"/>
        </w:behaviors>
        <w:guid w:val="{35BBAE1E-35DD-4841-B953-B01D0825F956}"/>
      </w:docPartPr>
      <w:docPartBody>
        <w:p w:rsidR="005F03CE" w:rsidRDefault="003C541B">
          <w:pPr>
            <w:pStyle w:val="02DC1182242E4B7CBFC2BD5C9441F34F"/>
          </w:pPr>
          <w:r w:rsidRPr="00B10548">
            <w:rPr>
              <w:rStyle w:val="placeholder1Char"/>
            </w:rPr>
            <w:t>________</w:t>
          </w:r>
        </w:p>
      </w:docPartBody>
    </w:docPart>
    <w:docPart>
      <w:docPartPr>
        <w:name w:val="857B09B035854CF3A28300330195C065"/>
        <w:category>
          <w:name w:val="常规"/>
          <w:gallery w:val="placeholder"/>
        </w:category>
        <w:types>
          <w:type w:val="bbPlcHdr"/>
        </w:types>
        <w:behaviors>
          <w:behavior w:val="content"/>
        </w:behaviors>
        <w:guid w:val="{7237A31D-15E8-4F7D-B20A-B92EBDA2FADD}"/>
      </w:docPartPr>
      <w:docPartBody>
        <w:p w:rsidR="005F03CE" w:rsidRDefault="003C541B">
          <w:pPr>
            <w:pStyle w:val="857B09B035854CF3A28300330195C065"/>
          </w:pPr>
          <w:r w:rsidRPr="00B10548">
            <w:rPr>
              <w:rStyle w:val="placeholder1Char"/>
            </w:rPr>
            <w:t>________</w:t>
          </w:r>
        </w:p>
      </w:docPartBody>
    </w:docPart>
    <w:docPart>
      <w:docPartPr>
        <w:name w:val="03F00894D69E4D5BBA2BC0BB13696836"/>
        <w:category>
          <w:name w:val="常规"/>
          <w:gallery w:val="placeholder"/>
        </w:category>
        <w:types>
          <w:type w:val="bbPlcHdr"/>
        </w:types>
        <w:behaviors>
          <w:behavior w:val="content"/>
        </w:behaviors>
        <w:guid w:val="{35D91D5F-14AF-455F-A2D7-E1F536B66EB2}"/>
      </w:docPartPr>
      <w:docPartBody>
        <w:p w:rsidR="005F03CE" w:rsidRDefault="003C541B">
          <w:pPr>
            <w:pStyle w:val="03F00894D69E4D5BBA2BC0BB13696836"/>
          </w:pPr>
          <w:r w:rsidRPr="00B10548">
            <w:rPr>
              <w:rStyle w:val="placeholder1Char"/>
              <w:rFonts w:hint="eastAsia"/>
            </w:rPr>
            <w:t>_______</w:t>
          </w:r>
        </w:p>
      </w:docPartBody>
    </w:docPart>
    <w:docPart>
      <w:docPartPr>
        <w:name w:val="37E1BA32B43D471880A7883653B35BF1"/>
        <w:category>
          <w:name w:val="常规"/>
          <w:gallery w:val="placeholder"/>
        </w:category>
        <w:types>
          <w:type w:val="bbPlcHdr"/>
        </w:types>
        <w:behaviors>
          <w:behavior w:val="content"/>
        </w:behaviors>
        <w:guid w:val="{F19B4905-C99D-4C4D-B3EE-98497E45C591}"/>
      </w:docPartPr>
      <w:docPartBody>
        <w:p w:rsidR="005F03CE" w:rsidRDefault="003C541B">
          <w:pPr>
            <w:pStyle w:val="37E1BA32B43D471880A7883653B35BF1"/>
          </w:pPr>
          <w:r w:rsidRPr="00B10548">
            <w:rPr>
              <w:rStyle w:val="placeholder1Char"/>
            </w:rPr>
            <w:t>________</w:t>
          </w:r>
        </w:p>
      </w:docPartBody>
    </w:docPart>
    <w:docPart>
      <w:docPartPr>
        <w:name w:val="5F63A71BF7644186AE118829307A84FE"/>
        <w:category>
          <w:name w:val="常规"/>
          <w:gallery w:val="placeholder"/>
        </w:category>
        <w:types>
          <w:type w:val="bbPlcHdr"/>
        </w:types>
        <w:behaviors>
          <w:behavior w:val="content"/>
        </w:behaviors>
        <w:guid w:val="{7176BD33-E1B6-48D5-B3E9-C3573FAC1977}"/>
      </w:docPartPr>
      <w:docPartBody>
        <w:p w:rsidR="005F03CE" w:rsidRDefault="003C541B">
          <w:pPr>
            <w:pStyle w:val="5F63A71BF7644186AE118829307A84FE"/>
          </w:pPr>
          <w:r w:rsidRPr="00B10548">
            <w:rPr>
              <w:rStyle w:val="placeholder1Char"/>
            </w:rPr>
            <w:t>________</w:t>
          </w:r>
        </w:p>
      </w:docPartBody>
    </w:docPart>
    <w:docPart>
      <w:docPartPr>
        <w:name w:val="E79DABC78478422F85196F8B467F9EA1"/>
        <w:category>
          <w:name w:val="常规"/>
          <w:gallery w:val="placeholder"/>
        </w:category>
        <w:types>
          <w:type w:val="bbPlcHdr"/>
        </w:types>
        <w:behaviors>
          <w:behavior w:val="content"/>
        </w:behaviors>
        <w:guid w:val="{E3A4C14C-4CEA-4E73-9E8A-2CF731F73430}"/>
      </w:docPartPr>
      <w:docPartBody>
        <w:p w:rsidR="005F03CE" w:rsidRDefault="003C541B">
          <w:pPr>
            <w:pStyle w:val="E79DABC78478422F85196F8B467F9EA1"/>
          </w:pPr>
          <w:r w:rsidRPr="00B10548">
            <w:rPr>
              <w:rStyle w:val="placeholder1Char"/>
            </w:rPr>
            <w:t>________</w:t>
          </w:r>
        </w:p>
      </w:docPartBody>
    </w:docPart>
    <w:docPart>
      <w:docPartPr>
        <w:name w:val="1236E1D4123A4E71B11F4C91E8B7BEF8"/>
        <w:category>
          <w:name w:val="常规"/>
          <w:gallery w:val="placeholder"/>
        </w:category>
        <w:types>
          <w:type w:val="bbPlcHdr"/>
        </w:types>
        <w:behaviors>
          <w:behavior w:val="content"/>
        </w:behaviors>
        <w:guid w:val="{B87D016B-D833-4B58-B429-8BFD713F55E8}"/>
      </w:docPartPr>
      <w:docPartBody>
        <w:p w:rsidR="005F03CE" w:rsidRDefault="003C541B">
          <w:pPr>
            <w:pStyle w:val="1236E1D4123A4E71B11F4C91E8B7BEF8"/>
          </w:pPr>
          <w:r w:rsidRPr="00B10548">
            <w:rPr>
              <w:rStyle w:val="placeholder1Char"/>
            </w:rPr>
            <w:t>________</w:t>
          </w:r>
        </w:p>
      </w:docPartBody>
    </w:docPart>
    <w:docPart>
      <w:docPartPr>
        <w:name w:val="0EB57D8E8C3D4B2488C2F20A560FA59C"/>
        <w:category>
          <w:name w:val="常规"/>
          <w:gallery w:val="placeholder"/>
        </w:category>
        <w:types>
          <w:type w:val="bbPlcHdr"/>
        </w:types>
        <w:behaviors>
          <w:behavior w:val="content"/>
        </w:behaviors>
        <w:guid w:val="{11D2A4BC-B2CD-4E94-A278-58710CEA7EE7}"/>
      </w:docPartPr>
      <w:docPartBody>
        <w:p w:rsidR="005F03CE" w:rsidRDefault="003C541B">
          <w:pPr>
            <w:pStyle w:val="0EB57D8E8C3D4B2488C2F20A560FA59C"/>
          </w:pPr>
          <w:r w:rsidRPr="00B10548">
            <w:rPr>
              <w:rStyle w:val="placeholder1Char"/>
            </w:rPr>
            <w:t>________</w:t>
          </w:r>
        </w:p>
      </w:docPartBody>
    </w:docPart>
    <w:docPart>
      <w:docPartPr>
        <w:name w:val="CDC702DAFCF949709EA227ABEBDE8FBB"/>
        <w:category>
          <w:name w:val="常规"/>
          <w:gallery w:val="placeholder"/>
        </w:category>
        <w:types>
          <w:type w:val="bbPlcHdr"/>
        </w:types>
        <w:behaviors>
          <w:behavior w:val="content"/>
        </w:behaviors>
        <w:guid w:val="{4BE4115F-27E9-45F2-A7CE-4585A1F1D21F}"/>
      </w:docPartPr>
      <w:docPartBody>
        <w:p w:rsidR="005F03CE" w:rsidRDefault="003C541B">
          <w:pPr>
            <w:pStyle w:val="CDC702DAFCF949709EA227ABEBDE8FBB"/>
          </w:pPr>
          <w:r w:rsidRPr="00B10548">
            <w:rPr>
              <w:rStyle w:val="placeholder1Char"/>
              <w:rFonts w:hint="eastAsia"/>
            </w:rPr>
            <w:t>_______</w:t>
          </w:r>
        </w:p>
      </w:docPartBody>
    </w:docPart>
    <w:docPart>
      <w:docPartPr>
        <w:name w:val="EB7F9220136A42EEAA645F24BF4A26D2"/>
        <w:category>
          <w:name w:val="常规"/>
          <w:gallery w:val="placeholder"/>
        </w:category>
        <w:types>
          <w:type w:val="bbPlcHdr"/>
        </w:types>
        <w:behaviors>
          <w:behavior w:val="content"/>
        </w:behaviors>
        <w:guid w:val="{E5A34F2E-C8DE-47CC-A6EF-58CEBA322E8B}"/>
      </w:docPartPr>
      <w:docPartBody>
        <w:p w:rsidR="005F03CE" w:rsidRDefault="003C541B">
          <w:pPr>
            <w:pStyle w:val="EB7F9220136A42EEAA645F24BF4A26D2"/>
          </w:pPr>
          <w:r w:rsidRPr="00B10548">
            <w:rPr>
              <w:rStyle w:val="placeholder1Char"/>
            </w:rPr>
            <w:t>________</w:t>
          </w:r>
        </w:p>
      </w:docPartBody>
    </w:docPart>
    <w:docPart>
      <w:docPartPr>
        <w:name w:val="C95E005F89F848C4B1B25DC74214C8BD"/>
        <w:category>
          <w:name w:val="常规"/>
          <w:gallery w:val="placeholder"/>
        </w:category>
        <w:types>
          <w:type w:val="bbPlcHdr"/>
        </w:types>
        <w:behaviors>
          <w:behavior w:val="content"/>
        </w:behaviors>
        <w:guid w:val="{257815EA-8E7D-4CE9-9B3B-CD465FB1184C}"/>
      </w:docPartPr>
      <w:docPartBody>
        <w:p w:rsidR="005F03CE" w:rsidRDefault="003C541B">
          <w:pPr>
            <w:pStyle w:val="C95E005F89F848C4B1B25DC74214C8BD"/>
          </w:pPr>
          <w:r w:rsidRPr="00B10548">
            <w:rPr>
              <w:rStyle w:val="placeholder1Char"/>
            </w:rPr>
            <w:t>________</w:t>
          </w:r>
        </w:p>
      </w:docPartBody>
    </w:docPart>
    <w:docPart>
      <w:docPartPr>
        <w:name w:val="7C3116F953A84712A11165367BA0B6F5"/>
        <w:category>
          <w:name w:val="常规"/>
          <w:gallery w:val="placeholder"/>
        </w:category>
        <w:types>
          <w:type w:val="bbPlcHdr"/>
        </w:types>
        <w:behaviors>
          <w:behavior w:val="content"/>
        </w:behaviors>
        <w:guid w:val="{B7DD6FCB-8CDB-42A9-BC7A-21B649684F01}"/>
      </w:docPartPr>
      <w:docPartBody>
        <w:p w:rsidR="005F03CE" w:rsidRDefault="003C541B">
          <w:pPr>
            <w:pStyle w:val="7C3116F953A84712A11165367BA0B6F5"/>
          </w:pPr>
          <w:r w:rsidRPr="001524D6">
            <w:rPr>
              <w:rStyle w:val="placeholder1Char"/>
            </w:rPr>
            <w:t>___________________________________________________________________</w:t>
          </w:r>
        </w:p>
      </w:docPartBody>
    </w:docPart>
    <w:docPart>
      <w:docPartPr>
        <w:name w:val="AE5D180E13E042F988FE4AC023177170"/>
        <w:category>
          <w:name w:val="常规"/>
          <w:gallery w:val="placeholder"/>
        </w:category>
        <w:types>
          <w:type w:val="bbPlcHdr"/>
        </w:types>
        <w:behaviors>
          <w:behavior w:val="content"/>
        </w:behaviors>
        <w:guid w:val="{7617A00D-8BE9-4D2C-B4A9-8987AEEE0018}"/>
      </w:docPartPr>
      <w:docPartBody>
        <w:p w:rsidR="005F03CE" w:rsidRDefault="003C541B">
          <w:pPr>
            <w:pStyle w:val="AE5D180E13E042F988FE4AC023177170"/>
          </w:pPr>
          <w:r w:rsidRPr="00B10548">
            <w:rPr>
              <w:rStyle w:val="placeholder1Char"/>
              <w:rFonts w:hint="eastAsia"/>
            </w:rPr>
            <w:t>__________</w:t>
          </w:r>
        </w:p>
      </w:docPartBody>
    </w:docPart>
    <w:docPart>
      <w:docPartPr>
        <w:name w:val="85BE0B9560D642AFB63F71D0FBDD6215"/>
        <w:category>
          <w:name w:val="常规"/>
          <w:gallery w:val="placeholder"/>
        </w:category>
        <w:types>
          <w:type w:val="bbPlcHdr"/>
        </w:types>
        <w:behaviors>
          <w:behavior w:val="content"/>
        </w:behaviors>
        <w:guid w:val="{4DEE7D34-6F0D-4B1C-806D-F6928A8A658F}"/>
      </w:docPartPr>
      <w:docPartBody>
        <w:p w:rsidR="005F03CE" w:rsidRDefault="003C541B">
          <w:pPr>
            <w:pStyle w:val="85BE0B9560D642AFB63F71D0FBDD6215"/>
          </w:pPr>
          <w:r w:rsidRPr="00B10548">
            <w:rPr>
              <w:rStyle w:val="placeholder1Char"/>
              <w:rFonts w:hint="eastAsia"/>
            </w:rPr>
            <w:t>__________</w:t>
          </w:r>
        </w:p>
      </w:docPartBody>
    </w:docPart>
    <w:docPart>
      <w:docPartPr>
        <w:name w:val="ED1ADBED11194834B1BFB1FBA1C7E8DE"/>
        <w:category>
          <w:name w:val="常规"/>
          <w:gallery w:val="placeholder"/>
        </w:category>
        <w:types>
          <w:type w:val="bbPlcHdr"/>
        </w:types>
        <w:behaviors>
          <w:behavior w:val="content"/>
        </w:behaviors>
        <w:guid w:val="{34197F13-D5D1-485B-B233-98A0AA030233}"/>
      </w:docPartPr>
      <w:docPartBody>
        <w:p w:rsidR="005F03CE" w:rsidRDefault="003C541B">
          <w:pPr>
            <w:pStyle w:val="ED1ADBED11194834B1BFB1FBA1C7E8DE"/>
          </w:pPr>
          <w:r w:rsidRPr="00B10548">
            <w:rPr>
              <w:rStyle w:val="placeholder1Char"/>
              <w:rFonts w:hint="eastAsia"/>
            </w:rPr>
            <w:t>__________</w:t>
          </w:r>
        </w:p>
      </w:docPartBody>
    </w:docPart>
    <w:docPart>
      <w:docPartPr>
        <w:name w:val="4A2EC299A33A43059B6EAE71B7513E99"/>
        <w:category>
          <w:name w:val="常规"/>
          <w:gallery w:val="placeholder"/>
        </w:category>
        <w:types>
          <w:type w:val="bbPlcHdr"/>
        </w:types>
        <w:behaviors>
          <w:behavior w:val="content"/>
        </w:behaviors>
        <w:guid w:val="{1E364146-C88E-4A8C-A330-BE686929DD92}"/>
      </w:docPartPr>
      <w:docPartBody>
        <w:p w:rsidR="005F03CE" w:rsidRDefault="003C541B">
          <w:pPr>
            <w:pStyle w:val="4A2EC299A33A43059B6EAE71B7513E99"/>
          </w:pPr>
          <w:r w:rsidRPr="00B10548">
            <w:rPr>
              <w:rStyle w:val="placeholder1Char"/>
              <w:rFonts w:hint="eastAsia"/>
            </w:rPr>
            <w:t>__________</w:t>
          </w:r>
        </w:p>
      </w:docPartBody>
    </w:docPart>
    <w:docPart>
      <w:docPartPr>
        <w:name w:val="210526EA3A7D4D0498E3B46E5D30F125"/>
        <w:category>
          <w:name w:val="常规"/>
          <w:gallery w:val="placeholder"/>
        </w:category>
        <w:types>
          <w:type w:val="bbPlcHdr"/>
        </w:types>
        <w:behaviors>
          <w:behavior w:val="content"/>
        </w:behaviors>
        <w:guid w:val="{B7852DB6-3A82-4A4E-AF26-8C7B8F20DDCC}"/>
      </w:docPartPr>
      <w:docPartBody>
        <w:p w:rsidR="005F03CE" w:rsidRDefault="003C541B">
          <w:pPr>
            <w:pStyle w:val="210526EA3A7D4D0498E3B46E5D30F125"/>
          </w:pPr>
          <w:r w:rsidRPr="00B10548">
            <w:rPr>
              <w:rStyle w:val="placeholder1Char"/>
              <w:rFonts w:hint="eastAsia"/>
            </w:rPr>
            <w:t>__________</w:t>
          </w:r>
        </w:p>
      </w:docPartBody>
    </w:docPart>
    <w:docPart>
      <w:docPartPr>
        <w:name w:val="7015B7BCE3804F86A601119179A80BAA"/>
        <w:category>
          <w:name w:val="常规"/>
          <w:gallery w:val="placeholder"/>
        </w:category>
        <w:types>
          <w:type w:val="bbPlcHdr"/>
        </w:types>
        <w:behaviors>
          <w:behavior w:val="content"/>
        </w:behaviors>
        <w:guid w:val="{534C357E-90D5-44FB-A382-4004EEEABE94}"/>
      </w:docPartPr>
      <w:docPartBody>
        <w:p w:rsidR="005F03CE" w:rsidRDefault="003C541B">
          <w:pPr>
            <w:pStyle w:val="7015B7BCE3804F86A601119179A80BAA"/>
          </w:pPr>
          <w:r w:rsidRPr="00B10548">
            <w:rPr>
              <w:rStyle w:val="placeholder1Char"/>
              <w:rFonts w:hint="eastAsia"/>
            </w:rPr>
            <w:t>__________</w:t>
          </w:r>
        </w:p>
      </w:docPartBody>
    </w:docPart>
    <w:docPart>
      <w:docPartPr>
        <w:name w:val="F58C184C235343CFBC4871F734DDCF35"/>
        <w:category>
          <w:name w:val="常规"/>
          <w:gallery w:val="placeholder"/>
        </w:category>
        <w:types>
          <w:type w:val="bbPlcHdr"/>
        </w:types>
        <w:behaviors>
          <w:behavior w:val="content"/>
        </w:behaviors>
        <w:guid w:val="{6DE59980-DD83-42CB-A2F1-D65895ADE171}"/>
      </w:docPartPr>
      <w:docPartBody>
        <w:p w:rsidR="005F03CE" w:rsidRDefault="003C541B">
          <w:pPr>
            <w:pStyle w:val="F58C184C235343CFBC4871F734DDCF35"/>
          </w:pPr>
          <w:r w:rsidRPr="00B10548">
            <w:rPr>
              <w:rStyle w:val="placeholder1Char"/>
              <w:rFonts w:hint="eastAsia"/>
            </w:rPr>
            <w:t>__________</w:t>
          </w:r>
        </w:p>
      </w:docPartBody>
    </w:docPart>
    <w:docPart>
      <w:docPartPr>
        <w:name w:val="7A28F0757AE34DC8A7EA080453A67D0C"/>
        <w:category>
          <w:name w:val="常规"/>
          <w:gallery w:val="placeholder"/>
        </w:category>
        <w:types>
          <w:type w:val="bbPlcHdr"/>
        </w:types>
        <w:behaviors>
          <w:behavior w:val="content"/>
        </w:behaviors>
        <w:guid w:val="{2814BC92-985A-4A3E-96F3-3D22A9ABB840}"/>
      </w:docPartPr>
      <w:docPartBody>
        <w:p w:rsidR="005F03CE" w:rsidRDefault="003C541B">
          <w:pPr>
            <w:pStyle w:val="7A28F0757AE34DC8A7EA080453A67D0C"/>
          </w:pPr>
          <w:r w:rsidRPr="00B10548">
            <w:rPr>
              <w:rStyle w:val="placeholder1Char"/>
              <w:rFonts w:hint="eastAsia"/>
            </w:rPr>
            <w:t>__________</w:t>
          </w:r>
        </w:p>
      </w:docPartBody>
    </w:docPart>
    <w:docPart>
      <w:docPartPr>
        <w:name w:val="65D1163ECB274CA89EFC82FF33D7822D"/>
        <w:category>
          <w:name w:val="常规"/>
          <w:gallery w:val="placeholder"/>
        </w:category>
        <w:types>
          <w:type w:val="bbPlcHdr"/>
        </w:types>
        <w:behaviors>
          <w:behavior w:val="content"/>
        </w:behaviors>
        <w:guid w:val="{2C7C473D-2031-46CB-AB39-78AE3BC7EC5B}"/>
      </w:docPartPr>
      <w:docPartBody>
        <w:p w:rsidR="005F03CE" w:rsidRDefault="003C541B">
          <w:pPr>
            <w:pStyle w:val="65D1163ECB274CA89EFC82FF33D7822D"/>
          </w:pPr>
          <w:r w:rsidRPr="00B10548">
            <w:rPr>
              <w:rStyle w:val="placeholder1Char"/>
              <w:rFonts w:hint="eastAsia"/>
            </w:rPr>
            <w:t>__________</w:t>
          </w:r>
        </w:p>
      </w:docPartBody>
    </w:docPart>
    <w:docPart>
      <w:docPartPr>
        <w:name w:val="8BAE314C3184472BA309E5BE02F3E899"/>
        <w:category>
          <w:name w:val="常规"/>
          <w:gallery w:val="placeholder"/>
        </w:category>
        <w:types>
          <w:type w:val="bbPlcHdr"/>
        </w:types>
        <w:behaviors>
          <w:behavior w:val="content"/>
        </w:behaviors>
        <w:guid w:val="{87F4E1E4-7688-4486-919A-0DB0BA77925F}"/>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5F03CE" w:rsidRDefault="003C541B">
          <w:pPr>
            <w:pStyle w:val="8BAE314C3184472BA309E5BE02F3E899"/>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3AC4513068414DDE9D63095B535F2941"/>
        <w:category>
          <w:name w:val="常规"/>
          <w:gallery w:val="placeholder"/>
        </w:category>
        <w:types>
          <w:type w:val="bbPlcHdr"/>
        </w:types>
        <w:behaviors>
          <w:behavior w:val="content"/>
        </w:behaviors>
        <w:guid w:val="{6C2FD998-C593-4EF4-A837-6B5BE7008809}"/>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5F03CE" w:rsidRDefault="003C541B">
          <w:pPr>
            <w:pStyle w:val="3AC4513068414DDE9D63095B535F2941"/>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F65635A38DFA417F97F17C00959339C3"/>
        <w:category>
          <w:name w:val="常规"/>
          <w:gallery w:val="placeholder"/>
        </w:category>
        <w:types>
          <w:type w:val="bbPlcHdr"/>
        </w:types>
        <w:behaviors>
          <w:behavior w:val="content"/>
        </w:behaviors>
        <w:guid w:val="{A71CB528-B724-4810-A806-5DB1F5BA2912}"/>
      </w:docPartPr>
      <w:docPartBody>
        <w:p w:rsidR="005F03CE" w:rsidRDefault="003C541B">
          <w:pPr>
            <w:pStyle w:val="F65635A38DFA417F97F17C00959339C3"/>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5E751E4B02B649B883BCC4287FCCCDBF"/>
        <w:category>
          <w:name w:val="常规"/>
          <w:gallery w:val="placeholder"/>
        </w:category>
        <w:types>
          <w:type w:val="bbPlcHdr"/>
        </w:types>
        <w:behaviors>
          <w:behavior w:val="content"/>
        </w:behaviors>
        <w:guid w:val="{5D8B64A2-B604-4185-B5E2-A28689ECCF95}"/>
      </w:docPartPr>
      <w:docPartBody>
        <w:p w:rsidR="005F03CE" w:rsidRDefault="003C541B">
          <w:pPr>
            <w:pStyle w:val="5E751E4B02B649B883BCC4287FCCCDBF"/>
          </w:pPr>
          <w:r w:rsidRPr="00511FDF">
            <w:rPr>
              <w:rStyle w:val="placeholder2Char"/>
              <w:rFonts w:hint="eastAsia"/>
            </w:rPr>
            <w:t>选择</w:t>
          </w:r>
          <w:r w:rsidRPr="00511FDF">
            <w:rPr>
              <w:rStyle w:val="placeholder2Char"/>
            </w:rPr>
            <w:t>日期</w:t>
          </w:r>
        </w:p>
      </w:docPartBody>
    </w:docPart>
    <w:docPart>
      <w:docPartPr>
        <w:name w:val="40AA654DC52A4E8AA93519D9BF999067"/>
        <w:category>
          <w:name w:val="常规"/>
          <w:gallery w:val="placeholder"/>
        </w:category>
        <w:types>
          <w:type w:val="bbPlcHdr"/>
        </w:types>
        <w:behaviors>
          <w:behavior w:val="content"/>
        </w:behaviors>
        <w:guid w:val="{953EEBDE-8A26-4ACB-9B55-D6F5C0CBA946}"/>
      </w:docPartPr>
      <w:docPartBody>
        <w:p w:rsidR="005F03CE" w:rsidRDefault="003C541B">
          <w:pPr>
            <w:pStyle w:val="40AA654DC52A4E8AA93519D9BF999067"/>
          </w:pPr>
          <w:r w:rsidRPr="00511FDF">
            <w:rPr>
              <w:rStyle w:val="placeholder2Char"/>
            </w:rPr>
            <w:t>选择日期</w:t>
          </w:r>
        </w:p>
      </w:docPartBody>
    </w:docPart>
    <w:docPart>
      <w:docPartPr>
        <w:name w:val="303013AB1ED143BA95CABE3A32CFA440"/>
        <w:category>
          <w:name w:val="常规"/>
          <w:gallery w:val="placeholder"/>
        </w:category>
        <w:types>
          <w:type w:val="bbPlcHdr"/>
        </w:types>
        <w:behaviors>
          <w:behavior w:val="content"/>
        </w:behaviors>
        <w:guid w:val="{DD56E550-AE36-465A-87E8-8B8356862418}"/>
      </w:docPartPr>
      <w:docPartBody>
        <w:p w:rsidR="005F03CE" w:rsidRDefault="003C541B">
          <w:pPr>
            <w:pStyle w:val="303013AB1ED143BA95CABE3A32CFA440"/>
          </w:pPr>
          <w:r w:rsidRPr="00511FDF">
            <w:rPr>
              <w:rStyle w:val="placeholder1Char"/>
            </w:rPr>
            <w:t>______</w:t>
          </w:r>
        </w:p>
      </w:docPartBody>
    </w:docPart>
    <w:docPart>
      <w:docPartPr>
        <w:name w:val="2D8AABD20601419FB2B8E680211A6ADC"/>
        <w:category>
          <w:name w:val="常规"/>
          <w:gallery w:val="placeholder"/>
        </w:category>
        <w:types>
          <w:type w:val="bbPlcHdr"/>
        </w:types>
        <w:behaviors>
          <w:behavior w:val="content"/>
        </w:behaviors>
        <w:guid w:val="{32201AD6-B413-4FD5-A2E4-CE0009A9296F}"/>
      </w:docPartPr>
      <w:docPartBody>
        <w:p w:rsidR="005F03CE" w:rsidRDefault="003C541B">
          <w:pPr>
            <w:pStyle w:val="2D8AABD20601419FB2B8E680211A6ADC"/>
          </w:pPr>
          <w:r w:rsidRPr="00511FDF">
            <w:rPr>
              <w:rStyle w:val="placeholder1Char"/>
              <w:rFonts w:hint="eastAsia"/>
            </w:rPr>
            <w:t>____</w:t>
          </w:r>
        </w:p>
      </w:docPartBody>
    </w:docPart>
    <w:docPart>
      <w:docPartPr>
        <w:name w:val="6AC15130ED9A462FBBA15F300E4B878C"/>
        <w:category>
          <w:name w:val="常规"/>
          <w:gallery w:val="placeholder"/>
        </w:category>
        <w:types>
          <w:type w:val="bbPlcHdr"/>
        </w:types>
        <w:behaviors>
          <w:behavior w:val="content"/>
        </w:behaviors>
        <w:guid w:val="{53D7A2A5-7D45-4D51-AE30-765C02108696}"/>
      </w:docPartPr>
      <w:docPartBody>
        <w:p w:rsidR="005F03CE" w:rsidRDefault="003C541B">
          <w:pPr>
            <w:pStyle w:val="6AC15130ED9A462FBBA15F300E4B878C"/>
          </w:pPr>
          <w:r w:rsidRPr="00511FDF">
            <w:rPr>
              <w:rStyle w:val="placeholder1Char"/>
            </w:rPr>
            <w:t>____</w:t>
          </w:r>
        </w:p>
      </w:docPartBody>
    </w:docPart>
    <w:docPart>
      <w:docPartPr>
        <w:name w:val="F3623198946C4A1E828171DC2D5CC584"/>
        <w:category>
          <w:name w:val="常规"/>
          <w:gallery w:val="placeholder"/>
        </w:category>
        <w:types>
          <w:type w:val="bbPlcHdr"/>
        </w:types>
        <w:behaviors>
          <w:behavior w:val="content"/>
        </w:behaviors>
        <w:guid w:val="{6A1D8596-90EF-4E09-A2BA-245CDA736C8F}"/>
      </w:docPartPr>
      <w:docPartBody>
        <w:p w:rsidR="005F03CE" w:rsidRDefault="003C541B">
          <w:pPr>
            <w:pStyle w:val="F3623198946C4A1E828171DC2D5CC584"/>
          </w:pPr>
          <w:r w:rsidRPr="00511FDF">
            <w:rPr>
              <w:rStyle w:val="placeholder1Char"/>
              <w:rFonts w:hint="eastAsia"/>
            </w:rPr>
            <w:t>____</w:t>
          </w:r>
        </w:p>
      </w:docPartBody>
    </w:docPart>
    <w:docPart>
      <w:docPartPr>
        <w:name w:val="3E6582CCCC5A4B1880A03683A127B119"/>
        <w:category>
          <w:name w:val="常规"/>
          <w:gallery w:val="placeholder"/>
        </w:category>
        <w:types>
          <w:type w:val="bbPlcHdr"/>
        </w:types>
        <w:behaviors>
          <w:behavior w:val="content"/>
        </w:behaviors>
        <w:guid w:val="{7CFBE172-D0E9-47D8-9D1B-FB2987213FD4}"/>
      </w:docPartPr>
      <w:docPartBody>
        <w:p w:rsidR="005F03CE" w:rsidRDefault="003C541B">
          <w:pPr>
            <w:pStyle w:val="3E6582CCCC5A4B1880A03683A127B119"/>
          </w:pPr>
          <w:r w:rsidRPr="00511FDF">
            <w:rPr>
              <w:rStyle w:val="placeholder1Char"/>
            </w:rPr>
            <w:t>____</w:t>
          </w:r>
        </w:p>
      </w:docPartBody>
    </w:docPart>
    <w:docPart>
      <w:docPartPr>
        <w:name w:val="0BE5FE8B4E534F699E3FF6464B1D97D3"/>
        <w:category>
          <w:name w:val="常规"/>
          <w:gallery w:val="placeholder"/>
        </w:category>
        <w:types>
          <w:type w:val="bbPlcHdr"/>
        </w:types>
        <w:behaviors>
          <w:behavior w:val="content"/>
        </w:behaviors>
        <w:guid w:val="{76AC8BBC-E71E-461C-A535-3C59C16D8644}"/>
      </w:docPartPr>
      <w:docPartBody>
        <w:p w:rsidR="005F03CE" w:rsidRDefault="003C541B">
          <w:pPr>
            <w:pStyle w:val="0BE5FE8B4E534F699E3FF6464B1D97D3"/>
          </w:pPr>
          <w:r w:rsidRPr="00511FDF">
            <w:rPr>
              <w:rStyle w:val="placeholder1Char"/>
            </w:rPr>
            <w:t>____</w:t>
          </w:r>
        </w:p>
      </w:docPartBody>
    </w:docPart>
    <w:docPart>
      <w:docPartPr>
        <w:name w:val="D9AA6FAE060446FB98688659CBCF43E1"/>
        <w:category>
          <w:name w:val="常规"/>
          <w:gallery w:val="placeholder"/>
        </w:category>
        <w:types>
          <w:type w:val="bbPlcHdr"/>
        </w:types>
        <w:behaviors>
          <w:behavior w:val="content"/>
        </w:behaviors>
        <w:guid w:val="{3086E55A-9480-459A-BAAF-A7C1E4761BE2}"/>
      </w:docPartPr>
      <w:docPartBody>
        <w:p w:rsidR="005F03CE" w:rsidRDefault="003C541B">
          <w:pPr>
            <w:pStyle w:val="D9AA6FAE060446FB98688659CBCF43E1"/>
          </w:pPr>
          <w:r w:rsidRPr="00511FDF">
            <w:rPr>
              <w:rStyle w:val="placeholder1Char"/>
            </w:rPr>
            <w:t>____</w:t>
          </w:r>
        </w:p>
      </w:docPartBody>
    </w:docPart>
    <w:docPart>
      <w:docPartPr>
        <w:name w:val="D5F855C6B7FB48FD82BEEC05AEF2ABF4"/>
        <w:category>
          <w:name w:val="常规"/>
          <w:gallery w:val="placeholder"/>
        </w:category>
        <w:types>
          <w:type w:val="bbPlcHdr"/>
        </w:types>
        <w:behaviors>
          <w:behavior w:val="content"/>
        </w:behaviors>
        <w:guid w:val="{77EE9123-CB20-4296-9C5A-E983A6FE10B1}"/>
      </w:docPartPr>
      <w:docPartBody>
        <w:p w:rsidR="005F03CE" w:rsidRDefault="003C541B">
          <w:pPr>
            <w:pStyle w:val="D5F855C6B7FB48FD82BEEC05AEF2ABF4"/>
          </w:pPr>
          <w:r w:rsidRPr="00511FDF">
            <w:rPr>
              <w:rStyle w:val="placeholder1Char"/>
            </w:rPr>
            <w:t>____</w:t>
          </w:r>
        </w:p>
      </w:docPartBody>
    </w:docPart>
    <w:docPart>
      <w:docPartPr>
        <w:name w:val="A64BDC2E0E7545BE97A26FF801AC9672"/>
        <w:category>
          <w:name w:val="常规"/>
          <w:gallery w:val="placeholder"/>
        </w:category>
        <w:types>
          <w:type w:val="bbPlcHdr"/>
        </w:types>
        <w:behaviors>
          <w:behavior w:val="content"/>
        </w:behaviors>
        <w:guid w:val="{EA18D877-CAE1-4426-9FEB-ADBB8B72803E}"/>
      </w:docPartPr>
      <w:docPartBody>
        <w:p w:rsidR="005F03CE" w:rsidRDefault="003C541B">
          <w:pPr>
            <w:pStyle w:val="A64BDC2E0E7545BE97A26FF801AC9672"/>
          </w:pPr>
          <w:r w:rsidRPr="00511FDF">
            <w:rPr>
              <w:rStyle w:val="placeholder1Char"/>
            </w:rPr>
            <w:t>_______</w:t>
          </w:r>
        </w:p>
      </w:docPartBody>
    </w:docPart>
    <w:docPart>
      <w:docPartPr>
        <w:name w:val="91AB3A7AF1D24C7EB58A41183E977833"/>
        <w:category>
          <w:name w:val="常规"/>
          <w:gallery w:val="placeholder"/>
        </w:category>
        <w:types>
          <w:type w:val="bbPlcHdr"/>
        </w:types>
        <w:behaviors>
          <w:behavior w:val="content"/>
        </w:behaviors>
        <w:guid w:val="{8633A2D9-7B77-495E-9D8D-FF759C911B63}"/>
      </w:docPartPr>
      <w:docPartBody>
        <w:p w:rsidR="005F03CE" w:rsidRDefault="003C541B">
          <w:pPr>
            <w:pStyle w:val="91AB3A7AF1D24C7EB58A41183E977833"/>
          </w:pPr>
          <w:r w:rsidRPr="00511FDF">
            <w:rPr>
              <w:rStyle w:val="placeholder1Char"/>
              <w:rFonts w:hint="eastAsia"/>
            </w:rPr>
            <w:t>选择</w:t>
          </w:r>
        </w:p>
      </w:docPartBody>
    </w:docPart>
    <w:docPart>
      <w:docPartPr>
        <w:name w:val="EFEE83AA7DDC4D11B3EB58E309E6F4A7"/>
        <w:category>
          <w:name w:val="常规"/>
          <w:gallery w:val="placeholder"/>
        </w:category>
        <w:types>
          <w:type w:val="bbPlcHdr"/>
        </w:types>
        <w:behaviors>
          <w:behavior w:val="content"/>
        </w:behaviors>
        <w:guid w:val="{8C1D6684-ADF3-4B24-8DB3-E986784AF56D}"/>
      </w:docPartPr>
      <w:docPartBody>
        <w:p w:rsidR="005F03CE" w:rsidRDefault="003C541B">
          <w:pPr>
            <w:pStyle w:val="EFEE83AA7DDC4D11B3EB58E309E6F4A7"/>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F1AC3F9EE1EA4B12B044D406193DB7B2"/>
        <w:category>
          <w:name w:val="常规"/>
          <w:gallery w:val="placeholder"/>
        </w:category>
        <w:types>
          <w:type w:val="bbPlcHdr"/>
        </w:types>
        <w:behaviors>
          <w:behavior w:val="content"/>
        </w:behaviors>
        <w:guid w:val="{40D3985D-EA6F-4504-BBEE-900A8A31707C}"/>
      </w:docPartPr>
      <w:docPartBody>
        <w:p w:rsidR="005F03CE" w:rsidRDefault="003C541B">
          <w:pPr>
            <w:pStyle w:val="F1AC3F9EE1EA4B12B044D406193DB7B2"/>
          </w:pPr>
          <w:r w:rsidRPr="00511FDF">
            <w:rPr>
              <w:rStyle w:val="placeholder1Char"/>
              <w:rFonts w:hint="eastAsia"/>
            </w:rPr>
            <w:t>________</w:t>
          </w:r>
        </w:p>
      </w:docPartBody>
    </w:docPart>
    <w:docPart>
      <w:docPartPr>
        <w:name w:val="BBC04F7F9C4A4FC586A167AE68D3A322"/>
        <w:category>
          <w:name w:val="常规"/>
          <w:gallery w:val="placeholder"/>
        </w:category>
        <w:types>
          <w:type w:val="bbPlcHdr"/>
        </w:types>
        <w:behaviors>
          <w:behavior w:val="content"/>
        </w:behaviors>
        <w:guid w:val="{65E51175-570C-43DC-BB01-414CB23BE6D2}"/>
      </w:docPartPr>
      <w:docPartBody>
        <w:p w:rsidR="005F03CE" w:rsidRDefault="003C541B">
          <w:pPr>
            <w:pStyle w:val="BBC04F7F9C4A4FC586A167AE68D3A322"/>
          </w:pPr>
          <w:r w:rsidRPr="00511FDF">
            <w:rPr>
              <w:rStyle w:val="placeholder1Char"/>
            </w:rPr>
            <w:t>________</w:t>
          </w:r>
        </w:p>
      </w:docPartBody>
    </w:docPart>
    <w:docPart>
      <w:docPartPr>
        <w:name w:val="6FE7B453E0464FF882BD16F19950575B"/>
        <w:category>
          <w:name w:val="常规"/>
          <w:gallery w:val="placeholder"/>
        </w:category>
        <w:types>
          <w:type w:val="bbPlcHdr"/>
        </w:types>
        <w:behaviors>
          <w:behavior w:val="content"/>
        </w:behaviors>
        <w:guid w:val="{3D2AF918-FBFC-4F72-8610-CF97E3728746}"/>
      </w:docPartPr>
      <w:docPartBody>
        <w:p w:rsidR="005F03CE" w:rsidRDefault="003C541B">
          <w:pPr>
            <w:pStyle w:val="6FE7B453E0464FF882BD16F19950575B"/>
          </w:pPr>
          <w:r w:rsidRPr="00511FDF">
            <w:rPr>
              <w:rStyle w:val="placeholder1Char"/>
              <w:rFonts w:hint="eastAsia"/>
            </w:rPr>
            <w:t>________</w:t>
          </w:r>
        </w:p>
      </w:docPartBody>
    </w:docPart>
    <w:docPart>
      <w:docPartPr>
        <w:name w:val="F6C6215758434BA4A938E27AC635990C"/>
        <w:category>
          <w:name w:val="常规"/>
          <w:gallery w:val="placeholder"/>
        </w:category>
        <w:types>
          <w:type w:val="bbPlcHdr"/>
        </w:types>
        <w:behaviors>
          <w:behavior w:val="content"/>
        </w:behaviors>
        <w:guid w:val="{CB63AB56-970B-43AB-8E44-B192B71A07FF}"/>
      </w:docPartPr>
      <w:docPartBody>
        <w:p w:rsidR="005F03CE" w:rsidRDefault="003C541B">
          <w:pPr>
            <w:pStyle w:val="F6C6215758434BA4A938E27AC635990C"/>
          </w:pPr>
          <w:r w:rsidRPr="00511FDF">
            <w:rPr>
              <w:rStyle w:val="placeholder1Char"/>
              <w:rFonts w:hint="eastAsia"/>
            </w:rPr>
            <w:t>______</w:t>
          </w:r>
        </w:p>
      </w:docPartBody>
    </w:docPart>
    <w:docPart>
      <w:docPartPr>
        <w:name w:val="FDDC1C2A610B4367BF4BD3825779CDCD"/>
        <w:category>
          <w:name w:val="常规"/>
          <w:gallery w:val="placeholder"/>
        </w:category>
        <w:types>
          <w:type w:val="bbPlcHdr"/>
        </w:types>
        <w:behaviors>
          <w:behavior w:val="content"/>
        </w:behaviors>
        <w:guid w:val="{D082D672-4045-432F-9682-2CD86C2DAFA1}"/>
      </w:docPartPr>
      <w:docPartBody>
        <w:p w:rsidR="005F03CE" w:rsidRDefault="003C541B">
          <w:pPr>
            <w:pStyle w:val="FDDC1C2A610B4367BF4BD3825779CDCD"/>
          </w:pPr>
          <w:r w:rsidRPr="00511FDF">
            <w:rPr>
              <w:rStyle w:val="placeholder1Char"/>
            </w:rPr>
            <w:t>______</w:t>
          </w:r>
        </w:p>
      </w:docPartBody>
    </w:docPart>
    <w:docPart>
      <w:docPartPr>
        <w:name w:val="8615287544794BD3A15FBCEF96EB3ACA"/>
        <w:category>
          <w:name w:val="常规"/>
          <w:gallery w:val="placeholder"/>
        </w:category>
        <w:types>
          <w:type w:val="bbPlcHdr"/>
        </w:types>
        <w:behaviors>
          <w:behavior w:val="content"/>
        </w:behaviors>
        <w:guid w:val="{0FA873E3-362E-4FC1-8319-AF04D220B6BC}"/>
      </w:docPartPr>
      <w:docPartBody>
        <w:p w:rsidR="005F03CE" w:rsidRDefault="003C541B">
          <w:pPr>
            <w:pStyle w:val="8615287544794BD3A15FBCEF96EB3ACA"/>
          </w:pPr>
          <w:r w:rsidRPr="00511FDF">
            <w:rPr>
              <w:rStyle w:val="placeholder1Char"/>
            </w:rPr>
            <w:t>____</w:t>
          </w:r>
        </w:p>
      </w:docPartBody>
    </w:docPart>
    <w:docPart>
      <w:docPartPr>
        <w:name w:val="FAC43AC8BFA948168523F81A8D82A0FA"/>
        <w:category>
          <w:name w:val="常规"/>
          <w:gallery w:val="placeholder"/>
        </w:category>
        <w:types>
          <w:type w:val="bbPlcHdr"/>
        </w:types>
        <w:behaviors>
          <w:behavior w:val="content"/>
        </w:behaviors>
        <w:guid w:val="{C9BCD8FD-7F87-4B2A-8387-F0C017E61C18}"/>
      </w:docPartPr>
      <w:docPartBody>
        <w:p w:rsidR="005F03CE" w:rsidRDefault="003C541B">
          <w:pPr>
            <w:pStyle w:val="FAC43AC8BFA948168523F81A8D82A0FA"/>
          </w:pPr>
          <w:r w:rsidRPr="00511FDF">
            <w:rPr>
              <w:rStyle w:val="placeholder2Char"/>
              <w:rFonts w:hint="eastAsia"/>
              <w:sz w:val="18"/>
              <w:szCs w:val="18"/>
            </w:rPr>
            <w:t>选择</w:t>
          </w:r>
          <w:r w:rsidRPr="00511FDF">
            <w:rPr>
              <w:rStyle w:val="placeholder2Char"/>
              <w:sz w:val="18"/>
              <w:szCs w:val="18"/>
            </w:rPr>
            <w:t>日期</w:t>
          </w:r>
        </w:p>
      </w:docPartBody>
    </w:docPart>
    <w:docPart>
      <w:docPartPr>
        <w:name w:val="E03EF40777DB4703A13A3F96132C8ABA"/>
        <w:category>
          <w:name w:val="常规"/>
          <w:gallery w:val="placeholder"/>
        </w:category>
        <w:types>
          <w:type w:val="bbPlcHdr"/>
        </w:types>
        <w:behaviors>
          <w:behavior w:val="content"/>
        </w:behaviors>
        <w:guid w:val="{A7F2D1D3-4780-47A6-B7CF-7C343E99C4C8}"/>
      </w:docPartPr>
      <w:docPartBody>
        <w:p w:rsidR="005F03CE" w:rsidRDefault="003C541B">
          <w:pPr>
            <w:pStyle w:val="E03EF40777DB4703A13A3F96132C8ABA"/>
          </w:pPr>
          <w:r w:rsidRPr="00511FDF">
            <w:rPr>
              <w:rStyle w:val="placeholder2Char"/>
              <w:rFonts w:hint="eastAsia"/>
              <w:sz w:val="18"/>
              <w:szCs w:val="18"/>
            </w:rPr>
            <w:t>选择日期</w:t>
          </w:r>
        </w:p>
      </w:docPartBody>
    </w:docPart>
    <w:docPart>
      <w:docPartPr>
        <w:name w:val="9D6D97A3E99C486683397614DBF76994"/>
        <w:category>
          <w:name w:val="常规"/>
          <w:gallery w:val="placeholder"/>
        </w:category>
        <w:types>
          <w:type w:val="bbPlcHdr"/>
        </w:types>
        <w:behaviors>
          <w:behavior w:val="content"/>
        </w:behaviors>
        <w:guid w:val="{5CFFD36A-EF4F-49E3-ABC8-DA95AE7FDBAE}"/>
      </w:docPartPr>
      <w:docPartBody>
        <w:p w:rsidR="005F03CE" w:rsidRDefault="003C541B">
          <w:pPr>
            <w:pStyle w:val="9D6D97A3E99C486683397614DBF76994"/>
          </w:pPr>
          <w:r w:rsidRPr="00511FDF">
            <w:rPr>
              <w:rStyle w:val="placeholder1Char"/>
              <w:rFonts w:hint="eastAsia"/>
            </w:rPr>
            <w:t>__________</w:t>
          </w:r>
        </w:p>
      </w:docPartBody>
    </w:docPart>
    <w:docPart>
      <w:docPartPr>
        <w:name w:val="7D378D9A32A54E19B72BB7352A869488"/>
        <w:category>
          <w:name w:val="常规"/>
          <w:gallery w:val="placeholder"/>
        </w:category>
        <w:types>
          <w:type w:val="bbPlcHdr"/>
        </w:types>
        <w:behaviors>
          <w:behavior w:val="content"/>
        </w:behaviors>
        <w:guid w:val="{5FBFF109-1EDB-46CF-8313-90FD47914552}"/>
      </w:docPartPr>
      <w:docPartBody>
        <w:p w:rsidR="005F03CE" w:rsidRDefault="003C541B">
          <w:pPr>
            <w:pStyle w:val="7D378D9A32A54E19B72BB7352A869488"/>
          </w:pPr>
          <w:r w:rsidRPr="00511FDF">
            <w:rPr>
              <w:rStyle w:val="placeholder1Char"/>
            </w:rPr>
            <w:t>____________</w:t>
          </w:r>
        </w:p>
      </w:docPartBody>
    </w:docPart>
    <w:docPart>
      <w:docPartPr>
        <w:name w:val="9072BBE32F0C40B49C2792E6FCAE64A8"/>
        <w:category>
          <w:name w:val="常规"/>
          <w:gallery w:val="placeholder"/>
        </w:category>
        <w:types>
          <w:type w:val="bbPlcHdr"/>
        </w:types>
        <w:behaviors>
          <w:behavior w:val="content"/>
        </w:behaviors>
        <w:guid w:val="{1C873456-CFBB-42A2-B0A8-EAA2758D3AAB}"/>
      </w:docPartPr>
      <w:docPartBody>
        <w:p w:rsidR="005F03CE" w:rsidRDefault="003C541B">
          <w:pPr>
            <w:pStyle w:val="9072BBE32F0C40B49C2792E6FCAE64A8"/>
          </w:pPr>
          <w:r w:rsidRPr="00511FDF">
            <w:rPr>
              <w:rStyle w:val="placeholder1Char"/>
              <w:rFonts w:hint="eastAsia"/>
            </w:rPr>
            <w:t>____</w:t>
          </w:r>
        </w:p>
      </w:docPartBody>
    </w:docPart>
    <w:docPart>
      <w:docPartPr>
        <w:name w:val="D7448767E8F3454C906B6185FEE4A52E"/>
        <w:category>
          <w:name w:val="常规"/>
          <w:gallery w:val="placeholder"/>
        </w:category>
        <w:types>
          <w:type w:val="bbPlcHdr"/>
        </w:types>
        <w:behaviors>
          <w:behavior w:val="content"/>
        </w:behaviors>
        <w:guid w:val="{A9BEB07B-30F9-4A84-BDE0-7436905F66F0}"/>
      </w:docPartPr>
      <w:docPartBody>
        <w:p w:rsidR="005F03CE" w:rsidRDefault="003C541B">
          <w:pPr>
            <w:pStyle w:val="D7448767E8F3454C906B6185FEE4A52E"/>
          </w:pPr>
          <w:r w:rsidRPr="00511FDF">
            <w:rPr>
              <w:rStyle w:val="placeholder1Char"/>
            </w:rPr>
            <w:t>____</w:t>
          </w:r>
        </w:p>
      </w:docPartBody>
    </w:docPart>
    <w:docPart>
      <w:docPartPr>
        <w:name w:val="54FA9F0C519F4ABBB8F4DD54657FBD02"/>
        <w:category>
          <w:name w:val="常规"/>
          <w:gallery w:val="placeholder"/>
        </w:category>
        <w:types>
          <w:type w:val="bbPlcHdr"/>
        </w:types>
        <w:behaviors>
          <w:behavior w:val="content"/>
        </w:behaviors>
        <w:guid w:val="{D95E439D-CE8F-4DBE-9C29-AD30D93AAB1E}"/>
      </w:docPartPr>
      <w:docPartBody>
        <w:p w:rsidR="005F03CE" w:rsidRDefault="003C541B">
          <w:pPr>
            <w:pStyle w:val="54FA9F0C519F4ABBB8F4DD54657FBD02"/>
          </w:pPr>
          <w:r w:rsidRPr="00511FDF">
            <w:rPr>
              <w:rStyle w:val="placeholder1Char"/>
            </w:rPr>
            <w:t>____________</w:t>
          </w:r>
        </w:p>
      </w:docPartBody>
    </w:docPart>
    <w:docPart>
      <w:docPartPr>
        <w:name w:val="974B98A290A14A1CAD20CFE845485F3D"/>
        <w:category>
          <w:name w:val="常规"/>
          <w:gallery w:val="placeholder"/>
        </w:category>
        <w:types>
          <w:type w:val="bbPlcHdr"/>
        </w:types>
        <w:behaviors>
          <w:behavior w:val="content"/>
        </w:behaviors>
        <w:guid w:val="{65351695-9DDC-4084-AB96-0111E51AE4C1}"/>
      </w:docPartPr>
      <w:docPartBody>
        <w:p w:rsidR="005F03CE" w:rsidRDefault="003C541B">
          <w:pPr>
            <w:pStyle w:val="974B98A290A14A1CAD20CFE845485F3D"/>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45249833625B45D9A81355B4A65275AD"/>
        <w:category>
          <w:name w:val="常规"/>
          <w:gallery w:val="placeholder"/>
        </w:category>
        <w:types>
          <w:type w:val="bbPlcHdr"/>
        </w:types>
        <w:behaviors>
          <w:behavior w:val="content"/>
        </w:behaviors>
        <w:guid w:val="{0E81A08A-5972-4245-81D0-179650CE7757}"/>
      </w:docPartPr>
      <w:docPartBody>
        <w:p w:rsidR="005F03CE" w:rsidRDefault="003C541B">
          <w:pPr>
            <w:pStyle w:val="45249833625B45D9A81355B4A65275AD"/>
          </w:pPr>
          <w:r w:rsidRPr="00511FDF">
            <w:rPr>
              <w:rStyle w:val="placeholder1Char"/>
            </w:rPr>
            <w:t>____</w:t>
          </w:r>
          <w:r w:rsidRPr="00511FDF">
            <w:rPr>
              <w:rStyle w:val="placeholder1Char"/>
              <w:rFonts w:hint="eastAsia"/>
            </w:rPr>
            <w:t>______</w:t>
          </w:r>
        </w:p>
      </w:docPartBody>
    </w:docPart>
    <w:docPart>
      <w:docPartPr>
        <w:name w:val="2BFF18F833F04D9B9CF4D1FE5B5C80F0"/>
        <w:category>
          <w:name w:val="常规"/>
          <w:gallery w:val="placeholder"/>
        </w:category>
        <w:types>
          <w:type w:val="bbPlcHdr"/>
        </w:types>
        <w:behaviors>
          <w:behavior w:val="content"/>
        </w:behaviors>
        <w:guid w:val="{31171EDE-11AF-41CD-8FB4-DCB747DFB9D7}"/>
      </w:docPartPr>
      <w:docPartBody>
        <w:p w:rsidR="005F03CE" w:rsidRDefault="003C541B">
          <w:pPr>
            <w:pStyle w:val="2BFF18F833F04D9B9CF4D1FE5B5C80F0"/>
          </w:pPr>
          <w:r w:rsidRPr="00511FDF">
            <w:rPr>
              <w:rStyle w:val="placeholder1Char"/>
            </w:rPr>
            <w:t>____</w:t>
          </w:r>
          <w:r w:rsidRPr="00511FDF">
            <w:rPr>
              <w:rStyle w:val="placeholder1Char"/>
              <w:rFonts w:hint="eastAsia"/>
            </w:rPr>
            <w:t>__</w:t>
          </w:r>
        </w:p>
      </w:docPartBody>
    </w:docPart>
    <w:docPart>
      <w:docPartPr>
        <w:name w:val="AAE1165450A44E81864627F294AA81E9"/>
        <w:category>
          <w:name w:val="常规"/>
          <w:gallery w:val="placeholder"/>
        </w:category>
        <w:types>
          <w:type w:val="bbPlcHdr"/>
        </w:types>
        <w:behaviors>
          <w:behavior w:val="content"/>
        </w:behaviors>
        <w:guid w:val="{4A47310B-7B60-4E21-93C1-DC53B5BD928B}"/>
      </w:docPartPr>
      <w:docPartBody>
        <w:p w:rsidR="005F03CE" w:rsidRDefault="003C541B">
          <w:pPr>
            <w:pStyle w:val="AAE1165450A44E81864627F294AA81E9"/>
          </w:pPr>
          <w:r w:rsidRPr="00511FDF">
            <w:rPr>
              <w:rStyle w:val="placeholder1Char"/>
            </w:rPr>
            <w:t>_______</w:t>
          </w:r>
        </w:p>
      </w:docPartBody>
    </w:docPart>
    <w:docPart>
      <w:docPartPr>
        <w:name w:val="918660B8759645DEB2927921DF7835AA"/>
        <w:category>
          <w:name w:val="常规"/>
          <w:gallery w:val="placeholder"/>
        </w:category>
        <w:types>
          <w:type w:val="bbPlcHdr"/>
        </w:types>
        <w:behaviors>
          <w:behavior w:val="content"/>
        </w:behaviors>
        <w:guid w:val="{808E939E-B671-4CDE-A985-40663F6D4900}"/>
      </w:docPartPr>
      <w:docPartBody>
        <w:p w:rsidR="005F03CE" w:rsidRDefault="003C541B">
          <w:pPr>
            <w:pStyle w:val="918660B8759645DEB2927921DF7835AA"/>
          </w:pPr>
          <w:r w:rsidRPr="00511FDF">
            <w:rPr>
              <w:rStyle w:val="placeholder1Char"/>
            </w:rPr>
            <w:t>_________</w:t>
          </w:r>
        </w:p>
      </w:docPartBody>
    </w:docPart>
    <w:docPart>
      <w:docPartPr>
        <w:name w:val="5B5EC1E5221D4723B96615D3711D7CCC"/>
        <w:category>
          <w:name w:val="常规"/>
          <w:gallery w:val="placeholder"/>
        </w:category>
        <w:types>
          <w:type w:val="bbPlcHdr"/>
        </w:types>
        <w:behaviors>
          <w:behavior w:val="content"/>
        </w:behaviors>
        <w:guid w:val="{A7306217-D5FD-449C-8B41-9AA8922139CC}"/>
      </w:docPartPr>
      <w:docPartBody>
        <w:p w:rsidR="005F03CE" w:rsidRDefault="003C541B">
          <w:pPr>
            <w:pStyle w:val="5B5EC1E5221D4723B96615D3711D7CCC"/>
          </w:pPr>
          <w:r w:rsidRPr="00511FDF">
            <w:rPr>
              <w:rStyle w:val="placeholder1Char"/>
            </w:rPr>
            <w:t>______</w:t>
          </w:r>
        </w:p>
      </w:docPartBody>
    </w:docPart>
    <w:docPart>
      <w:docPartPr>
        <w:name w:val="48DF1BA9F6734A65959D7F7FF6B6D3DF"/>
        <w:category>
          <w:name w:val="常规"/>
          <w:gallery w:val="placeholder"/>
        </w:category>
        <w:types>
          <w:type w:val="bbPlcHdr"/>
        </w:types>
        <w:behaviors>
          <w:behavior w:val="content"/>
        </w:behaviors>
        <w:guid w:val="{795A7750-16DE-4727-B6B6-B689D7725E62}"/>
      </w:docPartPr>
      <w:docPartBody>
        <w:p w:rsidR="005F03CE" w:rsidRDefault="003C541B">
          <w:pPr>
            <w:pStyle w:val="48DF1BA9F6734A65959D7F7FF6B6D3DF"/>
          </w:pPr>
          <w:r w:rsidRPr="00511FDF">
            <w:rPr>
              <w:rStyle w:val="placeholder1Char"/>
            </w:rPr>
            <w:t>________</w:t>
          </w:r>
        </w:p>
      </w:docPartBody>
    </w:docPart>
    <w:docPart>
      <w:docPartPr>
        <w:name w:val="D115BB0060754FB29A57976704603B52"/>
        <w:category>
          <w:name w:val="常规"/>
          <w:gallery w:val="placeholder"/>
        </w:category>
        <w:types>
          <w:type w:val="bbPlcHdr"/>
        </w:types>
        <w:behaviors>
          <w:behavior w:val="content"/>
        </w:behaviors>
        <w:guid w:val="{B44A6F07-E9F7-41B8-A9F6-CB57F7EF3C82}"/>
      </w:docPartPr>
      <w:docPartBody>
        <w:p w:rsidR="005F03CE" w:rsidRDefault="003C541B">
          <w:pPr>
            <w:pStyle w:val="D115BB0060754FB29A57976704603B52"/>
          </w:pPr>
          <w:r w:rsidRPr="00511FDF">
            <w:rPr>
              <w:rStyle w:val="placeholder1Char"/>
              <w:rFonts w:hint="eastAsia"/>
            </w:rPr>
            <w:t>选择</w:t>
          </w:r>
        </w:p>
      </w:docPartBody>
    </w:docPart>
    <w:docPart>
      <w:docPartPr>
        <w:name w:val="D25D29DD41C6418BB6BA2A73775769DC"/>
        <w:category>
          <w:name w:val="常规"/>
          <w:gallery w:val="placeholder"/>
        </w:category>
        <w:types>
          <w:type w:val="bbPlcHdr"/>
        </w:types>
        <w:behaviors>
          <w:behavior w:val="content"/>
        </w:behaviors>
        <w:guid w:val="{99C7E880-F936-4A06-9411-3D87943CFD3A}"/>
      </w:docPartPr>
      <w:docPartBody>
        <w:p w:rsidR="005F03CE" w:rsidRDefault="003C541B">
          <w:pPr>
            <w:pStyle w:val="D25D29DD41C6418BB6BA2A73775769DC"/>
          </w:pPr>
          <w:r w:rsidRPr="00511FDF">
            <w:rPr>
              <w:rStyle w:val="placeholder1Char"/>
            </w:rPr>
            <w:t>_______</w:t>
          </w:r>
        </w:p>
      </w:docPartBody>
    </w:docPart>
    <w:docPart>
      <w:docPartPr>
        <w:name w:val="9A00BC52297E4ED7BE16C516010B93D6"/>
        <w:category>
          <w:name w:val="常规"/>
          <w:gallery w:val="placeholder"/>
        </w:category>
        <w:types>
          <w:type w:val="bbPlcHdr"/>
        </w:types>
        <w:behaviors>
          <w:behavior w:val="content"/>
        </w:behaviors>
        <w:guid w:val="{02565A7B-95BB-4555-AAA4-414A085E3578}"/>
      </w:docPartPr>
      <w:docPartBody>
        <w:p w:rsidR="005F03CE" w:rsidRDefault="003C541B">
          <w:pPr>
            <w:pStyle w:val="9A00BC52297E4ED7BE16C516010B93D6"/>
          </w:pPr>
          <w:r w:rsidRPr="00511FDF">
            <w:rPr>
              <w:rStyle w:val="placeholder1Char"/>
              <w:rFonts w:hint="eastAsia"/>
            </w:rPr>
            <w:t>选择</w:t>
          </w:r>
        </w:p>
      </w:docPartBody>
    </w:docPart>
    <w:docPart>
      <w:docPartPr>
        <w:name w:val="165E0F382BA64407A4E18E7BBE7265C7"/>
        <w:category>
          <w:name w:val="常规"/>
          <w:gallery w:val="placeholder"/>
        </w:category>
        <w:types>
          <w:type w:val="bbPlcHdr"/>
        </w:types>
        <w:behaviors>
          <w:behavior w:val="content"/>
        </w:behaviors>
        <w:guid w:val="{58453182-41D9-40C6-9220-A85E37071430}"/>
      </w:docPartPr>
      <w:docPartBody>
        <w:p w:rsidR="005F03CE" w:rsidRDefault="003C541B">
          <w:pPr>
            <w:pStyle w:val="165E0F382BA64407A4E18E7BBE7265C7"/>
          </w:pPr>
          <w:r w:rsidRPr="00511FDF">
            <w:rPr>
              <w:rStyle w:val="placeholder1Char"/>
            </w:rPr>
            <w:t>__________</w:t>
          </w:r>
        </w:p>
      </w:docPartBody>
    </w:docPart>
    <w:docPart>
      <w:docPartPr>
        <w:name w:val="323438D598A74B8DA0285F496B8CF24F"/>
        <w:category>
          <w:name w:val="常规"/>
          <w:gallery w:val="placeholder"/>
        </w:category>
        <w:types>
          <w:type w:val="bbPlcHdr"/>
        </w:types>
        <w:behaviors>
          <w:behavior w:val="content"/>
        </w:behaviors>
        <w:guid w:val="{B3AA707F-2E16-4C54-A3CA-9E8FD91529C1}"/>
      </w:docPartPr>
      <w:docPartBody>
        <w:p w:rsidR="005F03CE" w:rsidRDefault="003C541B">
          <w:pPr>
            <w:pStyle w:val="323438D598A74B8DA0285F496B8CF24F"/>
          </w:pPr>
          <w:r w:rsidRPr="00511FDF">
            <w:rPr>
              <w:rStyle w:val="placeholder1Char"/>
            </w:rPr>
            <w:t>_______</w:t>
          </w:r>
        </w:p>
      </w:docPartBody>
    </w:docPart>
    <w:docPart>
      <w:docPartPr>
        <w:name w:val="81F45248BC2741EEB18BD129C699F662"/>
        <w:category>
          <w:name w:val="常规"/>
          <w:gallery w:val="placeholder"/>
        </w:category>
        <w:types>
          <w:type w:val="bbPlcHdr"/>
        </w:types>
        <w:behaviors>
          <w:behavior w:val="content"/>
        </w:behaviors>
        <w:guid w:val="{0456EBFA-1B46-46F6-99F4-6A446504DAD2}"/>
      </w:docPartPr>
      <w:docPartBody>
        <w:p w:rsidR="005F03CE" w:rsidRDefault="003C541B">
          <w:pPr>
            <w:pStyle w:val="81F45248BC2741EEB18BD129C699F662"/>
          </w:pPr>
          <w:r w:rsidRPr="00511FDF">
            <w:rPr>
              <w:rStyle w:val="placeholder1Char"/>
            </w:rPr>
            <w:t>_______</w:t>
          </w:r>
        </w:p>
      </w:docPartBody>
    </w:docPart>
    <w:docPart>
      <w:docPartPr>
        <w:name w:val="8B5EA011272A436EB5B38C3A2051E211"/>
        <w:category>
          <w:name w:val="常规"/>
          <w:gallery w:val="placeholder"/>
        </w:category>
        <w:types>
          <w:type w:val="bbPlcHdr"/>
        </w:types>
        <w:behaviors>
          <w:behavior w:val="content"/>
        </w:behaviors>
        <w:guid w:val="{5BD7746D-42EA-42C9-82ED-E561BBA7BB77}"/>
      </w:docPartPr>
      <w:docPartBody>
        <w:p w:rsidR="005F03CE" w:rsidRDefault="003C541B">
          <w:pPr>
            <w:pStyle w:val="8B5EA011272A436EB5B38C3A2051E211"/>
          </w:pPr>
          <w:r w:rsidRPr="00511FDF">
            <w:rPr>
              <w:rStyle w:val="placeholder1Char"/>
            </w:rPr>
            <w:t>___________</w:t>
          </w:r>
        </w:p>
      </w:docPartBody>
    </w:docPart>
    <w:docPart>
      <w:docPartPr>
        <w:name w:val="EE6103899E0544EE963FD9EDF70FD7F2"/>
        <w:category>
          <w:name w:val="常规"/>
          <w:gallery w:val="placeholder"/>
        </w:category>
        <w:types>
          <w:type w:val="bbPlcHdr"/>
        </w:types>
        <w:behaviors>
          <w:behavior w:val="content"/>
        </w:behaviors>
        <w:guid w:val="{1599EE9F-68D5-4C99-8521-9885528036CF}"/>
      </w:docPartPr>
      <w:docPartBody>
        <w:p w:rsidR="005F03CE" w:rsidRDefault="003C541B">
          <w:pPr>
            <w:pStyle w:val="EE6103899E0544EE963FD9EDF70FD7F2"/>
          </w:pPr>
          <w:r w:rsidRPr="00511FDF">
            <w:rPr>
              <w:rStyle w:val="placeholder1Char"/>
            </w:rPr>
            <w:t>______</w:t>
          </w:r>
          <w:r w:rsidRPr="00511FDF">
            <w:rPr>
              <w:rStyle w:val="placeholder1Char"/>
              <w:rFonts w:hint="eastAsia"/>
            </w:rPr>
            <w:t>__</w:t>
          </w:r>
        </w:p>
      </w:docPartBody>
    </w:docPart>
    <w:docPart>
      <w:docPartPr>
        <w:name w:val="89301D754F30428286F16FB0750C4E2E"/>
        <w:category>
          <w:name w:val="常规"/>
          <w:gallery w:val="placeholder"/>
        </w:category>
        <w:types>
          <w:type w:val="bbPlcHdr"/>
        </w:types>
        <w:behaviors>
          <w:behavior w:val="content"/>
        </w:behaviors>
        <w:guid w:val="{21D07FC9-7978-417C-ADF7-9280E6F0F191}"/>
      </w:docPartPr>
      <w:docPartBody>
        <w:p w:rsidR="005F03CE" w:rsidRDefault="003C541B">
          <w:pPr>
            <w:pStyle w:val="89301D754F30428286F16FB0750C4E2E"/>
          </w:pPr>
          <w:r w:rsidRPr="00511FDF">
            <w:rPr>
              <w:rStyle w:val="placeholder1Char"/>
            </w:rPr>
            <w:t>________</w:t>
          </w:r>
        </w:p>
      </w:docPartBody>
    </w:docPart>
    <w:docPart>
      <w:docPartPr>
        <w:name w:val="0F873501A926457E95E16F357E3470FD"/>
        <w:category>
          <w:name w:val="常规"/>
          <w:gallery w:val="placeholder"/>
        </w:category>
        <w:types>
          <w:type w:val="bbPlcHdr"/>
        </w:types>
        <w:behaviors>
          <w:behavior w:val="content"/>
        </w:behaviors>
        <w:guid w:val="{C8AB7E27-C970-43A6-B989-BE1D983194B1}"/>
      </w:docPartPr>
      <w:docPartBody>
        <w:p w:rsidR="005F03CE" w:rsidRDefault="003C541B">
          <w:pPr>
            <w:pStyle w:val="0F873501A926457E95E16F357E3470FD"/>
          </w:pPr>
          <w:r w:rsidRPr="00511FDF">
            <w:rPr>
              <w:rStyle w:val="placeholder1Char"/>
            </w:rPr>
            <w:t>______</w:t>
          </w:r>
        </w:p>
      </w:docPartBody>
    </w:docPart>
    <w:docPart>
      <w:docPartPr>
        <w:name w:val="E1C632B4C7184C288BA1BF63BDD3C65E"/>
        <w:category>
          <w:name w:val="常规"/>
          <w:gallery w:val="placeholder"/>
        </w:category>
        <w:types>
          <w:type w:val="bbPlcHdr"/>
        </w:types>
        <w:behaviors>
          <w:behavior w:val="content"/>
        </w:behaviors>
        <w:guid w:val="{5882F979-74C6-498C-BE4D-33C03625C670}"/>
      </w:docPartPr>
      <w:docPartBody>
        <w:p w:rsidR="005F03CE" w:rsidRDefault="003C541B">
          <w:pPr>
            <w:pStyle w:val="E1C632B4C7184C288BA1BF63BDD3C65E"/>
          </w:pPr>
          <w:r w:rsidRPr="00511FDF">
            <w:rPr>
              <w:rStyle w:val="placeholder1Char"/>
            </w:rPr>
            <w:t>________</w:t>
          </w:r>
        </w:p>
      </w:docPartBody>
    </w:docPart>
    <w:docPart>
      <w:docPartPr>
        <w:name w:val="8F420CE5C1B94B4591124F9936CFB60A"/>
        <w:category>
          <w:name w:val="常规"/>
          <w:gallery w:val="placeholder"/>
        </w:category>
        <w:types>
          <w:type w:val="bbPlcHdr"/>
        </w:types>
        <w:behaviors>
          <w:behavior w:val="content"/>
        </w:behaviors>
        <w:guid w:val="{F181D98F-EBAD-48EC-AC21-53020DAC2625}"/>
      </w:docPartPr>
      <w:docPartBody>
        <w:p w:rsidR="005F03CE" w:rsidRDefault="003C541B">
          <w:pPr>
            <w:pStyle w:val="8F420CE5C1B94B4591124F9936CFB60A"/>
          </w:pPr>
          <w:r w:rsidRPr="00511FDF">
            <w:rPr>
              <w:rStyle w:val="placeholder1Char"/>
            </w:rPr>
            <w:t>________</w:t>
          </w:r>
        </w:p>
      </w:docPartBody>
    </w:docPart>
    <w:docPart>
      <w:docPartPr>
        <w:name w:val="35E24AB6656E4DCD9446B7562E3B1C11"/>
        <w:category>
          <w:name w:val="常规"/>
          <w:gallery w:val="placeholder"/>
        </w:category>
        <w:types>
          <w:type w:val="bbPlcHdr"/>
        </w:types>
        <w:behaviors>
          <w:behavior w:val="content"/>
        </w:behaviors>
        <w:guid w:val="{3BD788EB-DD5D-4298-AD8F-57F1932A641C}"/>
      </w:docPartPr>
      <w:docPartBody>
        <w:p w:rsidR="005F03CE" w:rsidRDefault="003C541B">
          <w:pPr>
            <w:pStyle w:val="35E24AB6656E4DCD9446B7562E3B1C11"/>
          </w:pPr>
          <w:r w:rsidRPr="00511FDF">
            <w:rPr>
              <w:rStyle w:val="placeholder1Char"/>
            </w:rPr>
            <w:t>__________</w:t>
          </w:r>
        </w:p>
      </w:docPartBody>
    </w:docPart>
    <w:docPart>
      <w:docPartPr>
        <w:name w:val="A3775A3A90EA459B96C5627370D8CD79"/>
        <w:category>
          <w:name w:val="常规"/>
          <w:gallery w:val="placeholder"/>
        </w:category>
        <w:types>
          <w:type w:val="bbPlcHdr"/>
        </w:types>
        <w:behaviors>
          <w:behavior w:val="content"/>
        </w:behaviors>
        <w:guid w:val="{4ECFC455-20E1-4901-8A85-202278CBE4CF}"/>
      </w:docPartPr>
      <w:docPartBody>
        <w:p w:rsidR="005F03CE" w:rsidRDefault="003C541B">
          <w:pPr>
            <w:pStyle w:val="A3775A3A90EA459B96C5627370D8CD79"/>
          </w:pPr>
          <w:r w:rsidRPr="00511FDF">
            <w:rPr>
              <w:rStyle w:val="placeholder1Char"/>
            </w:rPr>
            <w:t>__________</w:t>
          </w:r>
        </w:p>
      </w:docPartBody>
    </w:docPart>
    <w:docPart>
      <w:docPartPr>
        <w:name w:val="1A18B69CAEE348D28DA171521B480DB5"/>
        <w:category>
          <w:name w:val="常规"/>
          <w:gallery w:val="placeholder"/>
        </w:category>
        <w:types>
          <w:type w:val="bbPlcHdr"/>
        </w:types>
        <w:behaviors>
          <w:behavior w:val="content"/>
        </w:behaviors>
        <w:guid w:val="{1CF50B8E-B3B6-49A5-9E60-10F3A4B46BBB}"/>
      </w:docPartPr>
      <w:docPartBody>
        <w:p w:rsidR="005F03CE" w:rsidRDefault="003C541B">
          <w:pPr>
            <w:pStyle w:val="1A18B69CAEE348D28DA171521B480DB5"/>
          </w:pPr>
          <w:r w:rsidRPr="00511FDF">
            <w:rPr>
              <w:rStyle w:val="placeholder1Char"/>
            </w:rPr>
            <w:t>________</w:t>
          </w:r>
        </w:p>
      </w:docPartBody>
    </w:docPart>
    <w:docPart>
      <w:docPartPr>
        <w:name w:val="FBDD9C32208946FB9362173A90BD1A8F"/>
        <w:category>
          <w:name w:val="常规"/>
          <w:gallery w:val="placeholder"/>
        </w:category>
        <w:types>
          <w:type w:val="bbPlcHdr"/>
        </w:types>
        <w:behaviors>
          <w:behavior w:val="content"/>
        </w:behaviors>
        <w:guid w:val="{C94C2EC1-CEAE-4193-8EA4-A8F96D20D5B7}"/>
      </w:docPartPr>
      <w:docPartBody>
        <w:p w:rsidR="005F03CE" w:rsidRDefault="003C541B">
          <w:pPr>
            <w:pStyle w:val="FBDD9C32208946FB9362173A90BD1A8F"/>
          </w:pPr>
          <w:r w:rsidRPr="00511FDF">
            <w:rPr>
              <w:rStyle w:val="placeholder1Char"/>
            </w:rPr>
            <w:t>__________</w:t>
          </w:r>
        </w:p>
      </w:docPartBody>
    </w:docPart>
    <w:docPart>
      <w:docPartPr>
        <w:name w:val="20B5A7A485BF4441A8F821A08DDCF24F"/>
        <w:category>
          <w:name w:val="常规"/>
          <w:gallery w:val="placeholder"/>
        </w:category>
        <w:types>
          <w:type w:val="bbPlcHdr"/>
        </w:types>
        <w:behaviors>
          <w:behavior w:val="content"/>
        </w:behaviors>
        <w:guid w:val="{BA248441-4F8C-4E48-8427-D10D9554ECFB}"/>
      </w:docPartPr>
      <w:docPartBody>
        <w:p w:rsidR="005F03CE" w:rsidRDefault="003C541B">
          <w:pPr>
            <w:pStyle w:val="20B5A7A485BF4441A8F821A08DDCF24F"/>
          </w:pPr>
          <w:r w:rsidRPr="00511FDF">
            <w:rPr>
              <w:rStyle w:val="placeholder1Char"/>
              <w:rFonts w:hint="eastAsia"/>
            </w:rPr>
            <w:t>__________</w:t>
          </w:r>
        </w:p>
      </w:docPartBody>
    </w:docPart>
    <w:docPart>
      <w:docPartPr>
        <w:name w:val="8982DAEC072B4AF4A046D874224A1462"/>
        <w:category>
          <w:name w:val="常规"/>
          <w:gallery w:val="placeholder"/>
        </w:category>
        <w:types>
          <w:type w:val="bbPlcHdr"/>
        </w:types>
        <w:behaviors>
          <w:behavior w:val="content"/>
        </w:behaviors>
        <w:guid w:val="{EB99B90D-EFA2-44DE-89EE-BA5D066A98A1}"/>
      </w:docPartPr>
      <w:docPartBody>
        <w:p w:rsidR="005F03CE" w:rsidRDefault="003C541B">
          <w:pPr>
            <w:pStyle w:val="8982DAEC072B4AF4A046D874224A1462"/>
          </w:pPr>
          <w:r w:rsidRPr="00511FDF">
            <w:rPr>
              <w:rStyle w:val="placeholder1Char"/>
            </w:rPr>
            <w:t>________</w:t>
          </w:r>
        </w:p>
      </w:docPartBody>
    </w:docPart>
    <w:docPart>
      <w:docPartPr>
        <w:name w:val="4B07B15F24864681BD12C18F5AEA7765"/>
        <w:category>
          <w:name w:val="常规"/>
          <w:gallery w:val="placeholder"/>
        </w:category>
        <w:types>
          <w:type w:val="bbPlcHdr"/>
        </w:types>
        <w:behaviors>
          <w:behavior w:val="content"/>
        </w:behaviors>
        <w:guid w:val="{F113665B-9A89-4E86-B994-9C1D9EE6161C}"/>
      </w:docPartPr>
      <w:docPartBody>
        <w:p w:rsidR="005F03CE" w:rsidRDefault="003C541B">
          <w:pPr>
            <w:pStyle w:val="4B07B15F24864681BD12C18F5AEA7765"/>
          </w:pPr>
          <w:r w:rsidRPr="00511FDF">
            <w:rPr>
              <w:rStyle w:val="placeholder1Char"/>
            </w:rPr>
            <w:t>__________</w:t>
          </w:r>
        </w:p>
      </w:docPartBody>
    </w:docPart>
    <w:docPart>
      <w:docPartPr>
        <w:name w:val="1E9E425A872F4E30A182D62DE208F094"/>
        <w:category>
          <w:name w:val="常规"/>
          <w:gallery w:val="placeholder"/>
        </w:category>
        <w:types>
          <w:type w:val="bbPlcHdr"/>
        </w:types>
        <w:behaviors>
          <w:behavior w:val="content"/>
        </w:behaviors>
        <w:guid w:val="{C993C8AF-D9C2-4008-BE0B-8D81E2E3FAEC}"/>
      </w:docPartPr>
      <w:docPartBody>
        <w:p w:rsidR="005F03CE" w:rsidRDefault="003C541B">
          <w:pPr>
            <w:pStyle w:val="1E9E425A872F4E30A182D62DE208F094"/>
          </w:pPr>
          <w:r w:rsidRPr="00511FDF">
            <w:rPr>
              <w:rStyle w:val="placeholder1Char"/>
            </w:rPr>
            <w:t>__________</w:t>
          </w:r>
        </w:p>
      </w:docPartBody>
    </w:docPart>
    <w:docPart>
      <w:docPartPr>
        <w:name w:val="CAA93B96F94148228BD79A429D73AB44"/>
        <w:category>
          <w:name w:val="常规"/>
          <w:gallery w:val="placeholder"/>
        </w:category>
        <w:types>
          <w:type w:val="bbPlcHdr"/>
        </w:types>
        <w:behaviors>
          <w:behavior w:val="content"/>
        </w:behaviors>
        <w:guid w:val="{97BEF9CC-8B15-4F40-9CBD-A13B3CAA9074}"/>
      </w:docPartPr>
      <w:docPartBody>
        <w:p w:rsidR="005F03CE" w:rsidRDefault="003C541B">
          <w:pPr>
            <w:pStyle w:val="CAA93B96F94148228BD79A429D73AB44"/>
          </w:pPr>
          <w:r w:rsidRPr="00511FDF">
            <w:rPr>
              <w:rStyle w:val="placeholder1Char"/>
            </w:rPr>
            <w:t>__________</w:t>
          </w:r>
        </w:p>
      </w:docPartBody>
    </w:docPart>
    <w:docPart>
      <w:docPartPr>
        <w:name w:val="429A2B16DE144991B1FCD2E220AEA3B5"/>
        <w:category>
          <w:name w:val="常规"/>
          <w:gallery w:val="placeholder"/>
        </w:category>
        <w:types>
          <w:type w:val="bbPlcHdr"/>
        </w:types>
        <w:behaviors>
          <w:behavior w:val="content"/>
        </w:behaviors>
        <w:guid w:val="{7E53BDA6-159D-4AB6-9A63-38CA95D7ADEE}"/>
      </w:docPartPr>
      <w:docPartBody>
        <w:p w:rsidR="005F03CE" w:rsidRDefault="003C541B">
          <w:pPr>
            <w:pStyle w:val="429A2B16DE144991B1FCD2E220AEA3B5"/>
          </w:pPr>
          <w:r w:rsidRPr="00511FDF">
            <w:rPr>
              <w:rStyle w:val="placeholder1Char"/>
            </w:rPr>
            <w:t>__________</w:t>
          </w:r>
        </w:p>
      </w:docPartBody>
    </w:docPart>
    <w:docPart>
      <w:docPartPr>
        <w:name w:val="F8EA04A7C5D74E3493FF572B7F57CD01"/>
        <w:category>
          <w:name w:val="常规"/>
          <w:gallery w:val="placeholder"/>
        </w:category>
        <w:types>
          <w:type w:val="bbPlcHdr"/>
        </w:types>
        <w:behaviors>
          <w:behavior w:val="content"/>
        </w:behaviors>
        <w:guid w:val="{9B952696-B916-4933-BA7E-5BB03D2FC38D}"/>
      </w:docPartPr>
      <w:docPartBody>
        <w:p w:rsidR="005F03CE" w:rsidRDefault="003C541B">
          <w:pPr>
            <w:pStyle w:val="F8EA04A7C5D74E3493FF572B7F57CD01"/>
          </w:pPr>
          <w:r w:rsidRPr="00511FDF">
            <w:rPr>
              <w:rStyle w:val="placeholder1Char"/>
            </w:rPr>
            <w:t>________</w:t>
          </w:r>
        </w:p>
      </w:docPartBody>
    </w:docPart>
    <w:docPart>
      <w:docPartPr>
        <w:name w:val="D8D8754396384044BEE90D08C12A63B1"/>
        <w:category>
          <w:name w:val="常规"/>
          <w:gallery w:val="placeholder"/>
        </w:category>
        <w:types>
          <w:type w:val="bbPlcHdr"/>
        </w:types>
        <w:behaviors>
          <w:behavior w:val="content"/>
        </w:behaviors>
        <w:guid w:val="{F89DE4DD-8B0A-41CA-A382-FD43D5035A85}"/>
      </w:docPartPr>
      <w:docPartBody>
        <w:p w:rsidR="005F03CE" w:rsidRDefault="003C541B">
          <w:pPr>
            <w:pStyle w:val="D8D8754396384044BEE90D08C12A63B1"/>
          </w:pPr>
          <w:r w:rsidRPr="00511FDF">
            <w:rPr>
              <w:rStyle w:val="placeholder1Char"/>
            </w:rPr>
            <w:t>__________</w:t>
          </w:r>
        </w:p>
      </w:docPartBody>
    </w:docPart>
    <w:docPart>
      <w:docPartPr>
        <w:name w:val="11BB106D889F48FDBDA5711C45E897CA"/>
        <w:category>
          <w:name w:val="常规"/>
          <w:gallery w:val="placeholder"/>
        </w:category>
        <w:types>
          <w:type w:val="bbPlcHdr"/>
        </w:types>
        <w:behaviors>
          <w:behavior w:val="content"/>
        </w:behaviors>
        <w:guid w:val="{51AB0F18-B344-4219-B1A3-994538EF4418}"/>
      </w:docPartPr>
      <w:docPartBody>
        <w:p w:rsidR="005F03CE" w:rsidRDefault="003C541B">
          <w:pPr>
            <w:pStyle w:val="11BB106D889F48FDBDA5711C45E897CA"/>
          </w:pPr>
          <w:r w:rsidRPr="00511FDF">
            <w:rPr>
              <w:rStyle w:val="placeholder1Char"/>
            </w:rPr>
            <w:t>__________</w:t>
          </w:r>
        </w:p>
      </w:docPartBody>
    </w:docPart>
    <w:docPart>
      <w:docPartPr>
        <w:name w:val="427362F9D7B34795BD941890343AE62E"/>
        <w:category>
          <w:name w:val="常规"/>
          <w:gallery w:val="placeholder"/>
        </w:category>
        <w:types>
          <w:type w:val="bbPlcHdr"/>
        </w:types>
        <w:behaviors>
          <w:behavior w:val="content"/>
        </w:behaviors>
        <w:guid w:val="{9683BC45-FDE9-4D0D-AE69-DDDB1287FEDA}"/>
      </w:docPartPr>
      <w:docPartBody>
        <w:p w:rsidR="005F03CE" w:rsidRDefault="003C541B">
          <w:pPr>
            <w:pStyle w:val="427362F9D7B34795BD941890343AE62E"/>
          </w:pPr>
          <w:r w:rsidRPr="00511FDF">
            <w:rPr>
              <w:rStyle w:val="placeholder1Char"/>
            </w:rPr>
            <w:t>__________</w:t>
          </w:r>
        </w:p>
      </w:docPartBody>
    </w:docPart>
    <w:docPart>
      <w:docPartPr>
        <w:name w:val="2AAE185C22AB4573944A0E7FF26687D7"/>
        <w:category>
          <w:name w:val="常规"/>
          <w:gallery w:val="placeholder"/>
        </w:category>
        <w:types>
          <w:type w:val="bbPlcHdr"/>
        </w:types>
        <w:behaviors>
          <w:behavior w:val="content"/>
        </w:behaviors>
        <w:guid w:val="{1C3F73F0-7E67-4CDF-9FC8-20E6EEE76F10}"/>
      </w:docPartPr>
      <w:docPartBody>
        <w:p w:rsidR="005F03CE" w:rsidRDefault="003C541B">
          <w:pPr>
            <w:pStyle w:val="2AAE185C22AB4573944A0E7FF26687D7"/>
          </w:pPr>
          <w:r w:rsidRPr="00511FDF">
            <w:rPr>
              <w:rStyle w:val="placeholder1Char"/>
            </w:rPr>
            <w:t>________</w:t>
          </w:r>
        </w:p>
      </w:docPartBody>
    </w:docPart>
    <w:docPart>
      <w:docPartPr>
        <w:name w:val="1985639BD8B14E16AD63387C83A5D60E"/>
        <w:category>
          <w:name w:val="常规"/>
          <w:gallery w:val="placeholder"/>
        </w:category>
        <w:types>
          <w:type w:val="bbPlcHdr"/>
        </w:types>
        <w:behaviors>
          <w:behavior w:val="content"/>
        </w:behaviors>
        <w:guid w:val="{1ACDEEF9-A756-4902-9DF9-269A55C1D722}"/>
      </w:docPartPr>
      <w:docPartBody>
        <w:p w:rsidR="005F03CE" w:rsidRDefault="003C541B">
          <w:pPr>
            <w:pStyle w:val="1985639BD8B14E16AD63387C83A5D60E"/>
          </w:pPr>
          <w:r w:rsidRPr="00511FDF">
            <w:rPr>
              <w:rStyle w:val="placeholder1Char"/>
            </w:rPr>
            <w:t>__________</w:t>
          </w:r>
        </w:p>
      </w:docPartBody>
    </w:docPart>
    <w:docPart>
      <w:docPartPr>
        <w:name w:val="70E4FB4ACF7241E39DEA313C733DE8FD"/>
        <w:category>
          <w:name w:val="常规"/>
          <w:gallery w:val="placeholder"/>
        </w:category>
        <w:types>
          <w:type w:val="bbPlcHdr"/>
        </w:types>
        <w:behaviors>
          <w:behavior w:val="content"/>
        </w:behaviors>
        <w:guid w:val="{A4690060-DD82-4075-A3C7-4ABBE25CF53D}"/>
      </w:docPartPr>
      <w:docPartBody>
        <w:p w:rsidR="005F03CE" w:rsidRDefault="003C541B">
          <w:pPr>
            <w:pStyle w:val="70E4FB4ACF7241E39DEA313C733DE8FD"/>
          </w:pPr>
          <w:r w:rsidRPr="00511FDF">
            <w:rPr>
              <w:rStyle w:val="placeholder1Char"/>
              <w:rFonts w:hint="eastAsia"/>
            </w:rPr>
            <w:t>选择</w:t>
          </w:r>
        </w:p>
      </w:docPartBody>
    </w:docPart>
    <w:docPart>
      <w:docPartPr>
        <w:name w:val="0F813674A4F84912868F3E5BF9F77B80"/>
        <w:category>
          <w:name w:val="常规"/>
          <w:gallery w:val="placeholder"/>
        </w:category>
        <w:types>
          <w:type w:val="bbPlcHdr"/>
        </w:types>
        <w:behaviors>
          <w:behavior w:val="content"/>
        </w:behaviors>
        <w:guid w:val="{39231DBA-C8CC-4C88-AC50-3CBE5CEDF8E5}"/>
      </w:docPartPr>
      <w:docPartBody>
        <w:p w:rsidR="005F03CE" w:rsidRDefault="003C541B">
          <w:pPr>
            <w:pStyle w:val="0F813674A4F84912868F3E5BF9F77B80"/>
          </w:pPr>
          <w:r w:rsidRPr="00511FDF">
            <w:rPr>
              <w:rStyle w:val="placeholder1Char"/>
            </w:rPr>
            <w:t>__________</w:t>
          </w:r>
        </w:p>
      </w:docPartBody>
    </w:docPart>
    <w:docPart>
      <w:docPartPr>
        <w:name w:val="A08635D354A34285BEA5E26B9F83B42E"/>
        <w:category>
          <w:name w:val="常规"/>
          <w:gallery w:val="placeholder"/>
        </w:category>
        <w:types>
          <w:type w:val="bbPlcHdr"/>
        </w:types>
        <w:behaviors>
          <w:behavior w:val="content"/>
        </w:behaviors>
        <w:guid w:val="{2097D604-2C3B-4976-8927-DB7FB48BF58D}"/>
      </w:docPartPr>
      <w:docPartBody>
        <w:p w:rsidR="005F03CE" w:rsidRDefault="003C541B">
          <w:pPr>
            <w:pStyle w:val="A08635D354A34285BEA5E26B9F83B42E"/>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4418861E49064641B160FE735E1BD2CC"/>
        <w:category>
          <w:name w:val="常规"/>
          <w:gallery w:val="placeholder"/>
        </w:category>
        <w:types>
          <w:type w:val="bbPlcHdr"/>
        </w:types>
        <w:behaviors>
          <w:behavior w:val="content"/>
        </w:behaviors>
        <w:guid w:val="{5637A93B-C87A-42F9-B833-72C7D7EA243A}"/>
      </w:docPartPr>
      <w:docPartBody>
        <w:p w:rsidR="005F03CE" w:rsidRDefault="003C541B">
          <w:pPr>
            <w:pStyle w:val="4418861E49064641B160FE735E1BD2CC"/>
          </w:pPr>
          <w:r w:rsidRPr="00F254F3">
            <w:rPr>
              <w:rStyle w:val="a3"/>
              <w:rFonts w:hint="eastAsia"/>
            </w:rPr>
            <w:t>单击此处输入文字。</w:t>
          </w:r>
        </w:p>
      </w:docPartBody>
    </w:docPart>
    <w:docPart>
      <w:docPartPr>
        <w:name w:val="407911B252034F4A8B0AFB35B2E8A2CD"/>
        <w:category>
          <w:name w:val="常规"/>
          <w:gallery w:val="placeholder"/>
        </w:category>
        <w:types>
          <w:type w:val="bbPlcHdr"/>
        </w:types>
        <w:behaviors>
          <w:behavior w:val="content"/>
        </w:behaviors>
        <w:guid w:val="{DE39B5CD-9867-4D16-B487-1C2C47C22C0A}"/>
      </w:docPartPr>
      <w:docPartBody>
        <w:p w:rsidR="005F03CE" w:rsidRDefault="003C541B">
          <w:pPr>
            <w:pStyle w:val="407911B252034F4A8B0AFB35B2E8A2CD"/>
          </w:pPr>
          <w:r>
            <w:rPr>
              <w:rStyle w:val="placeholder1Char"/>
            </w:rPr>
            <w:t>________</w:t>
          </w:r>
        </w:p>
      </w:docPartBody>
    </w:docPart>
    <w:docPart>
      <w:docPartPr>
        <w:name w:val="F2267A166EE24AB7AE3BE8B0E7F94CB2"/>
        <w:category>
          <w:name w:val="常规"/>
          <w:gallery w:val="placeholder"/>
        </w:category>
        <w:types>
          <w:type w:val="bbPlcHdr"/>
        </w:types>
        <w:behaviors>
          <w:behavior w:val="content"/>
        </w:behaviors>
        <w:guid w:val="{214B3EE3-2870-4C4F-AC5C-13F0D5CA6A16}"/>
      </w:docPartPr>
      <w:docPartBody>
        <w:p w:rsidR="005F03CE" w:rsidRDefault="003C541B">
          <w:pPr>
            <w:pStyle w:val="F2267A166EE24AB7AE3BE8B0E7F94CB2"/>
          </w:pPr>
          <w:r>
            <w:rPr>
              <w:rStyle w:val="placeholder1Char"/>
            </w:rPr>
            <w:t>_______</w:t>
          </w:r>
        </w:p>
      </w:docPartBody>
    </w:docPart>
    <w:docPart>
      <w:docPartPr>
        <w:name w:val="982C8763AD6040E78BCC2B978E5558FD"/>
        <w:category>
          <w:name w:val="常规"/>
          <w:gallery w:val="placeholder"/>
        </w:category>
        <w:types>
          <w:type w:val="bbPlcHdr"/>
        </w:types>
        <w:behaviors>
          <w:behavior w:val="content"/>
        </w:behaviors>
        <w:guid w:val="{641FACDB-5B2F-44E2-B73B-BB155F48C4E5}"/>
      </w:docPartPr>
      <w:docPartBody>
        <w:p w:rsidR="005F03CE" w:rsidRDefault="003C541B">
          <w:pPr>
            <w:pStyle w:val="982C8763AD6040E78BCC2B978E5558FD"/>
          </w:pPr>
          <w:r>
            <w:rPr>
              <w:rStyle w:val="placeholder1Char"/>
            </w:rPr>
            <w:t>_______</w:t>
          </w:r>
        </w:p>
      </w:docPartBody>
    </w:docPart>
    <w:docPart>
      <w:docPartPr>
        <w:name w:val="AC028BC033C74912ABF2F0727EA00CCF"/>
        <w:category>
          <w:name w:val="常规"/>
          <w:gallery w:val="placeholder"/>
        </w:category>
        <w:types>
          <w:type w:val="bbPlcHdr"/>
        </w:types>
        <w:behaviors>
          <w:behavior w:val="content"/>
        </w:behaviors>
        <w:guid w:val="{06F2E4E3-A736-4C1D-ACC2-D38B1919332C}"/>
      </w:docPartPr>
      <w:docPartBody>
        <w:p w:rsidR="005F03CE" w:rsidRDefault="003C541B">
          <w:pPr>
            <w:pStyle w:val="AC028BC033C74912ABF2F0727EA00CCF"/>
          </w:pPr>
          <w:r w:rsidRPr="004727BB">
            <w:rPr>
              <w:rStyle w:val="placeholder1Char"/>
              <w:rFonts w:hint="eastAsia"/>
            </w:rPr>
            <w:t>______</w:t>
          </w:r>
        </w:p>
      </w:docPartBody>
    </w:docPart>
    <w:docPart>
      <w:docPartPr>
        <w:name w:val="2DB53C5F556C4D03B7BD3D9CAA9E5328"/>
        <w:category>
          <w:name w:val="常规"/>
          <w:gallery w:val="placeholder"/>
        </w:category>
        <w:types>
          <w:type w:val="bbPlcHdr"/>
        </w:types>
        <w:behaviors>
          <w:behavior w:val="content"/>
        </w:behaviors>
        <w:guid w:val="{CFF5D01F-D2B4-4233-9080-3D493D4B0841}"/>
      </w:docPartPr>
      <w:docPartBody>
        <w:p w:rsidR="005F03CE" w:rsidRDefault="003C541B">
          <w:pPr>
            <w:pStyle w:val="2DB53C5F556C4D03B7BD3D9CAA9E5328"/>
          </w:pPr>
          <w:r w:rsidRPr="00511FDF">
            <w:rPr>
              <w:rStyle w:val="placeholder1Char"/>
            </w:rPr>
            <w:t>______</w:t>
          </w:r>
        </w:p>
      </w:docPartBody>
    </w:docPart>
    <w:docPart>
      <w:docPartPr>
        <w:name w:val="511767281E094A66865B6388A3B1CC4D"/>
        <w:category>
          <w:name w:val="常规"/>
          <w:gallery w:val="placeholder"/>
        </w:category>
        <w:types>
          <w:type w:val="bbPlcHdr"/>
        </w:types>
        <w:behaviors>
          <w:behavior w:val="content"/>
        </w:behaviors>
        <w:guid w:val="{3B4CC138-DFA2-44E8-85D5-B9FBD716B061}"/>
      </w:docPartPr>
      <w:docPartBody>
        <w:p w:rsidR="005F03CE" w:rsidRDefault="003C541B">
          <w:pPr>
            <w:pStyle w:val="511767281E094A66865B6388A3B1CC4D"/>
          </w:pPr>
          <w:r w:rsidRPr="00511FDF">
            <w:rPr>
              <w:rStyle w:val="placeholder1Char"/>
              <w:rFonts w:hint="eastAsia"/>
            </w:rPr>
            <w:t>选择</w:t>
          </w:r>
        </w:p>
      </w:docPartBody>
    </w:docPart>
    <w:docPart>
      <w:docPartPr>
        <w:name w:val="06251FB9DC2146E88615C04EE462CC95"/>
        <w:category>
          <w:name w:val="常规"/>
          <w:gallery w:val="placeholder"/>
        </w:category>
        <w:types>
          <w:type w:val="bbPlcHdr"/>
        </w:types>
        <w:behaviors>
          <w:behavior w:val="content"/>
        </w:behaviors>
        <w:guid w:val="{744507BD-C6AF-4A7A-A417-2DD982C9A1C8}"/>
      </w:docPartPr>
      <w:docPartBody>
        <w:p w:rsidR="005F03CE" w:rsidRDefault="003C541B">
          <w:pPr>
            <w:pStyle w:val="06251FB9DC2146E88615C04EE462CC95"/>
          </w:pPr>
          <w:r>
            <w:rPr>
              <w:rStyle w:val="placeholder1Char"/>
            </w:rPr>
            <w:t>_______</w:t>
          </w:r>
        </w:p>
      </w:docPartBody>
    </w:docPart>
    <w:docPart>
      <w:docPartPr>
        <w:name w:val="2748ACA43DFE4078A4ED7DC1881404C2"/>
        <w:category>
          <w:name w:val="常规"/>
          <w:gallery w:val="placeholder"/>
        </w:category>
        <w:types>
          <w:type w:val="bbPlcHdr"/>
        </w:types>
        <w:behaviors>
          <w:behavior w:val="content"/>
        </w:behaviors>
        <w:guid w:val="{DAEB7832-82DF-418A-9AC8-75F48052E203}"/>
      </w:docPartPr>
      <w:docPartBody>
        <w:p w:rsidR="005F03CE" w:rsidRDefault="003C541B">
          <w:pPr>
            <w:pStyle w:val="2748ACA43DFE4078A4ED7DC1881404C2"/>
          </w:pPr>
          <w:r w:rsidRPr="00261BF4">
            <w:rPr>
              <w:rStyle w:val="placeholder2Char"/>
              <w:rFonts w:hint="eastAsia"/>
            </w:rPr>
            <w:t>点击选择日期</w:t>
          </w:r>
        </w:p>
      </w:docPartBody>
    </w:docPart>
    <w:docPart>
      <w:docPartPr>
        <w:name w:val="62F325DC405A4B2B9864CAF60ACFE4E3"/>
        <w:category>
          <w:name w:val="常规"/>
          <w:gallery w:val="placeholder"/>
        </w:category>
        <w:types>
          <w:type w:val="bbPlcHdr"/>
        </w:types>
        <w:behaviors>
          <w:behavior w:val="content"/>
        </w:behaviors>
        <w:guid w:val="{A08965F4-7DFC-459E-8ED8-838B3BC79A0E}"/>
      </w:docPartPr>
      <w:docPartBody>
        <w:p w:rsidR="005F03CE" w:rsidRDefault="003C541B">
          <w:pPr>
            <w:pStyle w:val="62F325DC405A4B2B9864CAF60ACFE4E3"/>
          </w:pPr>
          <w:r>
            <w:rPr>
              <w:rStyle w:val="placeholder1Char"/>
            </w:rPr>
            <w:t>_______</w:t>
          </w:r>
        </w:p>
      </w:docPartBody>
    </w:docPart>
    <w:docPart>
      <w:docPartPr>
        <w:name w:val="975FC110770F49C784979B775C71D61D"/>
        <w:category>
          <w:name w:val="常规"/>
          <w:gallery w:val="placeholder"/>
        </w:category>
        <w:types>
          <w:type w:val="bbPlcHdr"/>
        </w:types>
        <w:behaviors>
          <w:behavior w:val="content"/>
        </w:behaviors>
        <w:guid w:val="{D4E59712-E8F4-4786-90E0-23ECF15475D5}"/>
      </w:docPartPr>
      <w:docPartBody>
        <w:p w:rsidR="005F03CE" w:rsidRDefault="003C541B">
          <w:pPr>
            <w:pStyle w:val="975FC110770F49C784979B775C71D61D"/>
          </w:pPr>
          <w:r>
            <w:rPr>
              <w:rStyle w:val="placeholder1Char"/>
            </w:rPr>
            <w:t>_______</w:t>
          </w:r>
        </w:p>
      </w:docPartBody>
    </w:docPart>
    <w:docPart>
      <w:docPartPr>
        <w:name w:val="12BF5D2333F24844AE6E5C5CBA771DC3"/>
        <w:category>
          <w:name w:val="常规"/>
          <w:gallery w:val="placeholder"/>
        </w:category>
        <w:types>
          <w:type w:val="bbPlcHdr"/>
        </w:types>
        <w:behaviors>
          <w:behavior w:val="content"/>
        </w:behaviors>
        <w:guid w:val="{81D4D41E-919D-4045-A211-CA898A681393}"/>
      </w:docPartPr>
      <w:docPartBody>
        <w:p w:rsidR="005F03CE" w:rsidRDefault="003C541B">
          <w:pPr>
            <w:pStyle w:val="12BF5D2333F24844AE6E5C5CBA771DC3"/>
          </w:pPr>
          <w:r>
            <w:rPr>
              <w:rStyle w:val="placeholder1Char"/>
            </w:rPr>
            <w:t>_______</w:t>
          </w:r>
        </w:p>
      </w:docPartBody>
    </w:docPart>
    <w:docPart>
      <w:docPartPr>
        <w:name w:val="9673BB6199BA4BDEA937367A7C5860FC"/>
        <w:category>
          <w:name w:val="常规"/>
          <w:gallery w:val="placeholder"/>
        </w:category>
        <w:types>
          <w:type w:val="bbPlcHdr"/>
        </w:types>
        <w:behaviors>
          <w:behavior w:val="content"/>
        </w:behaviors>
        <w:guid w:val="{408B2F7B-438A-4604-895B-74774B41C062}"/>
      </w:docPartPr>
      <w:docPartBody>
        <w:p w:rsidR="005F03CE" w:rsidRDefault="003C541B">
          <w:pPr>
            <w:pStyle w:val="9673BB6199BA4BDEA937367A7C5860FC"/>
          </w:pPr>
          <w:r w:rsidRPr="004441D5">
            <w:rPr>
              <w:rStyle w:val="placeholder2Char"/>
              <w:rFonts w:hint="eastAsia"/>
            </w:rPr>
            <w:t>点击选择日期</w:t>
          </w:r>
        </w:p>
      </w:docPartBody>
    </w:docPart>
    <w:docPart>
      <w:docPartPr>
        <w:name w:val="FD55988CB6A249E5A347586FAF8B2DB8"/>
        <w:category>
          <w:name w:val="常规"/>
          <w:gallery w:val="placeholder"/>
        </w:category>
        <w:types>
          <w:type w:val="bbPlcHdr"/>
        </w:types>
        <w:behaviors>
          <w:behavior w:val="content"/>
        </w:behaviors>
        <w:guid w:val="{952AC869-AE2C-42E4-BF49-1D61ECFC9145}"/>
      </w:docPartPr>
      <w:docPartBody>
        <w:p w:rsidR="005F03CE" w:rsidRDefault="003C541B">
          <w:pPr>
            <w:pStyle w:val="FD55988CB6A249E5A347586FAF8B2DB8"/>
          </w:pPr>
          <w:r>
            <w:rPr>
              <w:rStyle w:val="placeholder1Char"/>
            </w:rPr>
            <w:t>_______</w:t>
          </w:r>
        </w:p>
      </w:docPartBody>
    </w:docPart>
    <w:docPart>
      <w:docPartPr>
        <w:name w:val="BABA65E12B244EA8AFC099C604B5FF7F"/>
        <w:category>
          <w:name w:val="常规"/>
          <w:gallery w:val="placeholder"/>
        </w:category>
        <w:types>
          <w:type w:val="bbPlcHdr"/>
        </w:types>
        <w:behaviors>
          <w:behavior w:val="content"/>
        </w:behaviors>
        <w:guid w:val="{2F2B5234-0F15-4AC2-9CF7-B4BAFED48B40}"/>
      </w:docPartPr>
      <w:docPartBody>
        <w:p w:rsidR="005F03CE" w:rsidRDefault="003C541B">
          <w:pPr>
            <w:pStyle w:val="BABA65E12B244EA8AFC099C604B5FF7F"/>
          </w:pPr>
          <w:r w:rsidRPr="004441D5">
            <w:rPr>
              <w:rStyle w:val="placeholder1Char"/>
            </w:rPr>
            <w:t>_______</w:t>
          </w:r>
        </w:p>
      </w:docPartBody>
    </w:docPart>
    <w:docPart>
      <w:docPartPr>
        <w:name w:val="7B0AE30305274F508FA506C552B49FEE"/>
        <w:category>
          <w:name w:val="常规"/>
          <w:gallery w:val="placeholder"/>
        </w:category>
        <w:types>
          <w:type w:val="bbPlcHdr"/>
        </w:types>
        <w:behaviors>
          <w:behavior w:val="content"/>
        </w:behaviors>
        <w:guid w:val="{74534D01-7A18-4A08-B4D7-37B544D39B77}"/>
      </w:docPartPr>
      <w:docPartBody>
        <w:p w:rsidR="005F03CE" w:rsidRDefault="003C541B">
          <w:pPr>
            <w:pStyle w:val="7B0AE30305274F508FA506C552B49FEE"/>
          </w:pPr>
          <w:r>
            <w:rPr>
              <w:rStyle w:val="placeholder1Char"/>
            </w:rPr>
            <w:t>_______</w:t>
          </w:r>
        </w:p>
      </w:docPartBody>
    </w:docPart>
    <w:docPart>
      <w:docPartPr>
        <w:name w:val="0909DEEF0DA041A6A4749EA0A1FC0D3A"/>
        <w:category>
          <w:name w:val="常规"/>
          <w:gallery w:val="placeholder"/>
        </w:category>
        <w:types>
          <w:type w:val="bbPlcHdr"/>
        </w:types>
        <w:behaviors>
          <w:behavior w:val="content"/>
        </w:behaviors>
        <w:guid w:val="{DC60A7A8-6654-4A91-8FE9-B18E2C5A782E}"/>
      </w:docPartPr>
      <w:docPartBody>
        <w:p w:rsidR="005F03CE" w:rsidRDefault="003C541B">
          <w:pPr>
            <w:pStyle w:val="0909DEEF0DA041A6A4749EA0A1FC0D3A"/>
          </w:pPr>
          <w:r w:rsidRPr="00261BF4">
            <w:rPr>
              <w:rStyle w:val="placeholder1Char"/>
            </w:rPr>
            <w:t>_________</w:t>
          </w:r>
        </w:p>
      </w:docPartBody>
    </w:docPart>
    <w:docPart>
      <w:docPartPr>
        <w:name w:val="27AC5AA04C16489AB54593441D6B101D"/>
        <w:category>
          <w:name w:val="常规"/>
          <w:gallery w:val="placeholder"/>
        </w:category>
        <w:types>
          <w:type w:val="bbPlcHdr"/>
        </w:types>
        <w:behaviors>
          <w:behavior w:val="content"/>
        </w:behaviors>
        <w:guid w:val="{7A774E71-2A2F-4F52-B230-1D78D1F4A463}"/>
      </w:docPartPr>
      <w:docPartBody>
        <w:p w:rsidR="005F03CE" w:rsidRDefault="003C541B">
          <w:pPr>
            <w:pStyle w:val="27AC5AA04C16489AB54593441D6B101D"/>
          </w:pPr>
          <w:r w:rsidRPr="00261BF4">
            <w:rPr>
              <w:rStyle w:val="placeholder1Char"/>
            </w:rPr>
            <w:t>__________</w:t>
          </w:r>
        </w:p>
      </w:docPartBody>
    </w:docPart>
    <w:docPart>
      <w:docPartPr>
        <w:name w:val="F96AAD5A0D8D43F2B9E7EF8E3E796556"/>
        <w:category>
          <w:name w:val="常规"/>
          <w:gallery w:val="placeholder"/>
        </w:category>
        <w:types>
          <w:type w:val="bbPlcHdr"/>
        </w:types>
        <w:behaviors>
          <w:behavior w:val="content"/>
        </w:behaviors>
        <w:guid w:val="{760DE720-EFA5-43DC-A3C4-16ECBD78E7E8}"/>
      </w:docPartPr>
      <w:docPartBody>
        <w:p w:rsidR="005F03CE" w:rsidRDefault="003C541B">
          <w:pPr>
            <w:pStyle w:val="F96AAD5A0D8D43F2B9E7EF8E3E796556"/>
          </w:pPr>
          <w:r w:rsidRPr="00261BF4">
            <w:rPr>
              <w:rStyle w:val="placeholder2Char"/>
              <w:rFonts w:hint="eastAsia"/>
            </w:rPr>
            <w:t>选择</w:t>
          </w:r>
        </w:p>
      </w:docPartBody>
    </w:docPart>
    <w:docPart>
      <w:docPartPr>
        <w:name w:val="BADBBDB273784B12856BC8756F4C3465"/>
        <w:category>
          <w:name w:val="常规"/>
          <w:gallery w:val="placeholder"/>
        </w:category>
        <w:types>
          <w:type w:val="bbPlcHdr"/>
        </w:types>
        <w:behaviors>
          <w:behavior w:val="content"/>
        </w:behaviors>
        <w:guid w:val="{C17E07CA-365D-4A6F-83C0-A17BF257FF7E}"/>
      </w:docPartPr>
      <w:docPartBody>
        <w:p w:rsidR="005F03CE" w:rsidRDefault="003C541B">
          <w:pPr>
            <w:pStyle w:val="BADBBDB273784B12856BC8756F4C3465"/>
          </w:pPr>
          <w:r w:rsidRPr="00261BF4">
            <w:rPr>
              <w:rStyle w:val="placeholder1Char"/>
              <w:rFonts w:hint="eastAsia"/>
            </w:rPr>
            <w:t>____</w:t>
          </w:r>
        </w:p>
      </w:docPartBody>
    </w:docPart>
    <w:docPart>
      <w:docPartPr>
        <w:name w:val="2EA2DFB73BEB426D85C17576A69FE0C1"/>
        <w:category>
          <w:name w:val="常规"/>
          <w:gallery w:val="placeholder"/>
        </w:category>
        <w:types>
          <w:type w:val="bbPlcHdr"/>
        </w:types>
        <w:behaviors>
          <w:behavior w:val="content"/>
        </w:behaviors>
        <w:guid w:val="{D7647FC4-2A86-4343-92BE-B4DF15160A71}"/>
      </w:docPartPr>
      <w:docPartBody>
        <w:p w:rsidR="005F03CE" w:rsidRDefault="003C541B">
          <w:pPr>
            <w:pStyle w:val="2EA2DFB73BEB426D85C17576A69FE0C1"/>
          </w:pPr>
          <w:r w:rsidRPr="00261BF4">
            <w:rPr>
              <w:rStyle w:val="placeholder1Char"/>
            </w:rPr>
            <w:t>______</w:t>
          </w:r>
        </w:p>
      </w:docPartBody>
    </w:docPart>
    <w:docPart>
      <w:docPartPr>
        <w:name w:val="AF6C43DC525647D993CBD18AC3BE7364"/>
        <w:category>
          <w:name w:val="常规"/>
          <w:gallery w:val="placeholder"/>
        </w:category>
        <w:types>
          <w:type w:val="bbPlcHdr"/>
        </w:types>
        <w:behaviors>
          <w:behavior w:val="content"/>
        </w:behaviors>
        <w:guid w:val="{409EA87C-DF9F-4EC6-9BD3-4F406383BC2D}"/>
      </w:docPartPr>
      <w:docPartBody>
        <w:p w:rsidR="005F03CE" w:rsidRDefault="003C541B">
          <w:pPr>
            <w:pStyle w:val="AF6C43DC525647D993CBD18AC3BE7364"/>
          </w:pPr>
          <w:r w:rsidRPr="00261BF4">
            <w:rPr>
              <w:rStyle w:val="placeholder1Char"/>
            </w:rPr>
            <w:t>__________</w:t>
          </w:r>
        </w:p>
      </w:docPartBody>
    </w:docPart>
    <w:docPart>
      <w:docPartPr>
        <w:name w:val="D09C0A34305940FEAE5E3ED23F12DEE6"/>
        <w:category>
          <w:name w:val="常规"/>
          <w:gallery w:val="placeholder"/>
        </w:category>
        <w:types>
          <w:type w:val="bbPlcHdr"/>
        </w:types>
        <w:behaviors>
          <w:behavior w:val="content"/>
        </w:behaviors>
        <w:guid w:val="{7CC06B66-83D1-47E1-90B4-E819C1D8D3E1}"/>
      </w:docPartPr>
      <w:docPartBody>
        <w:p w:rsidR="005F03CE" w:rsidRDefault="003C541B">
          <w:pPr>
            <w:pStyle w:val="D09C0A34305940FEAE5E3ED23F12DEE6"/>
          </w:pPr>
          <w:r w:rsidRPr="005A4913">
            <w:rPr>
              <w:rStyle w:val="placeholder1Char"/>
              <w:rFonts w:hint="eastAsia"/>
            </w:rPr>
            <w:t>选择</w:t>
          </w:r>
        </w:p>
      </w:docPartBody>
    </w:docPart>
    <w:docPart>
      <w:docPartPr>
        <w:name w:val="9A6E445AC58140FA9D6160FB763F71B6"/>
        <w:category>
          <w:name w:val="常规"/>
          <w:gallery w:val="placeholder"/>
        </w:category>
        <w:types>
          <w:type w:val="bbPlcHdr"/>
        </w:types>
        <w:behaviors>
          <w:behavior w:val="content"/>
        </w:behaviors>
        <w:guid w:val="{F0B93725-03FF-4563-89E0-3C5DFD516FB7}"/>
      </w:docPartPr>
      <w:docPartBody>
        <w:p w:rsidR="005F03CE" w:rsidRDefault="003C541B">
          <w:pPr>
            <w:pStyle w:val="9A6E445AC58140FA9D6160FB763F71B6"/>
          </w:pPr>
          <w:r w:rsidRPr="00D45443">
            <w:rPr>
              <w:rStyle w:val="placeholder1Char"/>
              <w:rFonts w:hint="eastAsia"/>
            </w:rPr>
            <w:t>____</w:t>
          </w:r>
        </w:p>
      </w:docPartBody>
    </w:docPart>
    <w:docPart>
      <w:docPartPr>
        <w:name w:val="1825E13AEA21464E9928CAACDC8E126F"/>
        <w:category>
          <w:name w:val="常规"/>
          <w:gallery w:val="placeholder"/>
        </w:category>
        <w:types>
          <w:type w:val="bbPlcHdr"/>
        </w:types>
        <w:behaviors>
          <w:behavior w:val="content"/>
        </w:behaviors>
        <w:guid w:val="{83D21A03-850B-48B4-B052-A40CB342CF8C}"/>
      </w:docPartPr>
      <w:docPartBody>
        <w:p w:rsidR="005F03CE" w:rsidRDefault="003C541B">
          <w:pPr>
            <w:pStyle w:val="1825E13AEA21464E9928CAACDC8E126F"/>
          </w:pPr>
          <w:r w:rsidRPr="00D45443">
            <w:rPr>
              <w:rStyle w:val="placeholder1Char"/>
              <w:rFonts w:hint="eastAsia"/>
            </w:rPr>
            <w:t>____</w:t>
          </w:r>
        </w:p>
      </w:docPartBody>
    </w:docPart>
    <w:docPart>
      <w:docPartPr>
        <w:name w:val="C9665F954F6D4D7984E7759D8AC1DBE5"/>
        <w:category>
          <w:name w:val="常规"/>
          <w:gallery w:val="placeholder"/>
        </w:category>
        <w:types>
          <w:type w:val="bbPlcHdr"/>
        </w:types>
        <w:behaviors>
          <w:behavior w:val="content"/>
        </w:behaviors>
        <w:guid w:val="{7B92A3A5-FB0A-4DAD-98AA-A89E22E2DF03}"/>
      </w:docPartPr>
      <w:docPartBody>
        <w:p w:rsidR="005F03CE" w:rsidRDefault="003C541B">
          <w:pPr>
            <w:pStyle w:val="C9665F954F6D4D7984E7759D8AC1DBE5"/>
          </w:pPr>
          <w:r w:rsidRPr="00D45443">
            <w:rPr>
              <w:rStyle w:val="placeholder1Char"/>
              <w:rFonts w:hint="eastAsia"/>
            </w:rPr>
            <w:t>____</w:t>
          </w:r>
        </w:p>
      </w:docPartBody>
    </w:docPart>
    <w:docPart>
      <w:docPartPr>
        <w:name w:val="04F20F0DCBB546D3B13E86D4EFCDC56D"/>
        <w:category>
          <w:name w:val="常规"/>
          <w:gallery w:val="placeholder"/>
        </w:category>
        <w:types>
          <w:type w:val="bbPlcHdr"/>
        </w:types>
        <w:behaviors>
          <w:behavior w:val="content"/>
        </w:behaviors>
        <w:guid w:val="{0D5A2429-9D20-49A9-A44C-52FDC0CB6F49}"/>
      </w:docPartPr>
      <w:docPartBody>
        <w:p w:rsidR="005F03CE" w:rsidRDefault="003C541B">
          <w:pPr>
            <w:pStyle w:val="04F20F0DCBB546D3B13E86D4EFCDC56D"/>
          </w:pPr>
          <w:r w:rsidRPr="00A82D54">
            <w:rPr>
              <w:rStyle w:val="placeholder1Char"/>
              <w:rFonts w:hint="eastAsia"/>
            </w:rPr>
            <w:t>___________________________________________________________________</w:t>
          </w:r>
        </w:p>
      </w:docPartBody>
    </w:docPart>
    <w:docPart>
      <w:docPartPr>
        <w:name w:val="B639C091DEAC4C38AFBE1F3DD0F09D86"/>
        <w:category>
          <w:name w:val="常规"/>
          <w:gallery w:val="placeholder"/>
        </w:category>
        <w:types>
          <w:type w:val="bbPlcHdr"/>
        </w:types>
        <w:behaviors>
          <w:behavior w:val="content"/>
        </w:behaviors>
        <w:guid w:val="{FA7F4EA7-65E0-47EB-B28F-17B808E9FB34}"/>
      </w:docPartPr>
      <w:docPartBody>
        <w:p w:rsidR="005F03CE" w:rsidRDefault="003C541B">
          <w:pPr>
            <w:pStyle w:val="B639C091DEAC4C38AFBE1F3DD0F09D86"/>
          </w:pPr>
          <w:r w:rsidRPr="00D45443">
            <w:rPr>
              <w:rStyle w:val="placeholder1Char"/>
            </w:rPr>
            <w:t>________</w:t>
          </w:r>
        </w:p>
      </w:docPartBody>
    </w:docPart>
    <w:docPart>
      <w:docPartPr>
        <w:name w:val="E1E801E94C5D4308B1F1245356D76524"/>
        <w:category>
          <w:name w:val="常规"/>
          <w:gallery w:val="placeholder"/>
        </w:category>
        <w:types>
          <w:type w:val="bbPlcHdr"/>
        </w:types>
        <w:behaviors>
          <w:behavior w:val="content"/>
        </w:behaviors>
        <w:guid w:val="{EFCE3A79-B0A6-45D0-A9F4-DF8F7D1914E2}"/>
      </w:docPartPr>
      <w:docPartBody>
        <w:p w:rsidR="005F03CE" w:rsidRDefault="003C541B">
          <w:pPr>
            <w:pStyle w:val="E1E801E94C5D4308B1F1245356D76524"/>
          </w:pPr>
          <w:r w:rsidRPr="00D45443">
            <w:rPr>
              <w:rStyle w:val="placeholder1Char"/>
            </w:rPr>
            <w:t>__________</w:t>
          </w:r>
        </w:p>
      </w:docPartBody>
    </w:docPart>
    <w:docPart>
      <w:docPartPr>
        <w:name w:val="DA79D30359CD4B679F7AB930CF761B07"/>
        <w:category>
          <w:name w:val="常规"/>
          <w:gallery w:val="placeholder"/>
        </w:category>
        <w:types>
          <w:type w:val="bbPlcHdr"/>
        </w:types>
        <w:behaviors>
          <w:behavior w:val="content"/>
        </w:behaviors>
        <w:guid w:val="{17C0F529-EDAE-4C44-A4EC-2F8AA9F8A774}"/>
      </w:docPartPr>
      <w:docPartBody>
        <w:p w:rsidR="005F03CE" w:rsidRDefault="003C541B">
          <w:pPr>
            <w:pStyle w:val="DA79D30359CD4B679F7AB930CF761B07"/>
          </w:pPr>
          <w:r w:rsidRPr="00D45443">
            <w:rPr>
              <w:rStyle w:val="placeholder1Char"/>
            </w:rPr>
            <w:t>______</w:t>
          </w:r>
        </w:p>
      </w:docPartBody>
    </w:docPart>
    <w:docPart>
      <w:docPartPr>
        <w:name w:val="4A29EFA6D22B49D5B7DD01D0661171BF"/>
        <w:category>
          <w:name w:val="常规"/>
          <w:gallery w:val="placeholder"/>
        </w:category>
        <w:types>
          <w:type w:val="bbPlcHdr"/>
        </w:types>
        <w:behaviors>
          <w:behavior w:val="content"/>
        </w:behaviors>
        <w:guid w:val="{F62B08A7-F48D-4B60-B83E-B9C5F0097473}"/>
      </w:docPartPr>
      <w:docPartBody>
        <w:p w:rsidR="005F03CE" w:rsidRDefault="003C541B">
          <w:pPr>
            <w:pStyle w:val="4A29EFA6D22B49D5B7DD01D0661171BF"/>
          </w:pPr>
          <w:r w:rsidRPr="00D45443">
            <w:rPr>
              <w:rStyle w:val="placeholder1Char"/>
            </w:rPr>
            <w:t>______</w:t>
          </w:r>
        </w:p>
      </w:docPartBody>
    </w:docPart>
    <w:docPart>
      <w:docPartPr>
        <w:name w:val="EACF3884750E4C90B6904B095577ED2F"/>
        <w:category>
          <w:name w:val="常规"/>
          <w:gallery w:val="placeholder"/>
        </w:category>
        <w:types>
          <w:type w:val="bbPlcHdr"/>
        </w:types>
        <w:behaviors>
          <w:behavior w:val="content"/>
        </w:behaviors>
        <w:guid w:val="{B7AEB148-F522-4F5F-83CE-EB2BB5F4DA60}"/>
      </w:docPartPr>
      <w:docPartBody>
        <w:p w:rsidR="005F03CE" w:rsidRDefault="003C541B">
          <w:pPr>
            <w:pStyle w:val="EACF3884750E4C90B6904B095577ED2F"/>
          </w:pPr>
          <w:r w:rsidRPr="00D45443">
            <w:rPr>
              <w:rStyle w:val="placeholder1Char"/>
            </w:rPr>
            <w:t>______</w:t>
          </w:r>
        </w:p>
      </w:docPartBody>
    </w:docPart>
    <w:docPart>
      <w:docPartPr>
        <w:name w:val="A2B68BAABE9044F2B9011EDCC2427972"/>
        <w:category>
          <w:name w:val="常规"/>
          <w:gallery w:val="placeholder"/>
        </w:category>
        <w:types>
          <w:type w:val="bbPlcHdr"/>
        </w:types>
        <w:behaviors>
          <w:behavior w:val="content"/>
        </w:behaviors>
        <w:guid w:val="{5EE6E387-6BFF-4B89-B321-01BB51AC57F1}"/>
      </w:docPartPr>
      <w:docPartBody>
        <w:p w:rsidR="005F03CE" w:rsidRDefault="003C541B">
          <w:pPr>
            <w:pStyle w:val="A2B68BAABE9044F2B9011EDCC2427972"/>
          </w:pPr>
          <w:r w:rsidRPr="00D45443">
            <w:rPr>
              <w:rStyle w:val="placeholder1Char"/>
            </w:rPr>
            <w:t>______</w:t>
          </w:r>
        </w:p>
      </w:docPartBody>
    </w:docPart>
    <w:docPart>
      <w:docPartPr>
        <w:name w:val="579D2E3198B74B3BB0FF1CCE4BC9D411"/>
        <w:category>
          <w:name w:val="常规"/>
          <w:gallery w:val="placeholder"/>
        </w:category>
        <w:types>
          <w:type w:val="bbPlcHdr"/>
        </w:types>
        <w:behaviors>
          <w:behavior w:val="content"/>
        </w:behaviors>
        <w:guid w:val="{EF3DAB90-E5F5-4D32-BAB4-8E0025E8D2C1}"/>
      </w:docPartPr>
      <w:docPartBody>
        <w:p w:rsidR="005F03CE" w:rsidRDefault="003C541B">
          <w:pPr>
            <w:pStyle w:val="579D2E3198B74B3BB0FF1CCE4BC9D411"/>
          </w:pPr>
          <w:r w:rsidRPr="00D45443">
            <w:rPr>
              <w:rStyle w:val="placeholder1Char"/>
            </w:rPr>
            <w:t>______</w:t>
          </w:r>
        </w:p>
      </w:docPartBody>
    </w:docPart>
    <w:docPart>
      <w:docPartPr>
        <w:name w:val="EEC7EB431F1D40C8963A6865529DA0E0"/>
        <w:category>
          <w:name w:val="常规"/>
          <w:gallery w:val="placeholder"/>
        </w:category>
        <w:types>
          <w:type w:val="bbPlcHdr"/>
        </w:types>
        <w:behaviors>
          <w:behavior w:val="content"/>
        </w:behaviors>
        <w:guid w:val="{64C9FC17-6735-44BE-BC5D-D12C2E3699C1}"/>
      </w:docPartPr>
      <w:docPartBody>
        <w:p w:rsidR="005F03CE" w:rsidRDefault="003C541B">
          <w:pPr>
            <w:pStyle w:val="EEC7EB431F1D40C8963A6865529DA0E0"/>
          </w:pPr>
          <w:r w:rsidRPr="00D45443">
            <w:rPr>
              <w:rStyle w:val="placeholder1Char"/>
            </w:rPr>
            <w:t>______</w:t>
          </w:r>
        </w:p>
      </w:docPartBody>
    </w:docPart>
    <w:docPart>
      <w:docPartPr>
        <w:name w:val="BB4A206A53044BAEA6FC38574F628BA3"/>
        <w:category>
          <w:name w:val="常规"/>
          <w:gallery w:val="placeholder"/>
        </w:category>
        <w:types>
          <w:type w:val="bbPlcHdr"/>
        </w:types>
        <w:behaviors>
          <w:behavior w:val="content"/>
        </w:behaviors>
        <w:guid w:val="{CAD15030-E728-452E-A2F5-8A71E5F0EB55}"/>
      </w:docPartPr>
      <w:docPartBody>
        <w:p w:rsidR="005F03CE" w:rsidRDefault="003C541B">
          <w:pPr>
            <w:pStyle w:val="BB4A206A53044BAEA6FC38574F628BA3"/>
          </w:pPr>
          <w:r w:rsidRPr="00D45443">
            <w:rPr>
              <w:rStyle w:val="placeholder1Char"/>
            </w:rPr>
            <w:t>______</w:t>
          </w:r>
        </w:p>
      </w:docPartBody>
    </w:docPart>
    <w:docPart>
      <w:docPartPr>
        <w:name w:val="21FC7B440095435F9C98BD5DB85AD4AD"/>
        <w:category>
          <w:name w:val="常规"/>
          <w:gallery w:val="placeholder"/>
        </w:category>
        <w:types>
          <w:type w:val="bbPlcHdr"/>
        </w:types>
        <w:behaviors>
          <w:behavior w:val="content"/>
        </w:behaviors>
        <w:guid w:val="{A0B56401-1952-484B-9957-73A7BE14B597}"/>
      </w:docPartPr>
      <w:docPartBody>
        <w:p w:rsidR="005F03CE" w:rsidRDefault="003C541B">
          <w:pPr>
            <w:pStyle w:val="21FC7B440095435F9C98BD5DB85AD4AD"/>
          </w:pPr>
          <w:r w:rsidRPr="00D45443">
            <w:rPr>
              <w:rStyle w:val="placeholder1Char"/>
            </w:rPr>
            <w:t>______</w:t>
          </w:r>
        </w:p>
      </w:docPartBody>
    </w:docPart>
    <w:docPart>
      <w:docPartPr>
        <w:name w:val="E9919AC27A7E4725A90C7B1B587A59F8"/>
        <w:category>
          <w:name w:val="常规"/>
          <w:gallery w:val="placeholder"/>
        </w:category>
        <w:types>
          <w:type w:val="bbPlcHdr"/>
        </w:types>
        <w:behaviors>
          <w:behavior w:val="content"/>
        </w:behaviors>
        <w:guid w:val="{EA4B3CF3-27FE-4D52-9263-CC5818BAE482}"/>
      </w:docPartPr>
      <w:docPartBody>
        <w:p w:rsidR="005F03CE" w:rsidRDefault="003C541B">
          <w:pPr>
            <w:pStyle w:val="E9919AC27A7E4725A90C7B1B587A59F8"/>
          </w:pPr>
          <w:r w:rsidRPr="00D45443">
            <w:rPr>
              <w:rStyle w:val="placeholder1Char"/>
            </w:rPr>
            <w:t>______</w:t>
          </w:r>
        </w:p>
      </w:docPartBody>
    </w:docPart>
    <w:docPart>
      <w:docPartPr>
        <w:name w:val="8BB4CF5C261D47B2A4D92F4C3FC8398D"/>
        <w:category>
          <w:name w:val="常规"/>
          <w:gallery w:val="placeholder"/>
        </w:category>
        <w:types>
          <w:type w:val="bbPlcHdr"/>
        </w:types>
        <w:behaviors>
          <w:behavior w:val="content"/>
        </w:behaviors>
        <w:guid w:val="{2260608E-B0B3-4D97-8F78-0029AEF9423B}"/>
      </w:docPartPr>
      <w:docPartBody>
        <w:p w:rsidR="005F03CE" w:rsidRDefault="003C541B">
          <w:pPr>
            <w:pStyle w:val="8BB4CF5C261D47B2A4D92F4C3FC8398D"/>
          </w:pPr>
          <w:r w:rsidRPr="00D45443">
            <w:rPr>
              <w:rStyle w:val="placeholder1Char"/>
            </w:rPr>
            <w:t>______</w:t>
          </w:r>
        </w:p>
      </w:docPartBody>
    </w:docPart>
    <w:docPart>
      <w:docPartPr>
        <w:name w:val="DBCCD93BCBC948F591D53C300B9F97F5"/>
        <w:category>
          <w:name w:val="常规"/>
          <w:gallery w:val="placeholder"/>
        </w:category>
        <w:types>
          <w:type w:val="bbPlcHdr"/>
        </w:types>
        <w:behaviors>
          <w:behavior w:val="content"/>
        </w:behaviors>
        <w:guid w:val="{7E316307-A46D-4263-A8C1-91C84A06A4B2}"/>
      </w:docPartPr>
      <w:docPartBody>
        <w:p w:rsidR="005F03CE" w:rsidRDefault="003C541B">
          <w:pPr>
            <w:pStyle w:val="DBCCD93BCBC948F591D53C300B9F97F5"/>
          </w:pPr>
          <w:r w:rsidRPr="00D45443">
            <w:rPr>
              <w:rStyle w:val="placeholder1Char"/>
              <w:rFonts w:hint="eastAsia"/>
            </w:rPr>
            <w:t>选择</w:t>
          </w:r>
        </w:p>
      </w:docPartBody>
    </w:docPart>
    <w:docPart>
      <w:docPartPr>
        <w:name w:val="4605E73BA921424C9749A78F5183F7F9"/>
        <w:category>
          <w:name w:val="常规"/>
          <w:gallery w:val="placeholder"/>
        </w:category>
        <w:types>
          <w:type w:val="bbPlcHdr"/>
        </w:types>
        <w:behaviors>
          <w:behavior w:val="content"/>
        </w:behaviors>
        <w:guid w:val="{6F0BD51E-2194-4ACF-8B3C-BADEEA26EE99}"/>
      </w:docPartPr>
      <w:docPartBody>
        <w:p w:rsidR="005F03CE" w:rsidRDefault="003C541B">
          <w:pPr>
            <w:pStyle w:val="4605E73BA921424C9749A78F5183F7F9"/>
          </w:pPr>
          <w:r w:rsidRPr="00D45443">
            <w:rPr>
              <w:rStyle w:val="placeholder1Char"/>
              <w:rFonts w:hint="eastAsia"/>
            </w:rPr>
            <w:t>选择</w:t>
          </w:r>
        </w:p>
      </w:docPartBody>
    </w:docPart>
    <w:docPart>
      <w:docPartPr>
        <w:name w:val="6E7195A01DD94F0A8F53A58B58EDD024"/>
        <w:category>
          <w:name w:val="常规"/>
          <w:gallery w:val="placeholder"/>
        </w:category>
        <w:types>
          <w:type w:val="bbPlcHdr"/>
        </w:types>
        <w:behaviors>
          <w:behavior w:val="content"/>
        </w:behaviors>
        <w:guid w:val="{6C0C888A-AE25-4B9B-BBD4-31A041C20A53}"/>
      </w:docPartPr>
      <w:docPartBody>
        <w:p w:rsidR="005F03CE" w:rsidRDefault="003C541B">
          <w:pPr>
            <w:pStyle w:val="6E7195A01DD94F0A8F53A58B58EDD024"/>
          </w:pPr>
          <w:r w:rsidRPr="00D45443">
            <w:rPr>
              <w:rStyle w:val="placeholder1Char"/>
              <w:rFonts w:hint="eastAsia"/>
            </w:rPr>
            <w:t>选择</w:t>
          </w:r>
        </w:p>
      </w:docPartBody>
    </w:docPart>
    <w:docPart>
      <w:docPartPr>
        <w:name w:val="6FD01C662B9D472B8558B25CC49998BA"/>
        <w:category>
          <w:name w:val="常规"/>
          <w:gallery w:val="placeholder"/>
        </w:category>
        <w:types>
          <w:type w:val="bbPlcHdr"/>
        </w:types>
        <w:behaviors>
          <w:behavior w:val="content"/>
        </w:behaviors>
        <w:guid w:val="{708A3235-3649-49B1-AD08-2F378ED101F4}"/>
      </w:docPartPr>
      <w:docPartBody>
        <w:p w:rsidR="005F03CE" w:rsidRDefault="003C541B">
          <w:pPr>
            <w:pStyle w:val="6FD01C662B9D472B8558B25CC49998BA"/>
          </w:pPr>
          <w:r w:rsidRPr="00D45443">
            <w:rPr>
              <w:rStyle w:val="placeholder1Char"/>
              <w:rFonts w:hint="eastAsia"/>
            </w:rPr>
            <w:t>选择</w:t>
          </w:r>
        </w:p>
      </w:docPartBody>
    </w:docPart>
    <w:docPart>
      <w:docPartPr>
        <w:name w:val="5EDD2BDE918B42BC883E961495F5F55F"/>
        <w:category>
          <w:name w:val="常规"/>
          <w:gallery w:val="placeholder"/>
        </w:category>
        <w:types>
          <w:type w:val="bbPlcHdr"/>
        </w:types>
        <w:behaviors>
          <w:behavior w:val="content"/>
        </w:behaviors>
        <w:guid w:val="{4A1D87E8-0FD9-472C-B5FD-D483DE7D289A}"/>
      </w:docPartPr>
      <w:docPartBody>
        <w:p w:rsidR="005F03CE" w:rsidRDefault="003C541B">
          <w:pPr>
            <w:pStyle w:val="5EDD2BDE918B42BC883E961495F5F55F"/>
          </w:pPr>
          <w:r w:rsidRPr="00D45443">
            <w:rPr>
              <w:rStyle w:val="placeholder1Char"/>
            </w:rPr>
            <w:t>__________</w:t>
          </w:r>
        </w:p>
      </w:docPartBody>
    </w:docPart>
    <w:docPart>
      <w:docPartPr>
        <w:name w:val="3963D1BF6EB74943A2E302FE65C428C5"/>
        <w:category>
          <w:name w:val="常规"/>
          <w:gallery w:val="placeholder"/>
        </w:category>
        <w:types>
          <w:type w:val="bbPlcHdr"/>
        </w:types>
        <w:behaviors>
          <w:behavior w:val="content"/>
        </w:behaviors>
        <w:guid w:val="{CC687461-A921-4DCA-9245-A7828358C13A}"/>
      </w:docPartPr>
      <w:docPartBody>
        <w:p w:rsidR="005F03CE" w:rsidRDefault="003C541B">
          <w:pPr>
            <w:pStyle w:val="3963D1BF6EB74943A2E302FE65C428C5"/>
          </w:pPr>
          <w:r w:rsidRPr="00D45443">
            <w:rPr>
              <w:rStyle w:val="placeholder1Char"/>
            </w:rPr>
            <w:t>__________</w:t>
          </w:r>
        </w:p>
      </w:docPartBody>
    </w:docPart>
    <w:docPart>
      <w:docPartPr>
        <w:name w:val="035F5426FD9E4D19B68E50670128ADEE"/>
        <w:category>
          <w:name w:val="常规"/>
          <w:gallery w:val="placeholder"/>
        </w:category>
        <w:types>
          <w:type w:val="bbPlcHdr"/>
        </w:types>
        <w:behaviors>
          <w:behavior w:val="content"/>
        </w:behaviors>
        <w:guid w:val="{DA9E5E17-2DD7-4F1E-8406-EB9A669EFB74}"/>
      </w:docPartPr>
      <w:docPartBody>
        <w:p w:rsidR="005F03CE" w:rsidRDefault="003C541B">
          <w:pPr>
            <w:pStyle w:val="035F5426FD9E4D19B68E50670128ADEE"/>
          </w:pPr>
          <w:r w:rsidRPr="00D45443">
            <w:rPr>
              <w:rStyle w:val="placeholder1Char"/>
            </w:rPr>
            <w:t>__________</w:t>
          </w:r>
        </w:p>
      </w:docPartBody>
    </w:docPart>
    <w:docPart>
      <w:docPartPr>
        <w:name w:val="DCC4229DA40140858FC0E2825DA36B2A"/>
        <w:category>
          <w:name w:val="常规"/>
          <w:gallery w:val="placeholder"/>
        </w:category>
        <w:types>
          <w:type w:val="bbPlcHdr"/>
        </w:types>
        <w:behaviors>
          <w:behavior w:val="content"/>
        </w:behaviors>
        <w:guid w:val="{10BDA240-8541-49B9-B198-79F092F69666}"/>
      </w:docPartPr>
      <w:docPartBody>
        <w:p w:rsidR="005F03CE" w:rsidRDefault="003C541B">
          <w:pPr>
            <w:pStyle w:val="DCC4229DA40140858FC0E2825DA36B2A"/>
          </w:pPr>
          <w:r w:rsidRPr="00D45443">
            <w:rPr>
              <w:rStyle w:val="placeholder1Char"/>
            </w:rPr>
            <w:t>__________</w:t>
          </w:r>
        </w:p>
      </w:docPartBody>
    </w:docPart>
    <w:docPart>
      <w:docPartPr>
        <w:name w:val="CA8563777F7A4D119F3BAD07F7DC0946"/>
        <w:category>
          <w:name w:val="常规"/>
          <w:gallery w:val="placeholder"/>
        </w:category>
        <w:types>
          <w:type w:val="bbPlcHdr"/>
        </w:types>
        <w:behaviors>
          <w:behavior w:val="content"/>
        </w:behaviors>
        <w:guid w:val="{BFE5E64A-07A1-4983-95AC-3C772BF0F2C0}"/>
      </w:docPartPr>
      <w:docPartBody>
        <w:p w:rsidR="005F03CE" w:rsidRDefault="003C541B">
          <w:pPr>
            <w:pStyle w:val="CA8563777F7A4D119F3BAD07F7DC0946"/>
          </w:pPr>
          <w:r w:rsidRPr="00D45443">
            <w:rPr>
              <w:rStyle w:val="placeholder1Char"/>
            </w:rPr>
            <w:t>________________</w:t>
          </w:r>
        </w:p>
      </w:docPartBody>
    </w:docPart>
    <w:docPart>
      <w:docPartPr>
        <w:name w:val="7F332BF96746456FB846081B15F1AB2E"/>
        <w:category>
          <w:name w:val="常规"/>
          <w:gallery w:val="placeholder"/>
        </w:category>
        <w:types>
          <w:type w:val="bbPlcHdr"/>
        </w:types>
        <w:behaviors>
          <w:behavior w:val="content"/>
        </w:behaviors>
        <w:guid w:val="{BF694DE8-2C99-4470-B032-6F7DF5191F42}"/>
      </w:docPartPr>
      <w:docPartBody>
        <w:p w:rsidR="005F03CE" w:rsidRDefault="003C541B">
          <w:pPr>
            <w:pStyle w:val="7F332BF96746456FB846081B15F1AB2E"/>
          </w:pPr>
          <w:r w:rsidRPr="00480354">
            <w:rPr>
              <w:rStyle w:val="placeholder1Char"/>
            </w:rPr>
            <w:t>_____________________________________________</w:t>
          </w:r>
        </w:p>
      </w:docPartBody>
    </w:docPart>
    <w:docPart>
      <w:docPartPr>
        <w:name w:val="67E82B1DBF564A12ABD5BB67435409EA"/>
        <w:category>
          <w:name w:val="常规"/>
          <w:gallery w:val="placeholder"/>
        </w:category>
        <w:types>
          <w:type w:val="bbPlcHdr"/>
        </w:types>
        <w:behaviors>
          <w:behavior w:val="content"/>
        </w:behaviors>
        <w:guid w:val="{5A84E0BC-58F9-4FB2-80DE-9A90C99A7634}"/>
      </w:docPartPr>
      <w:docPartBody>
        <w:p w:rsidR="005F03CE" w:rsidRDefault="003C541B">
          <w:pPr>
            <w:pStyle w:val="67E82B1DBF564A12ABD5BB67435409EA"/>
          </w:pPr>
          <w:r w:rsidRPr="00D45443">
            <w:rPr>
              <w:rStyle w:val="placeholder1Char"/>
            </w:rPr>
            <w:t>__________</w:t>
          </w:r>
        </w:p>
      </w:docPartBody>
    </w:docPart>
    <w:docPart>
      <w:docPartPr>
        <w:name w:val="5214ECD7A09A44C39CD5B22235E66695"/>
        <w:category>
          <w:name w:val="常规"/>
          <w:gallery w:val="placeholder"/>
        </w:category>
        <w:types>
          <w:type w:val="bbPlcHdr"/>
        </w:types>
        <w:behaviors>
          <w:behavior w:val="content"/>
        </w:behaviors>
        <w:guid w:val="{0457D66E-2E7B-4399-AC9C-3EB21B0E2CFD}"/>
      </w:docPartPr>
      <w:docPartBody>
        <w:p w:rsidR="005F03CE" w:rsidRDefault="003C541B">
          <w:pPr>
            <w:pStyle w:val="5214ECD7A09A44C39CD5B22235E66695"/>
          </w:pPr>
          <w:r w:rsidRPr="00D45443">
            <w:rPr>
              <w:rStyle w:val="placeholder1Char"/>
            </w:rPr>
            <w:t>__________</w:t>
          </w:r>
        </w:p>
      </w:docPartBody>
    </w:docPart>
    <w:docPart>
      <w:docPartPr>
        <w:name w:val="42DC5937FC314E4E95E0746C3B209E23"/>
        <w:category>
          <w:name w:val="常规"/>
          <w:gallery w:val="placeholder"/>
        </w:category>
        <w:types>
          <w:type w:val="bbPlcHdr"/>
        </w:types>
        <w:behaviors>
          <w:behavior w:val="content"/>
        </w:behaviors>
        <w:guid w:val="{FB94E242-2993-4272-A797-F1934C3ABBA7}"/>
      </w:docPartPr>
      <w:docPartBody>
        <w:p w:rsidR="005F03CE" w:rsidRDefault="003C541B">
          <w:pPr>
            <w:pStyle w:val="42DC5937FC314E4E95E0746C3B209E23"/>
          </w:pPr>
          <w:r w:rsidRPr="00D45443">
            <w:rPr>
              <w:rStyle w:val="placeholder1Char"/>
            </w:rPr>
            <w:t>__________</w:t>
          </w:r>
        </w:p>
      </w:docPartBody>
    </w:docPart>
    <w:docPart>
      <w:docPartPr>
        <w:name w:val="C50E6F918FA844ACAD718539B6091C1E"/>
        <w:category>
          <w:name w:val="常规"/>
          <w:gallery w:val="placeholder"/>
        </w:category>
        <w:types>
          <w:type w:val="bbPlcHdr"/>
        </w:types>
        <w:behaviors>
          <w:behavior w:val="content"/>
        </w:behaviors>
        <w:guid w:val="{CA0D598D-3FF9-4262-81A7-5DC18BB0272B}"/>
      </w:docPartPr>
      <w:docPartBody>
        <w:p w:rsidR="005F03CE" w:rsidRDefault="003C541B">
          <w:pPr>
            <w:pStyle w:val="C50E6F918FA844ACAD718539B6091C1E"/>
          </w:pPr>
          <w:r w:rsidRPr="00FB7304">
            <w:rPr>
              <w:rStyle w:val="placeholder1Char"/>
              <w:rFonts w:hint="eastAsia"/>
            </w:rPr>
            <w:t>__________</w:t>
          </w:r>
        </w:p>
      </w:docPartBody>
    </w:docPart>
    <w:docPart>
      <w:docPartPr>
        <w:name w:val="114C4F82FC9F45AC8599C96B325B4FD9"/>
        <w:category>
          <w:name w:val="常规"/>
          <w:gallery w:val="placeholder"/>
        </w:category>
        <w:types>
          <w:type w:val="bbPlcHdr"/>
        </w:types>
        <w:behaviors>
          <w:behavior w:val="content"/>
        </w:behaviors>
        <w:guid w:val="{E1C62F34-090C-4AFF-9813-7C738A190236}"/>
      </w:docPartPr>
      <w:docPartBody>
        <w:p w:rsidR="005F03CE" w:rsidRDefault="003C541B">
          <w:pPr>
            <w:pStyle w:val="114C4F82FC9F45AC8599C96B325B4FD9"/>
          </w:pPr>
          <w:r w:rsidRPr="00FB7304">
            <w:rPr>
              <w:rStyle w:val="placeholder1Char"/>
              <w:rFonts w:hint="eastAsia"/>
            </w:rPr>
            <w:t>__________</w:t>
          </w:r>
        </w:p>
      </w:docPartBody>
    </w:docPart>
    <w:docPart>
      <w:docPartPr>
        <w:name w:val="1FDE6362BF224890987A85CC8B22514D"/>
        <w:category>
          <w:name w:val="常规"/>
          <w:gallery w:val="placeholder"/>
        </w:category>
        <w:types>
          <w:type w:val="bbPlcHdr"/>
        </w:types>
        <w:behaviors>
          <w:behavior w:val="content"/>
        </w:behaviors>
        <w:guid w:val="{183D467B-F167-4BFC-8F5A-35C7C3142D1F}"/>
      </w:docPartPr>
      <w:docPartBody>
        <w:p w:rsidR="005F03CE" w:rsidRDefault="003C541B">
          <w:pPr>
            <w:pStyle w:val="1FDE6362BF224890987A85CC8B22514D"/>
          </w:pPr>
          <w:r w:rsidRPr="00FB7304">
            <w:rPr>
              <w:rStyle w:val="placeholder1Char"/>
            </w:rPr>
            <w:t>__________</w:t>
          </w:r>
        </w:p>
      </w:docPartBody>
    </w:docPart>
    <w:docPart>
      <w:docPartPr>
        <w:name w:val="19B66F3C05CC44DAB85805F87B395921"/>
        <w:category>
          <w:name w:val="常规"/>
          <w:gallery w:val="placeholder"/>
        </w:category>
        <w:types>
          <w:type w:val="bbPlcHdr"/>
        </w:types>
        <w:behaviors>
          <w:behavior w:val="content"/>
        </w:behaviors>
        <w:guid w:val="{4289B2E0-4E34-4B28-B8F8-6E4A51FBBD8F}"/>
      </w:docPartPr>
      <w:docPartBody>
        <w:p w:rsidR="005F03CE" w:rsidRDefault="003C541B">
          <w:pPr>
            <w:pStyle w:val="19B66F3C05CC44DAB85805F87B395921"/>
          </w:pPr>
          <w:r w:rsidRPr="00FB7304">
            <w:rPr>
              <w:rStyle w:val="placeholder1Char"/>
            </w:rPr>
            <w:t>__________</w:t>
          </w:r>
        </w:p>
      </w:docPartBody>
    </w:docPart>
    <w:docPart>
      <w:docPartPr>
        <w:name w:val="91E4278EEF304289A4B5D1750DCC8BF3"/>
        <w:category>
          <w:name w:val="常规"/>
          <w:gallery w:val="placeholder"/>
        </w:category>
        <w:types>
          <w:type w:val="bbPlcHdr"/>
        </w:types>
        <w:behaviors>
          <w:behavior w:val="content"/>
        </w:behaviors>
        <w:guid w:val="{0343102F-C93B-4FC4-A0A5-FC337302CE2A}"/>
      </w:docPartPr>
      <w:docPartBody>
        <w:p w:rsidR="005F03CE" w:rsidRDefault="003C541B">
          <w:pPr>
            <w:pStyle w:val="91E4278EEF304289A4B5D1750DCC8BF3"/>
          </w:pPr>
          <w:r w:rsidRPr="00FB7304">
            <w:rPr>
              <w:rStyle w:val="placeholder1Char"/>
            </w:rPr>
            <w:t>__________</w:t>
          </w:r>
        </w:p>
      </w:docPartBody>
    </w:docPart>
    <w:docPart>
      <w:docPartPr>
        <w:name w:val="F4480F50C57146A8A16D83CA0CF9F109"/>
        <w:category>
          <w:name w:val="常规"/>
          <w:gallery w:val="placeholder"/>
        </w:category>
        <w:types>
          <w:type w:val="bbPlcHdr"/>
        </w:types>
        <w:behaviors>
          <w:behavior w:val="content"/>
        </w:behaviors>
        <w:guid w:val="{96247A57-3A57-4575-91B9-B8C487153A21}"/>
      </w:docPartPr>
      <w:docPartBody>
        <w:p w:rsidR="005F03CE" w:rsidRDefault="003C541B">
          <w:pPr>
            <w:pStyle w:val="F4480F50C57146A8A16D83CA0CF9F109"/>
          </w:pPr>
          <w:r w:rsidRPr="00FB7304">
            <w:rPr>
              <w:rStyle w:val="placeholder1Char"/>
            </w:rPr>
            <w:t>__________</w:t>
          </w:r>
        </w:p>
      </w:docPartBody>
    </w:docPart>
    <w:docPart>
      <w:docPartPr>
        <w:name w:val="6A8DA4CBE6CA478182BCD8F56DD628D3"/>
        <w:category>
          <w:name w:val="常规"/>
          <w:gallery w:val="placeholder"/>
        </w:category>
        <w:types>
          <w:type w:val="bbPlcHdr"/>
        </w:types>
        <w:behaviors>
          <w:behavior w:val="content"/>
        </w:behaviors>
        <w:guid w:val="{6D90A068-920E-407D-9592-987A64644B7C}"/>
      </w:docPartPr>
      <w:docPartBody>
        <w:p w:rsidR="005F03CE" w:rsidRDefault="003C541B">
          <w:pPr>
            <w:pStyle w:val="6A8DA4CBE6CA478182BCD8F56DD628D3"/>
          </w:pPr>
          <w:r w:rsidRPr="00FB7304">
            <w:rPr>
              <w:rStyle w:val="placeholder1Char"/>
            </w:rPr>
            <w:t>__________</w:t>
          </w:r>
        </w:p>
      </w:docPartBody>
    </w:docPart>
    <w:docPart>
      <w:docPartPr>
        <w:name w:val="77BFD02FAF6646A4B34B84C5FE94FA8F"/>
        <w:category>
          <w:name w:val="常规"/>
          <w:gallery w:val="placeholder"/>
        </w:category>
        <w:types>
          <w:type w:val="bbPlcHdr"/>
        </w:types>
        <w:behaviors>
          <w:behavior w:val="content"/>
        </w:behaviors>
        <w:guid w:val="{6B1DD180-1E8E-452B-BC3C-7A5D90FDE9EB}"/>
      </w:docPartPr>
      <w:docPartBody>
        <w:p w:rsidR="005F03CE" w:rsidRDefault="003C541B">
          <w:pPr>
            <w:pStyle w:val="77BFD02FAF6646A4B34B84C5FE94FA8F"/>
          </w:pPr>
          <w:r w:rsidRPr="00FB7304">
            <w:rPr>
              <w:rStyle w:val="placeholder1Char"/>
            </w:rPr>
            <w:t>__________</w:t>
          </w:r>
        </w:p>
      </w:docPartBody>
    </w:docPart>
    <w:docPart>
      <w:docPartPr>
        <w:name w:val="1F79BD5918AA4D45BDD36A502043B853"/>
        <w:category>
          <w:name w:val="常规"/>
          <w:gallery w:val="placeholder"/>
        </w:category>
        <w:types>
          <w:type w:val="bbPlcHdr"/>
        </w:types>
        <w:behaviors>
          <w:behavior w:val="content"/>
        </w:behaviors>
        <w:guid w:val="{6D3E4160-4819-48A2-996D-749722852DF2}"/>
      </w:docPartPr>
      <w:docPartBody>
        <w:p w:rsidR="005F03CE" w:rsidRDefault="003C541B">
          <w:pPr>
            <w:pStyle w:val="1F79BD5918AA4D45BDD36A502043B853"/>
          </w:pPr>
          <w:r w:rsidRPr="0008334C">
            <w:rPr>
              <w:rStyle w:val="placeholder1Char"/>
            </w:rPr>
            <w:t>__________</w:t>
          </w:r>
        </w:p>
      </w:docPartBody>
    </w:docPart>
    <w:docPart>
      <w:docPartPr>
        <w:name w:val="9E993078EB9A47E99F321069BADC66D2"/>
        <w:category>
          <w:name w:val="常规"/>
          <w:gallery w:val="placeholder"/>
        </w:category>
        <w:types>
          <w:type w:val="bbPlcHdr"/>
        </w:types>
        <w:behaviors>
          <w:behavior w:val="content"/>
        </w:behaviors>
        <w:guid w:val="{97EB1289-AE24-40A4-BA04-F99A684E41EE}"/>
      </w:docPartPr>
      <w:docPartBody>
        <w:p w:rsidR="005F03CE" w:rsidRDefault="003C541B">
          <w:pPr>
            <w:pStyle w:val="9E993078EB9A47E99F321069BADC66D2"/>
          </w:pPr>
          <w:r w:rsidRPr="0008334C">
            <w:rPr>
              <w:rStyle w:val="placeholder1Char"/>
            </w:rPr>
            <w:t>__________</w:t>
          </w:r>
        </w:p>
      </w:docPartBody>
    </w:docPart>
    <w:docPart>
      <w:docPartPr>
        <w:name w:val="A5AF711159604F5F993D07F04F65EBDD"/>
        <w:category>
          <w:name w:val="常规"/>
          <w:gallery w:val="placeholder"/>
        </w:category>
        <w:types>
          <w:type w:val="bbPlcHdr"/>
        </w:types>
        <w:behaviors>
          <w:behavior w:val="content"/>
        </w:behaviors>
        <w:guid w:val="{CDC01587-F407-4767-BB05-7962768104FE}"/>
      </w:docPartPr>
      <w:docPartBody>
        <w:p w:rsidR="005F03CE" w:rsidRDefault="003C541B">
          <w:pPr>
            <w:pStyle w:val="A5AF711159604F5F993D07F04F65EBDD"/>
          </w:pPr>
          <w:r w:rsidRPr="005A4913">
            <w:rPr>
              <w:rStyle w:val="placeholder1Char"/>
            </w:rPr>
            <w:t>__________</w:t>
          </w:r>
        </w:p>
      </w:docPartBody>
    </w:docPart>
    <w:docPart>
      <w:docPartPr>
        <w:name w:val="FD5CE9C89E994C07867D99B8D3659E6A"/>
        <w:category>
          <w:name w:val="常规"/>
          <w:gallery w:val="placeholder"/>
        </w:category>
        <w:types>
          <w:type w:val="bbPlcHdr"/>
        </w:types>
        <w:behaviors>
          <w:behavior w:val="content"/>
        </w:behaviors>
        <w:guid w:val="{8AE1582F-5E88-4887-BD4B-712A6C68909F}"/>
      </w:docPartPr>
      <w:docPartBody>
        <w:p w:rsidR="005F03CE" w:rsidRDefault="003C541B">
          <w:pPr>
            <w:pStyle w:val="FD5CE9C89E994C07867D99B8D3659E6A"/>
          </w:pPr>
          <w:r w:rsidRPr="005A4913">
            <w:rPr>
              <w:rStyle w:val="placeholder1Char"/>
            </w:rPr>
            <w:t>__________</w:t>
          </w:r>
        </w:p>
      </w:docPartBody>
    </w:docPart>
    <w:docPart>
      <w:docPartPr>
        <w:name w:val="51E952137EEB484CBE596E8C6C2D82E8"/>
        <w:category>
          <w:name w:val="常规"/>
          <w:gallery w:val="placeholder"/>
        </w:category>
        <w:types>
          <w:type w:val="bbPlcHdr"/>
        </w:types>
        <w:behaviors>
          <w:behavior w:val="content"/>
        </w:behaviors>
        <w:guid w:val="{10F6A408-F4AD-4048-8028-C6AA4500857B}"/>
      </w:docPartPr>
      <w:docPartBody>
        <w:p w:rsidR="005F03CE" w:rsidRDefault="003C541B">
          <w:pPr>
            <w:pStyle w:val="51E952137EEB484CBE596E8C6C2D82E8"/>
          </w:pPr>
          <w:r w:rsidRPr="005A4913">
            <w:rPr>
              <w:rStyle w:val="placeholder1Char"/>
            </w:rPr>
            <w:t>__________</w:t>
          </w:r>
        </w:p>
      </w:docPartBody>
    </w:docPart>
    <w:docPart>
      <w:docPartPr>
        <w:name w:val="DDFB864D7CF948AD95A84E1884ED5502"/>
        <w:category>
          <w:name w:val="常规"/>
          <w:gallery w:val="placeholder"/>
        </w:category>
        <w:types>
          <w:type w:val="bbPlcHdr"/>
        </w:types>
        <w:behaviors>
          <w:behavior w:val="content"/>
        </w:behaviors>
        <w:guid w:val="{E5548667-EAC0-4194-9958-C400B063B8CA}"/>
      </w:docPartPr>
      <w:docPartBody>
        <w:p w:rsidR="005F03CE" w:rsidRDefault="003C541B">
          <w:pPr>
            <w:pStyle w:val="DDFB864D7CF948AD95A84E1884ED5502"/>
          </w:pPr>
          <w:r w:rsidRPr="005A4913">
            <w:rPr>
              <w:rStyle w:val="placeholder1Char"/>
            </w:rPr>
            <w:t>__________</w:t>
          </w:r>
        </w:p>
      </w:docPartBody>
    </w:docPart>
    <w:docPart>
      <w:docPartPr>
        <w:name w:val="1104E14C25A24721BAEF8E5E3F7659CE"/>
        <w:category>
          <w:name w:val="常规"/>
          <w:gallery w:val="placeholder"/>
        </w:category>
        <w:types>
          <w:type w:val="bbPlcHdr"/>
        </w:types>
        <w:behaviors>
          <w:behavior w:val="content"/>
        </w:behaviors>
        <w:guid w:val="{9017189E-B672-4F20-93BC-B66C8737C548}"/>
      </w:docPartPr>
      <w:docPartBody>
        <w:p w:rsidR="005F03CE" w:rsidRDefault="003C541B">
          <w:pPr>
            <w:pStyle w:val="1104E14C25A24721BAEF8E5E3F7659CE"/>
          </w:pPr>
          <w:r w:rsidRPr="00A95EFC">
            <w:rPr>
              <w:rStyle w:val="placeholder1Char"/>
            </w:rPr>
            <w:t>____________________________________________________________</w:t>
          </w:r>
        </w:p>
      </w:docPartBody>
    </w:docPart>
    <w:docPart>
      <w:docPartPr>
        <w:name w:val="82EB9E1278D64628BF79B8DD5ACBC2CC"/>
        <w:category>
          <w:name w:val="常规"/>
          <w:gallery w:val="placeholder"/>
        </w:category>
        <w:types>
          <w:type w:val="bbPlcHdr"/>
        </w:types>
        <w:behaviors>
          <w:behavior w:val="content"/>
        </w:behaviors>
        <w:guid w:val="{B1D8A6C1-902C-4BDC-AEA4-74D1420039B0}"/>
      </w:docPartPr>
      <w:docPartBody>
        <w:p w:rsidR="005F03CE" w:rsidRDefault="003C541B">
          <w:pPr>
            <w:pStyle w:val="82EB9E1278D64628BF79B8DD5ACBC2CC"/>
          </w:pPr>
          <w:r w:rsidRPr="005A4913">
            <w:rPr>
              <w:rStyle w:val="placeholder1Char"/>
            </w:rPr>
            <w:t>_______</w:t>
          </w:r>
        </w:p>
      </w:docPartBody>
    </w:docPart>
    <w:docPart>
      <w:docPartPr>
        <w:name w:val="6A9D5BEEA46F44C3ABA7F50BA7752B0C"/>
        <w:category>
          <w:name w:val="常规"/>
          <w:gallery w:val="placeholder"/>
        </w:category>
        <w:types>
          <w:type w:val="bbPlcHdr"/>
        </w:types>
        <w:behaviors>
          <w:behavior w:val="content"/>
        </w:behaviors>
        <w:guid w:val="{A6158CBD-5F1B-4609-A92B-1251E18583F4}"/>
      </w:docPartPr>
      <w:docPartBody>
        <w:p w:rsidR="005F03CE" w:rsidRDefault="003C541B">
          <w:pPr>
            <w:pStyle w:val="6A9D5BEEA46F44C3ABA7F50BA7752B0C"/>
          </w:pPr>
          <w:r w:rsidRPr="005A4913">
            <w:rPr>
              <w:rStyle w:val="placeholder1Char"/>
            </w:rPr>
            <w:t>________</w:t>
          </w:r>
        </w:p>
      </w:docPartBody>
    </w:docPart>
    <w:docPart>
      <w:docPartPr>
        <w:name w:val="A3A5A486B73841348CAB06AC2829AEE1"/>
        <w:category>
          <w:name w:val="常规"/>
          <w:gallery w:val="placeholder"/>
        </w:category>
        <w:types>
          <w:type w:val="bbPlcHdr"/>
        </w:types>
        <w:behaviors>
          <w:behavior w:val="content"/>
        </w:behaviors>
        <w:guid w:val="{D3ED69D8-8239-4A59-9364-5A48B087610C}"/>
      </w:docPartPr>
      <w:docPartBody>
        <w:p w:rsidR="005F03CE" w:rsidRDefault="003C541B">
          <w:pPr>
            <w:pStyle w:val="A3A5A486B73841348CAB06AC2829AEE1"/>
          </w:pPr>
          <w:r w:rsidRPr="005A4913">
            <w:rPr>
              <w:rStyle w:val="placeholder1Char"/>
            </w:rPr>
            <w:t>________</w:t>
          </w:r>
        </w:p>
      </w:docPartBody>
    </w:docPart>
    <w:docPart>
      <w:docPartPr>
        <w:name w:val="01F2C04B48104193B8F249A9FDF9A3C6"/>
        <w:category>
          <w:name w:val="常规"/>
          <w:gallery w:val="placeholder"/>
        </w:category>
        <w:types>
          <w:type w:val="bbPlcHdr"/>
        </w:types>
        <w:behaviors>
          <w:behavior w:val="content"/>
        </w:behaviors>
        <w:guid w:val="{B2A4B902-1B0B-45D3-B437-0DD082A3EDC0}"/>
      </w:docPartPr>
      <w:docPartBody>
        <w:p w:rsidR="005F03CE" w:rsidRDefault="003C541B">
          <w:pPr>
            <w:pStyle w:val="01F2C04B48104193B8F249A9FDF9A3C6"/>
          </w:pPr>
          <w:r w:rsidRPr="005A4913">
            <w:rPr>
              <w:rStyle w:val="placeholder1Char"/>
            </w:rPr>
            <w:t>________</w:t>
          </w:r>
        </w:p>
      </w:docPartBody>
    </w:docPart>
    <w:docPart>
      <w:docPartPr>
        <w:name w:val="143AAE2F9D524556ADD2CB4E86AD98C5"/>
        <w:category>
          <w:name w:val="常规"/>
          <w:gallery w:val="placeholder"/>
        </w:category>
        <w:types>
          <w:type w:val="bbPlcHdr"/>
        </w:types>
        <w:behaviors>
          <w:behavior w:val="content"/>
        </w:behaviors>
        <w:guid w:val="{40199DBD-F28E-453F-84BD-1932502E81C0}"/>
      </w:docPartPr>
      <w:docPartBody>
        <w:p w:rsidR="005F03CE" w:rsidRDefault="003C541B">
          <w:pPr>
            <w:pStyle w:val="143AAE2F9D524556ADD2CB4E86AD98C5"/>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3105324675EF4939B1F27621ABB510DF"/>
        <w:category>
          <w:name w:val="常规"/>
          <w:gallery w:val="placeholder"/>
        </w:category>
        <w:types>
          <w:type w:val="bbPlcHdr"/>
        </w:types>
        <w:behaviors>
          <w:behavior w:val="content"/>
        </w:behaviors>
        <w:guid w:val="{94BEE1C6-1D77-496D-9B72-70E267485A78}"/>
      </w:docPartPr>
      <w:docPartBody>
        <w:p w:rsidR="005F03CE" w:rsidRDefault="003C541B">
          <w:pPr>
            <w:pStyle w:val="3105324675EF4939B1F27621ABB510DF"/>
          </w:pPr>
          <w:r w:rsidRPr="005A4913">
            <w:rPr>
              <w:rStyle w:val="placeholder1Char"/>
              <w:rFonts w:hint="eastAsia"/>
            </w:rPr>
            <w:t>选择</w:t>
          </w:r>
        </w:p>
      </w:docPartBody>
    </w:docPart>
    <w:docPart>
      <w:docPartPr>
        <w:name w:val="4D49E4D1ADB048AC9D1BBDB5C6FC2177"/>
        <w:category>
          <w:name w:val="常规"/>
          <w:gallery w:val="placeholder"/>
        </w:category>
        <w:types>
          <w:type w:val="bbPlcHdr"/>
        </w:types>
        <w:behaviors>
          <w:behavior w:val="content"/>
        </w:behaviors>
        <w:guid w:val="{3196A7B7-E6ED-4D99-BB95-4FACF9EDBE98}"/>
      </w:docPartPr>
      <w:docPartBody>
        <w:p w:rsidR="005F03CE" w:rsidRDefault="003C541B">
          <w:pPr>
            <w:pStyle w:val="4D49E4D1ADB048AC9D1BBDB5C6FC2177"/>
          </w:pPr>
          <w:r w:rsidRPr="005A4913">
            <w:rPr>
              <w:rStyle w:val="placeholder1Char"/>
              <w:rFonts w:hint="eastAsia"/>
            </w:rPr>
            <w:t>选择</w:t>
          </w:r>
        </w:p>
      </w:docPartBody>
    </w:docPart>
    <w:docPart>
      <w:docPartPr>
        <w:name w:val="A23CE1E05F9A44DB96A4F98DE2B77749"/>
        <w:category>
          <w:name w:val="常规"/>
          <w:gallery w:val="placeholder"/>
        </w:category>
        <w:types>
          <w:type w:val="bbPlcHdr"/>
        </w:types>
        <w:behaviors>
          <w:behavior w:val="content"/>
        </w:behaviors>
        <w:guid w:val="{E3CE296A-3DCC-488F-B872-74CF117D36ED}"/>
      </w:docPartPr>
      <w:docPartBody>
        <w:p w:rsidR="005F03CE" w:rsidRDefault="003C541B">
          <w:pPr>
            <w:pStyle w:val="A23CE1E05F9A44DB96A4F98DE2B77749"/>
          </w:pPr>
          <w:r w:rsidRPr="005A4913">
            <w:rPr>
              <w:rStyle w:val="placeholder1Char"/>
              <w:rFonts w:hint="eastAsia"/>
            </w:rPr>
            <w:t>选择</w:t>
          </w:r>
        </w:p>
      </w:docPartBody>
    </w:docPart>
    <w:docPart>
      <w:docPartPr>
        <w:name w:val="04AB194892064FBF982A055C446BD1E2"/>
        <w:category>
          <w:name w:val="常规"/>
          <w:gallery w:val="placeholder"/>
        </w:category>
        <w:types>
          <w:type w:val="bbPlcHdr"/>
        </w:types>
        <w:behaviors>
          <w:behavior w:val="content"/>
        </w:behaviors>
        <w:guid w:val="{915E5618-0825-4B13-AD32-B08182CC6FFD}"/>
      </w:docPartPr>
      <w:docPartBody>
        <w:p w:rsidR="005F03CE" w:rsidRDefault="003C541B">
          <w:pPr>
            <w:pStyle w:val="04AB194892064FBF982A055C446BD1E2"/>
          </w:pPr>
          <w:r w:rsidRPr="005A4913">
            <w:rPr>
              <w:rStyle w:val="placeholder1Char"/>
              <w:rFonts w:hint="eastAsia"/>
            </w:rPr>
            <w:t>选择</w:t>
          </w:r>
        </w:p>
      </w:docPartBody>
    </w:docPart>
    <w:docPart>
      <w:docPartPr>
        <w:name w:val="775650E04DA54AB2817FCCEC03FC6D47"/>
        <w:category>
          <w:name w:val="常规"/>
          <w:gallery w:val="placeholder"/>
        </w:category>
        <w:types>
          <w:type w:val="bbPlcHdr"/>
        </w:types>
        <w:behaviors>
          <w:behavior w:val="content"/>
        </w:behaviors>
        <w:guid w:val="{5852D2C2-A838-4AEE-8B23-EC01A327E5E3}"/>
      </w:docPartPr>
      <w:docPartBody>
        <w:p w:rsidR="005F03CE" w:rsidRDefault="003C541B">
          <w:pPr>
            <w:pStyle w:val="775650E04DA54AB2817FCCEC03FC6D47"/>
          </w:pPr>
          <w:r w:rsidRPr="005A4913">
            <w:rPr>
              <w:rStyle w:val="placeholder1Char"/>
              <w:rFonts w:hint="eastAsia"/>
            </w:rPr>
            <w:t>选择</w:t>
          </w:r>
        </w:p>
      </w:docPartBody>
    </w:docPart>
    <w:docPart>
      <w:docPartPr>
        <w:name w:val="70FD0A06528E4AC1BB7A845E53BE41B1"/>
        <w:category>
          <w:name w:val="常规"/>
          <w:gallery w:val="placeholder"/>
        </w:category>
        <w:types>
          <w:type w:val="bbPlcHdr"/>
        </w:types>
        <w:behaviors>
          <w:behavior w:val="content"/>
        </w:behaviors>
        <w:guid w:val="{273C6868-563B-4599-BB7D-74C351C008A8}"/>
      </w:docPartPr>
      <w:docPartBody>
        <w:p w:rsidR="005F03CE" w:rsidRDefault="003C541B">
          <w:pPr>
            <w:pStyle w:val="70FD0A06528E4AC1BB7A845E53BE41B1"/>
          </w:pPr>
          <w:r w:rsidRPr="005A4913">
            <w:rPr>
              <w:rStyle w:val="placeholder1Char"/>
              <w:rFonts w:hint="eastAsia"/>
            </w:rPr>
            <w:t>选择</w:t>
          </w:r>
        </w:p>
      </w:docPartBody>
    </w:docPart>
    <w:docPart>
      <w:docPartPr>
        <w:name w:val="8C4180BB46A24B76A2A644379BE4C782"/>
        <w:category>
          <w:name w:val="常规"/>
          <w:gallery w:val="placeholder"/>
        </w:category>
        <w:types>
          <w:type w:val="bbPlcHdr"/>
        </w:types>
        <w:behaviors>
          <w:behavior w:val="content"/>
        </w:behaviors>
        <w:guid w:val="{9890C24A-A340-4699-9E38-088CDA0FF139}"/>
      </w:docPartPr>
      <w:docPartBody>
        <w:p w:rsidR="005F03CE" w:rsidRDefault="003C541B">
          <w:pPr>
            <w:pStyle w:val="8C4180BB46A24B76A2A644379BE4C782"/>
          </w:pPr>
          <w:r w:rsidRPr="005A4913">
            <w:rPr>
              <w:rStyle w:val="placeholder1Char"/>
              <w:rFonts w:hint="eastAsia"/>
            </w:rPr>
            <w:t>选择</w:t>
          </w:r>
        </w:p>
      </w:docPartBody>
    </w:docPart>
    <w:docPart>
      <w:docPartPr>
        <w:name w:val="93802BF9C1874F7C993B96406CC51372"/>
        <w:category>
          <w:name w:val="常规"/>
          <w:gallery w:val="placeholder"/>
        </w:category>
        <w:types>
          <w:type w:val="bbPlcHdr"/>
        </w:types>
        <w:behaviors>
          <w:behavior w:val="content"/>
        </w:behaviors>
        <w:guid w:val="{6D2ED280-4D88-4B4F-AC20-54354BB21B9B}"/>
      </w:docPartPr>
      <w:docPartBody>
        <w:p w:rsidR="005F03CE" w:rsidRDefault="003C541B">
          <w:pPr>
            <w:pStyle w:val="93802BF9C1874F7C993B96406CC51372"/>
          </w:pPr>
          <w:r w:rsidRPr="005A4913">
            <w:rPr>
              <w:rStyle w:val="placeholder1Char"/>
              <w:rFonts w:hint="eastAsia"/>
            </w:rPr>
            <w:t>选择</w:t>
          </w:r>
        </w:p>
      </w:docPartBody>
    </w:docPart>
    <w:docPart>
      <w:docPartPr>
        <w:name w:val="4861D65D01BA4D8A8F202358E3958276"/>
        <w:category>
          <w:name w:val="常规"/>
          <w:gallery w:val="placeholder"/>
        </w:category>
        <w:types>
          <w:type w:val="bbPlcHdr"/>
        </w:types>
        <w:behaviors>
          <w:behavior w:val="content"/>
        </w:behaviors>
        <w:guid w:val="{AB181348-575C-4012-AC6E-8083E84F5BCE}"/>
      </w:docPartPr>
      <w:docPartBody>
        <w:p w:rsidR="005F03CE" w:rsidRDefault="003C541B">
          <w:pPr>
            <w:pStyle w:val="4861D65D01BA4D8A8F202358E3958276"/>
          </w:pPr>
          <w:r w:rsidRPr="00A83070">
            <w:rPr>
              <w:rStyle w:val="placeholder2Char"/>
              <w:rFonts w:hint="eastAsia"/>
            </w:rPr>
            <w:t>挂牌公司应当披露公司治理的基本状况，列示公司本年度内建立的各项公司治理制度。</w:t>
          </w:r>
        </w:p>
      </w:docPartBody>
    </w:docPart>
    <w:docPart>
      <w:docPartPr>
        <w:name w:val="3441011556094A2CA807482574A3F522"/>
        <w:category>
          <w:name w:val="常规"/>
          <w:gallery w:val="placeholder"/>
        </w:category>
        <w:types>
          <w:type w:val="bbPlcHdr"/>
        </w:types>
        <w:behaviors>
          <w:behavior w:val="content"/>
        </w:behaviors>
        <w:guid w:val="{2D20BA72-7551-4085-8D25-22D11E58CBB5}"/>
      </w:docPartPr>
      <w:docPartBody>
        <w:p w:rsidR="005F03CE" w:rsidRDefault="003C541B">
          <w:pPr>
            <w:pStyle w:val="3441011556094A2CA807482574A3F522"/>
          </w:pPr>
          <w:r w:rsidRPr="00A83070">
            <w:rPr>
              <w:rStyle w:val="placeholder2Char"/>
              <w:rFonts w:hint="eastAsia"/>
            </w:rPr>
            <w:t>说明治理结构如何确保所有股东，特别是中小股东充分行使其合法权利。</w:t>
          </w:r>
        </w:p>
      </w:docPartBody>
    </w:docPart>
    <w:docPart>
      <w:docPartPr>
        <w:name w:val="C90FDE3D18B04B258E2C687B89371054"/>
        <w:category>
          <w:name w:val="常规"/>
          <w:gallery w:val="placeholder"/>
        </w:category>
        <w:types>
          <w:type w:val="bbPlcHdr"/>
        </w:types>
        <w:behaviors>
          <w:behavior w:val="content"/>
        </w:behaviors>
        <w:guid w:val="{5C7AB195-C49F-4B56-BD75-9D5E750B1B8D}"/>
      </w:docPartPr>
      <w:docPartBody>
        <w:p w:rsidR="005F03CE" w:rsidRDefault="003C541B">
          <w:pPr>
            <w:pStyle w:val="C90FDE3D18B04B258E2C687B89371054"/>
          </w:pPr>
          <w:r w:rsidRPr="00A83070">
            <w:rPr>
              <w:rStyle w:val="placeholder2Char"/>
              <w:rFonts w:hint="eastAsia"/>
            </w:rPr>
            <w:t>说明公司重要的人事变动、对外投资、融资、关联交易、担保等事项履行规定程序的评估意见。</w:t>
          </w:r>
        </w:p>
      </w:docPartBody>
    </w:docPart>
    <w:docPart>
      <w:docPartPr>
        <w:name w:val="0968D7B06AFB43B5BD1D7A29D926895A"/>
        <w:category>
          <w:name w:val="常规"/>
          <w:gallery w:val="placeholder"/>
        </w:category>
        <w:types>
          <w:type w:val="bbPlcHdr"/>
        </w:types>
        <w:behaviors>
          <w:behavior w:val="content"/>
        </w:behaviors>
        <w:guid w:val="{262700A0-0688-4BC3-ADCB-5CA079308334}"/>
      </w:docPartPr>
      <w:docPartBody>
        <w:p w:rsidR="005F03CE" w:rsidRDefault="003C541B">
          <w:pPr>
            <w:pStyle w:val="0968D7B06AFB43B5BD1D7A29D926895A"/>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3440472842554BF488DD8C014D17B0AA"/>
        <w:category>
          <w:name w:val="常规"/>
          <w:gallery w:val="placeholder"/>
        </w:category>
        <w:types>
          <w:type w:val="bbPlcHdr"/>
        </w:types>
        <w:behaviors>
          <w:behavior w:val="content"/>
        </w:behaviors>
        <w:guid w:val="{9426EF88-342D-445E-804D-44705C67852A}"/>
      </w:docPartPr>
      <w:docPartBody>
        <w:p w:rsidR="005F03CE" w:rsidRDefault="003C541B">
          <w:pPr>
            <w:pStyle w:val="3440472842554BF488DD8C014D17B0AA"/>
          </w:pPr>
          <w:r w:rsidRPr="005A4913">
            <w:rPr>
              <w:rStyle w:val="placeholder1Char"/>
            </w:rPr>
            <w:t>____________</w:t>
          </w:r>
        </w:p>
      </w:docPartBody>
    </w:docPart>
    <w:docPart>
      <w:docPartPr>
        <w:name w:val="A4A080C0FF52480DAF677E6676D3D522"/>
        <w:category>
          <w:name w:val="常规"/>
          <w:gallery w:val="placeholder"/>
        </w:category>
        <w:types>
          <w:type w:val="bbPlcHdr"/>
        </w:types>
        <w:behaviors>
          <w:behavior w:val="content"/>
        </w:behaviors>
        <w:guid w:val="{C98B923B-A671-4A72-A1AC-D332B4DCE754}"/>
      </w:docPartPr>
      <w:docPartBody>
        <w:p w:rsidR="005F03CE" w:rsidRDefault="003C541B">
          <w:pPr>
            <w:pStyle w:val="A4A080C0FF52480DAF677E6676D3D522"/>
          </w:pPr>
          <w:r w:rsidRPr="005A4913">
            <w:rPr>
              <w:rStyle w:val="placeholder1Char"/>
            </w:rPr>
            <w:t>_______</w:t>
          </w:r>
        </w:p>
      </w:docPartBody>
    </w:docPart>
    <w:docPart>
      <w:docPartPr>
        <w:name w:val="D175C21FC760461388F996C78406C89E"/>
        <w:category>
          <w:name w:val="常规"/>
          <w:gallery w:val="placeholder"/>
        </w:category>
        <w:types>
          <w:type w:val="bbPlcHdr"/>
        </w:types>
        <w:behaviors>
          <w:behavior w:val="content"/>
        </w:behaviors>
        <w:guid w:val="{2108A736-E6F2-43B1-A46D-5B9A9F2A1BC3}"/>
      </w:docPartPr>
      <w:docPartBody>
        <w:p w:rsidR="005F03CE" w:rsidRDefault="003C541B">
          <w:pPr>
            <w:pStyle w:val="D175C21FC760461388F996C78406C89E"/>
          </w:pPr>
          <w:r w:rsidRPr="005A4913">
            <w:rPr>
              <w:rStyle w:val="placeholder1Char"/>
            </w:rPr>
            <w:t>________________________</w:t>
          </w:r>
        </w:p>
      </w:docPartBody>
    </w:docPart>
    <w:docPart>
      <w:docPartPr>
        <w:name w:val="F0BC111948FA4D6B81CDA6E9BF3DFB2F"/>
        <w:category>
          <w:name w:val="常规"/>
          <w:gallery w:val="placeholder"/>
        </w:category>
        <w:types>
          <w:type w:val="bbPlcHdr"/>
        </w:types>
        <w:behaviors>
          <w:behavior w:val="content"/>
        </w:behaviors>
        <w:guid w:val="{FCC77981-BEEF-4B2E-B779-2390C171D8A7}"/>
      </w:docPartPr>
      <w:docPartBody>
        <w:p w:rsidR="005F03CE" w:rsidRDefault="003C541B">
          <w:pPr>
            <w:pStyle w:val="F0BC111948FA4D6B81CDA6E9BF3DFB2F"/>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62875860AEE84327B3AD174762258A35"/>
        <w:category>
          <w:name w:val="常规"/>
          <w:gallery w:val="placeholder"/>
        </w:category>
        <w:types>
          <w:type w:val="bbPlcHdr"/>
        </w:types>
        <w:behaviors>
          <w:behavior w:val="content"/>
        </w:behaviors>
        <w:guid w:val="{E56BF333-57FE-4650-A094-1D01D476ADFF}"/>
      </w:docPartPr>
      <w:docPartBody>
        <w:p w:rsidR="005F03CE" w:rsidRDefault="003C541B">
          <w:pPr>
            <w:pStyle w:val="62875860AEE84327B3AD174762258A35"/>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CD9A42596D8747AD886060320C7ACBD0"/>
        <w:category>
          <w:name w:val="常规"/>
          <w:gallery w:val="placeholder"/>
        </w:category>
        <w:types>
          <w:type w:val="bbPlcHdr"/>
        </w:types>
        <w:behaviors>
          <w:behavior w:val="content"/>
        </w:behaviors>
        <w:guid w:val="{EC49B71E-FD70-4480-AF6B-06102215AD27}"/>
      </w:docPartPr>
      <w:docPartBody>
        <w:p w:rsidR="005F03CE" w:rsidRDefault="003C541B">
          <w:pPr>
            <w:pStyle w:val="CD9A42596D8747AD886060320C7ACBD0"/>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24002C174D7E46B9A8EE9303FDBD1140"/>
        <w:category>
          <w:name w:val="常规"/>
          <w:gallery w:val="placeholder"/>
        </w:category>
        <w:types>
          <w:type w:val="bbPlcHdr"/>
        </w:types>
        <w:behaviors>
          <w:behavior w:val="content"/>
        </w:behaviors>
        <w:guid w:val="{7FFAA6E1-0CB5-4F8B-AE66-5B9B1F04C749}"/>
      </w:docPartPr>
      <w:docPartBody>
        <w:p w:rsidR="005F03CE" w:rsidRDefault="003C541B">
          <w:pPr>
            <w:pStyle w:val="24002C174D7E46B9A8EE9303FDBD1140"/>
          </w:pPr>
          <w:r w:rsidRPr="00A83070">
            <w:rPr>
              <w:rStyle w:val="placeholder1Char"/>
              <w:rFonts w:hint="eastAsia"/>
            </w:rPr>
            <w:t>_____________________________________</w:t>
          </w:r>
        </w:p>
      </w:docPartBody>
    </w:docPart>
    <w:docPart>
      <w:docPartPr>
        <w:name w:val="2567C8B1A3494B54A678C31C5AD86A3B"/>
        <w:category>
          <w:name w:val="常规"/>
          <w:gallery w:val="placeholder"/>
        </w:category>
        <w:types>
          <w:type w:val="bbPlcHdr"/>
        </w:types>
        <w:behaviors>
          <w:behavior w:val="content"/>
        </w:behaviors>
        <w:guid w:val="{4CC185E8-1DB7-4871-B0CC-7012295DFC47}"/>
      </w:docPartPr>
      <w:docPartBody>
        <w:p w:rsidR="005F03CE" w:rsidRDefault="003C541B">
          <w:pPr>
            <w:pStyle w:val="2567C8B1A3494B54A678C31C5AD86A3B"/>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952A8B0622714B8384BBFAE082B4B908"/>
        <w:category>
          <w:name w:val="常规"/>
          <w:gallery w:val="placeholder"/>
        </w:category>
        <w:types>
          <w:type w:val="bbPlcHdr"/>
        </w:types>
        <w:behaviors>
          <w:behavior w:val="content"/>
        </w:behaviors>
        <w:guid w:val="{B670D708-2CA6-4AE1-80D0-0930DCFAF452}"/>
      </w:docPartPr>
      <w:docPartBody>
        <w:p w:rsidR="005F03CE" w:rsidRDefault="003C541B">
          <w:pPr>
            <w:pStyle w:val="952A8B0622714B8384BBFAE082B4B90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0D815293AC5E4565B2EA48EB20832E53"/>
        <w:category>
          <w:name w:val="常规"/>
          <w:gallery w:val="placeholder"/>
        </w:category>
        <w:types>
          <w:type w:val="bbPlcHdr"/>
        </w:types>
        <w:behaviors>
          <w:behavior w:val="content"/>
        </w:behaviors>
        <w:guid w:val="{385B4674-6B59-42FA-BD3C-DBE3F75D0891}"/>
      </w:docPartPr>
      <w:docPartBody>
        <w:p w:rsidR="005F03CE" w:rsidRDefault="003C541B">
          <w:pPr>
            <w:pStyle w:val="0D815293AC5E4565B2EA48EB20832E53"/>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1D898126494076BF8695789C696514"/>
        <w:category>
          <w:name w:val="常规"/>
          <w:gallery w:val="placeholder"/>
        </w:category>
        <w:types>
          <w:type w:val="bbPlcHdr"/>
        </w:types>
        <w:behaviors>
          <w:behavior w:val="content"/>
        </w:behaviors>
        <w:guid w:val="{1142F43F-67A5-4C94-8DA9-1BCA50FA341A}"/>
      </w:docPartPr>
      <w:docPartBody>
        <w:p w:rsidR="005F03CE" w:rsidRDefault="003C541B">
          <w:pPr>
            <w:pStyle w:val="751D898126494076BF8695789C696514"/>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507CD8299D8403F92F159013A2D522E"/>
        <w:category>
          <w:name w:val="常规"/>
          <w:gallery w:val="placeholder"/>
        </w:category>
        <w:types>
          <w:type w:val="bbPlcHdr"/>
        </w:types>
        <w:behaviors>
          <w:behavior w:val="content"/>
        </w:behaviors>
        <w:guid w:val="{DE327604-FF75-4F4F-A152-95688DE6881D}"/>
      </w:docPartPr>
      <w:docPartBody>
        <w:p w:rsidR="005F03CE" w:rsidRDefault="003C541B">
          <w:pPr>
            <w:pStyle w:val="C507CD8299D8403F92F159013A2D522E"/>
          </w:pPr>
          <w:r w:rsidRPr="005A4913">
            <w:rPr>
              <w:rStyle w:val="placeholder1Char"/>
              <w:rFonts w:hint="eastAsia"/>
            </w:rPr>
            <w:t>选择</w:t>
          </w:r>
        </w:p>
      </w:docPartBody>
    </w:docPart>
    <w:docPart>
      <w:docPartPr>
        <w:name w:val="42632D78552E4038A0FEF08138608A52"/>
        <w:category>
          <w:name w:val="常规"/>
          <w:gallery w:val="placeholder"/>
        </w:category>
        <w:types>
          <w:type w:val="bbPlcHdr"/>
        </w:types>
        <w:behaviors>
          <w:behavior w:val="content"/>
        </w:behaviors>
        <w:guid w:val="{7AD05DC7-DFFC-48E1-8BE7-E8F919546F5C}"/>
      </w:docPartPr>
      <w:docPartBody>
        <w:p w:rsidR="005F03CE" w:rsidRDefault="003C541B">
          <w:pPr>
            <w:pStyle w:val="42632D78552E4038A0FEF08138608A52"/>
          </w:pPr>
          <w:r w:rsidRPr="005A4913">
            <w:rPr>
              <w:rStyle w:val="placeholder1Char"/>
            </w:rPr>
            <w:t>____________</w:t>
          </w:r>
        </w:p>
      </w:docPartBody>
    </w:docPart>
    <w:docPart>
      <w:docPartPr>
        <w:name w:val="BF7FD9292B064C30A282AD82D795110A"/>
        <w:category>
          <w:name w:val="常规"/>
          <w:gallery w:val="placeholder"/>
        </w:category>
        <w:types>
          <w:type w:val="bbPlcHdr"/>
        </w:types>
        <w:behaviors>
          <w:behavior w:val="content"/>
        </w:behaviors>
        <w:guid w:val="{4C0FE60C-4729-4351-8D87-F61C011D554D}"/>
      </w:docPartPr>
      <w:docPartBody>
        <w:p w:rsidR="005F03CE" w:rsidRDefault="003C541B">
          <w:pPr>
            <w:pStyle w:val="BF7FD9292B064C30A282AD82D795110A"/>
          </w:pPr>
          <w:r w:rsidRPr="005A4913">
            <w:rPr>
              <w:rStyle w:val="placeholder1Char"/>
            </w:rPr>
            <w:t>____________</w:t>
          </w:r>
        </w:p>
      </w:docPartBody>
    </w:docPart>
    <w:docPart>
      <w:docPartPr>
        <w:name w:val="D85A7ADBF7584B41B777A9C41574B07F"/>
        <w:category>
          <w:name w:val="常规"/>
          <w:gallery w:val="placeholder"/>
        </w:category>
        <w:types>
          <w:type w:val="bbPlcHdr"/>
        </w:types>
        <w:behaviors>
          <w:behavior w:val="content"/>
        </w:behaviors>
        <w:guid w:val="{A885D8E4-FBCB-4746-BE2A-46541E2B6EFC}"/>
      </w:docPartPr>
      <w:docPartBody>
        <w:p w:rsidR="005F03CE" w:rsidRDefault="003C541B">
          <w:pPr>
            <w:pStyle w:val="D85A7ADBF7584B41B777A9C41574B07F"/>
          </w:pPr>
          <w:r w:rsidRPr="005A4913">
            <w:rPr>
              <w:rStyle w:val="placeholder1Char"/>
            </w:rPr>
            <w:t>____________</w:t>
          </w:r>
        </w:p>
      </w:docPartBody>
    </w:docPart>
    <w:docPart>
      <w:docPartPr>
        <w:name w:val="3BAA01344DDE45EB96CB8ACE62B28A27"/>
        <w:category>
          <w:name w:val="常规"/>
          <w:gallery w:val="placeholder"/>
        </w:category>
        <w:types>
          <w:type w:val="bbPlcHdr"/>
        </w:types>
        <w:behaviors>
          <w:behavior w:val="content"/>
        </w:behaviors>
        <w:guid w:val="{C1D156ED-29B9-4F65-9DC3-61C9475159FA}"/>
      </w:docPartPr>
      <w:docPartBody>
        <w:p w:rsidR="005F03CE" w:rsidRDefault="003C541B">
          <w:pPr>
            <w:pStyle w:val="3BAA01344DDE45EB96CB8ACE62B28A27"/>
          </w:pPr>
          <w:r w:rsidRPr="005A4913">
            <w:rPr>
              <w:rStyle w:val="placeholder1Char"/>
            </w:rPr>
            <w:t>____________</w:t>
          </w:r>
        </w:p>
      </w:docPartBody>
    </w:docPart>
    <w:docPart>
      <w:docPartPr>
        <w:name w:val="D7B78B0064684A20B56B2D6FDBAB606F"/>
        <w:category>
          <w:name w:val="常规"/>
          <w:gallery w:val="placeholder"/>
        </w:category>
        <w:types>
          <w:type w:val="bbPlcHdr"/>
        </w:types>
        <w:behaviors>
          <w:behavior w:val="content"/>
        </w:behaviors>
        <w:guid w:val="{4B0C9F52-081F-4CA8-98D7-4F0AC3F4DCAF}"/>
      </w:docPartPr>
      <w:docPartBody>
        <w:p w:rsidR="005F03CE" w:rsidRDefault="003C541B">
          <w:pPr>
            <w:pStyle w:val="D7B78B0064684A20B56B2D6FDBAB606F"/>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EEECBBB39C214F939DA70BDDCC2325C0"/>
        <w:category>
          <w:name w:val="常规"/>
          <w:gallery w:val="placeholder"/>
        </w:category>
        <w:types>
          <w:type w:val="bbPlcHdr"/>
        </w:types>
        <w:behaviors>
          <w:behavior w:val="content"/>
        </w:behaviors>
        <w:guid w:val="{0A74E03F-7E98-4FF8-8C6A-EBEFFC28B7B4}"/>
      </w:docPartPr>
      <w:docPartBody>
        <w:p w:rsidR="005F03CE" w:rsidRDefault="003C541B">
          <w:pPr>
            <w:pStyle w:val="EEECBBB39C214F939DA70BDDCC2325C0"/>
          </w:pPr>
          <w:r w:rsidRPr="005A4913">
            <w:rPr>
              <w:rStyle w:val="placeholder1Char"/>
            </w:rPr>
            <w:t>____________</w:t>
          </w:r>
        </w:p>
      </w:docPartBody>
    </w:docPart>
    <w:docPart>
      <w:docPartPr>
        <w:name w:val="49E713B0AD8F4CFEB111A90AEDA985C6"/>
        <w:category>
          <w:name w:val="常规"/>
          <w:gallery w:val="placeholder"/>
        </w:category>
        <w:types>
          <w:type w:val="bbPlcHdr"/>
        </w:types>
        <w:behaviors>
          <w:behavior w:val="content"/>
        </w:behaviors>
        <w:guid w:val="{82B7FA8C-2135-49BC-B105-50AA1FECB1CA}"/>
      </w:docPartPr>
      <w:docPartBody>
        <w:p w:rsidR="005F03CE" w:rsidRDefault="003C541B">
          <w:pPr>
            <w:pStyle w:val="49E713B0AD8F4CFEB111A90AEDA985C6"/>
          </w:pPr>
          <w:r w:rsidRPr="005A4913">
            <w:rPr>
              <w:rStyle w:val="placeholder1Char"/>
              <w:rFonts w:hint="eastAsia"/>
            </w:rPr>
            <w:t>选择</w:t>
          </w:r>
        </w:p>
      </w:docPartBody>
    </w:docPart>
    <w:docPart>
      <w:docPartPr>
        <w:name w:val="D09E31C11B404FE89F92AB75E661B5E5"/>
        <w:category>
          <w:name w:val="常规"/>
          <w:gallery w:val="placeholder"/>
        </w:category>
        <w:types>
          <w:type w:val="bbPlcHdr"/>
        </w:types>
        <w:behaviors>
          <w:behavior w:val="content"/>
        </w:behaviors>
        <w:guid w:val="{AAFA65DA-4551-4312-BD31-DFFAF463C592}"/>
      </w:docPartPr>
      <w:docPartBody>
        <w:p w:rsidR="005F03CE" w:rsidRDefault="003C541B">
          <w:pPr>
            <w:pStyle w:val="D09E31C11B404FE89F92AB75E661B5E5"/>
          </w:pPr>
          <w:r w:rsidRPr="005A4913">
            <w:rPr>
              <w:rStyle w:val="placeholder1Char"/>
            </w:rPr>
            <w:t>_____</w:t>
          </w:r>
        </w:p>
      </w:docPartBody>
    </w:docPart>
    <w:docPart>
      <w:docPartPr>
        <w:name w:val="6DD041FE711D41EA882E315B56DEEAE3"/>
        <w:category>
          <w:name w:val="常规"/>
          <w:gallery w:val="placeholder"/>
        </w:category>
        <w:types>
          <w:type w:val="bbPlcHdr"/>
        </w:types>
        <w:behaviors>
          <w:behavior w:val="content"/>
        </w:behaviors>
        <w:guid w:val="{C99380AC-61B9-494F-A869-999D10BE741A}"/>
      </w:docPartPr>
      <w:docPartBody>
        <w:p w:rsidR="005F03CE" w:rsidRDefault="003C541B">
          <w:pPr>
            <w:pStyle w:val="6DD041FE711D41EA882E315B56DEEAE3"/>
          </w:pPr>
          <w:r w:rsidRPr="005A4913">
            <w:rPr>
              <w:rStyle w:val="placeholder1Char"/>
              <w:rFonts w:hint="eastAsia"/>
            </w:rPr>
            <w:t>__________________________________________________________________</w:t>
          </w:r>
        </w:p>
      </w:docPartBody>
    </w:docPart>
    <w:docPart>
      <w:docPartPr>
        <w:name w:val="4F61EB1B66F64F70A40528B8A801CF59"/>
        <w:category>
          <w:name w:val="常规"/>
          <w:gallery w:val="placeholder"/>
        </w:category>
        <w:types>
          <w:type w:val="bbPlcHdr"/>
        </w:types>
        <w:behaviors>
          <w:behavior w:val="content"/>
        </w:behaviors>
        <w:guid w:val="{5B5C27A4-2597-4654-A3E8-226B81973DF9}"/>
      </w:docPartPr>
      <w:docPartBody>
        <w:p w:rsidR="005F03CE" w:rsidRDefault="003C541B">
          <w:pPr>
            <w:pStyle w:val="4F61EB1B66F64F70A40528B8A801CF59"/>
          </w:pPr>
          <w:r w:rsidRPr="005A4913">
            <w:rPr>
              <w:rStyle w:val="placeholder1Char"/>
            </w:rPr>
            <w:t>_______________________________________________</w:t>
          </w:r>
        </w:p>
      </w:docPartBody>
    </w:docPart>
    <w:docPart>
      <w:docPartPr>
        <w:name w:val="178B16818F5B43F7A939E18E4E38DB1C"/>
        <w:category>
          <w:name w:val="常规"/>
          <w:gallery w:val="placeholder"/>
        </w:category>
        <w:types>
          <w:type w:val="bbPlcHdr"/>
        </w:types>
        <w:behaviors>
          <w:behavior w:val="content"/>
        </w:behaviors>
        <w:guid w:val="{B0331531-FDFE-4B7A-BD1D-ED532CD686CA}"/>
      </w:docPartPr>
      <w:docPartBody>
        <w:p w:rsidR="005F03CE" w:rsidRDefault="003C541B">
          <w:pPr>
            <w:pStyle w:val="178B16818F5B43F7A939E18E4E38DB1C"/>
          </w:pPr>
          <w:r w:rsidRPr="00E6617D">
            <w:rPr>
              <w:rStyle w:val="placeholder1Char"/>
            </w:rPr>
            <w:t>____________</w:t>
          </w:r>
        </w:p>
      </w:docPartBody>
    </w:docPart>
    <w:docPart>
      <w:docPartPr>
        <w:name w:val="823522CD9DB448AC9D69AE7FB7DCED9C"/>
        <w:category>
          <w:name w:val="常规"/>
          <w:gallery w:val="placeholder"/>
        </w:category>
        <w:types>
          <w:type w:val="bbPlcHdr"/>
        </w:types>
        <w:behaviors>
          <w:behavior w:val="content"/>
        </w:behaviors>
        <w:guid w:val="{C9B240EB-C5EE-4885-9570-6577EFA6B60E}"/>
      </w:docPartPr>
      <w:docPartBody>
        <w:p w:rsidR="005F03CE" w:rsidRDefault="003C541B">
          <w:pPr>
            <w:pStyle w:val="823522CD9DB448AC9D69AE7FB7DCED9C"/>
          </w:pPr>
          <w:r w:rsidRPr="00E6617D">
            <w:rPr>
              <w:rStyle w:val="placeholder1Char"/>
            </w:rPr>
            <w:t>____________</w:t>
          </w:r>
        </w:p>
      </w:docPartBody>
    </w:docPart>
    <w:docPart>
      <w:docPartPr>
        <w:name w:val="6ABA9491C0004FCF860D1ACDA7BE288F"/>
        <w:category>
          <w:name w:val="常规"/>
          <w:gallery w:val="placeholder"/>
        </w:category>
        <w:types>
          <w:type w:val="bbPlcHdr"/>
        </w:types>
        <w:behaviors>
          <w:behavior w:val="content"/>
        </w:behaviors>
        <w:guid w:val="{D81073DA-2CD0-42D8-9D1B-E166C03283AF}"/>
      </w:docPartPr>
      <w:docPartBody>
        <w:p w:rsidR="005F03CE" w:rsidRDefault="003C541B">
          <w:pPr>
            <w:pStyle w:val="6ABA9491C0004FCF860D1ACDA7BE288F"/>
          </w:pPr>
          <w:r w:rsidRPr="005A4913">
            <w:rPr>
              <w:rStyle w:val="placeholder1Char"/>
            </w:rPr>
            <w:t>_______</w:t>
          </w:r>
        </w:p>
      </w:docPartBody>
    </w:docPart>
    <w:docPart>
      <w:docPartPr>
        <w:name w:val="369E3AF0824841AB905E11B5CA12E6FB"/>
        <w:category>
          <w:name w:val="常规"/>
          <w:gallery w:val="placeholder"/>
        </w:category>
        <w:types>
          <w:type w:val="bbPlcHdr"/>
        </w:types>
        <w:behaviors>
          <w:behavior w:val="content"/>
        </w:behaviors>
        <w:guid w:val="{C5F14322-1390-4BBC-BA71-2F3BE1D56D61}"/>
      </w:docPartPr>
      <w:docPartBody>
        <w:p w:rsidR="005F03CE" w:rsidRDefault="003C541B" w:rsidP="003C541B">
          <w:pPr>
            <w:pStyle w:val="369E3AF0824841AB905E11B5CA12E6FB"/>
          </w:pPr>
          <w:r>
            <w:rPr>
              <w:rStyle w:val="placeholder1Char"/>
              <w:rFonts w:hint="eastAsia"/>
            </w:rPr>
            <w:t>____________</w:t>
          </w:r>
        </w:p>
      </w:docPartBody>
    </w:docPart>
    <w:docPart>
      <w:docPartPr>
        <w:name w:val="8AEB4236C55B46038ABD640544C2B54B"/>
        <w:category>
          <w:name w:val="常规"/>
          <w:gallery w:val="placeholder"/>
        </w:category>
        <w:types>
          <w:type w:val="bbPlcHdr"/>
        </w:types>
        <w:behaviors>
          <w:behavior w:val="content"/>
        </w:behaviors>
        <w:guid w:val="{4B09175D-E2AD-485A-9AC0-4CAD040C6897}"/>
      </w:docPartPr>
      <w:docPartBody>
        <w:p w:rsidR="005F03CE" w:rsidRDefault="003C541B" w:rsidP="003C541B">
          <w:pPr>
            <w:pStyle w:val="8AEB4236C55B46038ABD640544C2B54B"/>
          </w:pPr>
          <w:r>
            <w:rPr>
              <w:rStyle w:val="placeholder1Char"/>
              <w:rFonts w:hint="eastAsia"/>
            </w:rPr>
            <w:t>____________</w:t>
          </w:r>
        </w:p>
      </w:docPartBody>
    </w:docPart>
    <w:docPart>
      <w:docPartPr>
        <w:name w:val="9A22034900844027A034E9A49A2A1705"/>
        <w:category>
          <w:name w:val="常规"/>
          <w:gallery w:val="placeholder"/>
        </w:category>
        <w:types>
          <w:type w:val="bbPlcHdr"/>
        </w:types>
        <w:behaviors>
          <w:behavior w:val="content"/>
        </w:behaviors>
        <w:guid w:val="{8C905B42-F6F9-45D1-AB22-CC6F6F80C2ED}"/>
      </w:docPartPr>
      <w:docPartBody>
        <w:p w:rsidR="005F03CE" w:rsidRDefault="003C541B" w:rsidP="003C541B">
          <w:pPr>
            <w:pStyle w:val="9A22034900844027A034E9A49A2A1705"/>
          </w:pPr>
          <w:r>
            <w:rPr>
              <w:rStyle w:val="placeholder1Char"/>
              <w:rFonts w:hint="eastAsia"/>
            </w:rPr>
            <w:t>____________</w:t>
          </w:r>
        </w:p>
      </w:docPartBody>
    </w:docPart>
    <w:docPart>
      <w:docPartPr>
        <w:name w:val="1AB317B9C6E446E5A9C659356321EFF0"/>
        <w:category>
          <w:name w:val="常规"/>
          <w:gallery w:val="placeholder"/>
        </w:category>
        <w:types>
          <w:type w:val="bbPlcHdr"/>
        </w:types>
        <w:behaviors>
          <w:behavior w:val="content"/>
        </w:behaviors>
        <w:guid w:val="{F9AF89AB-2665-4CCC-9E3C-F6466916ADC4}"/>
      </w:docPartPr>
      <w:docPartBody>
        <w:p w:rsidR="005F03CE" w:rsidRDefault="003C541B" w:rsidP="003C541B">
          <w:pPr>
            <w:pStyle w:val="1AB317B9C6E446E5A9C659356321EFF0"/>
          </w:pPr>
          <w:r>
            <w:rPr>
              <w:rStyle w:val="placeholder1Char"/>
              <w:rFonts w:hint="eastAsia"/>
            </w:rPr>
            <w:t>____________</w:t>
          </w:r>
        </w:p>
      </w:docPartBody>
    </w:docPart>
    <w:docPart>
      <w:docPartPr>
        <w:name w:val="FC21AD011A024096AF5610D6A09F7C5B"/>
        <w:category>
          <w:name w:val="常规"/>
          <w:gallery w:val="placeholder"/>
        </w:category>
        <w:types>
          <w:type w:val="bbPlcHdr"/>
        </w:types>
        <w:behaviors>
          <w:behavior w:val="content"/>
        </w:behaviors>
        <w:guid w:val="{EC8E55D1-D991-4253-A10F-655F819CBA04}"/>
      </w:docPartPr>
      <w:docPartBody>
        <w:p w:rsidR="005F03CE" w:rsidRDefault="003C541B" w:rsidP="003C541B">
          <w:pPr>
            <w:pStyle w:val="FC21AD011A024096AF5610D6A09F7C5B"/>
          </w:pPr>
          <w:r>
            <w:rPr>
              <w:rStyle w:val="placeholder1Char"/>
              <w:rFonts w:hint="eastAsia"/>
            </w:rPr>
            <w:t>____________</w:t>
          </w:r>
        </w:p>
      </w:docPartBody>
    </w:docPart>
    <w:docPart>
      <w:docPartPr>
        <w:name w:val="8A7F2DC48EC247DE83AC7F940CA5CBF7"/>
        <w:category>
          <w:name w:val="常规"/>
          <w:gallery w:val="placeholder"/>
        </w:category>
        <w:types>
          <w:type w:val="bbPlcHdr"/>
        </w:types>
        <w:behaviors>
          <w:behavior w:val="content"/>
        </w:behaviors>
        <w:guid w:val="{96E7E5F8-5EFD-4702-9F4D-9A5A77A76EB2}"/>
      </w:docPartPr>
      <w:docPartBody>
        <w:p w:rsidR="005F03CE" w:rsidRDefault="003C541B" w:rsidP="003C541B">
          <w:pPr>
            <w:pStyle w:val="8A7F2DC48EC247DE83AC7F940CA5CBF7"/>
          </w:pPr>
          <w:r>
            <w:rPr>
              <w:rStyle w:val="placeholder1Char"/>
              <w:rFonts w:hint="eastAsia"/>
            </w:rPr>
            <w:t>____________</w:t>
          </w:r>
        </w:p>
      </w:docPartBody>
    </w:docPart>
    <w:docPart>
      <w:docPartPr>
        <w:name w:val="557AC7D29E184BC383FDB8E6DC453469"/>
        <w:category>
          <w:name w:val="常规"/>
          <w:gallery w:val="placeholder"/>
        </w:category>
        <w:types>
          <w:type w:val="bbPlcHdr"/>
        </w:types>
        <w:behaviors>
          <w:behavior w:val="content"/>
        </w:behaviors>
        <w:guid w:val="{B61AB5D8-AFBE-4AC5-9A20-6D61B1A29EBA}"/>
      </w:docPartPr>
      <w:docPartBody>
        <w:p w:rsidR="005F03CE" w:rsidRDefault="003C541B" w:rsidP="003C541B">
          <w:pPr>
            <w:pStyle w:val="557AC7D29E184BC383FDB8E6DC453469"/>
          </w:pPr>
          <w:r>
            <w:rPr>
              <w:rStyle w:val="placeholder1Char"/>
              <w:rFonts w:hint="eastAsia"/>
            </w:rPr>
            <w:t>____________</w:t>
          </w:r>
        </w:p>
      </w:docPartBody>
    </w:docPart>
    <w:docPart>
      <w:docPartPr>
        <w:name w:val="0C05384E8B324F16910E42A2A18BB11D"/>
        <w:category>
          <w:name w:val="常规"/>
          <w:gallery w:val="placeholder"/>
        </w:category>
        <w:types>
          <w:type w:val="bbPlcHdr"/>
        </w:types>
        <w:behaviors>
          <w:behavior w:val="content"/>
        </w:behaviors>
        <w:guid w:val="{7B4A2329-120A-498A-9479-A0297D1B7B72}"/>
      </w:docPartPr>
      <w:docPartBody>
        <w:p w:rsidR="005F03CE" w:rsidRDefault="003C541B" w:rsidP="003C541B">
          <w:pPr>
            <w:pStyle w:val="0C05384E8B324F16910E42A2A18BB11D"/>
          </w:pPr>
          <w:r>
            <w:rPr>
              <w:rStyle w:val="placeholder1Char"/>
              <w:rFonts w:hint="eastAsia"/>
            </w:rPr>
            <w:t>____________</w:t>
          </w:r>
        </w:p>
      </w:docPartBody>
    </w:docPart>
    <w:docPart>
      <w:docPartPr>
        <w:name w:val="A757AC7402A748659EF5F7782DCD6BF6"/>
        <w:category>
          <w:name w:val="常规"/>
          <w:gallery w:val="placeholder"/>
        </w:category>
        <w:types>
          <w:type w:val="bbPlcHdr"/>
        </w:types>
        <w:behaviors>
          <w:behavior w:val="content"/>
        </w:behaviors>
        <w:guid w:val="{ABF058A6-3865-4CB7-841F-12FA2EC54394}"/>
      </w:docPartPr>
      <w:docPartBody>
        <w:p w:rsidR="005F03CE" w:rsidRDefault="003C541B" w:rsidP="003C541B">
          <w:pPr>
            <w:pStyle w:val="A757AC7402A748659EF5F7782DCD6BF6"/>
          </w:pPr>
          <w:r>
            <w:rPr>
              <w:rStyle w:val="placeholder1Char"/>
              <w:rFonts w:hint="eastAsia"/>
            </w:rPr>
            <w:t>____________</w:t>
          </w:r>
        </w:p>
      </w:docPartBody>
    </w:docPart>
    <w:docPart>
      <w:docPartPr>
        <w:name w:val="0A49AA19E2AC4C8DA829F5A9AFC1B8AD"/>
        <w:category>
          <w:name w:val="常规"/>
          <w:gallery w:val="placeholder"/>
        </w:category>
        <w:types>
          <w:type w:val="bbPlcHdr"/>
        </w:types>
        <w:behaviors>
          <w:behavior w:val="content"/>
        </w:behaviors>
        <w:guid w:val="{17ABBE73-C9AA-4157-9FB7-3EC3E60BC55A}"/>
      </w:docPartPr>
      <w:docPartBody>
        <w:p w:rsidR="005F03CE" w:rsidRDefault="003C541B" w:rsidP="003C541B">
          <w:pPr>
            <w:pStyle w:val="0A49AA19E2AC4C8DA829F5A9AFC1B8AD"/>
          </w:pPr>
          <w:r>
            <w:rPr>
              <w:rStyle w:val="placeholder1Char"/>
              <w:rFonts w:hint="eastAsia"/>
            </w:rPr>
            <w:t>____________</w:t>
          </w:r>
        </w:p>
      </w:docPartBody>
    </w:docPart>
    <w:docPart>
      <w:docPartPr>
        <w:name w:val="A7391C725BF34A27A3D6A4268D795978"/>
        <w:category>
          <w:name w:val="常规"/>
          <w:gallery w:val="placeholder"/>
        </w:category>
        <w:types>
          <w:type w:val="bbPlcHdr"/>
        </w:types>
        <w:behaviors>
          <w:behavior w:val="content"/>
        </w:behaviors>
        <w:guid w:val="{F00C0DA5-5F15-4914-8E09-D67319A17B2D}"/>
      </w:docPartPr>
      <w:docPartBody>
        <w:p w:rsidR="005F03CE" w:rsidRDefault="003C541B" w:rsidP="003C541B">
          <w:pPr>
            <w:pStyle w:val="A7391C725BF34A27A3D6A4268D795978"/>
          </w:pPr>
          <w:r>
            <w:rPr>
              <w:rStyle w:val="placeholder1Char"/>
              <w:rFonts w:hint="eastAsia"/>
            </w:rPr>
            <w:t>____________</w:t>
          </w:r>
        </w:p>
      </w:docPartBody>
    </w:docPart>
    <w:docPart>
      <w:docPartPr>
        <w:name w:val="2F6B228C077D4C8EB4A426728C64FFCA"/>
        <w:category>
          <w:name w:val="常规"/>
          <w:gallery w:val="placeholder"/>
        </w:category>
        <w:types>
          <w:type w:val="bbPlcHdr"/>
        </w:types>
        <w:behaviors>
          <w:behavior w:val="content"/>
        </w:behaviors>
        <w:guid w:val="{9E53CD42-20E4-4825-A187-CCB13F8386D5}"/>
      </w:docPartPr>
      <w:docPartBody>
        <w:p w:rsidR="005F03CE" w:rsidRDefault="003C541B" w:rsidP="003C541B">
          <w:pPr>
            <w:pStyle w:val="2F6B228C077D4C8EB4A426728C64FFCA"/>
          </w:pPr>
          <w:r>
            <w:rPr>
              <w:rStyle w:val="placeholder1Char"/>
              <w:rFonts w:hint="eastAsia"/>
            </w:rPr>
            <w:t>____________</w:t>
          </w:r>
        </w:p>
      </w:docPartBody>
    </w:docPart>
    <w:docPart>
      <w:docPartPr>
        <w:name w:val="D92878DDC79D4369BD63A48ACB66C30B"/>
        <w:category>
          <w:name w:val="常规"/>
          <w:gallery w:val="placeholder"/>
        </w:category>
        <w:types>
          <w:type w:val="bbPlcHdr"/>
        </w:types>
        <w:behaviors>
          <w:behavior w:val="content"/>
        </w:behaviors>
        <w:guid w:val="{A7CB61D1-496D-4311-9629-C1BAF7E42B6D}"/>
      </w:docPartPr>
      <w:docPartBody>
        <w:p w:rsidR="005F03CE" w:rsidRDefault="003C541B" w:rsidP="003C541B">
          <w:pPr>
            <w:pStyle w:val="D92878DDC79D4369BD63A48ACB66C30B"/>
          </w:pPr>
          <w:r>
            <w:rPr>
              <w:rStyle w:val="placeholder1Char"/>
              <w:rFonts w:hint="eastAsia"/>
            </w:rPr>
            <w:t>____________</w:t>
          </w:r>
        </w:p>
      </w:docPartBody>
    </w:docPart>
    <w:docPart>
      <w:docPartPr>
        <w:name w:val="74674EB167534502872D69C488568099"/>
        <w:category>
          <w:name w:val="常规"/>
          <w:gallery w:val="placeholder"/>
        </w:category>
        <w:types>
          <w:type w:val="bbPlcHdr"/>
        </w:types>
        <w:behaviors>
          <w:behavior w:val="content"/>
        </w:behaviors>
        <w:guid w:val="{90A60CD5-558C-4387-B98C-BA77EDD44632}"/>
      </w:docPartPr>
      <w:docPartBody>
        <w:p w:rsidR="005F03CE" w:rsidRDefault="003C541B" w:rsidP="003C541B">
          <w:pPr>
            <w:pStyle w:val="74674EB167534502872D69C488568099"/>
          </w:pPr>
          <w:r>
            <w:rPr>
              <w:rStyle w:val="placeholder1Char"/>
              <w:rFonts w:hint="eastAsia"/>
            </w:rPr>
            <w:t>____________</w:t>
          </w:r>
        </w:p>
      </w:docPartBody>
    </w:docPart>
    <w:docPart>
      <w:docPartPr>
        <w:name w:val="1424EB8BA3DF451C97A114C887E3FF60"/>
        <w:category>
          <w:name w:val="常规"/>
          <w:gallery w:val="placeholder"/>
        </w:category>
        <w:types>
          <w:type w:val="bbPlcHdr"/>
        </w:types>
        <w:behaviors>
          <w:behavior w:val="content"/>
        </w:behaviors>
        <w:guid w:val="{FECBF8A1-D069-466D-8468-B3C9EB16F595}"/>
      </w:docPartPr>
      <w:docPartBody>
        <w:p w:rsidR="005F03CE" w:rsidRDefault="003C541B" w:rsidP="003C541B">
          <w:pPr>
            <w:pStyle w:val="1424EB8BA3DF451C97A114C887E3FF60"/>
          </w:pPr>
          <w:r>
            <w:rPr>
              <w:rStyle w:val="placeholder1Char"/>
              <w:rFonts w:hint="eastAsia"/>
            </w:rPr>
            <w:t>____________</w:t>
          </w:r>
        </w:p>
      </w:docPartBody>
    </w:docPart>
    <w:docPart>
      <w:docPartPr>
        <w:name w:val="C5A686068DD143F08FE3B84B27CA0580"/>
        <w:category>
          <w:name w:val="常规"/>
          <w:gallery w:val="placeholder"/>
        </w:category>
        <w:types>
          <w:type w:val="bbPlcHdr"/>
        </w:types>
        <w:behaviors>
          <w:behavior w:val="content"/>
        </w:behaviors>
        <w:guid w:val="{6D49A1BF-9A47-4AA5-86EE-76C1986FD803}"/>
      </w:docPartPr>
      <w:docPartBody>
        <w:p w:rsidR="005F03CE" w:rsidRDefault="003C541B" w:rsidP="003C541B">
          <w:pPr>
            <w:pStyle w:val="C5A686068DD143F08FE3B84B27CA0580"/>
          </w:pPr>
          <w:r>
            <w:rPr>
              <w:rStyle w:val="placeholder1Char"/>
              <w:rFonts w:hint="eastAsia"/>
            </w:rPr>
            <w:t>____________</w:t>
          </w:r>
        </w:p>
      </w:docPartBody>
    </w:docPart>
    <w:docPart>
      <w:docPartPr>
        <w:name w:val="EF3EB410867B4F8682A96F9F7E205B62"/>
        <w:category>
          <w:name w:val="常规"/>
          <w:gallery w:val="placeholder"/>
        </w:category>
        <w:types>
          <w:type w:val="bbPlcHdr"/>
        </w:types>
        <w:behaviors>
          <w:behavior w:val="content"/>
        </w:behaviors>
        <w:guid w:val="{87035222-200A-4FAA-A2F0-5057C0C43729}"/>
      </w:docPartPr>
      <w:docPartBody>
        <w:p w:rsidR="005F03CE" w:rsidRDefault="003C541B" w:rsidP="003C541B">
          <w:pPr>
            <w:pStyle w:val="EF3EB410867B4F8682A96F9F7E205B62"/>
          </w:pPr>
          <w:r>
            <w:rPr>
              <w:rStyle w:val="placeholder1Char"/>
              <w:rFonts w:hint="eastAsia"/>
            </w:rPr>
            <w:t>____________</w:t>
          </w:r>
        </w:p>
      </w:docPartBody>
    </w:docPart>
    <w:docPart>
      <w:docPartPr>
        <w:name w:val="204297D8CE1B4F43A5B38FD767E90D61"/>
        <w:category>
          <w:name w:val="常规"/>
          <w:gallery w:val="placeholder"/>
        </w:category>
        <w:types>
          <w:type w:val="bbPlcHdr"/>
        </w:types>
        <w:behaviors>
          <w:behavior w:val="content"/>
        </w:behaviors>
        <w:guid w:val="{DF18BD5C-FCDC-4F96-A1B6-E15B2538DA27}"/>
      </w:docPartPr>
      <w:docPartBody>
        <w:p w:rsidR="005F03CE" w:rsidRDefault="003C541B" w:rsidP="003C541B">
          <w:pPr>
            <w:pStyle w:val="204297D8CE1B4F43A5B38FD767E90D61"/>
          </w:pPr>
          <w:r>
            <w:rPr>
              <w:rStyle w:val="placeholder1Char"/>
              <w:rFonts w:hint="eastAsia"/>
            </w:rPr>
            <w:t>____________</w:t>
          </w:r>
        </w:p>
      </w:docPartBody>
    </w:docPart>
    <w:docPart>
      <w:docPartPr>
        <w:name w:val="BC844072575742A58FA9FA3BBEF86C32"/>
        <w:category>
          <w:name w:val="常规"/>
          <w:gallery w:val="placeholder"/>
        </w:category>
        <w:types>
          <w:type w:val="bbPlcHdr"/>
        </w:types>
        <w:behaviors>
          <w:behavior w:val="content"/>
        </w:behaviors>
        <w:guid w:val="{0A0AEC32-E1CD-4E72-A2DE-A99878590BEE}"/>
      </w:docPartPr>
      <w:docPartBody>
        <w:p w:rsidR="005F03CE" w:rsidRDefault="003C541B" w:rsidP="003C541B">
          <w:pPr>
            <w:pStyle w:val="BC844072575742A58FA9FA3BBEF86C32"/>
          </w:pPr>
          <w:r>
            <w:rPr>
              <w:rStyle w:val="placeholder1Char"/>
              <w:rFonts w:hint="eastAsia"/>
            </w:rPr>
            <w:t>____________</w:t>
          </w:r>
        </w:p>
      </w:docPartBody>
    </w:docPart>
    <w:docPart>
      <w:docPartPr>
        <w:name w:val="F3DA7A6E1283472ABCF762D2E8F24249"/>
        <w:category>
          <w:name w:val="常规"/>
          <w:gallery w:val="placeholder"/>
        </w:category>
        <w:types>
          <w:type w:val="bbPlcHdr"/>
        </w:types>
        <w:behaviors>
          <w:behavior w:val="content"/>
        </w:behaviors>
        <w:guid w:val="{71E3D6E0-D295-490B-8F5F-639AAB0D0B02}"/>
      </w:docPartPr>
      <w:docPartBody>
        <w:p w:rsidR="005F03CE" w:rsidRDefault="003C541B" w:rsidP="003C541B">
          <w:pPr>
            <w:pStyle w:val="F3DA7A6E1283472ABCF762D2E8F24249"/>
          </w:pPr>
          <w:r>
            <w:rPr>
              <w:rStyle w:val="placeholder1Char"/>
              <w:rFonts w:hint="eastAsia"/>
            </w:rPr>
            <w:t>____________</w:t>
          </w:r>
        </w:p>
      </w:docPartBody>
    </w:docPart>
    <w:docPart>
      <w:docPartPr>
        <w:name w:val="BF0CAE2A05EC4333ABB4223808B49A7D"/>
        <w:category>
          <w:name w:val="常规"/>
          <w:gallery w:val="placeholder"/>
        </w:category>
        <w:types>
          <w:type w:val="bbPlcHdr"/>
        </w:types>
        <w:behaviors>
          <w:behavior w:val="content"/>
        </w:behaviors>
        <w:guid w:val="{A86D610C-5C99-44F1-9DD6-396B3161C6E1}"/>
      </w:docPartPr>
      <w:docPartBody>
        <w:p w:rsidR="005F03CE" w:rsidRDefault="003C541B" w:rsidP="003C541B">
          <w:pPr>
            <w:pStyle w:val="BF0CAE2A05EC4333ABB4223808B49A7D"/>
          </w:pPr>
          <w:r>
            <w:rPr>
              <w:rStyle w:val="placeholder1Char"/>
              <w:rFonts w:hint="eastAsia"/>
            </w:rPr>
            <w:t>____________</w:t>
          </w:r>
        </w:p>
      </w:docPartBody>
    </w:docPart>
    <w:docPart>
      <w:docPartPr>
        <w:name w:val="282854D6AD584C099C26DF0018689939"/>
        <w:category>
          <w:name w:val="常规"/>
          <w:gallery w:val="placeholder"/>
        </w:category>
        <w:types>
          <w:type w:val="bbPlcHdr"/>
        </w:types>
        <w:behaviors>
          <w:behavior w:val="content"/>
        </w:behaviors>
        <w:guid w:val="{39304B4A-015C-4D04-8376-519B52DDB8BF}"/>
      </w:docPartPr>
      <w:docPartBody>
        <w:p w:rsidR="005F03CE" w:rsidRDefault="003C541B" w:rsidP="003C541B">
          <w:pPr>
            <w:pStyle w:val="282854D6AD584C099C26DF0018689939"/>
          </w:pPr>
          <w:r>
            <w:rPr>
              <w:rStyle w:val="placeholder1Char"/>
              <w:rFonts w:hint="eastAsia"/>
            </w:rPr>
            <w:t>____________</w:t>
          </w:r>
        </w:p>
      </w:docPartBody>
    </w:docPart>
    <w:docPart>
      <w:docPartPr>
        <w:name w:val="BBC7CA32ED164E488D7007990C46788B"/>
        <w:category>
          <w:name w:val="常规"/>
          <w:gallery w:val="placeholder"/>
        </w:category>
        <w:types>
          <w:type w:val="bbPlcHdr"/>
        </w:types>
        <w:behaviors>
          <w:behavior w:val="content"/>
        </w:behaviors>
        <w:guid w:val="{31481A0A-6916-49DD-9E32-EC7C2B57A944}"/>
      </w:docPartPr>
      <w:docPartBody>
        <w:p w:rsidR="005F03CE" w:rsidRDefault="003C541B" w:rsidP="003C541B">
          <w:pPr>
            <w:pStyle w:val="BBC7CA32ED164E488D7007990C46788B"/>
          </w:pPr>
          <w:r>
            <w:rPr>
              <w:rStyle w:val="placeholder1Char"/>
              <w:rFonts w:hint="eastAsia"/>
            </w:rPr>
            <w:t>____________</w:t>
          </w:r>
        </w:p>
      </w:docPartBody>
    </w:docPart>
    <w:docPart>
      <w:docPartPr>
        <w:name w:val="59D9D16502CF45BA95776934394672B9"/>
        <w:category>
          <w:name w:val="常规"/>
          <w:gallery w:val="placeholder"/>
        </w:category>
        <w:types>
          <w:type w:val="bbPlcHdr"/>
        </w:types>
        <w:behaviors>
          <w:behavior w:val="content"/>
        </w:behaviors>
        <w:guid w:val="{4E3917AE-1DB8-41E6-AD65-EE4B9EA5D0FC}"/>
      </w:docPartPr>
      <w:docPartBody>
        <w:p w:rsidR="005F03CE" w:rsidRDefault="003C541B" w:rsidP="003C541B">
          <w:pPr>
            <w:pStyle w:val="59D9D16502CF45BA95776934394672B9"/>
          </w:pPr>
          <w:r>
            <w:rPr>
              <w:rStyle w:val="placeholder1Char"/>
              <w:rFonts w:hint="eastAsia"/>
            </w:rPr>
            <w:t>____________</w:t>
          </w:r>
        </w:p>
      </w:docPartBody>
    </w:docPart>
    <w:docPart>
      <w:docPartPr>
        <w:name w:val="F2284F2CE2A5456C8A5EE47BB2FD5EB1"/>
        <w:category>
          <w:name w:val="常规"/>
          <w:gallery w:val="placeholder"/>
        </w:category>
        <w:types>
          <w:type w:val="bbPlcHdr"/>
        </w:types>
        <w:behaviors>
          <w:behavior w:val="content"/>
        </w:behaviors>
        <w:guid w:val="{EE6DD1F6-CA22-4B82-B395-2C0E8A4FB6F1}"/>
      </w:docPartPr>
      <w:docPartBody>
        <w:p w:rsidR="005F03CE" w:rsidRDefault="003C541B" w:rsidP="003C541B">
          <w:pPr>
            <w:pStyle w:val="F2284F2CE2A5456C8A5EE47BB2FD5EB1"/>
          </w:pPr>
          <w:r>
            <w:rPr>
              <w:rStyle w:val="placeholder1Char"/>
              <w:rFonts w:hint="eastAsia"/>
            </w:rPr>
            <w:t>____________</w:t>
          </w:r>
        </w:p>
      </w:docPartBody>
    </w:docPart>
    <w:docPart>
      <w:docPartPr>
        <w:name w:val="F349A8D8638E47DB9D9529FC5D16907C"/>
        <w:category>
          <w:name w:val="常规"/>
          <w:gallery w:val="placeholder"/>
        </w:category>
        <w:types>
          <w:type w:val="bbPlcHdr"/>
        </w:types>
        <w:behaviors>
          <w:behavior w:val="content"/>
        </w:behaviors>
        <w:guid w:val="{3F772A78-53A6-45CD-A34D-ACC6844E3464}"/>
      </w:docPartPr>
      <w:docPartBody>
        <w:p w:rsidR="005F03CE" w:rsidRDefault="003C541B" w:rsidP="003C541B">
          <w:pPr>
            <w:pStyle w:val="F349A8D8638E47DB9D9529FC5D16907C"/>
          </w:pPr>
          <w:r>
            <w:rPr>
              <w:rStyle w:val="placeholder1Char"/>
              <w:rFonts w:hint="eastAsia"/>
            </w:rPr>
            <w:t>____________</w:t>
          </w:r>
        </w:p>
      </w:docPartBody>
    </w:docPart>
    <w:docPart>
      <w:docPartPr>
        <w:name w:val="E0B04DE65D72419DB59ABC056E515BB7"/>
        <w:category>
          <w:name w:val="常规"/>
          <w:gallery w:val="placeholder"/>
        </w:category>
        <w:types>
          <w:type w:val="bbPlcHdr"/>
        </w:types>
        <w:behaviors>
          <w:behavior w:val="content"/>
        </w:behaviors>
        <w:guid w:val="{33115C36-8302-4764-8362-9B8F888016F2}"/>
      </w:docPartPr>
      <w:docPartBody>
        <w:p w:rsidR="005F03CE" w:rsidRDefault="003C541B" w:rsidP="003C541B">
          <w:pPr>
            <w:pStyle w:val="E0B04DE65D72419DB59ABC056E515BB7"/>
          </w:pPr>
          <w:r>
            <w:rPr>
              <w:rStyle w:val="placeholder1Char"/>
              <w:rFonts w:hint="eastAsia"/>
            </w:rPr>
            <w:t>____________</w:t>
          </w:r>
        </w:p>
      </w:docPartBody>
    </w:docPart>
    <w:docPart>
      <w:docPartPr>
        <w:name w:val="575A63C8ADA24E04952BFFEA0FE7B106"/>
        <w:category>
          <w:name w:val="常规"/>
          <w:gallery w:val="placeholder"/>
        </w:category>
        <w:types>
          <w:type w:val="bbPlcHdr"/>
        </w:types>
        <w:behaviors>
          <w:behavior w:val="content"/>
        </w:behaviors>
        <w:guid w:val="{27090B05-B78F-4408-BA69-8BC779047C2B}"/>
      </w:docPartPr>
      <w:docPartBody>
        <w:p w:rsidR="005F03CE" w:rsidRDefault="003C541B" w:rsidP="003C541B">
          <w:pPr>
            <w:pStyle w:val="575A63C8ADA24E04952BFFEA0FE7B106"/>
          </w:pPr>
          <w:r>
            <w:rPr>
              <w:rStyle w:val="placeholder1Char"/>
              <w:rFonts w:hint="eastAsia"/>
            </w:rPr>
            <w:t>____________</w:t>
          </w:r>
        </w:p>
      </w:docPartBody>
    </w:docPart>
    <w:docPart>
      <w:docPartPr>
        <w:name w:val="07A9BA1EF01B480E8F7F45B3978948C4"/>
        <w:category>
          <w:name w:val="常规"/>
          <w:gallery w:val="placeholder"/>
        </w:category>
        <w:types>
          <w:type w:val="bbPlcHdr"/>
        </w:types>
        <w:behaviors>
          <w:behavior w:val="content"/>
        </w:behaviors>
        <w:guid w:val="{1503C10B-77EC-49B5-A087-F6FEB9548D76}"/>
      </w:docPartPr>
      <w:docPartBody>
        <w:p w:rsidR="005F03CE" w:rsidRDefault="003C541B" w:rsidP="003C541B">
          <w:pPr>
            <w:pStyle w:val="07A9BA1EF01B480E8F7F45B3978948C4"/>
          </w:pPr>
          <w:r>
            <w:rPr>
              <w:rStyle w:val="placeholder1Char"/>
              <w:rFonts w:hint="eastAsia"/>
            </w:rPr>
            <w:t>____________</w:t>
          </w:r>
        </w:p>
      </w:docPartBody>
    </w:docPart>
    <w:docPart>
      <w:docPartPr>
        <w:name w:val="14BB847AFA9A4E7DB42291B5572CCD57"/>
        <w:category>
          <w:name w:val="常规"/>
          <w:gallery w:val="placeholder"/>
        </w:category>
        <w:types>
          <w:type w:val="bbPlcHdr"/>
        </w:types>
        <w:behaviors>
          <w:behavior w:val="content"/>
        </w:behaviors>
        <w:guid w:val="{347D0DCC-CC9E-4C6A-B3E2-5916C478D70E}"/>
      </w:docPartPr>
      <w:docPartBody>
        <w:p w:rsidR="005F03CE" w:rsidRDefault="003C541B" w:rsidP="003C541B">
          <w:pPr>
            <w:pStyle w:val="14BB847AFA9A4E7DB42291B5572CCD57"/>
          </w:pPr>
          <w:r>
            <w:rPr>
              <w:rStyle w:val="placeholder1Char"/>
              <w:rFonts w:hint="eastAsia"/>
            </w:rPr>
            <w:t>____________</w:t>
          </w:r>
        </w:p>
      </w:docPartBody>
    </w:docPart>
    <w:docPart>
      <w:docPartPr>
        <w:name w:val="1E59389AAF814588BF1916118CA8CF70"/>
        <w:category>
          <w:name w:val="常规"/>
          <w:gallery w:val="placeholder"/>
        </w:category>
        <w:types>
          <w:type w:val="bbPlcHdr"/>
        </w:types>
        <w:behaviors>
          <w:behavior w:val="content"/>
        </w:behaviors>
        <w:guid w:val="{35DBC56B-A35E-423A-8AD5-4C6AE80B0B72}"/>
      </w:docPartPr>
      <w:docPartBody>
        <w:p w:rsidR="005F03CE" w:rsidRDefault="003C541B" w:rsidP="003C541B">
          <w:pPr>
            <w:pStyle w:val="1E59389AAF814588BF1916118CA8CF70"/>
          </w:pPr>
          <w:r>
            <w:rPr>
              <w:rStyle w:val="placeholder1Char"/>
              <w:rFonts w:hint="eastAsia"/>
            </w:rPr>
            <w:t>____________</w:t>
          </w:r>
        </w:p>
      </w:docPartBody>
    </w:docPart>
    <w:docPart>
      <w:docPartPr>
        <w:name w:val="72D513E7457E4ACEB316B780AB716310"/>
        <w:category>
          <w:name w:val="常规"/>
          <w:gallery w:val="placeholder"/>
        </w:category>
        <w:types>
          <w:type w:val="bbPlcHdr"/>
        </w:types>
        <w:behaviors>
          <w:behavior w:val="content"/>
        </w:behaviors>
        <w:guid w:val="{F10AFB7D-B0DE-429B-8516-93E2F479922C}"/>
      </w:docPartPr>
      <w:docPartBody>
        <w:p w:rsidR="005F03CE" w:rsidRDefault="003C541B" w:rsidP="003C541B">
          <w:pPr>
            <w:pStyle w:val="72D513E7457E4ACEB316B780AB716310"/>
          </w:pPr>
          <w:r>
            <w:rPr>
              <w:rStyle w:val="placeholder1Char"/>
              <w:rFonts w:hint="eastAsia"/>
            </w:rPr>
            <w:t>____________</w:t>
          </w:r>
        </w:p>
      </w:docPartBody>
    </w:docPart>
    <w:docPart>
      <w:docPartPr>
        <w:name w:val="F9B44A366DA944458DDE68EA7A29DC64"/>
        <w:category>
          <w:name w:val="常规"/>
          <w:gallery w:val="placeholder"/>
        </w:category>
        <w:types>
          <w:type w:val="bbPlcHdr"/>
        </w:types>
        <w:behaviors>
          <w:behavior w:val="content"/>
        </w:behaviors>
        <w:guid w:val="{23277C27-C80D-4DCA-87CA-FEFD4ECDBC23}"/>
      </w:docPartPr>
      <w:docPartBody>
        <w:p w:rsidR="005F03CE" w:rsidRDefault="003C541B" w:rsidP="003C541B">
          <w:pPr>
            <w:pStyle w:val="F9B44A366DA944458DDE68EA7A29DC64"/>
          </w:pPr>
          <w:r>
            <w:rPr>
              <w:rStyle w:val="placeholder1Char"/>
              <w:rFonts w:hint="eastAsia"/>
            </w:rPr>
            <w:t>____________</w:t>
          </w:r>
        </w:p>
      </w:docPartBody>
    </w:docPart>
    <w:docPart>
      <w:docPartPr>
        <w:name w:val="27467AB29407430AA3D49AC7CB608BFA"/>
        <w:category>
          <w:name w:val="常规"/>
          <w:gallery w:val="placeholder"/>
        </w:category>
        <w:types>
          <w:type w:val="bbPlcHdr"/>
        </w:types>
        <w:behaviors>
          <w:behavior w:val="content"/>
        </w:behaviors>
        <w:guid w:val="{A00D72C7-73E7-42DC-BC09-B27B7ED0497B}"/>
      </w:docPartPr>
      <w:docPartBody>
        <w:p w:rsidR="005F03CE" w:rsidRDefault="003C541B" w:rsidP="003C541B">
          <w:pPr>
            <w:pStyle w:val="27467AB29407430AA3D49AC7CB608BFA"/>
          </w:pPr>
          <w:r>
            <w:rPr>
              <w:rStyle w:val="placeholder1Char"/>
              <w:rFonts w:hint="eastAsia"/>
            </w:rPr>
            <w:t>____________</w:t>
          </w:r>
        </w:p>
      </w:docPartBody>
    </w:docPart>
    <w:docPart>
      <w:docPartPr>
        <w:name w:val="4442E8846C244B90ABAB2504D041CBA7"/>
        <w:category>
          <w:name w:val="常规"/>
          <w:gallery w:val="placeholder"/>
        </w:category>
        <w:types>
          <w:type w:val="bbPlcHdr"/>
        </w:types>
        <w:behaviors>
          <w:behavior w:val="content"/>
        </w:behaviors>
        <w:guid w:val="{41E981F3-9782-482B-97C6-33FD3AE57794}"/>
      </w:docPartPr>
      <w:docPartBody>
        <w:p w:rsidR="005F03CE" w:rsidRDefault="003C541B" w:rsidP="003C541B">
          <w:pPr>
            <w:pStyle w:val="4442E8846C244B90ABAB2504D041CBA7"/>
          </w:pPr>
          <w:r>
            <w:rPr>
              <w:rStyle w:val="placeholder1Char"/>
              <w:rFonts w:hint="eastAsia"/>
            </w:rPr>
            <w:t>____________</w:t>
          </w:r>
        </w:p>
      </w:docPartBody>
    </w:docPart>
    <w:docPart>
      <w:docPartPr>
        <w:name w:val="DDDFAFA759F8462786779692908DF6DC"/>
        <w:category>
          <w:name w:val="常规"/>
          <w:gallery w:val="placeholder"/>
        </w:category>
        <w:types>
          <w:type w:val="bbPlcHdr"/>
        </w:types>
        <w:behaviors>
          <w:behavior w:val="content"/>
        </w:behaviors>
        <w:guid w:val="{5FD75A94-9BF1-4245-97FD-2DB0E054E6BB}"/>
      </w:docPartPr>
      <w:docPartBody>
        <w:p w:rsidR="005F03CE" w:rsidRDefault="003C541B" w:rsidP="003C541B">
          <w:pPr>
            <w:pStyle w:val="DDDFAFA759F8462786779692908DF6DC"/>
          </w:pPr>
          <w:r>
            <w:rPr>
              <w:rStyle w:val="placeholder1Char"/>
              <w:rFonts w:hint="eastAsia"/>
            </w:rPr>
            <w:t>____________</w:t>
          </w:r>
        </w:p>
      </w:docPartBody>
    </w:docPart>
    <w:docPart>
      <w:docPartPr>
        <w:name w:val="86266F9DDFBC46E4A76B2FE54EF895D9"/>
        <w:category>
          <w:name w:val="常规"/>
          <w:gallery w:val="placeholder"/>
        </w:category>
        <w:types>
          <w:type w:val="bbPlcHdr"/>
        </w:types>
        <w:behaviors>
          <w:behavior w:val="content"/>
        </w:behaviors>
        <w:guid w:val="{2E982CD6-13B3-4306-B513-5A7B90432833}"/>
      </w:docPartPr>
      <w:docPartBody>
        <w:p w:rsidR="005F03CE" w:rsidRDefault="003C541B" w:rsidP="003C541B">
          <w:pPr>
            <w:pStyle w:val="86266F9DDFBC46E4A76B2FE54EF895D9"/>
          </w:pPr>
          <w:r>
            <w:rPr>
              <w:rStyle w:val="placeholder1Char"/>
              <w:rFonts w:hint="eastAsia"/>
            </w:rPr>
            <w:t>____________</w:t>
          </w:r>
        </w:p>
      </w:docPartBody>
    </w:docPart>
    <w:docPart>
      <w:docPartPr>
        <w:name w:val="021924D286FA46419A46BFA7D1E22E7B"/>
        <w:category>
          <w:name w:val="常规"/>
          <w:gallery w:val="placeholder"/>
        </w:category>
        <w:types>
          <w:type w:val="bbPlcHdr"/>
        </w:types>
        <w:behaviors>
          <w:behavior w:val="content"/>
        </w:behaviors>
        <w:guid w:val="{8C2289E2-71DA-425D-8048-3E11785F2928}"/>
      </w:docPartPr>
      <w:docPartBody>
        <w:p w:rsidR="005F03CE" w:rsidRDefault="003C541B" w:rsidP="003C541B">
          <w:pPr>
            <w:pStyle w:val="021924D286FA46419A46BFA7D1E22E7B"/>
          </w:pPr>
          <w:r>
            <w:rPr>
              <w:rStyle w:val="placeholder1Char"/>
              <w:rFonts w:hint="eastAsia"/>
            </w:rPr>
            <w:t>____________</w:t>
          </w:r>
        </w:p>
      </w:docPartBody>
    </w:docPart>
    <w:docPart>
      <w:docPartPr>
        <w:name w:val="F30B8A95133D4054968FF1BC9940AF4F"/>
        <w:category>
          <w:name w:val="常规"/>
          <w:gallery w:val="placeholder"/>
        </w:category>
        <w:types>
          <w:type w:val="bbPlcHdr"/>
        </w:types>
        <w:behaviors>
          <w:behavior w:val="content"/>
        </w:behaviors>
        <w:guid w:val="{D7472E8A-AE4F-498E-B2AC-14777AD3E4A8}"/>
      </w:docPartPr>
      <w:docPartBody>
        <w:p w:rsidR="005F03CE" w:rsidRDefault="003C541B" w:rsidP="003C541B">
          <w:pPr>
            <w:pStyle w:val="F30B8A95133D4054968FF1BC9940AF4F"/>
          </w:pPr>
          <w:r>
            <w:rPr>
              <w:rStyle w:val="placeholder1Char"/>
              <w:rFonts w:hint="eastAsia"/>
            </w:rPr>
            <w:t>____________</w:t>
          </w:r>
        </w:p>
      </w:docPartBody>
    </w:docPart>
    <w:docPart>
      <w:docPartPr>
        <w:name w:val="697DA6AFEA114D9E84F8042B2547BEF7"/>
        <w:category>
          <w:name w:val="常规"/>
          <w:gallery w:val="placeholder"/>
        </w:category>
        <w:types>
          <w:type w:val="bbPlcHdr"/>
        </w:types>
        <w:behaviors>
          <w:behavior w:val="content"/>
        </w:behaviors>
        <w:guid w:val="{9DA1670D-2016-4466-B602-522B4D5BF5F8}"/>
      </w:docPartPr>
      <w:docPartBody>
        <w:p w:rsidR="005F03CE" w:rsidRDefault="003C541B" w:rsidP="003C541B">
          <w:pPr>
            <w:pStyle w:val="697DA6AFEA114D9E84F8042B2547BEF7"/>
          </w:pPr>
          <w:r>
            <w:rPr>
              <w:rStyle w:val="placeholder1Char"/>
              <w:rFonts w:hint="eastAsia"/>
            </w:rPr>
            <w:t>____________</w:t>
          </w:r>
        </w:p>
      </w:docPartBody>
    </w:docPart>
    <w:docPart>
      <w:docPartPr>
        <w:name w:val="BF9073B8D1014590A00CDC91F21C79B0"/>
        <w:category>
          <w:name w:val="常规"/>
          <w:gallery w:val="placeholder"/>
        </w:category>
        <w:types>
          <w:type w:val="bbPlcHdr"/>
        </w:types>
        <w:behaviors>
          <w:behavior w:val="content"/>
        </w:behaviors>
        <w:guid w:val="{9B1B5DCC-9979-4B2B-ADFE-0DB308B1606E}"/>
      </w:docPartPr>
      <w:docPartBody>
        <w:p w:rsidR="005F03CE" w:rsidRDefault="003C541B" w:rsidP="003C541B">
          <w:pPr>
            <w:pStyle w:val="BF9073B8D1014590A00CDC91F21C79B0"/>
          </w:pPr>
          <w:r>
            <w:rPr>
              <w:rStyle w:val="placeholder1Char"/>
              <w:rFonts w:hint="eastAsia"/>
            </w:rPr>
            <w:t>____________</w:t>
          </w:r>
        </w:p>
      </w:docPartBody>
    </w:docPart>
    <w:docPart>
      <w:docPartPr>
        <w:name w:val="0F5158D7D5CB449BACF00A0ABA15B07A"/>
        <w:category>
          <w:name w:val="常规"/>
          <w:gallery w:val="placeholder"/>
        </w:category>
        <w:types>
          <w:type w:val="bbPlcHdr"/>
        </w:types>
        <w:behaviors>
          <w:behavior w:val="content"/>
        </w:behaviors>
        <w:guid w:val="{0048B4FC-CAB6-4D9D-A78A-E3A4DF05D0FB}"/>
      </w:docPartPr>
      <w:docPartBody>
        <w:p w:rsidR="005F03CE" w:rsidRDefault="003C541B" w:rsidP="003C541B">
          <w:pPr>
            <w:pStyle w:val="0F5158D7D5CB449BACF00A0ABA15B07A"/>
          </w:pPr>
          <w:r>
            <w:rPr>
              <w:rStyle w:val="placeholder1Char"/>
              <w:rFonts w:hint="eastAsia"/>
            </w:rPr>
            <w:t>____________</w:t>
          </w:r>
        </w:p>
      </w:docPartBody>
    </w:docPart>
    <w:docPart>
      <w:docPartPr>
        <w:name w:val="76E1A2EA03FF47429A911CCCE6553F78"/>
        <w:category>
          <w:name w:val="常规"/>
          <w:gallery w:val="placeholder"/>
        </w:category>
        <w:types>
          <w:type w:val="bbPlcHdr"/>
        </w:types>
        <w:behaviors>
          <w:behavior w:val="content"/>
        </w:behaviors>
        <w:guid w:val="{3A590F34-0D31-4CEB-8658-7B671FDC92F6}"/>
      </w:docPartPr>
      <w:docPartBody>
        <w:p w:rsidR="005F03CE" w:rsidRDefault="003C541B" w:rsidP="003C541B">
          <w:pPr>
            <w:pStyle w:val="76E1A2EA03FF47429A911CCCE6553F78"/>
          </w:pPr>
          <w:r>
            <w:rPr>
              <w:rStyle w:val="placeholder1Char"/>
              <w:rFonts w:hint="eastAsia"/>
            </w:rPr>
            <w:t>____________</w:t>
          </w:r>
        </w:p>
      </w:docPartBody>
    </w:docPart>
    <w:docPart>
      <w:docPartPr>
        <w:name w:val="9D9A15918319462490CB753AFF1708F9"/>
        <w:category>
          <w:name w:val="常规"/>
          <w:gallery w:val="placeholder"/>
        </w:category>
        <w:types>
          <w:type w:val="bbPlcHdr"/>
        </w:types>
        <w:behaviors>
          <w:behavior w:val="content"/>
        </w:behaviors>
        <w:guid w:val="{186F8FB5-22F7-41D9-851E-D7A26D31A9D1}"/>
      </w:docPartPr>
      <w:docPartBody>
        <w:p w:rsidR="005F03CE" w:rsidRDefault="003C541B" w:rsidP="003C541B">
          <w:pPr>
            <w:pStyle w:val="9D9A15918319462490CB753AFF1708F9"/>
          </w:pPr>
          <w:r>
            <w:rPr>
              <w:rStyle w:val="placeholder1Char"/>
              <w:rFonts w:hint="eastAsia"/>
            </w:rPr>
            <w:t>____________</w:t>
          </w:r>
        </w:p>
      </w:docPartBody>
    </w:docPart>
    <w:docPart>
      <w:docPartPr>
        <w:name w:val="232B7FA6EA334F4DAF50BFDE502296FF"/>
        <w:category>
          <w:name w:val="常规"/>
          <w:gallery w:val="placeholder"/>
        </w:category>
        <w:types>
          <w:type w:val="bbPlcHdr"/>
        </w:types>
        <w:behaviors>
          <w:behavior w:val="content"/>
        </w:behaviors>
        <w:guid w:val="{AD8569FB-EDB9-4E5D-A7D6-8B1D5351B2FF}"/>
      </w:docPartPr>
      <w:docPartBody>
        <w:p w:rsidR="005F03CE" w:rsidRDefault="003C541B" w:rsidP="003C541B">
          <w:pPr>
            <w:pStyle w:val="232B7FA6EA334F4DAF50BFDE502296FF"/>
          </w:pPr>
          <w:r>
            <w:rPr>
              <w:rStyle w:val="placeholder1Char"/>
              <w:rFonts w:hint="eastAsia"/>
            </w:rPr>
            <w:t>____________</w:t>
          </w:r>
        </w:p>
      </w:docPartBody>
    </w:docPart>
    <w:docPart>
      <w:docPartPr>
        <w:name w:val="D1479F53858A461EBAEDD25CE446B420"/>
        <w:category>
          <w:name w:val="常规"/>
          <w:gallery w:val="placeholder"/>
        </w:category>
        <w:types>
          <w:type w:val="bbPlcHdr"/>
        </w:types>
        <w:behaviors>
          <w:behavior w:val="content"/>
        </w:behaviors>
        <w:guid w:val="{E5DFB2C3-D3D3-4F69-B407-E3CE4C0C4E9B}"/>
      </w:docPartPr>
      <w:docPartBody>
        <w:p w:rsidR="005F03CE" w:rsidRDefault="003C541B" w:rsidP="003C541B">
          <w:pPr>
            <w:pStyle w:val="D1479F53858A461EBAEDD25CE446B420"/>
          </w:pPr>
          <w:r>
            <w:rPr>
              <w:rStyle w:val="placeholder1Char"/>
              <w:rFonts w:hint="eastAsia"/>
            </w:rPr>
            <w:t>____________</w:t>
          </w:r>
        </w:p>
      </w:docPartBody>
    </w:docPart>
    <w:docPart>
      <w:docPartPr>
        <w:name w:val="6E6D5213B2D8400D9BA82BB4609AA014"/>
        <w:category>
          <w:name w:val="常规"/>
          <w:gallery w:val="placeholder"/>
        </w:category>
        <w:types>
          <w:type w:val="bbPlcHdr"/>
        </w:types>
        <w:behaviors>
          <w:behavior w:val="content"/>
        </w:behaviors>
        <w:guid w:val="{5D2AB3AF-1E66-4FB0-9E92-3AA496CBBD91}"/>
      </w:docPartPr>
      <w:docPartBody>
        <w:p w:rsidR="005F03CE" w:rsidRDefault="003C541B" w:rsidP="003C541B">
          <w:pPr>
            <w:pStyle w:val="6E6D5213B2D8400D9BA82BB4609AA014"/>
          </w:pPr>
          <w:r>
            <w:rPr>
              <w:rStyle w:val="placeholder1Char"/>
              <w:rFonts w:hint="eastAsia"/>
            </w:rPr>
            <w:t>____________</w:t>
          </w:r>
        </w:p>
      </w:docPartBody>
    </w:docPart>
    <w:docPart>
      <w:docPartPr>
        <w:name w:val="B686B2C8B24244D998BB01BD19B4C0DC"/>
        <w:category>
          <w:name w:val="常规"/>
          <w:gallery w:val="placeholder"/>
        </w:category>
        <w:types>
          <w:type w:val="bbPlcHdr"/>
        </w:types>
        <w:behaviors>
          <w:behavior w:val="content"/>
        </w:behaviors>
        <w:guid w:val="{C681A45E-3F1A-417F-8E80-0F55502477D1}"/>
      </w:docPartPr>
      <w:docPartBody>
        <w:p w:rsidR="005F03CE" w:rsidRDefault="003C541B" w:rsidP="003C541B">
          <w:pPr>
            <w:pStyle w:val="B686B2C8B24244D998BB01BD19B4C0DC"/>
          </w:pPr>
          <w:r>
            <w:rPr>
              <w:rStyle w:val="placeholder1Char"/>
              <w:rFonts w:hint="eastAsia"/>
            </w:rPr>
            <w:t>____________</w:t>
          </w:r>
        </w:p>
      </w:docPartBody>
    </w:docPart>
    <w:docPart>
      <w:docPartPr>
        <w:name w:val="06295862592040F789BC0BE5037AF8E0"/>
        <w:category>
          <w:name w:val="常规"/>
          <w:gallery w:val="placeholder"/>
        </w:category>
        <w:types>
          <w:type w:val="bbPlcHdr"/>
        </w:types>
        <w:behaviors>
          <w:behavior w:val="content"/>
        </w:behaviors>
        <w:guid w:val="{F69B39E5-6878-4623-B942-D4992ACF4E10}"/>
      </w:docPartPr>
      <w:docPartBody>
        <w:p w:rsidR="005F03CE" w:rsidRDefault="003C541B" w:rsidP="003C541B">
          <w:pPr>
            <w:pStyle w:val="06295862592040F789BC0BE5037AF8E0"/>
          </w:pPr>
          <w:r>
            <w:rPr>
              <w:rStyle w:val="placeholder1Char"/>
              <w:rFonts w:hint="eastAsia"/>
            </w:rPr>
            <w:t>____________</w:t>
          </w:r>
        </w:p>
      </w:docPartBody>
    </w:docPart>
    <w:docPart>
      <w:docPartPr>
        <w:name w:val="14D1F226900B4BA59BED497C0217D00F"/>
        <w:category>
          <w:name w:val="常规"/>
          <w:gallery w:val="placeholder"/>
        </w:category>
        <w:types>
          <w:type w:val="bbPlcHdr"/>
        </w:types>
        <w:behaviors>
          <w:behavior w:val="content"/>
        </w:behaviors>
        <w:guid w:val="{AB5D3F9E-3626-4AC7-BD67-3521CF2C4F29}"/>
      </w:docPartPr>
      <w:docPartBody>
        <w:p w:rsidR="005F03CE" w:rsidRDefault="003C541B" w:rsidP="003C541B">
          <w:pPr>
            <w:pStyle w:val="14D1F226900B4BA59BED497C0217D00F"/>
          </w:pPr>
          <w:r>
            <w:rPr>
              <w:rStyle w:val="placeholder1Char"/>
              <w:rFonts w:hint="eastAsia"/>
            </w:rPr>
            <w:t>____________</w:t>
          </w:r>
        </w:p>
      </w:docPartBody>
    </w:docPart>
    <w:docPart>
      <w:docPartPr>
        <w:name w:val="559D5C4C8D444AC7812BB06B0366F532"/>
        <w:category>
          <w:name w:val="常规"/>
          <w:gallery w:val="placeholder"/>
        </w:category>
        <w:types>
          <w:type w:val="bbPlcHdr"/>
        </w:types>
        <w:behaviors>
          <w:behavior w:val="content"/>
        </w:behaviors>
        <w:guid w:val="{6C9C0BD4-1DBF-42BF-B12C-312445193771}"/>
      </w:docPartPr>
      <w:docPartBody>
        <w:p w:rsidR="005F03CE" w:rsidRDefault="003C541B" w:rsidP="003C541B">
          <w:pPr>
            <w:pStyle w:val="559D5C4C8D444AC7812BB06B0366F532"/>
          </w:pPr>
          <w:r>
            <w:rPr>
              <w:rStyle w:val="placeholder1Char"/>
              <w:rFonts w:hint="eastAsia"/>
            </w:rPr>
            <w:t>____________</w:t>
          </w:r>
        </w:p>
      </w:docPartBody>
    </w:docPart>
    <w:docPart>
      <w:docPartPr>
        <w:name w:val="57C16F3F5CA74A8F8C483CA7EFC99263"/>
        <w:category>
          <w:name w:val="常规"/>
          <w:gallery w:val="placeholder"/>
        </w:category>
        <w:types>
          <w:type w:val="bbPlcHdr"/>
        </w:types>
        <w:behaviors>
          <w:behavior w:val="content"/>
        </w:behaviors>
        <w:guid w:val="{0E16550C-F7B1-4413-AEE1-FC2BD5B427A0}"/>
      </w:docPartPr>
      <w:docPartBody>
        <w:p w:rsidR="005F03CE" w:rsidRDefault="003C541B" w:rsidP="003C541B">
          <w:pPr>
            <w:pStyle w:val="57C16F3F5CA74A8F8C483CA7EFC99263"/>
          </w:pPr>
          <w:r>
            <w:rPr>
              <w:rStyle w:val="placeholder1Char"/>
              <w:rFonts w:hint="eastAsia"/>
            </w:rPr>
            <w:t>____________</w:t>
          </w:r>
        </w:p>
      </w:docPartBody>
    </w:docPart>
    <w:docPart>
      <w:docPartPr>
        <w:name w:val="717C2AB64023433DB36DB0CFC2706FC9"/>
        <w:category>
          <w:name w:val="常规"/>
          <w:gallery w:val="placeholder"/>
        </w:category>
        <w:types>
          <w:type w:val="bbPlcHdr"/>
        </w:types>
        <w:behaviors>
          <w:behavior w:val="content"/>
        </w:behaviors>
        <w:guid w:val="{A92EB732-E9F3-446D-907C-CCAF9096AB46}"/>
      </w:docPartPr>
      <w:docPartBody>
        <w:p w:rsidR="005F03CE" w:rsidRDefault="003C541B" w:rsidP="003C541B">
          <w:pPr>
            <w:pStyle w:val="717C2AB64023433DB36DB0CFC2706FC9"/>
          </w:pPr>
          <w:r>
            <w:rPr>
              <w:rStyle w:val="placeholder1Char"/>
              <w:rFonts w:hint="eastAsia"/>
            </w:rPr>
            <w:t>____________</w:t>
          </w:r>
        </w:p>
      </w:docPartBody>
    </w:docPart>
    <w:docPart>
      <w:docPartPr>
        <w:name w:val="5D3B6A64178B4868A6ECB07DD0423948"/>
        <w:category>
          <w:name w:val="常规"/>
          <w:gallery w:val="placeholder"/>
        </w:category>
        <w:types>
          <w:type w:val="bbPlcHdr"/>
        </w:types>
        <w:behaviors>
          <w:behavior w:val="content"/>
        </w:behaviors>
        <w:guid w:val="{D0C89C9A-EA89-41F2-B49E-D4F31ED3D3E2}"/>
      </w:docPartPr>
      <w:docPartBody>
        <w:p w:rsidR="005F03CE" w:rsidRDefault="003C541B" w:rsidP="003C541B">
          <w:pPr>
            <w:pStyle w:val="5D3B6A64178B4868A6ECB07DD0423948"/>
          </w:pPr>
          <w:r>
            <w:rPr>
              <w:rStyle w:val="placeholder1Char"/>
              <w:rFonts w:hint="eastAsia"/>
            </w:rPr>
            <w:t>____________</w:t>
          </w:r>
        </w:p>
      </w:docPartBody>
    </w:docPart>
    <w:docPart>
      <w:docPartPr>
        <w:name w:val="5FE6623861C54BC98BD3F708EA73F447"/>
        <w:category>
          <w:name w:val="常规"/>
          <w:gallery w:val="placeholder"/>
        </w:category>
        <w:types>
          <w:type w:val="bbPlcHdr"/>
        </w:types>
        <w:behaviors>
          <w:behavior w:val="content"/>
        </w:behaviors>
        <w:guid w:val="{4B356B49-F23C-4E3F-8500-AD06700CED33}"/>
      </w:docPartPr>
      <w:docPartBody>
        <w:p w:rsidR="005F03CE" w:rsidRDefault="003C541B" w:rsidP="003C541B">
          <w:pPr>
            <w:pStyle w:val="5FE6623861C54BC98BD3F708EA73F447"/>
          </w:pPr>
          <w:r>
            <w:rPr>
              <w:rStyle w:val="placeholder1Char"/>
              <w:rFonts w:hint="eastAsia"/>
            </w:rPr>
            <w:t>____________</w:t>
          </w:r>
        </w:p>
      </w:docPartBody>
    </w:docPart>
    <w:docPart>
      <w:docPartPr>
        <w:name w:val="EBF34AE2F5104586BBAEF2404EB74E02"/>
        <w:category>
          <w:name w:val="常规"/>
          <w:gallery w:val="placeholder"/>
        </w:category>
        <w:types>
          <w:type w:val="bbPlcHdr"/>
        </w:types>
        <w:behaviors>
          <w:behavior w:val="content"/>
        </w:behaviors>
        <w:guid w:val="{BE662FBF-DA65-4032-B2BE-DED498C302CE}"/>
      </w:docPartPr>
      <w:docPartBody>
        <w:p w:rsidR="005F03CE" w:rsidRDefault="003C541B" w:rsidP="003C541B">
          <w:pPr>
            <w:pStyle w:val="EBF34AE2F5104586BBAEF2404EB74E02"/>
          </w:pPr>
          <w:r>
            <w:rPr>
              <w:rStyle w:val="placeholder1Char"/>
              <w:rFonts w:hint="eastAsia"/>
            </w:rPr>
            <w:t>____________</w:t>
          </w:r>
        </w:p>
      </w:docPartBody>
    </w:docPart>
    <w:docPart>
      <w:docPartPr>
        <w:name w:val="470316AF47E74B86A77F689F75611DCD"/>
        <w:category>
          <w:name w:val="常规"/>
          <w:gallery w:val="placeholder"/>
        </w:category>
        <w:types>
          <w:type w:val="bbPlcHdr"/>
        </w:types>
        <w:behaviors>
          <w:behavior w:val="content"/>
        </w:behaviors>
        <w:guid w:val="{9488F3E1-07C7-4464-9CB5-D11C147EA790}"/>
      </w:docPartPr>
      <w:docPartBody>
        <w:p w:rsidR="005F03CE" w:rsidRDefault="003C541B" w:rsidP="003C541B">
          <w:pPr>
            <w:pStyle w:val="470316AF47E74B86A77F689F75611DCD"/>
          </w:pPr>
          <w:r>
            <w:rPr>
              <w:rStyle w:val="placeholder1Char"/>
              <w:rFonts w:hint="eastAsia"/>
            </w:rPr>
            <w:t>____________</w:t>
          </w:r>
        </w:p>
      </w:docPartBody>
    </w:docPart>
    <w:docPart>
      <w:docPartPr>
        <w:name w:val="F4BFC97EF0F247A2ACF3AEB1066C5C90"/>
        <w:category>
          <w:name w:val="常规"/>
          <w:gallery w:val="placeholder"/>
        </w:category>
        <w:types>
          <w:type w:val="bbPlcHdr"/>
        </w:types>
        <w:behaviors>
          <w:behavior w:val="content"/>
        </w:behaviors>
        <w:guid w:val="{ACBC3FE3-3783-44A5-884F-6F0471E6F361}"/>
      </w:docPartPr>
      <w:docPartBody>
        <w:p w:rsidR="005F03CE" w:rsidRDefault="003C541B" w:rsidP="003C541B">
          <w:pPr>
            <w:pStyle w:val="F4BFC97EF0F247A2ACF3AEB1066C5C90"/>
          </w:pPr>
          <w:r>
            <w:rPr>
              <w:rStyle w:val="placeholder1Char"/>
              <w:rFonts w:hint="eastAsia"/>
            </w:rPr>
            <w:t>____________</w:t>
          </w:r>
        </w:p>
      </w:docPartBody>
    </w:docPart>
    <w:docPart>
      <w:docPartPr>
        <w:name w:val="E162E0ED52E64D1C81B0D2947E75D7D9"/>
        <w:category>
          <w:name w:val="常规"/>
          <w:gallery w:val="placeholder"/>
        </w:category>
        <w:types>
          <w:type w:val="bbPlcHdr"/>
        </w:types>
        <w:behaviors>
          <w:behavior w:val="content"/>
        </w:behaviors>
        <w:guid w:val="{3451AFEA-CAFC-4C70-AFF6-9966562A4250}"/>
      </w:docPartPr>
      <w:docPartBody>
        <w:p w:rsidR="005F03CE" w:rsidRDefault="003C541B" w:rsidP="003C541B">
          <w:pPr>
            <w:pStyle w:val="E162E0ED52E64D1C81B0D2947E75D7D9"/>
          </w:pPr>
          <w:r>
            <w:rPr>
              <w:rStyle w:val="placeholder1Char"/>
              <w:rFonts w:hint="eastAsia"/>
            </w:rPr>
            <w:t>____________</w:t>
          </w:r>
        </w:p>
      </w:docPartBody>
    </w:docPart>
    <w:docPart>
      <w:docPartPr>
        <w:name w:val="E18365E3BA3F4B16A9475B43062F5FBF"/>
        <w:category>
          <w:name w:val="常规"/>
          <w:gallery w:val="placeholder"/>
        </w:category>
        <w:types>
          <w:type w:val="bbPlcHdr"/>
        </w:types>
        <w:behaviors>
          <w:behavior w:val="content"/>
        </w:behaviors>
        <w:guid w:val="{EC06406E-DFDD-4D94-A0CE-DEFFFE047CD5}"/>
      </w:docPartPr>
      <w:docPartBody>
        <w:p w:rsidR="005F03CE" w:rsidRDefault="003C541B" w:rsidP="003C541B">
          <w:pPr>
            <w:pStyle w:val="E18365E3BA3F4B16A9475B43062F5FBF"/>
          </w:pPr>
          <w:r>
            <w:rPr>
              <w:rStyle w:val="placeholder1Char"/>
              <w:rFonts w:hint="eastAsia"/>
            </w:rPr>
            <w:t>____________</w:t>
          </w:r>
        </w:p>
      </w:docPartBody>
    </w:docPart>
    <w:docPart>
      <w:docPartPr>
        <w:name w:val="EF9258A6CBC84B909F90B59AA64068D7"/>
        <w:category>
          <w:name w:val="常规"/>
          <w:gallery w:val="placeholder"/>
        </w:category>
        <w:types>
          <w:type w:val="bbPlcHdr"/>
        </w:types>
        <w:behaviors>
          <w:behavior w:val="content"/>
        </w:behaviors>
        <w:guid w:val="{83F5D14D-56F8-4D8B-B876-58C228159051}"/>
      </w:docPartPr>
      <w:docPartBody>
        <w:p w:rsidR="005F03CE" w:rsidRDefault="003C541B" w:rsidP="003C541B">
          <w:pPr>
            <w:pStyle w:val="EF9258A6CBC84B909F90B59AA64068D7"/>
          </w:pPr>
          <w:r>
            <w:rPr>
              <w:rStyle w:val="placeholder1Char"/>
              <w:rFonts w:hint="eastAsia"/>
            </w:rPr>
            <w:t>____________</w:t>
          </w:r>
        </w:p>
      </w:docPartBody>
    </w:docPart>
    <w:docPart>
      <w:docPartPr>
        <w:name w:val="D5717E6E87F447049541533B96A59CEF"/>
        <w:category>
          <w:name w:val="常规"/>
          <w:gallery w:val="placeholder"/>
        </w:category>
        <w:types>
          <w:type w:val="bbPlcHdr"/>
        </w:types>
        <w:behaviors>
          <w:behavior w:val="content"/>
        </w:behaviors>
        <w:guid w:val="{9C0D6C9B-E6CE-4104-B84F-331E0891AF93}"/>
      </w:docPartPr>
      <w:docPartBody>
        <w:p w:rsidR="005F03CE" w:rsidRDefault="003C541B" w:rsidP="003C541B">
          <w:pPr>
            <w:pStyle w:val="D5717E6E87F447049541533B96A59CEF"/>
          </w:pPr>
          <w:r>
            <w:rPr>
              <w:rStyle w:val="placeholder1Char"/>
              <w:rFonts w:hint="eastAsia"/>
            </w:rPr>
            <w:t>____________</w:t>
          </w:r>
        </w:p>
      </w:docPartBody>
    </w:docPart>
    <w:docPart>
      <w:docPartPr>
        <w:name w:val="CC5B8AD703B5495AB80B92756A2B9630"/>
        <w:category>
          <w:name w:val="常规"/>
          <w:gallery w:val="placeholder"/>
        </w:category>
        <w:types>
          <w:type w:val="bbPlcHdr"/>
        </w:types>
        <w:behaviors>
          <w:behavior w:val="content"/>
        </w:behaviors>
        <w:guid w:val="{6C6BA0DC-2598-479A-86BD-364BCCF027D1}"/>
      </w:docPartPr>
      <w:docPartBody>
        <w:p w:rsidR="005F03CE" w:rsidRDefault="003C541B" w:rsidP="003C541B">
          <w:pPr>
            <w:pStyle w:val="CC5B8AD703B5495AB80B92756A2B9630"/>
          </w:pPr>
          <w:r>
            <w:rPr>
              <w:rStyle w:val="placeholder1Char"/>
              <w:rFonts w:hint="eastAsia"/>
            </w:rPr>
            <w:t>____________</w:t>
          </w:r>
        </w:p>
      </w:docPartBody>
    </w:docPart>
    <w:docPart>
      <w:docPartPr>
        <w:name w:val="D80417F230D64C9F944CE67014C6D7CE"/>
        <w:category>
          <w:name w:val="常规"/>
          <w:gallery w:val="placeholder"/>
        </w:category>
        <w:types>
          <w:type w:val="bbPlcHdr"/>
        </w:types>
        <w:behaviors>
          <w:behavior w:val="content"/>
        </w:behaviors>
        <w:guid w:val="{9F11C479-FEAB-41F8-BDA6-0A27565F7BFB}"/>
      </w:docPartPr>
      <w:docPartBody>
        <w:p w:rsidR="005F03CE" w:rsidRDefault="003C541B" w:rsidP="003C541B">
          <w:pPr>
            <w:pStyle w:val="D80417F230D64C9F944CE67014C6D7CE"/>
          </w:pPr>
          <w:r>
            <w:rPr>
              <w:rStyle w:val="placeholder1Char"/>
              <w:rFonts w:hint="eastAsia"/>
            </w:rPr>
            <w:t>____________</w:t>
          </w:r>
        </w:p>
      </w:docPartBody>
    </w:docPart>
    <w:docPart>
      <w:docPartPr>
        <w:name w:val="EFE8EE4CFA3D41B2B3BE4DB96F174425"/>
        <w:category>
          <w:name w:val="常规"/>
          <w:gallery w:val="placeholder"/>
        </w:category>
        <w:types>
          <w:type w:val="bbPlcHdr"/>
        </w:types>
        <w:behaviors>
          <w:behavior w:val="content"/>
        </w:behaviors>
        <w:guid w:val="{FEBCBBC4-048E-407C-8C48-312367ECCBE7}"/>
      </w:docPartPr>
      <w:docPartBody>
        <w:p w:rsidR="005F03CE" w:rsidRDefault="003C541B" w:rsidP="003C541B">
          <w:pPr>
            <w:pStyle w:val="EFE8EE4CFA3D41B2B3BE4DB96F174425"/>
          </w:pPr>
          <w:r>
            <w:rPr>
              <w:rStyle w:val="placeholder1Char"/>
              <w:rFonts w:hint="eastAsia"/>
            </w:rPr>
            <w:t>____________</w:t>
          </w:r>
        </w:p>
      </w:docPartBody>
    </w:docPart>
    <w:docPart>
      <w:docPartPr>
        <w:name w:val="00715DEEAE654135B303E64FB4D18678"/>
        <w:category>
          <w:name w:val="常规"/>
          <w:gallery w:val="placeholder"/>
        </w:category>
        <w:types>
          <w:type w:val="bbPlcHdr"/>
        </w:types>
        <w:behaviors>
          <w:behavior w:val="content"/>
        </w:behaviors>
        <w:guid w:val="{3100DE88-7C9E-4BC2-BA18-CBCC5C2673FD}"/>
      </w:docPartPr>
      <w:docPartBody>
        <w:p w:rsidR="005F03CE" w:rsidRDefault="003C541B" w:rsidP="003C541B">
          <w:pPr>
            <w:pStyle w:val="00715DEEAE654135B303E64FB4D18678"/>
          </w:pPr>
          <w:r>
            <w:rPr>
              <w:rStyle w:val="placeholder1Char"/>
              <w:rFonts w:hint="eastAsia"/>
            </w:rPr>
            <w:t>____________</w:t>
          </w:r>
        </w:p>
      </w:docPartBody>
    </w:docPart>
    <w:docPart>
      <w:docPartPr>
        <w:name w:val="60E37A601B2F4D40ADAB844A422A657A"/>
        <w:category>
          <w:name w:val="常规"/>
          <w:gallery w:val="placeholder"/>
        </w:category>
        <w:types>
          <w:type w:val="bbPlcHdr"/>
        </w:types>
        <w:behaviors>
          <w:behavior w:val="content"/>
        </w:behaviors>
        <w:guid w:val="{CFC786CC-F178-4DD6-AA55-154BAE1DD357}"/>
      </w:docPartPr>
      <w:docPartBody>
        <w:p w:rsidR="005F03CE" w:rsidRDefault="003C541B" w:rsidP="003C541B">
          <w:pPr>
            <w:pStyle w:val="60E37A601B2F4D40ADAB844A422A657A"/>
          </w:pPr>
          <w:r>
            <w:rPr>
              <w:rStyle w:val="placeholder1Char"/>
              <w:rFonts w:hint="eastAsia"/>
            </w:rPr>
            <w:t>____________</w:t>
          </w:r>
        </w:p>
      </w:docPartBody>
    </w:docPart>
    <w:docPart>
      <w:docPartPr>
        <w:name w:val="49259F7C600244C8A2822590A01D0265"/>
        <w:category>
          <w:name w:val="常规"/>
          <w:gallery w:val="placeholder"/>
        </w:category>
        <w:types>
          <w:type w:val="bbPlcHdr"/>
        </w:types>
        <w:behaviors>
          <w:behavior w:val="content"/>
        </w:behaviors>
        <w:guid w:val="{A5ADF8B1-5E67-4FB7-A744-A0A5C5009E7F}"/>
      </w:docPartPr>
      <w:docPartBody>
        <w:p w:rsidR="005F03CE" w:rsidRDefault="003C541B" w:rsidP="003C541B">
          <w:pPr>
            <w:pStyle w:val="49259F7C600244C8A2822590A01D0265"/>
          </w:pPr>
          <w:r>
            <w:rPr>
              <w:rStyle w:val="placeholder1Char"/>
              <w:rFonts w:hint="eastAsia"/>
            </w:rPr>
            <w:t>____________</w:t>
          </w:r>
        </w:p>
      </w:docPartBody>
    </w:docPart>
    <w:docPart>
      <w:docPartPr>
        <w:name w:val="1947C980ACE14F37A5D268F2A322DC0A"/>
        <w:category>
          <w:name w:val="常规"/>
          <w:gallery w:val="placeholder"/>
        </w:category>
        <w:types>
          <w:type w:val="bbPlcHdr"/>
        </w:types>
        <w:behaviors>
          <w:behavior w:val="content"/>
        </w:behaviors>
        <w:guid w:val="{48579A25-C167-4911-9E4A-EDCAECD680CA}"/>
      </w:docPartPr>
      <w:docPartBody>
        <w:p w:rsidR="005F03CE" w:rsidRDefault="003C541B" w:rsidP="003C541B">
          <w:pPr>
            <w:pStyle w:val="1947C980ACE14F37A5D268F2A322DC0A"/>
          </w:pPr>
          <w:r>
            <w:rPr>
              <w:rStyle w:val="placeholder1Char"/>
              <w:rFonts w:hint="eastAsia"/>
            </w:rPr>
            <w:t>____________</w:t>
          </w:r>
        </w:p>
      </w:docPartBody>
    </w:docPart>
    <w:docPart>
      <w:docPartPr>
        <w:name w:val="87E96DAB9B8346C8991C7D400BDE0D1E"/>
        <w:category>
          <w:name w:val="常规"/>
          <w:gallery w:val="placeholder"/>
        </w:category>
        <w:types>
          <w:type w:val="bbPlcHdr"/>
        </w:types>
        <w:behaviors>
          <w:behavior w:val="content"/>
        </w:behaviors>
        <w:guid w:val="{681A3A4E-99D9-4C4F-8057-302498A7A139}"/>
      </w:docPartPr>
      <w:docPartBody>
        <w:p w:rsidR="005F03CE" w:rsidRDefault="003C541B" w:rsidP="003C541B">
          <w:pPr>
            <w:pStyle w:val="87E96DAB9B8346C8991C7D400BDE0D1E"/>
          </w:pPr>
          <w:r>
            <w:rPr>
              <w:rStyle w:val="placeholder1Char"/>
              <w:rFonts w:hint="eastAsia"/>
            </w:rPr>
            <w:t>____________</w:t>
          </w:r>
        </w:p>
      </w:docPartBody>
    </w:docPart>
    <w:docPart>
      <w:docPartPr>
        <w:name w:val="0F0F8C87D4AF407481FFAF453F5E1A9A"/>
        <w:category>
          <w:name w:val="常规"/>
          <w:gallery w:val="placeholder"/>
        </w:category>
        <w:types>
          <w:type w:val="bbPlcHdr"/>
        </w:types>
        <w:behaviors>
          <w:behavior w:val="content"/>
        </w:behaviors>
        <w:guid w:val="{583B8F7A-14D8-4CBE-8AD9-CA0C121E9D91}"/>
      </w:docPartPr>
      <w:docPartBody>
        <w:p w:rsidR="005F03CE" w:rsidRDefault="003C541B" w:rsidP="003C541B">
          <w:pPr>
            <w:pStyle w:val="0F0F8C87D4AF407481FFAF453F5E1A9A"/>
          </w:pPr>
          <w:r>
            <w:rPr>
              <w:rStyle w:val="placeholder1Char"/>
              <w:rFonts w:hint="eastAsia"/>
            </w:rPr>
            <w:t>____________</w:t>
          </w:r>
        </w:p>
      </w:docPartBody>
    </w:docPart>
    <w:docPart>
      <w:docPartPr>
        <w:name w:val="A0B4654734DC4BE1ACBDAC9D75343988"/>
        <w:category>
          <w:name w:val="常规"/>
          <w:gallery w:val="placeholder"/>
        </w:category>
        <w:types>
          <w:type w:val="bbPlcHdr"/>
        </w:types>
        <w:behaviors>
          <w:behavior w:val="content"/>
        </w:behaviors>
        <w:guid w:val="{11128972-B7BA-47DF-B284-C6FD07FFD835}"/>
      </w:docPartPr>
      <w:docPartBody>
        <w:p w:rsidR="005F03CE" w:rsidRDefault="003C541B" w:rsidP="003C541B">
          <w:pPr>
            <w:pStyle w:val="A0B4654734DC4BE1ACBDAC9D75343988"/>
          </w:pPr>
          <w:r>
            <w:rPr>
              <w:rStyle w:val="placeholder1Char"/>
              <w:rFonts w:hint="eastAsia"/>
            </w:rPr>
            <w:t>____________</w:t>
          </w:r>
        </w:p>
      </w:docPartBody>
    </w:docPart>
    <w:docPart>
      <w:docPartPr>
        <w:name w:val="A331A37121CB48B283EBC851D1534A26"/>
        <w:category>
          <w:name w:val="常规"/>
          <w:gallery w:val="placeholder"/>
        </w:category>
        <w:types>
          <w:type w:val="bbPlcHdr"/>
        </w:types>
        <w:behaviors>
          <w:behavior w:val="content"/>
        </w:behaviors>
        <w:guid w:val="{AED40D82-8CE0-4C2A-AB1B-19945F1712D1}"/>
      </w:docPartPr>
      <w:docPartBody>
        <w:p w:rsidR="005F03CE" w:rsidRDefault="003C541B" w:rsidP="003C541B">
          <w:pPr>
            <w:pStyle w:val="A331A37121CB48B283EBC851D1534A26"/>
          </w:pPr>
          <w:r>
            <w:rPr>
              <w:rStyle w:val="placeholder1Char"/>
              <w:rFonts w:hint="eastAsia"/>
            </w:rPr>
            <w:t>____________</w:t>
          </w:r>
        </w:p>
      </w:docPartBody>
    </w:docPart>
    <w:docPart>
      <w:docPartPr>
        <w:name w:val="CEE47A9022574EDF93E8CF090DCF928D"/>
        <w:category>
          <w:name w:val="常规"/>
          <w:gallery w:val="placeholder"/>
        </w:category>
        <w:types>
          <w:type w:val="bbPlcHdr"/>
        </w:types>
        <w:behaviors>
          <w:behavior w:val="content"/>
        </w:behaviors>
        <w:guid w:val="{7022F5BF-90B4-4AB4-8C75-0E4DFA840C06}"/>
      </w:docPartPr>
      <w:docPartBody>
        <w:p w:rsidR="005F03CE" w:rsidRDefault="003C541B" w:rsidP="003C541B">
          <w:pPr>
            <w:pStyle w:val="CEE47A9022574EDF93E8CF090DCF928D"/>
          </w:pPr>
          <w:r>
            <w:rPr>
              <w:rStyle w:val="placeholder1Char"/>
              <w:rFonts w:hint="eastAsia"/>
            </w:rPr>
            <w:t>____________</w:t>
          </w:r>
        </w:p>
      </w:docPartBody>
    </w:docPart>
    <w:docPart>
      <w:docPartPr>
        <w:name w:val="96AF6DB5E62144B48492C6F0CF37477E"/>
        <w:category>
          <w:name w:val="常规"/>
          <w:gallery w:val="placeholder"/>
        </w:category>
        <w:types>
          <w:type w:val="bbPlcHdr"/>
        </w:types>
        <w:behaviors>
          <w:behavior w:val="content"/>
        </w:behaviors>
        <w:guid w:val="{78DAA45B-DAD4-43D0-8AFE-F3713FB26977}"/>
      </w:docPartPr>
      <w:docPartBody>
        <w:p w:rsidR="005F03CE" w:rsidRDefault="003C541B" w:rsidP="003C541B">
          <w:pPr>
            <w:pStyle w:val="96AF6DB5E62144B48492C6F0CF37477E"/>
          </w:pPr>
          <w:r>
            <w:rPr>
              <w:rStyle w:val="placeholder1Char"/>
              <w:rFonts w:hint="eastAsia"/>
            </w:rPr>
            <w:t>____________</w:t>
          </w:r>
        </w:p>
      </w:docPartBody>
    </w:docPart>
    <w:docPart>
      <w:docPartPr>
        <w:name w:val="D32C99401BFF45048E66643CCFCCAFAE"/>
        <w:category>
          <w:name w:val="常规"/>
          <w:gallery w:val="placeholder"/>
        </w:category>
        <w:types>
          <w:type w:val="bbPlcHdr"/>
        </w:types>
        <w:behaviors>
          <w:behavior w:val="content"/>
        </w:behaviors>
        <w:guid w:val="{DEFBAD87-F4B5-4961-9F3A-A06053244757}"/>
      </w:docPartPr>
      <w:docPartBody>
        <w:p w:rsidR="005F03CE" w:rsidRDefault="003C541B" w:rsidP="003C541B">
          <w:pPr>
            <w:pStyle w:val="D32C99401BFF45048E66643CCFCCAFAE"/>
          </w:pPr>
          <w:r>
            <w:rPr>
              <w:rStyle w:val="placeholder1Char"/>
              <w:rFonts w:hint="eastAsia"/>
            </w:rPr>
            <w:t>____________</w:t>
          </w:r>
        </w:p>
      </w:docPartBody>
    </w:docPart>
    <w:docPart>
      <w:docPartPr>
        <w:name w:val="629EC040252543D9AF8553AF6472216C"/>
        <w:category>
          <w:name w:val="常规"/>
          <w:gallery w:val="placeholder"/>
        </w:category>
        <w:types>
          <w:type w:val="bbPlcHdr"/>
        </w:types>
        <w:behaviors>
          <w:behavior w:val="content"/>
        </w:behaviors>
        <w:guid w:val="{13626567-2EC5-43ED-941A-D03B4FC9ACBD}"/>
      </w:docPartPr>
      <w:docPartBody>
        <w:p w:rsidR="005F03CE" w:rsidRDefault="003C541B" w:rsidP="003C541B">
          <w:pPr>
            <w:pStyle w:val="629EC040252543D9AF8553AF6472216C"/>
          </w:pPr>
          <w:r>
            <w:rPr>
              <w:rStyle w:val="placeholder1Char"/>
              <w:rFonts w:hint="eastAsia"/>
            </w:rPr>
            <w:t>____________</w:t>
          </w:r>
        </w:p>
      </w:docPartBody>
    </w:docPart>
    <w:docPart>
      <w:docPartPr>
        <w:name w:val="91C1A6FB0C114FCA9A013CD720C45F25"/>
        <w:category>
          <w:name w:val="常规"/>
          <w:gallery w:val="placeholder"/>
        </w:category>
        <w:types>
          <w:type w:val="bbPlcHdr"/>
        </w:types>
        <w:behaviors>
          <w:behavior w:val="content"/>
        </w:behaviors>
        <w:guid w:val="{1CF5E722-E7E6-4F76-8413-0D4002F3D4C5}"/>
      </w:docPartPr>
      <w:docPartBody>
        <w:p w:rsidR="005F03CE" w:rsidRDefault="003C541B" w:rsidP="003C541B">
          <w:pPr>
            <w:pStyle w:val="91C1A6FB0C114FCA9A013CD720C45F25"/>
          </w:pPr>
          <w:r>
            <w:rPr>
              <w:rStyle w:val="placeholder1Char"/>
              <w:rFonts w:hint="eastAsia"/>
            </w:rPr>
            <w:t>____________</w:t>
          </w:r>
        </w:p>
      </w:docPartBody>
    </w:docPart>
    <w:docPart>
      <w:docPartPr>
        <w:name w:val="BBBF48B00D034443BE476A765101812F"/>
        <w:category>
          <w:name w:val="常规"/>
          <w:gallery w:val="placeholder"/>
        </w:category>
        <w:types>
          <w:type w:val="bbPlcHdr"/>
        </w:types>
        <w:behaviors>
          <w:behavior w:val="content"/>
        </w:behaviors>
        <w:guid w:val="{4ED9EFED-B2D5-481A-A036-4769E3F33226}"/>
      </w:docPartPr>
      <w:docPartBody>
        <w:p w:rsidR="005F03CE" w:rsidRDefault="003C541B" w:rsidP="003C541B">
          <w:pPr>
            <w:pStyle w:val="BBBF48B00D034443BE476A765101812F"/>
          </w:pPr>
          <w:r>
            <w:rPr>
              <w:rStyle w:val="placeholder1Char"/>
              <w:rFonts w:hint="eastAsia"/>
            </w:rPr>
            <w:t>____________</w:t>
          </w:r>
        </w:p>
      </w:docPartBody>
    </w:docPart>
    <w:docPart>
      <w:docPartPr>
        <w:name w:val="7110888100FB435DA15BDE0A54A635FD"/>
        <w:category>
          <w:name w:val="常规"/>
          <w:gallery w:val="placeholder"/>
        </w:category>
        <w:types>
          <w:type w:val="bbPlcHdr"/>
        </w:types>
        <w:behaviors>
          <w:behavior w:val="content"/>
        </w:behaviors>
        <w:guid w:val="{3B731663-A775-4A3F-A19A-D6F931B098AF}"/>
      </w:docPartPr>
      <w:docPartBody>
        <w:p w:rsidR="005F03CE" w:rsidRDefault="003C541B" w:rsidP="003C541B">
          <w:pPr>
            <w:pStyle w:val="7110888100FB435DA15BDE0A54A635FD"/>
          </w:pPr>
          <w:r>
            <w:rPr>
              <w:rStyle w:val="placeholder1Char"/>
              <w:rFonts w:hint="eastAsia"/>
            </w:rPr>
            <w:t>____________</w:t>
          </w:r>
        </w:p>
      </w:docPartBody>
    </w:docPart>
    <w:docPart>
      <w:docPartPr>
        <w:name w:val="985191EDC0274EB19542D54557D99008"/>
        <w:category>
          <w:name w:val="常规"/>
          <w:gallery w:val="placeholder"/>
        </w:category>
        <w:types>
          <w:type w:val="bbPlcHdr"/>
        </w:types>
        <w:behaviors>
          <w:behavior w:val="content"/>
        </w:behaviors>
        <w:guid w:val="{70A52AF4-A304-4D40-BB61-9D892C579D95}"/>
      </w:docPartPr>
      <w:docPartBody>
        <w:p w:rsidR="005F03CE" w:rsidRDefault="003C541B" w:rsidP="003C541B">
          <w:pPr>
            <w:pStyle w:val="985191EDC0274EB19542D54557D99008"/>
          </w:pPr>
          <w:r>
            <w:rPr>
              <w:rStyle w:val="placeholder1Char"/>
              <w:rFonts w:hint="eastAsia"/>
            </w:rPr>
            <w:t>____________</w:t>
          </w:r>
        </w:p>
      </w:docPartBody>
    </w:docPart>
    <w:docPart>
      <w:docPartPr>
        <w:name w:val="C1EC9AC98EFC46B390917C4468F96661"/>
        <w:category>
          <w:name w:val="常规"/>
          <w:gallery w:val="placeholder"/>
        </w:category>
        <w:types>
          <w:type w:val="bbPlcHdr"/>
        </w:types>
        <w:behaviors>
          <w:behavior w:val="content"/>
        </w:behaviors>
        <w:guid w:val="{04A750CA-452F-435F-AD44-D8A073566DF8}"/>
      </w:docPartPr>
      <w:docPartBody>
        <w:p w:rsidR="005F03CE" w:rsidRDefault="003C541B" w:rsidP="003C541B">
          <w:pPr>
            <w:pStyle w:val="C1EC9AC98EFC46B390917C4468F96661"/>
          </w:pPr>
          <w:r>
            <w:rPr>
              <w:rStyle w:val="placeholder1Char"/>
              <w:rFonts w:hint="eastAsia"/>
            </w:rPr>
            <w:t>____________</w:t>
          </w:r>
        </w:p>
      </w:docPartBody>
    </w:docPart>
    <w:docPart>
      <w:docPartPr>
        <w:name w:val="72DD94DA3EFB4694803F004C3D2153AE"/>
        <w:category>
          <w:name w:val="常规"/>
          <w:gallery w:val="placeholder"/>
        </w:category>
        <w:types>
          <w:type w:val="bbPlcHdr"/>
        </w:types>
        <w:behaviors>
          <w:behavior w:val="content"/>
        </w:behaviors>
        <w:guid w:val="{F89A2907-0D82-4ABC-AB8E-6FC72CE3524E}"/>
      </w:docPartPr>
      <w:docPartBody>
        <w:p w:rsidR="005F03CE" w:rsidRDefault="003C541B" w:rsidP="003C541B">
          <w:pPr>
            <w:pStyle w:val="72DD94DA3EFB4694803F004C3D2153AE"/>
          </w:pPr>
          <w:r>
            <w:rPr>
              <w:rStyle w:val="placeholder1Char"/>
              <w:rFonts w:hint="eastAsia"/>
            </w:rPr>
            <w:t>____________</w:t>
          </w:r>
        </w:p>
      </w:docPartBody>
    </w:docPart>
    <w:docPart>
      <w:docPartPr>
        <w:name w:val="D501A8DCC5764E01A6C5C6241A0485D8"/>
        <w:category>
          <w:name w:val="常规"/>
          <w:gallery w:val="placeholder"/>
        </w:category>
        <w:types>
          <w:type w:val="bbPlcHdr"/>
        </w:types>
        <w:behaviors>
          <w:behavior w:val="content"/>
        </w:behaviors>
        <w:guid w:val="{827400D4-C958-4191-A0DB-BE248F89B89A}"/>
      </w:docPartPr>
      <w:docPartBody>
        <w:p w:rsidR="005F03CE" w:rsidRDefault="003C541B" w:rsidP="003C541B">
          <w:pPr>
            <w:pStyle w:val="D501A8DCC5764E01A6C5C6241A0485D8"/>
          </w:pPr>
          <w:r>
            <w:rPr>
              <w:rStyle w:val="placeholder1Char"/>
              <w:rFonts w:hint="eastAsia"/>
            </w:rPr>
            <w:t>____________</w:t>
          </w:r>
        </w:p>
      </w:docPartBody>
    </w:docPart>
    <w:docPart>
      <w:docPartPr>
        <w:name w:val="FF5C5DD8C83A419B8354755AD28BAA1F"/>
        <w:category>
          <w:name w:val="常规"/>
          <w:gallery w:val="placeholder"/>
        </w:category>
        <w:types>
          <w:type w:val="bbPlcHdr"/>
        </w:types>
        <w:behaviors>
          <w:behavior w:val="content"/>
        </w:behaviors>
        <w:guid w:val="{FD5C5ED5-58DE-47AC-89DA-BB0B30AB1A81}"/>
      </w:docPartPr>
      <w:docPartBody>
        <w:p w:rsidR="005F03CE" w:rsidRDefault="003C541B" w:rsidP="003C541B">
          <w:pPr>
            <w:pStyle w:val="FF5C5DD8C83A419B8354755AD28BAA1F"/>
          </w:pPr>
          <w:r>
            <w:rPr>
              <w:rStyle w:val="placeholder1Char"/>
              <w:rFonts w:hint="eastAsia"/>
            </w:rPr>
            <w:t>____________</w:t>
          </w:r>
        </w:p>
      </w:docPartBody>
    </w:docPart>
    <w:docPart>
      <w:docPartPr>
        <w:name w:val="1CEC4AA1A8124E8F9AF2481EC5A047AC"/>
        <w:category>
          <w:name w:val="常规"/>
          <w:gallery w:val="placeholder"/>
        </w:category>
        <w:types>
          <w:type w:val="bbPlcHdr"/>
        </w:types>
        <w:behaviors>
          <w:behavior w:val="content"/>
        </w:behaviors>
        <w:guid w:val="{0A87D333-469C-4CD4-9A51-158A34066199}"/>
      </w:docPartPr>
      <w:docPartBody>
        <w:p w:rsidR="005F03CE" w:rsidRDefault="003C541B" w:rsidP="003C541B">
          <w:pPr>
            <w:pStyle w:val="1CEC4AA1A8124E8F9AF2481EC5A047AC"/>
          </w:pPr>
          <w:r>
            <w:rPr>
              <w:rStyle w:val="placeholder1Char"/>
              <w:rFonts w:hint="eastAsia"/>
            </w:rPr>
            <w:t>____________</w:t>
          </w:r>
        </w:p>
      </w:docPartBody>
    </w:docPart>
    <w:docPart>
      <w:docPartPr>
        <w:name w:val="E5E13CE0E5FC473880F0CAC6703A3498"/>
        <w:category>
          <w:name w:val="常规"/>
          <w:gallery w:val="placeholder"/>
        </w:category>
        <w:types>
          <w:type w:val="bbPlcHdr"/>
        </w:types>
        <w:behaviors>
          <w:behavior w:val="content"/>
        </w:behaviors>
        <w:guid w:val="{02CA0849-F753-4E5C-B914-8C473FDDC595}"/>
      </w:docPartPr>
      <w:docPartBody>
        <w:p w:rsidR="005F03CE" w:rsidRDefault="003C541B" w:rsidP="003C541B">
          <w:pPr>
            <w:pStyle w:val="E5E13CE0E5FC473880F0CAC6703A3498"/>
          </w:pPr>
          <w:r>
            <w:rPr>
              <w:rStyle w:val="placeholder1Char"/>
              <w:rFonts w:hint="eastAsia"/>
            </w:rPr>
            <w:t>____________</w:t>
          </w:r>
        </w:p>
      </w:docPartBody>
    </w:docPart>
    <w:docPart>
      <w:docPartPr>
        <w:name w:val="F75C03BBF93D447EB5A3BF11C3054555"/>
        <w:category>
          <w:name w:val="常规"/>
          <w:gallery w:val="placeholder"/>
        </w:category>
        <w:types>
          <w:type w:val="bbPlcHdr"/>
        </w:types>
        <w:behaviors>
          <w:behavior w:val="content"/>
        </w:behaviors>
        <w:guid w:val="{6388E604-DDF6-49EF-A98C-5D94BE92CC5D}"/>
      </w:docPartPr>
      <w:docPartBody>
        <w:p w:rsidR="005F03CE" w:rsidRDefault="003C541B" w:rsidP="003C541B">
          <w:pPr>
            <w:pStyle w:val="F75C03BBF93D447EB5A3BF11C3054555"/>
          </w:pPr>
          <w:r>
            <w:rPr>
              <w:rStyle w:val="placeholder1Char"/>
              <w:rFonts w:hint="eastAsia"/>
            </w:rPr>
            <w:t>____________</w:t>
          </w:r>
        </w:p>
      </w:docPartBody>
    </w:docPart>
    <w:docPart>
      <w:docPartPr>
        <w:name w:val="7C7D51F95A5243CBA566E2CB4BA41BC0"/>
        <w:category>
          <w:name w:val="常规"/>
          <w:gallery w:val="placeholder"/>
        </w:category>
        <w:types>
          <w:type w:val="bbPlcHdr"/>
        </w:types>
        <w:behaviors>
          <w:behavior w:val="content"/>
        </w:behaviors>
        <w:guid w:val="{8BEEFBD1-22A6-4073-8017-8B0382942A3F}"/>
      </w:docPartPr>
      <w:docPartBody>
        <w:p w:rsidR="005F03CE" w:rsidRDefault="003C541B" w:rsidP="003C541B">
          <w:pPr>
            <w:pStyle w:val="7C7D51F95A5243CBA566E2CB4BA41BC0"/>
          </w:pPr>
          <w:r>
            <w:rPr>
              <w:rStyle w:val="placeholder1Char"/>
              <w:rFonts w:hint="eastAsia"/>
            </w:rPr>
            <w:t>____________</w:t>
          </w:r>
        </w:p>
      </w:docPartBody>
    </w:docPart>
    <w:docPart>
      <w:docPartPr>
        <w:name w:val="7E9752FBFA6D4C21B2030169EEF330A4"/>
        <w:category>
          <w:name w:val="常规"/>
          <w:gallery w:val="placeholder"/>
        </w:category>
        <w:types>
          <w:type w:val="bbPlcHdr"/>
        </w:types>
        <w:behaviors>
          <w:behavior w:val="content"/>
        </w:behaviors>
        <w:guid w:val="{49EF5A90-2132-4D95-A3DF-5599724E4DD9}"/>
      </w:docPartPr>
      <w:docPartBody>
        <w:p w:rsidR="005F03CE" w:rsidRDefault="003C541B" w:rsidP="003C541B">
          <w:pPr>
            <w:pStyle w:val="7E9752FBFA6D4C21B2030169EEF330A4"/>
          </w:pPr>
          <w:r>
            <w:rPr>
              <w:rStyle w:val="placeholder1Char"/>
              <w:rFonts w:hint="eastAsia"/>
            </w:rPr>
            <w:t>____________</w:t>
          </w:r>
        </w:p>
      </w:docPartBody>
    </w:docPart>
    <w:docPart>
      <w:docPartPr>
        <w:name w:val="A6916D36BC1F427998C349F0271EFAE7"/>
        <w:category>
          <w:name w:val="常规"/>
          <w:gallery w:val="placeholder"/>
        </w:category>
        <w:types>
          <w:type w:val="bbPlcHdr"/>
        </w:types>
        <w:behaviors>
          <w:behavior w:val="content"/>
        </w:behaviors>
        <w:guid w:val="{324318C0-B257-433F-BB77-C368F95A8247}"/>
      </w:docPartPr>
      <w:docPartBody>
        <w:p w:rsidR="005F03CE" w:rsidRDefault="003C541B" w:rsidP="003C541B">
          <w:pPr>
            <w:pStyle w:val="A6916D36BC1F427998C349F0271EFAE7"/>
          </w:pPr>
          <w:r>
            <w:rPr>
              <w:rStyle w:val="placeholder1Char"/>
              <w:rFonts w:hint="eastAsia"/>
            </w:rPr>
            <w:t>____________</w:t>
          </w:r>
        </w:p>
      </w:docPartBody>
    </w:docPart>
    <w:docPart>
      <w:docPartPr>
        <w:name w:val="4F4118A06C994E87922F4D02E0377454"/>
        <w:category>
          <w:name w:val="常规"/>
          <w:gallery w:val="placeholder"/>
        </w:category>
        <w:types>
          <w:type w:val="bbPlcHdr"/>
        </w:types>
        <w:behaviors>
          <w:behavior w:val="content"/>
        </w:behaviors>
        <w:guid w:val="{FE644B4A-D6E3-4CEC-A9E4-AA57C5A336BA}"/>
      </w:docPartPr>
      <w:docPartBody>
        <w:p w:rsidR="005F03CE" w:rsidRDefault="003C541B" w:rsidP="003C541B">
          <w:pPr>
            <w:pStyle w:val="4F4118A06C994E87922F4D02E0377454"/>
          </w:pPr>
          <w:r>
            <w:rPr>
              <w:rStyle w:val="placeholder1Char"/>
              <w:rFonts w:hint="eastAsia"/>
            </w:rPr>
            <w:t>____________</w:t>
          </w:r>
        </w:p>
      </w:docPartBody>
    </w:docPart>
    <w:docPart>
      <w:docPartPr>
        <w:name w:val="FAA907FD94DD4E788244D7301FE5A730"/>
        <w:category>
          <w:name w:val="常规"/>
          <w:gallery w:val="placeholder"/>
        </w:category>
        <w:types>
          <w:type w:val="bbPlcHdr"/>
        </w:types>
        <w:behaviors>
          <w:behavior w:val="content"/>
        </w:behaviors>
        <w:guid w:val="{8917ACA8-089D-45A0-9154-B27B94F0705D}"/>
      </w:docPartPr>
      <w:docPartBody>
        <w:p w:rsidR="005F03CE" w:rsidRDefault="003C541B" w:rsidP="003C541B">
          <w:pPr>
            <w:pStyle w:val="FAA907FD94DD4E788244D7301FE5A730"/>
          </w:pPr>
          <w:r>
            <w:rPr>
              <w:rStyle w:val="placeholder1Char"/>
              <w:rFonts w:hint="eastAsia"/>
            </w:rPr>
            <w:t>____________</w:t>
          </w:r>
        </w:p>
      </w:docPartBody>
    </w:docPart>
    <w:docPart>
      <w:docPartPr>
        <w:name w:val="5FD7C249BD8D4B469198F069EB86CA61"/>
        <w:category>
          <w:name w:val="常规"/>
          <w:gallery w:val="placeholder"/>
        </w:category>
        <w:types>
          <w:type w:val="bbPlcHdr"/>
        </w:types>
        <w:behaviors>
          <w:behavior w:val="content"/>
        </w:behaviors>
        <w:guid w:val="{9ACC4E28-9822-4251-BB44-12BACF6CB9E7}"/>
      </w:docPartPr>
      <w:docPartBody>
        <w:p w:rsidR="005F03CE" w:rsidRDefault="003C541B" w:rsidP="003C541B">
          <w:pPr>
            <w:pStyle w:val="5FD7C249BD8D4B469198F069EB86CA61"/>
          </w:pPr>
          <w:r>
            <w:rPr>
              <w:rStyle w:val="placeholder1Char"/>
              <w:rFonts w:hint="eastAsia"/>
            </w:rPr>
            <w:t>____________</w:t>
          </w:r>
        </w:p>
      </w:docPartBody>
    </w:docPart>
    <w:docPart>
      <w:docPartPr>
        <w:name w:val="7BAFC88BE2B644E294DB80C262633B0B"/>
        <w:category>
          <w:name w:val="常规"/>
          <w:gallery w:val="placeholder"/>
        </w:category>
        <w:types>
          <w:type w:val="bbPlcHdr"/>
        </w:types>
        <w:behaviors>
          <w:behavior w:val="content"/>
        </w:behaviors>
        <w:guid w:val="{EF2D34A0-F561-4497-B9F0-A37384B3D24E}"/>
      </w:docPartPr>
      <w:docPartBody>
        <w:p w:rsidR="005F03CE" w:rsidRDefault="003C541B" w:rsidP="003C541B">
          <w:pPr>
            <w:pStyle w:val="7BAFC88BE2B644E294DB80C262633B0B"/>
          </w:pPr>
          <w:r>
            <w:rPr>
              <w:rStyle w:val="placeholder1Char"/>
              <w:rFonts w:hint="eastAsia"/>
            </w:rPr>
            <w:t>____________</w:t>
          </w:r>
        </w:p>
      </w:docPartBody>
    </w:docPart>
    <w:docPart>
      <w:docPartPr>
        <w:name w:val="033A9BD80A1D4FECA2AE8801658C5D06"/>
        <w:category>
          <w:name w:val="常规"/>
          <w:gallery w:val="placeholder"/>
        </w:category>
        <w:types>
          <w:type w:val="bbPlcHdr"/>
        </w:types>
        <w:behaviors>
          <w:behavior w:val="content"/>
        </w:behaviors>
        <w:guid w:val="{7052AA48-B754-49B4-BEB2-1362E16FC3EF}"/>
      </w:docPartPr>
      <w:docPartBody>
        <w:p w:rsidR="005F03CE" w:rsidRDefault="003C541B" w:rsidP="003C541B">
          <w:pPr>
            <w:pStyle w:val="033A9BD80A1D4FECA2AE8801658C5D06"/>
          </w:pPr>
          <w:r>
            <w:rPr>
              <w:rStyle w:val="placeholder1Char"/>
              <w:rFonts w:hint="eastAsia"/>
            </w:rPr>
            <w:t>____________</w:t>
          </w:r>
        </w:p>
      </w:docPartBody>
    </w:docPart>
    <w:docPart>
      <w:docPartPr>
        <w:name w:val="8BF2306E3BE24769A73376E21A58C85B"/>
        <w:category>
          <w:name w:val="常规"/>
          <w:gallery w:val="placeholder"/>
        </w:category>
        <w:types>
          <w:type w:val="bbPlcHdr"/>
        </w:types>
        <w:behaviors>
          <w:behavior w:val="content"/>
        </w:behaviors>
        <w:guid w:val="{526A9A11-6EC2-4918-B33C-D3C824BE0E09}"/>
      </w:docPartPr>
      <w:docPartBody>
        <w:p w:rsidR="005F03CE" w:rsidRDefault="003C541B" w:rsidP="003C541B">
          <w:pPr>
            <w:pStyle w:val="8BF2306E3BE24769A73376E21A58C85B"/>
          </w:pPr>
          <w:r>
            <w:rPr>
              <w:rStyle w:val="placeholder1Char"/>
              <w:rFonts w:hint="eastAsia"/>
            </w:rPr>
            <w:t>____________</w:t>
          </w:r>
        </w:p>
      </w:docPartBody>
    </w:docPart>
    <w:docPart>
      <w:docPartPr>
        <w:name w:val="DEEB44F42E364620949B2204303272BF"/>
        <w:category>
          <w:name w:val="常规"/>
          <w:gallery w:val="placeholder"/>
        </w:category>
        <w:types>
          <w:type w:val="bbPlcHdr"/>
        </w:types>
        <w:behaviors>
          <w:behavior w:val="content"/>
        </w:behaviors>
        <w:guid w:val="{589EDCE4-667E-4B29-B859-625E5CA812ED}"/>
      </w:docPartPr>
      <w:docPartBody>
        <w:p w:rsidR="005F03CE" w:rsidRDefault="003C541B" w:rsidP="003C541B">
          <w:pPr>
            <w:pStyle w:val="DEEB44F42E364620949B2204303272BF"/>
          </w:pPr>
          <w:r>
            <w:rPr>
              <w:rStyle w:val="placeholder1Char"/>
              <w:rFonts w:hint="eastAsia"/>
            </w:rPr>
            <w:t>____________</w:t>
          </w:r>
        </w:p>
      </w:docPartBody>
    </w:docPart>
    <w:docPart>
      <w:docPartPr>
        <w:name w:val="C64C8AACFFD44994A050CDFF8E2F4E08"/>
        <w:category>
          <w:name w:val="常规"/>
          <w:gallery w:val="placeholder"/>
        </w:category>
        <w:types>
          <w:type w:val="bbPlcHdr"/>
        </w:types>
        <w:behaviors>
          <w:behavior w:val="content"/>
        </w:behaviors>
        <w:guid w:val="{F050F11A-8782-4B07-8B98-9914429FC745}"/>
      </w:docPartPr>
      <w:docPartBody>
        <w:p w:rsidR="005F03CE" w:rsidRDefault="003C541B" w:rsidP="003C541B">
          <w:pPr>
            <w:pStyle w:val="C64C8AACFFD44994A050CDFF8E2F4E08"/>
          </w:pPr>
          <w:r>
            <w:rPr>
              <w:rStyle w:val="placeholder1Char"/>
              <w:rFonts w:hint="eastAsia"/>
            </w:rPr>
            <w:t>____________</w:t>
          </w:r>
        </w:p>
      </w:docPartBody>
    </w:docPart>
    <w:docPart>
      <w:docPartPr>
        <w:name w:val="5D9C9E5FD74C49CF9DF82DA342BDDDF9"/>
        <w:category>
          <w:name w:val="常规"/>
          <w:gallery w:val="placeholder"/>
        </w:category>
        <w:types>
          <w:type w:val="bbPlcHdr"/>
        </w:types>
        <w:behaviors>
          <w:behavior w:val="content"/>
        </w:behaviors>
        <w:guid w:val="{A285A16F-6E97-4EE1-8415-58960774FDD6}"/>
      </w:docPartPr>
      <w:docPartBody>
        <w:p w:rsidR="005F03CE" w:rsidRDefault="003C541B" w:rsidP="003C541B">
          <w:pPr>
            <w:pStyle w:val="5D9C9E5FD74C49CF9DF82DA342BDDDF9"/>
          </w:pPr>
          <w:r>
            <w:rPr>
              <w:rStyle w:val="placeholder1Char"/>
              <w:rFonts w:hint="eastAsia"/>
            </w:rPr>
            <w:t>____________</w:t>
          </w:r>
        </w:p>
      </w:docPartBody>
    </w:docPart>
    <w:docPart>
      <w:docPartPr>
        <w:name w:val="23557C7D2E0F435CB3FCF6EFD98769DF"/>
        <w:category>
          <w:name w:val="常规"/>
          <w:gallery w:val="placeholder"/>
        </w:category>
        <w:types>
          <w:type w:val="bbPlcHdr"/>
        </w:types>
        <w:behaviors>
          <w:behavior w:val="content"/>
        </w:behaviors>
        <w:guid w:val="{B924BE83-2A1E-47BF-80EF-9CBD46628FCA}"/>
      </w:docPartPr>
      <w:docPartBody>
        <w:p w:rsidR="005F03CE" w:rsidRDefault="003C541B" w:rsidP="003C541B">
          <w:pPr>
            <w:pStyle w:val="23557C7D2E0F435CB3FCF6EFD98769DF"/>
          </w:pPr>
          <w:r>
            <w:rPr>
              <w:rStyle w:val="placeholder1Char"/>
              <w:rFonts w:hint="eastAsia"/>
            </w:rPr>
            <w:t>____________</w:t>
          </w:r>
        </w:p>
      </w:docPartBody>
    </w:docPart>
    <w:docPart>
      <w:docPartPr>
        <w:name w:val="94B810B4440444468A4085511C75BC33"/>
        <w:category>
          <w:name w:val="常规"/>
          <w:gallery w:val="placeholder"/>
        </w:category>
        <w:types>
          <w:type w:val="bbPlcHdr"/>
        </w:types>
        <w:behaviors>
          <w:behavior w:val="content"/>
        </w:behaviors>
        <w:guid w:val="{530EA82A-8461-4A95-9EFC-E8339DADE38F}"/>
      </w:docPartPr>
      <w:docPartBody>
        <w:p w:rsidR="005F03CE" w:rsidRDefault="003C541B" w:rsidP="003C541B">
          <w:pPr>
            <w:pStyle w:val="94B810B4440444468A4085511C75BC33"/>
          </w:pPr>
          <w:r>
            <w:rPr>
              <w:rStyle w:val="placeholder1Char"/>
              <w:rFonts w:hint="eastAsia"/>
            </w:rPr>
            <w:t>____________</w:t>
          </w:r>
        </w:p>
      </w:docPartBody>
    </w:docPart>
    <w:docPart>
      <w:docPartPr>
        <w:name w:val="C4890F8D69C14F75A9BED41EF7E02A1C"/>
        <w:category>
          <w:name w:val="常规"/>
          <w:gallery w:val="placeholder"/>
        </w:category>
        <w:types>
          <w:type w:val="bbPlcHdr"/>
        </w:types>
        <w:behaviors>
          <w:behavior w:val="content"/>
        </w:behaviors>
        <w:guid w:val="{6BC8CE42-D2C7-4E05-9BBC-361F2525A154}"/>
      </w:docPartPr>
      <w:docPartBody>
        <w:p w:rsidR="005F03CE" w:rsidRDefault="003C541B" w:rsidP="003C541B">
          <w:pPr>
            <w:pStyle w:val="C4890F8D69C14F75A9BED41EF7E02A1C"/>
          </w:pPr>
          <w:r>
            <w:rPr>
              <w:rStyle w:val="placeholder1Char"/>
              <w:rFonts w:hint="eastAsia"/>
            </w:rPr>
            <w:t>____________</w:t>
          </w:r>
        </w:p>
      </w:docPartBody>
    </w:docPart>
    <w:docPart>
      <w:docPartPr>
        <w:name w:val="DB6F241BB94B4921A964BD88A6DA09A2"/>
        <w:category>
          <w:name w:val="常规"/>
          <w:gallery w:val="placeholder"/>
        </w:category>
        <w:types>
          <w:type w:val="bbPlcHdr"/>
        </w:types>
        <w:behaviors>
          <w:behavior w:val="content"/>
        </w:behaviors>
        <w:guid w:val="{80B34EEA-AB6C-41C2-885B-2B8A30592B7E}"/>
      </w:docPartPr>
      <w:docPartBody>
        <w:p w:rsidR="005F03CE" w:rsidRDefault="003C541B" w:rsidP="003C541B">
          <w:pPr>
            <w:pStyle w:val="DB6F241BB94B4921A964BD88A6DA09A2"/>
          </w:pPr>
          <w:r>
            <w:rPr>
              <w:rStyle w:val="placeholder1Char"/>
              <w:rFonts w:hint="eastAsia"/>
            </w:rPr>
            <w:t>____________</w:t>
          </w:r>
        </w:p>
      </w:docPartBody>
    </w:docPart>
    <w:docPart>
      <w:docPartPr>
        <w:name w:val="E87AA4F3D625444495C736275C896B5F"/>
        <w:category>
          <w:name w:val="常规"/>
          <w:gallery w:val="placeholder"/>
        </w:category>
        <w:types>
          <w:type w:val="bbPlcHdr"/>
        </w:types>
        <w:behaviors>
          <w:behavior w:val="content"/>
        </w:behaviors>
        <w:guid w:val="{E7A9A38D-469C-4FCC-B2A6-B100DB23D4E1}"/>
      </w:docPartPr>
      <w:docPartBody>
        <w:p w:rsidR="005F03CE" w:rsidRDefault="003C541B" w:rsidP="003C541B">
          <w:pPr>
            <w:pStyle w:val="E87AA4F3D625444495C736275C896B5F"/>
          </w:pPr>
          <w:r>
            <w:rPr>
              <w:rStyle w:val="placeholder1Char"/>
              <w:rFonts w:hint="eastAsia"/>
            </w:rPr>
            <w:t>____________</w:t>
          </w:r>
        </w:p>
      </w:docPartBody>
    </w:docPart>
    <w:docPart>
      <w:docPartPr>
        <w:name w:val="7F89B1EDE5F34D83875D84251177C441"/>
        <w:category>
          <w:name w:val="常规"/>
          <w:gallery w:val="placeholder"/>
        </w:category>
        <w:types>
          <w:type w:val="bbPlcHdr"/>
        </w:types>
        <w:behaviors>
          <w:behavior w:val="content"/>
        </w:behaviors>
        <w:guid w:val="{38108BBE-552D-4103-AA7B-3E14BEF88A5B}"/>
      </w:docPartPr>
      <w:docPartBody>
        <w:p w:rsidR="005F03CE" w:rsidRDefault="003C541B" w:rsidP="003C541B">
          <w:pPr>
            <w:pStyle w:val="7F89B1EDE5F34D83875D84251177C441"/>
          </w:pPr>
          <w:r>
            <w:rPr>
              <w:rStyle w:val="placeholder1Char"/>
              <w:rFonts w:hint="eastAsia"/>
            </w:rPr>
            <w:t>____________</w:t>
          </w:r>
        </w:p>
      </w:docPartBody>
    </w:docPart>
    <w:docPart>
      <w:docPartPr>
        <w:name w:val="E84D200BAB7D4737886CFFDAD3D57ACE"/>
        <w:category>
          <w:name w:val="常规"/>
          <w:gallery w:val="placeholder"/>
        </w:category>
        <w:types>
          <w:type w:val="bbPlcHdr"/>
        </w:types>
        <w:behaviors>
          <w:behavior w:val="content"/>
        </w:behaviors>
        <w:guid w:val="{4E647FDC-D791-493E-AD5A-29E9B0674ACC}"/>
      </w:docPartPr>
      <w:docPartBody>
        <w:p w:rsidR="005F03CE" w:rsidRDefault="003C541B" w:rsidP="003C541B">
          <w:pPr>
            <w:pStyle w:val="E84D200BAB7D4737886CFFDAD3D57ACE"/>
          </w:pPr>
          <w:r>
            <w:rPr>
              <w:rStyle w:val="placeholder1Char"/>
              <w:rFonts w:hint="eastAsia"/>
            </w:rPr>
            <w:t>____________</w:t>
          </w:r>
        </w:p>
      </w:docPartBody>
    </w:docPart>
    <w:docPart>
      <w:docPartPr>
        <w:name w:val="E313F18FBACF4BABABCF31C8F35D36F2"/>
        <w:category>
          <w:name w:val="常规"/>
          <w:gallery w:val="placeholder"/>
        </w:category>
        <w:types>
          <w:type w:val="bbPlcHdr"/>
        </w:types>
        <w:behaviors>
          <w:behavior w:val="content"/>
        </w:behaviors>
        <w:guid w:val="{404CB6C5-CC64-4BB1-86A9-F1A92CCCD8B9}"/>
      </w:docPartPr>
      <w:docPartBody>
        <w:p w:rsidR="005F03CE" w:rsidRDefault="003C541B" w:rsidP="003C541B">
          <w:pPr>
            <w:pStyle w:val="E313F18FBACF4BABABCF31C8F35D36F2"/>
          </w:pPr>
          <w:r>
            <w:rPr>
              <w:rStyle w:val="placeholder1Char"/>
              <w:rFonts w:hint="eastAsia"/>
            </w:rPr>
            <w:t>____________</w:t>
          </w:r>
        </w:p>
      </w:docPartBody>
    </w:docPart>
    <w:docPart>
      <w:docPartPr>
        <w:name w:val="2915E4EB8C2C4E15BFD0D786C6C569F6"/>
        <w:category>
          <w:name w:val="常规"/>
          <w:gallery w:val="placeholder"/>
        </w:category>
        <w:types>
          <w:type w:val="bbPlcHdr"/>
        </w:types>
        <w:behaviors>
          <w:behavior w:val="content"/>
        </w:behaviors>
        <w:guid w:val="{9F5429ED-86DF-4177-BB45-D489B9BC3175}"/>
      </w:docPartPr>
      <w:docPartBody>
        <w:p w:rsidR="005F03CE" w:rsidRDefault="003C541B" w:rsidP="003C541B">
          <w:pPr>
            <w:pStyle w:val="2915E4EB8C2C4E15BFD0D786C6C569F6"/>
          </w:pPr>
          <w:r>
            <w:rPr>
              <w:rStyle w:val="placeholder1Char"/>
              <w:rFonts w:hint="eastAsia"/>
            </w:rPr>
            <w:t>____________</w:t>
          </w:r>
        </w:p>
      </w:docPartBody>
    </w:docPart>
    <w:docPart>
      <w:docPartPr>
        <w:name w:val="2CBBB7AB56334DD5B804A8B7F0FFA6B2"/>
        <w:category>
          <w:name w:val="常规"/>
          <w:gallery w:val="placeholder"/>
        </w:category>
        <w:types>
          <w:type w:val="bbPlcHdr"/>
        </w:types>
        <w:behaviors>
          <w:behavior w:val="content"/>
        </w:behaviors>
        <w:guid w:val="{FA9EF381-B69F-498D-88F1-A9EA90ACFE2E}"/>
      </w:docPartPr>
      <w:docPartBody>
        <w:p w:rsidR="005F03CE" w:rsidRDefault="003C541B" w:rsidP="003C541B">
          <w:pPr>
            <w:pStyle w:val="2CBBB7AB56334DD5B804A8B7F0FFA6B2"/>
          </w:pPr>
          <w:r>
            <w:rPr>
              <w:rStyle w:val="placeholder1Char"/>
              <w:rFonts w:hint="eastAsia"/>
            </w:rPr>
            <w:t>____________</w:t>
          </w:r>
        </w:p>
      </w:docPartBody>
    </w:docPart>
    <w:docPart>
      <w:docPartPr>
        <w:name w:val="9B93471E06E9497791DB41A9804D2ED2"/>
        <w:category>
          <w:name w:val="常规"/>
          <w:gallery w:val="placeholder"/>
        </w:category>
        <w:types>
          <w:type w:val="bbPlcHdr"/>
        </w:types>
        <w:behaviors>
          <w:behavior w:val="content"/>
        </w:behaviors>
        <w:guid w:val="{1C231ED8-E779-479E-80F3-72CEA4BB8691}"/>
      </w:docPartPr>
      <w:docPartBody>
        <w:p w:rsidR="005F03CE" w:rsidRDefault="003C541B" w:rsidP="003C541B">
          <w:pPr>
            <w:pStyle w:val="9B93471E06E9497791DB41A9804D2ED2"/>
          </w:pPr>
          <w:r>
            <w:rPr>
              <w:rStyle w:val="placeholder1Char"/>
              <w:rFonts w:hint="eastAsia"/>
            </w:rPr>
            <w:t>____________</w:t>
          </w:r>
        </w:p>
      </w:docPartBody>
    </w:docPart>
    <w:docPart>
      <w:docPartPr>
        <w:name w:val="712A534868B849D085987E7E7B36208C"/>
        <w:category>
          <w:name w:val="常规"/>
          <w:gallery w:val="placeholder"/>
        </w:category>
        <w:types>
          <w:type w:val="bbPlcHdr"/>
        </w:types>
        <w:behaviors>
          <w:behavior w:val="content"/>
        </w:behaviors>
        <w:guid w:val="{9986634D-18AA-4AB1-BF1F-4EE22BDCDAE4}"/>
      </w:docPartPr>
      <w:docPartBody>
        <w:p w:rsidR="005F03CE" w:rsidRDefault="003C541B" w:rsidP="003C541B">
          <w:pPr>
            <w:pStyle w:val="712A534868B849D085987E7E7B36208C"/>
          </w:pPr>
          <w:r>
            <w:rPr>
              <w:rStyle w:val="placeholder1Char"/>
              <w:rFonts w:hint="eastAsia"/>
            </w:rPr>
            <w:t>____________</w:t>
          </w:r>
        </w:p>
      </w:docPartBody>
    </w:docPart>
    <w:docPart>
      <w:docPartPr>
        <w:name w:val="DE6129AA8DBB431880F075B6EA6CD8B6"/>
        <w:category>
          <w:name w:val="常规"/>
          <w:gallery w:val="placeholder"/>
        </w:category>
        <w:types>
          <w:type w:val="bbPlcHdr"/>
        </w:types>
        <w:behaviors>
          <w:behavior w:val="content"/>
        </w:behaviors>
        <w:guid w:val="{1D9899CC-4D67-4CEF-AF15-B44750CFFBD8}"/>
      </w:docPartPr>
      <w:docPartBody>
        <w:p w:rsidR="005F03CE" w:rsidRDefault="003C541B" w:rsidP="003C541B">
          <w:pPr>
            <w:pStyle w:val="DE6129AA8DBB431880F075B6EA6CD8B6"/>
          </w:pPr>
          <w:r>
            <w:rPr>
              <w:rStyle w:val="placeholder1Char"/>
              <w:rFonts w:hint="eastAsia"/>
            </w:rPr>
            <w:t>____________</w:t>
          </w:r>
        </w:p>
      </w:docPartBody>
    </w:docPart>
    <w:docPart>
      <w:docPartPr>
        <w:name w:val="E8A2505F25BB45D58B4F4F55F9C0DDE5"/>
        <w:category>
          <w:name w:val="常规"/>
          <w:gallery w:val="placeholder"/>
        </w:category>
        <w:types>
          <w:type w:val="bbPlcHdr"/>
        </w:types>
        <w:behaviors>
          <w:behavior w:val="content"/>
        </w:behaviors>
        <w:guid w:val="{D0026C4E-D805-4061-8032-F23547760372}"/>
      </w:docPartPr>
      <w:docPartBody>
        <w:p w:rsidR="005F03CE" w:rsidRDefault="003C541B" w:rsidP="003C541B">
          <w:pPr>
            <w:pStyle w:val="E8A2505F25BB45D58B4F4F55F9C0DDE5"/>
          </w:pPr>
          <w:r>
            <w:rPr>
              <w:rStyle w:val="placeholder1Char"/>
              <w:rFonts w:hint="eastAsia"/>
            </w:rPr>
            <w:t>____________</w:t>
          </w:r>
        </w:p>
      </w:docPartBody>
    </w:docPart>
    <w:docPart>
      <w:docPartPr>
        <w:name w:val="34643BA56A74498EA2DB9A7E115FA851"/>
        <w:category>
          <w:name w:val="常规"/>
          <w:gallery w:val="placeholder"/>
        </w:category>
        <w:types>
          <w:type w:val="bbPlcHdr"/>
        </w:types>
        <w:behaviors>
          <w:behavior w:val="content"/>
        </w:behaviors>
        <w:guid w:val="{9A26B8A9-3653-49F6-B8BC-6FCF40E34587}"/>
      </w:docPartPr>
      <w:docPartBody>
        <w:p w:rsidR="005F03CE" w:rsidRDefault="003C541B" w:rsidP="003C541B">
          <w:pPr>
            <w:pStyle w:val="34643BA56A74498EA2DB9A7E115FA851"/>
          </w:pPr>
          <w:r>
            <w:rPr>
              <w:rStyle w:val="placeholder1Char"/>
              <w:rFonts w:hint="eastAsia"/>
            </w:rPr>
            <w:t>____________</w:t>
          </w:r>
        </w:p>
      </w:docPartBody>
    </w:docPart>
    <w:docPart>
      <w:docPartPr>
        <w:name w:val="C422AE82436C422EA8328BB93F5CB1DA"/>
        <w:category>
          <w:name w:val="常规"/>
          <w:gallery w:val="placeholder"/>
        </w:category>
        <w:types>
          <w:type w:val="bbPlcHdr"/>
        </w:types>
        <w:behaviors>
          <w:behavior w:val="content"/>
        </w:behaviors>
        <w:guid w:val="{D3350BE1-0C32-48D7-9D9F-7396FFEAB00E}"/>
      </w:docPartPr>
      <w:docPartBody>
        <w:p w:rsidR="005F03CE" w:rsidRDefault="003C541B" w:rsidP="003C541B">
          <w:pPr>
            <w:pStyle w:val="C422AE82436C422EA8328BB93F5CB1DA"/>
          </w:pPr>
          <w:r>
            <w:rPr>
              <w:rStyle w:val="placeholder1Char"/>
              <w:rFonts w:hint="eastAsia"/>
            </w:rPr>
            <w:t>____________</w:t>
          </w:r>
        </w:p>
      </w:docPartBody>
    </w:docPart>
    <w:docPart>
      <w:docPartPr>
        <w:name w:val="241A4569BB73402F986B740E4C3C29E9"/>
        <w:category>
          <w:name w:val="常规"/>
          <w:gallery w:val="placeholder"/>
        </w:category>
        <w:types>
          <w:type w:val="bbPlcHdr"/>
        </w:types>
        <w:behaviors>
          <w:behavior w:val="content"/>
        </w:behaviors>
        <w:guid w:val="{6316446B-5FF5-4997-BC83-0B32FCE6A629}"/>
      </w:docPartPr>
      <w:docPartBody>
        <w:p w:rsidR="005F03CE" w:rsidRDefault="003C541B" w:rsidP="003C541B">
          <w:pPr>
            <w:pStyle w:val="241A4569BB73402F986B740E4C3C29E9"/>
          </w:pPr>
          <w:r>
            <w:rPr>
              <w:rStyle w:val="placeholder1Char"/>
              <w:rFonts w:hint="eastAsia"/>
            </w:rPr>
            <w:t>____________</w:t>
          </w:r>
        </w:p>
      </w:docPartBody>
    </w:docPart>
    <w:docPart>
      <w:docPartPr>
        <w:name w:val="25281C1B27544B4BB8B5754E6382903C"/>
        <w:category>
          <w:name w:val="常规"/>
          <w:gallery w:val="placeholder"/>
        </w:category>
        <w:types>
          <w:type w:val="bbPlcHdr"/>
        </w:types>
        <w:behaviors>
          <w:behavior w:val="content"/>
        </w:behaviors>
        <w:guid w:val="{F68CFA94-C3C3-4A24-85F4-847593962FFF}"/>
      </w:docPartPr>
      <w:docPartBody>
        <w:p w:rsidR="005F03CE" w:rsidRDefault="003C541B" w:rsidP="003C541B">
          <w:pPr>
            <w:pStyle w:val="25281C1B27544B4BB8B5754E6382903C"/>
          </w:pPr>
          <w:r>
            <w:rPr>
              <w:rStyle w:val="placeholder1Char"/>
              <w:rFonts w:hint="eastAsia"/>
            </w:rPr>
            <w:t>____________</w:t>
          </w:r>
        </w:p>
      </w:docPartBody>
    </w:docPart>
    <w:docPart>
      <w:docPartPr>
        <w:name w:val="46024F25FB0B4B7F951435D98BD3175F"/>
        <w:category>
          <w:name w:val="常规"/>
          <w:gallery w:val="placeholder"/>
        </w:category>
        <w:types>
          <w:type w:val="bbPlcHdr"/>
        </w:types>
        <w:behaviors>
          <w:behavior w:val="content"/>
        </w:behaviors>
        <w:guid w:val="{A5565121-E989-4484-B6EB-EC793F544D13}"/>
      </w:docPartPr>
      <w:docPartBody>
        <w:p w:rsidR="005F03CE" w:rsidRDefault="003C541B" w:rsidP="003C541B">
          <w:pPr>
            <w:pStyle w:val="46024F25FB0B4B7F951435D98BD3175F"/>
          </w:pPr>
          <w:r>
            <w:rPr>
              <w:rStyle w:val="placeholder1Char"/>
              <w:rFonts w:hint="eastAsia"/>
            </w:rPr>
            <w:t>____________</w:t>
          </w:r>
        </w:p>
      </w:docPartBody>
    </w:docPart>
    <w:docPart>
      <w:docPartPr>
        <w:name w:val="FFC91502CE08413380FA9400E3744C34"/>
        <w:category>
          <w:name w:val="常规"/>
          <w:gallery w:val="placeholder"/>
        </w:category>
        <w:types>
          <w:type w:val="bbPlcHdr"/>
        </w:types>
        <w:behaviors>
          <w:behavior w:val="content"/>
        </w:behaviors>
        <w:guid w:val="{7E52CC47-2EC2-4547-A8F7-CAC7D0151C29}"/>
      </w:docPartPr>
      <w:docPartBody>
        <w:p w:rsidR="005F03CE" w:rsidRDefault="003C541B" w:rsidP="003C541B">
          <w:pPr>
            <w:pStyle w:val="FFC91502CE08413380FA9400E3744C34"/>
          </w:pPr>
          <w:r>
            <w:rPr>
              <w:rStyle w:val="placeholder1Char"/>
              <w:rFonts w:hint="eastAsia"/>
            </w:rPr>
            <w:t>____________</w:t>
          </w:r>
        </w:p>
      </w:docPartBody>
    </w:docPart>
    <w:docPart>
      <w:docPartPr>
        <w:name w:val="112DC0F4EA0546A98C18F7212CE7EB60"/>
        <w:category>
          <w:name w:val="常规"/>
          <w:gallery w:val="placeholder"/>
        </w:category>
        <w:types>
          <w:type w:val="bbPlcHdr"/>
        </w:types>
        <w:behaviors>
          <w:behavior w:val="content"/>
        </w:behaviors>
        <w:guid w:val="{BD76B89C-C6C3-4679-8CB0-9A93D6127D00}"/>
      </w:docPartPr>
      <w:docPartBody>
        <w:p w:rsidR="005F03CE" w:rsidRDefault="003C541B" w:rsidP="003C541B">
          <w:pPr>
            <w:pStyle w:val="112DC0F4EA0546A98C18F7212CE7EB60"/>
          </w:pPr>
          <w:r>
            <w:rPr>
              <w:rStyle w:val="placeholder1Char"/>
              <w:rFonts w:hint="eastAsia"/>
            </w:rPr>
            <w:t>____________</w:t>
          </w:r>
        </w:p>
      </w:docPartBody>
    </w:docPart>
    <w:docPart>
      <w:docPartPr>
        <w:name w:val="2C4A6A9705A44333861A5A6ADFC9E0AA"/>
        <w:category>
          <w:name w:val="常规"/>
          <w:gallery w:val="placeholder"/>
        </w:category>
        <w:types>
          <w:type w:val="bbPlcHdr"/>
        </w:types>
        <w:behaviors>
          <w:behavior w:val="content"/>
        </w:behaviors>
        <w:guid w:val="{3281CD6C-21FC-4304-BFCD-C6149F9A366E}"/>
      </w:docPartPr>
      <w:docPartBody>
        <w:p w:rsidR="005F03CE" w:rsidRDefault="003C541B" w:rsidP="003C541B">
          <w:pPr>
            <w:pStyle w:val="2C4A6A9705A44333861A5A6ADFC9E0AA"/>
          </w:pPr>
          <w:r>
            <w:rPr>
              <w:rStyle w:val="placeholder1Char"/>
              <w:rFonts w:hint="eastAsia"/>
            </w:rPr>
            <w:t>____________</w:t>
          </w:r>
        </w:p>
      </w:docPartBody>
    </w:docPart>
    <w:docPart>
      <w:docPartPr>
        <w:name w:val="8881481541FC410489AEB0913EB4DAD2"/>
        <w:category>
          <w:name w:val="常规"/>
          <w:gallery w:val="placeholder"/>
        </w:category>
        <w:types>
          <w:type w:val="bbPlcHdr"/>
        </w:types>
        <w:behaviors>
          <w:behavior w:val="content"/>
        </w:behaviors>
        <w:guid w:val="{A57D082A-E0B2-4A27-A99A-EE498CD3C6E4}"/>
      </w:docPartPr>
      <w:docPartBody>
        <w:p w:rsidR="005F03CE" w:rsidRDefault="003C541B" w:rsidP="003C541B">
          <w:pPr>
            <w:pStyle w:val="8881481541FC410489AEB0913EB4DAD2"/>
          </w:pPr>
          <w:r>
            <w:rPr>
              <w:rStyle w:val="placeholder1Char"/>
              <w:rFonts w:hint="eastAsia"/>
            </w:rPr>
            <w:t>____________</w:t>
          </w:r>
        </w:p>
      </w:docPartBody>
    </w:docPart>
    <w:docPart>
      <w:docPartPr>
        <w:name w:val="28FFFF4B98494702B17FEBB28C649E29"/>
        <w:category>
          <w:name w:val="常规"/>
          <w:gallery w:val="placeholder"/>
        </w:category>
        <w:types>
          <w:type w:val="bbPlcHdr"/>
        </w:types>
        <w:behaviors>
          <w:behavior w:val="content"/>
        </w:behaviors>
        <w:guid w:val="{A0E22B78-01DA-476F-9288-5C731DDA2BB2}"/>
      </w:docPartPr>
      <w:docPartBody>
        <w:p w:rsidR="005F03CE" w:rsidRDefault="003C541B" w:rsidP="003C541B">
          <w:pPr>
            <w:pStyle w:val="28FFFF4B98494702B17FEBB28C649E29"/>
          </w:pPr>
          <w:r>
            <w:rPr>
              <w:rStyle w:val="placeholder1Char"/>
              <w:rFonts w:hint="eastAsia"/>
            </w:rPr>
            <w:t>____________</w:t>
          </w:r>
        </w:p>
      </w:docPartBody>
    </w:docPart>
    <w:docPart>
      <w:docPartPr>
        <w:name w:val="9E5B72EDD4A44081990718B1ECFD1B27"/>
        <w:category>
          <w:name w:val="常规"/>
          <w:gallery w:val="placeholder"/>
        </w:category>
        <w:types>
          <w:type w:val="bbPlcHdr"/>
        </w:types>
        <w:behaviors>
          <w:behavior w:val="content"/>
        </w:behaviors>
        <w:guid w:val="{16D9E2AC-FA7E-4C3A-BAA3-C39D364ED559}"/>
      </w:docPartPr>
      <w:docPartBody>
        <w:p w:rsidR="005F03CE" w:rsidRDefault="003C541B" w:rsidP="003C541B">
          <w:pPr>
            <w:pStyle w:val="9E5B72EDD4A44081990718B1ECFD1B27"/>
          </w:pPr>
          <w:r>
            <w:rPr>
              <w:rStyle w:val="placeholder1Char"/>
              <w:rFonts w:hint="eastAsia"/>
            </w:rPr>
            <w:t>____________</w:t>
          </w:r>
        </w:p>
      </w:docPartBody>
    </w:docPart>
    <w:docPart>
      <w:docPartPr>
        <w:name w:val="340E107A996747C8A15EBED28FE6C162"/>
        <w:category>
          <w:name w:val="常规"/>
          <w:gallery w:val="placeholder"/>
        </w:category>
        <w:types>
          <w:type w:val="bbPlcHdr"/>
        </w:types>
        <w:behaviors>
          <w:behavior w:val="content"/>
        </w:behaviors>
        <w:guid w:val="{9C477032-3987-4047-8086-03FCFEFD445B}"/>
      </w:docPartPr>
      <w:docPartBody>
        <w:p w:rsidR="005F03CE" w:rsidRDefault="003C541B" w:rsidP="003C541B">
          <w:pPr>
            <w:pStyle w:val="340E107A996747C8A15EBED28FE6C162"/>
          </w:pPr>
          <w:r>
            <w:rPr>
              <w:rStyle w:val="placeholder1Char"/>
              <w:rFonts w:hint="eastAsia"/>
            </w:rPr>
            <w:t>____________</w:t>
          </w:r>
        </w:p>
      </w:docPartBody>
    </w:docPart>
    <w:docPart>
      <w:docPartPr>
        <w:name w:val="A0B68879EA87487987015B7AD64BD317"/>
        <w:category>
          <w:name w:val="常规"/>
          <w:gallery w:val="placeholder"/>
        </w:category>
        <w:types>
          <w:type w:val="bbPlcHdr"/>
        </w:types>
        <w:behaviors>
          <w:behavior w:val="content"/>
        </w:behaviors>
        <w:guid w:val="{17FAB06F-2787-4A5B-AEB6-5965FFF919CA}"/>
      </w:docPartPr>
      <w:docPartBody>
        <w:p w:rsidR="005F03CE" w:rsidRDefault="003C541B" w:rsidP="003C541B">
          <w:pPr>
            <w:pStyle w:val="A0B68879EA87487987015B7AD64BD317"/>
          </w:pPr>
          <w:r>
            <w:rPr>
              <w:rStyle w:val="placeholder1Char"/>
              <w:rFonts w:hint="eastAsia"/>
            </w:rPr>
            <w:t>____________</w:t>
          </w:r>
        </w:p>
      </w:docPartBody>
    </w:docPart>
    <w:docPart>
      <w:docPartPr>
        <w:name w:val="814D7C6742E943799E99FE10477909AF"/>
        <w:category>
          <w:name w:val="常规"/>
          <w:gallery w:val="placeholder"/>
        </w:category>
        <w:types>
          <w:type w:val="bbPlcHdr"/>
        </w:types>
        <w:behaviors>
          <w:behavior w:val="content"/>
        </w:behaviors>
        <w:guid w:val="{A8C4ECB3-09E9-481B-BB1C-0B1CB21F8A0D}"/>
      </w:docPartPr>
      <w:docPartBody>
        <w:p w:rsidR="005F03CE" w:rsidRDefault="003C541B" w:rsidP="003C541B">
          <w:pPr>
            <w:pStyle w:val="814D7C6742E943799E99FE10477909AF"/>
          </w:pPr>
          <w:r>
            <w:rPr>
              <w:rStyle w:val="placeholder1Char"/>
              <w:rFonts w:hint="eastAsia"/>
            </w:rPr>
            <w:t>____________</w:t>
          </w:r>
        </w:p>
      </w:docPartBody>
    </w:docPart>
    <w:docPart>
      <w:docPartPr>
        <w:name w:val="C610DC8C59BB4E7FA7A8324771068A25"/>
        <w:category>
          <w:name w:val="常规"/>
          <w:gallery w:val="placeholder"/>
        </w:category>
        <w:types>
          <w:type w:val="bbPlcHdr"/>
        </w:types>
        <w:behaviors>
          <w:behavior w:val="content"/>
        </w:behaviors>
        <w:guid w:val="{4D1F6AC5-516E-4FEE-9F8A-AF6EE48C2995}"/>
      </w:docPartPr>
      <w:docPartBody>
        <w:p w:rsidR="005F03CE" w:rsidRDefault="003C541B" w:rsidP="003C541B">
          <w:pPr>
            <w:pStyle w:val="C610DC8C59BB4E7FA7A8324771068A25"/>
          </w:pPr>
          <w:r>
            <w:rPr>
              <w:rStyle w:val="placeholder1Char"/>
              <w:rFonts w:hint="eastAsia"/>
            </w:rPr>
            <w:t>____________</w:t>
          </w:r>
        </w:p>
      </w:docPartBody>
    </w:docPart>
    <w:docPart>
      <w:docPartPr>
        <w:name w:val="4A6027A4AA4C42D7B58894D312F87783"/>
        <w:category>
          <w:name w:val="常规"/>
          <w:gallery w:val="placeholder"/>
        </w:category>
        <w:types>
          <w:type w:val="bbPlcHdr"/>
        </w:types>
        <w:behaviors>
          <w:behavior w:val="content"/>
        </w:behaviors>
        <w:guid w:val="{8E900507-7699-46F2-B32C-45E61FA94D58}"/>
      </w:docPartPr>
      <w:docPartBody>
        <w:p w:rsidR="005F03CE" w:rsidRDefault="003C541B" w:rsidP="003C541B">
          <w:pPr>
            <w:pStyle w:val="4A6027A4AA4C42D7B58894D312F87783"/>
          </w:pPr>
          <w:r>
            <w:rPr>
              <w:rStyle w:val="placeholder1Char"/>
              <w:rFonts w:hint="eastAsia"/>
            </w:rPr>
            <w:t>____________</w:t>
          </w:r>
        </w:p>
      </w:docPartBody>
    </w:docPart>
    <w:docPart>
      <w:docPartPr>
        <w:name w:val="2750612A893144ED910EEAA3629DA87B"/>
        <w:category>
          <w:name w:val="常规"/>
          <w:gallery w:val="placeholder"/>
        </w:category>
        <w:types>
          <w:type w:val="bbPlcHdr"/>
        </w:types>
        <w:behaviors>
          <w:behavior w:val="content"/>
        </w:behaviors>
        <w:guid w:val="{9B597CCA-CFF5-4998-898C-552CCEBD50FA}"/>
      </w:docPartPr>
      <w:docPartBody>
        <w:p w:rsidR="005F03CE" w:rsidRDefault="003C541B" w:rsidP="003C541B">
          <w:pPr>
            <w:pStyle w:val="2750612A893144ED910EEAA3629DA87B"/>
          </w:pPr>
          <w:r>
            <w:rPr>
              <w:rStyle w:val="placeholder1Char"/>
              <w:rFonts w:hint="eastAsia"/>
            </w:rPr>
            <w:t>____________</w:t>
          </w:r>
        </w:p>
      </w:docPartBody>
    </w:docPart>
    <w:docPart>
      <w:docPartPr>
        <w:name w:val="76879BCBBBD24D12B301A4260C07F3EB"/>
        <w:category>
          <w:name w:val="常规"/>
          <w:gallery w:val="placeholder"/>
        </w:category>
        <w:types>
          <w:type w:val="bbPlcHdr"/>
        </w:types>
        <w:behaviors>
          <w:behavior w:val="content"/>
        </w:behaviors>
        <w:guid w:val="{50651701-19BA-44C2-9D8A-76E6FFE017DA}"/>
      </w:docPartPr>
      <w:docPartBody>
        <w:p w:rsidR="005F03CE" w:rsidRDefault="003C541B" w:rsidP="003C541B">
          <w:pPr>
            <w:pStyle w:val="76879BCBBBD24D12B301A4260C07F3EB"/>
          </w:pPr>
          <w:r>
            <w:rPr>
              <w:rStyle w:val="placeholder1Char"/>
              <w:rFonts w:hint="eastAsia"/>
            </w:rPr>
            <w:t>____________</w:t>
          </w:r>
        </w:p>
      </w:docPartBody>
    </w:docPart>
    <w:docPart>
      <w:docPartPr>
        <w:name w:val="20BEA7D752A54DBC90C84999E1D6DCB9"/>
        <w:category>
          <w:name w:val="常规"/>
          <w:gallery w:val="placeholder"/>
        </w:category>
        <w:types>
          <w:type w:val="bbPlcHdr"/>
        </w:types>
        <w:behaviors>
          <w:behavior w:val="content"/>
        </w:behaviors>
        <w:guid w:val="{5E464E9E-CFC5-433D-A79C-071FECE384C0}"/>
      </w:docPartPr>
      <w:docPartBody>
        <w:p w:rsidR="005F03CE" w:rsidRDefault="003C541B" w:rsidP="003C541B">
          <w:pPr>
            <w:pStyle w:val="20BEA7D752A54DBC90C84999E1D6DCB9"/>
          </w:pPr>
          <w:r>
            <w:rPr>
              <w:rStyle w:val="placeholder1Char"/>
              <w:rFonts w:hint="eastAsia"/>
            </w:rPr>
            <w:t>____________</w:t>
          </w:r>
        </w:p>
      </w:docPartBody>
    </w:docPart>
    <w:docPart>
      <w:docPartPr>
        <w:name w:val="DAA3D76868B44944A1C73DD3568F731B"/>
        <w:category>
          <w:name w:val="常规"/>
          <w:gallery w:val="placeholder"/>
        </w:category>
        <w:types>
          <w:type w:val="bbPlcHdr"/>
        </w:types>
        <w:behaviors>
          <w:behavior w:val="content"/>
        </w:behaviors>
        <w:guid w:val="{548926B4-E68A-48F0-B3B0-98B37A96E922}"/>
      </w:docPartPr>
      <w:docPartBody>
        <w:p w:rsidR="005F03CE" w:rsidRDefault="003C541B" w:rsidP="003C541B">
          <w:pPr>
            <w:pStyle w:val="DAA3D76868B44944A1C73DD3568F731B"/>
          </w:pPr>
          <w:r>
            <w:rPr>
              <w:rStyle w:val="placeholder1Char"/>
              <w:rFonts w:hint="eastAsia"/>
            </w:rPr>
            <w:t>____________</w:t>
          </w:r>
        </w:p>
      </w:docPartBody>
    </w:docPart>
    <w:docPart>
      <w:docPartPr>
        <w:name w:val="7BD0C1A099484B8BBE899E6E9E5E8AEB"/>
        <w:category>
          <w:name w:val="常规"/>
          <w:gallery w:val="placeholder"/>
        </w:category>
        <w:types>
          <w:type w:val="bbPlcHdr"/>
        </w:types>
        <w:behaviors>
          <w:behavior w:val="content"/>
        </w:behaviors>
        <w:guid w:val="{1F68ABF4-910A-47D3-97B2-0AC17CB43A4E}"/>
      </w:docPartPr>
      <w:docPartBody>
        <w:p w:rsidR="005F03CE" w:rsidRDefault="003C541B" w:rsidP="003C541B">
          <w:pPr>
            <w:pStyle w:val="7BD0C1A099484B8BBE899E6E9E5E8AEB"/>
          </w:pPr>
          <w:r>
            <w:rPr>
              <w:rStyle w:val="placeholder1Char"/>
              <w:rFonts w:hint="eastAsia"/>
            </w:rPr>
            <w:t>____________</w:t>
          </w:r>
        </w:p>
      </w:docPartBody>
    </w:docPart>
    <w:docPart>
      <w:docPartPr>
        <w:name w:val="603F78B6DC104D85AF835DD4033D0EB3"/>
        <w:category>
          <w:name w:val="常规"/>
          <w:gallery w:val="placeholder"/>
        </w:category>
        <w:types>
          <w:type w:val="bbPlcHdr"/>
        </w:types>
        <w:behaviors>
          <w:behavior w:val="content"/>
        </w:behaviors>
        <w:guid w:val="{61761330-3D2F-410A-A433-291FF97DF9A6}"/>
      </w:docPartPr>
      <w:docPartBody>
        <w:p w:rsidR="005F03CE" w:rsidRDefault="003C541B" w:rsidP="003C541B">
          <w:pPr>
            <w:pStyle w:val="603F78B6DC104D85AF835DD4033D0EB3"/>
          </w:pPr>
          <w:r>
            <w:rPr>
              <w:rStyle w:val="placeholder1Char"/>
              <w:rFonts w:hint="eastAsia"/>
            </w:rPr>
            <w:t>____________</w:t>
          </w:r>
        </w:p>
      </w:docPartBody>
    </w:docPart>
    <w:docPart>
      <w:docPartPr>
        <w:name w:val="94EEBDD9A93346B9AEEF0E2C9962433D"/>
        <w:category>
          <w:name w:val="常规"/>
          <w:gallery w:val="placeholder"/>
        </w:category>
        <w:types>
          <w:type w:val="bbPlcHdr"/>
        </w:types>
        <w:behaviors>
          <w:behavior w:val="content"/>
        </w:behaviors>
        <w:guid w:val="{A77DDA38-3519-4FE0-AFA9-ABD8E9464DCB}"/>
      </w:docPartPr>
      <w:docPartBody>
        <w:p w:rsidR="005F03CE" w:rsidRDefault="003C541B" w:rsidP="003C541B">
          <w:pPr>
            <w:pStyle w:val="94EEBDD9A93346B9AEEF0E2C9962433D"/>
          </w:pPr>
          <w:r>
            <w:rPr>
              <w:rStyle w:val="placeholder1Char"/>
              <w:rFonts w:hint="eastAsia"/>
            </w:rPr>
            <w:t>____________</w:t>
          </w:r>
        </w:p>
      </w:docPartBody>
    </w:docPart>
    <w:docPart>
      <w:docPartPr>
        <w:name w:val="F194B0C28EC24CE28A7AF9531C797242"/>
        <w:category>
          <w:name w:val="常规"/>
          <w:gallery w:val="placeholder"/>
        </w:category>
        <w:types>
          <w:type w:val="bbPlcHdr"/>
        </w:types>
        <w:behaviors>
          <w:behavior w:val="content"/>
        </w:behaviors>
        <w:guid w:val="{62C78E0E-2D4E-47BD-9372-2B1C58E386AF}"/>
      </w:docPartPr>
      <w:docPartBody>
        <w:p w:rsidR="005F03CE" w:rsidRDefault="003C541B" w:rsidP="003C541B">
          <w:pPr>
            <w:pStyle w:val="F194B0C28EC24CE28A7AF9531C797242"/>
          </w:pPr>
          <w:r>
            <w:rPr>
              <w:rStyle w:val="placeholder1Char"/>
              <w:rFonts w:hint="eastAsia"/>
            </w:rPr>
            <w:t>____________</w:t>
          </w:r>
        </w:p>
      </w:docPartBody>
    </w:docPart>
    <w:docPart>
      <w:docPartPr>
        <w:name w:val="FDFBB921F81F4424B4C2D785AC92F4A8"/>
        <w:category>
          <w:name w:val="常规"/>
          <w:gallery w:val="placeholder"/>
        </w:category>
        <w:types>
          <w:type w:val="bbPlcHdr"/>
        </w:types>
        <w:behaviors>
          <w:behavior w:val="content"/>
        </w:behaviors>
        <w:guid w:val="{FC396999-BA3A-455F-AFAD-A016B8875C32}"/>
      </w:docPartPr>
      <w:docPartBody>
        <w:p w:rsidR="005F03CE" w:rsidRDefault="003C541B" w:rsidP="003C541B">
          <w:pPr>
            <w:pStyle w:val="FDFBB921F81F4424B4C2D785AC92F4A8"/>
          </w:pPr>
          <w:r>
            <w:rPr>
              <w:rStyle w:val="placeholder1Char"/>
              <w:rFonts w:hint="eastAsia"/>
            </w:rPr>
            <w:t>____________</w:t>
          </w:r>
        </w:p>
      </w:docPartBody>
    </w:docPart>
    <w:docPart>
      <w:docPartPr>
        <w:name w:val="A9913F3EBD7D4BB0AF75599952DCD11C"/>
        <w:category>
          <w:name w:val="常规"/>
          <w:gallery w:val="placeholder"/>
        </w:category>
        <w:types>
          <w:type w:val="bbPlcHdr"/>
        </w:types>
        <w:behaviors>
          <w:behavior w:val="content"/>
        </w:behaviors>
        <w:guid w:val="{5C4F075A-A25E-41C6-A261-2B68F3E16933}"/>
      </w:docPartPr>
      <w:docPartBody>
        <w:p w:rsidR="005F03CE" w:rsidRDefault="003C541B" w:rsidP="003C541B">
          <w:pPr>
            <w:pStyle w:val="A9913F3EBD7D4BB0AF75599952DCD11C"/>
          </w:pPr>
          <w:r>
            <w:rPr>
              <w:rStyle w:val="placeholder1Char"/>
              <w:rFonts w:hint="eastAsia"/>
            </w:rPr>
            <w:t>____________</w:t>
          </w:r>
        </w:p>
      </w:docPartBody>
    </w:docPart>
    <w:docPart>
      <w:docPartPr>
        <w:name w:val="0248077CB8E5487AB220361A39EA12E9"/>
        <w:category>
          <w:name w:val="常规"/>
          <w:gallery w:val="placeholder"/>
        </w:category>
        <w:types>
          <w:type w:val="bbPlcHdr"/>
        </w:types>
        <w:behaviors>
          <w:behavior w:val="content"/>
        </w:behaviors>
        <w:guid w:val="{2C1498B2-7A7F-4BCA-8022-57BCCB26BFEE}"/>
      </w:docPartPr>
      <w:docPartBody>
        <w:p w:rsidR="005F03CE" w:rsidRDefault="003C541B" w:rsidP="003C541B">
          <w:pPr>
            <w:pStyle w:val="0248077CB8E5487AB220361A39EA12E9"/>
          </w:pPr>
          <w:r>
            <w:rPr>
              <w:rStyle w:val="placeholder1Char"/>
              <w:rFonts w:hint="eastAsia"/>
            </w:rPr>
            <w:t>____________</w:t>
          </w:r>
        </w:p>
      </w:docPartBody>
    </w:docPart>
    <w:docPart>
      <w:docPartPr>
        <w:name w:val="8B22FB7A3EC14CB3B47703074C1AF05C"/>
        <w:category>
          <w:name w:val="常规"/>
          <w:gallery w:val="placeholder"/>
        </w:category>
        <w:types>
          <w:type w:val="bbPlcHdr"/>
        </w:types>
        <w:behaviors>
          <w:behavior w:val="content"/>
        </w:behaviors>
        <w:guid w:val="{E50853FE-342C-4CE7-B28C-B1E241C659D6}"/>
      </w:docPartPr>
      <w:docPartBody>
        <w:p w:rsidR="005F03CE" w:rsidRDefault="003C541B" w:rsidP="003C541B">
          <w:pPr>
            <w:pStyle w:val="8B22FB7A3EC14CB3B47703074C1AF05C"/>
          </w:pPr>
          <w:r>
            <w:rPr>
              <w:rStyle w:val="placeholder1Char"/>
              <w:rFonts w:hint="eastAsia"/>
            </w:rPr>
            <w:t>____________</w:t>
          </w:r>
        </w:p>
      </w:docPartBody>
    </w:docPart>
    <w:docPart>
      <w:docPartPr>
        <w:name w:val="F0A00DF19FAD452D9C16795DB1F9601D"/>
        <w:category>
          <w:name w:val="常规"/>
          <w:gallery w:val="placeholder"/>
        </w:category>
        <w:types>
          <w:type w:val="bbPlcHdr"/>
        </w:types>
        <w:behaviors>
          <w:behavior w:val="content"/>
        </w:behaviors>
        <w:guid w:val="{F6AECDF1-5AD2-474D-B4CC-63D42038639B}"/>
      </w:docPartPr>
      <w:docPartBody>
        <w:p w:rsidR="005F03CE" w:rsidRDefault="003C541B" w:rsidP="003C541B">
          <w:pPr>
            <w:pStyle w:val="F0A00DF19FAD452D9C16795DB1F9601D"/>
          </w:pPr>
          <w:r>
            <w:rPr>
              <w:rStyle w:val="placeholder1Char"/>
              <w:rFonts w:hint="eastAsia"/>
            </w:rPr>
            <w:t>____________</w:t>
          </w:r>
        </w:p>
      </w:docPartBody>
    </w:docPart>
    <w:docPart>
      <w:docPartPr>
        <w:name w:val="0E7B354162164599B5A5BE0FD0EB7F94"/>
        <w:category>
          <w:name w:val="常规"/>
          <w:gallery w:val="placeholder"/>
        </w:category>
        <w:types>
          <w:type w:val="bbPlcHdr"/>
        </w:types>
        <w:behaviors>
          <w:behavior w:val="content"/>
        </w:behaviors>
        <w:guid w:val="{9790426D-0F34-469B-ACD2-4E09D0AC9C2D}"/>
      </w:docPartPr>
      <w:docPartBody>
        <w:p w:rsidR="005F03CE" w:rsidRDefault="003C541B" w:rsidP="003C541B">
          <w:pPr>
            <w:pStyle w:val="0E7B354162164599B5A5BE0FD0EB7F94"/>
          </w:pPr>
          <w:r>
            <w:rPr>
              <w:rStyle w:val="placeholder1Char"/>
              <w:rFonts w:hint="eastAsia"/>
            </w:rPr>
            <w:t>____________</w:t>
          </w:r>
        </w:p>
      </w:docPartBody>
    </w:docPart>
    <w:docPart>
      <w:docPartPr>
        <w:name w:val="05F3FFA536FD41519155AE979CE33C5E"/>
        <w:category>
          <w:name w:val="常规"/>
          <w:gallery w:val="placeholder"/>
        </w:category>
        <w:types>
          <w:type w:val="bbPlcHdr"/>
        </w:types>
        <w:behaviors>
          <w:behavior w:val="content"/>
        </w:behaviors>
        <w:guid w:val="{A3E6F2EF-635D-462D-AA4C-DF253BC39ADB}"/>
      </w:docPartPr>
      <w:docPartBody>
        <w:p w:rsidR="005F03CE" w:rsidRDefault="003C541B" w:rsidP="003C541B">
          <w:pPr>
            <w:pStyle w:val="05F3FFA536FD41519155AE979CE33C5E"/>
          </w:pPr>
          <w:r>
            <w:rPr>
              <w:rStyle w:val="placeholder1Char"/>
              <w:rFonts w:hint="eastAsia"/>
            </w:rPr>
            <w:t>____________</w:t>
          </w:r>
        </w:p>
      </w:docPartBody>
    </w:docPart>
    <w:docPart>
      <w:docPartPr>
        <w:name w:val="3D78796D0A89414D9777F4AF0D04AB6C"/>
        <w:category>
          <w:name w:val="常规"/>
          <w:gallery w:val="placeholder"/>
        </w:category>
        <w:types>
          <w:type w:val="bbPlcHdr"/>
        </w:types>
        <w:behaviors>
          <w:behavior w:val="content"/>
        </w:behaviors>
        <w:guid w:val="{B51640EA-A9EE-46FC-8AFE-064EE1E8929B}"/>
      </w:docPartPr>
      <w:docPartBody>
        <w:p w:rsidR="005F03CE" w:rsidRDefault="003C541B" w:rsidP="003C541B">
          <w:pPr>
            <w:pStyle w:val="3D78796D0A89414D9777F4AF0D04AB6C"/>
          </w:pPr>
          <w:r>
            <w:rPr>
              <w:rStyle w:val="placeholder1Char"/>
              <w:rFonts w:hint="eastAsia"/>
            </w:rPr>
            <w:t>____________</w:t>
          </w:r>
        </w:p>
      </w:docPartBody>
    </w:docPart>
    <w:docPart>
      <w:docPartPr>
        <w:name w:val="09C17D9CE49341C8B785EE5FB4E4448C"/>
        <w:category>
          <w:name w:val="常规"/>
          <w:gallery w:val="placeholder"/>
        </w:category>
        <w:types>
          <w:type w:val="bbPlcHdr"/>
        </w:types>
        <w:behaviors>
          <w:behavior w:val="content"/>
        </w:behaviors>
        <w:guid w:val="{39CB85D4-B3F6-4E42-9795-810727B1BC9F}"/>
      </w:docPartPr>
      <w:docPartBody>
        <w:p w:rsidR="005F03CE" w:rsidRDefault="003C541B" w:rsidP="003C541B">
          <w:pPr>
            <w:pStyle w:val="09C17D9CE49341C8B785EE5FB4E4448C"/>
          </w:pPr>
          <w:r>
            <w:rPr>
              <w:rStyle w:val="placeholder1Char"/>
              <w:rFonts w:hint="eastAsia"/>
            </w:rPr>
            <w:t>____________</w:t>
          </w:r>
        </w:p>
      </w:docPartBody>
    </w:docPart>
    <w:docPart>
      <w:docPartPr>
        <w:name w:val="C24B7E4B6D044247B149913F681B6347"/>
        <w:category>
          <w:name w:val="常规"/>
          <w:gallery w:val="placeholder"/>
        </w:category>
        <w:types>
          <w:type w:val="bbPlcHdr"/>
        </w:types>
        <w:behaviors>
          <w:behavior w:val="content"/>
        </w:behaviors>
        <w:guid w:val="{5F2A83C5-A317-4E8D-BF48-BCF473407FDA}"/>
      </w:docPartPr>
      <w:docPartBody>
        <w:p w:rsidR="005F03CE" w:rsidRDefault="003C541B" w:rsidP="003C541B">
          <w:pPr>
            <w:pStyle w:val="C24B7E4B6D044247B149913F681B6347"/>
          </w:pPr>
          <w:r>
            <w:rPr>
              <w:rStyle w:val="placeholder1Char"/>
              <w:rFonts w:hint="eastAsia"/>
            </w:rPr>
            <w:t>____________</w:t>
          </w:r>
        </w:p>
      </w:docPartBody>
    </w:docPart>
    <w:docPart>
      <w:docPartPr>
        <w:name w:val="A6FCBC0BE0FB43CC84A39CD11BD5E2ED"/>
        <w:category>
          <w:name w:val="常规"/>
          <w:gallery w:val="placeholder"/>
        </w:category>
        <w:types>
          <w:type w:val="bbPlcHdr"/>
        </w:types>
        <w:behaviors>
          <w:behavior w:val="content"/>
        </w:behaviors>
        <w:guid w:val="{94A21853-6BC8-4D81-A3FE-773FFA79798F}"/>
      </w:docPartPr>
      <w:docPartBody>
        <w:p w:rsidR="005F03CE" w:rsidRDefault="003C541B" w:rsidP="003C541B">
          <w:pPr>
            <w:pStyle w:val="A6FCBC0BE0FB43CC84A39CD11BD5E2ED"/>
          </w:pPr>
          <w:r>
            <w:rPr>
              <w:rStyle w:val="placeholder1Char"/>
              <w:rFonts w:hint="eastAsia"/>
            </w:rPr>
            <w:t>____________</w:t>
          </w:r>
        </w:p>
      </w:docPartBody>
    </w:docPart>
    <w:docPart>
      <w:docPartPr>
        <w:name w:val="F30423DDC01A484D81B3123B48878CB9"/>
        <w:category>
          <w:name w:val="常规"/>
          <w:gallery w:val="placeholder"/>
        </w:category>
        <w:types>
          <w:type w:val="bbPlcHdr"/>
        </w:types>
        <w:behaviors>
          <w:behavior w:val="content"/>
        </w:behaviors>
        <w:guid w:val="{703452DC-C095-4E92-8E98-856C90720F97}"/>
      </w:docPartPr>
      <w:docPartBody>
        <w:p w:rsidR="005F03CE" w:rsidRDefault="003C541B" w:rsidP="003C541B">
          <w:pPr>
            <w:pStyle w:val="F30423DDC01A484D81B3123B48878CB9"/>
          </w:pPr>
          <w:r>
            <w:rPr>
              <w:rStyle w:val="placeholder1Char"/>
              <w:rFonts w:hint="eastAsia"/>
            </w:rPr>
            <w:t>____________</w:t>
          </w:r>
        </w:p>
      </w:docPartBody>
    </w:docPart>
    <w:docPart>
      <w:docPartPr>
        <w:name w:val="4B30605D567241F687716C23983F8B99"/>
        <w:category>
          <w:name w:val="常规"/>
          <w:gallery w:val="placeholder"/>
        </w:category>
        <w:types>
          <w:type w:val="bbPlcHdr"/>
        </w:types>
        <w:behaviors>
          <w:behavior w:val="content"/>
        </w:behaviors>
        <w:guid w:val="{3A246884-9102-46B5-8792-73D364393020}"/>
      </w:docPartPr>
      <w:docPartBody>
        <w:p w:rsidR="005F03CE" w:rsidRDefault="003C541B" w:rsidP="003C541B">
          <w:pPr>
            <w:pStyle w:val="4B30605D567241F687716C23983F8B99"/>
          </w:pPr>
          <w:r>
            <w:rPr>
              <w:rStyle w:val="placeholder1Char"/>
              <w:rFonts w:hint="eastAsia"/>
            </w:rPr>
            <w:t>____________</w:t>
          </w:r>
        </w:p>
      </w:docPartBody>
    </w:docPart>
    <w:docPart>
      <w:docPartPr>
        <w:name w:val="6C6097FEBDC84BCAB40F43B4C6D18EA3"/>
        <w:category>
          <w:name w:val="常规"/>
          <w:gallery w:val="placeholder"/>
        </w:category>
        <w:types>
          <w:type w:val="bbPlcHdr"/>
        </w:types>
        <w:behaviors>
          <w:behavior w:val="content"/>
        </w:behaviors>
        <w:guid w:val="{E275DB87-8BD2-42BF-AF34-65AF82293E48}"/>
      </w:docPartPr>
      <w:docPartBody>
        <w:p w:rsidR="005F03CE" w:rsidRDefault="003C541B" w:rsidP="003C541B">
          <w:pPr>
            <w:pStyle w:val="6C6097FEBDC84BCAB40F43B4C6D18EA3"/>
          </w:pPr>
          <w:r>
            <w:rPr>
              <w:rStyle w:val="placeholder1Char"/>
              <w:rFonts w:hint="eastAsia"/>
            </w:rPr>
            <w:t>____________</w:t>
          </w:r>
        </w:p>
      </w:docPartBody>
    </w:docPart>
    <w:docPart>
      <w:docPartPr>
        <w:name w:val="5664DE3F67BC4112A2BE28E37A22FCFC"/>
        <w:category>
          <w:name w:val="常规"/>
          <w:gallery w:val="placeholder"/>
        </w:category>
        <w:types>
          <w:type w:val="bbPlcHdr"/>
        </w:types>
        <w:behaviors>
          <w:behavior w:val="content"/>
        </w:behaviors>
        <w:guid w:val="{144F0036-33BE-431B-A9F6-F014748857F7}"/>
      </w:docPartPr>
      <w:docPartBody>
        <w:p w:rsidR="005F03CE" w:rsidRDefault="003C541B" w:rsidP="003C541B">
          <w:pPr>
            <w:pStyle w:val="5664DE3F67BC4112A2BE28E37A22FCFC"/>
          </w:pPr>
          <w:r>
            <w:rPr>
              <w:rStyle w:val="placeholder1Char"/>
              <w:rFonts w:hint="eastAsia"/>
            </w:rPr>
            <w:t>____________</w:t>
          </w:r>
        </w:p>
      </w:docPartBody>
    </w:docPart>
    <w:docPart>
      <w:docPartPr>
        <w:name w:val="EC77F78533B44D6380750CA292804136"/>
        <w:category>
          <w:name w:val="常规"/>
          <w:gallery w:val="placeholder"/>
        </w:category>
        <w:types>
          <w:type w:val="bbPlcHdr"/>
        </w:types>
        <w:behaviors>
          <w:behavior w:val="content"/>
        </w:behaviors>
        <w:guid w:val="{5A8523FD-43FC-4FB9-ADD8-3ABB585EBF9B}"/>
      </w:docPartPr>
      <w:docPartBody>
        <w:p w:rsidR="005F03CE" w:rsidRDefault="003C541B" w:rsidP="003C541B">
          <w:pPr>
            <w:pStyle w:val="EC77F78533B44D6380750CA292804136"/>
          </w:pPr>
          <w:r>
            <w:rPr>
              <w:rStyle w:val="placeholder1Char"/>
              <w:rFonts w:hint="eastAsia"/>
            </w:rPr>
            <w:t>____________</w:t>
          </w:r>
        </w:p>
      </w:docPartBody>
    </w:docPart>
    <w:docPart>
      <w:docPartPr>
        <w:name w:val="91FE0834B6C947F8A96E07ECFC7B6C16"/>
        <w:category>
          <w:name w:val="常规"/>
          <w:gallery w:val="placeholder"/>
        </w:category>
        <w:types>
          <w:type w:val="bbPlcHdr"/>
        </w:types>
        <w:behaviors>
          <w:behavior w:val="content"/>
        </w:behaviors>
        <w:guid w:val="{D2994DD5-901F-400A-92B8-01BACC618142}"/>
      </w:docPartPr>
      <w:docPartBody>
        <w:p w:rsidR="005F03CE" w:rsidRDefault="003C541B" w:rsidP="003C541B">
          <w:pPr>
            <w:pStyle w:val="91FE0834B6C947F8A96E07ECFC7B6C16"/>
          </w:pPr>
          <w:r>
            <w:rPr>
              <w:rStyle w:val="placeholder1Char"/>
              <w:rFonts w:hint="eastAsia"/>
            </w:rPr>
            <w:t>____________</w:t>
          </w:r>
        </w:p>
      </w:docPartBody>
    </w:docPart>
    <w:docPart>
      <w:docPartPr>
        <w:name w:val="D20364D2B3AA45089FC541BD57A419B8"/>
        <w:category>
          <w:name w:val="常规"/>
          <w:gallery w:val="placeholder"/>
        </w:category>
        <w:types>
          <w:type w:val="bbPlcHdr"/>
        </w:types>
        <w:behaviors>
          <w:behavior w:val="content"/>
        </w:behaviors>
        <w:guid w:val="{C9FEE6A7-25CE-4E4D-A07D-E60250B1E8CE}"/>
      </w:docPartPr>
      <w:docPartBody>
        <w:p w:rsidR="005F03CE" w:rsidRDefault="003C541B" w:rsidP="003C541B">
          <w:pPr>
            <w:pStyle w:val="D20364D2B3AA45089FC541BD57A419B8"/>
          </w:pPr>
          <w:r>
            <w:rPr>
              <w:rStyle w:val="placeholder1Char"/>
              <w:rFonts w:hint="eastAsia"/>
            </w:rPr>
            <w:t>____________</w:t>
          </w:r>
        </w:p>
      </w:docPartBody>
    </w:docPart>
    <w:docPart>
      <w:docPartPr>
        <w:name w:val="C1153EB30D874F468893FEA1AB5C8D22"/>
        <w:category>
          <w:name w:val="常规"/>
          <w:gallery w:val="placeholder"/>
        </w:category>
        <w:types>
          <w:type w:val="bbPlcHdr"/>
        </w:types>
        <w:behaviors>
          <w:behavior w:val="content"/>
        </w:behaviors>
        <w:guid w:val="{1A927834-80DB-4CC8-A818-2932D0A67362}"/>
      </w:docPartPr>
      <w:docPartBody>
        <w:p w:rsidR="005F03CE" w:rsidRDefault="003C541B" w:rsidP="003C541B">
          <w:pPr>
            <w:pStyle w:val="C1153EB30D874F468893FEA1AB5C8D22"/>
          </w:pPr>
          <w:r>
            <w:rPr>
              <w:rStyle w:val="placeholder1Char"/>
              <w:rFonts w:hint="eastAsia"/>
            </w:rPr>
            <w:t>____________</w:t>
          </w:r>
        </w:p>
      </w:docPartBody>
    </w:docPart>
    <w:docPart>
      <w:docPartPr>
        <w:name w:val="809C023FBEDF4FC0B52304FF6D64955E"/>
        <w:category>
          <w:name w:val="常规"/>
          <w:gallery w:val="placeholder"/>
        </w:category>
        <w:types>
          <w:type w:val="bbPlcHdr"/>
        </w:types>
        <w:behaviors>
          <w:behavior w:val="content"/>
        </w:behaviors>
        <w:guid w:val="{C377C840-47FB-4E01-ABBF-8AA36F8BFBF8}"/>
      </w:docPartPr>
      <w:docPartBody>
        <w:p w:rsidR="005F03CE" w:rsidRDefault="003C541B" w:rsidP="003C541B">
          <w:pPr>
            <w:pStyle w:val="809C023FBEDF4FC0B52304FF6D64955E"/>
          </w:pPr>
          <w:r>
            <w:rPr>
              <w:rStyle w:val="placeholder1Char"/>
              <w:rFonts w:hint="eastAsia"/>
            </w:rPr>
            <w:t>____________</w:t>
          </w:r>
        </w:p>
      </w:docPartBody>
    </w:docPart>
    <w:docPart>
      <w:docPartPr>
        <w:name w:val="3C2A9F82B83E4AA3AC11175D0811C0C5"/>
        <w:category>
          <w:name w:val="常规"/>
          <w:gallery w:val="placeholder"/>
        </w:category>
        <w:types>
          <w:type w:val="bbPlcHdr"/>
        </w:types>
        <w:behaviors>
          <w:behavior w:val="content"/>
        </w:behaviors>
        <w:guid w:val="{98CE1B00-1CCB-4A23-A7A1-613E638870F6}"/>
      </w:docPartPr>
      <w:docPartBody>
        <w:p w:rsidR="005F03CE" w:rsidRDefault="003C541B" w:rsidP="003C541B">
          <w:pPr>
            <w:pStyle w:val="3C2A9F82B83E4AA3AC11175D0811C0C5"/>
          </w:pPr>
          <w:r>
            <w:rPr>
              <w:rStyle w:val="placeholder1Char"/>
              <w:rFonts w:hint="eastAsia"/>
            </w:rPr>
            <w:t>____________</w:t>
          </w:r>
        </w:p>
      </w:docPartBody>
    </w:docPart>
    <w:docPart>
      <w:docPartPr>
        <w:name w:val="F260FDECEB9C458BA2FF3C6FB89DCD48"/>
        <w:category>
          <w:name w:val="常规"/>
          <w:gallery w:val="placeholder"/>
        </w:category>
        <w:types>
          <w:type w:val="bbPlcHdr"/>
        </w:types>
        <w:behaviors>
          <w:behavior w:val="content"/>
        </w:behaviors>
        <w:guid w:val="{77F5AAD0-9361-426E-951D-09D84538EFA1}"/>
      </w:docPartPr>
      <w:docPartBody>
        <w:p w:rsidR="005F03CE" w:rsidRDefault="003C541B" w:rsidP="003C541B">
          <w:pPr>
            <w:pStyle w:val="F260FDECEB9C458BA2FF3C6FB89DCD48"/>
          </w:pPr>
          <w:r>
            <w:rPr>
              <w:rStyle w:val="placeholder1Char"/>
              <w:rFonts w:hint="eastAsia"/>
            </w:rPr>
            <w:t>____________</w:t>
          </w:r>
        </w:p>
      </w:docPartBody>
    </w:docPart>
    <w:docPart>
      <w:docPartPr>
        <w:name w:val="A3A3765F5FD64A729E8F9E652F9796FF"/>
        <w:category>
          <w:name w:val="常规"/>
          <w:gallery w:val="placeholder"/>
        </w:category>
        <w:types>
          <w:type w:val="bbPlcHdr"/>
        </w:types>
        <w:behaviors>
          <w:behavior w:val="content"/>
        </w:behaviors>
        <w:guid w:val="{DC4A74D5-052D-4C82-8B39-933B734614BE}"/>
      </w:docPartPr>
      <w:docPartBody>
        <w:p w:rsidR="005F03CE" w:rsidRDefault="003C541B" w:rsidP="003C541B">
          <w:pPr>
            <w:pStyle w:val="A3A3765F5FD64A729E8F9E652F9796FF"/>
          </w:pPr>
          <w:r>
            <w:rPr>
              <w:rStyle w:val="placeholder1Char"/>
              <w:rFonts w:hint="eastAsia"/>
            </w:rPr>
            <w:t>____________</w:t>
          </w:r>
        </w:p>
      </w:docPartBody>
    </w:docPart>
    <w:docPart>
      <w:docPartPr>
        <w:name w:val="4BB6496BA0714681AF6055613A14B674"/>
        <w:category>
          <w:name w:val="常规"/>
          <w:gallery w:val="placeholder"/>
        </w:category>
        <w:types>
          <w:type w:val="bbPlcHdr"/>
        </w:types>
        <w:behaviors>
          <w:behavior w:val="content"/>
        </w:behaviors>
        <w:guid w:val="{9149E102-EBD7-4FFB-8071-5EBCD6DAB2BB}"/>
      </w:docPartPr>
      <w:docPartBody>
        <w:p w:rsidR="005F03CE" w:rsidRDefault="003C541B" w:rsidP="003C541B">
          <w:pPr>
            <w:pStyle w:val="4BB6496BA0714681AF6055613A14B674"/>
          </w:pPr>
          <w:r>
            <w:rPr>
              <w:rStyle w:val="placeholder1Char"/>
              <w:rFonts w:hint="eastAsia"/>
            </w:rPr>
            <w:t>____________</w:t>
          </w:r>
        </w:p>
      </w:docPartBody>
    </w:docPart>
    <w:docPart>
      <w:docPartPr>
        <w:name w:val="FEC1992FC9CE4FAD9E79D98EECBF0111"/>
        <w:category>
          <w:name w:val="常规"/>
          <w:gallery w:val="placeholder"/>
        </w:category>
        <w:types>
          <w:type w:val="bbPlcHdr"/>
        </w:types>
        <w:behaviors>
          <w:behavior w:val="content"/>
        </w:behaviors>
        <w:guid w:val="{EE50C05C-713F-41EF-BA3C-391D21BBDE17}"/>
      </w:docPartPr>
      <w:docPartBody>
        <w:p w:rsidR="005F03CE" w:rsidRDefault="003C541B" w:rsidP="003C541B">
          <w:pPr>
            <w:pStyle w:val="FEC1992FC9CE4FAD9E79D98EECBF0111"/>
          </w:pPr>
          <w:r>
            <w:rPr>
              <w:rStyle w:val="placeholder1Char"/>
              <w:rFonts w:hint="eastAsia"/>
            </w:rPr>
            <w:t>____________</w:t>
          </w:r>
        </w:p>
      </w:docPartBody>
    </w:docPart>
    <w:docPart>
      <w:docPartPr>
        <w:name w:val="66B8A3197C574302A0E8C6D0EBA51586"/>
        <w:category>
          <w:name w:val="常规"/>
          <w:gallery w:val="placeholder"/>
        </w:category>
        <w:types>
          <w:type w:val="bbPlcHdr"/>
        </w:types>
        <w:behaviors>
          <w:behavior w:val="content"/>
        </w:behaviors>
        <w:guid w:val="{67FCE304-68BE-4DDB-8D88-DEB9CD4B4880}"/>
      </w:docPartPr>
      <w:docPartBody>
        <w:p w:rsidR="005F03CE" w:rsidRDefault="003C541B" w:rsidP="003C541B">
          <w:pPr>
            <w:pStyle w:val="66B8A3197C574302A0E8C6D0EBA51586"/>
          </w:pPr>
          <w:r>
            <w:rPr>
              <w:rStyle w:val="placeholder1Char"/>
              <w:rFonts w:hint="eastAsia"/>
            </w:rPr>
            <w:t>____________</w:t>
          </w:r>
        </w:p>
      </w:docPartBody>
    </w:docPart>
    <w:docPart>
      <w:docPartPr>
        <w:name w:val="0EF9F02477904B0B80AD183E55F909E5"/>
        <w:category>
          <w:name w:val="常规"/>
          <w:gallery w:val="placeholder"/>
        </w:category>
        <w:types>
          <w:type w:val="bbPlcHdr"/>
        </w:types>
        <w:behaviors>
          <w:behavior w:val="content"/>
        </w:behaviors>
        <w:guid w:val="{5D7D0873-9007-4159-ABA8-78E1EB14C6DF}"/>
      </w:docPartPr>
      <w:docPartBody>
        <w:p w:rsidR="005F03CE" w:rsidRDefault="003C541B" w:rsidP="003C541B">
          <w:pPr>
            <w:pStyle w:val="0EF9F02477904B0B80AD183E55F909E5"/>
          </w:pPr>
          <w:r>
            <w:rPr>
              <w:rStyle w:val="placeholder1Char"/>
              <w:rFonts w:hint="eastAsia"/>
            </w:rPr>
            <w:t>____________</w:t>
          </w:r>
        </w:p>
      </w:docPartBody>
    </w:docPart>
    <w:docPart>
      <w:docPartPr>
        <w:name w:val="8867D30AF1FB4249BBB9FE63CF066CD7"/>
        <w:category>
          <w:name w:val="常规"/>
          <w:gallery w:val="placeholder"/>
        </w:category>
        <w:types>
          <w:type w:val="bbPlcHdr"/>
        </w:types>
        <w:behaviors>
          <w:behavior w:val="content"/>
        </w:behaviors>
        <w:guid w:val="{99B07D12-3153-40C0-9E86-14C47FB7CD45}"/>
      </w:docPartPr>
      <w:docPartBody>
        <w:p w:rsidR="005F03CE" w:rsidRDefault="003C541B" w:rsidP="003C541B">
          <w:pPr>
            <w:pStyle w:val="8867D30AF1FB4249BBB9FE63CF066CD7"/>
          </w:pPr>
          <w:r>
            <w:rPr>
              <w:rStyle w:val="placeholder1Char"/>
              <w:rFonts w:hint="eastAsia"/>
            </w:rPr>
            <w:t>____________</w:t>
          </w:r>
        </w:p>
      </w:docPartBody>
    </w:docPart>
    <w:docPart>
      <w:docPartPr>
        <w:name w:val="13C78F07ED914E7B9F6939E886159A98"/>
        <w:category>
          <w:name w:val="常规"/>
          <w:gallery w:val="placeholder"/>
        </w:category>
        <w:types>
          <w:type w:val="bbPlcHdr"/>
        </w:types>
        <w:behaviors>
          <w:behavior w:val="content"/>
        </w:behaviors>
        <w:guid w:val="{CB4DEE82-3F81-4F6D-870D-2214A02F7C4F}"/>
      </w:docPartPr>
      <w:docPartBody>
        <w:p w:rsidR="005F03CE" w:rsidRDefault="003C541B" w:rsidP="003C541B">
          <w:pPr>
            <w:pStyle w:val="13C78F07ED914E7B9F6939E886159A98"/>
          </w:pPr>
          <w:r>
            <w:rPr>
              <w:rStyle w:val="placeholder1Char"/>
              <w:rFonts w:hint="eastAsia"/>
            </w:rPr>
            <w:t>____________</w:t>
          </w:r>
        </w:p>
      </w:docPartBody>
    </w:docPart>
    <w:docPart>
      <w:docPartPr>
        <w:name w:val="9299CA75E2234058AEBF2A4D4DDC61E0"/>
        <w:category>
          <w:name w:val="常规"/>
          <w:gallery w:val="placeholder"/>
        </w:category>
        <w:types>
          <w:type w:val="bbPlcHdr"/>
        </w:types>
        <w:behaviors>
          <w:behavior w:val="content"/>
        </w:behaviors>
        <w:guid w:val="{CE0FED74-9E0B-4C9C-B52A-C33F42C46D33}"/>
      </w:docPartPr>
      <w:docPartBody>
        <w:p w:rsidR="005F03CE" w:rsidRDefault="003C541B" w:rsidP="003C541B">
          <w:pPr>
            <w:pStyle w:val="9299CA75E2234058AEBF2A4D4DDC61E0"/>
          </w:pPr>
          <w:r>
            <w:rPr>
              <w:rStyle w:val="placeholder1Char"/>
              <w:rFonts w:hint="eastAsia"/>
            </w:rPr>
            <w:t>____________</w:t>
          </w:r>
        </w:p>
      </w:docPartBody>
    </w:docPart>
    <w:docPart>
      <w:docPartPr>
        <w:name w:val="0CE4398B0EAC4AC7AEF7AE696FFA5802"/>
        <w:category>
          <w:name w:val="常规"/>
          <w:gallery w:val="placeholder"/>
        </w:category>
        <w:types>
          <w:type w:val="bbPlcHdr"/>
        </w:types>
        <w:behaviors>
          <w:behavior w:val="content"/>
        </w:behaviors>
        <w:guid w:val="{257C318F-4676-41A5-9104-707F084B3AC7}"/>
      </w:docPartPr>
      <w:docPartBody>
        <w:p w:rsidR="005F03CE" w:rsidRDefault="003C541B" w:rsidP="003C541B">
          <w:pPr>
            <w:pStyle w:val="0CE4398B0EAC4AC7AEF7AE696FFA5802"/>
          </w:pPr>
          <w:r>
            <w:rPr>
              <w:rStyle w:val="placeholder1Char"/>
              <w:rFonts w:hint="eastAsia"/>
            </w:rPr>
            <w:t>____________</w:t>
          </w:r>
        </w:p>
      </w:docPartBody>
    </w:docPart>
    <w:docPart>
      <w:docPartPr>
        <w:name w:val="356089292E4C470CAFE2D5781A72AF8F"/>
        <w:category>
          <w:name w:val="常规"/>
          <w:gallery w:val="placeholder"/>
        </w:category>
        <w:types>
          <w:type w:val="bbPlcHdr"/>
        </w:types>
        <w:behaviors>
          <w:behavior w:val="content"/>
        </w:behaviors>
        <w:guid w:val="{085C9911-842E-4F0D-8317-2EC742320933}"/>
      </w:docPartPr>
      <w:docPartBody>
        <w:p w:rsidR="005F03CE" w:rsidRDefault="003C541B" w:rsidP="003C541B">
          <w:pPr>
            <w:pStyle w:val="356089292E4C470CAFE2D5781A72AF8F"/>
          </w:pPr>
          <w:r>
            <w:rPr>
              <w:rStyle w:val="placeholder1Char"/>
              <w:rFonts w:hint="eastAsia"/>
            </w:rPr>
            <w:t>____________</w:t>
          </w:r>
        </w:p>
      </w:docPartBody>
    </w:docPart>
    <w:docPart>
      <w:docPartPr>
        <w:name w:val="1FC14689827D4C9E8EE7FF07B456E7AF"/>
        <w:category>
          <w:name w:val="常规"/>
          <w:gallery w:val="placeholder"/>
        </w:category>
        <w:types>
          <w:type w:val="bbPlcHdr"/>
        </w:types>
        <w:behaviors>
          <w:behavior w:val="content"/>
        </w:behaviors>
        <w:guid w:val="{5843E652-4796-4215-AAC1-2ADCD031FBFA}"/>
      </w:docPartPr>
      <w:docPartBody>
        <w:p w:rsidR="005F03CE" w:rsidRDefault="003C541B" w:rsidP="003C541B">
          <w:pPr>
            <w:pStyle w:val="1FC14689827D4C9E8EE7FF07B456E7AF"/>
          </w:pPr>
          <w:r>
            <w:rPr>
              <w:rStyle w:val="placeholder1Char"/>
              <w:rFonts w:hint="eastAsia"/>
            </w:rPr>
            <w:t>____________</w:t>
          </w:r>
        </w:p>
      </w:docPartBody>
    </w:docPart>
    <w:docPart>
      <w:docPartPr>
        <w:name w:val="FBA03E3F451D4082906415EADF289951"/>
        <w:category>
          <w:name w:val="常规"/>
          <w:gallery w:val="placeholder"/>
        </w:category>
        <w:types>
          <w:type w:val="bbPlcHdr"/>
        </w:types>
        <w:behaviors>
          <w:behavior w:val="content"/>
        </w:behaviors>
        <w:guid w:val="{E8F121EB-09B1-4B4F-89A7-D0A290CC5667}"/>
      </w:docPartPr>
      <w:docPartBody>
        <w:p w:rsidR="005F03CE" w:rsidRDefault="003C541B" w:rsidP="003C541B">
          <w:pPr>
            <w:pStyle w:val="FBA03E3F451D4082906415EADF289951"/>
          </w:pPr>
          <w:r>
            <w:rPr>
              <w:rStyle w:val="placeholder1Char"/>
              <w:rFonts w:hint="eastAsia"/>
            </w:rPr>
            <w:t>____________</w:t>
          </w:r>
        </w:p>
      </w:docPartBody>
    </w:docPart>
    <w:docPart>
      <w:docPartPr>
        <w:name w:val="D124D36669A04DF2ABD8907B388ACD22"/>
        <w:category>
          <w:name w:val="常规"/>
          <w:gallery w:val="placeholder"/>
        </w:category>
        <w:types>
          <w:type w:val="bbPlcHdr"/>
        </w:types>
        <w:behaviors>
          <w:behavior w:val="content"/>
        </w:behaviors>
        <w:guid w:val="{8A424380-102D-4833-B3D6-943B58FBC6B3}"/>
      </w:docPartPr>
      <w:docPartBody>
        <w:p w:rsidR="005F03CE" w:rsidRDefault="003C541B" w:rsidP="003C541B">
          <w:pPr>
            <w:pStyle w:val="D124D36669A04DF2ABD8907B388ACD22"/>
          </w:pPr>
          <w:r>
            <w:rPr>
              <w:rStyle w:val="placeholder1Char"/>
              <w:rFonts w:hint="eastAsia"/>
            </w:rPr>
            <w:t>____________</w:t>
          </w:r>
        </w:p>
      </w:docPartBody>
    </w:docPart>
    <w:docPart>
      <w:docPartPr>
        <w:name w:val="DD40949A99EE44EB8CC0D48987131A74"/>
        <w:category>
          <w:name w:val="常规"/>
          <w:gallery w:val="placeholder"/>
        </w:category>
        <w:types>
          <w:type w:val="bbPlcHdr"/>
        </w:types>
        <w:behaviors>
          <w:behavior w:val="content"/>
        </w:behaviors>
        <w:guid w:val="{833CFFA9-4368-4723-9050-1C8A96263A65}"/>
      </w:docPartPr>
      <w:docPartBody>
        <w:p w:rsidR="005F03CE" w:rsidRDefault="003C541B" w:rsidP="003C541B">
          <w:pPr>
            <w:pStyle w:val="DD40949A99EE44EB8CC0D48987131A74"/>
          </w:pPr>
          <w:r>
            <w:rPr>
              <w:rStyle w:val="placeholder1Char"/>
              <w:rFonts w:hint="eastAsia"/>
            </w:rPr>
            <w:t>____________</w:t>
          </w:r>
        </w:p>
      </w:docPartBody>
    </w:docPart>
    <w:docPart>
      <w:docPartPr>
        <w:name w:val="423DF5E7ADE149C4B38B013FA36706D4"/>
        <w:category>
          <w:name w:val="常规"/>
          <w:gallery w:val="placeholder"/>
        </w:category>
        <w:types>
          <w:type w:val="bbPlcHdr"/>
        </w:types>
        <w:behaviors>
          <w:behavior w:val="content"/>
        </w:behaviors>
        <w:guid w:val="{C46C01A6-8C75-4BCF-AC49-A4FA7371C93C}"/>
      </w:docPartPr>
      <w:docPartBody>
        <w:p w:rsidR="005F03CE" w:rsidRDefault="003C541B" w:rsidP="003C541B">
          <w:pPr>
            <w:pStyle w:val="423DF5E7ADE149C4B38B013FA36706D4"/>
          </w:pPr>
          <w:r>
            <w:rPr>
              <w:rStyle w:val="placeholder1Char"/>
              <w:rFonts w:hint="eastAsia"/>
            </w:rPr>
            <w:t>____________</w:t>
          </w:r>
        </w:p>
      </w:docPartBody>
    </w:docPart>
    <w:docPart>
      <w:docPartPr>
        <w:name w:val="0C4403052B874CA6956D79227A9BFA87"/>
        <w:category>
          <w:name w:val="常规"/>
          <w:gallery w:val="placeholder"/>
        </w:category>
        <w:types>
          <w:type w:val="bbPlcHdr"/>
        </w:types>
        <w:behaviors>
          <w:behavior w:val="content"/>
        </w:behaviors>
        <w:guid w:val="{B23A5DAF-8500-42D1-A232-1E4CE01CB2E5}"/>
      </w:docPartPr>
      <w:docPartBody>
        <w:p w:rsidR="005F03CE" w:rsidRDefault="003C541B" w:rsidP="003C541B">
          <w:pPr>
            <w:pStyle w:val="0C4403052B874CA6956D79227A9BFA87"/>
          </w:pPr>
          <w:r>
            <w:rPr>
              <w:rStyle w:val="placeholder1Char"/>
              <w:rFonts w:hint="eastAsia"/>
            </w:rPr>
            <w:t>____________</w:t>
          </w:r>
        </w:p>
      </w:docPartBody>
    </w:docPart>
    <w:docPart>
      <w:docPartPr>
        <w:name w:val="A54242CBE9CB4FB09EFEAA2DB0625B99"/>
        <w:category>
          <w:name w:val="常规"/>
          <w:gallery w:val="placeholder"/>
        </w:category>
        <w:types>
          <w:type w:val="bbPlcHdr"/>
        </w:types>
        <w:behaviors>
          <w:behavior w:val="content"/>
        </w:behaviors>
        <w:guid w:val="{A3E21396-71EE-44AE-B4EF-4E5FED83BC1D}"/>
      </w:docPartPr>
      <w:docPartBody>
        <w:p w:rsidR="005F03CE" w:rsidRDefault="003C541B" w:rsidP="003C541B">
          <w:pPr>
            <w:pStyle w:val="A54242CBE9CB4FB09EFEAA2DB0625B99"/>
          </w:pPr>
          <w:r>
            <w:rPr>
              <w:rStyle w:val="placeholder1Char"/>
              <w:rFonts w:hint="eastAsia"/>
            </w:rPr>
            <w:t>____________</w:t>
          </w:r>
        </w:p>
      </w:docPartBody>
    </w:docPart>
    <w:docPart>
      <w:docPartPr>
        <w:name w:val="75A0A2DF4B4B4091B766E0ED98F946E4"/>
        <w:category>
          <w:name w:val="常规"/>
          <w:gallery w:val="placeholder"/>
        </w:category>
        <w:types>
          <w:type w:val="bbPlcHdr"/>
        </w:types>
        <w:behaviors>
          <w:behavior w:val="content"/>
        </w:behaviors>
        <w:guid w:val="{716E0485-F19E-4847-9CA6-2C244344CCBC}"/>
      </w:docPartPr>
      <w:docPartBody>
        <w:p w:rsidR="005F03CE" w:rsidRDefault="003C541B" w:rsidP="003C541B">
          <w:pPr>
            <w:pStyle w:val="75A0A2DF4B4B4091B766E0ED98F946E4"/>
          </w:pPr>
          <w:r>
            <w:rPr>
              <w:rStyle w:val="placeholder1Char"/>
              <w:rFonts w:hint="eastAsia"/>
            </w:rPr>
            <w:t>____________</w:t>
          </w:r>
        </w:p>
      </w:docPartBody>
    </w:docPart>
    <w:docPart>
      <w:docPartPr>
        <w:name w:val="566A41AF170642FD82C1A507221E4150"/>
        <w:category>
          <w:name w:val="常规"/>
          <w:gallery w:val="placeholder"/>
        </w:category>
        <w:types>
          <w:type w:val="bbPlcHdr"/>
        </w:types>
        <w:behaviors>
          <w:behavior w:val="content"/>
        </w:behaviors>
        <w:guid w:val="{AD007007-3F85-41F4-BBF7-28CB0CA4F722}"/>
      </w:docPartPr>
      <w:docPartBody>
        <w:p w:rsidR="005F03CE" w:rsidRDefault="003C541B" w:rsidP="003C541B">
          <w:pPr>
            <w:pStyle w:val="566A41AF170642FD82C1A507221E4150"/>
          </w:pPr>
          <w:r>
            <w:rPr>
              <w:rStyle w:val="placeholder1Char"/>
              <w:rFonts w:hint="eastAsia"/>
            </w:rPr>
            <w:t>____________</w:t>
          </w:r>
        </w:p>
      </w:docPartBody>
    </w:docPart>
    <w:docPart>
      <w:docPartPr>
        <w:name w:val="AECB291C1A614E82B6522237A1570005"/>
        <w:category>
          <w:name w:val="常规"/>
          <w:gallery w:val="placeholder"/>
        </w:category>
        <w:types>
          <w:type w:val="bbPlcHdr"/>
        </w:types>
        <w:behaviors>
          <w:behavior w:val="content"/>
        </w:behaviors>
        <w:guid w:val="{8FAB9AD2-C9B1-4BEE-94C5-048F8B22B1FC}"/>
      </w:docPartPr>
      <w:docPartBody>
        <w:p w:rsidR="005F03CE" w:rsidRDefault="003C541B" w:rsidP="003C541B">
          <w:pPr>
            <w:pStyle w:val="AECB291C1A614E82B6522237A1570005"/>
          </w:pPr>
          <w:r>
            <w:rPr>
              <w:rStyle w:val="placeholder1Char"/>
            </w:rPr>
            <w:t>____________</w:t>
          </w:r>
        </w:p>
      </w:docPartBody>
    </w:docPart>
    <w:docPart>
      <w:docPartPr>
        <w:name w:val="5124A9725C1447F6A2FD6F26C98399ED"/>
        <w:category>
          <w:name w:val="常规"/>
          <w:gallery w:val="placeholder"/>
        </w:category>
        <w:types>
          <w:type w:val="bbPlcHdr"/>
        </w:types>
        <w:behaviors>
          <w:behavior w:val="content"/>
        </w:behaviors>
        <w:guid w:val="{79D94983-E090-4AC2-8451-37FDAF7F7DCF}"/>
      </w:docPartPr>
      <w:docPartBody>
        <w:p w:rsidR="005F03CE" w:rsidRDefault="003C541B" w:rsidP="003C541B">
          <w:pPr>
            <w:pStyle w:val="5124A9725C1447F6A2FD6F26C98399ED"/>
          </w:pPr>
          <w:r>
            <w:rPr>
              <w:rStyle w:val="placeholder1Char"/>
              <w:rFonts w:hint="eastAsia"/>
            </w:rPr>
            <w:t>____________</w:t>
          </w:r>
        </w:p>
      </w:docPartBody>
    </w:docPart>
    <w:docPart>
      <w:docPartPr>
        <w:name w:val="49566E439D4A4F4BB8B06F72FBBC392D"/>
        <w:category>
          <w:name w:val="常规"/>
          <w:gallery w:val="placeholder"/>
        </w:category>
        <w:types>
          <w:type w:val="bbPlcHdr"/>
        </w:types>
        <w:behaviors>
          <w:behavior w:val="content"/>
        </w:behaviors>
        <w:guid w:val="{AFA4BC40-7C01-49FB-9935-06C6C12C1F62}"/>
      </w:docPartPr>
      <w:docPartBody>
        <w:p w:rsidR="005F03CE" w:rsidRDefault="003C541B" w:rsidP="003C541B">
          <w:pPr>
            <w:pStyle w:val="49566E439D4A4F4BB8B06F72FBBC392D"/>
          </w:pPr>
          <w:r>
            <w:rPr>
              <w:rStyle w:val="placeholder1Char"/>
            </w:rPr>
            <w:t>____________</w:t>
          </w:r>
        </w:p>
      </w:docPartBody>
    </w:docPart>
    <w:docPart>
      <w:docPartPr>
        <w:name w:val="A64A2D2767B74AF3A9AE69FDE4C58942"/>
        <w:category>
          <w:name w:val="常规"/>
          <w:gallery w:val="placeholder"/>
        </w:category>
        <w:types>
          <w:type w:val="bbPlcHdr"/>
        </w:types>
        <w:behaviors>
          <w:behavior w:val="content"/>
        </w:behaviors>
        <w:guid w:val="{AECD1A2B-DCE7-4B24-927A-CB80B2A9B399}"/>
      </w:docPartPr>
      <w:docPartBody>
        <w:p w:rsidR="005F03CE" w:rsidRDefault="003C541B" w:rsidP="003C541B">
          <w:pPr>
            <w:pStyle w:val="A64A2D2767B74AF3A9AE69FDE4C58942"/>
          </w:pPr>
          <w:r>
            <w:rPr>
              <w:rStyle w:val="placeholder1Char"/>
              <w:rFonts w:hint="eastAsia"/>
            </w:rPr>
            <w:t>____________</w:t>
          </w:r>
        </w:p>
      </w:docPartBody>
    </w:docPart>
    <w:docPart>
      <w:docPartPr>
        <w:name w:val="EB3EC67134224BABA978727577FFDEF3"/>
        <w:category>
          <w:name w:val="常规"/>
          <w:gallery w:val="placeholder"/>
        </w:category>
        <w:types>
          <w:type w:val="bbPlcHdr"/>
        </w:types>
        <w:behaviors>
          <w:behavior w:val="content"/>
        </w:behaviors>
        <w:guid w:val="{99B9EA49-9645-485A-869D-656EA8500B50}"/>
      </w:docPartPr>
      <w:docPartBody>
        <w:p w:rsidR="005F03CE" w:rsidRDefault="003C541B" w:rsidP="003C541B">
          <w:pPr>
            <w:pStyle w:val="EB3EC67134224BABA978727577FFDEF3"/>
          </w:pPr>
          <w:r>
            <w:rPr>
              <w:rStyle w:val="placeholder1Char"/>
            </w:rPr>
            <w:t>____________</w:t>
          </w:r>
        </w:p>
      </w:docPartBody>
    </w:docPart>
    <w:docPart>
      <w:docPartPr>
        <w:name w:val="59043B79E4754D14B47F28E3361DC2A4"/>
        <w:category>
          <w:name w:val="常规"/>
          <w:gallery w:val="placeholder"/>
        </w:category>
        <w:types>
          <w:type w:val="bbPlcHdr"/>
        </w:types>
        <w:behaviors>
          <w:behavior w:val="content"/>
        </w:behaviors>
        <w:guid w:val="{B7BAD9C2-B40C-4B07-87B0-8910056B611A}"/>
      </w:docPartPr>
      <w:docPartBody>
        <w:p w:rsidR="005F03CE" w:rsidRDefault="003C541B" w:rsidP="003C541B">
          <w:pPr>
            <w:pStyle w:val="59043B79E4754D14B47F28E3361DC2A4"/>
          </w:pPr>
          <w:r>
            <w:rPr>
              <w:rStyle w:val="placeholder1Char"/>
              <w:rFonts w:hint="eastAsia"/>
            </w:rPr>
            <w:t>____________</w:t>
          </w:r>
        </w:p>
      </w:docPartBody>
    </w:docPart>
    <w:docPart>
      <w:docPartPr>
        <w:name w:val="FC40325D96B0462C869F607BF0D86E92"/>
        <w:category>
          <w:name w:val="常规"/>
          <w:gallery w:val="placeholder"/>
        </w:category>
        <w:types>
          <w:type w:val="bbPlcHdr"/>
        </w:types>
        <w:behaviors>
          <w:behavior w:val="content"/>
        </w:behaviors>
        <w:guid w:val="{E50058E3-7EDA-4D61-B022-CC3A4548ABC7}"/>
      </w:docPartPr>
      <w:docPartBody>
        <w:p w:rsidR="005F03CE" w:rsidRDefault="003C541B" w:rsidP="003C541B">
          <w:pPr>
            <w:pStyle w:val="FC40325D96B0462C869F607BF0D86E92"/>
          </w:pPr>
          <w:r>
            <w:rPr>
              <w:rStyle w:val="placeholder1Char"/>
            </w:rPr>
            <w:t>____________</w:t>
          </w:r>
        </w:p>
      </w:docPartBody>
    </w:docPart>
    <w:docPart>
      <w:docPartPr>
        <w:name w:val="F6992A72F21643FA81F1039B63CBBFD5"/>
        <w:category>
          <w:name w:val="常规"/>
          <w:gallery w:val="placeholder"/>
        </w:category>
        <w:types>
          <w:type w:val="bbPlcHdr"/>
        </w:types>
        <w:behaviors>
          <w:behavior w:val="content"/>
        </w:behaviors>
        <w:guid w:val="{3E081127-9E62-4ED6-AC1C-9A8FA8ED0477}"/>
      </w:docPartPr>
      <w:docPartBody>
        <w:p w:rsidR="005F03CE" w:rsidRDefault="003C541B" w:rsidP="003C541B">
          <w:pPr>
            <w:pStyle w:val="F6992A72F21643FA81F1039B63CBBFD5"/>
          </w:pPr>
          <w:r>
            <w:rPr>
              <w:rStyle w:val="placeholder1Char"/>
              <w:rFonts w:hint="eastAsia"/>
            </w:rPr>
            <w:t>____________</w:t>
          </w:r>
        </w:p>
      </w:docPartBody>
    </w:docPart>
    <w:docPart>
      <w:docPartPr>
        <w:name w:val="CCB700048FD5448FA4B00A730B13F764"/>
        <w:category>
          <w:name w:val="常规"/>
          <w:gallery w:val="placeholder"/>
        </w:category>
        <w:types>
          <w:type w:val="bbPlcHdr"/>
        </w:types>
        <w:behaviors>
          <w:behavior w:val="content"/>
        </w:behaviors>
        <w:guid w:val="{2E2FE261-976F-4587-9DB9-E9381048E84A}"/>
      </w:docPartPr>
      <w:docPartBody>
        <w:p w:rsidR="005F03CE" w:rsidRDefault="003C541B" w:rsidP="003C541B">
          <w:pPr>
            <w:pStyle w:val="CCB700048FD5448FA4B00A730B13F764"/>
          </w:pPr>
          <w:r>
            <w:rPr>
              <w:rStyle w:val="placeholder1Char"/>
            </w:rPr>
            <w:t>____________</w:t>
          </w:r>
        </w:p>
      </w:docPartBody>
    </w:docPart>
    <w:docPart>
      <w:docPartPr>
        <w:name w:val="768D0D1C70A24D09820D00F12BCF1A81"/>
        <w:category>
          <w:name w:val="常规"/>
          <w:gallery w:val="placeholder"/>
        </w:category>
        <w:types>
          <w:type w:val="bbPlcHdr"/>
        </w:types>
        <w:behaviors>
          <w:behavior w:val="content"/>
        </w:behaviors>
        <w:guid w:val="{AF81A551-7018-4F22-AFE5-517C2FAD33F0}"/>
      </w:docPartPr>
      <w:docPartBody>
        <w:p w:rsidR="005F03CE" w:rsidRDefault="003C541B" w:rsidP="003C541B">
          <w:pPr>
            <w:pStyle w:val="768D0D1C70A24D09820D00F12BCF1A81"/>
          </w:pPr>
          <w:r>
            <w:rPr>
              <w:rStyle w:val="placeholder1Char"/>
              <w:rFonts w:hint="eastAsia"/>
            </w:rPr>
            <w:t>____________</w:t>
          </w:r>
        </w:p>
      </w:docPartBody>
    </w:docPart>
    <w:docPart>
      <w:docPartPr>
        <w:name w:val="5C3DB07992C146D3ADD4469885022B2A"/>
        <w:category>
          <w:name w:val="常规"/>
          <w:gallery w:val="placeholder"/>
        </w:category>
        <w:types>
          <w:type w:val="bbPlcHdr"/>
        </w:types>
        <w:behaviors>
          <w:behavior w:val="content"/>
        </w:behaviors>
        <w:guid w:val="{6B6BD920-812C-4FAC-945F-226FC194E065}"/>
      </w:docPartPr>
      <w:docPartBody>
        <w:p w:rsidR="005F03CE" w:rsidRDefault="003C541B" w:rsidP="003C541B">
          <w:pPr>
            <w:pStyle w:val="5C3DB07992C146D3ADD4469885022B2A"/>
          </w:pPr>
          <w:r>
            <w:rPr>
              <w:rStyle w:val="placeholder1Char"/>
            </w:rPr>
            <w:t>____________</w:t>
          </w:r>
        </w:p>
      </w:docPartBody>
    </w:docPart>
    <w:docPart>
      <w:docPartPr>
        <w:name w:val="429CBE325D77467D8C7C728B4BAB0CF8"/>
        <w:category>
          <w:name w:val="常规"/>
          <w:gallery w:val="placeholder"/>
        </w:category>
        <w:types>
          <w:type w:val="bbPlcHdr"/>
        </w:types>
        <w:behaviors>
          <w:behavior w:val="content"/>
        </w:behaviors>
        <w:guid w:val="{ABE4330E-BFF0-48E7-993D-D20769DA7343}"/>
      </w:docPartPr>
      <w:docPartBody>
        <w:p w:rsidR="005F03CE" w:rsidRDefault="003C541B" w:rsidP="003C541B">
          <w:pPr>
            <w:pStyle w:val="429CBE325D77467D8C7C728B4BAB0CF8"/>
          </w:pPr>
          <w:r>
            <w:rPr>
              <w:rStyle w:val="placeholder1Char"/>
              <w:rFonts w:hint="eastAsia"/>
            </w:rPr>
            <w:t>____________</w:t>
          </w:r>
        </w:p>
      </w:docPartBody>
    </w:docPart>
    <w:docPart>
      <w:docPartPr>
        <w:name w:val="F7A539905A374F85AA4B515694E802B4"/>
        <w:category>
          <w:name w:val="常规"/>
          <w:gallery w:val="placeholder"/>
        </w:category>
        <w:types>
          <w:type w:val="bbPlcHdr"/>
        </w:types>
        <w:behaviors>
          <w:behavior w:val="content"/>
        </w:behaviors>
        <w:guid w:val="{BD335B58-A864-4630-B78E-99FA76B419D2}"/>
      </w:docPartPr>
      <w:docPartBody>
        <w:p w:rsidR="005F03CE" w:rsidRDefault="003C541B" w:rsidP="003C541B">
          <w:pPr>
            <w:pStyle w:val="F7A539905A374F85AA4B515694E802B4"/>
          </w:pPr>
          <w:r>
            <w:rPr>
              <w:rStyle w:val="placeholder1Char"/>
            </w:rPr>
            <w:t>____________</w:t>
          </w:r>
        </w:p>
      </w:docPartBody>
    </w:docPart>
    <w:docPart>
      <w:docPartPr>
        <w:name w:val="8006DC6296244B7799851DAD0C2CFC7E"/>
        <w:category>
          <w:name w:val="常规"/>
          <w:gallery w:val="placeholder"/>
        </w:category>
        <w:types>
          <w:type w:val="bbPlcHdr"/>
        </w:types>
        <w:behaviors>
          <w:behavior w:val="content"/>
        </w:behaviors>
        <w:guid w:val="{74ED7564-339D-4EC7-AF11-5E313AA9C5B7}"/>
      </w:docPartPr>
      <w:docPartBody>
        <w:p w:rsidR="005F03CE" w:rsidRDefault="003C541B" w:rsidP="003C541B">
          <w:pPr>
            <w:pStyle w:val="8006DC6296244B7799851DAD0C2CFC7E"/>
          </w:pPr>
          <w:r>
            <w:rPr>
              <w:rStyle w:val="placeholder1Char"/>
              <w:rFonts w:hint="eastAsia"/>
            </w:rPr>
            <w:t>____________</w:t>
          </w:r>
        </w:p>
      </w:docPartBody>
    </w:docPart>
    <w:docPart>
      <w:docPartPr>
        <w:name w:val="CA9F3B76ADA740589F8F4CA3B16FF9C3"/>
        <w:category>
          <w:name w:val="常规"/>
          <w:gallery w:val="placeholder"/>
        </w:category>
        <w:types>
          <w:type w:val="bbPlcHdr"/>
        </w:types>
        <w:behaviors>
          <w:behavior w:val="content"/>
        </w:behaviors>
        <w:guid w:val="{798CD2E8-9C94-466E-8457-0A252C53BFA6}"/>
      </w:docPartPr>
      <w:docPartBody>
        <w:p w:rsidR="005F03CE" w:rsidRDefault="003C541B" w:rsidP="003C541B">
          <w:pPr>
            <w:pStyle w:val="CA9F3B76ADA740589F8F4CA3B16FF9C3"/>
          </w:pPr>
          <w:r>
            <w:rPr>
              <w:rStyle w:val="placeholder1Char"/>
            </w:rPr>
            <w:t>____________</w:t>
          </w:r>
        </w:p>
      </w:docPartBody>
    </w:docPart>
    <w:docPart>
      <w:docPartPr>
        <w:name w:val="01DDC296ECC04412BDEAB85AEF97B868"/>
        <w:category>
          <w:name w:val="常规"/>
          <w:gallery w:val="placeholder"/>
        </w:category>
        <w:types>
          <w:type w:val="bbPlcHdr"/>
        </w:types>
        <w:behaviors>
          <w:behavior w:val="content"/>
        </w:behaviors>
        <w:guid w:val="{C6F90C61-36ED-4D8A-976B-5BF63CDF7BAF}"/>
      </w:docPartPr>
      <w:docPartBody>
        <w:p w:rsidR="005F03CE" w:rsidRDefault="003C541B" w:rsidP="003C541B">
          <w:pPr>
            <w:pStyle w:val="01DDC296ECC04412BDEAB85AEF97B868"/>
          </w:pPr>
          <w:r>
            <w:rPr>
              <w:rStyle w:val="placeholder1Char"/>
              <w:rFonts w:hint="eastAsia"/>
            </w:rPr>
            <w:t>____________</w:t>
          </w:r>
        </w:p>
      </w:docPartBody>
    </w:docPart>
    <w:docPart>
      <w:docPartPr>
        <w:name w:val="A82E492B153046A282E1E9E4826DD129"/>
        <w:category>
          <w:name w:val="常规"/>
          <w:gallery w:val="placeholder"/>
        </w:category>
        <w:types>
          <w:type w:val="bbPlcHdr"/>
        </w:types>
        <w:behaviors>
          <w:behavior w:val="content"/>
        </w:behaviors>
        <w:guid w:val="{08E6B26E-A987-4FDC-9298-FFCEE2D23C6B}"/>
      </w:docPartPr>
      <w:docPartBody>
        <w:p w:rsidR="005F03CE" w:rsidRDefault="003C541B" w:rsidP="003C541B">
          <w:pPr>
            <w:pStyle w:val="A82E492B153046A282E1E9E4826DD129"/>
          </w:pPr>
          <w:r>
            <w:rPr>
              <w:rStyle w:val="placeholder1Char"/>
            </w:rPr>
            <w:t>____________</w:t>
          </w:r>
        </w:p>
      </w:docPartBody>
    </w:docPart>
    <w:docPart>
      <w:docPartPr>
        <w:name w:val="1B7700CBE7E04B16B3A944585A81BEAD"/>
        <w:category>
          <w:name w:val="常规"/>
          <w:gallery w:val="placeholder"/>
        </w:category>
        <w:types>
          <w:type w:val="bbPlcHdr"/>
        </w:types>
        <w:behaviors>
          <w:behavior w:val="content"/>
        </w:behaviors>
        <w:guid w:val="{AC3ACE9D-AB88-48CC-96DC-C9466B1333C3}"/>
      </w:docPartPr>
      <w:docPartBody>
        <w:p w:rsidR="005F03CE" w:rsidRDefault="003C541B" w:rsidP="003C541B">
          <w:pPr>
            <w:pStyle w:val="1B7700CBE7E04B16B3A944585A81BEAD"/>
          </w:pPr>
          <w:r>
            <w:rPr>
              <w:rStyle w:val="placeholder1Char"/>
              <w:rFonts w:hint="eastAsia"/>
            </w:rPr>
            <w:t>____________</w:t>
          </w:r>
        </w:p>
      </w:docPartBody>
    </w:docPart>
    <w:docPart>
      <w:docPartPr>
        <w:name w:val="B8017D7D7AB14B76B13484CD797AAA9E"/>
        <w:category>
          <w:name w:val="常规"/>
          <w:gallery w:val="placeholder"/>
        </w:category>
        <w:types>
          <w:type w:val="bbPlcHdr"/>
        </w:types>
        <w:behaviors>
          <w:behavior w:val="content"/>
        </w:behaviors>
        <w:guid w:val="{388CFBBA-1884-4176-B3FE-1499808AAA9D}"/>
      </w:docPartPr>
      <w:docPartBody>
        <w:p w:rsidR="005F03CE" w:rsidRDefault="003C541B" w:rsidP="003C541B">
          <w:pPr>
            <w:pStyle w:val="B8017D7D7AB14B76B13484CD797AAA9E"/>
          </w:pPr>
          <w:r>
            <w:rPr>
              <w:rStyle w:val="placeholder1Char"/>
            </w:rPr>
            <w:t>____________</w:t>
          </w:r>
        </w:p>
      </w:docPartBody>
    </w:docPart>
    <w:docPart>
      <w:docPartPr>
        <w:name w:val="EAA606B4AF0042A280DB3D8B9BAD25E9"/>
        <w:category>
          <w:name w:val="常规"/>
          <w:gallery w:val="placeholder"/>
        </w:category>
        <w:types>
          <w:type w:val="bbPlcHdr"/>
        </w:types>
        <w:behaviors>
          <w:behavior w:val="content"/>
        </w:behaviors>
        <w:guid w:val="{A88DB307-3D1D-4272-A962-D2382226BBD7}"/>
      </w:docPartPr>
      <w:docPartBody>
        <w:p w:rsidR="005F03CE" w:rsidRDefault="003C541B" w:rsidP="003C541B">
          <w:pPr>
            <w:pStyle w:val="EAA606B4AF0042A280DB3D8B9BAD25E9"/>
          </w:pPr>
          <w:r>
            <w:rPr>
              <w:rStyle w:val="placeholder1Char"/>
              <w:rFonts w:hint="eastAsia"/>
            </w:rPr>
            <w:t>____________</w:t>
          </w:r>
        </w:p>
      </w:docPartBody>
    </w:docPart>
    <w:docPart>
      <w:docPartPr>
        <w:name w:val="718422F2F3F146148595600395BCBCDB"/>
        <w:category>
          <w:name w:val="常规"/>
          <w:gallery w:val="placeholder"/>
        </w:category>
        <w:types>
          <w:type w:val="bbPlcHdr"/>
        </w:types>
        <w:behaviors>
          <w:behavior w:val="content"/>
        </w:behaviors>
        <w:guid w:val="{FD1B311B-43EC-4BFD-9AF5-DD56BA89F962}"/>
      </w:docPartPr>
      <w:docPartBody>
        <w:p w:rsidR="005F03CE" w:rsidRDefault="003C541B" w:rsidP="003C541B">
          <w:pPr>
            <w:pStyle w:val="718422F2F3F146148595600395BCBCDB"/>
          </w:pPr>
          <w:r>
            <w:rPr>
              <w:rStyle w:val="placeholder1Char"/>
            </w:rPr>
            <w:t>____________</w:t>
          </w:r>
        </w:p>
      </w:docPartBody>
    </w:docPart>
    <w:docPart>
      <w:docPartPr>
        <w:name w:val="1FC92ABE5EB941269392A3AB4016AA13"/>
        <w:category>
          <w:name w:val="常规"/>
          <w:gallery w:val="placeholder"/>
        </w:category>
        <w:types>
          <w:type w:val="bbPlcHdr"/>
        </w:types>
        <w:behaviors>
          <w:behavior w:val="content"/>
        </w:behaviors>
        <w:guid w:val="{FF2F0D12-B405-41E7-AB2C-6167F487623A}"/>
      </w:docPartPr>
      <w:docPartBody>
        <w:p w:rsidR="005F03CE" w:rsidRDefault="003C541B" w:rsidP="003C541B">
          <w:pPr>
            <w:pStyle w:val="1FC92ABE5EB941269392A3AB4016AA13"/>
          </w:pPr>
          <w:r>
            <w:rPr>
              <w:rStyle w:val="placeholder1Char"/>
              <w:rFonts w:hint="eastAsia"/>
            </w:rPr>
            <w:t>____________</w:t>
          </w:r>
        </w:p>
      </w:docPartBody>
    </w:docPart>
    <w:docPart>
      <w:docPartPr>
        <w:name w:val="9B7645C557BF4107995CF6B79C238E10"/>
        <w:category>
          <w:name w:val="常规"/>
          <w:gallery w:val="placeholder"/>
        </w:category>
        <w:types>
          <w:type w:val="bbPlcHdr"/>
        </w:types>
        <w:behaviors>
          <w:behavior w:val="content"/>
        </w:behaviors>
        <w:guid w:val="{1AB1CAAB-DCAA-4D9A-9C0E-043E6F63056E}"/>
      </w:docPartPr>
      <w:docPartBody>
        <w:p w:rsidR="005F03CE" w:rsidRDefault="003C541B" w:rsidP="003C541B">
          <w:pPr>
            <w:pStyle w:val="9B7645C557BF4107995CF6B79C238E10"/>
          </w:pPr>
          <w:r>
            <w:rPr>
              <w:rStyle w:val="placeholder1Char"/>
            </w:rPr>
            <w:t>____________</w:t>
          </w:r>
        </w:p>
      </w:docPartBody>
    </w:docPart>
    <w:docPart>
      <w:docPartPr>
        <w:name w:val="4A65BF18B03143E08DC66602DDFE9DE5"/>
        <w:category>
          <w:name w:val="常规"/>
          <w:gallery w:val="placeholder"/>
        </w:category>
        <w:types>
          <w:type w:val="bbPlcHdr"/>
        </w:types>
        <w:behaviors>
          <w:behavior w:val="content"/>
        </w:behaviors>
        <w:guid w:val="{040263C8-4F6B-4DEE-BFF0-5CE060E5E84C}"/>
      </w:docPartPr>
      <w:docPartBody>
        <w:p w:rsidR="005F03CE" w:rsidRDefault="003C541B" w:rsidP="003C541B">
          <w:pPr>
            <w:pStyle w:val="4A65BF18B03143E08DC66602DDFE9DE5"/>
          </w:pPr>
          <w:r>
            <w:rPr>
              <w:rStyle w:val="placeholder1Char"/>
              <w:rFonts w:hint="eastAsia"/>
            </w:rPr>
            <w:t>____________</w:t>
          </w:r>
        </w:p>
      </w:docPartBody>
    </w:docPart>
    <w:docPart>
      <w:docPartPr>
        <w:name w:val="9AC04FA7B273431FB510E65731BE745F"/>
        <w:category>
          <w:name w:val="常规"/>
          <w:gallery w:val="placeholder"/>
        </w:category>
        <w:types>
          <w:type w:val="bbPlcHdr"/>
        </w:types>
        <w:behaviors>
          <w:behavior w:val="content"/>
        </w:behaviors>
        <w:guid w:val="{D7020FBD-3ABC-4332-8217-2144864A4CDB}"/>
      </w:docPartPr>
      <w:docPartBody>
        <w:p w:rsidR="005F03CE" w:rsidRDefault="003C541B" w:rsidP="003C541B">
          <w:pPr>
            <w:pStyle w:val="9AC04FA7B273431FB510E65731BE745F"/>
          </w:pPr>
          <w:r>
            <w:rPr>
              <w:rStyle w:val="placeholder1Char"/>
            </w:rPr>
            <w:t>____________</w:t>
          </w:r>
        </w:p>
      </w:docPartBody>
    </w:docPart>
    <w:docPart>
      <w:docPartPr>
        <w:name w:val="EE006AC9B61D416096EA355FE4B8F474"/>
        <w:category>
          <w:name w:val="常规"/>
          <w:gallery w:val="placeholder"/>
        </w:category>
        <w:types>
          <w:type w:val="bbPlcHdr"/>
        </w:types>
        <w:behaviors>
          <w:behavior w:val="content"/>
        </w:behaviors>
        <w:guid w:val="{98219AD4-F14F-4DEA-8DA0-1FD9562A1C50}"/>
      </w:docPartPr>
      <w:docPartBody>
        <w:p w:rsidR="005F03CE" w:rsidRDefault="003C541B" w:rsidP="003C541B">
          <w:pPr>
            <w:pStyle w:val="EE006AC9B61D416096EA355FE4B8F474"/>
          </w:pPr>
          <w:r>
            <w:rPr>
              <w:rStyle w:val="placeholder1Char"/>
              <w:rFonts w:hint="eastAsia"/>
            </w:rPr>
            <w:t>____________</w:t>
          </w:r>
        </w:p>
      </w:docPartBody>
    </w:docPart>
    <w:docPart>
      <w:docPartPr>
        <w:name w:val="1D8CFE77F5834AE3BE7FAB206A4D34CB"/>
        <w:category>
          <w:name w:val="常规"/>
          <w:gallery w:val="placeholder"/>
        </w:category>
        <w:types>
          <w:type w:val="bbPlcHdr"/>
        </w:types>
        <w:behaviors>
          <w:behavior w:val="content"/>
        </w:behaviors>
        <w:guid w:val="{6413CDFC-95A1-44A3-82E9-27678CBA3543}"/>
      </w:docPartPr>
      <w:docPartBody>
        <w:p w:rsidR="005F03CE" w:rsidRDefault="003C541B" w:rsidP="003C541B">
          <w:pPr>
            <w:pStyle w:val="1D8CFE77F5834AE3BE7FAB206A4D34CB"/>
          </w:pPr>
          <w:r>
            <w:rPr>
              <w:rStyle w:val="placeholder1Char"/>
            </w:rPr>
            <w:t>____________</w:t>
          </w:r>
        </w:p>
      </w:docPartBody>
    </w:docPart>
    <w:docPart>
      <w:docPartPr>
        <w:name w:val="1D38C63113A9482CA6C644C59449EE85"/>
        <w:category>
          <w:name w:val="常规"/>
          <w:gallery w:val="placeholder"/>
        </w:category>
        <w:types>
          <w:type w:val="bbPlcHdr"/>
        </w:types>
        <w:behaviors>
          <w:behavior w:val="content"/>
        </w:behaviors>
        <w:guid w:val="{F045059E-B01B-40FE-8569-C72E76DB734B}"/>
      </w:docPartPr>
      <w:docPartBody>
        <w:p w:rsidR="005F03CE" w:rsidRDefault="003C541B" w:rsidP="003C541B">
          <w:pPr>
            <w:pStyle w:val="1D38C63113A9482CA6C644C59449EE85"/>
          </w:pPr>
          <w:r>
            <w:rPr>
              <w:rStyle w:val="placeholder1Char"/>
              <w:rFonts w:hint="eastAsia"/>
            </w:rPr>
            <w:t>____________</w:t>
          </w:r>
        </w:p>
      </w:docPartBody>
    </w:docPart>
    <w:docPart>
      <w:docPartPr>
        <w:name w:val="7A93F264FF3344C68E0D29DEA5311107"/>
        <w:category>
          <w:name w:val="常规"/>
          <w:gallery w:val="placeholder"/>
        </w:category>
        <w:types>
          <w:type w:val="bbPlcHdr"/>
        </w:types>
        <w:behaviors>
          <w:behavior w:val="content"/>
        </w:behaviors>
        <w:guid w:val="{35A3EB1D-DAC2-4252-A9E2-11349ADF39EC}"/>
      </w:docPartPr>
      <w:docPartBody>
        <w:p w:rsidR="005F03CE" w:rsidRDefault="003C541B" w:rsidP="003C541B">
          <w:pPr>
            <w:pStyle w:val="7A93F264FF3344C68E0D29DEA5311107"/>
          </w:pPr>
          <w:r>
            <w:rPr>
              <w:rStyle w:val="placeholder1Char"/>
              <w:rFonts w:hint="eastAsia"/>
            </w:rPr>
            <w:t>____________</w:t>
          </w:r>
        </w:p>
      </w:docPartBody>
    </w:docPart>
    <w:docPart>
      <w:docPartPr>
        <w:name w:val="7A2C4E1164BD40679B37D7294E4CA0AE"/>
        <w:category>
          <w:name w:val="常规"/>
          <w:gallery w:val="placeholder"/>
        </w:category>
        <w:types>
          <w:type w:val="bbPlcHdr"/>
        </w:types>
        <w:behaviors>
          <w:behavior w:val="content"/>
        </w:behaviors>
        <w:guid w:val="{91D929E4-2A75-4866-B655-4137CEC90598}"/>
      </w:docPartPr>
      <w:docPartBody>
        <w:p w:rsidR="005F03CE" w:rsidRDefault="003C541B" w:rsidP="003C541B">
          <w:pPr>
            <w:pStyle w:val="7A2C4E1164BD40679B37D7294E4CA0AE"/>
          </w:pPr>
          <w:r>
            <w:rPr>
              <w:rStyle w:val="placeholder1Char"/>
              <w:rFonts w:hint="eastAsia"/>
            </w:rPr>
            <w:t>____________</w:t>
          </w:r>
        </w:p>
      </w:docPartBody>
    </w:docPart>
    <w:docPart>
      <w:docPartPr>
        <w:name w:val="D4DE72897ED640B7A88DD5F6D17E175B"/>
        <w:category>
          <w:name w:val="常规"/>
          <w:gallery w:val="placeholder"/>
        </w:category>
        <w:types>
          <w:type w:val="bbPlcHdr"/>
        </w:types>
        <w:behaviors>
          <w:behavior w:val="content"/>
        </w:behaviors>
        <w:guid w:val="{E9620FD4-2C17-4F45-8A84-0E4C0BCC7000}"/>
      </w:docPartPr>
      <w:docPartBody>
        <w:p w:rsidR="005F03CE" w:rsidRDefault="003C541B" w:rsidP="003C541B">
          <w:pPr>
            <w:pStyle w:val="D4DE72897ED640B7A88DD5F6D17E175B"/>
          </w:pPr>
          <w:r>
            <w:rPr>
              <w:rStyle w:val="placeholder1Char"/>
              <w:rFonts w:hint="eastAsia"/>
            </w:rPr>
            <w:t>____________</w:t>
          </w:r>
        </w:p>
      </w:docPartBody>
    </w:docPart>
    <w:docPart>
      <w:docPartPr>
        <w:name w:val="31D9FF6D187E456C91112B83C91AED29"/>
        <w:category>
          <w:name w:val="常规"/>
          <w:gallery w:val="placeholder"/>
        </w:category>
        <w:types>
          <w:type w:val="bbPlcHdr"/>
        </w:types>
        <w:behaviors>
          <w:behavior w:val="content"/>
        </w:behaviors>
        <w:guid w:val="{4F03B64B-864E-4279-9548-D3F5FAE0E3C6}"/>
      </w:docPartPr>
      <w:docPartBody>
        <w:p w:rsidR="005F03CE" w:rsidRDefault="003C541B" w:rsidP="003C541B">
          <w:pPr>
            <w:pStyle w:val="31D9FF6D187E456C91112B83C91AED29"/>
          </w:pPr>
          <w:r>
            <w:rPr>
              <w:rStyle w:val="placeholder1Char"/>
              <w:rFonts w:hint="eastAsia"/>
            </w:rPr>
            <w:t>____________</w:t>
          </w:r>
        </w:p>
      </w:docPartBody>
    </w:docPart>
    <w:docPart>
      <w:docPartPr>
        <w:name w:val="67C101E0065F4B8CBB37C1C2DA51EC9A"/>
        <w:category>
          <w:name w:val="常规"/>
          <w:gallery w:val="placeholder"/>
        </w:category>
        <w:types>
          <w:type w:val="bbPlcHdr"/>
        </w:types>
        <w:behaviors>
          <w:behavior w:val="content"/>
        </w:behaviors>
        <w:guid w:val="{E7A55CD8-A327-4540-83BC-76F85DB3343C}"/>
      </w:docPartPr>
      <w:docPartBody>
        <w:p w:rsidR="005F03CE" w:rsidRDefault="003C541B" w:rsidP="003C541B">
          <w:pPr>
            <w:pStyle w:val="67C101E0065F4B8CBB37C1C2DA51EC9A"/>
          </w:pPr>
          <w:r>
            <w:rPr>
              <w:rStyle w:val="placeholder1Char"/>
              <w:rFonts w:hint="eastAsia"/>
            </w:rPr>
            <w:t>____________</w:t>
          </w:r>
        </w:p>
      </w:docPartBody>
    </w:docPart>
    <w:docPart>
      <w:docPartPr>
        <w:name w:val="670DCCAF503F4EB1925E62A1D54E6864"/>
        <w:category>
          <w:name w:val="常规"/>
          <w:gallery w:val="placeholder"/>
        </w:category>
        <w:types>
          <w:type w:val="bbPlcHdr"/>
        </w:types>
        <w:behaviors>
          <w:behavior w:val="content"/>
        </w:behaviors>
        <w:guid w:val="{70478643-F82F-4803-B750-071FA11D5680}"/>
      </w:docPartPr>
      <w:docPartBody>
        <w:p w:rsidR="005F03CE" w:rsidRDefault="003C541B" w:rsidP="003C541B">
          <w:pPr>
            <w:pStyle w:val="670DCCAF503F4EB1925E62A1D54E6864"/>
          </w:pPr>
          <w:r>
            <w:rPr>
              <w:rStyle w:val="placeholder1Char"/>
              <w:rFonts w:hint="eastAsia"/>
            </w:rPr>
            <w:t>____________</w:t>
          </w:r>
        </w:p>
      </w:docPartBody>
    </w:docPart>
    <w:docPart>
      <w:docPartPr>
        <w:name w:val="69B4CDA752D84C9F998F02CF08C36544"/>
        <w:category>
          <w:name w:val="常规"/>
          <w:gallery w:val="placeholder"/>
        </w:category>
        <w:types>
          <w:type w:val="bbPlcHdr"/>
        </w:types>
        <w:behaviors>
          <w:behavior w:val="content"/>
        </w:behaviors>
        <w:guid w:val="{EFDBA0CE-327D-4F14-942D-04398B1F6A07}"/>
      </w:docPartPr>
      <w:docPartBody>
        <w:p w:rsidR="005F03CE" w:rsidRDefault="003C541B" w:rsidP="003C541B">
          <w:pPr>
            <w:pStyle w:val="69B4CDA752D84C9F998F02CF08C36544"/>
          </w:pPr>
          <w:r>
            <w:rPr>
              <w:rStyle w:val="placeholder1Char"/>
              <w:rFonts w:hint="eastAsia"/>
            </w:rPr>
            <w:t>____________</w:t>
          </w:r>
        </w:p>
      </w:docPartBody>
    </w:docPart>
    <w:docPart>
      <w:docPartPr>
        <w:name w:val="A7940AF56450407F9E46BA622769BF6C"/>
        <w:category>
          <w:name w:val="常规"/>
          <w:gallery w:val="placeholder"/>
        </w:category>
        <w:types>
          <w:type w:val="bbPlcHdr"/>
        </w:types>
        <w:behaviors>
          <w:behavior w:val="content"/>
        </w:behaviors>
        <w:guid w:val="{DEF17C98-AC01-4F16-9AE6-C3C62845EB01}"/>
      </w:docPartPr>
      <w:docPartBody>
        <w:p w:rsidR="005F03CE" w:rsidRDefault="003C541B" w:rsidP="003C541B">
          <w:pPr>
            <w:pStyle w:val="A7940AF56450407F9E46BA622769BF6C"/>
          </w:pPr>
          <w:r>
            <w:rPr>
              <w:rStyle w:val="placeholder1Char"/>
              <w:rFonts w:hint="eastAsia"/>
            </w:rPr>
            <w:t>____________</w:t>
          </w:r>
        </w:p>
      </w:docPartBody>
    </w:docPart>
    <w:docPart>
      <w:docPartPr>
        <w:name w:val="BF330DB0D0E34D958046EAD2F0165ECA"/>
        <w:category>
          <w:name w:val="常规"/>
          <w:gallery w:val="placeholder"/>
        </w:category>
        <w:types>
          <w:type w:val="bbPlcHdr"/>
        </w:types>
        <w:behaviors>
          <w:behavior w:val="content"/>
        </w:behaviors>
        <w:guid w:val="{8C893E5E-48B5-45B2-8BB1-46B36425E18E}"/>
      </w:docPartPr>
      <w:docPartBody>
        <w:p w:rsidR="005F03CE" w:rsidRDefault="003C541B" w:rsidP="003C541B">
          <w:pPr>
            <w:pStyle w:val="BF330DB0D0E34D958046EAD2F0165ECA"/>
          </w:pPr>
          <w:r>
            <w:rPr>
              <w:rStyle w:val="placeholder1Char"/>
              <w:rFonts w:hint="eastAsia"/>
            </w:rPr>
            <w:t>____________</w:t>
          </w:r>
        </w:p>
      </w:docPartBody>
    </w:docPart>
    <w:docPart>
      <w:docPartPr>
        <w:name w:val="73FA23E344744B3EBCDD9D5DCA8962C0"/>
        <w:category>
          <w:name w:val="常规"/>
          <w:gallery w:val="placeholder"/>
        </w:category>
        <w:types>
          <w:type w:val="bbPlcHdr"/>
        </w:types>
        <w:behaviors>
          <w:behavior w:val="content"/>
        </w:behaviors>
        <w:guid w:val="{DD015758-2842-49AC-B05A-C41A790461F3}"/>
      </w:docPartPr>
      <w:docPartBody>
        <w:p w:rsidR="005F03CE" w:rsidRDefault="003C541B" w:rsidP="003C541B">
          <w:pPr>
            <w:pStyle w:val="73FA23E344744B3EBCDD9D5DCA8962C0"/>
          </w:pPr>
          <w:r>
            <w:rPr>
              <w:rStyle w:val="placeholder1Char"/>
              <w:rFonts w:hint="eastAsia"/>
            </w:rPr>
            <w:t>____________</w:t>
          </w:r>
        </w:p>
      </w:docPartBody>
    </w:docPart>
    <w:docPart>
      <w:docPartPr>
        <w:name w:val="7304953DE2E04ED1A20F2BA4DDC4E0CD"/>
        <w:category>
          <w:name w:val="常规"/>
          <w:gallery w:val="placeholder"/>
        </w:category>
        <w:types>
          <w:type w:val="bbPlcHdr"/>
        </w:types>
        <w:behaviors>
          <w:behavior w:val="content"/>
        </w:behaviors>
        <w:guid w:val="{B044A2C1-F955-4947-817C-C5A04B267ABD}"/>
      </w:docPartPr>
      <w:docPartBody>
        <w:p w:rsidR="005F03CE" w:rsidRDefault="003C541B" w:rsidP="003C541B">
          <w:pPr>
            <w:pStyle w:val="7304953DE2E04ED1A20F2BA4DDC4E0CD"/>
          </w:pPr>
          <w:r>
            <w:rPr>
              <w:rStyle w:val="placeholder1Char"/>
              <w:rFonts w:hint="eastAsia"/>
            </w:rPr>
            <w:t>____________</w:t>
          </w:r>
        </w:p>
      </w:docPartBody>
    </w:docPart>
    <w:docPart>
      <w:docPartPr>
        <w:name w:val="CA7C62040BD341A393DE5DABAFFB1A9B"/>
        <w:category>
          <w:name w:val="常规"/>
          <w:gallery w:val="placeholder"/>
        </w:category>
        <w:types>
          <w:type w:val="bbPlcHdr"/>
        </w:types>
        <w:behaviors>
          <w:behavior w:val="content"/>
        </w:behaviors>
        <w:guid w:val="{9F2F502B-5273-401C-BC44-E5E2145BA38A}"/>
      </w:docPartPr>
      <w:docPartBody>
        <w:p w:rsidR="005F03CE" w:rsidRDefault="003C541B" w:rsidP="003C541B">
          <w:pPr>
            <w:pStyle w:val="CA7C62040BD341A393DE5DABAFFB1A9B"/>
          </w:pPr>
          <w:r>
            <w:rPr>
              <w:rStyle w:val="placeholder1Char"/>
              <w:rFonts w:hint="eastAsia"/>
            </w:rPr>
            <w:t>____________</w:t>
          </w:r>
        </w:p>
      </w:docPartBody>
    </w:docPart>
    <w:docPart>
      <w:docPartPr>
        <w:name w:val="2818099003C54EE1A8FA0429100E7892"/>
        <w:category>
          <w:name w:val="常规"/>
          <w:gallery w:val="placeholder"/>
        </w:category>
        <w:types>
          <w:type w:val="bbPlcHdr"/>
        </w:types>
        <w:behaviors>
          <w:behavior w:val="content"/>
        </w:behaviors>
        <w:guid w:val="{81838D1C-8B19-4468-8F5E-B1CFD808F2E2}"/>
      </w:docPartPr>
      <w:docPartBody>
        <w:p w:rsidR="005F03CE" w:rsidRDefault="003C541B" w:rsidP="003C541B">
          <w:pPr>
            <w:pStyle w:val="2818099003C54EE1A8FA0429100E7892"/>
          </w:pPr>
          <w:r>
            <w:rPr>
              <w:rStyle w:val="placeholder1Char"/>
              <w:rFonts w:hint="eastAsia"/>
            </w:rPr>
            <w:t>____________</w:t>
          </w:r>
        </w:p>
      </w:docPartBody>
    </w:docPart>
    <w:docPart>
      <w:docPartPr>
        <w:name w:val="A5C7805E31F94D758E05B8FC8F90E7C3"/>
        <w:category>
          <w:name w:val="常规"/>
          <w:gallery w:val="placeholder"/>
        </w:category>
        <w:types>
          <w:type w:val="bbPlcHdr"/>
        </w:types>
        <w:behaviors>
          <w:behavior w:val="content"/>
        </w:behaviors>
        <w:guid w:val="{9FA4359F-23A4-419C-A898-561DF17198AE}"/>
      </w:docPartPr>
      <w:docPartBody>
        <w:p w:rsidR="005F03CE" w:rsidRDefault="003C541B" w:rsidP="003C541B">
          <w:pPr>
            <w:pStyle w:val="A5C7805E31F94D758E05B8FC8F90E7C3"/>
          </w:pPr>
          <w:r>
            <w:rPr>
              <w:rStyle w:val="placeholder1Char"/>
              <w:rFonts w:hint="eastAsia"/>
            </w:rPr>
            <w:t>____________</w:t>
          </w:r>
        </w:p>
      </w:docPartBody>
    </w:docPart>
    <w:docPart>
      <w:docPartPr>
        <w:name w:val="5567F56356F34D25ABF9A1CB178CC2CB"/>
        <w:category>
          <w:name w:val="常规"/>
          <w:gallery w:val="placeholder"/>
        </w:category>
        <w:types>
          <w:type w:val="bbPlcHdr"/>
        </w:types>
        <w:behaviors>
          <w:behavior w:val="content"/>
        </w:behaviors>
        <w:guid w:val="{071FFFDA-29B4-4BDB-9751-3E5841FB5CC6}"/>
      </w:docPartPr>
      <w:docPartBody>
        <w:p w:rsidR="005F03CE" w:rsidRDefault="003C541B" w:rsidP="003C541B">
          <w:pPr>
            <w:pStyle w:val="5567F56356F34D25ABF9A1CB178CC2CB"/>
          </w:pPr>
          <w:r>
            <w:rPr>
              <w:rStyle w:val="placeholder1Char"/>
              <w:rFonts w:hint="eastAsia"/>
            </w:rPr>
            <w:t>____________</w:t>
          </w:r>
        </w:p>
      </w:docPartBody>
    </w:docPart>
    <w:docPart>
      <w:docPartPr>
        <w:name w:val="9FBA5B012B91459D93278E5A57970659"/>
        <w:category>
          <w:name w:val="常规"/>
          <w:gallery w:val="placeholder"/>
        </w:category>
        <w:types>
          <w:type w:val="bbPlcHdr"/>
        </w:types>
        <w:behaviors>
          <w:behavior w:val="content"/>
        </w:behaviors>
        <w:guid w:val="{997EE537-B26B-40CB-8D60-E54E02870A6C}"/>
      </w:docPartPr>
      <w:docPartBody>
        <w:p w:rsidR="005F03CE" w:rsidRDefault="003C541B" w:rsidP="003C541B">
          <w:pPr>
            <w:pStyle w:val="9FBA5B012B91459D93278E5A57970659"/>
          </w:pPr>
          <w:r>
            <w:rPr>
              <w:rStyle w:val="placeholder1Char"/>
              <w:rFonts w:hint="eastAsia"/>
            </w:rPr>
            <w:t>____________</w:t>
          </w:r>
        </w:p>
      </w:docPartBody>
    </w:docPart>
    <w:docPart>
      <w:docPartPr>
        <w:name w:val="D7D86029295A4EE3A2218F336527E26A"/>
        <w:category>
          <w:name w:val="常规"/>
          <w:gallery w:val="placeholder"/>
        </w:category>
        <w:types>
          <w:type w:val="bbPlcHdr"/>
        </w:types>
        <w:behaviors>
          <w:behavior w:val="content"/>
        </w:behaviors>
        <w:guid w:val="{7BB0AD79-3439-41B7-B24F-16D6E7F48958}"/>
      </w:docPartPr>
      <w:docPartBody>
        <w:p w:rsidR="005F03CE" w:rsidRDefault="003C541B" w:rsidP="003C541B">
          <w:pPr>
            <w:pStyle w:val="D7D86029295A4EE3A2218F336527E26A"/>
          </w:pPr>
          <w:r>
            <w:rPr>
              <w:rStyle w:val="placeholder1Char"/>
              <w:rFonts w:hint="eastAsia"/>
            </w:rPr>
            <w:t>____________</w:t>
          </w:r>
        </w:p>
      </w:docPartBody>
    </w:docPart>
    <w:docPart>
      <w:docPartPr>
        <w:name w:val="C5249D8822BB45C48C9271884626417E"/>
        <w:category>
          <w:name w:val="常规"/>
          <w:gallery w:val="placeholder"/>
        </w:category>
        <w:types>
          <w:type w:val="bbPlcHdr"/>
        </w:types>
        <w:behaviors>
          <w:behavior w:val="content"/>
        </w:behaviors>
        <w:guid w:val="{3A895EBE-B9E9-475A-856D-4E00C0B94A52}"/>
      </w:docPartPr>
      <w:docPartBody>
        <w:p w:rsidR="005F03CE" w:rsidRDefault="003C541B" w:rsidP="003C541B">
          <w:pPr>
            <w:pStyle w:val="C5249D8822BB45C48C9271884626417E"/>
          </w:pPr>
          <w:r>
            <w:rPr>
              <w:rStyle w:val="placeholder1Char"/>
              <w:rFonts w:hint="eastAsia"/>
            </w:rPr>
            <w:t>____________</w:t>
          </w:r>
        </w:p>
      </w:docPartBody>
    </w:docPart>
    <w:docPart>
      <w:docPartPr>
        <w:name w:val="6F4D8C268FD147178968848995CF5B5C"/>
        <w:category>
          <w:name w:val="常规"/>
          <w:gallery w:val="placeholder"/>
        </w:category>
        <w:types>
          <w:type w:val="bbPlcHdr"/>
        </w:types>
        <w:behaviors>
          <w:behavior w:val="content"/>
        </w:behaviors>
        <w:guid w:val="{C7298ECF-9E69-4027-9B60-FF99CA9E681E}"/>
      </w:docPartPr>
      <w:docPartBody>
        <w:p w:rsidR="005F03CE" w:rsidRDefault="003C541B" w:rsidP="003C541B">
          <w:pPr>
            <w:pStyle w:val="6F4D8C268FD147178968848995CF5B5C"/>
          </w:pPr>
          <w:r>
            <w:rPr>
              <w:rStyle w:val="placeholder1Char"/>
              <w:rFonts w:hint="eastAsia"/>
            </w:rPr>
            <w:t>____________</w:t>
          </w:r>
        </w:p>
      </w:docPartBody>
    </w:docPart>
    <w:docPart>
      <w:docPartPr>
        <w:name w:val="0CE6055240E142F4B45A19A4B70AA7E4"/>
        <w:category>
          <w:name w:val="常规"/>
          <w:gallery w:val="placeholder"/>
        </w:category>
        <w:types>
          <w:type w:val="bbPlcHdr"/>
        </w:types>
        <w:behaviors>
          <w:behavior w:val="content"/>
        </w:behaviors>
        <w:guid w:val="{1E29CA3A-8B73-4770-B845-2341C524EEA7}"/>
      </w:docPartPr>
      <w:docPartBody>
        <w:p w:rsidR="005F03CE" w:rsidRDefault="003C541B" w:rsidP="003C541B">
          <w:pPr>
            <w:pStyle w:val="0CE6055240E142F4B45A19A4B70AA7E4"/>
          </w:pPr>
          <w:r>
            <w:rPr>
              <w:rStyle w:val="placeholder1Char"/>
              <w:rFonts w:hint="eastAsia"/>
            </w:rPr>
            <w:t>____________</w:t>
          </w:r>
        </w:p>
      </w:docPartBody>
    </w:docPart>
    <w:docPart>
      <w:docPartPr>
        <w:name w:val="189F4BB4524E4471A89C08FD362105E9"/>
        <w:category>
          <w:name w:val="常规"/>
          <w:gallery w:val="placeholder"/>
        </w:category>
        <w:types>
          <w:type w:val="bbPlcHdr"/>
        </w:types>
        <w:behaviors>
          <w:behavior w:val="content"/>
        </w:behaviors>
        <w:guid w:val="{CF9E6AC2-FAE8-43AE-9B31-474A7F4D6B44}"/>
      </w:docPartPr>
      <w:docPartBody>
        <w:p w:rsidR="005F03CE" w:rsidRDefault="003C541B" w:rsidP="003C541B">
          <w:pPr>
            <w:pStyle w:val="189F4BB4524E4471A89C08FD362105E9"/>
          </w:pPr>
          <w:r>
            <w:rPr>
              <w:rStyle w:val="placeholder1Char"/>
              <w:rFonts w:hint="eastAsia"/>
            </w:rPr>
            <w:t>____________</w:t>
          </w:r>
        </w:p>
      </w:docPartBody>
    </w:docPart>
    <w:docPart>
      <w:docPartPr>
        <w:name w:val="EB68CB8CFE434C0F9FA8DA0678D4F383"/>
        <w:category>
          <w:name w:val="常规"/>
          <w:gallery w:val="placeholder"/>
        </w:category>
        <w:types>
          <w:type w:val="bbPlcHdr"/>
        </w:types>
        <w:behaviors>
          <w:behavior w:val="content"/>
        </w:behaviors>
        <w:guid w:val="{409D0432-EF35-4569-B941-52B0B222F047}"/>
      </w:docPartPr>
      <w:docPartBody>
        <w:p w:rsidR="005F03CE" w:rsidRDefault="003C541B" w:rsidP="003C541B">
          <w:pPr>
            <w:pStyle w:val="EB68CB8CFE434C0F9FA8DA0678D4F383"/>
          </w:pPr>
          <w:r>
            <w:rPr>
              <w:rStyle w:val="placeholder1Char"/>
              <w:rFonts w:hint="eastAsia"/>
            </w:rPr>
            <w:t>____________</w:t>
          </w:r>
        </w:p>
      </w:docPartBody>
    </w:docPart>
    <w:docPart>
      <w:docPartPr>
        <w:name w:val="4381B417A7A7456F9777AC0D0AF44BAE"/>
        <w:category>
          <w:name w:val="常规"/>
          <w:gallery w:val="placeholder"/>
        </w:category>
        <w:types>
          <w:type w:val="bbPlcHdr"/>
        </w:types>
        <w:behaviors>
          <w:behavior w:val="content"/>
        </w:behaviors>
        <w:guid w:val="{5167ED5C-DE6A-4900-A521-325B403314FE}"/>
      </w:docPartPr>
      <w:docPartBody>
        <w:p w:rsidR="005F03CE" w:rsidRDefault="003C541B" w:rsidP="003C541B">
          <w:pPr>
            <w:pStyle w:val="4381B417A7A7456F9777AC0D0AF44BAE"/>
          </w:pPr>
          <w:r>
            <w:rPr>
              <w:rStyle w:val="placeholder1Char"/>
              <w:rFonts w:hint="eastAsia"/>
            </w:rPr>
            <w:t>____________</w:t>
          </w:r>
        </w:p>
      </w:docPartBody>
    </w:docPart>
    <w:docPart>
      <w:docPartPr>
        <w:name w:val="8FC33A92C01A4C49A77A67BFCE3E2D63"/>
        <w:category>
          <w:name w:val="常规"/>
          <w:gallery w:val="placeholder"/>
        </w:category>
        <w:types>
          <w:type w:val="bbPlcHdr"/>
        </w:types>
        <w:behaviors>
          <w:behavior w:val="content"/>
        </w:behaviors>
        <w:guid w:val="{2B7976A0-85C8-4648-A428-2E9CC30AD111}"/>
      </w:docPartPr>
      <w:docPartBody>
        <w:p w:rsidR="005F03CE" w:rsidRDefault="003C541B" w:rsidP="003C541B">
          <w:pPr>
            <w:pStyle w:val="8FC33A92C01A4C49A77A67BFCE3E2D63"/>
          </w:pPr>
          <w:r>
            <w:rPr>
              <w:rStyle w:val="placeholder1Char"/>
              <w:rFonts w:hint="eastAsia"/>
            </w:rPr>
            <w:t>____________</w:t>
          </w:r>
        </w:p>
      </w:docPartBody>
    </w:docPart>
    <w:docPart>
      <w:docPartPr>
        <w:name w:val="29AF857BF05049A4AEB13853F473201F"/>
        <w:category>
          <w:name w:val="常规"/>
          <w:gallery w:val="placeholder"/>
        </w:category>
        <w:types>
          <w:type w:val="bbPlcHdr"/>
        </w:types>
        <w:behaviors>
          <w:behavior w:val="content"/>
        </w:behaviors>
        <w:guid w:val="{0992542A-36BD-4A3A-BC9A-1E0E3D08E4E7}"/>
      </w:docPartPr>
      <w:docPartBody>
        <w:p w:rsidR="005F03CE" w:rsidRDefault="003C541B" w:rsidP="003C541B">
          <w:pPr>
            <w:pStyle w:val="29AF857BF05049A4AEB13853F473201F"/>
          </w:pPr>
          <w:r>
            <w:rPr>
              <w:rStyle w:val="placeholder1Char"/>
              <w:rFonts w:hint="eastAsia"/>
            </w:rPr>
            <w:t>____________</w:t>
          </w:r>
        </w:p>
      </w:docPartBody>
    </w:docPart>
    <w:docPart>
      <w:docPartPr>
        <w:name w:val="3E45AD649CA940C2ADB15AEA2BF77833"/>
        <w:category>
          <w:name w:val="常规"/>
          <w:gallery w:val="placeholder"/>
        </w:category>
        <w:types>
          <w:type w:val="bbPlcHdr"/>
        </w:types>
        <w:behaviors>
          <w:behavior w:val="content"/>
        </w:behaviors>
        <w:guid w:val="{F2711167-9CB0-4102-A02E-7B426A09B8A1}"/>
      </w:docPartPr>
      <w:docPartBody>
        <w:p w:rsidR="005F03CE" w:rsidRDefault="003C541B" w:rsidP="003C541B">
          <w:pPr>
            <w:pStyle w:val="3E45AD649CA940C2ADB15AEA2BF77833"/>
          </w:pPr>
          <w:r>
            <w:rPr>
              <w:rStyle w:val="placeholder1Char"/>
              <w:rFonts w:hint="eastAsia"/>
            </w:rPr>
            <w:t>____________</w:t>
          </w:r>
        </w:p>
      </w:docPartBody>
    </w:docPart>
    <w:docPart>
      <w:docPartPr>
        <w:name w:val="005A58A0B9D545D2B98D02CE21277965"/>
        <w:category>
          <w:name w:val="常规"/>
          <w:gallery w:val="placeholder"/>
        </w:category>
        <w:types>
          <w:type w:val="bbPlcHdr"/>
        </w:types>
        <w:behaviors>
          <w:behavior w:val="content"/>
        </w:behaviors>
        <w:guid w:val="{F9860A66-3BC3-44AE-9316-0FCC7EDF9BCD}"/>
      </w:docPartPr>
      <w:docPartBody>
        <w:p w:rsidR="005F03CE" w:rsidRDefault="003C541B" w:rsidP="003C541B">
          <w:pPr>
            <w:pStyle w:val="005A58A0B9D545D2B98D02CE21277965"/>
          </w:pPr>
          <w:r>
            <w:rPr>
              <w:rStyle w:val="placeholder1Char"/>
              <w:rFonts w:hint="eastAsia"/>
            </w:rPr>
            <w:t>____________</w:t>
          </w:r>
        </w:p>
      </w:docPartBody>
    </w:docPart>
    <w:docPart>
      <w:docPartPr>
        <w:name w:val="54872CCA339344B0840043406F60E5C1"/>
        <w:category>
          <w:name w:val="常规"/>
          <w:gallery w:val="placeholder"/>
        </w:category>
        <w:types>
          <w:type w:val="bbPlcHdr"/>
        </w:types>
        <w:behaviors>
          <w:behavior w:val="content"/>
        </w:behaviors>
        <w:guid w:val="{A0309FEE-D94A-4238-B9CC-FBC7C6E52843}"/>
      </w:docPartPr>
      <w:docPartBody>
        <w:p w:rsidR="005F03CE" w:rsidRDefault="003C541B" w:rsidP="003C541B">
          <w:pPr>
            <w:pStyle w:val="54872CCA339344B0840043406F60E5C1"/>
          </w:pPr>
          <w:r>
            <w:rPr>
              <w:rStyle w:val="placeholder1Char"/>
              <w:rFonts w:hint="eastAsia"/>
            </w:rPr>
            <w:t>____________</w:t>
          </w:r>
        </w:p>
      </w:docPartBody>
    </w:docPart>
    <w:docPart>
      <w:docPartPr>
        <w:name w:val="521C544D124B46C98FD1E46462FBF8F9"/>
        <w:category>
          <w:name w:val="常规"/>
          <w:gallery w:val="placeholder"/>
        </w:category>
        <w:types>
          <w:type w:val="bbPlcHdr"/>
        </w:types>
        <w:behaviors>
          <w:behavior w:val="content"/>
        </w:behaviors>
        <w:guid w:val="{DAC40990-D1E0-4C98-8BC6-9ACC93659C12}"/>
      </w:docPartPr>
      <w:docPartBody>
        <w:p w:rsidR="005F03CE" w:rsidRDefault="003C541B" w:rsidP="003C541B">
          <w:pPr>
            <w:pStyle w:val="521C544D124B46C98FD1E46462FBF8F9"/>
          </w:pPr>
          <w:r>
            <w:rPr>
              <w:rStyle w:val="placeholder1Char"/>
              <w:rFonts w:hint="eastAsia"/>
            </w:rPr>
            <w:t>____________</w:t>
          </w:r>
        </w:p>
      </w:docPartBody>
    </w:docPart>
    <w:docPart>
      <w:docPartPr>
        <w:name w:val="8D82387B26484A1AAA21DCD4BA37493F"/>
        <w:category>
          <w:name w:val="常规"/>
          <w:gallery w:val="placeholder"/>
        </w:category>
        <w:types>
          <w:type w:val="bbPlcHdr"/>
        </w:types>
        <w:behaviors>
          <w:behavior w:val="content"/>
        </w:behaviors>
        <w:guid w:val="{6BC2A4AE-8F8D-4C8C-AD5E-9A98EB1692F6}"/>
      </w:docPartPr>
      <w:docPartBody>
        <w:p w:rsidR="005F03CE" w:rsidRDefault="003C541B" w:rsidP="003C541B">
          <w:pPr>
            <w:pStyle w:val="8D82387B26484A1AAA21DCD4BA37493F"/>
          </w:pPr>
          <w:r>
            <w:rPr>
              <w:rStyle w:val="placeholder1Char"/>
              <w:rFonts w:hint="eastAsia"/>
            </w:rPr>
            <w:t>____________</w:t>
          </w:r>
        </w:p>
      </w:docPartBody>
    </w:docPart>
    <w:docPart>
      <w:docPartPr>
        <w:name w:val="204714C72E514608BF4D3F8A1899E63F"/>
        <w:category>
          <w:name w:val="常规"/>
          <w:gallery w:val="placeholder"/>
        </w:category>
        <w:types>
          <w:type w:val="bbPlcHdr"/>
        </w:types>
        <w:behaviors>
          <w:behavior w:val="content"/>
        </w:behaviors>
        <w:guid w:val="{8CE9D559-E989-4907-AAE9-2A84A16778AC}"/>
      </w:docPartPr>
      <w:docPartBody>
        <w:p w:rsidR="005F03CE" w:rsidRDefault="003C541B" w:rsidP="003C541B">
          <w:pPr>
            <w:pStyle w:val="204714C72E514608BF4D3F8A1899E63F"/>
          </w:pPr>
          <w:r>
            <w:rPr>
              <w:rStyle w:val="placeholder1Char"/>
              <w:rFonts w:hint="eastAsia"/>
            </w:rPr>
            <w:t>____________</w:t>
          </w:r>
        </w:p>
      </w:docPartBody>
    </w:docPart>
    <w:docPart>
      <w:docPartPr>
        <w:name w:val="41C77238F0184613AFD92F19C423963D"/>
        <w:category>
          <w:name w:val="常规"/>
          <w:gallery w:val="placeholder"/>
        </w:category>
        <w:types>
          <w:type w:val="bbPlcHdr"/>
        </w:types>
        <w:behaviors>
          <w:behavior w:val="content"/>
        </w:behaviors>
        <w:guid w:val="{14523323-0344-4D3A-828C-F6177DBF4FFB}"/>
      </w:docPartPr>
      <w:docPartBody>
        <w:p w:rsidR="005F03CE" w:rsidRDefault="003C541B" w:rsidP="003C541B">
          <w:pPr>
            <w:pStyle w:val="41C77238F0184613AFD92F19C423963D"/>
          </w:pPr>
          <w:r>
            <w:rPr>
              <w:rStyle w:val="placeholder1Char"/>
              <w:rFonts w:hint="eastAsia"/>
            </w:rPr>
            <w:t>____________</w:t>
          </w:r>
        </w:p>
      </w:docPartBody>
    </w:docPart>
    <w:docPart>
      <w:docPartPr>
        <w:name w:val="F80D40AEC4EC426EA3A3551CB425EEAE"/>
        <w:category>
          <w:name w:val="常规"/>
          <w:gallery w:val="placeholder"/>
        </w:category>
        <w:types>
          <w:type w:val="bbPlcHdr"/>
        </w:types>
        <w:behaviors>
          <w:behavior w:val="content"/>
        </w:behaviors>
        <w:guid w:val="{22CB78BE-54B2-4E89-A3B9-5E7AA3336B81}"/>
      </w:docPartPr>
      <w:docPartBody>
        <w:p w:rsidR="005F03CE" w:rsidRDefault="003C541B" w:rsidP="003C541B">
          <w:pPr>
            <w:pStyle w:val="F80D40AEC4EC426EA3A3551CB425EEAE"/>
          </w:pPr>
          <w:r>
            <w:rPr>
              <w:rStyle w:val="placeholder1Char"/>
              <w:rFonts w:hint="eastAsia"/>
            </w:rPr>
            <w:t>____________</w:t>
          </w:r>
        </w:p>
      </w:docPartBody>
    </w:docPart>
    <w:docPart>
      <w:docPartPr>
        <w:name w:val="DE387A1415CB46C79007EAD8F832B44B"/>
        <w:category>
          <w:name w:val="常规"/>
          <w:gallery w:val="placeholder"/>
        </w:category>
        <w:types>
          <w:type w:val="bbPlcHdr"/>
        </w:types>
        <w:behaviors>
          <w:behavior w:val="content"/>
        </w:behaviors>
        <w:guid w:val="{4514060B-2A25-4492-AEA6-DF6DAF0CD3F6}"/>
      </w:docPartPr>
      <w:docPartBody>
        <w:p w:rsidR="005F03CE" w:rsidRDefault="003C541B" w:rsidP="003C541B">
          <w:pPr>
            <w:pStyle w:val="DE387A1415CB46C79007EAD8F832B44B"/>
          </w:pPr>
          <w:r>
            <w:rPr>
              <w:rStyle w:val="placeholder1Char"/>
              <w:rFonts w:hint="eastAsia"/>
            </w:rPr>
            <w:t>____________</w:t>
          </w:r>
        </w:p>
      </w:docPartBody>
    </w:docPart>
    <w:docPart>
      <w:docPartPr>
        <w:name w:val="9FC4C0BE62114231A9783BEDDAD0A4FC"/>
        <w:category>
          <w:name w:val="常规"/>
          <w:gallery w:val="placeholder"/>
        </w:category>
        <w:types>
          <w:type w:val="bbPlcHdr"/>
        </w:types>
        <w:behaviors>
          <w:behavior w:val="content"/>
        </w:behaviors>
        <w:guid w:val="{6EACC635-159C-4099-BE98-11B74AA229DF}"/>
      </w:docPartPr>
      <w:docPartBody>
        <w:p w:rsidR="005F03CE" w:rsidRDefault="003C541B" w:rsidP="003C541B">
          <w:pPr>
            <w:pStyle w:val="9FC4C0BE62114231A9783BEDDAD0A4FC"/>
          </w:pPr>
          <w:r>
            <w:rPr>
              <w:rStyle w:val="placeholder1Char"/>
              <w:rFonts w:hint="eastAsia"/>
            </w:rPr>
            <w:t>____________</w:t>
          </w:r>
        </w:p>
      </w:docPartBody>
    </w:docPart>
    <w:docPart>
      <w:docPartPr>
        <w:name w:val="5DEDEF6FED344B37A6BA430BF602DBA2"/>
        <w:category>
          <w:name w:val="常规"/>
          <w:gallery w:val="placeholder"/>
        </w:category>
        <w:types>
          <w:type w:val="bbPlcHdr"/>
        </w:types>
        <w:behaviors>
          <w:behavior w:val="content"/>
        </w:behaviors>
        <w:guid w:val="{CD36AE1C-84EA-40B2-A2EC-28F56BCB0121}"/>
      </w:docPartPr>
      <w:docPartBody>
        <w:p w:rsidR="005F03CE" w:rsidRDefault="003C541B" w:rsidP="003C541B">
          <w:pPr>
            <w:pStyle w:val="5DEDEF6FED344B37A6BA430BF602DBA2"/>
          </w:pPr>
          <w:r>
            <w:rPr>
              <w:rStyle w:val="placeholder1Char"/>
              <w:rFonts w:hint="eastAsia"/>
            </w:rPr>
            <w:t>____________</w:t>
          </w:r>
        </w:p>
      </w:docPartBody>
    </w:docPart>
    <w:docPart>
      <w:docPartPr>
        <w:name w:val="5B29867FFD9D4E408FBFACACBDA53467"/>
        <w:category>
          <w:name w:val="常规"/>
          <w:gallery w:val="placeholder"/>
        </w:category>
        <w:types>
          <w:type w:val="bbPlcHdr"/>
        </w:types>
        <w:behaviors>
          <w:behavior w:val="content"/>
        </w:behaviors>
        <w:guid w:val="{C055307B-2978-4BB6-9565-B95D856B190B}"/>
      </w:docPartPr>
      <w:docPartBody>
        <w:p w:rsidR="005F03CE" w:rsidRDefault="003C541B" w:rsidP="003C541B">
          <w:pPr>
            <w:pStyle w:val="5B29867FFD9D4E408FBFACACBDA53467"/>
          </w:pPr>
          <w:r>
            <w:rPr>
              <w:rStyle w:val="placeholder1Char"/>
              <w:rFonts w:hint="eastAsia"/>
            </w:rPr>
            <w:t>____________</w:t>
          </w:r>
        </w:p>
      </w:docPartBody>
    </w:docPart>
    <w:docPart>
      <w:docPartPr>
        <w:name w:val="1666D2C4D6254233A1960E5650B310FF"/>
        <w:category>
          <w:name w:val="常规"/>
          <w:gallery w:val="placeholder"/>
        </w:category>
        <w:types>
          <w:type w:val="bbPlcHdr"/>
        </w:types>
        <w:behaviors>
          <w:behavior w:val="content"/>
        </w:behaviors>
        <w:guid w:val="{01E6E95F-3ADB-4FD8-94F6-DB4C46DCBDFD}"/>
      </w:docPartPr>
      <w:docPartBody>
        <w:p w:rsidR="005F03CE" w:rsidRDefault="003C541B" w:rsidP="003C541B">
          <w:pPr>
            <w:pStyle w:val="1666D2C4D6254233A1960E5650B310FF"/>
          </w:pPr>
          <w:r>
            <w:rPr>
              <w:rStyle w:val="placeholder1Char"/>
              <w:rFonts w:hint="eastAsia"/>
            </w:rPr>
            <w:t>____________</w:t>
          </w:r>
        </w:p>
      </w:docPartBody>
    </w:docPart>
    <w:docPart>
      <w:docPartPr>
        <w:name w:val="33984101FAC145759051D2BA70DF06F5"/>
        <w:category>
          <w:name w:val="常规"/>
          <w:gallery w:val="placeholder"/>
        </w:category>
        <w:types>
          <w:type w:val="bbPlcHdr"/>
        </w:types>
        <w:behaviors>
          <w:behavior w:val="content"/>
        </w:behaviors>
        <w:guid w:val="{A2232197-8270-4CA2-84BC-108AE2C6A0C6}"/>
      </w:docPartPr>
      <w:docPartBody>
        <w:p w:rsidR="005F03CE" w:rsidRDefault="003C541B" w:rsidP="003C541B">
          <w:pPr>
            <w:pStyle w:val="33984101FAC145759051D2BA70DF06F5"/>
          </w:pPr>
          <w:r>
            <w:rPr>
              <w:rStyle w:val="placeholder1Char"/>
              <w:rFonts w:hint="eastAsia"/>
            </w:rPr>
            <w:t>____________</w:t>
          </w:r>
        </w:p>
      </w:docPartBody>
    </w:docPart>
    <w:docPart>
      <w:docPartPr>
        <w:name w:val="DC294E7D301B41A08E3576EC38C8313D"/>
        <w:category>
          <w:name w:val="常规"/>
          <w:gallery w:val="placeholder"/>
        </w:category>
        <w:types>
          <w:type w:val="bbPlcHdr"/>
        </w:types>
        <w:behaviors>
          <w:behavior w:val="content"/>
        </w:behaviors>
        <w:guid w:val="{97A31E89-AE34-47B5-BB5D-048DADC00D3C}"/>
      </w:docPartPr>
      <w:docPartBody>
        <w:p w:rsidR="005F03CE" w:rsidRDefault="003C541B" w:rsidP="003C541B">
          <w:pPr>
            <w:pStyle w:val="DC294E7D301B41A08E3576EC38C8313D"/>
          </w:pPr>
          <w:r>
            <w:rPr>
              <w:rStyle w:val="placeholder1Char"/>
              <w:rFonts w:hint="eastAsia"/>
            </w:rPr>
            <w:t>____________</w:t>
          </w:r>
        </w:p>
      </w:docPartBody>
    </w:docPart>
    <w:docPart>
      <w:docPartPr>
        <w:name w:val="D1D35366B75642A6B967843D134712FC"/>
        <w:category>
          <w:name w:val="常规"/>
          <w:gallery w:val="placeholder"/>
        </w:category>
        <w:types>
          <w:type w:val="bbPlcHdr"/>
        </w:types>
        <w:behaviors>
          <w:behavior w:val="content"/>
        </w:behaviors>
        <w:guid w:val="{FE00DBC8-DEC1-47AC-A4CD-363AA55C08BD}"/>
      </w:docPartPr>
      <w:docPartBody>
        <w:p w:rsidR="005F03CE" w:rsidRDefault="003C541B" w:rsidP="003C541B">
          <w:pPr>
            <w:pStyle w:val="D1D35366B75642A6B967843D134712FC"/>
          </w:pPr>
          <w:r>
            <w:rPr>
              <w:rStyle w:val="placeholder1Char"/>
              <w:rFonts w:hint="eastAsia"/>
            </w:rPr>
            <w:t>____________</w:t>
          </w:r>
        </w:p>
      </w:docPartBody>
    </w:docPart>
    <w:docPart>
      <w:docPartPr>
        <w:name w:val="8A9A7430263A4B229FF43E668415D8CC"/>
        <w:category>
          <w:name w:val="常规"/>
          <w:gallery w:val="placeholder"/>
        </w:category>
        <w:types>
          <w:type w:val="bbPlcHdr"/>
        </w:types>
        <w:behaviors>
          <w:behavior w:val="content"/>
        </w:behaviors>
        <w:guid w:val="{596E5628-2405-42C6-9B6C-F76BFD883F26}"/>
      </w:docPartPr>
      <w:docPartBody>
        <w:p w:rsidR="005F03CE" w:rsidRDefault="003C541B" w:rsidP="003C541B">
          <w:pPr>
            <w:pStyle w:val="8A9A7430263A4B229FF43E668415D8CC"/>
          </w:pPr>
          <w:r>
            <w:rPr>
              <w:rStyle w:val="placeholder1Char"/>
              <w:rFonts w:hint="eastAsia"/>
            </w:rPr>
            <w:t>____________</w:t>
          </w:r>
        </w:p>
      </w:docPartBody>
    </w:docPart>
    <w:docPart>
      <w:docPartPr>
        <w:name w:val="43C8E9C207424A63968DA4E5C8347D8C"/>
        <w:category>
          <w:name w:val="常规"/>
          <w:gallery w:val="placeholder"/>
        </w:category>
        <w:types>
          <w:type w:val="bbPlcHdr"/>
        </w:types>
        <w:behaviors>
          <w:behavior w:val="content"/>
        </w:behaviors>
        <w:guid w:val="{B698C082-52B9-49A2-BD25-A0C2DC2D2014}"/>
      </w:docPartPr>
      <w:docPartBody>
        <w:p w:rsidR="005F03CE" w:rsidRDefault="003C541B" w:rsidP="003C541B">
          <w:pPr>
            <w:pStyle w:val="43C8E9C207424A63968DA4E5C8347D8C"/>
          </w:pPr>
          <w:r>
            <w:rPr>
              <w:rStyle w:val="placeholder1Char"/>
              <w:rFonts w:hint="eastAsia"/>
            </w:rPr>
            <w:t>____________</w:t>
          </w:r>
        </w:p>
      </w:docPartBody>
    </w:docPart>
    <w:docPart>
      <w:docPartPr>
        <w:name w:val="1D3A5796870C45EA92D32BDFFB018523"/>
        <w:category>
          <w:name w:val="常规"/>
          <w:gallery w:val="placeholder"/>
        </w:category>
        <w:types>
          <w:type w:val="bbPlcHdr"/>
        </w:types>
        <w:behaviors>
          <w:behavior w:val="content"/>
        </w:behaviors>
        <w:guid w:val="{7B12A933-A48A-4B01-BF97-A89658BDFA67}"/>
      </w:docPartPr>
      <w:docPartBody>
        <w:p w:rsidR="005F03CE" w:rsidRDefault="003C541B" w:rsidP="003C541B">
          <w:pPr>
            <w:pStyle w:val="1D3A5796870C45EA92D32BDFFB018523"/>
          </w:pPr>
          <w:r>
            <w:rPr>
              <w:rStyle w:val="placeholder1Char"/>
              <w:rFonts w:hint="eastAsia"/>
            </w:rPr>
            <w:t>____________</w:t>
          </w:r>
        </w:p>
      </w:docPartBody>
    </w:docPart>
    <w:docPart>
      <w:docPartPr>
        <w:name w:val="60A14CC5EC3640F6970B70D6996F7F65"/>
        <w:category>
          <w:name w:val="常规"/>
          <w:gallery w:val="placeholder"/>
        </w:category>
        <w:types>
          <w:type w:val="bbPlcHdr"/>
        </w:types>
        <w:behaviors>
          <w:behavior w:val="content"/>
        </w:behaviors>
        <w:guid w:val="{A8E4A606-C2C0-401A-9A4A-A5C326E8D2EF}"/>
      </w:docPartPr>
      <w:docPartBody>
        <w:p w:rsidR="005F03CE" w:rsidRDefault="003C541B" w:rsidP="003C541B">
          <w:pPr>
            <w:pStyle w:val="60A14CC5EC3640F6970B70D6996F7F65"/>
          </w:pPr>
          <w:r>
            <w:rPr>
              <w:rStyle w:val="placeholder1Char"/>
              <w:rFonts w:hint="eastAsia"/>
            </w:rPr>
            <w:t>____________</w:t>
          </w:r>
        </w:p>
      </w:docPartBody>
    </w:docPart>
    <w:docPart>
      <w:docPartPr>
        <w:name w:val="2F8B81DFDD694974A3C148C4701369E7"/>
        <w:category>
          <w:name w:val="常规"/>
          <w:gallery w:val="placeholder"/>
        </w:category>
        <w:types>
          <w:type w:val="bbPlcHdr"/>
        </w:types>
        <w:behaviors>
          <w:behavior w:val="content"/>
        </w:behaviors>
        <w:guid w:val="{1F96C5CE-3D5A-4886-8009-CF8EE517BF91}"/>
      </w:docPartPr>
      <w:docPartBody>
        <w:p w:rsidR="005F03CE" w:rsidRDefault="003C541B" w:rsidP="003C541B">
          <w:pPr>
            <w:pStyle w:val="2F8B81DFDD694974A3C148C4701369E7"/>
          </w:pPr>
          <w:r>
            <w:rPr>
              <w:rStyle w:val="placeholder1Char"/>
              <w:rFonts w:hint="eastAsia"/>
            </w:rPr>
            <w:t>____________</w:t>
          </w:r>
        </w:p>
      </w:docPartBody>
    </w:docPart>
    <w:docPart>
      <w:docPartPr>
        <w:name w:val="7EE98356266644CD8E73A73C95AD9494"/>
        <w:category>
          <w:name w:val="常规"/>
          <w:gallery w:val="placeholder"/>
        </w:category>
        <w:types>
          <w:type w:val="bbPlcHdr"/>
        </w:types>
        <w:behaviors>
          <w:behavior w:val="content"/>
        </w:behaviors>
        <w:guid w:val="{8A20FDD2-154F-4E36-B2EB-171FCA8264CE}"/>
      </w:docPartPr>
      <w:docPartBody>
        <w:p w:rsidR="005F03CE" w:rsidRDefault="003C541B" w:rsidP="003C541B">
          <w:pPr>
            <w:pStyle w:val="7EE98356266644CD8E73A73C95AD9494"/>
          </w:pPr>
          <w:r>
            <w:rPr>
              <w:rStyle w:val="placeholder1Char"/>
              <w:rFonts w:hint="eastAsia"/>
            </w:rPr>
            <w:t>____________</w:t>
          </w:r>
        </w:p>
      </w:docPartBody>
    </w:docPart>
    <w:docPart>
      <w:docPartPr>
        <w:name w:val="2674726357744FE4B85297FFF994108E"/>
        <w:category>
          <w:name w:val="常规"/>
          <w:gallery w:val="placeholder"/>
        </w:category>
        <w:types>
          <w:type w:val="bbPlcHdr"/>
        </w:types>
        <w:behaviors>
          <w:behavior w:val="content"/>
        </w:behaviors>
        <w:guid w:val="{33E10CF1-0382-4EA0-956C-5F292C959BCA}"/>
      </w:docPartPr>
      <w:docPartBody>
        <w:p w:rsidR="005F03CE" w:rsidRDefault="003C541B" w:rsidP="003C541B">
          <w:pPr>
            <w:pStyle w:val="2674726357744FE4B85297FFF994108E"/>
          </w:pPr>
          <w:r>
            <w:rPr>
              <w:rStyle w:val="placeholder1Char"/>
              <w:rFonts w:hint="eastAsia"/>
            </w:rPr>
            <w:t>____________</w:t>
          </w:r>
        </w:p>
      </w:docPartBody>
    </w:docPart>
    <w:docPart>
      <w:docPartPr>
        <w:name w:val="46500EB3E69C486AA24C564F6D92D8D7"/>
        <w:category>
          <w:name w:val="常规"/>
          <w:gallery w:val="placeholder"/>
        </w:category>
        <w:types>
          <w:type w:val="bbPlcHdr"/>
        </w:types>
        <w:behaviors>
          <w:behavior w:val="content"/>
        </w:behaviors>
        <w:guid w:val="{BF927EE3-AE14-4373-8854-864352C8552C}"/>
      </w:docPartPr>
      <w:docPartBody>
        <w:p w:rsidR="005F03CE" w:rsidRDefault="003C541B" w:rsidP="003C541B">
          <w:pPr>
            <w:pStyle w:val="46500EB3E69C486AA24C564F6D92D8D7"/>
          </w:pPr>
          <w:r>
            <w:rPr>
              <w:rStyle w:val="placeholder1Char"/>
              <w:rFonts w:hint="eastAsia"/>
            </w:rPr>
            <w:t>____________</w:t>
          </w:r>
        </w:p>
      </w:docPartBody>
    </w:docPart>
    <w:docPart>
      <w:docPartPr>
        <w:name w:val="427E689E2A6D43F4A42E46AA555B4AD1"/>
        <w:category>
          <w:name w:val="常规"/>
          <w:gallery w:val="placeholder"/>
        </w:category>
        <w:types>
          <w:type w:val="bbPlcHdr"/>
        </w:types>
        <w:behaviors>
          <w:behavior w:val="content"/>
        </w:behaviors>
        <w:guid w:val="{DF4BDE2E-5DDC-41C5-A056-0D9F527FB3CE}"/>
      </w:docPartPr>
      <w:docPartBody>
        <w:p w:rsidR="005F03CE" w:rsidRDefault="003C541B" w:rsidP="003C541B">
          <w:pPr>
            <w:pStyle w:val="427E689E2A6D43F4A42E46AA555B4AD1"/>
          </w:pPr>
          <w:r>
            <w:rPr>
              <w:rStyle w:val="placeholder1Char"/>
              <w:rFonts w:hint="eastAsia"/>
            </w:rPr>
            <w:t>____________</w:t>
          </w:r>
        </w:p>
      </w:docPartBody>
    </w:docPart>
    <w:docPart>
      <w:docPartPr>
        <w:name w:val="2429D5EC125D4BBDA59D5A7CE7EF9B68"/>
        <w:category>
          <w:name w:val="常规"/>
          <w:gallery w:val="placeholder"/>
        </w:category>
        <w:types>
          <w:type w:val="bbPlcHdr"/>
        </w:types>
        <w:behaviors>
          <w:behavior w:val="content"/>
        </w:behaviors>
        <w:guid w:val="{CA61E7E3-8820-493A-8083-D544F1D8B983}"/>
      </w:docPartPr>
      <w:docPartBody>
        <w:p w:rsidR="005F03CE" w:rsidRDefault="003C541B" w:rsidP="003C541B">
          <w:pPr>
            <w:pStyle w:val="2429D5EC125D4BBDA59D5A7CE7EF9B68"/>
          </w:pPr>
          <w:r>
            <w:rPr>
              <w:rStyle w:val="placeholder1Char"/>
              <w:rFonts w:hint="eastAsia"/>
            </w:rPr>
            <w:t>____________</w:t>
          </w:r>
        </w:p>
      </w:docPartBody>
    </w:docPart>
    <w:docPart>
      <w:docPartPr>
        <w:name w:val="9C13E4B77D894769A82054198AA27862"/>
        <w:category>
          <w:name w:val="常规"/>
          <w:gallery w:val="placeholder"/>
        </w:category>
        <w:types>
          <w:type w:val="bbPlcHdr"/>
        </w:types>
        <w:behaviors>
          <w:behavior w:val="content"/>
        </w:behaviors>
        <w:guid w:val="{1CD27B09-2F53-404D-B73E-AAF120DDBEDA}"/>
      </w:docPartPr>
      <w:docPartBody>
        <w:p w:rsidR="005F03CE" w:rsidRDefault="003C541B" w:rsidP="003C541B">
          <w:pPr>
            <w:pStyle w:val="9C13E4B77D894769A82054198AA27862"/>
          </w:pPr>
          <w:r>
            <w:rPr>
              <w:rStyle w:val="placeholder1Char"/>
              <w:rFonts w:hint="eastAsia"/>
            </w:rPr>
            <w:t>____________</w:t>
          </w:r>
        </w:p>
      </w:docPartBody>
    </w:docPart>
    <w:docPart>
      <w:docPartPr>
        <w:name w:val="AF6C1A19159F45BD97D07D410BF0E24F"/>
        <w:category>
          <w:name w:val="常规"/>
          <w:gallery w:val="placeholder"/>
        </w:category>
        <w:types>
          <w:type w:val="bbPlcHdr"/>
        </w:types>
        <w:behaviors>
          <w:behavior w:val="content"/>
        </w:behaviors>
        <w:guid w:val="{F734644C-BC8C-4312-A48F-17DCD0CB77A6}"/>
      </w:docPartPr>
      <w:docPartBody>
        <w:p w:rsidR="005F03CE" w:rsidRDefault="003C541B" w:rsidP="003C541B">
          <w:pPr>
            <w:pStyle w:val="AF6C1A19159F45BD97D07D410BF0E24F"/>
          </w:pPr>
          <w:r>
            <w:rPr>
              <w:rStyle w:val="placeholder1Char"/>
              <w:rFonts w:hint="eastAsia"/>
            </w:rPr>
            <w:t>____________</w:t>
          </w:r>
        </w:p>
      </w:docPartBody>
    </w:docPart>
    <w:docPart>
      <w:docPartPr>
        <w:name w:val="623FB9C0F15B42788B400ECE9DD21220"/>
        <w:category>
          <w:name w:val="常规"/>
          <w:gallery w:val="placeholder"/>
        </w:category>
        <w:types>
          <w:type w:val="bbPlcHdr"/>
        </w:types>
        <w:behaviors>
          <w:behavior w:val="content"/>
        </w:behaviors>
        <w:guid w:val="{6DD4A24E-36F9-459E-A20F-DBF0E20FA739}"/>
      </w:docPartPr>
      <w:docPartBody>
        <w:p w:rsidR="005F03CE" w:rsidRDefault="003C541B" w:rsidP="003C541B">
          <w:pPr>
            <w:pStyle w:val="623FB9C0F15B42788B400ECE9DD21220"/>
          </w:pPr>
          <w:r>
            <w:rPr>
              <w:rStyle w:val="placeholder1Char"/>
              <w:rFonts w:hint="eastAsia"/>
            </w:rPr>
            <w:t>____________</w:t>
          </w:r>
        </w:p>
      </w:docPartBody>
    </w:docPart>
    <w:docPart>
      <w:docPartPr>
        <w:name w:val="D529BE1BBF6E46928A3E9DC2E96EF27E"/>
        <w:category>
          <w:name w:val="常规"/>
          <w:gallery w:val="placeholder"/>
        </w:category>
        <w:types>
          <w:type w:val="bbPlcHdr"/>
        </w:types>
        <w:behaviors>
          <w:behavior w:val="content"/>
        </w:behaviors>
        <w:guid w:val="{D8338E03-B79E-4868-8567-ACF95603EF1A}"/>
      </w:docPartPr>
      <w:docPartBody>
        <w:p w:rsidR="005F03CE" w:rsidRDefault="003C541B" w:rsidP="003C541B">
          <w:pPr>
            <w:pStyle w:val="D529BE1BBF6E46928A3E9DC2E96EF27E"/>
          </w:pPr>
          <w:r>
            <w:rPr>
              <w:rStyle w:val="placeholder1Char"/>
              <w:rFonts w:hint="eastAsia"/>
            </w:rPr>
            <w:t>____________</w:t>
          </w:r>
        </w:p>
      </w:docPartBody>
    </w:docPart>
    <w:docPart>
      <w:docPartPr>
        <w:name w:val="F678840E0E9748AF8D639895368013C1"/>
        <w:category>
          <w:name w:val="常规"/>
          <w:gallery w:val="placeholder"/>
        </w:category>
        <w:types>
          <w:type w:val="bbPlcHdr"/>
        </w:types>
        <w:behaviors>
          <w:behavior w:val="content"/>
        </w:behaviors>
        <w:guid w:val="{8EA2BB00-DA1B-4313-8F45-C3FB537C5F1C}"/>
      </w:docPartPr>
      <w:docPartBody>
        <w:p w:rsidR="005F03CE" w:rsidRDefault="003C541B" w:rsidP="003C541B">
          <w:pPr>
            <w:pStyle w:val="F678840E0E9748AF8D639895368013C1"/>
          </w:pPr>
          <w:r>
            <w:rPr>
              <w:rStyle w:val="placeholder1Char"/>
              <w:rFonts w:hint="eastAsia"/>
            </w:rPr>
            <w:t>____________</w:t>
          </w:r>
        </w:p>
      </w:docPartBody>
    </w:docPart>
    <w:docPart>
      <w:docPartPr>
        <w:name w:val="36ABD6F53F354B238A2E29B72F63ABE0"/>
        <w:category>
          <w:name w:val="常规"/>
          <w:gallery w:val="placeholder"/>
        </w:category>
        <w:types>
          <w:type w:val="bbPlcHdr"/>
        </w:types>
        <w:behaviors>
          <w:behavior w:val="content"/>
        </w:behaviors>
        <w:guid w:val="{1BA5FA70-FBB9-4A0A-BA72-EBE45C601DB2}"/>
      </w:docPartPr>
      <w:docPartBody>
        <w:p w:rsidR="005F03CE" w:rsidRDefault="003C541B" w:rsidP="003C541B">
          <w:pPr>
            <w:pStyle w:val="36ABD6F53F354B238A2E29B72F63ABE0"/>
          </w:pPr>
          <w:r>
            <w:rPr>
              <w:rStyle w:val="placeholder1Char"/>
              <w:rFonts w:hint="eastAsia"/>
            </w:rPr>
            <w:t>____________</w:t>
          </w:r>
        </w:p>
      </w:docPartBody>
    </w:docPart>
    <w:docPart>
      <w:docPartPr>
        <w:name w:val="05B37EBA7DD44BFCA4A55585DBBA8A87"/>
        <w:category>
          <w:name w:val="常规"/>
          <w:gallery w:val="placeholder"/>
        </w:category>
        <w:types>
          <w:type w:val="bbPlcHdr"/>
        </w:types>
        <w:behaviors>
          <w:behavior w:val="content"/>
        </w:behaviors>
        <w:guid w:val="{91F1DD5F-4B22-4A43-80E0-A56F4CC2EC6B}"/>
      </w:docPartPr>
      <w:docPartBody>
        <w:p w:rsidR="005F03CE" w:rsidRDefault="003C541B" w:rsidP="003C541B">
          <w:pPr>
            <w:pStyle w:val="05B37EBA7DD44BFCA4A55585DBBA8A87"/>
          </w:pPr>
          <w:r>
            <w:rPr>
              <w:rStyle w:val="placeholder1Char"/>
              <w:rFonts w:hint="eastAsia"/>
            </w:rPr>
            <w:t>____________</w:t>
          </w:r>
        </w:p>
      </w:docPartBody>
    </w:docPart>
    <w:docPart>
      <w:docPartPr>
        <w:name w:val="1E9BE3AD58704F3FAF827C92BB2D1A62"/>
        <w:category>
          <w:name w:val="常规"/>
          <w:gallery w:val="placeholder"/>
        </w:category>
        <w:types>
          <w:type w:val="bbPlcHdr"/>
        </w:types>
        <w:behaviors>
          <w:behavior w:val="content"/>
        </w:behaviors>
        <w:guid w:val="{FDC2360D-532B-45F1-AE7B-4B2954B7DDB3}"/>
      </w:docPartPr>
      <w:docPartBody>
        <w:p w:rsidR="005F03CE" w:rsidRDefault="003C541B" w:rsidP="003C541B">
          <w:pPr>
            <w:pStyle w:val="1E9BE3AD58704F3FAF827C92BB2D1A62"/>
          </w:pPr>
          <w:r>
            <w:rPr>
              <w:rStyle w:val="placeholder1Char"/>
              <w:rFonts w:hint="eastAsia"/>
            </w:rPr>
            <w:t>____________</w:t>
          </w:r>
        </w:p>
      </w:docPartBody>
    </w:docPart>
    <w:docPart>
      <w:docPartPr>
        <w:name w:val="250113FCCF844EC8A05B7BC32D55A2BB"/>
        <w:category>
          <w:name w:val="常规"/>
          <w:gallery w:val="placeholder"/>
        </w:category>
        <w:types>
          <w:type w:val="bbPlcHdr"/>
        </w:types>
        <w:behaviors>
          <w:behavior w:val="content"/>
        </w:behaviors>
        <w:guid w:val="{02C4DE48-392E-45D9-A97C-E294717E7042}"/>
      </w:docPartPr>
      <w:docPartBody>
        <w:p w:rsidR="005F03CE" w:rsidRDefault="003C541B" w:rsidP="003C541B">
          <w:pPr>
            <w:pStyle w:val="250113FCCF844EC8A05B7BC32D55A2BB"/>
          </w:pPr>
          <w:r>
            <w:rPr>
              <w:rStyle w:val="placeholder1Char"/>
              <w:rFonts w:hint="eastAsia"/>
            </w:rPr>
            <w:t>____________</w:t>
          </w:r>
        </w:p>
      </w:docPartBody>
    </w:docPart>
    <w:docPart>
      <w:docPartPr>
        <w:name w:val="FCF7F249D9734D608DC802921BFDCA58"/>
        <w:category>
          <w:name w:val="常规"/>
          <w:gallery w:val="placeholder"/>
        </w:category>
        <w:types>
          <w:type w:val="bbPlcHdr"/>
        </w:types>
        <w:behaviors>
          <w:behavior w:val="content"/>
        </w:behaviors>
        <w:guid w:val="{080796B4-BA11-490B-9407-E5A6A28E4622}"/>
      </w:docPartPr>
      <w:docPartBody>
        <w:p w:rsidR="005F03CE" w:rsidRDefault="003C541B" w:rsidP="003C541B">
          <w:pPr>
            <w:pStyle w:val="FCF7F249D9734D608DC802921BFDCA58"/>
          </w:pPr>
          <w:r>
            <w:rPr>
              <w:rStyle w:val="placeholder1Char"/>
              <w:rFonts w:hint="eastAsia"/>
            </w:rPr>
            <w:t>____________</w:t>
          </w:r>
        </w:p>
      </w:docPartBody>
    </w:docPart>
    <w:docPart>
      <w:docPartPr>
        <w:name w:val="11BF33A756554C139519CED40E12C82B"/>
        <w:category>
          <w:name w:val="常规"/>
          <w:gallery w:val="placeholder"/>
        </w:category>
        <w:types>
          <w:type w:val="bbPlcHdr"/>
        </w:types>
        <w:behaviors>
          <w:behavior w:val="content"/>
        </w:behaviors>
        <w:guid w:val="{F7364F27-1453-4F3B-A338-C3B5D8CF087C}"/>
      </w:docPartPr>
      <w:docPartBody>
        <w:p w:rsidR="005F03CE" w:rsidRDefault="003C541B" w:rsidP="003C541B">
          <w:pPr>
            <w:pStyle w:val="11BF33A756554C139519CED40E12C82B"/>
          </w:pPr>
          <w:r>
            <w:rPr>
              <w:rStyle w:val="placeholder1Char"/>
              <w:rFonts w:hint="eastAsia"/>
            </w:rPr>
            <w:t>____________</w:t>
          </w:r>
        </w:p>
      </w:docPartBody>
    </w:docPart>
    <w:docPart>
      <w:docPartPr>
        <w:name w:val="285F50857C1D461B8C953A8D8822518A"/>
        <w:category>
          <w:name w:val="常规"/>
          <w:gallery w:val="placeholder"/>
        </w:category>
        <w:types>
          <w:type w:val="bbPlcHdr"/>
        </w:types>
        <w:behaviors>
          <w:behavior w:val="content"/>
        </w:behaviors>
        <w:guid w:val="{175CA55D-5828-4250-BB5E-1FDA15A63808}"/>
      </w:docPartPr>
      <w:docPartBody>
        <w:p w:rsidR="005F03CE" w:rsidRDefault="003C541B" w:rsidP="003C541B">
          <w:pPr>
            <w:pStyle w:val="285F50857C1D461B8C953A8D8822518A"/>
          </w:pPr>
          <w:r>
            <w:rPr>
              <w:rStyle w:val="placeholder1Char"/>
              <w:rFonts w:hint="eastAsia"/>
            </w:rPr>
            <w:t>____________</w:t>
          </w:r>
        </w:p>
      </w:docPartBody>
    </w:docPart>
    <w:docPart>
      <w:docPartPr>
        <w:name w:val="7A063CDA911D4CA69C8DA61971400297"/>
        <w:category>
          <w:name w:val="常规"/>
          <w:gallery w:val="placeholder"/>
        </w:category>
        <w:types>
          <w:type w:val="bbPlcHdr"/>
        </w:types>
        <w:behaviors>
          <w:behavior w:val="content"/>
        </w:behaviors>
        <w:guid w:val="{3A99BAA5-C0CE-46BC-BE6C-A49D2A0F00F4}"/>
      </w:docPartPr>
      <w:docPartBody>
        <w:p w:rsidR="005F03CE" w:rsidRDefault="003C541B" w:rsidP="003C541B">
          <w:pPr>
            <w:pStyle w:val="7A063CDA911D4CA69C8DA61971400297"/>
          </w:pPr>
          <w:r>
            <w:rPr>
              <w:rStyle w:val="placeholder1Char"/>
              <w:rFonts w:hint="eastAsia"/>
            </w:rPr>
            <w:t>____________</w:t>
          </w:r>
        </w:p>
      </w:docPartBody>
    </w:docPart>
    <w:docPart>
      <w:docPartPr>
        <w:name w:val="1A0A9DC6FF084DFEB66263F2EA86036F"/>
        <w:category>
          <w:name w:val="常规"/>
          <w:gallery w:val="placeholder"/>
        </w:category>
        <w:types>
          <w:type w:val="bbPlcHdr"/>
        </w:types>
        <w:behaviors>
          <w:behavior w:val="content"/>
        </w:behaviors>
        <w:guid w:val="{51C2B03E-0289-4CBF-AFB1-F3F42D24F1F9}"/>
      </w:docPartPr>
      <w:docPartBody>
        <w:p w:rsidR="005F03CE" w:rsidRDefault="003C541B" w:rsidP="003C541B">
          <w:pPr>
            <w:pStyle w:val="1A0A9DC6FF084DFEB66263F2EA86036F"/>
          </w:pPr>
          <w:r>
            <w:rPr>
              <w:rStyle w:val="placeholder1Char"/>
              <w:rFonts w:hint="eastAsia"/>
            </w:rPr>
            <w:t>____________</w:t>
          </w:r>
        </w:p>
      </w:docPartBody>
    </w:docPart>
    <w:docPart>
      <w:docPartPr>
        <w:name w:val="0668869C4A4E464AB861E6A650BC4B8A"/>
        <w:category>
          <w:name w:val="常规"/>
          <w:gallery w:val="placeholder"/>
        </w:category>
        <w:types>
          <w:type w:val="bbPlcHdr"/>
        </w:types>
        <w:behaviors>
          <w:behavior w:val="content"/>
        </w:behaviors>
        <w:guid w:val="{E896663F-CAEF-41BB-ADB2-9F892A6FFE58}"/>
      </w:docPartPr>
      <w:docPartBody>
        <w:p w:rsidR="005F03CE" w:rsidRDefault="003C541B" w:rsidP="003C541B">
          <w:pPr>
            <w:pStyle w:val="0668869C4A4E464AB861E6A650BC4B8A"/>
          </w:pPr>
          <w:r>
            <w:rPr>
              <w:rStyle w:val="placeholder1Char"/>
              <w:rFonts w:hint="eastAsia"/>
            </w:rPr>
            <w:t>____________</w:t>
          </w:r>
        </w:p>
      </w:docPartBody>
    </w:docPart>
    <w:docPart>
      <w:docPartPr>
        <w:name w:val="A8376EB4B58D4C73BC9B7E2EC20F70E0"/>
        <w:category>
          <w:name w:val="常规"/>
          <w:gallery w:val="placeholder"/>
        </w:category>
        <w:types>
          <w:type w:val="bbPlcHdr"/>
        </w:types>
        <w:behaviors>
          <w:behavior w:val="content"/>
        </w:behaviors>
        <w:guid w:val="{628ECD27-7CC9-4777-8CB8-227AFC348FDB}"/>
      </w:docPartPr>
      <w:docPartBody>
        <w:p w:rsidR="005F03CE" w:rsidRDefault="003C541B" w:rsidP="003C541B">
          <w:pPr>
            <w:pStyle w:val="A8376EB4B58D4C73BC9B7E2EC20F70E0"/>
          </w:pPr>
          <w:r>
            <w:rPr>
              <w:rStyle w:val="placeholder1Char"/>
              <w:rFonts w:hint="eastAsia"/>
            </w:rPr>
            <w:t>____________</w:t>
          </w:r>
        </w:p>
      </w:docPartBody>
    </w:docPart>
    <w:docPart>
      <w:docPartPr>
        <w:name w:val="7871E9AA73AA400796BA0C44DF3678D9"/>
        <w:category>
          <w:name w:val="常规"/>
          <w:gallery w:val="placeholder"/>
        </w:category>
        <w:types>
          <w:type w:val="bbPlcHdr"/>
        </w:types>
        <w:behaviors>
          <w:behavior w:val="content"/>
        </w:behaviors>
        <w:guid w:val="{595533EF-7430-43B9-A5E4-9AAE66EDF463}"/>
      </w:docPartPr>
      <w:docPartBody>
        <w:p w:rsidR="005F03CE" w:rsidRDefault="003C541B" w:rsidP="003C541B">
          <w:pPr>
            <w:pStyle w:val="7871E9AA73AA400796BA0C44DF3678D9"/>
          </w:pPr>
          <w:r>
            <w:rPr>
              <w:rStyle w:val="placeholder1Char"/>
              <w:rFonts w:hint="eastAsia"/>
            </w:rPr>
            <w:t>____________</w:t>
          </w:r>
        </w:p>
      </w:docPartBody>
    </w:docPart>
    <w:docPart>
      <w:docPartPr>
        <w:name w:val="C6E0D6EDC3EF4A2293E7B910D1E668FA"/>
        <w:category>
          <w:name w:val="常规"/>
          <w:gallery w:val="placeholder"/>
        </w:category>
        <w:types>
          <w:type w:val="bbPlcHdr"/>
        </w:types>
        <w:behaviors>
          <w:behavior w:val="content"/>
        </w:behaviors>
        <w:guid w:val="{415283A5-6ECC-4577-9548-A9DBEF77EB58}"/>
      </w:docPartPr>
      <w:docPartBody>
        <w:p w:rsidR="005F03CE" w:rsidRDefault="003C541B" w:rsidP="003C541B">
          <w:pPr>
            <w:pStyle w:val="C6E0D6EDC3EF4A2293E7B910D1E668FA"/>
          </w:pPr>
          <w:r>
            <w:rPr>
              <w:rStyle w:val="placeholder1Char"/>
              <w:rFonts w:hint="eastAsia"/>
            </w:rPr>
            <w:t>____________</w:t>
          </w:r>
        </w:p>
      </w:docPartBody>
    </w:docPart>
    <w:docPart>
      <w:docPartPr>
        <w:name w:val="321DFBCDBBCE438CA762263D4FF99A93"/>
        <w:category>
          <w:name w:val="常规"/>
          <w:gallery w:val="placeholder"/>
        </w:category>
        <w:types>
          <w:type w:val="bbPlcHdr"/>
        </w:types>
        <w:behaviors>
          <w:behavior w:val="content"/>
        </w:behaviors>
        <w:guid w:val="{FFF5ABDB-513A-4320-A25E-09B780E39F05}"/>
      </w:docPartPr>
      <w:docPartBody>
        <w:p w:rsidR="005F03CE" w:rsidRDefault="003C541B" w:rsidP="003C541B">
          <w:pPr>
            <w:pStyle w:val="321DFBCDBBCE438CA762263D4FF99A93"/>
          </w:pPr>
          <w:r>
            <w:rPr>
              <w:rStyle w:val="placeholder1Char"/>
              <w:rFonts w:hint="eastAsia"/>
            </w:rPr>
            <w:t>____________</w:t>
          </w:r>
        </w:p>
      </w:docPartBody>
    </w:docPart>
    <w:docPart>
      <w:docPartPr>
        <w:name w:val="9A804F93483544DB83CE165D49DC98CA"/>
        <w:category>
          <w:name w:val="常规"/>
          <w:gallery w:val="placeholder"/>
        </w:category>
        <w:types>
          <w:type w:val="bbPlcHdr"/>
        </w:types>
        <w:behaviors>
          <w:behavior w:val="content"/>
        </w:behaviors>
        <w:guid w:val="{2E71B4F3-65D8-4ED3-A59F-8B5B93704D49}"/>
      </w:docPartPr>
      <w:docPartBody>
        <w:p w:rsidR="005F03CE" w:rsidRDefault="003C541B" w:rsidP="003C541B">
          <w:pPr>
            <w:pStyle w:val="9A804F93483544DB83CE165D49DC98CA"/>
          </w:pPr>
          <w:r>
            <w:rPr>
              <w:rStyle w:val="placeholder1Char"/>
              <w:rFonts w:hint="eastAsia"/>
            </w:rPr>
            <w:t>____________</w:t>
          </w:r>
        </w:p>
      </w:docPartBody>
    </w:docPart>
    <w:docPart>
      <w:docPartPr>
        <w:name w:val="ED6615F245904CA980659E3FA938D94D"/>
        <w:category>
          <w:name w:val="常规"/>
          <w:gallery w:val="placeholder"/>
        </w:category>
        <w:types>
          <w:type w:val="bbPlcHdr"/>
        </w:types>
        <w:behaviors>
          <w:behavior w:val="content"/>
        </w:behaviors>
        <w:guid w:val="{E73E95F6-4B70-4B88-9DC0-85835A3CF84E}"/>
      </w:docPartPr>
      <w:docPartBody>
        <w:p w:rsidR="005F03CE" w:rsidRDefault="003C541B" w:rsidP="003C541B">
          <w:pPr>
            <w:pStyle w:val="ED6615F245904CA980659E3FA938D94D"/>
          </w:pPr>
          <w:r>
            <w:rPr>
              <w:rStyle w:val="placeholder1Char"/>
              <w:rFonts w:hint="eastAsia"/>
            </w:rPr>
            <w:t>____________</w:t>
          </w:r>
        </w:p>
      </w:docPartBody>
    </w:docPart>
    <w:docPart>
      <w:docPartPr>
        <w:name w:val="B01DF5FE5FB340DD9ADC047C3DC0D0B2"/>
        <w:category>
          <w:name w:val="常规"/>
          <w:gallery w:val="placeholder"/>
        </w:category>
        <w:types>
          <w:type w:val="bbPlcHdr"/>
        </w:types>
        <w:behaviors>
          <w:behavior w:val="content"/>
        </w:behaviors>
        <w:guid w:val="{7003CB1A-9BBC-4D17-8A26-77DE6ECABE53}"/>
      </w:docPartPr>
      <w:docPartBody>
        <w:p w:rsidR="005F03CE" w:rsidRDefault="003C541B" w:rsidP="003C541B">
          <w:pPr>
            <w:pStyle w:val="B01DF5FE5FB340DD9ADC047C3DC0D0B2"/>
          </w:pPr>
          <w:r>
            <w:rPr>
              <w:rStyle w:val="placeholder1Char"/>
              <w:rFonts w:hint="eastAsia"/>
            </w:rPr>
            <w:t>____________</w:t>
          </w:r>
        </w:p>
      </w:docPartBody>
    </w:docPart>
    <w:docPart>
      <w:docPartPr>
        <w:name w:val="A5B2D69B7A04410A9485DA51F07D9B5E"/>
        <w:category>
          <w:name w:val="常规"/>
          <w:gallery w:val="placeholder"/>
        </w:category>
        <w:types>
          <w:type w:val="bbPlcHdr"/>
        </w:types>
        <w:behaviors>
          <w:behavior w:val="content"/>
        </w:behaviors>
        <w:guid w:val="{39514885-5F77-4E68-A9CE-B1EE0FA06D50}"/>
      </w:docPartPr>
      <w:docPartBody>
        <w:p w:rsidR="005F03CE" w:rsidRDefault="003C541B" w:rsidP="003C541B">
          <w:pPr>
            <w:pStyle w:val="A5B2D69B7A04410A9485DA51F07D9B5E"/>
          </w:pPr>
          <w:r>
            <w:rPr>
              <w:rStyle w:val="placeholder1Char"/>
              <w:rFonts w:hint="eastAsia"/>
            </w:rPr>
            <w:t>____________</w:t>
          </w:r>
        </w:p>
      </w:docPartBody>
    </w:docPart>
    <w:docPart>
      <w:docPartPr>
        <w:name w:val="71BC76E29D8D4B71B2791C0AF47E286B"/>
        <w:category>
          <w:name w:val="常规"/>
          <w:gallery w:val="placeholder"/>
        </w:category>
        <w:types>
          <w:type w:val="bbPlcHdr"/>
        </w:types>
        <w:behaviors>
          <w:behavior w:val="content"/>
        </w:behaviors>
        <w:guid w:val="{1DAFF70D-0BCC-4B01-B6D3-15C8A0DF081D}"/>
      </w:docPartPr>
      <w:docPartBody>
        <w:p w:rsidR="005F03CE" w:rsidRDefault="003C541B" w:rsidP="003C541B">
          <w:pPr>
            <w:pStyle w:val="71BC76E29D8D4B71B2791C0AF47E286B"/>
          </w:pPr>
          <w:r>
            <w:rPr>
              <w:rStyle w:val="placeholder1Char"/>
              <w:rFonts w:hint="eastAsia"/>
            </w:rPr>
            <w:t>____________</w:t>
          </w:r>
        </w:p>
      </w:docPartBody>
    </w:docPart>
    <w:docPart>
      <w:docPartPr>
        <w:name w:val="2C9ED9D7A52F41ED8682EB970BE0DCE0"/>
        <w:category>
          <w:name w:val="常规"/>
          <w:gallery w:val="placeholder"/>
        </w:category>
        <w:types>
          <w:type w:val="bbPlcHdr"/>
        </w:types>
        <w:behaviors>
          <w:behavior w:val="content"/>
        </w:behaviors>
        <w:guid w:val="{475651F4-2C20-4828-B219-E8C9874F2528}"/>
      </w:docPartPr>
      <w:docPartBody>
        <w:p w:rsidR="005F03CE" w:rsidRDefault="003C541B" w:rsidP="003C541B">
          <w:pPr>
            <w:pStyle w:val="2C9ED9D7A52F41ED8682EB970BE0DCE0"/>
          </w:pPr>
          <w:r>
            <w:rPr>
              <w:rStyle w:val="placeholder1Char"/>
              <w:rFonts w:hint="eastAsia"/>
            </w:rPr>
            <w:t>____________</w:t>
          </w:r>
        </w:p>
      </w:docPartBody>
    </w:docPart>
    <w:docPart>
      <w:docPartPr>
        <w:name w:val="9730D8CAC3D94C2EBB22CD4A8153B677"/>
        <w:category>
          <w:name w:val="常规"/>
          <w:gallery w:val="placeholder"/>
        </w:category>
        <w:types>
          <w:type w:val="bbPlcHdr"/>
        </w:types>
        <w:behaviors>
          <w:behavior w:val="content"/>
        </w:behaviors>
        <w:guid w:val="{1AAA71C4-80E7-423D-A514-4F6CA90729FD}"/>
      </w:docPartPr>
      <w:docPartBody>
        <w:p w:rsidR="005F03CE" w:rsidRDefault="003C541B" w:rsidP="003C541B">
          <w:pPr>
            <w:pStyle w:val="9730D8CAC3D94C2EBB22CD4A8153B677"/>
          </w:pPr>
          <w:r>
            <w:rPr>
              <w:rStyle w:val="placeholder1Char"/>
              <w:rFonts w:hint="eastAsia"/>
            </w:rPr>
            <w:t>____________</w:t>
          </w:r>
        </w:p>
      </w:docPartBody>
    </w:docPart>
    <w:docPart>
      <w:docPartPr>
        <w:name w:val="E5E57CF22CE44A418787C2CD252A80F6"/>
        <w:category>
          <w:name w:val="常规"/>
          <w:gallery w:val="placeholder"/>
        </w:category>
        <w:types>
          <w:type w:val="bbPlcHdr"/>
        </w:types>
        <w:behaviors>
          <w:behavior w:val="content"/>
        </w:behaviors>
        <w:guid w:val="{2FBE5179-7895-491D-8665-4A1188421381}"/>
      </w:docPartPr>
      <w:docPartBody>
        <w:p w:rsidR="005F03CE" w:rsidRDefault="003C541B" w:rsidP="003C541B">
          <w:pPr>
            <w:pStyle w:val="E5E57CF22CE44A418787C2CD252A80F6"/>
          </w:pPr>
          <w:r>
            <w:rPr>
              <w:rStyle w:val="placeholder1Char"/>
              <w:rFonts w:hint="eastAsia"/>
            </w:rPr>
            <w:t>____________</w:t>
          </w:r>
        </w:p>
      </w:docPartBody>
    </w:docPart>
    <w:docPart>
      <w:docPartPr>
        <w:name w:val="880CF400312C4E35BE5F4D67A86CCFB9"/>
        <w:category>
          <w:name w:val="常规"/>
          <w:gallery w:val="placeholder"/>
        </w:category>
        <w:types>
          <w:type w:val="bbPlcHdr"/>
        </w:types>
        <w:behaviors>
          <w:behavior w:val="content"/>
        </w:behaviors>
        <w:guid w:val="{25C41CAB-EE51-4264-AF8A-DC8307A7FB44}"/>
      </w:docPartPr>
      <w:docPartBody>
        <w:p w:rsidR="005F03CE" w:rsidRDefault="003C541B" w:rsidP="003C541B">
          <w:pPr>
            <w:pStyle w:val="880CF400312C4E35BE5F4D67A86CCFB9"/>
          </w:pPr>
          <w:r>
            <w:rPr>
              <w:rStyle w:val="placeholder1Char"/>
              <w:rFonts w:hint="eastAsia"/>
            </w:rPr>
            <w:t>____________</w:t>
          </w:r>
        </w:p>
      </w:docPartBody>
    </w:docPart>
    <w:docPart>
      <w:docPartPr>
        <w:name w:val="AD292407CA474431B53C7AB103B92120"/>
        <w:category>
          <w:name w:val="常规"/>
          <w:gallery w:val="placeholder"/>
        </w:category>
        <w:types>
          <w:type w:val="bbPlcHdr"/>
        </w:types>
        <w:behaviors>
          <w:behavior w:val="content"/>
        </w:behaviors>
        <w:guid w:val="{A3BB722A-E1FA-4B00-8B09-3B506BAD7482}"/>
      </w:docPartPr>
      <w:docPartBody>
        <w:p w:rsidR="005F03CE" w:rsidRDefault="003C541B" w:rsidP="003C541B">
          <w:pPr>
            <w:pStyle w:val="AD292407CA474431B53C7AB103B92120"/>
          </w:pPr>
          <w:r>
            <w:rPr>
              <w:rStyle w:val="placeholder1Char"/>
              <w:rFonts w:hint="eastAsia"/>
            </w:rPr>
            <w:t>____________</w:t>
          </w:r>
        </w:p>
      </w:docPartBody>
    </w:docPart>
    <w:docPart>
      <w:docPartPr>
        <w:name w:val="42F2DFA9EB0440308AC1B30C31079657"/>
        <w:category>
          <w:name w:val="常规"/>
          <w:gallery w:val="placeholder"/>
        </w:category>
        <w:types>
          <w:type w:val="bbPlcHdr"/>
        </w:types>
        <w:behaviors>
          <w:behavior w:val="content"/>
        </w:behaviors>
        <w:guid w:val="{E2B253D6-F3C4-453E-98B8-1477F026DE6C}"/>
      </w:docPartPr>
      <w:docPartBody>
        <w:p w:rsidR="005F03CE" w:rsidRDefault="003C541B" w:rsidP="003C541B">
          <w:pPr>
            <w:pStyle w:val="42F2DFA9EB0440308AC1B30C31079657"/>
          </w:pPr>
          <w:r>
            <w:rPr>
              <w:rStyle w:val="placeholder1Char"/>
              <w:rFonts w:hint="eastAsia"/>
            </w:rPr>
            <w:t>____________</w:t>
          </w:r>
        </w:p>
      </w:docPartBody>
    </w:docPart>
    <w:docPart>
      <w:docPartPr>
        <w:name w:val="A8CD6EC39AA24524BBC9E090B1FD8A95"/>
        <w:category>
          <w:name w:val="常规"/>
          <w:gallery w:val="placeholder"/>
        </w:category>
        <w:types>
          <w:type w:val="bbPlcHdr"/>
        </w:types>
        <w:behaviors>
          <w:behavior w:val="content"/>
        </w:behaviors>
        <w:guid w:val="{DFA880C4-F065-49F2-9B6A-286367F66D62}"/>
      </w:docPartPr>
      <w:docPartBody>
        <w:p w:rsidR="005F03CE" w:rsidRDefault="003C541B" w:rsidP="003C541B">
          <w:pPr>
            <w:pStyle w:val="A8CD6EC39AA24524BBC9E090B1FD8A95"/>
          </w:pPr>
          <w:r>
            <w:rPr>
              <w:rStyle w:val="placeholder1Char"/>
              <w:rFonts w:hint="eastAsia"/>
            </w:rPr>
            <w:t>____________</w:t>
          </w:r>
        </w:p>
      </w:docPartBody>
    </w:docPart>
    <w:docPart>
      <w:docPartPr>
        <w:name w:val="D6E8E7F94A9844FA85E8D9550D835164"/>
        <w:category>
          <w:name w:val="常规"/>
          <w:gallery w:val="placeholder"/>
        </w:category>
        <w:types>
          <w:type w:val="bbPlcHdr"/>
        </w:types>
        <w:behaviors>
          <w:behavior w:val="content"/>
        </w:behaviors>
        <w:guid w:val="{F9E5E0F8-5295-4E53-BD9A-1942302BAEFF}"/>
      </w:docPartPr>
      <w:docPartBody>
        <w:p w:rsidR="005F03CE" w:rsidRDefault="003C541B" w:rsidP="003C541B">
          <w:pPr>
            <w:pStyle w:val="D6E8E7F94A9844FA85E8D9550D835164"/>
          </w:pPr>
          <w:r>
            <w:rPr>
              <w:rStyle w:val="placeholder1Char"/>
              <w:rFonts w:hint="eastAsia"/>
            </w:rPr>
            <w:t>____________</w:t>
          </w:r>
        </w:p>
      </w:docPartBody>
    </w:docPart>
    <w:docPart>
      <w:docPartPr>
        <w:name w:val="45B032F0F9A846B2A1EB237DA000C8FD"/>
        <w:category>
          <w:name w:val="常规"/>
          <w:gallery w:val="placeholder"/>
        </w:category>
        <w:types>
          <w:type w:val="bbPlcHdr"/>
        </w:types>
        <w:behaviors>
          <w:behavior w:val="content"/>
        </w:behaviors>
        <w:guid w:val="{A09BE811-3FB5-4CC7-8B43-4C5A264C5289}"/>
      </w:docPartPr>
      <w:docPartBody>
        <w:p w:rsidR="005F03CE" w:rsidRDefault="003C541B" w:rsidP="003C541B">
          <w:pPr>
            <w:pStyle w:val="45B032F0F9A846B2A1EB237DA000C8FD"/>
          </w:pPr>
          <w:r>
            <w:rPr>
              <w:rStyle w:val="placeholder1Char"/>
              <w:rFonts w:hint="eastAsia"/>
            </w:rPr>
            <w:t>____________</w:t>
          </w:r>
        </w:p>
      </w:docPartBody>
    </w:docPart>
    <w:docPart>
      <w:docPartPr>
        <w:name w:val="6BC98ADF0CB6415F930F135D6CBA57B2"/>
        <w:category>
          <w:name w:val="常规"/>
          <w:gallery w:val="placeholder"/>
        </w:category>
        <w:types>
          <w:type w:val="bbPlcHdr"/>
        </w:types>
        <w:behaviors>
          <w:behavior w:val="content"/>
        </w:behaviors>
        <w:guid w:val="{AE35546D-72CE-413D-82B6-5CCE898E7D72}"/>
      </w:docPartPr>
      <w:docPartBody>
        <w:p w:rsidR="005F03CE" w:rsidRDefault="003C541B" w:rsidP="003C541B">
          <w:pPr>
            <w:pStyle w:val="6BC98ADF0CB6415F930F135D6CBA57B2"/>
          </w:pPr>
          <w:r>
            <w:rPr>
              <w:rStyle w:val="placeholder1Char"/>
              <w:rFonts w:hint="eastAsia"/>
            </w:rPr>
            <w:t>____________</w:t>
          </w:r>
        </w:p>
      </w:docPartBody>
    </w:docPart>
    <w:docPart>
      <w:docPartPr>
        <w:name w:val="8E596C4E756245D384645843306D4CF1"/>
        <w:category>
          <w:name w:val="常规"/>
          <w:gallery w:val="placeholder"/>
        </w:category>
        <w:types>
          <w:type w:val="bbPlcHdr"/>
        </w:types>
        <w:behaviors>
          <w:behavior w:val="content"/>
        </w:behaviors>
        <w:guid w:val="{4613DC65-7504-49E8-A78A-4F7F20C5B28F}"/>
      </w:docPartPr>
      <w:docPartBody>
        <w:p w:rsidR="005F03CE" w:rsidRDefault="003C541B" w:rsidP="003C541B">
          <w:pPr>
            <w:pStyle w:val="8E596C4E756245D384645843306D4CF1"/>
          </w:pPr>
          <w:r>
            <w:rPr>
              <w:rStyle w:val="placeholder1Char"/>
              <w:rFonts w:hint="eastAsia"/>
            </w:rPr>
            <w:t>____________</w:t>
          </w:r>
        </w:p>
      </w:docPartBody>
    </w:docPart>
    <w:docPart>
      <w:docPartPr>
        <w:name w:val="099EF1FEBB3B47C58C6251FA4E525F62"/>
        <w:category>
          <w:name w:val="常规"/>
          <w:gallery w:val="placeholder"/>
        </w:category>
        <w:types>
          <w:type w:val="bbPlcHdr"/>
        </w:types>
        <w:behaviors>
          <w:behavior w:val="content"/>
        </w:behaviors>
        <w:guid w:val="{CE2525E8-336A-446F-8D05-CC57195BDBE1}"/>
      </w:docPartPr>
      <w:docPartBody>
        <w:p w:rsidR="005F03CE" w:rsidRDefault="003C541B" w:rsidP="003C541B">
          <w:pPr>
            <w:pStyle w:val="099EF1FEBB3B47C58C6251FA4E525F62"/>
          </w:pPr>
          <w:r>
            <w:rPr>
              <w:rStyle w:val="placeholder1Char"/>
              <w:rFonts w:hint="eastAsia"/>
            </w:rPr>
            <w:t>____________</w:t>
          </w:r>
        </w:p>
      </w:docPartBody>
    </w:docPart>
    <w:docPart>
      <w:docPartPr>
        <w:name w:val="29CCDC325AB04CF4BEC9464D53F5D34D"/>
        <w:category>
          <w:name w:val="常规"/>
          <w:gallery w:val="placeholder"/>
        </w:category>
        <w:types>
          <w:type w:val="bbPlcHdr"/>
        </w:types>
        <w:behaviors>
          <w:behavior w:val="content"/>
        </w:behaviors>
        <w:guid w:val="{1DF099D2-B677-4B6D-AEE3-58F67F6DDFD1}"/>
      </w:docPartPr>
      <w:docPartBody>
        <w:p w:rsidR="005F03CE" w:rsidRDefault="003C541B" w:rsidP="003C541B">
          <w:pPr>
            <w:pStyle w:val="29CCDC325AB04CF4BEC9464D53F5D34D"/>
          </w:pPr>
          <w:r>
            <w:rPr>
              <w:rStyle w:val="placeholder1Char"/>
              <w:rFonts w:hint="eastAsia"/>
            </w:rPr>
            <w:t>____________</w:t>
          </w:r>
        </w:p>
      </w:docPartBody>
    </w:docPart>
    <w:docPart>
      <w:docPartPr>
        <w:name w:val="4464E50230E34D6AA8D37E1D7CAAB699"/>
        <w:category>
          <w:name w:val="常规"/>
          <w:gallery w:val="placeholder"/>
        </w:category>
        <w:types>
          <w:type w:val="bbPlcHdr"/>
        </w:types>
        <w:behaviors>
          <w:behavior w:val="content"/>
        </w:behaviors>
        <w:guid w:val="{D69F8A11-8658-4A90-9D4F-1586FEA48B6C}"/>
      </w:docPartPr>
      <w:docPartBody>
        <w:p w:rsidR="005F03CE" w:rsidRDefault="003C541B" w:rsidP="003C541B">
          <w:pPr>
            <w:pStyle w:val="4464E50230E34D6AA8D37E1D7CAAB699"/>
          </w:pPr>
          <w:r>
            <w:rPr>
              <w:rStyle w:val="placeholder1Char"/>
              <w:rFonts w:hint="eastAsia"/>
            </w:rPr>
            <w:t>____________</w:t>
          </w:r>
        </w:p>
      </w:docPartBody>
    </w:docPart>
    <w:docPart>
      <w:docPartPr>
        <w:name w:val="06D92866969249C38CA11D1D89429AFF"/>
        <w:category>
          <w:name w:val="常规"/>
          <w:gallery w:val="placeholder"/>
        </w:category>
        <w:types>
          <w:type w:val="bbPlcHdr"/>
        </w:types>
        <w:behaviors>
          <w:behavior w:val="content"/>
        </w:behaviors>
        <w:guid w:val="{03A8FB22-E134-4EEF-86C7-7A11672F37C1}"/>
      </w:docPartPr>
      <w:docPartBody>
        <w:p w:rsidR="005F03CE" w:rsidRDefault="003C541B" w:rsidP="003C541B">
          <w:pPr>
            <w:pStyle w:val="06D92866969249C38CA11D1D89429AFF"/>
          </w:pPr>
          <w:r>
            <w:rPr>
              <w:rStyle w:val="placeholder1Char"/>
              <w:rFonts w:hint="eastAsia"/>
            </w:rPr>
            <w:t>____________</w:t>
          </w:r>
        </w:p>
      </w:docPartBody>
    </w:docPart>
    <w:docPart>
      <w:docPartPr>
        <w:name w:val="DD7E7C2E1BFD41A9A8EA85E36DBE40BB"/>
        <w:category>
          <w:name w:val="常规"/>
          <w:gallery w:val="placeholder"/>
        </w:category>
        <w:types>
          <w:type w:val="bbPlcHdr"/>
        </w:types>
        <w:behaviors>
          <w:behavior w:val="content"/>
        </w:behaviors>
        <w:guid w:val="{8EB14AC4-07FE-439B-8B2C-1812C229AB97}"/>
      </w:docPartPr>
      <w:docPartBody>
        <w:p w:rsidR="005F03CE" w:rsidRDefault="003C541B" w:rsidP="003C541B">
          <w:pPr>
            <w:pStyle w:val="DD7E7C2E1BFD41A9A8EA85E36DBE40BB"/>
          </w:pPr>
          <w:r>
            <w:rPr>
              <w:rStyle w:val="placeholder1Char"/>
              <w:rFonts w:hint="eastAsia"/>
            </w:rPr>
            <w:t>____________</w:t>
          </w:r>
        </w:p>
      </w:docPartBody>
    </w:docPart>
    <w:docPart>
      <w:docPartPr>
        <w:name w:val="DDE27BBF71F74527A1A9A179D3C06837"/>
        <w:category>
          <w:name w:val="常规"/>
          <w:gallery w:val="placeholder"/>
        </w:category>
        <w:types>
          <w:type w:val="bbPlcHdr"/>
        </w:types>
        <w:behaviors>
          <w:behavior w:val="content"/>
        </w:behaviors>
        <w:guid w:val="{5B2C6284-19D2-4954-B190-6343A9E0BECB}"/>
      </w:docPartPr>
      <w:docPartBody>
        <w:p w:rsidR="005F03CE" w:rsidRDefault="003C541B" w:rsidP="003C541B">
          <w:pPr>
            <w:pStyle w:val="DDE27BBF71F74527A1A9A179D3C06837"/>
          </w:pPr>
          <w:r>
            <w:rPr>
              <w:rStyle w:val="placeholder1Char"/>
              <w:rFonts w:hint="eastAsia"/>
            </w:rPr>
            <w:t>____________</w:t>
          </w:r>
        </w:p>
      </w:docPartBody>
    </w:docPart>
    <w:docPart>
      <w:docPartPr>
        <w:name w:val="EF19D323B97F430DB57FB2391960E566"/>
        <w:category>
          <w:name w:val="常规"/>
          <w:gallery w:val="placeholder"/>
        </w:category>
        <w:types>
          <w:type w:val="bbPlcHdr"/>
        </w:types>
        <w:behaviors>
          <w:behavior w:val="content"/>
        </w:behaviors>
        <w:guid w:val="{B785E916-72BE-4E3D-AECA-A89441A8C25A}"/>
      </w:docPartPr>
      <w:docPartBody>
        <w:p w:rsidR="005F03CE" w:rsidRDefault="003C541B" w:rsidP="003C541B">
          <w:pPr>
            <w:pStyle w:val="EF19D323B97F430DB57FB2391960E566"/>
          </w:pPr>
          <w:r>
            <w:rPr>
              <w:rStyle w:val="placeholder1Char"/>
              <w:rFonts w:hint="eastAsia"/>
            </w:rPr>
            <w:t>____________</w:t>
          </w:r>
        </w:p>
      </w:docPartBody>
    </w:docPart>
    <w:docPart>
      <w:docPartPr>
        <w:name w:val="151B064A4AFB4107B381A86E4D09C80F"/>
        <w:category>
          <w:name w:val="常规"/>
          <w:gallery w:val="placeholder"/>
        </w:category>
        <w:types>
          <w:type w:val="bbPlcHdr"/>
        </w:types>
        <w:behaviors>
          <w:behavior w:val="content"/>
        </w:behaviors>
        <w:guid w:val="{CEE626A9-1E5C-4D0D-9517-EA159E632F5D}"/>
      </w:docPartPr>
      <w:docPartBody>
        <w:p w:rsidR="005F03CE" w:rsidRDefault="003C541B" w:rsidP="003C541B">
          <w:pPr>
            <w:pStyle w:val="151B064A4AFB4107B381A86E4D09C80F"/>
          </w:pPr>
          <w:r>
            <w:rPr>
              <w:rStyle w:val="placeholder1Char"/>
              <w:rFonts w:hint="eastAsia"/>
            </w:rPr>
            <w:t>____________</w:t>
          </w:r>
        </w:p>
      </w:docPartBody>
    </w:docPart>
    <w:docPart>
      <w:docPartPr>
        <w:name w:val="F3DBA090D38F4187B6FFCAF306B690B7"/>
        <w:category>
          <w:name w:val="常规"/>
          <w:gallery w:val="placeholder"/>
        </w:category>
        <w:types>
          <w:type w:val="bbPlcHdr"/>
        </w:types>
        <w:behaviors>
          <w:behavior w:val="content"/>
        </w:behaviors>
        <w:guid w:val="{A5AA7E6D-13D0-4B96-90FF-8D3920FDA296}"/>
      </w:docPartPr>
      <w:docPartBody>
        <w:p w:rsidR="005F03CE" w:rsidRDefault="003C541B" w:rsidP="003C541B">
          <w:pPr>
            <w:pStyle w:val="F3DBA090D38F4187B6FFCAF306B690B7"/>
          </w:pPr>
          <w:r>
            <w:rPr>
              <w:rStyle w:val="placeholder1Char"/>
              <w:rFonts w:hint="eastAsia"/>
            </w:rPr>
            <w:t>____________</w:t>
          </w:r>
        </w:p>
      </w:docPartBody>
    </w:docPart>
    <w:docPart>
      <w:docPartPr>
        <w:name w:val="4BEBB64F972947DBAA065E7C35962868"/>
        <w:category>
          <w:name w:val="常规"/>
          <w:gallery w:val="placeholder"/>
        </w:category>
        <w:types>
          <w:type w:val="bbPlcHdr"/>
        </w:types>
        <w:behaviors>
          <w:behavior w:val="content"/>
        </w:behaviors>
        <w:guid w:val="{A2CE607D-3887-468B-AF88-5E66E6638E0E}"/>
      </w:docPartPr>
      <w:docPartBody>
        <w:p w:rsidR="005F03CE" w:rsidRDefault="003C541B" w:rsidP="003C541B">
          <w:pPr>
            <w:pStyle w:val="4BEBB64F972947DBAA065E7C35962868"/>
          </w:pPr>
          <w:r>
            <w:rPr>
              <w:rStyle w:val="placeholder1Char"/>
              <w:rFonts w:hint="eastAsia"/>
            </w:rPr>
            <w:t>____________</w:t>
          </w:r>
        </w:p>
      </w:docPartBody>
    </w:docPart>
    <w:docPart>
      <w:docPartPr>
        <w:name w:val="172E43BC1D714394A852A5BBA799E935"/>
        <w:category>
          <w:name w:val="常规"/>
          <w:gallery w:val="placeholder"/>
        </w:category>
        <w:types>
          <w:type w:val="bbPlcHdr"/>
        </w:types>
        <w:behaviors>
          <w:behavior w:val="content"/>
        </w:behaviors>
        <w:guid w:val="{E3D9773C-6C87-431C-B355-118D5D9A651F}"/>
      </w:docPartPr>
      <w:docPartBody>
        <w:p w:rsidR="005F03CE" w:rsidRDefault="003C541B" w:rsidP="003C541B">
          <w:pPr>
            <w:pStyle w:val="172E43BC1D714394A852A5BBA799E935"/>
          </w:pPr>
          <w:r>
            <w:rPr>
              <w:rStyle w:val="placeholder1Char"/>
              <w:rFonts w:hint="eastAsia"/>
            </w:rPr>
            <w:t>____________</w:t>
          </w:r>
        </w:p>
      </w:docPartBody>
    </w:docPart>
    <w:docPart>
      <w:docPartPr>
        <w:name w:val="80CFA75624784318BA5BB9B631FC16E9"/>
        <w:category>
          <w:name w:val="常规"/>
          <w:gallery w:val="placeholder"/>
        </w:category>
        <w:types>
          <w:type w:val="bbPlcHdr"/>
        </w:types>
        <w:behaviors>
          <w:behavior w:val="content"/>
        </w:behaviors>
        <w:guid w:val="{03F94B2C-CEC6-427C-AE0E-DFF568BF82BE}"/>
      </w:docPartPr>
      <w:docPartBody>
        <w:p w:rsidR="005F03CE" w:rsidRDefault="003C541B" w:rsidP="003C541B">
          <w:pPr>
            <w:pStyle w:val="80CFA75624784318BA5BB9B631FC16E9"/>
          </w:pPr>
          <w:r>
            <w:rPr>
              <w:rStyle w:val="placeholder1Char"/>
              <w:rFonts w:hint="eastAsia"/>
            </w:rPr>
            <w:t>____________</w:t>
          </w:r>
        </w:p>
      </w:docPartBody>
    </w:docPart>
    <w:docPart>
      <w:docPartPr>
        <w:name w:val="459E5E6FB9644090A67B7E7966FA371D"/>
        <w:category>
          <w:name w:val="常规"/>
          <w:gallery w:val="placeholder"/>
        </w:category>
        <w:types>
          <w:type w:val="bbPlcHdr"/>
        </w:types>
        <w:behaviors>
          <w:behavior w:val="content"/>
        </w:behaviors>
        <w:guid w:val="{067C410E-A2A7-43CF-A6E5-1F1C1A3C4633}"/>
      </w:docPartPr>
      <w:docPartBody>
        <w:p w:rsidR="005F03CE" w:rsidRDefault="003C541B" w:rsidP="003C541B">
          <w:pPr>
            <w:pStyle w:val="459E5E6FB9644090A67B7E7966FA371D"/>
          </w:pPr>
          <w:r>
            <w:rPr>
              <w:rStyle w:val="placeholder1Char"/>
              <w:rFonts w:hint="eastAsia"/>
            </w:rPr>
            <w:t>____________</w:t>
          </w:r>
        </w:p>
      </w:docPartBody>
    </w:docPart>
    <w:docPart>
      <w:docPartPr>
        <w:name w:val="51D6E5AB53B943C3A8ECF3D3D2419AD9"/>
        <w:category>
          <w:name w:val="常规"/>
          <w:gallery w:val="placeholder"/>
        </w:category>
        <w:types>
          <w:type w:val="bbPlcHdr"/>
        </w:types>
        <w:behaviors>
          <w:behavior w:val="content"/>
        </w:behaviors>
        <w:guid w:val="{06F09C78-CA2E-44D0-BE9C-AA0E226226BE}"/>
      </w:docPartPr>
      <w:docPartBody>
        <w:p w:rsidR="005F03CE" w:rsidRDefault="003C541B" w:rsidP="003C541B">
          <w:pPr>
            <w:pStyle w:val="51D6E5AB53B943C3A8ECF3D3D2419AD9"/>
          </w:pPr>
          <w:r>
            <w:rPr>
              <w:rStyle w:val="placeholder1Char"/>
              <w:rFonts w:hint="eastAsia"/>
            </w:rPr>
            <w:t>____________</w:t>
          </w:r>
        </w:p>
      </w:docPartBody>
    </w:docPart>
    <w:docPart>
      <w:docPartPr>
        <w:name w:val="AA5D3168471D4207A6D386C4223D9D06"/>
        <w:category>
          <w:name w:val="常规"/>
          <w:gallery w:val="placeholder"/>
        </w:category>
        <w:types>
          <w:type w:val="bbPlcHdr"/>
        </w:types>
        <w:behaviors>
          <w:behavior w:val="content"/>
        </w:behaviors>
        <w:guid w:val="{D1DE759F-29FE-4B3F-98BF-886BE5E41E1A}"/>
      </w:docPartPr>
      <w:docPartBody>
        <w:p w:rsidR="005F03CE" w:rsidRDefault="003C541B" w:rsidP="003C541B">
          <w:pPr>
            <w:pStyle w:val="AA5D3168471D4207A6D386C4223D9D06"/>
          </w:pPr>
          <w:r>
            <w:rPr>
              <w:rStyle w:val="placeholder1Char"/>
              <w:rFonts w:hint="eastAsia"/>
            </w:rPr>
            <w:t>____________</w:t>
          </w:r>
        </w:p>
      </w:docPartBody>
    </w:docPart>
    <w:docPart>
      <w:docPartPr>
        <w:name w:val="8EED3D05A76648BA930B8B4BEE524CE0"/>
        <w:category>
          <w:name w:val="常规"/>
          <w:gallery w:val="placeholder"/>
        </w:category>
        <w:types>
          <w:type w:val="bbPlcHdr"/>
        </w:types>
        <w:behaviors>
          <w:behavior w:val="content"/>
        </w:behaviors>
        <w:guid w:val="{2FDF05BC-06F9-4900-9672-24BE8AFE70E5}"/>
      </w:docPartPr>
      <w:docPartBody>
        <w:p w:rsidR="005F03CE" w:rsidRDefault="003C541B" w:rsidP="003C541B">
          <w:pPr>
            <w:pStyle w:val="8EED3D05A76648BA930B8B4BEE524CE0"/>
          </w:pPr>
          <w:r>
            <w:rPr>
              <w:rStyle w:val="placeholder1Char"/>
              <w:rFonts w:hint="eastAsia"/>
            </w:rPr>
            <w:t>____________</w:t>
          </w:r>
        </w:p>
      </w:docPartBody>
    </w:docPart>
    <w:docPart>
      <w:docPartPr>
        <w:name w:val="4CADDA6136664C56B470CC0AD8D94208"/>
        <w:category>
          <w:name w:val="常规"/>
          <w:gallery w:val="placeholder"/>
        </w:category>
        <w:types>
          <w:type w:val="bbPlcHdr"/>
        </w:types>
        <w:behaviors>
          <w:behavior w:val="content"/>
        </w:behaviors>
        <w:guid w:val="{AA23B8B5-1C9F-48A0-B46C-320EEC3C2238}"/>
      </w:docPartPr>
      <w:docPartBody>
        <w:p w:rsidR="005F03CE" w:rsidRDefault="003C541B" w:rsidP="003C541B">
          <w:pPr>
            <w:pStyle w:val="4CADDA6136664C56B470CC0AD8D94208"/>
          </w:pPr>
          <w:r>
            <w:rPr>
              <w:rStyle w:val="placeholder1Char"/>
              <w:rFonts w:hint="eastAsia"/>
            </w:rPr>
            <w:t>____________</w:t>
          </w:r>
        </w:p>
      </w:docPartBody>
    </w:docPart>
    <w:docPart>
      <w:docPartPr>
        <w:name w:val="82C6E3E26887466DBC5A55B387BD0C99"/>
        <w:category>
          <w:name w:val="常规"/>
          <w:gallery w:val="placeholder"/>
        </w:category>
        <w:types>
          <w:type w:val="bbPlcHdr"/>
        </w:types>
        <w:behaviors>
          <w:behavior w:val="content"/>
        </w:behaviors>
        <w:guid w:val="{0A59B1DD-90C3-4D9B-92E0-955F58220A91}"/>
      </w:docPartPr>
      <w:docPartBody>
        <w:p w:rsidR="005F03CE" w:rsidRDefault="003C541B" w:rsidP="003C541B">
          <w:pPr>
            <w:pStyle w:val="82C6E3E26887466DBC5A55B387BD0C99"/>
          </w:pPr>
          <w:r>
            <w:rPr>
              <w:rStyle w:val="placeholder1Char"/>
              <w:rFonts w:hint="eastAsia"/>
            </w:rPr>
            <w:t>____________</w:t>
          </w:r>
        </w:p>
      </w:docPartBody>
    </w:docPart>
    <w:docPart>
      <w:docPartPr>
        <w:name w:val="36A3ACBA061248E89ADAD035CF0C6235"/>
        <w:category>
          <w:name w:val="常规"/>
          <w:gallery w:val="placeholder"/>
        </w:category>
        <w:types>
          <w:type w:val="bbPlcHdr"/>
        </w:types>
        <w:behaviors>
          <w:behavior w:val="content"/>
        </w:behaviors>
        <w:guid w:val="{CD8CFD9B-6E41-46FE-844C-B2DB08CFD4D6}"/>
      </w:docPartPr>
      <w:docPartBody>
        <w:p w:rsidR="005F03CE" w:rsidRDefault="003C541B" w:rsidP="003C541B">
          <w:pPr>
            <w:pStyle w:val="36A3ACBA061248E89ADAD035CF0C6235"/>
          </w:pPr>
          <w:r>
            <w:rPr>
              <w:rStyle w:val="placeholder1Char"/>
              <w:rFonts w:hint="eastAsia"/>
            </w:rPr>
            <w:t>____________</w:t>
          </w:r>
        </w:p>
      </w:docPartBody>
    </w:docPart>
    <w:docPart>
      <w:docPartPr>
        <w:name w:val="283E35B7BCC14184B18672E19C508AC2"/>
        <w:category>
          <w:name w:val="常规"/>
          <w:gallery w:val="placeholder"/>
        </w:category>
        <w:types>
          <w:type w:val="bbPlcHdr"/>
        </w:types>
        <w:behaviors>
          <w:behavior w:val="content"/>
        </w:behaviors>
        <w:guid w:val="{0C5B0055-2A3C-4C64-8C6F-914FACB03099}"/>
      </w:docPartPr>
      <w:docPartBody>
        <w:p w:rsidR="005F03CE" w:rsidRDefault="003C541B" w:rsidP="003C541B">
          <w:pPr>
            <w:pStyle w:val="283E35B7BCC14184B18672E19C508AC2"/>
          </w:pPr>
          <w:r>
            <w:rPr>
              <w:rStyle w:val="placeholder1Char"/>
              <w:rFonts w:hint="eastAsia"/>
            </w:rPr>
            <w:t>____________</w:t>
          </w:r>
        </w:p>
      </w:docPartBody>
    </w:docPart>
    <w:docPart>
      <w:docPartPr>
        <w:name w:val="A0E337605A62452B81E4967EA59E5603"/>
        <w:category>
          <w:name w:val="常规"/>
          <w:gallery w:val="placeholder"/>
        </w:category>
        <w:types>
          <w:type w:val="bbPlcHdr"/>
        </w:types>
        <w:behaviors>
          <w:behavior w:val="content"/>
        </w:behaviors>
        <w:guid w:val="{51F08211-01A1-43DC-90D2-C37C49D0C4B7}"/>
      </w:docPartPr>
      <w:docPartBody>
        <w:p w:rsidR="005F03CE" w:rsidRDefault="003C541B" w:rsidP="003C541B">
          <w:pPr>
            <w:pStyle w:val="A0E337605A62452B81E4967EA59E5603"/>
          </w:pPr>
          <w:r>
            <w:rPr>
              <w:rStyle w:val="placeholder1Char"/>
              <w:rFonts w:hint="eastAsia"/>
            </w:rPr>
            <w:t>____________</w:t>
          </w:r>
        </w:p>
      </w:docPartBody>
    </w:docPart>
    <w:docPart>
      <w:docPartPr>
        <w:name w:val="55AC3A2D1C4343C5A3951E43E76D26C7"/>
        <w:category>
          <w:name w:val="常规"/>
          <w:gallery w:val="placeholder"/>
        </w:category>
        <w:types>
          <w:type w:val="bbPlcHdr"/>
        </w:types>
        <w:behaviors>
          <w:behavior w:val="content"/>
        </w:behaviors>
        <w:guid w:val="{234A5C5E-BB4E-4C14-8594-2B71CE567354}"/>
      </w:docPartPr>
      <w:docPartBody>
        <w:p w:rsidR="005F03CE" w:rsidRDefault="003C541B" w:rsidP="003C541B">
          <w:pPr>
            <w:pStyle w:val="55AC3A2D1C4343C5A3951E43E76D26C7"/>
          </w:pPr>
          <w:r>
            <w:rPr>
              <w:rStyle w:val="placeholder1Char"/>
              <w:rFonts w:hint="eastAsia"/>
            </w:rPr>
            <w:t>____________</w:t>
          </w:r>
        </w:p>
      </w:docPartBody>
    </w:docPart>
    <w:docPart>
      <w:docPartPr>
        <w:name w:val="E3D3D2A024874A4DAC063D2C804313BF"/>
        <w:category>
          <w:name w:val="常规"/>
          <w:gallery w:val="placeholder"/>
        </w:category>
        <w:types>
          <w:type w:val="bbPlcHdr"/>
        </w:types>
        <w:behaviors>
          <w:behavior w:val="content"/>
        </w:behaviors>
        <w:guid w:val="{B6A52882-08EB-41EC-AE5D-22E833213A9B}"/>
      </w:docPartPr>
      <w:docPartBody>
        <w:p w:rsidR="005F03CE" w:rsidRDefault="003C541B" w:rsidP="003C541B">
          <w:pPr>
            <w:pStyle w:val="E3D3D2A024874A4DAC063D2C804313BF"/>
          </w:pPr>
          <w:r>
            <w:rPr>
              <w:rStyle w:val="placeholder1Char"/>
              <w:rFonts w:hint="eastAsia"/>
            </w:rPr>
            <w:t>____________</w:t>
          </w:r>
        </w:p>
      </w:docPartBody>
    </w:docPart>
    <w:docPart>
      <w:docPartPr>
        <w:name w:val="FB6963C5B6094899970E14247F21CAAB"/>
        <w:category>
          <w:name w:val="常规"/>
          <w:gallery w:val="placeholder"/>
        </w:category>
        <w:types>
          <w:type w:val="bbPlcHdr"/>
        </w:types>
        <w:behaviors>
          <w:behavior w:val="content"/>
        </w:behaviors>
        <w:guid w:val="{B9D0A7B6-F366-494B-B163-80EE84ADE1DB}"/>
      </w:docPartPr>
      <w:docPartBody>
        <w:p w:rsidR="005F03CE" w:rsidRDefault="003C541B" w:rsidP="003C541B">
          <w:pPr>
            <w:pStyle w:val="FB6963C5B6094899970E14247F21CAAB"/>
          </w:pPr>
          <w:r>
            <w:rPr>
              <w:rStyle w:val="placeholder1Char"/>
              <w:rFonts w:hint="eastAsia"/>
            </w:rPr>
            <w:t>____________</w:t>
          </w:r>
        </w:p>
      </w:docPartBody>
    </w:docPart>
    <w:docPart>
      <w:docPartPr>
        <w:name w:val="6374F78AAE6C486185D48F361263656D"/>
        <w:category>
          <w:name w:val="常规"/>
          <w:gallery w:val="placeholder"/>
        </w:category>
        <w:types>
          <w:type w:val="bbPlcHdr"/>
        </w:types>
        <w:behaviors>
          <w:behavior w:val="content"/>
        </w:behaviors>
        <w:guid w:val="{456FC750-DCB0-4F46-ABFB-995F73AB93B4}"/>
      </w:docPartPr>
      <w:docPartBody>
        <w:p w:rsidR="005F03CE" w:rsidRDefault="003C541B" w:rsidP="003C541B">
          <w:pPr>
            <w:pStyle w:val="6374F78AAE6C486185D48F361263656D"/>
          </w:pPr>
          <w:r>
            <w:rPr>
              <w:rStyle w:val="placeholder1Char"/>
              <w:rFonts w:hint="eastAsia"/>
            </w:rPr>
            <w:t>____________</w:t>
          </w:r>
        </w:p>
      </w:docPartBody>
    </w:docPart>
    <w:docPart>
      <w:docPartPr>
        <w:name w:val="9D141E1E0B77443AA83E6860CF2D8736"/>
        <w:category>
          <w:name w:val="常规"/>
          <w:gallery w:val="placeholder"/>
        </w:category>
        <w:types>
          <w:type w:val="bbPlcHdr"/>
        </w:types>
        <w:behaviors>
          <w:behavior w:val="content"/>
        </w:behaviors>
        <w:guid w:val="{B1BC9AB4-EFF2-401F-AA25-38BB45E5C56A}"/>
      </w:docPartPr>
      <w:docPartBody>
        <w:p w:rsidR="005F03CE" w:rsidRDefault="003C541B" w:rsidP="003C541B">
          <w:pPr>
            <w:pStyle w:val="9D141E1E0B77443AA83E6860CF2D8736"/>
          </w:pPr>
          <w:r>
            <w:rPr>
              <w:rStyle w:val="placeholder1Char"/>
              <w:rFonts w:hint="eastAsia"/>
            </w:rPr>
            <w:t>____________</w:t>
          </w:r>
        </w:p>
      </w:docPartBody>
    </w:docPart>
    <w:docPart>
      <w:docPartPr>
        <w:name w:val="9228CD96A9D547B8843D81CBE309B5D0"/>
        <w:category>
          <w:name w:val="常规"/>
          <w:gallery w:val="placeholder"/>
        </w:category>
        <w:types>
          <w:type w:val="bbPlcHdr"/>
        </w:types>
        <w:behaviors>
          <w:behavior w:val="content"/>
        </w:behaviors>
        <w:guid w:val="{1C2CF01A-2D40-4E2C-BEDD-A32F15EB3627}"/>
      </w:docPartPr>
      <w:docPartBody>
        <w:p w:rsidR="005F03CE" w:rsidRDefault="003C541B" w:rsidP="003C541B">
          <w:pPr>
            <w:pStyle w:val="9228CD96A9D547B8843D81CBE309B5D0"/>
          </w:pPr>
          <w:r>
            <w:rPr>
              <w:rStyle w:val="placeholder1Char"/>
              <w:rFonts w:hint="eastAsia"/>
            </w:rPr>
            <w:t>____________</w:t>
          </w:r>
        </w:p>
      </w:docPartBody>
    </w:docPart>
    <w:docPart>
      <w:docPartPr>
        <w:name w:val="FFABDDA8EE7A457DBDAFC2089D6E1DC4"/>
        <w:category>
          <w:name w:val="常规"/>
          <w:gallery w:val="placeholder"/>
        </w:category>
        <w:types>
          <w:type w:val="bbPlcHdr"/>
        </w:types>
        <w:behaviors>
          <w:behavior w:val="content"/>
        </w:behaviors>
        <w:guid w:val="{F49BDE53-4B68-481C-8B92-243B4F025485}"/>
      </w:docPartPr>
      <w:docPartBody>
        <w:p w:rsidR="005F03CE" w:rsidRDefault="003C541B" w:rsidP="003C541B">
          <w:pPr>
            <w:pStyle w:val="FFABDDA8EE7A457DBDAFC2089D6E1DC4"/>
          </w:pPr>
          <w:r>
            <w:rPr>
              <w:rStyle w:val="placeholder1Char"/>
              <w:rFonts w:hint="eastAsia"/>
            </w:rPr>
            <w:t>____________</w:t>
          </w:r>
        </w:p>
      </w:docPartBody>
    </w:docPart>
    <w:docPart>
      <w:docPartPr>
        <w:name w:val="8A1C765D4B3E45E199AFA04A8168F970"/>
        <w:category>
          <w:name w:val="常规"/>
          <w:gallery w:val="placeholder"/>
        </w:category>
        <w:types>
          <w:type w:val="bbPlcHdr"/>
        </w:types>
        <w:behaviors>
          <w:behavior w:val="content"/>
        </w:behaviors>
        <w:guid w:val="{810123F3-585B-4C6B-BC59-57A3542EC77D}"/>
      </w:docPartPr>
      <w:docPartBody>
        <w:p w:rsidR="005F03CE" w:rsidRDefault="003C541B" w:rsidP="003C541B">
          <w:pPr>
            <w:pStyle w:val="8A1C765D4B3E45E199AFA04A8168F970"/>
          </w:pPr>
          <w:r>
            <w:rPr>
              <w:rStyle w:val="placeholder1Char"/>
              <w:rFonts w:hint="eastAsia"/>
            </w:rPr>
            <w:t>____________</w:t>
          </w:r>
        </w:p>
      </w:docPartBody>
    </w:docPart>
    <w:docPart>
      <w:docPartPr>
        <w:name w:val="262636105AF44DC693D5E5F53D03FD16"/>
        <w:category>
          <w:name w:val="常规"/>
          <w:gallery w:val="placeholder"/>
        </w:category>
        <w:types>
          <w:type w:val="bbPlcHdr"/>
        </w:types>
        <w:behaviors>
          <w:behavior w:val="content"/>
        </w:behaviors>
        <w:guid w:val="{9C4E8C90-3E26-4EA6-9A3D-C4861C7B34B7}"/>
      </w:docPartPr>
      <w:docPartBody>
        <w:p w:rsidR="005F03CE" w:rsidRDefault="003C541B" w:rsidP="003C541B">
          <w:pPr>
            <w:pStyle w:val="262636105AF44DC693D5E5F53D03FD16"/>
          </w:pPr>
          <w:r>
            <w:rPr>
              <w:rStyle w:val="placeholder1Char"/>
              <w:rFonts w:hint="eastAsia"/>
            </w:rPr>
            <w:t>____________</w:t>
          </w:r>
        </w:p>
      </w:docPartBody>
    </w:docPart>
    <w:docPart>
      <w:docPartPr>
        <w:name w:val="592F191230844DA5BCC2D08CD3473F6F"/>
        <w:category>
          <w:name w:val="常规"/>
          <w:gallery w:val="placeholder"/>
        </w:category>
        <w:types>
          <w:type w:val="bbPlcHdr"/>
        </w:types>
        <w:behaviors>
          <w:behavior w:val="content"/>
        </w:behaviors>
        <w:guid w:val="{C0FC0029-7D6B-46B8-A099-6FADF2599683}"/>
      </w:docPartPr>
      <w:docPartBody>
        <w:p w:rsidR="005F03CE" w:rsidRDefault="003C541B" w:rsidP="003C541B">
          <w:pPr>
            <w:pStyle w:val="592F191230844DA5BCC2D08CD3473F6F"/>
          </w:pPr>
          <w:r>
            <w:rPr>
              <w:rStyle w:val="placeholder1Char"/>
              <w:rFonts w:hint="eastAsia"/>
            </w:rPr>
            <w:t>____________</w:t>
          </w:r>
        </w:p>
      </w:docPartBody>
    </w:docPart>
    <w:docPart>
      <w:docPartPr>
        <w:name w:val="469E5FB45EED4752BC99EA96AAD18D95"/>
        <w:category>
          <w:name w:val="常规"/>
          <w:gallery w:val="placeholder"/>
        </w:category>
        <w:types>
          <w:type w:val="bbPlcHdr"/>
        </w:types>
        <w:behaviors>
          <w:behavior w:val="content"/>
        </w:behaviors>
        <w:guid w:val="{269EEE25-CCB0-40E6-A034-8D9C520DEBBE}"/>
      </w:docPartPr>
      <w:docPartBody>
        <w:p w:rsidR="005F03CE" w:rsidRDefault="003C541B" w:rsidP="003C541B">
          <w:pPr>
            <w:pStyle w:val="469E5FB45EED4752BC99EA96AAD18D95"/>
          </w:pPr>
          <w:r>
            <w:rPr>
              <w:rStyle w:val="placeholder1Char"/>
              <w:rFonts w:hint="eastAsia"/>
            </w:rPr>
            <w:t>____________</w:t>
          </w:r>
        </w:p>
      </w:docPartBody>
    </w:docPart>
    <w:docPart>
      <w:docPartPr>
        <w:name w:val="9468C4DF648447E6BD3BEFB4B435D4D1"/>
        <w:category>
          <w:name w:val="常规"/>
          <w:gallery w:val="placeholder"/>
        </w:category>
        <w:types>
          <w:type w:val="bbPlcHdr"/>
        </w:types>
        <w:behaviors>
          <w:behavior w:val="content"/>
        </w:behaviors>
        <w:guid w:val="{8C6EAE9C-8427-4983-B37E-E645BAD14067}"/>
      </w:docPartPr>
      <w:docPartBody>
        <w:p w:rsidR="005F03CE" w:rsidRDefault="003C541B" w:rsidP="003C541B">
          <w:pPr>
            <w:pStyle w:val="9468C4DF648447E6BD3BEFB4B435D4D1"/>
          </w:pPr>
          <w:r>
            <w:rPr>
              <w:rStyle w:val="placeholder1Char"/>
              <w:rFonts w:hint="eastAsia"/>
            </w:rPr>
            <w:t>____________</w:t>
          </w:r>
        </w:p>
      </w:docPartBody>
    </w:docPart>
    <w:docPart>
      <w:docPartPr>
        <w:name w:val="B89E1D01587A41F78481BA008354D087"/>
        <w:category>
          <w:name w:val="常规"/>
          <w:gallery w:val="placeholder"/>
        </w:category>
        <w:types>
          <w:type w:val="bbPlcHdr"/>
        </w:types>
        <w:behaviors>
          <w:behavior w:val="content"/>
        </w:behaviors>
        <w:guid w:val="{48A6BBC2-60C6-417B-B82B-8DF3FC6773B3}"/>
      </w:docPartPr>
      <w:docPartBody>
        <w:p w:rsidR="005F03CE" w:rsidRDefault="003C541B" w:rsidP="003C541B">
          <w:pPr>
            <w:pStyle w:val="B89E1D01587A41F78481BA008354D087"/>
          </w:pPr>
          <w:r>
            <w:rPr>
              <w:rStyle w:val="placeholder1Char"/>
              <w:rFonts w:hint="eastAsia"/>
            </w:rPr>
            <w:t>____________</w:t>
          </w:r>
        </w:p>
      </w:docPartBody>
    </w:docPart>
    <w:docPart>
      <w:docPartPr>
        <w:name w:val="96B409779FB4454C8DEFF64F36102958"/>
        <w:category>
          <w:name w:val="常规"/>
          <w:gallery w:val="placeholder"/>
        </w:category>
        <w:types>
          <w:type w:val="bbPlcHdr"/>
        </w:types>
        <w:behaviors>
          <w:behavior w:val="content"/>
        </w:behaviors>
        <w:guid w:val="{3BC47EAB-30C9-4676-A26A-49F67D89DD9D}"/>
      </w:docPartPr>
      <w:docPartBody>
        <w:p w:rsidR="005F03CE" w:rsidRDefault="003C541B" w:rsidP="003C541B">
          <w:pPr>
            <w:pStyle w:val="96B409779FB4454C8DEFF64F36102958"/>
          </w:pPr>
          <w:r>
            <w:rPr>
              <w:rStyle w:val="placeholder1Char"/>
              <w:rFonts w:hint="eastAsia"/>
            </w:rPr>
            <w:t>____________</w:t>
          </w:r>
        </w:p>
      </w:docPartBody>
    </w:docPart>
    <w:docPart>
      <w:docPartPr>
        <w:name w:val="ED9D05451BD24C98BFD7C32B98AAEA51"/>
        <w:category>
          <w:name w:val="常规"/>
          <w:gallery w:val="placeholder"/>
        </w:category>
        <w:types>
          <w:type w:val="bbPlcHdr"/>
        </w:types>
        <w:behaviors>
          <w:behavior w:val="content"/>
        </w:behaviors>
        <w:guid w:val="{A86E3C89-A9D0-46B8-859D-2A3D53D545C2}"/>
      </w:docPartPr>
      <w:docPartBody>
        <w:p w:rsidR="005F03CE" w:rsidRDefault="003C541B" w:rsidP="003C541B">
          <w:pPr>
            <w:pStyle w:val="ED9D05451BD24C98BFD7C32B98AAEA51"/>
          </w:pPr>
          <w:r>
            <w:rPr>
              <w:rStyle w:val="placeholder1Char"/>
              <w:rFonts w:hint="eastAsia"/>
            </w:rPr>
            <w:t>____________</w:t>
          </w:r>
        </w:p>
      </w:docPartBody>
    </w:docPart>
    <w:docPart>
      <w:docPartPr>
        <w:name w:val="236E5606318745D2A5234C5DEE5563C0"/>
        <w:category>
          <w:name w:val="常规"/>
          <w:gallery w:val="placeholder"/>
        </w:category>
        <w:types>
          <w:type w:val="bbPlcHdr"/>
        </w:types>
        <w:behaviors>
          <w:behavior w:val="content"/>
        </w:behaviors>
        <w:guid w:val="{769EA53E-F063-4559-88B9-FE12319118DA}"/>
      </w:docPartPr>
      <w:docPartBody>
        <w:p w:rsidR="005F03CE" w:rsidRDefault="003C541B" w:rsidP="003C541B">
          <w:pPr>
            <w:pStyle w:val="236E5606318745D2A5234C5DEE5563C0"/>
          </w:pPr>
          <w:r>
            <w:rPr>
              <w:rStyle w:val="placeholder1Char"/>
              <w:rFonts w:hint="eastAsia"/>
            </w:rPr>
            <w:t>____________</w:t>
          </w:r>
        </w:p>
      </w:docPartBody>
    </w:docPart>
    <w:docPart>
      <w:docPartPr>
        <w:name w:val="770F3AC304BD4544B83111A057E77B5D"/>
        <w:category>
          <w:name w:val="常规"/>
          <w:gallery w:val="placeholder"/>
        </w:category>
        <w:types>
          <w:type w:val="bbPlcHdr"/>
        </w:types>
        <w:behaviors>
          <w:behavior w:val="content"/>
        </w:behaviors>
        <w:guid w:val="{C7411823-7426-459B-AEE9-27C93E2108ED}"/>
      </w:docPartPr>
      <w:docPartBody>
        <w:p w:rsidR="005F03CE" w:rsidRDefault="003C541B" w:rsidP="003C541B">
          <w:pPr>
            <w:pStyle w:val="770F3AC304BD4544B83111A057E77B5D"/>
          </w:pPr>
          <w:r>
            <w:rPr>
              <w:rStyle w:val="placeholder1Char"/>
              <w:rFonts w:hint="eastAsia"/>
            </w:rPr>
            <w:t>____________</w:t>
          </w:r>
        </w:p>
      </w:docPartBody>
    </w:docPart>
    <w:docPart>
      <w:docPartPr>
        <w:name w:val="9249077C0EA0409891DC2625CA88EAEE"/>
        <w:category>
          <w:name w:val="常规"/>
          <w:gallery w:val="placeholder"/>
        </w:category>
        <w:types>
          <w:type w:val="bbPlcHdr"/>
        </w:types>
        <w:behaviors>
          <w:behavior w:val="content"/>
        </w:behaviors>
        <w:guid w:val="{D1F2E37E-3647-405B-827E-41CD6FA6DDC2}"/>
      </w:docPartPr>
      <w:docPartBody>
        <w:p w:rsidR="005F03CE" w:rsidRDefault="003C541B" w:rsidP="003C541B">
          <w:pPr>
            <w:pStyle w:val="9249077C0EA0409891DC2625CA88EAEE"/>
          </w:pPr>
          <w:r>
            <w:rPr>
              <w:rStyle w:val="placeholder1Char"/>
              <w:rFonts w:hint="eastAsia"/>
            </w:rPr>
            <w:t>____________</w:t>
          </w:r>
        </w:p>
      </w:docPartBody>
    </w:docPart>
    <w:docPart>
      <w:docPartPr>
        <w:name w:val="83141DBCDAB64E33A7C5B231F10A0465"/>
        <w:category>
          <w:name w:val="常规"/>
          <w:gallery w:val="placeholder"/>
        </w:category>
        <w:types>
          <w:type w:val="bbPlcHdr"/>
        </w:types>
        <w:behaviors>
          <w:behavior w:val="content"/>
        </w:behaviors>
        <w:guid w:val="{D8F6A4DF-5CA2-4AF5-9208-37FA77BE4E4C}"/>
      </w:docPartPr>
      <w:docPartBody>
        <w:p w:rsidR="005F03CE" w:rsidRDefault="003C541B" w:rsidP="003C541B">
          <w:pPr>
            <w:pStyle w:val="83141DBCDAB64E33A7C5B231F10A0465"/>
          </w:pPr>
          <w:r>
            <w:rPr>
              <w:rStyle w:val="placeholder1Char"/>
              <w:rFonts w:hint="eastAsia"/>
            </w:rPr>
            <w:t>____________</w:t>
          </w:r>
        </w:p>
      </w:docPartBody>
    </w:docPart>
    <w:docPart>
      <w:docPartPr>
        <w:name w:val="00AC122584274743BA6D5657CFD404A5"/>
        <w:category>
          <w:name w:val="常规"/>
          <w:gallery w:val="placeholder"/>
        </w:category>
        <w:types>
          <w:type w:val="bbPlcHdr"/>
        </w:types>
        <w:behaviors>
          <w:behavior w:val="content"/>
        </w:behaviors>
        <w:guid w:val="{36817EA1-790E-47E3-886E-21D24EBFAAE0}"/>
      </w:docPartPr>
      <w:docPartBody>
        <w:p w:rsidR="005F03CE" w:rsidRDefault="003C541B" w:rsidP="003C541B">
          <w:pPr>
            <w:pStyle w:val="00AC122584274743BA6D5657CFD404A5"/>
          </w:pPr>
          <w:r>
            <w:rPr>
              <w:rStyle w:val="placeholder1Char"/>
              <w:rFonts w:hint="eastAsia"/>
            </w:rPr>
            <w:t>____________</w:t>
          </w:r>
        </w:p>
      </w:docPartBody>
    </w:docPart>
    <w:docPart>
      <w:docPartPr>
        <w:name w:val="A617143659204BD2894135A3899ADF8E"/>
        <w:category>
          <w:name w:val="常规"/>
          <w:gallery w:val="placeholder"/>
        </w:category>
        <w:types>
          <w:type w:val="bbPlcHdr"/>
        </w:types>
        <w:behaviors>
          <w:behavior w:val="content"/>
        </w:behaviors>
        <w:guid w:val="{DA97BB47-6548-4D64-91EC-9C75DE85B4CB}"/>
      </w:docPartPr>
      <w:docPartBody>
        <w:p w:rsidR="005F03CE" w:rsidRDefault="003C541B" w:rsidP="003C541B">
          <w:pPr>
            <w:pStyle w:val="A617143659204BD2894135A3899ADF8E"/>
          </w:pPr>
          <w:r>
            <w:rPr>
              <w:rStyle w:val="placeholder1Char"/>
              <w:rFonts w:hint="eastAsia"/>
            </w:rPr>
            <w:t>____________</w:t>
          </w:r>
        </w:p>
      </w:docPartBody>
    </w:docPart>
    <w:docPart>
      <w:docPartPr>
        <w:name w:val="7ECC438D4659488DB426CB1CDCB959E3"/>
        <w:category>
          <w:name w:val="常规"/>
          <w:gallery w:val="placeholder"/>
        </w:category>
        <w:types>
          <w:type w:val="bbPlcHdr"/>
        </w:types>
        <w:behaviors>
          <w:behavior w:val="content"/>
        </w:behaviors>
        <w:guid w:val="{3C15BC7E-B00F-4CC4-8F23-62176EFA6008}"/>
      </w:docPartPr>
      <w:docPartBody>
        <w:p w:rsidR="005F03CE" w:rsidRDefault="003C541B" w:rsidP="003C541B">
          <w:pPr>
            <w:pStyle w:val="7ECC438D4659488DB426CB1CDCB959E3"/>
          </w:pPr>
          <w:r>
            <w:rPr>
              <w:rStyle w:val="placeholder1Char"/>
              <w:rFonts w:hint="eastAsia"/>
            </w:rPr>
            <w:t>____________</w:t>
          </w:r>
        </w:p>
      </w:docPartBody>
    </w:docPart>
    <w:docPart>
      <w:docPartPr>
        <w:name w:val="D4259F796F8545E889DCB40C2A49EDAA"/>
        <w:category>
          <w:name w:val="常规"/>
          <w:gallery w:val="placeholder"/>
        </w:category>
        <w:types>
          <w:type w:val="bbPlcHdr"/>
        </w:types>
        <w:behaviors>
          <w:behavior w:val="content"/>
        </w:behaviors>
        <w:guid w:val="{E82E5BD4-09E7-4CFE-9147-6E7C9C6C6CFF}"/>
      </w:docPartPr>
      <w:docPartBody>
        <w:p w:rsidR="005F03CE" w:rsidRDefault="003C541B" w:rsidP="003C541B">
          <w:pPr>
            <w:pStyle w:val="D4259F796F8545E889DCB40C2A49EDAA"/>
          </w:pPr>
          <w:r>
            <w:rPr>
              <w:rStyle w:val="placeholder1Char"/>
              <w:rFonts w:hint="eastAsia"/>
            </w:rPr>
            <w:t>____________</w:t>
          </w:r>
        </w:p>
      </w:docPartBody>
    </w:docPart>
    <w:docPart>
      <w:docPartPr>
        <w:name w:val="60F3C139C25446BAB0C13F5CFFDD969B"/>
        <w:category>
          <w:name w:val="常规"/>
          <w:gallery w:val="placeholder"/>
        </w:category>
        <w:types>
          <w:type w:val="bbPlcHdr"/>
        </w:types>
        <w:behaviors>
          <w:behavior w:val="content"/>
        </w:behaviors>
        <w:guid w:val="{42291235-3689-43C3-89CA-C9E926602318}"/>
      </w:docPartPr>
      <w:docPartBody>
        <w:p w:rsidR="005F03CE" w:rsidRDefault="003C541B" w:rsidP="003C541B">
          <w:pPr>
            <w:pStyle w:val="60F3C139C25446BAB0C13F5CFFDD969B"/>
          </w:pPr>
          <w:r>
            <w:rPr>
              <w:rStyle w:val="placeholder1Char"/>
              <w:rFonts w:hint="eastAsia"/>
            </w:rPr>
            <w:t>____________</w:t>
          </w:r>
        </w:p>
      </w:docPartBody>
    </w:docPart>
    <w:docPart>
      <w:docPartPr>
        <w:name w:val="E906B9108513404E98C38F425C0F502C"/>
        <w:category>
          <w:name w:val="常规"/>
          <w:gallery w:val="placeholder"/>
        </w:category>
        <w:types>
          <w:type w:val="bbPlcHdr"/>
        </w:types>
        <w:behaviors>
          <w:behavior w:val="content"/>
        </w:behaviors>
        <w:guid w:val="{8B16BCAD-0450-4177-A399-50F275DBD6A0}"/>
      </w:docPartPr>
      <w:docPartBody>
        <w:p w:rsidR="005F03CE" w:rsidRDefault="003C541B" w:rsidP="003C541B">
          <w:pPr>
            <w:pStyle w:val="E906B9108513404E98C38F425C0F502C"/>
          </w:pPr>
          <w:r>
            <w:rPr>
              <w:rStyle w:val="placeholder1Char"/>
              <w:rFonts w:hint="eastAsia"/>
            </w:rPr>
            <w:t>____________</w:t>
          </w:r>
        </w:p>
      </w:docPartBody>
    </w:docPart>
    <w:docPart>
      <w:docPartPr>
        <w:name w:val="417E821B925A478C9035F5C852604C0B"/>
        <w:category>
          <w:name w:val="常规"/>
          <w:gallery w:val="placeholder"/>
        </w:category>
        <w:types>
          <w:type w:val="bbPlcHdr"/>
        </w:types>
        <w:behaviors>
          <w:behavior w:val="content"/>
        </w:behaviors>
        <w:guid w:val="{C9D64899-219A-4BD9-BB89-0D34F919C3B6}"/>
      </w:docPartPr>
      <w:docPartBody>
        <w:p w:rsidR="005F03CE" w:rsidRDefault="003C541B" w:rsidP="003C541B">
          <w:pPr>
            <w:pStyle w:val="417E821B925A478C9035F5C852604C0B"/>
          </w:pPr>
          <w:r>
            <w:rPr>
              <w:rStyle w:val="placeholder1Char"/>
              <w:rFonts w:hint="eastAsia"/>
            </w:rPr>
            <w:t>____________</w:t>
          </w:r>
        </w:p>
      </w:docPartBody>
    </w:docPart>
    <w:docPart>
      <w:docPartPr>
        <w:name w:val="CEA0DA831F8F4AD68B507E85A5E983A4"/>
        <w:category>
          <w:name w:val="常规"/>
          <w:gallery w:val="placeholder"/>
        </w:category>
        <w:types>
          <w:type w:val="bbPlcHdr"/>
        </w:types>
        <w:behaviors>
          <w:behavior w:val="content"/>
        </w:behaviors>
        <w:guid w:val="{F805245D-6541-4264-9AFA-CBC134897DF8}"/>
      </w:docPartPr>
      <w:docPartBody>
        <w:p w:rsidR="005F03CE" w:rsidRDefault="003C541B" w:rsidP="003C541B">
          <w:pPr>
            <w:pStyle w:val="CEA0DA831F8F4AD68B507E85A5E983A4"/>
          </w:pPr>
          <w:r>
            <w:rPr>
              <w:rStyle w:val="placeholder1Char"/>
              <w:rFonts w:hint="eastAsia"/>
            </w:rPr>
            <w:t>____________</w:t>
          </w:r>
        </w:p>
      </w:docPartBody>
    </w:docPart>
    <w:docPart>
      <w:docPartPr>
        <w:name w:val="6C44FDB834984A488236B6611698CD7D"/>
        <w:category>
          <w:name w:val="常规"/>
          <w:gallery w:val="placeholder"/>
        </w:category>
        <w:types>
          <w:type w:val="bbPlcHdr"/>
        </w:types>
        <w:behaviors>
          <w:behavior w:val="content"/>
        </w:behaviors>
        <w:guid w:val="{6ADB1872-D489-411B-8E3A-08011D8B35F0}"/>
      </w:docPartPr>
      <w:docPartBody>
        <w:p w:rsidR="005F03CE" w:rsidRDefault="003C541B" w:rsidP="003C541B">
          <w:pPr>
            <w:pStyle w:val="6C44FDB834984A488236B6611698CD7D"/>
          </w:pPr>
          <w:r>
            <w:rPr>
              <w:rStyle w:val="placeholder1Char"/>
              <w:rFonts w:hint="eastAsia"/>
            </w:rPr>
            <w:t>____________</w:t>
          </w:r>
        </w:p>
      </w:docPartBody>
    </w:docPart>
    <w:docPart>
      <w:docPartPr>
        <w:name w:val="4E592AA0426946F4A5F1CE65BFEE8B01"/>
        <w:category>
          <w:name w:val="常规"/>
          <w:gallery w:val="placeholder"/>
        </w:category>
        <w:types>
          <w:type w:val="bbPlcHdr"/>
        </w:types>
        <w:behaviors>
          <w:behavior w:val="content"/>
        </w:behaviors>
        <w:guid w:val="{210F2762-B2E9-4A2A-8859-5B8EE3C49805}"/>
      </w:docPartPr>
      <w:docPartBody>
        <w:p w:rsidR="005F03CE" w:rsidRDefault="003C541B" w:rsidP="003C541B">
          <w:pPr>
            <w:pStyle w:val="4E592AA0426946F4A5F1CE65BFEE8B01"/>
          </w:pPr>
          <w:r>
            <w:rPr>
              <w:rStyle w:val="placeholder1Char"/>
              <w:rFonts w:hint="eastAsia"/>
            </w:rPr>
            <w:t>____________</w:t>
          </w:r>
        </w:p>
      </w:docPartBody>
    </w:docPart>
    <w:docPart>
      <w:docPartPr>
        <w:name w:val="5057DE127E824E68A04A8432A5FF939D"/>
        <w:category>
          <w:name w:val="常规"/>
          <w:gallery w:val="placeholder"/>
        </w:category>
        <w:types>
          <w:type w:val="bbPlcHdr"/>
        </w:types>
        <w:behaviors>
          <w:behavior w:val="content"/>
        </w:behaviors>
        <w:guid w:val="{986DCB59-16E6-492A-B9CA-F4C47CBFADEF}"/>
      </w:docPartPr>
      <w:docPartBody>
        <w:p w:rsidR="005F03CE" w:rsidRDefault="003C541B" w:rsidP="003C541B">
          <w:pPr>
            <w:pStyle w:val="5057DE127E824E68A04A8432A5FF939D"/>
          </w:pPr>
          <w:r>
            <w:rPr>
              <w:rStyle w:val="placeholder1Char"/>
              <w:rFonts w:hint="eastAsia"/>
            </w:rPr>
            <w:t>____________</w:t>
          </w:r>
        </w:p>
      </w:docPartBody>
    </w:docPart>
    <w:docPart>
      <w:docPartPr>
        <w:name w:val="6B8F1E064E484BCCB7DC765DBF6A1F7D"/>
        <w:category>
          <w:name w:val="常规"/>
          <w:gallery w:val="placeholder"/>
        </w:category>
        <w:types>
          <w:type w:val="bbPlcHdr"/>
        </w:types>
        <w:behaviors>
          <w:behavior w:val="content"/>
        </w:behaviors>
        <w:guid w:val="{55B203DB-E3BF-4AC0-8D76-4D1EB03DA06A}"/>
      </w:docPartPr>
      <w:docPartBody>
        <w:p w:rsidR="005F03CE" w:rsidRDefault="003C541B" w:rsidP="003C541B">
          <w:pPr>
            <w:pStyle w:val="6B8F1E064E484BCCB7DC765DBF6A1F7D"/>
          </w:pPr>
          <w:r>
            <w:rPr>
              <w:rStyle w:val="placeholder1Char"/>
              <w:rFonts w:hint="eastAsia"/>
            </w:rPr>
            <w:t>____________</w:t>
          </w:r>
        </w:p>
      </w:docPartBody>
    </w:docPart>
    <w:docPart>
      <w:docPartPr>
        <w:name w:val="0AD5D2CE39F044ACAFE6F80E47CB9A39"/>
        <w:category>
          <w:name w:val="常规"/>
          <w:gallery w:val="placeholder"/>
        </w:category>
        <w:types>
          <w:type w:val="bbPlcHdr"/>
        </w:types>
        <w:behaviors>
          <w:behavior w:val="content"/>
        </w:behaviors>
        <w:guid w:val="{3ECECDA4-C1D3-4AFB-A56F-A6484E0570FA}"/>
      </w:docPartPr>
      <w:docPartBody>
        <w:p w:rsidR="005F03CE" w:rsidRDefault="003C541B" w:rsidP="003C541B">
          <w:pPr>
            <w:pStyle w:val="0AD5D2CE39F044ACAFE6F80E47CB9A39"/>
          </w:pPr>
          <w:r>
            <w:rPr>
              <w:rStyle w:val="placeholder1Char"/>
              <w:rFonts w:hint="eastAsia"/>
            </w:rPr>
            <w:t>____________</w:t>
          </w:r>
        </w:p>
      </w:docPartBody>
    </w:docPart>
    <w:docPart>
      <w:docPartPr>
        <w:name w:val="9C823C0B89C74A6CB3A8203424BF0405"/>
        <w:category>
          <w:name w:val="常规"/>
          <w:gallery w:val="placeholder"/>
        </w:category>
        <w:types>
          <w:type w:val="bbPlcHdr"/>
        </w:types>
        <w:behaviors>
          <w:behavior w:val="content"/>
        </w:behaviors>
        <w:guid w:val="{4F93E21D-5BEF-415D-A420-DEB5820E4CB9}"/>
      </w:docPartPr>
      <w:docPartBody>
        <w:p w:rsidR="005F03CE" w:rsidRDefault="003C541B" w:rsidP="003C541B">
          <w:pPr>
            <w:pStyle w:val="9C823C0B89C74A6CB3A8203424BF0405"/>
          </w:pPr>
          <w:r>
            <w:rPr>
              <w:rStyle w:val="placeholder1Char"/>
              <w:rFonts w:hint="eastAsia"/>
            </w:rPr>
            <w:t>____________</w:t>
          </w:r>
        </w:p>
      </w:docPartBody>
    </w:docPart>
    <w:docPart>
      <w:docPartPr>
        <w:name w:val="E8C19C96F3344300BEA4DE0E4417252F"/>
        <w:category>
          <w:name w:val="常规"/>
          <w:gallery w:val="placeholder"/>
        </w:category>
        <w:types>
          <w:type w:val="bbPlcHdr"/>
        </w:types>
        <w:behaviors>
          <w:behavior w:val="content"/>
        </w:behaviors>
        <w:guid w:val="{27294B3A-1B27-44FA-A4C3-0FEF566F3062}"/>
      </w:docPartPr>
      <w:docPartBody>
        <w:p w:rsidR="005F03CE" w:rsidRDefault="003C541B" w:rsidP="003C541B">
          <w:pPr>
            <w:pStyle w:val="E8C19C96F3344300BEA4DE0E4417252F"/>
          </w:pPr>
          <w:r>
            <w:rPr>
              <w:rStyle w:val="placeholder1Char"/>
              <w:rFonts w:hint="eastAsia"/>
            </w:rPr>
            <w:t>____________</w:t>
          </w:r>
        </w:p>
      </w:docPartBody>
    </w:docPart>
    <w:docPart>
      <w:docPartPr>
        <w:name w:val="7DEFAC08CA8A498494E9B7FD52667FE3"/>
        <w:category>
          <w:name w:val="常规"/>
          <w:gallery w:val="placeholder"/>
        </w:category>
        <w:types>
          <w:type w:val="bbPlcHdr"/>
        </w:types>
        <w:behaviors>
          <w:behavior w:val="content"/>
        </w:behaviors>
        <w:guid w:val="{E9240618-3C73-4D71-B22A-2C4CE8699E98}"/>
      </w:docPartPr>
      <w:docPartBody>
        <w:p w:rsidR="005F03CE" w:rsidRDefault="003C541B" w:rsidP="003C541B">
          <w:pPr>
            <w:pStyle w:val="7DEFAC08CA8A498494E9B7FD52667FE3"/>
          </w:pPr>
          <w:r>
            <w:rPr>
              <w:rStyle w:val="placeholder1Char"/>
              <w:rFonts w:hint="eastAsia"/>
            </w:rPr>
            <w:t>____________</w:t>
          </w:r>
        </w:p>
      </w:docPartBody>
    </w:docPart>
    <w:docPart>
      <w:docPartPr>
        <w:name w:val="91127D3918254C10BB024FEF554CFB32"/>
        <w:category>
          <w:name w:val="常规"/>
          <w:gallery w:val="placeholder"/>
        </w:category>
        <w:types>
          <w:type w:val="bbPlcHdr"/>
        </w:types>
        <w:behaviors>
          <w:behavior w:val="content"/>
        </w:behaviors>
        <w:guid w:val="{CD643510-3D5B-42EA-B3DA-17264949580F}"/>
      </w:docPartPr>
      <w:docPartBody>
        <w:p w:rsidR="005F03CE" w:rsidRDefault="003C541B" w:rsidP="003C541B">
          <w:pPr>
            <w:pStyle w:val="91127D3918254C10BB024FEF554CFB32"/>
          </w:pPr>
          <w:r>
            <w:rPr>
              <w:rStyle w:val="placeholder1Char"/>
              <w:rFonts w:hint="eastAsia"/>
            </w:rPr>
            <w:t>____________</w:t>
          </w:r>
        </w:p>
      </w:docPartBody>
    </w:docPart>
    <w:docPart>
      <w:docPartPr>
        <w:name w:val="AA83A3A45DE144E4B21C617718EE9A65"/>
        <w:category>
          <w:name w:val="常规"/>
          <w:gallery w:val="placeholder"/>
        </w:category>
        <w:types>
          <w:type w:val="bbPlcHdr"/>
        </w:types>
        <w:behaviors>
          <w:behavior w:val="content"/>
        </w:behaviors>
        <w:guid w:val="{63C2BEF6-8774-4F67-8280-6B7273A2C25A}"/>
      </w:docPartPr>
      <w:docPartBody>
        <w:p w:rsidR="005F03CE" w:rsidRDefault="003C541B" w:rsidP="003C541B">
          <w:pPr>
            <w:pStyle w:val="AA83A3A45DE144E4B21C617718EE9A65"/>
          </w:pPr>
          <w:r>
            <w:rPr>
              <w:rStyle w:val="placeholder1Char"/>
              <w:rFonts w:hint="eastAsia"/>
            </w:rPr>
            <w:t>____________</w:t>
          </w:r>
        </w:p>
      </w:docPartBody>
    </w:docPart>
    <w:docPart>
      <w:docPartPr>
        <w:name w:val="E77A15AA4CC043E49FBB302C59FC04C3"/>
        <w:category>
          <w:name w:val="常规"/>
          <w:gallery w:val="placeholder"/>
        </w:category>
        <w:types>
          <w:type w:val="bbPlcHdr"/>
        </w:types>
        <w:behaviors>
          <w:behavior w:val="content"/>
        </w:behaviors>
        <w:guid w:val="{DCB6C99C-4EC2-47A8-989D-B94498578A05}"/>
      </w:docPartPr>
      <w:docPartBody>
        <w:p w:rsidR="005F03CE" w:rsidRDefault="003C541B" w:rsidP="003C541B">
          <w:pPr>
            <w:pStyle w:val="E77A15AA4CC043E49FBB302C59FC04C3"/>
          </w:pPr>
          <w:r>
            <w:rPr>
              <w:rStyle w:val="placeholder1Char"/>
              <w:rFonts w:hint="eastAsia"/>
            </w:rPr>
            <w:t>____________</w:t>
          </w:r>
        </w:p>
      </w:docPartBody>
    </w:docPart>
    <w:docPart>
      <w:docPartPr>
        <w:name w:val="68BE41238375442793C6940764052AAB"/>
        <w:category>
          <w:name w:val="常规"/>
          <w:gallery w:val="placeholder"/>
        </w:category>
        <w:types>
          <w:type w:val="bbPlcHdr"/>
        </w:types>
        <w:behaviors>
          <w:behavior w:val="content"/>
        </w:behaviors>
        <w:guid w:val="{DA111113-9C80-4B43-AEE6-F7BC2758F4AD}"/>
      </w:docPartPr>
      <w:docPartBody>
        <w:p w:rsidR="005F03CE" w:rsidRDefault="003C541B" w:rsidP="003C541B">
          <w:pPr>
            <w:pStyle w:val="68BE41238375442793C6940764052AAB"/>
          </w:pPr>
          <w:r>
            <w:rPr>
              <w:rStyle w:val="placeholder1Char"/>
              <w:rFonts w:hint="eastAsia"/>
            </w:rPr>
            <w:t>____________</w:t>
          </w:r>
        </w:p>
      </w:docPartBody>
    </w:docPart>
    <w:docPart>
      <w:docPartPr>
        <w:name w:val="90D31752FF0646688456EF29B71B6F1E"/>
        <w:category>
          <w:name w:val="常规"/>
          <w:gallery w:val="placeholder"/>
        </w:category>
        <w:types>
          <w:type w:val="bbPlcHdr"/>
        </w:types>
        <w:behaviors>
          <w:behavior w:val="content"/>
        </w:behaviors>
        <w:guid w:val="{8DFD4D26-806F-4F73-8BA0-98EC2E419B1F}"/>
      </w:docPartPr>
      <w:docPartBody>
        <w:p w:rsidR="005F03CE" w:rsidRDefault="003C541B" w:rsidP="003C541B">
          <w:pPr>
            <w:pStyle w:val="90D31752FF0646688456EF29B71B6F1E"/>
          </w:pPr>
          <w:r>
            <w:rPr>
              <w:rStyle w:val="placeholder1Char"/>
              <w:rFonts w:hint="eastAsia"/>
            </w:rPr>
            <w:t>____________</w:t>
          </w:r>
        </w:p>
      </w:docPartBody>
    </w:docPart>
    <w:docPart>
      <w:docPartPr>
        <w:name w:val="C2A12CE00A474EB7B76FE4602116A7F1"/>
        <w:category>
          <w:name w:val="常规"/>
          <w:gallery w:val="placeholder"/>
        </w:category>
        <w:types>
          <w:type w:val="bbPlcHdr"/>
        </w:types>
        <w:behaviors>
          <w:behavior w:val="content"/>
        </w:behaviors>
        <w:guid w:val="{13ACB3B3-B4BB-4A88-8B06-3C6ABEED3DD9}"/>
      </w:docPartPr>
      <w:docPartBody>
        <w:p w:rsidR="005F03CE" w:rsidRDefault="003C541B" w:rsidP="003C541B">
          <w:pPr>
            <w:pStyle w:val="C2A12CE00A474EB7B76FE4602116A7F1"/>
          </w:pPr>
          <w:r>
            <w:rPr>
              <w:rStyle w:val="placeholder1Char"/>
              <w:rFonts w:hint="eastAsia"/>
            </w:rPr>
            <w:t>____________</w:t>
          </w:r>
        </w:p>
      </w:docPartBody>
    </w:docPart>
    <w:docPart>
      <w:docPartPr>
        <w:name w:val="866CA8ADF0E54DAA82F5A6206882A8B6"/>
        <w:category>
          <w:name w:val="常规"/>
          <w:gallery w:val="placeholder"/>
        </w:category>
        <w:types>
          <w:type w:val="bbPlcHdr"/>
        </w:types>
        <w:behaviors>
          <w:behavior w:val="content"/>
        </w:behaviors>
        <w:guid w:val="{B13CB79B-786D-4E41-B2F0-5169EEE31242}"/>
      </w:docPartPr>
      <w:docPartBody>
        <w:p w:rsidR="005F03CE" w:rsidRDefault="003C541B" w:rsidP="003C541B">
          <w:pPr>
            <w:pStyle w:val="866CA8ADF0E54DAA82F5A6206882A8B6"/>
          </w:pPr>
          <w:r>
            <w:rPr>
              <w:rStyle w:val="placeholder1Char"/>
              <w:rFonts w:hint="eastAsia"/>
            </w:rPr>
            <w:t>____________</w:t>
          </w:r>
        </w:p>
      </w:docPartBody>
    </w:docPart>
    <w:docPart>
      <w:docPartPr>
        <w:name w:val="7EC15923295C4044BD5F6C529A00B5F5"/>
        <w:category>
          <w:name w:val="常规"/>
          <w:gallery w:val="placeholder"/>
        </w:category>
        <w:types>
          <w:type w:val="bbPlcHdr"/>
        </w:types>
        <w:behaviors>
          <w:behavior w:val="content"/>
        </w:behaviors>
        <w:guid w:val="{A5CE87EF-528B-44D4-B2EF-26720FAD299E}"/>
      </w:docPartPr>
      <w:docPartBody>
        <w:p w:rsidR="005F03CE" w:rsidRDefault="003C541B" w:rsidP="003C541B">
          <w:pPr>
            <w:pStyle w:val="7EC15923295C4044BD5F6C529A00B5F5"/>
          </w:pPr>
          <w:r>
            <w:rPr>
              <w:rStyle w:val="placeholder1Char"/>
              <w:rFonts w:hint="eastAsia"/>
            </w:rPr>
            <w:t>____________</w:t>
          </w:r>
        </w:p>
      </w:docPartBody>
    </w:docPart>
    <w:docPart>
      <w:docPartPr>
        <w:name w:val="346DC0ECDEA34C40B9A1CD0E0D81530F"/>
        <w:category>
          <w:name w:val="常规"/>
          <w:gallery w:val="placeholder"/>
        </w:category>
        <w:types>
          <w:type w:val="bbPlcHdr"/>
        </w:types>
        <w:behaviors>
          <w:behavior w:val="content"/>
        </w:behaviors>
        <w:guid w:val="{E448F887-6A83-4FC6-9E1F-6A939409A341}"/>
      </w:docPartPr>
      <w:docPartBody>
        <w:p w:rsidR="005F03CE" w:rsidRDefault="003C541B" w:rsidP="003C541B">
          <w:pPr>
            <w:pStyle w:val="346DC0ECDEA34C40B9A1CD0E0D81530F"/>
          </w:pPr>
          <w:r>
            <w:rPr>
              <w:rStyle w:val="placeholder1Char"/>
              <w:rFonts w:hint="eastAsia"/>
            </w:rPr>
            <w:t>____________</w:t>
          </w:r>
        </w:p>
      </w:docPartBody>
    </w:docPart>
    <w:docPart>
      <w:docPartPr>
        <w:name w:val="020DE67C97C0490A9227D46E6602C583"/>
        <w:category>
          <w:name w:val="常规"/>
          <w:gallery w:val="placeholder"/>
        </w:category>
        <w:types>
          <w:type w:val="bbPlcHdr"/>
        </w:types>
        <w:behaviors>
          <w:behavior w:val="content"/>
        </w:behaviors>
        <w:guid w:val="{3FFF4667-D756-4BAB-B252-3188F0EA6E3D}"/>
      </w:docPartPr>
      <w:docPartBody>
        <w:p w:rsidR="005F03CE" w:rsidRDefault="003C541B" w:rsidP="003C541B">
          <w:pPr>
            <w:pStyle w:val="020DE67C97C0490A9227D46E6602C583"/>
          </w:pPr>
          <w:r>
            <w:rPr>
              <w:rStyle w:val="placeholder1Char"/>
              <w:rFonts w:hint="eastAsia"/>
            </w:rPr>
            <w:t>____________</w:t>
          </w:r>
        </w:p>
      </w:docPartBody>
    </w:docPart>
    <w:docPart>
      <w:docPartPr>
        <w:name w:val="8211FECC2B274A79A2691A0A5CE31C69"/>
        <w:category>
          <w:name w:val="常规"/>
          <w:gallery w:val="placeholder"/>
        </w:category>
        <w:types>
          <w:type w:val="bbPlcHdr"/>
        </w:types>
        <w:behaviors>
          <w:behavior w:val="content"/>
        </w:behaviors>
        <w:guid w:val="{FE08B7A9-951F-4AD6-9F4E-A3DA111FCC63}"/>
      </w:docPartPr>
      <w:docPartBody>
        <w:p w:rsidR="005F03CE" w:rsidRDefault="003C541B" w:rsidP="003C541B">
          <w:pPr>
            <w:pStyle w:val="8211FECC2B274A79A2691A0A5CE31C69"/>
          </w:pPr>
          <w:r>
            <w:rPr>
              <w:rStyle w:val="placeholder1Char"/>
              <w:rFonts w:hint="eastAsia"/>
            </w:rPr>
            <w:t>____________</w:t>
          </w:r>
        </w:p>
      </w:docPartBody>
    </w:docPart>
    <w:docPart>
      <w:docPartPr>
        <w:name w:val="EF5BC8EC15374694A25BB3D276865EC3"/>
        <w:category>
          <w:name w:val="常规"/>
          <w:gallery w:val="placeholder"/>
        </w:category>
        <w:types>
          <w:type w:val="bbPlcHdr"/>
        </w:types>
        <w:behaviors>
          <w:behavior w:val="content"/>
        </w:behaviors>
        <w:guid w:val="{B9BDCDEC-BD25-47F2-B0C7-3746EE194FB6}"/>
      </w:docPartPr>
      <w:docPartBody>
        <w:p w:rsidR="005F03CE" w:rsidRDefault="003C541B" w:rsidP="003C541B">
          <w:pPr>
            <w:pStyle w:val="EF5BC8EC15374694A25BB3D276865EC3"/>
          </w:pPr>
          <w:r>
            <w:rPr>
              <w:rStyle w:val="placeholder1Char"/>
              <w:rFonts w:hint="eastAsia"/>
            </w:rPr>
            <w:t>____________</w:t>
          </w:r>
        </w:p>
      </w:docPartBody>
    </w:docPart>
    <w:docPart>
      <w:docPartPr>
        <w:name w:val="F66A72EE8EEC44B68EAC4292687ABB3A"/>
        <w:category>
          <w:name w:val="常规"/>
          <w:gallery w:val="placeholder"/>
        </w:category>
        <w:types>
          <w:type w:val="bbPlcHdr"/>
        </w:types>
        <w:behaviors>
          <w:behavior w:val="content"/>
        </w:behaviors>
        <w:guid w:val="{BE718F8B-7235-4832-BA15-1A7B720D7C81}"/>
      </w:docPartPr>
      <w:docPartBody>
        <w:p w:rsidR="005F03CE" w:rsidRDefault="003C541B" w:rsidP="003C541B">
          <w:pPr>
            <w:pStyle w:val="F66A72EE8EEC44B68EAC4292687ABB3A"/>
          </w:pPr>
          <w:r>
            <w:rPr>
              <w:rStyle w:val="placeholder1Char"/>
              <w:rFonts w:hint="eastAsia"/>
            </w:rPr>
            <w:t>____________</w:t>
          </w:r>
        </w:p>
      </w:docPartBody>
    </w:docPart>
    <w:docPart>
      <w:docPartPr>
        <w:name w:val="0FE9C0D8C9E34E64BBCD5AEAA7EE5E4D"/>
        <w:category>
          <w:name w:val="常规"/>
          <w:gallery w:val="placeholder"/>
        </w:category>
        <w:types>
          <w:type w:val="bbPlcHdr"/>
        </w:types>
        <w:behaviors>
          <w:behavior w:val="content"/>
        </w:behaviors>
        <w:guid w:val="{C95CE424-3C84-430B-8E20-E10A2F09461C}"/>
      </w:docPartPr>
      <w:docPartBody>
        <w:p w:rsidR="005F03CE" w:rsidRDefault="003C541B" w:rsidP="003C541B">
          <w:pPr>
            <w:pStyle w:val="0FE9C0D8C9E34E64BBCD5AEAA7EE5E4D"/>
          </w:pPr>
          <w:r>
            <w:rPr>
              <w:rStyle w:val="placeholder1Char"/>
              <w:rFonts w:hint="eastAsia"/>
            </w:rPr>
            <w:t>____________</w:t>
          </w:r>
        </w:p>
      </w:docPartBody>
    </w:docPart>
    <w:docPart>
      <w:docPartPr>
        <w:name w:val="748C26C7BCB44EB0983EB520D208A9F1"/>
        <w:category>
          <w:name w:val="常规"/>
          <w:gallery w:val="placeholder"/>
        </w:category>
        <w:types>
          <w:type w:val="bbPlcHdr"/>
        </w:types>
        <w:behaviors>
          <w:behavior w:val="content"/>
        </w:behaviors>
        <w:guid w:val="{A1841BBE-BC04-4097-9280-EBFA78772685}"/>
      </w:docPartPr>
      <w:docPartBody>
        <w:p w:rsidR="005F03CE" w:rsidRDefault="003C541B" w:rsidP="003C541B">
          <w:pPr>
            <w:pStyle w:val="748C26C7BCB44EB0983EB520D208A9F1"/>
          </w:pPr>
          <w:r>
            <w:rPr>
              <w:rStyle w:val="placeholder1Char"/>
              <w:rFonts w:hint="eastAsia"/>
            </w:rPr>
            <w:t>____________</w:t>
          </w:r>
        </w:p>
      </w:docPartBody>
    </w:docPart>
    <w:docPart>
      <w:docPartPr>
        <w:name w:val="2CD4A547B3AB4D52B4A8052A9E5D606B"/>
        <w:category>
          <w:name w:val="常规"/>
          <w:gallery w:val="placeholder"/>
        </w:category>
        <w:types>
          <w:type w:val="bbPlcHdr"/>
        </w:types>
        <w:behaviors>
          <w:behavior w:val="content"/>
        </w:behaviors>
        <w:guid w:val="{D0C60AB7-13B0-439A-97A6-E5D8A1E45608}"/>
      </w:docPartPr>
      <w:docPartBody>
        <w:p w:rsidR="005F03CE" w:rsidRDefault="003C541B" w:rsidP="003C541B">
          <w:pPr>
            <w:pStyle w:val="2CD4A547B3AB4D52B4A8052A9E5D606B"/>
          </w:pPr>
          <w:r>
            <w:rPr>
              <w:rStyle w:val="placeholder1Char"/>
              <w:rFonts w:hint="eastAsia"/>
            </w:rPr>
            <w:t>____________</w:t>
          </w:r>
        </w:p>
      </w:docPartBody>
    </w:docPart>
    <w:docPart>
      <w:docPartPr>
        <w:name w:val="7D76ED903423424EAE2D1341587996ED"/>
        <w:category>
          <w:name w:val="常规"/>
          <w:gallery w:val="placeholder"/>
        </w:category>
        <w:types>
          <w:type w:val="bbPlcHdr"/>
        </w:types>
        <w:behaviors>
          <w:behavior w:val="content"/>
        </w:behaviors>
        <w:guid w:val="{7C3FF833-F9B6-4333-B704-BBA1FDC929ED}"/>
      </w:docPartPr>
      <w:docPartBody>
        <w:p w:rsidR="005F03CE" w:rsidRDefault="003C541B" w:rsidP="003C541B">
          <w:pPr>
            <w:pStyle w:val="7D76ED903423424EAE2D1341587996ED"/>
          </w:pPr>
          <w:r>
            <w:rPr>
              <w:rStyle w:val="placeholder1Char"/>
              <w:rFonts w:hint="eastAsia"/>
            </w:rPr>
            <w:t>____________</w:t>
          </w:r>
        </w:p>
      </w:docPartBody>
    </w:docPart>
    <w:docPart>
      <w:docPartPr>
        <w:name w:val="FCACA2F1F8374D22A3E989EA922C765F"/>
        <w:category>
          <w:name w:val="常规"/>
          <w:gallery w:val="placeholder"/>
        </w:category>
        <w:types>
          <w:type w:val="bbPlcHdr"/>
        </w:types>
        <w:behaviors>
          <w:behavior w:val="content"/>
        </w:behaviors>
        <w:guid w:val="{958573D9-939A-4139-A8FB-0D53B7D4B63A}"/>
      </w:docPartPr>
      <w:docPartBody>
        <w:p w:rsidR="005F03CE" w:rsidRDefault="003C541B" w:rsidP="003C541B">
          <w:pPr>
            <w:pStyle w:val="FCACA2F1F8374D22A3E989EA922C765F"/>
          </w:pPr>
          <w:r>
            <w:rPr>
              <w:rStyle w:val="placeholder1Char"/>
              <w:rFonts w:hint="eastAsia"/>
            </w:rPr>
            <w:t>____________</w:t>
          </w:r>
        </w:p>
      </w:docPartBody>
    </w:docPart>
    <w:docPart>
      <w:docPartPr>
        <w:name w:val="DDCD71BCDCEF4E29BD69F361785D86E0"/>
        <w:category>
          <w:name w:val="常规"/>
          <w:gallery w:val="placeholder"/>
        </w:category>
        <w:types>
          <w:type w:val="bbPlcHdr"/>
        </w:types>
        <w:behaviors>
          <w:behavior w:val="content"/>
        </w:behaviors>
        <w:guid w:val="{23053547-6F52-47F0-A243-7C41538AEDA0}"/>
      </w:docPartPr>
      <w:docPartBody>
        <w:p w:rsidR="005F03CE" w:rsidRDefault="003C541B" w:rsidP="003C541B">
          <w:pPr>
            <w:pStyle w:val="DDCD71BCDCEF4E29BD69F361785D86E0"/>
          </w:pPr>
          <w:r>
            <w:rPr>
              <w:rStyle w:val="placeholder1Char"/>
              <w:rFonts w:hint="eastAsia"/>
            </w:rPr>
            <w:t>____________</w:t>
          </w:r>
        </w:p>
      </w:docPartBody>
    </w:docPart>
    <w:docPart>
      <w:docPartPr>
        <w:name w:val="DA105BDA3D62477B856ECBB375E51F22"/>
        <w:category>
          <w:name w:val="常规"/>
          <w:gallery w:val="placeholder"/>
        </w:category>
        <w:types>
          <w:type w:val="bbPlcHdr"/>
        </w:types>
        <w:behaviors>
          <w:behavior w:val="content"/>
        </w:behaviors>
        <w:guid w:val="{413F2643-8EA0-4880-BF29-E2C949057DD2}"/>
      </w:docPartPr>
      <w:docPartBody>
        <w:p w:rsidR="005F03CE" w:rsidRDefault="003C541B" w:rsidP="003C541B">
          <w:pPr>
            <w:pStyle w:val="DA105BDA3D62477B856ECBB375E51F22"/>
          </w:pPr>
          <w:r>
            <w:rPr>
              <w:rStyle w:val="placeholder1Char"/>
              <w:rFonts w:hint="eastAsia"/>
            </w:rPr>
            <w:t>____________</w:t>
          </w:r>
        </w:p>
      </w:docPartBody>
    </w:docPart>
    <w:docPart>
      <w:docPartPr>
        <w:name w:val="A795A227FE0A492FBB11C7D319EB8A90"/>
        <w:category>
          <w:name w:val="常规"/>
          <w:gallery w:val="placeholder"/>
        </w:category>
        <w:types>
          <w:type w:val="bbPlcHdr"/>
        </w:types>
        <w:behaviors>
          <w:behavior w:val="content"/>
        </w:behaviors>
        <w:guid w:val="{1A698C76-2595-45EE-BBD1-BF7FCA3BBAD9}"/>
      </w:docPartPr>
      <w:docPartBody>
        <w:p w:rsidR="005F03CE" w:rsidRDefault="003C541B" w:rsidP="003C541B">
          <w:pPr>
            <w:pStyle w:val="A795A227FE0A492FBB11C7D319EB8A90"/>
          </w:pPr>
          <w:r>
            <w:rPr>
              <w:rStyle w:val="placeholder1Char"/>
              <w:rFonts w:hint="eastAsia"/>
            </w:rPr>
            <w:t>____________</w:t>
          </w:r>
        </w:p>
      </w:docPartBody>
    </w:docPart>
    <w:docPart>
      <w:docPartPr>
        <w:name w:val="5DF83F2A2C634623B1152E0FF03208B4"/>
        <w:category>
          <w:name w:val="常规"/>
          <w:gallery w:val="placeholder"/>
        </w:category>
        <w:types>
          <w:type w:val="bbPlcHdr"/>
        </w:types>
        <w:behaviors>
          <w:behavior w:val="content"/>
        </w:behaviors>
        <w:guid w:val="{9F3E4BFA-BF7B-49D6-8E19-142473B5FEC2}"/>
      </w:docPartPr>
      <w:docPartBody>
        <w:p w:rsidR="005F03CE" w:rsidRDefault="003C541B" w:rsidP="003C541B">
          <w:pPr>
            <w:pStyle w:val="5DF83F2A2C634623B1152E0FF03208B4"/>
          </w:pPr>
          <w:r>
            <w:rPr>
              <w:rStyle w:val="placeholder1Char"/>
              <w:rFonts w:hint="eastAsia"/>
            </w:rPr>
            <w:t>____________</w:t>
          </w:r>
        </w:p>
      </w:docPartBody>
    </w:docPart>
    <w:docPart>
      <w:docPartPr>
        <w:name w:val="8796FBF8B78449DB984B8CC8DD017B1F"/>
        <w:category>
          <w:name w:val="常规"/>
          <w:gallery w:val="placeholder"/>
        </w:category>
        <w:types>
          <w:type w:val="bbPlcHdr"/>
        </w:types>
        <w:behaviors>
          <w:behavior w:val="content"/>
        </w:behaviors>
        <w:guid w:val="{F4B5FC39-0E8A-480B-95B8-ED9198EF9196}"/>
      </w:docPartPr>
      <w:docPartBody>
        <w:p w:rsidR="005F03CE" w:rsidRDefault="003C541B" w:rsidP="003C541B">
          <w:pPr>
            <w:pStyle w:val="8796FBF8B78449DB984B8CC8DD017B1F"/>
          </w:pPr>
          <w:r>
            <w:rPr>
              <w:rStyle w:val="placeholder1Char"/>
              <w:rFonts w:hint="eastAsia"/>
            </w:rPr>
            <w:t>____________</w:t>
          </w:r>
        </w:p>
      </w:docPartBody>
    </w:docPart>
    <w:docPart>
      <w:docPartPr>
        <w:name w:val="75F16752988A4F8980F6F5D3A126FA5F"/>
        <w:category>
          <w:name w:val="常规"/>
          <w:gallery w:val="placeholder"/>
        </w:category>
        <w:types>
          <w:type w:val="bbPlcHdr"/>
        </w:types>
        <w:behaviors>
          <w:behavior w:val="content"/>
        </w:behaviors>
        <w:guid w:val="{59B4D4EA-3EDC-4E69-B50E-558240B65358}"/>
      </w:docPartPr>
      <w:docPartBody>
        <w:p w:rsidR="005F03CE" w:rsidRDefault="003C541B" w:rsidP="003C541B">
          <w:pPr>
            <w:pStyle w:val="75F16752988A4F8980F6F5D3A126FA5F"/>
          </w:pPr>
          <w:r>
            <w:rPr>
              <w:rStyle w:val="placeholder1Char"/>
              <w:rFonts w:hint="eastAsia"/>
            </w:rPr>
            <w:t>____________</w:t>
          </w:r>
        </w:p>
      </w:docPartBody>
    </w:docPart>
    <w:docPart>
      <w:docPartPr>
        <w:name w:val="04069DAD183E4EC3A8F1913CFF2DADA6"/>
        <w:category>
          <w:name w:val="常规"/>
          <w:gallery w:val="placeholder"/>
        </w:category>
        <w:types>
          <w:type w:val="bbPlcHdr"/>
        </w:types>
        <w:behaviors>
          <w:behavior w:val="content"/>
        </w:behaviors>
        <w:guid w:val="{31FA197E-AE1F-447D-BF5F-FD291F0B5BCB}"/>
      </w:docPartPr>
      <w:docPartBody>
        <w:p w:rsidR="005F03CE" w:rsidRDefault="003C541B" w:rsidP="003C541B">
          <w:pPr>
            <w:pStyle w:val="04069DAD183E4EC3A8F1913CFF2DADA6"/>
          </w:pPr>
          <w:r>
            <w:rPr>
              <w:rStyle w:val="placeholder1Char"/>
              <w:rFonts w:hint="eastAsia"/>
            </w:rPr>
            <w:t>____________</w:t>
          </w:r>
        </w:p>
      </w:docPartBody>
    </w:docPart>
    <w:docPart>
      <w:docPartPr>
        <w:name w:val="920CD5B4B81D4EBFAF1DC373EACA704E"/>
        <w:category>
          <w:name w:val="常规"/>
          <w:gallery w:val="placeholder"/>
        </w:category>
        <w:types>
          <w:type w:val="bbPlcHdr"/>
        </w:types>
        <w:behaviors>
          <w:behavior w:val="content"/>
        </w:behaviors>
        <w:guid w:val="{C688319B-53CD-460E-A906-C270CEBC6888}"/>
      </w:docPartPr>
      <w:docPartBody>
        <w:p w:rsidR="005F03CE" w:rsidRDefault="003C541B" w:rsidP="003C541B">
          <w:pPr>
            <w:pStyle w:val="920CD5B4B81D4EBFAF1DC373EACA704E"/>
          </w:pPr>
          <w:r>
            <w:rPr>
              <w:rStyle w:val="placeholder1Char"/>
              <w:rFonts w:hint="eastAsia"/>
            </w:rPr>
            <w:t>____________</w:t>
          </w:r>
        </w:p>
      </w:docPartBody>
    </w:docPart>
    <w:docPart>
      <w:docPartPr>
        <w:name w:val="18B93774186342D9975B329B8F41E62A"/>
        <w:category>
          <w:name w:val="常规"/>
          <w:gallery w:val="placeholder"/>
        </w:category>
        <w:types>
          <w:type w:val="bbPlcHdr"/>
        </w:types>
        <w:behaviors>
          <w:behavior w:val="content"/>
        </w:behaviors>
        <w:guid w:val="{B57954E6-721F-49D4-A3BB-06866F6E5DA4}"/>
      </w:docPartPr>
      <w:docPartBody>
        <w:p w:rsidR="005F03CE" w:rsidRDefault="003C541B" w:rsidP="003C541B">
          <w:pPr>
            <w:pStyle w:val="18B93774186342D9975B329B8F41E62A"/>
          </w:pPr>
          <w:r>
            <w:rPr>
              <w:rStyle w:val="placeholder1Char"/>
              <w:rFonts w:hint="eastAsia"/>
            </w:rPr>
            <w:t>____________</w:t>
          </w:r>
        </w:p>
      </w:docPartBody>
    </w:docPart>
    <w:docPart>
      <w:docPartPr>
        <w:name w:val="B11E2EC95E404C85BA87DD8EB4B059F3"/>
        <w:category>
          <w:name w:val="常规"/>
          <w:gallery w:val="placeholder"/>
        </w:category>
        <w:types>
          <w:type w:val="bbPlcHdr"/>
        </w:types>
        <w:behaviors>
          <w:behavior w:val="content"/>
        </w:behaviors>
        <w:guid w:val="{1FD0217B-B2A6-4DCC-8845-CECA82EC2A09}"/>
      </w:docPartPr>
      <w:docPartBody>
        <w:p w:rsidR="005F03CE" w:rsidRDefault="003C541B" w:rsidP="003C541B">
          <w:pPr>
            <w:pStyle w:val="B11E2EC95E404C85BA87DD8EB4B059F3"/>
          </w:pPr>
          <w:r>
            <w:rPr>
              <w:rStyle w:val="placeholder1Char"/>
              <w:rFonts w:hint="eastAsia"/>
            </w:rPr>
            <w:t>____________</w:t>
          </w:r>
        </w:p>
      </w:docPartBody>
    </w:docPart>
    <w:docPart>
      <w:docPartPr>
        <w:name w:val="6E8101D2EE394765B9B22AF9FBA07A28"/>
        <w:category>
          <w:name w:val="常规"/>
          <w:gallery w:val="placeholder"/>
        </w:category>
        <w:types>
          <w:type w:val="bbPlcHdr"/>
        </w:types>
        <w:behaviors>
          <w:behavior w:val="content"/>
        </w:behaviors>
        <w:guid w:val="{E23148F6-964F-4645-912A-764DF0B660CB}"/>
      </w:docPartPr>
      <w:docPartBody>
        <w:p w:rsidR="005F03CE" w:rsidRDefault="003C541B" w:rsidP="003C541B">
          <w:pPr>
            <w:pStyle w:val="6E8101D2EE394765B9B22AF9FBA07A28"/>
          </w:pPr>
          <w:r>
            <w:rPr>
              <w:rStyle w:val="placeholder1Char"/>
              <w:rFonts w:hint="eastAsia"/>
            </w:rPr>
            <w:t>____________</w:t>
          </w:r>
        </w:p>
      </w:docPartBody>
    </w:docPart>
    <w:docPart>
      <w:docPartPr>
        <w:name w:val="BFA60D28F3FE4BBCB656B0BE01F876F9"/>
        <w:category>
          <w:name w:val="常规"/>
          <w:gallery w:val="placeholder"/>
        </w:category>
        <w:types>
          <w:type w:val="bbPlcHdr"/>
        </w:types>
        <w:behaviors>
          <w:behavior w:val="content"/>
        </w:behaviors>
        <w:guid w:val="{0EC01262-7A22-4B11-9CC7-F22C025F6DF3}"/>
      </w:docPartPr>
      <w:docPartBody>
        <w:p w:rsidR="005F03CE" w:rsidRDefault="003C541B" w:rsidP="003C541B">
          <w:pPr>
            <w:pStyle w:val="BFA60D28F3FE4BBCB656B0BE01F876F9"/>
          </w:pPr>
          <w:r>
            <w:rPr>
              <w:rStyle w:val="placeholder1Char"/>
              <w:rFonts w:hint="eastAsia"/>
            </w:rPr>
            <w:t>____________</w:t>
          </w:r>
        </w:p>
      </w:docPartBody>
    </w:docPart>
    <w:docPart>
      <w:docPartPr>
        <w:name w:val="CF001647B8C34F0B80B2547F3410F4E5"/>
        <w:category>
          <w:name w:val="常规"/>
          <w:gallery w:val="placeholder"/>
        </w:category>
        <w:types>
          <w:type w:val="bbPlcHdr"/>
        </w:types>
        <w:behaviors>
          <w:behavior w:val="content"/>
        </w:behaviors>
        <w:guid w:val="{67055051-E772-44FE-982E-751ACA73A666}"/>
      </w:docPartPr>
      <w:docPartBody>
        <w:p w:rsidR="005F03CE" w:rsidRDefault="003C541B" w:rsidP="003C541B">
          <w:pPr>
            <w:pStyle w:val="CF001647B8C34F0B80B2547F3410F4E5"/>
          </w:pPr>
          <w:r>
            <w:rPr>
              <w:rStyle w:val="placeholder1Char"/>
              <w:rFonts w:hint="eastAsia"/>
            </w:rPr>
            <w:t>____________</w:t>
          </w:r>
        </w:p>
      </w:docPartBody>
    </w:docPart>
    <w:docPart>
      <w:docPartPr>
        <w:name w:val="98BB140CA36B463AB23E09582DBEA814"/>
        <w:category>
          <w:name w:val="常规"/>
          <w:gallery w:val="placeholder"/>
        </w:category>
        <w:types>
          <w:type w:val="bbPlcHdr"/>
        </w:types>
        <w:behaviors>
          <w:behavior w:val="content"/>
        </w:behaviors>
        <w:guid w:val="{669C08B9-9620-4C04-9C53-C5DBF8D5E38E}"/>
      </w:docPartPr>
      <w:docPartBody>
        <w:p w:rsidR="005F03CE" w:rsidRDefault="003C541B" w:rsidP="003C541B">
          <w:pPr>
            <w:pStyle w:val="98BB140CA36B463AB23E09582DBEA814"/>
          </w:pPr>
          <w:r>
            <w:rPr>
              <w:rStyle w:val="placeholder1Char"/>
              <w:rFonts w:hint="eastAsia"/>
            </w:rPr>
            <w:t>____________</w:t>
          </w:r>
        </w:p>
      </w:docPartBody>
    </w:docPart>
    <w:docPart>
      <w:docPartPr>
        <w:name w:val="C3B4F654E010428C9954BA29627F5748"/>
        <w:category>
          <w:name w:val="常规"/>
          <w:gallery w:val="placeholder"/>
        </w:category>
        <w:types>
          <w:type w:val="bbPlcHdr"/>
        </w:types>
        <w:behaviors>
          <w:behavior w:val="content"/>
        </w:behaviors>
        <w:guid w:val="{88C5F0DD-7059-4096-8ED3-1A3F566C5A5A}"/>
      </w:docPartPr>
      <w:docPartBody>
        <w:p w:rsidR="005F03CE" w:rsidRDefault="003C541B" w:rsidP="003C541B">
          <w:pPr>
            <w:pStyle w:val="C3B4F654E010428C9954BA29627F5748"/>
          </w:pPr>
          <w:r>
            <w:rPr>
              <w:rStyle w:val="placeholder1Char"/>
              <w:rFonts w:hint="eastAsia"/>
            </w:rPr>
            <w:t>____________</w:t>
          </w:r>
        </w:p>
      </w:docPartBody>
    </w:docPart>
    <w:docPart>
      <w:docPartPr>
        <w:name w:val="5AE55314E03C4EF1A364EC4D25D61C17"/>
        <w:category>
          <w:name w:val="常规"/>
          <w:gallery w:val="placeholder"/>
        </w:category>
        <w:types>
          <w:type w:val="bbPlcHdr"/>
        </w:types>
        <w:behaviors>
          <w:behavior w:val="content"/>
        </w:behaviors>
        <w:guid w:val="{AB8F6431-7A49-4FB1-B463-067A3BFB3C7F}"/>
      </w:docPartPr>
      <w:docPartBody>
        <w:p w:rsidR="005F03CE" w:rsidRDefault="003C541B" w:rsidP="003C541B">
          <w:pPr>
            <w:pStyle w:val="5AE55314E03C4EF1A364EC4D25D61C17"/>
          </w:pPr>
          <w:r>
            <w:rPr>
              <w:rStyle w:val="placeholder1Char"/>
              <w:rFonts w:hint="eastAsia"/>
            </w:rPr>
            <w:t>____________</w:t>
          </w:r>
        </w:p>
      </w:docPartBody>
    </w:docPart>
    <w:docPart>
      <w:docPartPr>
        <w:name w:val="65FB0676203248E7B2A19E4DC2D2AA84"/>
        <w:category>
          <w:name w:val="常规"/>
          <w:gallery w:val="placeholder"/>
        </w:category>
        <w:types>
          <w:type w:val="bbPlcHdr"/>
        </w:types>
        <w:behaviors>
          <w:behavior w:val="content"/>
        </w:behaviors>
        <w:guid w:val="{4A175E91-6B16-4076-8E82-E2C9AFA97737}"/>
      </w:docPartPr>
      <w:docPartBody>
        <w:p w:rsidR="005F03CE" w:rsidRDefault="003C541B" w:rsidP="003C541B">
          <w:pPr>
            <w:pStyle w:val="65FB0676203248E7B2A19E4DC2D2AA84"/>
          </w:pPr>
          <w:r>
            <w:rPr>
              <w:rStyle w:val="placeholder1Char"/>
              <w:rFonts w:hint="eastAsia"/>
            </w:rPr>
            <w:t>____________</w:t>
          </w:r>
        </w:p>
      </w:docPartBody>
    </w:docPart>
    <w:docPart>
      <w:docPartPr>
        <w:name w:val="52FD23D3499A4B2791A8649C0DE7F6E1"/>
        <w:category>
          <w:name w:val="常规"/>
          <w:gallery w:val="placeholder"/>
        </w:category>
        <w:types>
          <w:type w:val="bbPlcHdr"/>
        </w:types>
        <w:behaviors>
          <w:behavior w:val="content"/>
        </w:behaviors>
        <w:guid w:val="{00D07AF3-FCEE-4619-A7CD-3D30FD4F5642}"/>
      </w:docPartPr>
      <w:docPartBody>
        <w:p w:rsidR="005F03CE" w:rsidRDefault="003C541B" w:rsidP="003C541B">
          <w:pPr>
            <w:pStyle w:val="52FD23D3499A4B2791A8649C0DE7F6E1"/>
          </w:pPr>
          <w:r>
            <w:rPr>
              <w:rStyle w:val="placeholder1Char"/>
              <w:rFonts w:hint="eastAsia"/>
            </w:rPr>
            <w:t>____________</w:t>
          </w:r>
        </w:p>
      </w:docPartBody>
    </w:docPart>
    <w:docPart>
      <w:docPartPr>
        <w:name w:val="C995BCEBE88F45EEAE5D74CC49786138"/>
        <w:category>
          <w:name w:val="常规"/>
          <w:gallery w:val="placeholder"/>
        </w:category>
        <w:types>
          <w:type w:val="bbPlcHdr"/>
        </w:types>
        <w:behaviors>
          <w:behavior w:val="content"/>
        </w:behaviors>
        <w:guid w:val="{FC45DB17-E16C-46C7-9CC7-45B3D89BE9AD}"/>
      </w:docPartPr>
      <w:docPartBody>
        <w:p w:rsidR="005F03CE" w:rsidRDefault="003C541B" w:rsidP="003C541B">
          <w:pPr>
            <w:pStyle w:val="C995BCEBE88F45EEAE5D74CC49786138"/>
          </w:pPr>
          <w:r>
            <w:rPr>
              <w:rStyle w:val="placeholder1Char"/>
              <w:rFonts w:hint="eastAsia"/>
            </w:rPr>
            <w:t>____________</w:t>
          </w:r>
        </w:p>
      </w:docPartBody>
    </w:docPart>
    <w:docPart>
      <w:docPartPr>
        <w:name w:val="A59999D1004D41B6A556FF72449A0190"/>
        <w:category>
          <w:name w:val="常规"/>
          <w:gallery w:val="placeholder"/>
        </w:category>
        <w:types>
          <w:type w:val="bbPlcHdr"/>
        </w:types>
        <w:behaviors>
          <w:behavior w:val="content"/>
        </w:behaviors>
        <w:guid w:val="{6E62E500-B2D8-42D6-A8DA-14B55E3863A5}"/>
      </w:docPartPr>
      <w:docPartBody>
        <w:p w:rsidR="005F03CE" w:rsidRDefault="003C541B" w:rsidP="003C541B">
          <w:pPr>
            <w:pStyle w:val="A59999D1004D41B6A556FF72449A0190"/>
          </w:pPr>
          <w:r>
            <w:rPr>
              <w:rStyle w:val="placeholder1Char"/>
              <w:rFonts w:hint="eastAsia"/>
            </w:rPr>
            <w:t>____________</w:t>
          </w:r>
        </w:p>
      </w:docPartBody>
    </w:docPart>
    <w:docPart>
      <w:docPartPr>
        <w:name w:val="F9B651D147A3458EAD9D1291F7276C13"/>
        <w:category>
          <w:name w:val="常规"/>
          <w:gallery w:val="placeholder"/>
        </w:category>
        <w:types>
          <w:type w:val="bbPlcHdr"/>
        </w:types>
        <w:behaviors>
          <w:behavior w:val="content"/>
        </w:behaviors>
        <w:guid w:val="{47C981EF-864F-4857-996C-7D03FF1787BA}"/>
      </w:docPartPr>
      <w:docPartBody>
        <w:p w:rsidR="005F03CE" w:rsidRDefault="003C541B" w:rsidP="003C541B">
          <w:pPr>
            <w:pStyle w:val="F9B651D147A3458EAD9D1291F7276C13"/>
          </w:pPr>
          <w:r>
            <w:rPr>
              <w:rStyle w:val="placeholder1Char"/>
              <w:rFonts w:hint="eastAsia"/>
            </w:rPr>
            <w:t>____________</w:t>
          </w:r>
        </w:p>
      </w:docPartBody>
    </w:docPart>
    <w:docPart>
      <w:docPartPr>
        <w:name w:val="3049CDB824C942DFA46E16399A8ECB7C"/>
        <w:category>
          <w:name w:val="常规"/>
          <w:gallery w:val="placeholder"/>
        </w:category>
        <w:types>
          <w:type w:val="bbPlcHdr"/>
        </w:types>
        <w:behaviors>
          <w:behavior w:val="content"/>
        </w:behaviors>
        <w:guid w:val="{4E072300-120C-480B-B53A-6586F0D701A5}"/>
      </w:docPartPr>
      <w:docPartBody>
        <w:p w:rsidR="005F03CE" w:rsidRDefault="003C541B" w:rsidP="003C541B">
          <w:pPr>
            <w:pStyle w:val="3049CDB824C942DFA46E16399A8ECB7C"/>
          </w:pPr>
          <w:r>
            <w:rPr>
              <w:rStyle w:val="placeholder1Char"/>
              <w:rFonts w:hint="eastAsia"/>
            </w:rPr>
            <w:t>____________</w:t>
          </w:r>
        </w:p>
      </w:docPartBody>
    </w:docPart>
    <w:docPart>
      <w:docPartPr>
        <w:name w:val="E9418437217646D18DCDC7C3369260FA"/>
        <w:category>
          <w:name w:val="常规"/>
          <w:gallery w:val="placeholder"/>
        </w:category>
        <w:types>
          <w:type w:val="bbPlcHdr"/>
        </w:types>
        <w:behaviors>
          <w:behavior w:val="content"/>
        </w:behaviors>
        <w:guid w:val="{40D579BE-FE6E-4B7D-956B-CF253C477312}"/>
      </w:docPartPr>
      <w:docPartBody>
        <w:p w:rsidR="005F03CE" w:rsidRDefault="003C541B" w:rsidP="003C541B">
          <w:pPr>
            <w:pStyle w:val="E9418437217646D18DCDC7C3369260FA"/>
          </w:pPr>
          <w:r>
            <w:rPr>
              <w:rStyle w:val="placeholder1Char"/>
              <w:rFonts w:hint="eastAsia"/>
            </w:rPr>
            <w:t>____________</w:t>
          </w:r>
        </w:p>
      </w:docPartBody>
    </w:docPart>
    <w:docPart>
      <w:docPartPr>
        <w:name w:val="FE6B7B0C8981449B8E2DDD1049AC1B47"/>
        <w:category>
          <w:name w:val="常规"/>
          <w:gallery w:val="placeholder"/>
        </w:category>
        <w:types>
          <w:type w:val="bbPlcHdr"/>
        </w:types>
        <w:behaviors>
          <w:behavior w:val="content"/>
        </w:behaviors>
        <w:guid w:val="{D82F58DF-0A60-4256-A4BB-69BA823BD586}"/>
      </w:docPartPr>
      <w:docPartBody>
        <w:p w:rsidR="005F03CE" w:rsidRDefault="003C541B" w:rsidP="003C541B">
          <w:pPr>
            <w:pStyle w:val="FE6B7B0C8981449B8E2DDD1049AC1B47"/>
          </w:pPr>
          <w:r>
            <w:rPr>
              <w:rStyle w:val="placeholder1Char"/>
              <w:rFonts w:hint="eastAsia"/>
            </w:rPr>
            <w:t>____________</w:t>
          </w:r>
        </w:p>
      </w:docPartBody>
    </w:docPart>
    <w:docPart>
      <w:docPartPr>
        <w:name w:val="F54591AAC69146C98803D83631F6A866"/>
        <w:category>
          <w:name w:val="常规"/>
          <w:gallery w:val="placeholder"/>
        </w:category>
        <w:types>
          <w:type w:val="bbPlcHdr"/>
        </w:types>
        <w:behaviors>
          <w:behavior w:val="content"/>
        </w:behaviors>
        <w:guid w:val="{EE576B49-1863-4F48-BD8F-39DA832AE78F}"/>
      </w:docPartPr>
      <w:docPartBody>
        <w:p w:rsidR="005F03CE" w:rsidRDefault="003C541B" w:rsidP="003C541B">
          <w:pPr>
            <w:pStyle w:val="F54591AAC69146C98803D83631F6A866"/>
          </w:pPr>
          <w:r>
            <w:rPr>
              <w:rStyle w:val="placeholder1Char"/>
              <w:rFonts w:hint="eastAsia"/>
            </w:rPr>
            <w:t>____________</w:t>
          </w:r>
        </w:p>
      </w:docPartBody>
    </w:docPart>
    <w:docPart>
      <w:docPartPr>
        <w:name w:val="F46B4B3695F24492ABB2E398B98BFBAA"/>
        <w:category>
          <w:name w:val="常规"/>
          <w:gallery w:val="placeholder"/>
        </w:category>
        <w:types>
          <w:type w:val="bbPlcHdr"/>
        </w:types>
        <w:behaviors>
          <w:behavior w:val="content"/>
        </w:behaviors>
        <w:guid w:val="{335ED181-24A2-490B-89E1-0CFBEA309B63}"/>
      </w:docPartPr>
      <w:docPartBody>
        <w:p w:rsidR="005F03CE" w:rsidRDefault="003C541B" w:rsidP="003C541B">
          <w:pPr>
            <w:pStyle w:val="F46B4B3695F24492ABB2E398B98BFBAA"/>
          </w:pPr>
          <w:r>
            <w:rPr>
              <w:rStyle w:val="placeholder1Char"/>
              <w:rFonts w:hint="eastAsia"/>
            </w:rPr>
            <w:t>____________</w:t>
          </w:r>
        </w:p>
      </w:docPartBody>
    </w:docPart>
    <w:docPart>
      <w:docPartPr>
        <w:name w:val="4FCA139E2B4F430D958034AB13062D5F"/>
        <w:category>
          <w:name w:val="常规"/>
          <w:gallery w:val="placeholder"/>
        </w:category>
        <w:types>
          <w:type w:val="bbPlcHdr"/>
        </w:types>
        <w:behaviors>
          <w:behavior w:val="content"/>
        </w:behaviors>
        <w:guid w:val="{90CD1650-FDD6-44F2-A89A-180AFC0AD04C}"/>
      </w:docPartPr>
      <w:docPartBody>
        <w:p w:rsidR="005F03CE" w:rsidRDefault="003C541B" w:rsidP="003C541B">
          <w:pPr>
            <w:pStyle w:val="4FCA139E2B4F430D958034AB13062D5F"/>
          </w:pPr>
          <w:r>
            <w:rPr>
              <w:rStyle w:val="placeholder1Char"/>
              <w:rFonts w:hint="eastAsia"/>
            </w:rPr>
            <w:t>____________</w:t>
          </w:r>
        </w:p>
      </w:docPartBody>
    </w:docPart>
    <w:docPart>
      <w:docPartPr>
        <w:name w:val="56418976F6FD4E188FF38BB3EA01DF7D"/>
        <w:category>
          <w:name w:val="常规"/>
          <w:gallery w:val="placeholder"/>
        </w:category>
        <w:types>
          <w:type w:val="bbPlcHdr"/>
        </w:types>
        <w:behaviors>
          <w:behavior w:val="content"/>
        </w:behaviors>
        <w:guid w:val="{9CA6F883-9601-4CC1-B811-0A6611664927}"/>
      </w:docPartPr>
      <w:docPartBody>
        <w:p w:rsidR="005F03CE" w:rsidRDefault="003C541B" w:rsidP="003C541B">
          <w:pPr>
            <w:pStyle w:val="56418976F6FD4E188FF38BB3EA01DF7D"/>
          </w:pPr>
          <w:r>
            <w:rPr>
              <w:rStyle w:val="placeholder1Char"/>
              <w:rFonts w:hint="eastAsia"/>
            </w:rPr>
            <w:t>____________</w:t>
          </w:r>
        </w:p>
      </w:docPartBody>
    </w:docPart>
    <w:docPart>
      <w:docPartPr>
        <w:name w:val="35E9683FC45A40FA9FF6C77556450582"/>
        <w:category>
          <w:name w:val="常规"/>
          <w:gallery w:val="placeholder"/>
        </w:category>
        <w:types>
          <w:type w:val="bbPlcHdr"/>
        </w:types>
        <w:behaviors>
          <w:behavior w:val="content"/>
        </w:behaviors>
        <w:guid w:val="{84D508EF-8628-45C6-A4B0-0473B799AE93}"/>
      </w:docPartPr>
      <w:docPartBody>
        <w:p w:rsidR="005F03CE" w:rsidRDefault="003C541B" w:rsidP="003C541B">
          <w:pPr>
            <w:pStyle w:val="35E9683FC45A40FA9FF6C77556450582"/>
          </w:pPr>
          <w:r>
            <w:rPr>
              <w:rStyle w:val="placeholder1Char"/>
              <w:rFonts w:hint="eastAsia"/>
            </w:rPr>
            <w:t>____________</w:t>
          </w:r>
        </w:p>
      </w:docPartBody>
    </w:docPart>
    <w:docPart>
      <w:docPartPr>
        <w:name w:val="C31246162B254B538866CA0FD994586B"/>
        <w:category>
          <w:name w:val="常规"/>
          <w:gallery w:val="placeholder"/>
        </w:category>
        <w:types>
          <w:type w:val="bbPlcHdr"/>
        </w:types>
        <w:behaviors>
          <w:behavior w:val="content"/>
        </w:behaviors>
        <w:guid w:val="{228480F4-DBA2-464A-A016-44A77F7DA113}"/>
      </w:docPartPr>
      <w:docPartBody>
        <w:p w:rsidR="005F03CE" w:rsidRDefault="003C541B" w:rsidP="003C541B">
          <w:pPr>
            <w:pStyle w:val="C31246162B254B538866CA0FD994586B"/>
          </w:pPr>
          <w:r>
            <w:rPr>
              <w:rStyle w:val="placeholder1Char"/>
              <w:rFonts w:hint="eastAsia"/>
            </w:rPr>
            <w:t>____________</w:t>
          </w:r>
        </w:p>
      </w:docPartBody>
    </w:docPart>
    <w:docPart>
      <w:docPartPr>
        <w:name w:val="1F7A094B91194C5FAF25814F8B2F7737"/>
        <w:category>
          <w:name w:val="常规"/>
          <w:gallery w:val="placeholder"/>
        </w:category>
        <w:types>
          <w:type w:val="bbPlcHdr"/>
        </w:types>
        <w:behaviors>
          <w:behavior w:val="content"/>
        </w:behaviors>
        <w:guid w:val="{D06FCB24-C548-40A1-9517-3C6440C5EE7E}"/>
      </w:docPartPr>
      <w:docPartBody>
        <w:p w:rsidR="005F03CE" w:rsidRDefault="003C541B" w:rsidP="003C541B">
          <w:pPr>
            <w:pStyle w:val="1F7A094B91194C5FAF25814F8B2F7737"/>
          </w:pPr>
          <w:r>
            <w:rPr>
              <w:rStyle w:val="placeholder1Char"/>
              <w:rFonts w:hint="eastAsia"/>
            </w:rPr>
            <w:t>____________</w:t>
          </w:r>
        </w:p>
      </w:docPartBody>
    </w:docPart>
    <w:docPart>
      <w:docPartPr>
        <w:name w:val="31AED4A8F4F54480A7690C4F359B57C5"/>
        <w:category>
          <w:name w:val="常规"/>
          <w:gallery w:val="placeholder"/>
        </w:category>
        <w:types>
          <w:type w:val="bbPlcHdr"/>
        </w:types>
        <w:behaviors>
          <w:behavior w:val="content"/>
        </w:behaviors>
        <w:guid w:val="{FF70FC90-BF42-41E1-BFD4-98977FB9EEF8}"/>
      </w:docPartPr>
      <w:docPartBody>
        <w:p w:rsidR="005F03CE" w:rsidRDefault="003C541B" w:rsidP="003C541B">
          <w:pPr>
            <w:pStyle w:val="31AED4A8F4F54480A7690C4F359B57C5"/>
          </w:pPr>
          <w:r>
            <w:rPr>
              <w:rStyle w:val="placeholder1Char"/>
              <w:rFonts w:hint="eastAsia"/>
            </w:rPr>
            <w:t>____________</w:t>
          </w:r>
        </w:p>
      </w:docPartBody>
    </w:docPart>
    <w:docPart>
      <w:docPartPr>
        <w:name w:val="8EA4342DDE194A68B6884424E0487E93"/>
        <w:category>
          <w:name w:val="常规"/>
          <w:gallery w:val="placeholder"/>
        </w:category>
        <w:types>
          <w:type w:val="bbPlcHdr"/>
        </w:types>
        <w:behaviors>
          <w:behavior w:val="content"/>
        </w:behaviors>
        <w:guid w:val="{A49546E3-CC92-4980-9659-EFF182D1D761}"/>
      </w:docPartPr>
      <w:docPartBody>
        <w:p w:rsidR="005F03CE" w:rsidRDefault="003C541B" w:rsidP="003C541B">
          <w:pPr>
            <w:pStyle w:val="8EA4342DDE194A68B6884424E0487E93"/>
          </w:pPr>
          <w:r>
            <w:rPr>
              <w:rStyle w:val="placeholder1Char"/>
              <w:rFonts w:hint="eastAsia"/>
            </w:rPr>
            <w:t>____________</w:t>
          </w:r>
        </w:p>
      </w:docPartBody>
    </w:docPart>
    <w:docPart>
      <w:docPartPr>
        <w:name w:val="BB2C1996A1CD4A46A5F32089FFE63E7B"/>
        <w:category>
          <w:name w:val="常规"/>
          <w:gallery w:val="placeholder"/>
        </w:category>
        <w:types>
          <w:type w:val="bbPlcHdr"/>
        </w:types>
        <w:behaviors>
          <w:behavior w:val="content"/>
        </w:behaviors>
        <w:guid w:val="{638C6EB7-6ABF-4917-81BA-40232DF053C8}"/>
      </w:docPartPr>
      <w:docPartBody>
        <w:p w:rsidR="005F03CE" w:rsidRDefault="003C541B" w:rsidP="003C541B">
          <w:pPr>
            <w:pStyle w:val="BB2C1996A1CD4A46A5F32089FFE63E7B"/>
          </w:pPr>
          <w:r>
            <w:rPr>
              <w:rStyle w:val="placeholder1Char"/>
              <w:rFonts w:hint="eastAsia"/>
            </w:rPr>
            <w:t>____________</w:t>
          </w:r>
        </w:p>
      </w:docPartBody>
    </w:docPart>
    <w:docPart>
      <w:docPartPr>
        <w:name w:val="5E5432DE398E47FAB92654B2FE45CBE7"/>
        <w:category>
          <w:name w:val="常规"/>
          <w:gallery w:val="placeholder"/>
        </w:category>
        <w:types>
          <w:type w:val="bbPlcHdr"/>
        </w:types>
        <w:behaviors>
          <w:behavior w:val="content"/>
        </w:behaviors>
        <w:guid w:val="{CDE1D8D6-4B30-4E59-8106-E68F12813CF4}"/>
      </w:docPartPr>
      <w:docPartBody>
        <w:p w:rsidR="005F03CE" w:rsidRDefault="003C541B" w:rsidP="003C541B">
          <w:pPr>
            <w:pStyle w:val="5E5432DE398E47FAB92654B2FE45CBE7"/>
          </w:pPr>
          <w:r>
            <w:rPr>
              <w:rStyle w:val="placeholder1Char"/>
              <w:rFonts w:hint="eastAsia"/>
            </w:rPr>
            <w:t>____________</w:t>
          </w:r>
        </w:p>
      </w:docPartBody>
    </w:docPart>
    <w:docPart>
      <w:docPartPr>
        <w:name w:val="1A5DAB46325540B7939F8977A7E74304"/>
        <w:category>
          <w:name w:val="常规"/>
          <w:gallery w:val="placeholder"/>
        </w:category>
        <w:types>
          <w:type w:val="bbPlcHdr"/>
        </w:types>
        <w:behaviors>
          <w:behavior w:val="content"/>
        </w:behaviors>
        <w:guid w:val="{419429A2-3700-4DD5-A6BD-6DC908DBEF5B}"/>
      </w:docPartPr>
      <w:docPartBody>
        <w:p w:rsidR="005F03CE" w:rsidRDefault="003C541B" w:rsidP="003C541B">
          <w:pPr>
            <w:pStyle w:val="1A5DAB46325540B7939F8977A7E74304"/>
          </w:pPr>
          <w:r>
            <w:rPr>
              <w:rStyle w:val="placeholder1Char"/>
              <w:rFonts w:hint="eastAsia"/>
            </w:rPr>
            <w:t>____________</w:t>
          </w:r>
        </w:p>
      </w:docPartBody>
    </w:docPart>
    <w:docPart>
      <w:docPartPr>
        <w:name w:val="4706530B74B04DEDA0B71B7238A14474"/>
        <w:category>
          <w:name w:val="常规"/>
          <w:gallery w:val="placeholder"/>
        </w:category>
        <w:types>
          <w:type w:val="bbPlcHdr"/>
        </w:types>
        <w:behaviors>
          <w:behavior w:val="content"/>
        </w:behaviors>
        <w:guid w:val="{75C05DA0-5695-4A01-82E7-E1272FC70CEB}"/>
      </w:docPartPr>
      <w:docPartBody>
        <w:p w:rsidR="005F03CE" w:rsidRDefault="003C541B" w:rsidP="003C541B">
          <w:pPr>
            <w:pStyle w:val="4706530B74B04DEDA0B71B7238A14474"/>
          </w:pPr>
          <w:r>
            <w:rPr>
              <w:rStyle w:val="placeholder1Char"/>
              <w:rFonts w:hint="eastAsia"/>
            </w:rPr>
            <w:t>____________</w:t>
          </w:r>
        </w:p>
      </w:docPartBody>
    </w:docPart>
    <w:docPart>
      <w:docPartPr>
        <w:name w:val="E4ACCA287B3C49CFB96F43835AC33CF5"/>
        <w:category>
          <w:name w:val="常规"/>
          <w:gallery w:val="placeholder"/>
        </w:category>
        <w:types>
          <w:type w:val="bbPlcHdr"/>
        </w:types>
        <w:behaviors>
          <w:behavior w:val="content"/>
        </w:behaviors>
        <w:guid w:val="{1CE9C833-2CC9-4114-AC37-EEEF584605B9}"/>
      </w:docPartPr>
      <w:docPartBody>
        <w:p w:rsidR="005F03CE" w:rsidRDefault="003C541B" w:rsidP="003C541B">
          <w:pPr>
            <w:pStyle w:val="E4ACCA287B3C49CFB96F43835AC33CF5"/>
          </w:pPr>
          <w:r>
            <w:rPr>
              <w:rStyle w:val="placeholder1Char"/>
              <w:rFonts w:hint="eastAsia"/>
            </w:rPr>
            <w:t>____________</w:t>
          </w:r>
        </w:p>
      </w:docPartBody>
    </w:docPart>
    <w:docPart>
      <w:docPartPr>
        <w:name w:val="C66CAEB4030B46BFB150C22BACFF0D70"/>
        <w:category>
          <w:name w:val="常规"/>
          <w:gallery w:val="placeholder"/>
        </w:category>
        <w:types>
          <w:type w:val="bbPlcHdr"/>
        </w:types>
        <w:behaviors>
          <w:behavior w:val="content"/>
        </w:behaviors>
        <w:guid w:val="{851DCD60-DA49-4DF2-83C5-194A7DCD0E56}"/>
      </w:docPartPr>
      <w:docPartBody>
        <w:p w:rsidR="005F03CE" w:rsidRDefault="003C541B" w:rsidP="003C541B">
          <w:pPr>
            <w:pStyle w:val="C66CAEB4030B46BFB150C22BACFF0D70"/>
          </w:pPr>
          <w:r>
            <w:rPr>
              <w:rStyle w:val="placeholder1Char"/>
              <w:rFonts w:hint="eastAsia"/>
            </w:rPr>
            <w:t>____________</w:t>
          </w:r>
        </w:p>
      </w:docPartBody>
    </w:docPart>
    <w:docPart>
      <w:docPartPr>
        <w:name w:val="FB29569A4A6B47FEB0D40D83F00FDDCB"/>
        <w:category>
          <w:name w:val="常规"/>
          <w:gallery w:val="placeholder"/>
        </w:category>
        <w:types>
          <w:type w:val="bbPlcHdr"/>
        </w:types>
        <w:behaviors>
          <w:behavior w:val="content"/>
        </w:behaviors>
        <w:guid w:val="{86D05F45-E051-473C-A8E3-640A3B673B75}"/>
      </w:docPartPr>
      <w:docPartBody>
        <w:p w:rsidR="005F03CE" w:rsidRDefault="003C541B" w:rsidP="003C541B">
          <w:pPr>
            <w:pStyle w:val="FB29569A4A6B47FEB0D40D83F00FDDCB"/>
          </w:pPr>
          <w:r>
            <w:rPr>
              <w:rStyle w:val="placeholder1Char"/>
              <w:rFonts w:hint="eastAsia"/>
            </w:rPr>
            <w:t>____________</w:t>
          </w:r>
        </w:p>
      </w:docPartBody>
    </w:docPart>
    <w:docPart>
      <w:docPartPr>
        <w:name w:val="6F737B69140E415C8F68F1B29C3254FA"/>
        <w:category>
          <w:name w:val="常规"/>
          <w:gallery w:val="placeholder"/>
        </w:category>
        <w:types>
          <w:type w:val="bbPlcHdr"/>
        </w:types>
        <w:behaviors>
          <w:behavior w:val="content"/>
        </w:behaviors>
        <w:guid w:val="{CCFD8449-131D-475A-867B-86EFCE49FCE5}"/>
      </w:docPartPr>
      <w:docPartBody>
        <w:p w:rsidR="005F03CE" w:rsidRDefault="003C541B" w:rsidP="003C541B">
          <w:pPr>
            <w:pStyle w:val="6F737B69140E415C8F68F1B29C3254FA"/>
          </w:pPr>
          <w:r>
            <w:rPr>
              <w:rStyle w:val="placeholder1Char"/>
              <w:rFonts w:hint="eastAsia"/>
            </w:rPr>
            <w:t>____________</w:t>
          </w:r>
        </w:p>
      </w:docPartBody>
    </w:docPart>
    <w:docPart>
      <w:docPartPr>
        <w:name w:val="C48A732F02A74C6C801BFA1E4EAFD226"/>
        <w:category>
          <w:name w:val="常规"/>
          <w:gallery w:val="placeholder"/>
        </w:category>
        <w:types>
          <w:type w:val="bbPlcHdr"/>
        </w:types>
        <w:behaviors>
          <w:behavior w:val="content"/>
        </w:behaviors>
        <w:guid w:val="{3E213CB2-3462-415E-91D4-E6252BECF94A}"/>
      </w:docPartPr>
      <w:docPartBody>
        <w:p w:rsidR="005F03CE" w:rsidRDefault="003C541B" w:rsidP="003C541B">
          <w:pPr>
            <w:pStyle w:val="C48A732F02A74C6C801BFA1E4EAFD226"/>
          </w:pPr>
          <w:r>
            <w:rPr>
              <w:rStyle w:val="placeholder1Char"/>
              <w:rFonts w:hint="eastAsia"/>
            </w:rPr>
            <w:t>____________</w:t>
          </w:r>
        </w:p>
      </w:docPartBody>
    </w:docPart>
    <w:docPart>
      <w:docPartPr>
        <w:name w:val="376290F2E5D147EBAFAF91D3906F1E20"/>
        <w:category>
          <w:name w:val="常规"/>
          <w:gallery w:val="placeholder"/>
        </w:category>
        <w:types>
          <w:type w:val="bbPlcHdr"/>
        </w:types>
        <w:behaviors>
          <w:behavior w:val="content"/>
        </w:behaviors>
        <w:guid w:val="{57B9D956-8AE0-45D5-8B3C-9F1E165A94FE}"/>
      </w:docPartPr>
      <w:docPartBody>
        <w:p w:rsidR="005F03CE" w:rsidRDefault="003C541B" w:rsidP="003C541B">
          <w:pPr>
            <w:pStyle w:val="376290F2E5D147EBAFAF91D3906F1E20"/>
          </w:pPr>
          <w:r>
            <w:rPr>
              <w:rStyle w:val="placeholder1Char"/>
              <w:rFonts w:hint="eastAsia"/>
            </w:rPr>
            <w:t>____________</w:t>
          </w:r>
        </w:p>
      </w:docPartBody>
    </w:docPart>
    <w:docPart>
      <w:docPartPr>
        <w:name w:val="2400F7A8C18E448C94B5BA417FAF0AA6"/>
        <w:category>
          <w:name w:val="常规"/>
          <w:gallery w:val="placeholder"/>
        </w:category>
        <w:types>
          <w:type w:val="bbPlcHdr"/>
        </w:types>
        <w:behaviors>
          <w:behavior w:val="content"/>
        </w:behaviors>
        <w:guid w:val="{F29859E7-824A-40A8-AD4A-16E2D6981DC1}"/>
      </w:docPartPr>
      <w:docPartBody>
        <w:p w:rsidR="005F03CE" w:rsidRDefault="003C541B" w:rsidP="003C541B">
          <w:pPr>
            <w:pStyle w:val="2400F7A8C18E448C94B5BA417FAF0AA6"/>
          </w:pPr>
          <w:r>
            <w:rPr>
              <w:rStyle w:val="placeholder1Char"/>
              <w:rFonts w:hint="eastAsia"/>
            </w:rPr>
            <w:t>____________</w:t>
          </w:r>
        </w:p>
      </w:docPartBody>
    </w:docPart>
    <w:docPart>
      <w:docPartPr>
        <w:name w:val="D8B9C3032E3142369C1EF86A1F66D8F6"/>
        <w:category>
          <w:name w:val="常规"/>
          <w:gallery w:val="placeholder"/>
        </w:category>
        <w:types>
          <w:type w:val="bbPlcHdr"/>
        </w:types>
        <w:behaviors>
          <w:behavior w:val="content"/>
        </w:behaviors>
        <w:guid w:val="{BB6A261D-F332-490E-B6D9-60AE338D3A61}"/>
      </w:docPartPr>
      <w:docPartBody>
        <w:p w:rsidR="005F03CE" w:rsidRDefault="003C541B" w:rsidP="003C541B">
          <w:pPr>
            <w:pStyle w:val="D8B9C3032E3142369C1EF86A1F66D8F6"/>
          </w:pPr>
          <w:r>
            <w:rPr>
              <w:rStyle w:val="placeholder1Char"/>
              <w:rFonts w:hint="eastAsia"/>
            </w:rPr>
            <w:t>____________</w:t>
          </w:r>
        </w:p>
      </w:docPartBody>
    </w:docPart>
    <w:docPart>
      <w:docPartPr>
        <w:name w:val="10A0C2DD91EF4879A9CE290960B8CB28"/>
        <w:category>
          <w:name w:val="常规"/>
          <w:gallery w:val="placeholder"/>
        </w:category>
        <w:types>
          <w:type w:val="bbPlcHdr"/>
        </w:types>
        <w:behaviors>
          <w:behavior w:val="content"/>
        </w:behaviors>
        <w:guid w:val="{2E3BF90D-3F20-4307-8D48-9B6885F56E28}"/>
      </w:docPartPr>
      <w:docPartBody>
        <w:p w:rsidR="005F03CE" w:rsidRDefault="003C541B" w:rsidP="003C541B">
          <w:pPr>
            <w:pStyle w:val="10A0C2DD91EF4879A9CE290960B8CB28"/>
          </w:pPr>
          <w:r>
            <w:rPr>
              <w:rStyle w:val="placeholder1Char"/>
              <w:rFonts w:hint="eastAsia"/>
            </w:rPr>
            <w:t>____________</w:t>
          </w:r>
        </w:p>
      </w:docPartBody>
    </w:docPart>
    <w:docPart>
      <w:docPartPr>
        <w:name w:val="0AC0CFFBA0A643EDBD60263084A622B0"/>
        <w:category>
          <w:name w:val="常规"/>
          <w:gallery w:val="placeholder"/>
        </w:category>
        <w:types>
          <w:type w:val="bbPlcHdr"/>
        </w:types>
        <w:behaviors>
          <w:behavior w:val="content"/>
        </w:behaviors>
        <w:guid w:val="{3AC690BE-AD9B-43AE-A5F3-DBD2CCB13839}"/>
      </w:docPartPr>
      <w:docPartBody>
        <w:p w:rsidR="005F03CE" w:rsidRDefault="003C541B" w:rsidP="003C541B">
          <w:pPr>
            <w:pStyle w:val="0AC0CFFBA0A643EDBD60263084A622B0"/>
          </w:pPr>
          <w:r>
            <w:rPr>
              <w:rStyle w:val="placeholder1Char"/>
              <w:rFonts w:hint="eastAsia"/>
            </w:rPr>
            <w:t>____________</w:t>
          </w:r>
        </w:p>
      </w:docPartBody>
    </w:docPart>
    <w:docPart>
      <w:docPartPr>
        <w:name w:val="0D6FCCB8D6D74722996667AAE1079E01"/>
        <w:category>
          <w:name w:val="常规"/>
          <w:gallery w:val="placeholder"/>
        </w:category>
        <w:types>
          <w:type w:val="bbPlcHdr"/>
        </w:types>
        <w:behaviors>
          <w:behavior w:val="content"/>
        </w:behaviors>
        <w:guid w:val="{07672A47-5C03-4EB3-9333-F4A6BBD96613}"/>
      </w:docPartPr>
      <w:docPartBody>
        <w:p w:rsidR="005F03CE" w:rsidRDefault="003C541B" w:rsidP="003C541B">
          <w:pPr>
            <w:pStyle w:val="0D6FCCB8D6D74722996667AAE1079E01"/>
          </w:pPr>
          <w:r>
            <w:rPr>
              <w:rStyle w:val="placeholder1Char"/>
              <w:rFonts w:hint="eastAsia"/>
            </w:rPr>
            <w:t>____________</w:t>
          </w:r>
        </w:p>
      </w:docPartBody>
    </w:docPart>
    <w:docPart>
      <w:docPartPr>
        <w:name w:val="2D483D14A1844AA2A9F14909842E25EB"/>
        <w:category>
          <w:name w:val="常规"/>
          <w:gallery w:val="placeholder"/>
        </w:category>
        <w:types>
          <w:type w:val="bbPlcHdr"/>
        </w:types>
        <w:behaviors>
          <w:behavior w:val="content"/>
        </w:behaviors>
        <w:guid w:val="{6FDF6B47-001F-437F-9E31-9746F955A892}"/>
      </w:docPartPr>
      <w:docPartBody>
        <w:p w:rsidR="005F03CE" w:rsidRDefault="003C541B" w:rsidP="003C541B">
          <w:pPr>
            <w:pStyle w:val="2D483D14A1844AA2A9F14909842E25EB"/>
          </w:pPr>
          <w:r>
            <w:rPr>
              <w:rStyle w:val="placeholder1Char"/>
              <w:rFonts w:hint="eastAsia"/>
            </w:rPr>
            <w:t>____________</w:t>
          </w:r>
        </w:p>
      </w:docPartBody>
    </w:docPart>
    <w:docPart>
      <w:docPartPr>
        <w:name w:val="6A4CDD027C28427DAF96F044EFBD04D9"/>
        <w:category>
          <w:name w:val="常规"/>
          <w:gallery w:val="placeholder"/>
        </w:category>
        <w:types>
          <w:type w:val="bbPlcHdr"/>
        </w:types>
        <w:behaviors>
          <w:behavior w:val="content"/>
        </w:behaviors>
        <w:guid w:val="{863C9E35-609F-4FCA-962D-4A60B90EC244}"/>
      </w:docPartPr>
      <w:docPartBody>
        <w:p w:rsidR="005F03CE" w:rsidRDefault="003C541B" w:rsidP="003C541B">
          <w:pPr>
            <w:pStyle w:val="6A4CDD027C28427DAF96F044EFBD04D9"/>
          </w:pPr>
          <w:r>
            <w:rPr>
              <w:rStyle w:val="placeholder1Char"/>
              <w:rFonts w:hint="eastAsia"/>
            </w:rPr>
            <w:t>____________</w:t>
          </w:r>
        </w:p>
      </w:docPartBody>
    </w:docPart>
    <w:docPart>
      <w:docPartPr>
        <w:name w:val="F98C0AFC987E4851888DCEF06827B969"/>
        <w:category>
          <w:name w:val="常规"/>
          <w:gallery w:val="placeholder"/>
        </w:category>
        <w:types>
          <w:type w:val="bbPlcHdr"/>
        </w:types>
        <w:behaviors>
          <w:behavior w:val="content"/>
        </w:behaviors>
        <w:guid w:val="{046C8B78-2FF5-46DC-B6DE-E3881CD6F196}"/>
      </w:docPartPr>
      <w:docPartBody>
        <w:p w:rsidR="005F03CE" w:rsidRDefault="003C541B" w:rsidP="003C541B">
          <w:pPr>
            <w:pStyle w:val="F98C0AFC987E4851888DCEF06827B969"/>
          </w:pPr>
          <w:r>
            <w:rPr>
              <w:rStyle w:val="placeholder1Char"/>
              <w:rFonts w:hint="eastAsia"/>
            </w:rPr>
            <w:t>____________</w:t>
          </w:r>
        </w:p>
      </w:docPartBody>
    </w:docPart>
    <w:docPart>
      <w:docPartPr>
        <w:name w:val="270045DAE3BB4C37ADE24D005DF179C2"/>
        <w:category>
          <w:name w:val="常规"/>
          <w:gallery w:val="placeholder"/>
        </w:category>
        <w:types>
          <w:type w:val="bbPlcHdr"/>
        </w:types>
        <w:behaviors>
          <w:behavior w:val="content"/>
        </w:behaviors>
        <w:guid w:val="{BFAFF89A-CBB8-423B-8A46-85D275EA908F}"/>
      </w:docPartPr>
      <w:docPartBody>
        <w:p w:rsidR="005F03CE" w:rsidRDefault="003C541B" w:rsidP="003C541B">
          <w:pPr>
            <w:pStyle w:val="270045DAE3BB4C37ADE24D005DF179C2"/>
          </w:pPr>
          <w:r>
            <w:rPr>
              <w:rStyle w:val="placeholder1Char"/>
              <w:rFonts w:hint="eastAsia"/>
            </w:rPr>
            <w:t>____________</w:t>
          </w:r>
        </w:p>
      </w:docPartBody>
    </w:docPart>
    <w:docPart>
      <w:docPartPr>
        <w:name w:val="6A37FFB586284BE6834C3AE93D6CED8F"/>
        <w:category>
          <w:name w:val="常规"/>
          <w:gallery w:val="placeholder"/>
        </w:category>
        <w:types>
          <w:type w:val="bbPlcHdr"/>
        </w:types>
        <w:behaviors>
          <w:behavior w:val="content"/>
        </w:behaviors>
        <w:guid w:val="{72C607FB-AF54-4A60-AC2F-3C0E1C96570F}"/>
      </w:docPartPr>
      <w:docPartBody>
        <w:p w:rsidR="005F03CE" w:rsidRDefault="003C541B" w:rsidP="003C541B">
          <w:pPr>
            <w:pStyle w:val="6A37FFB586284BE6834C3AE93D6CED8F"/>
          </w:pPr>
          <w:r>
            <w:rPr>
              <w:rStyle w:val="placeholder1Char"/>
              <w:rFonts w:hint="eastAsia"/>
            </w:rPr>
            <w:t>____________</w:t>
          </w:r>
        </w:p>
      </w:docPartBody>
    </w:docPart>
    <w:docPart>
      <w:docPartPr>
        <w:name w:val="452BFDECA6D94CAC8E54E9CE74356A23"/>
        <w:category>
          <w:name w:val="常规"/>
          <w:gallery w:val="placeholder"/>
        </w:category>
        <w:types>
          <w:type w:val="bbPlcHdr"/>
        </w:types>
        <w:behaviors>
          <w:behavior w:val="content"/>
        </w:behaviors>
        <w:guid w:val="{734797E5-7A27-4058-B3C6-9498C56E9BD3}"/>
      </w:docPartPr>
      <w:docPartBody>
        <w:p w:rsidR="005F03CE" w:rsidRDefault="003C541B" w:rsidP="003C541B">
          <w:pPr>
            <w:pStyle w:val="452BFDECA6D94CAC8E54E9CE74356A23"/>
          </w:pPr>
          <w:r>
            <w:rPr>
              <w:rStyle w:val="placeholder1Char"/>
              <w:rFonts w:hint="eastAsia"/>
            </w:rPr>
            <w:t>____________</w:t>
          </w:r>
        </w:p>
      </w:docPartBody>
    </w:docPart>
    <w:docPart>
      <w:docPartPr>
        <w:name w:val="642A9643FA084C219381501D3AC934E5"/>
        <w:category>
          <w:name w:val="常规"/>
          <w:gallery w:val="placeholder"/>
        </w:category>
        <w:types>
          <w:type w:val="bbPlcHdr"/>
        </w:types>
        <w:behaviors>
          <w:behavior w:val="content"/>
        </w:behaviors>
        <w:guid w:val="{B34FE15D-6CC8-4FD3-87B2-05BA76F4B838}"/>
      </w:docPartPr>
      <w:docPartBody>
        <w:p w:rsidR="005F03CE" w:rsidRDefault="003C541B" w:rsidP="003C541B">
          <w:pPr>
            <w:pStyle w:val="642A9643FA084C219381501D3AC934E5"/>
          </w:pPr>
          <w:r>
            <w:rPr>
              <w:rStyle w:val="placeholder1Char"/>
              <w:rFonts w:hint="eastAsia"/>
            </w:rPr>
            <w:t>____________</w:t>
          </w:r>
        </w:p>
      </w:docPartBody>
    </w:docPart>
    <w:docPart>
      <w:docPartPr>
        <w:name w:val="780C0F80A864430C90D64E7B8434FFA9"/>
        <w:category>
          <w:name w:val="常规"/>
          <w:gallery w:val="placeholder"/>
        </w:category>
        <w:types>
          <w:type w:val="bbPlcHdr"/>
        </w:types>
        <w:behaviors>
          <w:behavior w:val="content"/>
        </w:behaviors>
        <w:guid w:val="{A63138F7-CEF5-4692-8311-A4C1BC450C07}"/>
      </w:docPartPr>
      <w:docPartBody>
        <w:p w:rsidR="005F03CE" w:rsidRDefault="003C541B" w:rsidP="003C541B">
          <w:pPr>
            <w:pStyle w:val="780C0F80A864430C90D64E7B8434FFA9"/>
          </w:pPr>
          <w:r>
            <w:rPr>
              <w:rStyle w:val="placeholder1Char"/>
              <w:rFonts w:hint="eastAsia"/>
            </w:rPr>
            <w:t>____________</w:t>
          </w:r>
        </w:p>
      </w:docPartBody>
    </w:docPart>
    <w:docPart>
      <w:docPartPr>
        <w:name w:val="95D3DB83B7514AAE8E12947DBD815B7B"/>
        <w:category>
          <w:name w:val="常规"/>
          <w:gallery w:val="placeholder"/>
        </w:category>
        <w:types>
          <w:type w:val="bbPlcHdr"/>
        </w:types>
        <w:behaviors>
          <w:behavior w:val="content"/>
        </w:behaviors>
        <w:guid w:val="{897AA5B3-6043-4AFD-B9FD-5F06DFD0C58A}"/>
      </w:docPartPr>
      <w:docPartBody>
        <w:p w:rsidR="005F03CE" w:rsidRDefault="003C541B" w:rsidP="003C541B">
          <w:pPr>
            <w:pStyle w:val="95D3DB83B7514AAE8E12947DBD815B7B"/>
          </w:pPr>
          <w:r>
            <w:rPr>
              <w:rStyle w:val="placeholder1Char"/>
              <w:rFonts w:hint="eastAsia"/>
            </w:rPr>
            <w:t>____________</w:t>
          </w:r>
        </w:p>
      </w:docPartBody>
    </w:docPart>
    <w:docPart>
      <w:docPartPr>
        <w:name w:val="EF8D9E595F8C47F1AC975041CD99AF61"/>
        <w:category>
          <w:name w:val="常规"/>
          <w:gallery w:val="placeholder"/>
        </w:category>
        <w:types>
          <w:type w:val="bbPlcHdr"/>
        </w:types>
        <w:behaviors>
          <w:behavior w:val="content"/>
        </w:behaviors>
        <w:guid w:val="{82EF0B64-6963-46B4-9D5E-57F37ECE93B1}"/>
      </w:docPartPr>
      <w:docPartBody>
        <w:p w:rsidR="005F03CE" w:rsidRDefault="003C541B" w:rsidP="003C541B">
          <w:pPr>
            <w:pStyle w:val="EF8D9E595F8C47F1AC975041CD99AF61"/>
          </w:pPr>
          <w:r>
            <w:rPr>
              <w:rStyle w:val="placeholder1Char"/>
              <w:rFonts w:hint="eastAsia"/>
            </w:rPr>
            <w:t>____________</w:t>
          </w:r>
        </w:p>
      </w:docPartBody>
    </w:docPart>
    <w:docPart>
      <w:docPartPr>
        <w:name w:val="34C03F5C8A4A46F5897943C67113E270"/>
        <w:category>
          <w:name w:val="常规"/>
          <w:gallery w:val="placeholder"/>
        </w:category>
        <w:types>
          <w:type w:val="bbPlcHdr"/>
        </w:types>
        <w:behaviors>
          <w:behavior w:val="content"/>
        </w:behaviors>
        <w:guid w:val="{FA996898-B619-4778-951C-EDF5D1714501}"/>
      </w:docPartPr>
      <w:docPartBody>
        <w:p w:rsidR="005F03CE" w:rsidRDefault="003C541B" w:rsidP="003C541B">
          <w:pPr>
            <w:pStyle w:val="34C03F5C8A4A46F5897943C67113E270"/>
          </w:pPr>
          <w:r>
            <w:rPr>
              <w:rStyle w:val="placeholder1Char"/>
              <w:rFonts w:hint="eastAsia"/>
            </w:rPr>
            <w:t>____________</w:t>
          </w:r>
        </w:p>
      </w:docPartBody>
    </w:docPart>
    <w:docPart>
      <w:docPartPr>
        <w:name w:val="EDE4D7A0E8484FC28AEEA655AF38F79C"/>
        <w:category>
          <w:name w:val="常规"/>
          <w:gallery w:val="placeholder"/>
        </w:category>
        <w:types>
          <w:type w:val="bbPlcHdr"/>
        </w:types>
        <w:behaviors>
          <w:behavior w:val="content"/>
        </w:behaviors>
        <w:guid w:val="{03B670A8-088F-43FF-B3B1-E49A0D1079B1}"/>
      </w:docPartPr>
      <w:docPartBody>
        <w:p w:rsidR="005F03CE" w:rsidRDefault="003C541B" w:rsidP="003C541B">
          <w:pPr>
            <w:pStyle w:val="EDE4D7A0E8484FC28AEEA655AF38F79C"/>
          </w:pPr>
          <w:r>
            <w:rPr>
              <w:rStyle w:val="placeholder1Char"/>
              <w:rFonts w:hint="eastAsia"/>
            </w:rPr>
            <w:t>____________</w:t>
          </w:r>
        </w:p>
      </w:docPartBody>
    </w:docPart>
    <w:docPart>
      <w:docPartPr>
        <w:name w:val="2E2B42A5D4324CEE9CC14C61C2C4AC3E"/>
        <w:category>
          <w:name w:val="常规"/>
          <w:gallery w:val="placeholder"/>
        </w:category>
        <w:types>
          <w:type w:val="bbPlcHdr"/>
        </w:types>
        <w:behaviors>
          <w:behavior w:val="content"/>
        </w:behaviors>
        <w:guid w:val="{5AC8C2A9-8B7C-4682-B38B-FE682B179DE1}"/>
      </w:docPartPr>
      <w:docPartBody>
        <w:p w:rsidR="005F03CE" w:rsidRDefault="003C541B" w:rsidP="003C541B">
          <w:pPr>
            <w:pStyle w:val="2E2B42A5D4324CEE9CC14C61C2C4AC3E"/>
          </w:pPr>
          <w:r>
            <w:rPr>
              <w:rStyle w:val="placeholder1Char"/>
              <w:rFonts w:hint="eastAsia"/>
            </w:rPr>
            <w:t>____________</w:t>
          </w:r>
        </w:p>
      </w:docPartBody>
    </w:docPart>
    <w:docPart>
      <w:docPartPr>
        <w:name w:val="7DAB84D51F5A4442BD9D0DFF4D564989"/>
        <w:category>
          <w:name w:val="常规"/>
          <w:gallery w:val="placeholder"/>
        </w:category>
        <w:types>
          <w:type w:val="bbPlcHdr"/>
        </w:types>
        <w:behaviors>
          <w:behavior w:val="content"/>
        </w:behaviors>
        <w:guid w:val="{F2290DAB-D2F9-44F4-9807-C0F427433F70}"/>
      </w:docPartPr>
      <w:docPartBody>
        <w:p w:rsidR="005F03CE" w:rsidRDefault="003C541B" w:rsidP="003C541B">
          <w:pPr>
            <w:pStyle w:val="7DAB84D51F5A4442BD9D0DFF4D564989"/>
          </w:pPr>
          <w:r>
            <w:rPr>
              <w:rStyle w:val="placeholder1Char"/>
              <w:rFonts w:hint="eastAsia"/>
            </w:rPr>
            <w:t>____________</w:t>
          </w:r>
        </w:p>
      </w:docPartBody>
    </w:docPart>
    <w:docPart>
      <w:docPartPr>
        <w:name w:val="76E2CFF6ADEB4483814040C50E7E19E2"/>
        <w:category>
          <w:name w:val="常规"/>
          <w:gallery w:val="placeholder"/>
        </w:category>
        <w:types>
          <w:type w:val="bbPlcHdr"/>
        </w:types>
        <w:behaviors>
          <w:behavior w:val="content"/>
        </w:behaviors>
        <w:guid w:val="{0BFD880D-5A81-4597-ABBF-8521ABA9690E}"/>
      </w:docPartPr>
      <w:docPartBody>
        <w:p w:rsidR="005F03CE" w:rsidRDefault="003C541B" w:rsidP="003C541B">
          <w:pPr>
            <w:pStyle w:val="76E2CFF6ADEB4483814040C50E7E19E2"/>
          </w:pPr>
          <w:r>
            <w:rPr>
              <w:rStyle w:val="placeholder1Char"/>
              <w:rFonts w:hint="eastAsia"/>
            </w:rPr>
            <w:t>____________</w:t>
          </w:r>
        </w:p>
      </w:docPartBody>
    </w:docPart>
    <w:docPart>
      <w:docPartPr>
        <w:name w:val="1C8D1D87C33C4386B7AB580719BB9E60"/>
        <w:category>
          <w:name w:val="常规"/>
          <w:gallery w:val="placeholder"/>
        </w:category>
        <w:types>
          <w:type w:val="bbPlcHdr"/>
        </w:types>
        <w:behaviors>
          <w:behavior w:val="content"/>
        </w:behaviors>
        <w:guid w:val="{6C863F11-EE53-45A1-8D76-042493590CB6}"/>
      </w:docPartPr>
      <w:docPartBody>
        <w:p w:rsidR="005F03CE" w:rsidRDefault="003C541B" w:rsidP="003C541B">
          <w:pPr>
            <w:pStyle w:val="1C8D1D87C33C4386B7AB580719BB9E60"/>
          </w:pPr>
          <w:r>
            <w:rPr>
              <w:rStyle w:val="placeholder1Char"/>
              <w:rFonts w:hint="eastAsia"/>
            </w:rPr>
            <w:t>____________</w:t>
          </w:r>
        </w:p>
      </w:docPartBody>
    </w:docPart>
    <w:docPart>
      <w:docPartPr>
        <w:name w:val="9932982B13C746BFAC1CD981456A0F92"/>
        <w:category>
          <w:name w:val="常规"/>
          <w:gallery w:val="placeholder"/>
        </w:category>
        <w:types>
          <w:type w:val="bbPlcHdr"/>
        </w:types>
        <w:behaviors>
          <w:behavior w:val="content"/>
        </w:behaviors>
        <w:guid w:val="{8540681E-33C0-4324-BE5E-5FF4E0462E4C}"/>
      </w:docPartPr>
      <w:docPartBody>
        <w:p w:rsidR="005F03CE" w:rsidRDefault="003C541B" w:rsidP="003C541B">
          <w:pPr>
            <w:pStyle w:val="9932982B13C746BFAC1CD981456A0F92"/>
          </w:pPr>
          <w:r>
            <w:rPr>
              <w:rStyle w:val="placeholder1Char"/>
              <w:rFonts w:hint="eastAsia"/>
            </w:rPr>
            <w:t>____________</w:t>
          </w:r>
        </w:p>
      </w:docPartBody>
    </w:docPart>
    <w:docPart>
      <w:docPartPr>
        <w:name w:val="84FD55011BEB41ED96AE876F03206A49"/>
        <w:category>
          <w:name w:val="常规"/>
          <w:gallery w:val="placeholder"/>
        </w:category>
        <w:types>
          <w:type w:val="bbPlcHdr"/>
        </w:types>
        <w:behaviors>
          <w:behavior w:val="content"/>
        </w:behaviors>
        <w:guid w:val="{5BC24729-C433-449B-93C9-2560C71BD2C5}"/>
      </w:docPartPr>
      <w:docPartBody>
        <w:p w:rsidR="005F03CE" w:rsidRDefault="003C541B" w:rsidP="003C541B">
          <w:pPr>
            <w:pStyle w:val="84FD55011BEB41ED96AE876F03206A49"/>
          </w:pPr>
          <w:r>
            <w:rPr>
              <w:rStyle w:val="placeholder1Char"/>
              <w:rFonts w:hint="eastAsia"/>
            </w:rPr>
            <w:t>____________</w:t>
          </w:r>
        </w:p>
      </w:docPartBody>
    </w:docPart>
    <w:docPart>
      <w:docPartPr>
        <w:name w:val="8952A25DE057490081FA9AD60CC35D21"/>
        <w:category>
          <w:name w:val="常规"/>
          <w:gallery w:val="placeholder"/>
        </w:category>
        <w:types>
          <w:type w:val="bbPlcHdr"/>
        </w:types>
        <w:behaviors>
          <w:behavior w:val="content"/>
        </w:behaviors>
        <w:guid w:val="{5560EF26-86DD-4BAC-969F-360B8676AB52}"/>
      </w:docPartPr>
      <w:docPartBody>
        <w:p w:rsidR="005F03CE" w:rsidRDefault="003C541B" w:rsidP="003C541B">
          <w:pPr>
            <w:pStyle w:val="8952A25DE057490081FA9AD60CC35D21"/>
          </w:pPr>
          <w:r w:rsidRPr="001168E3">
            <w:rPr>
              <w:rStyle w:val="placeholder1Char"/>
              <w:rFonts w:hint="eastAsia"/>
            </w:rPr>
            <w:t>___________</w:t>
          </w:r>
        </w:p>
      </w:docPartBody>
    </w:docPart>
    <w:docPart>
      <w:docPartPr>
        <w:name w:val="81AA6430AB2D4BA7B249C9EDB542568F"/>
        <w:category>
          <w:name w:val="常规"/>
          <w:gallery w:val="placeholder"/>
        </w:category>
        <w:types>
          <w:type w:val="bbPlcHdr"/>
        </w:types>
        <w:behaviors>
          <w:behavior w:val="content"/>
        </w:behaviors>
        <w:guid w:val="{907055EC-FC80-4B69-AA5C-CED6898F9A28}"/>
      </w:docPartPr>
      <w:docPartBody>
        <w:p w:rsidR="005F03CE" w:rsidRDefault="003C541B" w:rsidP="003C541B">
          <w:pPr>
            <w:pStyle w:val="81AA6430AB2D4BA7B249C9EDB542568F"/>
          </w:pPr>
          <w:r w:rsidRPr="001168E3">
            <w:rPr>
              <w:rStyle w:val="placeholder1Char"/>
              <w:rFonts w:hint="eastAsia"/>
            </w:rPr>
            <w:t>___________</w:t>
          </w:r>
        </w:p>
      </w:docPartBody>
    </w:docPart>
    <w:docPart>
      <w:docPartPr>
        <w:name w:val="4A84C3D1335E47A3B04087F12AB51980"/>
        <w:category>
          <w:name w:val="常规"/>
          <w:gallery w:val="placeholder"/>
        </w:category>
        <w:types>
          <w:type w:val="bbPlcHdr"/>
        </w:types>
        <w:behaviors>
          <w:behavior w:val="content"/>
        </w:behaviors>
        <w:guid w:val="{346051CB-9399-4DD8-BAD6-415EC10C2D1C}"/>
      </w:docPartPr>
      <w:docPartBody>
        <w:p w:rsidR="005F03CE" w:rsidRDefault="003C541B" w:rsidP="003C541B">
          <w:pPr>
            <w:pStyle w:val="4A84C3D1335E47A3B04087F12AB51980"/>
          </w:pPr>
          <w:r w:rsidRPr="001168E3">
            <w:rPr>
              <w:rStyle w:val="placeholder1Char"/>
              <w:rFonts w:hint="eastAsia"/>
            </w:rPr>
            <w:t>___________</w:t>
          </w:r>
        </w:p>
      </w:docPartBody>
    </w:docPart>
    <w:docPart>
      <w:docPartPr>
        <w:name w:val="9284EDD114F1462891AC5A3146C50D10"/>
        <w:category>
          <w:name w:val="常规"/>
          <w:gallery w:val="placeholder"/>
        </w:category>
        <w:types>
          <w:type w:val="bbPlcHdr"/>
        </w:types>
        <w:behaviors>
          <w:behavior w:val="content"/>
        </w:behaviors>
        <w:guid w:val="{983556AB-E82E-4C11-91E3-DD7B48BEEAC0}"/>
      </w:docPartPr>
      <w:docPartBody>
        <w:p w:rsidR="005F03CE" w:rsidRDefault="003C541B" w:rsidP="003C541B">
          <w:pPr>
            <w:pStyle w:val="9284EDD114F1462891AC5A3146C50D10"/>
          </w:pPr>
          <w:r>
            <w:rPr>
              <w:rStyle w:val="placeholder1Char"/>
              <w:rFonts w:hint="eastAsia"/>
            </w:rPr>
            <w:t>____________</w:t>
          </w:r>
        </w:p>
      </w:docPartBody>
    </w:docPart>
    <w:docPart>
      <w:docPartPr>
        <w:name w:val="3FD11E86729441108A7744BA1B26FCDD"/>
        <w:category>
          <w:name w:val="常规"/>
          <w:gallery w:val="placeholder"/>
        </w:category>
        <w:types>
          <w:type w:val="bbPlcHdr"/>
        </w:types>
        <w:behaviors>
          <w:behavior w:val="content"/>
        </w:behaviors>
        <w:guid w:val="{C280D0C2-08E3-4992-A779-88ACD54500BF}"/>
      </w:docPartPr>
      <w:docPartBody>
        <w:p w:rsidR="005F03CE" w:rsidRDefault="003C541B" w:rsidP="003C541B">
          <w:pPr>
            <w:pStyle w:val="3FD11E86729441108A7744BA1B26FCDD"/>
          </w:pPr>
          <w:r>
            <w:rPr>
              <w:rStyle w:val="placeholder1Char"/>
              <w:rFonts w:hint="eastAsia"/>
            </w:rPr>
            <w:t>____________</w:t>
          </w:r>
        </w:p>
      </w:docPartBody>
    </w:docPart>
    <w:docPart>
      <w:docPartPr>
        <w:name w:val="29CDA01AF6474ACB862B92828424019C"/>
        <w:category>
          <w:name w:val="常规"/>
          <w:gallery w:val="placeholder"/>
        </w:category>
        <w:types>
          <w:type w:val="bbPlcHdr"/>
        </w:types>
        <w:behaviors>
          <w:behavior w:val="content"/>
        </w:behaviors>
        <w:guid w:val="{A794D4B1-0333-4425-BE13-D82C69418513}"/>
      </w:docPartPr>
      <w:docPartBody>
        <w:p w:rsidR="005F03CE" w:rsidRDefault="003C541B" w:rsidP="003C541B">
          <w:pPr>
            <w:pStyle w:val="29CDA01AF6474ACB862B92828424019C"/>
          </w:pPr>
          <w:r>
            <w:rPr>
              <w:rStyle w:val="placeholder1Char"/>
              <w:rFonts w:hint="eastAsia"/>
            </w:rPr>
            <w:t>____________</w:t>
          </w:r>
        </w:p>
      </w:docPartBody>
    </w:docPart>
    <w:docPart>
      <w:docPartPr>
        <w:name w:val="24CD27DB51F643F7BEA584ED62157CC7"/>
        <w:category>
          <w:name w:val="常规"/>
          <w:gallery w:val="placeholder"/>
        </w:category>
        <w:types>
          <w:type w:val="bbPlcHdr"/>
        </w:types>
        <w:behaviors>
          <w:behavior w:val="content"/>
        </w:behaviors>
        <w:guid w:val="{FB90FAEA-365E-40FF-834D-9CBE0B2EE20C}"/>
      </w:docPartPr>
      <w:docPartBody>
        <w:p w:rsidR="005F03CE" w:rsidRDefault="003C541B" w:rsidP="003C541B">
          <w:pPr>
            <w:pStyle w:val="24CD27DB51F643F7BEA584ED62157CC7"/>
          </w:pPr>
          <w:r>
            <w:rPr>
              <w:rStyle w:val="placeholder1Char"/>
              <w:rFonts w:hint="eastAsia"/>
            </w:rPr>
            <w:t>____________</w:t>
          </w:r>
        </w:p>
      </w:docPartBody>
    </w:docPart>
    <w:docPart>
      <w:docPartPr>
        <w:name w:val="D47BED2C020742DC8AE110729331E4ED"/>
        <w:category>
          <w:name w:val="常规"/>
          <w:gallery w:val="placeholder"/>
        </w:category>
        <w:types>
          <w:type w:val="bbPlcHdr"/>
        </w:types>
        <w:behaviors>
          <w:behavior w:val="content"/>
        </w:behaviors>
        <w:guid w:val="{D1BAA152-B6EE-4AB9-81AB-5A614D421249}"/>
      </w:docPartPr>
      <w:docPartBody>
        <w:p w:rsidR="005F03CE" w:rsidRDefault="003C541B" w:rsidP="003C541B">
          <w:pPr>
            <w:pStyle w:val="D47BED2C020742DC8AE110729331E4ED"/>
          </w:pPr>
          <w:r>
            <w:rPr>
              <w:rStyle w:val="placeholder1Char"/>
              <w:rFonts w:hint="eastAsia"/>
            </w:rPr>
            <w:t>____________</w:t>
          </w:r>
        </w:p>
      </w:docPartBody>
    </w:docPart>
    <w:docPart>
      <w:docPartPr>
        <w:name w:val="6B872D03F6084C2E98318382BA07D090"/>
        <w:category>
          <w:name w:val="常规"/>
          <w:gallery w:val="placeholder"/>
        </w:category>
        <w:types>
          <w:type w:val="bbPlcHdr"/>
        </w:types>
        <w:behaviors>
          <w:behavior w:val="content"/>
        </w:behaviors>
        <w:guid w:val="{51404EC1-B1E9-40C3-AC9A-1F3B8EA86314}"/>
      </w:docPartPr>
      <w:docPartBody>
        <w:p w:rsidR="005F03CE" w:rsidRDefault="003C541B" w:rsidP="003C541B">
          <w:pPr>
            <w:pStyle w:val="6B872D03F6084C2E98318382BA07D090"/>
          </w:pPr>
          <w:r>
            <w:rPr>
              <w:rStyle w:val="placeholder1Char"/>
              <w:rFonts w:hint="eastAsia"/>
            </w:rPr>
            <w:t>____________</w:t>
          </w:r>
        </w:p>
      </w:docPartBody>
    </w:docPart>
    <w:docPart>
      <w:docPartPr>
        <w:name w:val="7C531A04CB0B4A2792291F7F8B98C189"/>
        <w:category>
          <w:name w:val="常规"/>
          <w:gallery w:val="placeholder"/>
        </w:category>
        <w:types>
          <w:type w:val="bbPlcHdr"/>
        </w:types>
        <w:behaviors>
          <w:behavior w:val="content"/>
        </w:behaviors>
        <w:guid w:val="{73BC5C29-1965-4DAD-86DF-18DCA9674DCD}"/>
      </w:docPartPr>
      <w:docPartBody>
        <w:p w:rsidR="005F03CE" w:rsidRDefault="003C541B" w:rsidP="003C541B">
          <w:pPr>
            <w:pStyle w:val="7C531A04CB0B4A2792291F7F8B98C189"/>
          </w:pPr>
          <w:r>
            <w:rPr>
              <w:rStyle w:val="placeholder1Char"/>
              <w:rFonts w:hint="eastAsia"/>
            </w:rPr>
            <w:t>____________</w:t>
          </w:r>
        </w:p>
      </w:docPartBody>
    </w:docPart>
    <w:docPart>
      <w:docPartPr>
        <w:name w:val="521E8617F40146AF808B319E9BB0DB45"/>
        <w:category>
          <w:name w:val="常规"/>
          <w:gallery w:val="placeholder"/>
        </w:category>
        <w:types>
          <w:type w:val="bbPlcHdr"/>
        </w:types>
        <w:behaviors>
          <w:behavior w:val="content"/>
        </w:behaviors>
        <w:guid w:val="{FE29CE87-CF04-4F85-BC71-A7D3AC0C28A1}"/>
      </w:docPartPr>
      <w:docPartBody>
        <w:p w:rsidR="005F03CE" w:rsidRDefault="003C541B" w:rsidP="003C541B">
          <w:pPr>
            <w:pStyle w:val="521E8617F40146AF808B319E9BB0DB45"/>
          </w:pPr>
          <w:r>
            <w:rPr>
              <w:rStyle w:val="placeholder1Char"/>
              <w:rFonts w:hint="eastAsia"/>
            </w:rPr>
            <w:t>____________</w:t>
          </w:r>
        </w:p>
      </w:docPartBody>
    </w:docPart>
    <w:docPart>
      <w:docPartPr>
        <w:name w:val="2FF2B54C00C0486CBB70D48F45C9D570"/>
        <w:category>
          <w:name w:val="常规"/>
          <w:gallery w:val="placeholder"/>
        </w:category>
        <w:types>
          <w:type w:val="bbPlcHdr"/>
        </w:types>
        <w:behaviors>
          <w:behavior w:val="content"/>
        </w:behaviors>
        <w:guid w:val="{B58DC53B-4790-47B5-B3C1-0E5C1FCB48BB}"/>
      </w:docPartPr>
      <w:docPartBody>
        <w:p w:rsidR="005F03CE" w:rsidRDefault="003C541B" w:rsidP="003C541B">
          <w:pPr>
            <w:pStyle w:val="2FF2B54C00C0486CBB70D48F45C9D570"/>
          </w:pPr>
          <w:r>
            <w:rPr>
              <w:rStyle w:val="placeholder1Char"/>
              <w:rFonts w:hint="eastAsia"/>
            </w:rPr>
            <w:t>____________</w:t>
          </w:r>
        </w:p>
      </w:docPartBody>
    </w:docPart>
    <w:docPart>
      <w:docPartPr>
        <w:name w:val="0568D704E1664DE6A640189A9DEE3655"/>
        <w:category>
          <w:name w:val="常规"/>
          <w:gallery w:val="placeholder"/>
        </w:category>
        <w:types>
          <w:type w:val="bbPlcHdr"/>
        </w:types>
        <w:behaviors>
          <w:behavior w:val="content"/>
        </w:behaviors>
        <w:guid w:val="{133DBEBD-1AC4-427F-8F99-290D78BBEEE5}"/>
      </w:docPartPr>
      <w:docPartBody>
        <w:p w:rsidR="005F03CE" w:rsidRDefault="003C541B" w:rsidP="003C541B">
          <w:pPr>
            <w:pStyle w:val="0568D704E1664DE6A640189A9DEE3655"/>
          </w:pPr>
          <w:r>
            <w:rPr>
              <w:rStyle w:val="placeholder1Char"/>
              <w:rFonts w:hint="eastAsia"/>
            </w:rPr>
            <w:t>____________</w:t>
          </w:r>
        </w:p>
      </w:docPartBody>
    </w:docPart>
    <w:docPart>
      <w:docPartPr>
        <w:name w:val="630B556F3A934E3FA240ADF90E522864"/>
        <w:category>
          <w:name w:val="常规"/>
          <w:gallery w:val="placeholder"/>
        </w:category>
        <w:types>
          <w:type w:val="bbPlcHdr"/>
        </w:types>
        <w:behaviors>
          <w:behavior w:val="content"/>
        </w:behaviors>
        <w:guid w:val="{CF1D3696-04B6-4E1C-8CA0-287A044C361F}"/>
      </w:docPartPr>
      <w:docPartBody>
        <w:p w:rsidR="005F03CE" w:rsidRDefault="003C541B" w:rsidP="003C541B">
          <w:pPr>
            <w:pStyle w:val="630B556F3A934E3FA240ADF90E522864"/>
          </w:pPr>
          <w:r>
            <w:rPr>
              <w:rStyle w:val="placeholder1Char"/>
              <w:rFonts w:hint="eastAsia"/>
            </w:rPr>
            <w:t>____________</w:t>
          </w:r>
        </w:p>
      </w:docPartBody>
    </w:docPart>
    <w:docPart>
      <w:docPartPr>
        <w:name w:val="50EA9D6190CE45C8999919FB6584A2F4"/>
        <w:category>
          <w:name w:val="常规"/>
          <w:gallery w:val="placeholder"/>
        </w:category>
        <w:types>
          <w:type w:val="bbPlcHdr"/>
        </w:types>
        <w:behaviors>
          <w:behavior w:val="content"/>
        </w:behaviors>
        <w:guid w:val="{FE03BF99-DC08-42E4-BAC1-6075E2DF5EC8}"/>
      </w:docPartPr>
      <w:docPartBody>
        <w:p w:rsidR="005F03CE" w:rsidRDefault="003C541B" w:rsidP="003C541B">
          <w:pPr>
            <w:pStyle w:val="50EA9D6190CE45C8999919FB6584A2F4"/>
          </w:pPr>
          <w:r>
            <w:rPr>
              <w:rStyle w:val="placeholder1Char"/>
              <w:rFonts w:hint="eastAsia"/>
            </w:rPr>
            <w:t>____________</w:t>
          </w:r>
        </w:p>
      </w:docPartBody>
    </w:docPart>
    <w:docPart>
      <w:docPartPr>
        <w:name w:val="E0FE2FBC827849E08720EEF8B57A2B38"/>
        <w:category>
          <w:name w:val="常规"/>
          <w:gallery w:val="placeholder"/>
        </w:category>
        <w:types>
          <w:type w:val="bbPlcHdr"/>
        </w:types>
        <w:behaviors>
          <w:behavior w:val="content"/>
        </w:behaviors>
        <w:guid w:val="{5C357B4A-3CFA-45A4-97E7-8A22FE9ADB2D}"/>
      </w:docPartPr>
      <w:docPartBody>
        <w:p w:rsidR="005F03CE" w:rsidRDefault="003C541B" w:rsidP="003C541B">
          <w:pPr>
            <w:pStyle w:val="E0FE2FBC827849E08720EEF8B57A2B38"/>
          </w:pPr>
          <w:r>
            <w:rPr>
              <w:rStyle w:val="placeholder1Char"/>
              <w:rFonts w:hint="eastAsia"/>
            </w:rPr>
            <w:t>____________</w:t>
          </w:r>
        </w:p>
      </w:docPartBody>
    </w:docPart>
    <w:docPart>
      <w:docPartPr>
        <w:name w:val="3EC08936ECED4BC1915D22E29FFAD1F4"/>
        <w:category>
          <w:name w:val="常规"/>
          <w:gallery w:val="placeholder"/>
        </w:category>
        <w:types>
          <w:type w:val="bbPlcHdr"/>
        </w:types>
        <w:behaviors>
          <w:behavior w:val="content"/>
        </w:behaviors>
        <w:guid w:val="{88523598-90A2-4EDD-B748-F49927805555}"/>
      </w:docPartPr>
      <w:docPartBody>
        <w:p w:rsidR="005F03CE" w:rsidRDefault="003C541B" w:rsidP="003C541B">
          <w:pPr>
            <w:pStyle w:val="3EC08936ECED4BC1915D22E29FFAD1F4"/>
          </w:pPr>
          <w:r>
            <w:rPr>
              <w:rStyle w:val="placeholder1Char"/>
              <w:rFonts w:hint="eastAsia"/>
            </w:rPr>
            <w:t>____________</w:t>
          </w:r>
        </w:p>
      </w:docPartBody>
    </w:docPart>
    <w:docPart>
      <w:docPartPr>
        <w:name w:val="90BC2ADE44D64D36B2C2D944CF2D8B74"/>
        <w:category>
          <w:name w:val="常规"/>
          <w:gallery w:val="placeholder"/>
        </w:category>
        <w:types>
          <w:type w:val="bbPlcHdr"/>
        </w:types>
        <w:behaviors>
          <w:behavior w:val="content"/>
        </w:behaviors>
        <w:guid w:val="{13E74C63-BD34-4133-87C3-4C0B49F4DEEE}"/>
      </w:docPartPr>
      <w:docPartBody>
        <w:p w:rsidR="005F03CE" w:rsidRDefault="003C541B" w:rsidP="003C541B">
          <w:pPr>
            <w:pStyle w:val="90BC2ADE44D64D36B2C2D944CF2D8B74"/>
          </w:pPr>
          <w:r>
            <w:rPr>
              <w:rStyle w:val="placeholder1Char"/>
              <w:rFonts w:hint="eastAsia"/>
            </w:rPr>
            <w:t>____________</w:t>
          </w:r>
        </w:p>
      </w:docPartBody>
    </w:docPart>
    <w:docPart>
      <w:docPartPr>
        <w:name w:val="13251416C9284239800AF1C150B861D8"/>
        <w:category>
          <w:name w:val="常规"/>
          <w:gallery w:val="placeholder"/>
        </w:category>
        <w:types>
          <w:type w:val="bbPlcHdr"/>
        </w:types>
        <w:behaviors>
          <w:behavior w:val="content"/>
        </w:behaviors>
        <w:guid w:val="{DFFCA56F-C8DF-4730-B54B-ED500EB107F6}"/>
      </w:docPartPr>
      <w:docPartBody>
        <w:p w:rsidR="005F03CE" w:rsidRDefault="003C541B" w:rsidP="003C541B">
          <w:pPr>
            <w:pStyle w:val="13251416C9284239800AF1C150B861D8"/>
          </w:pPr>
          <w:r>
            <w:rPr>
              <w:rStyle w:val="placeholder1Char"/>
              <w:rFonts w:hint="eastAsia"/>
            </w:rPr>
            <w:t>____________</w:t>
          </w:r>
        </w:p>
      </w:docPartBody>
    </w:docPart>
    <w:docPart>
      <w:docPartPr>
        <w:name w:val="80FB297660BF42B29B01B896316FEF05"/>
        <w:category>
          <w:name w:val="常规"/>
          <w:gallery w:val="placeholder"/>
        </w:category>
        <w:types>
          <w:type w:val="bbPlcHdr"/>
        </w:types>
        <w:behaviors>
          <w:behavior w:val="content"/>
        </w:behaviors>
        <w:guid w:val="{3C65A933-2F33-41F7-AFD7-3ABC1EE7289F}"/>
      </w:docPartPr>
      <w:docPartBody>
        <w:p w:rsidR="005F03CE" w:rsidRDefault="003C541B" w:rsidP="003C541B">
          <w:pPr>
            <w:pStyle w:val="80FB297660BF42B29B01B896316FEF05"/>
          </w:pPr>
          <w:r>
            <w:rPr>
              <w:rStyle w:val="placeholder1Char"/>
              <w:rFonts w:hint="eastAsia"/>
            </w:rPr>
            <w:t>____________</w:t>
          </w:r>
        </w:p>
      </w:docPartBody>
    </w:docPart>
    <w:docPart>
      <w:docPartPr>
        <w:name w:val="4A3EBFAE16D846E59B40BB6DA15F0083"/>
        <w:category>
          <w:name w:val="常规"/>
          <w:gallery w:val="placeholder"/>
        </w:category>
        <w:types>
          <w:type w:val="bbPlcHdr"/>
        </w:types>
        <w:behaviors>
          <w:behavior w:val="content"/>
        </w:behaviors>
        <w:guid w:val="{B25B82EA-2986-41EA-8E0C-5EAF9B3F5BD8}"/>
      </w:docPartPr>
      <w:docPartBody>
        <w:p w:rsidR="005F03CE" w:rsidRDefault="003C541B" w:rsidP="003C541B">
          <w:pPr>
            <w:pStyle w:val="4A3EBFAE16D846E59B40BB6DA15F0083"/>
          </w:pPr>
          <w:r>
            <w:rPr>
              <w:rStyle w:val="placeholder1Char"/>
              <w:rFonts w:hint="eastAsia"/>
            </w:rPr>
            <w:t>____________</w:t>
          </w:r>
        </w:p>
      </w:docPartBody>
    </w:docPart>
    <w:docPart>
      <w:docPartPr>
        <w:name w:val="702DD57BC02A44E2B95E91C43C6817C5"/>
        <w:category>
          <w:name w:val="常规"/>
          <w:gallery w:val="placeholder"/>
        </w:category>
        <w:types>
          <w:type w:val="bbPlcHdr"/>
        </w:types>
        <w:behaviors>
          <w:behavior w:val="content"/>
        </w:behaviors>
        <w:guid w:val="{FBC9C5A8-ECDB-4C1C-B4C8-3DFE04AD4692}"/>
      </w:docPartPr>
      <w:docPartBody>
        <w:p w:rsidR="005F03CE" w:rsidRDefault="003C541B" w:rsidP="003C541B">
          <w:pPr>
            <w:pStyle w:val="702DD57BC02A44E2B95E91C43C6817C5"/>
          </w:pPr>
          <w:r>
            <w:rPr>
              <w:rStyle w:val="placeholder1Char"/>
              <w:rFonts w:hint="eastAsia"/>
            </w:rPr>
            <w:t>____________</w:t>
          </w:r>
        </w:p>
      </w:docPartBody>
    </w:docPart>
    <w:docPart>
      <w:docPartPr>
        <w:name w:val="939248A126D2421E948853AD1A1124C1"/>
        <w:category>
          <w:name w:val="常规"/>
          <w:gallery w:val="placeholder"/>
        </w:category>
        <w:types>
          <w:type w:val="bbPlcHdr"/>
        </w:types>
        <w:behaviors>
          <w:behavior w:val="content"/>
        </w:behaviors>
        <w:guid w:val="{EC967B12-FE05-4DC3-A079-357DB5E7CB83}"/>
      </w:docPartPr>
      <w:docPartBody>
        <w:p w:rsidR="005F03CE" w:rsidRDefault="003C541B" w:rsidP="003C541B">
          <w:pPr>
            <w:pStyle w:val="939248A126D2421E948853AD1A1124C1"/>
          </w:pPr>
          <w:r>
            <w:rPr>
              <w:rStyle w:val="placeholder1Char"/>
              <w:rFonts w:hint="eastAsia"/>
            </w:rPr>
            <w:t>____________</w:t>
          </w:r>
        </w:p>
      </w:docPartBody>
    </w:docPart>
    <w:docPart>
      <w:docPartPr>
        <w:name w:val="F99E296CAD174395AB3643A75B35CD1F"/>
        <w:category>
          <w:name w:val="常规"/>
          <w:gallery w:val="placeholder"/>
        </w:category>
        <w:types>
          <w:type w:val="bbPlcHdr"/>
        </w:types>
        <w:behaviors>
          <w:behavior w:val="content"/>
        </w:behaviors>
        <w:guid w:val="{AFE47E01-367D-46DA-AC45-551028F17E28}"/>
      </w:docPartPr>
      <w:docPartBody>
        <w:p w:rsidR="005F03CE" w:rsidRDefault="003C541B" w:rsidP="003C541B">
          <w:pPr>
            <w:pStyle w:val="F99E296CAD174395AB3643A75B35CD1F"/>
          </w:pPr>
          <w:r>
            <w:rPr>
              <w:rStyle w:val="placeholder1Char"/>
              <w:rFonts w:hint="eastAsia"/>
            </w:rPr>
            <w:t>____________</w:t>
          </w:r>
        </w:p>
      </w:docPartBody>
    </w:docPart>
    <w:docPart>
      <w:docPartPr>
        <w:name w:val="149B2FB4E4E9446FAF9DE71CCAED67CB"/>
        <w:category>
          <w:name w:val="常规"/>
          <w:gallery w:val="placeholder"/>
        </w:category>
        <w:types>
          <w:type w:val="bbPlcHdr"/>
        </w:types>
        <w:behaviors>
          <w:behavior w:val="content"/>
        </w:behaviors>
        <w:guid w:val="{2BB8987D-BE24-4737-991B-91EC41BB6782}"/>
      </w:docPartPr>
      <w:docPartBody>
        <w:p w:rsidR="005F03CE" w:rsidRDefault="003C541B" w:rsidP="003C541B">
          <w:pPr>
            <w:pStyle w:val="149B2FB4E4E9446FAF9DE71CCAED67CB"/>
          </w:pPr>
          <w:r>
            <w:rPr>
              <w:rStyle w:val="placeholder1Char"/>
              <w:rFonts w:hint="eastAsia"/>
            </w:rPr>
            <w:t>____________</w:t>
          </w:r>
        </w:p>
      </w:docPartBody>
    </w:docPart>
    <w:docPart>
      <w:docPartPr>
        <w:name w:val="FB047497A68044FD93C3145414EE4506"/>
        <w:category>
          <w:name w:val="常规"/>
          <w:gallery w:val="placeholder"/>
        </w:category>
        <w:types>
          <w:type w:val="bbPlcHdr"/>
        </w:types>
        <w:behaviors>
          <w:behavior w:val="content"/>
        </w:behaviors>
        <w:guid w:val="{364F50D4-7F9B-4E42-86EC-781C4A7F5F11}"/>
      </w:docPartPr>
      <w:docPartBody>
        <w:p w:rsidR="005F03CE" w:rsidRDefault="003C541B" w:rsidP="003C541B">
          <w:pPr>
            <w:pStyle w:val="FB047497A68044FD93C3145414EE4506"/>
          </w:pPr>
          <w:r>
            <w:rPr>
              <w:rStyle w:val="placeholder1Char"/>
              <w:rFonts w:hint="eastAsia"/>
            </w:rPr>
            <w:t>____________</w:t>
          </w:r>
        </w:p>
      </w:docPartBody>
    </w:docPart>
    <w:docPart>
      <w:docPartPr>
        <w:name w:val="321854700E864A5B819BAE488390AF30"/>
        <w:category>
          <w:name w:val="常规"/>
          <w:gallery w:val="placeholder"/>
        </w:category>
        <w:types>
          <w:type w:val="bbPlcHdr"/>
        </w:types>
        <w:behaviors>
          <w:behavior w:val="content"/>
        </w:behaviors>
        <w:guid w:val="{1A947B1D-A82D-4892-BE6C-8CC6A3988C86}"/>
      </w:docPartPr>
      <w:docPartBody>
        <w:p w:rsidR="005F03CE" w:rsidRDefault="003C541B" w:rsidP="003C541B">
          <w:pPr>
            <w:pStyle w:val="321854700E864A5B819BAE488390AF30"/>
          </w:pPr>
          <w:r>
            <w:rPr>
              <w:rStyle w:val="placeholder1Char"/>
              <w:rFonts w:hint="eastAsia"/>
            </w:rPr>
            <w:t>____________</w:t>
          </w:r>
        </w:p>
      </w:docPartBody>
    </w:docPart>
    <w:docPart>
      <w:docPartPr>
        <w:name w:val="16DC20D864754A838B84940DCDC5F974"/>
        <w:category>
          <w:name w:val="常规"/>
          <w:gallery w:val="placeholder"/>
        </w:category>
        <w:types>
          <w:type w:val="bbPlcHdr"/>
        </w:types>
        <w:behaviors>
          <w:behavior w:val="content"/>
        </w:behaviors>
        <w:guid w:val="{898F5E6C-934F-49B0-8661-95B7FB8D987F}"/>
      </w:docPartPr>
      <w:docPartBody>
        <w:p w:rsidR="005F03CE" w:rsidRDefault="003C541B" w:rsidP="003C541B">
          <w:pPr>
            <w:pStyle w:val="16DC20D864754A838B84940DCDC5F974"/>
          </w:pPr>
          <w:r>
            <w:rPr>
              <w:rStyle w:val="placeholder1Char"/>
              <w:rFonts w:hint="eastAsia"/>
            </w:rPr>
            <w:t>____________</w:t>
          </w:r>
        </w:p>
      </w:docPartBody>
    </w:docPart>
    <w:docPart>
      <w:docPartPr>
        <w:name w:val="59DF395C0C4C410FB7B7CA74D0D38FF5"/>
        <w:category>
          <w:name w:val="常规"/>
          <w:gallery w:val="placeholder"/>
        </w:category>
        <w:types>
          <w:type w:val="bbPlcHdr"/>
        </w:types>
        <w:behaviors>
          <w:behavior w:val="content"/>
        </w:behaviors>
        <w:guid w:val="{1AEB3971-66F6-42BD-800E-F8CDCAE3BF45}"/>
      </w:docPartPr>
      <w:docPartBody>
        <w:p w:rsidR="005F03CE" w:rsidRDefault="003C541B" w:rsidP="003C541B">
          <w:pPr>
            <w:pStyle w:val="59DF395C0C4C410FB7B7CA74D0D38FF5"/>
          </w:pPr>
          <w:r>
            <w:rPr>
              <w:rStyle w:val="placeholder1Char"/>
              <w:rFonts w:hint="eastAsia"/>
            </w:rPr>
            <w:t>____________</w:t>
          </w:r>
        </w:p>
      </w:docPartBody>
    </w:docPart>
    <w:docPart>
      <w:docPartPr>
        <w:name w:val="1C0695CFDCC64207BC6C855C5DA2352B"/>
        <w:category>
          <w:name w:val="常规"/>
          <w:gallery w:val="placeholder"/>
        </w:category>
        <w:types>
          <w:type w:val="bbPlcHdr"/>
        </w:types>
        <w:behaviors>
          <w:behavior w:val="content"/>
        </w:behaviors>
        <w:guid w:val="{336A9DFC-A4D1-495A-9FA8-D12971AE146B}"/>
      </w:docPartPr>
      <w:docPartBody>
        <w:p w:rsidR="005F03CE" w:rsidRDefault="003C541B" w:rsidP="003C541B">
          <w:pPr>
            <w:pStyle w:val="1C0695CFDCC64207BC6C855C5DA2352B"/>
          </w:pPr>
          <w:r>
            <w:rPr>
              <w:rStyle w:val="placeholder1Char"/>
              <w:rFonts w:hint="eastAsia"/>
            </w:rPr>
            <w:t>____________</w:t>
          </w:r>
        </w:p>
      </w:docPartBody>
    </w:docPart>
    <w:docPart>
      <w:docPartPr>
        <w:name w:val="1AC2A63F80114960B4A8D2BA56FB8FBA"/>
        <w:category>
          <w:name w:val="常规"/>
          <w:gallery w:val="placeholder"/>
        </w:category>
        <w:types>
          <w:type w:val="bbPlcHdr"/>
        </w:types>
        <w:behaviors>
          <w:behavior w:val="content"/>
        </w:behaviors>
        <w:guid w:val="{589BDDB0-E65B-4AF3-BA98-B535F01428D9}"/>
      </w:docPartPr>
      <w:docPartBody>
        <w:p w:rsidR="005F03CE" w:rsidRDefault="003C541B" w:rsidP="003C541B">
          <w:pPr>
            <w:pStyle w:val="1AC2A63F80114960B4A8D2BA56FB8FBA"/>
          </w:pPr>
          <w:r>
            <w:rPr>
              <w:rStyle w:val="placeholder1Char"/>
              <w:rFonts w:hint="eastAsia"/>
            </w:rPr>
            <w:t>____________</w:t>
          </w:r>
        </w:p>
      </w:docPartBody>
    </w:docPart>
    <w:docPart>
      <w:docPartPr>
        <w:name w:val="E58720A44E844E8EA052967D539F04EC"/>
        <w:category>
          <w:name w:val="常规"/>
          <w:gallery w:val="placeholder"/>
        </w:category>
        <w:types>
          <w:type w:val="bbPlcHdr"/>
        </w:types>
        <w:behaviors>
          <w:behavior w:val="content"/>
        </w:behaviors>
        <w:guid w:val="{D6C1BDDF-7813-40EB-92DA-69D34D4035E2}"/>
      </w:docPartPr>
      <w:docPartBody>
        <w:p w:rsidR="005F03CE" w:rsidRDefault="003C541B" w:rsidP="003C541B">
          <w:pPr>
            <w:pStyle w:val="E58720A44E844E8EA052967D539F04EC"/>
          </w:pPr>
          <w:r>
            <w:rPr>
              <w:rStyle w:val="placeholder1Char"/>
              <w:rFonts w:hint="eastAsia"/>
            </w:rPr>
            <w:t>____________</w:t>
          </w:r>
        </w:p>
      </w:docPartBody>
    </w:docPart>
    <w:docPart>
      <w:docPartPr>
        <w:name w:val="95DC3171F28542C880B4C2E8E2DC9947"/>
        <w:category>
          <w:name w:val="常规"/>
          <w:gallery w:val="placeholder"/>
        </w:category>
        <w:types>
          <w:type w:val="bbPlcHdr"/>
        </w:types>
        <w:behaviors>
          <w:behavior w:val="content"/>
        </w:behaviors>
        <w:guid w:val="{12635344-8EF3-466F-AEC4-0221434A5556}"/>
      </w:docPartPr>
      <w:docPartBody>
        <w:p w:rsidR="005F03CE" w:rsidRDefault="003C541B" w:rsidP="003C541B">
          <w:pPr>
            <w:pStyle w:val="95DC3171F28542C880B4C2E8E2DC9947"/>
          </w:pPr>
          <w:r>
            <w:rPr>
              <w:rStyle w:val="placeholder1Char"/>
              <w:rFonts w:hint="eastAsia"/>
            </w:rPr>
            <w:t>____________</w:t>
          </w:r>
        </w:p>
      </w:docPartBody>
    </w:docPart>
    <w:docPart>
      <w:docPartPr>
        <w:name w:val="0377E566DC3F4A1CBCBCC5B0F6A79C2A"/>
        <w:category>
          <w:name w:val="常规"/>
          <w:gallery w:val="placeholder"/>
        </w:category>
        <w:types>
          <w:type w:val="bbPlcHdr"/>
        </w:types>
        <w:behaviors>
          <w:behavior w:val="content"/>
        </w:behaviors>
        <w:guid w:val="{C3A25A15-8BA1-4C9E-B536-5B48E5745234}"/>
      </w:docPartPr>
      <w:docPartBody>
        <w:p w:rsidR="005F03CE" w:rsidRDefault="003C541B" w:rsidP="003C541B">
          <w:pPr>
            <w:pStyle w:val="0377E566DC3F4A1CBCBCC5B0F6A79C2A"/>
          </w:pPr>
          <w:r>
            <w:rPr>
              <w:rStyle w:val="placeholder1Char"/>
              <w:rFonts w:hint="eastAsia"/>
            </w:rPr>
            <w:t>____________</w:t>
          </w:r>
        </w:p>
      </w:docPartBody>
    </w:docPart>
    <w:docPart>
      <w:docPartPr>
        <w:name w:val="2E8B47E85C7C48C080D7ACC7A4303807"/>
        <w:category>
          <w:name w:val="常规"/>
          <w:gallery w:val="placeholder"/>
        </w:category>
        <w:types>
          <w:type w:val="bbPlcHdr"/>
        </w:types>
        <w:behaviors>
          <w:behavior w:val="content"/>
        </w:behaviors>
        <w:guid w:val="{A17C8456-76E0-414D-B9BB-B61923B632DC}"/>
      </w:docPartPr>
      <w:docPartBody>
        <w:p w:rsidR="005F03CE" w:rsidRDefault="003C541B" w:rsidP="003C541B">
          <w:pPr>
            <w:pStyle w:val="2E8B47E85C7C48C080D7ACC7A4303807"/>
          </w:pPr>
          <w:r>
            <w:rPr>
              <w:rStyle w:val="placeholder1Char"/>
              <w:rFonts w:hint="eastAsia"/>
            </w:rPr>
            <w:t>____________</w:t>
          </w:r>
        </w:p>
      </w:docPartBody>
    </w:docPart>
    <w:docPart>
      <w:docPartPr>
        <w:name w:val="7E84BC119DC746CEB549B8F0F423654D"/>
        <w:category>
          <w:name w:val="常规"/>
          <w:gallery w:val="placeholder"/>
        </w:category>
        <w:types>
          <w:type w:val="bbPlcHdr"/>
        </w:types>
        <w:behaviors>
          <w:behavior w:val="content"/>
        </w:behaviors>
        <w:guid w:val="{BEA468AA-4F95-4252-818A-1786FB2ECDB5}"/>
      </w:docPartPr>
      <w:docPartBody>
        <w:p w:rsidR="005F03CE" w:rsidRDefault="003C541B" w:rsidP="003C541B">
          <w:pPr>
            <w:pStyle w:val="7E84BC119DC746CEB549B8F0F423654D"/>
          </w:pPr>
          <w:r>
            <w:rPr>
              <w:rStyle w:val="placeholder1Char"/>
              <w:rFonts w:hint="eastAsia"/>
            </w:rPr>
            <w:t>____________</w:t>
          </w:r>
        </w:p>
      </w:docPartBody>
    </w:docPart>
    <w:docPart>
      <w:docPartPr>
        <w:name w:val="D69576952EE249E0967FD081CDD0618C"/>
        <w:category>
          <w:name w:val="常规"/>
          <w:gallery w:val="placeholder"/>
        </w:category>
        <w:types>
          <w:type w:val="bbPlcHdr"/>
        </w:types>
        <w:behaviors>
          <w:behavior w:val="content"/>
        </w:behaviors>
        <w:guid w:val="{26CD9748-1DB0-4CAB-9A07-8C0DD53D95EA}"/>
      </w:docPartPr>
      <w:docPartBody>
        <w:p w:rsidR="005F03CE" w:rsidRDefault="003C541B" w:rsidP="003C541B">
          <w:pPr>
            <w:pStyle w:val="D69576952EE249E0967FD081CDD0618C"/>
          </w:pPr>
          <w:r>
            <w:rPr>
              <w:rStyle w:val="placeholder1Char"/>
              <w:rFonts w:hint="eastAsia"/>
            </w:rPr>
            <w:t>____________</w:t>
          </w:r>
        </w:p>
      </w:docPartBody>
    </w:docPart>
    <w:docPart>
      <w:docPartPr>
        <w:name w:val="8CB4E57CE8EB4A47B3C82F8FA3CCFE11"/>
        <w:category>
          <w:name w:val="常规"/>
          <w:gallery w:val="placeholder"/>
        </w:category>
        <w:types>
          <w:type w:val="bbPlcHdr"/>
        </w:types>
        <w:behaviors>
          <w:behavior w:val="content"/>
        </w:behaviors>
        <w:guid w:val="{FCC9EE49-5A17-4EAF-8175-D49E5374404F}"/>
      </w:docPartPr>
      <w:docPartBody>
        <w:p w:rsidR="005F03CE" w:rsidRDefault="003C541B" w:rsidP="003C541B">
          <w:pPr>
            <w:pStyle w:val="8CB4E57CE8EB4A47B3C82F8FA3CCFE11"/>
          </w:pPr>
          <w:r>
            <w:rPr>
              <w:rStyle w:val="placeholder1Char"/>
              <w:rFonts w:hint="eastAsia"/>
            </w:rPr>
            <w:t>____________</w:t>
          </w:r>
        </w:p>
      </w:docPartBody>
    </w:docPart>
    <w:docPart>
      <w:docPartPr>
        <w:name w:val="09D53551FCBB4499914BEE03F8539D16"/>
        <w:category>
          <w:name w:val="常规"/>
          <w:gallery w:val="placeholder"/>
        </w:category>
        <w:types>
          <w:type w:val="bbPlcHdr"/>
        </w:types>
        <w:behaviors>
          <w:behavior w:val="content"/>
        </w:behaviors>
        <w:guid w:val="{22500A48-ED39-4779-A589-26D3155D7441}"/>
      </w:docPartPr>
      <w:docPartBody>
        <w:p w:rsidR="005F03CE" w:rsidRDefault="003C541B" w:rsidP="003C541B">
          <w:pPr>
            <w:pStyle w:val="09D53551FCBB4499914BEE03F8539D16"/>
          </w:pPr>
          <w:r>
            <w:rPr>
              <w:rStyle w:val="placeholder1Char"/>
              <w:rFonts w:hint="eastAsia"/>
            </w:rPr>
            <w:t>____________</w:t>
          </w:r>
        </w:p>
      </w:docPartBody>
    </w:docPart>
    <w:docPart>
      <w:docPartPr>
        <w:name w:val="319FEE47061E485FA2555EEA801AAD1F"/>
        <w:category>
          <w:name w:val="常规"/>
          <w:gallery w:val="placeholder"/>
        </w:category>
        <w:types>
          <w:type w:val="bbPlcHdr"/>
        </w:types>
        <w:behaviors>
          <w:behavior w:val="content"/>
        </w:behaviors>
        <w:guid w:val="{8DEEB7DB-FDA8-4BA3-B873-FF09C575C839}"/>
      </w:docPartPr>
      <w:docPartBody>
        <w:p w:rsidR="005F03CE" w:rsidRDefault="003C541B" w:rsidP="003C541B">
          <w:pPr>
            <w:pStyle w:val="319FEE47061E485FA2555EEA801AAD1F"/>
          </w:pPr>
          <w:r>
            <w:rPr>
              <w:rStyle w:val="placeholder1Char"/>
              <w:rFonts w:hint="eastAsia"/>
            </w:rPr>
            <w:t>____________</w:t>
          </w:r>
        </w:p>
      </w:docPartBody>
    </w:docPart>
    <w:docPart>
      <w:docPartPr>
        <w:name w:val="E59BAA3DC14A46A3A859F69B60984BD3"/>
        <w:category>
          <w:name w:val="常规"/>
          <w:gallery w:val="placeholder"/>
        </w:category>
        <w:types>
          <w:type w:val="bbPlcHdr"/>
        </w:types>
        <w:behaviors>
          <w:behavior w:val="content"/>
        </w:behaviors>
        <w:guid w:val="{A2BBF666-9AD3-4F99-868A-2BC0D65BEA22}"/>
      </w:docPartPr>
      <w:docPartBody>
        <w:p w:rsidR="005F03CE" w:rsidRDefault="003C541B" w:rsidP="003C541B">
          <w:pPr>
            <w:pStyle w:val="E59BAA3DC14A46A3A859F69B60984BD3"/>
          </w:pPr>
          <w:r>
            <w:rPr>
              <w:rStyle w:val="placeholder1Char"/>
              <w:rFonts w:hint="eastAsia"/>
            </w:rPr>
            <w:t>____________</w:t>
          </w:r>
        </w:p>
      </w:docPartBody>
    </w:docPart>
    <w:docPart>
      <w:docPartPr>
        <w:name w:val="9506C9EE701A4365A4FC4D919B1BF727"/>
        <w:category>
          <w:name w:val="常规"/>
          <w:gallery w:val="placeholder"/>
        </w:category>
        <w:types>
          <w:type w:val="bbPlcHdr"/>
        </w:types>
        <w:behaviors>
          <w:behavior w:val="content"/>
        </w:behaviors>
        <w:guid w:val="{63DE7113-C403-41E7-9001-3D736AF058B4}"/>
      </w:docPartPr>
      <w:docPartBody>
        <w:p w:rsidR="005F03CE" w:rsidRDefault="003C541B" w:rsidP="003C541B">
          <w:pPr>
            <w:pStyle w:val="9506C9EE701A4365A4FC4D919B1BF727"/>
          </w:pPr>
          <w:r>
            <w:rPr>
              <w:rStyle w:val="placeholder1Char"/>
              <w:rFonts w:hint="eastAsia"/>
            </w:rPr>
            <w:t>____________</w:t>
          </w:r>
        </w:p>
      </w:docPartBody>
    </w:docPart>
    <w:docPart>
      <w:docPartPr>
        <w:name w:val="314A28D6102A453AA672E99D31C34653"/>
        <w:category>
          <w:name w:val="常规"/>
          <w:gallery w:val="placeholder"/>
        </w:category>
        <w:types>
          <w:type w:val="bbPlcHdr"/>
        </w:types>
        <w:behaviors>
          <w:behavior w:val="content"/>
        </w:behaviors>
        <w:guid w:val="{2F40FD34-099E-4EAB-95F9-050FB2D1197D}"/>
      </w:docPartPr>
      <w:docPartBody>
        <w:p w:rsidR="005F03CE" w:rsidRDefault="003C541B" w:rsidP="003C541B">
          <w:pPr>
            <w:pStyle w:val="314A28D6102A453AA672E99D31C34653"/>
          </w:pPr>
          <w:r>
            <w:rPr>
              <w:rStyle w:val="placeholder1Char"/>
              <w:rFonts w:hint="eastAsia"/>
            </w:rPr>
            <w:t>____________</w:t>
          </w:r>
        </w:p>
      </w:docPartBody>
    </w:docPart>
    <w:docPart>
      <w:docPartPr>
        <w:name w:val="3CF3124C5C854AF0AE9A79BBDB6FB0B5"/>
        <w:category>
          <w:name w:val="常规"/>
          <w:gallery w:val="placeholder"/>
        </w:category>
        <w:types>
          <w:type w:val="bbPlcHdr"/>
        </w:types>
        <w:behaviors>
          <w:behavior w:val="content"/>
        </w:behaviors>
        <w:guid w:val="{16598E14-00DA-43F7-82C8-404C906FB221}"/>
      </w:docPartPr>
      <w:docPartBody>
        <w:p w:rsidR="005F03CE" w:rsidRDefault="003C541B" w:rsidP="003C541B">
          <w:pPr>
            <w:pStyle w:val="3CF3124C5C854AF0AE9A79BBDB6FB0B5"/>
          </w:pPr>
          <w:r>
            <w:rPr>
              <w:rStyle w:val="placeholder1Char"/>
              <w:rFonts w:hint="eastAsia"/>
            </w:rPr>
            <w:t>____________</w:t>
          </w:r>
        </w:p>
      </w:docPartBody>
    </w:docPart>
    <w:docPart>
      <w:docPartPr>
        <w:name w:val="F4C36D8B8F3C40BF9D7D17E2EFBE26B0"/>
        <w:category>
          <w:name w:val="常规"/>
          <w:gallery w:val="placeholder"/>
        </w:category>
        <w:types>
          <w:type w:val="bbPlcHdr"/>
        </w:types>
        <w:behaviors>
          <w:behavior w:val="content"/>
        </w:behaviors>
        <w:guid w:val="{8E92479C-C1D3-4B7A-A705-2208B83D2874}"/>
      </w:docPartPr>
      <w:docPartBody>
        <w:p w:rsidR="005F03CE" w:rsidRDefault="003C541B" w:rsidP="003C541B">
          <w:pPr>
            <w:pStyle w:val="F4C36D8B8F3C40BF9D7D17E2EFBE26B0"/>
          </w:pPr>
          <w:r>
            <w:rPr>
              <w:rStyle w:val="placeholder1Char"/>
              <w:rFonts w:hint="eastAsia"/>
            </w:rPr>
            <w:t>____________</w:t>
          </w:r>
        </w:p>
      </w:docPartBody>
    </w:docPart>
    <w:docPart>
      <w:docPartPr>
        <w:name w:val="05A98933B7D34B5F873CD9E18EEE3FE9"/>
        <w:category>
          <w:name w:val="常规"/>
          <w:gallery w:val="placeholder"/>
        </w:category>
        <w:types>
          <w:type w:val="bbPlcHdr"/>
        </w:types>
        <w:behaviors>
          <w:behavior w:val="content"/>
        </w:behaviors>
        <w:guid w:val="{F470904D-391A-4E15-B436-28E3A4705D99}"/>
      </w:docPartPr>
      <w:docPartBody>
        <w:p w:rsidR="005F03CE" w:rsidRDefault="003C541B" w:rsidP="003C541B">
          <w:pPr>
            <w:pStyle w:val="05A98933B7D34B5F873CD9E18EEE3FE9"/>
          </w:pPr>
          <w:r>
            <w:rPr>
              <w:rStyle w:val="placeholder1Char"/>
              <w:rFonts w:hint="eastAsia"/>
            </w:rPr>
            <w:t>____________</w:t>
          </w:r>
        </w:p>
      </w:docPartBody>
    </w:docPart>
    <w:docPart>
      <w:docPartPr>
        <w:name w:val="2CF2A4D6736949ABBAFD5B1E54DA5508"/>
        <w:category>
          <w:name w:val="常规"/>
          <w:gallery w:val="placeholder"/>
        </w:category>
        <w:types>
          <w:type w:val="bbPlcHdr"/>
        </w:types>
        <w:behaviors>
          <w:behavior w:val="content"/>
        </w:behaviors>
        <w:guid w:val="{6B6C1BED-AD61-475D-9D40-AA9AF969B0D2}"/>
      </w:docPartPr>
      <w:docPartBody>
        <w:p w:rsidR="005F03CE" w:rsidRDefault="003C541B" w:rsidP="003C541B">
          <w:pPr>
            <w:pStyle w:val="2CF2A4D6736949ABBAFD5B1E54DA5508"/>
          </w:pPr>
          <w:r>
            <w:rPr>
              <w:rStyle w:val="placeholder1Char"/>
              <w:rFonts w:hint="eastAsia"/>
            </w:rPr>
            <w:t>____________</w:t>
          </w:r>
        </w:p>
      </w:docPartBody>
    </w:docPart>
    <w:docPart>
      <w:docPartPr>
        <w:name w:val="6A2E5F7E3FEC41358029CF3CC6DDDD19"/>
        <w:category>
          <w:name w:val="常规"/>
          <w:gallery w:val="placeholder"/>
        </w:category>
        <w:types>
          <w:type w:val="bbPlcHdr"/>
        </w:types>
        <w:behaviors>
          <w:behavior w:val="content"/>
        </w:behaviors>
        <w:guid w:val="{0F44F443-6349-43A8-B3BD-BACAAA7F1990}"/>
      </w:docPartPr>
      <w:docPartBody>
        <w:p w:rsidR="005F03CE" w:rsidRDefault="003C541B" w:rsidP="003C541B">
          <w:pPr>
            <w:pStyle w:val="6A2E5F7E3FEC41358029CF3CC6DDDD19"/>
          </w:pPr>
          <w:r>
            <w:rPr>
              <w:rStyle w:val="placeholder1Char"/>
              <w:rFonts w:hint="eastAsia"/>
            </w:rPr>
            <w:t>____________</w:t>
          </w:r>
        </w:p>
      </w:docPartBody>
    </w:docPart>
    <w:docPart>
      <w:docPartPr>
        <w:name w:val="CE7C2FD531D644B9ABA6F0994A392F5F"/>
        <w:category>
          <w:name w:val="常规"/>
          <w:gallery w:val="placeholder"/>
        </w:category>
        <w:types>
          <w:type w:val="bbPlcHdr"/>
        </w:types>
        <w:behaviors>
          <w:behavior w:val="content"/>
        </w:behaviors>
        <w:guid w:val="{D8A167FF-C308-4B9F-9B30-B817D7ACC233}"/>
      </w:docPartPr>
      <w:docPartBody>
        <w:p w:rsidR="005F03CE" w:rsidRDefault="003C541B" w:rsidP="003C541B">
          <w:pPr>
            <w:pStyle w:val="CE7C2FD531D644B9ABA6F0994A392F5F"/>
          </w:pPr>
          <w:r>
            <w:rPr>
              <w:rStyle w:val="placeholder1Char"/>
              <w:rFonts w:hint="eastAsia"/>
            </w:rPr>
            <w:t>____________</w:t>
          </w:r>
        </w:p>
      </w:docPartBody>
    </w:docPart>
    <w:docPart>
      <w:docPartPr>
        <w:name w:val="F280F405A58B4D2D97CA81AA955E7292"/>
        <w:category>
          <w:name w:val="常规"/>
          <w:gallery w:val="placeholder"/>
        </w:category>
        <w:types>
          <w:type w:val="bbPlcHdr"/>
        </w:types>
        <w:behaviors>
          <w:behavior w:val="content"/>
        </w:behaviors>
        <w:guid w:val="{A8312FEF-123D-425C-9903-723E3CDFD528}"/>
      </w:docPartPr>
      <w:docPartBody>
        <w:p w:rsidR="005F03CE" w:rsidRDefault="003C541B" w:rsidP="003C541B">
          <w:pPr>
            <w:pStyle w:val="F280F405A58B4D2D97CA81AA955E7292"/>
          </w:pPr>
          <w:r>
            <w:rPr>
              <w:rStyle w:val="placeholder1Char"/>
              <w:rFonts w:hint="eastAsia"/>
            </w:rPr>
            <w:t>____________</w:t>
          </w:r>
        </w:p>
      </w:docPartBody>
    </w:docPart>
    <w:docPart>
      <w:docPartPr>
        <w:name w:val="2023264DD0E4434FA697E6856B544F31"/>
        <w:category>
          <w:name w:val="常规"/>
          <w:gallery w:val="placeholder"/>
        </w:category>
        <w:types>
          <w:type w:val="bbPlcHdr"/>
        </w:types>
        <w:behaviors>
          <w:behavior w:val="content"/>
        </w:behaviors>
        <w:guid w:val="{705D2792-4974-454B-92DD-B30CD573686C}"/>
      </w:docPartPr>
      <w:docPartBody>
        <w:p w:rsidR="005F03CE" w:rsidRDefault="003C541B" w:rsidP="003C541B">
          <w:pPr>
            <w:pStyle w:val="2023264DD0E4434FA697E6856B544F31"/>
          </w:pPr>
          <w:r>
            <w:rPr>
              <w:rStyle w:val="placeholder1Char"/>
              <w:rFonts w:hint="eastAsia"/>
            </w:rPr>
            <w:t>____________</w:t>
          </w:r>
        </w:p>
      </w:docPartBody>
    </w:docPart>
    <w:docPart>
      <w:docPartPr>
        <w:name w:val="D8D9F9EA5F774107A0FE33B84984F934"/>
        <w:category>
          <w:name w:val="常规"/>
          <w:gallery w:val="placeholder"/>
        </w:category>
        <w:types>
          <w:type w:val="bbPlcHdr"/>
        </w:types>
        <w:behaviors>
          <w:behavior w:val="content"/>
        </w:behaviors>
        <w:guid w:val="{7C0D50B8-28BA-4663-ADCE-3EADD1D86902}"/>
      </w:docPartPr>
      <w:docPartBody>
        <w:p w:rsidR="005F03CE" w:rsidRDefault="003C541B" w:rsidP="003C541B">
          <w:pPr>
            <w:pStyle w:val="D8D9F9EA5F774107A0FE33B84984F934"/>
          </w:pPr>
          <w:r>
            <w:rPr>
              <w:rStyle w:val="placeholder1Char"/>
              <w:rFonts w:hint="eastAsia"/>
            </w:rPr>
            <w:t>____________</w:t>
          </w:r>
        </w:p>
      </w:docPartBody>
    </w:docPart>
    <w:docPart>
      <w:docPartPr>
        <w:name w:val="5D40568A400E4BA4A4FE81BFBB3BABA3"/>
        <w:category>
          <w:name w:val="常规"/>
          <w:gallery w:val="placeholder"/>
        </w:category>
        <w:types>
          <w:type w:val="bbPlcHdr"/>
        </w:types>
        <w:behaviors>
          <w:behavior w:val="content"/>
        </w:behaviors>
        <w:guid w:val="{14856D02-10F9-49F2-BFB2-A5F6D2CCAA15}"/>
      </w:docPartPr>
      <w:docPartBody>
        <w:p w:rsidR="005F03CE" w:rsidRDefault="003C541B" w:rsidP="003C541B">
          <w:pPr>
            <w:pStyle w:val="5D40568A400E4BA4A4FE81BFBB3BABA3"/>
          </w:pPr>
          <w:r>
            <w:rPr>
              <w:rStyle w:val="placeholder1Char"/>
              <w:rFonts w:hint="eastAsia"/>
            </w:rPr>
            <w:t>____________</w:t>
          </w:r>
        </w:p>
      </w:docPartBody>
    </w:docPart>
    <w:docPart>
      <w:docPartPr>
        <w:name w:val="9843E7114D9B49B8A03E4C79B64EA896"/>
        <w:category>
          <w:name w:val="常规"/>
          <w:gallery w:val="placeholder"/>
        </w:category>
        <w:types>
          <w:type w:val="bbPlcHdr"/>
        </w:types>
        <w:behaviors>
          <w:behavior w:val="content"/>
        </w:behaviors>
        <w:guid w:val="{4B746580-CD47-4A95-A452-0D8238222C92}"/>
      </w:docPartPr>
      <w:docPartBody>
        <w:p w:rsidR="005F03CE" w:rsidRDefault="003C541B" w:rsidP="003C541B">
          <w:pPr>
            <w:pStyle w:val="9843E7114D9B49B8A03E4C79B64EA896"/>
          </w:pPr>
          <w:r>
            <w:rPr>
              <w:rStyle w:val="placeholder1Char"/>
              <w:rFonts w:hint="eastAsia"/>
            </w:rPr>
            <w:t>____________</w:t>
          </w:r>
        </w:p>
      </w:docPartBody>
    </w:docPart>
    <w:docPart>
      <w:docPartPr>
        <w:name w:val="586A5E1C3D9C4D02B8E941C0DFE56398"/>
        <w:category>
          <w:name w:val="常规"/>
          <w:gallery w:val="placeholder"/>
        </w:category>
        <w:types>
          <w:type w:val="bbPlcHdr"/>
        </w:types>
        <w:behaviors>
          <w:behavior w:val="content"/>
        </w:behaviors>
        <w:guid w:val="{7BAA507B-2F9D-481E-A494-A6535121559E}"/>
      </w:docPartPr>
      <w:docPartBody>
        <w:p w:rsidR="005F03CE" w:rsidRDefault="003C541B" w:rsidP="003C541B">
          <w:pPr>
            <w:pStyle w:val="586A5E1C3D9C4D02B8E941C0DFE56398"/>
          </w:pPr>
          <w:r>
            <w:rPr>
              <w:rStyle w:val="placeholder1Char"/>
              <w:rFonts w:hint="eastAsia"/>
            </w:rPr>
            <w:t>____________</w:t>
          </w:r>
        </w:p>
      </w:docPartBody>
    </w:docPart>
    <w:docPart>
      <w:docPartPr>
        <w:name w:val="BFC9F674FBFE498F986846EE0ED29C5E"/>
        <w:category>
          <w:name w:val="常规"/>
          <w:gallery w:val="placeholder"/>
        </w:category>
        <w:types>
          <w:type w:val="bbPlcHdr"/>
        </w:types>
        <w:behaviors>
          <w:behavior w:val="content"/>
        </w:behaviors>
        <w:guid w:val="{C09AAF1A-E35C-4B5F-95EC-F15A54F931FB}"/>
      </w:docPartPr>
      <w:docPartBody>
        <w:p w:rsidR="005F03CE" w:rsidRDefault="003C541B" w:rsidP="003C541B">
          <w:pPr>
            <w:pStyle w:val="BFC9F674FBFE498F986846EE0ED29C5E"/>
          </w:pPr>
          <w:r>
            <w:rPr>
              <w:rStyle w:val="placeholder1Char"/>
              <w:rFonts w:hint="eastAsia"/>
            </w:rPr>
            <w:t>____________</w:t>
          </w:r>
        </w:p>
      </w:docPartBody>
    </w:docPart>
    <w:docPart>
      <w:docPartPr>
        <w:name w:val="477F8023E08F449BABEFB9C242FBE39F"/>
        <w:category>
          <w:name w:val="常规"/>
          <w:gallery w:val="placeholder"/>
        </w:category>
        <w:types>
          <w:type w:val="bbPlcHdr"/>
        </w:types>
        <w:behaviors>
          <w:behavior w:val="content"/>
        </w:behaviors>
        <w:guid w:val="{0ED0C14A-9542-481A-A09F-76AF176C107A}"/>
      </w:docPartPr>
      <w:docPartBody>
        <w:p w:rsidR="005F03CE" w:rsidRDefault="003C541B" w:rsidP="003C541B">
          <w:pPr>
            <w:pStyle w:val="477F8023E08F449BABEFB9C242FBE39F"/>
          </w:pPr>
          <w:r>
            <w:rPr>
              <w:rStyle w:val="placeholder1Char"/>
              <w:rFonts w:hint="eastAsia"/>
            </w:rPr>
            <w:t>____________</w:t>
          </w:r>
        </w:p>
      </w:docPartBody>
    </w:docPart>
    <w:docPart>
      <w:docPartPr>
        <w:name w:val="25E26C1005714771AD5E80AAA54E5A67"/>
        <w:category>
          <w:name w:val="常规"/>
          <w:gallery w:val="placeholder"/>
        </w:category>
        <w:types>
          <w:type w:val="bbPlcHdr"/>
        </w:types>
        <w:behaviors>
          <w:behavior w:val="content"/>
        </w:behaviors>
        <w:guid w:val="{0B32F5DE-61B9-4758-80A5-FE89BBAA623F}"/>
      </w:docPartPr>
      <w:docPartBody>
        <w:p w:rsidR="005F03CE" w:rsidRDefault="003C541B" w:rsidP="003C541B">
          <w:pPr>
            <w:pStyle w:val="25E26C1005714771AD5E80AAA54E5A67"/>
          </w:pPr>
          <w:r>
            <w:rPr>
              <w:rStyle w:val="placeholder1Char"/>
              <w:rFonts w:hint="eastAsia"/>
            </w:rPr>
            <w:t>____________</w:t>
          </w:r>
        </w:p>
      </w:docPartBody>
    </w:docPart>
    <w:docPart>
      <w:docPartPr>
        <w:name w:val="DFA50E73D4F54EE6ACE24710B491D681"/>
        <w:category>
          <w:name w:val="常规"/>
          <w:gallery w:val="placeholder"/>
        </w:category>
        <w:types>
          <w:type w:val="bbPlcHdr"/>
        </w:types>
        <w:behaviors>
          <w:behavior w:val="content"/>
        </w:behaviors>
        <w:guid w:val="{CCF9E2BD-C9BC-48A5-A6F6-744CB7D1BACA}"/>
      </w:docPartPr>
      <w:docPartBody>
        <w:p w:rsidR="005F03CE" w:rsidRDefault="003C541B" w:rsidP="003C541B">
          <w:pPr>
            <w:pStyle w:val="DFA50E73D4F54EE6ACE24710B491D681"/>
          </w:pPr>
          <w:r>
            <w:rPr>
              <w:rStyle w:val="placeholder1Char"/>
              <w:rFonts w:hint="eastAsia"/>
            </w:rPr>
            <w:t>____________</w:t>
          </w:r>
        </w:p>
      </w:docPartBody>
    </w:docPart>
    <w:docPart>
      <w:docPartPr>
        <w:name w:val="C67E93646C49430987825CBF417DD372"/>
        <w:category>
          <w:name w:val="常规"/>
          <w:gallery w:val="placeholder"/>
        </w:category>
        <w:types>
          <w:type w:val="bbPlcHdr"/>
        </w:types>
        <w:behaviors>
          <w:behavior w:val="content"/>
        </w:behaviors>
        <w:guid w:val="{039478BA-1DF2-492C-8402-5ED90EF953F9}"/>
      </w:docPartPr>
      <w:docPartBody>
        <w:p w:rsidR="005F03CE" w:rsidRDefault="003C541B" w:rsidP="003C541B">
          <w:pPr>
            <w:pStyle w:val="C67E93646C49430987825CBF417DD372"/>
          </w:pPr>
          <w:r>
            <w:rPr>
              <w:rStyle w:val="placeholder1Char"/>
              <w:rFonts w:hint="eastAsia"/>
            </w:rPr>
            <w:t>____________</w:t>
          </w:r>
        </w:p>
      </w:docPartBody>
    </w:docPart>
    <w:docPart>
      <w:docPartPr>
        <w:name w:val="B26909D5F2D341EAA7C89B566DF99BF3"/>
        <w:category>
          <w:name w:val="常规"/>
          <w:gallery w:val="placeholder"/>
        </w:category>
        <w:types>
          <w:type w:val="bbPlcHdr"/>
        </w:types>
        <w:behaviors>
          <w:behavior w:val="content"/>
        </w:behaviors>
        <w:guid w:val="{BF9ACDBE-1741-474B-A6B8-9F1E62FBE3C2}"/>
      </w:docPartPr>
      <w:docPartBody>
        <w:p w:rsidR="005F03CE" w:rsidRDefault="003C541B" w:rsidP="003C541B">
          <w:pPr>
            <w:pStyle w:val="B26909D5F2D341EAA7C89B566DF99BF3"/>
          </w:pPr>
          <w:r>
            <w:rPr>
              <w:rStyle w:val="placeholder1Char"/>
              <w:rFonts w:hint="eastAsia"/>
            </w:rPr>
            <w:t>____________</w:t>
          </w:r>
        </w:p>
      </w:docPartBody>
    </w:docPart>
    <w:docPart>
      <w:docPartPr>
        <w:name w:val="2ACDC60631AF4E2884AE18E989B03B5A"/>
        <w:category>
          <w:name w:val="常规"/>
          <w:gallery w:val="placeholder"/>
        </w:category>
        <w:types>
          <w:type w:val="bbPlcHdr"/>
        </w:types>
        <w:behaviors>
          <w:behavior w:val="content"/>
        </w:behaviors>
        <w:guid w:val="{848DCB21-6947-4521-A0DD-863E6BEF2367}"/>
      </w:docPartPr>
      <w:docPartBody>
        <w:p w:rsidR="005F03CE" w:rsidRDefault="003C541B" w:rsidP="003C541B">
          <w:pPr>
            <w:pStyle w:val="2ACDC60631AF4E2884AE18E989B03B5A"/>
          </w:pPr>
          <w:r>
            <w:rPr>
              <w:rStyle w:val="placeholder1Char"/>
              <w:rFonts w:hint="eastAsia"/>
            </w:rPr>
            <w:t>____________</w:t>
          </w:r>
        </w:p>
      </w:docPartBody>
    </w:docPart>
    <w:docPart>
      <w:docPartPr>
        <w:name w:val="26FD80747CA34187BB21F6D7A95C0BBC"/>
        <w:category>
          <w:name w:val="常规"/>
          <w:gallery w:val="placeholder"/>
        </w:category>
        <w:types>
          <w:type w:val="bbPlcHdr"/>
        </w:types>
        <w:behaviors>
          <w:behavior w:val="content"/>
        </w:behaviors>
        <w:guid w:val="{898BEF89-F314-4632-9928-01F112EB3F66}"/>
      </w:docPartPr>
      <w:docPartBody>
        <w:p w:rsidR="005F03CE" w:rsidRDefault="003C541B" w:rsidP="003C541B">
          <w:pPr>
            <w:pStyle w:val="26FD80747CA34187BB21F6D7A95C0BBC"/>
          </w:pPr>
          <w:r>
            <w:rPr>
              <w:rStyle w:val="placeholder1Char"/>
              <w:rFonts w:hint="eastAsia"/>
            </w:rPr>
            <w:t>____________</w:t>
          </w:r>
        </w:p>
      </w:docPartBody>
    </w:docPart>
    <w:docPart>
      <w:docPartPr>
        <w:name w:val="0D1EF0114FA24A8EB97294F55DC51D30"/>
        <w:category>
          <w:name w:val="常规"/>
          <w:gallery w:val="placeholder"/>
        </w:category>
        <w:types>
          <w:type w:val="bbPlcHdr"/>
        </w:types>
        <w:behaviors>
          <w:behavior w:val="content"/>
        </w:behaviors>
        <w:guid w:val="{B88583BB-6ECA-46E1-917F-63EB7ADEE046}"/>
      </w:docPartPr>
      <w:docPartBody>
        <w:p w:rsidR="005F03CE" w:rsidRDefault="003C541B" w:rsidP="003C541B">
          <w:pPr>
            <w:pStyle w:val="0D1EF0114FA24A8EB97294F55DC51D30"/>
          </w:pPr>
          <w:r>
            <w:rPr>
              <w:rStyle w:val="placeholder1Char"/>
              <w:rFonts w:hint="eastAsia"/>
            </w:rPr>
            <w:t>____________</w:t>
          </w:r>
        </w:p>
      </w:docPartBody>
    </w:docPart>
    <w:docPart>
      <w:docPartPr>
        <w:name w:val="88EF620A75104853989B32DAC1E7DF08"/>
        <w:category>
          <w:name w:val="常规"/>
          <w:gallery w:val="placeholder"/>
        </w:category>
        <w:types>
          <w:type w:val="bbPlcHdr"/>
        </w:types>
        <w:behaviors>
          <w:behavior w:val="content"/>
        </w:behaviors>
        <w:guid w:val="{3F548F44-A28F-46EE-B4C4-1743FB3A198E}"/>
      </w:docPartPr>
      <w:docPartBody>
        <w:p w:rsidR="005F03CE" w:rsidRDefault="003C541B" w:rsidP="003C541B">
          <w:pPr>
            <w:pStyle w:val="88EF620A75104853989B32DAC1E7DF08"/>
          </w:pPr>
          <w:r>
            <w:rPr>
              <w:rStyle w:val="placeholder1Char"/>
              <w:rFonts w:hint="eastAsia"/>
            </w:rPr>
            <w:t>____________</w:t>
          </w:r>
        </w:p>
      </w:docPartBody>
    </w:docPart>
    <w:docPart>
      <w:docPartPr>
        <w:name w:val="B1F94FC4CDF64BE38EEEFC42954CF2F9"/>
        <w:category>
          <w:name w:val="常规"/>
          <w:gallery w:val="placeholder"/>
        </w:category>
        <w:types>
          <w:type w:val="bbPlcHdr"/>
        </w:types>
        <w:behaviors>
          <w:behavior w:val="content"/>
        </w:behaviors>
        <w:guid w:val="{3D1479B0-5E26-4F11-AB4D-682FB978998D}"/>
      </w:docPartPr>
      <w:docPartBody>
        <w:p w:rsidR="005F03CE" w:rsidRDefault="003C541B" w:rsidP="003C541B">
          <w:pPr>
            <w:pStyle w:val="B1F94FC4CDF64BE38EEEFC42954CF2F9"/>
          </w:pPr>
          <w:r>
            <w:rPr>
              <w:rStyle w:val="placeholder1Char"/>
              <w:rFonts w:hint="eastAsia"/>
            </w:rPr>
            <w:t>____________</w:t>
          </w:r>
        </w:p>
      </w:docPartBody>
    </w:docPart>
    <w:docPart>
      <w:docPartPr>
        <w:name w:val="12370C6373E846A0BFC1E94EF8E3C377"/>
        <w:category>
          <w:name w:val="常规"/>
          <w:gallery w:val="placeholder"/>
        </w:category>
        <w:types>
          <w:type w:val="bbPlcHdr"/>
        </w:types>
        <w:behaviors>
          <w:behavior w:val="content"/>
        </w:behaviors>
        <w:guid w:val="{4EE87641-E7C5-44FD-9972-0922756B25A4}"/>
      </w:docPartPr>
      <w:docPartBody>
        <w:p w:rsidR="005F03CE" w:rsidRDefault="003C541B" w:rsidP="003C541B">
          <w:pPr>
            <w:pStyle w:val="12370C6373E846A0BFC1E94EF8E3C377"/>
          </w:pPr>
          <w:r>
            <w:rPr>
              <w:rStyle w:val="placeholder1Char"/>
              <w:rFonts w:hint="eastAsia"/>
            </w:rPr>
            <w:t>____________</w:t>
          </w:r>
        </w:p>
      </w:docPartBody>
    </w:docPart>
    <w:docPart>
      <w:docPartPr>
        <w:name w:val="E1BB96B239FF456FB7DB4827C80A7A69"/>
        <w:category>
          <w:name w:val="常规"/>
          <w:gallery w:val="placeholder"/>
        </w:category>
        <w:types>
          <w:type w:val="bbPlcHdr"/>
        </w:types>
        <w:behaviors>
          <w:behavior w:val="content"/>
        </w:behaviors>
        <w:guid w:val="{F7F0E1C6-6661-46E1-8EC7-7F73E3A5458B}"/>
      </w:docPartPr>
      <w:docPartBody>
        <w:p w:rsidR="005F03CE" w:rsidRDefault="003C541B" w:rsidP="003C541B">
          <w:pPr>
            <w:pStyle w:val="E1BB96B239FF456FB7DB4827C80A7A69"/>
          </w:pPr>
          <w:r>
            <w:rPr>
              <w:rStyle w:val="placeholder1Char"/>
              <w:rFonts w:hint="eastAsia"/>
            </w:rPr>
            <w:t>____________</w:t>
          </w:r>
        </w:p>
      </w:docPartBody>
    </w:docPart>
    <w:docPart>
      <w:docPartPr>
        <w:name w:val="3DA5F3EB8A964BCF9C505C41D1A0EF74"/>
        <w:category>
          <w:name w:val="常规"/>
          <w:gallery w:val="placeholder"/>
        </w:category>
        <w:types>
          <w:type w:val="bbPlcHdr"/>
        </w:types>
        <w:behaviors>
          <w:behavior w:val="content"/>
        </w:behaviors>
        <w:guid w:val="{1DD697A2-8B47-45A4-9A64-135C6EB50449}"/>
      </w:docPartPr>
      <w:docPartBody>
        <w:p w:rsidR="005F03CE" w:rsidRDefault="003C541B" w:rsidP="003C541B">
          <w:pPr>
            <w:pStyle w:val="3DA5F3EB8A964BCF9C505C41D1A0EF74"/>
          </w:pPr>
          <w:r>
            <w:rPr>
              <w:rStyle w:val="placeholder1Char"/>
              <w:rFonts w:hint="eastAsia"/>
            </w:rPr>
            <w:t>____________</w:t>
          </w:r>
        </w:p>
      </w:docPartBody>
    </w:docPart>
    <w:docPart>
      <w:docPartPr>
        <w:name w:val="86D7112BD8C441779969DC8AA58863E5"/>
        <w:category>
          <w:name w:val="常规"/>
          <w:gallery w:val="placeholder"/>
        </w:category>
        <w:types>
          <w:type w:val="bbPlcHdr"/>
        </w:types>
        <w:behaviors>
          <w:behavior w:val="content"/>
        </w:behaviors>
        <w:guid w:val="{CF6C56B0-F70C-4937-AAC6-43CB3C57FDA3}"/>
      </w:docPartPr>
      <w:docPartBody>
        <w:p w:rsidR="005F03CE" w:rsidRDefault="003C541B" w:rsidP="003C541B">
          <w:pPr>
            <w:pStyle w:val="86D7112BD8C441779969DC8AA58863E5"/>
          </w:pPr>
          <w:r>
            <w:rPr>
              <w:rStyle w:val="placeholder1Char"/>
              <w:rFonts w:hint="eastAsia"/>
            </w:rPr>
            <w:t>____________</w:t>
          </w:r>
        </w:p>
      </w:docPartBody>
    </w:docPart>
    <w:docPart>
      <w:docPartPr>
        <w:name w:val="455C0FFCA268411FA4E215E0A605B468"/>
        <w:category>
          <w:name w:val="常规"/>
          <w:gallery w:val="placeholder"/>
        </w:category>
        <w:types>
          <w:type w:val="bbPlcHdr"/>
        </w:types>
        <w:behaviors>
          <w:behavior w:val="content"/>
        </w:behaviors>
        <w:guid w:val="{A9ADF68A-A302-4C09-ADAF-35F14DA4A444}"/>
      </w:docPartPr>
      <w:docPartBody>
        <w:p w:rsidR="005F03CE" w:rsidRDefault="003C541B" w:rsidP="003C541B">
          <w:pPr>
            <w:pStyle w:val="455C0FFCA268411FA4E215E0A605B468"/>
          </w:pPr>
          <w:r>
            <w:rPr>
              <w:rStyle w:val="placeholder1Char"/>
              <w:rFonts w:hint="eastAsia"/>
            </w:rPr>
            <w:t>____________</w:t>
          </w:r>
        </w:p>
      </w:docPartBody>
    </w:docPart>
    <w:docPart>
      <w:docPartPr>
        <w:name w:val="4A72034AF3EE486590F81553AF949A0E"/>
        <w:category>
          <w:name w:val="常规"/>
          <w:gallery w:val="placeholder"/>
        </w:category>
        <w:types>
          <w:type w:val="bbPlcHdr"/>
        </w:types>
        <w:behaviors>
          <w:behavior w:val="content"/>
        </w:behaviors>
        <w:guid w:val="{1543514D-04C9-4168-BE22-A6F2EBAD3249}"/>
      </w:docPartPr>
      <w:docPartBody>
        <w:p w:rsidR="005F03CE" w:rsidRDefault="003C541B" w:rsidP="003C541B">
          <w:pPr>
            <w:pStyle w:val="4A72034AF3EE486590F81553AF949A0E"/>
          </w:pPr>
          <w:r>
            <w:rPr>
              <w:rStyle w:val="placeholder1Char"/>
              <w:rFonts w:hint="eastAsia"/>
            </w:rPr>
            <w:t>____________</w:t>
          </w:r>
        </w:p>
      </w:docPartBody>
    </w:docPart>
    <w:docPart>
      <w:docPartPr>
        <w:name w:val="03F531C7136E400D842A9FE95AD4D5DB"/>
        <w:category>
          <w:name w:val="常规"/>
          <w:gallery w:val="placeholder"/>
        </w:category>
        <w:types>
          <w:type w:val="bbPlcHdr"/>
        </w:types>
        <w:behaviors>
          <w:behavior w:val="content"/>
        </w:behaviors>
        <w:guid w:val="{161663EB-4F72-4474-8BB2-84E36AE9438C}"/>
      </w:docPartPr>
      <w:docPartBody>
        <w:p w:rsidR="005F03CE" w:rsidRDefault="003C541B" w:rsidP="003C541B">
          <w:pPr>
            <w:pStyle w:val="03F531C7136E400D842A9FE95AD4D5DB"/>
          </w:pPr>
          <w:r>
            <w:rPr>
              <w:rStyle w:val="placeholder1Char"/>
              <w:rFonts w:hint="eastAsia"/>
            </w:rPr>
            <w:t>____________</w:t>
          </w:r>
        </w:p>
      </w:docPartBody>
    </w:docPart>
    <w:docPart>
      <w:docPartPr>
        <w:name w:val="5C492424A755406B82742377EB80C17E"/>
        <w:category>
          <w:name w:val="常规"/>
          <w:gallery w:val="placeholder"/>
        </w:category>
        <w:types>
          <w:type w:val="bbPlcHdr"/>
        </w:types>
        <w:behaviors>
          <w:behavior w:val="content"/>
        </w:behaviors>
        <w:guid w:val="{81E09C4B-8AB0-417E-97E4-4B410CB4C6FE}"/>
      </w:docPartPr>
      <w:docPartBody>
        <w:p w:rsidR="005F03CE" w:rsidRDefault="003C541B" w:rsidP="003C541B">
          <w:pPr>
            <w:pStyle w:val="5C492424A755406B82742377EB80C17E"/>
          </w:pPr>
          <w:r>
            <w:rPr>
              <w:rStyle w:val="placeholder1Char"/>
              <w:rFonts w:hint="eastAsia"/>
            </w:rPr>
            <w:t>____________</w:t>
          </w:r>
        </w:p>
      </w:docPartBody>
    </w:docPart>
    <w:docPart>
      <w:docPartPr>
        <w:name w:val="0006D8E3DC624207A5AFD09CF62F11C1"/>
        <w:category>
          <w:name w:val="常规"/>
          <w:gallery w:val="placeholder"/>
        </w:category>
        <w:types>
          <w:type w:val="bbPlcHdr"/>
        </w:types>
        <w:behaviors>
          <w:behavior w:val="content"/>
        </w:behaviors>
        <w:guid w:val="{96109D2B-38D0-458B-A4CE-7FBBF10F369F}"/>
      </w:docPartPr>
      <w:docPartBody>
        <w:p w:rsidR="005F03CE" w:rsidRDefault="003C541B" w:rsidP="003C541B">
          <w:pPr>
            <w:pStyle w:val="0006D8E3DC624207A5AFD09CF62F11C1"/>
          </w:pPr>
          <w:r>
            <w:rPr>
              <w:rStyle w:val="placeholder1Char"/>
              <w:rFonts w:hint="eastAsia"/>
            </w:rPr>
            <w:t>____________</w:t>
          </w:r>
        </w:p>
      </w:docPartBody>
    </w:docPart>
    <w:docPart>
      <w:docPartPr>
        <w:name w:val="3453E5CF4196464A8AA9CE837F1A18EC"/>
        <w:category>
          <w:name w:val="常规"/>
          <w:gallery w:val="placeholder"/>
        </w:category>
        <w:types>
          <w:type w:val="bbPlcHdr"/>
        </w:types>
        <w:behaviors>
          <w:behavior w:val="content"/>
        </w:behaviors>
        <w:guid w:val="{369639DE-18C3-4E3F-863B-8935EA6417A9}"/>
      </w:docPartPr>
      <w:docPartBody>
        <w:p w:rsidR="005F03CE" w:rsidRDefault="003C541B" w:rsidP="003C541B">
          <w:pPr>
            <w:pStyle w:val="3453E5CF4196464A8AA9CE837F1A18EC"/>
          </w:pPr>
          <w:r>
            <w:rPr>
              <w:rStyle w:val="placeholder1Char"/>
              <w:rFonts w:hint="eastAsia"/>
            </w:rPr>
            <w:t>____________</w:t>
          </w:r>
        </w:p>
      </w:docPartBody>
    </w:docPart>
    <w:docPart>
      <w:docPartPr>
        <w:name w:val="8EF8A5CB4CF84EF8A331A06C70DEDD4A"/>
        <w:category>
          <w:name w:val="常规"/>
          <w:gallery w:val="placeholder"/>
        </w:category>
        <w:types>
          <w:type w:val="bbPlcHdr"/>
        </w:types>
        <w:behaviors>
          <w:behavior w:val="content"/>
        </w:behaviors>
        <w:guid w:val="{87EA5107-F704-49E3-9E14-45C05219665F}"/>
      </w:docPartPr>
      <w:docPartBody>
        <w:p w:rsidR="005F03CE" w:rsidRDefault="003C541B" w:rsidP="003C541B">
          <w:pPr>
            <w:pStyle w:val="8EF8A5CB4CF84EF8A331A06C70DEDD4A"/>
          </w:pPr>
          <w:r>
            <w:rPr>
              <w:rStyle w:val="placeholder1Char"/>
              <w:rFonts w:hint="eastAsia"/>
            </w:rPr>
            <w:t>____________</w:t>
          </w:r>
        </w:p>
      </w:docPartBody>
    </w:docPart>
    <w:docPart>
      <w:docPartPr>
        <w:name w:val="F8C00B2524C74711848AB22483291898"/>
        <w:category>
          <w:name w:val="常规"/>
          <w:gallery w:val="placeholder"/>
        </w:category>
        <w:types>
          <w:type w:val="bbPlcHdr"/>
        </w:types>
        <w:behaviors>
          <w:behavior w:val="content"/>
        </w:behaviors>
        <w:guid w:val="{16981E66-91D4-47B5-B939-593CC21F1154}"/>
      </w:docPartPr>
      <w:docPartBody>
        <w:p w:rsidR="005F03CE" w:rsidRDefault="003C541B" w:rsidP="003C541B">
          <w:pPr>
            <w:pStyle w:val="F8C00B2524C74711848AB22483291898"/>
          </w:pPr>
          <w:r>
            <w:rPr>
              <w:rStyle w:val="placeholder1Char"/>
              <w:rFonts w:hint="eastAsia"/>
            </w:rPr>
            <w:t>____________</w:t>
          </w:r>
        </w:p>
      </w:docPartBody>
    </w:docPart>
    <w:docPart>
      <w:docPartPr>
        <w:name w:val="2388083388F14731B14FA6900E806D9F"/>
        <w:category>
          <w:name w:val="常规"/>
          <w:gallery w:val="placeholder"/>
        </w:category>
        <w:types>
          <w:type w:val="bbPlcHdr"/>
        </w:types>
        <w:behaviors>
          <w:behavior w:val="content"/>
        </w:behaviors>
        <w:guid w:val="{2F6A760B-8E30-4C19-9FEF-6C60B36643B1}"/>
      </w:docPartPr>
      <w:docPartBody>
        <w:p w:rsidR="005F03CE" w:rsidRDefault="003C541B" w:rsidP="003C541B">
          <w:pPr>
            <w:pStyle w:val="2388083388F14731B14FA6900E806D9F"/>
          </w:pPr>
          <w:r>
            <w:rPr>
              <w:rStyle w:val="placeholder1Char"/>
              <w:rFonts w:hint="eastAsia"/>
            </w:rPr>
            <w:t>____________</w:t>
          </w:r>
        </w:p>
      </w:docPartBody>
    </w:docPart>
    <w:docPart>
      <w:docPartPr>
        <w:name w:val="81B34565FD2A4063BF41D816083BE634"/>
        <w:category>
          <w:name w:val="常规"/>
          <w:gallery w:val="placeholder"/>
        </w:category>
        <w:types>
          <w:type w:val="bbPlcHdr"/>
        </w:types>
        <w:behaviors>
          <w:behavior w:val="content"/>
        </w:behaviors>
        <w:guid w:val="{776B332B-AE5E-4A17-9F72-B34B76665629}"/>
      </w:docPartPr>
      <w:docPartBody>
        <w:p w:rsidR="005F03CE" w:rsidRDefault="003C541B" w:rsidP="003C541B">
          <w:pPr>
            <w:pStyle w:val="81B34565FD2A4063BF41D816083BE634"/>
          </w:pPr>
          <w:r>
            <w:rPr>
              <w:rStyle w:val="placeholder1Char"/>
              <w:rFonts w:hint="eastAsia"/>
            </w:rPr>
            <w:t>____________</w:t>
          </w:r>
        </w:p>
      </w:docPartBody>
    </w:docPart>
    <w:docPart>
      <w:docPartPr>
        <w:name w:val="AFB8E17F58BA4210B848A5BBD90BF5BD"/>
        <w:category>
          <w:name w:val="常规"/>
          <w:gallery w:val="placeholder"/>
        </w:category>
        <w:types>
          <w:type w:val="bbPlcHdr"/>
        </w:types>
        <w:behaviors>
          <w:behavior w:val="content"/>
        </w:behaviors>
        <w:guid w:val="{CCEADD24-B0ED-4344-820E-7C14C0FB9669}"/>
      </w:docPartPr>
      <w:docPartBody>
        <w:p w:rsidR="005F03CE" w:rsidRDefault="003C541B" w:rsidP="003C541B">
          <w:pPr>
            <w:pStyle w:val="AFB8E17F58BA4210B848A5BBD90BF5BD"/>
          </w:pPr>
          <w:r>
            <w:rPr>
              <w:rStyle w:val="placeholder1Char"/>
              <w:rFonts w:hint="eastAsia"/>
            </w:rPr>
            <w:t>____________</w:t>
          </w:r>
        </w:p>
      </w:docPartBody>
    </w:docPart>
    <w:docPart>
      <w:docPartPr>
        <w:name w:val="0F40065CF8794DFABD4FBCDE8B069283"/>
        <w:category>
          <w:name w:val="常规"/>
          <w:gallery w:val="placeholder"/>
        </w:category>
        <w:types>
          <w:type w:val="bbPlcHdr"/>
        </w:types>
        <w:behaviors>
          <w:behavior w:val="content"/>
        </w:behaviors>
        <w:guid w:val="{139A4F8A-38BC-4E2F-9E02-D6A5B55A0AB9}"/>
      </w:docPartPr>
      <w:docPartBody>
        <w:p w:rsidR="005F03CE" w:rsidRDefault="003C541B" w:rsidP="003C541B">
          <w:pPr>
            <w:pStyle w:val="0F40065CF8794DFABD4FBCDE8B069283"/>
          </w:pPr>
          <w:r>
            <w:rPr>
              <w:rStyle w:val="placeholder1Char"/>
              <w:rFonts w:hint="eastAsia"/>
            </w:rPr>
            <w:t>____________</w:t>
          </w:r>
        </w:p>
      </w:docPartBody>
    </w:docPart>
    <w:docPart>
      <w:docPartPr>
        <w:name w:val="3CA1D5BF5E4F41859BF271DC8C0203CE"/>
        <w:category>
          <w:name w:val="常规"/>
          <w:gallery w:val="placeholder"/>
        </w:category>
        <w:types>
          <w:type w:val="bbPlcHdr"/>
        </w:types>
        <w:behaviors>
          <w:behavior w:val="content"/>
        </w:behaviors>
        <w:guid w:val="{C7F367A5-950E-4414-B80C-2F1378F6E1E6}"/>
      </w:docPartPr>
      <w:docPartBody>
        <w:p w:rsidR="005F03CE" w:rsidRDefault="003C541B" w:rsidP="003C541B">
          <w:pPr>
            <w:pStyle w:val="3CA1D5BF5E4F41859BF271DC8C0203CE"/>
          </w:pPr>
          <w:r>
            <w:rPr>
              <w:rStyle w:val="placeholder1Char"/>
              <w:rFonts w:hint="eastAsia"/>
            </w:rPr>
            <w:t>____________</w:t>
          </w:r>
        </w:p>
      </w:docPartBody>
    </w:docPart>
    <w:docPart>
      <w:docPartPr>
        <w:name w:val="97FA369E4A844FC5945542C93FD63BAC"/>
        <w:category>
          <w:name w:val="常规"/>
          <w:gallery w:val="placeholder"/>
        </w:category>
        <w:types>
          <w:type w:val="bbPlcHdr"/>
        </w:types>
        <w:behaviors>
          <w:behavior w:val="content"/>
        </w:behaviors>
        <w:guid w:val="{D11B7602-0B9A-4283-A757-8599DDD847B2}"/>
      </w:docPartPr>
      <w:docPartBody>
        <w:p w:rsidR="005F03CE" w:rsidRDefault="003C541B" w:rsidP="003C541B">
          <w:pPr>
            <w:pStyle w:val="97FA369E4A844FC5945542C93FD63BAC"/>
          </w:pPr>
          <w:r>
            <w:rPr>
              <w:rStyle w:val="placeholder1Char"/>
              <w:rFonts w:hint="eastAsia"/>
            </w:rPr>
            <w:t>____________</w:t>
          </w:r>
        </w:p>
      </w:docPartBody>
    </w:docPart>
    <w:docPart>
      <w:docPartPr>
        <w:name w:val="D78FB214E7E84321A10904A3A4B59D6D"/>
        <w:category>
          <w:name w:val="常规"/>
          <w:gallery w:val="placeholder"/>
        </w:category>
        <w:types>
          <w:type w:val="bbPlcHdr"/>
        </w:types>
        <w:behaviors>
          <w:behavior w:val="content"/>
        </w:behaviors>
        <w:guid w:val="{58384D8F-18FE-44F5-B747-4D6027C3F93C}"/>
      </w:docPartPr>
      <w:docPartBody>
        <w:p w:rsidR="005F03CE" w:rsidRDefault="003C541B" w:rsidP="003C541B">
          <w:pPr>
            <w:pStyle w:val="D78FB214E7E84321A10904A3A4B59D6D"/>
          </w:pPr>
          <w:r>
            <w:rPr>
              <w:rStyle w:val="placeholder1Char"/>
              <w:rFonts w:hint="eastAsia"/>
            </w:rPr>
            <w:t>____________</w:t>
          </w:r>
        </w:p>
      </w:docPartBody>
    </w:docPart>
    <w:docPart>
      <w:docPartPr>
        <w:name w:val="99BA6E4822DA4F228B0C05CFED321D0B"/>
        <w:category>
          <w:name w:val="常规"/>
          <w:gallery w:val="placeholder"/>
        </w:category>
        <w:types>
          <w:type w:val="bbPlcHdr"/>
        </w:types>
        <w:behaviors>
          <w:behavior w:val="content"/>
        </w:behaviors>
        <w:guid w:val="{BB2FBB2D-FD10-41D8-8391-25FE11306AB3}"/>
      </w:docPartPr>
      <w:docPartBody>
        <w:p w:rsidR="005F03CE" w:rsidRDefault="003C541B" w:rsidP="003C541B">
          <w:pPr>
            <w:pStyle w:val="99BA6E4822DA4F228B0C05CFED321D0B"/>
          </w:pPr>
          <w:r>
            <w:rPr>
              <w:rStyle w:val="placeholder1Char"/>
              <w:rFonts w:hint="eastAsia"/>
            </w:rPr>
            <w:t>____________</w:t>
          </w:r>
        </w:p>
      </w:docPartBody>
    </w:docPart>
    <w:docPart>
      <w:docPartPr>
        <w:name w:val="33C6879A21F7421CA0726A1A8CF0FDA8"/>
        <w:category>
          <w:name w:val="常规"/>
          <w:gallery w:val="placeholder"/>
        </w:category>
        <w:types>
          <w:type w:val="bbPlcHdr"/>
        </w:types>
        <w:behaviors>
          <w:behavior w:val="content"/>
        </w:behaviors>
        <w:guid w:val="{BFD28039-7477-4433-8ED2-5878E63DEDEF}"/>
      </w:docPartPr>
      <w:docPartBody>
        <w:p w:rsidR="005F03CE" w:rsidRDefault="003C541B" w:rsidP="003C541B">
          <w:pPr>
            <w:pStyle w:val="33C6879A21F7421CA0726A1A8CF0FDA8"/>
          </w:pPr>
          <w:r>
            <w:rPr>
              <w:rStyle w:val="placeholder1Char"/>
              <w:rFonts w:hint="eastAsia"/>
            </w:rPr>
            <w:t>____________</w:t>
          </w:r>
        </w:p>
      </w:docPartBody>
    </w:docPart>
    <w:docPart>
      <w:docPartPr>
        <w:name w:val="2FDF92364D30457B8DF3250942194738"/>
        <w:category>
          <w:name w:val="常规"/>
          <w:gallery w:val="placeholder"/>
        </w:category>
        <w:types>
          <w:type w:val="bbPlcHdr"/>
        </w:types>
        <w:behaviors>
          <w:behavior w:val="content"/>
        </w:behaviors>
        <w:guid w:val="{E1AB30C2-7D54-4A38-B071-A9638CC9D795}"/>
      </w:docPartPr>
      <w:docPartBody>
        <w:p w:rsidR="005F03CE" w:rsidRDefault="003C541B" w:rsidP="003C541B">
          <w:pPr>
            <w:pStyle w:val="2FDF92364D30457B8DF3250942194738"/>
          </w:pPr>
          <w:r>
            <w:rPr>
              <w:rStyle w:val="placeholder1Char"/>
              <w:rFonts w:hint="eastAsia"/>
            </w:rPr>
            <w:t>____________</w:t>
          </w:r>
        </w:p>
      </w:docPartBody>
    </w:docPart>
    <w:docPart>
      <w:docPartPr>
        <w:name w:val="D2784491C07F4D6EBEC368D420E573B9"/>
        <w:category>
          <w:name w:val="常规"/>
          <w:gallery w:val="placeholder"/>
        </w:category>
        <w:types>
          <w:type w:val="bbPlcHdr"/>
        </w:types>
        <w:behaviors>
          <w:behavior w:val="content"/>
        </w:behaviors>
        <w:guid w:val="{0E58F0F1-FECC-4A5F-8C4E-9B75801B4C9E}"/>
      </w:docPartPr>
      <w:docPartBody>
        <w:p w:rsidR="005F03CE" w:rsidRDefault="003C541B" w:rsidP="003C541B">
          <w:pPr>
            <w:pStyle w:val="D2784491C07F4D6EBEC368D420E573B9"/>
          </w:pPr>
          <w:r>
            <w:rPr>
              <w:rStyle w:val="placeholder1Char"/>
              <w:rFonts w:hint="eastAsia"/>
            </w:rPr>
            <w:t>____________</w:t>
          </w:r>
        </w:p>
      </w:docPartBody>
    </w:docPart>
    <w:docPart>
      <w:docPartPr>
        <w:name w:val="F5416BE501C6406FA8CFF2B1E2DAF6F5"/>
        <w:category>
          <w:name w:val="常规"/>
          <w:gallery w:val="placeholder"/>
        </w:category>
        <w:types>
          <w:type w:val="bbPlcHdr"/>
        </w:types>
        <w:behaviors>
          <w:behavior w:val="content"/>
        </w:behaviors>
        <w:guid w:val="{09AE2E2D-A3D1-4BE7-B2A8-2FCAD2FDBB90}"/>
      </w:docPartPr>
      <w:docPartBody>
        <w:p w:rsidR="005F03CE" w:rsidRDefault="003C541B" w:rsidP="003C541B">
          <w:pPr>
            <w:pStyle w:val="F5416BE501C6406FA8CFF2B1E2DAF6F5"/>
          </w:pPr>
          <w:r>
            <w:rPr>
              <w:rStyle w:val="placeholder1Char"/>
              <w:rFonts w:hint="eastAsia"/>
            </w:rPr>
            <w:t>____________</w:t>
          </w:r>
        </w:p>
      </w:docPartBody>
    </w:docPart>
    <w:docPart>
      <w:docPartPr>
        <w:name w:val="5E1B185B8A99494E81BA997E163ADCC9"/>
        <w:category>
          <w:name w:val="常规"/>
          <w:gallery w:val="placeholder"/>
        </w:category>
        <w:types>
          <w:type w:val="bbPlcHdr"/>
        </w:types>
        <w:behaviors>
          <w:behavior w:val="content"/>
        </w:behaviors>
        <w:guid w:val="{D58C296D-5916-4BE6-8AA7-C80D6A392DD8}"/>
      </w:docPartPr>
      <w:docPartBody>
        <w:p w:rsidR="005F03CE" w:rsidRDefault="003C541B" w:rsidP="003C541B">
          <w:pPr>
            <w:pStyle w:val="5E1B185B8A99494E81BA997E163ADCC9"/>
          </w:pPr>
          <w:r>
            <w:rPr>
              <w:rStyle w:val="placeholder1Char"/>
              <w:rFonts w:hint="eastAsia"/>
            </w:rPr>
            <w:t>____________</w:t>
          </w:r>
        </w:p>
      </w:docPartBody>
    </w:docPart>
    <w:docPart>
      <w:docPartPr>
        <w:name w:val="7A076161572B49838B5FF34CC9F8D0C3"/>
        <w:category>
          <w:name w:val="常规"/>
          <w:gallery w:val="placeholder"/>
        </w:category>
        <w:types>
          <w:type w:val="bbPlcHdr"/>
        </w:types>
        <w:behaviors>
          <w:behavior w:val="content"/>
        </w:behaviors>
        <w:guid w:val="{15359836-D0F3-4046-8B8C-594C901D7C30}"/>
      </w:docPartPr>
      <w:docPartBody>
        <w:p w:rsidR="005F03CE" w:rsidRDefault="003C541B" w:rsidP="003C541B">
          <w:pPr>
            <w:pStyle w:val="7A076161572B49838B5FF34CC9F8D0C3"/>
          </w:pPr>
          <w:r>
            <w:rPr>
              <w:rStyle w:val="placeholder1Char"/>
              <w:rFonts w:hint="eastAsia"/>
            </w:rPr>
            <w:t>____________</w:t>
          </w:r>
        </w:p>
      </w:docPartBody>
    </w:docPart>
    <w:docPart>
      <w:docPartPr>
        <w:name w:val="39D9AC91B99F43D18921002696159175"/>
        <w:category>
          <w:name w:val="常规"/>
          <w:gallery w:val="placeholder"/>
        </w:category>
        <w:types>
          <w:type w:val="bbPlcHdr"/>
        </w:types>
        <w:behaviors>
          <w:behavior w:val="content"/>
        </w:behaviors>
        <w:guid w:val="{76537B34-4F39-4D95-B67A-F056141BB821}"/>
      </w:docPartPr>
      <w:docPartBody>
        <w:p w:rsidR="005F03CE" w:rsidRDefault="003C541B" w:rsidP="003C541B">
          <w:pPr>
            <w:pStyle w:val="39D9AC91B99F43D18921002696159175"/>
          </w:pPr>
          <w:r>
            <w:rPr>
              <w:rStyle w:val="placeholder1Char"/>
              <w:rFonts w:hint="eastAsia"/>
            </w:rPr>
            <w:t>____________</w:t>
          </w:r>
        </w:p>
      </w:docPartBody>
    </w:docPart>
    <w:docPart>
      <w:docPartPr>
        <w:name w:val="A5E03C0285D6442AA5073D021F749E70"/>
        <w:category>
          <w:name w:val="常规"/>
          <w:gallery w:val="placeholder"/>
        </w:category>
        <w:types>
          <w:type w:val="bbPlcHdr"/>
        </w:types>
        <w:behaviors>
          <w:behavior w:val="content"/>
        </w:behaviors>
        <w:guid w:val="{1F453B23-4B04-4AE3-ACBE-4B0F7DA5ECAB}"/>
      </w:docPartPr>
      <w:docPartBody>
        <w:p w:rsidR="005F03CE" w:rsidRDefault="003C541B" w:rsidP="003C541B">
          <w:pPr>
            <w:pStyle w:val="A5E03C0285D6442AA5073D021F749E70"/>
          </w:pPr>
          <w:r>
            <w:rPr>
              <w:rStyle w:val="placeholder1Char"/>
              <w:rFonts w:hint="eastAsia"/>
            </w:rPr>
            <w:t>____________</w:t>
          </w:r>
        </w:p>
      </w:docPartBody>
    </w:docPart>
    <w:docPart>
      <w:docPartPr>
        <w:name w:val="94E6C0275D7B4156A5B68860C18FFE4B"/>
        <w:category>
          <w:name w:val="常规"/>
          <w:gallery w:val="placeholder"/>
        </w:category>
        <w:types>
          <w:type w:val="bbPlcHdr"/>
        </w:types>
        <w:behaviors>
          <w:behavior w:val="content"/>
        </w:behaviors>
        <w:guid w:val="{2817DF5F-4ADA-41DA-8AAC-B87397F74311}"/>
      </w:docPartPr>
      <w:docPartBody>
        <w:p w:rsidR="005F03CE" w:rsidRDefault="003C541B" w:rsidP="003C541B">
          <w:pPr>
            <w:pStyle w:val="94E6C0275D7B4156A5B68860C18FFE4B"/>
          </w:pPr>
          <w:r>
            <w:rPr>
              <w:rStyle w:val="placeholder1Char"/>
              <w:rFonts w:hint="eastAsia"/>
            </w:rPr>
            <w:t>____________</w:t>
          </w:r>
        </w:p>
      </w:docPartBody>
    </w:docPart>
    <w:docPart>
      <w:docPartPr>
        <w:name w:val="80B487D904454FB5B4E3AC02A75D4C59"/>
        <w:category>
          <w:name w:val="常规"/>
          <w:gallery w:val="placeholder"/>
        </w:category>
        <w:types>
          <w:type w:val="bbPlcHdr"/>
        </w:types>
        <w:behaviors>
          <w:behavior w:val="content"/>
        </w:behaviors>
        <w:guid w:val="{8C0B8C44-2257-4F5A-8A5A-E2D7E491BAE2}"/>
      </w:docPartPr>
      <w:docPartBody>
        <w:p w:rsidR="005F03CE" w:rsidRDefault="003C541B" w:rsidP="003C541B">
          <w:pPr>
            <w:pStyle w:val="80B487D904454FB5B4E3AC02A75D4C59"/>
          </w:pPr>
          <w:r>
            <w:rPr>
              <w:rStyle w:val="placeholder1Char"/>
              <w:rFonts w:hint="eastAsia"/>
            </w:rPr>
            <w:t>____________</w:t>
          </w:r>
        </w:p>
      </w:docPartBody>
    </w:docPart>
    <w:docPart>
      <w:docPartPr>
        <w:name w:val="348BFF0E55C64CB098FF05EA38B86DE7"/>
        <w:category>
          <w:name w:val="常规"/>
          <w:gallery w:val="placeholder"/>
        </w:category>
        <w:types>
          <w:type w:val="bbPlcHdr"/>
        </w:types>
        <w:behaviors>
          <w:behavior w:val="content"/>
        </w:behaviors>
        <w:guid w:val="{F8B53CFD-824E-4109-BC20-36D89D84EBE3}"/>
      </w:docPartPr>
      <w:docPartBody>
        <w:p w:rsidR="005F03CE" w:rsidRDefault="003C541B" w:rsidP="003C541B">
          <w:pPr>
            <w:pStyle w:val="348BFF0E55C64CB098FF05EA38B86DE7"/>
          </w:pPr>
          <w:r>
            <w:rPr>
              <w:rStyle w:val="placeholder1Char"/>
              <w:rFonts w:hint="eastAsia"/>
            </w:rPr>
            <w:t>____________</w:t>
          </w:r>
        </w:p>
      </w:docPartBody>
    </w:docPart>
    <w:docPart>
      <w:docPartPr>
        <w:name w:val="BA831D72151C4671955DDE4A9D8235EB"/>
        <w:category>
          <w:name w:val="常规"/>
          <w:gallery w:val="placeholder"/>
        </w:category>
        <w:types>
          <w:type w:val="bbPlcHdr"/>
        </w:types>
        <w:behaviors>
          <w:behavior w:val="content"/>
        </w:behaviors>
        <w:guid w:val="{A76788CD-75C5-49DB-B90E-FB5A329FCF19}"/>
      </w:docPartPr>
      <w:docPartBody>
        <w:p w:rsidR="005F03CE" w:rsidRDefault="003C541B" w:rsidP="003C541B">
          <w:pPr>
            <w:pStyle w:val="BA831D72151C4671955DDE4A9D8235EB"/>
          </w:pPr>
          <w:r>
            <w:rPr>
              <w:rStyle w:val="placeholder1Char"/>
              <w:rFonts w:hint="eastAsia"/>
            </w:rPr>
            <w:t>____________</w:t>
          </w:r>
        </w:p>
      </w:docPartBody>
    </w:docPart>
    <w:docPart>
      <w:docPartPr>
        <w:name w:val="61C8409FFC814C0796757289647CA44A"/>
        <w:category>
          <w:name w:val="常规"/>
          <w:gallery w:val="placeholder"/>
        </w:category>
        <w:types>
          <w:type w:val="bbPlcHdr"/>
        </w:types>
        <w:behaviors>
          <w:behavior w:val="content"/>
        </w:behaviors>
        <w:guid w:val="{922E7873-BD26-4B21-9C00-F2E601196B5E}"/>
      </w:docPartPr>
      <w:docPartBody>
        <w:p w:rsidR="005F03CE" w:rsidRDefault="003C541B" w:rsidP="003C541B">
          <w:pPr>
            <w:pStyle w:val="61C8409FFC814C0796757289647CA44A"/>
          </w:pPr>
          <w:r>
            <w:rPr>
              <w:rStyle w:val="placeholder1Char"/>
              <w:rFonts w:hint="eastAsia"/>
            </w:rPr>
            <w:t>____________</w:t>
          </w:r>
        </w:p>
      </w:docPartBody>
    </w:docPart>
    <w:docPart>
      <w:docPartPr>
        <w:name w:val="546FF69B83044DAEBF9B9629264A1EFB"/>
        <w:category>
          <w:name w:val="常规"/>
          <w:gallery w:val="placeholder"/>
        </w:category>
        <w:types>
          <w:type w:val="bbPlcHdr"/>
        </w:types>
        <w:behaviors>
          <w:behavior w:val="content"/>
        </w:behaviors>
        <w:guid w:val="{AF9CC6B5-F2A9-432E-8997-C7DECE32259B}"/>
      </w:docPartPr>
      <w:docPartBody>
        <w:p w:rsidR="005F03CE" w:rsidRDefault="003C541B" w:rsidP="003C541B">
          <w:pPr>
            <w:pStyle w:val="546FF69B83044DAEBF9B9629264A1EFB"/>
          </w:pPr>
          <w:r>
            <w:rPr>
              <w:rStyle w:val="placeholder1Char"/>
              <w:rFonts w:hint="eastAsia"/>
            </w:rPr>
            <w:t>____________</w:t>
          </w:r>
        </w:p>
      </w:docPartBody>
    </w:docPart>
    <w:docPart>
      <w:docPartPr>
        <w:name w:val="5A6D276A377949B6A4B4D12C39AEE72D"/>
        <w:category>
          <w:name w:val="常规"/>
          <w:gallery w:val="placeholder"/>
        </w:category>
        <w:types>
          <w:type w:val="bbPlcHdr"/>
        </w:types>
        <w:behaviors>
          <w:behavior w:val="content"/>
        </w:behaviors>
        <w:guid w:val="{6C847841-F7AA-4D2A-AA03-411F3CF4F2F8}"/>
      </w:docPartPr>
      <w:docPartBody>
        <w:p w:rsidR="005F03CE" w:rsidRDefault="003C541B" w:rsidP="003C541B">
          <w:pPr>
            <w:pStyle w:val="5A6D276A377949B6A4B4D12C39AEE72D"/>
          </w:pPr>
          <w:r>
            <w:rPr>
              <w:rStyle w:val="placeholder1Char"/>
              <w:rFonts w:hint="eastAsia"/>
            </w:rPr>
            <w:t>____________</w:t>
          </w:r>
        </w:p>
      </w:docPartBody>
    </w:docPart>
    <w:docPart>
      <w:docPartPr>
        <w:name w:val="B5D425B02DF74998AC0B7D3E5FAAFC94"/>
        <w:category>
          <w:name w:val="常规"/>
          <w:gallery w:val="placeholder"/>
        </w:category>
        <w:types>
          <w:type w:val="bbPlcHdr"/>
        </w:types>
        <w:behaviors>
          <w:behavior w:val="content"/>
        </w:behaviors>
        <w:guid w:val="{7A1548CA-42DE-420C-B0C9-0337F245E96A}"/>
      </w:docPartPr>
      <w:docPartBody>
        <w:p w:rsidR="005F03CE" w:rsidRDefault="003C541B" w:rsidP="003C541B">
          <w:pPr>
            <w:pStyle w:val="B5D425B02DF74998AC0B7D3E5FAAFC94"/>
          </w:pPr>
          <w:r>
            <w:rPr>
              <w:rStyle w:val="placeholder1Char"/>
              <w:rFonts w:hint="eastAsia"/>
            </w:rPr>
            <w:t>____________</w:t>
          </w:r>
        </w:p>
      </w:docPartBody>
    </w:docPart>
    <w:docPart>
      <w:docPartPr>
        <w:name w:val="A34F2519C5684502BD124AA710AEF97D"/>
        <w:category>
          <w:name w:val="常规"/>
          <w:gallery w:val="placeholder"/>
        </w:category>
        <w:types>
          <w:type w:val="bbPlcHdr"/>
        </w:types>
        <w:behaviors>
          <w:behavior w:val="content"/>
        </w:behaviors>
        <w:guid w:val="{3049E003-7B26-410A-8B5F-00E9DE61033B}"/>
      </w:docPartPr>
      <w:docPartBody>
        <w:p w:rsidR="005F03CE" w:rsidRDefault="003C541B" w:rsidP="003C541B">
          <w:pPr>
            <w:pStyle w:val="A34F2519C5684502BD124AA710AEF97D"/>
          </w:pPr>
          <w:r>
            <w:rPr>
              <w:rStyle w:val="placeholder1Char"/>
              <w:rFonts w:hint="eastAsia"/>
            </w:rPr>
            <w:t>____________</w:t>
          </w:r>
        </w:p>
      </w:docPartBody>
    </w:docPart>
    <w:docPart>
      <w:docPartPr>
        <w:name w:val="EF6B0A53CC68403A82000DA3D1153926"/>
        <w:category>
          <w:name w:val="常规"/>
          <w:gallery w:val="placeholder"/>
        </w:category>
        <w:types>
          <w:type w:val="bbPlcHdr"/>
        </w:types>
        <w:behaviors>
          <w:behavior w:val="content"/>
        </w:behaviors>
        <w:guid w:val="{830275CF-2399-4C1A-9A12-F20F93E2F488}"/>
      </w:docPartPr>
      <w:docPartBody>
        <w:p w:rsidR="005F03CE" w:rsidRDefault="003C541B" w:rsidP="003C541B">
          <w:pPr>
            <w:pStyle w:val="EF6B0A53CC68403A82000DA3D1153926"/>
          </w:pPr>
          <w:r>
            <w:rPr>
              <w:rStyle w:val="placeholder1Char"/>
              <w:rFonts w:hint="eastAsia"/>
            </w:rPr>
            <w:t>____________</w:t>
          </w:r>
        </w:p>
      </w:docPartBody>
    </w:docPart>
    <w:docPart>
      <w:docPartPr>
        <w:name w:val="68642C28F7AB4FEBBCC070B91CA4A837"/>
        <w:category>
          <w:name w:val="常规"/>
          <w:gallery w:val="placeholder"/>
        </w:category>
        <w:types>
          <w:type w:val="bbPlcHdr"/>
        </w:types>
        <w:behaviors>
          <w:behavior w:val="content"/>
        </w:behaviors>
        <w:guid w:val="{2F9416D9-5067-4573-AF40-5ECE37382F6A}"/>
      </w:docPartPr>
      <w:docPartBody>
        <w:p w:rsidR="005F03CE" w:rsidRDefault="003C541B" w:rsidP="003C541B">
          <w:pPr>
            <w:pStyle w:val="68642C28F7AB4FEBBCC070B91CA4A837"/>
          </w:pPr>
          <w:r>
            <w:rPr>
              <w:rStyle w:val="placeholder1Char"/>
              <w:rFonts w:hint="eastAsia"/>
            </w:rPr>
            <w:t>____________</w:t>
          </w:r>
        </w:p>
      </w:docPartBody>
    </w:docPart>
    <w:docPart>
      <w:docPartPr>
        <w:name w:val="A8B82805841D4A5489BADF8CA48C76BD"/>
        <w:category>
          <w:name w:val="常规"/>
          <w:gallery w:val="placeholder"/>
        </w:category>
        <w:types>
          <w:type w:val="bbPlcHdr"/>
        </w:types>
        <w:behaviors>
          <w:behavior w:val="content"/>
        </w:behaviors>
        <w:guid w:val="{EF72CE1E-9339-4110-8400-2CD5FD1522E3}"/>
      </w:docPartPr>
      <w:docPartBody>
        <w:p w:rsidR="005F03CE" w:rsidRDefault="003C541B" w:rsidP="003C541B">
          <w:pPr>
            <w:pStyle w:val="A8B82805841D4A5489BADF8CA48C76BD"/>
          </w:pPr>
          <w:r>
            <w:rPr>
              <w:rStyle w:val="placeholder1Char"/>
              <w:rFonts w:hint="eastAsia"/>
            </w:rPr>
            <w:t>____________</w:t>
          </w:r>
        </w:p>
      </w:docPartBody>
    </w:docPart>
    <w:docPart>
      <w:docPartPr>
        <w:name w:val="19D8B7F456324E0F8201080726868799"/>
        <w:category>
          <w:name w:val="常规"/>
          <w:gallery w:val="placeholder"/>
        </w:category>
        <w:types>
          <w:type w:val="bbPlcHdr"/>
        </w:types>
        <w:behaviors>
          <w:behavior w:val="content"/>
        </w:behaviors>
        <w:guid w:val="{B1C6316E-27CE-47A0-BEE7-3BBA6B3E2445}"/>
      </w:docPartPr>
      <w:docPartBody>
        <w:p w:rsidR="005F03CE" w:rsidRDefault="003C541B" w:rsidP="003C541B">
          <w:pPr>
            <w:pStyle w:val="19D8B7F456324E0F8201080726868799"/>
          </w:pPr>
          <w:r>
            <w:rPr>
              <w:rStyle w:val="placeholder1Char"/>
              <w:rFonts w:hint="eastAsia"/>
            </w:rPr>
            <w:t>____________</w:t>
          </w:r>
        </w:p>
      </w:docPartBody>
    </w:docPart>
    <w:docPart>
      <w:docPartPr>
        <w:name w:val="853E5A2BF2634FD39BA85BB21EA70AB8"/>
        <w:category>
          <w:name w:val="常规"/>
          <w:gallery w:val="placeholder"/>
        </w:category>
        <w:types>
          <w:type w:val="bbPlcHdr"/>
        </w:types>
        <w:behaviors>
          <w:behavior w:val="content"/>
        </w:behaviors>
        <w:guid w:val="{DB472FB6-D7B2-463F-AA68-82A4CB9A037B}"/>
      </w:docPartPr>
      <w:docPartBody>
        <w:p w:rsidR="005F03CE" w:rsidRDefault="003C541B" w:rsidP="003C541B">
          <w:pPr>
            <w:pStyle w:val="853E5A2BF2634FD39BA85BB21EA70AB8"/>
          </w:pPr>
          <w:r>
            <w:rPr>
              <w:rStyle w:val="placeholder1Char"/>
              <w:rFonts w:hint="eastAsia"/>
            </w:rPr>
            <w:t>____________</w:t>
          </w:r>
        </w:p>
      </w:docPartBody>
    </w:docPart>
    <w:docPart>
      <w:docPartPr>
        <w:name w:val="7F2EBE1219B04837BD11CBAC971640FA"/>
        <w:category>
          <w:name w:val="常规"/>
          <w:gallery w:val="placeholder"/>
        </w:category>
        <w:types>
          <w:type w:val="bbPlcHdr"/>
        </w:types>
        <w:behaviors>
          <w:behavior w:val="content"/>
        </w:behaviors>
        <w:guid w:val="{E598AF85-FD7E-403B-9210-44AC34EE90A4}"/>
      </w:docPartPr>
      <w:docPartBody>
        <w:p w:rsidR="005F03CE" w:rsidRDefault="003C541B" w:rsidP="003C541B">
          <w:pPr>
            <w:pStyle w:val="7F2EBE1219B04837BD11CBAC971640FA"/>
          </w:pPr>
          <w:r>
            <w:rPr>
              <w:rStyle w:val="placeholder1Char"/>
              <w:rFonts w:hint="eastAsia"/>
            </w:rPr>
            <w:t>____________</w:t>
          </w:r>
        </w:p>
      </w:docPartBody>
    </w:docPart>
    <w:docPart>
      <w:docPartPr>
        <w:name w:val="42177E9343FA40BE8A74B22B5D53F0FA"/>
        <w:category>
          <w:name w:val="常规"/>
          <w:gallery w:val="placeholder"/>
        </w:category>
        <w:types>
          <w:type w:val="bbPlcHdr"/>
        </w:types>
        <w:behaviors>
          <w:behavior w:val="content"/>
        </w:behaviors>
        <w:guid w:val="{A8AE332D-4167-45AD-BF30-6E19222C377C}"/>
      </w:docPartPr>
      <w:docPartBody>
        <w:p w:rsidR="005F03CE" w:rsidRDefault="003C541B" w:rsidP="003C541B">
          <w:pPr>
            <w:pStyle w:val="42177E9343FA40BE8A74B22B5D53F0FA"/>
          </w:pPr>
          <w:r>
            <w:rPr>
              <w:rStyle w:val="placeholder1Char"/>
              <w:rFonts w:hint="eastAsia"/>
            </w:rPr>
            <w:t>____________</w:t>
          </w:r>
        </w:p>
      </w:docPartBody>
    </w:docPart>
    <w:docPart>
      <w:docPartPr>
        <w:name w:val="6B93210BB1AD47E7B1454F2BD4DDE899"/>
        <w:category>
          <w:name w:val="常规"/>
          <w:gallery w:val="placeholder"/>
        </w:category>
        <w:types>
          <w:type w:val="bbPlcHdr"/>
        </w:types>
        <w:behaviors>
          <w:behavior w:val="content"/>
        </w:behaviors>
        <w:guid w:val="{A3636367-14C4-451A-9E28-AAEC0793EC94}"/>
      </w:docPartPr>
      <w:docPartBody>
        <w:p w:rsidR="005F03CE" w:rsidRDefault="003C541B" w:rsidP="003C541B">
          <w:pPr>
            <w:pStyle w:val="6B93210BB1AD47E7B1454F2BD4DDE899"/>
          </w:pPr>
          <w:r>
            <w:rPr>
              <w:rStyle w:val="placeholder1Char"/>
              <w:rFonts w:hint="eastAsia"/>
            </w:rPr>
            <w:t>____________</w:t>
          </w:r>
        </w:p>
      </w:docPartBody>
    </w:docPart>
    <w:docPart>
      <w:docPartPr>
        <w:name w:val="1FA51BFFE44E42D284E76584189D1B74"/>
        <w:category>
          <w:name w:val="常规"/>
          <w:gallery w:val="placeholder"/>
        </w:category>
        <w:types>
          <w:type w:val="bbPlcHdr"/>
        </w:types>
        <w:behaviors>
          <w:behavior w:val="content"/>
        </w:behaviors>
        <w:guid w:val="{FD24D9AF-692D-470F-8FBE-2811DF5B1F9C}"/>
      </w:docPartPr>
      <w:docPartBody>
        <w:p w:rsidR="005F03CE" w:rsidRDefault="003C541B" w:rsidP="003C541B">
          <w:pPr>
            <w:pStyle w:val="1FA51BFFE44E42D284E76584189D1B74"/>
          </w:pPr>
          <w:r>
            <w:rPr>
              <w:rStyle w:val="placeholder1Char"/>
              <w:rFonts w:hint="eastAsia"/>
            </w:rPr>
            <w:t>____________</w:t>
          </w:r>
        </w:p>
      </w:docPartBody>
    </w:docPart>
    <w:docPart>
      <w:docPartPr>
        <w:name w:val="1431FA9DDA8C4CA48EBDF2C50CB245E2"/>
        <w:category>
          <w:name w:val="常规"/>
          <w:gallery w:val="placeholder"/>
        </w:category>
        <w:types>
          <w:type w:val="bbPlcHdr"/>
        </w:types>
        <w:behaviors>
          <w:behavior w:val="content"/>
        </w:behaviors>
        <w:guid w:val="{95BFF131-D2C4-49D1-9FB3-D33FFE06A5EB}"/>
      </w:docPartPr>
      <w:docPartBody>
        <w:p w:rsidR="005F03CE" w:rsidRDefault="003C541B" w:rsidP="003C541B">
          <w:pPr>
            <w:pStyle w:val="1431FA9DDA8C4CA48EBDF2C50CB245E2"/>
          </w:pPr>
          <w:r>
            <w:rPr>
              <w:rStyle w:val="placeholder1Char"/>
              <w:rFonts w:hint="eastAsia"/>
            </w:rPr>
            <w:t>____________</w:t>
          </w:r>
        </w:p>
      </w:docPartBody>
    </w:docPart>
    <w:docPart>
      <w:docPartPr>
        <w:name w:val="B4EC45625D024DC8AE60795D18DE4F92"/>
        <w:category>
          <w:name w:val="常规"/>
          <w:gallery w:val="placeholder"/>
        </w:category>
        <w:types>
          <w:type w:val="bbPlcHdr"/>
        </w:types>
        <w:behaviors>
          <w:behavior w:val="content"/>
        </w:behaviors>
        <w:guid w:val="{F1A75115-D1BB-4A3F-8680-D374478497D4}"/>
      </w:docPartPr>
      <w:docPartBody>
        <w:p w:rsidR="005F03CE" w:rsidRDefault="003C541B" w:rsidP="003C541B">
          <w:pPr>
            <w:pStyle w:val="B4EC45625D024DC8AE60795D18DE4F92"/>
          </w:pPr>
          <w:r>
            <w:rPr>
              <w:rStyle w:val="placeholder1Char"/>
              <w:rFonts w:hint="eastAsia"/>
            </w:rPr>
            <w:t>____________</w:t>
          </w:r>
        </w:p>
      </w:docPartBody>
    </w:docPart>
    <w:docPart>
      <w:docPartPr>
        <w:name w:val="04F355B3CCD040B6BF84F76A5E6FC530"/>
        <w:category>
          <w:name w:val="常规"/>
          <w:gallery w:val="placeholder"/>
        </w:category>
        <w:types>
          <w:type w:val="bbPlcHdr"/>
        </w:types>
        <w:behaviors>
          <w:behavior w:val="content"/>
        </w:behaviors>
        <w:guid w:val="{B3678EC7-31B0-482C-97EE-E8B2C216EB64}"/>
      </w:docPartPr>
      <w:docPartBody>
        <w:p w:rsidR="005F03CE" w:rsidRDefault="003C541B" w:rsidP="003C541B">
          <w:pPr>
            <w:pStyle w:val="04F355B3CCD040B6BF84F76A5E6FC530"/>
          </w:pPr>
          <w:r>
            <w:rPr>
              <w:rStyle w:val="placeholder1Char"/>
              <w:rFonts w:hint="eastAsia"/>
            </w:rPr>
            <w:t>____________</w:t>
          </w:r>
        </w:p>
      </w:docPartBody>
    </w:docPart>
    <w:docPart>
      <w:docPartPr>
        <w:name w:val="44136983F3674B6F9073E891547F9734"/>
        <w:category>
          <w:name w:val="常规"/>
          <w:gallery w:val="placeholder"/>
        </w:category>
        <w:types>
          <w:type w:val="bbPlcHdr"/>
        </w:types>
        <w:behaviors>
          <w:behavior w:val="content"/>
        </w:behaviors>
        <w:guid w:val="{B229BD34-74BA-462B-80ED-F06E12BA785D}"/>
      </w:docPartPr>
      <w:docPartBody>
        <w:p w:rsidR="005F03CE" w:rsidRDefault="003C541B" w:rsidP="003C541B">
          <w:pPr>
            <w:pStyle w:val="44136983F3674B6F9073E891547F9734"/>
          </w:pPr>
          <w:r>
            <w:rPr>
              <w:rStyle w:val="placeholder1Char"/>
              <w:rFonts w:hint="eastAsia"/>
            </w:rPr>
            <w:t>____________</w:t>
          </w:r>
        </w:p>
      </w:docPartBody>
    </w:docPart>
    <w:docPart>
      <w:docPartPr>
        <w:name w:val="2EB039E0B6FA45D4912605CF11BD8793"/>
        <w:category>
          <w:name w:val="常规"/>
          <w:gallery w:val="placeholder"/>
        </w:category>
        <w:types>
          <w:type w:val="bbPlcHdr"/>
        </w:types>
        <w:behaviors>
          <w:behavior w:val="content"/>
        </w:behaviors>
        <w:guid w:val="{4136FD08-CCAE-4D30-A4E0-A7AD8D36C423}"/>
      </w:docPartPr>
      <w:docPartBody>
        <w:p w:rsidR="005F03CE" w:rsidRDefault="003C541B" w:rsidP="003C541B">
          <w:pPr>
            <w:pStyle w:val="2EB039E0B6FA45D4912605CF11BD8793"/>
          </w:pPr>
          <w:r>
            <w:rPr>
              <w:rStyle w:val="placeholder1Char"/>
              <w:rFonts w:hint="eastAsia"/>
            </w:rPr>
            <w:t>____________</w:t>
          </w:r>
        </w:p>
      </w:docPartBody>
    </w:docPart>
    <w:docPart>
      <w:docPartPr>
        <w:name w:val="F0719EBDF5D24D36BDA0B4D5C8C0C3AF"/>
        <w:category>
          <w:name w:val="常规"/>
          <w:gallery w:val="placeholder"/>
        </w:category>
        <w:types>
          <w:type w:val="bbPlcHdr"/>
        </w:types>
        <w:behaviors>
          <w:behavior w:val="content"/>
        </w:behaviors>
        <w:guid w:val="{5C446FE6-52FB-45C0-BB31-15DD2470420D}"/>
      </w:docPartPr>
      <w:docPartBody>
        <w:p w:rsidR="005F03CE" w:rsidRDefault="003C541B" w:rsidP="003C541B">
          <w:pPr>
            <w:pStyle w:val="F0719EBDF5D24D36BDA0B4D5C8C0C3AF"/>
          </w:pPr>
          <w:r>
            <w:rPr>
              <w:rStyle w:val="placeholder1Char"/>
              <w:rFonts w:hint="eastAsia"/>
            </w:rPr>
            <w:t>____________</w:t>
          </w:r>
        </w:p>
      </w:docPartBody>
    </w:docPart>
    <w:docPart>
      <w:docPartPr>
        <w:name w:val="C352D6DF770248CDB5E2DEA6033567D6"/>
        <w:category>
          <w:name w:val="常规"/>
          <w:gallery w:val="placeholder"/>
        </w:category>
        <w:types>
          <w:type w:val="bbPlcHdr"/>
        </w:types>
        <w:behaviors>
          <w:behavior w:val="content"/>
        </w:behaviors>
        <w:guid w:val="{DC2D70C8-BFE8-47B6-972F-B7C84A72951D}"/>
      </w:docPartPr>
      <w:docPartBody>
        <w:p w:rsidR="005F03CE" w:rsidRDefault="003C541B" w:rsidP="003C541B">
          <w:pPr>
            <w:pStyle w:val="C352D6DF770248CDB5E2DEA6033567D6"/>
          </w:pPr>
          <w:r>
            <w:rPr>
              <w:rStyle w:val="placeholder1Char"/>
              <w:rFonts w:hint="eastAsia"/>
            </w:rPr>
            <w:t>____________</w:t>
          </w:r>
        </w:p>
      </w:docPartBody>
    </w:docPart>
    <w:docPart>
      <w:docPartPr>
        <w:name w:val="11AA3F5C3CDA4722B5F0856B963D544A"/>
        <w:category>
          <w:name w:val="常规"/>
          <w:gallery w:val="placeholder"/>
        </w:category>
        <w:types>
          <w:type w:val="bbPlcHdr"/>
        </w:types>
        <w:behaviors>
          <w:behavior w:val="content"/>
        </w:behaviors>
        <w:guid w:val="{E8799177-8A65-4E7D-8C04-8EEA24816668}"/>
      </w:docPartPr>
      <w:docPartBody>
        <w:p w:rsidR="005F03CE" w:rsidRDefault="003C541B" w:rsidP="003C541B">
          <w:pPr>
            <w:pStyle w:val="11AA3F5C3CDA4722B5F0856B963D544A"/>
          </w:pPr>
          <w:r>
            <w:rPr>
              <w:rStyle w:val="placeholder1Char"/>
              <w:rFonts w:hint="eastAsia"/>
            </w:rPr>
            <w:t>____________</w:t>
          </w:r>
        </w:p>
      </w:docPartBody>
    </w:docPart>
    <w:docPart>
      <w:docPartPr>
        <w:name w:val="515EAE738A044D9C8CD32AFA02C6AEFF"/>
        <w:category>
          <w:name w:val="常规"/>
          <w:gallery w:val="placeholder"/>
        </w:category>
        <w:types>
          <w:type w:val="bbPlcHdr"/>
        </w:types>
        <w:behaviors>
          <w:behavior w:val="content"/>
        </w:behaviors>
        <w:guid w:val="{3C4D2BAF-E574-4845-9D03-7AB4219FDAA5}"/>
      </w:docPartPr>
      <w:docPartBody>
        <w:p w:rsidR="005F03CE" w:rsidRDefault="003C541B" w:rsidP="003C541B">
          <w:pPr>
            <w:pStyle w:val="515EAE738A044D9C8CD32AFA02C6AEFF"/>
          </w:pPr>
          <w:r>
            <w:rPr>
              <w:rStyle w:val="placeholder1Char"/>
              <w:rFonts w:hint="eastAsia"/>
            </w:rPr>
            <w:t>____________</w:t>
          </w:r>
        </w:p>
      </w:docPartBody>
    </w:docPart>
    <w:docPart>
      <w:docPartPr>
        <w:name w:val="494C2F194C504C00A1A25D45E90EA266"/>
        <w:category>
          <w:name w:val="常规"/>
          <w:gallery w:val="placeholder"/>
        </w:category>
        <w:types>
          <w:type w:val="bbPlcHdr"/>
        </w:types>
        <w:behaviors>
          <w:behavior w:val="content"/>
        </w:behaviors>
        <w:guid w:val="{DF661D33-791E-40CA-A81C-3A5721907381}"/>
      </w:docPartPr>
      <w:docPartBody>
        <w:p w:rsidR="005F03CE" w:rsidRDefault="003C541B" w:rsidP="003C541B">
          <w:pPr>
            <w:pStyle w:val="494C2F194C504C00A1A25D45E90EA266"/>
          </w:pPr>
          <w:r>
            <w:rPr>
              <w:rStyle w:val="placeholder1Char"/>
              <w:rFonts w:hint="eastAsia"/>
            </w:rPr>
            <w:t>____________</w:t>
          </w:r>
        </w:p>
      </w:docPartBody>
    </w:docPart>
    <w:docPart>
      <w:docPartPr>
        <w:name w:val="2F8D16C306774ABF82270D2E992DB9B7"/>
        <w:category>
          <w:name w:val="常规"/>
          <w:gallery w:val="placeholder"/>
        </w:category>
        <w:types>
          <w:type w:val="bbPlcHdr"/>
        </w:types>
        <w:behaviors>
          <w:behavior w:val="content"/>
        </w:behaviors>
        <w:guid w:val="{F7768D0C-9E0D-4AAC-B6F6-5E7FB6427F5B}"/>
      </w:docPartPr>
      <w:docPartBody>
        <w:p w:rsidR="005F03CE" w:rsidRDefault="003C541B" w:rsidP="003C541B">
          <w:pPr>
            <w:pStyle w:val="2F8D16C306774ABF82270D2E992DB9B7"/>
          </w:pPr>
          <w:r>
            <w:rPr>
              <w:rStyle w:val="placeholder1Char"/>
              <w:rFonts w:hint="eastAsia"/>
            </w:rPr>
            <w:t>____________</w:t>
          </w:r>
        </w:p>
      </w:docPartBody>
    </w:docPart>
    <w:docPart>
      <w:docPartPr>
        <w:name w:val="A6D246C8303E411EBEF18DEEF7B7F1EE"/>
        <w:category>
          <w:name w:val="常规"/>
          <w:gallery w:val="placeholder"/>
        </w:category>
        <w:types>
          <w:type w:val="bbPlcHdr"/>
        </w:types>
        <w:behaviors>
          <w:behavior w:val="content"/>
        </w:behaviors>
        <w:guid w:val="{A96B3373-7EBC-44B3-9481-69A40B895CAA}"/>
      </w:docPartPr>
      <w:docPartBody>
        <w:p w:rsidR="005F03CE" w:rsidRDefault="003C541B" w:rsidP="003C541B">
          <w:pPr>
            <w:pStyle w:val="A6D246C8303E411EBEF18DEEF7B7F1EE"/>
          </w:pPr>
          <w:r>
            <w:rPr>
              <w:rStyle w:val="placeholder1Char"/>
              <w:rFonts w:hint="eastAsia"/>
            </w:rPr>
            <w:t>____________</w:t>
          </w:r>
        </w:p>
      </w:docPartBody>
    </w:docPart>
    <w:docPart>
      <w:docPartPr>
        <w:name w:val="67B6A1B2384545EF9D1C545F54AA5B1D"/>
        <w:category>
          <w:name w:val="常规"/>
          <w:gallery w:val="placeholder"/>
        </w:category>
        <w:types>
          <w:type w:val="bbPlcHdr"/>
        </w:types>
        <w:behaviors>
          <w:behavior w:val="content"/>
        </w:behaviors>
        <w:guid w:val="{4448A31F-4013-4517-BF28-B9ED0C93B1CE}"/>
      </w:docPartPr>
      <w:docPartBody>
        <w:p w:rsidR="005F03CE" w:rsidRDefault="003C541B" w:rsidP="003C541B">
          <w:pPr>
            <w:pStyle w:val="67B6A1B2384545EF9D1C545F54AA5B1D"/>
          </w:pPr>
          <w:r>
            <w:rPr>
              <w:rStyle w:val="placeholder1Char"/>
              <w:rFonts w:hint="eastAsia"/>
            </w:rPr>
            <w:t>____________</w:t>
          </w:r>
        </w:p>
      </w:docPartBody>
    </w:docPart>
    <w:docPart>
      <w:docPartPr>
        <w:name w:val="B5760789059D46C180E284C9237E31E1"/>
        <w:category>
          <w:name w:val="常规"/>
          <w:gallery w:val="placeholder"/>
        </w:category>
        <w:types>
          <w:type w:val="bbPlcHdr"/>
        </w:types>
        <w:behaviors>
          <w:behavior w:val="content"/>
        </w:behaviors>
        <w:guid w:val="{3601C51D-1DBC-4B97-BD64-90AD8A6C977C}"/>
      </w:docPartPr>
      <w:docPartBody>
        <w:p w:rsidR="005F03CE" w:rsidRDefault="003C541B" w:rsidP="003C541B">
          <w:pPr>
            <w:pStyle w:val="B5760789059D46C180E284C9237E31E1"/>
          </w:pPr>
          <w:r>
            <w:rPr>
              <w:rStyle w:val="placeholder1Char"/>
              <w:rFonts w:hint="eastAsia"/>
            </w:rPr>
            <w:t>____________</w:t>
          </w:r>
        </w:p>
      </w:docPartBody>
    </w:docPart>
    <w:docPart>
      <w:docPartPr>
        <w:name w:val="BF24C1F4A9444BD68E5E3AF08B2A83AA"/>
        <w:category>
          <w:name w:val="常规"/>
          <w:gallery w:val="placeholder"/>
        </w:category>
        <w:types>
          <w:type w:val="bbPlcHdr"/>
        </w:types>
        <w:behaviors>
          <w:behavior w:val="content"/>
        </w:behaviors>
        <w:guid w:val="{1BDB6A5F-EDEF-43AA-BC5D-127DD71811F9}"/>
      </w:docPartPr>
      <w:docPartBody>
        <w:p w:rsidR="005F03CE" w:rsidRDefault="003C541B" w:rsidP="003C541B">
          <w:pPr>
            <w:pStyle w:val="BF24C1F4A9444BD68E5E3AF08B2A83AA"/>
          </w:pPr>
          <w:r>
            <w:rPr>
              <w:rStyle w:val="placeholder1Char"/>
              <w:rFonts w:hint="eastAsia"/>
            </w:rPr>
            <w:t>____________</w:t>
          </w:r>
        </w:p>
      </w:docPartBody>
    </w:docPart>
    <w:docPart>
      <w:docPartPr>
        <w:name w:val="D99D5C15BF9243AB9FC46AD9F49F78B5"/>
        <w:category>
          <w:name w:val="常规"/>
          <w:gallery w:val="placeholder"/>
        </w:category>
        <w:types>
          <w:type w:val="bbPlcHdr"/>
        </w:types>
        <w:behaviors>
          <w:behavior w:val="content"/>
        </w:behaviors>
        <w:guid w:val="{D1AE9655-F3A5-4AEB-9546-08DA9CE9FA72}"/>
      </w:docPartPr>
      <w:docPartBody>
        <w:p w:rsidR="005F03CE" w:rsidRDefault="003C541B" w:rsidP="003C541B">
          <w:pPr>
            <w:pStyle w:val="D99D5C15BF9243AB9FC46AD9F49F78B5"/>
          </w:pPr>
          <w:r>
            <w:rPr>
              <w:rStyle w:val="placeholder1Char"/>
              <w:rFonts w:hint="eastAsia"/>
            </w:rPr>
            <w:t>____________</w:t>
          </w:r>
        </w:p>
      </w:docPartBody>
    </w:docPart>
    <w:docPart>
      <w:docPartPr>
        <w:name w:val="36FDA72DF27D4B6ABE03F54F446D88D9"/>
        <w:category>
          <w:name w:val="常规"/>
          <w:gallery w:val="placeholder"/>
        </w:category>
        <w:types>
          <w:type w:val="bbPlcHdr"/>
        </w:types>
        <w:behaviors>
          <w:behavior w:val="content"/>
        </w:behaviors>
        <w:guid w:val="{5EB6D111-1E08-44D8-AB16-6A1B3E8BB93D}"/>
      </w:docPartPr>
      <w:docPartBody>
        <w:p w:rsidR="005F03CE" w:rsidRDefault="003C541B" w:rsidP="003C541B">
          <w:pPr>
            <w:pStyle w:val="36FDA72DF27D4B6ABE03F54F446D88D9"/>
          </w:pPr>
          <w:r>
            <w:rPr>
              <w:rStyle w:val="placeholder1Char"/>
              <w:rFonts w:hint="eastAsia"/>
            </w:rPr>
            <w:t>____________</w:t>
          </w:r>
        </w:p>
      </w:docPartBody>
    </w:docPart>
    <w:docPart>
      <w:docPartPr>
        <w:name w:val="C5318F1358AE47EC9C12BB9D9C53DFD3"/>
        <w:category>
          <w:name w:val="常规"/>
          <w:gallery w:val="placeholder"/>
        </w:category>
        <w:types>
          <w:type w:val="bbPlcHdr"/>
        </w:types>
        <w:behaviors>
          <w:behavior w:val="content"/>
        </w:behaviors>
        <w:guid w:val="{0B5231E2-1603-4CB4-A618-5049922A203E}"/>
      </w:docPartPr>
      <w:docPartBody>
        <w:p w:rsidR="005F03CE" w:rsidRDefault="003C541B" w:rsidP="003C541B">
          <w:pPr>
            <w:pStyle w:val="C5318F1358AE47EC9C12BB9D9C53DFD3"/>
          </w:pPr>
          <w:r>
            <w:rPr>
              <w:rStyle w:val="placeholder1Char"/>
              <w:rFonts w:hint="eastAsia"/>
            </w:rPr>
            <w:t>____________</w:t>
          </w:r>
        </w:p>
      </w:docPartBody>
    </w:docPart>
    <w:docPart>
      <w:docPartPr>
        <w:name w:val="FEAD34E2F52540EEAC7B03D0B0C771A5"/>
        <w:category>
          <w:name w:val="常规"/>
          <w:gallery w:val="placeholder"/>
        </w:category>
        <w:types>
          <w:type w:val="bbPlcHdr"/>
        </w:types>
        <w:behaviors>
          <w:behavior w:val="content"/>
        </w:behaviors>
        <w:guid w:val="{61668E80-4387-4C60-9814-1BA8FDF4808F}"/>
      </w:docPartPr>
      <w:docPartBody>
        <w:p w:rsidR="005F03CE" w:rsidRDefault="003C541B" w:rsidP="003C541B">
          <w:pPr>
            <w:pStyle w:val="FEAD34E2F52540EEAC7B03D0B0C771A5"/>
          </w:pPr>
          <w:r>
            <w:rPr>
              <w:rStyle w:val="placeholder1Char"/>
              <w:rFonts w:hint="eastAsia"/>
            </w:rPr>
            <w:t>____________</w:t>
          </w:r>
        </w:p>
      </w:docPartBody>
    </w:docPart>
    <w:docPart>
      <w:docPartPr>
        <w:name w:val="0B81D5ED6A504BF0BC0EA3D55D85C9DF"/>
        <w:category>
          <w:name w:val="常规"/>
          <w:gallery w:val="placeholder"/>
        </w:category>
        <w:types>
          <w:type w:val="bbPlcHdr"/>
        </w:types>
        <w:behaviors>
          <w:behavior w:val="content"/>
        </w:behaviors>
        <w:guid w:val="{171CFCD3-2C76-4F7E-8CEA-D377690355F9}"/>
      </w:docPartPr>
      <w:docPartBody>
        <w:p w:rsidR="005F03CE" w:rsidRDefault="003C541B" w:rsidP="003C541B">
          <w:pPr>
            <w:pStyle w:val="0B81D5ED6A504BF0BC0EA3D55D85C9DF"/>
          </w:pPr>
          <w:r>
            <w:rPr>
              <w:rStyle w:val="placeholder1Char"/>
              <w:rFonts w:hint="eastAsia"/>
            </w:rPr>
            <w:t>____________</w:t>
          </w:r>
        </w:p>
      </w:docPartBody>
    </w:docPart>
    <w:docPart>
      <w:docPartPr>
        <w:name w:val="E72DFC7858094AD1B9EB0F2214D43075"/>
        <w:category>
          <w:name w:val="常规"/>
          <w:gallery w:val="placeholder"/>
        </w:category>
        <w:types>
          <w:type w:val="bbPlcHdr"/>
        </w:types>
        <w:behaviors>
          <w:behavior w:val="content"/>
        </w:behaviors>
        <w:guid w:val="{AF5CB434-8AD9-4B1D-8A86-32EE9521532A}"/>
      </w:docPartPr>
      <w:docPartBody>
        <w:p w:rsidR="005F03CE" w:rsidRDefault="003C541B" w:rsidP="003C541B">
          <w:pPr>
            <w:pStyle w:val="E72DFC7858094AD1B9EB0F2214D43075"/>
          </w:pPr>
          <w:r>
            <w:rPr>
              <w:rStyle w:val="placeholder1Char"/>
              <w:rFonts w:hint="eastAsia"/>
            </w:rPr>
            <w:t>____________</w:t>
          </w:r>
        </w:p>
      </w:docPartBody>
    </w:docPart>
    <w:docPart>
      <w:docPartPr>
        <w:name w:val="776EAB4F5D434FE091DFC050E3B249A6"/>
        <w:category>
          <w:name w:val="常规"/>
          <w:gallery w:val="placeholder"/>
        </w:category>
        <w:types>
          <w:type w:val="bbPlcHdr"/>
        </w:types>
        <w:behaviors>
          <w:behavior w:val="content"/>
        </w:behaviors>
        <w:guid w:val="{843D19C5-5A47-4DC7-B8F1-C4601F36608A}"/>
      </w:docPartPr>
      <w:docPartBody>
        <w:p w:rsidR="005F03CE" w:rsidRDefault="003C541B" w:rsidP="003C541B">
          <w:pPr>
            <w:pStyle w:val="776EAB4F5D434FE091DFC050E3B249A6"/>
          </w:pPr>
          <w:r>
            <w:rPr>
              <w:rStyle w:val="placeholder1Char"/>
              <w:rFonts w:hint="eastAsia"/>
            </w:rPr>
            <w:t>____________</w:t>
          </w:r>
        </w:p>
      </w:docPartBody>
    </w:docPart>
    <w:docPart>
      <w:docPartPr>
        <w:name w:val="42F623379A3742AD91709958FAF6CE56"/>
        <w:category>
          <w:name w:val="常规"/>
          <w:gallery w:val="placeholder"/>
        </w:category>
        <w:types>
          <w:type w:val="bbPlcHdr"/>
        </w:types>
        <w:behaviors>
          <w:behavior w:val="content"/>
        </w:behaviors>
        <w:guid w:val="{96164BB1-62FE-4A63-8102-66BDD2F5E4F0}"/>
      </w:docPartPr>
      <w:docPartBody>
        <w:p w:rsidR="005F03CE" w:rsidRDefault="003C541B" w:rsidP="003C541B">
          <w:pPr>
            <w:pStyle w:val="42F623379A3742AD91709958FAF6CE56"/>
          </w:pPr>
          <w:r>
            <w:rPr>
              <w:rStyle w:val="placeholder1Char"/>
              <w:rFonts w:hint="eastAsia"/>
            </w:rPr>
            <w:t>____________</w:t>
          </w:r>
        </w:p>
      </w:docPartBody>
    </w:docPart>
    <w:docPart>
      <w:docPartPr>
        <w:name w:val="4A09E46F49104B3F882D6207BD69A190"/>
        <w:category>
          <w:name w:val="常规"/>
          <w:gallery w:val="placeholder"/>
        </w:category>
        <w:types>
          <w:type w:val="bbPlcHdr"/>
        </w:types>
        <w:behaviors>
          <w:behavior w:val="content"/>
        </w:behaviors>
        <w:guid w:val="{E4AF7068-FFE5-4665-8E58-16FAB4FFB3A5}"/>
      </w:docPartPr>
      <w:docPartBody>
        <w:p w:rsidR="005F03CE" w:rsidRDefault="003C541B" w:rsidP="003C541B">
          <w:pPr>
            <w:pStyle w:val="4A09E46F49104B3F882D6207BD69A190"/>
          </w:pPr>
          <w:r>
            <w:rPr>
              <w:rStyle w:val="placeholder1Char"/>
              <w:rFonts w:hint="eastAsia"/>
            </w:rPr>
            <w:t>____________</w:t>
          </w:r>
        </w:p>
      </w:docPartBody>
    </w:docPart>
    <w:docPart>
      <w:docPartPr>
        <w:name w:val="7CF636137B184BF4AEFA7FAF997E9CDF"/>
        <w:category>
          <w:name w:val="常规"/>
          <w:gallery w:val="placeholder"/>
        </w:category>
        <w:types>
          <w:type w:val="bbPlcHdr"/>
        </w:types>
        <w:behaviors>
          <w:behavior w:val="content"/>
        </w:behaviors>
        <w:guid w:val="{BB212FF9-715A-4FB8-BBD8-4DE9191B5890}"/>
      </w:docPartPr>
      <w:docPartBody>
        <w:p w:rsidR="005F03CE" w:rsidRDefault="003C541B" w:rsidP="003C541B">
          <w:pPr>
            <w:pStyle w:val="7CF636137B184BF4AEFA7FAF997E9CDF"/>
          </w:pPr>
          <w:r>
            <w:rPr>
              <w:rStyle w:val="placeholder1Char"/>
              <w:rFonts w:hint="eastAsia"/>
            </w:rPr>
            <w:t>____________</w:t>
          </w:r>
        </w:p>
      </w:docPartBody>
    </w:docPart>
    <w:docPart>
      <w:docPartPr>
        <w:name w:val="093BFDC030D04837A858E737675CAE55"/>
        <w:category>
          <w:name w:val="常规"/>
          <w:gallery w:val="placeholder"/>
        </w:category>
        <w:types>
          <w:type w:val="bbPlcHdr"/>
        </w:types>
        <w:behaviors>
          <w:behavior w:val="content"/>
        </w:behaviors>
        <w:guid w:val="{83B0838C-9952-43F7-BE71-D7706AE131AA}"/>
      </w:docPartPr>
      <w:docPartBody>
        <w:p w:rsidR="005F03CE" w:rsidRDefault="003C541B" w:rsidP="003C541B">
          <w:pPr>
            <w:pStyle w:val="093BFDC030D04837A858E737675CAE55"/>
          </w:pPr>
          <w:r>
            <w:rPr>
              <w:rStyle w:val="placeholder1Char"/>
              <w:rFonts w:hint="eastAsia"/>
            </w:rPr>
            <w:t>____________</w:t>
          </w:r>
        </w:p>
      </w:docPartBody>
    </w:docPart>
    <w:docPart>
      <w:docPartPr>
        <w:name w:val="72761510FFA54F679237612F87C0438A"/>
        <w:category>
          <w:name w:val="常规"/>
          <w:gallery w:val="placeholder"/>
        </w:category>
        <w:types>
          <w:type w:val="bbPlcHdr"/>
        </w:types>
        <w:behaviors>
          <w:behavior w:val="content"/>
        </w:behaviors>
        <w:guid w:val="{D8A63D69-44C7-4220-A9BE-4B06D20466C2}"/>
      </w:docPartPr>
      <w:docPartBody>
        <w:p w:rsidR="005F03CE" w:rsidRDefault="003C541B" w:rsidP="003C541B">
          <w:pPr>
            <w:pStyle w:val="72761510FFA54F679237612F87C0438A"/>
          </w:pPr>
          <w:r>
            <w:rPr>
              <w:rStyle w:val="placeholder1Char"/>
              <w:rFonts w:hint="eastAsia"/>
            </w:rPr>
            <w:t>____________</w:t>
          </w:r>
        </w:p>
      </w:docPartBody>
    </w:docPart>
    <w:docPart>
      <w:docPartPr>
        <w:name w:val="C24DD3A97C5E4FC2965CCB28061D131C"/>
        <w:category>
          <w:name w:val="常规"/>
          <w:gallery w:val="placeholder"/>
        </w:category>
        <w:types>
          <w:type w:val="bbPlcHdr"/>
        </w:types>
        <w:behaviors>
          <w:behavior w:val="content"/>
        </w:behaviors>
        <w:guid w:val="{3E7FC1D3-9E47-4D45-91EE-507EF7FA4A86}"/>
      </w:docPartPr>
      <w:docPartBody>
        <w:p w:rsidR="005F03CE" w:rsidRDefault="003C541B" w:rsidP="003C541B">
          <w:pPr>
            <w:pStyle w:val="C24DD3A97C5E4FC2965CCB28061D131C"/>
          </w:pPr>
          <w:r>
            <w:rPr>
              <w:rStyle w:val="placeholder1Char"/>
              <w:rFonts w:hint="eastAsia"/>
            </w:rPr>
            <w:t>____________</w:t>
          </w:r>
        </w:p>
      </w:docPartBody>
    </w:docPart>
    <w:docPart>
      <w:docPartPr>
        <w:name w:val="CFCD40B80F42418D85BD875C12CD37C2"/>
        <w:category>
          <w:name w:val="常规"/>
          <w:gallery w:val="placeholder"/>
        </w:category>
        <w:types>
          <w:type w:val="bbPlcHdr"/>
        </w:types>
        <w:behaviors>
          <w:behavior w:val="content"/>
        </w:behaviors>
        <w:guid w:val="{1F8B8DC1-2598-4857-9EB3-B648AED54F82}"/>
      </w:docPartPr>
      <w:docPartBody>
        <w:p w:rsidR="005F03CE" w:rsidRDefault="003C541B" w:rsidP="003C541B">
          <w:pPr>
            <w:pStyle w:val="CFCD40B80F42418D85BD875C12CD37C2"/>
          </w:pPr>
          <w:r>
            <w:rPr>
              <w:rStyle w:val="placeholder1Char"/>
              <w:rFonts w:hint="eastAsia"/>
            </w:rPr>
            <w:t>____________</w:t>
          </w:r>
        </w:p>
      </w:docPartBody>
    </w:docPart>
    <w:docPart>
      <w:docPartPr>
        <w:name w:val="65AAEC61B4AC437F8DEF0F1FB434CA1B"/>
        <w:category>
          <w:name w:val="常规"/>
          <w:gallery w:val="placeholder"/>
        </w:category>
        <w:types>
          <w:type w:val="bbPlcHdr"/>
        </w:types>
        <w:behaviors>
          <w:behavior w:val="content"/>
        </w:behaviors>
        <w:guid w:val="{5C54B089-701D-480A-8E66-12137AE603F9}"/>
      </w:docPartPr>
      <w:docPartBody>
        <w:p w:rsidR="005F03CE" w:rsidRDefault="003C541B" w:rsidP="003C541B">
          <w:pPr>
            <w:pStyle w:val="65AAEC61B4AC437F8DEF0F1FB434CA1B"/>
          </w:pPr>
          <w:r>
            <w:rPr>
              <w:rStyle w:val="placeholder1Char"/>
              <w:rFonts w:hint="eastAsia"/>
            </w:rPr>
            <w:t>____________</w:t>
          </w:r>
        </w:p>
      </w:docPartBody>
    </w:docPart>
    <w:docPart>
      <w:docPartPr>
        <w:name w:val="EC2499DBE7AA4E7192DF878848582DB8"/>
        <w:category>
          <w:name w:val="常规"/>
          <w:gallery w:val="placeholder"/>
        </w:category>
        <w:types>
          <w:type w:val="bbPlcHdr"/>
        </w:types>
        <w:behaviors>
          <w:behavior w:val="content"/>
        </w:behaviors>
        <w:guid w:val="{AEFAA5C9-FBF5-44F1-BD38-C32BFC7EA863}"/>
      </w:docPartPr>
      <w:docPartBody>
        <w:p w:rsidR="005F03CE" w:rsidRDefault="003C541B" w:rsidP="003C541B">
          <w:pPr>
            <w:pStyle w:val="EC2499DBE7AA4E7192DF878848582DB8"/>
          </w:pPr>
          <w:r>
            <w:rPr>
              <w:rStyle w:val="placeholder1Char"/>
              <w:rFonts w:hint="eastAsia"/>
            </w:rPr>
            <w:t>____________</w:t>
          </w:r>
        </w:p>
      </w:docPartBody>
    </w:docPart>
    <w:docPart>
      <w:docPartPr>
        <w:name w:val="E0C7D6BDCA7944FA8E6501F3EA4AC798"/>
        <w:category>
          <w:name w:val="常规"/>
          <w:gallery w:val="placeholder"/>
        </w:category>
        <w:types>
          <w:type w:val="bbPlcHdr"/>
        </w:types>
        <w:behaviors>
          <w:behavior w:val="content"/>
        </w:behaviors>
        <w:guid w:val="{10A5848A-9515-46C9-8DE3-CC0E5FA37389}"/>
      </w:docPartPr>
      <w:docPartBody>
        <w:p w:rsidR="005F03CE" w:rsidRDefault="003C541B" w:rsidP="003C541B">
          <w:pPr>
            <w:pStyle w:val="E0C7D6BDCA7944FA8E6501F3EA4AC798"/>
          </w:pPr>
          <w:r>
            <w:rPr>
              <w:rStyle w:val="placeholder1Char"/>
              <w:rFonts w:hint="eastAsia"/>
            </w:rPr>
            <w:t>____________</w:t>
          </w:r>
        </w:p>
      </w:docPartBody>
    </w:docPart>
    <w:docPart>
      <w:docPartPr>
        <w:name w:val="8C4B589CEF584CE298800A4C0D55B6B8"/>
        <w:category>
          <w:name w:val="常规"/>
          <w:gallery w:val="placeholder"/>
        </w:category>
        <w:types>
          <w:type w:val="bbPlcHdr"/>
        </w:types>
        <w:behaviors>
          <w:behavior w:val="content"/>
        </w:behaviors>
        <w:guid w:val="{1B3D30C3-F429-4145-A41C-F6BB207B103F}"/>
      </w:docPartPr>
      <w:docPartBody>
        <w:p w:rsidR="005F03CE" w:rsidRDefault="003C541B" w:rsidP="003C541B">
          <w:pPr>
            <w:pStyle w:val="8C4B589CEF584CE298800A4C0D55B6B8"/>
          </w:pPr>
          <w:r>
            <w:rPr>
              <w:rStyle w:val="placeholder1Char"/>
              <w:rFonts w:hint="eastAsia"/>
            </w:rPr>
            <w:t>____________</w:t>
          </w:r>
        </w:p>
      </w:docPartBody>
    </w:docPart>
    <w:docPart>
      <w:docPartPr>
        <w:name w:val="29818C8E19FD4B4B8958A74657544DC6"/>
        <w:category>
          <w:name w:val="常规"/>
          <w:gallery w:val="placeholder"/>
        </w:category>
        <w:types>
          <w:type w:val="bbPlcHdr"/>
        </w:types>
        <w:behaviors>
          <w:behavior w:val="content"/>
        </w:behaviors>
        <w:guid w:val="{9CBFF769-6EC9-433E-A1BD-D6FE4BE42863}"/>
      </w:docPartPr>
      <w:docPartBody>
        <w:p w:rsidR="005F03CE" w:rsidRDefault="003C541B" w:rsidP="003C541B">
          <w:pPr>
            <w:pStyle w:val="29818C8E19FD4B4B8958A74657544DC6"/>
          </w:pPr>
          <w:r>
            <w:rPr>
              <w:rStyle w:val="placeholder1Char"/>
              <w:rFonts w:hint="eastAsia"/>
            </w:rPr>
            <w:t>____________</w:t>
          </w:r>
        </w:p>
      </w:docPartBody>
    </w:docPart>
    <w:docPart>
      <w:docPartPr>
        <w:name w:val="E57CACCA2F2A48B69219B52BABDED88B"/>
        <w:category>
          <w:name w:val="常规"/>
          <w:gallery w:val="placeholder"/>
        </w:category>
        <w:types>
          <w:type w:val="bbPlcHdr"/>
        </w:types>
        <w:behaviors>
          <w:behavior w:val="content"/>
        </w:behaviors>
        <w:guid w:val="{EB6AF012-9557-4E24-8A6B-43FCCA03D8E0}"/>
      </w:docPartPr>
      <w:docPartBody>
        <w:p w:rsidR="005F03CE" w:rsidRDefault="003C541B" w:rsidP="003C541B">
          <w:pPr>
            <w:pStyle w:val="E57CACCA2F2A48B69219B52BABDED88B"/>
          </w:pPr>
          <w:r>
            <w:rPr>
              <w:rStyle w:val="placeholder1Char"/>
              <w:rFonts w:hint="eastAsia"/>
            </w:rPr>
            <w:t>____________</w:t>
          </w:r>
        </w:p>
      </w:docPartBody>
    </w:docPart>
    <w:docPart>
      <w:docPartPr>
        <w:name w:val="658557FF3E5040A5BCFE23FC6D27AA8A"/>
        <w:category>
          <w:name w:val="常规"/>
          <w:gallery w:val="placeholder"/>
        </w:category>
        <w:types>
          <w:type w:val="bbPlcHdr"/>
        </w:types>
        <w:behaviors>
          <w:behavior w:val="content"/>
        </w:behaviors>
        <w:guid w:val="{B70B7AAC-B2C0-49E1-9BCD-9135E69CB42F}"/>
      </w:docPartPr>
      <w:docPartBody>
        <w:p w:rsidR="005F03CE" w:rsidRDefault="003C541B" w:rsidP="003C541B">
          <w:pPr>
            <w:pStyle w:val="658557FF3E5040A5BCFE23FC6D27AA8A"/>
          </w:pPr>
          <w:r>
            <w:rPr>
              <w:rStyle w:val="placeholder1Char"/>
              <w:rFonts w:hint="eastAsia"/>
            </w:rPr>
            <w:t>____________</w:t>
          </w:r>
        </w:p>
      </w:docPartBody>
    </w:docPart>
    <w:docPart>
      <w:docPartPr>
        <w:name w:val="24F334D2DD424D9A8B9021426BCC48BD"/>
        <w:category>
          <w:name w:val="常规"/>
          <w:gallery w:val="placeholder"/>
        </w:category>
        <w:types>
          <w:type w:val="bbPlcHdr"/>
        </w:types>
        <w:behaviors>
          <w:behavior w:val="content"/>
        </w:behaviors>
        <w:guid w:val="{0D8C7E40-0258-47B0-A701-1AA51E2C5C82}"/>
      </w:docPartPr>
      <w:docPartBody>
        <w:p w:rsidR="005F03CE" w:rsidRDefault="003C541B" w:rsidP="003C541B">
          <w:pPr>
            <w:pStyle w:val="24F334D2DD424D9A8B9021426BCC48BD"/>
          </w:pPr>
          <w:r>
            <w:rPr>
              <w:rStyle w:val="placeholder1Char"/>
              <w:rFonts w:hint="eastAsia"/>
            </w:rPr>
            <w:t>____________</w:t>
          </w:r>
        </w:p>
      </w:docPartBody>
    </w:docPart>
    <w:docPart>
      <w:docPartPr>
        <w:name w:val="64B7F5BE65F6409B9CFEBF4E08E12D2D"/>
        <w:category>
          <w:name w:val="常规"/>
          <w:gallery w:val="placeholder"/>
        </w:category>
        <w:types>
          <w:type w:val="bbPlcHdr"/>
        </w:types>
        <w:behaviors>
          <w:behavior w:val="content"/>
        </w:behaviors>
        <w:guid w:val="{E92BD47F-4656-4860-A650-80E2CB0D986C}"/>
      </w:docPartPr>
      <w:docPartBody>
        <w:p w:rsidR="005F03CE" w:rsidRDefault="003C541B" w:rsidP="003C541B">
          <w:pPr>
            <w:pStyle w:val="64B7F5BE65F6409B9CFEBF4E08E12D2D"/>
          </w:pPr>
          <w:r>
            <w:rPr>
              <w:rStyle w:val="placeholder1Char"/>
              <w:rFonts w:hint="eastAsia"/>
            </w:rPr>
            <w:t>____________</w:t>
          </w:r>
        </w:p>
      </w:docPartBody>
    </w:docPart>
    <w:docPart>
      <w:docPartPr>
        <w:name w:val="6E78658BADD8465094D160770587D0E1"/>
        <w:category>
          <w:name w:val="常规"/>
          <w:gallery w:val="placeholder"/>
        </w:category>
        <w:types>
          <w:type w:val="bbPlcHdr"/>
        </w:types>
        <w:behaviors>
          <w:behavior w:val="content"/>
        </w:behaviors>
        <w:guid w:val="{DCB797B9-7B81-411F-908B-BCB5BD336CBC}"/>
      </w:docPartPr>
      <w:docPartBody>
        <w:p w:rsidR="005F03CE" w:rsidRDefault="003C541B" w:rsidP="003C541B">
          <w:pPr>
            <w:pStyle w:val="6E78658BADD8465094D160770587D0E1"/>
          </w:pPr>
          <w:r>
            <w:rPr>
              <w:rStyle w:val="placeholder1Char"/>
              <w:rFonts w:hint="eastAsia"/>
            </w:rPr>
            <w:t>____________</w:t>
          </w:r>
        </w:p>
      </w:docPartBody>
    </w:docPart>
    <w:docPart>
      <w:docPartPr>
        <w:name w:val="F4F8AE9AE7BB4E2E80153F7910B45FA0"/>
        <w:category>
          <w:name w:val="常规"/>
          <w:gallery w:val="placeholder"/>
        </w:category>
        <w:types>
          <w:type w:val="bbPlcHdr"/>
        </w:types>
        <w:behaviors>
          <w:behavior w:val="content"/>
        </w:behaviors>
        <w:guid w:val="{1FBF52C9-05A5-4063-8D04-A1E88D9915FC}"/>
      </w:docPartPr>
      <w:docPartBody>
        <w:p w:rsidR="005F03CE" w:rsidRDefault="003C541B" w:rsidP="003C541B">
          <w:pPr>
            <w:pStyle w:val="F4F8AE9AE7BB4E2E80153F7910B45FA0"/>
          </w:pPr>
          <w:r>
            <w:rPr>
              <w:rStyle w:val="placeholder1Char"/>
              <w:rFonts w:hint="eastAsia"/>
            </w:rPr>
            <w:t>____________</w:t>
          </w:r>
        </w:p>
      </w:docPartBody>
    </w:docPart>
    <w:docPart>
      <w:docPartPr>
        <w:name w:val="0032C696E45745F2A76AF63D40306759"/>
        <w:category>
          <w:name w:val="常规"/>
          <w:gallery w:val="placeholder"/>
        </w:category>
        <w:types>
          <w:type w:val="bbPlcHdr"/>
        </w:types>
        <w:behaviors>
          <w:behavior w:val="content"/>
        </w:behaviors>
        <w:guid w:val="{F88E3A2B-36C8-49B2-AC5F-7320859F8604}"/>
      </w:docPartPr>
      <w:docPartBody>
        <w:p w:rsidR="005F03CE" w:rsidRDefault="003C541B" w:rsidP="003C541B">
          <w:pPr>
            <w:pStyle w:val="0032C696E45745F2A76AF63D40306759"/>
          </w:pPr>
          <w:r>
            <w:rPr>
              <w:rStyle w:val="placeholder1Char"/>
              <w:rFonts w:hint="eastAsia"/>
            </w:rPr>
            <w:t>____________</w:t>
          </w:r>
        </w:p>
      </w:docPartBody>
    </w:docPart>
    <w:docPart>
      <w:docPartPr>
        <w:name w:val="875D5E878B27427EB1520E91D0227D6F"/>
        <w:category>
          <w:name w:val="常规"/>
          <w:gallery w:val="placeholder"/>
        </w:category>
        <w:types>
          <w:type w:val="bbPlcHdr"/>
        </w:types>
        <w:behaviors>
          <w:behavior w:val="content"/>
        </w:behaviors>
        <w:guid w:val="{F9561670-72E1-43B1-BA1E-AF6DEF61E72E}"/>
      </w:docPartPr>
      <w:docPartBody>
        <w:p w:rsidR="005F03CE" w:rsidRDefault="003C541B" w:rsidP="003C541B">
          <w:pPr>
            <w:pStyle w:val="875D5E878B27427EB1520E91D0227D6F"/>
          </w:pPr>
          <w:r>
            <w:rPr>
              <w:rStyle w:val="placeholder1Char"/>
              <w:rFonts w:hint="eastAsia"/>
            </w:rPr>
            <w:t>____________</w:t>
          </w:r>
        </w:p>
      </w:docPartBody>
    </w:docPart>
    <w:docPart>
      <w:docPartPr>
        <w:name w:val="74AC4B19B7BF472BACEFE20546FBD557"/>
        <w:category>
          <w:name w:val="常规"/>
          <w:gallery w:val="placeholder"/>
        </w:category>
        <w:types>
          <w:type w:val="bbPlcHdr"/>
        </w:types>
        <w:behaviors>
          <w:behavior w:val="content"/>
        </w:behaviors>
        <w:guid w:val="{0D8F127E-8E6A-4C93-9064-477B02FCD980}"/>
      </w:docPartPr>
      <w:docPartBody>
        <w:p w:rsidR="005F03CE" w:rsidRDefault="003C541B" w:rsidP="003C541B">
          <w:pPr>
            <w:pStyle w:val="74AC4B19B7BF472BACEFE20546FBD557"/>
          </w:pPr>
          <w:r>
            <w:rPr>
              <w:rStyle w:val="placeholder1Char"/>
              <w:rFonts w:hint="eastAsia"/>
            </w:rPr>
            <w:t>____________</w:t>
          </w:r>
        </w:p>
      </w:docPartBody>
    </w:docPart>
    <w:docPart>
      <w:docPartPr>
        <w:name w:val="A2DD3452B0FA43BA85A0D9F9C27797C3"/>
        <w:category>
          <w:name w:val="常规"/>
          <w:gallery w:val="placeholder"/>
        </w:category>
        <w:types>
          <w:type w:val="bbPlcHdr"/>
        </w:types>
        <w:behaviors>
          <w:behavior w:val="content"/>
        </w:behaviors>
        <w:guid w:val="{83060624-E86F-414F-B8EA-AED7E02390D7}"/>
      </w:docPartPr>
      <w:docPartBody>
        <w:p w:rsidR="005F03CE" w:rsidRDefault="003C541B" w:rsidP="003C541B">
          <w:pPr>
            <w:pStyle w:val="A2DD3452B0FA43BA85A0D9F9C27797C3"/>
          </w:pPr>
          <w:r>
            <w:rPr>
              <w:rStyle w:val="placeholder1Char"/>
              <w:rFonts w:hint="eastAsia"/>
            </w:rPr>
            <w:t>____________</w:t>
          </w:r>
        </w:p>
      </w:docPartBody>
    </w:docPart>
    <w:docPart>
      <w:docPartPr>
        <w:name w:val="5833EEC729444201A789B37EB03FDA15"/>
        <w:category>
          <w:name w:val="常规"/>
          <w:gallery w:val="placeholder"/>
        </w:category>
        <w:types>
          <w:type w:val="bbPlcHdr"/>
        </w:types>
        <w:behaviors>
          <w:behavior w:val="content"/>
        </w:behaviors>
        <w:guid w:val="{5A54DFCB-7CAE-4563-9059-5D804B116DB0}"/>
      </w:docPartPr>
      <w:docPartBody>
        <w:p w:rsidR="005F03CE" w:rsidRDefault="003C541B" w:rsidP="003C541B">
          <w:pPr>
            <w:pStyle w:val="5833EEC729444201A789B37EB03FDA15"/>
          </w:pPr>
          <w:r>
            <w:rPr>
              <w:rStyle w:val="placeholder1Char"/>
              <w:rFonts w:hint="eastAsia"/>
            </w:rPr>
            <w:t>____________</w:t>
          </w:r>
        </w:p>
      </w:docPartBody>
    </w:docPart>
    <w:docPart>
      <w:docPartPr>
        <w:name w:val="AAD02A275BD84D3F8020ABFB2D657F27"/>
        <w:category>
          <w:name w:val="常规"/>
          <w:gallery w:val="placeholder"/>
        </w:category>
        <w:types>
          <w:type w:val="bbPlcHdr"/>
        </w:types>
        <w:behaviors>
          <w:behavior w:val="content"/>
        </w:behaviors>
        <w:guid w:val="{F7553D16-1B4F-429C-A3DE-309BBA62C3CC}"/>
      </w:docPartPr>
      <w:docPartBody>
        <w:p w:rsidR="005F03CE" w:rsidRDefault="003C541B" w:rsidP="003C541B">
          <w:pPr>
            <w:pStyle w:val="AAD02A275BD84D3F8020ABFB2D657F27"/>
          </w:pPr>
          <w:r>
            <w:rPr>
              <w:rStyle w:val="placeholder1Char"/>
              <w:rFonts w:hint="eastAsia"/>
            </w:rPr>
            <w:t>____________</w:t>
          </w:r>
        </w:p>
      </w:docPartBody>
    </w:docPart>
    <w:docPart>
      <w:docPartPr>
        <w:name w:val="8B37C2FA71824747A5FC609353556ECA"/>
        <w:category>
          <w:name w:val="常规"/>
          <w:gallery w:val="placeholder"/>
        </w:category>
        <w:types>
          <w:type w:val="bbPlcHdr"/>
        </w:types>
        <w:behaviors>
          <w:behavior w:val="content"/>
        </w:behaviors>
        <w:guid w:val="{8D8BF97B-5C36-4EB0-97D5-2700504BDFE6}"/>
      </w:docPartPr>
      <w:docPartBody>
        <w:p w:rsidR="005F03CE" w:rsidRDefault="003C541B" w:rsidP="003C541B">
          <w:pPr>
            <w:pStyle w:val="8B37C2FA71824747A5FC609353556ECA"/>
          </w:pPr>
          <w:r>
            <w:rPr>
              <w:rStyle w:val="placeholder1Char"/>
              <w:rFonts w:hint="eastAsia"/>
            </w:rPr>
            <w:t>____________</w:t>
          </w:r>
        </w:p>
      </w:docPartBody>
    </w:docPart>
    <w:docPart>
      <w:docPartPr>
        <w:name w:val="80A01A06A7594F56A35AA09C58CF9D21"/>
        <w:category>
          <w:name w:val="常规"/>
          <w:gallery w:val="placeholder"/>
        </w:category>
        <w:types>
          <w:type w:val="bbPlcHdr"/>
        </w:types>
        <w:behaviors>
          <w:behavior w:val="content"/>
        </w:behaviors>
        <w:guid w:val="{F88323D6-B078-42D9-9DB9-799CE0D7EDF6}"/>
      </w:docPartPr>
      <w:docPartBody>
        <w:p w:rsidR="005F03CE" w:rsidRDefault="003C541B" w:rsidP="003C541B">
          <w:pPr>
            <w:pStyle w:val="80A01A06A7594F56A35AA09C58CF9D21"/>
          </w:pPr>
          <w:r>
            <w:rPr>
              <w:rStyle w:val="placeholder1Char"/>
              <w:rFonts w:hint="eastAsia"/>
            </w:rPr>
            <w:t>____________</w:t>
          </w:r>
        </w:p>
      </w:docPartBody>
    </w:docPart>
    <w:docPart>
      <w:docPartPr>
        <w:name w:val="D1AB547E07B64A2DA45482CEB92659E4"/>
        <w:category>
          <w:name w:val="常规"/>
          <w:gallery w:val="placeholder"/>
        </w:category>
        <w:types>
          <w:type w:val="bbPlcHdr"/>
        </w:types>
        <w:behaviors>
          <w:behavior w:val="content"/>
        </w:behaviors>
        <w:guid w:val="{EE04216C-C2EA-4205-90A0-6C78725DAD05}"/>
      </w:docPartPr>
      <w:docPartBody>
        <w:p w:rsidR="005F03CE" w:rsidRDefault="003C541B" w:rsidP="003C541B">
          <w:pPr>
            <w:pStyle w:val="D1AB547E07B64A2DA45482CEB92659E4"/>
          </w:pPr>
          <w:r>
            <w:rPr>
              <w:rStyle w:val="placeholder1Char"/>
              <w:rFonts w:hint="eastAsia"/>
            </w:rPr>
            <w:t>____________</w:t>
          </w:r>
        </w:p>
      </w:docPartBody>
    </w:docPart>
    <w:docPart>
      <w:docPartPr>
        <w:name w:val="CA161A72729A4D819445B0F40B26C007"/>
        <w:category>
          <w:name w:val="常规"/>
          <w:gallery w:val="placeholder"/>
        </w:category>
        <w:types>
          <w:type w:val="bbPlcHdr"/>
        </w:types>
        <w:behaviors>
          <w:behavior w:val="content"/>
        </w:behaviors>
        <w:guid w:val="{56C9D474-5B63-4ABE-B7E9-A99009454F0A}"/>
      </w:docPartPr>
      <w:docPartBody>
        <w:p w:rsidR="005F03CE" w:rsidRDefault="003C541B" w:rsidP="003C541B">
          <w:pPr>
            <w:pStyle w:val="CA161A72729A4D819445B0F40B26C007"/>
          </w:pPr>
          <w:r>
            <w:rPr>
              <w:rStyle w:val="placeholder1Char"/>
              <w:rFonts w:hint="eastAsia"/>
            </w:rPr>
            <w:t>____________</w:t>
          </w:r>
        </w:p>
      </w:docPartBody>
    </w:docPart>
    <w:docPart>
      <w:docPartPr>
        <w:name w:val="0B4FA3BBED76471CB17537CD21453AE8"/>
        <w:category>
          <w:name w:val="常规"/>
          <w:gallery w:val="placeholder"/>
        </w:category>
        <w:types>
          <w:type w:val="bbPlcHdr"/>
        </w:types>
        <w:behaviors>
          <w:behavior w:val="content"/>
        </w:behaviors>
        <w:guid w:val="{E887EA55-9353-406F-8A00-A7E6558BD71A}"/>
      </w:docPartPr>
      <w:docPartBody>
        <w:p w:rsidR="005F03CE" w:rsidRDefault="003C541B" w:rsidP="003C541B">
          <w:pPr>
            <w:pStyle w:val="0B4FA3BBED76471CB17537CD21453AE8"/>
          </w:pPr>
          <w:r>
            <w:rPr>
              <w:rStyle w:val="placeholder1Char"/>
              <w:rFonts w:hint="eastAsia"/>
            </w:rPr>
            <w:t>____________</w:t>
          </w:r>
        </w:p>
      </w:docPartBody>
    </w:docPart>
    <w:docPart>
      <w:docPartPr>
        <w:name w:val="14C7D020AE394C2BAA8EBB6807DCACC8"/>
        <w:category>
          <w:name w:val="常规"/>
          <w:gallery w:val="placeholder"/>
        </w:category>
        <w:types>
          <w:type w:val="bbPlcHdr"/>
        </w:types>
        <w:behaviors>
          <w:behavior w:val="content"/>
        </w:behaviors>
        <w:guid w:val="{D7A6EBAC-AC12-436D-BDCC-0073202921D8}"/>
      </w:docPartPr>
      <w:docPartBody>
        <w:p w:rsidR="005F03CE" w:rsidRDefault="003C541B" w:rsidP="003C541B">
          <w:pPr>
            <w:pStyle w:val="14C7D020AE394C2BAA8EBB6807DCACC8"/>
          </w:pPr>
          <w:r>
            <w:rPr>
              <w:rStyle w:val="placeholder1Char"/>
              <w:rFonts w:hint="eastAsia"/>
            </w:rPr>
            <w:t>____________</w:t>
          </w:r>
        </w:p>
      </w:docPartBody>
    </w:docPart>
    <w:docPart>
      <w:docPartPr>
        <w:name w:val="4E3FF7385026408091BC0CFDE15AA85A"/>
        <w:category>
          <w:name w:val="常规"/>
          <w:gallery w:val="placeholder"/>
        </w:category>
        <w:types>
          <w:type w:val="bbPlcHdr"/>
        </w:types>
        <w:behaviors>
          <w:behavior w:val="content"/>
        </w:behaviors>
        <w:guid w:val="{4CB23A74-0E17-4DD8-AD4C-51D10B1FFF86}"/>
      </w:docPartPr>
      <w:docPartBody>
        <w:p w:rsidR="005F03CE" w:rsidRDefault="003C541B" w:rsidP="003C541B">
          <w:pPr>
            <w:pStyle w:val="4E3FF7385026408091BC0CFDE15AA85A"/>
          </w:pPr>
          <w:r>
            <w:rPr>
              <w:rStyle w:val="placeholder1Char"/>
              <w:rFonts w:hint="eastAsia"/>
            </w:rPr>
            <w:t>____________</w:t>
          </w:r>
        </w:p>
      </w:docPartBody>
    </w:docPart>
    <w:docPart>
      <w:docPartPr>
        <w:name w:val="8CCF942B3D1C44668034C97BB74048A9"/>
        <w:category>
          <w:name w:val="常规"/>
          <w:gallery w:val="placeholder"/>
        </w:category>
        <w:types>
          <w:type w:val="bbPlcHdr"/>
        </w:types>
        <w:behaviors>
          <w:behavior w:val="content"/>
        </w:behaviors>
        <w:guid w:val="{77AEDC0C-440A-49A4-9572-CCE0177BE173}"/>
      </w:docPartPr>
      <w:docPartBody>
        <w:p w:rsidR="005F03CE" w:rsidRDefault="003C541B" w:rsidP="003C541B">
          <w:pPr>
            <w:pStyle w:val="8CCF942B3D1C44668034C97BB74048A9"/>
          </w:pPr>
          <w:r>
            <w:rPr>
              <w:rStyle w:val="placeholder1Char"/>
              <w:rFonts w:hint="eastAsia"/>
            </w:rPr>
            <w:t>____________</w:t>
          </w:r>
        </w:p>
      </w:docPartBody>
    </w:docPart>
    <w:docPart>
      <w:docPartPr>
        <w:name w:val="E1C298CFDECE48C78600AD52E35F03AC"/>
        <w:category>
          <w:name w:val="常规"/>
          <w:gallery w:val="placeholder"/>
        </w:category>
        <w:types>
          <w:type w:val="bbPlcHdr"/>
        </w:types>
        <w:behaviors>
          <w:behavior w:val="content"/>
        </w:behaviors>
        <w:guid w:val="{C3A7F05C-BD1A-4B5E-9371-0A0EF7D9B6D2}"/>
      </w:docPartPr>
      <w:docPartBody>
        <w:p w:rsidR="005F03CE" w:rsidRDefault="003C541B" w:rsidP="003C541B">
          <w:pPr>
            <w:pStyle w:val="E1C298CFDECE48C78600AD52E35F03AC"/>
          </w:pPr>
          <w:r>
            <w:rPr>
              <w:rStyle w:val="placeholder1Char"/>
              <w:rFonts w:hint="eastAsia"/>
            </w:rPr>
            <w:t>____________</w:t>
          </w:r>
        </w:p>
      </w:docPartBody>
    </w:docPart>
    <w:docPart>
      <w:docPartPr>
        <w:name w:val="7FD7B23261DB46F6A4AE46EA7DEF98EC"/>
        <w:category>
          <w:name w:val="常规"/>
          <w:gallery w:val="placeholder"/>
        </w:category>
        <w:types>
          <w:type w:val="bbPlcHdr"/>
        </w:types>
        <w:behaviors>
          <w:behavior w:val="content"/>
        </w:behaviors>
        <w:guid w:val="{3DEC347D-6462-4E6D-A96F-E8256E739F55}"/>
      </w:docPartPr>
      <w:docPartBody>
        <w:p w:rsidR="005F03CE" w:rsidRDefault="003C541B" w:rsidP="003C541B">
          <w:pPr>
            <w:pStyle w:val="7FD7B23261DB46F6A4AE46EA7DEF98EC"/>
          </w:pPr>
          <w:r>
            <w:rPr>
              <w:rStyle w:val="placeholder1Char"/>
              <w:rFonts w:hint="eastAsia"/>
            </w:rPr>
            <w:t>____________</w:t>
          </w:r>
        </w:p>
      </w:docPartBody>
    </w:docPart>
    <w:docPart>
      <w:docPartPr>
        <w:name w:val="44D98F100E2B45AA92E81AE3DCDA04DF"/>
        <w:category>
          <w:name w:val="常规"/>
          <w:gallery w:val="placeholder"/>
        </w:category>
        <w:types>
          <w:type w:val="bbPlcHdr"/>
        </w:types>
        <w:behaviors>
          <w:behavior w:val="content"/>
        </w:behaviors>
        <w:guid w:val="{3EE4F6AB-0B78-4A6A-909A-03D486CAE0E4}"/>
      </w:docPartPr>
      <w:docPartBody>
        <w:p w:rsidR="005F03CE" w:rsidRDefault="003C541B" w:rsidP="003C541B">
          <w:pPr>
            <w:pStyle w:val="44D98F100E2B45AA92E81AE3DCDA04DF"/>
          </w:pPr>
          <w:r>
            <w:rPr>
              <w:rStyle w:val="placeholder1Char"/>
              <w:rFonts w:hint="eastAsia"/>
            </w:rPr>
            <w:t>____________</w:t>
          </w:r>
        </w:p>
      </w:docPartBody>
    </w:docPart>
    <w:docPart>
      <w:docPartPr>
        <w:name w:val="BC8D7EF7CD9A4C46881CC19DFFDBD1A6"/>
        <w:category>
          <w:name w:val="常规"/>
          <w:gallery w:val="placeholder"/>
        </w:category>
        <w:types>
          <w:type w:val="bbPlcHdr"/>
        </w:types>
        <w:behaviors>
          <w:behavior w:val="content"/>
        </w:behaviors>
        <w:guid w:val="{E57497A8-AE1C-4E99-8C24-0653A1DF8015}"/>
      </w:docPartPr>
      <w:docPartBody>
        <w:p w:rsidR="005F03CE" w:rsidRDefault="003C541B" w:rsidP="003C541B">
          <w:pPr>
            <w:pStyle w:val="BC8D7EF7CD9A4C46881CC19DFFDBD1A6"/>
          </w:pPr>
          <w:r>
            <w:rPr>
              <w:rStyle w:val="placeholder1Char"/>
              <w:rFonts w:hint="eastAsia"/>
            </w:rPr>
            <w:t>____________</w:t>
          </w:r>
        </w:p>
      </w:docPartBody>
    </w:docPart>
    <w:docPart>
      <w:docPartPr>
        <w:name w:val="D776208DB00E463DAC37A2CA6F55EBF6"/>
        <w:category>
          <w:name w:val="常规"/>
          <w:gallery w:val="placeholder"/>
        </w:category>
        <w:types>
          <w:type w:val="bbPlcHdr"/>
        </w:types>
        <w:behaviors>
          <w:behavior w:val="content"/>
        </w:behaviors>
        <w:guid w:val="{4DBFD057-CF03-468F-B91B-FD0F1350F886}"/>
      </w:docPartPr>
      <w:docPartBody>
        <w:p w:rsidR="005F03CE" w:rsidRDefault="003C541B" w:rsidP="003C541B">
          <w:pPr>
            <w:pStyle w:val="D776208DB00E463DAC37A2CA6F55EBF6"/>
          </w:pPr>
          <w:r>
            <w:rPr>
              <w:rStyle w:val="placeholder1Char"/>
              <w:rFonts w:hint="eastAsia"/>
            </w:rPr>
            <w:t>____________</w:t>
          </w:r>
        </w:p>
      </w:docPartBody>
    </w:docPart>
    <w:docPart>
      <w:docPartPr>
        <w:name w:val="D65EC1DBC2C045EC9BB05392A6726839"/>
        <w:category>
          <w:name w:val="常规"/>
          <w:gallery w:val="placeholder"/>
        </w:category>
        <w:types>
          <w:type w:val="bbPlcHdr"/>
        </w:types>
        <w:behaviors>
          <w:behavior w:val="content"/>
        </w:behaviors>
        <w:guid w:val="{CA45E880-D6C9-49D3-817D-BD193B76EF40}"/>
      </w:docPartPr>
      <w:docPartBody>
        <w:p w:rsidR="005F03CE" w:rsidRDefault="003C541B" w:rsidP="003C541B">
          <w:pPr>
            <w:pStyle w:val="D65EC1DBC2C045EC9BB05392A6726839"/>
          </w:pPr>
          <w:r>
            <w:rPr>
              <w:rStyle w:val="placeholder1Char"/>
              <w:rFonts w:hint="eastAsia"/>
            </w:rPr>
            <w:t>____________</w:t>
          </w:r>
        </w:p>
      </w:docPartBody>
    </w:docPart>
    <w:docPart>
      <w:docPartPr>
        <w:name w:val="034F70C7B2AE4D74BD562D1C2B1452D2"/>
        <w:category>
          <w:name w:val="常规"/>
          <w:gallery w:val="placeholder"/>
        </w:category>
        <w:types>
          <w:type w:val="bbPlcHdr"/>
        </w:types>
        <w:behaviors>
          <w:behavior w:val="content"/>
        </w:behaviors>
        <w:guid w:val="{2FB13965-7060-4F13-9C52-9D7F4DFA3043}"/>
      </w:docPartPr>
      <w:docPartBody>
        <w:p w:rsidR="005F03CE" w:rsidRDefault="003C541B" w:rsidP="003C541B">
          <w:pPr>
            <w:pStyle w:val="034F70C7B2AE4D74BD562D1C2B1452D2"/>
          </w:pPr>
          <w:r>
            <w:rPr>
              <w:rStyle w:val="placeholder1Char"/>
              <w:rFonts w:hint="eastAsia"/>
            </w:rPr>
            <w:t>____________</w:t>
          </w:r>
        </w:p>
      </w:docPartBody>
    </w:docPart>
    <w:docPart>
      <w:docPartPr>
        <w:name w:val="7AE5EF57A87544E7A1891397492FB20D"/>
        <w:category>
          <w:name w:val="常规"/>
          <w:gallery w:val="placeholder"/>
        </w:category>
        <w:types>
          <w:type w:val="bbPlcHdr"/>
        </w:types>
        <w:behaviors>
          <w:behavior w:val="content"/>
        </w:behaviors>
        <w:guid w:val="{6628BD77-59A3-4D42-95CD-0AACC57CC12C}"/>
      </w:docPartPr>
      <w:docPartBody>
        <w:p w:rsidR="005F03CE" w:rsidRDefault="003C541B" w:rsidP="003C541B">
          <w:pPr>
            <w:pStyle w:val="7AE5EF57A87544E7A1891397492FB20D"/>
          </w:pPr>
          <w:r>
            <w:rPr>
              <w:rStyle w:val="placeholder1Char"/>
              <w:rFonts w:hint="eastAsia"/>
            </w:rPr>
            <w:t>____________</w:t>
          </w:r>
        </w:p>
      </w:docPartBody>
    </w:docPart>
    <w:docPart>
      <w:docPartPr>
        <w:name w:val="2AAC077E33BF4C4197A9A42186522D03"/>
        <w:category>
          <w:name w:val="常规"/>
          <w:gallery w:val="placeholder"/>
        </w:category>
        <w:types>
          <w:type w:val="bbPlcHdr"/>
        </w:types>
        <w:behaviors>
          <w:behavior w:val="content"/>
        </w:behaviors>
        <w:guid w:val="{921C975E-2259-442E-94E1-9E94DDD6014D}"/>
      </w:docPartPr>
      <w:docPartBody>
        <w:p w:rsidR="005F03CE" w:rsidRDefault="003C541B" w:rsidP="003C541B">
          <w:pPr>
            <w:pStyle w:val="2AAC077E33BF4C4197A9A42186522D03"/>
          </w:pPr>
          <w:r>
            <w:rPr>
              <w:rStyle w:val="placeholder1Char"/>
              <w:rFonts w:hint="eastAsia"/>
            </w:rPr>
            <w:t>____________</w:t>
          </w:r>
        </w:p>
      </w:docPartBody>
    </w:docPart>
    <w:docPart>
      <w:docPartPr>
        <w:name w:val="CFF6B7952CD7429BA2D060BFAC1D0612"/>
        <w:category>
          <w:name w:val="常规"/>
          <w:gallery w:val="placeholder"/>
        </w:category>
        <w:types>
          <w:type w:val="bbPlcHdr"/>
        </w:types>
        <w:behaviors>
          <w:behavior w:val="content"/>
        </w:behaviors>
        <w:guid w:val="{90DD152E-5333-4AE6-9D93-EFAAE54BA4F0}"/>
      </w:docPartPr>
      <w:docPartBody>
        <w:p w:rsidR="005F03CE" w:rsidRDefault="003C541B" w:rsidP="003C541B">
          <w:pPr>
            <w:pStyle w:val="CFF6B7952CD7429BA2D060BFAC1D0612"/>
          </w:pPr>
          <w:r w:rsidRPr="001168E3">
            <w:rPr>
              <w:rStyle w:val="placeholder1Char"/>
              <w:rFonts w:hint="eastAsia"/>
            </w:rPr>
            <w:t>___________</w:t>
          </w:r>
        </w:p>
      </w:docPartBody>
    </w:docPart>
    <w:docPart>
      <w:docPartPr>
        <w:name w:val="743BB16475134557B36B104DC42C2F3C"/>
        <w:category>
          <w:name w:val="常规"/>
          <w:gallery w:val="placeholder"/>
        </w:category>
        <w:types>
          <w:type w:val="bbPlcHdr"/>
        </w:types>
        <w:behaviors>
          <w:behavior w:val="content"/>
        </w:behaviors>
        <w:guid w:val="{4ECD58D8-F0D5-46ED-B8C3-71F88C7CFBE3}"/>
      </w:docPartPr>
      <w:docPartBody>
        <w:p w:rsidR="005F03CE" w:rsidRDefault="003C541B" w:rsidP="003C541B">
          <w:pPr>
            <w:pStyle w:val="743BB16475134557B36B104DC42C2F3C"/>
          </w:pPr>
          <w:r w:rsidRPr="001168E3">
            <w:rPr>
              <w:rStyle w:val="placeholder1Char"/>
              <w:rFonts w:hint="eastAsia"/>
            </w:rPr>
            <w:t>___________</w:t>
          </w:r>
        </w:p>
      </w:docPartBody>
    </w:docPart>
    <w:docPart>
      <w:docPartPr>
        <w:name w:val="72AD28B1B37F41D2A561FCD758C025FB"/>
        <w:category>
          <w:name w:val="常规"/>
          <w:gallery w:val="placeholder"/>
        </w:category>
        <w:types>
          <w:type w:val="bbPlcHdr"/>
        </w:types>
        <w:behaviors>
          <w:behavior w:val="content"/>
        </w:behaviors>
        <w:guid w:val="{F68556C1-1225-40B8-9C68-4949AA9FCD58}"/>
      </w:docPartPr>
      <w:docPartBody>
        <w:p w:rsidR="005F03CE" w:rsidRDefault="003C541B" w:rsidP="003C541B">
          <w:pPr>
            <w:pStyle w:val="72AD28B1B37F41D2A561FCD758C025FB"/>
          </w:pPr>
          <w:r w:rsidRPr="001168E3">
            <w:rPr>
              <w:rStyle w:val="placeholder1Char"/>
              <w:rFonts w:hint="eastAsia"/>
            </w:rPr>
            <w:t>___________</w:t>
          </w:r>
        </w:p>
      </w:docPartBody>
    </w:docPart>
    <w:docPart>
      <w:docPartPr>
        <w:name w:val="60C35FF699F34F34AC2EDEB5219EC8A0"/>
        <w:category>
          <w:name w:val="常规"/>
          <w:gallery w:val="placeholder"/>
        </w:category>
        <w:types>
          <w:type w:val="bbPlcHdr"/>
        </w:types>
        <w:behaviors>
          <w:behavior w:val="content"/>
        </w:behaviors>
        <w:guid w:val="{7AD23191-2AD2-4F05-BAD0-EDC83A8416E6}"/>
      </w:docPartPr>
      <w:docPartBody>
        <w:p w:rsidR="005F03CE" w:rsidRDefault="003C541B" w:rsidP="003C541B">
          <w:pPr>
            <w:pStyle w:val="60C35FF699F34F34AC2EDEB5219EC8A0"/>
          </w:pPr>
          <w:r>
            <w:rPr>
              <w:rStyle w:val="placeholder1Char"/>
              <w:rFonts w:hint="eastAsia"/>
            </w:rPr>
            <w:t>____________</w:t>
          </w:r>
        </w:p>
      </w:docPartBody>
    </w:docPart>
    <w:docPart>
      <w:docPartPr>
        <w:name w:val="A0AEEAA426C84D32899E7A0A55A87D21"/>
        <w:category>
          <w:name w:val="常规"/>
          <w:gallery w:val="placeholder"/>
        </w:category>
        <w:types>
          <w:type w:val="bbPlcHdr"/>
        </w:types>
        <w:behaviors>
          <w:behavior w:val="content"/>
        </w:behaviors>
        <w:guid w:val="{048117DB-FF29-45C6-ADCC-B9D21BB4C015}"/>
      </w:docPartPr>
      <w:docPartBody>
        <w:p w:rsidR="005F03CE" w:rsidRDefault="003C541B" w:rsidP="003C541B">
          <w:pPr>
            <w:pStyle w:val="A0AEEAA426C84D32899E7A0A55A87D21"/>
          </w:pPr>
          <w:r>
            <w:rPr>
              <w:rStyle w:val="placeholder1Char"/>
              <w:rFonts w:hint="eastAsia"/>
            </w:rPr>
            <w:t>____________</w:t>
          </w:r>
        </w:p>
      </w:docPartBody>
    </w:docPart>
    <w:docPart>
      <w:docPartPr>
        <w:name w:val="3B1A060AF46E4AA8961F9E1B9C34A298"/>
        <w:category>
          <w:name w:val="常规"/>
          <w:gallery w:val="placeholder"/>
        </w:category>
        <w:types>
          <w:type w:val="bbPlcHdr"/>
        </w:types>
        <w:behaviors>
          <w:behavior w:val="content"/>
        </w:behaviors>
        <w:guid w:val="{D1FF4D0F-3E47-4A1A-881E-FE061FB7AA81}"/>
      </w:docPartPr>
      <w:docPartBody>
        <w:p w:rsidR="005F03CE" w:rsidRDefault="003C541B" w:rsidP="003C541B">
          <w:pPr>
            <w:pStyle w:val="3B1A060AF46E4AA8961F9E1B9C34A298"/>
          </w:pPr>
          <w:r>
            <w:rPr>
              <w:rStyle w:val="placeholder1Char"/>
              <w:rFonts w:hint="eastAsia"/>
            </w:rPr>
            <w:t>____________</w:t>
          </w:r>
        </w:p>
      </w:docPartBody>
    </w:docPart>
    <w:docPart>
      <w:docPartPr>
        <w:name w:val="4116C3C7094340A6B51C8E3A32942149"/>
        <w:category>
          <w:name w:val="常规"/>
          <w:gallery w:val="placeholder"/>
        </w:category>
        <w:types>
          <w:type w:val="bbPlcHdr"/>
        </w:types>
        <w:behaviors>
          <w:behavior w:val="content"/>
        </w:behaviors>
        <w:guid w:val="{9CCD9607-8EFC-4F4C-9149-4FCE0C77D25A}"/>
      </w:docPartPr>
      <w:docPartBody>
        <w:p w:rsidR="005F03CE" w:rsidRDefault="003C541B" w:rsidP="003C541B">
          <w:pPr>
            <w:pStyle w:val="4116C3C7094340A6B51C8E3A32942149"/>
          </w:pPr>
          <w:r>
            <w:rPr>
              <w:rStyle w:val="placeholder1Char"/>
              <w:rFonts w:hint="eastAsia"/>
            </w:rPr>
            <w:t>____________</w:t>
          </w:r>
        </w:p>
      </w:docPartBody>
    </w:docPart>
    <w:docPart>
      <w:docPartPr>
        <w:name w:val="29100ABF5288473BAFCE477FA26D216F"/>
        <w:category>
          <w:name w:val="常规"/>
          <w:gallery w:val="placeholder"/>
        </w:category>
        <w:types>
          <w:type w:val="bbPlcHdr"/>
        </w:types>
        <w:behaviors>
          <w:behavior w:val="content"/>
        </w:behaviors>
        <w:guid w:val="{8761DAB8-005A-44BF-814A-2B084EC0C469}"/>
      </w:docPartPr>
      <w:docPartBody>
        <w:p w:rsidR="005F03CE" w:rsidRDefault="003C541B" w:rsidP="003C541B">
          <w:pPr>
            <w:pStyle w:val="29100ABF5288473BAFCE477FA26D216F"/>
          </w:pPr>
          <w:r>
            <w:rPr>
              <w:rStyle w:val="placeholder1Char"/>
              <w:rFonts w:hint="eastAsia"/>
            </w:rPr>
            <w:t>____________</w:t>
          </w:r>
        </w:p>
      </w:docPartBody>
    </w:docPart>
    <w:docPart>
      <w:docPartPr>
        <w:name w:val="3F37604FB52F4977B1A0B0A61A0C22E7"/>
        <w:category>
          <w:name w:val="常规"/>
          <w:gallery w:val="placeholder"/>
        </w:category>
        <w:types>
          <w:type w:val="bbPlcHdr"/>
        </w:types>
        <w:behaviors>
          <w:behavior w:val="content"/>
        </w:behaviors>
        <w:guid w:val="{C07F9493-B4E9-4753-9584-B630ABF3A3A3}"/>
      </w:docPartPr>
      <w:docPartBody>
        <w:p w:rsidR="005F03CE" w:rsidRDefault="003C541B" w:rsidP="003C541B">
          <w:pPr>
            <w:pStyle w:val="3F37604FB52F4977B1A0B0A61A0C22E7"/>
          </w:pPr>
          <w:r>
            <w:rPr>
              <w:rStyle w:val="placeholder1Char"/>
              <w:rFonts w:hint="eastAsia"/>
            </w:rPr>
            <w:t>____________</w:t>
          </w:r>
        </w:p>
      </w:docPartBody>
    </w:docPart>
    <w:docPart>
      <w:docPartPr>
        <w:name w:val="BDE2EBE2D0E942A3A25AA05CDB7A28D3"/>
        <w:category>
          <w:name w:val="常规"/>
          <w:gallery w:val="placeholder"/>
        </w:category>
        <w:types>
          <w:type w:val="bbPlcHdr"/>
        </w:types>
        <w:behaviors>
          <w:behavior w:val="content"/>
        </w:behaviors>
        <w:guid w:val="{D5295B99-3433-452B-8C77-33B4DF67D1F2}"/>
      </w:docPartPr>
      <w:docPartBody>
        <w:p w:rsidR="005F03CE" w:rsidRDefault="003C541B" w:rsidP="003C541B">
          <w:pPr>
            <w:pStyle w:val="BDE2EBE2D0E942A3A25AA05CDB7A28D3"/>
          </w:pPr>
          <w:r>
            <w:rPr>
              <w:rStyle w:val="placeholder1Char"/>
              <w:rFonts w:hint="eastAsia"/>
            </w:rPr>
            <w:t>____________</w:t>
          </w:r>
        </w:p>
      </w:docPartBody>
    </w:docPart>
    <w:docPart>
      <w:docPartPr>
        <w:name w:val="A89CF63CD3E046A798F6BCFC6240D2FD"/>
        <w:category>
          <w:name w:val="常规"/>
          <w:gallery w:val="placeholder"/>
        </w:category>
        <w:types>
          <w:type w:val="bbPlcHdr"/>
        </w:types>
        <w:behaviors>
          <w:behavior w:val="content"/>
        </w:behaviors>
        <w:guid w:val="{5B329839-87EC-42BE-95EE-FD787CCDA31C}"/>
      </w:docPartPr>
      <w:docPartBody>
        <w:p w:rsidR="005F03CE" w:rsidRDefault="003C541B" w:rsidP="003C541B">
          <w:pPr>
            <w:pStyle w:val="A89CF63CD3E046A798F6BCFC6240D2FD"/>
          </w:pPr>
          <w:r>
            <w:rPr>
              <w:rStyle w:val="placeholder1Char"/>
              <w:rFonts w:hint="eastAsia"/>
            </w:rPr>
            <w:t>____________</w:t>
          </w:r>
        </w:p>
      </w:docPartBody>
    </w:docPart>
    <w:docPart>
      <w:docPartPr>
        <w:name w:val="070A1A2C5BD346929E787F6C4911933A"/>
        <w:category>
          <w:name w:val="常规"/>
          <w:gallery w:val="placeholder"/>
        </w:category>
        <w:types>
          <w:type w:val="bbPlcHdr"/>
        </w:types>
        <w:behaviors>
          <w:behavior w:val="content"/>
        </w:behaviors>
        <w:guid w:val="{C4E3002D-2CBA-4840-BDA8-88A2CF5728C5}"/>
      </w:docPartPr>
      <w:docPartBody>
        <w:p w:rsidR="005F03CE" w:rsidRDefault="003C541B" w:rsidP="003C541B">
          <w:pPr>
            <w:pStyle w:val="070A1A2C5BD346929E787F6C4911933A"/>
          </w:pPr>
          <w:r>
            <w:rPr>
              <w:rStyle w:val="placeholder1Char"/>
              <w:rFonts w:hint="eastAsia"/>
            </w:rPr>
            <w:t>____________</w:t>
          </w:r>
        </w:p>
      </w:docPartBody>
    </w:docPart>
    <w:docPart>
      <w:docPartPr>
        <w:name w:val="CB9D1DE52A92429C8D62D9198C9563CF"/>
        <w:category>
          <w:name w:val="常规"/>
          <w:gallery w:val="placeholder"/>
        </w:category>
        <w:types>
          <w:type w:val="bbPlcHdr"/>
        </w:types>
        <w:behaviors>
          <w:behavior w:val="content"/>
        </w:behaviors>
        <w:guid w:val="{FC5D2204-C9C2-4CF5-9B62-974921CC12B2}"/>
      </w:docPartPr>
      <w:docPartBody>
        <w:p w:rsidR="005F03CE" w:rsidRDefault="003C541B" w:rsidP="003C541B">
          <w:pPr>
            <w:pStyle w:val="CB9D1DE52A92429C8D62D9198C9563CF"/>
          </w:pPr>
          <w:r>
            <w:rPr>
              <w:rStyle w:val="placeholder1Char"/>
              <w:rFonts w:hint="eastAsia"/>
            </w:rPr>
            <w:t>____________</w:t>
          </w:r>
        </w:p>
      </w:docPartBody>
    </w:docPart>
    <w:docPart>
      <w:docPartPr>
        <w:name w:val="5FCD5E7562654C8B9D06C46B9C2274F8"/>
        <w:category>
          <w:name w:val="常规"/>
          <w:gallery w:val="placeholder"/>
        </w:category>
        <w:types>
          <w:type w:val="bbPlcHdr"/>
        </w:types>
        <w:behaviors>
          <w:behavior w:val="content"/>
        </w:behaviors>
        <w:guid w:val="{4C7CDE9D-F5CC-4F6E-9F75-3A7E3136319F}"/>
      </w:docPartPr>
      <w:docPartBody>
        <w:p w:rsidR="005F03CE" w:rsidRDefault="003C541B" w:rsidP="003C541B">
          <w:pPr>
            <w:pStyle w:val="5FCD5E7562654C8B9D06C46B9C2274F8"/>
          </w:pPr>
          <w:r>
            <w:rPr>
              <w:rStyle w:val="placeholder1Char"/>
              <w:rFonts w:hint="eastAsia"/>
            </w:rPr>
            <w:t>____________</w:t>
          </w:r>
        </w:p>
      </w:docPartBody>
    </w:docPart>
    <w:docPart>
      <w:docPartPr>
        <w:name w:val="DAF8BCE7ECB0454792BDE521A63CEBCA"/>
        <w:category>
          <w:name w:val="常规"/>
          <w:gallery w:val="placeholder"/>
        </w:category>
        <w:types>
          <w:type w:val="bbPlcHdr"/>
        </w:types>
        <w:behaviors>
          <w:behavior w:val="content"/>
        </w:behaviors>
        <w:guid w:val="{EEBA3606-F580-407F-AE8A-BC1C26FB8399}"/>
      </w:docPartPr>
      <w:docPartBody>
        <w:p w:rsidR="005F03CE" w:rsidRDefault="003C541B" w:rsidP="003C541B">
          <w:pPr>
            <w:pStyle w:val="DAF8BCE7ECB0454792BDE521A63CEBCA"/>
          </w:pPr>
          <w:r>
            <w:rPr>
              <w:rStyle w:val="placeholder1Char"/>
              <w:rFonts w:hint="eastAsia"/>
            </w:rPr>
            <w:t>____________</w:t>
          </w:r>
        </w:p>
      </w:docPartBody>
    </w:docPart>
    <w:docPart>
      <w:docPartPr>
        <w:name w:val="698570B2A9B54D7481A386F179FCD782"/>
        <w:category>
          <w:name w:val="常规"/>
          <w:gallery w:val="placeholder"/>
        </w:category>
        <w:types>
          <w:type w:val="bbPlcHdr"/>
        </w:types>
        <w:behaviors>
          <w:behavior w:val="content"/>
        </w:behaviors>
        <w:guid w:val="{AD4F75EA-BA52-4F19-A1E5-967554A1B7D6}"/>
      </w:docPartPr>
      <w:docPartBody>
        <w:p w:rsidR="005F03CE" w:rsidRDefault="003C541B" w:rsidP="003C541B">
          <w:pPr>
            <w:pStyle w:val="698570B2A9B54D7481A386F179FCD782"/>
          </w:pPr>
          <w:r>
            <w:rPr>
              <w:rStyle w:val="placeholder1Char"/>
              <w:rFonts w:hint="eastAsia"/>
            </w:rPr>
            <w:t>____________</w:t>
          </w:r>
        </w:p>
      </w:docPartBody>
    </w:docPart>
    <w:docPart>
      <w:docPartPr>
        <w:name w:val="7C856864A844429AA2F228376027873E"/>
        <w:category>
          <w:name w:val="常规"/>
          <w:gallery w:val="placeholder"/>
        </w:category>
        <w:types>
          <w:type w:val="bbPlcHdr"/>
        </w:types>
        <w:behaviors>
          <w:behavior w:val="content"/>
        </w:behaviors>
        <w:guid w:val="{9F5C8AAC-9275-400C-8055-904ACB55BE86}"/>
      </w:docPartPr>
      <w:docPartBody>
        <w:p w:rsidR="005F03CE" w:rsidRDefault="003C541B" w:rsidP="003C541B">
          <w:pPr>
            <w:pStyle w:val="7C856864A844429AA2F228376027873E"/>
          </w:pPr>
          <w:r>
            <w:rPr>
              <w:rStyle w:val="placeholder1Char"/>
              <w:rFonts w:hint="eastAsia"/>
            </w:rPr>
            <w:t>____________</w:t>
          </w:r>
        </w:p>
      </w:docPartBody>
    </w:docPart>
    <w:docPart>
      <w:docPartPr>
        <w:name w:val="70EFF14BC04B4013A97C409296014779"/>
        <w:category>
          <w:name w:val="常规"/>
          <w:gallery w:val="placeholder"/>
        </w:category>
        <w:types>
          <w:type w:val="bbPlcHdr"/>
        </w:types>
        <w:behaviors>
          <w:behavior w:val="content"/>
        </w:behaviors>
        <w:guid w:val="{20494D47-6134-40FB-8913-C3E4985A65F7}"/>
      </w:docPartPr>
      <w:docPartBody>
        <w:p w:rsidR="005F03CE" w:rsidRDefault="003C541B" w:rsidP="003C541B">
          <w:pPr>
            <w:pStyle w:val="70EFF14BC04B4013A97C409296014779"/>
          </w:pPr>
          <w:r>
            <w:rPr>
              <w:rStyle w:val="placeholder1Char"/>
              <w:rFonts w:hint="eastAsia"/>
            </w:rPr>
            <w:t>____________</w:t>
          </w:r>
        </w:p>
      </w:docPartBody>
    </w:docPart>
    <w:docPart>
      <w:docPartPr>
        <w:name w:val="92B9F80E4B2A4FE2A4E942695C67DC4C"/>
        <w:category>
          <w:name w:val="常规"/>
          <w:gallery w:val="placeholder"/>
        </w:category>
        <w:types>
          <w:type w:val="bbPlcHdr"/>
        </w:types>
        <w:behaviors>
          <w:behavior w:val="content"/>
        </w:behaviors>
        <w:guid w:val="{A0F6F162-7306-41EC-8892-72F0332558D0}"/>
      </w:docPartPr>
      <w:docPartBody>
        <w:p w:rsidR="005F03CE" w:rsidRDefault="003C541B" w:rsidP="003C541B">
          <w:pPr>
            <w:pStyle w:val="92B9F80E4B2A4FE2A4E942695C67DC4C"/>
          </w:pPr>
          <w:r>
            <w:rPr>
              <w:rStyle w:val="placeholder1Char"/>
              <w:rFonts w:hint="eastAsia"/>
            </w:rPr>
            <w:t>____________</w:t>
          </w:r>
        </w:p>
      </w:docPartBody>
    </w:docPart>
    <w:docPart>
      <w:docPartPr>
        <w:name w:val="CB8FE7A7EB034C9EA3191E537DA06434"/>
        <w:category>
          <w:name w:val="常规"/>
          <w:gallery w:val="placeholder"/>
        </w:category>
        <w:types>
          <w:type w:val="bbPlcHdr"/>
        </w:types>
        <w:behaviors>
          <w:behavior w:val="content"/>
        </w:behaviors>
        <w:guid w:val="{6076AA96-C6FA-4980-AB50-215751806946}"/>
      </w:docPartPr>
      <w:docPartBody>
        <w:p w:rsidR="005F03CE" w:rsidRDefault="003C541B" w:rsidP="003C541B">
          <w:pPr>
            <w:pStyle w:val="CB8FE7A7EB034C9EA3191E537DA06434"/>
          </w:pPr>
          <w:r>
            <w:rPr>
              <w:rStyle w:val="placeholder1Char"/>
              <w:rFonts w:hint="eastAsia"/>
            </w:rPr>
            <w:t>____________</w:t>
          </w:r>
        </w:p>
      </w:docPartBody>
    </w:docPart>
    <w:docPart>
      <w:docPartPr>
        <w:name w:val="4D56950FEA4F48449CCAD694C0BCEDD9"/>
        <w:category>
          <w:name w:val="常规"/>
          <w:gallery w:val="placeholder"/>
        </w:category>
        <w:types>
          <w:type w:val="bbPlcHdr"/>
        </w:types>
        <w:behaviors>
          <w:behavior w:val="content"/>
        </w:behaviors>
        <w:guid w:val="{F8679D4D-5B47-4527-888B-35C447B902AD}"/>
      </w:docPartPr>
      <w:docPartBody>
        <w:p w:rsidR="005F03CE" w:rsidRDefault="003C541B" w:rsidP="003C541B">
          <w:pPr>
            <w:pStyle w:val="4D56950FEA4F48449CCAD694C0BCEDD9"/>
          </w:pPr>
          <w:r>
            <w:rPr>
              <w:rStyle w:val="placeholder1Char"/>
              <w:rFonts w:hint="eastAsia"/>
            </w:rPr>
            <w:t>____________</w:t>
          </w:r>
        </w:p>
      </w:docPartBody>
    </w:docPart>
    <w:docPart>
      <w:docPartPr>
        <w:name w:val="BF4EFF139F4544F3B02454CA47E6A3BA"/>
        <w:category>
          <w:name w:val="常规"/>
          <w:gallery w:val="placeholder"/>
        </w:category>
        <w:types>
          <w:type w:val="bbPlcHdr"/>
        </w:types>
        <w:behaviors>
          <w:behavior w:val="content"/>
        </w:behaviors>
        <w:guid w:val="{FDBB64F8-5466-4AF0-9C38-3CD31C01980B}"/>
      </w:docPartPr>
      <w:docPartBody>
        <w:p w:rsidR="005F03CE" w:rsidRDefault="003C541B" w:rsidP="003C541B">
          <w:pPr>
            <w:pStyle w:val="BF4EFF139F4544F3B02454CA47E6A3BA"/>
          </w:pPr>
          <w:r>
            <w:rPr>
              <w:rStyle w:val="placeholder1Char"/>
              <w:rFonts w:hint="eastAsia"/>
            </w:rPr>
            <w:t>____________</w:t>
          </w:r>
        </w:p>
      </w:docPartBody>
    </w:docPart>
    <w:docPart>
      <w:docPartPr>
        <w:name w:val="214C7CB9ED70443397A777D05ABFDE94"/>
        <w:category>
          <w:name w:val="常规"/>
          <w:gallery w:val="placeholder"/>
        </w:category>
        <w:types>
          <w:type w:val="bbPlcHdr"/>
        </w:types>
        <w:behaviors>
          <w:behavior w:val="content"/>
        </w:behaviors>
        <w:guid w:val="{BA9AC74D-F3CA-4533-9C28-EF7EF6DA83CE}"/>
      </w:docPartPr>
      <w:docPartBody>
        <w:p w:rsidR="005F03CE" w:rsidRDefault="003C541B" w:rsidP="003C541B">
          <w:pPr>
            <w:pStyle w:val="214C7CB9ED70443397A777D05ABFDE94"/>
          </w:pPr>
          <w:r>
            <w:rPr>
              <w:rStyle w:val="placeholder1Char"/>
              <w:rFonts w:hint="eastAsia"/>
            </w:rPr>
            <w:t>____________</w:t>
          </w:r>
        </w:p>
      </w:docPartBody>
    </w:docPart>
    <w:docPart>
      <w:docPartPr>
        <w:name w:val="0ABE2D2465D04DF88E5832D6CEDFA36C"/>
        <w:category>
          <w:name w:val="常规"/>
          <w:gallery w:val="placeholder"/>
        </w:category>
        <w:types>
          <w:type w:val="bbPlcHdr"/>
        </w:types>
        <w:behaviors>
          <w:behavior w:val="content"/>
        </w:behaviors>
        <w:guid w:val="{43BEE726-246B-4298-A9CD-AD10688A5EF9}"/>
      </w:docPartPr>
      <w:docPartBody>
        <w:p w:rsidR="005F03CE" w:rsidRDefault="003C541B" w:rsidP="003C541B">
          <w:pPr>
            <w:pStyle w:val="0ABE2D2465D04DF88E5832D6CEDFA36C"/>
          </w:pPr>
          <w:r>
            <w:rPr>
              <w:rStyle w:val="placeholder1Char"/>
              <w:rFonts w:hint="eastAsia"/>
            </w:rPr>
            <w:t>____________</w:t>
          </w:r>
        </w:p>
      </w:docPartBody>
    </w:docPart>
    <w:docPart>
      <w:docPartPr>
        <w:name w:val="E94B0DCE01E0462B86771A4DA31C98B9"/>
        <w:category>
          <w:name w:val="常规"/>
          <w:gallery w:val="placeholder"/>
        </w:category>
        <w:types>
          <w:type w:val="bbPlcHdr"/>
        </w:types>
        <w:behaviors>
          <w:behavior w:val="content"/>
        </w:behaviors>
        <w:guid w:val="{C3657D30-B912-47D5-86B2-E4183329349C}"/>
      </w:docPartPr>
      <w:docPartBody>
        <w:p w:rsidR="005F03CE" w:rsidRDefault="003C541B" w:rsidP="003C541B">
          <w:pPr>
            <w:pStyle w:val="E94B0DCE01E0462B86771A4DA31C98B9"/>
          </w:pPr>
          <w:r>
            <w:rPr>
              <w:rStyle w:val="placeholder1Char"/>
              <w:rFonts w:hint="eastAsia"/>
            </w:rPr>
            <w:t>____________</w:t>
          </w:r>
        </w:p>
      </w:docPartBody>
    </w:docPart>
    <w:docPart>
      <w:docPartPr>
        <w:name w:val="3A159E2373764FB58B474B2550E7A01D"/>
        <w:category>
          <w:name w:val="常规"/>
          <w:gallery w:val="placeholder"/>
        </w:category>
        <w:types>
          <w:type w:val="bbPlcHdr"/>
        </w:types>
        <w:behaviors>
          <w:behavior w:val="content"/>
        </w:behaviors>
        <w:guid w:val="{2402BC4C-93A0-4D80-8706-E956729BF33B}"/>
      </w:docPartPr>
      <w:docPartBody>
        <w:p w:rsidR="005F03CE" w:rsidRDefault="003C541B" w:rsidP="003C541B">
          <w:pPr>
            <w:pStyle w:val="3A159E2373764FB58B474B2550E7A01D"/>
          </w:pPr>
          <w:r>
            <w:rPr>
              <w:rStyle w:val="placeholder1Char"/>
              <w:rFonts w:hint="eastAsia"/>
            </w:rPr>
            <w:t>____________</w:t>
          </w:r>
        </w:p>
      </w:docPartBody>
    </w:docPart>
    <w:docPart>
      <w:docPartPr>
        <w:name w:val="23119C20CAD5454BA4F9ABD26D3B5ADD"/>
        <w:category>
          <w:name w:val="常规"/>
          <w:gallery w:val="placeholder"/>
        </w:category>
        <w:types>
          <w:type w:val="bbPlcHdr"/>
        </w:types>
        <w:behaviors>
          <w:behavior w:val="content"/>
        </w:behaviors>
        <w:guid w:val="{62F0A8CA-FC03-4090-8A21-1DDF83E49220}"/>
      </w:docPartPr>
      <w:docPartBody>
        <w:p w:rsidR="005F03CE" w:rsidRDefault="003C541B" w:rsidP="003C541B">
          <w:pPr>
            <w:pStyle w:val="23119C20CAD5454BA4F9ABD26D3B5ADD"/>
          </w:pPr>
          <w:r>
            <w:rPr>
              <w:rStyle w:val="placeholder1Char"/>
              <w:rFonts w:hint="eastAsia"/>
            </w:rPr>
            <w:t>____________</w:t>
          </w:r>
        </w:p>
      </w:docPartBody>
    </w:docPart>
    <w:docPart>
      <w:docPartPr>
        <w:name w:val="5D8D8DA2CB524AE8AEEEBCA04A517D71"/>
        <w:category>
          <w:name w:val="常规"/>
          <w:gallery w:val="placeholder"/>
        </w:category>
        <w:types>
          <w:type w:val="bbPlcHdr"/>
        </w:types>
        <w:behaviors>
          <w:behavior w:val="content"/>
        </w:behaviors>
        <w:guid w:val="{F97690CF-CB65-492C-BB0D-61799432F5E8}"/>
      </w:docPartPr>
      <w:docPartBody>
        <w:p w:rsidR="005F03CE" w:rsidRDefault="003C541B" w:rsidP="003C541B">
          <w:pPr>
            <w:pStyle w:val="5D8D8DA2CB524AE8AEEEBCA04A517D71"/>
          </w:pPr>
          <w:r>
            <w:rPr>
              <w:rStyle w:val="placeholder1Char"/>
              <w:rFonts w:hint="eastAsia"/>
            </w:rPr>
            <w:t>____________</w:t>
          </w:r>
        </w:p>
      </w:docPartBody>
    </w:docPart>
    <w:docPart>
      <w:docPartPr>
        <w:name w:val="4680D7C2D7B94669A180B7B30463306B"/>
        <w:category>
          <w:name w:val="常规"/>
          <w:gallery w:val="placeholder"/>
        </w:category>
        <w:types>
          <w:type w:val="bbPlcHdr"/>
        </w:types>
        <w:behaviors>
          <w:behavior w:val="content"/>
        </w:behaviors>
        <w:guid w:val="{8E395D5D-634C-422F-8643-0D390231407C}"/>
      </w:docPartPr>
      <w:docPartBody>
        <w:p w:rsidR="005F03CE" w:rsidRDefault="003C541B" w:rsidP="003C541B">
          <w:pPr>
            <w:pStyle w:val="4680D7C2D7B94669A180B7B30463306B"/>
          </w:pPr>
          <w:r>
            <w:rPr>
              <w:rStyle w:val="placeholder1Char"/>
              <w:rFonts w:hint="eastAsia"/>
            </w:rPr>
            <w:t>____________</w:t>
          </w:r>
        </w:p>
      </w:docPartBody>
    </w:docPart>
    <w:docPart>
      <w:docPartPr>
        <w:name w:val="1BDFC0CFCFE44F34940540095403A00D"/>
        <w:category>
          <w:name w:val="常规"/>
          <w:gallery w:val="placeholder"/>
        </w:category>
        <w:types>
          <w:type w:val="bbPlcHdr"/>
        </w:types>
        <w:behaviors>
          <w:behavior w:val="content"/>
        </w:behaviors>
        <w:guid w:val="{C49AE028-2AF6-48B3-BD20-F8E03C58E6EB}"/>
      </w:docPartPr>
      <w:docPartBody>
        <w:p w:rsidR="005F03CE" w:rsidRDefault="003C541B" w:rsidP="003C541B">
          <w:pPr>
            <w:pStyle w:val="1BDFC0CFCFE44F34940540095403A00D"/>
          </w:pPr>
          <w:r>
            <w:rPr>
              <w:rStyle w:val="placeholder1Char"/>
              <w:rFonts w:hint="eastAsia"/>
            </w:rPr>
            <w:t>____________</w:t>
          </w:r>
        </w:p>
      </w:docPartBody>
    </w:docPart>
    <w:docPart>
      <w:docPartPr>
        <w:name w:val="748BF3817354459F866191B1C1260B31"/>
        <w:category>
          <w:name w:val="常规"/>
          <w:gallery w:val="placeholder"/>
        </w:category>
        <w:types>
          <w:type w:val="bbPlcHdr"/>
        </w:types>
        <w:behaviors>
          <w:behavior w:val="content"/>
        </w:behaviors>
        <w:guid w:val="{326B9AE2-AC9C-4096-B95F-FE18506010B2}"/>
      </w:docPartPr>
      <w:docPartBody>
        <w:p w:rsidR="005F03CE" w:rsidRDefault="003C541B" w:rsidP="003C541B">
          <w:pPr>
            <w:pStyle w:val="748BF3817354459F866191B1C1260B31"/>
          </w:pPr>
          <w:r>
            <w:rPr>
              <w:rStyle w:val="placeholder1Char"/>
              <w:rFonts w:hint="eastAsia"/>
            </w:rPr>
            <w:t>____________</w:t>
          </w:r>
        </w:p>
      </w:docPartBody>
    </w:docPart>
    <w:docPart>
      <w:docPartPr>
        <w:name w:val="C585F3786274448CB2BE68C4AC4EC6F2"/>
        <w:category>
          <w:name w:val="常规"/>
          <w:gallery w:val="placeholder"/>
        </w:category>
        <w:types>
          <w:type w:val="bbPlcHdr"/>
        </w:types>
        <w:behaviors>
          <w:behavior w:val="content"/>
        </w:behaviors>
        <w:guid w:val="{3B2DFB56-24A2-4BE3-AF05-779AC582D668}"/>
      </w:docPartPr>
      <w:docPartBody>
        <w:p w:rsidR="005F03CE" w:rsidRDefault="003C541B" w:rsidP="003C541B">
          <w:pPr>
            <w:pStyle w:val="C585F3786274448CB2BE68C4AC4EC6F2"/>
          </w:pPr>
          <w:r>
            <w:rPr>
              <w:rStyle w:val="placeholder1Char"/>
              <w:rFonts w:hint="eastAsia"/>
            </w:rPr>
            <w:t>____________</w:t>
          </w:r>
        </w:p>
      </w:docPartBody>
    </w:docPart>
    <w:docPart>
      <w:docPartPr>
        <w:name w:val="8529FC41B04D404D816E44315929CFBF"/>
        <w:category>
          <w:name w:val="常规"/>
          <w:gallery w:val="placeholder"/>
        </w:category>
        <w:types>
          <w:type w:val="bbPlcHdr"/>
        </w:types>
        <w:behaviors>
          <w:behavior w:val="content"/>
        </w:behaviors>
        <w:guid w:val="{6C012BDF-5E17-4F0B-9999-D2F736B0405C}"/>
      </w:docPartPr>
      <w:docPartBody>
        <w:p w:rsidR="005F03CE" w:rsidRDefault="003C541B" w:rsidP="003C541B">
          <w:pPr>
            <w:pStyle w:val="8529FC41B04D404D816E44315929CFBF"/>
          </w:pPr>
          <w:r>
            <w:rPr>
              <w:rStyle w:val="placeholder1Char"/>
              <w:rFonts w:hint="eastAsia"/>
            </w:rPr>
            <w:t>____________</w:t>
          </w:r>
        </w:p>
      </w:docPartBody>
    </w:docPart>
    <w:docPart>
      <w:docPartPr>
        <w:name w:val="B86777A7385143F4A1E160B90F3340E6"/>
        <w:category>
          <w:name w:val="常规"/>
          <w:gallery w:val="placeholder"/>
        </w:category>
        <w:types>
          <w:type w:val="bbPlcHdr"/>
        </w:types>
        <w:behaviors>
          <w:behavior w:val="content"/>
        </w:behaviors>
        <w:guid w:val="{8479254E-41F0-430E-9805-F1DA5C9B9854}"/>
      </w:docPartPr>
      <w:docPartBody>
        <w:p w:rsidR="005F03CE" w:rsidRDefault="003C541B" w:rsidP="003C541B">
          <w:pPr>
            <w:pStyle w:val="B86777A7385143F4A1E160B90F3340E6"/>
          </w:pPr>
          <w:r>
            <w:rPr>
              <w:rStyle w:val="placeholder1Char"/>
              <w:rFonts w:hint="eastAsia"/>
            </w:rPr>
            <w:t>____________</w:t>
          </w:r>
        </w:p>
      </w:docPartBody>
    </w:docPart>
    <w:docPart>
      <w:docPartPr>
        <w:name w:val="175DE730DE99404B8874A0A1DE2ABCC5"/>
        <w:category>
          <w:name w:val="常规"/>
          <w:gallery w:val="placeholder"/>
        </w:category>
        <w:types>
          <w:type w:val="bbPlcHdr"/>
        </w:types>
        <w:behaviors>
          <w:behavior w:val="content"/>
        </w:behaviors>
        <w:guid w:val="{93B925B7-06DE-421F-B55C-7893AFB0DBB3}"/>
      </w:docPartPr>
      <w:docPartBody>
        <w:p w:rsidR="005F03CE" w:rsidRDefault="003C541B" w:rsidP="003C541B">
          <w:pPr>
            <w:pStyle w:val="175DE730DE99404B8874A0A1DE2ABCC5"/>
          </w:pPr>
          <w:r>
            <w:rPr>
              <w:rStyle w:val="placeholder1Char"/>
              <w:rFonts w:hint="eastAsia"/>
            </w:rPr>
            <w:t>____________</w:t>
          </w:r>
        </w:p>
      </w:docPartBody>
    </w:docPart>
    <w:docPart>
      <w:docPartPr>
        <w:name w:val="DBAE8E32348D46A1B5B7697E309EB1CF"/>
        <w:category>
          <w:name w:val="常规"/>
          <w:gallery w:val="placeholder"/>
        </w:category>
        <w:types>
          <w:type w:val="bbPlcHdr"/>
        </w:types>
        <w:behaviors>
          <w:behavior w:val="content"/>
        </w:behaviors>
        <w:guid w:val="{67779243-0920-46A3-9252-C6950B5E5041}"/>
      </w:docPartPr>
      <w:docPartBody>
        <w:p w:rsidR="005F03CE" w:rsidRDefault="003C541B" w:rsidP="003C541B">
          <w:pPr>
            <w:pStyle w:val="DBAE8E32348D46A1B5B7697E309EB1CF"/>
          </w:pPr>
          <w:r>
            <w:rPr>
              <w:rStyle w:val="placeholder1Char"/>
              <w:rFonts w:hint="eastAsia"/>
            </w:rPr>
            <w:t>____________</w:t>
          </w:r>
        </w:p>
      </w:docPartBody>
    </w:docPart>
    <w:docPart>
      <w:docPartPr>
        <w:name w:val="22D9FE74B84146E8A83A9C7A43FBD315"/>
        <w:category>
          <w:name w:val="常规"/>
          <w:gallery w:val="placeholder"/>
        </w:category>
        <w:types>
          <w:type w:val="bbPlcHdr"/>
        </w:types>
        <w:behaviors>
          <w:behavior w:val="content"/>
        </w:behaviors>
        <w:guid w:val="{BFD71139-C87B-40BD-8C67-AC780907799A}"/>
      </w:docPartPr>
      <w:docPartBody>
        <w:p w:rsidR="005F03CE" w:rsidRDefault="003C541B" w:rsidP="003C541B">
          <w:pPr>
            <w:pStyle w:val="22D9FE74B84146E8A83A9C7A43FBD315"/>
          </w:pPr>
          <w:r>
            <w:rPr>
              <w:rStyle w:val="placeholder1Char"/>
              <w:rFonts w:hint="eastAsia"/>
            </w:rPr>
            <w:t>____________</w:t>
          </w:r>
        </w:p>
      </w:docPartBody>
    </w:docPart>
    <w:docPart>
      <w:docPartPr>
        <w:name w:val="F4BC85546F1F490EA37F7621AB8D7751"/>
        <w:category>
          <w:name w:val="常规"/>
          <w:gallery w:val="placeholder"/>
        </w:category>
        <w:types>
          <w:type w:val="bbPlcHdr"/>
        </w:types>
        <w:behaviors>
          <w:behavior w:val="content"/>
        </w:behaviors>
        <w:guid w:val="{8BAA6705-AC39-41D3-983B-D88277B2DB76}"/>
      </w:docPartPr>
      <w:docPartBody>
        <w:p w:rsidR="005F03CE" w:rsidRDefault="003C541B" w:rsidP="003C541B">
          <w:pPr>
            <w:pStyle w:val="F4BC85546F1F490EA37F7621AB8D7751"/>
          </w:pPr>
          <w:r>
            <w:rPr>
              <w:rStyle w:val="placeholder1Char"/>
              <w:rFonts w:hint="eastAsia"/>
            </w:rPr>
            <w:t>____________</w:t>
          </w:r>
        </w:p>
      </w:docPartBody>
    </w:docPart>
    <w:docPart>
      <w:docPartPr>
        <w:name w:val="0C4F5F1B027C4765A0D5DBA83DC8DA65"/>
        <w:category>
          <w:name w:val="常规"/>
          <w:gallery w:val="placeholder"/>
        </w:category>
        <w:types>
          <w:type w:val="bbPlcHdr"/>
        </w:types>
        <w:behaviors>
          <w:behavior w:val="content"/>
        </w:behaviors>
        <w:guid w:val="{B6E70A9E-2331-475E-9529-D200C210879D}"/>
      </w:docPartPr>
      <w:docPartBody>
        <w:p w:rsidR="005F03CE" w:rsidRDefault="003C541B" w:rsidP="003C541B">
          <w:pPr>
            <w:pStyle w:val="0C4F5F1B027C4765A0D5DBA83DC8DA65"/>
          </w:pPr>
          <w:r>
            <w:rPr>
              <w:rStyle w:val="placeholder1Char"/>
              <w:rFonts w:hint="eastAsia"/>
            </w:rPr>
            <w:t>____________</w:t>
          </w:r>
        </w:p>
      </w:docPartBody>
    </w:docPart>
    <w:docPart>
      <w:docPartPr>
        <w:name w:val="0776826DE704476890EC2BFE08884BDB"/>
        <w:category>
          <w:name w:val="常规"/>
          <w:gallery w:val="placeholder"/>
        </w:category>
        <w:types>
          <w:type w:val="bbPlcHdr"/>
        </w:types>
        <w:behaviors>
          <w:behavior w:val="content"/>
        </w:behaviors>
        <w:guid w:val="{515AC592-4EBD-4F84-A99C-57AD5CB80E4D}"/>
      </w:docPartPr>
      <w:docPartBody>
        <w:p w:rsidR="005F03CE" w:rsidRDefault="003C541B" w:rsidP="003C541B">
          <w:pPr>
            <w:pStyle w:val="0776826DE704476890EC2BFE08884BDB"/>
          </w:pPr>
          <w:r>
            <w:rPr>
              <w:rStyle w:val="placeholder1Char"/>
              <w:rFonts w:hint="eastAsia"/>
            </w:rPr>
            <w:t>____________</w:t>
          </w:r>
        </w:p>
      </w:docPartBody>
    </w:docPart>
    <w:docPart>
      <w:docPartPr>
        <w:name w:val="04983399FA3C4D968B4FBB27E74639BC"/>
        <w:category>
          <w:name w:val="常规"/>
          <w:gallery w:val="placeholder"/>
        </w:category>
        <w:types>
          <w:type w:val="bbPlcHdr"/>
        </w:types>
        <w:behaviors>
          <w:behavior w:val="content"/>
        </w:behaviors>
        <w:guid w:val="{AF7F0645-60D4-49E8-8DB4-78BD8FEFFFCE}"/>
      </w:docPartPr>
      <w:docPartBody>
        <w:p w:rsidR="005F03CE" w:rsidRDefault="003C541B" w:rsidP="003C541B">
          <w:pPr>
            <w:pStyle w:val="04983399FA3C4D968B4FBB27E74639BC"/>
          </w:pPr>
          <w:r>
            <w:rPr>
              <w:rStyle w:val="placeholder1Char"/>
              <w:rFonts w:hint="eastAsia"/>
            </w:rPr>
            <w:t>____________</w:t>
          </w:r>
        </w:p>
      </w:docPartBody>
    </w:docPart>
    <w:docPart>
      <w:docPartPr>
        <w:name w:val="ADC4AF4485C6497980779BEFA8C0F2D1"/>
        <w:category>
          <w:name w:val="常规"/>
          <w:gallery w:val="placeholder"/>
        </w:category>
        <w:types>
          <w:type w:val="bbPlcHdr"/>
        </w:types>
        <w:behaviors>
          <w:behavior w:val="content"/>
        </w:behaviors>
        <w:guid w:val="{7E00F58C-D313-4413-8BB2-69BDC2BD457F}"/>
      </w:docPartPr>
      <w:docPartBody>
        <w:p w:rsidR="005F03CE" w:rsidRDefault="003C541B" w:rsidP="003C541B">
          <w:pPr>
            <w:pStyle w:val="ADC4AF4485C6497980779BEFA8C0F2D1"/>
          </w:pPr>
          <w:r>
            <w:rPr>
              <w:rStyle w:val="placeholder1Char"/>
              <w:rFonts w:hint="eastAsia"/>
            </w:rPr>
            <w:t>____________</w:t>
          </w:r>
        </w:p>
      </w:docPartBody>
    </w:docPart>
    <w:docPart>
      <w:docPartPr>
        <w:name w:val="12D9F52A4C3440BD80CC27F880B41F11"/>
        <w:category>
          <w:name w:val="常规"/>
          <w:gallery w:val="placeholder"/>
        </w:category>
        <w:types>
          <w:type w:val="bbPlcHdr"/>
        </w:types>
        <w:behaviors>
          <w:behavior w:val="content"/>
        </w:behaviors>
        <w:guid w:val="{61D9F8FA-64C5-4F4C-BB9F-5604DB5E7869}"/>
      </w:docPartPr>
      <w:docPartBody>
        <w:p w:rsidR="005F03CE" w:rsidRDefault="003C541B" w:rsidP="003C541B">
          <w:pPr>
            <w:pStyle w:val="12D9F52A4C3440BD80CC27F880B41F11"/>
          </w:pPr>
          <w:r>
            <w:rPr>
              <w:rStyle w:val="placeholder1Char"/>
              <w:rFonts w:hint="eastAsia"/>
            </w:rPr>
            <w:t>____________</w:t>
          </w:r>
        </w:p>
      </w:docPartBody>
    </w:docPart>
    <w:docPart>
      <w:docPartPr>
        <w:name w:val="3D33ACADF59C4A9185426F3D0218EBCE"/>
        <w:category>
          <w:name w:val="常规"/>
          <w:gallery w:val="placeholder"/>
        </w:category>
        <w:types>
          <w:type w:val="bbPlcHdr"/>
        </w:types>
        <w:behaviors>
          <w:behavior w:val="content"/>
        </w:behaviors>
        <w:guid w:val="{C2AFAA43-D9D3-4240-AE47-F021461EF2A0}"/>
      </w:docPartPr>
      <w:docPartBody>
        <w:p w:rsidR="005F03CE" w:rsidRDefault="003C541B" w:rsidP="003C541B">
          <w:pPr>
            <w:pStyle w:val="3D33ACADF59C4A9185426F3D0218EBCE"/>
          </w:pPr>
          <w:r>
            <w:rPr>
              <w:rStyle w:val="placeholder1Char"/>
              <w:rFonts w:hint="eastAsia"/>
            </w:rPr>
            <w:t>____________</w:t>
          </w:r>
        </w:p>
      </w:docPartBody>
    </w:docPart>
    <w:docPart>
      <w:docPartPr>
        <w:name w:val="288A07D671C04D078F459E3030C7E31A"/>
        <w:category>
          <w:name w:val="常规"/>
          <w:gallery w:val="placeholder"/>
        </w:category>
        <w:types>
          <w:type w:val="bbPlcHdr"/>
        </w:types>
        <w:behaviors>
          <w:behavior w:val="content"/>
        </w:behaviors>
        <w:guid w:val="{25416A83-FB67-4FF5-9F9A-62219DF93758}"/>
      </w:docPartPr>
      <w:docPartBody>
        <w:p w:rsidR="005F03CE" w:rsidRDefault="003C541B" w:rsidP="003C541B">
          <w:pPr>
            <w:pStyle w:val="288A07D671C04D078F459E3030C7E31A"/>
          </w:pPr>
          <w:r>
            <w:rPr>
              <w:rStyle w:val="placeholder1Char"/>
              <w:rFonts w:hint="eastAsia"/>
            </w:rPr>
            <w:t>____________</w:t>
          </w:r>
        </w:p>
      </w:docPartBody>
    </w:docPart>
    <w:docPart>
      <w:docPartPr>
        <w:name w:val="C88C437596044B9ABAFE87BE6666D09E"/>
        <w:category>
          <w:name w:val="常规"/>
          <w:gallery w:val="placeholder"/>
        </w:category>
        <w:types>
          <w:type w:val="bbPlcHdr"/>
        </w:types>
        <w:behaviors>
          <w:behavior w:val="content"/>
        </w:behaviors>
        <w:guid w:val="{844AB925-6A72-4E1B-A54F-1A00E8B6D259}"/>
      </w:docPartPr>
      <w:docPartBody>
        <w:p w:rsidR="005F03CE" w:rsidRDefault="003C541B" w:rsidP="003C541B">
          <w:pPr>
            <w:pStyle w:val="C88C437596044B9ABAFE87BE6666D09E"/>
          </w:pPr>
          <w:r>
            <w:rPr>
              <w:rStyle w:val="placeholder1Char"/>
              <w:rFonts w:hint="eastAsia"/>
            </w:rPr>
            <w:t>____________</w:t>
          </w:r>
        </w:p>
      </w:docPartBody>
    </w:docPart>
    <w:docPart>
      <w:docPartPr>
        <w:name w:val="9ABC8ACBAE69437880A4B5F3FEA6A4C0"/>
        <w:category>
          <w:name w:val="常规"/>
          <w:gallery w:val="placeholder"/>
        </w:category>
        <w:types>
          <w:type w:val="bbPlcHdr"/>
        </w:types>
        <w:behaviors>
          <w:behavior w:val="content"/>
        </w:behaviors>
        <w:guid w:val="{5FF67345-B9D4-4093-8138-AC14032F1AF2}"/>
      </w:docPartPr>
      <w:docPartBody>
        <w:p w:rsidR="005F03CE" w:rsidRDefault="003C541B" w:rsidP="003C541B">
          <w:pPr>
            <w:pStyle w:val="9ABC8ACBAE69437880A4B5F3FEA6A4C0"/>
          </w:pPr>
          <w:r>
            <w:rPr>
              <w:rStyle w:val="placeholder1Char"/>
              <w:rFonts w:hint="eastAsia"/>
            </w:rPr>
            <w:t>____________</w:t>
          </w:r>
        </w:p>
      </w:docPartBody>
    </w:docPart>
    <w:docPart>
      <w:docPartPr>
        <w:name w:val="7986F34CA0A740E8A5E827ECAEEC10A1"/>
        <w:category>
          <w:name w:val="常规"/>
          <w:gallery w:val="placeholder"/>
        </w:category>
        <w:types>
          <w:type w:val="bbPlcHdr"/>
        </w:types>
        <w:behaviors>
          <w:behavior w:val="content"/>
        </w:behaviors>
        <w:guid w:val="{630BDA08-EE20-4C75-B2D5-B2DC9835CCDC}"/>
      </w:docPartPr>
      <w:docPartBody>
        <w:p w:rsidR="005F03CE" w:rsidRDefault="003C541B" w:rsidP="003C541B">
          <w:pPr>
            <w:pStyle w:val="7986F34CA0A740E8A5E827ECAEEC10A1"/>
          </w:pPr>
          <w:r>
            <w:rPr>
              <w:rStyle w:val="placeholder1Char"/>
              <w:rFonts w:hint="eastAsia"/>
            </w:rPr>
            <w:t>____________</w:t>
          </w:r>
        </w:p>
      </w:docPartBody>
    </w:docPart>
    <w:docPart>
      <w:docPartPr>
        <w:name w:val="9A9EDC8CCB95441A932A9FE583866EFE"/>
        <w:category>
          <w:name w:val="常规"/>
          <w:gallery w:val="placeholder"/>
        </w:category>
        <w:types>
          <w:type w:val="bbPlcHdr"/>
        </w:types>
        <w:behaviors>
          <w:behavior w:val="content"/>
        </w:behaviors>
        <w:guid w:val="{18F63740-A210-4185-BA22-4FE4B19EEED0}"/>
      </w:docPartPr>
      <w:docPartBody>
        <w:p w:rsidR="005F03CE" w:rsidRDefault="003C541B" w:rsidP="003C541B">
          <w:pPr>
            <w:pStyle w:val="9A9EDC8CCB95441A932A9FE583866EFE"/>
          </w:pPr>
          <w:r>
            <w:rPr>
              <w:rStyle w:val="placeholder1Char"/>
              <w:rFonts w:hint="eastAsia"/>
            </w:rPr>
            <w:t>____________</w:t>
          </w:r>
        </w:p>
      </w:docPartBody>
    </w:docPart>
    <w:docPart>
      <w:docPartPr>
        <w:name w:val="8B832ABBAF1E45BF9C24253613A57BBB"/>
        <w:category>
          <w:name w:val="常规"/>
          <w:gallery w:val="placeholder"/>
        </w:category>
        <w:types>
          <w:type w:val="bbPlcHdr"/>
        </w:types>
        <w:behaviors>
          <w:behavior w:val="content"/>
        </w:behaviors>
        <w:guid w:val="{F20EF42E-73FC-4F69-8012-95B3E39B9647}"/>
      </w:docPartPr>
      <w:docPartBody>
        <w:p w:rsidR="005F03CE" w:rsidRDefault="003C541B" w:rsidP="003C541B">
          <w:pPr>
            <w:pStyle w:val="8B832ABBAF1E45BF9C24253613A57BBB"/>
          </w:pPr>
          <w:r>
            <w:rPr>
              <w:rStyle w:val="placeholder1Char"/>
              <w:rFonts w:hint="eastAsia"/>
            </w:rPr>
            <w:t>____________</w:t>
          </w:r>
        </w:p>
      </w:docPartBody>
    </w:docPart>
    <w:docPart>
      <w:docPartPr>
        <w:name w:val="632916C869DF45A6BA5F3DF1A2F2E6DA"/>
        <w:category>
          <w:name w:val="常规"/>
          <w:gallery w:val="placeholder"/>
        </w:category>
        <w:types>
          <w:type w:val="bbPlcHdr"/>
        </w:types>
        <w:behaviors>
          <w:behavior w:val="content"/>
        </w:behaviors>
        <w:guid w:val="{BE6AA4CF-129B-4A64-9329-421A0773C358}"/>
      </w:docPartPr>
      <w:docPartBody>
        <w:p w:rsidR="005F03CE" w:rsidRDefault="003C541B" w:rsidP="003C541B">
          <w:pPr>
            <w:pStyle w:val="632916C869DF45A6BA5F3DF1A2F2E6DA"/>
          </w:pPr>
          <w:r>
            <w:rPr>
              <w:rStyle w:val="placeholder1Char"/>
              <w:rFonts w:hint="eastAsia"/>
            </w:rPr>
            <w:t>____________</w:t>
          </w:r>
        </w:p>
      </w:docPartBody>
    </w:docPart>
    <w:docPart>
      <w:docPartPr>
        <w:name w:val="D000288DDF7547CC8E359B6602B61F90"/>
        <w:category>
          <w:name w:val="常规"/>
          <w:gallery w:val="placeholder"/>
        </w:category>
        <w:types>
          <w:type w:val="bbPlcHdr"/>
        </w:types>
        <w:behaviors>
          <w:behavior w:val="content"/>
        </w:behaviors>
        <w:guid w:val="{0A281218-2CE9-4C1E-93E4-60F5C402F2C6}"/>
      </w:docPartPr>
      <w:docPartBody>
        <w:p w:rsidR="005F03CE" w:rsidRDefault="003C541B" w:rsidP="003C541B">
          <w:pPr>
            <w:pStyle w:val="D000288DDF7547CC8E359B6602B61F90"/>
          </w:pPr>
          <w:r>
            <w:rPr>
              <w:rStyle w:val="placeholder1Char"/>
              <w:rFonts w:hint="eastAsia"/>
            </w:rPr>
            <w:t>____________</w:t>
          </w:r>
        </w:p>
      </w:docPartBody>
    </w:docPart>
    <w:docPart>
      <w:docPartPr>
        <w:name w:val="414F94836B244FDABE4C408F53F35BAE"/>
        <w:category>
          <w:name w:val="常规"/>
          <w:gallery w:val="placeholder"/>
        </w:category>
        <w:types>
          <w:type w:val="bbPlcHdr"/>
        </w:types>
        <w:behaviors>
          <w:behavior w:val="content"/>
        </w:behaviors>
        <w:guid w:val="{CBF413E7-2609-463B-9C1F-17FF0D8CA7DF}"/>
      </w:docPartPr>
      <w:docPartBody>
        <w:p w:rsidR="005F03CE" w:rsidRDefault="003C541B" w:rsidP="003C541B">
          <w:pPr>
            <w:pStyle w:val="414F94836B244FDABE4C408F53F35BAE"/>
          </w:pPr>
          <w:r>
            <w:rPr>
              <w:rStyle w:val="placeholder1Char"/>
              <w:rFonts w:hint="eastAsia"/>
            </w:rPr>
            <w:t>____________</w:t>
          </w:r>
        </w:p>
      </w:docPartBody>
    </w:docPart>
    <w:docPart>
      <w:docPartPr>
        <w:name w:val="DF4D63173FF24C6498A2032B9B4728CF"/>
        <w:category>
          <w:name w:val="常规"/>
          <w:gallery w:val="placeholder"/>
        </w:category>
        <w:types>
          <w:type w:val="bbPlcHdr"/>
        </w:types>
        <w:behaviors>
          <w:behavior w:val="content"/>
        </w:behaviors>
        <w:guid w:val="{3AC9C742-6E7D-4C6F-ACC2-ED5EE28B42BE}"/>
      </w:docPartPr>
      <w:docPartBody>
        <w:p w:rsidR="005F03CE" w:rsidRDefault="003C541B" w:rsidP="003C541B">
          <w:pPr>
            <w:pStyle w:val="DF4D63173FF24C6498A2032B9B4728CF"/>
          </w:pPr>
          <w:r>
            <w:rPr>
              <w:rStyle w:val="placeholder1Char"/>
              <w:rFonts w:hint="eastAsia"/>
            </w:rPr>
            <w:t>____________</w:t>
          </w:r>
        </w:p>
      </w:docPartBody>
    </w:docPart>
    <w:docPart>
      <w:docPartPr>
        <w:name w:val="0C22AFF7275C453E8BBCBB299F49203C"/>
        <w:category>
          <w:name w:val="常规"/>
          <w:gallery w:val="placeholder"/>
        </w:category>
        <w:types>
          <w:type w:val="bbPlcHdr"/>
        </w:types>
        <w:behaviors>
          <w:behavior w:val="content"/>
        </w:behaviors>
        <w:guid w:val="{05E4AD26-CAF9-42E7-9B99-F4CFB41A7521}"/>
      </w:docPartPr>
      <w:docPartBody>
        <w:p w:rsidR="005F03CE" w:rsidRDefault="003C541B" w:rsidP="003C541B">
          <w:pPr>
            <w:pStyle w:val="0C22AFF7275C453E8BBCBB299F49203C"/>
          </w:pPr>
          <w:r>
            <w:rPr>
              <w:rStyle w:val="placeholder1Char"/>
              <w:rFonts w:hint="eastAsia"/>
            </w:rPr>
            <w:t>____________</w:t>
          </w:r>
        </w:p>
      </w:docPartBody>
    </w:docPart>
    <w:docPart>
      <w:docPartPr>
        <w:name w:val="B0BAA276A9B643C98CD8DC9EC5B8B8D5"/>
        <w:category>
          <w:name w:val="常规"/>
          <w:gallery w:val="placeholder"/>
        </w:category>
        <w:types>
          <w:type w:val="bbPlcHdr"/>
        </w:types>
        <w:behaviors>
          <w:behavior w:val="content"/>
        </w:behaviors>
        <w:guid w:val="{C1A96AEE-9AE5-49A3-8207-DA6E585C4F8F}"/>
      </w:docPartPr>
      <w:docPartBody>
        <w:p w:rsidR="005F03CE" w:rsidRDefault="003C541B" w:rsidP="003C541B">
          <w:pPr>
            <w:pStyle w:val="B0BAA276A9B643C98CD8DC9EC5B8B8D5"/>
          </w:pPr>
          <w:r>
            <w:rPr>
              <w:rStyle w:val="placeholder1Char"/>
              <w:rFonts w:hint="eastAsia"/>
            </w:rPr>
            <w:t>____________</w:t>
          </w:r>
        </w:p>
      </w:docPartBody>
    </w:docPart>
    <w:docPart>
      <w:docPartPr>
        <w:name w:val="BC559A305E76468FB5FF1705A5BB7E0C"/>
        <w:category>
          <w:name w:val="常规"/>
          <w:gallery w:val="placeholder"/>
        </w:category>
        <w:types>
          <w:type w:val="bbPlcHdr"/>
        </w:types>
        <w:behaviors>
          <w:behavior w:val="content"/>
        </w:behaviors>
        <w:guid w:val="{E8F6414E-D4F8-4E52-877B-7A60316E7E0D}"/>
      </w:docPartPr>
      <w:docPartBody>
        <w:p w:rsidR="005F03CE" w:rsidRDefault="003C541B" w:rsidP="003C541B">
          <w:pPr>
            <w:pStyle w:val="BC559A305E76468FB5FF1705A5BB7E0C"/>
          </w:pPr>
          <w:r>
            <w:rPr>
              <w:rStyle w:val="placeholder1Char"/>
              <w:rFonts w:hint="eastAsia"/>
            </w:rPr>
            <w:t>____________</w:t>
          </w:r>
        </w:p>
      </w:docPartBody>
    </w:docPart>
    <w:docPart>
      <w:docPartPr>
        <w:name w:val="8DFA9009E7AE4C219F6E528EA0808505"/>
        <w:category>
          <w:name w:val="常规"/>
          <w:gallery w:val="placeholder"/>
        </w:category>
        <w:types>
          <w:type w:val="bbPlcHdr"/>
        </w:types>
        <w:behaviors>
          <w:behavior w:val="content"/>
        </w:behaviors>
        <w:guid w:val="{D6C08228-ABA1-44CA-BA95-65D50EB15267}"/>
      </w:docPartPr>
      <w:docPartBody>
        <w:p w:rsidR="005F03CE" w:rsidRDefault="003C541B" w:rsidP="003C541B">
          <w:pPr>
            <w:pStyle w:val="8DFA9009E7AE4C219F6E528EA0808505"/>
          </w:pPr>
          <w:r>
            <w:rPr>
              <w:rStyle w:val="placeholder1Char"/>
              <w:rFonts w:hint="eastAsia"/>
            </w:rPr>
            <w:t>____________</w:t>
          </w:r>
        </w:p>
      </w:docPartBody>
    </w:docPart>
    <w:docPart>
      <w:docPartPr>
        <w:name w:val="7C1F4E0B1C09452BB40FFF39BA1A8B68"/>
        <w:category>
          <w:name w:val="常规"/>
          <w:gallery w:val="placeholder"/>
        </w:category>
        <w:types>
          <w:type w:val="bbPlcHdr"/>
        </w:types>
        <w:behaviors>
          <w:behavior w:val="content"/>
        </w:behaviors>
        <w:guid w:val="{2C697845-4CAF-4CBB-8ED5-C2A08642C025}"/>
      </w:docPartPr>
      <w:docPartBody>
        <w:p w:rsidR="005F03CE" w:rsidRDefault="003C541B" w:rsidP="003C541B">
          <w:pPr>
            <w:pStyle w:val="7C1F4E0B1C09452BB40FFF39BA1A8B68"/>
          </w:pPr>
          <w:r>
            <w:rPr>
              <w:rStyle w:val="placeholder1Char"/>
              <w:rFonts w:hint="eastAsia"/>
            </w:rPr>
            <w:t>____________</w:t>
          </w:r>
        </w:p>
      </w:docPartBody>
    </w:docPart>
    <w:docPart>
      <w:docPartPr>
        <w:name w:val="F95390069A934EB1966BF5BAE54E8157"/>
        <w:category>
          <w:name w:val="常规"/>
          <w:gallery w:val="placeholder"/>
        </w:category>
        <w:types>
          <w:type w:val="bbPlcHdr"/>
        </w:types>
        <w:behaviors>
          <w:behavior w:val="content"/>
        </w:behaviors>
        <w:guid w:val="{3401CC36-0595-4EF2-AC54-09D347556BD7}"/>
      </w:docPartPr>
      <w:docPartBody>
        <w:p w:rsidR="005F03CE" w:rsidRDefault="003C541B" w:rsidP="003C541B">
          <w:pPr>
            <w:pStyle w:val="F95390069A934EB1966BF5BAE54E8157"/>
          </w:pPr>
          <w:r>
            <w:rPr>
              <w:rStyle w:val="placeholder1Char"/>
              <w:rFonts w:hint="eastAsia"/>
            </w:rPr>
            <w:t>____________</w:t>
          </w:r>
        </w:p>
      </w:docPartBody>
    </w:docPart>
    <w:docPart>
      <w:docPartPr>
        <w:name w:val="A916325D7C28456DA375754612E2BE7E"/>
        <w:category>
          <w:name w:val="常规"/>
          <w:gallery w:val="placeholder"/>
        </w:category>
        <w:types>
          <w:type w:val="bbPlcHdr"/>
        </w:types>
        <w:behaviors>
          <w:behavior w:val="content"/>
        </w:behaviors>
        <w:guid w:val="{C6094372-A00E-4A67-A2A6-2B046E28AB6C}"/>
      </w:docPartPr>
      <w:docPartBody>
        <w:p w:rsidR="005F03CE" w:rsidRDefault="003C541B" w:rsidP="003C541B">
          <w:pPr>
            <w:pStyle w:val="A916325D7C28456DA375754612E2BE7E"/>
          </w:pPr>
          <w:r>
            <w:rPr>
              <w:rStyle w:val="placeholder1Char"/>
              <w:rFonts w:hint="eastAsia"/>
            </w:rPr>
            <w:t>____________</w:t>
          </w:r>
        </w:p>
      </w:docPartBody>
    </w:docPart>
    <w:docPart>
      <w:docPartPr>
        <w:name w:val="B108381D0E344A5889763B728DEF4AED"/>
        <w:category>
          <w:name w:val="常规"/>
          <w:gallery w:val="placeholder"/>
        </w:category>
        <w:types>
          <w:type w:val="bbPlcHdr"/>
        </w:types>
        <w:behaviors>
          <w:behavior w:val="content"/>
        </w:behaviors>
        <w:guid w:val="{F092BE79-1C2F-419B-A3B8-798AB99965DA}"/>
      </w:docPartPr>
      <w:docPartBody>
        <w:p w:rsidR="005F03CE" w:rsidRDefault="003C541B" w:rsidP="003C541B">
          <w:pPr>
            <w:pStyle w:val="B108381D0E344A5889763B728DEF4AED"/>
          </w:pPr>
          <w:r>
            <w:rPr>
              <w:rStyle w:val="placeholder1Char"/>
              <w:rFonts w:hint="eastAsia"/>
            </w:rPr>
            <w:t>____________</w:t>
          </w:r>
        </w:p>
      </w:docPartBody>
    </w:docPart>
    <w:docPart>
      <w:docPartPr>
        <w:name w:val="23BFF863A68B421890B74B2ABFA136D0"/>
        <w:category>
          <w:name w:val="常规"/>
          <w:gallery w:val="placeholder"/>
        </w:category>
        <w:types>
          <w:type w:val="bbPlcHdr"/>
        </w:types>
        <w:behaviors>
          <w:behavior w:val="content"/>
        </w:behaviors>
        <w:guid w:val="{9C07FDCB-C4D9-4F6B-B48C-376CC8D97FAC}"/>
      </w:docPartPr>
      <w:docPartBody>
        <w:p w:rsidR="005F03CE" w:rsidRDefault="003C541B" w:rsidP="003C541B">
          <w:pPr>
            <w:pStyle w:val="23BFF863A68B421890B74B2ABFA136D0"/>
          </w:pPr>
          <w:r>
            <w:rPr>
              <w:rStyle w:val="placeholder1Char"/>
              <w:rFonts w:hint="eastAsia"/>
            </w:rPr>
            <w:t>____________</w:t>
          </w:r>
        </w:p>
      </w:docPartBody>
    </w:docPart>
    <w:docPart>
      <w:docPartPr>
        <w:name w:val="AAD738DDF6C147A183DAF3BC341FC06D"/>
        <w:category>
          <w:name w:val="常规"/>
          <w:gallery w:val="placeholder"/>
        </w:category>
        <w:types>
          <w:type w:val="bbPlcHdr"/>
        </w:types>
        <w:behaviors>
          <w:behavior w:val="content"/>
        </w:behaviors>
        <w:guid w:val="{06E2BD11-EDEB-4DA4-96E9-7EADAB33D637}"/>
      </w:docPartPr>
      <w:docPartBody>
        <w:p w:rsidR="005F03CE" w:rsidRDefault="003C541B" w:rsidP="003C541B">
          <w:pPr>
            <w:pStyle w:val="AAD738DDF6C147A183DAF3BC341FC06D"/>
          </w:pPr>
          <w:r>
            <w:rPr>
              <w:rStyle w:val="placeholder1Char"/>
              <w:rFonts w:hint="eastAsia"/>
            </w:rPr>
            <w:t>____________</w:t>
          </w:r>
        </w:p>
      </w:docPartBody>
    </w:docPart>
    <w:docPart>
      <w:docPartPr>
        <w:name w:val="DE2A60F8F15941FFB2EC552F79E31CC3"/>
        <w:category>
          <w:name w:val="常规"/>
          <w:gallery w:val="placeholder"/>
        </w:category>
        <w:types>
          <w:type w:val="bbPlcHdr"/>
        </w:types>
        <w:behaviors>
          <w:behavior w:val="content"/>
        </w:behaviors>
        <w:guid w:val="{27BFD6F7-A0F7-425C-B837-E7C2B4B342A7}"/>
      </w:docPartPr>
      <w:docPartBody>
        <w:p w:rsidR="005F03CE" w:rsidRDefault="003C541B" w:rsidP="003C541B">
          <w:pPr>
            <w:pStyle w:val="DE2A60F8F15941FFB2EC552F79E31CC3"/>
          </w:pPr>
          <w:r>
            <w:rPr>
              <w:rStyle w:val="placeholder1Char"/>
              <w:rFonts w:hint="eastAsia"/>
            </w:rPr>
            <w:t>____________</w:t>
          </w:r>
        </w:p>
      </w:docPartBody>
    </w:docPart>
    <w:docPart>
      <w:docPartPr>
        <w:name w:val="92D6BCD0D862448998B556F88EA96603"/>
        <w:category>
          <w:name w:val="常规"/>
          <w:gallery w:val="placeholder"/>
        </w:category>
        <w:types>
          <w:type w:val="bbPlcHdr"/>
        </w:types>
        <w:behaviors>
          <w:behavior w:val="content"/>
        </w:behaviors>
        <w:guid w:val="{822DC51C-06CD-40DF-A91C-66205603DBF1}"/>
      </w:docPartPr>
      <w:docPartBody>
        <w:p w:rsidR="005F03CE" w:rsidRDefault="003C541B" w:rsidP="003C541B">
          <w:pPr>
            <w:pStyle w:val="92D6BCD0D862448998B556F88EA96603"/>
          </w:pPr>
          <w:r>
            <w:rPr>
              <w:rStyle w:val="placeholder1Char"/>
              <w:rFonts w:hint="eastAsia"/>
            </w:rPr>
            <w:t>____________</w:t>
          </w:r>
        </w:p>
      </w:docPartBody>
    </w:docPart>
    <w:docPart>
      <w:docPartPr>
        <w:name w:val="34D0998C762649D4BEC916C8E39EAF06"/>
        <w:category>
          <w:name w:val="常规"/>
          <w:gallery w:val="placeholder"/>
        </w:category>
        <w:types>
          <w:type w:val="bbPlcHdr"/>
        </w:types>
        <w:behaviors>
          <w:behavior w:val="content"/>
        </w:behaviors>
        <w:guid w:val="{231D6012-219A-4E1E-B612-5AAFBF3DAB77}"/>
      </w:docPartPr>
      <w:docPartBody>
        <w:p w:rsidR="005F03CE" w:rsidRDefault="003C541B" w:rsidP="003C541B">
          <w:pPr>
            <w:pStyle w:val="34D0998C762649D4BEC916C8E39EAF06"/>
          </w:pPr>
          <w:r>
            <w:rPr>
              <w:rStyle w:val="placeholder1Char"/>
              <w:rFonts w:hint="eastAsia"/>
            </w:rPr>
            <w:t>____________</w:t>
          </w:r>
        </w:p>
      </w:docPartBody>
    </w:docPart>
    <w:docPart>
      <w:docPartPr>
        <w:name w:val="9B1CBEB2687E45CB8DACF8CEA96950EB"/>
        <w:category>
          <w:name w:val="常规"/>
          <w:gallery w:val="placeholder"/>
        </w:category>
        <w:types>
          <w:type w:val="bbPlcHdr"/>
        </w:types>
        <w:behaviors>
          <w:behavior w:val="content"/>
        </w:behaviors>
        <w:guid w:val="{B7F69263-00C8-4BAE-9D31-C4F83DB7D12D}"/>
      </w:docPartPr>
      <w:docPartBody>
        <w:p w:rsidR="005F03CE" w:rsidRDefault="003C541B" w:rsidP="003C541B">
          <w:pPr>
            <w:pStyle w:val="9B1CBEB2687E45CB8DACF8CEA96950EB"/>
          </w:pPr>
          <w:r>
            <w:rPr>
              <w:rStyle w:val="placeholder1Char"/>
              <w:rFonts w:hint="eastAsia"/>
            </w:rPr>
            <w:t>____________</w:t>
          </w:r>
        </w:p>
      </w:docPartBody>
    </w:docPart>
    <w:docPart>
      <w:docPartPr>
        <w:name w:val="26490B03605C42458603F3F91C9A26FB"/>
        <w:category>
          <w:name w:val="常规"/>
          <w:gallery w:val="placeholder"/>
        </w:category>
        <w:types>
          <w:type w:val="bbPlcHdr"/>
        </w:types>
        <w:behaviors>
          <w:behavior w:val="content"/>
        </w:behaviors>
        <w:guid w:val="{85666BF0-18F4-458F-9C45-654CD4111A42}"/>
      </w:docPartPr>
      <w:docPartBody>
        <w:p w:rsidR="005F03CE" w:rsidRDefault="003C541B" w:rsidP="003C541B">
          <w:pPr>
            <w:pStyle w:val="26490B03605C42458603F3F91C9A26FB"/>
          </w:pPr>
          <w:r>
            <w:rPr>
              <w:rStyle w:val="placeholder1Char"/>
              <w:rFonts w:hint="eastAsia"/>
            </w:rPr>
            <w:t>____________</w:t>
          </w:r>
        </w:p>
      </w:docPartBody>
    </w:docPart>
    <w:docPart>
      <w:docPartPr>
        <w:name w:val="D3D31D62CB8D43BB93178E9F7FD70A41"/>
        <w:category>
          <w:name w:val="常规"/>
          <w:gallery w:val="placeholder"/>
        </w:category>
        <w:types>
          <w:type w:val="bbPlcHdr"/>
        </w:types>
        <w:behaviors>
          <w:behavior w:val="content"/>
        </w:behaviors>
        <w:guid w:val="{251DEF2F-9767-450D-B062-1AA2EA285233}"/>
      </w:docPartPr>
      <w:docPartBody>
        <w:p w:rsidR="005F03CE" w:rsidRDefault="003C541B" w:rsidP="003C541B">
          <w:pPr>
            <w:pStyle w:val="D3D31D62CB8D43BB93178E9F7FD70A41"/>
          </w:pPr>
          <w:r>
            <w:rPr>
              <w:rStyle w:val="placeholder1Char"/>
              <w:rFonts w:hint="eastAsia"/>
            </w:rPr>
            <w:t>____________</w:t>
          </w:r>
        </w:p>
      </w:docPartBody>
    </w:docPart>
    <w:docPart>
      <w:docPartPr>
        <w:name w:val="7A3FB5ED4BD84FA28B02445D2C4B8824"/>
        <w:category>
          <w:name w:val="常规"/>
          <w:gallery w:val="placeholder"/>
        </w:category>
        <w:types>
          <w:type w:val="bbPlcHdr"/>
        </w:types>
        <w:behaviors>
          <w:behavior w:val="content"/>
        </w:behaviors>
        <w:guid w:val="{3BF8E0D7-8B5D-4AB7-82E1-888151B26936}"/>
      </w:docPartPr>
      <w:docPartBody>
        <w:p w:rsidR="005F03CE" w:rsidRDefault="003C541B" w:rsidP="003C541B">
          <w:pPr>
            <w:pStyle w:val="7A3FB5ED4BD84FA28B02445D2C4B8824"/>
          </w:pPr>
          <w:r>
            <w:rPr>
              <w:rStyle w:val="placeholder1Char"/>
              <w:rFonts w:hint="eastAsia"/>
            </w:rPr>
            <w:t>____________</w:t>
          </w:r>
        </w:p>
      </w:docPartBody>
    </w:docPart>
    <w:docPart>
      <w:docPartPr>
        <w:name w:val="AD6D318B0CD24EA499761848B6D78D6E"/>
        <w:category>
          <w:name w:val="常规"/>
          <w:gallery w:val="placeholder"/>
        </w:category>
        <w:types>
          <w:type w:val="bbPlcHdr"/>
        </w:types>
        <w:behaviors>
          <w:behavior w:val="content"/>
        </w:behaviors>
        <w:guid w:val="{1F65F2F8-7A6E-4D62-B201-3CF1A2AFA9CB}"/>
      </w:docPartPr>
      <w:docPartBody>
        <w:p w:rsidR="005F03CE" w:rsidRDefault="003C541B" w:rsidP="003C541B">
          <w:pPr>
            <w:pStyle w:val="AD6D318B0CD24EA499761848B6D78D6E"/>
          </w:pPr>
          <w:r>
            <w:rPr>
              <w:rStyle w:val="placeholder1Char"/>
              <w:rFonts w:hint="eastAsia"/>
            </w:rPr>
            <w:t>____________</w:t>
          </w:r>
        </w:p>
      </w:docPartBody>
    </w:docPart>
    <w:docPart>
      <w:docPartPr>
        <w:name w:val="7C25DF286C204E478B404412E65C7D7F"/>
        <w:category>
          <w:name w:val="常规"/>
          <w:gallery w:val="placeholder"/>
        </w:category>
        <w:types>
          <w:type w:val="bbPlcHdr"/>
        </w:types>
        <w:behaviors>
          <w:behavior w:val="content"/>
        </w:behaviors>
        <w:guid w:val="{80876E2B-F152-414B-B99D-83D978F14F0E}"/>
      </w:docPartPr>
      <w:docPartBody>
        <w:p w:rsidR="005F03CE" w:rsidRDefault="003C541B" w:rsidP="003C541B">
          <w:pPr>
            <w:pStyle w:val="7C25DF286C204E478B404412E65C7D7F"/>
          </w:pPr>
          <w:r>
            <w:rPr>
              <w:rStyle w:val="placeholder1Char"/>
              <w:rFonts w:hint="eastAsia"/>
            </w:rPr>
            <w:t>____________</w:t>
          </w:r>
        </w:p>
      </w:docPartBody>
    </w:docPart>
    <w:docPart>
      <w:docPartPr>
        <w:name w:val="754BB3EE6AF74EDCA79BE91274A5B9C8"/>
        <w:category>
          <w:name w:val="常规"/>
          <w:gallery w:val="placeholder"/>
        </w:category>
        <w:types>
          <w:type w:val="bbPlcHdr"/>
        </w:types>
        <w:behaviors>
          <w:behavior w:val="content"/>
        </w:behaviors>
        <w:guid w:val="{829FEC6C-23CC-49CC-9CB8-E34FF96280B7}"/>
      </w:docPartPr>
      <w:docPartBody>
        <w:p w:rsidR="005F03CE" w:rsidRDefault="003C541B" w:rsidP="003C541B">
          <w:pPr>
            <w:pStyle w:val="754BB3EE6AF74EDCA79BE91274A5B9C8"/>
          </w:pPr>
          <w:r w:rsidRPr="00711F0E">
            <w:rPr>
              <w:rStyle w:val="placeholder1Char"/>
              <w:rFonts w:hint="eastAsia"/>
              <w:sz w:val="16"/>
              <w:szCs w:val="16"/>
            </w:rPr>
            <w:t>____</w:t>
          </w:r>
        </w:p>
      </w:docPartBody>
    </w:docPart>
    <w:docPart>
      <w:docPartPr>
        <w:name w:val="277333ABBA7648C28905D2F77A9FCDF7"/>
        <w:category>
          <w:name w:val="常规"/>
          <w:gallery w:val="placeholder"/>
        </w:category>
        <w:types>
          <w:type w:val="bbPlcHdr"/>
        </w:types>
        <w:behaviors>
          <w:behavior w:val="content"/>
        </w:behaviors>
        <w:guid w:val="{F614D7B5-1607-4345-9828-33773AEB11A6}"/>
      </w:docPartPr>
      <w:docPartBody>
        <w:p w:rsidR="005F03CE" w:rsidRDefault="003C541B" w:rsidP="003C541B">
          <w:pPr>
            <w:pStyle w:val="277333ABBA7648C28905D2F77A9FCDF7"/>
          </w:pPr>
          <w:r w:rsidRPr="00711F0E">
            <w:rPr>
              <w:rStyle w:val="placeholder1Char"/>
              <w:rFonts w:hint="eastAsia"/>
              <w:sz w:val="16"/>
              <w:szCs w:val="16"/>
            </w:rPr>
            <w:t>____</w:t>
          </w:r>
        </w:p>
      </w:docPartBody>
    </w:docPart>
    <w:docPart>
      <w:docPartPr>
        <w:name w:val="8922500E19C74D8BAF104F8B73D4AF23"/>
        <w:category>
          <w:name w:val="常规"/>
          <w:gallery w:val="placeholder"/>
        </w:category>
        <w:types>
          <w:type w:val="bbPlcHdr"/>
        </w:types>
        <w:behaviors>
          <w:behavior w:val="content"/>
        </w:behaviors>
        <w:guid w:val="{09852AF5-0006-4DF4-B8CE-D15310EF37CE}"/>
      </w:docPartPr>
      <w:docPartBody>
        <w:p w:rsidR="005F03CE" w:rsidRDefault="003C541B" w:rsidP="003C541B">
          <w:pPr>
            <w:pStyle w:val="8922500E19C74D8BAF104F8B73D4AF23"/>
          </w:pPr>
          <w:r w:rsidRPr="00711F0E">
            <w:rPr>
              <w:rStyle w:val="placeholder1Char"/>
              <w:rFonts w:hint="eastAsia"/>
              <w:sz w:val="16"/>
              <w:szCs w:val="16"/>
            </w:rPr>
            <w:t>____</w:t>
          </w:r>
        </w:p>
      </w:docPartBody>
    </w:docPart>
    <w:docPart>
      <w:docPartPr>
        <w:name w:val="AEE7A0BEC9A84330BFFBDBD28B905477"/>
        <w:category>
          <w:name w:val="常规"/>
          <w:gallery w:val="placeholder"/>
        </w:category>
        <w:types>
          <w:type w:val="bbPlcHdr"/>
        </w:types>
        <w:behaviors>
          <w:behavior w:val="content"/>
        </w:behaviors>
        <w:guid w:val="{27F7FA69-A4EF-4767-B922-CB837E0C388B}"/>
      </w:docPartPr>
      <w:docPartBody>
        <w:p w:rsidR="005F03CE" w:rsidRDefault="003C541B" w:rsidP="003C541B">
          <w:pPr>
            <w:pStyle w:val="AEE7A0BEC9A84330BFFBDBD28B905477"/>
          </w:pPr>
          <w:r w:rsidRPr="00711F0E">
            <w:rPr>
              <w:rStyle w:val="placeholder1Char"/>
              <w:rFonts w:hint="eastAsia"/>
              <w:sz w:val="16"/>
              <w:szCs w:val="16"/>
            </w:rPr>
            <w:t>____</w:t>
          </w:r>
        </w:p>
      </w:docPartBody>
    </w:docPart>
    <w:docPart>
      <w:docPartPr>
        <w:name w:val="93A2BCBC4D804200BC79F74754073C40"/>
        <w:category>
          <w:name w:val="常规"/>
          <w:gallery w:val="placeholder"/>
        </w:category>
        <w:types>
          <w:type w:val="bbPlcHdr"/>
        </w:types>
        <w:behaviors>
          <w:behavior w:val="content"/>
        </w:behaviors>
        <w:guid w:val="{AF954458-F0E2-469D-8F8A-82892E434EFB}"/>
      </w:docPartPr>
      <w:docPartBody>
        <w:p w:rsidR="005F03CE" w:rsidRDefault="003C541B" w:rsidP="003C541B">
          <w:pPr>
            <w:pStyle w:val="93A2BCBC4D804200BC79F74754073C40"/>
          </w:pPr>
          <w:r w:rsidRPr="00711F0E">
            <w:rPr>
              <w:rStyle w:val="placeholder1Char"/>
              <w:rFonts w:hint="eastAsia"/>
              <w:sz w:val="16"/>
              <w:szCs w:val="16"/>
            </w:rPr>
            <w:t>____</w:t>
          </w:r>
        </w:p>
      </w:docPartBody>
    </w:docPart>
    <w:docPart>
      <w:docPartPr>
        <w:name w:val="74312D6C5E9E4E78B65E2582FFCF5AA4"/>
        <w:category>
          <w:name w:val="常规"/>
          <w:gallery w:val="placeholder"/>
        </w:category>
        <w:types>
          <w:type w:val="bbPlcHdr"/>
        </w:types>
        <w:behaviors>
          <w:behavior w:val="content"/>
        </w:behaviors>
        <w:guid w:val="{D1CF5025-5C62-400C-8989-A22F023627F3}"/>
      </w:docPartPr>
      <w:docPartBody>
        <w:p w:rsidR="005F03CE" w:rsidRDefault="003C541B" w:rsidP="003C541B">
          <w:pPr>
            <w:pStyle w:val="74312D6C5E9E4E78B65E2582FFCF5AA4"/>
          </w:pPr>
          <w:r w:rsidRPr="00711F0E">
            <w:rPr>
              <w:rStyle w:val="placeholder1Char"/>
              <w:rFonts w:hint="eastAsia"/>
              <w:sz w:val="16"/>
              <w:szCs w:val="16"/>
            </w:rPr>
            <w:t>____</w:t>
          </w:r>
        </w:p>
      </w:docPartBody>
    </w:docPart>
    <w:docPart>
      <w:docPartPr>
        <w:name w:val="B3B372F50C164C5EB21710106CFA1910"/>
        <w:category>
          <w:name w:val="常规"/>
          <w:gallery w:val="placeholder"/>
        </w:category>
        <w:types>
          <w:type w:val="bbPlcHdr"/>
        </w:types>
        <w:behaviors>
          <w:behavior w:val="content"/>
        </w:behaviors>
        <w:guid w:val="{E5B5959A-02D6-435A-8811-0442F60BD922}"/>
      </w:docPartPr>
      <w:docPartBody>
        <w:p w:rsidR="005F03CE" w:rsidRDefault="003C541B" w:rsidP="003C541B">
          <w:pPr>
            <w:pStyle w:val="B3B372F50C164C5EB21710106CFA1910"/>
          </w:pPr>
          <w:r w:rsidRPr="00711F0E">
            <w:rPr>
              <w:rStyle w:val="placeholder1Char"/>
              <w:rFonts w:hint="eastAsia"/>
              <w:sz w:val="16"/>
              <w:szCs w:val="16"/>
            </w:rPr>
            <w:t>____</w:t>
          </w:r>
        </w:p>
      </w:docPartBody>
    </w:docPart>
    <w:docPart>
      <w:docPartPr>
        <w:name w:val="8CDF4A04F2A24088825C6769F50DD95E"/>
        <w:category>
          <w:name w:val="常规"/>
          <w:gallery w:val="placeholder"/>
        </w:category>
        <w:types>
          <w:type w:val="bbPlcHdr"/>
        </w:types>
        <w:behaviors>
          <w:behavior w:val="content"/>
        </w:behaviors>
        <w:guid w:val="{57C94BDC-AE11-4AD5-A6E6-AEDD9EB6B2BE}"/>
      </w:docPartPr>
      <w:docPartBody>
        <w:p w:rsidR="005F03CE" w:rsidRDefault="003C541B" w:rsidP="003C541B">
          <w:pPr>
            <w:pStyle w:val="8CDF4A04F2A24088825C6769F50DD95E"/>
          </w:pPr>
          <w:r w:rsidRPr="00711F0E">
            <w:rPr>
              <w:rStyle w:val="placeholder1Char"/>
              <w:rFonts w:hint="eastAsia"/>
              <w:sz w:val="16"/>
              <w:szCs w:val="16"/>
            </w:rPr>
            <w:t>____</w:t>
          </w:r>
        </w:p>
      </w:docPartBody>
    </w:docPart>
    <w:docPart>
      <w:docPartPr>
        <w:name w:val="E6C409A9B6A246FE96E219E4B962B331"/>
        <w:category>
          <w:name w:val="常规"/>
          <w:gallery w:val="placeholder"/>
        </w:category>
        <w:types>
          <w:type w:val="bbPlcHdr"/>
        </w:types>
        <w:behaviors>
          <w:behavior w:val="content"/>
        </w:behaviors>
        <w:guid w:val="{9EB8F90D-F799-4F14-804B-1A76FCAF7A9C}"/>
      </w:docPartPr>
      <w:docPartBody>
        <w:p w:rsidR="005F03CE" w:rsidRDefault="003C541B" w:rsidP="003C541B">
          <w:pPr>
            <w:pStyle w:val="E6C409A9B6A246FE96E219E4B962B331"/>
          </w:pPr>
          <w:r w:rsidRPr="00711F0E">
            <w:rPr>
              <w:rStyle w:val="placeholder1Char"/>
              <w:rFonts w:hint="eastAsia"/>
              <w:sz w:val="16"/>
              <w:szCs w:val="16"/>
            </w:rPr>
            <w:t>____</w:t>
          </w:r>
        </w:p>
      </w:docPartBody>
    </w:docPart>
    <w:docPart>
      <w:docPartPr>
        <w:name w:val="7BD9C4DECE574B19A09012143ABA3D98"/>
        <w:category>
          <w:name w:val="常规"/>
          <w:gallery w:val="placeholder"/>
        </w:category>
        <w:types>
          <w:type w:val="bbPlcHdr"/>
        </w:types>
        <w:behaviors>
          <w:behavior w:val="content"/>
        </w:behaviors>
        <w:guid w:val="{78C2E099-3863-458F-9B9D-AA848D778FCA}"/>
      </w:docPartPr>
      <w:docPartBody>
        <w:p w:rsidR="005F03CE" w:rsidRDefault="003C541B" w:rsidP="003C541B">
          <w:pPr>
            <w:pStyle w:val="7BD9C4DECE574B19A09012143ABA3D98"/>
          </w:pPr>
          <w:r w:rsidRPr="00711F0E">
            <w:rPr>
              <w:rStyle w:val="placeholder1Char"/>
              <w:rFonts w:hint="eastAsia"/>
              <w:sz w:val="16"/>
              <w:szCs w:val="16"/>
            </w:rPr>
            <w:t>____</w:t>
          </w:r>
        </w:p>
      </w:docPartBody>
    </w:docPart>
    <w:docPart>
      <w:docPartPr>
        <w:name w:val="DB5D2F6105444D8DB36AD4F822324943"/>
        <w:category>
          <w:name w:val="常规"/>
          <w:gallery w:val="placeholder"/>
        </w:category>
        <w:types>
          <w:type w:val="bbPlcHdr"/>
        </w:types>
        <w:behaviors>
          <w:behavior w:val="content"/>
        </w:behaviors>
        <w:guid w:val="{CBDE6C08-4908-401C-8BF3-68489E9018FF}"/>
      </w:docPartPr>
      <w:docPartBody>
        <w:p w:rsidR="005F03CE" w:rsidRDefault="003C541B" w:rsidP="003C541B">
          <w:pPr>
            <w:pStyle w:val="DB5D2F6105444D8DB36AD4F822324943"/>
          </w:pPr>
          <w:r w:rsidRPr="00711F0E">
            <w:rPr>
              <w:rStyle w:val="placeholder1Char"/>
              <w:rFonts w:hint="eastAsia"/>
              <w:sz w:val="16"/>
              <w:szCs w:val="16"/>
            </w:rPr>
            <w:t>____</w:t>
          </w:r>
        </w:p>
      </w:docPartBody>
    </w:docPart>
    <w:docPart>
      <w:docPartPr>
        <w:name w:val="BBA79817004B42AFA069DC9AFA94216A"/>
        <w:category>
          <w:name w:val="常规"/>
          <w:gallery w:val="placeholder"/>
        </w:category>
        <w:types>
          <w:type w:val="bbPlcHdr"/>
        </w:types>
        <w:behaviors>
          <w:behavior w:val="content"/>
        </w:behaviors>
        <w:guid w:val="{9E3DE78E-2D19-43A5-B005-D8E2516EEB32}"/>
      </w:docPartPr>
      <w:docPartBody>
        <w:p w:rsidR="005F03CE" w:rsidRDefault="003C541B" w:rsidP="003C541B">
          <w:pPr>
            <w:pStyle w:val="BBA79817004B42AFA069DC9AFA94216A"/>
          </w:pPr>
          <w:r w:rsidRPr="00711F0E">
            <w:rPr>
              <w:rStyle w:val="placeholder1Char"/>
              <w:rFonts w:hint="eastAsia"/>
              <w:sz w:val="16"/>
              <w:szCs w:val="16"/>
            </w:rPr>
            <w:t>____</w:t>
          </w:r>
        </w:p>
      </w:docPartBody>
    </w:docPart>
    <w:docPart>
      <w:docPartPr>
        <w:name w:val="DF5CC6B46A1A44C3BECE50FF28493398"/>
        <w:category>
          <w:name w:val="常规"/>
          <w:gallery w:val="placeholder"/>
        </w:category>
        <w:types>
          <w:type w:val="bbPlcHdr"/>
        </w:types>
        <w:behaviors>
          <w:behavior w:val="content"/>
        </w:behaviors>
        <w:guid w:val="{3487B961-A790-49FF-AC46-BAB581D56991}"/>
      </w:docPartPr>
      <w:docPartBody>
        <w:p w:rsidR="005F03CE" w:rsidRDefault="003C541B" w:rsidP="003C541B">
          <w:pPr>
            <w:pStyle w:val="DF5CC6B46A1A44C3BECE50FF28493398"/>
          </w:pPr>
          <w:r w:rsidRPr="00711F0E">
            <w:rPr>
              <w:rStyle w:val="placeholder1Char"/>
              <w:rFonts w:hint="eastAsia"/>
              <w:sz w:val="16"/>
              <w:szCs w:val="16"/>
            </w:rPr>
            <w:t>____</w:t>
          </w:r>
        </w:p>
      </w:docPartBody>
    </w:docPart>
    <w:docPart>
      <w:docPartPr>
        <w:name w:val="25C33CA5E8414364905D70BCE4E6FE01"/>
        <w:category>
          <w:name w:val="常规"/>
          <w:gallery w:val="placeholder"/>
        </w:category>
        <w:types>
          <w:type w:val="bbPlcHdr"/>
        </w:types>
        <w:behaviors>
          <w:behavior w:val="content"/>
        </w:behaviors>
        <w:guid w:val="{D523CB61-D74C-4080-AF8B-BCDBDE149204}"/>
      </w:docPartPr>
      <w:docPartBody>
        <w:p w:rsidR="005F03CE" w:rsidRDefault="003C541B" w:rsidP="003C541B">
          <w:pPr>
            <w:pStyle w:val="25C33CA5E8414364905D70BCE4E6FE01"/>
          </w:pPr>
          <w:r w:rsidRPr="00711F0E">
            <w:rPr>
              <w:rStyle w:val="placeholder1Char"/>
              <w:rFonts w:hint="eastAsia"/>
              <w:sz w:val="16"/>
              <w:szCs w:val="16"/>
            </w:rPr>
            <w:t>____</w:t>
          </w:r>
        </w:p>
      </w:docPartBody>
    </w:docPart>
    <w:docPart>
      <w:docPartPr>
        <w:name w:val="649F898E13714A73ACC9FB4B17E026AB"/>
        <w:category>
          <w:name w:val="常规"/>
          <w:gallery w:val="placeholder"/>
        </w:category>
        <w:types>
          <w:type w:val="bbPlcHdr"/>
        </w:types>
        <w:behaviors>
          <w:behavior w:val="content"/>
        </w:behaviors>
        <w:guid w:val="{8225AB97-02E6-4D94-B469-BE0AC28B8349}"/>
      </w:docPartPr>
      <w:docPartBody>
        <w:p w:rsidR="005F03CE" w:rsidRDefault="003C541B" w:rsidP="003C541B">
          <w:pPr>
            <w:pStyle w:val="649F898E13714A73ACC9FB4B17E026AB"/>
          </w:pPr>
          <w:r w:rsidRPr="00711F0E">
            <w:rPr>
              <w:rStyle w:val="placeholder1Char"/>
              <w:rFonts w:hint="eastAsia"/>
              <w:sz w:val="16"/>
              <w:szCs w:val="16"/>
            </w:rPr>
            <w:t>____</w:t>
          </w:r>
        </w:p>
      </w:docPartBody>
    </w:docPart>
    <w:docPart>
      <w:docPartPr>
        <w:name w:val="7D7C7AA1BB51473FB29D685003370407"/>
        <w:category>
          <w:name w:val="常规"/>
          <w:gallery w:val="placeholder"/>
        </w:category>
        <w:types>
          <w:type w:val="bbPlcHdr"/>
        </w:types>
        <w:behaviors>
          <w:behavior w:val="content"/>
        </w:behaviors>
        <w:guid w:val="{8513AD1B-5919-4FA3-9D78-11AF29DF4B78}"/>
      </w:docPartPr>
      <w:docPartBody>
        <w:p w:rsidR="005F03CE" w:rsidRDefault="003C541B" w:rsidP="003C541B">
          <w:pPr>
            <w:pStyle w:val="7D7C7AA1BB51473FB29D685003370407"/>
          </w:pPr>
          <w:r w:rsidRPr="00711F0E">
            <w:rPr>
              <w:rStyle w:val="placeholder1Char"/>
              <w:rFonts w:hint="eastAsia"/>
              <w:sz w:val="16"/>
              <w:szCs w:val="16"/>
            </w:rPr>
            <w:t>____</w:t>
          </w:r>
        </w:p>
      </w:docPartBody>
    </w:docPart>
    <w:docPart>
      <w:docPartPr>
        <w:name w:val="1CBF2C823F184F2F87B1F023105A4EA6"/>
        <w:category>
          <w:name w:val="常规"/>
          <w:gallery w:val="placeholder"/>
        </w:category>
        <w:types>
          <w:type w:val="bbPlcHdr"/>
        </w:types>
        <w:behaviors>
          <w:behavior w:val="content"/>
        </w:behaviors>
        <w:guid w:val="{E2D0B2B8-F23C-4BEA-964C-285460AE6737}"/>
      </w:docPartPr>
      <w:docPartBody>
        <w:p w:rsidR="005F03CE" w:rsidRDefault="003C541B" w:rsidP="003C541B">
          <w:pPr>
            <w:pStyle w:val="1CBF2C823F184F2F87B1F023105A4EA6"/>
          </w:pPr>
          <w:r w:rsidRPr="00711F0E">
            <w:rPr>
              <w:rStyle w:val="placeholder1Char"/>
              <w:rFonts w:hint="eastAsia"/>
              <w:sz w:val="16"/>
              <w:szCs w:val="16"/>
            </w:rPr>
            <w:t>____</w:t>
          </w:r>
        </w:p>
      </w:docPartBody>
    </w:docPart>
    <w:docPart>
      <w:docPartPr>
        <w:name w:val="488B3BAF1B5148A894646910FE8B7FD9"/>
        <w:category>
          <w:name w:val="常规"/>
          <w:gallery w:val="placeholder"/>
        </w:category>
        <w:types>
          <w:type w:val="bbPlcHdr"/>
        </w:types>
        <w:behaviors>
          <w:behavior w:val="content"/>
        </w:behaviors>
        <w:guid w:val="{2CA7B163-6C0B-44C8-B742-2402F5F222D6}"/>
      </w:docPartPr>
      <w:docPartBody>
        <w:p w:rsidR="005F03CE" w:rsidRDefault="003C541B" w:rsidP="003C541B">
          <w:pPr>
            <w:pStyle w:val="488B3BAF1B5148A894646910FE8B7FD9"/>
          </w:pPr>
          <w:r w:rsidRPr="00711F0E">
            <w:rPr>
              <w:rStyle w:val="placeholder1Char"/>
              <w:rFonts w:hint="eastAsia"/>
              <w:sz w:val="16"/>
              <w:szCs w:val="16"/>
            </w:rPr>
            <w:t>____</w:t>
          </w:r>
        </w:p>
      </w:docPartBody>
    </w:docPart>
    <w:docPart>
      <w:docPartPr>
        <w:name w:val="5AFB49408DDC47DF80BAB43DFB507579"/>
        <w:category>
          <w:name w:val="常规"/>
          <w:gallery w:val="placeholder"/>
        </w:category>
        <w:types>
          <w:type w:val="bbPlcHdr"/>
        </w:types>
        <w:behaviors>
          <w:behavior w:val="content"/>
        </w:behaviors>
        <w:guid w:val="{B14FF5EA-66AD-43D7-9066-65492F48ADA7}"/>
      </w:docPartPr>
      <w:docPartBody>
        <w:p w:rsidR="005F03CE" w:rsidRDefault="003C541B" w:rsidP="003C541B">
          <w:pPr>
            <w:pStyle w:val="5AFB49408DDC47DF80BAB43DFB507579"/>
          </w:pPr>
          <w:r w:rsidRPr="00711F0E">
            <w:rPr>
              <w:rStyle w:val="placeholder1Char"/>
              <w:rFonts w:hint="eastAsia"/>
              <w:sz w:val="16"/>
              <w:szCs w:val="16"/>
            </w:rPr>
            <w:t>____</w:t>
          </w:r>
        </w:p>
      </w:docPartBody>
    </w:docPart>
    <w:docPart>
      <w:docPartPr>
        <w:name w:val="B3019F94DF7D4FD6AB9F0D8C51BDA2A0"/>
        <w:category>
          <w:name w:val="常规"/>
          <w:gallery w:val="placeholder"/>
        </w:category>
        <w:types>
          <w:type w:val="bbPlcHdr"/>
        </w:types>
        <w:behaviors>
          <w:behavior w:val="content"/>
        </w:behaviors>
        <w:guid w:val="{A8B02E44-1B14-4A92-8BFF-CFF0A2590D83}"/>
      </w:docPartPr>
      <w:docPartBody>
        <w:p w:rsidR="005F03CE" w:rsidRDefault="003C541B" w:rsidP="003C541B">
          <w:pPr>
            <w:pStyle w:val="B3019F94DF7D4FD6AB9F0D8C51BDA2A0"/>
          </w:pPr>
          <w:r w:rsidRPr="00711F0E">
            <w:rPr>
              <w:rStyle w:val="placeholder1Char"/>
              <w:rFonts w:hint="eastAsia"/>
              <w:sz w:val="16"/>
              <w:szCs w:val="16"/>
            </w:rPr>
            <w:t>____</w:t>
          </w:r>
        </w:p>
      </w:docPartBody>
    </w:docPart>
    <w:docPart>
      <w:docPartPr>
        <w:name w:val="C0631000362D4F3B979ED46270506A50"/>
        <w:category>
          <w:name w:val="常规"/>
          <w:gallery w:val="placeholder"/>
        </w:category>
        <w:types>
          <w:type w:val="bbPlcHdr"/>
        </w:types>
        <w:behaviors>
          <w:behavior w:val="content"/>
        </w:behaviors>
        <w:guid w:val="{56788E02-DA57-4981-B16A-9CA24297CECE}"/>
      </w:docPartPr>
      <w:docPartBody>
        <w:p w:rsidR="005F03CE" w:rsidRDefault="003C541B" w:rsidP="003C541B">
          <w:pPr>
            <w:pStyle w:val="C0631000362D4F3B979ED46270506A50"/>
          </w:pPr>
          <w:r w:rsidRPr="00711F0E">
            <w:rPr>
              <w:rStyle w:val="placeholder1Char"/>
              <w:rFonts w:hint="eastAsia"/>
              <w:sz w:val="16"/>
              <w:szCs w:val="16"/>
            </w:rPr>
            <w:t>____</w:t>
          </w:r>
        </w:p>
      </w:docPartBody>
    </w:docPart>
    <w:docPart>
      <w:docPartPr>
        <w:name w:val="3EBA34EFFF3E4E69A65949D7FC00AF3C"/>
        <w:category>
          <w:name w:val="常规"/>
          <w:gallery w:val="placeholder"/>
        </w:category>
        <w:types>
          <w:type w:val="bbPlcHdr"/>
        </w:types>
        <w:behaviors>
          <w:behavior w:val="content"/>
        </w:behaviors>
        <w:guid w:val="{3AEF016F-25AD-4D4B-8699-1F6C1F6ACC13}"/>
      </w:docPartPr>
      <w:docPartBody>
        <w:p w:rsidR="005F03CE" w:rsidRDefault="003C541B" w:rsidP="003C541B">
          <w:pPr>
            <w:pStyle w:val="3EBA34EFFF3E4E69A65949D7FC00AF3C"/>
          </w:pPr>
          <w:r w:rsidRPr="00711F0E">
            <w:rPr>
              <w:rStyle w:val="placeholder1Char"/>
              <w:rFonts w:hint="eastAsia"/>
              <w:sz w:val="16"/>
              <w:szCs w:val="16"/>
            </w:rPr>
            <w:t>____</w:t>
          </w:r>
        </w:p>
      </w:docPartBody>
    </w:docPart>
    <w:docPart>
      <w:docPartPr>
        <w:name w:val="3A1137FC2E9949629D41250BF6B7A0F5"/>
        <w:category>
          <w:name w:val="常规"/>
          <w:gallery w:val="placeholder"/>
        </w:category>
        <w:types>
          <w:type w:val="bbPlcHdr"/>
        </w:types>
        <w:behaviors>
          <w:behavior w:val="content"/>
        </w:behaviors>
        <w:guid w:val="{6CE4026B-076C-4D0D-BFE8-B55AB4E32C1A}"/>
      </w:docPartPr>
      <w:docPartBody>
        <w:p w:rsidR="005F03CE" w:rsidRDefault="003C541B" w:rsidP="003C541B">
          <w:pPr>
            <w:pStyle w:val="3A1137FC2E9949629D41250BF6B7A0F5"/>
          </w:pPr>
          <w:r w:rsidRPr="00711F0E">
            <w:rPr>
              <w:rStyle w:val="placeholder1Char"/>
              <w:rFonts w:hint="eastAsia"/>
              <w:sz w:val="16"/>
              <w:szCs w:val="16"/>
            </w:rPr>
            <w:t>____</w:t>
          </w:r>
        </w:p>
      </w:docPartBody>
    </w:docPart>
    <w:docPart>
      <w:docPartPr>
        <w:name w:val="087A33A0EDE444E490C3922C49105804"/>
        <w:category>
          <w:name w:val="常规"/>
          <w:gallery w:val="placeholder"/>
        </w:category>
        <w:types>
          <w:type w:val="bbPlcHdr"/>
        </w:types>
        <w:behaviors>
          <w:behavior w:val="content"/>
        </w:behaviors>
        <w:guid w:val="{7BA4219B-C9F3-4BE5-8CEB-053FF6D81A70}"/>
      </w:docPartPr>
      <w:docPartBody>
        <w:p w:rsidR="005F03CE" w:rsidRDefault="003C541B" w:rsidP="003C541B">
          <w:pPr>
            <w:pStyle w:val="087A33A0EDE444E490C3922C49105804"/>
          </w:pPr>
          <w:r w:rsidRPr="00711F0E">
            <w:rPr>
              <w:rStyle w:val="placeholder1Char"/>
              <w:rFonts w:hint="eastAsia"/>
              <w:sz w:val="16"/>
              <w:szCs w:val="16"/>
            </w:rPr>
            <w:t>____</w:t>
          </w:r>
        </w:p>
      </w:docPartBody>
    </w:docPart>
    <w:docPart>
      <w:docPartPr>
        <w:name w:val="C5D7BA6A56524F5EB3F6DF821D0BF027"/>
        <w:category>
          <w:name w:val="常规"/>
          <w:gallery w:val="placeholder"/>
        </w:category>
        <w:types>
          <w:type w:val="bbPlcHdr"/>
        </w:types>
        <w:behaviors>
          <w:behavior w:val="content"/>
        </w:behaviors>
        <w:guid w:val="{DE06D69D-4EE6-4A9F-88AA-191054ECFD41}"/>
      </w:docPartPr>
      <w:docPartBody>
        <w:p w:rsidR="005F03CE" w:rsidRDefault="003C541B" w:rsidP="003C541B">
          <w:pPr>
            <w:pStyle w:val="C5D7BA6A56524F5EB3F6DF821D0BF027"/>
          </w:pPr>
          <w:r w:rsidRPr="00711F0E">
            <w:rPr>
              <w:rStyle w:val="placeholder1Char"/>
              <w:rFonts w:hint="eastAsia"/>
              <w:sz w:val="16"/>
              <w:szCs w:val="16"/>
            </w:rPr>
            <w:t>____</w:t>
          </w:r>
        </w:p>
      </w:docPartBody>
    </w:docPart>
    <w:docPart>
      <w:docPartPr>
        <w:name w:val="C6D798174D5048EC9E73E04FF8EBC96C"/>
        <w:category>
          <w:name w:val="常规"/>
          <w:gallery w:val="placeholder"/>
        </w:category>
        <w:types>
          <w:type w:val="bbPlcHdr"/>
        </w:types>
        <w:behaviors>
          <w:behavior w:val="content"/>
        </w:behaviors>
        <w:guid w:val="{0A584166-AFA2-4ABA-B797-37DA7CFD4CAA}"/>
      </w:docPartPr>
      <w:docPartBody>
        <w:p w:rsidR="005F03CE" w:rsidRDefault="003C541B" w:rsidP="003C541B">
          <w:pPr>
            <w:pStyle w:val="C6D798174D5048EC9E73E04FF8EBC96C"/>
          </w:pPr>
          <w:r w:rsidRPr="00711F0E">
            <w:rPr>
              <w:rStyle w:val="placeholder1Char"/>
              <w:rFonts w:hint="eastAsia"/>
              <w:sz w:val="16"/>
              <w:szCs w:val="16"/>
            </w:rPr>
            <w:t>____</w:t>
          </w:r>
        </w:p>
      </w:docPartBody>
    </w:docPart>
    <w:docPart>
      <w:docPartPr>
        <w:name w:val="281FB32C1AE84B9DBA00AC7FD8EC2B3B"/>
        <w:category>
          <w:name w:val="常规"/>
          <w:gallery w:val="placeholder"/>
        </w:category>
        <w:types>
          <w:type w:val="bbPlcHdr"/>
        </w:types>
        <w:behaviors>
          <w:behavior w:val="content"/>
        </w:behaviors>
        <w:guid w:val="{7AA828BF-D514-4CF6-A7B3-92D3185EA501}"/>
      </w:docPartPr>
      <w:docPartBody>
        <w:p w:rsidR="005F03CE" w:rsidRDefault="003C541B" w:rsidP="003C541B">
          <w:pPr>
            <w:pStyle w:val="281FB32C1AE84B9DBA00AC7FD8EC2B3B"/>
          </w:pPr>
          <w:r w:rsidRPr="00711F0E">
            <w:rPr>
              <w:rStyle w:val="placeholder1Char"/>
              <w:rFonts w:hint="eastAsia"/>
              <w:sz w:val="16"/>
              <w:szCs w:val="16"/>
            </w:rPr>
            <w:t>____</w:t>
          </w:r>
        </w:p>
      </w:docPartBody>
    </w:docPart>
    <w:docPart>
      <w:docPartPr>
        <w:name w:val="EB23A8DA0A7A4E1D85E37F11362EE843"/>
        <w:category>
          <w:name w:val="常规"/>
          <w:gallery w:val="placeholder"/>
        </w:category>
        <w:types>
          <w:type w:val="bbPlcHdr"/>
        </w:types>
        <w:behaviors>
          <w:behavior w:val="content"/>
        </w:behaviors>
        <w:guid w:val="{674E8284-93A1-4261-AD6D-AF25A4C5109B}"/>
      </w:docPartPr>
      <w:docPartBody>
        <w:p w:rsidR="005F03CE" w:rsidRDefault="003C541B" w:rsidP="003C541B">
          <w:pPr>
            <w:pStyle w:val="EB23A8DA0A7A4E1D85E37F11362EE843"/>
          </w:pPr>
          <w:r w:rsidRPr="00711F0E">
            <w:rPr>
              <w:rStyle w:val="placeholder1Char"/>
              <w:rFonts w:hint="eastAsia"/>
              <w:sz w:val="16"/>
              <w:szCs w:val="16"/>
            </w:rPr>
            <w:t>____</w:t>
          </w:r>
        </w:p>
      </w:docPartBody>
    </w:docPart>
    <w:docPart>
      <w:docPartPr>
        <w:name w:val="150F6461E23B44CEB53C77C09390ACC2"/>
        <w:category>
          <w:name w:val="常规"/>
          <w:gallery w:val="placeholder"/>
        </w:category>
        <w:types>
          <w:type w:val="bbPlcHdr"/>
        </w:types>
        <w:behaviors>
          <w:behavior w:val="content"/>
        </w:behaviors>
        <w:guid w:val="{0483BED0-F777-41E6-BEC4-2EEFA2F51E84}"/>
      </w:docPartPr>
      <w:docPartBody>
        <w:p w:rsidR="005F03CE" w:rsidRDefault="003C541B" w:rsidP="003C541B">
          <w:pPr>
            <w:pStyle w:val="150F6461E23B44CEB53C77C09390ACC2"/>
          </w:pPr>
          <w:r w:rsidRPr="00711F0E">
            <w:rPr>
              <w:rStyle w:val="placeholder1Char"/>
              <w:rFonts w:hint="eastAsia"/>
              <w:sz w:val="16"/>
              <w:szCs w:val="16"/>
            </w:rPr>
            <w:t>____</w:t>
          </w:r>
        </w:p>
      </w:docPartBody>
    </w:docPart>
    <w:docPart>
      <w:docPartPr>
        <w:name w:val="D1002828B088406FB6A583803B9157B2"/>
        <w:category>
          <w:name w:val="常规"/>
          <w:gallery w:val="placeholder"/>
        </w:category>
        <w:types>
          <w:type w:val="bbPlcHdr"/>
        </w:types>
        <w:behaviors>
          <w:behavior w:val="content"/>
        </w:behaviors>
        <w:guid w:val="{049DE218-3C97-407C-B3AA-8900FE56D6FB}"/>
      </w:docPartPr>
      <w:docPartBody>
        <w:p w:rsidR="005F03CE" w:rsidRDefault="003C541B" w:rsidP="003C541B">
          <w:pPr>
            <w:pStyle w:val="D1002828B088406FB6A583803B9157B2"/>
          </w:pPr>
          <w:r w:rsidRPr="00711F0E">
            <w:rPr>
              <w:rStyle w:val="placeholder1Char"/>
              <w:rFonts w:hint="eastAsia"/>
              <w:sz w:val="16"/>
              <w:szCs w:val="16"/>
            </w:rPr>
            <w:t>____</w:t>
          </w:r>
        </w:p>
      </w:docPartBody>
    </w:docPart>
    <w:docPart>
      <w:docPartPr>
        <w:name w:val="BAEC545CE0924F4194DB085FB00EFD89"/>
        <w:category>
          <w:name w:val="常规"/>
          <w:gallery w:val="placeholder"/>
        </w:category>
        <w:types>
          <w:type w:val="bbPlcHdr"/>
        </w:types>
        <w:behaviors>
          <w:behavior w:val="content"/>
        </w:behaviors>
        <w:guid w:val="{0070F55D-7150-4637-9832-11E6AA68C113}"/>
      </w:docPartPr>
      <w:docPartBody>
        <w:p w:rsidR="005F03CE" w:rsidRDefault="003C541B" w:rsidP="003C541B">
          <w:pPr>
            <w:pStyle w:val="BAEC545CE0924F4194DB085FB00EFD89"/>
          </w:pPr>
          <w:r w:rsidRPr="00711F0E">
            <w:rPr>
              <w:rStyle w:val="placeholder1Char"/>
              <w:rFonts w:hint="eastAsia"/>
              <w:sz w:val="16"/>
              <w:szCs w:val="16"/>
            </w:rPr>
            <w:t>____</w:t>
          </w:r>
        </w:p>
      </w:docPartBody>
    </w:docPart>
    <w:docPart>
      <w:docPartPr>
        <w:name w:val="9D83DDCD24A3435299A3045AC1373540"/>
        <w:category>
          <w:name w:val="常规"/>
          <w:gallery w:val="placeholder"/>
        </w:category>
        <w:types>
          <w:type w:val="bbPlcHdr"/>
        </w:types>
        <w:behaviors>
          <w:behavior w:val="content"/>
        </w:behaviors>
        <w:guid w:val="{934732F7-A5C7-4948-8BD9-79A498E602D5}"/>
      </w:docPartPr>
      <w:docPartBody>
        <w:p w:rsidR="005F03CE" w:rsidRDefault="003C541B" w:rsidP="003C541B">
          <w:pPr>
            <w:pStyle w:val="9D83DDCD24A3435299A3045AC1373540"/>
          </w:pPr>
          <w:r w:rsidRPr="00711F0E">
            <w:rPr>
              <w:rStyle w:val="placeholder1Char"/>
              <w:rFonts w:hint="eastAsia"/>
              <w:sz w:val="16"/>
              <w:szCs w:val="16"/>
            </w:rPr>
            <w:t>____</w:t>
          </w:r>
        </w:p>
      </w:docPartBody>
    </w:docPart>
    <w:docPart>
      <w:docPartPr>
        <w:name w:val="9F287C76F9FE44659EC569B7C36C2DAF"/>
        <w:category>
          <w:name w:val="常规"/>
          <w:gallery w:val="placeholder"/>
        </w:category>
        <w:types>
          <w:type w:val="bbPlcHdr"/>
        </w:types>
        <w:behaviors>
          <w:behavior w:val="content"/>
        </w:behaviors>
        <w:guid w:val="{5264B922-5406-4F79-90C6-20516ADC8847}"/>
      </w:docPartPr>
      <w:docPartBody>
        <w:p w:rsidR="005F03CE" w:rsidRDefault="003C541B" w:rsidP="003C541B">
          <w:pPr>
            <w:pStyle w:val="9F287C76F9FE44659EC569B7C36C2DAF"/>
          </w:pPr>
          <w:r w:rsidRPr="00711F0E">
            <w:rPr>
              <w:rStyle w:val="placeholder1Char"/>
              <w:rFonts w:hint="eastAsia"/>
              <w:sz w:val="16"/>
              <w:szCs w:val="16"/>
            </w:rPr>
            <w:t>____</w:t>
          </w:r>
        </w:p>
      </w:docPartBody>
    </w:docPart>
    <w:docPart>
      <w:docPartPr>
        <w:name w:val="A29A161C404D4E388BFC3970214821CE"/>
        <w:category>
          <w:name w:val="常规"/>
          <w:gallery w:val="placeholder"/>
        </w:category>
        <w:types>
          <w:type w:val="bbPlcHdr"/>
        </w:types>
        <w:behaviors>
          <w:behavior w:val="content"/>
        </w:behaviors>
        <w:guid w:val="{816F63C2-5BEC-44A9-B138-F7E1B3620330}"/>
      </w:docPartPr>
      <w:docPartBody>
        <w:p w:rsidR="005F03CE" w:rsidRDefault="003C541B" w:rsidP="003C541B">
          <w:pPr>
            <w:pStyle w:val="A29A161C404D4E388BFC3970214821CE"/>
          </w:pPr>
          <w:r w:rsidRPr="00711F0E">
            <w:rPr>
              <w:rStyle w:val="placeholder1Char"/>
              <w:rFonts w:hint="eastAsia"/>
              <w:sz w:val="16"/>
              <w:szCs w:val="16"/>
            </w:rPr>
            <w:t>____</w:t>
          </w:r>
        </w:p>
      </w:docPartBody>
    </w:docPart>
    <w:docPart>
      <w:docPartPr>
        <w:name w:val="76CAFBC3D454435CA0117BFEFB9FC32D"/>
        <w:category>
          <w:name w:val="常规"/>
          <w:gallery w:val="placeholder"/>
        </w:category>
        <w:types>
          <w:type w:val="bbPlcHdr"/>
        </w:types>
        <w:behaviors>
          <w:behavior w:val="content"/>
        </w:behaviors>
        <w:guid w:val="{C2A85BEC-7621-42BA-9E12-DBB0E332EBD3}"/>
      </w:docPartPr>
      <w:docPartBody>
        <w:p w:rsidR="005F03CE" w:rsidRDefault="003C541B" w:rsidP="003C541B">
          <w:pPr>
            <w:pStyle w:val="76CAFBC3D454435CA0117BFEFB9FC32D"/>
          </w:pPr>
          <w:r w:rsidRPr="00711F0E">
            <w:rPr>
              <w:rStyle w:val="placeholder1Char"/>
              <w:rFonts w:hint="eastAsia"/>
              <w:sz w:val="16"/>
              <w:szCs w:val="16"/>
            </w:rPr>
            <w:t>____</w:t>
          </w:r>
        </w:p>
      </w:docPartBody>
    </w:docPart>
    <w:docPart>
      <w:docPartPr>
        <w:name w:val="EB23E0647E7B4CBD8C3257D095BF3D39"/>
        <w:category>
          <w:name w:val="常规"/>
          <w:gallery w:val="placeholder"/>
        </w:category>
        <w:types>
          <w:type w:val="bbPlcHdr"/>
        </w:types>
        <w:behaviors>
          <w:behavior w:val="content"/>
        </w:behaviors>
        <w:guid w:val="{DD2D0854-763D-4147-A272-285A5BDF150E}"/>
      </w:docPartPr>
      <w:docPartBody>
        <w:p w:rsidR="005F03CE" w:rsidRDefault="003C541B" w:rsidP="003C541B">
          <w:pPr>
            <w:pStyle w:val="EB23E0647E7B4CBD8C3257D095BF3D39"/>
          </w:pPr>
          <w:r w:rsidRPr="00711F0E">
            <w:rPr>
              <w:rStyle w:val="placeholder1Char"/>
              <w:rFonts w:hint="eastAsia"/>
              <w:sz w:val="16"/>
              <w:szCs w:val="16"/>
            </w:rPr>
            <w:t>____</w:t>
          </w:r>
        </w:p>
      </w:docPartBody>
    </w:docPart>
    <w:docPart>
      <w:docPartPr>
        <w:name w:val="7D52CFF3CCAB474396CAE364C1E4D335"/>
        <w:category>
          <w:name w:val="常规"/>
          <w:gallery w:val="placeholder"/>
        </w:category>
        <w:types>
          <w:type w:val="bbPlcHdr"/>
        </w:types>
        <w:behaviors>
          <w:behavior w:val="content"/>
        </w:behaviors>
        <w:guid w:val="{9D2E051F-612A-42FB-8C95-AC6C93F1B1C2}"/>
      </w:docPartPr>
      <w:docPartBody>
        <w:p w:rsidR="005F03CE" w:rsidRDefault="003C541B" w:rsidP="003C541B">
          <w:pPr>
            <w:pStyle w:val="7D52CFF3CCAB474396CAE364C1E4D335"/>
          </w:pPr>
          <w:r w:rsidRPr="00711F0E">
            <w:rPr>
              <w:rStyle w:val="placeholder1Char"/>
              <w:rFonts w:hint="eastAsia"/>
              <w:sz w:val="16"/>
              <w:szCs w:val="16"/>
            </w:rPr>
            <w:t>____</w:t>
          </w:r>
        </w:p>
      </w:docPartBody>
    </w:docPart>
    <w:docPart>
      <w:docPartPr>
        <w:name w:val="7A083773CD5E403792D8D64BCF870460"/>
        <w:category>
          <w:name w:val="常规"/>
          <w:gallery w:val="placeholder"/>
        </w:category>
        <w:types>
          <w:type w:val="bbPlcHdr"/>
        </w:types>
        <w:behaviors>
          <w:behavior w:val="content"/>
        </w:behaviors>
        <w:guid w:val="{62ED743E-58AB-4D78-B1E1-C6EADAFE8E5B}"/>
      </w:docPartPr>
      <w:docPartBody>
        <w:p w:rsidR="005F03CE" w:rsidRDefault="003C541B" w:rsidP="003C541B">
          <w:pPr>
            <w:pStyle w:val="7A083773CD5E403792D8D64BCF870460"/>
          </w:pPr>
          <w:r w:rsidRPr="00711F0E">
            <w:rPr>
              <w:rStyle w:val="placeholder1Char"/>
              <w:rFonts w:hint="eastAsia"/>
              <w:sz w:val="16"/>
              <w:szCs w:val="16"/>
            </w:rPr>
            <w:t>____</w:t>
          </w:r>
        </w:p>
      </w:docPartBody>
    </w:docPart>
    <w:docPart>
      <w:docPartPr>
        <w:name w:val="0986FBC274C7456986B7CCAC19EFCC9A"/>
        <w:category>
          <w:name w:val="常规"/>
          <w:gallery w:val="placeholder"/>
        </w:category>
        <w:types>
          <w:type w:val="bbPlcHdr"/>
        </w:types>
        <w:behaviors>
          <w:behavior w:val="content"/>
        </w:behaviors>
        <w:guid w:val="{FA2E12A1-0A88-4821-8D51-1A6A86D24E59}"/>
      </w:docPartPr>
      <w:docPartBody>
        <w:p w:rsidR="005F03CE" w:rsidRDefault="003C541B" w:rsidP="003C541B">
          <w:pPr>
            <w:pStyle w:val="0986FBC274C7456986B7CCAC19EFCC9A"/>
          </w:pPr>
          <w:r w:rsidRPr="00711F0E">
            <w:rPr>
              <w:rStyle w:val="placeholder1Char"/>
              <w:rFonts w:hint="eastAsia"/>
              <w:sz w:val="16"/>
              <w:szCs w:val="16"/>
            </w:rPr>
            <w:t>____</w:t>
          </w:r>
        </w:p>
      </w:docPartBody>
    </w:docPart>
    <w:docPart>
      <w:docPartPr>
        <w:name w:val="3B84D9FC7F5F4061843C680D805A4579"/>
        <w:category>
          <w:name w:val="常规"/>
          <w:gallery w:val="placeholder"/>
        </w:category>
        <w:types>
          <w:type w:val="bbPlcHdr"/>
        </w:types>
        <w:behaviors>
          <w:behavior w:val="content"/>
        </w:behaviors>
        <w:guid w:val="{6B1A9377-A5A4-4E2A-9041-0EE16E87F97E}"/>
      </w:docPartPr>
      <w:docPartBody>
        <w:p w:rsidR="005F03CE" w:rsidRDefault="003C541B" w:rsidP="003C541B">
          <w:pPr>
            <w:pStyle w:val="3B84D9FC7F5F4061843C680D805A4579"/>
          </w:pPr>
          <w:r w:rsidRPr="00711F0E">
            <w:rPr>
              <w:rStyle w:val="placeholder1Char"/>
              <w:rFonts w:hint="eastAsia"/>
              <w:sz w:val="16"/>
              <w:szCs w:val="16"/>
            </w:rPr>
            <w:t>____</w:t>
          </w:r>
        </w:p>
      </w:docPartBody>
    </w:docPart>
    <w:docPart>
      <w:docPartPr>
        <w:name w:val="2DE1FE0E53E547E9BD59DA79CE9D52C3"/>
        <w:category>
          <w:name w:val="常规"/>
          <w:gallery w:val="placeholder"/>
        </w:category>
        <w:types>
          <w:type w:val="bbPlcHdr"/>
        </w:types>
        <w:behaviors>
          <w:behavior w:val="content"/>
        </w:behaviors>
        <w:guid w:val="{A4360FBF-CBB7-4769-87B8-B1106A299D25}"/>
      </w:docPartPr>
      <w:docPartBody>
        <w:p w:rsidR="005F03CE" w:rsidRDefault="003C541B" w:rsidP="003C541B">
          <w:pPr>
            <w:pStyle w:val="2DE1FE0E53E547E9BD59DA79CE9D52C3"/>
          </w:pPr>
          <w:r w:rsidRPr="00711F0E">
            <w:rPr>
              <w:rStyle w:val="placeholder1Char"/>
              <w:rFonts w:hint="eastAsia"/>
              <w:sz w:val="16"/>
              <w:szCs w:val="16"/>
            </w:rPr>
            <w:t>____</w:t>
          </w:r>
        </w:p>
      </w:docPartBody>
    </w:docPart>
    <w:docPart>
      <w:docPartPr>
        <w:name w:val="A6110B716D87421181423254028423EC"/>
        <w:category>
          <w:name w:val="常规"/>
          <w:gallery w:val="placeholder"/>
        </w:category>
        <w:types>
          <w:type w:val="bbPlcHdr"/>
        </w:types>
        <w:behaviors>
          <w:behavior w:val="content"/>
        </w:behaviors>
        <w:guid w:val="{C0248377-330A-44FF-87D9-8B495652496F}"/>
      </w:docPartPr>
      <w:docPartBody>
        <w:p w:rsidR="005F03CE" w:rsidRDefault="003C541B" w:rsidP="003C541B">
          <w:pPr>
            <w:pStyle w:val="A6110B716D87421181423254028423EC"/>
          </w:pPr>
          <w:r w:rsidRPr="00711F0E">
            <w:rPr>
              <w:rStyle w:val="placeholder1Char"/>
              <w:rFonts w:hint="eastAsia"/>
              <w:sz w:val="16"/>
              <w:szCs w:val="16"/>
            </w:rPr>
            <w:t>____</w:t>
          </w:r>
        </w:p>
      </w:docPartBody>
    </w:docPart>
    <w:docPart>
      <w:docPartPr>
        <w:name w:val="C4AB120736AD4A96BB1665E0023F73E0"/>
        <w:category>
          <w:name w:val="常规"/>
          <w:gallery w:val="placeholder"/>
        </w:category>
        <w:types>
          <w:type w:val="bbPlcHdr"/>
        </w:types>
        <w:behaviors>
          <w:behavior w:val="content"/>
        </w:behaviors>
        <w:guid w:val="{D37DB69D-CD65-42CE-B633-A251A77321ED}"/>
      </w:docPartPr>
      <w:docPartBody>
        <w:p w:rsidR="005F03CE" w:rsidRDefault="003C541B" w:rsidP="003C541B">
          <w:pPr>
            <w:pStyle w:val="C4AB120736AD4A96BB1665E0023F73E0"/>
          </w:pPr>
          <w:r w:rsidRPr="00711F0E">
            <w:rPr>
              <w:rStyle w:val="placeholder1Char"/>
              <w:rFonts w:hint="eastAsia"/>
              <w:sz w:val="16"/>
              <w:szCs w:val="16"/>
            </w:rPr>
            <w:t>____</w:t>
          </w:r>
        </w:p>
      </w:docPartBody>
    </w:docPart>
    <w:docPart>
      <w:docPartPr>
        <w:name w:val="F638F7FDB8A448E9B548CBB135A1F4B8"/>
        <w:category>
          <w:name w:val="常规"/>
          <w:gallery w:val="placeholder"/>
        </w:category>
        <w:types>
          <w:type w:val="bbPlcHdr"/>
        </w:types>
        <w:behaviors>
          <w:behavior w:val="content"/>
        </w:behaviors>
        <w:guid w:val="{15DBF062-09DB-4452-AACA-204860B70135}"/>
      </w:docPartPr>
      <w:docPartBody>
        <w:p w:rsidR="005F03CE" w:rsidRDefault="003C541B" w:rsidP="003C541B">
          <w:pPr>
            <w:pStyle w:val="F638F7FDB8A448E9B548CBB135A1F4B8"/>
          </w:pPr>
          <w:r w:rsidRPr="00711F0E">
            <w:rPr>
              <w:rStyle w:val="placeholder1Char"/>
              <w:rFonts w:hint="eastAsia"/>
              <w:sz w:val="16"/>
              <w:szCs w:val="16"/>
            </w:rPr>
            <w:t>____</w:t>
          </w:r>
        </w:p>
      </w:docPartBody>
    </w:docPart>
    <w:docPart>
      <w:docPartPr>
        <w:name w:val="E3088531949F4E3EB080C4369C2F0AFF"/>
        <w:category>
          <w:name w:val="常规"/>
          <w:gallery w:val="placeholder"/>
        </w:category>
        <w:types>
          <w:type w:val="bbPlcHdr"/>
        </w:types>
        <w:behaviors>
          <w:behavior w:val="content"/>
        </w:behaviors>
        <w:guid w:val="{8A9FEB6C-84E9-48A7-B768-9869039D1BB4}"/>
      </w:docPartPr>
      <w:docPartBody>
        <w:p w:rsidR="005F03CE" w:rsidRDefault="003C541B" w:rsidP="003C541B">
          <w:pPr>
            <w:pStyle w:val="E3088531949F4E3EB080C4369C2F0AFF"/>
          </w:pPr>
          <w:r w:rsidRPr="00711F0E">
            <w:rPr>
              <w:rStyle w:val="placeholder1Char"/>
              <w:rFonts w:hint="eastAsia"/>
              <w:sz w:val="16"/>
              <w:szCs w:val="16"/>
            </w:rPr>
            <w:t>____</w:t>
          </w:r>
        </w:p>
      </w:docPartBody>
    </w:docPart>
    <w:docPart>
      <w:docPartPr>
        <w:name w:val="DD7AC26C5B684650BB00725B5CD03B03"/>
        <w:category>
          <w:name w:val="常规"/>
          <w:gallery w:val="placeholder"/>
        </w:category>
        <w:types>
          <w:type w:val="bbPlcHdr"/>
        </w:types>
        <w:behaviors>
          <w:behavior w:val="content"/>
        </w:behaviors>
        <w:guid w:val="{9771E348-28EC-4305-8161-9747D846F0E2}"/>
      </w:docPartPr>
      <w:docPartBody>
        <w:p w:rsidR="005F03CE" w:rsidRDefault="003C541B" w:rsidP="003C541B">
          <w:pPr>
            <w:pStyle w:val="DD7AC26C5B684650BB00725B5CD03B03"/>
          </w:pPr>
          <w:r w:rsidRPr="00711F0E">
            <w:rPr>
              <w:rStyle w:val="placeholder1Char"/>
              <w:rFonts w:hint="eastAsia"/>
              <w:sz w:val="16"/>
              <w:szCs w:val="16"/>
            </w:rPr>
            <w:t>____</w:t>
          </w:r>
        </w:p>
      </w:docPartBody>
    </w:docPart>
    <w:docPart>
      <w:docPartPr>
        <w:name w:val="F7733AF9A1C547DF908B31DEF9C813A5"/>
        <w:category>
          <w:name w:val="常规"/>
          <w:gallery w:val="placeholder"/>
        </w:category>
        <w:types>
          <w:type w:val="bbPlcHdr"/>
        </w:types>
        <w:behaviors>
          <w:behavior w:val="content"/>
        </w:behaviors>
        <w:guid w:val="{0FF1464B-C24C-4E01-B067-40E2068B52DB}"/>
      </w:docPartPr>
      <w:docPartBody>
        <w:p w:rsidR="005F03CE" w:rsidRDefault="003C541B" w:rsidP="003C541B">
          <w:pPr>
            <w:pStyle w:val="F7733AF9A1C547DF908B31DEF9C813A5"/>
          </w:pPr>
          <w:r w:rsidRPr="00711F0E">
            <w:rPr>
              <w:rStyle w:val="placeholder1Char"/>
              <w:rFonts w:hint="eastAsia"/>
              <w:sz w:val="16"/>
              <w:szCs w:val="16"/>
            </w:rPr>
            <w:t>____</w:t>
          </w:r>
        </w:p>
      </w:docPartBody>
    </w:docPart>
    <w:docPart>
      <w:docPartPr>
        <w:name w:val="BB477FD7902E4AECB8C59DE546798CD8"/>
        <w:category>
          <w:name w:val="常规"/>
          <w:gallery w:val="placeholder"/>
        </w:category>
        <w:types>
          <w:type w:val="bbPlcHdr"/>
        </w:types>
        <w:behaviors>
          <w:behavior w:val="content"/>
        </w:behaviors>
        <w:guid w:val="{6C32A370-6BEF-45AC-BB7D-F95F1B5BB8C1}"/>
      </w:docPartPr>
      <w:docPartBody>
        <w:p w:rsidR="005F03CE" w:rsidRDefault="003C541B" w:rsidP="003C541B">
          <w:pPr>
            <w:pStyle w:val="BB477FD7902E4AECB8C59DE546798CD8"/>
          </w:pPr>
          <w:r w:rsidRPr="00711F0E">
            <w:rPr>
              <w:rStyle w:val="placeholder1Char"/>
              <w:rFonts w:hint="eastAsia"/>
              <w:sz w:val="16"/>
              <w:szCs w:val="16"/>
            </w:rPr>
            <w:t>____</w:t>
          </w:r>
        </w:p>
      </w:docPartBody>
    </w:docPart>
    <w:docPart>
      <w:docPartPr>
        <w:name w:val="A38257E388814100B66BFC874929292D"/>
        <w:category>
          <w:name w:val="常规"/>
          <w:gallery w:val="placeholder"/>
        </w:category>
        <w:types>
          <w:type w:val="bbPlcHdr"/>
        </w:types>
        <w:behaviors>
          <w:behavior w:val="content"/>
        </w:behaviors>
        <w:guid w:val="{480B655B-8AC4-44A2-A233-A166FA18F919}"/>
      </w:docPartPr>
      <w:docPartBody>
        <w:p w:rsidR="005F03CE" w:rsidRDefault="003C541B" w:rsidP="003C541B">
          <w:pPr>
            <w:pStyle w:val="A38257E388814100B66BFC874929292D"/>
          </w:pPr>
          <w:r w:rsidRPr="00711F0E">
            <w:rPr>
              <w:rStyle w:val="placeholder1Char"/>
              <w:rFonts w:hint="eastAsia"/>
              <w:sz w:val="16"/>
              <w:szCs w:val="16"/>
            </w:rPr>
            <w:t>____</w:t>
          </w:r>
        </w:p>
      </w:docPartBody>
    </w:docPart>
    <w:docPart>
      <w:docPartPr>
        <w:name w:val="4B7CD38DF3AA44D7B5EDB3C188784BD0"/>
        <w:category>
          <w:name w:val="常规"/>
          <w:gallery w:val="placeholder"/>
        </w:category>
        <w:types>
          <w:type w:val="bbPlcHdr"/>
        </w:types>
        <w:behaviors>
          <w:behavior w:val="content"/>
        </w:behaviors>
        <w:guid w:val="{CE743ACC-7037-4F01-A78C-3AC0C7CFC6BE}"/>
      </w:docPartPr>
      <w:docPartBody>
        <w:p w:rsidR="005F03CE" w:rsidRDefault="003C541B" w:rsidP="003C541B">
          <w:pPr>
            <w:pStyle w:val="4B7CD38DF3AA44D7B5EDB3C188784BD0"/>
          </w:pPr>
          <w:r w:rsidRPr="00711F0E">
            <w:rPr>
              <w:rStyle w:val="placeholder1Char"/>
              <w:rFonts w:hint="eastAsia"/>
              <w:sz w:val="16"/>
              <w:szCs w:val="16"/>
            </w:rPr>
            <w:t>____</w:t>
          </w:r>
        </w:p>
      </w:docPartBody>
    </w:docPart>
    <w:docPart>
      <w:docPartPr>
        <w:name w:val="A9FACEC5857543279673ECB92E74BE8A"/>
        <w:category>
          <w:name w:val="常规"/>
          <w:gallery w:val="placeholder"/>
        </w:category>
        <w:types>
          <w:type w:val="bbPlcHdr"/>
        </w:types>
        <w:behaviors>
          <w:behavior w:val="content"/>
        </w:behaviors>
        <w:guid w:val="{1F569683-42EE-4846-8627-5E4F52FAD52F}"/>
      </w:docPartPr>
      <w:docPartBody>
        <w:p w:rsidR="005F03CE" w:rsidRDefault="003C541B" w:rsidP="003C541B">
          <w:pPr>
            <w:pStyle w:val="A9FACEC5857543279673ECB92E74BE8A"/>
          </w:pPr>
          <w:r w:rsidRPr="00711F0E">
            <w:rPr>
              <w:rStyle w:val="placeholder1Char"/>
              <w:rFonts w:hint="eastAsia"/>
              <w:sz w:val="16"/>
              <w:szCs w:val="16"/>
            </w:rPr>
            <w:t>____</w:t>
          </w:r>
        </w:p>
      </w:docPartBody>
    </w:docPart>
    <w:docPart>
      <w:docPartPr>
        <w:name w:val="6CD18D531CFB4B80AF88B4A79D7AC128"/>
        <w:category>
          <w:name w:val="常规"/>
          <w:gallery w:val="placeholder"/>
        </w:category>
        <w:types>
          <w:type w:val="bbPlcHdr"/>
        </w:types>
        <w:behaviors>
          <w:behavior w:val="content"/>
        </w:behaviors>
        <w:guid w:val="{9F7F5946-A9F9-4802-95DC-4E9390AECA81}"/>
      </w:docPartPr>
      <w:docPartBody>
        <w:p w:rsidR="005F03CE" w:rsidRDefault="003C541B" w:rsidP="003C541B">
          <w:pPr>
            <w:pStyle w:val="6CD18D531CFB4B80AF88B4A79D7AC128"/>
          </w:pPr>
          <w:r w:rsidRPr="00711F0E">
            <w:rPr>
              <w:rStyle w:val="placeholder1Char"/>
              <w:rFonts w:hint="eastAsia"/>
              <w:sz w:val="16"/>
              <w:szCs w:val="16"/>
            </w:rPr>
            <w:t>____</w:t>
          </w:r>
        </w:p>
      </w:docPartBody>
    </w:docPart>
    <w:docPart>
      <w:docPartPr>
        <w:name w:val="4852019E66824B5786143F4760DA8244"/>
        <w:category>
          <w:name w:val="常规"/>
          <w:gallery w:val="placeholder"/>
        </w:category>
        <w:types>
          <w:type w:val="bbPlcHdr"/>
        </w:types>
        <w:behaviors>
          <w:behavior w:val="content"/>
        </w:behaviors>
        <w:guid w:val="{CEDE0F21-5F12-4C9E-B08B-FC4D91DA1BFE}"/>
      </w:docPartPr>
      <w:docPartBody>
        <w:p w:rsidR="005F03CE" w:rsidRDefault="003C541B" w:rsidP="003C541B">
          <w:pPr>
            <w:pStyle w:val="4852019E66824B5786143F4760DA8244"/>
          </w:pPr>
          <w:r w:rsidRPr="00711F0E">
            <w:rPr>
              <w:rStyle w:val="placeholder1Char"/>
              <w:rFonts w:hint="eastAsia"/>
              <w:sz w:val="16"/>
              <w:szCs w:val="16"/>
            </w:rPr>
            <w:t>____</w:t>
          </w:r>
        </w:p>
      </w:docPartBody>
    </w:docPart>
    <w:docPart>
      <w:docPartPr>
        <w:name w:val="9D250D24AD76419195EAC8F1446B45DB"/>
        <w:category>
          <w:name w:val="常规"/>
          <w:gallery w:val="placeholder"/>
        </w:category>
        <w:types>
          <w:type w:val="bbPlcHdr"/>
        </w:types>
        <w:behaviors>
          <w:behavior w:val="content"/>
        </w:behaviors>
        <w:guid w:val="{6AD5AF22-9B1D-401F-A93F-D4BC7369456C}"/>
      </w:docPartPr>
      <w:docPartBody>
        <w:p w:rsidR="005F03CE" w:rsidRDefault="003C541B" w:rsidP="003C541B">
          <w:pPr>
            <w:pStyle w:val="9D250D24AD76419195EAC8F1446B45DB"/>
          </w:pPr>
          <w:r w:rsidRPr="00711F0E">
            <w:rPr>
              <w:rStyle w:val="placeholder1Char"/>
              <w:rFonts w:hint="eastAsia"/>
              <w:sz w:val="16"/>
              <w:szCs w:val="16"/>
            </w:rPr>
            <w:t>____</w:t>
          </w:r>
        </w:p>
      </w:docPartBody>
    </w:docPart>
    <w:docPart>
      <w:docPartPr>
        <w:name w:val="5976479D626D494FADA076758AD8F572"/>
        <w:category>
          <w:name w:val="常规"/>
          <w:gallery w:val="placeholder"/>
        </w:category>
        <w:types>
          <w:type w:val="bbPlcHdr"/>
        </w:types>
        <w:behaviors>
          <w:behavior w:val="content"/>
        </w:behaviors>
        <w:guid w:val="{7586A371-ABEF-47D7-9E1E-45F29C6EAED9}"/>
      </w:docPartPr>
      <w:docPartBody>
        <w:p w:rsidR="005F03CE" w:rsidRDefault="003C541B" w:rsidP="003C541B">
          <w:pPr>
            <w:pStyle w:val="5976479D626D494FADA076758AD8F572"/>
          </w:pPr>
          <w:r w:rsidRPr="00711F0E">
            <w:rPr>
              <w:rStyle w:val="placeholder1Char"/>
              <w:rFonts w:hint="eastAsia"/>
              <w:sz w:val="16"/>
              <w:szCs w:val="16"/>
            </w:rPr>
            <w:t>____</w:t>
          </w:r>
        </w:p>
      </w:docPartBody>
    </w:docPart>
    <w:docPart>
      <w:docPartPr>
        <w:name w:val="1B3515487CEE45EA86E65BDA1E2C05E2"/>
        <w:category>
          <w:name w:val="常规"/>
          <w:gallery w:val="placeholder"/>
        </w:category>
        <w:types>
          <w:type w:val="bbPlcHdr"/>
        </w:types>
        <w:behaviors>
          <w:behavior w:val="content"/>
        </w:behaviors>
        <w:guid w:val="{BF1BEED3-D99E-464F-A8FC-21866B142D8C}"/>
      </w:docPartPr>
      <w:docPartBody>
        <w:p w:rsidR="005F03CE" w:rsidRDefault="003C541B" w:rsidP="003C541B">
          <w:pPr>
            <w:pStyle w:val="1B3515487CEE45EA86E65BDA1E2C05E2"/>
          </w:pPr>
          <w:r w:rsidRPr="00711F0E">
            <w:rPr>
              <w:rStyle w:val="placeholder1Char"/>
              <w:rFonts w:hint="eastAsia"/>
              <w:sz w:val="16"/>
              <w:szCs w:val="16"/>
            </w:rPr>
            <w:t>____</w:t>
          </w:r>
        </w:p>
      </w:docPartBody>
    </w:docPart>
    <w:docPart>
      <w:docPartPr>
        <w:name w:val="A58DCA6F6A9649AE97A1C415D0F98B44"/>
        <w:category>
          <w:name w:val="常规"/>
          <w:gallery w:val="placeholder"/>
        </w:category>
        <w:types>
          <w:type w:val="bbPlcHdr"/>
        </w:types>
        <w:behaviors>
          <w:behavior w:val="content"/>
        </w:behaviors>
        <w:guid w:val="{7A6F0B6D-5263-402E-965F-0729AFCE0D87}"/>
      </w:docPartPr>
      <w:docPartBody>
        <w:p w:rsidR="005F03CE" w:rsidRDefault="003C541B" w:rsidP="003C541B">
          <w:pPr>
            <w:pStyle w:val="A58DCA6F6A9649AE97A1C415D0F98B44"/>
          </w:pPr>
          <w:r w:rsidRPr="00711F0E">
            <w:rPr>
              <w:rStyle w:val="placeholder1Char"/>
              <w:rFonts w:hint="eastAsia"/>
              <w:sz w:val="16"/>
              <w:szCs w:val="16"/>
            </w:rPr>
            <w:t>____</w:t>
          </w:r>
        </w:p>
      </w:docPartBody>
    </w:docPart>
    <w:docPart>
      <w:docPartPr>
        <w:name w:val="D3D7209975E04829BC1B6C8D48C9DD61"/>
        <w:category>
          <w:name w:val="常规"/>
          <w:gallery w:val="placeholder"/>
        </w:category>
        <w:types>
          <w:type w:val="bbPlcHdr"/>
        </w:types>
        <w:behaviors>
          <w:behavior w:val="content"/>
        </w:behaviors>
        <w:guid w:val="{53C45CB4-0415-4303-84D4-DB8ADF96F4FF}"/>
      </w:docPartPr>
      <w:docPartBody>
        <w:p w:rsidR="005F03CE" w:rsidRDefault="003C541B" w:rsidP="003C541B">
          <w:pPr>
            <w:pStyle w:val="D3D7209975E04829BC1B6C8D48C9DD61"/>
          </w:pPr>
          <w:r w:rsidRPr="00711F0E">
            <w:rPr>
              <w:rStyle w:val="placeholder1Char"/>
              <w:rFonts w:hint="eastAsia"/>
              <w:sz w:val="16"/>
              <w:szCs w:val="16"/>
            </w:rPr>
            <w:t>____</w:t>
          </w:r>
        </w:p>
      </w:docPartBody>
    </w:docPart>
    <w:docPart>
      <w:docPartPr>
        <w:name w:val="EB7BE8A116D74CB28A89DE788A44B947"/>
        <w:category>
          <w:name w:val="常规"/>
          <w:gallery w:val="placeholder"/>
        </w:category>
        <w:types>
          <w:type w:val="bbPlcHdr"/>
        </w:types>
        <w:behaviors>
          <w:behavior w:val="content"/>
        </w:behaviors>
        <w:guid w:val="{B59CBB15-2FB8-4156-966E-D2C80FB48F18}"/>
      </w:docPartPr>
      <w:docPartBody>
        <w:p w:rsidR="005F03CE" w:rsidRDefault="003C541B" w:rsidP="003C541B">
          <w:pPr>
            <w:pStyle w:val="EB7BE8A116D74CB28A89DE788A44B947"/>
          </w:pPr>
          <w:r w:rsidRPr="00711F0E">
            <w:rPr>
              <w:rStyle w:val="placeholder1Char"/>
              <w:rFonts w:hint="eastAsia"/>
              <w:sz w:val="16"/>
              <w:szCs w:val="16"/>
            </w:rPr>
            <w:t>____</w:t>
          </w:r>
        </w:p>
      </w:docPartBody>
    </w:docPart>
    <w:docPart>
      <w:docPartPr>
        <w:name w:val="702EE8DECFE84C378F8C93C66FFCE396"/>
        <w:category>
          <w:name w:val="常规"/>
          <w:gallery w:val="placeholder"/>
        </w:category>
        <w:types>
          <w:type w:val="bbPlcHdr"/>
        </w:types>
        <w:behaviors>
          <w:behavior w:val="content"/>
        </w:behaviors>
        <w:guid w:val="{14CCA8C9-84A4-41B5-B9CC-783ECCD63A27}"/>
      </w:docPartPr>
      <w:docPartBody>
        <w:p w:rsidR="005F03CE" w:rsidRDefault="003C541B" w:rsidP="003C541B">
          <w:pPr>
            <w:pStyle w:val="702EE8DECFE84C378F8C93C66FFCE396"/>
          </w:pPr>
          <w:r w:rsidRPr="00711F0E">
            <w:rPr>
              <w:rStyle w:val="placeholder1Char"/>
              <w:rFonts w:hint="eastAsia"/>
              <w:sz w:val="16"/>
              <w:szCs w:val="16"/>
            </w:rPr>
            <w:t>____</w:t>
          </w:r>
        </w:p>
      </w:docPartBody>
    </w:docPart>
    <w:docPart>
      <w:docPartPr>
        <w:name w:val="1D5C539FD5BC4513BBCBC1DEBCF7E059"/>
        <w:category>
          <w:name w:val="常规"/>
          <w:gallery w:val="placeholder"/>
        </w:category>
        <w:types>
          <w:type w:val="bbPlcHdr"/>
        </w:types>
        <w:behaviors>
          <w:behavior w:val="content"/>
        </w:behaviors>
        <w:guid w:val="{8E326510-B1BF-4421-BCE2-A2C59780ED18}"/>
      </w:docPartPr>
      <w:docPartBody>
        <w:p w:rsidR="005F03CE" w:rsidRDefault="003C541B" w:rsidP="003C541B">
          <w:pPr>
            <w:pStyle w:val="1D5C539FD5BC4513BBCBC1DEBCF7E059"/>
          </w:pPr>
          <w:r w:rsidRPr="00711F0E">
            <w:rPr>
              <w:rStyle w:val="placeholder1Char"/>
              <w:rFonts w:hint="eastAsia"/>
              <w:sz w:val="16"/>
              <w:szCs w:val="16"/>
            </w:rPr>
            <w:t>____</w:t>
          </w:r>
        </w:p>
      </w:docPartBody>
    </w:docPart>
    <w:docPart>
      <w:docPartPr>
        <w:name w:val="D74E17AAC817451D937967F56BFC3D71"/>
        <w:category>
          <w:name w:val="常规"/>
          <w:gallery w:val="placeholder"/>
        </w:category>
        <w:types>
          <w:type w:val="bbPlcHdr"/>
        </w:types>
        <w:behaviors>
          <w:behavior w:val="content"/>
        </w:behaviors>
        <w:guid w:val="{439D3EFC-25AC-4B8E-975B-0870EA8D94F6}"/>
      </w:docPartPr>
      <w:docPartBody>
        <w:p w:rsidR="005F03CE" w:rsidRDefault="003C541B" w:rsidP="003C541B">
          <w:pPr>
            <w:pStyle w:val="D74E17AAC817451D937967F56BFC3D71"/>
          </w:pPr>
          <w:r w:rsidRPr="00711F0E">
            <w:rPr>
              <w:rStyle w:val="placeholder1Char"/>
              <w:rFonts w:hint="eastAsia"/>
              <w:sz w:val="16"/>
              <w:szCs w:val="16"/>
            </w:rPr>
            <w:t>____</w:t>
          </w:r>
        </w:p>
      </w:docPartBody>
    </w:docPart>
    <w:docPart>
      <w:docPartPr>
        <w:name w:val="32F947A9FE7046B2B2E5577353AA333B"/>
        <w:category>
          <w:name w:val="常规"/>
          <w:gallery w:val="placeholder"/>
        </w:category>
        <w:types>
          <w:type w:val="bbPlcHdr"/>
        </w:types>
        <w:behaviors>
          <w:behavior w:val="content"/>
        </w:behaviors>
        <w:guid w:val="{9BA67A21-BDEA-419F-9176-7519FCB3E38B}"/>
      </w:docPartPr>
      <w:docPartBody>
        <w:p w:rsidR="005F03CE" w:rsidRDefault="003C541B" w:rsidP="003C541B">
          <w:pPr>
            <w:pStyle w:val="32F947A9FE7046B2B2E5577353AA333B"/>
          </w:pPr>
          <w:r w:rsidRPr="00711F0E">
            <w:rPr>
              <w:rStyle w:val="placeholder1Char"/>
              <w:rFonts w:hint="eastAsia"/>
              <w:sz w:val="16"/>
              <w:szCs w:val="16"/>
            </w:rPr>
            <w:t>____</w:t>
          </w:r>
        </w:p>
      </w:docPartBody>
    </w:docPart>
    <w:docPart>
      <w:docPartPr>
        <w:name w:val="828622D657E34CDC9028F34B5C2C484D"/>
        <w:category>
          <w:name w:val="常规"/>
          <w:gallery w:val="placeholder"/>
        </w:category>
        <w:types>
          <w:type w:val="bbPlcHdr"/>
        </w:types>
        <w:behaviors>
          <w:behavior w:val="content"/>
        </w:behaviors>
        <w:guid w:val="{4D67AB8A-DA22-4FE2-A4F6-6E2B832A9F03}"/>
      </w:docPartPr>
      <w:docPartBody>
        <w:p w:rsidR="005F03CE" w:rsidRDefault="003C541B" w:rsidP="003C541B">
          <w:pPr>
            <w:pStyle w:val="828622D657E34CDC9028F34B5C2C484D"/>
          </w:pPr>
          <w:r w:rsidRPr="00711F0E">
            <w:rPr>
              <w:rStyle w:val="placeholder1Char"/>
              <w:rFonts w:hint="eastAsia"/>
              <w:sz w:val="16"/>
              <w:szCs w:val="16"/>
            </w:rPr>
            <w:t>____</w:t>
          </w:r>
        </w:p>
      </w:docPartBody>
    </w:docPart>
    <w:docPart>
      <w:docPartPr>
        <w:name w:val="CCF02844595D465C9ABB5563847C58A5"/>
        <w:category>
          <w:name w:val="常规"/>
          <w:gallery w:val="placeholder"/>
        </w:category>
        <w:types>
          <w:type w:val="bbPlcHdr"/>
        </w:types>
        <w:behaviors>
          <w:behavior w:val="content"/>
        </w:behaviors>
        <w:guid w:val="{4CF2D580-F877-4087-9226-7D3DEB62F5D0}"/>
      </w:docPartPr>
      <w:docPartBody>
        <w:p w:rsidR="005F03CE" w:rsidRDefault="003C541B" w:rsidP="003C541B">
          <w:pPr>
            <w:pStyle w:val="CCF02844595D465C9ABB5563847C58A5"/>
          </w:pPr>
          <w:r w:rsidRPr="00711F0E">
            <w:rPr>
              <w:rStyle w:val="placeholder1Char"/>
              <w:rFonts w:hint="eastAsia"/>
              <w:sz w:val="16"/>
              <w:szCs w:val="16"/>
            </w:rPr>
            <w:t>____</w:t>
          </w:r>
        </w:p>
      </w:docPartBody>
    </w:docPart>
    <w:docPart>
      <w:docPartPr>
        <w:name w:val="10DE358DB435478FA30D585186C940C3"/>
        <w:category>
          <w:name w:val="常规"/>
          <w:gallery w:val="placeholder"/>
        </w:category>
        <w:types>
          <w:type w:val="bbPlcHdr"/>
        </w:types>
        <w:behaviors>
          <w:behavior w:val="content"/>
        </w:behaviors>
        <w:guid w:val="{A235890A-BC4B-4AB2-8A9C-D2B583EA7AD3}"/>
      </w:docPartPr>
      <w:docPartBody>
        <w:p w:rsidR="005F03CE" w:rsidRDefault="003C541B" w:rsidP="003C541B">
          <w:pPr>
            <w:pStyle w:val="10DE358DB435478FA30D585186C940C3"/>
          </w:pPr>
          <w:r w:rsidRPr="00711F0E">
            <w:rPr>
              <w:rStyle w:val="placeholder1Char"/>
              <w:rFonts w:hint="eastAsia"/>
              <w:sz w:val="16"/>
              <w:szCs w:val="16"/>
            </w:rPr>
            <w:t>____</w:t>
          </w:r>
        </w:p>
      </w:docPartBody>
    </w:docPart>
    <w:docPart>
      <w:docPartPr>
        <w:name w:val="6BEBCE11831942AF9C0835727C27DF77"/>
        <w:category>
          <w:name w:val="常规"/>
          <w:gallery w:val="placeholder"/>
        </w:category>
        <w:types>
          <w:type w:val="bbPlcHdr"/>
        </w:types>
        <w:behaviors>
          <w:behavior w:val="content"/>
        </w:behaviors>
        <w:guid w:val="{C46B716E-5E8C-4F98-8682-62FD92AF61E3}"/>
      </w:docPartPr>
      <w:docPartBody>
        <w:p w:rsidR="005F03CE" w:rsidRDefault="003C541B" w:rsidP="003C541B">
          <w:pPr>
            <w:pStyle w:val="6BEBCE11831942AF9C0835727C27DF77"/>
          </w:pPr>
          <w:r w:rsidRPr="00711F0E">
            <w:rPr>
              <w:rStyle w:val="placeholder1Char"/>
              <w:rFonts w:hint="eastAsia"/>
              <w:sz w:val="16"/>
              <w:szCs w:val="16"/>
            </w:rPr>
            <w:t>____</w:t>
          </w:r>
        </w:p>
      </w:docPartBody>
    </w:docPart>
    <w:docPart>
      <w:docPartPr>
        <w:name w:val="1CC0BBA6569B4D48B5F98F75B96EB9A8"/>
        <w:category>
          <w:name w:val="常规"/>
          <w:gallery w:val="placeholder"/>
        </w:category>
        <w:types>
          <w:type w:val="bbPlcHdr"/>
        </w:types>
        <w:behaviors>
          <w:behavior w:val="content"/>
        </w:behaviors>
        <w:guid w:val="{1318EFE0-2905-4ACC-8ED7-CAFC3A84ED67}"/>
      </w:docPartPr>
      <w:docPartBody>
        <w:p w:rsidR="005F03CE" w:rsidRDefault="003C541B" w:rsidP="003C541B">
          <w:pPr>
            <w:pStyle w:val="1CC0BBA6569B4D48B5F98F75B96EB9A8"/>
          </w:pPr>
          <w:r w:rsidRPr="00711F0E">
            <w:rPr>
              <w:rStyle w:val="placeholder1Char"/>
              <w:rFonts w:hint="eastAsia"/>
              <w:sz w:val="16"/>
              <w:szCs w:val="16"/>
            </w:rPr>
            <w:t>____</w:t>
          </w:r>
        </w:p>
      </w:docPartBody>
    </w:docPart>
    <w:docPart>
      <w:docPartPr>
        <w:name w:val="E6431AAAE5D846BCBD57551BE836387C"/>
        <w:category>
          <w:name w:val="常规"/>
          <w:gallery w:val="placeholder"/>
        </w:category>
        <w:types>
          <w:type w:val="bbPlcHdr"/>
        </w:types>
        <w:behaviors>
          <w:behavior w:val="content"/>
        </w:behaviors>
        <w:guid w:val="{43DA5D03-AB41-4FC5-AFEE-0C4753649696}"/>
      </w:docPartPr>
      <w:docPartBody>
        <w:p w:rsidR="005F03CE" w:rsidRDefault="003C541B" w:rsidP="003C541B">
          <w:pPr>
            <w:pStyle w:val="E6431AAAE5D846BCBD57551BE836387C"/>
          </w:pPr>
          <w:r w:rsidRPr="00711F0E">
            <w:rPr>
              <w:rStyle w:val="placeholder1Char"/>
              <w:rFonts w:hint="eastAsia"/>
              <w:sz w:val="16"/>
              <w:szCs w:val="16"/>
            </w:rPr>
            <w:t>____</w:t>
          </w:r>
        </w:p>
      </w:docPartBody>
    </w:docPart>
    <w:docPart>
      <w:docPartPr>
        <w:name w:val="29F2F2B68E2048599940DE48E30E372F"/>
        <w:category>
          <w:name w:val="常规"/>
          <w:gallery w:val="placeholder"/>
        </w:category>
        <w:types>
          <w:type w:val="bbPlcHdr"/>
        </w:types>
        <w:behaviors>
          <w:behavior w:val="content"/>
        </w:behaviors>
        <w:guid w:val="{7C503F5C-C59A-492F-8EAA-C5137EB6142D}"/>
      </w:docPartPr>
      <w:docPartBody>
        <w:p w:rsidR="005F03CE" w:rsidRDefault="003C541B" w:rsidP="003C541B">
          <w:pPr>
            <w:pStyle w:val="29F2F2B68E2048599940DE48E30E372F"/>
          </w:pPr>
          <w:r w:rsidRPr="00711F0E">
            <w:rPr>
              <w:rStyle w:val="placeholder1Char"/>
              <w:rFonts w:hint="eastAsia"/>
              <w:sz w:val="16"/>
              <w:szCs w:val="16"/>
            </w:rPr>
            <w:t>____</w:t>
          </w:r>
        </w:p>
      </w:docPartBody>
    </w:docPart>
    <w:docPart>
      <w:docPartPr>
        <w:name w:val="3CBCB49788C44B68BADC1EB717C55047"/>
        <w:category>
          <w:name w:val="常规"/>
          <w:gallery w:val="placeholder"/>
        </w:category>
        <w:types>
          <w:type w:val="bbPlcHdr"/>
        </w:types>
        <w:behaviors>
          <w:behavior w:val="content"/>
        </w:behaviors>
        <w:guid w:val="{B0290FF6-F9DF-4BDC-987A-E8AAF2AFCC67}"/>
      </w:docPartPr>
      <w:docPartBody>
        <w:p w:rsidR="005F03CE" w:rsidRDefault="003C541B" w:rsidP="003C541B">
          <w:pPr>
            <w:pStyle w:val="3CBCB49788C44B68BADC1EB717C55047"/>
          </w:pPr>
          <w:r w:rsidRPr="00711F0E">
            <w:rPr>
              <w:rStyle w:val="placeholder1Char"/>
              <w:rFonts w:hint="eastAsia"/>
              <w:sz w:val="16"/>
              <w:szCs w:val="16"/>
            </w:rPr>
            <w:t>____</w:t>
          </w:r>
        </w:p>
      </w:docPartBody>
    </w:docPart>
    <w:docPart>
      <w:docPartPr>
        <w:name w:val="0809B9FE8E4546D1B6B5F00CC9C39F48"/>
        <w:category>
          <w:name w:val="常规"/>
          <w:gallery w:val="placeholder"/>
        </w:category>
        <w:types>
          <w:type w:val="bbPlcHdr"/>
        </w:types>
        <w:behaviors>
          <w:behavior w:val="content"/>
        </w:behaviors>
        <w:guid w:val="{1235FC4D-1F3F-4FC5-B8BD-554900DF1467}"/>
      </w:docPartPr>
      <w:docPartBody>
        <w:p w:rsidR="005F03CE" w:rsidRDefault="003C541B" w:rsidP="003C541B">
          <w:pPr>
            <w:pStyle w:val="0809B9FE8E4546D1B6B5F00CC9C39F48"/>
          </w:pPr>
          <w:r w:rsidRPr="00711F0E">
            <w:rPr>
              <w:rStyle w:val="placeholder1Char"/>
              <w:rFonts w:hint="eastAsia"/>
              <w:sz w:val="16"/>
              <w:szCs w:val="16"/>
            </w:rPr>
            <w:t>____</w:t>
          </w:r>
        </w:p>
      </w:docPartBody>
    </w:docPart>
    <w:docPart>
      <w:docPartPr>
        <w:name w:val="4748CF025E7646DF932A5EE2F4B4938C"/>
        <w:category>
          <w:name w:val="常规"/>
          <w:gallery w:val="placeholder"/>
        </w:category>
        <w:types>
          <w:type w:val="bbPlcHdr"/>
        </w:types>
        <w:behaviors>
          <w:behavior w:val="content"/>
        </w:behaviors>
        <w:guid w:val="{10B88795-028D-48CE-9A0A-4D5E14628594}"/>
      </w:docPartPr>
      <w:docPartBody>
        <w:p w:rsidR="005F03CE" w:rsidRDefault="003C541B" w:rsidP="003C541B">
          <w:pPr>
            <w:pStyle w:val="4748CF025E7646DF932A5EE2F4B4938C"/>
          </w:pPr>
          <w:r w:rsidRPr="00711F0E">
            <w:rPr>
              <w:rStyle w:val="placeholder1Char"/>
              <w:rFonts w:hint="eastAsia"/>
              <w:sz w:val="16"/>
              <w:szCs w:val="16"/>
            </w:rPr>
            <w:t>____</w:t>
          </w:r>
        </w:p>
      </w:docPartBody>
    </w:docPart>
    <w:docPart>
      <w:docPartPr>
        <w:name w:val="3BAFCFBB17344E42948E07528B4C74E0"/>
        <w:category>
          <w:name w:val="常规"/>
          <w:gallery w:val="placeholder"/>
        </w:category>
        <w:types>
          <w:type w:val="bbPlcHdr"/>
        </w:types>
        <w:behaviors>
          <w:behavior w:val="content"/>
        </w:behaviors>
        <w:guid w:val="{E52C72ED-2361-4ED1-8A89-6A6F80212462}"/>
      </w:docPartPr>
      <w:docPartBody>
        <w:p w:rsidR="005F03CE" w:rsidRDefault="003C541B" w:rsidP="003C541B">
          <w:pPr>
            <w:pStyle w:val="3BAFCFBB17344E42948E07528B4C74E0"/>
          </w:pPr>
          <w:r w:rsidRPr="00711F0E">
            <w:rPr>
              <w:rStyle w:val="placeholder1Char"/>
              <w:rFonts w:hint="eastAsia"/>
              <w:sz w:val="16"/>
              <w:szCs w:val="16"/>
            </w:rPr>
            <w:t>____</w:t>
          </w:r>
        </w:p>
      </w:docPartBody>
    </w:docPart>
    <w:docPart>
      <w:docPartPr>
        <w:name w:val="849911855C2242B79C8FB4D76D589CB7"/>
        <w:category>
          <w:name w:val="常规"/>
          <w:gallery w:val="placeholder"/>
        </w:category>
        <w:types>
          <w:type w:val="bbPlcHdr"/>
        </w:types>
        <w:behaviors>
          <w:behavior w:val="content"/>
        </w:behaviors>
        <w:guid w:val="{FDFA2889-8B74-4A98-8DE6-5105F62ADE39}"/>
      </w:docPartPr>
      <w:docPartBody>
        <w:p w:rsidR="005F03CE" w:rsidRDefault="003C541B" w:rsidP="003C541B">
          <w:pPr>
            <w:pStyle w:val="849911855C2242B79C8FB4D76D589CB7"/>
          </w:pPr>
          <w:r w:rsidRPr="00711F0E">
            <w:rPr>
              <w:rStyle w:val="placeholder1Char"/>
              <w:rFonts w:hint="eastAsia"/>
              <w:sz w:val="16"/>
              <w:szCs w:val="16"/>
            </w:rPr>
            <w:t>____</w:t>
          </w:r>
        </w:p>
      </w:docPartBody>
    </w:docPart>
    <w:docPart>
      <w:docPartPr>
        <w:name w:val="22FA0A69D8484662A731212D20759ECE"/>
        <w:category>
          <w:name w:val="常规"/>
          <w:gallery w:val="placeholder"/>
        </w:category>
        <w:types>
          <w:type w:val="bbPlcHdr"/>
        </w:types>
        <w:behaviors>
          <w:behavior w:val="content"/>
        </w:behaviors>
        <w:guid w:val="{C6B3EA56-6CE2-480C-BDE0-6657693A91DA}"/>
      </w:docPartPr>
      <w:docPartBody>
        <w:p w:rsidR="005F03CE" w:rsidRDefault="003C541B" w:rsidP="003C541B">
          <w:pPr>
            <w:pStyle w:val="22FA0A69D8484662A731212D20759ECE"/>
          </w:pPr>
          <w:r w:rsidRPr="00711F0E">
            <w:rPr>
              <w:rStyle w:val="placeholder1Char"/>
              <w:rFonts w:hint="eastAsia"/>
              <w:sz w:val="16"/>
              <w:szCs w:val="16"/>
            </w:rPr>
            <w:t>____</w:t>
          </w:r>
        </w:p>
      </w:docPartBody>
    </w:docPart>
    <w:docPart>
      <w:docPartPr>
        <w:name w:val="A5B619347C4340FE8437BEAC390D49FB"/>
        <w:category>
          <w:name w:val="常规"/>
          <w:gallery w:val="placeholder"/>
        </w:category>
        <w:types>
          <w:type w:val="bbPlcHdr"/>
        </w:types>
        <w:behaviors>
          <w:behavior w:val="content"/>
        </w:behaviors>
        <w:guid w:val="{E16A0C69-8DD7-4A45-8EFC-E9F54428948B}"/>
      </w:docPartPr>
      <w:docPartBody>
        <w:p w:rsidR="005F03CE" w:rsidRDefault="003C541B" w:rsidP="003C541B">
          <w:pPr>
            <w:pStyle w:val="A5B619347C4340FE8437BEAC390D49FB"/>
          </w:pPr>
          <w:r w:rsidRPr="00711F0E">
            <w:rPr>
              <w:rStyle w:val="placeholder1Char"/>
              <w:rFonts w:hint="eastAsia"/>
              <w:sz w:val="16"/>
              <w:szCs w:val="16"/>
            </w:rPr>
            <w:t>____</w:t>
          </w:r>
        </w:p>
      </w:docPartBody>
    </w:docPart>
    <w:docPart>
      <w:docPartPr>
        <w:name w:val="938540BC73904B07B8D647167FCC2FB2"/>
        <w:category>
          <w:name w:val="常规"/>
          <w:gallery w:val="placeholder"/>
        </w:category>
        <w:types>
          <w:type w:val="bbPlcHdr"/>
        </w:types>
        <w:behaviors>
          <w:behavior w:val="content"/>
        </w:behaviors>
        <w:guid w:val="{7B3B3599-F2FB-4215-9609-1A997FF4EDEB}"/>
      </w:docPartPr>
      <w:docPartBody>
        <w:p w:rsidR="005F03CE" w:rsidRDefault="003C541B" w:rsidP="003C541B">
          <w:pPr>
            <w:pStyle w:val="938540BC73904B07B8D647167FCC2FB2"/>
          </w:pPr>
          <w:r w:rsidRPr="00711F0E">
            <w:rPr>
              <w:rStyle w:val="placeholder1Char"/>
              <w:rFonts w:hint="eastAsia"/>
              <w:sz w:val="16"/>
              <w:szCs w:val="16"/>
            </w:rPr>
            <w:t>____</w:t>
          </w:r>
        </w:p>
      </w:docPartBody>
    </w:docPart>
    <w:docPart>
      <w:docPartPr>
        <w:name w:val="67C11563ABC041DC80DD72A2EC2C20BF"/>
        <w:category>
          <w:name w:val="常规"/>
          <w:gallery w:val="placeholder"/>
        </w:category>
        <w:types>
          <w:type w:val="bbPlcHdr"/>
        </w:types>
        <w:behaviors>
          <w:behavior w:val="content"/>
        </w:behaviors>
        <w:guid w:val="{52DB78D4-2E8C-423A-8BF6-AE4268B2D9F5}"/>
      </w:docPartPr>
      <w:docPartBody>
        <w:p w:rsidR="005F03CE" w:rsidRDefault="003C541B" w:rsidP="003C541B">
          <w:pPr>
            <w:pStyle w:val="67C11563ABC041DC80DD72A2EC2C20BF"/>
          </w:pPr>
          <w:r w:rsidRPr="00711F0E">
            <w:rPr>
              <w:rStyle w:val="placeholder1Char"/>
              <w:rFonts w:hint="eastAsia"/>
              <w:sz w:val="16"/>
              <w:szCs w:val="16"/>
            </w:rPr>
            <w:t>____</w:t>
          </w:r>
        </w:p>
      </w:docPartBody>
    </w:docPart>
    <w:docPart>
      <w:docPartPr>
        <w:name w:val="1B1EAC8DD9E646D0BE8749577DDB5BC2"/>
        <w:category>
          <w:name w:val="常规"/>
          <w:gallery w:val="placeholder"/>
        </w:category>
        <w:types>
          <w:type w:val="bbPlcHdr"/>
        </w:types>
        <w:behaviors>
          <w:behavior w:val="content"/>
        </w:behaviors>
        <w:guid w:val="{C67CA2FA-2524-4F27-A8A5-F8F01977B577}"/>
      </w:docPartPr>
      <w:docPartBody>
        <w:p w:rsidR="005F03CE" w:rsidRDefault="003C541B" w:rsidP="003C541B">
          <w:pPr>
            <w:pStyle w:val="1B1EAC8DD9E646D0BE8749577DDB5BC2"/>
          </w:pPr>
          <w:r w:rsidRPr="00711F0E">
            <w:rPr>
              <w:rStyle w:val="placeholder1Char"/>
              <w:rFonts w:hint="eastAsia"/>
              <w:sz w:val="16"/>
              <w:szCs w:val="16"/>
            </w:rPr>
            <w:t>____</w:t>
          </w:r>
        </w:p>
      </w:docPartBody>
    </w:docPart>
    <w:docPart>
      <w:docPartPr>
        <w:name w:val="3424320FFEF24E6F9A8C5B8E463E0E24"/>
        <w:category>
          <w:name w:val="常规"/>
          <w:gallery w:val="placeholder"/>
        </w:category>
        <w:types>
          <w:type w:val="bbPlcHdr"/>
        </w:types>
        <w:behaviors>
          <w:behavior w:val="content"/>
        </w:behaviors>
        <w:guid w:val="{B9AC582A-46CE-49CF-BCF5-338701595448}"/>
      </w:docPartPr>
      <w:docPartBody>
        <w:p w:rsidR="005F03CE" w:rsidRDefault="003C541B" w:rsidP="003C541B">
          <w:pPr>
            <w:pStyle w:val="3424320FFEF24E6F9A8C5B8E463E0E24"/>
          </w:pPr>
          <w:r w:rsidRPr="00711F0E">
            <w:rPr>
              <w:rStyle w:val="placeholder1Char"/>
              <w:rFonts w:hint="eastAsia"/>
              <w:sz w:val="16"/>
              <w:szCs w:val="16"/>
            </w:rPr>
            <w:t>____</w:t>
          </w:r>
        </w:p>
      </w:docPartBody>
    </w:docPart>
    <w:docPart>
      <w:docPartPr>
        <w:name w:val="19675938B5EB45B9BF790BD512C5B978"/>
        <w:category>
          <w:name w:val="常规"/>
          <w:gallery w:val="placeholder"/>
        </w:category>
        <w:types>
          <w:type w:val="bbPlcHdr"/>
        </w:types>
        <w:behaviors>
          <w:behavior w:val="content"/>
        </w:behaviors>
        <w:guid w:val="{69EC70FB-013A-43BD-AFD6-A7E7A218B666}"/>
      </w:docPartPr>
      <w:docPartBody>
        <w:p w:rsidR="005F03CE" w:rsidRDefault="003C541B" w:rsidP="003C541B">
          <w:pPr>
            <w:pStyle w:val="19675938B5EB45B9BF790BD512C5B978"/>
          </w:pPr>
          <w:r w:rsidRPr="00711F0E">
            <w:rPr>
              <w:rStyle w:val="placeholder1Char"/>
              <w:rFonts w:hint="eastAsia"/>
              <w:sz w:val="16"/>
              <w:szCs w:val="16"/>
            </w:rPr>
            <w:t>____</w:t>
          </w:r>
        </w:p>
      </w:docPartBody>
    </w:docPart>
    <w:docPart>
      <w:docPartPr>
        <w:name w:val="01A8759E42D649A986825BD352B1D538"/>
        <w:category>
          <w:name w:val="常规"/>
          <w:gallery w:val="placeholder"/>
        </w:category>
        <w:types>
          <w:type w:val="bbPlcHdr"/>
        </w:types>
        <w:behaviors>
          <w:behavior w:val="content"/>
        </w:behaviors>
        <w:guid w:val="{5693877D-7512-4B8F-85BC-7B9A88590917}"/>
      </w:docPartPr>
      <w:docPartBody>
        <w:p w:rsidR="005F03CE" w:rsidRDefault="003C541B" w:rsidP="003C541B">
          <w:pPr>
            <w:pStyle w:val="01A8759E42D649A986825BD352B1D538"/>
          </w:pPr>
          <w:r w:rsidRPr="00711F0E">
            <w:rPr>
              <w:rStyle w:val="placeholder1Char"/>
              <w:rFonts w:hint="eastAsia"/>
              <w:sz w:val="16"/>
              <w:szCs w:val="16"/>
            </w:rPr>
            <w:t>____</w:t>
          </w:r>
        </w:p>
      </w:docPartBody>
    </w:docPart>
    <w:docPart>
      <w:docPartPr>
        <w:name w:val="934A1CE20927444DA6D72858BF06A413"/>
        <w:category>
          <w:name w:val="常规"/>
          <w:gallery w:val="placeholder"/>
        </w:category>
        <w:types>
          <w:type w:val="bbPlcHdr"/>
        </w:types>
        <w:behaviors>
          <w:behavior w:val="content"/>
        </w:behaviors>
        <w:guid w:val="{11601BC8-9ED1-41F0-8646-4FD917E3964A}"/>
      </w:docPartPr>
      <w:docPartBody>
        <w:p w:rsidR="005F03CE" w:rsidRDefault="003C541B" w:rsidP="003C541B">
          <w:pPr>
            <w:pStyle w:val="934A1CE20927444DA6D72858BF06A413"/>
          </w:pPr>
          <w:r w:rsidRPr="00711F0E">
            <w:rPr>
              <w:rStyle w:val="placeholder1Char"/>
              <w:rFonts w:hint="eastAsia"/>
              <w:sz w:val="16"/>
              <w:szCs w:val="16"/>
            </w:rPr>
            <w:t>____</w:t>
          </w:r>
        </w:p>
      </w:docPartBody>
    </w:docPart>
    <w:docPart>
      <w:docPartPr>
        <w:name w:val="13C457251476445CBAFEA1D9C3458E62"/>
        <w:category>
          <w:name w:val="常规"/>
          <w:gallery w:val="placeholder"/>
        </w:category>
        <w:types>
          <w:type w:val="bbPlcHdr"/>
        </w:types>
        <w:behaviors>
          <w:behavior w:val="content"/>
        </w:behaviors>
        <w:guid w:val="{ACDBAD42-B40C-4680-AEF5-77D5ECE9D08B}"/>
      </w:docPartPr>
      <w:docPartBody>
        <w:p w:rsidR="005F03CE" w:rsidRDefault="003C541B" w:rsidP="003C541B">
          <w:pPr>
            <w:pStyle w:val="13C457251476445CBAFEA1D9C3458E62"/>
          </w:pPr>
          <w:r w:rsidRPr="00711F0E">
            <w:rPr>
              <w:rStyle w:val="placeholder1Char"/>
              <w:rFonts w:hint="eastAsia"/>
              <w:sz w:val="16"/>
              <w:szCs w:val="16"/>
            </w:rPr>
            <w:t>____</w:t>
          </w:r>
        </w:p>
      </w:docPartBody>
    </w:docPart>
    <w:docPart>
      <w:docPartPr>
        <w:name w:val="92C89DFAD7934B90A6D832FBA98CEAEE"/>
        <w:category>
          <w:name w:val="常规"/>
          <w:gallery w:val="placeholder"/>
        </w:category>
        <w:types>
          <w:type w:val="bbPlcHdr"/>
        </w:types>
        <w:behaviors>
          <w:behavior w:val="content"/>
        </w:behaviors>
        <w:guid w:val="{B5654243-71D9-46AF-8864-840536D4F0AC}"/>
      </w:docPartPr>
      <w:docPartBody>
        <w:p w:rsidR="005F03CE" w:rsidRDefault="003C541B" w:rsidP="003C541B">
          <w:pPr>
            <w:pStyle w:val="92C89DFAD7934B90A6D832FBA98CEAEE"/>
          </w:pPr>
          <w:r w:rsidRPr="00711F0E">
            <w:rPr>
              <w:rStyle w:val="placeholder1Char"/>
              <w:rFonts w:hint="eastAsia"/>
              <w:sz w:val="16"/>
              <w:szCs w:val="16"/>
            </w:rPr>
            <w:t>____</w:t>
          </w:r>
        </w:p>
      </w:docPartBody>
    </w:docPart>
    <w:docPart>
      <w:docPartPr>
        <w:name w:val="3015459996494B3FBE724B6F4EDB9C1B"/>
        <w:category>
          <w:name w:val="常规"/>
          <w:gallery w:val="placeholder"/>
        </w:category>
        <w:types>
          <w:type w:val="bbPlcHdr"/>
        </w:types>
        <w:behaviors>
          <w:behavior w:val="content"/>
        </w:behaviors>
        <w:guid w:val="{50393B1E-4EBC-4FB0-B2A3-B9AC5FC437D6}"/>
      </w:docPartPr>
      <w:docPartBody>
        <w:p w:rsidR="005F03CE" w:rsidRDefault="003C541B" w:rsidP="003C541B">
          <w:pPr>
            <w:pStyle w:val="3015459996494B3FBE724B6F4EDB9C1B"/>
          </w:pPr>
          <w:r w:rsidRPr="00711F0E">
            <w:rPr>
              <w:rStyle w:val="placeholder1Char"/>
              <w:rFonts w:hint="eastAsia"/>
              <w:sz w:val="16"/>
              <w:szCs w:val="16"/>
            </w:rPr>
            <w:t>____</w:t>
          </w:r>
        </w:p>
      </w:docPartBody>
    </w:docPart>
    <w:docPart>
      <w:docPartPr>
        <w:name w:val="982099614C5D4A14A9B170A10FE7E676"/>
        <w:category>
          <w:name w:val="常规"/>
          <w:gallery w:val="placeholder"/>
        </w:category>
        <w:types>
          <w:type w:val="bbPlcHdr"/>
        </w:types>
        <w:behaviors>
          <w:behavior w:val="content"/>
        </w:behaviors>
        <w:guid w:val="{7A58FBD4-E7CC-4F6C-B1EB-2C725F35DDD4}"/>
      </w:docPartPr>
      <w:docPartBody>
        <w:p w:rsidR="005F03CE" w:rsidRDefault="003C541B" w:rsidP="003C541B">
          <w:pPr>
            <w:pStyle w:val="982099614C5D4A14A9B170A10FE7E676"/>
          </w:pPr>
          <w:r w:rsidRPr="00711F0E">
            <w:rPr>
              <w:rStyle w:val="placeholder1Char"/>
              <w:rFonts w:hint="eastAsia"/>
              <w:sz w:val="16"/>
              <w:szCs w:val="16"/>
            </w:rPr>
            <w:t>____</w:t>
          </w:r>
        </w:p>
      </w:docPartBody>
    </w:docPart>
    <w:docPart>
      <w:docPartPr>
        <w:name w:val="AB494FCEDDA3421EA51F2BF384396D7C"/>
        <w:category>
          <w:name w:val="常规"/>
          <w:gallery w:val="placeholder"/>
        </w:category>
        <w:types>
          <w:type w:val="bbPlcHdr"/>
        </w:types>
        <w:behaviors>
          <w:behavior w:val="content"/>
        </w:behaviors>
        <w:guid w:val="{DD86F5C6-F3D4-45F0-B642-A0E20FDF7D0C}"/>
      </w:docPartPr>
      <w:docPartBody>
        <w:p w:rsidR="005F03CE" w:rsidRDefault="003C541B" w:rsidP="003C541B">
          <w:pPr>
            <w:pStyle w:val="AB494FCEDDA3421EA51F2BF384396D7C"/>
          </w:pPr>
          <w:r w:rsidRPr="00711F0E">
            <w:rPr>
              <w:rStyle w:val="placeholder1Char"/>
              <w:rFonts w:hint="eastAsia"/>
              <w:sz w:val="16"/>
              <w:szCs w:val="16"/>
            </w:rPr>
            <w:t>____</w:t>
          </w:r>
        </w:p>
      </w:docPartBody>
    </w:docPart>
    <w:docPart>
      <w:docPartPr>
        <w:name w:val="5B1B0206738349F7A648A25A5461DFB8"/>
        <w:category>
          <w:name w:val="常规"/>
          <w:gallery w:val="placeholder"/>
        </w:category>
        <w:types>
          <w:type w:val="bbPlcHdr"/>
        </w:types>
        <w:behaviors>
          <w:behavior w:val="content"/>
        </w:behaviors>
        <w:guid w:val="{06BD497C-341F-4419-AB33-78E1DCEA9247}"/>
      </w:docPartPr>
      <w:docPartBody>
        <w:p w:rsidR="005F03CE" w:rsidRDefault="003C541B" w:rsidP="003C541B">
          <w:pPr>
            <w:pStyle w:val="5B1B0206738349F7A648A25A5461DFB8"/>
          </w:pPr>
          <w:r w:rsidRPr="00711F0E">
            <w:rPr>
              <w:rStyle w:val="placeholder1Char"/>
              <w:rFonts w:hint="eastAsia"/>
              <w:sz w:val="16"/>
              <w:szCs w:val="16"/>
            </w:rPr>
            <w:t>____</w:t>
          </w:r>
        </w:p>
      </w:docPartBody>
    </w:docPart>
    <w:docPart>
      <w:docPartPr>
        <w:name w:val="A6733C6FA0CB4CD5ACBF04F6233B6E0C"/>
        <w:category>
          <w:name w:val="常规"/>
          <w:gallery w:val="placeholder"/>
        </w:category>
        <w:types>
          <w:type w:val="bbPlcHdr"/>
        </w:types>
        <w:behaviors>
          <w:behavior w:val="content"/>
        </w:behaviors>
        <w:guid w:val="{8F45B82F-CB44-4479-8C29-F5E5A933D314}"/>
      </w:docPartPr>
      <w:docPartBody>
        <w:p w:rsidR="005F03CE" w:rsidRDefault="003C541B" w:rsidP="003C541B">
          <w:pPr>
            <w:pStyle w:val="A6733C6FA0CB4CD5ACBF04F6233B6E0C"/>
          </w:pPr>
          <w:r w:rsidRPr="00711F0E">
            <w:rPr>
              <w:rStyle w:val="placeholder1Char"/>
              <w:rFonts w:hint="eastAsia"/>
              <w:sz w:val="16"/>
              <w:szCs w:val="16"/>
            </w:rPr>
            <w:t>____</w:t>
          </w:r>
        </w:p>
      </w:docPartBody>
    </w:docPart>
    <w:docPart>
      <w:docPartPr>
        <w:name w:val="413475430FB1468DAA4F775AA0479FA6"/>
        <w:category>
          <w:name w:val="常规"/>
          <w:gallery w:val="placeholder"/>
        </w:category>
        <w:types>
          <w:type w:val="bbPlcHdr"/>
        </w:types>
        <w:behaviors>
          <w:behavior w:val="content"/>
        </w:behaviors>
        <w:guid w:val="{03EB5450-B0A8-4E43-A4EA-3DD88C28BED5}"/>
      </w:docPartPr>
      <w:docPartBody>
        <w:p w:rsidR="005F03CE" w:rsidRDefault="003C541B" w:rsidP="003C541B">
          <w:pPr>
            <w:pStyle w:val="413475430FB1468DAA4F775AA0479FA6"/>
          </w:pPr>
          <w:r w:rsidRPr="00711F0E">
            <w:rPr>
              <w:rStyle w:val="placeholder1Char"/>
              <w:rFonts w:hint="eastAsia"/>
              <w:sz w:val="16"/>
              <w:szCs w:val="16"/>
            </w:rPr>
            <w:t>____</w:t>
          </w:r>
        </w:p>
      </w:docPartBody>
    </w:docPart>
    <w:docPart>
      <w:docPartPr>
        <w:name w:val="33913A3152E4449BAA17DB7B38D41B62"/>
        <w:category>
          <w:name w:val="常规"/>
          <w:gallery w:val="placeholder"/>
        </w:category>
        <w:types>
          <w:type w:val="bbPlcHdr"/>
        </w:types>
        <w:behaviors>
          <w:behavior w:val="content"/>
        </w:behaviors>
        <w:guid w:val="{B985F851-4080-471C-BCAD-23F210CBE67A}"/>
      </w:docPartPr>
      <w:docPartBody>
        <w:p w:rsidR="005F03CE" w:rsidRDefault="003C541B" w:rsidP="003C541B">
          <w:pPr>
            <w:pStyle w:val="33913A3152E4449BAA17DB7B38D41B62"/>
          </w:pPr>
          <w:r w:rsidRPr="00711F0E">
            <w:rPr>
              <w:rStyle w:val="placeholder1Char"/>
              <w:rFonts w:hint="eastAsia"/>
              <w:sz w:val="16"/>
              <w:szCs w:val="16"/>
            </w:rPr>
            <w:t>____</w:t>
          </w:r>
        </w:p>
      </w:docPartBody>
    </w:docPart>
    <w:docPart>
      <w:docPartPr>
        <w:name w:val="45A07D4954CF487D891E6B6E332FBA1A"/>
        <w:category>
          <w:name w:val="常规"/>
          <w:gallery w:val="placeholder"/>
        </w:category>
        <w:types>
          <w:type w:val="bbPlcHdr"/>
        </w:types>
        <w:behaviors>
          <w:behavior w:val="content"/>
        </w:behaviors>
        <w:guid w:val="{AD8C3118-6CBF-4F47-BA6E-66CFB7401F1B}"/>
      </w:docPartPr>
      <w:docPartBody>
        <w:p w:rsidR="005F03CE" w:rsidRDefault="003C541B" w:rsidP="003C541B">
          <w:pPr>
            <w:pStyle w:val="45A07D4954CF487D891E6B6E332FBA1A"/>
          </w:pPr>
          <w:r w:rsidRPr="00711F0E">
            <w:rPr>
              <w:rStyle w:val="placeholder1Char"/>
              <w:rFonts w:hint="eastAsia"/>
              <w:sz w:val="16"/>
              <w:szCs w:val="16"/>
            </w:rPr>
            <w:t>____</w:t>
          </w:r>
        </w:p>
      </w:docPartBody>
    </w:docPart>
    <w:docPart>
      <w:docPartPr>
        <w:name w:val="30DA141885B846F0814EACE1D6DF4AB7"/>
        <w:category>
          <w:name w:val="常规"/>
          <w:gallery w:val="placeholder"/>
        </w:category>
        <w:types>
          <w:type w:val="bbPlcHdr"/>
        </w:types>
        <w:behaviors>
          <w:behavior w:val="content"/>
        </w:behaviors>
        <w:guid w:val="{50FABA87-2F71-4572-9C99-83DDB0B2BECC}"/>
      </w:docPartPr>
      <w:docPartBody>
        <w:p w:rsidR="005F03CE" w:rsidRDefault="003C541B" w:rsidP="003C541B">
          <w:pPr>
            <w:pStyle w:val="30DA141885B846F0814EACE1D6DF4AB7"/>
          </w:pPr>
          <w:r w:rsidRPr="00711F0E">
            <w:rPr>
              <w:rStyle w:val="placeholder1Char"/>
              <w:rFonts w:hint="eastAsia"/>
              <w:sz w:val="16"/>
              <w:szCs w:val="16"/>
            </w:rPr>
            <w:t>____</w:t>
          </w:r>
        </w:p>
      </w:docPartBody>
    </w:docPart>
    <w:docPart>
      <w:docPartPr>
        <w:name w:val="05776B970BD54A8E865B961B4BD1D923"/>
        <w:category>
          <w:name w:val="常规"/>
          <w:gallery w:val="placeholder"/>
        </w:category>
        <w:types>
          <w:type w:val="bbPlcHdr"/>
        </w:types>
        <w:behaviors>
          <w:behavior w:val="content"/>
        </w:behaviors>
        <w:guid w:val="{741A1FC5-88F3-4C13-9FEE-EC60177439D8}"/>
      </w:docPartPr>
      <w:docPartBody>
        <w:p w:rsidR="005F03CE" w:rsidRDefault="003C541B" w:rsidP="003C541B">
          <w:pPr>
            <w:pStyle w:val="05776B970BD54A8E865B961B4BD1D923"/>
          </w:pPr>
          <w:r w:rsidRPr="00711F0E">
            <w:rPr>
              <w:rStyle w:val="placeholder1Char"/>
              <w:rFonts w:hint="eastAsia"/>
              <w:sz w:val="16"/>
              <w:szCs w:val="16"/>
            </w:rPr>
            <w:t>____</w:t>
          </w:r>
        </w:p>
      </w:docPartBody>
    </w:docPart>
    <w:docPart>
      <w:docPartPr>
        <w:name w:val="EC84E476B7944FC2BF95E374B82F8CC3"/>
        <w:category>
          <w:name w:val="常规"/>
          <w:gallery w:val="placeholder"/>
        </w:category>
        <w:types>
          <w:type w:val="bbPlcHdr"/>
        </w:types>
        <w:behaviors>
          <w:behavior w:val="content"/>
        </w:behaviors>
        <w:guid w:val="{BA84DED9-1EB4-436C-A535-DE76D5C81CD8}"/>
      </w:docPartPr>
      <w:docPartBody>
        <w:p w:rsidR="005F03CE" w:rsidRDefault="003C541B" w:rsidP="003C541B">
          <w:pPr>
            <w:pStyle w:val="EC84E476B7944FC2BF95E374B82F8CC3"/>
          </w:pPr>
          <w:r w:rsidRPr="00711F0E">
            <w:rPr>
              <w:rStyle w:val="placeholder1Char"/>
              <w:rFonts w:hint="eastAsia"/>
              <w:sz w:val="16"/>
              <w:szCs w:val="16"/>
            </w:rPr>
            <w:t>____</w:t>
          </w:r>
        </w:p>
      </w:docPartBody>
    </w:docPart>
    <w:docPart>
      <w:docPartPr>
        <w:name w:val="7D23130DB23A4AD0BFA9DFFFA0E33809"/>
        <w:category>
          <w:name w:val="常规"/>
          <w:gallery w:val="placeholder"/>
        </w:category>
        <w:types>
          <w:type w:val="bbPlcHdr"/>
        </w:types>
        <w:behaviors>
          <w:behavior w:val="content"/>
        </w:behaviors>
        <w:guid w:val="{E8DBB288-1E23-4E8C-8EA7-D2D16A6D3A8B}"/>
      </w:docPartPr>
      <w:docPartBody>
        <w:p w:rsidR="005F03CE" w:rsidRDefault="003C541B" w:rsidP="003C541B">
          <w:pPr>
            <w:pStyle w:val="7D23130DB23A4AD0BFA9DFFFA0E33809"/>
          </w:pPr>
          <w:r w:rsidRPr="00711F0E">
            <w:rPr>
              <w:rStyle w:val="placeholder1Char"/>
              <w:rFonts w:hint="eastAsia"/>
              <w:sz w:val="16"/>
              <w:szCs w:val="16"/>
            </w:rPr>
            <w:t>____</w:t>
          </w:r>
        </w:p>
      </w:docPartBody>
    </w:docPart>
    <w:docPart>
      <w:docPartPr>
        <w:name w:val="6E34504348344C57BA5947BAC91ACE7C"/>
        <w:category>
          <w:name w:val="常规"/>
          <w:gallery w:val="placeholder"/>
        </w:category>
        <w:types>
          <w:type w:val="bbPlcHdr"/>
        </w:types>
        <w:behaviors>
          <w:behavior w:val="content"/>
        </w:behaviors>
        <w:guid w:val="{616EC656-5116-4806-B830-813FAC73F4B7}"/>
      </w:docPartPr>
      <w:docPartBody>
        <w:p w:rsidR="005F03CE" w:rsidRDefault="003C541B" w:rsidP="003C541B">
          <w:pPr>
            <w:pStyle w:val="6E34504348344C57BA5947BAC91ACE7C"/>
          </w:pPr>
          <w:r w:rsidRPr="00711F0E">
            <w:rPr>
              <w:rStyle w:val="placeholder1Char"/>
              <w:rFonts w:hint="eastAsia"/>
              <w:sz w:val="16"/>
              <w:szCs w:val="16"/>
            </w:rPr>
            <w:t>____</w:t>
          </w:r>
        </w:p>
      </w:docPartBody>
    </w:docPart>
    <w:docPart>
      <w:docPartPr>
        <w:name w:val="7EBDEDB3AA45439EBDD0C36C19CB38D3"/>
        <w:category>
          <w:name w:val="常规"/>
          <w:gallery w:val="placeholder"/>
        </w:category>
        <w:types>
          <w:type w:val="bbPlcHdr"/>
        </w:types>
        <w:behaviors>
          <w:behavior w:val="content"/>
        </w:behaviors>
        <w:guid w:val="{E16680E7-1A6F-4D66-834F-8CFDAD88CB8C}"/>
      </w:docPartPr>
      <w:docPartBody>
        <w:p w:rsidR="005F03CE" w:rsidRDefault="003C541B" w:rsidP="003C541B">
          <w:pPr>
            <w:pStyle w:val="7EBDEDB3AA45439EBDD0C36C19CB38D3"/>
          </w:pPr>
          <w:r w:rsidRPr="00711F0E">
            <w:rPr>
              <w:rStyle w:val="placeholder1Char"/>
              <w:rFonts w:hint="eastAsia"/>
              <w:sz w:val="16"/>
              <w:szCs w:val="16"/>
            </w:rPr>
            <w:t>____</w:t>
          </w:r>
        </w:p>
      </w:docPartBody>
    </w:docPart>
    <w:docPart>
      <w:docPartPr>
        <w:name w:val="8AAA7F1EE34F457B98B1C3F6831D6607"/>
        <w:category>
          <w:name w:val="常规"/>
          <w:gallery w:val="placeholder"/>
        </w:category>
        <w:types>
          <w:type w:val="bbPlcHdr"/>
        </w:types>
        <w:behaviors>
          <w:behavior w:val="content"/>
        </w:behaviors>
        <w:guid w:val="{6EFB87D5-31BA-4E7E-BC4D-00B34C0AD483}"/>
      </w:docPartPr>
      <w:docPartBody>
        <w:p w:rsidR="005F03CE" w:rsidRDefault="003C541B" w:rsidP="003C541B">
          <w:pPr>
            <w:pStyle w:val="8AAA7F1EE34F457B98B1C3F6831D6607"/>
          </w:pPr>
          <w:r w:rsidRPr="00711F0E">
            <w:rPr>
              <w:rStyle w:val="placeholder1Char"/>
              <w:rFonts w:hint="eastAsia"/>
              <w:sz w:val="16"/>
              <w:szCs w:val="16"/>
            </w:rPr>
            <w:t>____</w:t>
          </w:r>
        </w:p>
      </w:docPartBody>
    </w:docPart>
    <w:docPart>
      <w:docPartPr>
        <w:name w:val="78A4E65CD839404CA8BD7D2738CB967A"/>
        <w:category>
          <w:name w:val="常规"/>
          <w:gallery w:val="placeholder"/>
        </w:category>
        <w:types>
          <w:type w:val="bbPlcHdr"/>
        </w:types>
        <w:behaviors>
          <w:behavior w:val="content"/>
        </w:behaviors>
        <w:guid w:val="{EBD0EDD9-166A-4000-9311-A5BD6F0D0D5D}"/>
      </w:docPartPr>
      <w:docPartBody>
        <w:p w:rsidR="005F03CE" w:rsidRDefault="003C541B" w:rsidP="003C541B">
          <w:pPr>
            <w:pStyle w:val="78A4E65CD839404CA8BD7D2738CB967A"/>
          </w:pPr>
          <w:r w:rsidRPr="00711F0E">
            <w:rPr>
              <w:rStyle w:val="placeholder1Char"/>
              <w:rFonts w:hint="eastAsia"/>
              <w:sz w:val="16"/>
              <w:szCs w:val="16"/>
            </w:rPr>
            <w:t>____</w:t>
          </w:r>
        </w:p>
      </w:docPartBody>
    </w:docPart>
    <w:docPart>
      <w:docPartPr>
        <w:name w:val="78C6C1EB1C484DB1AFCE0B60AFBF175B"/>
        <w:category>
          <w:name w:val="常规"/>
          <w:gallery w:val="placeholder"/>
        </w:category>
        <w:types>
          <w:type w:val="bbPlcHdr"/>
        </w:types>
        <w:behaviors>
          <w:behavior w:val="content"/>
        </w:behaviors>
        <w:guid w:val="{4459BBE8-0D21-419A-8D74-92DAEE56F43D}"/>
      </w:docPartPr>
      <w:docPartBody>
        <w:p w:rsidR="005F03CE" w:rsidRDefault="003C541B" w:rsidP="003C541B">
          <w:pPr>
            <w:pStyle w:val="78C6C1EB1C484DB1AFCE0B60AFBF175B"/>
          </w:pPr>
          <w:r w:rsidRPr="00711F0E">
            <w:rPr>
              <w:rStyle w:val="placeholder1Char"/>
              <w:rFonts w:hint="eastAsia"/>
              <w:sz w:val="16"/>
              <w:szCs w:val="16"/>
            </w:rPr>
            <w:t>____</w:t>
          </w:r>
        </w:p>
      </w:docPartBody>
    </w:docPart>
    <w:docPart>
      <w:docPartPr>
        <w:name w:val="AA54F17C8E4A4724BF170FE4D3434386"/>
        <w:category>
          <w:name w:val="常规"/>
          <w:gallery w:val="placeholder"/>
        </w:category>
        <w:types>
          <w:type w:val="bbPlcHdr"/>
        </w:types>
        <w:behaviors>
          <w:behavior w:val="content"/>
        </w:behaviors>
        <w:guid w:val="{D93FDAD3-B394-411A-8113-5FD2ED0C0175}"/>
      </w:docPartPr>
      <w:docPartBody>
        <w:p w:rsidR="005F03CE" w:rsidRDefault="003C541B" w:rsidP="003C541B">
          <w:pPr>
            <w:pStyle w:val="AA54F17C8E4A4724BF170FE4D3434386"/>
          </w:pPr>
          <w:r w:rsidRPr="00711F0E">
            <w:rPr>
              <w:rStyle w:val="placeholder1Char"/>
              <w:rFonts w:hint="eastAsia"/>
              <w:sz w:val="16"/>
              <w:szCs w:val="16"/>
            </w:rPr>
            <w:t>____</w:t>
          </w:r>
        </w:p>
      </w:docPartBody>
    </w:docPart>
    <w:docPart>
      <w:docPartPr>
        <w:name w:val="1A520F57A78A4768958C22B760DEE297"/>
        <w:category>
          <w:name w:val="常规"/>
          <w:gallery w:val="placeholder"/>
        </w:category>
        <w:types>
          <w:type w:val="bbPlcHdr"/>
        </w:types>
        <w:behaviors>
          <w:behavior w:val="content"/>
        </w:behaviors>
        <w:guid w:val="{A5B2C062-D25A-4B8A-82DD-DB6D7FB1A75A}"/>
      </w:docPartPr>
      <w:docPartBody>
        <w:p w:rsidR="005F03CE" w:rsidRDefault="003C541B" w:rsidP="003C541B">
          <w:pPr>
            <w:pStyle w:val="1A520F57A78A4768958C22B760DEE297"/>
          </w:pPr>
          <w:r w:rsidRPr="00711F0E">
            <w:rPr>
              <w:rStyle w:val="placeholder1Char"/>
              <w:rFonts w:hint="eastAsia"/>
              <w:sz w:val="16"/>
              <w:szCs w:val="16"/>
            </w:rPr>
            <w:t>____</w:t>
          </w:r>
        </w:p>
      </w:docPartBody>
    </w:docPart>
    <w:docPart>
      <w:docPartPr>
        <w:name w:val="D5ADA9F02A334C7E92260E50ECE1A1C2"/>
        <w:category>
          <w:name w:val="常规"/>
          <w:gallery w:val="placeholder"/>
        </w:category>
        <w:types>
          <w:type w:val="bbPlcHdr"/>
        </w:types>
        <w:behaviors>
          <w:behavior w:val="content"/>
        </w:behaviors>
        <w:guid w:val="{57F2EA77-5748-4A9C-8881-16DA3812F48A}"/>
      </w:docPartPr>
      <w:docPartBody>
        <w:p w:rsidR="005F03CE" w:rsidRDefault="003C541B" w:rsidP="003C541B">
          <w:pPr>
            <w:pStyle w:val="D5ADA9F02A334C7E92260E50ECE1A1C2"/>
          </w:pPr>
          <w:r w:rsidRPr="00711F0E">
            <w:rPr>
              <w:rStyle w:val="placeholder1Char"/>
              <w:rFonts w:hint="eastAsia"/>
              <w:sz w:val="16"/>
              <w:szCs w:val="16"/>
            </w:rPr>
            <w:t>____</w:t>
          </w:r>
        </w:p>
      </w:docPartBody>
    </w:docPart>
    <w:docPart>
      <w:docPartPr>
        <w:name w:val="022EBB7CA81F49EE840BFCC3311B6AE4"/>
        <w:category>
          <w:name w:val="常规"/>
          <w:gallery w:val="placeholder"/>
        </w:category>
        <w:types>
          <w:type w:val="bbPlcHdr"/>
        </w:types>
        <w:behaviors>
          <w:behavior w:val="content"/>
        </w:behaviors>
        <w:guid w:val="{2F85AFB3-E313-4B89-B9B9-B5C70BE1D2BC}"/>
      </w:docPartPr>
      <w:docPartBody>
        <w:p w:rsidR="005F03CE" w:rsidRDefault="003C541B" w:rsidP="003C541B">
          <w:pPr>
            <w:pStyle w:val="022EBB7CA81F49EE840BFCC3311B6AE4"/>
          </w:pPr>
          <w:r w:rsidRPr="00711F0E">
            <w:rPr>
              <w:rStyle w:val="placeholder1Char"/>
              <w:rFonts w:hint="eastAsia"/>
              <w:sz w:val="16"/>
              <w:szCs w:val="16"/>
            </w:rPr>
            <w:t>____</w:t>
          </w:r>
        </w:p>
      </w:docPartBody>
    </w:docPart>
    <w:docPart>
      <w:docPartPr>
        <w:name w:val="110727FEFED74BDC9AF75FBE67DAE086"/>
        <w:category>
          <w:name w:val="常规"/>
          <w:gallery w:val="placeholder"/>
        </w:category>
        <w:types>
          <w:type w:val="bbPlcHdr"/>
        </w:types>
        <w:behaviors>
          <w:behavior w:val="content"/>
        </w:behaviors>
        <w:guid w:val="{25D3AC2D-3210-498A-A0FE-04C896D5A81B}"/>
      </w:docPartPr>
      <w:docPartBody>
        <w:p w:rsidR="005F03CE" w:rsidRDefault="003C541B" w:rsidP="003C541B">
          <w:pPr>
            <w:pStyle w:val="110727FEFED74BDC9AF75FBE67DAE086"/>
          </w:pPr>
          <w:r w:rsidRPr="00711F0E">
            <w:rPr>
              <w:rStyle w:val="placeholder1Char"/>
              <w:rFonts w:hint="eastAsia"/>
              <w:sz w:val="16"/>
              <w:szCs w:val="16"/>
            </w:rPr>
            <w:t>____</w:t>
          </w:r>
        </w:p>
      </w:docPartBody>
    </w:docPart>
    <w:docPart>
      <w:docPartPr>
        <w:name w:val="AED8C6CD9E04474F92AE52707F858CB0"/>
        <w:category>
          <w:name w:val="常规"/>
          <w:gallery w:val="placeholder"/>
        </w:category>
        <w:types>
          <w:type w:val="bbPlcHdr"/>
        </w:types>
        <w:behaviors>
          <w:behavior w:val="content"/>
        </w:behaviors>
        <w:guid w:val="{B5259ADC-AAC7-4E52-A2A7-6F2670A7F17A}"/>
      </w:docPartPr>
      <w:docPartBody>
        <w:p w:rsidR="005F03CE" w:rsidRDefault="003C541B" w:rsidP="003C541B">
          <w:pPr>
            <w:pStyle w:val="AED8C6CD9E04474F92AE52707F858CB0"/>
          </w:pPr>
          <w:r w:rsidRPr="00711F0E">
            <w:rPr>
              <w:rStyle w:val="placeholder1Char"/>
              <w:rFonts w:hint="eastAsia"/>
              <w:sz w:val="16"/>
              <w:szCs w:val="16"/>
            </w:rPr>
            <w:t>____</w:t>
          </w:r>
        </w:p>
      </w:docPartBody>
    </w:docPart>
    <w:docPart>
      <w:docPartPr>
        <w:name w:val="BE69E3E1409A4FF6B24FCA73A4A7E1B6"/>
        <w:category>
          <w:name w:val="常规"/>
          <w:gallery w:val="placeholder"/>
        </w:category>
        <w:types>
          <w:type w:val="bbPlcHdr"/>
        </w:types>
        <w:behaviors>
          <w:behavior w:val="content"/>
        </w:behaviors>
        <w:guid w:val="{8544CEC5-D497-4601-BDC9-1C48B13DD79F}"/>
      </w:docPartPr>
      <w:docPartBody>
        <w:p w:rsidR="005F03CE" w:rsidRDefault="003C541B" w:rsidP="003C541B">
          <w:pPr>
            <w:pStyle w:val="BE69E3E1409A4FF6B24FCA73A4A7E1B6"/>
          </w:pPr>
          <w:r w:rsidRPr="00711F0E">
            <w:rPr>
              <w:rStyle w:val="placeholder1Char"/>
              <w:rFonts w:hint="eastAsia"/>
              <w:sz w:val="16"/>
              <w:szCs w:val="16"/>
            </w:rPr>
            <w:t>____</w:t>
          </w:r>
        </w:p>
      </w:docPartBody>
    </w:docPart>
    <w:docPart>
      <w:docPartPr>
        <w:name w:val="ECF457FE6C924546AC9750527764DCA2"/>
        <w:category>
          <w:name w:val="常规"/>
          <w:gallery w:val="placeholder"/>
        </w:category>
        <w:types>
          <w:type w:val="bbPlcHdr"/>
        </w:types>
        <w:behaviors>
          <w:behavior w:val="content"/>
        </w:behaviors>
        <w:guid w:val="{7134B4CC-A452-49DF-AE8D-3E73107C849A}"/>
      </w:docPartPr>
      <w:docPartBody>
        <w:p w:rsidR="005F03CE" w:rsidRDefault="003C541B" w:rsidP="003C541B">
          <w:pPr>
            <w:pStyle w:val="ECF457FE6C924546AC9750527764DCA2"/>
          </w:pPr>
          <w:r w:rsidRPr="00711F0E">
            <w:rPr>
              <w:rStyle w:val="placeholder1Char"/>
              <w:rFonts w:hint="eastAsia"/>
              <w:sz w:val="16"/>
              <w:szCs w:val="16"/>
            </w:rPr>
            <w:t>____</w:t>
          </w:r>
        </w:p>
      </w:docPartBody>
    </w:docPart>
    <w:docPart>
      <w:docPartPr>
        <w:name w:val="3B91A3E9338E43F28D5BD4319C51C0A2"/>
        <w:category>
          <w:name w:val="常规"/>
          <w:gallery w:val="placeholder"/>
        </w:category>
        <w:types>
          <w:type w:val="bbPlcHdr"/>
        </w:types>
        <w:behaviors>
          <w:behavior w:val="content"/>
        </w:behaviors>
        <w:guid w:val="{E02DFE2F-1BA5-4733-87A8-B71DD907E8C2}"/>
      </w:docPartPr>
      <w:docPartBody>
        <w:p w:rsidR="005F03CE" w:rsidRDefault="003C541B" w:rsidP="003C541B">
          <w:pPr>
            <w:pStyle w:val="3B91A3E9338E43F28D5BD4319C51C0A2"/>
          </w:pPr>
          <w:r w:rsidRPr="00711F0E">
            <w:rPr>
              <w:rStyle w:val="placeholder1Char"/>
              <w:rFonts w:hint="eastAsia"/>
              <w:sz w:val="16"/>
              <w:szCs w:val="16"/>
            </w:rPr>
            <w:t>____</w:t>
          </w:r>
        </w:p>
      </w:docPartBody>
    </w:docPart>
    <w:docPart>
      <w:docPartPr>
        <w:name w:val="7071A7A9804B4EE39BBDE48937952AC7"/>
        <w:category>
          <w:name w:val="常规"/>
          <w:gallery w:val="placeholder"/>
        </w:category>
        <w:types>
          <w:type w:val="bbPlcHdr"/>
        </w:types>
        <w:behaviors>
          <w:behavior w:val="content"/>
        </w:behaviors>
        <w:guid w:val="{5B95C798-C3A0-4A01-A642-AD9BD62863C2}"/>
      </w:docPartPr>
      <w:docPartBody>
        <w:p w:rsidR="005F03CE" w:rsidRDefault="003C541B" w:rsidP="003C541B">
          <w:pPr>
            <w:pStyle w:val="7071A7A9804B4EE39BBDE48937952AC7"/>
          </w:pPr>
          <w:r w:rsidRPr="00711F0E">
            <w:rPr>
              <w:rStyle w:val="placeholder1Char"/>
              <w:rFonts w:hint="eastAsia"/>
              <w:sz w:val="16"/>
              <w:szCs w:val="16"/>
            </w:rPr>
            <w:t>____</w:t>
          </w:r>
        </w:p>
      </w:docPartBody>
    </w:docPart>
    <w:docPart>
      <w:docPartPr>
        <w:name w:val="98CC3782073040AAB3FE5ED267396C38"/>
        <w:category>
          <w:name w:val="常规"/>
          <w:gallery w:val="placeholder"/>
        </w:category>
        <w:types>
          <w:type w:val="bbPlcHdr"/>
        </w:types>
        <w:behaviors>
          <w:behavior w:val="content"/>
        </w:behaviors>
        <w:guid w:val="{F55AF899-067E-4DB9-B3F6-178D6CA12472}"/>
      </w:docPartPr>
      <w:docPartBody>
        <w:p w:rsidR="005F03CE" w:rsidRDefault="003C541B" w:rsidP="003C541B">
          <w:pPr>
            <w:pStyle w:val="98CC3782073040AAB3FE5ED267396C38"/>
          </w:pPr>
          <w:r w:rsidRPr="00711F0E">
            <w:rPr>
              <w:rStyle w:val="placeholder1Char"/>
              <w:rFonts w:hint="eastAsia"/>
              <w:sz w:val="16"/>
              <w:szCs w:val="16"/>
            </w:rPr>
            <w:t>____</w:t>
          </w:r>
        </w:p>
      </w:docPartBody>
    </w:docPart>
    <w:docPart>
      <w:docPartPr>
        <w:name w:val="F0803B9F22DD4F0F8601A08969D85DB3"/>
        <w:category>
          <w:name w:val="常规"/>
          <w:gallery w:val="placeholder"/>
        </w:category>
        <w:types>
          <w:type w:val="bbPlcHdr"/>
        </w:types>
        <w:behaviors>
          <w:behavior w:val="content"/>
        </w:behaviors>
        <w:guid w:val="{2F0FB9C4-1221-46E6-B3E1-AC86CA9E5C4A}"/>
      </w:docPartPr>
      <w:docPartBody>
        <w:p w:rsidR="005F03CE" w:rsidRDefault="003C541B" w:rsidP="003C541B">
          <w:pPr>
            <w:pStyle w:val="F0803B9F22DD4F0F8601A08969D85DB3"/>
          </w:pPr>
          <w:r w:rsidRPr="00711F0E">
            <w:rPr>
              <w:rStyle w:val="placeholder1Char"/>
              <w:rFonts w:hint="eastAsia"/>
              <w:sz w:val="16"/>
              <w:szCs w:val="16"/>
            </w:rPr>
            <w:t>____</w:t>
          </w:r>
        </w:p>
      </w:docPartBody>
    </w:docPart>
    <w:docPart>
      <w:docPartPr>
        <w:name w:val="CF3D467943C24B8DB61240881B777623"/>
        <w:category>
          <w:name w:val="常规"/>
          <w:gallery w:val="placeholder"/>
        </w:category>
        <w:types>
          <w:type w:val="bbPlcHdr"/>
        </w:types>
        <w:behaviors>
          <w:behavior w:val="content"/>
        </w:behaviors>
        <w:guid w:val="{983CC0B7-7A40-486C-904C-F4391AD7C4F5}"/>
      </w:docPartPr>
      <w:docPartBody>
        <w:p w:rsidR="005F03CE" w:rsidRDefault="003C541B" w:rsidP="003C541B">
          <w:pPr>
            <w:pStyle w:val="CF3D467943C24B8DB61240881B777623"/>
          </w:pPr>
          <w:r w:rsidRPr="00711F0E">
            <w:rPr>
              <w:rStyle w:val="placeholder1Char"/>
              <w:rFonts w:hint="eastAsia"/>
              <w:sz w:val="16"/>
              <w:szCs w:val="16"/>
            </w:rPr>
            <w:t>____</w:t>
          </w:r>
        </w:p>
      </w:docPartBody>
    </w:docPart>
    <w:docPart>
      <w:docPartPr>
        <w:name w:val="738FD14998F24B9F88FC098DC380B8DB"/>
        <w:category>
          <w:name w:val="常规"/>
          <w:gallery w:val="placeholder"/>
        </w:category>
        <w:types>
          <w:type w:val="bbPlcHdr"/>
        </w:types>
        <w:behaviors>
          <w:behavior w:val="content"/>
        </w:behaviors>
        <w:guid w:val="{469986F1-39CA-42AB-B4E0-F046AEF978F6}"/>
      </w:docPartPr>
      <w:docPartBody>
        <w:p w:rsidR="005F03CE" w:rsidRDefault="003C541B" w:rsidP="003C541B">
          <w:pPr>
            <w:pStyle w:val="738FD14998F24B9F88FC098DC380B8DB"/>
          </w:pPr>
          <w:r w:rsidRPr="00711F0E">
            <w:rPr>
              <w:rStyle w:val="placeholder1Char"/>
              <w:rFonts w:hint="eastAsia"/>
              <w:sz w:val="16"/>
              <w:szCs w:val="16"/>
            </w:rPr>
            <w:t>____</w:t>
          </w:r>
        </w:p>
      </w:docPartBody>
    </w:docPart>
    <w:docPart>
      <w:docPartPr>
        <w:name w:val="9A755C99114B4032821F59540351C7D1"/>
        <w:category>
          <w:name w:val="常规"/>
          <w:gallery w:val="placeholder"/>
        </w:category>
        <w:types>
          <w:type w:val="bbPlcHdr"/>
        </w:types>
        <w:behaviors>
          <w:behavior w:val="content"/>
        </w:behaviors>
        <w:guid w:val="{FDAC09FF-392C-4532-A8F2-3894094EE505}"/>
      </w:docPartPr>
      <w:docPartBody>
        <w:p w:rsidR="005F03CE" w:rsidRDefault="003C541B" w:rsidP="003C541B">
          <w:pPr>
            <w:pStyle w:val="9A755C99114B4032821F59540351C7D1"/>
          </w:pPr>
          <w:r w:rsidRPr="00711F0E">
            <w:rPr>
              <w:rStyle w:val="placeholder1Char"/>
              <w:rFonts w:hint="eastAsia"/>
              <w:sz w:val="16"/>
              <w:szCs w:val="16"/>
            </w:rPr>
            <w:t>____</w:t>
          </w:r>
        </w:p>
      </w:docPartBody>
    </w:docPart>
    <w:docPart>
      <w:docPartPr>
        <w:name w:val="B70C335B5714400DB9EE8D6A534799F6"/>
        <w:category>
          <w:name w:val="常规"/>
          <w:gallery w:val="placeholder"/>
        </w:category>
        <w:types>
          <w:type w:val="bbPlcHdr"/>
        </w:types>
        <w:behaviors>
          <w:behavior w:val="content"/>
        </w:behaviors>
        <w:guid w:val="{3A5122C1-0D72-4E44-B362-60A773B2F9F1}"/>
      </w:docPartPr>
      <w:docPartBody>
        <w:p w:rsidR="005F03CE" w:rsidRDefault="003C541B" w:rsidP="003C541B">
          <w:pPr>
            <w:pStyle w:val="B70C335B5714400DB9EE8D6A534799F6"/>
          </w:pPr>
          <w:r w:rsidRPr="00711F0E">
            <w:rPr>
              <w:rStyle w:val="placeholder1Char"/>
              <w:rFonts w:hint="eastAsia"/>
              <w:sz w:val="16"/>
              <w:szCs w:val="16"/>
            </w:rPr>
            <w:t>____</w:t>
          </w:r>
        </w:p>
      </w:docPartBody>
    </w:docPart>
    <w:docPart>
      <w:docPartPr>
        <w:name w:val="795650184EAA4629A1A370A79205B79C"/>
        <w:category>
          <w:name w:val="常规"/>
          <w:gallery w:val="placeholder"/>
        </w:category>
        <w:types>
          <w:type w:val="bbPlcHdr"/>
        </w:types>
        <w:behaviors>
          <w:behavior w:val="content"/>
        </w:behaviors>
        <w:guid w:val="{992E947E-DBF0-4FC9-9F9D-5BF7693EB6C9}"/>
      </w:docPartPr>
      <w:docPartBody>
        <w:p w:rsidR="005F03CE" w:rsidRDefault="003C541B" w:rsidP="003C541B">
          <w:pPr>
            <w:pStyle w:val="795650184EAA4629A1A370A79205B79C"/>
          </w:pPr>
          <w:r w:rsidRPr="00711F0E">
            <w:rPr>
              <w:rStyle w:val="placeholder1Char"/>
              <w:rFonts w:hint="eastAsia"/>
              <w:sz w:val="16"/>
              <w:szCs w:val="16"/>
            </w:rPr>
            <w:t>____</w:t>
          </w:r>
        </w:p>
      </w:docPartBody>
    </w:docPart>
    <w:docPart>
      <w:docPartPr>
        <w:name w:val="F45671966CF84354BA675F163EA853A4"/>
        <w:category>
          <w:name w:val="常规"/>
          <w:gallery w:val="placeholder"/>
        </w:category>
        <w:types>
          <w:type w:val="bbPlcHdr"/>
        </w:types>
        <w:behaviors>
          <w:behavior w:val="content"/>
        </w:behaviors>
        <w:guid w:val="{24536201-FF35-4136-9C7F-E8E0A480B5B5}"/>
      </w:docPartPr>
      <w:docPartBody>
        <w:p w:rsidR="005F03CE" w:rsidRDefault="003C541B" w:rsidP="003C541B">
          <w:pPr>
            <w:pStyle w:val="F45671966CF84354BA675F163EA853A4"/>
          </w:pPr>
          <w:r w:rsidRPr="00711F0E">
            <w:rPr>
              <w:rStyle w:val="placeholder1Char"/>
              <w:rFonts w:hint="eastAsia"/>
              <w:sz w:val="16"/>
              <w:szCs w:val="16"/>
            </w:rPr>
            <w:t>____</w:t>
          </w:r>
        </w:p>
      </w:docPartBody>
    </w:docPart>
    <w:docPart>
      <w:docPartPr>
        <w:name w:val="95F996D9F78044CAA75998DA17B1A0F0"/>
        <w:category>
          <w:name w:val="常规"/>
          <w:gallery w:val="placeholder"/>
        </w:category>
        <w:types>
          <w:type w:val="bbPlcHdr"/>
        </w:types>
        <w:behaviors>
          <w:behavior w:val="content"/>
        </w:behaviors>
        <w:guid w:val="{5759470D-B286-4AD3-8602-7609659AF973}"/>
      </w:docPartPr>
      <w:docPartBody>
        <w:p w:rsidR="005F03CE" w:rsidRDefault="003C541B" w:rsidP="003C541B">
          <w:pPr>
            <w:pStyle w:val="95F996D9F78044CAA75998DA17B1A0F0"/>
          </w:pPr>
          <w:r w:rsidRPr="00711F0E">
            <w:rPr>
              <w:rStyle w:val="placeholder1Char"/>
              <w:rFonts w:hint="eastAsia"/>
              <w:sz w:val="16"/>
              <w:szCs w:val="16"/>
            </w:rPr>
            <w:t>____</w:t>
          </w:r>
        </w:p>
      </w:docPartBody>
    </w:docPart>
    <w:docPart>
      <w:docPartPr>
        <w:name w:val="04F9899A1FAE4065B08356792E04D8CC"/>
        <w:category>
          <w:name w:val="常规"/>
          <w:gallery w:val="placeholder"/>
        </w:category>
        <w:types>
          <w:type w:val="bbPlcHdr"/>
        </w:types>
        <w:behaviors>
          <w:behavior w:val="content"/>
        </w:behaviors>
        <w:guid w:val="{6D0AEB2F-556A-4300-A736-571EA43A6539}"/>
      </w:docPartPr>
      <w:docPartBody>
        <w:p w:rsidR="005F03CE" w:rsidRDefault="003C541B" w:rsidP="003C541B">
          <w:pPr>
            <w:pStyle w:val="04F9899A1FAE4065B08356792E04D8CC"/>
          </w:pPr>
          <w:r w:rsidRPr="00711F0E">
            <w:rPr>
              <w:rStyle w:val="placeholder1Char"/>
              <w:rFonts w:hint="eastAsia"/>
              <w:sz w:val="16"/>
              <w:szCs w:val="16"/>
            </w:rPr>
            <w:t>____</w:t>
          </w:r>
        </w:p>
      </w:docPartBody>
    </w:docPart>
    <w:docPart>
      <w:docPartPr>
        <w:name w:val="5FAADF321C23486CAD14DDEF62757348"/>
        <w:category>
          <w:name w:val="常规"/>
          <w:gallery w:val="placeholder"/>
        </w:category>
        <w:types>
          <w:type w:val="bbPlcHdr"/>
        </w:types>
        <w:behaviors>
          <w:behavior w:val="content"/>
        </w:behaviors>
        <w:guid w:val="{5E3D3231-EE64-4596-9D8B-18D22F4353E1}"/>
      </w:docPartPr>
      <w:docPartBody>
        <w:p w:rsidR="005F03CE" w:rsidRDefault="003C541B" w:rsidP="003C541B">
          <w:pPr>
            <w:pStyle w:val="5FAADF321C23486CAD14DDEF62757348"/>
          </w:pPr>
          <w:r w:rsidRPr="00711F0E">
            <w:rPr>
              <w:rStyle w:val="placeholder1Char"/>
              <w:rFonts w:hint="eastAsia"/>
              <w:sz w:val="16"/>
              <w:szCs w:val="16"/>
            </w:rPr>
            <w:t>____</w:t>
          </w:r>
        </w:p>
      </w:docPartBody>
    </w:docPart>
    <w:docPart>
      <w:docPartPr>
        <w:name w:val="F8DE4F6D88084E99A963C6409DFC0100"/>
        <w:category>
          <w:name w:val="常规"/>
          <w:gallery w:val="placeholder"/>
        </w:category>
        <w:types>
          <w:type w:val="bbPlcHdr"/>
        </w:types>
        <w:behaviors>
          <w:behavior w:val="content"/>
        </w:behaviors>
        <w:guid w:val="{071D7EB0-05B2-42AD-8C0E-C3BC37B123FD}"/>
      </w:docPartPr>
      <w:docPartBody>
        <w:p w:rsidR="005F03CE" w:rsidRDefault="003C541B" w:rsidP="003C541B">
          <w:pPr>
            <w:pStyle w:val="F8DE4F6D88084E99A963C6409DFC0100"/>
          </w:pPr>
          <w:r w:rsidRPr="00711F0E">
            <w:rPr>
              <w:rStyle w:val="placeholder1Char"/>
              <w:rFonts w:hint="eastAsia"/>
              <w:sz w:val="16"/>
              <w:szCs w:val="16"/>
            </w:rPr>
            <w:t>____</w:t>
          </w:r>
        </w:p>
      </w:docPartBody>
    </w:docPart>
    <w:docPart>
      <w:docPartPr>
        <w:name w:val="3BE50CA951EC492B9698CA7AA7532D38"/>
        <w:category>
          <w:name w:val="常规"/>
          <w:gallery w:val="placeholder"/>
        </w:category>
        <w:types>
          <w:type w:val="bbPlcHdr"/>
        </w:types>
        <w:behaviors>
          <w:behavior w:val="content"/>
        </w:behaviors>
        <w:guid w:val="{B271CD62-CC6E-4FD5-A58C-6812DE7DEE3A}"/>
      </w:docPartPr>
      <w:docPartBody>
        <w:p w:rsidR="005F03CE" w:rsidRDefault="003C541B" w:rsidP="003C541B">
          <w:pPr>
            <w:pStyle w:val="3BE50CA951EC492B9698CA7AA7532D38"/>
          </w:pPr>
          <w:r w:rsidRPr="00711F0E">
            <w:rPr>
              <w:rStyle w:val="placeholder1Char"/>
              <w:rFonts w:hint="eastAsia"/>
              <w:sz w:val="16"/>
              <w:szCs w:val="16"/>
            </w:rPr>
            <w:t>____</w:t>
          </w:r>
        </w:p>
      </w:docPartBody>
    </w:docPart>
    <w:docPart>
      <w:docPartPr>
        <w:name w:val="04421EB170E7472EBCED693CDF111E83"/>
        <w:category>
          <w:name w:val="常规"/>
          <w:gallery w:val="placeholder"/>
        </w:category>
        <w:types>
          <w:type w:val="bbPlcHdr"/>
        </w:types>
        <w:behaviors>
          <w:behavior w:val="content"/>
        </w:behaviors>
        <w:guid w:val="{11C21274-D043-4BC3-9A14-FF57BABDC09B}"/>
      </w:docPartPr>
      <w:docPartBody>
        <w:p w:rsidR="005F03CE" w:rsidRDefault="003C541B" w:rsidP="003C541B">
          <w:pPr>
            <w:pStyle w:val="04421EB170E7472EBCED693CDF111E83"/>
          </w:pPr>
          <w:r w:rsidRPr="00711F0E">
            <w:rPr>
              <w:rStyle w:val="placeholder1Char"/>
              <w:rFonts w:hint="eastAsia"/>
              <w:sz w:val="16"/>
              <w:szCs w:val="16"/>
            </w:rPr>
            <w:t>____</w:t>
          </w:r>
        </w:p>
      </w:docPartBody>
    </w:docPart>
    <w:docPart>
      <w:docPartPr>
        <w:name w:val="6C8D109193794E22BFEB0675D500A965"/>
        <w:category>
          <w:name w:val="常规"/>
          <w:gallery w:val="placeholder"/>
        </w:category>
        <w:types>
          <w:type w:val="bbPlcHdr"/>
        </w:types>
        <w:behaviors>
          <w:behavior w:val="content"/>
        </w:behaviors>
        <w:guid w:val="{6E8BAB26-F1BF-4331-97E5-AAF908C5DB26}"/>
      </w:docPartPr>
      <w:docPartBody>
        <w:p w:rsidR="005F03CE" w:rsidRDefault="003C541B" w:rsidP="003C541B">
          <w:pPr>
            <w:pStyle w:val="6C8D109193794E22BFEB0675D500A965"/>
          </w:pPr>
          <w:r w:rsidRPr="00711F0E">
            <w:rPr>
              <w:rStyle w:val="placeholder1Char"/>
              <w:rFonts w:hint="eastAsia"/>
              <w:sz w:val="16"/>
              <w:szCs w:val="16"/>
            </w:rPr>
            <w:t>____</w:t>
          </w:r>
        </w:p>
      </w:docPartBody>
    </w:docPart>
    <w:docPart>
      <w:docPartPr>
        <w:name w:val="FECB1A8EA55543FEA6701143E0A32E13"/>
        <w:category>
          <w:name w:val="常规"/>
          <w:gallery w:val="placeholder"/>
        </w:category>
        <w:types>
          <w:type w:val="bbPlcHdr"/>
        </w:types>
        <w:behaviors>
          <w:behavior w:val="content"/>
        </w:behaviors>
        <w:guid w:val="{893ACDC5-4530-40DB-B9A6-28163AF34D20}"/>
      </w:docPartPr>
      <w:docPartBody>
        <w:p w:rsidR="005F03CE" w:rsidRDefault="003C541B" w:rsidP="003C541B">
          <w:pPr>
            <w:pStyle w:val="FECB1A8EA55543FEA6701143E0A32E13"/>
          </w:pPr>
          <w:r w:rsidRPr="00711F0E">
            <w:rPr>
              <w:rStyle w:val="placeholder1Char"/>
              <w:rFonts w:hint="eastAsia"/>
              <w:sz w:val="16"/>
              <w:szCs w:val="16"/>
            </w:rPr>
            <w:t>____</w:t>
          </w:r>
        </w:p>
      </w:docPartBody>
    </w:docPart>
    <w:docPart>
      <w:docPartPr>
        <w:name w:val="638E9AD12F6147B6817A03721A844B62"/>
        <w:category>
          <w:name w:val="常规"/>
          <w:gallery w:val="placeholder"/>
        </w:category>
        <w:types>
          <w:type w:val="bbPlcHdr"/>
        </w:types>
        <w:behaviors>
          <w:behavior w:val="content"/>
        </w:behaviors>
        <w:guid w:val="{1EAD88C6-2588-4BBD-B6D1-2AE60077C61C}"/>
      </w:docPartPr>
      <w:docPartBody>
        <w:p w:rsidR="005F03CE" w:rsidRDefault="003C541B" w:rsidP="003C541B">
          <w:pPr>
            <w:pStyle w:val="638E9AD12F6147B6817A03721A844B62"/>
          </w:pPr>
          <w:r w:rsidRPr="00711F0E">
            <w:rPr>
              <w:rStyle w:val="placeholder1Char"/>
              <w:rFonts w:hint="eastAsia"/>
              <w:sz w:val="16"/>
              <w:szCs w:val="16"/>
            </w:rPr>
            <w:t>____</w:t>
          </w:r>
        </w:p>
      </w:docPartBody>
    </w:docPart>
    <w:docPart>
      <w:docPartPr>
        <w:name w:val="8145D9FA603C468E8B3B145E265B3DEE"/>
        <w:category>
          <w:name w:val="常规"/>
          <w:gallery w:val="placeholder"/>
        </w:category>
        <w:types>
          <w:type w:val="bbPlcHdr"/>
        </w:types>
        <w:behaviors>
          <w:behavior w:val="content"/>
        </w:behaviors>
        <w:guid w:val="{485E5522-B451-4806-85DA-3D5668AAA151}"/>
      </w:docPartPr>
      <w:docPartBody>
        <w:p w:rsidR="005F03CE" w:rsidRDefault="003C541B" w:rsidP="003C541B">
          <w:pPr>
            <w:pStyle w:val="8145D9FA603C468E8B3B145E265B3DEE"/>
          </w:pPr>
          <w:r w:rsidRPr="00711F0E">
            <w:rPr>
              <w:rStyle w:val="placeholder1Char"/>
              <w:rFonts w:hint="eastAsia"/>
              <w:sz w:val="16"/>
              <w:szCs w:val="16"/>
            </w:rPr>
            <w:t>____</w:t>
          </w:r>
        </w:p>
      </w:docPartBody>
    </w:docPart>
    <w:docPart>
      <w:docPartPr>
        <w:name w:val="F5EDB457DB4B4C6599F155337CB06732"/>
        <w:category>
          <w:name w:val="常规"/>
          <w:gallery w:val="placeholder"/>
        </w:category>
        <w:types>
          <w:type w:val="bbPlcHdr"/>
        </w:types>
        <w:behaviors>
          <w:behavior w:val="content"/>
        </w:behaviors>
        <w:guid w:val="{AF4C7258-1459-4DB9-B84B-432902DA3DCF}"/>
      </w:docPartPr>
      <w:docPartBody>
        <w:p w:rsidR="005F03CE" w:rsidRDefault="003C541B" w:rsidP="003C541B">
          <w:pPr>
            <w:pStyle w:val="F5EDB457DB4B4C6599F155337CB06732"/>
          </w:pPr>
          <w:r w:rsidRPr="00711F0E">
            <w:rPr>
              <w:rStyle w:val="placeholder1Char"/>
              <w:rFonts w:hint="eastAsia"/>
              <w:sz w:val="16"/>
              <w:szCs w:val="16"/>
            </w:rPr>
            <w:t>____</w:t>
          </w:r>
        </w:p>
      </w:docPartBody>
    </w:docPart>
    <w:docPart>
      <w:docPartPr>
        <w:name w:val="4E58EB603B3143D880389FD12C9EC162"/>
        <w:category>
          <w:name w:val="常规"/>
          <w:gallery w:val="placeholder"/>
        </w:category>
        <w:types>
          <w:type w:val="bbPlcHdr"/>
        </w:types>
        <w:behaviors>
          <w:behavior w:val="content"/>
        </w:behaviors>
        <w:guid w:val="{598C0305-DEA0-460D-8F28-7A5A7ADFE404}"/>
      </w:docPartPr>
      <w:docPartBody>
        <w:p w:rsidR="005F03CE" w:rsidRDefault="003C541B" w:rsidP="003C541B">
          <w:pPr>
            <w:pStyle w:val="4E58EB603B3143D880389FD12C9EC162"/>
          </w:pPr>
          <w:r w:rsidRPr="00711F0E">
            <w:rPr>
              <w:rStyle w:val="placeholder1Char"/>
              <w:rFonts w:hint="eastAsia"/>
              <w:sz w:val="16"/>
              <w:szCs w:val="16"/>
            </w:rPr>
            <w:t>____</w:t>
          </w:r>
        </w:p>
      </w:docPartBody>
    </w:docPart>
    <w:docPart>
      <w:docPartPr>
        <w:name w:val="94265BE1B30949C9A5E38BDA13CCB482"/>
        <w:category>
          <w:name w:val="常规"/>
          <w:gallery w:val="placeholder"/>
        </w:category>
        <w:types>
          <w:type w:val="bbPlcHdr"/>
        </w:types>
        <w:behaviors>
          <w:behavior w:val="content"/>
        </w:behaviors>
        <w:guid w:val="{AC80BFBE-D111-4890-BC58-B50A3F973D5B}"/>
      </w:docPartPr>
      <w:docPartBody>
        <w:p w:rsidR="005F03CE" w:rsidRDefault="003C541B" w:rsidP="003C541B">
          <w:pPr>
            <w:pStyle w:val="94265BE1B30949C9A5E38BDA13CCB482"/>
          </w:pPr>
          <w:r w:rsidRPr="00711F0E">
            <w:rPr>
              <w:rStyle w:val="placeholder1Char"/>
              <w:rFonts w:hint="eastAsia"/>
              <w:sz w:val="16"/>
              <w:szCs w:val="16"/>
            </w:rPr>
            <w:t>____</w:t>
          </w:r>
        </w:p>
      </w:docPartBody>
    </w:docPart>
    <w:docPart>
      <w:docPartPr>
        <w:name w:val="86ADF4A4D5D84704866184B3C92A1733"/>
        <w:category>
          <w:name w:val="常规"/>
          <w:gallery w:val="placeholder"/>
        </w:category>
        <w:types>
          <w:type w:val="bbPlcHdr"/>
        </w:types>
        <w:behaviors>
          <w:behavior w:val="content"/>
        </w:behaviors>
        <w:guid w:val="{CE5E5BD4-4E53-4D54-A944-33DCB887B86C}"/>
      </w:docPartPr>
      <w:docPartBody>
        <w:p w:rsidR="005F03CE" w:rsidRDefault="003C541B" w:rsidP="003C541B">
          <w:pPr>
            <w:pStyle w:val="86ADF4A4D5D84704866184B3C92A1733"/>
          </w:pPr>
          <w:r w:rsidRPr="00711F0E">
            <w:rPr>
              <w:rStyle w:val="placeholder1Char"/>
              <w:rFonts w:hint="eastAsia"/>
              <w:sz w:val="16"/>
              <w:szCs w:val="16"/>
            </w:rPr>
            <w:t>____</w:t>
          </w:r>
        </w:p>
      </w:docPartBody>
    </w:docPart>
    <w:docPart>
      <w:docPartPr>
        <w:name w:val="18C49FFFEE0640688D0047B4CF91D351"/>
        <w:category>
          <w:name w:val="常规"/>
          <w:gallery w:val="placeholder"/>
        </w:category>
        <w:types>
          <w:type w:val="bbPlcHdr"/>
        </w:types>
        <w:behaviors>
          <w:behavior w:val="content"/>
        </w:behaviors>
        <w:guid w:val="{5585CA24-57D4-4CB2-B520-CB25765EBBD5}"/>
      </w:docPartPr>
      <w:docPartBody>
        <w:p w:rsidR="005F03CE" w:rsidRDefault="003C541B" w:rsidP="003C541B">
          <w:pPr>
            <w:pStyle w:val="18C49FFFEE0640688D0047B4CF91D351"/>
          </w:pPr>
          <w:r w:rsidRPr="00711F0E">
            <w:rPr>
              <w:rStyle w:val="placeholder1Char"/>
              <w:rFonts w:hint="eastAsia"/>
              <w:sz w:val="16"/>
              <w:szCs w:val="16"/>
            </w:rPr>
            <w:t>____</w:t>
          </w:r>
        </w:p>
      </w:docPartBody>
    </w:docPart>
    <w:docPart>
      <w:docPartPr>
        <w:name w:val="722D08DA24A145FC9EC10948CD61E7D6"/>
        <w:category>
          <w:name w:val="常规"/>
          <w:gallery w:val="placeholder"/>
        </w:category>
        <w:types>
          <w:type w:val="bbPlcHdr"/>
        </w:types>
        <w:behaviors>
          <w:behavior w:val="content"/>
        </w:behaviors>
        <w:guid w:val="{F0EFF435-0DD4-4B2E-85DC-F97DF33A9BD3}"/>
      </w:docPartPr>
      <w:docPartBody>
        <w:p w:rsidR="005F03CE" w:rsidRDefault="003C541B" w:rsidP="003C541B">
          <w:pPr>
            <w:pStyle w:val="722D08DA24A145FC9EC10948CD61E7D6"/>
          </w:pPr>
          <w:r w:rsidRPr="00711F0E">
            <w:rPr>
              <w:rStyle w:val="placeholder1Char"/>
              <w:rFonts w:hint="eastAsia"/>
              <w:sz w:val="16"/>
              <w:szCs w:val="16"/>
            </w:rPr>
            <w:t>____</w:t>
          </w:r>
        </w:p>
      </w:docPartBody>
    </w:docPart>
    <w:docPart>
      <w:docPartPr>
        <w:name w:val="E7395CE381064F04B7D18E9FC8CDFC8E"/>
        <w:category>
          <w:name w:val="常规"/>
          <w:gallery w:val="placeholder"/>
        </w:category>
        <w:types>
          <w:type w:val="bbPlcHdr"/>
        </w:types>
        <w:behaviors>
          <w:behavior w:val="content"/>
        </w:behaviors>
        <w:guid w:val="{C5B7275F-0E6F-4F1F-8E62-C82EB9B89749}"/>
      </w:docPartPr>
      <w:docPartBody>
        <w:p w:rsidR="005F03CE" w:rsidRDefault="003C541B" w:rsidP="003C541B">
          <w:pPr>
            <w:pStyle w:val="E7395CE381064F04B7D18E9FC8CDFC8E"/>
          </w:pPr>
          <w:r w:rsidRPr="00711F0E">
            <w:rPr>
              <w:rStyle w:val="placeholder1Char"/>
              <w:rFonts w:hint="eastAsia"/>
              <w:sz w:val="16"/>
              <w:szCs w:val="16"/>
            </w:rPr>
            <w:t>____</w:t>
          </w:r>
        </w:p>
      </w:docPartBody>
    </w:docPart>
    <w:docPart>
      <w:docPartPr>
        <w:name w:val="E6ED2DAF714A4BD1927C28E4CE329D19"/>
        <w:category>
          <w:name w:val="常规"/>
          <w:gallery w:val="placeholder"/>
        </w:category>
        <w:types>
          <w:type w:val="bbPlcHdr"/>
        </w:types>
        <w:behaviors>
          <w:behavior w:val="content"/>
        </w:behaviors>
        <w:guid w:val="{0DCCF386-64C4-41B7-A978-8F1DFB212C01}"/>
      </w:docPartPr>
      <w:docPartBody>
        <w:p w:rsidR="005F03CE" w:rsidRDefault="003C541B" w:rsidP="003C541B">
          <w:pPr>
            <w:pStyle w:val="E6ED2DAF714A4BD1927C28E4CE329D19"/>
          </w:pPr>
          <w:r w:rsidRPr="00711F0E">
            <w:rPr>
              <w:rStyle w:val="placeholder1Char"/>
              <w:rFonts w:hint="eastAsia"/>
              <w:sz w:val="16"/>
              <w:szCs w:val="16"/>
            </w:rPr>
            <w:t>____</w:t>
          </w:r>
        </w:p>
      </w:docPartBody>
    </w:docPart>
    <w:docPart>
      <w:docPartPr>
        <w:name w:val="946FD60548514474A7A8F2C395337432"/>
        <w:category>
          <w:name w:val="常规"/>
          <w:gallery w:val="placeholder"/>
        </w:category>
        <w:types>
          <w:type w:val="bbPlcHdr"/>
        </w:types>
        <w:behaviors>
          <w:behavior w:val="content"/>
        </w:behaviors>
        <w:guid w:val="{4EF35B6A-CD7D-4A6B-A0D3-9FD04E642A5B}"/>
      </w:docPartPr>
      <w:docPartBody>
        <w:p w:rsidR="005F03CE" w:rsidRDefault="003C541B" w:rsidP="003C541B">
          <w:pPr>
            <w:pStyle w:val="946FD60548514474A7A8F2C395337432"/>
          </w:pPr>
          <w:r w:rsidRPr="00711F0E">
            <w:rPr>
              <w:rStyle w:val="placeholder1Char"/>
              <w:rFonts w:hint="eastAsia"/>
              <w:sz w:val="16"/>
              <w:szCs w:val="16"/>
            </w:rPr>
            <w:t>____</w:t>
          </w:r>
        </w:p>
      </w:docPartBody>
    </w:docPart>
    <w:docPart>
      <w:docPartPr>
        <w:name w:val="D425F314FDD54FBFAAADE399B6B86612"/>
        <w:category>
          <w:name w:val="常规"/>
          <w:gallery w:val="placeholder"/>
        </w:category>
        <w:types>
          <w:type w:val="bbPlcHdr"/>
        </w:types>
        <w:behaviors>
          <w:behavior w:val="content"/>
        </w:behaviors>
        <w:guid w:val="{43D3C086-C592-4A7F-ACC9-A6919B8812AF}"/>
      </w:docPartPr>
      <w:docPartBody>
        <w:p w:rsidR="005F03CE" w:rsidRDefault="003C541B" w:rsidP="003C541B">
          <w:pPr>
            <w:pStyle w:val="D425F314FDD54FBFAAADE399B6B86612"/>
          </w:pPr>
          <w:r w:rsidRPr="00711F0E">
            <w:rPr>
              <w:rStyle w:val="placeholder1Char"/>
              <w:rFonts w:hint="eastAsia"/>
              <w:sz w:val="16"/>
              <w:szCs w:val="16"/>
            </w:rPr>
            <w:t>____</w:t>
          </w:r>
        </w:p>
      </w:docPartBody>
    </w:docPart>
    <w:docPart>
      <w:docPartPr>
        <w:name w:val="8A7F2CD348B14707BCD62DC1496ADAC0"/>
        <w:category>
          <w:name w:val="常规"/>
          <w:gallery w:val="placeholder"/>
        </w:category>
        <w:types>
          <w:type w:val="bbPlcHdr"/>
        </w:types>
        <w:behaviors>
          <w:behavior w:val="content"/>
        </w:behaviors>
        <w:guid w:val="{07E6E6DD-BEDC-42E5-95DE-14E4D78E98C9}"/>
      </w:docPartPr>
      <w:docPartBody>
        <w:p w:rsidR="005F03CE" w:rsidRDefault="003C541B" w:rsidP="003C541B">
          <w:pPr>
            <w:pStyle w:val="8A7F2CD348B14707BCD62DC1496ADAC0"/>
          </w:pPr>
          <w:r w:rsidRPr="00711F0E">
            <w:rPr>
              <w:rStyle w:val="placeholder1Char"/>
              <w:rFonts w:hint="eastAsia"/>
              <w:sz w:val="16"/>
              <w:szCs w:val="16"/>
            </w:rPr>
            <w:t>____</w:t>
          </w:r>
        </w:p>
      </w:docPartBody>
    </w:docPart>
    <w:docPart>
      <w:docPartPr>
        <w:name w:val="EC41E4C492094C8CA72050FF8DF39346"/>
        <w:category>
          <w:name w:val="常规"/>
          <w:gallery w:val="placeholder"/>
        </w:category>
        <w:types>
          <w:type w:val="bbPlcHdr"/>
        </w:types>
        <w:behaviors>
          <w:behavior w:val="content"/>
        </w:behaviors>
        <w:guid w:val="{80FFCAA0-B179-4222-ADF7-A31FC0E5A483}"/>
      </w:docPartPr>
      <w:docPartBody>
        <w:p w:rsidR="005F03CE" w:rsidRDefault="003C541B" w:rsidP="003C541B">
          <w:pPr>
            <w:pStyle w:val="EC41E4C492094C8CA72050FF8DF39346"/>
          </w:pPr>
          <w:r w:rsidRPr="00711F0E">
            <w:rPr>
              <w:rStyle w:val="placeholder1Char"/>
              <w:rFonts w:hint="eastAsia"/>
              <w:sz w:val="16"/>
              <w:szCs w:val="16"/>
            </w:rPr>
            <w:t>____</w:t>
          </w:r>
        </w:p>
      </w:docPartBody>
    </w:docPart>
    <w:docPart>
      <w:docPartPr>
        <w:name w:val="CB400C2477F64E4DB4B791F29486A943"/>
        <w:category>
          <w:name w:val="常规"/>
          <w:gallery w:val="placeholder"/>
        </w:category>
        <w:types>
          <w:type w:val="bbPlcHdr"/>
        </w:types>
        <w:behaviors>
          <w:behavior w:val="content"/>
        </w:behaviors>
        <w:guid w:val="{18128017-32E3-4C23-A245-9200D1B3E343}"/>
      </w:docPartPr>
      <w:docPartBody>
        <w:p w:rsidR="005F03CE" w:rsidRDefault="003C541B" w:rsidP="003C541B">
          <w:pPr>
            <w:pStyle w:val="CB400C2477F64E4DB4B791F29486A943"/>
          </w:pPr>
          <w:r w:rsidRPr="00711F0E">
            <w:rPr>
              <w:rStyle w:val="placeholder1Char"/>
              <w:rFonts w:hint="eastAsia"/>
              <w:sz w:val="16"/>
              <w:szCs w:val="16"/>
            </w:rPr>
            <w:t>____</w:t>
          </w:r>
        </w:p>
      </w:docPartBody>
    </w:docPart>
    <w:docPart>
      <w:docPartPr>
        <w:name w:val="AA30B377DA5A4CADBBF53BDB3F7E1D90"/>
        <w:category>
          <w:name w:val="常规"/>
          <w:gallery w:val="placeholder"/>
        </w:category>
        <w:types>
          <w:type w:val="bbPlcHdr"/>
        </w:types>
        <w:behaviors>
          <w:behavior w:val="content"/>
        </w:behaviors>
        <w:guid w:val="{AC7B1CAD-31BE-4E37-B11D-8FE3E7DB1F74}"/>
      </w:docPartPr>
      <w:docPartBody>
        <w:p w:rsidR="005F03CE" w:rsidRDefault="003C541B" w:rsidP="003C541B">
          <w:pPr>
            <w:pStyle w:val="AA30B377DA5A4CADBBF53BDB3F7E1D90"/>
          </w:pPr>
          <w:r w:rsidRPr="00711F0E">
            <w:rPr>
              <w:rStyle w:val="placeholder1Char"/>
              <w:rFonts w:hint="eastAsia"/>
              <w:sz w:val="16"/>
              <w:szCs w:val="16"/>
            </w:rPr>
            <w:t>____</w:t>
          </w:r>
        </w:p>
      </w:docPartBody>
    </w:docPart>
    <w:docPart>
      <w:docPartPr>
        <w:name w:val="86613B8E73E84A0AB88C3A415640BF18"/>
        <w:category>
          <w:name w:val="常规"/>
          <w:gallery w:val="placeholder"/>
        </w:category>
        <w:types>
          <w:type w:val="bbPlcHdr"/>
        </w:types>
        <w:behaviors>
          <w:behavior w:val="content"/>
        </w:behaviors>
        <w:guid w:val="{8B062750-6435-4AF7-B405-7E75DC695592}"/>
      </w:docPartPr>
      <w:docPartBody>
        <w:p w:rsidR="005F03CE" w:rsidRDefault="003C541B" w:rsidP="003C541B">
          <w:pPr>
            <w:pStyle w:val="86613B8E73E84A0AB88C3A415640BF18"/>
          </w:pPr>
          <w:r w:rsidRPr="00711F0E">
            <w:rPr>
              <w:rStyle w:val="placeholder1Char"/>
              <w:rFonts w:hint="eastAsia"/>
              <w:sz w:val="16"/>
              <w:szCs w:val="16"/>
            </w:rPr>
            <w:t>____</w:t>
          </w:r>
        </w:p>
      </w:docPartBody>
    </w:docPart>
    <w:docPart>
      <w:docPartPr>
        <w:name w:val="0D1D1C8E09F0475F8758E307021F9EEB"/>
        <w:category>
          <w:name w:val="常规"/>
          <w:gallery w:val="placeholder"/>
        </w:category>
        <w:types>
          <w:type w:val="bbPlcHdr"/>
        </w:types>
        <w:behaviors>
          <w:behavior w:val="content"/>
        </w:behaviors>
        <w:guid w:val="{CA646389-C031-4F24-B5A0-8F7F807AB65A}"/>
      </w:docPartPr>
      <w:docPartBody>
        <w:p w:rsidR="005F03CE" w:rsidRDefault="003C541B" w:rsidP="003C541B">
          <w:pPr>
            <w:pStyle w:val="0D1D1C8E09F0475F8758E307021F9EEB"/>
          </w:pPr>
          <w:r w:rsidRPr="00711F0E">
            <w:rPr>
              <w:rStyle w:val="placeholder1Char"/>
              <w:rFonts w:hint="eastAsia"/>
              <w:sz w:val="16"/>
              <w:szCs w:val="16"/>
            </w:rPr>
            <w:t>____</w:t>
          </w:r>
        </w:p>
      </w:docPartBody>
    </w:docPart>
    <w:docPart>
      <w:docPartPr>
        <w:name w:val="7BDDEA399D6440ECA25DAE4E23E4D1FB"/>
        <w:category>
          <w:name w:val="常规"/>
          <w:gallery w:val="placeholder"/>
        </w:category>
        <w:types>
          <w:type w:val="bbPlcHdr"/>
        </w:types>
        <w:behaviors>
          <w:behavior w:val="content"/>
        </w:behaviors>
        <w:guid w:val="{3EFC61B7-EABB-4720-A754-0AD002FB3FCA}"/>
      </w:docPartPr>
      <w:docPartBody>
        <w:p w:rsidR="005F03CE" w:rsidRDefault="003C541B" w:rsidP="003C541B">
          <w:pPr>
            <w:pStyle w:val="7BDDEA399D6440ECA25DAE4E23E4D1FB"/>
          </w:pPr>
          <w:r w:rsidRPr="00711F0E">
            <w:rPr>
              <w:rStyle w:val="placeholder1Char"/>
              <w:rFonts w:hint="eastAsia"/>
              <w:sz w:val="16"/>
              <w:szCs w:val="16"/>
            </w:rPr>
            <w:t>____</w:t>
          </w:r>
        </w:p>
      </w:docPartBody>
    </w:docPart>
    <w:docPart>
      <w:docPartPr>
        <w:name w:val="5B264E210F2E4B8592D389FC985561FD"/>
        <w:category>
          <w:name w:val="常规"/>
          <w:gallery w:val="placeholder"/>
        </w:category>
        <w:types>
          <w:type w:val="bbPlcHdr"/>
        </w:types>
        <w:behaviors>
          <w:behavior w:val="content"/>
        </w:behaviors>
        <w:guid w:val="{B97CDB43-2AEB-44F8-9815-0558D1598C76}"/>
      </w:docPartPr>
      <w:docPartBody>
        <w:p w:rsidR="005F03CE" w:rsidRDefault="003C541B" w:rsidP="003C541B">
          <w:pPr>
            <w:pStyle w:val="5B264E210F2E4B8592D389FC985561FD"/>
          </w:pPr>
          <w:r w:rsidRPr="00711F0E">
            <w:rPr>
              <w:rStyle w:val="placeholder1Char"/>
              <w:rFonts w:hint="eastAsia"/>
              <w:sz w:val="16"/>
              <w:szCs w:val="16"/>
            </w:rPr>
            <w:t>____</w:t>
          </w:r>
        </w:p>
      </w:docPartBody>
    </w:docPart>
    <w:docPart>
      <w:docPartPr>
        <w:name w:val="25A432F696EE4632991B6E1A00EF1962"/>
        <w:category>
          <w:name w:val="常规"/>
          <w:gallery w:val="placeholder"/>
        </w:category>
        <w:types>
          <w:type w:val="bbPlcHdr"/>
        </w:types>
        <w:behaviors>
          <w:behavior w:val="content"/>
        </w:behaviors>
        <w:guid w:val="{B2FDFA0F-94E2-4F6B-BF3C-55714FBE542C}"/>
      </w:docPartPr>
      <w:docPartBody>
        <w:p w:rsidR="005F03CE" w:rsidRDefault="003C541B" w:rsidP="003C541B">
          <w:pPr>
            <w:pStyle w:val="25A432F696EE4632991B6E1A00EF1962"/>
          </w:pPr>
          <w:r w:rsidRPr="00711F0E">
            <w:rPr>
              <w:rStyle w:val="placeholder1Char"/>
              <w:rFonts w:hint="eastAsia"/>
              <w:sz w:val="16"/>
              <w:szCs w:val="16"/>
            </w:rPr>
            <w:t>____</w:t>
          </w:r>
        </w:p>
      </w:docPartBody>
    </w:docPart>
    <w:docPart>
      <w:docPartPr>
        <w:name w:val="05EB93702C7B479297811EFC16D9AD13"/>
        <w:category>
          <w:name w:val="常规"/>
          <w:gallery w:val="placeholder"/>
        </w:category>
        <w:types>
          <w:type w:val="bbPlcHdr"/>
        </w:types>
        <w:behaviors>
          <w:behavior w:val="content"/>
        </w:behaviors>
        <w:guid w:val="{C1E8C131-CFEC-454B-9E0B-D208155DCF63}"/>
      </w:docPartPr>
      <w:docPartBody>
        <w:p w:rsidR="005F03CE" w:rsidRDefault="003C541B" w:rsidP="003C541B">
          <w:pPr>
            <w:pStyle w:val="05EB93702C7B479297811EFC16D9AD13"/>
          </w:pPr>
          <w:r w:rsidRPr="00711F0E">
            <w:rPr>
              <w:rStyle w:val="placeholder1Char"/>
              <w:rFonts w:hint="eastAsia"/>
              <w:sz w:val="16"/>
              <w:szCs w:val="16"/>
            </w:rPr>
            <w:t>____</w:t>
          </w:r>
        </w:p>
      </w:docPartBody>
    </w:docPart>
    <w:docPart>
      <w:docPartPr>
        <w:name w:val="C1E8B52459564067B985281C09B185E5"/>
        <w:category>
          <w:name w:val="常规"/>
          <w:gallery w:val="placeholder"/>
        </w:category>
        <w:types>
          <w:type w:val="bbPlcHdr"/>
        </w:types>
        <w:behaviors>
          <w:behavior w:val="content"/>
        </w:behaviors>
        <w:guid w:val="{640F7DE6-347F-4749-BACD-E6F67B424715}"/>
      </w:docPartPr>
      <w:docPartBody>
        <w:p w:rsidR="005F03CE" w:rsidRDefault="003C541B" w:rsidP="003C541B">
          <w:pPr>
            <w:pStyle w:val="C1E8B52459564067B985281C09B185E5"/>
          </w:pPr>
          <w:r w:rsidRPr="00711F0E">
            <w:rPr>
              <w:rStyle w:val="placeholder1Char"/>
              <w:rFonts w:hint="eastAsia"/>
              <w:sz w:val="16"/>
              <w:szCs w:val="16"/>
            </w:rPr>
            <w:t>____</w:t>
          </w:r>
        </w:p>
      </w:docPartBody>
    </w:docPart>
    <w:docPart>
      <w:docPartPr>
        <w:name w:val="B6C2B7548F56489589781E2A6E95660C"/>
        <w:category>
          <w:name w:val="常规"/>
          <w:gallery w:val="placeholder"/>
        </w:category>
        <w:types>
          <w:type w:val="bbPlcHdr"/>
        </w:types>
        <w:behaviors>
          <w:behavior w:val="content"/>
        </w:behaviors>
        <w:guid w:val="{B72B91C7-029E-44F9-BA60-DE9D6B60ACFE}"/>
      </w:docPartPr>
      <w:docPartBody>
        <w:p w:rsidR="005F03CE" w:rsidRDefault="003C541B" w:rsidP="003C541B">
          <w:pPr>
            <w:pStyle w:val="B6C2B7548F56489589781E2A6E95660C"/>
          </w:pPr>
          <w:r w:rsidRPr="00711F0E">
            <w:rPr>
              <w:rStyle w:val="placeholder1Char"/>
              <w:rFonts w:hint="eastAsia"/>
              <w:sz w:val="16"/>
              <w:szCs w:val="16"/>
            </w:rPr>
            <w:t>____</w:t>
          </w:r>
        </w:p>
      </w:docPartBody>
    </w:docPart>
    <w:docPart>
      <w:docPartPr>
        <w:name w:val="374A4CA376E34453B42D8786E431EE47"/>
        <w:category>
          <w:name w:val="常规"/>
          <w:gallery w:val="placeholder"/>
        </w:category>
        <w:types>
          <w:type w:val="bbPlcHdr"/>
        </w:types>
        <w:behaviors>
          <w:behavior w:val="content"/>
        </w:behaviors>
        <w:guid w:val="{0FFFDF05-92C8-4AB2-A12C-E49097949F37}"/>
      </w:docPartPr>
      <w:docPartBody>
        <w:p w:rsidR="005F03CE" w:rsidRDefault="003C541B" w:rsidP="003C541B">
          <w:pPr>
            <w:pStyle w:val="374A4CA376E34453B42D8786E431EE47"/>
          </w:pPr>
          <w:r w:rsidRPr="00711F0E">
            <w:rPr>
              <w:rStyle w:val="placeholder1Char"/>
              <w:rFonts w:hint="eastAsia"/>
              <w:sz w:val="16"/>
              <w:szCs w:val="16"/>
            </w:rPr>
            <w:t>____</w:t>
          </w:r>
        </w:p>
      </w:docPartBody>
    </w:docPart>
    <w:docPart>
      <w:docPartPr>
        <w:name w:val="1EC77C3548E540E4BEFED8757DC714AE"/>
        <w:category>
          <w:name w:val="常规"/>
          <w:gallery w:val="placeholder"/>
        </w:category>
        <w:types>
          <w:type w:val="bbPlcHdr"/>
        </w:types>
        <w:behaviors>
          <w:behavior w:val="content"/>
        </w:behaviors>
        <w:guid w:val="{608567C9-0206-44FB-9B56-D7FE937BF3D7}"/>
      </w:docPartPr>
      <w:docPartBody>
        <w:p w:rsidR="005F03CE" w:rsidRDefault="003C541B" w:rsidP="003C541B">
          <w:pPr>
            <w:pStyle w:val="1EC77C3548E540E4BEFED8757DC714AE"/>
          </w:pPr>
          <w:r w:rsidRPr="00711F0E">
            <w:rPr>
              <w:rStyle w:val="placeholder1Char"/>
              <w:rFonts w:hint="eastAsia"/>
              <w:sz w:val="16"/>
              <w:szCs w:val="16"/>
            </w:rPr>
            <w:t>____</w:t>
          </w:r>
        </w:p>
      </w:docPartBody>
    </w:docPart>
    <w:docPart>
      <w:docPartPr>
        <w:name w:val="10F813071F764BBA9A15B0207BDBBF1F"/>
        <w:category>
          <w:name w:val="常规"/>
          <w:gallery w:val="placeholder"/>
        </w:category>
        <w:types>
          <w:type w:val="bbPlcHdr"/>
        </w:types>
        <w:behaviors>
          <w:behavior w:val="content"/>
        </w:behaviors>
        <w:guid w:val="{AD0AE182-A8D6-4152-A7E4-AB0626161265}"/>
      </w:docPartPr>
      <w:docPartBody>
        <w:p w:rsidR="005F03CE" w:rsidRDefault="003C541B" w:rsidP="003C541B">
          <w:pPr>
            <w:pStyle w:val="10F813071F764BBA9A15B0207BDBBF1F"/>
          </w:pPr>
          <w:r w:rsidRPr="00711F0E">
            <w:rPr>
              <w:rStyle w:val="placeholder1Char"/>
              <w:rFonts w:hint="eastAsia"/>
              <w:sz w:val="16"/>
              <w:szCs w:val="16"/>
            </w:rPr>
            <w:t>____</w:t>
          </w:r>
        </w:p>
      </w:docPartBody>
    </w:docPart>
    <w:docPart>
      <w:docPartPr>
        <w:name w:val="FF1C7711330E47749B1B8F5A35868051"/>
        <w:category>
          <w:name w:val="常规"/>
          <w:gallery w:val="placeholder"/>
        </w:category>
        <w:types>
          <w:type w:val="bbPlcHdr"/>
        </w:types>
        <w:behaviors>
          <w:behavior w:val="content"/>
        </w:behaviors>
        <w:guid w:val="{BAC5F6E4-1862-437E-9FFD-5248B4317946}"/>
      </w:docPartPr>
      <w:docPartBody>
        <w:p w:rsidR="005F03CE" w:rsidRDefault="003C541B" w:rsidP="003C541B">
          <w:pPr>
            <w:pStyle w:val="FF1C7711330E47749B1B8F5A35868051"/>
          </w:pPr>
          <w:r w:rsidRPr="00711F0E">
            <w:rPr>
              <w:rStyle w:val="placeholder1Char"/>
              <w:rFonts w:hint="eastAsia"/>
              <w:sz w:val="16"/>
              <w:szCs w:val="16"/>
            </w:rPr>
            <w:t>____</w:t>
          </w:r>
        </w:p>
      </w:docPartBody>
    </w:docPart>
    <w:docPart>
      <w:docPartPr>
        <w:name w:val="1BEE042E801E403A8B3846A63AC382A0"/>
        <w:category>
          <w:name w:val="常规"/>
          <w:gallery w:val="placeholder"/>
        </w:category>
        <w:types>
          <w:type w:val="bbPlcHdr"/>
        </w:types>
        <w:behaviors>
          <w:behavior w:val="content"/>
        </w:behaviors>
        <w:guid w:val="{E8A6D92F-75B8-425E-BAA7-7EA8F992FB89}"/>
      </w:docPartPr>
      <w:docPartBody>
        <w:p w:rsidR="005F03CE" w:rsidRDefault="003C541B" w:rsidP="003C541B">
          <w:pPr>
            <w:pStyle w:val="1BEE042E801E403A8B3846A63AC382A0"/>
          </w:pPr>
          <w:r w:rsidRPr="00711F0E">
            <w:rPr>
              <w:rStyle w:val="placeholder1Char"/>
              <w:rFonts w:hint="eastAsia"/>
              <w:sz w:val="16"/>
              <w:szCs w:val="16"/>
            </w:rPr>
            <w:t>____</w:t>
          </w:r>
        </w:p>
      </w:docPartBody>
    </w:docPart>
    <w:docPart>
      <w:docPartPr>
        <w:name w:val="4266DB55361E4C709F1A9C38A40544DB"/>
        <w:category>
          <w:name w:val="常规"/>
          <w:gallery w:val="placeholder"/>
        </w:category>
        <w:types>
          <w:type w:val="bbPlcHdr"/>
        </w:types>
        <w:behaviors>
          <w:behavior w:val="content"/>
        </w:behaviors>
        <w:guid w:val="{A0E51285-93C6-41DD-9B2B-5AF440653835}"/>
      </w:docPartPr>
      <w:docPartBody>
        <w:p w:rsidR="005F03CE" w:rsidRDefault="003C541B" w:rsidP="003C541B">
          <w:pPr>
            <w:pStyle w:val="4266DB55361E4C709F1A9C38A40544DB"/>
          </w:pPr>
          <w:r w:rsidRPr="00711F0E">
            <w:rPr>
              <w:rStyle w:val="placeholder1Char"/>
              <w:rFonts w:hint="eastAsia"/>
              <w:sz w:val="16"/>
              <w:szCs w:val="16"/>
            </w:rPr>
            <w:t>____</w:t>
          </w:r>
        </w:p>
      </w:docPartBody>
    </w:docPart>
    <w:docPart>
      <w:docPartPr>
        <w:name w:val="43C8B57345F54CB6BE23879B045F773D"/>
        <w:category>
          <w:name w:val="常规"/>
          <w:gallery w:val="placeholder"/>
        </w:category>
        <w:types>
          <w:type w:val="bbPlcHdr"/>
        </w:types>
        <w:behaviors>
          <w:behavior w:val="content"/>
        </w:behaviors>
        <w:guid w:val="{FAEA023F-AE90-45D7-8FEF-C8EC6D6DBE4A}"/>
      </w:docPartPr>
      <w:docPartBody>
        <w:p w:rsidR="005F03CE" w:rsidRDefault="003C541B" w:rsidP="003C541B">
          <w:pPr>
            <w:pStyle w:val="43C8B57345F54CB6BE23879B045F773D"/>
          </w:pPr>
          <w:r w:rsidRPr="00711F0E">
            <w:rPr>
              <w:rStyle w:val="placeholder1Char"/>
              <w:rFonts w:hint="eastAsia"/>
              <w:sz w:val="16"/>
              <w:szCs w:val="16"/>
            </w:rPr>
            <w:t>____</w:t>
          </w:r>
        </w:p>
      </w:docPartBody>
    </w:docPart>
    <w:docPart>
      <w:docPartPr>
        <w:name w:val="82C1E00D9A12432B96807A4EE928C7B2"/>
        <w:category>
          <w:name w:val="常规"/>
          <w:gallery w:val="placeholder"/>
        </w:category>
        <w:types>
          <w:type w:val="bbPlcHdr"/>
        </w:types>
        <w:behaviors>
          <w:behavior w:val="content"/>
        </w:behaviors>
        <w:guid w:val="{22021E37-E679-4A83-B01F-F1FC7EE40DFB}"/>
      </w:docPartPr>
      <w:docPartBody>
        <w:p w:rsidR="005F03CE" w:rsidRDefault="003C541B" w:rsidP="003C541B">
          <w:pPr>
            <w:pStyle w:val="82C1E00D9A12432B96807A4EE928C7B2"/>
          </w:pPr>
          <w:r w:rsidRPr="00711F0E">
            <w:rPr>
              <w:rStyle w:val="placeholder1Char"/>
              <w:rFonts w:hint="eastAsia"/>
              <w:sz w:val="16"/>
              <w:szCs w:val="16"/>
            </w:rPr>
            <w:t>____</w:t>
          </w:r>
        </w:p>
      </w:docPartBody>
    </w:docPart>
    <w:docPart>
      <w:docPartPr>
        <w:name w:val="8E7CE3C9CD4B4D39BA7FCE93A1427945"/>
        <w:category>
          <w:name w:val="常规"/>
          <w:gallery w:val="placeholder"/>
        </w:category>
        <w:types>
          <w:type w:val="bbPlcHdr"/>
        </w:types>
        <w:behaviors>
          <w:behavior w:val="content"/>
        </w:behaviors>
        <w:guid w:val="{4DA815FE-957B-4A06-8F8C-AB16865ABB1A}"/>
      </w:docPartPr>
      <w:docPartBody>
        <w:p w:rsidR="005F03CE" w:rsidRDefault="003C541B" w:rsidP="003C541B">
          <w:pPr>
            <w:pStyle w:val="8E7CE3C9CD4B4D39BA7FCE93A1427945"/>
          </w:pPr>
          <w:r w:rsidRPr="00711F0E">
            <w:rPr>
              <w:rStyle w:val="placeholder1Char"/>
              <w:rFonts w:hint="eastAsia"/>
              <w:sz w:val="16"/>
              <w:szCs w:val="16"/>
            </w:rPr>
            <w:t>____</w:t>
          </w:r>
        </w:p>
      </w:docPartBody>
    </w:docPart>
    <w:docPart>
      <w:docPartPr>
        <w:name w:val="B63F2E04D703418DBBE0ED8DB4261D0A"/>
        <w:category>
          <w:name w:val="常规"/>
          <w:gallery w:val="placeholder"/>
        </w:category>
        <w:types>
          <w:type w:val="bbPlcHdr"/>
        </w:types>
        <w:behaviors>
          <w:behavior w:val="content"/>
        </w:behaviors>
        <w:guid w:val="{772FFE88-EF9F-42B8-905C-8CD246763DBD}"/>
      </w:docPartPr>
      <w:docPartBody>
        <w:p w:rsidR="005F03CE" w:rsidRDefault="003C541B" w:rsidP="003C541B">
          <w:pPr>
            <w:pStyle w:val="B63F2E04D703418DBBE0ED8DB4261D0A"/>
          </w:pPr>
          <w:r w:rsidRPr="00711F0E">
            <w:rPr>
              <w:rStyle w:val="placeholder1Char"/>
              <w:rFonts w:hint="eastAsia"/>
              <w:sz w:val="16"/>
              <w:szCs w:val="16"/>
            </w:rPr>
            <w:t>____</w:t>
          </w:r>
        </w:p>
      </w:docPartBody>
    </w:docPart>
    <w:docPart>
      <w:docPartPr>
        <w:name w:val="B5379A4CDDB64B63805A4568301A3F4E"/>
        <w:category>
          <w:name w:val="常规"/>
          <w:gallery w:val="placeholder"/>
        </w:category>
        <w:types>
          <w:type w:val="bbPlcHdr"/>
        </w:types>
        <w:behaviors>
          <w:behavior w:val="content"/>
        </w:behaviors>
        <w:guid w:val="{E33E06D3-1B20-4246-A16C-4942E0734E9D}"/>
      </w:docPartPr>
      <w:docPartBody>
        <w:p w:rsidR="005F03CE" w:rsidRDefault="003C541B" w:rsidP="003C541B">
          <w:pPr>
            <w:pStyle w:val="B5379A4CDDB64B63805A4568301A3F4E"/>
          </w:pPr>
          <w:r w:rsidRPr="00711F0E">
            <w:rPr>
              <w:rStyle w:val="placeholder1Char"/>
              <w:rFonts w:hint="eastAsia"/>
              <w:sz w:val="16"/>
              <w:szCs w:val="16"/>
            </w:rPr>
            <w:t>____</w:t>
          </w:r>
        </w:p>
      </w:docPartBody>
    </w:docPart>
    <w:docPart>
      <w:docPartPr>
        <w:name w:val="36B7942B78534239A97B40C5E478ACB0"/>
        <w:category>
          <w:name w:val="常规"/>
          <w:gallery w:val="placeholder"/>
        </w:category>
        <w:types>
          <w:type w:val="bbPlcHdr"/>
        </w:types>
        <w:behaviors>
          <w:behavior w:val="content"/>
        </w:behaviors>
        <w:guid w:val="{7C7C4B72-2B5A-4A7C-8270-7E8D27429047}"/>
      </w:docPartPr>
      <w:docPartBody>
        <w:p w:rsidR="005F03CE" w:rsidRDefault="003C541B" w:rsidP="003C541B">
          <w:pPr>
            <w:pStyle w:val="36B7942B78534239A97B40C5E478ACB0"/>
          </w:pPr>
          <w:r w:rsidRPr="00711F0E">
            <w:rPr>
              <w:rStyle w:val="placeholder1Char"/>
              <w:rFonts w:hint="eastAsia"/>
              <w:sz w:val="16"/>
              <w:szCs w:val="16"/>
            </w:rPr>
            <w:t>____</w:t>
          </w:r>
        </w:p>
      </w:docPartBody>
    </w:docPart>
    <w:docPart>
      <w:docPartPr>
        <w:name w:val="35A6D1CCA18E4095A1AA9EC351F2FE1D"/>
        <w:category>
          <w:name w:val="常规"/>
          <w:gallery w:val="placeholder"/>
        </w:category>
        <w:types>
          <w:type w:val="bbPlcHdr"/>
        </w:types>
        <w:behaviors>
          <w:behavior w:val="content"/>
        </w:behaviors>
        <w:guid w:val="{A3D732FB-36F4-4BF7-9CCF-19CB8E8F227B}"/>
      </w:docPartPr>
      <w:docPartBody>
        <w:p w:rsidR="005F03CE" w:rsidRDefault="003C541B" w:rsidP="003C541B">
          <w:pPr>
            <w:pStyle w:val="35A6D1CCA18E4095A1AA9EC351F2FE1D"/>
          </w:pPr>
          <w:r w:rsidRPr="00711F0E">
            <w:rPr>
              <w:rStyle w:val="placeholder1Char"/>
              <w:rFonts w:hint="eastAsia"/>
              <w:sz w:val="16"/>
              <w:szCs w:val="16"/>
            </w:rPr>
            <w:t>____</w:t>
          </w:r>
        </w:p>
      </w:docPartBody>
    </w:docPart>
    <w:docPart>
      <w:docPartPr>
        <w:name w:val="0823216747094579AF688F637A3B6341"/>
        <w:category>
          <w:name w:val="常规"/>
          <w:gallery w:val="placeholder"/>
        </w:category>
        <w:types>
          <w:type w:val="bbPlcHdr"/>
        </w:types>
        <w:behaviors>
          <w:behavior w:val="content"/>
        </w:behaviors>
        <w:guid w:val="{2CF743EE-4D79-4EB5-9AF5-830414E77549}"/>
      </w:docPartPr>
      <w:docPartBody>
        <w:p w:rsidR="005F03CE" w:rsidRDefault="003C541B" w:rsidP="003C541B">
          <w:pPr>
            <w:pStyle w:val="0823216747094579AF688F637A3B6341"/>
          </w:pPr>
          <w:r w:rsidRPr="00711F0E">
            <w:rPr>
              <w:rStyle w:val="placeholder1Char"/>
              <w:rFonts w:hint="eastAsia"/>
              <w:sz w:val="16"/>
              <w:szCs w:val="16"/>
            </w:rPr>
            <w:t>____</w:t>
          </w:r>
        </w:p>
      </w:docPartBody>
    </w:docPart>
    <w:docPart>
      <w:docPartPr>
        <w:name w:val="DACA23897BBE41929D274FF96C66E630"/>
        <w:category>
          <w:name w:val="常规"/>
          <w:gallery w:val="placeholder"/>
        </w:category>
        <w:types>
          <w:type w:val="bbPlcHdr"/>
        </w:types>
        <w:behaviors>
          <w:behavior w:val="content"/>
        </w:behaviors>
        <w:guid w:val="{2DC72498-AF31-4AE4-B916-2A2A8AC7B1F2}"/>
      </w:docPartPr>
      <w:docPartBody>
        <w:p w:rsidR="005F03CE" w:rsidRDefault="003C541B" w:rsidP="003C541B">
          <w:pPr>
            <w:pStyle w:val="DACA23897BBE41929D274FF96C66E630"/>
          </w:pPr>
          <w:r w:rsidRPr="00711F0E">
            <w:rPr>
              <w:rStyle w:val="placeholder1Char"/>
              <w:rFonts w:hint="eastAsia"/>
              <w:sz w:val="16"/>
              <w:szCs w:val="16"/>
            </w:rPr>
            <w:t>____</w:t>
          </w:r>
        </w:p>
      </w:docPartBody>
    </w:docPart>
    <w:docPart>
      <w:docPartPr>
        <w:name w:val="14B99B03FEDD4FC38DB44D0FB8F4660F"/>
        <w:category>
          <w:name w:val="常规"/>
          <w:gallery w:val="placeholder"/>
        </w:category>
        <w:types>
          <w:type w:val="bbPlcHdr"/>
        </w:types>
        <w:behaviors>
          <w:behavior w:val="content"/>
        </w:behaviors>
        <w:guid w:val="{8627406E-C2B3-45B9-A4AC-44B16985973B}"/>
      </w:docPartPr>
      <w:docPartBody>
        <w:p w:rsidR="005F03CE" w:rsidRDefault="003C541B" w:rsidP="003C541B">
          <w:pPr>
            <w:pStyle w:val="14B99B03FEDD4FC38DB44D0FB8F4660F"/>
          </w:pPr>
          <w:r w:rsidRPr="00711F0E">
            <w:rPr>
              <w:rStyle w:val="placeholder1Char"/>
              <w:rFonts w:hint="eastAsia"/>
              <w:sz w:val="16"/>
              <w:szCs w:val="16"/>
            </w:rPr>
            <w:t>____</w:t>
          </w:r>
        </w:p>
      </w:docPartBody>
    </w:docPart>
    <w:docPart>
      <w:docPartPr>
        <w:name w:val="2C3F3E5F9186438CBD3393302CA88E27"/>
        <w:category>
          <w:name w:val="常规"/>
          <w:gallery w:val="placeholder"/>
        </w:category>
        <w:types>
          <w:type w:val="bbPlcHdr"/>
        </w:types>
        <w:behaviors>
          <w:behavior w:val="content"/>
        </w:behaviors>
        <w:guid w:val="{F6AC79A8-A5B4-4116-9DF9-D3CE3AB735D0}"/>
      </w:docPartPr>
      <w:docPartBody>
        <w:p w:rsidR="005F03CE" w:rsidRDefault="003C541B" w:rsidP="003C541B">
          <w:pPr>
            <w:pStyle w:val="2C3F3E5F9186438CBD3393302CA88E27"/>
          </w:pPr>
          <w:r w:rsidRPr="00711F0E">
            <w:rPr>
              <w:rStyle w:val="placeholder1Char"/>
              <w:rFonts w:hint="eastAsia"/>
              <w:sz w:val="16"/>
              <w:szCs w:val="16"/>
            </w:rPr>
            <w:t>____</w:t>
          </w:r>
        </w:p>
      </w:docPartBody>
    </w:docPart>
    <w:docPart>
      <w:docPartPr>
        <w:name w:val="9865677C4ED8417883A2A289B9E09D42"/>
        <w:category>
          <w:name w:val="常规"/>
          <w:gallery w:val="placeholder"/>
        </w:category>
        <w:types>
          <w:type w:val="bbPlcHdr"/>
        </w:types>
        <w:behaviors>
          <w:behavior w:val="content"/>
        </w:behaviors>
        <w:guid w:val="{C82C1C41-E3C0-4786-9258-79E53F712CE4}"/>
      </w:docPartPr>
      <w:docPartBody>
        <w:p w:rsidR="005F03CE" w:rsidRDefault="003C541B" w:rsidP="003C541B">
          <w:pPr>
            <w:pStyle w:val="9865677C4ED8417883A2A289B9E09D42"/>
          </w:pPr>
          <w:r w:rsidRPr="00711F0E">
            <w:rPr>
              <w:rStyle w:val="placeholder1Char"/>
              <w:rFonts w:hint="eastAsia"/>
              <w:sz w:val="16"/>
              <w:szCs w:val="16"/>
            </w:rPr>
            <w:t>____</w:t>
          </w:r>
        </w:p>
      </w:docPartBody>
    </w:docPart>
    <w:docPart>
      <w:docPartPr>
        <w:name w:val="03D42681C0DF41AB8AF96145335B4BE8"/>
        <w:category>
          <w:name w:val="常规"/>
          <w:gallery w:val="placeholder"/>
        </w:category>
        <w:types>
          <w:type w:val="bbPlcHdr"/>
        </w:types>
        <w:behaviors>
          <w:behavior w:val="content"/>
        </w:behaviors>
        <w:guid w:val="{BBF776A1-1E32-4AD8-9DED-E7016DE851AC}"/>
      </w:docPartPr>
      <w:docPartBody>
        <w:p w:rsidR="005F03CE" w:rsidRDefault="003C541B" w:rsidP="003C541B">
          <w:pPr>
            <w:pStyle w:val="03D42681C0DF41AB8AF96145335B4BE8"/>
          </w:pPr>
          <w:r w:rsidRPr="00711F0E">
            <w:rPr>
              <w:rStyle w:val="placeholder1Char"/>
              <w:rFonts w:hint="eastAsia"/>
              <w:sz w:val="16"/>
              <w:szCs w:val="16"/>
            </w:rPr>
            <w:t>____</w:t>
          </w:r>
        </w:p>
      </w:docPartBody>
    </w:docPart>
    <w:docPart>
      <w:docPartPr>
        <w:name w:val="C17BEFA4F73644DDA0CE54F882D353EB"/>
        <w:category>
          <w:name w:val="常规"/>
          <w:gallery w:val="placeholder"/>
        </w:category>
        <w:types>
          <w:type w:val="bbPlcHdr"/>
        </w:types>
        <w:behaviors>
          <w:behavior w:val="content"/>
        </w:behaviors>
        <w:guid w:val="{F97A5546-55B3-489E-B332-56B3122EB3D2}"/>
      </w:docPartPr>
      <w:docPartBody>
        <w:p w:rsidR="005F03CE" w:rsidRDefault="003C541B" w:rsidP="003C541B">
          <w:pPr>
            <w:pStyle w:val="C17BEFA4F73644DDA0CE54F882D353EB"/>
          </w:pPr>
          <w:r w:rsidRPr="00711F0E">
            <w:rPr>
              <w:rStyle w:val="placeholder1Char"/>
              <w:rFonts w:hint="eastAsia"/>
              <w:sz w:val="16"/>
              <w:szCs w:val="16"/>
            </w:rPr>
            <w:t>____</w:t>
          </w:r>
        </w:p>
      </w:docPartBody>
    </w:docPart>
    <w:docPart>
      <w:docPartPr>
        <w:name w:val="1A175A2AA451486DB18309F1900563A5"/>
        <w:category>
          <w:name w:val="常规"/>
          <w:gallery w:val="placeholder"/>
        </w:category>
        <w:types>
          <w:type w:val="bbPlcHdr"/>
        </w:types>
        <w:behaviors>
          <w:behavior w:val="content"/>
        </w:behaviors>
        <w:guid w:val="{3CAA3371-A014-4EE1-9CCF-77132E297713}"/>
      </w:docPartPr>
      <w:docPartBody>
        <w:p w:rsidR="005F03CE" w:rsidRDefault="003C541B" w:rsidP="003C541B">
          <w:pPr>
            <w:pStyle w:val="1A175A2AA451486DB18309F1900563A5"/>
          </w:pPr>
          <w:r w:rsidRPr="00711F0E">
            <w:rPr>
              <w:rStyle w:val="placeholder1Char"/>
              <w:rFonts w:hint="eastAsia"/>
              <w:sz w:val="16"/>
              <w:szCs w:val="16"/>
            </w:rPr>
            <w:t>____</w:t>
          </w:r>
        </w:p>
      </w:docPartBody>
    </w:docPart>
    <w:docPart>
      <w:docPartPr>
        <w:name w:val="AD1C1C416744432181025CB40D7C2932"/>
        <w:category>
          <w:name w:val="常规"/>
          <w:gallery w:val="placeholder"/>
        </w:category>
        <w:types>
          <w:type w:val="bbPlcHdr"/>
        </w:types>
        <w:behaviors>
          <w:behavior w:val="content"/>
        </w:behaviors>
        <w:guid w:val="{EE293835-F662-4BDE-ABC7-981207EC4EC3}"/>
      </w:docPartPr>
      <w:docPartBody>
        <w:p w:rsidR="005F03CE" w:rsidRDefault="003C541B" w:rsidP="003C541B">
          <w:pPr>
            <w:pStyle w:val="AD1C1C416744432181025CB40D7C2932"/>
          </w:pPr>
          <w:r w:rsidRPr="00711F0E">
            <w:rPr>
              <w:rStyle w:val="placeholder1Char"/>
              <w:rFonts w:hint="eastAsia"/>
              <w:sz w:val="16"/>
              <w:szCs w:val="16"/>
            </w:rPr>
            <w:t>____</w:t>
          </w:r>
        </w:p>
      </w:docPartBody>
    </w:docPart>
    <w:docPart>
      <w:docPartPr>
        <w:name w:val="22A26A77D3E94504AA51E9D6C9C4ECDC"/>
        <w:category>
          <w:name w:val="常规"/>
          <w:gallery w:val="placeholder"/>
        </w:category>
        <w:types>
          <w:type w:val="bbPlcHdr"/>
        </w:types>
        <w:behaviors>
          <w:behavior w:val="content"/>
        </w:behaviors>
        <w:guid w:val="{1EC5D46B-EAF9-4CC0-ACE3-C1603CC8FF65}"/>
      </w:docPartPr>
      <w:docPartBody>
        <w:p w:rsidR="005F03CE" w:rsidRDefault="003C541B" w:rsidP="003C541B">
          <w:pPr>
            <w:pStyle w:val="22A26A77D3E94504AA51E9D6C9C4ECDC"/>
          </w:pPr>
          <w:r w:rsidRPr="00711F0E">
            <w:rPr>
              <w:rStyle w:val="placeholder1Char"/>
              <w:rFonts w:hint="eastAsia"/>
              <w:sz w:val="16"/>
              <w:szCs w:val="16"/>
            </w:rPr>
            <w:t>____</w:t>
          </w:r>
        </w:p>
      </w:docPartBody>
    </w:docPart>
    <w:docPart>
      <w:docPartPr>
        <w:name w:val="29C793EC99484E03901F480C4398E44E"/>
        <w:category>
          <w:name w:val="常规"/>
          <w:gallery w:val="placeholder"/>
        </w:category>
        <w:types>
          <w:type w:val="bbPlcHdr"/>
        </w:types>
        <w:behaviors>
          <w:behavior w:val="content"/>
        </w:behaviors>
        <w:guid w:val="{ADE2D527-1AA9-4FAE-91EB-86DD8E90110B}"/>
      </w:docPartPr>
      <w:docPartBody>
        <w:p w:rsidR="005F03CE" w:rsidRDefault="003C541B" w:rsidP="003C541B">
          <w:pPr>
            <w:pStyle w:val="29C793EC99484E03901F480C4398E44E"/>
          </w:pPr>
          <w:r w:rsidRPr="00711F0E">
            <w:rPr>
              <w:rStyle w:val="placeholder1Char"/>
              <w:rFonts w:hint="eastAsia"/>
              <w:sz w:val="16"/>
              <w:szCs w:val="16"/>
            </w:rPr>
            <w:t>____</w:t>
          </w:r>
        </w:p>
      </w:docPartBody>
    </w:docPart>
    <w:docPart>
      <w:docPartPr>
        <w:name w:val="BBDA48895A744CECA1232879D7B71E9E"/>
        <w:category>
          <w:name w:val="常规"/>
          <w:gallery w:val="placeholder"/>
        </w:category>
        <w:types>
          <w:type w:val="bbPlcHdr"/>
        </w:types>
        <w:behaviors>
          <w:behavior w:val="content"/>
        </w:behaviors>
        <w:guid w:val="{9063B89B-DA52-465B-AA2F-CDE8F403E0B4}"/>
      </w:docPartPr>
      <w:docPartBody>
        <w:p w:rsidR="005F03CE" w:rsidRDefault="003C541B" w:rsidP="003C541B">
          <w:pPr>
            <w:pStyle w:val="BBDA48895A744CECA1232879D7B71E9E"/>
          </w:pPr>
          <w:r w:rsidRPr="00711F0E">
            <w:rPr>
              <w:rStyle w:val="placeholder1Char"/>
              <w:rFonts w:hint="eastAsia"/>
              <w:sz w:val="16"/>
              <w:szCs w:val="16"/>
            </w:rPr>
            <w:t>____</w:t>
          </w:r>
        </w:p>
      </w:docPartBody>
    </w:docPart>
    <w:docPart>
      <w:docPartPr>
        <w:name w:val="4FBB103780E24E2CBF3A14BCC9556D67"/>
        <w:category>
          <w:name w:val="常规"/>
          <w:gallery w:val="placeholder"/>
        </w:category>
        <w:types>
          <w:type w:val="bbPlcHdr"/>
        </w:types>
        <w:behaviors>
          <w:behavior w:val="content"/>
        </w:behaviors>
        <w:guid w:val="{D62702A4-E567-4252-AA81-D4FD69755538}"/>
      </w:docPartPr>
      <w:docPartBody>
        <w:p w:rsidR="005F03CE" w:rsidRDefault="003C541B" w:rsidP="003C541B">
          <w:pPr>
            <w:pStyle w:val="4FBB103780E24E2CBF3A14BCC9556D67"/>
          </w:pPr>
          <w:r w:rsidRPr="00711F0E">
            <w:rPr>
              <w:rStyle w:val="placeholder1Char"/>
              <w:rFonts w:hint="eastAsia"/>
              <w:sz w:val="16"/>
              <w:szCs w:val="16"/>
            </w:rPr>
            <w:t>____</w:t>
          </w:r>
        </w:p>
      </w:docPartBody>
    </w:docPart>
    <w:docPart>
      <w:docPartPr>
        <w:name w:val="14EC7DAC92F443A8A474120EF553F340"/>
        <w:category>
          <w:name w:val="常规"/>
          <w:gallery w:val="placeholder"/>
        </w:category>
        <w:types>
          <w:type w:val="bbPlcHdr"/>
        </w:types>
        <w:behaviors>
          <w:behavior w:val="content"/>
        </w:behaviors>
        <w:guid w:val="{D55F4279-B927-40F9-9AA2-A2FE018F93A1}"/>
      </w:docPartPr>
      <w:docPartBody>
        <w:p w:rsidR="005F03CE" w:rsidRDefault="003C541B" w:rsidP="003C541B">
          <w:pPr>
            <w:pStyle w:val="14EC7DAC92F443A8A474120EF553F340"/>
          </w:pPr>
          <w:r w:rsidRPr="00711F0E">
            <w:rPr>
              <w:rStyle w:val="placeholder1Char"/>
              <w:rFonts w:hint="eastAsia"/>
              <w:sz w:val="16"/>
              <w:szCs w:val="16"/>
            </w:rPr>
            <w:t>____</w:t>
          </w:r>
        </w:p>
      </w:docPartBody>
    </w:docPart>
    <w:docPart>
      <w:docPartPr>
        <w:name w:val="17DBCBC5D52A419FBA272084135CE59F"/>
        <w:category>
          <w:name w:val="常规"/>
          <w:gallery w:val="placeholder"/>
        </w:category>
        <w:types>
          <w:type w:val="bbPlcHdr"/>
        </w:types>
        <w:behaviors>
          <w:behavior w:val="content"/>
        </w:behaviors>
        <w:guid w:val="{9298142F-C74B-4C93-AE64-769DBB6357B5}"/>
      </w:docPartPr>
      <w:docPartBody>
        <w:p w:rsidR="005F03CE" w:rsidRDefault="003C541B" w:rsidP="003C541B">
          <w:pPr>
            <w:pStyle w:val="17DBCBC5D52A419FBA272084135CE59F"/>
          </w:pPr>
          <w:r w:rsidRPr="00711F0E">
            <w:rPr>
              <w:rStyle w:val="placeholder1Char"/>
              <w:rFonts w:hint="eastAsia"/>
              <w:sz w:val="16"/>
              <w:szCs w:val="16"/>
            </w:rPr>
            <w:t>____</w:t>
          </w:r>
        </w:p>
      </w:docPartBody>
    </w:docPart>
    <w:docPart>
      <w:docPartPr>
        <w:name w:val="43326B570DCC464DA3F07B1B516069DE"/>
        <w:category>
          <w:name w:val="常规"/>
          <w:gallery w:val="placeholder"/>
        </w:category>
        <w:types>
          <w:type w:val="bbPlcHdr"/>
        </w:types>
        <w:behaviors>
          <w:behavior w:val="content"/>
        </w:behaviors>
        <w:guid w:val="{A51E81FE-4591-4B07-8B84-D2EC9C905D52}"/>
      </w:docPartPr>
      <w:docPartBody>
        <w:p w:rsidR="005F03CE" w:rsidRDefault="003C541B" w:rsidP="003C541B">
          <w:pPr>
            <w:pStyle w:val="43326B570DCC464DA3F07B1B516069DE"/>
          </w:pPr>
          <w:r w:rsidRPr="00711F0E">
            <w:rPr>
              <w:rStyle w:val="placeholder1Char"/>
              <w:rFonts w:hint="eastAsia"/>
              <w:sz w:val="16"/>
              <w:szCs w:val="16"/>
            </w:rPr>
            <w:t>____</w:t>
          </w:r>
        </w:p>
      </w:docPartBody>
    </w:docPart>
    <w:docPart>
      <w:docPartPr>
        <w:name w:val="D1F4BEE080234D47BD220783AB0B3BE8"/>
        <w:category>
          <w:name w:val="常规"/>
          <w:gallery w:val="placeholder"/>
        </w:category>
        <w:types>
          <w:type w:val="bbPlcHdr"/>
        </w:types>
        <w:behaviors>
          <w:behavior w:val="content"/>
        </w:behaviors>
        <w:guid w:val="{7AB0D5E4-581A-4D76-926D-DFF26B4EFCCE}"/>
      </w:docPartPr>
      <w:docPartBody>
        <w:p w:rsidR="005F03CE" w:rsidRDefault="003C541B" w:rsidP="003C541B">
          <w:pPr>
            <w:pStyle w:val="D1F4BEE080234D47BD220783AB0B3BE8"/>
          </w:pPr>
          <w:r w:rsidRPr="00711F0E">
            <w:rPr>
              <w:rStyle w:val="placeholder1Char"/>
              <w:rFonts w:hint="eastAsia"/>
              <w:sz w:val="16"/>
              <w:szCs w:val="16"/>
            </w:rPr>
            <w:t>____</w:t>
          </w:r>
        </w:p>
      </w:docPartBody>
    </w:docPart>
    <w:docPart>
      <w:docPartPr>
        <w:name w:val="C952F2901E4B4D90A0C91FC3AD7F129B"/>
        <w:category>
          <w:name w:val="常规"/>
          <w:gallery w:val="placeholder"/>
        </w:category>
        <w:types>
          <w:type w:val="bbPlcHdr"/>
        </w:types>
        <w:behaviors>
          <w:behavior w:val="content"/>
        </w:behaviors>
        <w:guid w:val="{C6F55505-EC25-4100-844E-683962EF19F9}"/>
      </w:docPartPr>
      <w:docPartBody>
        <w:p w:rsidR="005F03CE" w:rsidRDefault="003C541B" w:rsidP="003C541B">
          <w:pPr>
            <w:pStyle w:val="C952F2901E4B4D90A0C91FC3AD7F129B"/>
          </w:pPr>
          <w:r w:rsidRPr="00711F0E">
            <w:rPr>
              <w:rStyle w:val="placeholder1Char"/>
              <w:rFonts w:hint="eastAsia"/>
              <w:sz w:val="16"/>
              <w:szCs w:val="16"/>
            </w:rPr>
            <w:t>____</w:t>
          </w:r>
        </w:p>
      </w:docPartBody>
    </w:docPart>
    <w:docPart>
      <w:docPartPr>
        <w:name w:val="CA8316EBCDC84CCE8C9DC62C24D5A417"/>
        <w:category>
          <w:name w:val="常规"/>
          <w:gallery w:val="placeholder"/>
        </w:category>
        <w:types>
          <w:type w:val="bbPlcHdr"/>
        </w:types>
        <w:behaviors>
          <w:behavior w:val="content"/>
        </w:behaviors>
        <w:guid w:val="{E8739748-A4B6-4EA4-AE84-D5987A7847E9}"/>
      </w:docPartPr>
      <w:docPartBody>
        <w:p w:rsidR="005F03CE" w:rsidRDefault="003C541B" w:rsidP="003C541B">
          <w:pPr>
            <w:pStyle w:val="CA8316EBCDC84CCE8C9DC62C24D5A417"/>
          </w:pPr>
          <w:r w:rsidRPr="00711F0E">
            <w:rPr>
              <w:rStyle w:val="placeholder1Char"/>
              <w:rFonts w:hint="eastAsia"/>
              <w:sz w:val="16"/>
              <w:szCs w:val="16"/>
            </w:rPr>
            <w:t>____</w:t>
          </w:r>
        </w:p>
      </w:docPartBody>
    </w:docPart>
    <w:docPart>
      <w:docPartPr>
        <w:name w:val="3B7F9188F504456992A36CA92A78AA2E"/>
        <w:category>
          <w:name w:val="常规"/>
          <w:gallery w:val="placeholder"/>
        </w:category>
        <w:types>
          <w:type w:val="bbPlcHdr"/>
        </w:types>
        <w:behaviors>
          <w:behavior w:val="content"/>
        </w:behaviors>
        <w:guid w:val="{71FC0DAD-82EA-4CE6-AC2F-0D44249F56AC}"/>
      </w:docPartPr>
      <w:docPartBody>
        <w:p w:rsidR="005F03CE" w:rsidRDefault="003C541B" w:rsidP="003C541B">
          <w:pPr>
            <w:pStyle w:val="3B7F9188F504456992A36CA92A78AA2E"/>
          </w:pPr>
          <w:r w:rsidRPr="00711F0E">
            <w:rPr>
              <w:rStyle w:val="placeholder1Char"/>
              <w:rFonts w:hint="eastAsia"/>
              <w:sz w:val="16"/>
              <w:szCs w:val="16"/>
            </w:rPr>
            <w:t>____</w:t>
          </w:r>
        </w:p>
      </w:docPartBody>
    </w:docPart>
    <w:docPart>
      <w:docPartPr>
        <w:name w:val="11482B8B1A9C46FFB733CD4CA5D9A3FD"/>
        <w:category>
          <w:name w:val="常规"/>
          <w:gallery w:val="placeholder"/>
        </w:category>
        <w:types>
          <w:type w:val="bbPlcHdr"/>
        </w:types>
        <w:behaviors>
          <w:behavior w:val="content"/>
        </w:behaviors>
        <w:guid w:val="{9B106653-FDD0-4698-BBFF-00749B53D647}"/>
      </w:docPartPr>
      <w:docPartBody>
        <w:p w:rsidR="005F03CE" w:rsidRDefault="003C541B" w:rsidP="003C541B">
          <w:pPr>
            <w:pStyle w:val="11482B8B1A9C46FFB733CD4CA5D9A3FD"/>
          </w:pPr>
          <w:r w:rsidRPr="00711F0E">
            <w:rPr>
              <w:rStyle w:val="placeholder1Char"/>
              <w:rFonts w:hint="eastAsia"/>
              <w:sz w:val="16"/>
              <w:szCs w:val="16"/>
            </w:rPr>
            <w:t>____</w:t>
          </w:r>
        </w:p>
      </w:docPartBody>
    </w:docPart>
    <w:docPart>
      <w:docPartPr>
        <w:name w:val="C57155D0A4664282ADDA94D69FAD8A84"/>
        <w:category>
          <w:name w:val="常规"/>
          <w:gallery w:val="placeholder"/>
        </w:category>
        <w:types>
          <w:type w:val="bbPlcHdr"/>
        </w:types>
        <w:behaviors>
          <w:behavior w:val="content"/>
        </w:behaviors>
        <w:guid w:val="{49A29F5F-1419-4D60-9C58-470704052254}"/>
      </w:docPartPr>
      <w:docPartBody>
        <w:p w:rsidR="005F03CE" w:rsidRDefault="003C541B" w:rsidP="003C541B">
          <w:pPr>
            <w:pStyle w:val="C57155D0A4664282ADDA94D69FAD8A84"/>
          </w:pPr>
          <w:r w:rsidRPr="00711F0E">
            <w:rPr>
              <w:rStyle w:val="placeholder1Char"/>
              <w:rFonts w:hint="eastAsia"/>
              <w:sz w:val="16"/>
              <w:szCs w:val="16"/>
            </w:rPr>
            <w:t>____</w:t>
          </w:r>
        </w:p>
      </w:docPartBody>
    </w:docPart>
    <w:docPart>
      <w:docPartPr>
        <w:name w:val="6036CD71A9E24CD1AA07A256196D48B9"/>
        <w:category>
          <w:name w:val="常规"/>
          <w:gallery w:val="placeholder"/>
        </w:category>
        <w:types>
          <w:type w:val="bbPlcHdr"/>
        </w:types>
        <w:behaviors>
          <w:behavior w:val="content"/>
        </w:behaviors>
        <w:guid w:val="{D1CE7941-74C2-4460-ADE6-62E9CC88E9D5}"/>
      </w:docPartPr>
      <w:docPartBody>
        <w:p w:rsidR="005F03CE" w:rsidRDefault="003C541B" w:rsidP="003C541B">
          <w:pPr>
            <w:pStyle w:val="6036CD71A9E24CD1AA07A256196D48B9"/>
          </w:pPr>
          <w:r w:rsidRPr="00711F0E">
            <w:rPr>
              <w:rStyle w:val="placeholder1Char"/>
              <w:rFonts w:hint="eastAsia"/>
              <w:sz w:val="16"/>
              <w:szCs w:val="16"/>
            </w:rPr>
            <w:t>____</w:t>
          </w:r>
        </w:p>
      </w:docPartBody>
    </w:docPart>
    <w:docPart>
      <w:docPartPr>
        <w:name w:val="67F5A132815A4C2CB6A43415D17EDC58"/>
        <w:category>
          <w:name w:val="常规"/>
          <w:gallery w:val="placeholder"/>
        </w:category>
        <w:types>
          <w:type w:val="bbPlcHdr"/>
        </w:types>
        <w:behaviors>
          <w:behavior w:val="content"/>
        </w:behaviors>
        <w:guid w:val="{5C3FC1D9-F989-4D5C-AB4D-BA530FDFE722}"/>
      </w:docPartPr>
      <w:docPartBody>
        <w:p w:rsidR="005F03CE" w:rsidRDefault="003C541B" w:rsidP="003C541B">
          <w:pPr>
            <w:pStyle w:val="67F5A132815A4C2CB6A43415D17EDC58"/>
          </w:pPr>
          <w:r w:rsidRPr="00711F0E">
            <w:rPr>
              <w:rStyle w:val="placeholder1Char"/>
              <w:rFonts w:hint="eastAsia"/>
              <w:sz w:val="16"/>
              <w:szCs w:val="16"/>
            </w:rPr>
            <w:t>____</w:t>
          </w:r>
        </w:p>
      </w:docPartBody>
    </w:docPart>
    <w:docPart>
      <w:docPartPr>
        <w:name w:val="62320266A18A437CAAD31EF27A164CC8"/>
        <w:category>
          <w:name w:val="常规"/>
          <w:gallery w:val="placeholder"/>
        </w:category>
        <w:types>
          <w:type w:val="bbPlcHdr"/>
        </w:types>
        <w:behaviors>
          <w:behavior w:val="content"/>
        </w:behaviors>
        <w:guid w:val="{F7E771BD-32EE-424A-A9DF-65CC4E8C7EAF}"/>
      </w:docPartPr>
      <w:docPartBody>
        <w:p w:rsidR="005F03CE" w:rsidRDefault="003C541B" w:rsidP="003C541B">
          <w:pPr>
            <w:pStyle w:val="62320266A18A437CAAD31EF27A164CC8"/>
          </w:pPr>
          <w:r w:rsidRPr="00711F0E">
            <w:rPr>
              <w:rStyle w:val="placeholder1Char"/>
              <w:rFonts w:hint="eastAsia"/>
              <w:sz w:val="16"/>
              <w:szCs w:val="16"/>
            </w:rPr>
            <w:t>____</w:t>
          </w:r>
        </w:p>
      </w:docPartBody>
    </w:docPart>
    <w:docPart>
      <w:docPartPr>
        <w:name w:val="4F7CD75D1E644457A881EFD60C763322"/>
        <w:category>
          <w:name w:val="常规"/>
          <w:gallery w:val="placeholder"/>
        </w:category>
        <w:types>
          <w:type w:val="bbPlcHdr"/>
        </w:types>
        <w:behaviors>
          <w:behavior w:val="content"/>
        </w:behaviors>
        <w:guid w:val="{579FB63C-92F6-43A2-99F2-9675276F3341}"/>
      </w:docPartPr>
      <w:docPartBody>
        <w:p w:rsidR="005F03CE" w:rsidRDefault="003C541B" w:rsidP="003C541B">
          <w:pPr>
            <w:pStyle w:val="4F7CD75D1E644457A881EFD60C763322"/>
          </w:pPr>
          <w:r w:rsidRPr="00711F0E">
            <w:rPr>
              <w:rStyle w:val="placeholder1Char"/>
              <w:rFonts w:hint="eastAsia"/>
              <w:sz w:val="16"/>
              <w:szCs w:val="16"/>
            </w:rPr>
            <w:t>____</w:t>
          </w:r>
        </w:p>
      </w:docPartBody>
    </w:docPart>
    <w:docPart>
      <w:docPartPr>
        <w:name w:val="2F227E2E0CB04AF88DD6C33105314CCB"/>
        <w:category>
          <w:name w:val="常规"/>
          <w:gallery w:val="placeholder"/>
        </w:category>
        <w:types>
          <w:type w:val="bbPlcHdr"/>
        </w:types>
        <w:behaviors>
          <w:behavior w:val="content"/>
        </w:behaviors>
        <w:guid w:val="{1F0004DC-B90B-456A-A033-2B6183393996}"/>
      </w:docPartPr>
      <w:docPartBody>
        <w:p w:rsidR="005F03CE" w:rsidRDefault="003C541B" w:rsidP="003C541B">
          <w:pPr>
            <w:pStyle w:val="2F227E2E0CB04AF88DD6C33105314CCB"/>
          </w:pPr>
          <w:r w:rsidRPr="00711F0E">
            <w:rPr>
              <w:rStyle w:val="placeholder1Char"/>
              <w:rFonts w:hint="eastAsia"/>
              <w:sz w:val="16"/>
              <w:szCs w:val="16"/>
            </w:rPr>
            <w:t>____</w:t>
          </w:r>
        </w:p>
      </w:docPartBody>
    </w:docPart>
    <w:docPart>
      <w:docPartPr>
        <w:name w:val="D4B9F4E69118473595F0444CC57C1C72"/>
        <w:category>
          <w:name w:val="常规"/>
          <w:gallery w:val="placeholder"/>
        </w:category>
        <w:types>
          <w:type w:val="bbPlcHdr"/>
        </w:types>
        <w:behaviors>
          <w:behavior w:val="content"/>
        </w:behaviors>
        <w:guid w:val="{3CF12A42-A2E9-4AB9-973A-49B98ABABD45}"/>
      </w:docPartPr>
      <w:docPartBody>
        <w:p w:rsidR="005F03CE" w:rsidRDefault="003C541B" w:rsidP="003C541B">
          <w:pPr>
            <w:pStyle w:val="D4B9F4E69118473595F0444CC57C1C72"/>
          </w:pPr>
          <w:r w:rsidRPr="00711F0E">
            <w:rPr>
              <w:rStyle w:val="placeholder1Char"/>
              <w:rFonts w:hint="eastAsia"/>
              <w:sz w:val="16"/>
              <w:szCs w:val="16"/>
            </w:rPr>
            <w:t>____</w:t>
          </w:r>
        </w:p>
      </w:docPartBody>
    </w:docPart>
    <w:docPart>
      <w:docPartPr>
        <w:name w:val="1AF5E1F347964BD1A1A789D9888EBFAA"/>
        <w:category>
          <w:name w:val="常规"/>
          <w:gallery w:val="placeholder"/>
        </w:category>
        <w:types>
          <w:type w:val="bbPlcHdr"/>
        </w:types>
        <w:behaviors>
          <w:behavior w:val="content"/>
        </w:behaviors>
        <w:guid w:val="{DF62FFF6-C1D8-46DC-BE6A-0A3559E7F713}"/>
      </w:docPartPr>
      <w:docPartBody>
        <w:p w:rsidR="005F03CE" w:rsidRDefault="003C541B" w:rsidP="003C541B">
          <w:pPr>
            <w:pStyle w:val="1AF5E1F347964BD1A1A789D9888EBFAA"/>
          </w:pPr>
          <w:r w:rsidRPr="00711F0E">
            <w:rPr>
              <w:rStyle w:val="placeholder1Char"/>
              <w:rFonts w:hint="eastAsia"/>
              <w:sz w:val="16"/>
              <w:szCs w:val="16"/>
            </w:rPr>
            <w:t>____</w:t>
          </w:r>
        </w:p>
      </w:docPartBody>
    </w:docPart>
    <w:docPart>
      <w:docPartPr>
        <w:name w:val="40923E18C6D04EBB90EEAA7BFF5E40DE"/>
        <w:category>
          <w:name w:val="常规"/>
          <w:gallery w:val="placeholder"/>
        </w:category>
        <w:types>
          <w:type w:val="bbPlcHdr"/>
        </w:types>
        <w:behaviors>
          <w:behavior w:val="content"/>
        </w:behaviors>
        <w:guid w:val="{3025CD74-5F2E-4089-BBEA-BB862292F118}"/>
      </w:docPartPr>
      <w:docPartBody>
        <w:p w:rsidR="005F03CE" w:rsidRDefault="003C541B" w:rsidP="003C541B">
          <w:pPr>
            <w:pStyle w:val="40923E18C6D04EBB90EEAA7BFF5E40DE"/>
          </w:pPr>
          <w:r w:rsidRPr="00711F0E">
            <w:rPr>
              <w:rStyle w:val="placeholder1Char"/>
              <w:rFonts w:hint="eastAsia"/>
              <w:sz w:val="16"/>
              <w:szCs w:val="16"/>
            </w:rPr>
            <w:t>____</w:t>
          </w:r>
        </w:p>
      </w:docPartBody>
    </w:docPart>
    <w:docPart>
      <w:docPartPr>
        <w:name w:val="7161E0CC5D304D0B81BDD6F911B79AF5"/>
        <w:category>
          <w:name w:val="常规"/>
          <w:gallery w:val="placeholder"/>
        </w:category>
        <w:types>
          <w:type w:val="bbPlcHdr"/>
        </w:types>
        <w:behaviors>
          <w:behavior w:val="content"/>
        </w:behaviors>
        <w:guid w:val="{6329072C-24FB-498E-A0CA-EDDDAE5D0661}"/>
      </w:docPartPr>
      <w:docPartBody>
        <w:p w:rsidR="005F03CE" w:rsidRDefault="003C541B" w:rsidP="003C541B">
          <w:pPr>
            <w:pStyle w:val="7161E0CC5D304D0B81BDD6F911B79AF5"/>
          </w:pPr>
          <w:r w:rsidRPr="00711F0E">
            <w:rPr>
              <w:rStyle w:val="placeholder1Char"/>
              <w:rFonts w:hint="eastAsia"/>
              <w:sz w:val="16"/>
              <w:szCs w:val="16"/>
            </w:rPr>
            <w:t>____</w:t>
          </w:r>
        </w:p>
      </w:docPartBody>
    </w:docPart>
    <w:docPart>
      <w:docPartPr>
        <w:name w:val="E30D129E298C466481ACA729D7F0EE69"/>
        <w:category>
          <w:name w:val="常规"/>
          <w:gallery w:val="placeholder"/>
        </w:category>
        <w:types>
          <w:type w:val="bbPlcHdr"/>
        </w:types>
        <w:behaviors>
          <w:behavior w:val="content"/>
        </w:behaviors>
        <w:guid w:val="{35689AEB-2E74-4D88-BDA5-9B255631D4DC}"/>
      </w:docPartPr>
      <w:docPartBody>
        <w:p w:rsidR="005F03CE" w:rsidRDefault="003C541B" w:rsidP="003C541B">
          <w:pPr>
            <w:pStyle w:val="E30D129E298C466481ACA729D7F0EE69"/>
          </w:pPr>
          <w:r w:rsidRPr="00711F0E">
            <w:rPr>
              <w:rStyle w:val="placeholder1Char"/>
              <w:rFonts w:hint="eastAsia"/>
              <w:sz w:val="16"/>
              <w:szCs w:val="16"/>
            </w:rPr>
            <w:t>____</w:t>
          </w:r>
        </w:p>
      </w:docPartBody>
    </w:docPart>
    <w:docPart>
      <w:docPartPr>
        <w:name w:val="9DB2C8339C6B4D5485037436CBFA1CEF"/>
        <w:category>
          <w:name w:val="常规"/>
          <w:gallery w:val="placeholder"/>
        </w:category>
        <w:types>
          <w:type w:val="bbPlcHdr"/>
        </w:types>
        <w:behaviors>
          <w:behavior w:val="content"/>
        </w:behaviors>
        <w:guid w:val="{A32D210B-F41C-45FD-84B3-FFAD55748D76}"/>
      </w:docPartPr>
      <w:docPartBody>
        <w:p w:rsidR="005F03CE" w:rsidRDefault="003C541B" w:rsidP="003C541B">
          <w:pPr>
            <w:pStyle w:val="9DB2C8339C6B4D5485037436CBFA1CEF"/>
          </w:pPr>
          <w:r w:rsidRPr="00711F0E">
            <w:rPr>
              <w:rStyle w:val="placeholder1Char"/>
              <w:rFonts w:hint="eastAsia"/>
              <w:sz w:val="16"/>
              <w:szCs w:val="16"/>
            </w:rPr>
            <w:t>____</w:t>
          </w:r>
        </w:p>
      </w:docPartBody>
    </w:docPart>
    <w:docPart>
      <w:docPartPr>
        <w:name w:val="13BCE5ED8EE648B792670AFBD838362D"/>
        <w:category>
          <w:name w:val="常规"/>
          <w:gallery w:val="placeholder"/>
        </w:category>
        <w:types>
          <w:type w:val="bbPlcHdr"/>
        </w:types>
        <w:behaviors>
          <w:behavior w:val="content"/>
        </w:behaviors>
        <w:guid w:val="{FDBDB9E0-F8F7-48F0-8A8F-557AC32F0E86}"/>
      </w:docPartPr>
      <w:docPartBody>
        <w:p w:rsidR="005F03CE" w:rsidRDefault="003C541B" w:rsidP="003C541B">
          <w:pPr>
            <w:pStyle w:val="13BCE5ED8EE648B792670AFBD838362D"/>
          </w:pPr>
          <w:r w:rsidRPr="00711F0E">
            <w:rPr>
              <w:rStyle w:val="placeholder1Char"/>
              <w:rFonts w:hint="eastAsia"/>
              <w:sz w:val="16"/>
              <w:szCs w:val="16"/>
            </w:rPr>
            <w:t>____</w:t>
          </w:r>
        </w:p>
      </w:docPartBody>
    </w:docPart>
    <w:docPart>
      <w:docPartPr>
        <w:name w:val="0030A78CA338442BB93705A56CA732F0"/>
        <w:category>
          <w:name w:val="常规"/>
          <w:gallery w:val="placeholder"/>
        </w:category>
        <w:types>
          <w:type w:val="bbPlcHdr"/>
        </w:types>
        <w:behaviors>
          <w:behavior w:val="content"/>
        </w:behaviors>
        <w:guid w:val="{020629AA-9B41-4A7E-BB45-D7237CC8D2F2}"/>
      </w:docPartPr>
      <w:docPartBody>
        <w:p w:rsidR="005F03CE" w:rsidRDefault="003C541B" w:rsidP="003C541B">
          <w:pPr>
            <w:pStyle w:val="0030A78CA338442BB93705A56CA732F0"/>
          </w:pPr>
          <w:r w:rsidRPr="00711F0E">
            <w:rPr>
              <w:rStyle w:val="placeholder1Char"/>
              <w:rFonts w:hint="eastAsia"/>
              <w:sz w:val="16"/>
              <w:szCs w:val="16"/>
            </w:rPr>
            <w:t>____</w:t>
          </w:r>
        </w:p>
      </w:docPartBody>
    </w:docPart>
    <w:docPart>
      <w:docPartPr>
        <w:name w:val="91B7D78A7BAF49D3876968C17A10E2F8"/>
        <w:category>
          <w:name w:val="常规"/>
          <w:gallery w:val="placeholder"/>
        </w:category>
        <w:types>
          <w:type w:val="bbPlcHdr"/>
        </w:types>
        <w:behaviors>
          <w:behavior w:val="content"/>
        </w:behaviors>
        <w:guid w:val="{B5875EA2-04BA-46D0-95ED-BCD52989B24E}"/>
      </w:docPartPr>
      <w:docPartBody>
        <w:p w:rsidR="005F03CE" w:rsidRDefault="003C541B" w:rsidP="003C541B">
          <w:pPr>
            <w:pStyle w:val="91B7D78A7BAF49D3876968C17A10E2F8"/>
          </w:pPr>
          <w:r w:rsidRPr="00711F0E">
            <w:rPr>
              <w:rStyle w:val="placeholder1Char"/>
              <w:rFonts w:hint="eastAsia"/>
              <w:sz w:val="16"/>
              <w:szCs w:val="16"/>
            </w:rPr>
            <w:t>____</w:t>
          </w:r>
        </w:p>
      </w:docPartBody>
    </w:docPart>
    <w:docPart>
      <w:docPartPr>
        <w:name w:val="65C03C664379417CB8A13D6B4146D28D"/>
        <w:category>
          <w:name w:val="常规"/>
          <w:gallery w:val="placeholder"/>
        </w:category>
        <w:types>
          <w:type w:val="bbPlcHdr"/>
        </w:types>
        <w:behaviors>
          <w:behavior w:val="content"/>
        </w:behaviors>
        <w:guid w:val="{A61DFC08-3347-42E4-B13E-8A0C6313C179}"/>
      </w:docPartPr>
      <w:docPartBody>
        <w:p w:rsidR="005F03CE" w:rsidRDefault="003C541B" w:rsidP="003C541B">
          <w:pPr>
            <w:pStyle w:val="65C03C664379417CB8A13D6B4146D28D"/>
          </w:pPr>
          <w:r w:rsidRPr="00711F0E">
            <w:rPr>
              <w:rStyle w:val="placeholder1Char"/>
              <w:rFonts w:hint="eastAsia"/>
              <w:sz w:val="16"/>
              <w:szCs w:val="16"/>
            </w:rPr>
            <w:t>____</w:t>
          </w:r>
        </w:p>
      </w:docPartBody>
    </w:docPart>
    <w:docPart>
      <w:docPartPr>
        <w:name w:val="CC9B5A1947944DDF81650476ACB30AB7"/>
        <w:category>
          <w:name w:val="常规"/>
          <w:gallery w:val="placeholder"/>
        </w:category>
        <w:types>
          <w:type w:val="bbPlcHdr"/>
        </w:types>
        <w:behaviors>
          <w:behavior w:val="content"/>
        </w:behaviors>
        <w:guid w:val="{61383E24-4FEE-4E65-A00D-60E8E4F03775}"/>
      </w:docPartPr>
      <w:docPartBody>
        <w:p w:rsidR="005F03CE" w:rsidRDefault="003C541B" w:rsidP="003C541B">
          <w:pPr>
            <w:pStyle w:val="CC9B5A1947944DDF81650476ACB30AB7"/>
          </w:pPr>
          <w:r w:rsidRPr="00711F0E">
            <w:rPr>
              <w:rStyle w:val="placeholder1Char"/>
              <w:rFonts w:hint="eastAsia"/>
              <w:sz w:val="16"/>
              <w:szCs w:val="16"/>
            </w:rPr>
            <w:t>____</w:t>
          </w:r>
        </w:p>
      </w:docPartBody>
    </w:docPart>
    <w:docPart>
      <w:docPartPr>
        <w:name w:val="C7E1C958C40248699F5284987D613B53"/>
        <w:category>
          <w:name w:val="常规"/>
          <w:gallery w:val="placeholder"/>
        </w:category>
        <w:types>
          <w:type w:val="bbPlcHdr"/>
        </w:types>
        <w:behaviors>
          <w:behavior w:val="content"/>
        </w:behaviors>
        <w:guid w:val="{0D45E110-0F04-4165-A1A7-7B0E76478C53}"/>
      </w:docPartPr>
      <w:docPartBody>
        <w:p w:rsidR="005F03CE" w:rsidRDefault="003C541B" w:rsidP="003C541B">
          <w:pPr>
            <w:pStyle w:val="C7E1C958C40248699F5284987D613B53"/>
          </w:pPr>
          <w:r w:rsidRPr="00711F0E">
            <w:rPr>
              <w:rStyle w:val="placeholder1Char"/>
              <w:rFonts w:hint="eastAsia"/>
              <w:sz w:val="16"/>
              <w:szCs w:val="16"/>
            </w:rPr>
            <w:t>____</w:t>
          </w:r>
        </w:p>
      </w:docPartBody>
    </w:docPart>
    <w:docPart>
      <w:docPartPr>
        <w:name w:val="E7F2C4B49849456BAD589E1D0FEC8ADD"/>
        <w:category>
          <w:name w:val="常规"/>
          <w:gallery w:val="placeholder"/>
        </w:category>
        <w:types>
          <w:type w:val="bbPlcHdr"/>
        </w:types>
        <w:behaviors>
          <w:behavior w:val="content"/>
        </w:behaviors>
        <w:guid w:val="{200C217A-DB26-4434-8806-6BEB967650B1}"/>
      </w:docPartPr>
      <w:docPartBody>
        <w:p w:rsidR="005F03CE" w:rsidRDefault="003C541B" w:rsidP="003C541B">
          <w:pPr>
            <w:pStyle w:val="E7F2C4B49849456BAD589E1D0FEC8ADD"/>
          </w:pPr>
          <w:r w:rsidRPr="00711F0E">
            <w:rPr>
              <w:rStyle w:val="placeholder1Char"/>
              <w:rFonts w:hint="eastAsia"/>
              <w:sz w:val="16"/>
              <w:szCs w:val="16"/>
            </w:rPr>
            <w:t>____</w:t>
          </w:r>
        </w:p>
      </w:docPartBody>
    </w:docPart>
    <w:docPart>
      <w:docPartPr>
        <w:name w:val="CBAFC69DEB6A4EFEB8B80D03D84DBFA1"/>
        <w:category>
          <w:name w:val="常规"/>
          <w:gallery w:val="placeholder"/>
        </w:category>
        <w:types>
          <w:type w:val="bbPlcHdr"/>
        </w:types>
        <w:behaviors>
          <w:behavior w:val="content"/>
        </w:behaviors>
        <w:guid w:val="{4F9E4DAA-8776-4058-BEA6-040C4F06AA8C}"/>
      </w:docPartPr>
      <w:docPartBody>
        <w:p w:rsidR="005F03CE" w:rsidRDefault="003C541B" w:rsidP="003C541B">
          <w:pPr>
            <w:pStyle w:val="CBAFC69DEB6A4EFEB8B80D03D84DBFA1"/>
          </w:pPr>
          <w:r w:rsidRPr="00711F0E">
            <w:rPr>
              <w:rStyle w:val="placeholder1Char"/>
              <w:rFonts w:hint="eastAsia"/>
              <w:sz w:val="16"/>
              <w:szCs w:val="16"/>
            </w:rPr>
            <w:t>____</w:t>
          </w:r>
        </w:p>
      </w:docPartBody>
    </w:docPart>
    <w:docPart>
      <w:docPartPr>
        <w:name w:val="C87B11AFD3B04265B1FB66789A764881"/>
        <w:category>
          <w:name w:val="常规"/>
          <w:gallery w:val="placeholder"/>
        </w:category>
        <w:types>
          <w:type w:val="bbPlcHdr"/>
        </w:types>
        <w:behaviors>
          <w:behavior w:val="content"/>
        </w:behaviors>
        <w:guid w:val="{962854FF-5D6C-48A8-9EAE-DDEC410FE3C9}"/>
      </w:docPartPr>
      <w:docPartBody>
        <w:p w:rsidR="005F03CE" w:rsidRDefault="003C541B" w:rsidP="003C541B">
          <w:pPr>
            <w:pStyle w:val="C87B11AFD3B04265B1FB66789A764881"/>
          </w:pPr>
          <w:r w:rsidRPr="00711F0E">
            <w:rPr>
              <w:rStyle w:val="placeholder1Char"/>
              <w:rFonts w:hint="eastAsia"/>
              <w:sz w:val="16"/>
              <w:szCs w:val="16"/>
            </w:rPr>
            <w:t>____</w:t>
          </w:r>
        </w:p>
      </w:docPartBody>
    </w:docPart>
    <w:docPart>
      <w:docPartPr>
        <w:name w:val="3CB3EB96DCF14BC2807F0F62D7548FB4"/>
        <w:category>
          <w:name w:val="常规"/>
          <w:gallery w:val="placeholder"/>
        </w:category>
        <w:types>
          <w:type w:val="bbPlcHdr"/>
        </w:types>
        <w:behaviors>
          <w:behavior w:val="content"/>
        </w:behaviors>
        <w:guid w:val="{7EFA4987-0BF1-47E7-B9BF-F0BE7A3EC1AE}"/>
      </w:docPartPr>
      <w:docPartBody>
        <w:p w:rsidR="005F03CE" w:rsidRDefault="003C541B" w:rsidP="003C541B">
          <w:pPr>
            <w:pStyle w:val="3CB3EB96DCF14BC2807F0F62D7548FB4"/>
          </w:pPr>
          <w:r w:rsidRPr="00711F0E">
            <w:rPr>
              <w:rStyle w:val="placeholder1Char"/>
              <w:rFonts w:hint="eastAsia"/>
              <w:sz w:val="16"/>
              <w:szCs w:val="16"/>
            </w:rPr>
            <w:t>____</w:t>
          </w:r>
        </w:p>
      </w:docPartBody>
    </w:docPart>
    <w:docPart>
      <w:docPartPr>
        <w:name w:val="B073C768A962461F8BA073E36093F29C"/>
        <w:category>
          <w:name w:val="常规"/>
          <w:gallery w:val="placeholder"/>
        </w:category>
        <w:types>
          <w:type w:val="bbPlcHdr"/>
        </w:types>
        <w:behaviors>
          <w:behavior w:val="content"/>
        </w:behaviors>
        <w:guid w:val="{BD4C0F88-CD8F-47BC-A833-9D935D3D7280}"/>
      </w:docPartPr>
      <w:docPartBody>
        <w:p w:rsidR="005F03CE" w:rsidRDefault="003C541B" w:rsidP="003C541B">
          <w:pPr>
            <w:pStyle w:val="B073C768A962461F8BA073E36093F29C"/>
          </w:pPr>
          <w:r w:rsidRPr="00711F0E">
            <w:rPr>
              <w:rStyle w:val="placeholder1Char"/>
              <w:rFonts w:hint="eastAsia"/>
              <w:sz w:val="16"/>
              <w:szCs w:val="16"/>
            </w:rPr>
            <w:t>____</w:t>
          </w:r>
        </w:p>
      </w:docPartBody>
    </w:docPart>
    <w:docPart>
      <w:docPartPr>
        <w:name w:val="5FD52662D7A348A08D83217DF957391B"/>
        <w:category>
          <w:name w:val="常规"/>
          <w:gallery w:val="placeholder"/>
        </w:category>
        <w:types>
          <w:type w:val="bbPlcHdr"/>
        </w:types>
        <w:behaviors>
          <w:behavior w:val="content"/>
        </w:behaviors>
        <w:guid w:val="{7B5B442B-8DE9-4F88-885E-741B277E7ABE}"/>
      </w:docPartPr>
      <w:docPartBody>
        <w:p w:rsidR="005F03CE" w:rsidRDefault="003C541B" w:rsidP="003C541B">
          <w:pPr>
            <w:pStyle w:val="5FD52662D7A348A08D83217DF957391B"/>
          </w:pPr>
          <w:r w:rsidRPr="00711F0E">
            <w:rPr>
              <w:rStyle w:val="placeholder1Char"/>
              <w:rFonts w:hint="eastAsia"/>
              <w:sz w:val="16"/>
              <w:szCs w:val="16"/>
            </w:rPr>
            <w:t>____</w:t>
          </w:r>
        </w:p>
      </w:docPartBody>
    </w:docPart>
    <w:docPart>
      <w:docPartPr>
        <w:name w:val="18693573A926447C8C9C4B803C975E50"/>
        <w:category>
          <w:name w:val="常规"/>
          <w:gallery w:val="placeholder"/>
        </w:category>
        <w:types>
          <w:type w:val="bbPlcHdr"/>
        </w:types>
        <w:behaviors>
          <w:behavior w:val="content"/>
        </w:behaviors>
        <w:guid w:val="{99769812-AE96-4D79-83BE-70B6A2813A77}"/>
      </w:docPartPr>
      <w:docPartBody>
        <w:p w:rsidR="005F03CE" w:rsidRDefault="003C541B" w:rsidP="003C541B">
          <w:pPr>
            <w:pStyle w:val="18693573A926447C8C9C4B803C975E50"/>
          </w:pPr>
          <w:r w:rsidRPr="00711F0E">
            <w:rPr>
              <w:rStyle w:val="placeholder1Char"/>
              <w:rFonts w:hint="eastAsia"/>
              <w:sz w:val="16"/>
              <w:szCs w:val="16"/>
            </w:rPr>
            <w:t>____</w:t>
          </w:r>
        </w:p>
      </w:docPartBody>
    </w:docPart>
    <w:docPart>
      <w:docPartPr>
        <w:name w:val="E1300BCEDA3C407883BF778013CC6C59"/>
        <w:category>
          <w:name w:val="常规"/>
          <w:gallery w:val="placeholder"/>
        </w:category>
        <w:types>
          <w:type w:val="bbPlcHdr"/>
        </w:types>
        <w:behaviors>
          <w:behavior w:val="content"/>
        </w:behaviors>
        <w:guid w:val="{9510F410-AFDD-48EE-8B52-6292FEABA5CD}"/>
      </w:docPartPr>
      <w:docPartBody>
        <w:p w:rsidR="005F03CE" w:rsidRDefault="003C541B" w:rsidP="003C541B">
          <w:pPr>
            <w:pStyle w:val="E1300BCEDA3C407883BF778013CC6C59"/>
          </w:pPr>
          <w:r w:rsidRPr="00711F0E">
            <w:rPr>
              <w:rStyle w:val="placeholder1Char"/>
              <w:rFonts w:hint="eastAsia"/>
              <w:sz w:val="16"/>
              <w:szCs w:val="16"/>
            </w:rPr>
            <w:t>____</w:t>
          </w:r>
        </w:p>
      </w:docPartBody>
    </w:docPart>
    <w:docPart>
      <w:docPartPr>
        <w:name w:val="14FA67172CEF4B79B5EB5721CD42A069"/>
        <w:category>
          <w:name w:val="常规"/>
          <w:gallery w:val="placeholder"/>
        </w:category>
        <w:types>
          <w:type w:val="bbPlcHdr"/>
        </w:types>
        <w:behaviors>
          <w:behavior w:val="content"/>
        </w:behaviors>
        <w:guid w:val="{3BBFEDC5-E6C0-48B2-BF48-C425F975DA69}"/>
      </w:docPartPr>
      <w:docPartBody>
        <w:p w:rsidR="005F03CE" w:rsidRDefault="003C541B" w:rsidP="003C541B">
          <w:pPr>
            <w:pStyle w:val="14FA67172CEF4B79B5EB5721CD42A069"/>
          </w:pPr>
          <w:r w:rsidRPr="00711F0E">
            <w:rPr>
              <w:rStyle w:val="placeholder1Char"/>
              <w:rFonts w:hint="eastAsia"/>
              <w:sz w:val="16"/>
              <w:szCs w:val="16"/>
            </w:rPr>
            <w:t>____</w:t>
          </w:r>
        </w:p>
      </w:docPartBody>
    </w:docPart>
    <w:docPart>
      <w:docPartPr>
        <w:name w:val="05B19B2DF03A4EDEAF06B284B23F8BA6"/>
        <w:category>
          <w:name w:val="常规"/>
          <w:gallery w:val="placeholder"/>
        </w:category>
        <w:types>
          <w:type w:val="bbPlcHdr"/>
        </w:types>
        <w:behaviors>
          <w:behavior w:val="content"/>
        </w:behaviors>
        <w:guid w:val="{E79A4B83-7019-4F69-B251-7439CF678F02}"/>
      </w:docPartPr>
      <w:docPartBody>
        <w:p w:rsidR="005F03CE" w:rsidRDefault="003C541B" w:rsidP="003C541B">
          <w:pPr>
            <w:pStyle w:val="05B19B2DF03A4EDEAF06B284B23F8BA6"/>
          </w:pPr>
          <w:r w:rsidRPr="00711F0E">
            <w:rPr>
              <w:rStyle w:val="placeholder1Char"/>
              <w:rFonts w:hint="eastAsia"/>
              <w:sz w:val="16"/>
              <w:szCs w:val="16"/>
            </w:rPr>
            <w:t>____</w:t>
          </w:r>
        </w:p>
      </w:docPartBody>
    </w:docPart>
    <w:docPart>
      <w:docPartPr>
        <w:name w:val="D3E3E641A7FF41C1BEB8387A1A72FCD9"/>
        <w:category>
          <w:name w:val="常规"/>
          <w:gallery w:val="placeholder"/>
        </w:category>
        <w:types>
          <w:type w:val="bbPlcHdr"/>
        </w:types>
        <w:behaviors>
          <w:behavior w:val="content"/>
        </w:behaviors>
        <w:guid w:val="{CE62F5BD-C9C5-43BB-A15A-1E04185E987C}"/>
      </w:docPartPr>
      <w:docPartBody>
        <w:p w:rsidR="005F03CE" w:rsidRDefault="003C541B" w:rsidP="003C541B">
          <w:pPr>
            <w:pStyle w:val="D3E3E641A7FF41C1BEB8387A1A72FCD9"/>
          </w:pPr>
          <w:r w:rsidRPr="00711F0E">
            <w:rPr>
              <w:rStyle w:val="placeholder1Char"/>
              <w:rFonts w:hint="eastAsia"/>
              <w:sz w:val="16"/>
              <w:szCs w:val="16"/>
            </w:rPr>
            <w:t>____</w:t>
          </w:r>
        </w:p>
      </w:docPartBody>
    </w:docPart>
    <w:docPart>
      <w:docPartPr>
        <w:name w:val="3D0AC8CF2B874E76B931DF939BFB7556"/>
        <w:category>
          <w:name w:val="常规"/>
          <w:gallery w:val="placeholder"/>
        </w:category>
        <w:types>
          <w:type w:val="bbPlcHdr"/>
        </w:types>
        <w:behaviors>
          <w:behavior w:val="content"/>
        </w:behaviors>
        <w:guid w:val="{A0FD318C-F291-4A3D-BE4D-A63F2C7384B6}"/>
      </w:docPartPr>
      <w:docPartBody>
        <w:p w:rsidR="005F03CE" w:rsidRDefault="003C541B" w:rsidP="003C541B">
          <w:pPr>
            <w:pStyle w:val="3D0AC8CF2B874E76B931DF939BFB7556"/>
          </w:pPr>
          <w:r w:rsidRPr="00711F0E">
            <w:rPr>
              <w:rStyle w:val="placeholder1Char"/>
              <w:rFonts w:hint="eastAsia"/>
              <w:sz w:val="16"/>
              <w:szCs w:val="16"/>
            </w:rPr>
            <w:t>____</w:t>
          </w:r>
        </w:p>
      </w:docPartBody>
    </w:docPart>
    <w:docPart>
      <w:docPartPr>
        <w:name w:val="47F8D846AA85450893A3D7C4CDCBF864"/>
        <w:category>
          <w:name w:val="常规"/>
          <w:gallery w:val="placeholder"/>
        </w:category>
        <w:types>
          <w:type w:val="bbPlcHdr"/>
        </w:types>
        <w:behaviors>
          <w:behavior w:val="content"/>
        </w:behaviors>
        <w:guid w:val="{3B32451C-5ECC-4BE1-93BC-F0E349C5A1CB}"/>
      </w:docPartPr>
      <w:docPartBody>
        <w:p w:rsidR="005F03CE" w:rsidRDefault="003C541B" w:rsidP="003C541B">
          <w:pPr>
            <w:pStyle w:val="47F8D846AA85450893A3D7C4CDCBF864"/>
          </w:pPr>
          <w:r w:rsidRPr="00711F0E">
            <w:rPr>
              <w:rStyle w:val="placeholder1Char"/>
              <w:rFonts w:hint="eastAsia"/>
              <w:sz w:val="16"/>
              <w:szCs w:val="16"/>
            </w:rPr>
            <w:t>____</w:t>
          </w:r>
        </w:p>
      </w:docPartBody>
    </w:docPart>
    <w:docPart>
      <w:docPartPr>
        <w:name w:val="2878738EC54C4C07B39D22E39EC986C6"/>
        <w:category>
          <w:name w:val="常规"/>
          <w:gallery w:val="placeholder"/>
        </w:category>
        <w:types>
          <w:type w:val="bbPlcHdr"/>
        </w:types>
        <w:behaviors>
          <w:behavior w:val="content"/>
        </w:behaviors>
        <w:guid w:val="{04A0B993-1063-4645-BB9F-F2DEA3D932E5}"/>
      </w:docPartPr>
      <w:docPartBody>
        <w:p w:rsidR="005F03CE" w:rsidRDefault="003C541B" w:rsidP="003C541B">
          <w:pPr>
            <w:pStyle w:val="2878738EC54C4C07B39D22E39EC986C6"/>
          </w:pPr>
          <w:r w:rsidRPr="00711F0E">
            <w:rPr>
              <w:rStyle w:val="placeholder1Char"/>
              <w:rFonts w:hint="eastAsia"/>
              <w:sz w:val="16"/>
              <w:szCs w:val="16"/>
            </w:rPr>
            <w:t>____</w:t>
          </w:r>
        </w:p>
      </w:docPartBody>
    </w:docPart>
    <w:docPart>
      <w:docPartPr>
        <w:name w:val="375AF0F6FD0743CA935E187D27A1011B"/>
        <w:category>
          <w:name w:val="常规"/>
          <w:gallery w:val="placeholder"/>
        </w:category>
        <w:types>
          <w:type w:val="bbPlcHdr"/>
        </w:types>
        <w:behaviors>
          <w:behavior w:val="content"/>
        </w:behaviors>
        <w:guid w:val="{FAC40ABC-67D4-45AF-89DA-EF182356007F}"/>
      </w:docPartPr>
      <w:docPartBody>
        <w:p w:rsidR="005F03CE" w:rsidRDefault="003C541B" w:rsidP="003C541B">
          <w:pPr>
            <w:pStyle w:val="375AF0F6FD0743CA935E187D27A1011B"/>
          </w:pPr>
          <w:r w:rsidRPr="00711F0E">
            <w:rPr>
              <w:rStyle w:val="placeholder1Char"/>
              <w:rFonts w:hint="eastAsia"/>
              <w:sz w:val="16"/>
              <w:szCs w:val="16"/>
            </w:rPr>
            <w:t>____</w:t>
          </w:r>
        </w:p>
      </w:docPartBody>
    </w:docPart>
    <w:docPart>
      <w:docPartPr>
        <w:name w:val="5490CB18E7F84A91950132333D1C2468"/>
        <w:category>
          <w:name w:val="常规"/>
          <w:gallery w:val="placeholder"/>
        </w:category>
        <w:types>
          <w:type w:val="bbPlcHdr"/>
        </w:types>
        <w:behaviors>
          <w:behavior w:val="content"/>
        </w:behaviors>
        <w:guid w:val="{465D98E2-F9BF-44DC-AFE3-7C53EE7531B4}"/>
      </w:docPartPr>
      <w:docPartBody>
        <w:p w:rsidR="005F03CE" w:rsidRDefault="003C541B" w:rsidP="003C541B">
          <w:pPr>
            <w:pStyle w:val="5490CB18E7F84A91950132333D1C2468"/>
          </w:pPr>
          <w:r w:rsidRPr="00711F0E">
            <w:rPr>
              <w:rStyle w:val="placeholder1Char"/>
              <w:rFonts w:hint="eastAsia"/>
              <w:sz w:val="16"/>
              <w:szCs w:val="16"/>
            </w:rPr>
            <w:t>____</w:t>
          </w:r>
        </w:p>
      </w:docPartBody>
    </w:docPart>
    <w:docPart>
      <w:docPartPr>
        <w:name w:val="F297FE23E44B49129D9954EC0A88767C"/>
        <w:category>
          <w:name w:val="常规"/>
          <w:gallery w:val="placeholder"/>
        </w:category>
        <w:types>
          <w:type w:val="bbPlcHdr"/>
        </w:types>
        <w:behaviors>
          <w:behavior w:val="content"/>
        </w:behaviors>
        <w:guid w:val="{37318D09-340F-47D8-B34B-6317B6948042}"/>
      </w:docPartPr>
      <w:docPartBody>
        <w:p w:rsidR="005F03CE" w:rsidRDefault="003C541B" w:rsidP="003C541B">
          <w:pPr>
            <w:pStyle w:val="F297FE23E44B49129D9954EC0A88767C"/>
          </w:pPr>
          <w:r w:rsidRPr="00711F0E">
            <w:rPr>
              <w:rStyle w:val="placeholder1Char"/>
              <w:rFonts w:hint="eastAsia"/>
              <w:sz w:val="16"/>
              <w:szCs w:val="16"/>
            </w:rPr>
            <w:t>____</w:t>
          </w:r>
        </w:p>
      </w:docPartBody>
    </w:docPart>
    <w:docPart>
      <w:docPartPr>
        <w:name w:val="834F7C8615F44D5EBCA16911949D9350"/>
        <w:category>
          <w:name w:val="常规"/>
          <w:gallery w:val="placeholder"/>
        </w:category>
        <w:types>
          <w:type w:val="bbPlcHdr"/>
        </w:types>
        <w:behaviors>
          <w:behavior w:val="content"/>
        </w:behaviors>
        <w:guid w:val="{E75559E6-BB5A-49EC-82D0-EB1D7EFCFA7A}"/>
      </w:docPartPr>
      <w:docPartBody>
        <w:p w:rsidR="005F03CE" w:rsidRDefault="003C541B" w:rsidP="003C541B">
          <w:pPr>
            <w:pStyle w:val="834F7C8615F44D5EBCA16911949D9350"/>
          </w:pPr>
          <w:r w:rsidRPr="00711F0E">
            <w:rPr>
              <w:rStyle w:val="placeholder1Char"/>
              <w:rFonts w:hint="eastAsia"/>
              <w:sz w:val="16"/>
              <w:szCs w:val="16"/>
            </w:rPr>
            <w:t>____</w:t>
          </w:r>
        </w:p>
      </w:docPartBody>
    </w:docPart>
    <w:docPart>
      <w:docPartPr>
        <w:name w:val="11558C91528045E4BDF32E0EE24BC684"/>
        <w:category>
          <w:name w:val="常规"/>
          <w:gallery w:val="placeholder"/>
        </w:category>
        <w:types>
          <w:type w:val="bbPlcHdr"/>
        </w:types>
        <w:behaviors>
          <w:behavior w:val="content"/>
        </w:behaviors>
        <w:guid w:val="{5BA6F529-89D3-4A7A-8955-412CE90A6C60}"/>
      </w:docPartPr>
      <w:docPartBody>
        <w:p w:rsidR="005F03CE" w:rsidRDefault="003C541B" w:rsidP="003C541B">
          <w:pPr>
            <w:pStyle w:val="11558C91528045E4BDF32E0EE24BC684"/>
          </w:pPr>
          <w:r w:rsidRPr="00711F0E">
            <w:rPr>
              <w:rStyle w:val="placeholder1Char"/>
              <w:rFonts w:hint="eastAsia"/>
              <w:sz w:val="16"/>
              <w:szCs w:val="16"/>
            </w:rPr>
            <w:t>____</w:t>
          </w:r>
        </w:p>
      </w:docPartBody>
    </w:docPart>
    <w:docPart>
      <w:docPartPr>
        <w:name w:val="9B1B982298CA47F18B4F816D58D27BB4"/>
        <w:category>
          <w:name w:val="常规"/>
          <w:gallery w:val="placeholder"/>
        </w:category>
        <w:types>
          <w:type w:val="bbPlcHdr"/>
        </w:types>
        <w:behaviors>
          <w:behavior w:val="content"/>
        </w:behaviors>
        <w:guid w:val="{BB1ECD69-C313-462F-A9F0-A7CF7366EE53}"/>
      </w:docPartPr>
      <w:docPartBody>
        <w:p w:rsidR="005F03CE" w:rsidRDefault="003C541B" w:rsidP="003C541B">
          <w:pPr>
            <w:pStyle w:val="9B1B982298CA47F18B4F816D58D27BB4"/>
          </w:pPr>
          <w:r w:rsidRPr="00711F0E">
            <w:rPr>
              <w:rStyle w:val="placeholder1Char"/>
              <w:rFonts w:hint="eastAsia"/>
              <w:sz w:val="16"/>
              <w:szCs w:val="16"/>
            </w:rPr>
            <w:t>____</w:t>
          </w:r>
        </w:p>
      </w:docPartBody>
    </w:docPart>
    <w:docPart>
      <w:docPartPr>
        <w:name w:val="7E908F2E749948A1AC89A445AE6EDECE"/>
        <w:category>
          <w:name w:val="常规"/>
          <w:gallery w:val="placeholder"/>
        </w:category>
        <w:types>
          <w:type w:val="bbPlcHdr"/>
        </w:types>
        <w:behaviors>
          <w:behavior w:val="content"/>
        </w:behaviors>
        <w:guid w:val="{B68B7453-5CEA-447F-B1D0-CF9005F072FA}"/>
      </w:docPartPr>
      <w:docPartBody>
        <w:p w:rsidR="005F03CE" w:rsidRDefault="003C541B" w:rsidP="003C541B">
          <w:pPr>
            <w:pStyle w:val="7E908F2E749948A1AC89A445AE6EDECE"/>
          </w:pPr>
          <w:r w:rsidRPr="00711F0E">
            <w:rPr>
              <w:rStyle w:val="placeholder1Char"/>
              <w:rFonts w:hint="eastAsia"/>
              <w:sz w:val="16"/>
              <w:szCs w:val="16"/>
            </w:rPr>
            <w:t>____</w:t>
          </w:r>
        </w:p>
      </w:docPartBody>
    </w:docPart>
    <w:docPart>
      <w:docPartPr>
        <w:name w:val="0BBD9A54E06D4710BEC95AACE717E6E2"/>
        <w:category>
          <w:name w:val="常规"/>
          <w:gallery w:val="placeholder"/>
        </w:category>
        <w:types>
          <w:type w:val="bbPlcHdr"/>
        </w:types>
        <w:behaviors>
          <w:behavior w:val="content"/>
        </w:behaviors>
        <w:guid w:val="{6FDB93F0-A1DB-4A33-9F3D-F065C29ADCB4}"/>
      </w:docPartPr>
      <w:docPartBody>
        <w:p w:rsidR="005F03CE" w:rsidRDefault="003C541B" w:rsidP="003C541B">
          <w:pPr>
            <w:pStyle w:val="0BBD9A54E06D4710BEC95AACE717E6E2"/>
          </w:pPr>
          <w:r w:rsidRPr="00711F0E">
            <w:rPr>
              <w:rStyle w:val="placeholder1Char"/>
              <w:rFonts w:hint="eastAsia"/>
              <w:sz w:val="16"/>
              <w:szCs w:val="16"/>
            </w:rPr>
            <w:t>____</w:t>
          </w:r>
        </w:p>
      </w:docPartBody>
    </w:docPart>
    <w:docPart>
      <w:docPartPr>
        <w:name w:val="B3726267E3984DD29F7BE8CBC609E7F6"/>
        <w:category>
          <w:name w:val="常规"/>
          <w:gallery w:val="placeholder"/>
        </w:category>
        <w:types>
          <w:type w:val="bbPlcHdr"/>
        </w:types>
        <w:behaviors>
          <w:behavior w:val="content"/>
        </w:behaviors>
        <w:guid w:val="{42CB6280-6B1D-45E5-AD34-54803127F8F4}"/>
      </w:docPartPr>
      <w:docPartBody>
        <w:p w:rsidR="005F03CE" w:rsidRDefault="003C541B" w:rsidP="003C541B">
          <w:pPr>
            <w:pStyle w:val="B3726267E3984DD29F7BE8CBC609E7F6"/>
          </w:pPr>
          <w:r w:rsidRPr="00711F0E">
            <w:rPr>
              <w:rStyle w:val="placeholder1Char"/>
              <w:rFonts w:hint="eastAsia"/>
              <w:sz w:val="16"/>
              <w:szCs w:val="16"/>
            </w:rPr>
            <w:t>____</w:t>
          </w:r>
        </w:p>
      </w:docPartBody>
    </w:docPart>
    <w:docPart>
      <w:docPartPr>
        <w:name w:val="CD24FFBA221A45AE8128643227DF4587"/>
        <w:category>
          <w:name w:val="常规"/>
          <w:gallery w:val="placeholder"/>
        </w:category>
        <w:types>
          <w:type w:val="bbPlcHdr"/>
        </w:types>
        <w:behaviors>
          <w:behavior w:val="content"/>
        </w:behaviors>
        <w:guid w:val="{3F84EE59-4B11-4A75-8EE3-3A7FAC319333}"/>
      </w:docPartPr>
      <w:docPartBody>
        <w:p w:rsidR="005F03CE" w:rsidRDefault="003C541B" w:rsidP="003C541B">
          <w:pPr>
            <w:pStyle w:val="CD24FFBA221A45AE8128643227DF4587"/>
          </w:pPr>
          <w:r w:rsidRPr="00711F0E">
            <w:rPr>
              <w:rStyle w:val="placeholder1Char"/>
              <w:rFonts w:hint="eastAsia"/>
              <w:sz w:val="16"/>
              <w:szCs w:val="16"/>
            </w:rPr>
            <w:t>____</w:t>
          </w:r>
        </w:p>
      </w:docPartBody>
    </w:docPart>
    <w:docPart>
      <w:docPartPr>
        <w:name w:val="FA312E2879B94436884C0FCCE4B46565"/>
        <w:category>
          <w:name w:val="常规"/>
          <w:gallery w:val="placeholder"/>
        </w:category>
        <w:types>
          <w:type w:val="bbPlcHdr"/>
        </w:types>
        <w:behaviors>
          <w:behavior w:val="content"/>
        </w:behaviors>
        <w:guid w:val="{B9DB4685-AF4B-430D-A8E4-25C5AB4FE3E8}"/>
      </w:docPartPr>
      <w:docPartBody>
        <w:p w:rsidR="005F03CE" w:rsidRDefault="003C541B" w:rsidP="003C541B">
          <w:pPr>
            <w:pStyle w:val="FA312E2879B94436884C0FCCE4B46565"/>
          </w:pPr>
          <w:r w:rsidRPr="00711F0E">
            <w:rPr>
              <w:rStyle w:val="placeholder1Char"/>
              <w:rFonts w:hint="eastAsia"/>
              <w:sz w:val="16"/>
              <w:szCs w:val="16"/>
            </w:rPr>
            <w:t>____</w:t>
          </w:r>
        </w:p>
      </w:docPartBody>
    </w:docPart>
    <w:docPart>
      <w:docPartPr>
        <w:name w:val="59EFF8F23E6D46EDAE65A8B1302FCD9D"/>
        <w:category>
          <w:name w:val="常规"/>
          <w:gallery w:val="placeholder"/>
        </w:category>
        <w:types>
          <w:type w:val="bbPlcHdr"/>
        </w:types>
        <w:behaviors>
          <w:behavior w:val="content"/>
        </w:behaviors>
        <w:guid w:val="{9026E503-F1BD-4F72-8E4E-CAA1A5BA3DD2}"/>
      </w:docPartPr>
      <w:docPartBody>
        <w:p w:rsidR="005F03CE" w:rsidRDefault="003C541B" w:rsidP="003C541B">
          <w:pPr>
            <w:pStyle w:val="59EFF8F23E6D46EDAE65A8B1302FCD9D"/>
          </w:pPr>
          <w:r w:rsidRPr="00711F0E">
            <w:rPr>
              <w:rStyle w:val="placeholder1Char"/>
              <w:rFonts w:hint="eastAsia"/>
              <w:sz w:val="16"/>
              <w:szCs w:val="16"/>
            </w:rPr>
            <w:t>____</w:t>
          </w:r>
        </w:p>
      </w:docPartBody>
    </w:docPart>
    <w:docPart>
      <w:docPartPr>
        <w:name w:val="295318C1E83F428DB0702BC99D4DE72B"/>
        <w:category>
          <w:name w:val="常规"/>
          <w:gallery w:val="placeholder"/>
        </w:category>
        <w:types>
          <w:type w:val="bbPlcHdr"/>
        </w:types>
        <w:behaviors>
          <w:behavior w:val="content"/>
        </w:behaviors>
        <w:guid w:val="{F71E08D8-3352-4D2D-8196-EF67272C1B33}"/>
      </w:docPartPr>
      <w:docPartBody>
        <w:p w:rsidR="005F03CE" w:rsidRDefault="003C541B" w:rsidP="003C541B">
          <w:pPr>
            <w:pStyle w:val="295318C1E83F428DB0702BC99D4DE72B"/>
          </w:pPr>
          <w:r w:rsidRPr="00711F0E">
            <w:rPr>
              <w:rStyle w:val="placeholder1Char"/>
              <w:rFonts w:hint="eastAsia"/>
              <w:sz w:val="16"/>
              <w:szCs w:val="16"/>
            </w:rPr>
            <w:t>____</w:t>
          </w:r>
        </w:p>
      </w:docPartBody>
    </w:docPart>
    <w:docPart>
      <w:docPartPr>
        <w:name w:val="FDB229BD0F994C1FA520FE5B08980449"/>
        <w:category>
          <w:name w:val="常规"/>
          <w:gallery w:val="placeholder"/>
        </w:category>
        <w:types>
          <w:type w:val="bbPlcHdr"/>
        </w:types>
        <w:behaviors>
          <w:behavior w:val="content"/>
        </w:behaviors>
        <w:guid w:val="{77C7808A-EB9E-4FFA-BF5F-4BDF0A0E15B8}"/>
      </w:docPartPr>
      <w:docPartBody>
        <w:p w:rsidR="005F03CE" w:rsidRDefault="003C541B" w:rsidP="003C541B">
          <w:pPr>
            <w:pStyle w:val="FDB229BD0F994C1FA520FE5B08980449"/>
          </w:pPr>
          <w:r w:rsidRPr="00711F0E">
            <w:rPr>
              <w:rStyle w:val="placeholder1Char"/>
              <w:rFonts w:hint="eastAsia"/>
              <w:sz w:val="16"/>
              <w:szCs w:val="16"/>
            </w:rPr>
            <w:t>____</w:t>
          </w:r>
        </w:p>
      </w:docPartBody>
    </w:docPart>
    <w:docPart>
      <w:docPartPr>
        <w:name w:val="86D06B187FAE41C093A0080A48066FAF"/>
        <w:category>
          <w:name w:val="常规"/>
          <w:gallery w:val="placeholder"/>
        </w:category>
        <w:types>
          <w:type w:val="bbPlcHdr"/>
        </w:types>
        <w:behaviors>
          <w:behavior w:val="content"/>
        </w:behaviors>
        <w:guid w:val="{86832EA4-451D-4D77-9D36-5771A9D7CDB3}"/>
      </w:docPartPr>
      <w:docPartBody>
        <w:p w:rsidR="005F03CE" w:rsidRDefault="003C541B" w:rsidP="003C541B">
          <w:pPr>
            <w:pStyle w:val="86D06B187FAE41C093A0080A48066FAF"/>
          </w:pPr>
          <w:r w:rsidRPr="00711F0E">
            <w:rPr>
              <w:rStyle w:val="placeholder1Char"/>
              <w:rFonts w:hint="eastAsia"/>
              <w:sz w:val="16"/>
              <w:szCs w:val="16"/>
            </w:rPr>
            <w:t>____</w:t>
          </w:r>
        </w:p>
      </w:docPartBody>
    </w:docPart>
    <w:docPart>
      <w:docPartPr>
        <w:name w:val="93582C7E3705411B83DB22B0983E96F5"/>
        <w:category>
          <w:name w:val="常规"/>
          <w:gallery w:val="placeholder"/>
        </w:category>
        <w:types>
          <w:type w:val="bbPlcHdr"/>
        </w:types>
        <w:behaviors>
          <w:behavior w:val="content"/>
        </w:behaviors>
        <w:guid w:val="{087FFBDA-7E4A-4CE6-A43A-4B7B148D6850}"/>
      </w:docPartPr>
      <w:docPartBody>
        <w:p w:rsidR="005F03CE" w:rsidRDefault="003C541B" w:rsidP="003C541B">
          <w:pPr>
            <w:pStyle w:val="93582C7E3705411B83DB22B0983E96F5"/>
          </w:pPr>
          <w:r w:rsidRPr="00711F0E">
            <w:rPr>
              <w:rStyle w:val="placeholder1Char"/>
              <w:rFonts w:hint="eastAsia"/>
              <w:sz w:val="16"/>
              <w:szCs w:val="16"/>
            </w:rPr>
            <w:t>____</w:t>
          </w:r>
        </w:p>
      </w:docPartBody>
    </w:docPart>
    <w:docPart>
      <w:docPartPr>
        <w:name w:val="A772175F4913416382FCECD0F386A727"/>
        <w:category>
          <w:name w:val="常规"/>
          <w:gallery w:val="placeholder"/>
        </w:category>
        <w:types>
          <w:type w:val="bbPlcHdr"/>
        </w:types>
        <w:behaviors>
          <w:behavior w:val="content"/>
        </w:behaviors>
        <w:guid w:val="{5720D1C3-6576-4851-A89E-9BE2FB581C6B}"/>
      </w:docPartPr>
      <w:docPartBody>
        <w:p w:rsidR="005F03CE" w:rsidRDefault="003C541B" w:rsidP="003C541B">
          <w:pPr>
            <w:pStyle w:val="A772175F4913416382FCECD0F386A727"/>
          </w:pPr>
          <w:r w:rsidRPr="00711F0E">
            <w:rPr>
              <w:rStyle w:val="placeholder1Char"/>
              <w:rFonts w:hint="eastAsia"/>
              <w:sz w:val="16"/>
              <w:szCs w:val="16"/>
            </w:rPr>
            <w:t>____</w:t>
          </w:r>
        </w:p>
      </w:docPartBody>
    </w:docPart>
    <w:docPart>
      <w:docPartPr>
        <w:name w:val="D4166B97C4BE4576B8F311ED3F700D73"/>
        <w:category>
          <w:name w:val="常规"/>
          <w:gallery w:val="placeholder"/>
        </w:category>
        <w:types>
          <w:type w:val="bbPlcHdr"/>
        </w:types>
        <w:behaviors>
          <w:behavior w:val="content"/>
        </w:behaviors>
        <w:guid w:val="{AE08C96A-AF43-4DE0-AE95-34A03B6D1F51}"/>
      </w:docPartPr>
      <w:docPartBody>
        <w:p w:rsidR="005F03CE" w:rsidRDefault="003C541B" w:rsidP="003C541B">
          <w:pPr>
            <w:pStyle w:val="D4166B97C4BE4576B8F311ED3F700D73"/>
          </w:pPr>
          <w:r w:rsidRPr="00711F0E">
            <w:rPr>
              <w:rStyle w:val="placeholder1Char"/>
              <w:rFonts w:hint="eastAsia"/>
              <w:sz w:val="16"/>
              <w:szCs w:val="16"/>
            </w:rPr>
            <w:t>____</w:t>
          </w:r>
        </w:p>
      </w:docPartBody>
    </w:docPart>
    <w:docPart>
      <w:docPartPr>
        <w:name w:val="4DAA895578BC40AEA89FF92752854F74"/>
        <w:category>
          <w:name w:val="常规"/>
          <w:gallery w:val="placeholder"/>
        </w:category>
        <w:types>
          <w:type w:val="bbPlcHdr"/>
        </w:types>
        <w:behaviors>
          <w:behavior w:val="content"/>
        </w:behaviors>
        <w:guid w:val="{32308801-6A22-40CA-AC18-55F815DA7856}"/>
      </w:docPartPr>
      <w:docPartBody>
        <w:p w:rsidR="005F03CE" w:rsidRDefault="003C541B" w:rsidP="003C541B">
          <w:pPr>
            <w:pStyle w:val="4DAA895578BC40AEA89FF92752854F74"/>
          </w:pPr>
          <w:r w:rsidRPr="00711F0E">
            <w:rPr>
              <w:rStyle w:val="placeholder1Char"/>
              <w:rFonts w:hint="eastAsia"/>
              <w:sz w:val="16"/>
              <w:szCs w:val="16"/>
            </w:rPr>
            <w:t>____</w:t>
          </w:r>
        </w:p>
      </w:docPartBody>
    </w:docPart>
    <w:docPart>
      <w:docPartPr>
        <w:name w:val="D057AF24AC9643DC9B2C022ADCBDE7BE"/>
        <w:category>
          <w:name w:val="常规"/>
          <w:gallery w:val="placeholder"/>
        </w:category>
        <w:types>
          <w:type w:val="bbPlcHdr"/>
        </w:types>
        <w:behaviors>
          <w:behavior w:val="content"/>
        </w:behaviors>
        <w:guid w:val="{931848F1-418E-4EFA-AD8F-1CC79A7F34C6}"/>
      </w:docPartPr>
      <w:docPartBody>
        <w:p w:rsidR="005F03CE" w:rsidRDefault="003C541B" w:rsidP="003C541B">
          <w:pPr>
            <w:pStyle w:val="D057AF24AC9643DC9B2C022ADCBDE7BE"/>
          </w:pPr>
          <w:r w:rsidRPr="00711F0E">
            <w:rPr>
              <w:rStyle w:val="placeholder1Char"/>
              <w:rFonts w:hint="eastAsia"/>
              <w:sz w:val="16"/>
              <w:szCs w:val="16"/>
            </w:rPr>
            <w:t>____</w:t>
          </w:r>
        </w:p>
      </w:docPartBody>
    </w:docPart>
    <w:docPart>
      <w:docPartPr>
        <w:name w:val="26C755CA85D9422CA1E33F9E42BAE4E4"/>
        <w:category>
          <w:name w:val="常规"/>
          <w:gallery w:val="placeholder"/>
        </w:category>
        <w:types>
          <w:type w:val="bbPlcHdr"/>
        </w:types>
        <w:behaviors>
          <w:behavior w:val="content"/>
        </w:behaviors>
        <w:guid w:val="{4E1AD232-5B66-467A-B4C1-A491BFED8167}"/>
      </w:docPartPr>
      <w:docPartBody>
        <w:p w:rsidR="005F03CE" w:rsidRDefault="003C541B" w:rsidP="003C541B">
          <w:pPr>
            <w:pStyle w:val="26C755CA85D9422CA1E33F9E42BAE4E4"/>
          </w:pPr>
          <w:r w:rsidRPr="00711F0E">
            <w:rPr>
              <w:rStyle w:val="placeholder1Char"/>
              <w:rFonts w:hint="eastAsia"/>
              <w:sz w:val="16"/>
              <w:szCs w:val="16"/>
            </w:rPr>
            <w:t>____</w:t>
          </w:r>
        </w:p>
      </w:docPartBody>
    </w:docPart>
    <w:docPart>
      <w:docPartPr>
        <w:name w:val="8FC647F6C75F4BB3B7B1BAFB343B4998"/>
        <w:category>
          <w:name w:val="常规"/>
          <w:gallery w:val="placeholder"/>
        </w:category>
        <w:types>
          <w:type w:val="bbPlcHdr"/>
        </w:types>
        <w:behaviors>
          <w:behavior w:val="content"/>
        </w:behaviors>
        <w:guid w:val="{D5A6E91B-DBD4-43BA-9E8F-E51640483F54}"/>
      </w:docPartPr>
      <w:docPartBody>
        <w:p w:rsidR="005F03CE" w:rsidRDefault="003C541B" w:rsidP="003C541B">
          <w:pPr>
            <w:pStyle w:val="8FC647F6C75F4BB3B7B1BAFB343B4998"/>
          </w:pPr>
          <w:r w:rsidRPr="00711F0E">
            <w:rPr>
              <w:rStyle w:val="placeholder1Char"/>
              <w:rFonts w:hint="eastAsia"/>
              <w:sz w:val="16"/>
              <w:szCs w:val="16"/>
            </w:rPr>
            <w:t>____</w:t>
          </w:r>
        </w:p>
      </w:docPartBody>
    </w:docPart>
    <w:docPart>
      <w:docPartPr>
        <w:name w:val="928F192BB3CD4333891D914919EED6EE"/>
        <w:category>
          <w:name w:val="常规"/>
          <w:gallery w:val="placeholder"/>
        </w:category>
        <w:types>
          <w:type w:val="bbPlcHdr"/>
        </w:types>
        <w:behaviors>
          <w:behavior w:val="content"/>
        </w:behaviors>
        <w:guid w:val="{9065829C-AE87-46DB-9ED0-5A6AF86DB7BF}"/>
      </w:docPartPr>
      <w:docPartBody>
        <w:p w:rsidR="005F03CE" w:rsidRDefault="003C541B" w:rsidP="003C541B">
          <w:pPr>
            <w:pStyle w:val="928F192BB3CD4333891D914919EED6EE"/>
          </w:pPr>
          <w:r w:rsidRPr="00711F0E">
            <w:rPr>
              <w:rStyle w:val="placeholder1Char"/>
              <w:rFonts w:hint="eastAsia"/>
              <w:sz w:val="16"/>
              <w:szCs w:val="16"/>
            </w:rPr>
            <w:t>____</w:t>
          </w:r>
        </w:p>
      </w:docPartBody>
    </w:docPart>
    <w:docPart>
      <w:docPartPr>
        <w:name w:val="C42D33635A1E492CBFB1D3FCA8DF6515"/>
        <w:category>
          <w:name w:val="常规"/>
          <w:gallery w:val="placeholder"/>
        </w:category>
        <w:types>
          <w:type w:val="bbPlcHdr"/>
        </w:types>
        <w:behaviors>
          <w:behavior w:val="content"/>
        </w:behaviors>
        <w:guid w:val="{0FA08A2A-7DAB-484D-B9C2-01ED07F78938}"/>
      </w:docPartPr>
      <w:docPartBody>
        <w:p w:rsidR="005F03CE" w:rsidRDefault="003C541B" w:rsidP="003C541B">
          <w:pPr>
            <w:pStyle w:val="C42D33635A1E492CBFB1D3FCA8DF6515"/>
          </w:pPr>
          <w:r w:rsidRPr="00711F0E">
            <w:rPr>
              <w:rStyle w:val="placeholder1Char"/>
              <w:rFonts w:hint="eastAsia"/>
              <w:sz w:val="16"/>
              <w:szCs w:val="16"/>
            </w:rPr>
            <w:t>____</w:t>
          </w:r>
        </w:p>
      </w:docPartBody>
    </w:docPart>
    <w:docPart>
      <w:docPartPr>
        <w:name w:val="173C4BFFD17E431BBC705D7098B9EA29"/>
        <w:category>
          <w:name w:val="常规"/>
          <w:gallery w:val="placeholder"/>
        </w:category>
        <w:types>
          <w:type w:val="bbPlcHdr"/>
        </w:types>
        <w:behaviors>
          <w:behavior w:val="content"/>
        </w:behaviors>
        <w:guid w:val="{34E259F1-4683-4C00-A8C6-18EF98AB1821}"/>
      </w:docPartPr>
      <w:docPartBody>
        <w:p w:rsidR="005F03CE" w:rsidRDefault="003C541B" w:rsidP="003C541B">
          <w:pPr>
            <w:pStyle w:val="173C4BFFD17E431BBC705D7098B9EA29"/>
          </w:pPr>
          <w:r w:rsidRPr="00711F0E">
            <w:rPr>
              <w:rStyle w:val="placeholder1Char"/>
              <w:rFonts w:hint="eastAsia"/>
              <w:sz w:val="16"/>
              <w:szCs w:val="16"/>
            </w:rPr>
            <w:t>____</w:t>
          </w:r>
        </w:p>
      </w:docPartBody>
    </w:docPart>
    <w:docPart>
      <w:docPartPr>
        <w:name w:val="46406A6E935E47F998988417A21F6FE8"/>
        <w:category>
          <w:name w:val="常规"/>
          <w:gallery w:val="placeholder"/>
        </w:category>
        <w:types>
          <w:type w:val="bbPlcHdr"/>
        </w:types>
        <w:behaviors>
          <w:behavior w:val="content"/>
        </w:behaviors>
        <w:guid w:val="{C92433C6-B486-45FB-B2CD-E2F2E320830B}"/>
      </w:docPartPr>
      <w:docPartBody>
        <w:p w:rsidR="005F03CE" w:rsidRDefault="003C541B" w:rsidP="003C541B">
          <w:pPr>
            <w:pStyle w:val="46406A6E935E47F998988417A21F6FE8"/>
          </w:pPr>
          <w:r w:rsidRPr="00711F0E">
            <w:rPr>
              <w:rStyle w:val="placeholder1Char"/>
              <w:rFonts w:hint="eastAsia"/>
              <w:sz w:val="16"/>
              <w:szCs w:val="16"/>
            </w:rPr>
            <w:t>____</w:t>
          </w:r>
        </w:p>
      </w:docPartBody>
    </w:docPart>
    <w:docPart>
      <w:docPartPr>
        <w:name w:val="3961EC3C09AB4BDBA45C05C840FAA796"/>
        <w:category>
          <w:name w:val="常规"/>
          <w:gallery w:val="placeholder"/>
        </w:category>
        <w:types>
          <w:type w:val="bbPlcHdr"/>
        </w:types>
        <w:behaviors>
          <w:behavior w:val="content"/>
        </w:behaviors>
        <w:guid w:val="{A4026F20-A636-48A0-8CCF-A38154ACF5D4}"/>
      </w:docPartPr>
      <w:docPartBody>
        <w:p w:rsidR="005F03CE" w:rsidRDefault="003C541B" w:rsidP="003C541B">
          <w:pPr>
            <w:pStyle w:val="3961EC3C09AB4BDBA45C05C840FAA796"/>
          </w:pPr>
          <w:r w:rsidRPr="00711F0E">
            <w:rPr>
              <w:rStyle w:val="placeholder1Char"/>
              <w:rFonts w:hint="eastAsia"/>
              <w:sz w:val="16"/>
              <w:szCs w:val="16"/>
            </w:rPr>
            <w:t>____</w:t>
          </w:r>
        </w:p>
      </w:docPartBody>
    </w:docPart>
    <w:docPart>
      <w:docPartPr>
        <w:name w:val="98295794E3BF40CDBCE3B7489567B5B1"/>
        <w:category>
          <w:name w:val="常规"/>
          <w:gallery w:val="placeholder"/>
        </w:category>
        <w:types>
          <w:type w:val="bbPlcHdr"/>
        </w:types>
        <w:behaviors>
          <w:behavior w:val="content"/>
        </w:behaviors>
        <w:guid w:val="{2CAE5BC6-955A-4DFC-A7B4-55B54829A360}"/>
      </w:docPartPr>
      <w:docPartBody>
        <w:p w:rsidR="005F03CE" w:rsidRDefault="003C541B" w:rsidP="003C541B">
          <w:pPr>
            <w:pStyle w:val="98295794E3BF40CDBCE3B7489567B5B1"/>
          </w:pPr>
          <w:r w:rsidRPr="00711F0E">
            <w:rPr>
              <w:rStyle w:val="placeholder1Char"/>
              <w:rFonts w:hint="eastAsia"/>
              <w:sz w:val="16"/>
              <w:szCs w:val="16"/>
            </w:rPr>
            <w:t>____</w:t>
          </w:r>
        </w:p>
      </w:docPartBody>
    </w:docPart>
    <w:docPart>
      <w:docPartPr>
        <w:name w:val="3A80F6E7EB164CCD804A06E7228B08D1"/>
        <w:category>
          <w:name w:val="常规"/>
          <w:gallery w:val="placeholder"/>
        </w:category>
        <w:types>
          <w:type w:val="bbPlcHdr"/>
        </w:types>
        <w:behaviors>
          <w:behavior w:val="content"/>
        </w:behaviors>
        <w:guid w:val="{114C4A57-0F76-4A00-9564-11C6D4A70176}"/>
      </w:docPartPr>
      <w:docPartBody>
        <w:p w:rsidR="005F03CE" w:rsidRDefault="003C541B" w:rsidP="003C541B">
          <w:pPr>
            <w:pStyle w:val="3A80F6E7EB164CCD804A06E7228B08D1"/>
          </w:pPr>
          <w:r w:rsidRPr="00711F0E">
            <w:rPr>
              <w:rStyle w:val="placeholder1Char"/>
              <w:rFonts w:hint="eastAsia"/>
              <w:sz w:val="16"/>
              <w:szCs w:val="16"/>
            </w:rPr>
            <w:t>____</w:t>
          </w:r>
        </w:p>
      </w:docPartBody>
    </w:docPart>
    <w:docPart>
      <w:docPartPr>
        <w:name w:val="F56AD52A02494248BDD9CA72C0BA0E89"/>
        <w:category>
          <w:name w:val="常规"/>
          <w:gallery w:val="placeholder"/>
        </w:category>
        <w:types>
          <w:type w:val="bbPlcHdr"/>
        </w:types>
        <w:behaviors>
          <w:behavior w:val="content"/>
        </w:behaviors>
        <w:guid w:val="{25427ABF-08C9-4F02-A426-0D8C2642F3B9}"/>
      </w:docPartPr>
      <w:docPartBody>
        <w:p w:rsidR="005F03CE" w:rsidRDefault="003C541B" w:rsidP="003C541B">
          <w:pPr>
            <w:pStyle w:val="F56AD52A02494248BDD9CA72C0BA0E89"/>
          </w:pPr>
          <w:r w:rsidRPr="00711F0E">
            <w:rPr>
              <w:rStyle w:val="placeholder1Char"/>
              <w:rFonts w:hint="eastAsia"/>
              <w:sz w:val="16"/>
              <w:szCs w:val="16"/>
            </w:rPr>
            <w:t>____</w:t>
          </w:r>
        </w:p>
      </w:docPartBody>
    </w:docPart>
    <w:docPart>
      <w:docPartPr>
        <w:name w:val="6678C522599244298BA90CB68B435759"/>
        <w:category>
          <w:name w:val="常规"/>
          <w:gallery w:val="placeholder"/>
        </w:category>
        <w:types>
          <w:type w:val="bbPlcHdr"/>
        </w:types>
        <w:behaviors>
          <w:behavior w:val="content"/>
        </w:behaviors>
        <w:guid w:val="{E26AA1A9-EBBD-4159-BF8B-B7DAD9249CF1}"/>
      </w:docPartPr>
      <w:docPartBody>
        <w:p w:rsidR="005F03CE" w:rsidRDefault="003C541B" w:rsidP="003C541B">
          <w:pPr>
            <w:pStyle w:val="6678C522599244298BA90CB68B435759"/>
          </w:pPr>
          <w:r w:rsidRPr="00711F0E">
            <w:rPr>
              <w:rStyle w:val="placeholder1Char"/>
              <w:rFonts w:hint="eastAsia"/>
              <w:sz w:val="16"/>
              <w:szCs w:val="16"/>
            </w:rPr>
            <w:t>____</w:t>
          </w:r>
        </w:p>
      </w:docPartBody>
    </w:docPart>
    <w:docPart>
      <w:docPartPr>
        <w:name w:val="58A5A8159B204AB19C238192BE33EF19"/>
        <w:category>
          <w:name w:val="常规"/>
          <w:gallery w:val="placeholder"/>
        </w:category>
        <w:types>
          <w:type w:val="bbPlcHdr"/>
        </w:types>
        <w:behaviors>
          <w:behavior w:val="content"/>
        </w:behaviors>
        <w:guid w:val="{021A1DFD-9FDC-44E9-9ACB-22F7A03E98F5}"/>
      </w:docPartPr>
      <w:docPartBody>
        <w:p w:rsidR="005F03CE" w:rsidRDefault="003C541B" w:rsidP="003C541B">
          <w:pPr>
            <w:pStyle w:val="58A5A8159B204AB19C238192BE33EF19"/>
          </w:pPr>
          <w:r w:rsidRPr="00711F0E">
            <w:rPr>
              <w:rStyle w:val="placeholder1Char"/>
              <w:rFonts w:hint="eastAsia"/>
              <w:sz w:val="16"/>
              <w:szCs w:val="16"/>
            </w:rPr>
            <w:t>____</w:t>
          </w:r>
        </w:p>
      </w:docPartBody>
    </w:docPart>
    <w:docPart>
      <w:docPartPr>
        <w:name w:val="061987325CAD45A493AC2F3160BBF2A5"/>
        <w:category>
          <w:name w:val="常规"/>
          <w:gallery w:val="placeholder"/>
        </w:category>
        <w:types>
          <w:type w:val="bbPlcHdr"/>
        </w:types>
        <w:behaviors>
          <w:behavior w:val="content"/>
        </w:behaviors>
        <w:guid w:val="{DE095188-B151-4ADD-9932-3702EA929BE1}"/>
      </w:docPartPr>
      <w:docPartBody>
        <w:p w:rsidR="005F03CE" w:rsidRDefault="003C541B" w:rsidP="003C541B">
          <w:pPr>
            <w:pStyle w:val="061987325CAD45A493AC2F3160BBF2A5"/>
          </w:pPr>
          <w:r w:rsidRPr="00711F0E">
            <w:rPr>
              <w:rStyle w:val="placeholder1Char"/>
              <w:rFonts w:hint="eastAsia"/>
              <w:sz w:val="16"/>
              <w:szCs w:val="16"/>
            </w:rPr>
            <w:t>____</w:t>
          </w:r>
        </w:p>
      </w:docPartBody>
    </w:docPart>
    <w:docPart>
      <w:docPartPr>
        <w:name w:val="0ECEC61B829147579589180A57533D1D"/>
        <w:category>
          <w:name w:val="常规"/>
          <w:gallery w:val="placeholder"/>
        </w:category>
        <w:types>
          <w:type w:val="bbPlcHdr"/>
        </w:types>
        <w:behaviors>
          <w:behavior w:val="content"/>
        </w:behaviors>
        <w:guid w:val="{D7FC87DC-0DF8-4A34-8617-8DA3359EFD44}"/>
      </w:docPartPr>
      <w:docPartBody>
        <w:p w:rsidR="005F03CE" w:rsidRDefault="003C541B" w:rsidP="003C541B">
          <w:pPr>
            <w:pStyle w:val="0ECEC61B829147579589180A57533D1D"/>
          </w:pPr>
          <w:r w:rsidRPr="00711F0E">
            <w:rPr>
              <w:rStyle w:val="placeholder1Char"/>
              <w:rFonts w:hint="eastAsia"/>
              <w:sz w:val="16"/>
              <w:szCs w:val="16"/>
            </w:rPr>
            <w:t>____</w:t>
          </w:r>
        </w:p>
      </w:docPartBody>
    </w:docPart>
    <w:docPart>
      <w:docPartPr>
        <w:name w:val="D1952D873E984C50A2E4265D530DB44F"/>
        <w:category>
          <w:name w:val="常规"/>
          <w:gallery w:val="placeholder"/>
        </w:category>
        <w:types>
          <w:type w:val="bbPlcHdr"/>
        </w:types>
        <w:behaviors>
          <w:behavior w:val="content"/>
        </w:behaviors>
        <w:guid w:val="{F44B0AA6-AD5E-41AE-A4C8-2C827279BDD2}"/>
      </w:docPartPr>
      <w:docPartBody>
        <w:p w:rsidR="005F03CE" w:rsidRDefault="003C541B" w:rsidP="003C541B">
          <w:pPr>
            <w:pStyle w:val="D1952D873E984C50A2E4265D530DB44F"/>
          </w:pPr>
          <w:r w:rsidRPr="00711F0E">
            <w:rPr>
              <w:rStyle w:val="placeholder1Char"/>
              <w:rFonts w:hint="eastAsia"/>
              <w:sz w:val="16"/>
              <w:szCs w:val="16"/>
            </w:rPr>
            <w:t>____</w:t>
          </w:r>
        </w:p>
      </w:docPartBody>
    </w:docPart>
    <w:docPart>
      <w:docPartPr>
        <w:name w:val="FC21AF50DE1B4E22A7415C328CAF6433"/>
        <w:category>
          <w:name w:val="常规"/>
          <w:gallery w:val="placeholder"/>
        </w:category>
        <w:types>
          <w:type w:val="bbPlcHdr"/>
        </w:types>
        <w:behaviors>
          <w:behavior w:val="content"/>
        </w:behaviors>
        <w:guid w:val="{E62E44BB-E724-433A-9EED-43B04F6B4DEC}"/>
      </w:docPartPr>
      <w:docPartBody>
        <w:p w:rsidR="005F03CE" w:rsidRDefault="003C541B" w:rsidP="003C541B">
          <w:pPr>
            <w:pStyle w:val="FC21AF50DE1B4E22A7415C328CAF6433"/>
          </w:pPr>
          <w:r w:rsidRPr="00711F0E">
            <w:rPr>
              <w:rStyle w:val="placeholder1Char"/>
              <w:rFonts w:hint="eastAsia"/>
              <w:sz w:val="16"/>
              <w:szCs w:val="16"/>
            </w:rPr>
            <w:t>____</w:t>
          </w:r>
        </w:p>
      </w:docPartBody>
    </w:docPart>
    <w:docPart>
      <w:docPartPr>
        <w:name w:val="16E5E979AE464BE6B7E627D13357F55D"/>
        <w:category>
          <w:name w:val="常规"/>
          <w:gallery w:val="placeholder"/>
        </w:category>
        <w:types>
          <w:type w:val="bbPlcHdr"/>
        </w:types>
        <w:behaviors>
          <w:behavior w:val="content"/>
        </w:behaviors>
        <w:guid w:val="{7693F54D-EA25-46F4-A06B-AE10EAEDDCCE}"/>
      </w:docPartPr>
      <w:docPartBody>
        <w:p w:rsidR="005F03CE" w:rsidRDefault="003C541B" w:rsidP="003C541B">
          <w:pPr>
            <w:pStyle w:val="16E5E979AE464BE6B7E627D13357F55D"/>
          </w:pPr>
          <w:r w:rsidRPr="00711F0E">
            <w:rPr>
              <w:rStyle w:val="placeholder1Char"/>
              <w:rFonts w:hint="eastAsia"/>
              <w:sz w:val="16"/>
              <w:szCs w:val="16"/>
            </w:rPr>
            <w:t>____</w:t>
          </w:r>
        </w:p>
      </w:docPartBody>
    </w:docPart>
    <w:docPart>
      <w:docPartPr>
        <w:name w:val="BF32F45D777D44A7914480F01CD0625A"/>
        <w:category>
          <w:name w:val="常规"/>
          <w:gallery w:val="placeholder"/>
        </w:category>
        <w:types>
          <w:type w:val="bbPlcHdr"/>
        </w:types>
        <w:behaviors>
          <w:behavior w:val="content"/>
        </w:behaviors>
        <w:guid w:val="{C97B8B4B-9EB4-4866-B196-26C00A41404D}"/>
      </w:docPartPr>
      <w:docPartBody>
        <w:p w:rsidR="005F03CE" w:rsidRDefault="003C541B" w:rsidP="003C541B">
          <w:pPr>
            <w:pStyle w:val="BF32F45D777D44A7914480F01CD0625A"/>
          </w:pPr>
          <w:r w:rsidRPr="00711F0E">
            <w:rPr>
              <w:rStyle w:val="placeholder1Char"/>
              <w:rFonts w:hint="eastAsia"/>
              <w:sz w:val="16"/>
              <w:szCs w:val="16"/>
            </w:rPr>
            <w:t>____</w:t>
          </w:r>
        </w:p>
      </w:docPartBody>
    </w:docPart>
    <w:docPart>
      <w:docPartPr>
        <w:name w:val="8EFFC70517EC4CD6BDC9A95CC97B076A"/>
        <w:category>
          <w:name w:val="常规"/>
          <w:gallery w:val="placeholder"/>
        </w:category>
        <w:types>
          <w:type w:val="bbPlcHdr"/>
        </w:types>
        <w:behaviors>
          <w:behavior w:val="content"/>
        </w:behaviors>
        <w:guid w:val="{2B28FD51-7273-4A71-8E2D-09369D08C40E}"/>
      </w:docPartPr>
      <w:docPartBody>
        <w:p w:rsidR="005F03CE" w:rsidRDefault="003C541B" w:rsidP="003C541B">
          <w:pPr>
            <w:pStyle w:val="8EFFC70517EC4CD6BDC9A95CC97B076A"/>
          </w:pPr>
          <w:r w:rsidRPr="00711F0E">
            <w:rPr>
              <w:rStyle w:val="placeholder1Char"/>
              <w:rFonts w:hint="eastAsia"/>
              <w:sz w:val="16"/>
              <w:szCs w:val="16"/>
            </w:rPr>
            <w:t>____</w:t>
          </w:r>
        </w:p>
      </w:docPartBody>
    </w:docPart>
    <w:docPart>
      <w:docPartPr>
        <w:name w:val="D7F3DF8266BC424DA8748FD316FD260E"/>
        <w:category>
          <w:name w:val="常规"/>
          <w:gallery w:val="placeholder"/>
        </w:category>
        <w:types>
          <w:type w:val="bbPlcHdr"/>
        </w:types>
        <w:behaviors>
          <w:behavior w:val="content"/>
        </w:behaviors>
        <w:guid w:val="{FC0D3AE5-8096-4D28-98D6-E09F56030AC6}"/>
      </w:docPartPr>
      <w:docPartBody>
        <w:p w:rsidR="005F03CE" w:rsidRDefault="003C541B" w:rsidP="003C541B">
          <w:pPr>
            <w:pStyle w:val="D7F3DF8266BC424DA8748FD316FD260E"/>
          </w:pPr>
          <w:r w:rsidRPr="00711F0E">
            <w:rPr>
              <w:rStyle w:val="placeholder1Char"/>
              <w:rFonts w:hint="eastAsia"/>
              <w:sz w:val="16"/>
              <w:szCs w:val="16"/>
            </w:rPr>
            <w:t>____</w:t>
          </w:r>
        </w:p>
      </w:docPartBody>
    </w:docPart>
    <w:docPart>
      <w:docPartPr>
        <w:name w:val="DC897DB001A74ED2AD7F841AA0C51B65"/>
        <w:category>
          <w:name w:val="常规"/>
          <w:gallery w:val="placeholder"/>
        </w:category>
        <w:types>
          <w:type w:val="bbPlcHdr"/>
        </w:types>
        <w:behaviors>
          <w:behavior w:val="content"/>
        </w:behaviors>
        <w:guid w:val="{4A591567-D3B6-4F1E-A338-633143DA5CA1}"/>
      </w:docPartPr>
      <w:docPartBody>
        <w:p w:rsidR="005F03CE" w:rsidRDefault="003C541B" w:rsidP="003C541B">
          <w:pPr>
            <w:pStyle w:val="DC897DB001A74ED2AD7F841AA0C51B65"/>
          </w:pPr>
          <w:r w:rsidRPr="00711F0E">
            <w:rPr>
              <w:rStyle w:val="placeholder1Char"/>
              <w:rFonts w:hint="eastAsia"/>
              <w:sz w:val="16"/>
              <w:szCs w:val="16"/>
            </w:rPr>
            <w:t>____</w:t>
          </w:r>
        </w:p>
      </w:docPartBody>
    </w:docPart>
    <w:docPart>
      <w:docPartPr>
        <w:name w:val="E0B2276F979F4D89B4F2FCB68D5F9C9E"/>
        <w:category>
          <w:name w:val="常规"/>
          <w:gallery w:val="placeholder"/>
        </w:category>
        <w:types>
          <w:type w:val="bbPlcHdr"/>
        </w:types>
        <w:behaviors>
          <w:behavior w:val="content"/>
        </w:behaviors>
        <w:guid w:val="{94DCBA77-0E4C-4BE3-9D23-5CA3E652235B}"/>
      </w:docPartPr>
      <w:docPartBody>
        <w:p w:rsidR="005F03CE" w:rsidRDefault="003C541B" w:rsidP="003C541B">
          <w:pPr>
            <w:pStyle w:val="E0B2276F979F4D89B4F2FCB68D5F9C9E"/>
          </w:pPr>
          <w:r w:rsidRPr="00711F0E">
            <w:rPr>
              <w:rStyle w:val="placeholder1Char"/>
              <w:rFonts w:hint="eastAsia"/>
              <w:sz w:val="16"/>
              <w:szCs w:val="16"/>
            </w:rPr>
            <w:t>____</w:t>
          </w:r>
        </w:p>
      </w:docPartBody>
    </w:docPart>
    <w:docPart>
      <w:docPartPr>
        <w:name w:val="BE9714A44D964FD5974534E9ED88414E"/>
        <w:category>
          <w:name w:val="常规"/>
          <w:gallery w:val="placeholder"/>
        </w:category>
        <w:types>
          <w:type w:val="bbPlcHdr"/>
        </w:types>
        <w:behaviors>
          <w:behavior w:val="content"/>
        </w:behaviors>
        <w:guid w:val="{10D7D119-31F3-4BB0-9723-8BA2BA9FB41C}"/>
      </w:docPartPr>
      <w:docPartBody>
        <w:p w:rsidR="005F03CE" w:rsidRDefault="003C541B" w:rsidP="003C541B">
          <w:pPr>
            <w:pStyle w:val="BE9714A44D964FD5974534E9ED88414E"/>
          </w:pPr>
          <w:r w:rsidRPr="00711F0E">
            <w:rPr>
              <w:rStyle w:val="placeholder1Char"/>
              <w:rFonts w:hint="eastAsia"/>
              <w:sz w:val="16"/>
              <w:szCs w:val="16"/>
            </w:rPr>
            <w:t>____</w:t>
          </w:r>
        </w:p>
      </w:docPartBody>
    </w:docPart>
    <w:docPart>
      <w:docPartPr>
        <w:name w:val="AC2F439596D445A7AD5DA9ED51D145CE"/>
        <w:category>
          <w:name w:val="常规"/>
          <w:gallery w:val="placeholder"/>
        </w:category>
        <w:types>
          <w:type w:val="bbPlcHdr"/>
        </w:types>
        <w:behaviors>
          <w:behavior w:val="content"/>
        </w:behaviors>
        <w:guid w:val="{F7074760-AF76-4A86-B708-91BADD994B91}"/>
      </w:docPartPr>
      <w:docPartBody>
        <w:p w:rsidR="005F03CE" w:rsidRDefault="003C541B" w:rsidP="003C541B">
          <w:pPr>
            <w:pStyle w:val="AC2F439596D445A7AD5DA9ED51D145CE"/>
          </w:pPr>
          <w:r w:rsidRPr="00711F0E">
            <w:rPr>
              <w:rStyle w:val="placeholder1Char"/>
              <w:rFonts w:hint="eastAsia"/>
              <w:sz w:val="16"/>
              <w:szCs w:val="16"/>
            </w:rPr>
            <w:t>____</w:t>
          </w:r>
        </w:p>
      </w:docPartBody>
    </w:docPart>
    <w:docPart>
      <w:docPartPr>
        <w:name w:val="0E01D62369AC49A2A3DAE83535EBF901"/>
        <w:category>
          <w:name w:val="常规"/>
          <w:gallery w:val="placeholder"/>
        </w:category>
        <w:types>
          <w:type w:val="bbPlcHdr"/>
        </w:types>
        <w:behaviors>
          <w:behavior w:val="content"/>
        </w:behaviors>
        <w:guid w:val="{11E61924-8702-48D8-8838-5A058AA73246}"/>
      </w:docPartPr>
      <w:docPartBody>
        <w:p w:rsidR="005F03CE" w:rsidRDefault="003C541B" w:rsidP="003C541B">
          <w:pPr>
            <w:pStyle w:val="0E01D62369AC49A2A3DAE83535EBF901"/>
          </w:pPr>
          <w:r w:rsidRPr="00711F0E">
            <w:rPr>
              <w:rStyle w:val="placeholder1Char"/>
              <w:rFonts w:hint="eastAsia"/>
              <w:sz w:val="16"/>
              <w:szCs w:val="16"/>
            </w:rPr>
            <w:t>____</w:t>
          </w:r>
        </w:p>
      </w:docPartBody>
    </w:docPart>
    <w:docPart>
      <w:docPartPr>
        <w:name w:val="8534DF8667C14A969E64A4ED3F63048D"/>
        <w:category>
          <w:name w:val="常规"/>
          <w:gallery w:val="placeholder"/>
        </w:category>
        <w:types>
          <w:type w:val="bbPlcHdr"/>
        </w:types>
        <w:behaviors>
          <w:behavior w:val="content"/>
        </w:behaviors>
        <w:guid w:val="{8C20DAA5-B2DD-49D9-AC62-5363275C4218}"/>
      </w:docPartPr>
      <w:docPartBody>
        <w:p w:rsidR="005F03CE" w:rsidRDefault="003C541B" w:rsidP="003C541B">
          <w:pPr>
            <w:pStyle w:val="8534DF8667C14A969E64A4ED3F63048D"/>
          </w:pPr>
          <w:r w:rsidRPr="00711F0E">
            <w:rPr>
              <w:rStyle w:val="placeholder1Char"/>
              <w:rFonts w:hint="eastAsia"/>
              <w:sz w:val="16"/>
              <w:szCs w:val="16"/>
            </w:rPr>
            <w:t>____</w:t>
          </w:r>
        </w:p>
      </w:docPartBody>
    </w:docPart>
    <w:docPart>
      <w:docPartPr>
        <w:name w:val="B95BA0F326CA405FB773BA431F9DA42A"/>
        <w:category>
          <w:name w:val="常规"/>
          <w:gallery w:val="placeholder"/>
        </w:category>
        <w:types>
          <w:type w:val="bbPlcHdr"/>
        </w:types>
        <w:behaviors>
          <w:behavior w:val="content"/>
        </w:behaviors>
        <w:guid w:val="{AA639C8A-6792-4B59-B1B8-E7648F464FA1}"/>
      </w:docPartPr>
      <w:docPartBody>
        <w:p w:rsidR="005F03CE" w:rsidRDefault="003C541B" w:rsidP="003C541B">
          <w:pPr>
            <w:pStyle w:val="B95BA0F326CA405FB773BA431F9DA42A"/>
          </w:pPr>
          <w:r w:rsidRPr="00711F0E">
            <w:rPr>
              <w:rStyle w:val="placeholder1Char"/>
              <w:rFonts w:hint="eastAsia"/>
              <w:sz w:val="16"/>
              <w:szCs w:val="16"/>
            </w:rPr>
            <w:t>____</w:t>
          </w:r>
        </w:p>
      </w:docPartBody>
    </w:docPart>
    <w:docPart>
      <w:docPartPr>
        <w:name w:val="6092C305BF284F9BA740A3EE82B2A934"/>
        <w:category>
          <w:name w:val="常规"/>
          <w:gallery w:val="placeholder"/>
        </w:category>
        <w:types>
          <w:type w:val="bbPlcHdr"/>
        </w:types>
        <w:behaviors>
          <w:behavior w:val="content"/>
        </w:behaviors>
        <w:guid w:val="{6F7410F7-431C-4F72-BC32-76352DE30E9F}"/>
      </w:docPartPr>
      <w:docPartBody>
        <w:p w:rsidR="005F03CE" w:rsidRDefault="003C541B" w:rsidP="003C541B">
          <w:pPr>
            <w:pStyle w:val="6092C305BF284F9BA740A3EE82B2A934"/>
          </w:pPr>
          <w:r w:rsidRPr="00711F0E">
            <w:rPr>
              <w:rStyle w:val="placeholder1Char"/>
              <w:rFonts w:hint="eastAsia"/>
              <w:sz w:val="16"/>
              <w:szCs w:val="16"/>
            </w:rPr>
            <w:t>____</w:t>
          </w:r>
        </w:p>
      </w:docPartBody>
    </w:docPart>
    <w:docPart>
      <w:docPartPr>
        <w:name w:val="4A6A854E8D68460E9C4C67A4028EED2C"/>
        <w:category>
          <w:name w:val="常规"/>
          <w:gallery w:val="placeholder"/>
        </w:category>
        <w:types>
          <w:type w:val="bbPlcHdr"/>
        </w:types>
        <w:behaviors>
          <w:behavior w:val="content"/>
        </w:behaviors>
        <w:guid w:val="{4D157BB0-6CB5-448B-B92D-0D8ABF375545}"/>
      </w:docPartPr>
      <w:docPartBody>
        <w:p w:rsidR="005F03CE" w:rsidRDefault="003C541B" w:rsidP="003C541B">
          <w:pPr>
            <w:pStyle w:val="4A6A854E8D68460E9C4C67A4028EED2C"/>
          </w:pPr>
          <w:r w:rsidRPr="00711F0E">
            <w:rPr>
              <w:rStyle w:val="placeholder1Char"/>
              <w:rFonts w:hint="eastAsia"/>
              <w:sz w:val="16"/>
              <w:szCs w:val="16"/>
            </w:rPr>
            <w:t>____</w:t>
          </w:r>
        </w:p>
      </w:docPartBody>
    </w:docPart>
    <w:docPart>
      <w:docPartPr>
        <w:name w:val="31474ABCF8B44E2FA6B394B29D216B9B"/>
        <w:category>
          <w:name w:val="常规"/>
          <w:gallery w:val="placeholder"/>
        </w:category>
        <w:types>
          <w:type w:val="bbPlcHdr"/>
        </w:types>
        <w:behaviors>
          <w:behavior w:val="content"/>
        </w:behaviors>
        <w:guid w:val="{1C43D30F-DE5A-484B-90F6-48D19E1D52DD}"/>
      </w:docPartPr>
      <w:docPartBody>
        <w:p w:rsidR="005F03CE" w:rsidRDefault="003C541B" w:rsidP="003C541B">
          <w:pPr>
            <w:pStyle w:val="31474ABCF8B44E2FA6B394B29D216B9B"/>
          </w:pPr>
          <w:r w:rsidRPr="00711F0E">
            <w:rPr>
              <w:rStyle w:val="placeholder1Char"/>
              <w:rFonts w:hint="eastAsia"/>
              <w:sz w:val="16"/>
              <w:szCs w:val="16"/>
            </w:rPr>
            <w:t>____</w:t>
          </w:r>
        </w:p>
      </w:docPartBody>
    </w:docPart>
    <w:docPart>
      <w:docPartPr>
        <w:name w:val="D926620A62194B72A3A502F2AAD64A63"/>
        <w:category>
          <w:name w:val="常规"/>
          <w:gallery w:val="placeholder"/>
        </w:category>
        <w:types>
          <w:type w:val="bbPlcHdr"/>
        </w:types>
        <w:behaviors>
          <w:behavior w:val="content"/>
        </w:behaviors>
        <w:guid w:val="{C340CF53-E35F-4909-A3F0-E5BA062E75B9}"/>
      </w:docPartPr>
      <w:docPartBody>
        <w:p w:rsidR="005F03CE" w:rsidRDefault="003C541B" w:rsidP="003C541B">
          <w:pPr>
            <w:pStyle w:val="D926620A62194B72A3A502F2AAD64A63"/>
          </w:pPr>
          <w:r w:rsidRPr="00711F0E">
            <w:rPr>
              <w:rStyle w:val="placeholder1Char"/>
              <w:rFonts w:hint="eastAsia"/>
              <w:sz w:val="16"/>
              <w:szCs w:val="16"/>
            </w:rPr>
            <w:t>____</w:t>
          </w:r>
        </w:p>
      </w:docPartBody>
    </w:docPart>
    <w:docPart>
      <w:docPartPr>
        <w:name w:val="8E0354FE30D7481FBDE34F09C6E041D9"/>
        <w:category>
          <w:name w:val="常规"/>
          <w:gallery w:val="placeholder"/>
        </w:category>
        <w:types>
          <w:type w:val="bbPlcHdr"/>
        </w:types>
        <w:behaviors>
          <w:behavior w:val="content"/>
        </w:behaviors>
        <w:guid w:val="{57CBA27B-BE42-4711-841A-D24BF9A98DA4}"/>
      </w:docPartPr>
      <w:docPartBody>
        <w:p w:rsidR="005F03CE" w:rsidRDefault="003C541B" w:rsidP="003C541B">
          <w:pPr>
            <w:pStyle w:val="8E0354FE30D7481FBDE34F09C6E041D9"/>
          </w:pPr>
          <w:r w:rsidRPr="00711F0E">
            <w:rPr>
              <w:rStyle w:val="placeholder1Char"/>
              <w:rFonts w:hint="eastAsia"/>
              <w:sz w:val="16"/>
              <w:szCs w:val="16"/>
            </w:rPr>
            <w:t>____</w:t>
          </w:r>
        </w:p>
      </w:docPartBody>
    </w:docPart>
    <w:docPart>
      <w:docPartPr>
        <w:name w:val="E2249D1539B14A43A357FD83386907AB"/>
        <w:category>
          <w:name w:val="常规"/>
          <w:gallery w:val="placeholder"/>
        </w:category>
        <w:types>
          <w:type w:val="bbPlcHdr"/>
        </w:types>
        <w:behaviors>
          <w:behavior w:val="content"/>
        </w:behaviors>
        <w:guid w:val="{38909F6B-F4B2-4A53-AB18-E8D8B2621D2A}"/>
      </w:docPartPr>
      <w:docPartBody>
        <w:p w:rsidR="005F03CE" w:rsidRDefault="003C541B" w:rsidP="003C541B">
          <w:pPr>
            <w:pStyle w:val="E2249D1539B14A43A357FD83386907AB"/>
          </w:pPr>
          <w:r w:rsidRPr="00711F0E">
            <w:rPr>
              <w:rStyle w:val="placeholder1Char"/>
              <w:rFonts w:hint="eastAsia"/>
              <w:sz w:val="16"/>
              <w:szCs w:val="16"/>
            </w:rPr>
            <w:t>____</w:t>
          </w:r>
        </w:p>
      </w:docPartBody>
    </w:docPart>
    <w:docPart>
      <w:docPartPr>
        <w:name w:val="3BD245755EE3471E8DFA7069EFD1CECC"/>
        <w:category>
          <w:name w:val="常规"/>
          <w:gallery w:val="placeholder"/>
        </w:category>
        <w:types>
          <w:type w:val="bbPlcHdr"/>
        </w:types>
        <w:behaviors>
          <w:behavior w:val="content"/>
        </w:behaviors>
        <w:guid w:val="{B7664435-9489-4C69-9627-86CCDB8CB710}"/>
      </w:docPartPr>
      <w:docPartBody>
        <w:p w:rsidR="005F03CE" w:rsidRDefault="003C541B" w:rsidP="003C541B">
          <w:pPr>
            <w:pStyle w:val="3BD245755EE3471E8DFA7069EFD1CECC"/>
          </w:pPr>
          <w:r w:rsidRPr="00711F0E">
            <w:rPr>
              <w:rStyle w:val="placeholder1Char"/>
              <w:rFonts w:hint="eastAsia"/>
              <w:sz w:val="16"/>
              <w:szCs w:val="16"/>
            </w:rPr>
            <w:t>____</w:t>
          </w:r>
        </w:p>
      </w:docPartBody>
    </w:docPart>
    <w:docPart>
      <w:docPartPr>
        <w:name w:val="DB91F51966084468B1EAF261D958098C"/>
        <w:category>
          <w:name w:val="常规"/>
          <w:gallery w:val="placeholder"/>
        </w:category>
        <w:types>
          <w:type w:val="bbPlcHdr"/>
        </w:types>
        <w:behaviors>
          <w:behavior w:val="content"/>
        </w:behaviors>
        <w:guid w:val="{5A642ABA-4275-4EBB-BB90-2DF717A91B0E}"/>
      </w:docPartPr>
      <w:docPartBody>
        <w:p w:rsidR="005F03CE" w:rsidRDefault="003C541B" w:rsidP="003C541B">
          <w:pPr>
            <w:pStyle w:val="DB91F51966084468B1EAF261D958098C"/>
          </w:pPr>
          <w:r w:rsidRPr="00711F0E">
            <w:rPr>
              <w:rStyle w:val="placeholder1Char"/>
              <w:rFonts w:hint="eastAsia"/>
              <w:sz w:val="16"/>
              <w:szCs w:val="16"/>
            </w:rPr>
            <w:t>____</w:t>
          </w:r>
        </w:p>
      </w:docPartBody>
    </w:docPart>
    <w:docPart>
      <w:docPartPr>
        <w:name w:val="88C92A592BAD4C59AE8998F5D4666DE9"/>
        <w:category>
          <w:name w:val="常规"/>
          <w:gallery w:val="placeholder"/>
        </w:category>
        <w:types>
          <w:type w:val="bbPlcHdr"/>
        </w:types>
        <w:behaviors>
          <w:behavior w:val="content"/>
        </w:behaviors>
        <w:guid w:val="{277F2DBB-762D-4255-88D8-7413FDDDFC33}"/>
      </w:docPartPr>
      <w:docPartBody>
        <w:p w:rsidR="005F03CE" w:rsidRDefault="003C541B" w:rsidP="003C541B">
          <w:pPr>
            <w:pStyle w:val="88C92A592BAD4C59AE8998F5D4666DE9"/>
          </w:pPr>
          <w:r w:rsidRPr="00711F0E">
            <w:rPr>
              <w:rStyle w:val="placeholder1Char"/>
              <w:rFonts w:hint="eastAsia"/>
              <w:sz w:val="16"/>
              <w:szCs w:val="16"/>
            </w:rPr>
            <w:t>____</w:t>
          </w:r>
        </w:p>
      </w:docPartBody>
    </w:docPart>
    <w:docPart>
      <w:docPartPr>
        <w:name w:val="72DCA9E7FDED412B8CF7CE211DF51A37"/>
        <w:category>
          <w:name w:val="常规"/>
          <w:gallery w:val="placeholder"/>
        </w:category>
        <w:types>
          <w:type w:val="bbPlcHdr"/>
        </w:types>
        <w:behaviors>
          <w:behavior w:val="content"/>
        </w:behaviors>
        <w:guid w:val="{2D83D40E-480F-4F89-AED1-2204BB091899}"/>
      </w:docPartPr>
      <w:docPartBody>
        <w:p w:rsidR="005F03CE" w:rsidRDefault="003C541B" w:rsidP="003C541B">
          <w:pPr>
            <w:pStyle w:val="72DCA9E7FDED412B8CF7CE211DF51A37"/>
          </w:pPr>
          <w:r w:rsidRPr="00711F0E">
            <w:rPr>
              <w:rStyle w:val="placeholder1Char"/>
              <w:rFonts w:hint="eastAsia"/>
              <w:sz w:val="16"/>
              <w:szCs w:val="16"/>
            </w:rPr>
            <w:t>____</w:t>
          </w:r>
        </w:p>
      </w:docPartBody>
    </w:docPart>
    <w:docPart>
      <w:docPartPr>
        <w:name w:val="CC9B33431DBC49AEA32DE38B542222E8"/>
        <w:category>
          <w:name w:val="常规"/>
          <w:gallery w:val="placeholder"/>
        </w:category>
        <w:types>
          <w:type w:val="bbPlcHdr"/>
        </w:types>
        <w:behaviors>
          <w:behavior w:val="content"/>
        </w:behaviors>
        <w:guid w:val="{6102A4CE-4FA7-4811-8424-3C415C235B98}"/>
      </w:docPartPr>
      <w:docPartBody>
        <w:p w:rsidR="005F03CE" w:rsidRDefault="003C541B" w:rsidP="003C541B">
          <w:pPr>
            <w:pStyle w:val="CC9B33431DBC49AEA32DE38B542222E8"/>
          </w:pPr>
          <w:r w:rsidRPr="00711F0E">
            <w:rPr>
              <w:rStyle w:val="placeholder1Char"/>
              <w:rFonts w:hint="eastAsia"/>
              <w:sz w:val="16"/>
              <w:szCs w:val="16"/>
            </w:rPr>
            <w:t>____</w:t>
          </w:r>
        </w:p>
      </w:docPartBody>
    </w:docPart>
    <w:docPart>
      <w:docPartPr>
        <w:name w:val="C4DF93D9582E4C2CB3E053878AE52D07"/>
        <w:category>
          <w:name w:val="常规"/>
          <w:gallery w:val="placeholder"/>
        </w:category>
        <w:types>
          <w:type w:val="bbPlcHdr"/>
        </w:types>
        <w:behaviors>
          <w:behavior w:val="content"/>
        </w:behaviors>
        <w:guid w:val="{33F51CE7-FAE3-4DA2-A758-C72FB46752A2}"/>
      </w:docPartPr>
      <w:docPartBody>
        <w:p w:rsidR="005F03CE" w:rsidRDefault="003C541B" w:rsidP="003C541B">
          <w:pPr>
            <w:pStyle w:val="C4DF93D9582E4C2CB3E053878AE52D07"/>
          </w:pPr>
          <w:r w:rsidRPr="00711F0E">
            <w:rPr>
              <w:rStyle w:val="placeholder1Char"/>
              <w:rFonts w:hint="eastAsia"/>
              <w:sz w:val="16"/>
              <w:szCs w:val="16"/>
            </w:rPr>
            <w:t>____</w:t>
          </w:r>
        </w:p>
      </w:docPartBody>
    </w:docPart>
    <w:docPart>
      <w:docPartPr>
        <w:name w:val="A85189E87C1D466E8A7BC0805CB0C5A0"/>
        <w:category>
          <w:name w:val="常规"/>
          <w:gallery w:val="placeholder"/>
        </w:category>
        <w:types>
          <w:type w:val="bbPlcHdr"/>
        </w:types>
        <w:behaviors>
          <w:behavior w:val="content"/>
        </w:behaviors>
        <w:guid w:val="{054203D7-3020-49F8-AA7C-5BA8D993A731}"/>
      </w:docPartPr>
      <w:docPartBody>
        <w:p w:rsidR="005F03CE" w:rsidRDefault="003C541B" w:rsidP="003C541B">
          <w:pPr>
            <w:pStyle w:val="A85189E87C1D466E8A7BC0805CB0C5A0"/>
          </w:pPr>
          <w:r w:rsidRPr="00711F0E">
            <w:rPr>
              <w:rStyle w:val="placeholder1Char"/>
              <w:rFonts w:hint="eastAsia"/>
              <w:sz w:val="16"/>
              <w:szCs w:val="16"/>
            </w:rPr>
            <w:t>____</w:t>
          </w:r>
        </w:p>
      </w:docPartBody>
    </w:docPart>
    <w:docPart>
      <w:docPartPr>
        <w:name w:val="B5CEC64BAD40423CA513B6A281267B57"/>
        <w:category>
          <w:name w:val="常规"/>
          <w:gallery w:val="placeholder"/>
        </w:category>
        <w:types>
          <w:type w:val="bbPlcHdr"/>
        </w:types>
        <w:behaviors>
          <w:behavior w:val="content"/>
        </w:behaviors>
        <w:guid w:val="{084D04CA-E44D-482E-8FCA-D3C4E1539ED4}"/>
      </w:docPartPr>
      <w:docPartBody>
        <w:p w:rsidR="005F03CE" w:rsidRDefault="003C541B" w:rsidP="003C541B">
          <w:pPr>
            <w:pStyle w:val="B5CEC64BAD40423CA513B6A281267B57"/>
          </w:pPr>
          <w:r w:rsidRPr="00711F0E">
            <w:rPr>
              <w:rStyle w:val="placeholder1Char"/>
              <w:rFonts w:hint="eastAsia"/>
              <w:sz w:val="16"/>
              <w:szCs w:val="16"/>
            </w:rPr>
            <w:t>____</w:t>
          </w:r>
        </w:p>
      </w:docPartBody>
    </w:docPart>
    <w:docPart>
      <w:docPartPr>
        <w:name w:val="ADA3F01D9D4B42109E4A3980AF28E162"/>
        <w:category>
          <w:name w:val="常规"/>
          <w:gallery w:val="placeholder"/>
        </w:category>
        <w:types>
          <w:type w:val="bbPlcHdr"/>
        </w:types>
        <w:behaviors>
          <w:behavior w:val="content"/>
        </w:behaviors>
        <w:guid w:val="{4193C376-0D18-48A2-8BBC-510B3AEE1289}"/>
      </w:docPartPr>
      <w:docPartBody>
        <w:p w:rsidR="005F03CE" w:rsidRDefault="003C541B" w:rsidP="003C541B">
          <w:pPr>
            <w:pStyle w:val="ADA3F01D9D4B42109E4A3980AF28E162"/>
          </w:pPr>
          <w:r w:rsidRPr="00711F0E">
            <w:rPr>
              <w:rStyle w:val="placeholder1Char"/>
              <w:rFonts w:hint="eastAsia"/>
              <w:sz w:val="16"/>
              <w:szCs w:val="16"/>
            </w:rPr>
            <w:t>____</w:t>
          </w:r>
        </w:p>
      </w:docPartBody>
    </w:docPart>
    <w:docPart>
      <w:docPartPr>
        <w:name w:val="C00539E96FEF49D8A9029D39746A5299"/>
        <w:category>
          <w:name w:val="常规"/>
          <w:gallery w:val="placeholder"/>
        </w:category>
        <w:types>
          <w:type w:val="bbPlcHdr"/>
        </w:types>
        <w:behaviors>
          <w:behavior w:val="content"/>
        </w:behaviors>
        <w:guid w:val="{1F34DA05-8F9F-4FD9-8BE5-2752D9203E3D}"/>
      </w:docPartPr>
      <w:docPartBody>
        <w:p w:rsidR="005F03CE" w:rsidRDefault="003C541B" w:rsidP="003C541B">
          <w:pPr>
            <w:pStyle w:val="C00539E96FEF49D8A9029D39746A5299"/>
          </w:pPr>
          <w:r w:rsidRPr="00711F0E">
            <w:rPr>
              <w:rStyle w:val="placeholder1Char"/>
              <w:rFonts w:hint="eastAsia"/>
              <w:sz w:val="16"/>
              <w:szCs w:val="16"/>
            </w:rPr>
            <w:t>____</w:t>
          </w:r>
        </w:p>
      </w:docPartBody>
    </w:docPart>
    <w:docPart>
      <w:docPartPr>
        <w:name w:val="5A1AFD9771F5475A93CEBF4A258EC78A"/>
        <w:category>
          <w:name w:val="常规"/>
          <w:gallery w:val="placeholder"/>
        </w:category>
        <w:types>
          <w:type w:val="bbPlcHdr"/>
        </w:types>
        <w:behaviors>
          <w:behavior w:val="content"/>
        </w:behaviors>
        <w:guid w:val="{9DD2CA17-B6E4-4C3A-B8FA-2D315928693E}"/>
      </w:docPartPr>
      <w:docPartBody>
        <w:p w:rsidR="005F03CE" w:rsidRDefault="003C541B" w:rsidP="003C541B">
          <w:pPr>
            <w:pStyle w:val="5A1AFD9771F5475A93CEBF4A258EC78A"/>
          </w:pPr>
          <w:r w:rsidRPr="00711F0E">
            <w:rPr>
              <w:rStyle w:val="placeholder1Char"/>
              <w:rFonts w:hint="eastAsia"/>
              <w:sz w:val="16"/>
              <w:szCs w:val="16"/>
            </w:rPr>
            <w:t>____</w:t>
          </w:r>
        </w:p>
      </w:docPartBody>
    </w:docPart>
    <w:docPart>
      <w:docPartPr>
        <w:name w:val="12A99ACC57A943E19DE00571E84721E8"/>
        <w:category>
          <w:name w:val="常规"/>
          <w:gallery w:val="placeholder"/>
        </w:category>
        <w:types>
          <w:type w:val="bbPlcHdr"/>
        </w:types>
        <w:behaviors>
          <w:behavior w:val="content"/>
        </w:behaviors>
        <w:guid w:val="{DDD2C211-B92D-471F-93FF-A99B11431265}"/>
      </w:docPartPr>
      <w:docPartBody>
        <w:p w:rsidR="005F03CE" w:rsidRDefault="003C541B" w:rsidP="003C541B">
          <w:pPr>
            <w:pStyle w:val="12A99ACC57A943E19DE00571E84721E8"/>
          </w:pPr>
          <w:r w:rsidRPr="00711F0E">
            <w:rPr>
              <w:rStyle w:val="placeholder1Char"/>
              <w:rFonts w:hint="eastAsia"/>
              <w:sz w:val="16"/>
              <w:szCs w:val="16"/>
            </w:rPr>
            <w:t>____</w:t>
          </w:r>
        </w:p>
      </w:docPartBody>
    </w:docPart>
    <w:docPart>
      <w:docPartPr>
        <w:name w:val="2A1E22E2F950415AACD13E3AD32C6E36"/>
        <w:category>
          <w:name w:val="常规"/>
          <w:gallery w:val="placeholder"/>
        </w:category>
        <w:types>
          <w:type w:val="bbPlcHdr"/>
        </w:types>
        <w:behaviors>
          <w:behavior w:val="content"/>
        </w:behaviors>
        <w:guid w:val="{F393147B-596E-4DD3-B626-B729E3AE6F5B}"/>
      </w:docPartPr>
      <w:docPartBody>
        <w:p w:rsidR="005F03CE" w:rsidRDefault="003C541B" w:rsidP="003C541B">
          <w:pPr>
            <w:pStyle w:val="2A1E22E2F950415AACD13E3AD32C6E36"/>
          </w:pPr>
          <w:r w:rsidRPr="00711F0E">
            <w:rPr>
              <w:rStyle w:val="placeholder1Char"/>
              <w:rFonts w:hint="eastAsia"/>
              <w:sz w:val="16"/>
              <w:szCs w:val="16"/>
            </w:rPr>
            <w:t>____</w:t>
          </w:r>
        </w:p>
      </w:docPartBody>
    </w:docPart>
    <w:docPart>
      <w:docPartPr>
        <w:name w:val="F7DEF11BE1964FC4B6326CF4EA86C95A"/>
        <w:category>
          <w:name w:val="常规"/>
          <w:gallery w:val="placeholder"/>
        </w:category>
        <w:types>
          <w:type w:val="bbPlcHdr"/>
        </w:types>
        <w:behaviors>
          <w:behavior w:val="content"/>
        </w:behaviors>
        <w:guid w:val="{CCB9A43A-3E62-462F-A3E4-D431A9D6C5ED}"/>
      </w:docPartPr>
      <w:docPartBody>
        <w:p w:rsidR="005F03CE" w:rsidRDefault="003C541B" w:rsidP="003C541B">
          <w:pPr>
            <w:pStyle w:val="F7DEF11BE1964FC4B6326CF4EA86C95A"/>
          </w:pPr>
          <w:r w:rsidRPr="00711F0E">
            <w:rPr>
              <w:rStyle w:val="placeholder1Char"/>
              <w:rFonts w:hint="eastAsia"/>
              <w:sz w:val="16"/>
              <w:szCs w:val="16"/>
            </w:rPr>
            <w:t>____</w:t>
          </w:r>
        </w:p>
      </w:docPartBody>
    </w:docPart>
    <w:docPart>
      <w:docPartPr>
        <w:name w:val="F7A0F4035942474697DC58D6C451E632"/>
        <w:category>
          <w:name w:val="常规"/>
          <w:gallery w:val="placeholder"/>
        </w:category>
        <w:types>
          <w:type w:val="bbPlcHdr"/>
        </w:types>
        <w:behaviors>
          <w:behavior w:val="content"/>
        </w:behaviors>
        <w:guid w:val="{CBE5DDA3-D25E-4D1F-9BDA-45293D3F66CD}"/>
      </w:docPartPr>
      <w:docPartBody>
        <w:p w:rsidR="005F03CE" w:rsidRDefault="003C541B" w:rsidP="003C541B">
          <w:pPr>
            <w:pStyle w:val="F7A0F4035942474697DC58D6C451E632"/>
          </w:pPr>
          <w:r w:rsidRPr="00711F0E">
            <w:rPr>
              <w:rStyle w:val="placeholder1Char"/>
              <w:rFonts w:hint="eastAsia"/>
              <w:sz w:val="16"/>
              <w:szCs w:val="16"/>
            </w:rPr>
            <w:t>____</w:t>
          </w:r>
        </w:p>
      </w:docPartBody>
    </w:docPart>
    <w:docPart>
      <w:docPartPr>
        <w:name w:val="FBED52D98B314556A4FEAE9DD5091E25"/>
        <w:category>
          <w:name w:val="常规"/>
          <w:gallery w:val="placeholder"/>
        </w:category>
        <w:types>
          <w:type w:val="bbPlcHdr"/>
        </w:types>
        <w:behaviors>
          <w:behavior w:val="content"/>
        </w:behaviors>
        <w:guid w:val="{93C9B21B-146D-4541-AC9B-3BE476FEAA09}"/>
      </w:docPartPr>
      <w:docPartBody>
        <w:p w:rsidR="005F03CE" w:rsidRDefault="003C541B" w:rsidP="003C541B">
          <w:pPr>
            <w:pStyle w:val="FBED52D98B314556A4FEAE9DD5091E25"/>
          </w:pPr>
          <w:r w:rsidRPr="00711F0E">
            <w:rPr>
              <w:rStyle w:val="placeholder1Char"/>
              <w:rFonts w:hint="eastAsia"/>
              <w:sz w:val="16"/>
              <w:szCs w:val="16"/>
            </w:rPr>
            <w:t>____</w:t>
          </w:r>
        </w:p>
      </w:docPartBody>
    </w:docPart>
    <w:docPart>
      <w:docPartPr>
        <w:name w:val="455EE4421ABB4B99ACFB4520BFF72E89"/>
        <w:category>
          <w:name w:val="常规"/>
          <w:gallery w:val="placeholder"/>
        </w:category>
        <w:types>
          <w:type w:val="bbPlcHdr"/>
        </w:types>
        <w:behaviors>
          <w:behavior w:val="content"/>
        </w:behaviors>
        <w:guid w:val="{A94165B1-C9BA-4127-BC89-E6B0C734D1CE}"/>
      </w:docPartPr>
      <w:docPartBody>
        <w:p w:rsidR="005F03CE" w:rsidRDefault="003C541B" w:rsidP="003C541B">
          <w:pPr>
            <w:pStyle w:val="455EE4421ABB4B99ACFB4520BFF72E89"/>
          </w:pPr>
          <w:r w:rsidRPr="00711F0E">
            <w:rPr>
              <w:rStyle w:val="placeholder1Char"/>
              <w:rFonts w:hint="eastAsia"/>
              <w:sz w:val="16"/>
              <w:szCs w:val="16"/>
            </w:rPr>
            <w:t>____</w:t>
          </w:r>
        </w:p>
      </w:docPartBody>
    </w:docPart>
    <w:docPart>
      <w:docPartPr>
        <w:name w:val="AD4448ADA0C849828C68496A125D4DEC"/>
        <w:category>
          <w:name w:val="常规"/>
          <w:gallery w:val="placeholder"/>
        </w:category>
        <w:types>
          <w:type w:val="bbPlcHdr"/>
        </w:types>
        <w:behaviors>
          <w:behavior w:val="content"/>
        </w:behaviors>
        <w:guid w:val="{C9B7FBF3-75DA-46E2-9007-E68C3F002C44}"/>
      </w:docPartPr>
      <w:docPartBody>
        <w:p w:rsidR="005F03CE" w:rsidRDefault="003C541B" w:rsidP="003C541B">
          <w:pPr>
            <w:pStyle w:val="AD4448ADA0C849828C68496A125D4DEC"/>
          </w:pPr>
          <w:r w:rsidRPr="00711F0E">
            <w:rPr>
              <w:rStyle w:val="placeholder1Char"/>
              <w:rFonts w:hint="eastAsia"/>
              <w:sz w:val="16"/>
              <w:szCs w:val="16"/>
            </w:rPr>
            <w:t>____</w:t>
          </w:r>
        </w:p>
      </w:docPartBody>
    </w:docPart>
    <w:docPart>
      <w:docPartPr>
        <w:name w:val="FBD57C4F5EDD46ACBBC62646E524AC10"/>
        <w:category>
          <w:name w:val="常规"/>
          <w:gallery w:val="placeholder"/>
        </w:category>
        <w:types>
          <w:type w:val="bbPlcHdr"/>
        </w:types>
        <w:behaviors>
          <w:behavior w:val="content"/>
        </w:behaviors>
        <w:guid w:val="{872E4C07-4753-4808-BF45-DEF5EED3D630}"/>
      </w:docPartPr>
      <w:docPartBody>
        <w:p w:rsidR="005F03CE" w:rsidRDefault="003C541B" w:rsidP="003C541B">
          <w:pPr>
            <w:pStyle w:val="FBD57C4F5EDD46ACBBC62646E524AC10"/>
          </w:pPr>
          <w:r w:rsidRPr="00711F0E">
            <w:rPr>
              <w:rStyle w:val="placeholder1Char"/>
              <w:rFonts w:hint="eastAsia"/>
              <w:sz w:val="16"/>
              <w:szCs w:val="16"/>
            </w:rPr>
            <w:t>____</w:t>
          </w:r>
        </w:p>
      </w:docPartBody>
    </w:docPart>
    <w:docPart>
      <w:docPartPr>
        <w:name w:val="322F756B420041598030E71F82786AAD"/>
        <w:category>
          <w:name w:val="常规"/>
          <w:gallery w:val="placeholder"/>
        </w:category>
        <w:types>
          <w:type w:val="bbPlcHdr"/>
        </w:types>
        <w:behaviors>
          <w:behavior w:val="content"/>
        </w:behaviors>
        <w:guid w:val="{14EF7F47-5EA3-4DDD-B2A3-FD46A6D2F4C8}"/>
      </w:docPartPr>
      <w:docPartBody>
        <w:p w:rsidR="005F03CE" w:rsidRDefault="003C541B" w:rsidP="003C541B">
          <w:pPr>
            <w:pStyle w:val="322F756B420041598030E71F82786AAD"/>
          </w:pPr>
          <w:r w:rsidRPr="00711F0E">
            <w:rPr>
              <w:rStyle w:val="placeholder1Char"/>
              <w:rFonts w:hint="eastAsia"/>
              <w:sz w:val="16"/>
              <w:szCs w:val="16"/>
            </w:rPr>
            <w:t>____</w:t>
          </w:r>
        </w:p>
      </w:docPartBody>
    </w:docPart>
    <w:docPart>
      <w:docPartPr>
        <w:name w:val="EACDBF91F8F649E6ACB120CD88E55B3B"/>
        <w:category>
          <w:name w:val="常规"/>
          <w:gallery w:val="placeholder"/>
        </w:category>
        <w:types>
          <w:type w:val="bbPlcHdr"/>
        </w:types>
        <w:behaviors>
          <w:behavior w:val="content"/>
        </w:behaviors>
        <w:guid w:val="{F72C750F-7025-4D1C-9225-F53EBACAD462}"/>
      </w:docPartPr>
      <w:docPartBody>
        <w:p w:rsidR="005F03CE" w:rsidRDefault="003C541B" w:rsidP="003C541B">
          <w:pPr>
            <w:pStyle w:val="EACDBF91F8F649E6ACB120CD88E55B3B"/>
          </w:pPr>
          <w:r w:rsidRPr="00711F0E">
            <w:rPr>
              <w:rStyle w:val="placeholder1Char"/>
              <w:rFonts w:hint="eastAsia"/>
              <w:sz w:val="16"/>
              <w:szCs w:val="16"/>
            </w:rPr>
            <w:t>____</w:t>
          </w:r>
        </w:p>
      </w:docPartBody>
    </w:docPart>
    <w:docPart>
      <w:docPartPr>
        <w:name w:val="8323285899E94CF18B1C0D96A21B22BA"/>
        <w:category>
          <w:name w:val="常规"/>
          <w:gallery w:val="placeholder"/>
        </w:category>
        <w:types>
          <w:type w:val="bbPlcHdr"/>
        </w:types>
        <w:behaviors>
          <w:behavior w:val="content"/>
        </w:behaviors>
        <w:guid w:val="{6FEA2620-310F-4BF0-9602-20B26F98E783}"/>
      </w:docPartPr>
      <w:docPartBody>
        <w:p w:rsidR="005F03CE" w:rsidRDefault="003C541B" w:rsidP="003C541B">
          <w:pPr>
            <w:pStyle w:val="8323285899E94CF18B1C0D96A21B22BA"/>
          </w:pPr>
          <w:r w:rsidRPr="00711F0E">
            <w:rPr>
              <w:rStyle w:val="placeholder1Char"/>
              <w:rFonts w:hint="eastAsia"/>
              <w:sz w:val="16"/>
              <w:szCs w:val="16"/>
            </w:rPr>
            <w:t>____</w:t>
          </w:r>
        </w:p>
      </w:docPartBody>
    </w:docPart>
    <w:docPart>
      <w:docPartPr>
        <w:name w:val="4F6E0C5F0B5E406CB37FD5AB438A8CCD"/>
        <w:category>
          <w:name w:val="常规"/>
          <w:gallery w:val="placeholder"/>
        </w:category>
        <w:types>
          <w:type w:val="bbPlcHdr"/>
        </w:types>
        <w:behaviors>
          <w:behavior w:val="content"/>
        </w:behaviors>
        <w:guid w:val="{9D2B6958-43E4-46A8-B531-224F74A4701C}"/>
      </w:docPartPr>
      <w:docPartBody>
        <w:p w:rsidR="005F03CE" w:rsidRDefault="003C541B" w:rsidP="003C541B">
          <w:pPr>
            <w:pStyle w:val="4F6E0C5F0B5E406CB37FD5AB438A8CCD"/>
          </w:pPr>
          <w:r w:rsidRPr="00711F0E">
            <w:rPr>
              <w:rStyle w:val="placeholder1Char"/>
              <w:rFonts w:hint="eastAsia"/>
              <w:sz w:val="16"/>
              <w:szCs w:val="16"/>
            </w:rPr>
            <w:t>____</w:t>
          </w:r>
        </w:p>
      </w:docPartBody>
    </w:docPart>
    <w:docPart>
      <w:docPartPr>
        <w:name w:val="2EE14E6112624C26958326E9957F5053"/>
        <w:category>
          <w:name w:val="常规"/>
          <w:gallery w:val="placeholder"/>
        </w:category>
        <w:types>
          <w:type w:val="bbPlcHdr"/>
        </w:types>
        <w:behaviors>
          <w:behavior w:val="content"/>
        </w:behaviors>
        <w:guid w:val="{7ED127B2-EFD5-4495-A43E-D0FC19E39655}"/>
      </w:docPartPr>
      <w:docPartBody>
        <w:p w:rsidR="005F03CE" w:rsidRDefault="003C541B" w:rsidP="003C541B">
          <w:pPr>
            <w:pStyle w:val="2EE14E6112624C26958326E9957F5053"/>
          </w:pPr>
          <w:r w:rsidRPr="00711F0E">
            <w:rPr>
              <w:rStyle w:val="placeholder1Char"/>
              <w:rFonts w:hint="eastAsia"/>
              <w:sz w:val="16"/>
              <w:szCs w:val="16"/>
            </w:rPr>
            <w:t>____</w:t>
          </w:r>
        </w:p>
      </w:docPartBody>
    </w:docPart>
    <w:docPart>
      <w:docPartPr>
        <w:name w:val="909F401E71EA4E3798A2A0529A113C3C"/>
        <w:category>
          <w:name w:val="常规"/>
          <w:gallery w:val="placeholder"/>
        </w:category>
        <w:types>
          <w:type w:val="bbPlcHdr"/>
        </w:types>
        <w:behaviors>
          <w:behavior w:val="content"/>
        </w:behaviors>
        <w:guid w:val="{779C2C86-061D-48EF-ABD2-E3762304ADE4}"/>
      </w:docPartPr>
      <w:docPartBody>
        <w:p w:rsidR="005F03CE" w:rsidRDefault="003C541B" w:rsidP="003C541B">
          <w:pPr>
            <w:pStyle w:val="909F401E71EA4E3798A2A0529A113C3C"/>
          </w:pPr>
          <w:r w:rsidRPr="00711F0E">
            <w:rPr>
              <w:rStyle w:val="placeholder1Char"/>
              <w:rFonts w:hint="eastAsia"/>
              <w:sz w:val="16"/>
              <w:szCs w:val="16"/>
            </w:rPr>
            <w:t>____</w:t>
          </w:r>
        </w:p>
      </w:docPartBody>
    </w:docPart>
    <w:docPart>
      <w:docPartPr>
        <w:name w:val="5C79F6471C7A43DF83A797303FBC6348"/>
        <w:category>
          <w:name w:val="常规"/>
          <w:gallery w:val="placeholder"/>
        </w:category>
        <w:types>
          <w:type w:val="bbPlcHdr"/>
        </w:types>
        <w:behaviors>
          <w:behavior w:val="content"/>
        </w:behaviors>
        <w:guid w:val="{485E3C5A-2EA1-4095-9C0B-02BE30CC14D6}"/>
      </w:docPartPr>
      <w:docPartBody>
        <w:p w:rsidR="005F03CE" w:rsidRDefault="003C541B" w:rsidP="003C541B">
          <w:pPr>
            <w:pStyle w:val="5C79F6471C7A43DF83A797303FBC6348"/>
          </w:pPr>
          <w:r w:rsidRPr="00711F0E">
            <w:rPr>
              <w:rStyle w:val="placeholder1Char"/>
              <w:rFonts w:hint="eastAsia"/>
              <w:sz w:val="16"/>
              <w:szCs w:val="16"/>
            </w:rPr>
            <w:t>____</w:t>
          </w:r>
        </w:p>
      </w:docPartBody>
    </w:docPart>
    <w:docPart>
      <w:docPartPr>
        <w:name w:val="0908237195DD432F9B68FBA1705E82A7"/>
        <w:category>
          <w:name w:val="常规"/>
          <w:gallery w:val="placeholder"/>
        </w:category>
        <w:types>
          <w:type w:val="bbPlcHdr"/>
        </w:types>
        <w:behaviors>
          <w:behavior w:val="content"/>
        </w:behaviors>
        <w:guid w:val="{ED8CAA06-25D2-48D3-B4A4-CA94DDF841B3}"/>
      </w:docPartPr>
      <w:docPartBody>
        <w:p w:rsidR="005F03CE" w:rsidRDefault="003C541B" w:rsidP="003C541B">
          <w:pPr>
            <w:pStyle w:val="0908237195DD432F9B68FBA1705E82A7"/>
          </w:pPr>
          <w:r w:rsidRPr="00711F0E">
            <w:rPr>
              <w:rStyle w:val="placeholder1Char"/>
              <w:rFonts w:hint="eastAsia"/>
              <w:sz w:val="16"/>
              <w:szCs w:val="16"/>
            </w:rPr>
            <w:t>____</w:t>
          </w:r>
        </w:p>
      </w:docPartBody>
    </w:docPart>
    <w:docPart>
      <w:docPartPr>
        <w:name w:val="77F170B44DF14CDEB09FCA8992F8761D"/>
        <w:category>
          <w:name w:val="常规"/>
          <w:gallery w:val="placeholder"/>
        </w:category>
        <w:types>
          <w:type w:val="bbPlcHdr"/>
        </w:types>
        <w:behaviors>
          <w:behavior w:val="content"/>
        </w:behaviors>
        <w:guid w:val="{BD421F9A-C63D-482A-A162-CADAEE843310}"/>
      </w:docPartPr>
      <w:docPartBody>
        <w:p w:rsidR="005F03CE" w:rsidRDefault="003C541B" w:rsidP="003C541B">
          <w:pPr>
            <w:pStyle w:val="77F170B44DF14CDEB09FCA8992F8761D"/>
          </w:pPr>
          <w:r w:rsidRPr="00711F0E">
            <w:rPr>
              <w:rStyle w:val="placeholder1Char"/>
              <w:rFonts w:hint="eastAsia"/>
              <w:sz w:val="16"/>
              <w:szCs w:val="16"/>
            </w:rPr>
            <w:t>____</w:t>
          </w:r>
        </w:p>
      </w:docPartBody>
    </w:docPart>
    <w:docPart>
      <w:docPartPr>
        <w:name w:val="E0F56CDFEF074A40BE0A43CA5C01F3A1"/>
        <w:category>
          <w:name w:val="常规"/>
          <w:gallery w:val="placeholder"/>
        </w:category>
        <w:types>
          <w:type w:val="bbPlcHdr"/>
        </w:types>
        <w:behaviors>
          <w:behavior w:val="content"/>
        </w:behaviors>
        <w:guid w:val="{D83A45E4-D480-4EBA-B337-6A368A14F8EA}"/>
      </w:docPartPr>
      <w:docPartBody>
        <w:p w:rsidR="005F03CE" w:rsidRDefault="003C541B" w:rsidP="003C541B">
          <w:pPr>
            <w:pStyle w:val="E0F56CDFEF074A40BE0A43CA5C01F3A1"/>
          </w:pPr>
          <w:r w:rsidRPr="00711F0E">
            <w:rPr>
              <w:rStyle w:val="placeholder1Char"/>
              <w:rFonts w:hint="eastAsia"/>
              <w:sz w:val="16"/>
              <w:szCs w:val="16"/>
            </w:rPr>
            <w:t>____</w:t>
          </w:r>
        </w:p>
      </w:docPartBody>
    </w:docPart>
    <w:docPart>
      <w:docPartPr>
        <w:name w:val="8C0A582866574B7C8C590960A4314D11"/>
        <w:category>
          <w:name w:val="常规"/>
          <w:gallery w:val="placeholder"/>
        </w:category>
        <w:types>
          <w:type w:val="bbPlcHdr"/>
        </w:types>
        <w:behaviors>
          <w:behavior w:val="content"/>
        </w:behaviors>
        <w:guid w:val="{0B4162CE-3583-4AAC-8C95-1FF7250745A3}"/>
      </w:docPartPr>
      <w:docPartBody>
        <w:p w:rsidR="005F03CE" w:rsidRDefault="003C541B" w:rsidP="003C541B">
          <w:pPr>
            <w:pStyle w:val="8C0A582866574B7C8C590960A4314D11"/>
          </w:pPr>
          <w:r w:rsidRPr="00711F0E">
            <w:rPr>
              <w:rStyle w:val="placeholder1Char"/>
              <w:rFonts w:hint="eastAsia"/>
              <w:sz w:val="16"/>
              <w:szCs w:val="16"/>
            </w:rPr>
            <w:t>____</w:t>
          </w:r>
        </w:p>
      </w:docPartBody>
    </w:docPart>
    <w:docPart>
      <w:docPartPr>
        <w:name w:val="BCB7C507C4B04313A056CD676A2F383E"/>
        <w:category>
          <w:name w:val="常规"/>
          <w:gallery w:val="placeholder"/>
        </w:category>
        <w:types>
          <w:type w:val="bbPlcHdr"/>
        </w:types>
        <w:behaviors>
          <w:behavior w:val="content"/>
        </w:behaviors>
        <w:guid w:val="{38425D25-26A7-427E-AB99-D5F325923798}"/>
      </w:docPartPr>
      <w:docPartBody>
        <w:p w:rsidR="005F03CE" w:rsidRDefault="003C541B" w:rsidP="003C541B">
          <w:pPr>
            <w:pStyle w:val="BCB7C507C4B04313A056CD676A2F383E"/>
          </w:pPr>
          <w:r w:rsidRPr="00711F0E">
            <w:rPr>
              <w:rStyle w:val="placeholder1Char"/>
              <w:rFonts w:hint="eastAsia"/>
              <w:sz w:val="16"/>
              <w:szCs w:val="16"/>
            </w:rPr>
            <w:t>____</w:t>
          </w:r>
        </w:p>
      </w:docPartBody>
    </w:docPart>
    <w:docPart>
      <w:docPartPr>
        <w:name w:val="81A5ABD7122944EE9E0223F6F1C6FC18"/>
        <w:category>
          <w:name w:val="常规"/>
          <w:gallery w:val="placeholder"/>
        </w:category>
        <w:types>
          <w:type w:val="bbPlcHdr"/>
        </w:types>
        <w:behaviors>
          <w:behavior w:val="content"/>
        </w:behaviors>
        <w:guid w:val="{81361206-2217-47CE-A8B0-DF681B4B479C}"/>
      </w:docPartPr>
      <w:docPartBody>
        <w:p w:rsidR="005F03CE" w:rsidRDefault="003C541B" w:rsidP="003C541B">
          <w:pPr>
            <w:pStyle w:val="81A5ABD7122944EE9E0223F6F1C6FC18"/>
          </w:pPr>
          <w:r w:rsidRPr="00711F0E">
            <w:rPr>
              <w:rStyle w:val="placeholder1Char"/>
              <w:rFonts w:hint="eastAsia"/>
              <w:sz w:val="16"/>
              <w:szCs w:val="16"/>
            </w:rPr>
            <w:t>____</w:t>
          </w:r>
        </w:p>
      </w:docPartBody>
    </w:docPart>
    <w:docPart>
      <w:docPartPr>
        <w:name w:val="63D429B067604AA58D370B5F4E319355"/>
        <w:category>
          <w:name w:val="常规"/>
          <w:gallery w:val="placeholder"/>
        </w:category>
        <w:types>
          <w:type w:val="bbPlcHdr"/>
        </w:types>
        <w:behaviors>
          <w:behavior w:val="content"/>
        </w:behaviors>
        <w:guid w:val="{A8940E57-9C42-4E78-A370-32186D125C59}"/>
      </w:docPartPr>
      <w:docPartBody>
        <w:p w:rsidR="005F03CE" w:rsidRDefault="003C541B" w:rsidP="003C541B">
          <w:pPr>
            <w:pStyle w:val="63D429B067604AA58D370B5F4E319355"/>
          </w:pPr>
          <w:r w:rsidRPr="00711F0E">
            <w:rPr>
              <w:rStyle w:val="placeholder1Char"/>
              <w:rFonts w:hint="eastAsia"/>
              <w:sz w:val="16"/>
              <w:szCs w:val="16"/>
            </w:rPr>
            <w:t>____</w:t>
          </w:r>
        </w:p>
      </w:docPartBody>
    </w:docPart>
    <w:docPart>
      <w:docPartPr>
        <w:name w:val="4D78E71C056148C9BDB27E5EB3F4ED2C"/>
        <w:category>
          <w:name w:val="常规"/>
          <w:gallery w:val="placeholder"/>
        </w:category>
        <w:types>
          <w:type w:val="bbPlcHdr"/>
        </w:types>
        <w:behaviors>
          <w:behavior w:val="content"/>
        </w:behaviors>
        <w:guid w:val="{ADDCF995-768B-4441-A4B4-BA2E6660FAAC}"/>
      </w:docPartPr>
      <w:docPartBody>
        <w:p w:rsidR="005F03CE" w:rsidRDefault="003C541B" w:rsidP="003C541B">
          <w:pPr>
            <w:pStyle w:val="4D78E71C056148C9BDB27E5EB3F4ED2C"/>
          </w:pPr>
          <w:r w:rsidRPr="00711F0E">
            <w:rPr>
              <w:rStyle w:val="placeholder1Char"/>
              <w:rFonts w:hint="eastAsia"/>
              <w:sz w:val="16"/>
              <w:szCs w:val="16"/>
            </w:rPr>
            <w:t>____</w:t>
          </w:r>
        </w:p>
      </w:docPartBody>
    </w:docPart>
    <w:docPart>
      <w:docPartPr>
        <w:name w:val="ED7445F080EA4AFEABD3D91AD0329544"/>
        <w:category>
          <w:name w:val="常规"/>
          <w:gallery w:val="placeholder"/>
        </w:category>
        <w:types>
          <w:type w:val="bbPlcHdr"/>
        </w:types>
        <w:behaviors>
          <w:behavior w:val="content"/>
        </w:behaviors>
        <w:guid w:val="{A7EA447E-B845-4ADF-85D4-A2B2A4815CB1}"/>
      </w:docPartPr>
      <w:docPartBody>
        <w:p w:rsidR="005F03CE" w:rsidRDefault="003C541B" w:rsidP="003C541B">
          <w:pPr>
            <w:pStyle w:val="ED7445F080EA4AFEABD3D91AD0329544"/>
          </w:pPr>
          <w:r w:rsidRPr="00711F0E">
            <w:rPr>
              <w:rStyle w:val="placeholder1Char"/>
              <w:rFonts w:hint="eastAsia"/>
              <w:sz w:val="16"/>
              <w:szCs w:val="16"/>
            </w:rPr>
            <w:t>____</w:t>
          </w:r>
        </w:p>
      </w:docPartBody>
    </w:docPart>
    <w:docPart>
      <w:docPartPr>
        <w:name w:val="CA9D6883323747A0BFF1F6D2551A5820"/>
        <w:category>
          <w:name w:val="常规"/>
          <w:gallery w:val="placeholder"/>
        </w:category>
        <w:types>
          <w:type w:val="bbPlcHdr"/>
        </w:types>
        <w:behaviors>
          <w:behavior w:val="content"/>
        </w:behaviors>
        <w:guid w:val="{3F46559A-BAD1-4C9C-986B-42B60D6A887D}"/>
      </w:docPartPr>
      <w:docPartBody>
        <w:p w:rsidR="005F03CE" w:rsidRDefault="003C541B" w:rsidP="003C541B">
          <w:pPr>
            <w:pStyle w:val="CA9D6883323747A0BFF1F6D2551A5820"/>
          </w:pPr>
          <w:r w:rsidRPr="00711F0E">
            <w:rPr>
              <w:rStyle w:val="placeholder1Char"/>
              <w:rFonts w:hint="eastAsia"/>
              <w:sz w:val="16"/>
              <w:szCs w:val="16"/>
            </w:rPr>
            <w:t>____</w:t>
          </w:r>
        </w:p>
      </w:docPartBody>
    </w:docPart>
    <w:docPart>
      <w:docPartPr>
        <w:name w:val="3BBD7AB8602544F3B8D97AFA30E69CB0"/>
        <w:category>
          <w:name w:val="常规"/>
          <w:gallery w:val="placeholder"/>
        </w:category>
        <w:types>
          <w:type w:val="bbPlcHdr"/>
        </w:types>
        <w:behaviors>
          <w:behavior w:val="content"/>
        </w:behaviors>
        <w:guid w:val="{E0A7C8DA-0F67-4015-89B7-B86E0008A7F8}"/>
      </w:docPartPr>
      <w:docPartBody>
        <w:p w:rsidR="005F03CE" w:rsidRDefault="003C541B" w:rsidP="003C541B">
          <w:pPr>
            <w:pStyle w:val="3BBD7AB8602544F3B8D97AFA30E69CB0"/>
          </w:pPr>
          <w:r w:rsidRPr="00711F0E">
            <w:rPr>
              <w:rStyle w:val="placeholder1Char"/>
              <w:rFonts w:hint="eastAsia"/>
              <w:sz w:val="16"/>
              <w:szCs w:val="16"/>
            </w:rPr>
            <w:t>____</w:t>
          </w:r>
        </w:p>
      </w:docPartBody>
    </w:docPart>
    <w:docPart>
      <w:docPartPr>
        <w:name w:val="6DB9B4FE4E8D43B395C42783A7193129"/>
        <w:category>
          <w:name w:val="常规"/>
          <w:gallery w:val="placeholder"/>
        </w:category>
        <w:types>
          <w:type w:val="bbPlcHdr"/>
        </w:types>
        <w:behaviors>
          <w:behavior w:val="content"/>
        </w:behaviors>
        <w:guid w:val="{B5619B07-210A-484F-B9FA-98E398D5668D}"/>
      </w:docPartPr>
      <w:docPartBody>
        <w:p w:rsidR="005F03CE" w:rsidRDefault="003C541B" w:rsidP="003C541B">
          <w:pPr>
            <w:pStyle w:val="6DB9B4FE4E8D43B395C42783A7193129"/>
          </w:pPr>
          <w:r w:rsidRPr="00711F0E">
            <w:rPr>
              <w:rStyle w:val="placeholder1Char"/>
              <w:rFonts w:hint="eastAsia"/>
              <w:sz w:val="16"/>
              <w:szCs w:val="16"/>
            </w:rPr>
            <w:t>____</w:t>
          </w:r>
        </w:p>
      </w:docPartBody>
    </w:docPart>
    <w:docPart>
      <w:docPartPr>
        <w:name w:val="7EEA7D680A31496699AF338E3C107C91"/>
        <w:category>
          <w:name w:val="常规"/>
          <w:gallery w:val="placeholder"/>
        </w:category>
        <w:types>
          <w:type w:val="bbPlcHdr"/>
        </w:types>
        <w:behaviors>
          <w:behavior w:val="content"/>
        </w:behaviors>
        <w:guid w:val="{7342729D-75BF-4038-8101-11F3B401A4C5}"/>
      </w:docPartPr>
      <w:docPartBody>
        <w:p w:rsidR="005F03CE" w:rsidRDefault="003C541B" w:rsidP="003C541B">
          <w:pPr>
            <w:pStyle w:val="7EEA7D680A31496699AF338E3C107C91"/>
          </w:pPr>
          <w:r w:rsidRPr="00711F0E">
            <w:rPr>
              <w:rStyle w:val="placeholder1Char"/>
              <w:rFonts w:hint="eastAsia"/>
              <w:sz w:val="16"/>
              <w:szCs w:val="16"/>
            </w:rPr>
            <w:t>____</w:t>
          </w:r>
        </w:p>
      </w:docPartBody>
    </w:docPart>
    <w:docPart>
      <w:docPartPr>
        <w:name w:val="A24E1B7ACD9E4BFAAA283DFCC98DBADD"/>
        <w:category>
          <w:name w:val="常规"/>
          <w:gallery w:val="placeholder"/>
        </w:category>
        <w:types>
          <w:type w:val="bbPlcHdr"/>
        </w:types>
        <w:behaviors>
          <w:behavior w:val="content"/>
        </w:behaviors>
        <w:guid w:val="{8537C52D-15D4-4D4F-9950-A2424538440F}"/>
      </w:docPartPr>
      <w:docPartBody>
        <w:p w:rsidR="005F03CE" w:rsidRDefault="003C541B" w:rsidP="003C541B">
          <w:pPr>
            <w:pStyle w:val="A24E1B7ACD9E4BFAAA283DFCC98DBADD"/>
          </w:pPr>
          <w:r w:rsidRPr="00711F0E">
            <w:rPr>
              <w:rStyle w:val="placeholder1Char"/>
              <w:rFonts w:hint="eastAsia"/>
              <w:sz w:val="16"/>
              <w:szCs w:val="16"/>
            </w:rPr>
            <w:t>____</w:t>
          </w:r>
        </w:p>
      </w:docPartBody>
    </w:docPart>
    <w:docPart>
      <w:docPartPr>
        <w:name w:val="BE518466EBF544F794F31787CA22E2A4"/>
        <w:category>
          <w:name w:val="常规"/>
          <w:gallery w:val="placeholder"/>
        </w:category>
        <w:types>
          <w:type w:val="bbPlcHdr"/>
        </w:types>
        <w:behaviors>
          <w:behavior w:val="content"/>
        </w:behaviors>
        <w:guid w:val="{D89A4776-5BE0-485A-8478-9CDF4FF3F55A}"/>
      </w:docPartPr>
      <w:docPartBody>
        <w:p w:rsidR="005F03CE" w:rsidRDefault="003C541B" w:rsidP="003C541B">
          <w:pPr>
            <w:pStyle w:val="BE518466EBF544F794F31787CA22E2A4"/>
          </w:pPr>
          <w:r w:rsidRPr="00711F0E">
            <w:rPr>
              <w:rStyle w:val="placeholder1Char"/>
              <w:rFonts w:hint="eastAsia"/>
              <w:sz w:val="16"/>
              <w:szCs w:val="16"/>
            </w:rPr>
            <w:t>____</w:t>
          </w:r>
        </w:p>
      </w:docPartBody>
    </w:docPart>
    <w:docPart>
      <w:docPartPr>
        <w:name w:val="A596976C9A14406D826E095CC71171A2"/>
        <w:category>
          <w:name w:val="常规"/>
          <w:gallery w:val="placeholder"/>
        </w:category>
        <w:types>
          <w:type w:val="bbPlcHdr"/>
        </w:types>
        <w:behaviors>
          <w:behavior w:val="content"/>
        </w:behaviors>
        <w:guid w:val="{9EE07729-E44E-471E-91C1-E849BFA89906}"/>
      </w:docPartPr>
      <w:docPartBody>
        <w:p w:rsidR="005F03CE" w:rsidRDefault="003C541B" w:rsidP="003C541B">
          <w:pPr>
            <w:pStyle w:val="A596976C9A14406D826E095CC71171A2"/>
          </w:pPr>
          <w:r w:rsidRPr="00711F0E">
            <w:rPr>
              <w:rStyle w:val="placeholder1Char"/>
              <w:rFonts w:hint="eastAsia"/>
              <w:sz w:val="16"/>
              <w:szCs w:val="16"/>
            </w:rPr>
            <w:t>____</w:t>
          </w:r>
        </w:p>
      </w:docPartBody>
    </w:docPart>
    <w:docPart>
      <w:docPartPr>
        <w:name w:val="7B34A8304B9845A8B8BD6C39E7831A86"/>
        <w:category>
          <w:name w:val="常规"/>
          <w:gallery w:val="placeholder"/>
        </w:category>
        <w:types>
          <w:type w:val="bbPlcHdr"/>
        </w:types>
        <w:behaviors>
          <w:behavior w:val="content"/>
        </w:behaviors>
        <w:guid w:val="{F574C983-27AE-48A4-9FDB-8F865B087DF9}"/>
      </w:docPartPr>
      <w:docPartBody>
        <w:p w:rsidR="005F03CE" w:rsidRDefault="003C541B" w:rsidP="003C541B">
          <w:pPr>
            <w:pStyle w:val="7B34A8304B9845A8B8BD6C39E7831A86"/>
          </w:pPr>
          <w:r w:rsidRPr="00711F0E">
            <w:rPr>
              <w:rStyle w:val="placeholder1Char"/>
              <w:rFonts w:hint="eastAsia"/>
              <w:sz w:val="16"/>
              <w:szCs w:val="16"/>
            </w:rPr>
            <w:t>____</w:t>
          </w:r>
        </w:p>
      </w:docPartBody>
    </w:docPart>
    <w:docPart>
      <w:docPartPr>
        <w:name w:val="B61DE88BC2394E54A21E3296E9A53078"/>
        <w:category>
          <w:name w:val="常规"/>
          <w:gallery w:val="placeholder"/>
        </w:category>
        <w:types>
          <w:type w:val="bbPlcHdr"/>
        </w:types>
        <w:behaviors>
          <w:behavior w:val="content"/>
        </w:behaviors>
        <w:guid w:val="{C6B68AFC-3406-4E47-95AD-BAEAF344A356}"/>
      </w:docPartPr>
      <w:docPartBody>
        <w:p w:rsidR="005F03CE" w:rsidRDefault="003C541B" w:rsidP="003C541B">
          <w:pPr>
            <w:pStyle w:val="B61DE88BC2394E54A21E3296E9A53078"/>
          </w:pPr>
          <w:r w:rsidRPr="00711F0E">
            <w:rPr>
              <w:rStyle w:val="placeholder1Char"/>
              <w:rFonts w:hint="eastAsia"/>
              <w:sz w:val="16"/>
              <w:szCs w:val="16"/>
            </w:rPr>
            <w:t>____</w:t>
          </w:r>
        </w:p>
      </w:docPartBody>
    </w:docPart>
    <w:docPart>
      <w:docPartPr>
        <w:name w:val="8DF0C9B6786D4D7BAE8D0A9EE5CC1D7D"/>
        <w:category>
          <w:name w:val="常规"/>
          <w:gallery w:val="placeholder"/>
        </w:category>
        <w:types>
          <w:type w:val="bbPlcHdr"/>
        </w:types>
        <w:behaviors>
          <w:behavior w:val="content"/>
        </w:behaviors>
        <w:guid w:val="{48BA323E-EF89-41C3-A052-B35F9B1E51DA}"/>
      </w:docPartPr>
      <w:docPartBody>
        <w:p w:rsidR="005F03CE" w:rsidRDefault="003C541B" w:rsidP="003C541B">
          <w:pPr>
            <w:pStyle w:val="8DF0C9B6786D4D7BAE8D0A9EE5CC1D7D"/>
          </w:pPr>
          <w:r w:rsidRPr="00711F0E">
            <w:rPr>
              <w:rStyle w:val="placeholder1Char"/>
              <w:rFonts w:hint="eastAsia"/>
              <w:sz w:val="16"/>
              <w:szCs w:val="16"/>
            </w:rPr>
            <w:t>____</w:t>
          </w:r>
        </w:p>
      </w:docPartBody>
    </w:docPart>
    <w:docPart>
      <w:docPartPr>
        <w:name w:val="184504BBF20D4A729259CB6DA8CC98B3"/>
        <w:category>
          <w:name w:val="常规"/>
          <w:gallery w:val="placeholder"/>
        </w:category>
        <w:types>
          <w:type w:val="bbPlcHdr"/>
        </w:types>
        <w:behaviors>
          <w:behavior w:val="content"/>
        </w:behaviors>
        <w:guid w:val="{D139ACA9-8288-462C-812A-5C88E82C62B2}"/>
      </w:docPartPr>
      <w:docPartBody>
        <w:p w:rsidR="005F03CE" w:rsidRDefault="003C541B" w:rsidP="003C541B">
          <w:pPr>
            <w:pStyle w:val="184504BBF20D4A729259CB6DA8CC98B3"/>
          </w:pPr>
          <w:r w:rsidRPr="00711F0E">
            <w:rPr>
              <w:rStyle w:val="placeholder1Char"/>
              <w:rFonts w:hint="eastAsia"/>
              <w:sz w:val="16"/>
              <w:szCs w:val="16"/>
            </w:rPr>
            <w:t>____</w:t>
          </w:r>
        </w:p>
      </w:docPartBody>
    </w:docPart>
    <w:docPart>
      <w:docPartPr>
        <w:name w:val="B5C1525834654C759E7F59A23E9F4337"/>
        <w:category>
          <w:name w:val="常规"/>
          <w:gallery w:val="placeholder"/>
        </w:category>
        <w:types>
          <w:type w:val="bbPlcHdr"/>
        </w:types>
        <w:behaviors>
          <w:behavior w:val="content"/>
        </w:behaviors>
        <w:guid w:val="{24630D33-5639-4325-8916-42B09E59673F}"/>
      </w:docPartPr>
      <w:docPartBody>
        <w:p w:rsidR="005F03CE" w:rsidRDefault="003C541B" w:rsidP="003C541B">
          <w:pPr>
            <w:pStyle w:val="B5C1525834654C759E7F59A23E9F4337"/>
          </w:pPr>
          <w:r w:rsidRPr="00711F0E">
            <w:rPr>
              <w:rStyle w:val="placeholder1Char"/>
              <w:rFonts w:hint="eastAsia"/>
              <w:sz w:val="16"/>
              <w:szCs w:val="16"/>
            </w:rPr>
            <w:t>____</w:t>
          </w:r>
        </w:p>
      </w:docPartBody>
    </w:docPart>
    <w:docPart>
      <w:docPartPr>
        <w:name w:val="63772CA3C7DB4D519AA3F38077F38022"/>
        <w:category>
          <w:name w:val="常规"/>
          <w:gallery w:val="placeholder"/>
        </w:category>
        <w:types>
          <w:type w:val="bbPlcHdr"/>
        </w:types>
        <w:behaviors>
          <w:behavior w:val="content"/>
        </w:behaviors>
        <w:guid w:val="{5A92D9DC-0AD6-440C-A1CA-F46735EE5584}"/>
      </w:docPartPr>
      <w:docPartBody>
        <w:p w:rsidR="005F03CE" w:rsidRDefault="003C541B" w:rsidP="003C541B">
          <w:pPr>
            <w:pStyle w:val="63772CA3C7DB4D519AA3F38077F38022"/>
          </w:pPr>
          <w:r w:rsidRPr="00711F0E">
            <w:rPr>
              <w:rStyle w:val="placeholder1Char"/>
              <w:rFonts w:hint="eastAsia"/>
              <w:sz w:val="16"/>
              <w:szCs w:val="16"/>
            </w:rPr>
            <w:t>____</w:t>
          </w:r>
        </w:p>
      </w:docPartBody>
    </w:docPart>
    <w:docPart>
      <w:docPartPr>
        <w:name w:val="2F016DBBAA174ACA917F0EC83CEA1BCC"/>
        <w:category>
          <w:name w:val="常规"/>
          <w:gallery w:val="placeholder"/>
        </w:category>
        <w:types>
          <w:type w:val="bbPlcHdr"/>
        </w:types>
        <w:behaviors>
          <w:behavior w:val="content"/>
        </w:behaviors>
        <w:guid w:val="{D7CA593F-37B3-4659-9E2B-9C886BDFDEA6}"/>
      </w:docPartPr>
      <w:docPartBody>
        <w:p w:rsidR="005F03CE" w:rsidRDefault="003C541B" w:rsidP="003C541B">
          <w:pPr>
            <w:pStyle w:val="2F016DBBAA174ACA917F0EC83CEA1BCC"/>
          </w:pPr>
          <w:r w:rsidRPr="00711F0E">
            <w:rPr>
              <w:rStyle w:val="placeholder1Char"/>
              <w:rFonts w:hint="eastAsia"/>
              <w:sz w:val="16"/>
              <w:szCs w:val="16"/>
            </w:rPr>
            <w:t>____</w:t>
          </w:r>
        </w:p>
      </w:docPartBody>
    </w:docPart>
    <w:docPart>
      <w:docPartPr>
        <w:name w:val="D0A61836DE5946CAA34F4E613B2C4028"/>
        <w:category>
          <w:name w:val="常规"/>
          <w:gallery w:val="placeholder"/>
        </w:category>
        <w:types>
          <w:type w:val="bbPlcHdr"/>
        </w:types>
        <w:behaviors>
          <w:behavior w:val="content"/>
        </w:behaviors>
        <w:guid w:val="{7DC455FE-8FF3-4FAC-9B22-D9D14A00DF6F}"/>
      </w:docPartPr>
      <w:docPartBody>
        <w:p w:rsidR="005F03CE" w:rsidRDefault="003C541B" w:rsidP="003C541B">
          <w:pPr>
            <w:pStyle w:val="D0A61836DE5946CAA34F4E613B2C4028"/>
          </w:pPr>
          <w:r w:rsidRPr="00711F0E">
            <w:rPr>
              <w:rStyle w:val="placeholder1Char"/>
              <w:rFonts w:hint="eastAsia"/>
              <w:sz w:val="16"/>
              <w:szCs w:val="16"/>
            </w:rPr>
            <w:t>____</w:t>
          </w:r>
        </w:p>
      </w:docPartBody>
    </w:docPart>
    <w:docPart>
      <w:docPartPr>
        <w:name w:val="AF94173BD58C4E0D85216B7AA2B980F0"/>
        <w:category>
          <w:name w:val="常规"/>
          <w:gallery w:val="placeholder"/>
        </w:category>
        <w:types>
          <w:type w:val="bbPlcHdr"/>
        </w:types>
        <w:behaviors>
          <w:behavior w:val="content"/>
        </w:behaviors>
        <w:guid w:val="{824B0354-38E6-478F-AA4C-FB5219451212}"/>
      </w:docPartPr>
      <w:docPartBody>
        <w:p w:rsidR="005F03CE" w:rsidRDefault="003C541B" w:rsidP="003C541B">
          <w:pPr>
            <w:pStyle w:val="AF94173BD58C4E0D85216B7AA2B980F0"/>
          </w:pPr>
          <w:r w:rsidRPr="00711F0E">
            <w:rPr>
              <w:rStyle w:val="placeholder1Char"/>
              <w:rFonts w:hint="eastAsia"/>
              <w:sz w:val="16"/>
              <w:szCs w:val="16"/>
            </w:rPr>
            <w:t>____</w:t>
          </w:r>
        </w:p>
      </w:docPartBody>
    </w:docPart>
    <w:docPart>
      <w:docPartPr>
        <w:name w:val="C5D9124154D2496CA66B1DC7264D1CF8"/>
        <w:category>
          <w:name w:val="常规"/>
          <w:gallery w:val="placeholder"/>
        </w:category>
        <w:types>
          <w:type w:val="bbPlcHdr"/>
        </w:types>
        <w:behaviors>
          <w:behavior w:val="content"/>
        </w:behaviors>
        <w:guid w:val="{DCCC9C1B-0EAB-4189-ABCF-D052257D4DC3}"/>
      </w:docPartPr>
      <w:docPartBody>
        <w:p w:rsidR="005F03CE" w:rsidRDefault="003C541B" w:rsidP="003C541B">
          <w:pPr>
            <w:pStyle w:val="C5D9124154D2496CA66B1DC7264D1CF8"/>
          </w:pPr>
          <w:r w:rsidRPr="00711F0E">
            <w:rPr>
              <w:rStyle w:val="placeholder1Char"/>
              <w:rFonts w:hint="eastAsia"/>
              <w:sz w:val="16"/>
              <w:szCs w:val="16"/>
            </w:rPr>
            <w:t>____</w:t>
          </w:r>
        </w:p>
      </w:docPartBody>
    </w:docPart>
    <w:docPart>
      <w:docPartPr>
        <w:name w:val="2E9434CBAD0947979B848DAA12C9D612"/>
        <w:category>
          <w:name w:val="常规"/>
          <w:gallery w:val="placeholder"/>
        </w:category>
        <w:types>
          <w:type w:val="bbPlcHdr"/>
        </w:types>
        <w:behaviors>
          <w:behavior w:val="content"/>
        </w:behaviors>
        <w:guid w:val="{67842222-9EAC-43EB-9645-2AEFA9DC4B29}"/>
      </w:docPartPr>
      <w:docPartBody>
        <w:p w:rsidR="005F03CE" w:rsidRDefault="003C541B" w:rsidP="003C541B">
          <w:pPr>
            <w:pStyle w:val="2E9434CBAD0947979B848DAA12C9D612"/>
          </w:pPr>
          <w:r w:rsidRPr="00711F0E">
            <w:rPr>
              <w:rStyle w:val="placeholder1Char"/>
              <w:rFonts w:hint="eastAsia"/>
              <w:sz w:val="16"/>
              <w:szCs w:val="16"/>
            </w:rPr>
            <w:t>____</w:t>
          </w:r>
        </w:p>
      </w:docPartBody>
    </w:docPart>
    <w:docPart>
      <w:docPartPr>
        <w:name w:val="0305CFD837874140974E34FD93A54D6E"/>
        <w:category>
          <w:name w:val="常规"/>
          <w:gallery w:val="placeholder"/>
        </w:category>
        <w:types>
          <w:type w:val="bbPlcHdr"/>
        </w:types>
        <w:behaviors>
          <w:behavior w:val="content"/>
        </w:behaviors>
        <w:guid w:val="{9654EAF2-9B40-4093-A24F-2C2FECFB2A93}"/>
      </w:docPartPr>
      <w:docPartBody>
        <w:p w:rsidR="005F03CE" w:rsidRDefault="003C541B" w:rsidP="003C541B">
          <w:pPr>
            <w:pStyle w:val="0305CFD837874140974E34FD93A54D6E"/>
          </w:pPr>
          <w:r w:rsidRPr="00711F0E">
            <w:rPr>
              <w:rStyle w:val="placeholder1Char"/>
              <w:rFonts w:hint="eastAsia"/>
              <w:sz w:val="16"/>
              <w:szCs w:val="16"/>
            </w:rPr>
            <w:t>____</w:t>
          </w:r>
        </w:p>
      </w:docPartBody>
    </w:docPart>
    <w:docPart>
      <w:docPartPr>
        <w:name w:val="0EF6CC8A9EE74037BB63C183DA7B265B"/>
        <w:category>
          <w:name w:val="常规"/>
          <w:gallery w:val="placeholder"/>
        </w:category>
        <w:types>
          <w:type w:val="bbPlcHdr"/>
        </w:types>
        <w:behaviors>
          <w:behavior w:val="content"/>
        </w:behaviors>
        <w:guid w:val="{F16AE64A-D135-4C19-BFF3-9AD138A3623D}"/>
      </w:docPartPr>
      <w:docPartBody>
        <w:p w:rsidR="005F03CE" w:rsidRDefault="003C541B" w:rsidP="003C541B">
          <w:pPr>
            <w:pStyle w:val="0EF6CC8A9EE74037BB63C183DA7B265B"/>
          </w:pPr>
          <w:r w:rsidRPr="00711F0E">
            <w:rPr>
              <w:rStyle w:val="placeholder1Char"/>
              <w:rFonts w:hint="eastAsia"/>
              <w:sz w:val="16"/>
              <w:szCs w:val="16"/>
            </w:rPr>
            <w:t>____</w:t>
          </w:r>
        </w:p>
      </w:docPartBody>
    </w:docPart>
    <w:docPart>
      <w:docPartPr>
        <w:name w:val="A8A5C5E54E5644C9919BE0F27AF666B3"/>
        <w:category>
          <w:name w:val="常规"/>
          <w:gallery w:val="placeholder"/>
        </w:category>
        <w:types>
          <w:type w:val="bbPlcHdr"/>
        </w:types>
        <w:behaviors>
          <w:behavior w:val="content"/>
        </w:behaviors>
        <w:guid w:val="{761049C5-DB32-4D48-A676-00B57B2B397B}"/>
      </w:docPartPr>
      <w:docPartBody>
        <w:p w:rsidR="005F03CE" w:rsidRDefault="003C541B" w:rsidP="003C541B">
          <w:pPr>
            <w:pStyle w:val="A8A5C5E54E5644C9919BE0F27AF666B3"/>
          </w:pPr>
          <w:r w:rsidRPr="00711F0E">
            <w:rPr>
              <w:rStyle w:val="placeholder1Char"/>
              <w:rFonts w:hint="eastAsia"/>
              <w:sz w:val="16"/>
              <w:szCs w:val="16"/>
            </w:rPr>
            <w:t>____</w:t>
          </w:r>
        </w:p>
      </w:docPartBody>
    </w:docPart>
    <w:docPart>
      <w:docPartPr>
        <w:name w:val="889613E6CBDB417886709800A79F76C1"/>
        <w:category>
          <w:name w:val="常规"/>
          <w:gallery w:val="placeholder"/>
        </w:category>
        <w:types>
          <w:type w:val="bbPlcHdr"/>
        </w:types>
        <w:behaviors>
          <w:behavior w:val="content"/>
        </w:behaviors>
        <w:guid w:val="{30BAFDAF-4EF7-4828-9738-86FFC77DC3D5}"/>
      </w:docPartPr>
      <w:docPartBody>
        <w:p w:rsidR="005F03CE" w:rsidRDefault="003C541B" w:rsidP="003C541B">
          <w:pPr>
            <w:pStyle w:val="889613E6CBDB417886709800A79F76C1"/>
          </w:pPr>
          <w:r w:rsidRPr="00711F0E">
            <w:rPr>
              <w:rStyle w:val="placeholder1Char"/>
              <w:rFonts w:hint="eastAsia"/>
              <w:sz w:val="16"/>
              <w:szCs w:val="16"/>
            </w:rPr>
            <w:t>____</w:t>
          </w:r>
        </w:p>
      </w:docPartBody>
    </w:docPart>
    <w:docPart>
      <w:docPartPr>
        <w:name w:val="9F2FDDB0B4214185BB96AD49608AD34D"/>
        <w:category>
          <w:name w:val="常规"/>
          <w:gallery w:val="placeholder"/>
        </w:category>
        <w:types>
          <w:type w:val="bbPlcHdr"/>
        </w:types>
        <w:behaviors>
          <w:behavior w:val="content"/>
        </w:behaviors>
        <w:guid w:val="{19E5615F-A7EE-416F-A9A8-386787D30F97}"/>
      </w:docPartPr>
      <w:docPartBody>
        <w:p w:rsidR="005F03CE" w:rsidRDefault="003C541B" w:rsidP="003C541B">
          <w:pPr>
            <w:pStyle w:val="9F2FDDB0B4214185BB96AD49608AD34D"/>
          </w:pPr>
          <w:r w:rsidRPr="00711F0E">
            <w:rPr>
              <w:rStyle w:val="placeholder1Char"/>
              <w:rFonts w:hint="eastAsia"/>
              <w:sz w:val="16"/>
              <w:szCs w:val="16"/>
            </w:rPr>
            <w:t>____</w:t>
          </w:r>
        </w:p>
      </w:docPartBody>
    </w:docPart>
    <w:docPart>
      <w:docPartPr>
        <w:name w:val="8AF832E118B046379FEC11BC67D6AE79"/>
        <w:category>
          <w:name w:val="常规"/>
          <w:gallery w:val="placeholder"/>
        </w:category>
        <w:types>
          <w:type w:val="bbPlcHdr"/>
        </w:types>
        <w:behaviors>
          <w:behavior w:val="content"/>
        </w:behaviors>
        <w:guid w:val="{98206DC8-17AB-468A-A041-66F3FD07B6A8}"/>
      </w:docPartPr>
      <w:docPartBody>
        <w:p w:rsidR="005F03CE" w:rsidRDefault="003C541B" w:rsidP="003C541B">
          <w:pPr>
            <w:pStyle w:val="8AF832E118B046379FEC11BC67D6AE79"/>
          </w:pPr>
          <w:r w:rsidRPr="00711F0E">
            <w:rPr>
              <w:rStyle w:val="placeholder1Char"/>
              <w:rFonts w:hint="eastAsia"/>
              <w:sz w:val="16"/>
              <w:szCs w:val="16"/>
            </w:rPr>
            <w:t>____</w:t>
          </w:r>
        </w:p>
      </w:docPartBody>
    </w:docPart>
    <w:docPart>
      <w:docPartPr>
        <w:name w:val="1E6BEA9BC9A94E0AA73372F986D417A2"/>
        <w:category>
          <w:name w:val="常规"/>
          <w:gallery w:val="placeholder"/>
        </w:category>
        <w:types>
          <w:type w:val="bbPlcHdr"/>
        </w:types>
        <w:behaviors>
          <w:behavior w:val="content"/>
        </w:behaviors>
        <w:guid w:val="{00C50A09-3055-49AB-A3E4-99D140A422EB}"/>
      </w:docPartPr>
      <w:docPartBody>
        <w:p w:rsidR="005F03CE" w:rsidRDefault="003C541B" w:rsidP="003C541B">
          <w:pPr>
            <w:pStyle w:val="1E6BEA9BC9A94E0AA73372F986D417A2"/>
          </w:pPr>
          <w:r w:rsidRPr="00711F0E">
            <w:rPr>
              <w:rStyle w:val="placeholder1Char"/>
              <w:rFonts w:hint="eastAsia"/>
              <w:sz w:val="16"/>
              <w:szCs w:val="16"/>
            </w:rPr>
            <w:t>____</w:t>
          </w:r>
        </w:p>
      </w:docPartBody>
    </w:docPart>
    <w:docPart>
      <w:docPartPr>
        <w:name w:val="8C97A7E21CD143F88532B07D59E40C1C"/>
        <w:category>
          <w:name w:val="常规"/>
          <w:gallery w:val="placeholder"/>
        </w:category>
        <w:types>
          <w:type w:val="bbPlcHdr"/>
        </w:types>
        <w:behaviors>
          <w:behavior w:val="content"/>
        </w:behaviors>
        <w:guid w:val="{94688077-3245-4C50-A889-C1F1CE64E121}"/>
      </w:docPartPr>
      <w:docPartBody>
        <w:p w:rsidR="005F03CE" w:rsidRDefault="003C541B" w:rsidP="003C541B">
          <w:pPr>
            <w:pStyle w:val="8C97A7E21CD143F88532B07D59E40C1C"/>
          </w:pPr>
          <w:r w:rsidRPr="00711F0E">
            <w:rPr>
              <w:rStyle w:val="placeholder1Char"/>
              <w:rFonts w:hint="eastAsia"/>
              <w:sz w:val="16"/>
              <w:szCs w:val="16"/>
            </w:rPr>
            <w:t>____</w:t>
          </w:r>
        </w:p>
      </w:docPartBody>
    </w:docPart>
    <w:docPart>
      <w:docPartPr>
        <w:name w:val="42D3489BCE484D92B94330FC1444081B"/>
        <w:category>
          <w:name w:val="常规"/>
          <w:gallery w:val="placeholder"/>
        </w:category>
        <w:types>
          <w:type w:val="bbPlcHdr"/>
        </w:types>
        <w:behaviors>
          <w:behavior w:val="content"/>
        </w:behaviors>
        <w:guid w:val="{CBD2BCBF-F233-4B4A-8C7B-E8FDA17DF31E}"/>
      </w:docPartPr>
      <w:docPartBody>
        <w:p w:rsidR="005F03CE" w:rsidRDefault="003C541B" w:rsidP="003C541B">
          <w:pPr>
            <w:pStyle w:val="42D3489BCE484D92B94330FC1444081B"/>
          </w:pPr>
          <w:r w:rsidRPr="00711F0E">
            <w:rPr>
              <w:rStyle w:val="placeholder1Char"/>
              <w:rFonts w:hint="eastAsia"/>
              <w:sz w:val="16"/>
              <w:szCs w:val="16"/>
            </w:rPr>
            <w:t>____</w:t>
          </w:r>
        </w:p>
      </w:docPartBody>
    </w:docPart>
    <w:docPart>
      <w:docPartPr>
        <w:name w:val="19780FB42CDB4EC2AF0E94453E96B526"/>
        <w:category>
          <w:name w:val="常规"/>
          <w:gallery w:val="placeholder"/>
        </w:category>
        <w:types>
          <w:type w:val="bbPlcHdr"/>
        </w:types>
        <w:behaviors>
          <w:behavior w:val="content"/>
        </w:behaviors>
        <w:guid w:val="{3145D99B-9CFD-4799-BE02-170920316460}"/>
      </w:docPartPr>
      <w:docPartBody>
        <w:p w:rsidR="005F03CE" w:rsidRDefault="003C541B" w:rsidP="003C541B">
          <w:pPr>
            <w:pStyle w:val="19780FB42CDB4EC2AF0E94453E96B526"/>
          </w:pPr>
          <w:r w:rsidRPr="00711F0E">
            <w:rPr>
              <w:rStyle w:val="placeholder1Char"/>
              <w:rFonts w:hint="eastAsia"/>
              <w:sz w:val="16"/>
              <w:szCs w:val="16"/>
            </w:rPr>
            <w:t>____</w:t>
          </w:r>
        </w:p>
      </w:docPartBody>
    </w:docPart>
    <w:docPart>
      <w:docPartPr>
        <w:name w:val="5C604708164941E8BC1D642119B4FD5D"/>
        <w:category>
          <w:name w:val="常规"/>
          <w:gallery w:val="placeholder"/>
        </w:category>
        <w:types>
          <w:type w:val="bbPlcHdr"/>
        </w:types>
        <w:behaviors>
          <w:behavior w:val="content"/>
        </w:behaviors>
        <w:guid w:val="{C9F10B25-AAAA-443C-99FC-A1A1D97DF7D1}"/>
      </w:docPartPr>
      <w:docPartBody>
        <w:p w:rsidR="005F03CE" w:rsidRDefault="003C541B" w:rsidP="003C541B">
          <w:pPr>
            <w:pStyle w:val="5C604708164941E8BC1D642119B4FD5D"/>
          </w:pPr>
          <w:r w:rsidRPr="00711F0E">
            <w:rPr>
              <w:rStyle w:val="placeholder1Char"/>
              <w:rFonts w:hint="eastAsia"/>
              <w:sz w:val="16"/>
              <w:szCs w:val="16"/>
            </w:rPr>
            <w:t>____</w:t>
          </w:r>
        </w:p>
      </w:docPartBody>
    </w:docPart>
    <w:docPart>
      <w:docPartPr>
        <w:name w:val="CE49018AABB54D36A9AB260495DC3490"/>
        <w:category>
          <w:name w:val="常规"/>
          <w:gallery w:val="placeholder"/>
        </w:category>
        <w:types>
          <w:type w:val="bbPlcHdr"/>
        </w:types>
        <w:behaviors>
          <w:behavior w:val="content"/>
        </w:behaviors>
        <w:guid w:val="{1294A4D9-BD11-4C89-B46A-C8294112D238}"/>
      </w:docPartPr>
      <w:docPartBody>
        <w:p w:rsidR="005F03CE" w:rsidRDefault="003C541B" w:rsidP="003C541B">
          <w:pPr>
            <w:pStyle w:val="CE49018AABB54D36A9AB260495DC3490"/>
          </w:pPr>
          <w:r w:rsidRPr="00711F0E">
            <w:rPr>
              <w:rStyle w:val="placeholder1Char"/>
              <w:rFonts w:hint="eastAsia"/>
              <w:sz w:val="16"/>
              <w:szCs w:val="16"/>
            </w:rPr>
            <w:t>____</w:t>
          </w:r>
        </w:p>
      </w:docPartBody>
    </w:docPart>
    <w:docPart>
      <w:docPartPr>
        <w:name w:val="7EB929D0D5874FD2962AD01CF3AC3D9A"/>
        <w:category>
          <w:name w:val="常规"/>
          <w:gallery w:val="placeholder"/>
        </w:category>
        <w:types>
          <w:type w:val="bbPlcHdr"/>
        </w:types>
        <w:behaviors>
          <w:behavior w:val="content"/>
        </w:behaviors>
        <w:guid w:val="{503017E7-3883-490E-A9E0-3CAB778B8526}"/>
      </w:docPartPr>
      <w:docPartBody>
        <w:p w:rsidR="005F03CE" w:rsidRDefault="003C541B" w:rsidP="003C541B">
          <w:pPr>
            <w:pStyle w:val="7EB929D0D5874FD2962AD01CF3AC3D9A"/>
          </w:pPr>
          <w:r w:rsidRPr="00711F0E">
            <w:rPr>
              <w:rStyle w:val="placeholder1Char"/>
              <w:rFonts w:hint="eastAsia"/>
              <w:sz w:val="16"/>
              <w:szCs w:val="16"/>
            </w:rPr>
            <w:t>____</w:t>
          </w:r>
        </w:p>
      </w:docPartBody>
    </w:docPart>
    <w:docPart>
      <w:docPartPr>
        <w:name w:val="5B2909359D3F452A93027CB76C887E65"/>
        <w:category>
          <w:name w:val="常规"/>
          <w:gallery w:val="placeholder"/>
        </w:category>
        <w:types>
          <w:type w:val="bbPlcHdr"/>
        </w:types>
        <w:behaviors>
          <w:behavior w:val="content"/>
        </w:behaviors>
        <w:guid w:val="{703B6806-220C-4F3C-A8E7-1A91336D515E}"/>
      </w:docPartPr>
      <w:docPartBody>
        <w:p w:rsidR="005F03CE" w:rsidRDefault="003C541B" w:rsidP="003C541B">
          <w:pPr>
            <w:pStyle w:val="5B2909359D3F452A93027CB76C887E65"/>
          </w:pPr>
          <w:r w:rsidRPr="00711F0E">
            <w:rPr>
              <w:rStyle w:val="placeholder1Char"/>
              <w:rFonts w:hint="eastAsia"/>
              <w:sz w:val="16"/>
              <w:szCs w:val="16"/>
            </w:rPr>
            <w:t>____</w:t>
          </w:r>
        </w:p>
      </w:docPartBody>
    </w:docPart>
    <w:docPart>
      <w:docPartPr>
        <w:name w:val="73A186950DE54C5BAD4EF06DC16E2E8B"/>
        <w:category>
          <w:name w:val="常规"/>
          <w:gallery w:val="placeholder"/>
        </w:category>
        <w:types>
          <w:type w:val="bbPlcHdr"/>
        </w:types>
        <w:behaviors>
          <w:behavior w:val="content"/>
        </w:behaviors>
        <w:guid w:val="{7C88E8B3-4741-4FDF-9C24-20270CE89DAE}"/>
      </w:docPartPr>
      <w:docPartBody>
        <w:p w:rsidR="005F03CE" w:rsidRDefault="003C541B" w:rsidP="003C541B">
          <w:pPr>
            <w:pStyle w:val="73A186950DE54C5BAD4EF06DC16E2E8B"/>
          </w:pPr>
          <w:r w:rsidRPr="00711F0E">
            <w:rPr>
              <w:rStyle w:val="placeholder1Char"/>
              <w:rFonts w:hint="eastAsia"/>
              <w:sz w:val="16"/>
              <w:szCs w:val="16"/>
            </w:rPr>
            <w:t>____</w:t>
          </w:r>
        </w:p>
      </w:docPartBody>
    </w:docPart>
    <w:docPart>
      <w:docPartPr>
        <w:name w:val="44664B267496448784E84C4256513A8C"/>
        <w:category>
          <w:name w:val="常规"/>
          <w:gallery w:val="placeholder"/>
        </w:category>
        <w:types>
          <w:type w:val="bbPlcHdr"/>
        </w:types>
        <w:behaviors>
          <w:behavior w:val="content"/>
        </w:behaviors>
        <w:guid w:val="{DD50C242-4B2D-48CF-B469-5E0D58E38567}"/>
      </w:docPartPr>
      <w:docPartBody>
        <w:p w:rsidR="005F03CE" w:rsidRDefault="003C541B" w:rsidP="003C541B">
          <w:pPr>
            <w:pStyle w:val="44664B267496448784E84C4256513A8C"/>
          </w:pPr>
          <w:r w:rsidRPr="00711F0E">
            <w:rPr>
              <w:rStyle w:val="placeholder1Char"/>
              <w:rFonts w:hint="eastAsia"/>
              <w:sz w:val="16"/>
              <w:szCs w:val="16"/>
            </w:rPr>
            <w:t>____</w:t>
          </w:r>
        </w:p>
      </w:docPartBody>
    </w:docPart>
    <w:docPart>
      <w:docPartPr>
        <w:name w:val="ACE7042B8B9149F1BBA503E4546F7CA0"/>
        <w:category>
          <w:name w:val="常规"/>
          <w:gallery w:val="placeholder"/>
        </w:category>
        <w:types>
          <w:type w:val="bbPlcHdr"/>
        </w:types>
        <w:behaviors>
          <w:behavior w:val="content"/>
        </w:behaviors>
        <w:guid w:val="{19E7D76D-B953-4F73-87B2-5A87FE132594}"/>
      </w:docPartPr>
      <w:docPartBody>
        <w:p w:rsidR="005F03CE" w:rsidRDefault="003C541B" w:rsidP="003C541B">
          <w:pPr>
            <w:pStyle w:val="ACE7042B8B9149F1BBA503E4546F7CA0"/>
          </w:pPr>
          <w:r w:rsidRPr="00711F0E">
            <w:rPr>
              <w:rStyle w:val="placeholder1Char"/>
              <w:rFonts w:hint="eastAsia"/>
              <w:sz w:val="16"/>
              <w:szCs w:val="16"/>
            </w:rPr>
            <w:t>____</w:t>
          </w:r>
        </w:p>
      </w:docPartBody>
    </w:docPart>
    <w:docPart>
      <w:docPartPr>
        <w:name w:val="E615401443A94A0B80D17B5B88BC29B8"/>
        <w:category>
          <w:name w:val="常规"/>
          <w:gallery w:val="placeholder"/>
        </w:category>
        <w:types>
          <w:type w:val="bbPlcHdr"/>
        </w:types>
        <w:behaviors>
          <w:behavior w:val="content"/>
        </w:behaviors>
        <w:guid w:val="{C36CC315-7EEA-4C85-BF00-2B14B30086A0}"/>
      </w:docPartPr>
      <w:docPartBody>
        <w:p w:rsidR="005F03CE" w:rsidRDefault="003C541B" w:rsidP="003C541B">
          <w:pPr>
            <w:pStyle w:val="E615401443A94A0B80D17B5B88BC29B8"/>
          </w:pPr>
          <w:r w:rsidRPr="00711F0E">
            <w:rPr>
              <w:rStyle w:val="placeholder1Char"/>
              <w:rFonts w:hint="eastAsia"/>
              <w:sz w:val="16"/>
              <w:szCs w:val="16"/>
            </w:rPr>
            <w:t>____</w:t>
          </w:r>
        </w:p>
      </w:docPartBody>
    </w:docPart>
    <w:docPart>
      <w:docPartPr>
        <w:name w:val="B5135F1C61284534A139A06A960C12B1"/>
        <w:category>
          <w:name w:val="常规"/>
          <w:gallery w:val="placeholder"/>
        </w:category>
        <w:types>
          <w:type w:val="bbPlcHdr"/>
        </w:types>
        <w:behaviors>
          <w:behavior w:val="content"/>
        </w:behaviors>
        <w:guid w:val="{DCCF5FD0-CAF5-4645-919F-0A5FFEAFD665}"/>
      </w:docPartPr>
      <w:docPartBody>
        <w:p w:rsidR="005F03CE" w:rsidRDefault="003C541B" w:rsidP="003C541B">
          <w:pPr>
            <w:pStyle w:val="B5135F1C61284534A139A06A960C12B1"/>
          </w:pPr>
          <w:r w:rsidRPr="00711F0E">
            <w:rPr>
              <w:rStyle w:val="placeholder1Char"/>
              <w:rFonts w:hint="eastAsia"/>
              <w:sz w:val="16"/>
              <w:szCs w:val="16"/>
            </w:rPr>
            <w:t>____</w:t>
          </w:r>
        </w:p>
      </w:docPartBody>
    </w:docPart>
    <w:docPart>
      <w:docPartPr>
        <w:name w:val="48E65AAD194B43ABB00CD1244E821BED"/>
        <w:category>
          <w:name w:val="常规"/>
          <w:gallery w:val="placeholder"/>
        </w:category>
        <w:types>
          <w:type w:val="bbPlcHdr"/>
        </w:types>
        <w:behaviors>
          <w:behavior w:val="content"/>
        </w:behaviors>
        <w:guid w:val="{68E17D4C-E8ED-4826-88FB-516BAFC4A859}"/>
      </w:docPartPr>
      <w:docPartBody>
        <w:p w:rsidR="005F03CE" w:rsidRDefault="003C541B" w:rsidP="003C541B">
          <w:pPr>
            <w:pStyle w:val="48E65AAD194B43ABB00CD1244E821BED"/>
          </w:pPr>
          <w:r w:rsidRPr="00711F0E">
            <w:rPr>
              <w:rStyle w:val="placeholder1Char"/>
              <w:rFonts w:hint="eastAsia"/>
              <w:sz w:val="16"/>
              <w:szCs w:val="16"/>
            </w:rPr>
            <w:t>____</w:t>
          </w:r>
        </w:p>
      </w:docPartBody>
    </w:docPart>
    <w:docPart>
      <w:docPartPr>
        <w:name w:val="5A18919EBDB5423CA6E14943C9385A99"/>
        <w:category>
          <w:name w:val="常规"/>
          <w:gallery w:val="placeholder"/>
        </w:category>
        <w:types>
          <w:type w:val="bbPlcHdr"/>
        </w:types>
        <w:behaviors>
          <w:behavior w:val="content"/>
        </w:behaviors>
        <w:guid w:val="{DECBA861-B10D-4791-9556-548A41BF0971}"/>
      </w:docPartPr>
      <w:docPartBody>
        <w:p w:rsidR="005F03CE" w:rsidRDefault="003C541B" w:rsidP="003C541B">
          <w:pPr>
            <w:pStyle w:val="5A18919EBDB5423CA6E14943C9385A99"/>
          </w:pPr>
          <w:r w:rsidRPr="00711F0E">
            <w:rPr>
              <w:rStyle w:val="placeholder1Char"/>
              <w:rFonts w:hint="eastAsia"/>
              <w:sz w:val="16"/>
              <w:szCs w:val="16"/>
            </w:rPr>
            <w:t>____</w:t>
          </w:r>
        </w:p>
      </w:docPartBody>
    </w:docPart>
    <w:docPart>
      <w:docPartPr>
        <w:name w:val="8E5B06BDC65643578F2CE3A9F20FA5C5"/>
        <w:category>
          <w:name w:val="常规"/>
          <w:gallery w:val="placeholder"/>
        </w:category>
        <w:types>
          <w:type w:val="bbPlcHdr"/>
        </w:types>
        <w:behaviors>
          <w:behavior w:val="content"/>
        </w:behaviors>
        <w:guid w:val="{A87210E0-B7BE-4899-B6E0-8E3836E21CAE}"/>
      </w:docPartPr>
      <w:docPartBody>
        <w:p w:rsidR="005F03CE" w:rsidRDefault="003C541B" w:rsidP="003C541B">
          <w:pPr>
            <w:pStyle w:val="8E5B06BDC65643578F2CE3A9F20FA5C5"/>
          </w:pPr>
          <w:r w:rsidRPr="00711F0E">
            <w:rPr>
              <w:rStyle w:val="placeholder1Char"/>
              <w:rFonts w:hint="eastAsia"/>
              <w:sz w:val="16"/>
              <w:szCs w:val="16"/>
            </w:rPr>
            <w:t>____</w:t>
          </w:r>
        </w:p>
      </w:docPartBody>
    </w:docPart>
    <w:docPart>
      <w:docPartPr>
        <w:name w:val="F550A900CFBD45698CCA73648BA98B10"/>
        <w:category>
          <w:name w:val="常规"/>
          <w:gallery w:val="placeholder"/>
        </w:category>
        <w:types>
          <w:type w:val="bbPlcHdr"/>
        </w:types>
        <w:behaviors>
          <w:behavior w:val="content"/>
        </w:behaviors>
        <w:guid w:val="{4DBD8192-8D31-4700-9A6C-7EE412CCAA27}"/>
      </w:docPartPr>
      <w:docPartBody>
        <w:p w:rsidR="005F03CE" w:rsidRDefault="003C541B" w:rsidP="003C541B">
          <w:pPr>
            <w:pStyle w:val="F550A900CFBD45698CCA73648BA98B10"/>
          </w:pPr>
          <w:r w:rsidRPr="00711F0E">
            <w:rPr>
              <w:rStyle w:val="placeholder1Char"/>
              <w:rFonts w:hint="eastAsia"/>
              <w:sz w:val="16"/>
              <w:szCs w:val="16"/>
            </w:rPr>
            <w:t>____</w:t>
          </w:r>
        </w:p>
      </w:docPartBody>
    </w:docPart>
    <w:docPart>
      <w:docPartPr>
        <w:name w:val="FB39BD5DCD274642966F1A1F5F3BADB4"/>
        <w:category>
          <w:name w:val="常规"/>
          <w:gallery w:val="placeholder"/>
        </w:category>
        <w:types>
          <w:type w:val="bbPlcHdr"/>
        </w:types>
        <w:behaviors>
          <w:behavior w:val="content"/>
        </w:behaviors>
        <w:guid w:val="{42D66F78-5773-4D9E-A00C-AED99FA3454B}"/>
      </w:docPartPr>
      <w:docPartBody>
        <w:p w:rsidR="005F03CE" w:rsidRDefault="003C541B" w:rsidP="003C541B">
          <w:pPr>
            <w:pStyle w:val="FB39BD5DCD274642966F1A1F5F3BADB4"/>
          </w:pPr>
          <w:r w:rsidRPr="00711F0E">
            <w:rPr>
              <w:rStyle w:val="placeholder1Char"/>
              <w:rFonts w:hint="eastAsia"/>
              <w:sz w:val="16"/>
              <w:szCs w:val="16"/>
            </w:rPr>
            <w:t>____</w:t>
          </w:r>
        </w:p>
      </w:docPartBody>
    </w:docPart>
    <w:docPart>
      <w:docPartPr>
        <w:name w:val="C8D5B7B2BAC24A35873DCF597768E6B1"/>
        <w:category>
          <w:name w:val="常规"/>
          <w:gallery w:val="placeholder"/>
        </w:category>
        <w:types>
          <w:type w:val="bbPlcHdr"/>
        </w:types>
        <w:behaviors>
          <w:behavior w:val="content"/>
        </w:behaviors>
        <w:guid w:val="{12912575-07CE-4D0F-9986-C6CDDE91471B}"/>
      </w:docPartPr>
      <w:docPartBody>
        <w:p w:rsidR="005F03CE" w:rsidRDefault="003C541B" w:rsidP="003C541B">
          <w:pPr>
            <w:pStyle w:val="C8D5B7B2BAC24A35873DCF597768E6B1"/>
          </w:pPr>
          <w:r w:rsidRPr="00711F0E">
            <w:rPr>
              <w:rStyle w:val="placeholder1Char"/>
              <w:rFonts w:hint="eastAsia"/>
              <w:sz w:val="16"/>
              <w:szCs w:val="16"/>
            </w:rPr>
            <w:t>____</w:t>
          </w:r>
        </w:p>
      </w:docPartBody>
    </w:docPart>
    <w:docPart>
      <w:docPartPr>
        <w:name w:val="D3E874C24C204488807CC96D3CB6B44E"/>
        <w:category>
          <w:name w:val="常规"/>
          <w:gallery w:val="placeholder"/>
        </w:category>
        <w:types>
          <w:type w:val="bbPlcHdr"/>
        </w:types>
        <w:behaviors>
          <w:behavior w:val="content"/>
        </w:behaviors>
        <w:guid w:val="{BCF9330A-83FC-4FF8-9FA4-4AC2111B3227}"/>
      </w:docPartPr>
      <w:docPartBody>
        <w:p w:rsidR="005F03CE" w:rsidRDefault="003C541B" w:rsidP="003C541B">
          <w:pPr>
            <w:pStyle w:val="D3E874C24C204488807CC96D3CB6B44E"/>
          </w:pPr>
          <w:r w:rsidRPr="00711F0E">
            <w:rPr>
              <w:rStyle w:val="placeholder1Char"/>
              <w:rFonts w:hint="eastAsia"/>
              <w:sz w:val="16"/>
              <w:szCs w:val="16"/>
            </w:rPr>
            <w:t>____</w:t>
          </w:r>
        </w:p>
      </w:docPartBody>
    </w:docPart>
    <w:docPart>
      <w:docPartPr>
        <w:name w:val="3515F90D8397477589E1E0C5DB56E0A8"/>
        <w:category>
          <w:name w:val="常规"/>
          <w:gallery w:val="placeholder"/>
        </w:category>
        <w:types>
          <w:type w:val="bbPlcHdr"/>
        </w:types>
        <w:behaviors>
          <w:behavior w:val="content"/>
        </w:behaviors>
        <w:guid w:val="{9F2ECBE7-77C2-43EC-A067-DE68F3AED88C}"/>
      </w:docPartPr>
      <w:docPartBody>
        <w:p w:rsidR="005F03CE" w:rsidRDefault="003C541B" w:rsidP="003C541B">
          <w:pPr>
            <w:pStyle w:val="3515F90D8397477589E1E0C5DB56E0A8"/>
          </w:pPr>
          <w:r w:rsidRPr="00711F0E">
            <w:rPr>
              <w:rStyle w:val="placeholder1Char"/>
              <w:rFonts w:hint="eastAsia"/>
              <w:sz w:val="16"/>
              <w:szCs w:val="16"/>
            </w:rPr>
            <w:t>____</w:t>
          </w:r>
        </w:p>
      </w:docPartBody>
    </w:docPart>
    <w:docPart>
      <w:docPartPr>
        <w:name w:val="30DAE12EAE8E4AAF8CBC64DD0BF3DD96"/>
        <w:category>
          <w:name w:val="常规"/>
          <w:gallery w:val="placeholder"/>
        </w:category>
        <w:types>
          <w:type w:val="bbPlcHdr"/>
        </w:types>
        <w:behaviors>
          <w:behavior w:val="content"/>
        </w:behaviors>
        <w:guid w:val="{3F92FCC3-DEE2-485B-8315-AED898290CE5}"/>
      </w:docPartPr>
      <w:docPartBody>
        <w:p w:rsidR="005F03CE" w:rsidRDefault="003C541B" w:rsidP="003C541B">
          <w:pPr>
            <w:pStyle w:val="30DAE12EAE8E4AAF8CBC64DD0BF3DD96"/>
          </w:pPr>
          <w:r w:rsidRPr="00711F0E">
            <w:rPr>
              <w:rStyle w:val="placeholder1Char"/>
              <w:rFonts w:hint="eastAsia"/>
              <w:sz w:val="16"/>
              <w:szCs w:val="16"/>
            </w:rPr>
            <w:t>____</w:t>
          </w:r>
        </w:p>
      </w:docPartBody>
    </w:docPart>
    <w:docPart>
      <w:docPartPr>
        <w:name w:val="1A7FD2675C3A4F5AAC9346C6E70E224C"/>
        <w:category>
          <w:name w:val="常规"/>
          <w:gallery w:val="placeholder"/>
        </w:category>
        <w:types>
          <w:type w:val="bbPlcHdr"/>
        </w:types>
        <w:behaviors>
          <w:behavior w:val="content"/>
        </w:behaviors>
        <w:guid w:val="{B16E29EC-9858-49F5-A439-61DBBF2A05F2}"/>
      </w:docPartPr>
      <w:docPartBody>
        <w:p w:rsidR="005F03CE" w:rsidRDefault="003C541B" w:rsidP="003C541B">
          <w:pPr>
            <w:pStyle w:val="1A7FD2675C3A4F5AAC9346C6E70E224C"/>
          </w:pPr>
          <w:r w:rsidRPr="00711F0E">
            <w:rPr>
              <w:rStyle w:val="placeholder1Char"/>
              <w:rFonts w:hint="eastAsia"/>
              <w:sz w:val="16"/>
              <w:szCs w:val="16"/>
            </w:rPr>
            <w:t>____</w:t>
          </w:r>
        </w:p>
      </w:docPartBody>
    </w:docPart>
    <w:docPart>
      <w:docPartPr>
        <w:name w:val="17C196094DFB4126B786F18D2967F272"/>
        <w:category>
          <w:name w:val="常规"/>
          <w:gallery w:val="placeholder"/>
        </w:category>
        <w:types>
          <w:type w:val="bbPlcHdr"/>
        </w:types>
        <w:behaviors>
          <w:behavior w:val="content"/>
        </w:behaviors>
        <w:guid w:val="{902F3209-0254-4182-B2FC-B92B95DA6FFF}"/>
      </w:docPartPr>
      <w:docPartBody>
        <w:p w:rsidR="005F03CE" w:rsidRDefault="003C541B" w:rsidP="003C541B">
          <w:pPr>
            <w:pStyle w:val="17C196094DFB4126B786F18D2967F272"/>
          </w:pPr>
          <w:r w:rsidRPr="00711F0E">
            <w:rPr>
              <w:rStyle w:val="placeholder1Char"/>
              <w:rFonts w:hint="eastAsia"/>
              <w:sz w:val="16"/>
              <w:szCs w:val="16"/>
            </w:rPr>
            <w:t>____</w:t>
          </w:r>
        </w:p>
      </w:docPartBody>
    </w:docPart>
    <w:docPart>
      <w:docPartPr>
        <w:name w:val="498D284FC37B475B965548F47069E774"/>
        <w:category>
          <w:name w:val="常规"/>
          <w:gallery w:val="placeholder"/>
        </w:category>
        <w:types>
          <w:type w:val="bbPlcHdr"/>
        </w:types>
        <w:behaviors>
          <w:behavior w:val="content"/>
        </w:behaviors>
        <w:guid w:val="{F9851296-1191-475C-B784-2DF7F2B2A4C9}"/>
      </w:docPartPr>
      <w:docPartBody>
        <w:p w:rsidR="005F03CE" w:rsidRDefault="003C541B" w:rsidP="003C541B">
          <w:pPr>
            <w:pStyle w:val="498D284FC37B475B965548F47069E774"/>
          </w:pPr>
          <w:r w:rsidRPr="00711F0E">
            <w:rPr>
              <w:rStyle w:val="placeholder1Char"/>
              <w:rFonts w:hint="eastAsia"/>
              <w:sz w:val="16"/>
              <w:szCs w:val="16"/>
            </w:rPr>
            <w:t>____</w:t>
          </w:r>
        </w:p>
      </w:docPartBody>
    </w:docPart>
    <w:docPart>
      <w:docPartPr>
        <w:name w:val="FE82EA79267F43D68FF2CF0BA7C1A213"/>
        <w:category>
          <w:name w:val="常规"/>
          <w:gallery w:val="placeholder"/>
        </w:category>
        <w:types>
          <w:type w:val="bbPlcHdr"/>
        </w:types>
        <w:behaviors>
          <w:behavior w:val="content"/>
        </w:behaviors>
        <w:guid w:val="{14CF6E9A-0198-4449-967A-3C4711F42CBF}"/>
      </w:docPartPr>
      <w:docPartBody>
        <w:p w:rsidR="005F03CE" w:rsidRDefault="003C541B" w:rsidP="003C541B">
          <w:pPr>
            <w:pStyle w:val="FE82EA79267F43D68FF2CF0BA7C1A213"/>
          </w:pPr>
          <w:r w:rsidRPr="00711F0E">
            <w:rPr>
              <w:rStyle w:val="placeholder1Char"/>
              <w:rFonts w:hint="eastAsia"/>
              <w:sz w:val="16"/>
              <w:szCs w:val="16"/>
            </w:rPr>
            <w:t>____</w:t>
          </w:r>
        </w:p>
      </w:docPartBody>
    </w:docPart>
    <w:docPart>
      <w:docPartPr>
        <w:name w:val="EC075EEBD1FF45419F64C63CACAD95F9"/>
        <w:category>
          <w:name w:val="常规"/>
          <w:gallery w:val="placeholder"/>
        </w:category>
        <w:types>
          <w:type w:val="bbPlcHdr"/>
        </w:types>
        <w:behaviors>
          <w:behavior w:val="content"/>
        </w:behaviors>
        <w:guid w:val="{49A5FBE9-FF63-4E37-9D04-4CEC6EDC1462}"/>
      </w:docPartPr>
      <w:docPartBody>
        <w:p w:rsidR="005F03CE" w:rsidRDefault="003C541B" w:rsidP="003C541B">
          <w:pPr>
            <w:pStyle w:val="EC075EEBD1FF45419F64C63CACAD95F9"/>
          </w:pPr>
          <w:r w:rsidRPr="00711F0E">
            <w:rPr>
              <w:rStyle w:val="placeholder1Char"/>
              <w:rFonts w:hint="eastAsia"/>
              <w:sz w:val="16"/>
              <w:szCs w:val="16"/>
            </w:rPr>
            <w:t>____</w:t>
          </w:r>
        </w:p>
      </w:docPartBody>
    </w:docPart>
    <w:docPart>
      <w:docPartPr>
        <w:name w:val="5D66EC71EC6F4E09AE742E25CA5B8C64"/>
        <w:category>
          <w:name w:val="常规"/>
          <w:gallery w:val="placeholder"/>
        </w:category>
        <w:types>
          <w:type w:val="bbPlcHdr"/>
        </w:types>
        <w:behaviors>
          <w:behavior w:val="content"/>
        </w:behaviors>
        <w:guid w:val="{D06772EA-DEF1-4A81-9C79-597D4DB785BE}"/>
      </w:docPartPr>
      <w:docPartBody>
        <w:p w:rsidR="005F03CE" w:rsidRDefault="003C541B" w:rsidP="003C541B">
          <w:pPr>
            <w:pStyle w:val="5D66EC71EC6F4E09AE742E25CA5B8C64"/>
          </w:pPr>
          <w:r w:rsidRPr="00711F0E">
            <w:rPr>
              <w:rStyle w:val="placeholder1Char"/>
              <w:rFonts w:hint="eastAsia"/>
              <w:sz w:val="16"/>
              <w:szCs w:val="16"/>
            </w:rPr>
            <w:t>____</w:t>
          </w:r>
        </w:p>
      </w:docPartBody>
    </w:docPart>
    <w:docPart>
      <w:docPartPr>
        <w:name w:val="A67D1544BF514BAD88D33A1ABC735487"/>
        <w:category>
          <w:name w:val="常规"/>
          <w:gallery w:val="placeholder"/>
        </w:category>
        <w:types>
          <w:type w:val="bbPlcHdr"/>
        </w:types>
        <w:behaviors>
          <w:behavior w:val="content"/>
        </w:behaviors>
        <w:guid w:val="{6521FD0A-FB18-4F55-A012-F356C81745F7}"/>
      </w:docPartPr>
      <w:docPartBody>
        <w:p w:rsidR="005F03CE" w:rsidRDefault="003C541B" w:rsidP="003C541B">
          <w:pPr>
            <w:pStyle w:val="A67D1544BF514BAD88D33A1ABC735487"/>
          </w:pPr>
          <w:r w:rsidRPr="00711F0E">
            <w:rPr>
              <w:rStyle w:val="placeholder1Char"/>
              <w:rFonts w:hint="eastAsia"/>
              <w:sz w:val="16"/>
              <w:szCs w:val="16"/>
            </w:rPr>
            <w:t>____</w:t>
          </w:r>
        </w:p>
      </w:docPartBody>
    </w:docPart>
    <w:docPart>
      <w:docPartPr>
        <w:name w:val="1C779B9E9AA649F8BE7DEDEA1B9B47A6"/>
        <w:category>
          <w:name w:val="常规"/>
          <w:gallery w:val="placeholder"/>
        </w:category>
        <w:types>
          <w:type w:val="bbPlcHdr"/>
        </w:types>
        <w:behaviors>
          <w:behavior w:val="content"/>
        </w:behaviors>
        <w:guid w:val="{282CA228-5270-4D92-9676-28D86B07CB6E}"/>
      </w:docPartPr>
      <w:docPartBody>
        <w:p w:rsidR="005F03CE" w:rsidRDefault="003C541B" w:rsidP="003C541B">
          <w:pPr>
            <w:pStyle w:val="1C779B9E9AA649F8BE7DEDEA1B9B47A6"/>
          </w:pPr>
          <w:r w:rsidRPr="00711F0E">
            <w:rPr>
              <w:rStyle w:val="placeholder1Char"/>
              <w:rFonts w:hint="eastAsia"/>
              <w:sz w:val="16"/>
              <w:szCs w:val="16"/>
            </w:rPr>
            <w:t>____</w:t>
          </w:r>
        </w:p>
      </w:docPartBody>
    </w:docPart>
    <w:docPart>
      <w:docPartPr>
        <w:name w:val="44A14CBE1C164ED7B61D2D7B9562B355"/>
        <w:category>
          <w:name w:val="常规"/>
          <w:gallery w:val="placeholder"/>
        </w:category>
        <w:types>
          <w:type w:val="bbPlcHdr"/>
        </w:types>
        <w:behaviors>
          <w:behavior w:val="content"/>
        </w:behaviors>
        <w:guid w:val="{C1F42B2E-58FC-4A6A-B26D-F72A822B0BE6}"/>
      </w:docPartPr>
      <w:docPartBody>
        <w:p w:rsidR="005F03CE" w:rsidRDefault="003C541B" w:rsidP="003C541B">
          <w:pPr>
            <w:pStyle w:val="44A14CBE1C164ED7B61D2D7B9562B355"/>
          </w:pPr>
          <w:r w:rsidRPr="00711F0E">
            <w:rPr>
              <w:rStyle w:val="placeholder1Char"/>
              <w:rFonts w:hint="eastAsia"/>
              <w:sz w:val="16"/>
              <w:szCs w:val="16"/>
            </w:rPr>
            <w:t>____</w:t>
          </w:r>
        </w:p>
      </w:docPartBody>
    </w:docPart>
    <w:docPart>
      <w:docPartPr>
        <w:name w:val="12DF5A278587406EBF576649074B6EEF"/>
        <w:category>
          <w:name w:val="常规"/>
          <w:gallery w:val="placeholder"/>
        </w:category>
        <w:types>
          <w:type w:val="bbPlcHdr"/>
        </w:types>
        <w:behaviors>
          <w:behavior w:val="content"/>
        </w:behaviors>
        <w:guid w:val="{6229716E-C7F4-4333-9C68-BB945212AB76}"/>
      </w:docPartPr>
      <w:docPartBody>
        <w:p w:rsidR="005F03CE" w:rsidRDefault="003C541B" w:rsidP="003C541B">
          <w:pPr>
            <w:pStyle w:val="12DF5A278587406EBF576649074B6EEF"/>
          </w:pPr>
          <w:r w:rsidRPr="00711F0E">
            <w:rPr>
              <w:rStyle w:val="placeholder1Char"/>
              <w:rFonts w:hint="eastAsia"/>
              <w:sz w:val="16"/>
              <w:szCs w:val="16"/>
            </w:rPr>
            <w:t>____</w:t>
          </w:r>
        </w:p>
      </w:docPartBody>
    </w:docPart>
    <w:docPart>
      <w:docPartPr>
        <w:name w:val="B092D02BD5A2452783982028DF85BD94"/>
        <w:category>
          <w:name w:val="常规"/>
          <w:gallery w:val="placeholder"/>
        </w:category>
        <w:types>
          <w:type w:val="bbPlcHdr"/>
        </w:types>
        <w:behaviors>
          <w:behavior w:val="content"/>
        </w:behaviors>
        <w:guid w:val="{4DBDAF4C-D0D2-49EB-9512-78B8D3151C4F}"/>
      </w:docPartPr>
      <w:docPartBody>
        <w:p w:rsidR="005F03CE" w:rsidRDefault="003C541B" w:rsidP="003C541B">
          <w:pPr>
            <w:pStyle w:val="B092D02BD5A2452783982028DF85BD94"/>
          </w:pPr>
          <w:r w:rsidRPr="00711F0E">
            <w:rPr>
              <w:rStyle w:val="placeholder1Char"/>
              <w:rFonts w:hint="eastAsia"/>
              <w:sz w:val="16"/>
              <w:szCs w:val="16"/>
            </w:rPr>
            <w:t>____</w:t>
          </w:r>
        </w:p>
      </w:docPartBody>
    </w:docPart>
    <w:docPart>
      <w:docPartPr>
        <w:name w:val="75D81294FAD44CA38DF4D9DF50285EA0"/>
        <w:category>
          <w:name w:val="常规"/>
          <w:gallery w:val="placeholder"/>
        </w:category>
        <w:types>
          <w:type w:val="bbPlcHdr"/>
        </w:types>
        <w:behaviors>
          <w:behavior w:val="content"/>
        </w:behaviors>
        <w:guid w:val="{EE397B45-3574-4909-99AA-0B4B6B1077A3}"/>
      </w:docPartPr>
      <w:docPartBody>
        <w:p w:rsidR="005F03CE" w:rsidRDefault="003C541B" w:rsidP="003C541B">
          <w:pPr>
            <w:pStyle w:val="75D81294FAD44CA38DF4D9DF50285EA0"/>
          </w:pPr>
          <w:r w:rsidRPr="00711F0E">
            <w:rPr>
              <w:rStyle w:val="placeholder1Char"/>
              <w:rFonts w:hint="eastAsia"/>
              <w:sz w:val="16"/>
              <w:szCs w:val="16"/>
            </w:rPr>
            <w:t>____</w:t>
          </w:r>
        </w:p>
      </w:docPartBody>
    </w:docPart>
    <w:docPart>
      <w:docPartPr>
        <w:name w:val="6E4D5E4C65B54DE2B37D400EEF606F7B"/>
        <w:category>
          <w:name w:val="常规"/>
          <w:gallery w:val="placeholder"/>
        </w:category>
        <w:types>
          <w:type w:val="bbPlcHdr"/>
        </w:types>
        <w:behaviors>
          <w:behavior w:val="content"/>
        </w:behaviors>
        <w:guid w:val="{9FBB6789-569C-43B4-BDEB-B26CAD7E798B}"/>
      </w:docPartPr>
      <w:docPartBody>
        <w:p w:rsidR="005F03CE" w:rsidRDefault="003C541B" w:rsidP="003C541B">
          <w:pPr>
            <w:pStyle w:val="6E4D5E4C65B54DE2B37D400EEF606F7B"/>
          </w:pPr>
          <w:r w:rsidRPr="00711F0E">
            <w:rPr>
              <w:rStyle w:val="placeholder1Char"/>
              <w:rFonts w:hint="eastAsia"/>
              <w:sz w:val="16"/>
              <w:szCs w:val="16"/>
            </w:rPr>
            <w:t>____</w:t>
          </w:r>
        </w:p>
      </w:docPartBody>
    </w:docPart>
    <w:docPart>
      <w:docPartPr>
        <w:name w:val="7A422565DEED43129B0AB7E7F8CFECE2"/>
        <w:category>
          <w:name w:val="常规"/>
          <w:gallery w:val="placeholder"/>
        </w:category>
        <w:types>
          <w:type w:val="bbPlcHdr"/>
        </w:types>
        <w:behaviors>
          <w:behavior w:val="content"/>
        </w:behaviors>
        <w:guid w:val="{FA79E3DE-6729-43CF-ADEB-2A4F4CCB3006}"/>
      </w:docPartPr>
      <w:docPartBody>
        <w:p w:rsidR="005F03CE" w:rsidRDefault="003C541B" w:rsidP="003C541B">
          <w:pPr>
            <w:pStyle w:val="7A422565DEED43129B0AB7E7F8CFECE2"/>
          </w:pPr>
          <w:r w:rsidRPr="00711F0E">
            <w:rPr>
              <w:rStyle w:val="placeholder1Char"/>
              <w:rFonts w:hint="eastAsia"/>
              <w:sz w:val="16"/>
              <w:szCs w:val="16"/>
            </w:rPr>
            <w:t>____</w:t>
          </w:r>
        </w:p>
      </w:docPartBody>
    </w:docPart>
    <w:docPart>
      <w:docPartPr>
        <w:name w:val="06CF66EF92114737802835C3180926F6"/>
        <w:category>
          <w:name w:val="常规"/>
          <w:gallery w:val="placeholder"/>
        </w:category>
        <w:types>
          <w:type w:val="bbPlcHdr"/>
        </w:types>
        <w:behaviors>
          <w:behavior w:val="content"/>
        </w:behaviors>
        <w:guid w:val="{CC3C5065-AB5C-4130-A71B-495F5B853694}"/>
      </w:docPartPr>
      <w:docPartBody>
        <w:p w:rsidR="005F03CE" w:rsidRDefault="003C541B" w:rsidP="003C541B">
          <w:pPr>
            <w:pStyle w:val="06CF66EF92114737802835C3180926F6"/>
          </w:pPr>
          <w:r w:rsidRPr="00711F0E">
            <w:rPr>
              <w:rStyle w:val="placeholder1Char"/>
              <w:rFonts w:hint="eastAsia"/>
              <w:sz w:val="16"/>
              <w:szCs w:val="16"/>
            </w:rPr>
            <w:t>____</w:t>
          </w:r>
        </w:p>
      </w:docPartBody>
    </w:docPart>
    <w:docPart>
      <w:docPartPr>
        <w:name w:val="818A8D2A54BD43879C398D51B233DE44"/>
        <w:category>
          <w:name w:val="常规"/>
          <w:gallery w:val="placeholder"/>
        </w:category>
        <w:types>
          <w:type w:val="bbPlcHdr"/>
        </w:types>
        <w:behaviors>
          <w:behavior w:val="content"/>
        </w:behaviors>
        <w:guid w:val="{36597E03-7DD1-4881-8DB3-042BA17CC4B7}"/>
      </w:docPartPr>
      <w:docPartBody>
        <w:p w:rsidR="005F03CE" w:rsidRDefault="003C541B" w:rsidP="003C541B">
          <w:pPr>
            <w:pStyle w:val="818A8D2A54BD43879C398D51B233DE44"/>
          </w:pPr>
          <w:r w:rsidRPr="00711F0E">
            <w:rPr>
              <w:rStyle w:val="placeholder1Char"/>
              <w:rFonts w:hint="eastAsia"/>
              <w:sz w:val="16"/>
              <w:szCs w:val="16"/>
            </w:rPr>
            <w:t>____</w:t>
          </w:r>
        </w:p>
      </w:docPartBody>
    </w:docPart>
    <w:docPart>
      <w:docPartPr>
        <w:name w:val="8BA2B55567BB4749B2B01767771449DF"/>
        <w:category>
          <w:name w:val="常规"/>
          <w:gallery w:val="placeholder"/>
        </w:category>
        <w:types>
          <w:type w:val="bbPlcHdr"/>
        </w:types>
        <w:behaviors>
          <w:behavior w:val="content"/>
        </w:behaviors>
        <w:guid w:val="{2BF3F926-882F-46C5-8F23-790EAD6BE0B5}"/>
      </w:docPartPr>
      <w:docPartBody>
        <w:p w:rsidR="005F03CE" w:rsidRDefault="003C541B" w:rsidP="003C541B">
          <w:pPr>
            <w:pStyle w:val="8BA2B55567BB4749B2B01767771449DF"/>
          </w:pPr>
          <w:r w:rsidRPr="00711F0E">
            <w:rPr>
              <w:rStyle w:val="placeholder1Char"/>
              <w:rFonts w:hint="eastAsia"/>
              <w:sz w:val="16"/>
              <w:szCs w:val="16"/>
            </w:rPr>
            <w:t>____</w:t>
          </w:r>
        </w:p>
      </w:docPartBody>
    </w:docPart>
    <w:docPart>
      <w:docPartPr>
        <w:name w:val="C758156811F648B99323E15799BA4089"/>
        <w:category>
          <w:name w:val="常规"/>
          <w:gallery w:val="placeholder"/>
        </w:category>
        <w:types>
          <w:type w:val="bbPlcHdr"/>
        </w:types>
        <w:behaviors>
          <w:behavior w:val="content"/>
        </w:behaviors>
        <w:guid w:val="{7B7E89E6-5879-408B-B4D5-DAF6F0E02E00}"/>
      </w:docPartPr>
      <w:docPartBody>
        <w:p w:rsidR="005F03CE" w:rsidRDefault="003C541B" w:rsidP="003C541B">
          <w:pPr>
            <w:pStyle w:val="C758156811F648B99323E15799BA4089"/>
          </w:pPr>
          <w:r w:rsidRPr="00711F0E">
            <w:rPr>
              <w:rStyle w:val="placeholder1Char"/>
              <w:rFonts w:hint="eastAsia"/>
              <w:sz w:val="16"/>
              <w:szCs w:val="16"/>
            </w:rPr>
            <w:t>____</w:t>
          </w:r>
        </w:p>
      </w:docPartBody>
    </w:docPart>
    <w:docPart>
      <w:docPartPr>
        <w:name w:val="5594D5CB84FA4761A6D1E940CD794F36"/>
        <w:category>
          <w:name w:val="常规"/>
          <w:gallery w:val="placeholder"/>
        </w:category>
        <w:types>
          <w:type w:val="bbPlcHdr"/>
        </w:types>
        <w:behaviors>
          <w:behavior w:val="content"/>
        </w:behaviors>
        <w:guid w:val="{D35C854B-AB71-4149-91B4-6D17F77709A4}"/>
      </w:docPartPr>
      <w:docPartBody>
        <w:p w:rsidR="005F03CE" w:rsidRDefault="003C541B" w:rsidP="003C541B">
          <w:pPr>
            <w:pStyle w:val="5594D5CB84FA4761A6D1E940CD794F36"/>
          </w:pPr>
          <w:r w:rsidRPr="00711F0E">
            <w:rPr>
              <w:rStyle w:val="placeholder1Char"/>
              <w:rFonts w:hint="eastAsia"/>
              <w:sz w:val="16"/>
              <w:szCs w:val="16"/>
            </w:rPr>
            <w:t>____</w:t>
          </w:r>
        </w:p>
      </w:docPartBody>
    </w:docPart>
    <w:docPart>
      <w:docPartPr>
        <w:name w:val="DC6D4083F2FD47A980FF162203E1905D"/>
        <w:category>
          <w:name w:val="常规"/>
          <w:gallery w:val="placeholder"/>
        </w:category>
        <w:types>
          <w:type w:val="bbPlcHdr"/>
        </w:types>
        <w:behaviors>
          <w:behavior w:val="content"/>
        </w:behaviors>
        <w:guid w:val="{3BED7226-8FC1-4975-B26D-A12B7B32FB9B}"/>
      </w:docPartPr>
      <w:docPartBody>
        <w:p w:rsidR="005F03CE" w:rsidRDefault="003C541B" w:rsidP="003C541B">
          <w:pPr>
            <w:pStyle w:val="DC6D4083F2FD47A980FF162203E1905D"/>
          </w:pPr>
          <w:r w:rsidRPr="00711F0E">
            <w:rPr>
              <w:rStyle w:val="placeholder1Char"/>
              <w:rFonts w:hint="eastAsia"/>
              <w:sz w:val="16"/>
              <w:szCs w:val="16"/>
            </w:rPr>
            <w:t>____</w:t>
          </w:r>
        </w:p>
      </w:docPartBody>
    </w:docPart>
    <w:docPart>
      <w:docPartPr>
        <w:name w:val="5428D7F7493E4CAE97E824ED3BF439EF"/>
        <w:category>
          <w:name w:val="常规"/>
          <w:gallery w:val="placeholder"/>
        </w:category>
        <w:types>
          <w:type w:val="bbPlcHdr"/>
        </w:types>
        <w:behaviors>
          <w:behavior w:val="content"/>
        </w:behaviors>
        <w:guid w:val="{865C1323-9C7D-4836-B6B3-3E2BD670FC83}"/>
      </w:docPartPr>
      <w:docPartBody>
        <w:p w:rsidR="005F03CE" w:rsidRDefault="003C541B" w:rsidP="003C541B">
          <w:pPr>
            <w:pStyle w:val="5428D7F7493E4CAE97E824ED3BF439EF"/>
          </w:pPr>
          <w:r w:rsidRPr="00711F0E">
            <w:rPr>
              <w:rStyle w:val="placeholder1Char"/>
              <w:rFonts w:hint="eastAsia"/>
              <w:sz w:val="16"/>
              <w:szCs w:val="16"/>
            </w:rPr>
            <w:t>____</w:t>
          </w:r>
        </w:p>
      </w:docPartBody>
    </w:docPart>
    <w:docPart>
      <w:docPartPr>
        <w:name w:val="1E30053C7CF349DCB45B0367364A234D"/>
        <w:category>
          <w:name w:val="常规"/>
          <w:gallery w:val="placeholder"/>
        </w:category>
        <w:types>
          <w:type w:val="bbPlcHdr"/>
        </w:types>
        <w:behaviors>
          <w:behavior w:val="content"/>
        </w:behaviors>
        <w:guid w:val="{D5CC2A76-3575-449E-9974-4EC79394A483}"/>
      </w:docPartPr>
      <w:docPartBody>
        <w:p w:rsidR="005F03CE" w:rsidRDefault="003C541B" w:rsidP="003C541B">
          <w:pPr>
            <w:pStyle w:val="1E30053C7CF349DCB45B0367364A234D"/>
          </w:pPr>
          <w:r w:rsidRPr="00711F0E">
            <w:rPr>
              <w:rStyle w:val="placeholder1Char"/>
              <w:rFonts w:hint="eastAsia"/>
              <w:sz w:val="16"/>
              <w:szCs w:val="16"/>
            </w:rPr>
            <w:t>____</w:t>
          </w:r>
        </w:p>
      </w:docPartBody>
    </w:docPart>
    <w:docPart>
      <w:docPartPr>
        <w:name w:val="908F6C314729448D8FB2CE0F732BA935"/>
        <w:category>
          <w:name w:val="常规"/>
          <w:gallery w:val="placeholder"/>
        </w:category>
        <w:types>
          <w:type w:val="bbPlcHdr"/>
        </w:types>
        <w:behaviors>
          <w:behavior w:val="content"/>
        </w:behaviors>
        <w:guid w:val="{FE7525E3-1721-4E20-98FF-3C1B081A7FDD}"/>
      </w:docPartPr>
      <w:docPartBody>
        <w:p w:rsidR="005F03CE" w:rsidRDefault="003C541B" w:rsidP="003C541B">
          <w:pPr>
            <w:pStyle w:val="908F6C314729448D8FB2CE0F732BA935"/>
          </w:pPr>
          <w:r w:rsidRPr="00711F0E">
            <w:rPr>
              <w:rStyle w:val="placeholder1Char"/>
              <w:rFonts w:hint="eastAsia"/>
              <w:sz w:val="16"/>
              <w:szCs w:val="16"/>
            </w:rPr>
            <w:t>____</w:t>
          </w:r>
        </w:p>
      </w:docPartBody>
    </w:docPart>
    <w:docPart>
      <w:docPartPr>
        <w:name w:val="B938AB5C9ED94FE895F2B941AB5B1D59"/>
        <w:category>
          <w:name w:val="常规"/>
          <w:gallery w:val="placeholder"/>
        </w:category>
        <w:types>
          <w:type w:val="bbPlcHdr"/>
        </w:types>
        <w:behaviors>
          <w:behavior w:val="content"/>
        </w:behaviors>
        <w:guid w:val="{2E459A9E-DD97-4BD2-BAA9-62DCAEC04011}"/>
      </w:docPartPr>
      <w:docPartBody>
        <w:p w:rsidR="005F03CE" w:rsidRDefault="003C541B" w:rsidP="003C541B">
          <w:pPr>
            <w:pStyle w:val="B938AB5C9ED94FE895F2B941AB5B1D59"/>
          </w:pPr>
          <w:r w:rsidRPr="00711F0E">
            <w:rPr>
              <w:rStyle w:val="placeholder1Char"/>
              <w:rFonts w:hint="eastAsia"/>
              <w:sz w:val="16"/>
              <w:szCs w:val="16"/>
            </w:rPr>
            <w:t>____</w:t>
          </w:r>
        </w:p>
      </w:docPartBody>
    </w:docPart>
    <w:docPart>
      <w:docPartPr>
        <w:name w:val="95A416A8004D4792BBCF665F5B6C77E7"/>
        <w:category>
          <w:name w:val="常规"/>
          <w:gallery w:val="placeholder"/>
        </w:category>
        <w:types>
          <w:type w:val="bbPlcHdr"/>
        </w:types>
        <w:behaviors>
          <w:behavior w:val="content"/>
        </w:behaviors>
        <w:guid w:val="{0F3DA0D2-E8BB-406C-A094-02A1F066E398}"/>
      </w:docPartPr>
      <w:docPartBody>
        <w:p w:rsidR="005F03CE" w:rsidRDefault="003C541B" w:rsidP="003C541B">
          <w:pPr>
            <w:pStyle w:val="95A416A8004D4792BBCF665F5B6C77E7"/>
          </w:pPr>
          <w:r w:rsidRPr="00711F0E">
            <w:rPr>
              <w:rStyle w:val="placeholder1Char"/>
              <w:rFonts w:hint="eastAsia"/>
              <w:sz w:val="16"/>
              <w:szCs w:val="16"/>
            </w:rPr>
            <w:t>____</w:t>
          </w:r>
        </w:p>
      </w:docPartBody>
    </w:docPart>
    <w:docPart>
      <w:docPartPr>
        <w:name w:val="4F57A7A3823D48428EB9846922DC3DED"/>
        <w:category>
          <w:name w:val="常规"/>
          <w:gallery w:val="placeholder"/>
        </w:category>
        <w:types>
          <w:type w:val="bbPlcHdr"/>
        </w:types>
        <w:behaviors>
          <w:behavior w:val="content"/>
        </w:behaviors>
        <w:guid w:val="{95636FB3-F235-4FFC-842A-7E6EB98CF812}"/>
      </w:docPartPr>
      <w:docPartBody>
        <w:p w:rsidR="005F03CE" w:rsidRDefault="003C541B" w:rsidP="003C541B">
          <w:pPr>
            <w:pStyle w:val="4F57A7A3823D48428EB9846922DC3DED"/>
          </w:pPr>
          <w:r w:rsidRPr="00711F0E">
            <w:rPr>
              <w:rStyle w:val="placeholder1Char"/>
              <w:rFonts w:hint="eastAsia"/>
              <w:sz w:val="16"/>
              <w:szCs w:val="16"/>
            </w:rPr>
            <w:t>____</w:t>
          </w:r>
        </w:p>
      </w:docPartBody>
    </w:docPart>
    <w:docPart>
      <w:docPartPr>
        <w:name w:val="2BFA44FFB1B34447BD85EB392D7033DA"/>
        <w:category>
          <w:name w:val="常规"/>
          <w:gallery w:val="placeholder"/>
        </w:category>
        <w:types>
          <w:type w:val="bbPlcHdr"/>
        </w:types>
        <w:behaviors>
          <w:behavior w:val="content"/>
        </w:behaviors>
        <w:guid w:val="{5ABB6061-EAD2-4819-9EEF-CD99B556F827}"/>
      </w:docPartPr>
      <w:docPartBody>
        <w:p w:rsidR="005F03CE" w:rsidRDefault="003C541B" w:rsidP="003C541B">
          <w:pPr>
            <w:pStyle w:val="2BFA44FFB1B34447BD85EB392D7033DA"/>
          </w:pPr>
          <w:r w:rsidRPr="00711F0E">
            <w:rPr>
              <w:rStyle w:val="placeholder1Char"/>
              <w:rFonts w:hint="eastAsia"/>
              <w:sz w:val="16"/>
              <w:szCs w:val="16"/>
            </w:rPr>
            <w:t>____</w:t>
          </w:r>
        </w:p>
      </w:docPartBody>
    </w:docPart>
    <w:docPart>
      <w:docPartPr>
        <w:name w:val="89D8949CC80747B4BCCECDA537869B1F"/>
        <w:category>
          <w:name w:val="常规"/>
          <w:gallery w:val="placeholder"/>
        </w:category>
        <w:types>
          <w:type w:val="bbPlcHdr"/>
        </w:types>
        <w:behaviors>
          <w:behavior w:val="content"/>
        </w:behaviors>
        <w:guid w:val="{481A3838-FBC6-4F0F-9014-1048751CA10E}"/>
      </w:docPartPr>
      <w:docPartBody>
        <w:p w:rsidR="005F03CE" w:rsidRDefault="003C541B" w:rsidP="003C541B">
          <w:pPr>
            <w:pStyle w:val="89D8949CC80747B4BCCECDA537869B1F"/>
          </w:pPr>
          <w:r w:rsidRPr="00711F0E">
            <w:rPr>
              <w:rStyle w:val="placeholder1Char"/>
              <w:rFonts w:hint="eastAsia"/>
              <w:sz w:val="16"/>
              <w:szCs w:val="16"/>
            </w:rPr>
            <w:t>____</w:t>
          </w:r>
        </w:p>
      </w:docPartBody>
    </w:docPart>
    <w:docPart>
      <w:docPartPr>
        <w:name w:val="543B0C637D534BE1BB03EB54AAD104C8"/>
        <w:category>
          <w:name w:val="常规"/>
          <w:gallery w:val="placeholder"/>
        </w:category>
        <w:types>
          <w:type w:val="bbPlcHdr"/>
        </w:types>
        <w:behaviors>
          <w:behavior w:val="content"/>
        </w:behaviors>
        <w:guid w:val="{4FDDF907-7B75-432C-A866-240E957D853F}"/>
      </w:docPartPr>
      <w:docPartBody>
        <w:p w:rsidR="005F03CE" w:rsidRDefault="003C541B" w:rsidP="003C541B">
          <w:pPr>
            <w:pStyle w:val="543B0C637D534BE1BB03EB54AAD104C8"/>
          </w:pPr>
          <w:r w:rsidRPr="00711F0E">
            <w:rPr>
              <w:rStyle w:val="placeholder1Char"/>
              <w:rFonts w:hint="eastAsia"/>
              <w:sz w:val="16"/>
              <w:szCs w:val="16"/>
            </w:rPr>
            <w:t>____</w:t>
          </w:r>
        </w:p>
      </w:docPartBody>
    </w:docPart>
    <w:docPart>
      <w:docPartPr>
        <w:name w:val="1FE9B784C6814ACFB5A8A8D4C6F1C74A"/>
        <w:category>
          <w:name w:val="常规"/>
          <w:gallery w:val="placeholder"/>
        </w:category>
        <w:types>
          <w:type w:val="bbPlcHdr"/>
        </w:types>
        <w:behaviors>
          <w:behavior w:val="content"/>
        </w:behaviors>
        <w:guid w:val="{1AB84B04-C146-4AE3-80EC-92D20A711D89}"/>
      </w:docPartPr>
      <w:docPartBody>
        <w:p w:rsidR="005F03CE" w:rsidRDefault="003C541B" w:rsidP="003C541B">
          <w:pPr>
            <w:pStyle w:val="1FE9B784C6814ACFB5A8A8D4C6F1C74A"/>
          </w:pPr>
          <w:r w:rsidRPr="00711F0E">
            <w:rPr>
              <w:rStyle w:val="placeholder1Char"/>
              <w:rFonts w:hint="eastAsia"/>
              <w:sz w:val="16"/>
              <w:szCs w:val="16"/>
            </w:rPr>
            <w:t>____</w:t>
          </w:r>
        </w:p>
      </w:docPartBody>
    </w:docPart>
    <w:docPart>
      <w:docPartPr>
        <w:name w:val="91B1C1C5FFEE4E0891F6176E77F66A48"/>
        <w:category>
          <w:name w:val="常规"/>
          <w:gallery w:val="placeholder"/>
        </w:category>
        <w:types>
          <w:type w:val="bbPlcHdr"/>
        </w:types>
        <w:behaviors>
          <w:behavior w:val="content"/>
        </w:behaviors>
        <w:guid w:val="{EE491758-F301-4F54-96F6-61188A4CB3E8}"/>
      </w:docPartPr>
      <w:docPartBody>
        <w:p w:rsidR="005F03CE" w:rsidRDefault="003C541B" w:rsidP="003C541B">
          <w:pPr>
            <w:pStyle w:val="91B1C1C5FFEE4E0891F6176E77F66A48"/>
          </w:pPr>
          <w:r w:rsidRPr="00711F0E">
            <w:rPr>
              <w:rStyle w:val="placeholder1Char"/>
              <w:rFonts w:hint="eastAsia"/>
              <w:sz w:val="16"/>
              <w:szCs w:val="16"/>
            </w:rPr>
            <w:t>____</w:t>
          </w:r>
        </w:p>
      </w:docPartBody>
    </w:docPart>
    <w:docPart>
      <w:docPartPr>
        <w:name w:val="C916459D7B6D4001B76956C1167F9BFF"/>
        <w:category>
          <w:name w:val="常规"/>
          <w:gallery w:val="placeholder"/>
        </w:category>
        <w:types>
          <w:type w:val="bbPlcHdr"/>
        </w:types>
        <w:behaviors>
          <w:behavior w:val="content"/>
        </w:behaviors>
        <w:guid w:val="{2E95E5D1-C0D5-4661-B483-B0F1F5FDC09C}"/>
      </w:docPartPr>
      <w:docPartBody>
        <w:p w:rsidR="005F03CE" w:rsidRDefault="003C541B" w:rsidP="003C541B">
          <w:pPr>
            <w:pStyle w:val="C916459D7B6D4001B76956C1167F9BFF"/>
          </w:pPr>
          <w:r w:rsidRPr="00711F0E">
            <w:rPr>
              <w:rStyle w:val="placeholder1Char"/>
              <w:rFonts w:hint="eastAsia"/>
              <w:sz w:val="16"/>
              <w:szCs w:val="16"/>
            </w:rPr>
            <w:t>____</w:t>
          </w:r>
        </w:p>
      </w:docPartBody>
    </w:docPart>
    <w:docPart>
      <w:docPartPr>
        <w:name w:val="8FD77C7FFEEF42A7875F662731A5ECF6"/>
        <w:category>
          <w:name w:val="常规"/>
          <w:gallery w:val="placeholder"/>
        </w:category>
        <w:types>
          <w:type w:val="bbPlcHdr"/>
        </w:types>
        <w:behaviors>
          <w:behavior w:val="content"/>
        </w:behaviors>
        <w:guid w:val="{C32125D8-62CB-478A-A5D8-AFEC6E3C2E3B}"/>
      </w:docPartPr>
      <w:docPartBody>
        <w:p w:rsidR="005F03CE" w:rsidRDefault="003C541B" w:rsidP="003C541B">
          <w:pPr>
            <w:pStyle w:val="8FD77C7FFEEF42A7875F662731A5ECF6"/>
          </w:pPr>
          <w:r w:rsidRPr="00711F0E">
            <w:rPr>
              <w:rStyle w:val="placeholder1Char"/>
              <w:rFonts w:hint="eastAsia"/>
              <w:sz w:val="16"/>
              <w:szCs w:val="16"/>
            </w:rPr>
            <w:t>____</w:t>
          </w:r>
        </w:p>
      </w:docPartBody>
    </w:docPart>
    <w:docPart>
      <w:docPartPr>
        <w:name w:val="6AF86DA6400D4E9BAF568DF703509C3D"/>
        <w:category>
          <w:name w:val="常规"/>
          <w:gallery w:val="placeholder"/>
        </w:category>
        <w:types>
          <w:type w:val="bbPlcHdr"/>
        </w:types>
        <w:behaviors>
          <w:behavior w:val="content"/>
        </w:behaviors>
        <w:guid w:val="{284C7DBC-93E0-4458-9056-E2D8F70B8333}"/>
      </w:docPartPr>
      <w:docPartBody>
        <w:p w:rsidR="005F03CE" w:rsidRDefault="003C541B" w:rsidP="003C541B">
          <w:pPr>
            <w:pStyle w:val="6AF86DA6400D4E9BAF568DF703509C3D"/>
          </w:pPr>
          <w:r w:rsidRPr="00711F0E">
            <w:rPr>
              <w:rStyle w:val="placeholder1Char"/>
              <w:rFonts w:hint="eastAsia"/>
              <w:sz w:val="16"/>
              <w:szCs w:val="16"/>
            </w:rPr>
            <w:t>____</w:t>
          </w:r>
        </w:p>
      </w:docPartBody>
    </w:docPart>
    <w:docPart>
      <w:docPartPr>
        <w:name w:val="16C9822C40B6477EB5452702FC4D7309"/>
        <w:category>
          <w:name w:val="常规"/>
          <w:gallery w:val="placeholder"/>
        </w:category>
        <w:types>
          <w:type w:val="bbPlcHdr"/>
        </w:types>
        <w:behaviors>
          <w:behavior w:val="content"/>
        </w:behaviors>
        <w:guid w:val="{2184046A-A25F-4811-A2DF-AAFB84A23FE6}"/>
      </w:docPartPr>
      <w:docPartBody>
        <w:p w:rsidR="005F03CE" w:rsidRDefault="003C541B" w:rsidP="003C541B">
          <w:pPr>
            <w:pStyle w:val="16C9822C40B6477EB5452702FC4D7309"/>
          </w:pPr>
          <w:r w:rsidRPr="00711F0E">
            <w:rPr>
              <w:rStyle w:val="placeholder1Char"/>
              <w:rFonts w:hint="eastAsia"/>
              <w:sz w:val="16"/>
              <w:szCs w:val="16"/>
            </w:rPr>
            <w:t>____</w:t>
          </w:r>
        </w:p>
      </w:docPartBody>
    </w:docPart>
    <w:docPart>
      <w:docPartPr>
        <w:name w:val="86FFD02AE976413BA34BF3987ADA0676"/>
        <w:category>
          <w:name w:val="常规"/>
          <w:gallery w:val="placeholder"/>
        </w:category>
        <w:types>
          <w:type w:val="bbPlcHdr"/>
        </w:types>
        <w:behaviors>
          <w:behavior w:val="content"/>
        </w:behaviors>
        <w:guid w:val="{A42D60E9-E306-41D5-BF72-71F521164E78}"/>
      </w:docPartPr>
      <w:docPartBody>
        <w:p w:rsidR="005F03CE" w:rsidRDefault="003C541B" w:rsidP="003C541B">
          <w:pPr>
            <w:pStyle w:val="86FFD02AE976413BA34BF3987ADA0676"/>
          </w:pPr>
          <w:r w:rsidRPr="00711F0E">
            <w:rPr>
              <w:rStyle w:val="placeholder1Char"/>
              <w:rFonts w:hint="eastAsia"/>
              <w:sz w:val="16"/>
              <w:szCs w:val="16"/>
            </w:rPr>
            <w:t>____</w:t>
          </w:r>
        </w:p>
      </w:docPartBody>
    </w:docPart>
    <w:docPart>
      <w:docPartPr>
        <w:name w:val="AF4A3170CA544C6D9ECE19955B52C1AD"/>
        <w:category>
          <w:name w:val="常规"/>
          <w:gallery w:val="placeholder"/>
        </w:category>
        <w:types>
          <w:type w:val="bbPlcHdr"/>
        </w:types>
        <w:behaviors>
          <w:behavior w:val="content"/>
        </w:behaviors>
        <w:guid w:val="{C357FFA7-3A2E-4175-8B05-EDA14D5AB2E5}"/>
      </w:docPartPr>
      <w:docPartBody>
        <w:p w:rsidR="005F03CE" w:rsidRDefault="003C541B" w:rsidP="003C541B">
          <w:pPr>
            <w:pStyle w:val="AF4A3170CA544C6D9ECE19955B52C1AD"/>
          </w:pPr>
          <w:r w:rsidRPr="00711F0E">
            <w:rPr>
              <w:rStyle w:val="placeholder1Char"/>
              <w:rFonts w:hint="eastAsia"/>
              <w:sz w:val="16"/>
              <w:szCs w:val="16"/>
            </w:rPr>
            <w:t>____</w:t>
          </w:r>
        </w:p>
      </w:docPartBody>
    </w:docPart>
    <w:docPart>
      <w:docPartPr>
        <w:name w:val="BFDDDBE446C345EEBD7AA89FBC4B59BA"/>
        <w:category>
          <w:name w:val="常规"/>
          <w:gallery w:val="placeholder"/>
        </w:category>
        <w:types>
          <w:type w:val="bbPlcHdr"/>
        </w:types>
        <w:behaviors>
          <w:behavior w:val="content"/>
        </w:behaviors>
        <w:guid w:val="{6D25371E-5E74-4A08-9B80-4ADF5DAC9DE5}"/>
      </w:docPartPr>
      <w:docPartBody>
        <w:p w:rsidR="005F03CE" w:rsidRDefault="003C541B" w:rsidP="003C541B">
          <w:pPr>
            <w:pStyle w:val="BFDDDBE446C345EEBD7AA89FBC4B59BA"/>
          </w:pPr>
          <w:r w:rsidRPr="00711F0E">
            <w:rPr>
              <w:rStyle w:val="placeholder1Char"/>
              <w:rFonts w:hint="eastAsia"/>
              <w:sz w:val="16"/>
              <w:szCs w:val="16"/>
            </w:rPr>
            <w:t>____</w:t>
          </w:r>
        </w:p>
      </w:docPartBody>
    </w:docPart>
    <w:docPart>
      <w:docPartPr>
        <w:name w:val="47B876DC98314DE79422A5E5BC8C9822"/>
        <w:category>
          <w:name w:val="常规"/>
          <w:gallery w:val="placeholder"/>
        </w:category>
        <w:types>
          <w:type w:val="bbPlcHdr"/>
        </w:types>
        <w:behaviors>
          <w:behavior w:val="content"/>
        </w:behaviors>
        <w:guid w:val="{81BD3B04-8521-4A69-A46A-23FA88E1B6FF}"/>
      </w:docPartPr>
      <w:docPartBody>
        <w:p w:rsidR="005F03CE" w:rsidRDefault="003C541B" w:rsidP="003C541B">
          <w:pPr>
            <w:pStyle w:val="47B876DC98314DE79422A5E5BC8C9822"/>
          </w:pPr>
          <w:r w:rsidRPr="00711F0E">
            <w:rPr>
              <w:rStyle w:val="placeholder1Char"/>
              <w:rFonts w:hint="eastAsia"/>
              <w:sz w:val="16"/>
              <w:szCs w:val="16"/>
            </w:rPr>
            <w:t>____</w:t>
          </w:r>
        </w:p>
      </w:docPartBody>
    </w:docPart>
    <w:docPart>
      <w:docPartPr>
        <w:name w:val="E2ED6566F8AA4434A0A3A74E4291602A"/>
        <w:category>
          <w:name w:val="常规"/>
          <w:gallery w:val="placeholder"/>
        </w:category>
        <w:types>
          <w:type w:val="bbPlcHdr"/>
        </w:types>
        <w:behaviors>
          <w:behavior w:val="content"/>
        </w:behaviors>
        <w:guid w:val="{8F5DDA23-0465-4172-A432-C39BA135EC39}"/>
      </w:docPartPr>
      <w:docPartBody>
        <w:p w:rsidR="005F03CE" w:rsidRDefault="003C541B" w:rsidP="003C541B">
          <w:pPr>
            <w:pStyle w:val="E2ED6566F8AA4434A0A3A74E4291602A"/>
          </w:pPr>
          <w:r w:rsidRPr="00711F0E">
            <w:rPr>
              <w:rStyle w:val="placeholder1Char"/>
              <w:rFonts w:hint="eastAsia"/>
              <w:sz w:val="16"/>
              <w:szCs w:val="16"/>
            </w:rPr>
            <w:t>____</w:t>
          </w:r>
        </w:p>
      </w:docPartBody>
    </w:docPart>
    <w:docPart>
      <w:docPartPr>
        <w:name w:val="E1E28562D6984746B77EE77B13314426"/>
        <w:category>
          <w:name w:val="常规"/>
          <w:gallery w:val="placeholder"/>
        </w:category>
        <w:types>
          <w:type w:val="bbPlcHdr"/>
        </w:types>
        <w:behaviors>
          <w:behavior w:val="content"/>
        </w:behaviors>
        <w:guid w:val="{CF522524-2AE9-46CC-847F-36965259CD4D}"/>
      </w:docPartPr>
      <w:docPartBody>
        <w:p w:rsidR="005F03CE" w:rsidRDefault="003C541B" w:rsidP="003C541B">
          <w:pPr>
            <w:pStyle w:val="E1E28562D6984746B77EE77B13314426"/>
          </w:pPr>
          <w:r w:rsidRPr="00711F0E">
            <w:rPr>
              <w:rStyle w:val="placeholder1Char"/>
              <w:rFonts w:hint="eastAsia"/>
              <w:sz w:val="16"/>
              <w:szCs w:val="16"/>
            </w:rPr>
            <w:t>____</w:t>
          </w:r>
        </w:p>
      </w:docPartBody>
    </w:docPart>
    <w:docPart>
      <w:docPartPr>
        <w:name w:val="9BF1041629E943FBB2E74D4AFE9A4E6B"/>
        <w:category>
          <w:name w:val="常规"/>
          <w:gallery w:val="placeholder"/>
        </w:category>
        <w:types>
          <w:type w:val="bbPlcHdr"/>
        </w:types>
        <w:behaviors>
          <w:behavior w:val="content"/>
        </w:behaviors>
        <w:guid w:val="{899D48CE-4556-4344-ACDE-274E46832D54}"/>
      </w:docPartPr>
      <w:docPartBody>
        <w:p w:rsidR="005F03CE" w:rsidRDefault="003C541B" w:rsidP="003C541B">
          <w:pPr>
            <w:pStyle w:val="9BF1041629E943FBB2E74D4AFE9A4E6B"/>
          </w:pPr>
          <w:r w:rsidRPr="00711F0E">
            <w:rPr>
              <w:rStyle w:val="placeholder1Char"/>
              <w:rFonts w:hint="eastAsia"/>
              <w:sz w:val="16"/>
              <w:szCs w:val="16"/>
            </w:rPr>
            <w:t>____</w:t>
          </w:r>
        </w:p>
      </w:docPartBody>
    </w:docPart>
    <w:docPart>
      <w:docPartPr>
        <w:name w:val="A83FB25ED0ED4E68975A4456815B8080"/>
        <w:category>
          <w:name w:val="常规"/>
          <w:gallery w:val="placeholder"/>
        </w:category>
        <w:types>
          <w:type w:val="bbPlcHdr"/>
        </w:types>
        <w:behaviors>
          <w:behavior w:val="content"/>
        </w:behaviors>
        <w:guid w:val="{C314B7EC-6AB3-4D5D-BE05-7C23433B5FC6}"/>
      </w:docPartPr>
      <w:docPartBody>
        <w:p w:rsidR="005F03CE" w:rsidRDefault="003C541B" w:rsidP="003C541B">
          <w:pPr>
            <w:pStyle w:val="A83FB25ED0ED4E68975A4456815B8080"/>
          </w:pPr>
          <w:r w:rsidRPr="00711F0E">
            <w:rPr>
              <w:rStyle w:val="placeholder1Char"/>
              <w:rFonts w:hint="eastAsia"/>
              <w:sz w:val="16"/>
              <w:szCs w:val="16"/>
            </w:rPr>
            <w:t>____</w:t>
          </w:r>
        </w:p>
      </w:docPartBody>
    </w:docPart>
    <w:docPart>
      <w:docPartPr>
        <w:name w:val="0DC0E1F717D64A5BB5598C500EA8757C"/>
        <w:category>
          <w:name w:val="常规"/>
          <w:gallery w:val="placeholder"/>
        </w:category>
        <w:types>
          <w:type w:val="bbPlcHdr"/>
        </w:types>
        <w:behaviors>
          <w:behavior w:val="content"/>
        </w:behaviors>
        <w:guid w:val="{7277D91B-C94F-42CE-BA9A-FA37F02C178D}"/>
      </w:docPartPr>
      <w:docPartBody>
        <w:p w:rsidR="005F03CE" w:rsidRDefault="003C541B" w:rsidP="003C541B">
          <w:pPr>
            <w:pStyle w:val="0DC0E1F717D64A5BB5598C500EA8757C"/>
          </w:pPr>
          <w:r w:rsidRPr="00711F0E">
            <w:rPr>
              <w:rStyle w:val="placeholder1Char"/>
              <w:rFonts w:hint="eastAsia"/>
              <w:sz w:val="16"/>
              <w:szCs w:val="16"/>
            </w:rPr>
            <w:t>____</w:t>
          </w:r>
        </w:p>
      </w:docPartBody>
    </w:docPart>
    <w:docPart>
      <w:docPartPr>
        <w:name w:val="CB6FA7D9E15A46AFAD1AC2E017E44F09"/>
        <w:category>
          <w:name w:val="常规"/>
          <w:gallery w:val="placeholder"/>
        </w:category>
        <w:types>
          <w:type w:val="bbPlcHdr"/>
        </w:types>
        <w:behaviors>
          <w:behavior w:val="content"/>
        </w:behaviors>
        <w:guid w:val="{CB8CB8B3-1A02-4890-A61B-3480C133CBBE}"/>
      </w:docPartPr>
      <w:docPartBody>
        <w:p w:rsidR="005F03CE" w:rsidRDefault="003C541B" w:rsidP="003C541B">
          <w:pPr>
            <w:pStyle w:val="CB6FA7D9E15A46AFAD1AC2E017E44F09"/>
          </w:pPr>
          <w:r w:rsidRPr="00711F0E">
            <w:rPr>
              <w:rStyle w:val="placeholder1Char"/>
              <w:rFonts w:hint="eastAsia"/>
              <w:sz w:val="16"/>
              <w:szCs w:val="16"/>
            </w:rPr>
            <w:t>____</w:t>
          </w:r>
        </w:p>
      </w:docPartBody>
    </w:docPart>
    <w:docPart>
      <w:docPartPr>
        <w:name w:val="77BDEB4AF2774671857C71EDE3B2D1B5"/>
        <w:category>
          <w:name w:val="常规"/>
          <w:gallery w:val="placeholder"/>
        </w:category>
        <w:types>
          <w:type w:val="bbPlcHdr"/>
        </w:types>
        <w:behaviors>
          <w:behavior w:val="content"/>
        </w:behaviors>
        <w:guid w:val="{9C5EB379-12CD-49FB-BDB4-24980FBEBCCC}"/>
      </w:docPartPr>
      <w:docPartBody>
        <w:p w:rsidR="005F03CE" w:rsidRDefault="003C541B" w:rsidP="003C541B">
          <w:pPr>
            <w:pStyle w:val="77BDEB4AF2774671857C71EDE3B2D1B5"/>
          </w:pPr>
          <w:r w:rsidRPr="00711F0E">
            <w:rPr>
              <w:rStyle w:val="placeholder1Char"/>
              <w:rFonts w:hint="eastAsia"/>
              <w:sz w:val="16"/>
              <w:szCs w:val="16"/>
            </w:rPr>
            <w:t>____</w:t>
          </w:r>
        </w:p>
      </w:docPartBody>
    </w:docPart>
    <w:docPart>
      <w:docPartPr>
        <w:name w:val="3C5A71A07AD04D2C944074D811127F51"/>
        <w:category>
          <w:name w:val="常规"/>
          <w:gallery w:val="placeholder"/>
        </w:category>
        <w:types>
          <w:type w:val="bbPlcHdr"/>
        </w:types>
        <w:behaviors>
          <w:behavior w:val="content"/>
        </w:behaviors>
        <w:guid w:val="{8DCC9D05-58C0-4516-8751-904C1986C757}"/>
      </w:docPartPr>
      <w:docPartBody>
        <w:p w:rsidR="005F03CE" w:rsidRDefault="003C541B" w:rsidP="003C541B">
          <w:pPr>
            <w:pStyle w:val="3C5A71A07AD04D2C944074D811127F51"/>
          </w:pPr>
          <w:r w:rsidRPr="00711F0E">
            <w:rPr>
              <w:rStyle w:val="placeholder1Char"/>
              <w:rFonts w:hint="eastAsia"/>
              <w:sz w:val="16"/>
              <w:szCs w:val="16"/>
            </w:rPr>
            <w:t>____</w:t>
          </w:r>
        </w:p>
      </w:docPartBody>
    </w:docPart>
    <w:docPart>
      <w:docPartPr>
        <w:name w:val="6BB1F418543B4388B17FE327A52EEFF6"/>
        <w:category>
          <w:name w:val="常规"/>
          <w:gallery w:val="placeholder"/>
        </w:category>
        <w:types>
          <w:type w:val="bbPlcHdr"/>
        </w:types>
        <w:behaviors>
          <w:behavior w:val="content"/>
        </w:behaviors>
        <w:guid w:val="{A28A5512-C102-4DDB-A250-F569118A8AC4}"/>
      </w:docPartPr>
      <w:docPartBody>
        <w:p w:rsidR="005F03CE" w:rsidRDefault="003C541B" w:rsidP="003C541B">
          <w:pPr>
            <w:pStyle w:val="6BB1F418543B4388B17FE327A52EEFF6"/>
          </w:pPr>
          <w:r w:rsidRPr="00711F0E">
            <w:rPr>
              <w:rStyle w:val="placeholder1Char"/>
              <w:rFonts w:hint="eastAsia"/>
              <w:sz w:val="16"/>
              <w:szCs w:val="16"/>
            </w:rPr>
            <w:t>____</w:t>
          </w:r>
        </w:p>
      </w:docPartBody>
    </w:docPart>
    <w:docPart>
      <w:docPartPr>
        <w:name w:val="A5F2B52B8BCF45B999846B1978E730AB"/>
        <w:category>
          <w:name w:val="常规"/>
          <w:gallery w:val="placeholder"/>
        </w:category>
        <w:types>
          <w:type w:val="bbPlcHdr"/>
        </w:types>
        <w:behaviors>
          <w:behavior w:val="content"/>
        </w:behaviors>
        <w:guid w:val="{2B149346-4BD0-4836-98BD-4CBDB1467935}"/>
      </w:docPartPr>
      <w:docPartBody>
        <w:p w:rsidR="005F03CE" w:rsidRDefault="003C541B" w:rsidP="003C541B">
          <w:pPr>
            <w:pStyle w:val="A5F2B52B8BCF45B999846B1978E730AB"/>
          </w:pPr>
          <w:r w:rsidRPr="00711F0E">
            <w:rPr>
              <w:rStyle w:val="placeholder1Char"/>
              <w:rFonts w:hint="eastAsia"/>
              <w:sz w:val="16"/>
              <w:szCs w:val="16"/>
            </w:rPr>
            <w:t>____</w:t>
          </w:r>
        </w:p>
      </w:docPartBody>
    </w:docPart>
    <w:docPart>
      <w:docPartPr>
        <w:name w:val="681D779FE1DB4F46B77A1F29475100F9"/>
        <w:category>
          <w:name w:val="常规"/>
          <w:gallery w:val="placeholder"/>
        </w:category>
        <w:types>
          <w:type w:val="bbPlcHdr"/>
        </w:types>
        <w:behaviors>
          <w:behavior w:val="content"/>
        </w:behaviors>
        <w:guid w:val="{56E27F2C-CE80-4B68-9307-DCAD166B63B4}"/>
      </w:docPartPr>
      <w:docPartBody>
        <w:p w:rsidR="005F03CE" w:rsidRDefault="003C541B" w:rsidP="003C541B">
          <w:pPr>
            <w:pStyle w:val="681D779FE1DB4F46B77A1F29475100F9"/>
          </w:pPr>
          <w:r w:rsidRPr="00711F0E">
            <w:rPr>
              <w:rStyle w:val="placeholder1Char"/>
              <w:rFonts w:hint="eastAsia"/>
              <w:sz w:val="16"/>
              <w:szCs w:val="16"/>
            </w:rPr>
            <w:t>____</w:t>
          </w:r>
        </w:p>
      </w:docPartBody>
    </w:docPart>
    <w:docPart>
      <w:docPartPr>
        <w:name w:val="D64E1CA51C7B4F0AA2BBA3367EA590D4"/>
        <w:category>
          <w:name w:val="常规"/>
          <w:gallery w:val="placeholder"/>
        </w:category>
        <w:types>
          <w:type w:val="bbPlcHdr"/>
        </w:types>
        <w:behaviors>
          <w:behavior w:val="content"/>
        </w:behaviors>
        <w:guid w:val="{9F4148E8-1D3A-4B8D-AD72-08F049306C21}"/>
      </w:docPartPr>
      <w:docPartBody>
        <w:p w:rsidR="005F03CE" w:rsidRDefault="003C541B" w:rsidP="003C541B">
          <w:pPr>
            <w:pStyle w:val="D64E1CA51C7B4F0AA2BBA3367EA590D4"/>
          </w:pPr>
          <w:r w:rsidRPr="00711F0E">
            <w:rPr>
              <w:rStyle w:val="placeholder1Char"/>
              <w:rFonts w:hint="eastAsia"/>
              <w:sz w:val="16"/>
              <w:szCs w:val="16"/>
            </w:rPr>
            <w:t>____</w:t>
          </w:r>
        </w:p>
      </w:docPartBody>
    </w:docPart>
    <w:docPart>
      <w:docPartPr>
        <w:name w:val="C3EAC40E6550405485A64BD5ECF10856"/>
        <w:category>
          <w:name w:val="常规"/>
          <w:gallery w:val="placeholder"/>
        </w:category>
        <w:types>
          <w:type w:val="bbPlcHdr"/>
        </w:types>
        <w:behaviors>
          <w:behavior w:val="content"/>
        </w:behaviors>
        <w:guid w:val="{5343F8BC-3046-4C3A-90E9-CB983D2D2A96}"/>
      </w:docPartPr>
      <w:docPartBody>
        <w:p w:rsidR="005F03CE" w:rsidRDefault="003C541B" w:rsidP="003C541B">
          <w:pPr>
            <w:pStyle w:val="C3EAC40E6550405485A64BD5ECF10856"/>
          </w:pPr>
          <w:r w:rsidRPr="00711F0E">
            <w:rPr>
              <w:rStyle w:val="placeholder1Char"/>
              <w:rFonts w:hint="eastAsia"/>
              <w:sz w:val="16"/>
              <w:szCs w:val="16"/>
            </w:rPr>
            <w:t>____</w:t>
          </w:r>
        </w:p>
      </w:docPartBody>
    </w:docPart>
    <w:docPart>
      <w:docPartPr>
        <w:name w:val="C45646AD038946DA81AB1EA63918BB14"/>
        <w:category>
          <w:name w:val="常规"/>
          <w:gallery w:val="placeholder"/>
        </w:category>
        <w:types>
          <w:type w:val="bbPlcHdr"/>
        </w:types>
        <w:behaviors>
          <w:behavior w:val="content"/>
        </w:behaviors>
        <w:guid w:val="{EB028286-8394-4745-98E7-AAEA231E73B8}"/>
      </w:docPartPr>
      <w:docPartBody>
        <w:p w:rsidR="005F03CE" w:rsidRDefault="003C541B" w:rsidP="003C541B">
          <w:pPr>
            <w:pStyle w:val="C45646AD038946DA81AB1EA63918BB14"/>
          </w:pPr>
          <w:r w:rsidRPr="00711F0E">
            <w:rPr>
              <w:rStyle w:val="placeholder1Char"/>
              <w:rFonts w:hint="eastAsia"/>
              <w:sz w:val="16"/>
              <w:szCs w:val="16"/>
            </w:rPr>
            <w:t>____</w:t>
          </w:r>
        </w:p>
      </w:docPartBody>
    </w:docPart>
    <w:docPart>
      <w:docPartPr>
        <w:name w:val="474513EBBCA4486585BB59F9F80725BF"/>
        <w:category>
          <w:name w:val="常规"/>
          <w:gallery w:val="placeholder"/>
        </w:category>
        <w:types>
          <w:type w:val="bbPlcHdr"/>
        </w:types>
        <w:behaviors>
          <w:behavior w:val="content"/>
        </w:behaviors>
        <w:guid w:val="{4B20DAA2-C59F-435C-91EA-501D41DD705F}"/>
      </w:docPartPr>
      <w:docPartBody>
        <w:p w:rsidR="005F03CE" w:rsidRDefault="003C541B" w:rsidP="003C541B">
          <w:pPr>
            <w:pStyle w:val="474513EBBCA4486585BB59F9F80725BF"/>
          </w:pPr>
          <w:r w:rsidRPr="00711F0E">
            <w:rPr>
              <w:rStyle w:val="placeholder1Char"/>
              <w:rFonts w:hint="eastAsia"/>
              <w:sz w:val="16"/>
              <w:szCs w:val="16"/>
            </w:rPr>
            <w:t>____</w:t>
          </w:r>
        </w:p>
      </w:docPartBody>
    </w:docPart>
    <w:docPart>
      <w:docPartPr>
        <w:name w:val="8289D832592C4C769DDF1B511AD13AF0"/>
        <w:category>
          <w:name w:val="常规"/>
          <w:gallery w:val="placeholder"/>
        </w:category>
        <w:types>
          <w:type w:val="bbPlcHdr"/>
        </w:types>
        <w:behaviors>
          <w:behavior w:val="content"/>
        </w:behaviors>
        <w:guid w:val="{2DCB3FC5-A953-4A19-BC0D-BD74E6F3FCB9}"/>
      </w:docPartPr>
      <w:docPartBody>
        <w:p w:rsidR="005F03CE" w:rsidRDefault="003C541B" w:rsidP="003C541B">
          <w:pPr>
            <w:pStyle w:val="8289D832592C4C769DDF1B511AD13AF0"/>
          </w:pPr>
          <w:r w:rsidRPr="00711F0E">
            <w:rPr>
              <w:rStyle w:val="placeholder1Char"/>
              <w:rFonts w:hint="eastAsia"/>
              <w:sz w:val="16"/>
              <w:szCs w:val="16"/>
            </w:rPr>
            <w:t>____</w:t>
          </w:r>
        </w:p>
      </w:docPartBody>
    </w:docPart>
    <w:docPart>
      <w:docPartPr>
        <w:name w:val="9F7AEF936B144044B0918A46BBF45FEC"/>
        <w:category>
          <w:name w:val="常规"/>
          <w:gallery w:val="placeholder"/>
        </w:category>
        <w:types>
          <w:type w:val="bbPlcHdr"/>
        </w:types>
        <w:behaviors>
          <w:behavior w:val="content"/>
        </w:behaviors>
        <w:guid w:val="{513280AB-AAB0-42FA-AC91-81EEDCF9B44B}"/>
      </w:docPartPr>
      <w:docPartBody>
        <w:p w:rsidR="005F03CE" w:rsidRDefault="003C541B" w:rsidP="003C541B">
          <w:pPr>
            <w:pStyle w:val="9F7AEF936B144044B0918A46BBF45FEC"/>
          </w:pPr>
          <w:r w:rsidRPr="00711F0E">
            <w:rPr>
              <w:rStyle w:val="placeholder1Char"/>
              <w:rFonts w:hint="eastAsia"/>
              <w:sz w:val="16"/>
              <w:szCs w:val="16"/>
            </w:rPr>
            <w:t>____</w:t>
          </w:r>
        </w:p>
      </w:docPartBody>
    </w:docPart>
    <w:docPart>
      <w:docPartPr>
        <w:name w:val="3A6F8EB2A57A4518801E84CA20540C3F"/>
        <w:category>
          <w:name w:val="常规"/>
          <w:gallery w:val="placeholder"/>
        </w:category>
        <w:types>
          <w:type w:val="bbPlcHdr"/>
        </w:types>
        <w:behaviors>
          <w:behavior w:val="content"/>
        </w:behaviors>
        <w:guid w:val="{F92C335D-8571-4F9A-A3D7-6C94EC64D5CA}"/>
      </w:docPartPr>
      <w:docPartBody>
        <w:p w:rsidR="005F03CE" w:rsidRDefault="003C541B" w:rsidP="003C541B">
          <w:pPr>
            <w:pStyle w:val="3A6F8EB2A57A4518801E84CA20540C3F"/>
          </w:pPr>
          <w:r w:rsidRPr="00711F0E">
            <w:rPr>
              <w:rStyle w:val="placeholder1Char"/>
              <w:rFonts w:hint="eastAsia"/>
              <w:sz w:val="16"/>
              <w:szCs w:val="16"/>
            </w:rPr>
            <w:t>____</w:t>
          </w:r>
        </w:p>
      </w:docPartBody>
    </w:docPart>
    <w:docPart>
      <w:docPartPr>
        <w:name w:val="36766DBD236B443780141602C1D8113D"/>
        <w:category>
          <w:name w:val="常规"/>
          <w:gallery w:val="placeholder"/>
        </w:category>
        <w:types>
          <w:type w:val="bbPlcHdr"/>
        </w:types>
        <w:behaviors>
          <w:behavior w:val="content"/>
        </w:behaviors>
        <w:guid w:val="{022D9952-8815-47CB-8A16-2A2B75A64BEC}"/>
      </w:docPartPr>
      <w:docPartBody>
        <w:p w:rsidR="005F03CE" w:rsidRDefault="003C541B" w:rsidP="003C541B">
          <w:pPr>
            <w:pStyle w:val="36766DBD236B443780141602C1D8113D"/>
          </w:pPr>
          <w:r w:rsidRPr="00711F0E">
            <w:rPr>
              <w:rStyle w:val="placeholder1Char"/>
              <w:rFonts w:hint="eastAsia"/>
              <w:sz w:val="16"/>
              <w:szCs w:val="16"/>
            </w:rPr>
            <w:t>____</w:t>
          </w:r>
        </w:p>
      </w:docPartBody>
    </w:docPart>
    <w:docPart>
      <w:docPartPr>
        <w:name w:val="377C1DE319E947AF8BEF71A1D6E54BDF"/>
        <w:category>
          <w:name w:val="常规"/>
          <w:gallery w:val="placeholder"/>
        </w:category>
        <w:types>
          <w:type w:val="bbPlcHdr"/>
        </w:types>
        <w:behaviors>
          <w:behavior w:val="content"/>
        </w:behaviors>
        <w:guid w:val="{7ACB271F-A83F-4328-8261-5A921B3ECF8A}"/>
      </w:docPartPr>
      <w:docPartBody>
        <w:p w:rsidR="005F03CE" w:rsidRDefault="003C541B" w:rsidP="003C541B">
          <w:pPr>
            <w:pStyle w:val="377C1DE319E947AF8BEF71A1D6E54BDF"/>
          </w:pPr>
          <w:r w:rsidRPr="00711F0E">
            <w:rPr>
              <w:rStyle w:val="placeholder1Char"/>
              <w:rFonts w:hint="eastAsia"/>
              <w:sz w:val="16"/>
              <w:szCs w:val="16"/>
            </w:rPr>
            <w:t>____</w:t>
          </w:r>
        </w:p>
      </w:docPartBody>
    </w:docPart>
    <w:docPart>
      <w:docPartPr>
        <w:name w:val="062A68C23FEA4676B850B7038BA9F44C"/>
        <w:category>
          <w:name w:val="常规"/>
          <w:gallery w:val="placeholder"/>
        </w:category>
        <w:types>
          <w:type w:val="bbPlcHdr"/>
        </w:types>
        <w:behaviors>
          <w:behavior w:val="content"/>
        </w:behaviors>
        <w:guid w:val="{9C80E8FF-C0CF-4C5E-B865-493A493496FA}"/>
      </w:docPartPr>
      <w:docPartBody>
        <w:p w:rsidR="005F03CE" w:rsidRDefault="003C541B" w:rsidP="003C541B">
          <w:pPr>
            <w:pStyle w:val="062A68C23FEA4676B850B7038BA9F44C"/>
          </w:pPr>
          <w:r w:rsidRPr="00711F0E">
            <w:rPr>
              <w:rStyle w:val="placeholder1Char"/>
              <w:rFonts w:hint="eastAsia"/>
              <w:sz w:val="16"/>
              <w:szCs w:val="16"/>
            </w:rPr>
            <w:t>____</w:t>
          </w:r>
        </w:p>
      </w:docPartBody>
    </w:docPart>
    <w:docPart>
      <w:docPartPr>
        <w:name w:val="8052411A191341A78C848E6650C15AA7"/>
        <w:category>
          <w:name w:val="常规"/>
          <w:gallery w:val="placeholder"/>
        </w:category>
        <w:types>
          <w:type w:val="bbPlcHdr"/>
        </w:types>
        <w:behaviors>
          <w:behavior w:val="content"/>
        </w:behaviors>
        <w:guid w:val="{C9085619-1E0A-4B73-BDA8-6138C69F5B42}"/>
      </w:docPartPr>
      <w:docPartBody>
        <w:p w:rsidR="005F03CE" w:rsidRDefault="003C541B" w:rsidP="003C541B">
          <w:pPr>
            <w:pStyle w:val="8052411A191341A78C848E6650C15AA7"/>
          </w:pPr>
          <w:r w:rsidRPr="00711F0E">
            <w:rPr>
              <w:rStyle w:val="placeholder1Char"/>
              <w:rFonts w:hint="eastAsia"/>
              <w:sz w:val="16"/>
              <w:szCs w:val="16"/>
            </w:rPr>
            <w:t>____</w:t>
          </w:r>
        </w:p>
      </w:docPartBody>
    </w:docPart>
    <w:docPart>
      <w:docPartPr>
        <w:name w:val="70D4AD6C726B4502B24467CA498EC012"/>
        <w:category>
          <w:name w:val="常规"/>
          <w:gallery w:val="placeholder"/>
        </w:category>
        <w:types>
          <w:type w:val="bbPlcHdr"/>
        </w:types>
        <w:behaviors>
          <w:behavior w:val="content"/>
        </w:behaviors>
        <w:guid w:val="{8F22E72B-BA3B-45A7-95FD-DA8B7503AD06}"/>
      </w:docPartPr>
      <w:docPartBody>
        <w:p w:rsidR="005F03CE" w:rsidRDefault="003C541B" w:rsidP="003C541B">
          <w:pPr>
            <w:pStyle w:val="70D4AD6C726B4502B24467CA498EC012"/>
          </w:pPr>
          <w:r w:rsidRPr="00711F0E">
            <w:rPr>
              <w:rStyle w:val="placeholder1Char"/>
              <w:rFonts w:hint="eastAsia"/>
              <w:sz w:val="16"/>
              <w:szCs w:val="16"/>
            </w:rPr>
            <w:t>____</w:t>
          </w:r>
        </w:p>
      </w:docPartBody>
    </w:docPart>
    <w:docPart>
      <w:docPartPr>
        <w:name w:val="86328989F77740AA9845CF6BF070706D"/>
        <w:category>
          <w:name w:val="常规"/>
          <w:gallery w:val="placeholder"/>
        </w:category>
        <w:types>
          <w:type w:val="bbPlcHdr"/>
        </w:types>
        <w:behaviors>
          <w:behavior w:val="content"/>
        </w:behaviors>
        <w:guid w:val="{879F6C7B-0E3F-4BF1-B727-AEF2EBD4B55D}"/>
      </w:docPartPr>
      <w:docPartBody>
        <w:p w:rsidR="005F03CE" w:rsidRDefault="003C541B" w:rsidP="003C541B">
          <w:pPr>
            <w:pStyle w:val="86328989F77740AA9845CF6BF070706D"/>
          </w:pPr>
          <w:r w:rsidRPr="00711F0E">
            <w:rPr>
              <w:rStyle w:val="placeholder1Char"/>
              <w:rFonts w:hint="eastAsia"/>
              <w:sz w:val="16"/>
              <w:szCs w:val="16"/>
            </w:rPr>
            <w:t>____</w:t>
          </w:r>
        </w:p>
      </w:docPartBody>
    </w:docPart>
    <w:docPart>
      <w:docPartPr>
        <w:name w:val="39AA657B60354E3BBCAC66C22E98DAE8"/>
        <w:category>
          <w:name w:val="常规"/>
          <w:gallery w:val="placeholder"/>
        </w:category>
        <w:types>
          <w:type w:val="bbPlcHdr"/>
        </w:types>
        <w:behaviors>
          <w:behavior w:val="content"/>
        </w:behaviors>
        <w:guid w:val="{5C8EFCF4-FDC0-434A-A7DE-169FF6B99B8D}"/>
      </w:docPartPr>
      <w:docPartBody>
        <w:p w:rsidR="005F03CE" w:rsidRDefault="003C541B" w:rsidP="003C541B">
          <w:pPr>
            <w:pStyle w:val="39AA657B60354E3BBCAC66C22E98DAE8"/>
          </w:pPr>
          <w:r w:rsidRPr="00711F0E">
            <w:rPr>
              <w:rStyle w:val="placeholder1Char"/>
              <w:rFonts w:hint="eastAsia"/>
              <w:sz w:val="16"/>
              <w:szCs w:val="16"/>
            </w:rPr>
            <w:t>____</w:t>
          </w:r>
        </w:p>
      </w:docPartBody>
    </w:docPart>
    <w:docPart>
      <w:docPartPr>
        <w:name w:val="F57C911AE35D431B911F59FA84A6A347"/>
        <w:category>
          <w:name w:val="常规"/>
          <w:gallery w:val="placeholder"/>
        </w:category>
        <w:types>
          <w:type w:val="bbPlcHdr"/>
        </w:types>
        <w:behaviors>
          <w:behavior w:val="content"/>
        </w:behaviors>
        <w:guid w:val="{7C0F5088-0E2A-4829-9928-48F8162F30F7}"/>
      </w:docPartPr>
      <w:docPartBody>
        <w:p w:rsidR="005F03CE" w:rsidRDefault="003C541B" w:rsidP="003C541B">
          <w:pPr>
            <w:pStyle w:val="F57C911AE35D431B911F59FA84A6A347"/>
          </w:pPr>
          <w:r w:rsidRPr="00711F0E">
            <w:rPr>
              <w:rStyle w:val="placeholder1Char"/>
              <w:rFonts w:hint="eastAsia"/>
              <w:sz w:val="16"/>
              <w:szCs w:val="16"/>
            </w:rPr>
            <w:t>____</w:t>
          </w:r>
        </w:p>
      </w:docPartBody>
    </w:docPart>
    <w:docPart>
      <w:docPartPr>
        <w:name w:val="F75B2A6587FB4F8D8CA31C32CCC84AD6"/>
        <w:category>
          <w:name w:val="常规"/>
          <w:gallery w:val="placeholder"/>
        </w:category>
        <w:types>
          <w:type w:val="bbPlcHdr"/>
        </w:types>
        <w:behaviors>
          <w:behavior w:val="content"/>
        </w:behaviors>
        <w:guid w:val="{143F22C3-3C46-413E-A8C1-94AEF7B1378A}"/>
      </w:docPartPr>
      <w:docPartBody>
        <w:p w:rsidR="005F03CE" w:rsidRDefault="003C541B" w:rsidP="003C541B">
          <w:pPr>
            <w:pStyle w:val="F75B2A6587FB4F8D8CA31C32CCC84AD6"/>
          </w:pPr>
          <w:r w:rsidRPr="00711F0E">
            <w:rPr>
              <w:rStyle w:val="placeholder1Char"/>
              <w:rFonts w:hint="eastAsia"/>
              <w:sz w:val="16"/>
              <w:szCs w:val="16"/>
            </w:rPr>
            <w:t>____</w:t>
          </w:r>
        </w:p>
      </w:docPartBody>
    </w:docPart>
    <w:docPart>
      <w:docPartPr>
        <w:name w:val="7FCDF6BA231D47938A825C390A6023BE"/>
        <w:category>
          <w:name w:val="常规"/>
          <w:gallery w:val="placeholder"/>
        </w:category>
        <w:types>
          <w:type w:val="bbPlcHdr"/>
        </w:types>
        <w:behaviors>
          <w:behavior w:val="content"/>
        </w:behaviors>
        <w:guid w:val="{C7200424-C776-4E04-A3CD-B065C6B903F6}"/>
      </w:docPartPr>
      <w:docPartBody>
        <w:p w:rsidR="005F03CE" w:rsidRDefault="003C541B" w:rsidP="003C541B">
          <w:pPr>
            <w:pStyle w:val="7FCDF6BA231D47938A825C390A6023BE"/>
          </w:pPr>
          <w:r w:rsidRPr="00711F0E">
            <w:rPr>
              <w:rStyle w:val="placeholder1Char"/>
              <w:rFonts w:hint="eastAsia"/>
              <w:sz w:val="16"/>
              <w:szCs w:val="16"/>
            </w:rPr>
            <w:t>____</w:t>
          </w:r>
        </w:p>
      </w:docPartBody>
    </w:docPart>
    <w:docPart>
      <w:docPartPr>
        <w:name w:val="CFD3CE901A9B49CCB263CD2A5A2C4388"/>
        <w:category>
          <w:name w:val="常规"/>
          <w:gallery w:val="placeholder"/>
        </w:category>
        <w:types>
          <w:type w:val="bbPlcHdr"/>
        </w:types>
        <w:behaviors>
          <w:behavior w:val="content"/>
        </w:behaviors>
        <w:guid w:val="{10AFEB78-D4C1-4D6F-A4F8-4E4254D94655}"/>
      </w:docPartPr>
      <w:docPartBody>
        <w:p w:rsidR="005F03CE" w:rsidRDefault="003C541B" w:rsidP="003C541B">
          <w:pPr>
            <w:pStyle w:val="CFD3CE901A9B49CCB263CD2A5A2C4388"/>
          </w:pPr>
          <w:r w:rsidRPr="00711F0E">
            <w:rPr>
              <w:rStyle w:val="placeholder1Char"/>
              <w:rFonts w:hint="eastAsia"/>
              <w:sz w:val="16"/>
              <w:szCs w:val="16"/>
            </w:rPr>
            <w:t>____</w:t>
          </w:r>
        </w:p>
      </w:docPartBody>
    </w:docPart>
    <w:docPart>
      <w:docPartPr>
        <w:name w:val="701D1258D7E642FEAEC7CBFA585278CB"/>
        <w:category>
          <w:name w:val="常规"/>
          <w:gallery w:val="placeholder"/>
        </w:category>
        <w:types>
          <w:type w:val="bbPlcHdr"/>
        </w:types>
        <w:behaviors>
          <w:behavior w:val="content"/>
        </w:behaviors>
        <w:guid w:val="{3E9FA033-F2DF-4980-B79A-0F772451D163}"/>
      </w:docPartPr>
      <w:docPartBody>
        <w:p w:rsidR="005F03CE" w:rsidRDefault="003C541B" w:rsidP="003C541B">
          <w:pPr>
            <w:pStyle w:val="701D1258D7E642FEAEC7CBFA585278CB"/>
          </w:pPr>
          <w:r w:rsidRPr="00711F0E">
            <w:rPr>
              <w:rStyle w:val="placeholder1Char"/>
              <w:rFonts w:hint="eastAsia"/>
              <w:sz w:val="16"/>
              <w:szCs w:val="16"/>
            </w:rPr>
            <w:t>____</w:t>
          </w:r>
        </w:p>
      </w:docPartBody>
    </w:docPart>
    <w:docPart>
      <w:docPartPr>
        <w:name w:val="F1D57623C847438880D54F29CB3F7CB1"/>
        <w:category>
          <w:name w:val="常规"/>
          <w:gallery w:val="placeholder"/>
        </w:category>
        <w:types>
          <w:type w:val="bbPlcHdr"/>
        </w:types>
        <w:behaviors>
          <w:behavior w:val="content"/>
        </w:behaviors>
        <w:guid w:val="{FB43BE8A-965D-44A0-B1DF-AEE013718D7B}"/>
      </w:docPartPr>
      <w:docPartBody>
        <w:p w:rsidR="005F03CE" w:rsidRDefault="003C541B" w:rsidP="003C541B">
          <w:pPr>
            <w:pStyle w:val="F1D57623C847438880D54F29CB3F7CB1"/>
          </w:pPr>
          <w:r w:rsidRPr="00711F0E">
            <w:rPr>
              <w:rStyle w:val="placeholder1Char"/>
              <w:rFonts w:hint="eastAsia"/>
              <w:sz w:val="16"/>
              <w:szCs w:val="16"/>
            </w:rPr>
            <w:t>____</w:t>
          </w:r>
        </w:p>
      </w:docPartBody>
    </w:docPart>
    <w:docPart>
      <w:docPartPr>
        <w:name w:val="5C30CC1349D844FB8DA6BB6A2A4E7869"/>
        <w:category>
          <w:name w:val="常规"/>
          <w:gallery w:val="placeholder"/>
        </w:category>
        <w:types>
          <w:type w:val="bbPlcHdr"/>
        </w:types>
        <w:behaviors>
          <w:behavior w:val="content"/>
        </w:behaviors>
        <w:guid w:val="{48196947-9D0B-4BB4-B44A-3CD9D2BC75F4}"/>
      </w:docPartPr>
      <w:docPartBody>
        <w:p w:rsidR="005F03CE" w:rsidRDefault="003C541B" w:rsidP="003C541B">
          <w:pPr>
            <w:pStyle w:val="5C30CC1349D844FB8DA6BB6A2A4E7869"/>
          </w:pPr>
          <w:r w:rsidRPr="00711F0E">
            <w:rPr>
              <w:rStyle w:val="placeholder1Char"/>
              <w:rFonts w:hint="eastAsia"/>
              <w:sz w:val="16"/>
              <w:szCs w:val="16"/>
            </w:rPr>
            <w:t>____</w:t>
          </w:r>
        </w:p>
      </w:docPartBody>
    </w:docPart>
    <w:docPart>
      <w:docPartPr>
        <w:name w:val="B3E79B3B99984D3CAA30F26D729493C1"/>
        <w:category>
          <w:name w:val="常规"/>
          <w:gallery w:val="placeholder"/>
        </w:category>
        <w:types>
          <w:type w:val="bbPlcHdr"/>
        </w:types>
        <w:behaviors>
          <w:behavior w:val="content"/>
        </w:behaviors>
        <w:guid w:val="{20186F1F-5164-4EF5-858D-B53D3CDCCF7B}"/>
      </w:docPartPr>
      <w:docPartBody>
        <w:p w:rsidR="005F03CE" w:rsidRDefault="003C541B" w:rsidP="003C541B">
          <w:pPr>
            <w:pStyle w:val="B3E79B3B99984D3CAA30F26D729493C1"/>
          </w:pPr>
          <w:r w:rsidRPr="00711F0E">
            <w:rPr>
              <w:rStyle w:val="placeholder1Char"/>
              <w:rFonts w:hint="eastAsia"/>
              <w:sz w:val="16"/>
              <w:szCs w:val="16"/>
            </w:rPr>
            <w:t>____</w:t>
          </w:r>
        </w:p>
      </w:docPartBody>
    </w:docPart>
    <w:docPart>
      <w:docPartPr>
        <w:name w:val="C34E1298F60C4CC2AB3EC6DF161D0C9A"/>
        <w:category>
          <w:name w:val="常规"/>
          <w:gallery w:val="placeholder"/>
        </w:category>
        <w:types>
          <w:type w:val="bbPlcHdr"/>
        </w:types>
        <w:behaviors>
          <w:behavior w:val="content"/>
        </w:behaviors>
        <w:guid w:val="{0AF6F8B7-5E8F-4B61-A184-E84BA345B1EC}"/>
      </w:docPartPr>
      <w:docPartBody>
        <w:p w:rsidR="005F03CE" w:rsidRDefault="003C541B" w:rsidP="003C541B">
          <w:pPr>
            <w:pStyle w:val="C34E1298F60C4CC2AB3EC6DF161D0C9A"/>
          </w:pPr>
          <w:r w:rsidRPr="00711F0E">
            <w:rPr>
              <w:rStyle w:val="placeholder1Char"/>
              <w:rFonts w:hint="eastAsia"/>
              <w:sz w:val="16"/>
              <w:szCs w:val="16"/>
            </w:rPr>
            <w:t>____</w:t>
          </w:r>
        </w:p>
      </w:docPartBody>
    </w:docPart>
    <w:docPart>
      <w:docPartPr>
        <w:name w:val="B362CF49D0104877B52E31E0EB7715FA"/>
        <w:category>
          <w:name w:val="常规"/>
          <w:gallery w:val="placeholder"/>
        </w:category>
        <w:types>
          <w:type w:val="bbPlcHdr"/>
        </w:types>
        <w:behaviors>
          <w:behavior w:val="content"/>
        </w:behaviors>
        <w:guid w:val="{92A1B40E-75FE-405B-9A24-895D143AAC06}"/>
      </w:docPartPr>
      <w:docPartBody>
        <w:p w:rsidR="005F03CE" w:rsidRDefault="003C541B" w:rsidP="003C541B">
          <w:pPr>
            <w:pStyle w:val="B362CF49D0104877B52E31E0EB7715FA"/>
          </w:pPr>
          <w:r w:rsidRPr="00711F0E">
            <w:rPr>
              <w:rStyle w:val="placeholder1Char"/>
              <w:rFonts w:hint="eastAsia"/>
              <w:sz w:val="16"/>
              <w:szCs w:val="16"/>
            </w:rPr>
            <w:t>____</w:t>
          </w:r>
        </w:p>
      </w:docPartBody>
    </w:docPart>
    <w:docPart>
      <w:docPartPr>
        <w:name w:val="8AE0F3223BD64F1699195453CB79A356"/>
        <w:category>
          <w:name w:val="常规"/>
          <w:gallery w:val="placeholder"/>
        </w:category>
        <w:types>
          <w:type w:val="bbPlcHdr"/>
        </w:types>
        <w:behaviors>
          <w:behavior w:val="content"/>
        </w:behaviors>
        <w:guid w:val="{D6F5A767-3CE1-4415-8F7A-174BD4ACD412}"/>
      </w:docPartPr>
      <w:docPartBody>
        <w:p w:rsidR="005F03CE" w:rsidRDefault="003C541B" w:rsidP="003C541B">
          <w:pPr>
            <w:pStyle w:val="8AE0F3223BD64F1699195453CB79A356"/>
          </w:pPr>
          <w:r w:rsidRPr="00711F0E">
            <w:rPr>
              <w:rStyle w:val="placeholder1Char"/>
              <w:rFonts w:hint="eastAsia"/>
              <w:sz w:val="16"/>
              <w:szCs w:val="16"/>
            </w:rPr>
            <w:t>____</w:t>
          </w:r>
        </w:p>
      </w:docPartBody>
    </w:docPart>
    <w:docPart>
      <w:docPartPr>
        <w:name w:val="8CD1C3ED4D344E439FA10BBB7F63EC01"/>
        <w:category>
          <w:name w:val="常规"/>
          <w:gallery w:val="placeholder"/>
        </w:category>
        <w:types>
          <w:type w:val="bbPlcHdr"/>
        </w:types>
        <w:behaviors>
          <w:behavior w:val="content"/>
        </w:behaviors>
        <w:guid w:val="{77C390D9-FD85-4885-AAF3-116EB19D065D}"/>
      </w:docPartPr>
      <w:docPartBody>
        <w:p w:rsidR="005F03CE" w:rsidRDefault="003C541B" w:rsidP="003C541B">
          <w:pPr>
            <w:pStyle w:val="8CD1C3ED4D344E439FA10BBB7F63EC01"/>
          </w:pPr>
          <w:r w:rsidRPr="00711F0E">
            <w:rPr>
              <w:rStyle w:val="placeholder1Char"/>
              <w:rFonts w:hint="eastAsia"/>
              <w:sz w:val="16"/>
              <w:szCs w:val="16"/>
            </w:rPr>
            <w:t>____</w:t>
          </w:r>
        </w:p>
      </w:docPartBody>
    </w:docPart>
    <w:docPart>
      <w:docPartPr>
        <w:name w:val="16F45380587E4C37ACE33FC97212A8E0"/>
        <w:category>
          <w:name w:val="常规"/>
          <w:gallery w:val="placeholder"/>
        </w:category>
        <w:types>
          <w:type w:val="bbPlcHdr"/>
        </w:types>
        <w:behaviors>
          <w:behavior w:val="content"/>
        </w:behaviors>
        <w:guid w:val="{8C23BAC6-F9F5-47D2-83B4-A66B14584D40}"/>
      </w:docPartPr>
      <w:docPartBody>
        <w:p w:rsidR="005F03CE" w:rsidRDefault="003C541B" w:rsidP="003C541B">
          <w:pPr>
            <w:pStyle w:val="16F45380587E4C37ACE33FC97212A8E0"/>
          </w:pPr>
          <w:r w:rsidRPr="00711F0E">
            <w:rPr>
              <w:rStyle w:val="placeholder1Char"/>
              <w:rFonts w:hint="eastAsia"/>
              <w:sz w:val="16"/>
              <w:szCs w:val="16"/>
            </w:rPr>
            <w:t>____</w:t>
          </w:r>
        </w:p>
      </w:docPartBody>
    </w:docPart>
    <w:docPart>
      <w:docPartPr>
        <w:name w:val="8E8FB9EF76704C3787ED1F7F823D95ED"/>
        <w:category>
          <w:name w:val="常规"/>
          <w:gallery w:val="placeholder"/>
        </w:category>
        <w:types>
          <w:type w:val="bbPlcHdr"/>
        </w:types>
        <w:behaviors>
          <w:behavior w:val="content"/>
        </w:behaviors>
        <w:guid w:val="{3D46FABB-4D36-45EB-B3B2-37C4C1B9D431}"/>
      </w:docPartPr>
      <w:docPartBody>
        <w:p w:rsidR="005F03CE" w:rsidRDefault="003C541B" w:rsidP="003C541B">
          <w:pPr>
            <w:pStyle w:val="8E8FB9EF76704C3787ED1F7F823D95ED"/>
          </w:pPr>
          <w:r w:rsidRPr="00711F0E">
            <w:rPr>
              <w:rStyle w:val="placeholder1Char"/>
              <w:rFonts w:hint="eastAsia"/>
              <w:sz w:val="16"/>
              <w:szCs w:val="16"/>
            </w:rPr>
            <w:t>____</w:t>
          </w:r>
        </w:p>
      </w:docPartBody>
    </w:docPart>
    <w:docPart>
      <w:docPartPr>
        <w:name w:val="E6A79427BE294BB3BD750345AEB6C3F0"/>
        <w:category>
          <w:name w:val="常规"/>
          <w:gallery w:val="placeholder"/>
        </w:category>
        <w:types>
          <w:type w:val="bbPlcHdr"/>
        </w:types>
        <w:behaviors>
          <w:behavior w:val="content"/>
        </w:behaviors>
        <w:guid w:val="{8111B3EA-BDAE-4C79-80B4-4D75BDFA547F}"/>
      </w:docPartPr>
      <w:docPartBody>
        <w:p w:rsidR="005F03CE" w:rsidRDefault="003C541B" w:rsidP="003C541B">
          <w:pPr>
            <w:pStyle w:val="E6A79427BE294BB3BD750345AEB6C3F0"/>
          </w:pPr>
          <w:r w:rsidRPr="00711F0E">
            <w:rPr>
              <w:rStyle w:val="placeholder1Char"/>
              <w:rFonts w:hint="eastAsia"/>
              <w:sz w:val="16"/>
              <w:szCs w:val="16"/>
            </w:rPr>
            <w:t>____</w:t>
          </w:r>
        </w:p>
      </w:docPartBody>
    </w:docPart>
    <w:docPart>
      <w:docPartPr>
        <w:name w:val="5BCBBC11412B4C32B95CE793F10A2212"/>
        <w:category>
          <w:name w:val="常规"/>
          <w:gallery w:val="placeholder"/>
        </w:category>
        <w:types>
          <w:type w:val="bbPlcHdr"/>
        </w:types>
        <w:behaviors>
          <w:behavior w:val="content"/>
        </w:behaviors>
        <w:guid w:val="{DE3D4EF1-9BE1-4D87-A45B-8D6132709F5F}"/>
      </w:docPartPr>
      <w:docPartBody>
        <w:p w:rsidR="005F03CE" w:rsidRDefault="003C541B" w:rsidP="003C541B">
          <w:pPr>
            <w:pStyle w:val="5BCBBC11412B4C32B95CE793F10A2212"/>
          </w:pPr>
          <w:r w:rsidRPr="00711F0E">
            <w:rPr>
              <w:rStyle w:val="placeholder1Char"/>
              <w:rFonts w:hint="eastAsia"/>
              <w:sz w:val="16"/>
              <w:szCs w:val="16"/>
            </w:rPr>
            <w:t>____</w:t>
          </w:r>
        </w:p>
      </w:docPartBody>
    </w:docPart>
    <w:docPart>
      <w:docPartPr>
        <w:name w:val="6F7D0F7FB1E1458B9A9AD2F6582E78BF"/>
        <w:category>
          <w:name w:val="常规"/>
          <w:gallery w:val="placeholder"/>
        </w:category>
        <w:types>
          <w:type w:val="bbPlcHdr"/>
        </w:types>
        <w:behaviors>
          <w:behavior w:val="content"/>
        </w:behaviors>
        <w:guid w:val="{9F510CA6-BBA2-448D-92B9-FB9FCA5C27D5}"/>
      </w:docPartPr>
      <w:docPartBody>
        <w:p w:rsidR="005F03CE" w:rsidRDefault="003C541B" w:rsidP="003C541B">
          <w:pPr>
            <w:pStyle w:val="6F7D0F7FB1E1458B9A9AD2F6582E78BF"/>
          </w:pPr>
          <w:r w:rsidRPr="00711F0E">
            <w:rPr>
              <w:rStyle w:val="placeholder1Char"/>
              <w:rFonts w:hint="eastAsia"/>
              <w:sz w:val="16"/>
              <w:szCs w:val="16"/>
            </w:rPr>
            <w:t>____</w:t>
          </w:r>
        </w:p>
      </w:docPartBody>
    </w:docPart>
    <w:docPart>
      <w:docPartPr>
        <w:name w:val="7E843BB99D5F49F5B4C6B2D52617A58F"/>
        <w:category>
          <w:name w:val="常规"/>
          <w:gallery w:val="placeholder"/>
        </w:category>
        <w:types>
          <w:type w:val="bbPlcHdr"/>
        </w:types>
        <w:behaviors>
          <w:behavior w:val="content"/>
        </w:behaviors>
        <w:guid w:val="{EDA945C1-8FE0-4243-93A4-8955013503DC}"/>
      </w:docPartPr>
      <w:docPartBody>
        <w:p w:rsidR="005F03CE" w:rsidRDefault="003C541B" w:rsidP="003C541B">
          <w:pPr>
            <w:pStyle w:val="7E843BB99D5F49F5B4C6B2D52617A58F"/>
          </w:pPr>
          <w:r w:rsidRPr="00711F0E">
            <w:rPr>
              <w:rStyle w:val="placeholder1Char"/>
              <w:rFonts w:hint="eastAsia"/>
              <w:sz w:val="16"/>
              <w:szCs w:val="16"/>
            </w:rPr>
            <w:t>____</w:t>
          </w:r>
        </w:p>
      </w:docPartBody>
    </w:docPart>
    <w:docPart>
      <w:docPartPr>
        <w:name w:val="840677077CE44FB9801DC50E14F22C3D"/>
        <w:category>
          <w:name w:val="常规"/>
          <w:gallery w:val="placeholder"/>
        </w:category>
        <w:types>
          <w:type w:val="bbPlcHdr"/>
        </w:types>
        <w:behaviors>
          <w:behavior w:val="content"/>
        </w:behaviors>
        <w:guid w:val="{D461083C-DB68-4008-9DFA-BC73AE6A8F04}"/>
      </w:docPartPr>
      <w:docPartBody>
        <w:p w:rsidR="005F03CE" w:rsidRDefault="003C541B" w:rsidP="003C541B">
          <w:pPr>
            <w:pStyle w:val="840677077CE44FB9801DC50E14F22C3D"/>
          </w:pPr>
          <w:r w:rsidRPr="00711F0E">
            <w:rPr>
              <w:rStyle w:val="placeholder1Char"/>
              <w:rFonts w:hint="eastAsia"/>
              <w:sz w:val="16"/>
              <w:szCs w:val="16"/>
            </w:rPr>
            <w:t>____</w:t>
          </w:r>
        </w:p>
      </w:docPartBody>
    </w:docPart>
    <w:docPart>
      <w:docPartPr>
        <w:name w:val="E57F865A34DF44F79CB12B23CE512E30"/>
        <w:category>
          <w:name w:val="常规"/>
          <w:gallery w:val="placeholder"/>
        </w:category>
        <w:types>
          <w:type w:val="bbPlcHdr"/>
        </w:types>
        <w:behaviors>
          <w:behavior w:val="content"/>
        </w:behaviors>
        <w:guid w:val="{C95FEEC8-B167-4A73-848F-825CEF7D22E1}"/>
      </w:docPartPr>
      <w:docPartBody>
        <w:p w:rsidR="005F03CE" w:rsidRDefault="003C541B" w:rsidP="003C541B">
          <w:pPr>
            <w:pStyle w:val="E57F865A34DF44F79CB12B23CE512E30"/>
          </w:pPr>
          <w:r w:rsidRPr="00711F0E">
            <w:rPr>
              <w:rStyle w:val="placeholder1Char"/>
              <w:rFonts w:hint="eastAsia"/>
              <w:sz w:val="16"/>
              <w:szCs w:val="16"/>
            </w:rPr>
            <w:t>____</w:t>
          </w:r>
        </w:p>
      </w:docPartBody>
    </w:docPart>
    <w:docPart>
      <w:docPartPr>
        <w:name w:val="D209D12A6C5944ECB15F01B11803C38E"/>
        <w:category>
          <w:name w:val="常规"/>
          <w:gallery w:val="placeholder"/>
        </w:category>
        <w:types>
          <w:type w:val="bbPlcHdr"/>
        </w:types>
        <w:behaviors>
          <w:behavior w:val="content"/>
        </w:behaviors>
        <w:guid w:val="{C7457A81-20A7-4F04-B22D-C088654B49A2}"/>
      </w:docPartPr>
      <w:docPartBody>
        <w:p w:rsidR="005F03CE" w:rsidRDefault="003C541B" w:rsidP="003C541B">
          <w:pPr>
            <w:pStyle w:val="D209D12A6C5944ECB15F01B11803C38E"/>
          </w:pPr>
          <w:r w:rsidRPr="00711F0E">
            <w:rPr>
              <w:rStyle w:val="placeholder1Char"/>
              <w:rFonts w:hint="eastAsia"/>
              <w:sz w:val="16"/>
              <w:szCs w:val="16"/>
            </w:rPr>
            <w:t>____</w:t>
          </w:r>
        </w:p>
      </w:docPartBody>
    </w:docPart>
    <w:docPart>
      <w:docPartPr>
        <w:name w:val="0D65F7A000F8428295F2AC4206F0B2D3"/>
        <w:category>
          <w:name w:val="常规"/>
          <w:gallery w:val="placeholder"/>
        </w:category>
        <w:types>
          <w:type w:val="bbPlcHdr"/>
        </w:types>
        <w:behaviors>
          <w:behavior w:val="content"/>
        </w:behaviors>
        <w:guid w:val="{2BD01FC7-6A16-4279-A309-4BE6129E1379}"/>
      </w:docPartPr>
      <w:docPartBody>
        <w:p w:rsidR="005F03CE" w:rsidRDefault="003C541B" w:rsidP="003C541B">
          <w:pPr>
            <w:pStyle w:val="0D65F7A000F8428295F2AC4206F0B2D3"/>
          </w:pPr>
          <w:r w:rsidRPr="00711F0E">
            <w:rPr>
              <w:rStyle w:val="placeholder1Char"/>
              <w:rFonts w:hint="eastAsia"/>
              <w:sz w:val="16"/>
              <w:szCs w:val="16"/>
            </w:rPr>
            <w:t>____</w:t>
          </w:r>
        </w:p>
      </w:docPartBody>
    </w:docPart>
    <w:docPart>
      <w:docPartPr>
        <w:name w:val="9368450A98C74E54917F7BBFB3AF60C3"/>
        <w:category>
          <w:name w:val="常规"/>
          <w:gallery w:val="placeholder"/>
        </w:category>
        <w:types>
          <w:type w:val="bbPlcHdr"/>
        </w:types>
        <w:behaviors>
          <w:behavior w:val="content"/>
        </w:behaviors>
        <w:guid w:val="{B2E17EF8-EFFF-4764-985C-0B9CD80D5C45}"/>
      </w:docPartPr>
      <w:docPartBody>
        <w:p w:rsidR="005F03CE" w:rsidRDefault="003C541B" w:rsidP="003C541B">
          <w:pPr>
            <w:pStyle w:val="9368450A98C74E54917F7BBFB3AF60C3"/>
          </w:pPr>
          <w:r w:rsidRPr="00711F0E">
            <w:rPr>
              <w:rStyle w:val="placeholder1Char"/>
              <w:rFonts w:hint="eastAsia"/>
              <w:sz w:val="16"/>
              <w:szCs w:val="16"/>
            </w:rPr>
            <w:t>____</w:t>
          </w:r>
        </w:p>
      </w:docPartBody>
    </w:docPart>
    <w:docPart>
      <w:docPartPr>
        <w:name w:val="0CFF95E714CA4C27BA2A60AEAC951D4A"/>
        <w:category>
          <w:name w:val="常规"/>
          <w:gallery w:val="placeholder"/>
        </w:category>
        <w:types>
          <w:type w:val="bbPlcHdr"/>
        </w:types>
        <w:behaviors>
          <w:behavior w:val="content"/>
        </w:behaviors>
        <w:guid w:val="{773669F3-63B0-4FE1-979B-98F6D826753C}"/>
      </w:docPartPr>
      <w:docPartBody>
        <w:p w:rsidR="005F03CE" w:rsidRDefault="003C541B" w:rsidP="003C541B">
          <w:pPr>
            <w:pStyle w:val="0CFF95E714CA4C27BA2A60AEAC951D4A"/>
          </w:pPr>
          <w:r w:rsidRPr="00711F0E">
            <w:rPr>
              <w:rStyle w:val="placeholder1Char"/>
              <w:rFonts w:hint="eastAsia"/>
              <w:sz w:val="16"/>
              <w:szCs w:val="16"/>
            </w:rPr>
            <w:t>____</w:t>
          </w:r>
        </w:p>
      </w:docPartBody>
    </w:docPart>
    <w:docPart>
      <w:docPartPr>
        <w:name w:val="2769A43E924040D9A40F69A536BAEAF4"/>
        <w:category>
          <w:name w:val="常规"/>
          <w:gallery w:val="placeholder"/>
        </w:category>
        <w:types>
          <w:type w:val="bbPlcHdr"/>
        </w:types>
        <w:behaviors>
          <w:behavior w:val="content"/>
        </w:behaviors>
        <w:guid w:val="{FDCEC78D-5EB5-41B6-9C22-3016496979DF}"/>
      </w:docPartPr>
      <w:docPartBody>
        <w:p w:rsidR="005F03CE" w:rsidRDefault="003C541B" w:rsidP="003C541B">
          <w:pPr>
            <w:pStyle w:val="2769A43E924040D9A40F69A536BAEAF4"/>
          </w:pPr>
          <w:r w:rsidRPr="00711F0E">
            <w:rPr>
              <w:rStyle w:val="placeholder1Char"/>
              <w:rFonts w:hint="eastAsia"/>
              <w:sz w:val="16"/>
              <w:szCs w:val="16"/>
            </w:rPr>
            <w:t>____</w:t>
          </w:r>
        </w:p>
      </w:docPartBody>
    </w:docPart>
    <w:docPart>
      <w:docPartPr>
        <w:name w:val="4C7949E8E3664D209728A19A70CEF7D5"/>
        <w:category>
          <w:name w:val="常规"/>
          <w:gallery w:val="placeholder"/>
        </w:category>
        <w:types>
          <w:type w:val="bbPlcHdr"/>
        </w:types>
        <w:behaviors>
          <w:behavior w:val="content"/>
        </w:behaviors>
        <w:guid w:val="{A5C3F635-3E3D-4457-B8FD-35869B1F41F4}"/>
      </w:docPartPr>
      <w:docPartBody>
        <w:p w:rsidR="005F03CE" w:rsidRDefault="003C541B" w:rsidP="003C541B">
          <w:pPr>
            <w:pStyle w:val="4C7949E8E3664D209728A19A70CEF7D5"/>
          </w:pPr>
          <w:r w:rsidRPr="00711F0E">
            <w:rPr>
              <w:rStyle w:val="placeholder1Char"/>
              <w:rFonts w:hint="eastAsia"/>
              <w:sz w:val="16"/>
              <w:szCs w:val="16"/>
            </w:rPr>
            <w:t>____</w:t>
          </w:r>
        </w:p>
      </w:docPartBody>
    </w:docPart>
    <w:docPart>
      <w:docPartPr>
        <w:name w:val="1DFA2FB9B38C4289943F98159838C39C"/>
        <w:category>
          <w:name w:val="常规"/>
          <w:gallery w:val="placeholder"/>
        </w:category>
        <w:types>
          <w:type w:val="bbPlcHdr"/>
        </w:types>
        <w:behaviors>
          <w:behavior w:val="content"/>
        </w:behaviors>
        <w:guid w:val="{E9916C56-E8AD-42A1-AF10-BD8095D8208C}"/>
      </w:docPartPr>
      <w:docPartBody>
        <w:p w:rsidR="005F03CE" w:rsidRDefault="003C541B" w:rsidP="003C541B">
          <w:pPr>
            <w:pStyle w:val="1DFA2FB9B38C4289943F98159838C39C"/>
          </w:pPr>
          <w:r w:rsidRPr="00711F0E">
            <w:rPr>
              <w:rStyle w:val="placeholder1Char"/>
              <w:rFonts w:hint="eastAsia"/>
              <w:sz w:val="16"/>
              <w:szCs w:val="16"/>
            </w:rPr>
            <w:t>____</w:t>
          </w:r>
        </w:p>
      </w:docPartBody>
    </w:docPart>
    <w:docPart>
      <w:docPartPr>
        <w:name w:val="5653C08153834432A18C3CA94D7A117B"/>
        <w:category>
          <w:name w:val="常规"/>
          <w:gallery w:val="placeholder"/>
        </w:category>
        <w:types>
          <w:type w:val="bbPlcHdr"/>
        </w:types>
        <w:behaviors>
          <w:behavior w:val="content"/>
        </w:behaviors>
        <w:guid w:val="{17BC2E40-873C-4FFB-9B2A-1573EB1044A0}"/>
      </w:docPartPr>
      <w:docPartBody>
        <w:p w:rsidR="005F03CE" w:rsidRDefault="003C541B" w:rsidP="003C541B">
          <w:pPr>
            <w:pStyle w:val="5653C08153834432A18C3CA94D7A117B"/>
          </w:pPr>
          <w:r w:rsidRPr="00711F0E">
            <w:rPr>
              <w:rStyle w:val="placeholder1Char"/>
              <w:rFonts w:hint="eastAsia"/>
              <w:sz w:val="16"/>
              <w:szCs w:val="16"/>
            </w:rPr>
            <w:t>____</w:t>
          </w:r>
        </w:p>
      </w:docPartBody>
    </w:docPart>
    <w:docPart>
      <w:docPartPr>
        <w:name w:val="9B457ECA51C2498DA9B491772271F96E"/>
        <w:category>
          <w:name w:val="常规"/>
          <w:gallery w:val="placeholder"/>
        </w:category>
        <w:types>
          <w:type w:val="bbPlcHdr"/>
        </w:types>
        <w:behaviors>
          <w:behavior w:val="content"/>
        </w:behaviors>
        <w:guid w:val="{A9AA9D76-5E5A-4661-A066-1DF23229F8B2}"/>
      </w:docPartPr>
      <w:docPartBody>
        <w:p w:rsidR="005F03CE" w:rsidRDefault="003C541B" w:rsidP="003C541B">
          <w:pPr>
            <w:pStyle w:val="9B457ECA51C2498DA9B491772271F96E"/>
          </w:pPr>
          <w:r w:rsidRPr="00711F0E">
            <w:rPr>
              <w:rStyle w:val="placeholder1Char"/>
              <w:rFonts w:hint="eastAsia"/>
              <w:sz w:val="16"/>
              <w:szCs w:val="16"/>
            </w:rPr>
            <w:t>____</w:t>
          </w:r>
        </w:p>
      </w:docPartBody>
    </w:docPart>
    <w:docPart>
      <w:docPartPr>
        <w:name w:val="8E7C0BE45B8146BCAC756DB5D9F1EF22"/>
        <w:category>
          <w:name w:val="常规"/>
          <w:gallery w:val="placeholder"/>
        </w:category>
        <w:types>
          <w:type w:val="bbPlcHdr"/>
        </w:types>
        <w:behaviors>
          <w:behavior w:val="content"/>
        </w:behaviors>
        <w:guid w:val="{CEB07896-C7A0-4FEB-A3DB-8D42D5BC4A33}"/>
      </w:docPartPr>
      <w:docPartBody>
        <w:p w:rsidR="005F03CE" w:rsidRDefault="003C541B" w:rsidP="003C541B">
          <w:pPr>
            <w:pStyle w:val="8E7C0BE45B8146BCAC756DB5D9F1EF22"/>
          </w:pPr>
          <w:r w:rsidRPr="00711F0E">
            <w:rPr>
              <w:rStyle w:val="placeholder1Char"/>
              <w:rFonts w:hint="eastAsia"/>
              <w:sz w:val="16"/>
              <w:szCs w:val="16"/>
            </w:rPr>
            <w:t>____</w:t>
          </w:r>
        </w:p>
      </w:docPartBody>
    </w:docPart>
    <w:docPart>
      <w:docPartPr>
        <w:name w:val="D0ADE6C7F9244C3FA74B748FE7333CDF"/>
        <w:category>
          <w:name w:val="常规"/>
          <w:gallery w:val="placeholder"/>
        </w:category>
        <w:types>
          <w:type w:val="bbPlcHdr"/>
        </w:types>
        <w:behaviors>
          <w:behavior w:val="content"/>
        </w:behaviors>
        <w:guid w:val="{EF8AD113-2A87-477F-96AC-9C076023F00B}"/>
      </w:docPartPr>
      <w:docPartBody>
        <w:p w:rsidR="005F03CE" w:rsidRDefault="003C541B" w:rsidP="003C541B">
          <w:pPr>
            <w:pStyle w:val="D0ADE6C7F9244C3FA74B748FE7333CDF"/>
          </w:pPr>
          <w:r w:rsidRPr="00711F0E">
            <w:rPr>
              <w:rStyle w:val="placeholder1Char"/>
              <w:rFonts w:hint="eastAsia"/>
              <w:sz w:val="16"/>
              <w:szCs w:val="16"/>
            </w:rPr>
            <w:t>____</w:t>
          </w:r>
        </w:p>
      </w:docPartBody>
    </w:docPart>
    <w:docPart>
      <w:docPartPr>
        <w:name w:val="6AADBCC068F5431582F6B5BEBFD5C9A3"/>
        <w:category>
          <w:name w:val="常规"/>
          <w:gallery w:val="placeholder"/>
        </w:category>
        <w:types>
          <w:type w:val="bbPlcHdr"/>
        </w:types>
        <w:behaviors>
          <w:behavior w:val="content"/>
        </w:behaviors>
        <w:guid w:val="{DDF02D5D-5B72-4E67-B9D3-D0F2E354091D}"/>
      </w:docPartPr>
      <w:docPartBody>
        <w:p w:rsidR="005F03CE" w:rsidRDefault="003C541B" w:rsidP="003C541B">
          <w:pPr>
            <w:pStyle w:val="6AADBCC068F5431582F6B5BEBFD5C9A3"/>
          </w:pPr>
          <w:r w:rsidRPr="00711F0E">
            <w:rPr>
              <w:rStyle w:val="placeholder1Char"/>
              <w:rFonts w:hint="eastAsia"/>
              <w:sz w:val="16"/>
              <w:szCs w:val="16"/>
            </w:rPr>
            <w:t>____</w:t>
          </w:r>
        </w:p>
      </w:docPartBody>
    </w:docPart>
    <w:docPart>
      <w:docPartPr>
        <w:name w:val="021AFE71A0F445A683AE1F71CEE733A3"/>
        <w:category>
          <w:name w:val="常规"/>
          <w:gallery w:val="placeholder"/>
        </w:category>
        <w:types>
          <w:type w:val="bbPlcHdr"/>
        </w:types>
        <w:behaviors>
          <w:behavior w:val="content"/>
        </w:behaviors>
        <w:guid w:val="{397A5C23-7CC7-43D7-B620-71C990FE8A25}"/>
      </w:docPartPr>
      <w:docPartBody>
        <w:p w:rsidR="005F03CE" w:rsidRDefault="003C541B" w:rsidP="003C541B">
          <w:pPr>
            <w:pStyle w:val="021AFE71A0F445A683AE1F71CEE733A3"/>
          </w:pPr>
          <w:r w:rsidRPr="00711F0E">
            <w:rPr>
              <w:rStyle w:val="placeholder1Char"/>
              <w:rFonts w:hint="eastAsia"/>
              <w:sz w:val="16"/>
              <w:szCs w:val="16"/>
            </w:rPr>
            <w:t>____</w:t>
          </w:r>
        </w:p>
      </w:docPartBody>
    </w:docPart>
    <w:docPart>
      <w:docPartPr>
        <w:name w:val="C705E0FB366842BBBF26C59F89A41F17"/>
        <w:category>
          <w:name w:val="常规"/>
          <w:gallery w:val="placeholder"/>
        </w:category>
        <w:types>
          <w:type w:val="bbPlcHdr"/>
        </w:types>
        <w:behaviors>
          <w:behavior w:val="content"/>
        </w:behaviors>
        <w:guid w:val="{8D261DDC-F61B-40A8-8329-AF704B361552}"/>
      </w:docPartPr>
      <w:docPartBody>
        <w:p w:rsidR="005F03CE" w:rsidRDefault="003C541B" w:rsidP="003C541B">
          <w:pPr>
            <w:pStyle w:val="C705E0FB366842BBBF26C59F89A41F17"/>
          </w:pPr>
          <w:r w:rsidRPr="00711F0E">
            <w:rPr>
              <w:rStyle w:val="placeholder1Char"/>
              <w:rFonts w:hint="eastAsia"/>
              <w:sz w:val="16"/>
              <w:szCs w:val="16"/>
            </w:rPr>
            <w:t>____</w:t>
          </w:r>
        </w:p>
      </w:docPartBody>
    </w:docPart>
    <w:docPart>
      <w:docPartPr>
        <w:name w:val="8F039BE1510F41E1A2EE0B68399226C1"/>
        <w:category>
          <w:name w:val="常规"/>
          <w:gallery w:val="placeholder"/>
        </w:category>
        <w:types>
          <w:type w:val="bbPlcHdr"/>
        </w:types>
        <w:behaviors>
          <w:behavior w:val="content"/>
        </w:behaviors>
        <w:guid w:val="{165BA430-1F52-46B1-B036-AA851355E3DC}"/>
      </w:docPartPr>
      <w:docPartBody>
        <w:p w:rsidR="005F03CE" w:rsidRDefault="003C541B" w:rsidP="003C541B">
          <w:pPr>
            <w:pStyle w:val="8F039BE1510F41E1A2EE0B68399226C1"/>
          </w:pPr>
          <w:r w:rsidRPr="00711F0E">
            <w:rPr>
              <w:rStyle w:val="placeholder1Char"/>
              <w:rFonts w:hint="eastAsia"/>
              <w:sz w:val="16"/>
              <w:szCs w:val="16"/>
            </w:rPr>
            <w:t>____</w:t>
          </w:r>
        </w:p>
      </w:docPartBody>
    </w:docPart>
    <w:docPart>
      <w:docPartPr>
        <w:name w:val="D70F09E3A2884F9B820365F4EFF77FDF"/>
        <w:category>
          <w:name w:val="常规"/>
          <w:gallery w:val="placeholder"/>
        </w:category>
        <w:types>
          <w:type w:val="bbPlcHdr"/>
        </w:types>
        <w:behaviors>
          <w:behavior w:val="content"/>
        </w:behaviors>
        <w:guid w:val="{965E285C-C770-4958-99DB-11273431D47D}"/>
      </w:docPartPr>
      <w:docPartBody>
        <w:p w:rsidR="005F03CE" w:rsidRDefault="003C541B" w:rsidP="003C541B">
          <w:pPr>
            <w:pStyle w:val="D70F09E3A2884F9B820365F4EFF77FDF"/>
          </w:pPr>
          <w:r w:rsidRPr="00711F0E">
            <w:rPr>
              <w:rStyle w:val="placeholder1Char"/>
              <w:rFonts w:hint="eastAsia"/>
              <w:sz w:val="16"/>
              <w:szCs w:val="16"/>
            </w:rPr>
            <w:t>____</w:t>
          </w:r>
        </w:p>
      </w:docPartBody>
    </w:docPart>
    <w:docPart>
      <w:docPartPr>
        <w:name w:val="9FCBEEBE1CCE4451B6A414D9FDCBF1C3"/>
        <w:category>
          <w:name w:val="常规"/>
          <w:gallery w:val="placeholder"/>
        </w:category>
        <w:types>
          <w:type w:val="bbPlcHdr"/>
        </w:types>
        <w:behaviors>
          <w:behavior w:val="content"/>
        </w:behaviors>
        <w:guid w:val="{577F1A62-A7B5-4259-949C-7498CD6E2DC9}"/>
      </w:docPartPr>
      <w:docPartBody>
        <w:p w:rsidR="005F03CE" w:rsidRDefault="003C541B" w:rsidP="003C541B">
          <w:pPr>
            <w:pStyle w:val="9FCBEEBE1CCE4451B6A414D9FDCBF1C3"/>
          </w:pPr>
          <w:r w:rsidRPr="00711F0E">
            <w:rPr>
              <w:rStyle w:val="placeholder1Char"/>
              <w:rFonts w:hint="eastAsia"/>
              <w:sz w:val="16"/>
              <w:szCs w:val="16"/>
            </w:rPr>
            <w:t>____</w:t>
          </w:r>
        </w:p>
      </w:docPartBody>
    </w:docPart>
    <w:docPart>
      <w:docPartPr>
        <w:name w:val="D654F116B3AB4E95AEFDD475FE2DB94F"/>
        <w:category>
          <w:name w:val="常规"/>
          <w:gallery w:val="placeholder"/>
        </w:category>
        <w:types>
          <w:type w:val="bbPlcHdr"/>
        </w:types>
        <w:behaviors>
          <w:behavior w:val="content"/>
        </w:behaviors>
        <w:guid w:val="{E21D3205-7925-4133-8F33-C1F16722997C}"/>
      </w:docPartPr>
      <w:docPartBody>
        <w:p w:rsidR="005F03CE" w:rsidRDefault="003C541B" w:rsidP="003C541B">
          <w:pPr>
            <w:pStyle w:val="D654F116B3AB4E95AEFDD475FE2DB94F"/>
          </w:pPr>
          <w:r w:rsidRPr="00711F0E">
            <w:rPr>
              <w:rStyle w:val="placeholder1Char"/>
              <w:rFonts w:hint="eastAsia"/>
              <w:sz w:val="16"/>
              <w:szCs w:val="16"/>
            </w:rPr>
            <w:t>____</w:t>
          </w:r>
        </w:p>
      </w:docPartBody>
    </w:docPart>
    <w:docPart>
      <w:docPartPr>
        <w:name w:val="3F21700571914A26B595A95BF933D133"/>
        <w:category>
          <w:name w:val="常规"/>
          <w:gallery w:val="placeholder"/>
        </w:category>
        <w:types>
          <w:type w:val="bbPlcHdr"/>
        </w:types>
        <w:behaviors>
          <w:behavior w:val="content"/>
        </w:behaviors>
        <w:guid w:val="{21A60ADD-31CF-43B7-BF5C-340D169A9F0F}"/>
      </w:docPartPr>
      <w:docPartBody>
        <w:p w:rsidR="005F03CE" w:rsidRDefault="003C541B" w:rsidP="003C541B">
          <w:pPr>
            <w:pStyle w:val="3F21700571914A26B595A95BF933D133"/>
          </w:pPr>
          <w:r w:rsidRPr="00711F0E">
            <w:rPr>
              <w:rStyle w:val="placeholder1Char"/>
              <w:rFonts w:hint="eastAsia"/>
              <w:sz w:val="16"/>
              <w:szCs w:val="16"/>
            </w:rPr>
            <w:t>____</w:t>
          </w:r>
        </w:p>
      </w:docPartBody>
    </w:docPart>
    <w:docPart>
      <w:docPartPr>
        <w:name w:val="766A37A45DE34A649DE85210834E14F9"/>
        <w:category>
          <w:name w:val="常规"/>
          <w:gallery w:val="placeholder"/>
        </w:category>
        <w:types>
          <w:type w:val="bbPlcHdr"/>
        </w:types>
        <w:behaviors>
          <w:behavior w:val="content"/>
        </w:behaviors>
        <w:guid w:val="{8A192B2C-E771-47CF-82A4-1F05F1460B9F}"/>
      </w:docPartPr>
      <w:docPartBody>
        <w:p w:rsidR="005F03CE" w:rsidRDefault="003C541B" w:rsidP="003C541B">
          <w:pPr>
            <w:pStyle w:val="766A37A45DE34A649DE85210834E14F9"/>
          </w:pPr>
          <w:r w:rsidRPr="00711F0E">
            <w:rPr>
              <w:rStyle w:val="placeholder1Char"/>
              <w:rFonts w:hint="eastAsia"/>
              <w:sz w:val="16"/>
              <w:szCs w:val="16"/>
            </w:rPr>
            <w:t>____</w:t>
          </w:r>
        </w:p>
      </w:docPartBody>
    </w:docPart>
    <w:docPart>
      <w:docPartPr>
        <w:name w:val="B137F843500C455CADFB69F652ED88CE"/>
        <w:category>
          <w:name w:val="常规"/>
          <w:gallery w:val="placeholder"/>
        </w:category>
        <w:types>
          <w:type w:val="bbPlcHdr"/>
        </w:types>
        <w:behaviors>
          <w:behavior w:val="content"/>
        </w:behaviors>
        <w:guid w:val="{8C001690-2724-4710-AC62-09F132D624C9}"/>
      </w:docPartPr>
      <w:docPartBody>
        <w:p w:rsidR="005F03CE" w:rsidRDefault="003C541B" w:rsidP="003C541B">
          <w:pPr>
            <w:pStyle w:val="B137F843500C455CADFB69F652ED88CE"/>
          </w:pPr>
          <w:r w:rsidRPr="00711F0E">
            <w:rPr>
              <w:rStyle w:val="placeholder1Char"/>
              <w:rFonts w:hint="eastAsia"/>
              <w:sz w:val="16"/>
              <w:szCs w:val="16"/>
            </w:rPr>
            <w:t>____</w:t>
          </w:r>
        </w:p>
      </w:docPartBody>
    </w:docPart>
    <w:docPart>
      <w:docPartPr>
        <w:name w:val="49053AE38CB34400A6C26D882445A477"/>
        <w:category>
          <w:name w:val="常规"/>
          <w:gallery w:val="placeholder"/>
        </w:category>
        <w:types>
          <w:type w:val="bbPlcHdr"/>
        </w:types>
        <w:behaviors>
          <w:behavior w:val="content"/>
        </w:behaviors>
        <w:guid w:val="{C262FB1D-B647-445D-8137-E2C302DB075B}"/>
      </w:docPartPr>
      <w:docPartBody>
        <w:p w:rsidR="005F03CE" w:rsidRDefault="003C541B" w:rsidP="003C541B">
          <w:pPr>
            <w:pStyle w:val="49053AE38CB34400A6C26D882445A477"/>
          </w:pPr>
          <w:r w:rsidRPr="00711F0E">
            <w:rPr>
              <w:rStyle w:val="placeholder1Char"/>
              <w:rFonts w:hint="eastAsia"/>
              <w:sz w:val="16"/>
              <w:szCs w:val="16"/>
            </w:rPr>
            <w:t>____</w:t>
          </w:r>
        </w:p>
      </w:docPartBody>
    </w:docPart>
    <w:docPart>
      <w:docPartPr>
        <w:name w:val="8EADE10D6C2249C5B4AF25024DCA0523"/>
        <w:category>
          <w:name w:val="常规"/>
          <w:gallery w:val="placeholder"/>
        </w:category>
        <w:types>
          <w:type w:val="bbPlcHdr"/>
        </w:types>
        <w:behaviors>
          <w:behavior w:val="content"/>
        </w:behaviors>
        <w:guid w:val="{D51A9D54-7F60-415F-BEE9-3382363C3A06}"/>
      </w:docPartPr>
      <w:docPartBody>
        <w:p w:rsidR="005F03CE" w:rsidRDefault="003C541B" w:rsidP="003C541B">
          <w:pPr>
            <w:pStyle w:val="8EADE10D6C2249C5B4AF25024DCA0523"/>
          </w:pPr>
          <w:r w:rsidRPr="00711F0E">
            <w:rPr>
              <w:rStyle w:val="placeholder1Char"/>
              <w:rFonts w:hint="eastAsia"/>
              <w:sz w:val="16"/>
              <w:szCs w:val="16"/>
            </w:rPr>
            <w:t>____</w:t>
          </w:r>
        </w:p>
      </w:docPartBody>
    </w:docPart>
    <w:docPart>
      <w:docPartPr>
        <w:name w:val="F21BCBA6603942E3B07CEA1481EDC876"/>
        <w:category>
          <w:name w:val="常规"/>
          <w:gallery w:val="placeholder"/>
        </w:category>
        <w:types>
          <w:type w:val="bbPlcHdr"/>
        </w:types>
        <w:behaviors>
          <w:behavior w:val="content"/>
        </w:behaviors>
        <w:guid w:val="{8FC94C62-CDE1-410E-966A-C5B935E82462}"/>
      </w:docPartPr>
      <w:docPartBody>
        <w:p w:rsidR="005F03CE" w:rsidRDefault="003C541B" w:rsidP="003C541B">
          <w:pPr>
            <w:pStyle w:val="F21BCBA6603942E3B07CEA1481EDC876"/>
          </w:pPr>
          <w:r w:rsidRPr="00711F0E">
            <w:rPr>
              <w:rStyle w:val="placeholder1Char"/>
              <w:rFonts w:hint="eastAsia"/>
              <w:sz w:val="16"/>
              <w:szCs w:val="16"/>
            </w:rPr>
            <w:t>____</w:t>
          </w:r>
        </w:p>
      </w:docPartBody>
    </w:docPart>
    <w:docPart>
      <w:docPartPr>
        <w:name w:val="41B1E371B0434AE28C22CD85039A005F"/>
        <w:category>
          <w:name w:val="常规"/>
          <w:gallery w:val="placeholder"/>
        </w:category>
        <w:types>
          <w:type w:val="bbPlcHdr"/>
        </w:types>
        <w:behaviors>
          <w:behavior w:val="content"/>
        </w:behaviors>
        <w:guid w:val="{BA66AC7A-85EF-45C9-85CB-85DE33AEE144}"/>
      </w:docPartPr>
      <w:docPartBody>
        <w:p w:rsidR="005F03CE" w:rsidRDefault="003C541B" w:rsidP="003C541B">
          <w:pPr>
            <w:pStyle w:val="41B1E371B0434AE28C22CD85039A005F"/>
          </w:pPr>
          <w:r w:rsidRPr="00711F0E">
            <w:rPr>
              <w:rStyle w:val="placeholder1Char"/>
              <w:rFonts w:hint="eastAsia"/>
              <w:sz w:val="16"/>
              <w:szCs w:val="16"/>
            </w:rPr>
            <w:t>____</w:t>
          </w:r>
        </w:p>
      </w:docPartBody>
    </w:docPart>
    <w:docPart>
      <w:docPartPr>
        <w:name w:val="E97F7EA9D47C4943AD64CFDFECA3B99C"/>
        <w:category>
          <w:name w:val="常规"/>
          <w:gallery w:val="placeholder"/>
        </w:category>
        <w:types>
          <w:type w:val="bbPlcHdr"/>
        </w:types>
        <w:behaviors>
          <w:behavior w:val="content"/>
        </w:behaviors>
        <w:guid w:val="{2623A652-8178-4D94-AA2E-E7250FD95F2C}"/>
      </w:docPartPr>
      <w:docPartBody>
        <w:p w:rsidR="005F03CE" w:rsidRDefault="003C541B" w:rsidP="003C541B">
          <w:pPr>
            <w:pStyle w:val="E97F7EA9D47C4943AD64CFDFECA3B99C"/>
          </w:pPr>
          <w:r w:rsidRPr="00711F0E">
            <w:rPr>
              <w:rStyle w:val="placeholder1Char"/>
              <w:rFonts w:hint="eastAsia"/>
              <w:sz w:val="16"/>
              <w:szCs w:val="16"/>
            </w:rPr>
            <w:t>____</w:t>
          </w:r>
        </w:p>
      </w:docPartBody>
    </w:docPart>
    <w:docPart>
      <w:docPartPr>
        <w:name w:val="246AEC1F995243708961E6CBD256E21A"/>
        <w:category>
          <w:name w:val="常规"/>
          <w:gallery w:val="placeholder"/>
        </w:category>
        <w:types>
          <w:type w:val="bbPlcHdr"/>
        </w:types>
        <w:behaviors>
          <w:behavior w:val="content"/>
        </w:behaviors>
        <w:guid w:val="{608D6D00-BCB6-43FB-AE88-BF57C296EBB4}"/>
      </w:docPartPr>
      <w:docPartBody>
        <w:p w:rsidR="005F03CE" w:rsidRDefault="003C541B" w:rsidP="003C541B">
          <w:pPr>
            <w:pStyle w:val="246AEC1F995243708961E6CBD256E21A"/>
          </w:pPr>
          <w:r w:rsidRPr="00711F0E">
            <w:rPr>
              <w:rStyle w:val="placeholder1Char"/>
              <w:rFonts w:hint="eastAsia"/>
              <w:sz w:val="16"/>
              <w:szCs w:val="16"/>
            </w:rPr>
            <w:t>____</w:t>
          </w:r>
        </w:p>
      </w:docPartBody>
    </w:docPart>
    <w:docPart>
      <w:docPartPr>
        <w:name w:val="A7D66711057F4B21A734DF75758DAD81"/>
        <w:category>
          <w:name w:val="常规"/>
          <w:gallery w:val="placeholder"/>
        </w:category>
        <w:types>
          <w:type w:val="bbPlcHdr"/>
        </w:types>
        <w:behaviors>
          <w:behavior w:val="content"/>
        </w:behaviors>
        <w:guid w:val="{D4B903A7-5D3F-4692-80BF-36907F1997D4}"/>
      </w:docPartPr>
      <w:docPartBody>
        <w:p w:rsidR="005F03CE" w:rsidRDefault="003C541B" w:rsidP="003C541B">
          <w:pPr>
            <w:pStyle w:val="A7D66711057F4B21A734DF75758DAD81"/>
          </w:pPr>
          <w:r w:rsidRPr="00711F0E">
            <w:rPr>
              <w:rStyle w:val="placeholder1Char"/>
              <w:rFonts w:hint="eastAsia"/>
              <w:sz w:val="16"/>
              <w:szCs w:val="16"/>
            </w:rPr>
            <w:t>____</w:t>
          </w:r>
        </w:p>
      </w:docPartBody>
    </w:docPart>
    <w:docPart>
      <w:docPartPr>
        <w:name w:val="7D5A500D2D0E45E9B233DE612421BB7C"/>
        <w:category>
          <w:name w:val="常规"/>
          <w:gallery w:val="placeholder"/>
        </w:category>
        <w:types>
          <w:type w:val="bbPlcHdr"/>
        </w:types>
        <w:behaviors>
          <w:behavior w:val="content"/>
        </w:behaviors>
        <w:guid w:val="{11A5F77C-031F-4B1E-86D4-949EA0E04ADA}"/>
      </w:docPartPr>
      <w:docPartBody>
        <w:p w:rsidR="005F03CE" w:rsidRDefault="003C541B" w:rsidP="003C541B">
          <w:pPr>
            <w:pStyle w:val="7D5A500D2D0E45E9B233DE612421BB7C"/>
          </w:pPr>
          <w:r w:rsidRPr="00711F0E">
            <w:rPr>
              <w:rStyle w:val="placeholder1Char"/>
              <w:rFonts w:hint="eastAsia"/>
              <w:sz w:val="16"/>
              <w:szCs w:val="16"/>
            </w:rPr>
            <w:t>____</w:t>
          </w:r>
        </w:p>
      </w:docPartBody>
    </w:docPart>
    <w:docPart>
      <w:docPartPr>
        <w:name w:val="3EB3FE6A28604026977DDB51A09B22E9"/>
        <w:category>
          <w:name w:val="常规"/>
          <w:gallery w:val="placeholder"/>
        </w:category>
        <w:types>
          <w:type w:val="bbPlcHdr"/>
        </w:types>
        <w:behaviors>
          <w:behavior w:val="content"/>
        </w:behaviors>
        <w:guid w:val="{6398B2BB-FF86-49F0-B830-34039059BF83}"/>
      </w:docPartPr>
      <w:docPartBody>
        <w:p w:rsidR="005F03CE" w:rsidRDefault="003C541B" w:rsidP="003C541B">
          <w:pPr>
            <w:pStyle w:val="3EB3FE6A28604026977DDB51A09B22E9"/>
          </w:pPr>
          <w:r w:rsidRPr="00711F0E">
            <w:rPr>
              <w:rStyle w:val="placeholder1Char"/>
              <w:rFonts w:hint="eastAsia"/>
              <w:sz w:val="16"/>
              <w:szCs w:val="16"/>
            </w:rPr>
            <w:t>____</w:t>
          </w:r>
        </w:p>
      </w:docPartBody>
    </w:docPart>
    <w:docPart>
      <w:docPartPr>
        <w:name w:val="E7A1E10D98E14361B131E4B2A14F51A0"/>
        <w:category>
          <w:name w:val="常规"/>
          <w:gallery w:val="placeholder"/>
        </w:category>
        <w:types>
          <w:type w:val="bbPlcHdr"/>
        </w:types>
        <w:behaviors>
          <w:behavior w:val="content"/>
        </w:behaviors>
        <w:guid w:val="{18ABB485-1FD7-4DCF-A1C3-C2D705449E5C}"/>
      </w:docPartPr>
      <w:docPartBody>
        <w:p w:rsidR="005F03CE" w:rsidRDefault="003C541B" w:rsidP="003C541B">
          <w:pPr>
            <w:pStyle w:val="E7A1E10D98E14361B131E4B2A14F51A0"/>
          </w:pPr>
          <w:r w:rsidRPr="00711F0E">
            <w:rPr>
              <w:rStyle w:val="placeholder1Char"/>
              <w:rFonts w:hint="eastAsia"/>
              <w:sz w:val="16"/>
              <w:szCs w:val="16"/>
            </w:rPr>
            <w:t>____</w:t>
          </w:r>
        </w:p>
      </w:docPartBody>
    </w:docPart>
    <w:docPart>
      <w:docPartPr>
        <w:name w:val="2AF9C2BF77034197821C9094A99132D9"/>
        <w:category>
          <w:name w:val="常规"/>
          <w:gallery w:val="placeholder"/>
        </w:category>
        <w:types>
          <w:type w:val="bbPlcHdr"/>
        </w:types>
        <w:behaviors>
          <w:behavior w:val="content"/>
        </w:behaviors>
        <w:guid w:val="{57679750-96C9-42AB-B369-C3E1175B1802}"/>
      </w:docPartPr>
      <w:docPartBody>
        <w:p w:rsidR="005F03CE" w:rsidRDefault="003C541B" w:rsidP="003C541B">
          <w:pPr>
            <w:pStyle w:val="2AF9C2BF77034197821C9094A99132D9"/>
          </w:pPr>
          <w:r w:rsidRPr="00711F0E">
            <w:rPr>
              <w:rStyle w:val="placeholder1Char"/>
              <w:rFonts w:hint="eastAsia"/>
              <w:sz w:val="16"/>
              <w:szCs w:val="16"/>
            </w:rPr>
            <w:t>____</w:t>
          </w:r>
        </w:p>
      </w:docPartBody>
    </w:docPart>
    <w:docPart>
      <w:docPartPr>
        <w:name w:val="525DE2C1C1334492A07E3BC64D649BDE"/>
        <w:category>
          <w:name w:val="常规"/>
          <w:gallery w:val="placeholder"/>
        </w:category>
        <w:types>
          <w:type w:val="bbPlcHdr"/>
        </w:types>
        <w:behaviors>
          <w:behavior w:val="content"/>
        </w:behaviors>
        <w:guid w:val="{C89757BB-0B4D-4A51-8718-5A2C3E052FA5}"/>
      </w:docPartPr>
      <w:docPartBody>
        <w:p w:rsidR="005F03CE" w:rsidRDefault="003C541B" w:rsidP="003C541B">
          <w:pPr>
            <w:pStyle w:val="525DE2C1C1334492A07E3BC64D649BDE"/>
          </w:pPr>
          <w:r w:rsidRPr="00711F0E">
            <w:rPr>
              <w:rStyle w:val="placeholder1Char"/>
              <w:rFonts w:hint="eastAsia"/>
              <w:sz w:val="16"/>
              <w:szCs w:val="16"/>
            </w:rPr>
            <w:t>____</w:t>
          </w:r>
        </w:p>
      </w:docPartBody>
    </w:docPart>
    <w:docPart>
      <w:docPartPr>
        <w:name w:val="FD7C63EDAE364EA4BA16F1FEC44735FF"/>
        <w:category>
          <w:name w:val="常规"/>
          <w:gallery w:val="placeholder"/>
        </w:category>
        <w:types>
          <w:type w:val="bbPlcHdr"/>
        </w:types>
        <w:behaviors>
          <w:behavior w:val="content"/>
        </w:behaviors>
        <w:guid w:val="{F44DC0E8-F5BA-481E-9790-C820DC432DCE}"/>
      </w:docPartPr>
      <w:docPartBody>
        <w:p w:rsidR="005F03CE" w:rsidRDefault="003C541B" w:rsidP="003C541B">
          <w:pPr>
            <w:pStyle w:val="FD7C63EDAE364EA4BA16F1FEC44735FF"/>
          </w:pPr>
          <w:r w:rsidRPr="00711F0E">
            <w:rPr>
              <w:rStyle w:val="placeholder1Char"/>
              <w:rFonts w:hint="eastAsia"/>
              <w:sz w:val="16"/>
              <w:szCs w:val="16"/>
            </w:rPr>
            <w:t>____</w:t>
          </w:r>
        </w:p>
      </w:docPartBody>
    </w:docPart>
    <w:docPart>
      <w:docPartPr>
        <w:name w:val="6A29E00F6447401BAA49CF5F5B0EF9C7"/>
        <w:category>
          <w:name w:val="常规"/>
          <w:gallery w:val="placeholder"/>
        </w:category>
        <w:types>
          <w:type w:val="bbPlcHdr"/>
        </w:types>
        <w:behaviors>
          <w:behavior w:val="content"/>
        </w:behaviors>
        <w:guid w:val="{7B139F3C-8701-4CAC-AA03-86E8BA8EC79D}"/>
      </w:docPartPr>
      <w:docPartBody>
        <w:p w:rsidR="005F03CE" w:rsidRDefault="003C541B" w:rsidP="003C541B">
          <w:pPr>
            <w:pStyle w:val="6A29E00F6447401BAA49CF5F5B0EF9C7"/>
          </w:pPr>
          <w:r w:rsidRPr="00711F0E">
            <w:rPr>
              <w:rStyle w:val="placeholder1Char"/>
              <w:rFonts w:hint="eastAsia"/>
              <w:sz w:val="16"/>
              <w:szCs w:val="16"/>
            </w:rPr>
            <w:t>____</w:t>
          </w:r>
        </w:p>
      </w:docPartBody>
    </w:docPart>
    <w:docPart>
      <w:docPartPr>
        <w:name w:val="9DC8BD8ED5814FAEBDED594EBA248758"/>
        <w:category>
          <w:name w:val="常规"/>
          <w:gallery w:val="placeholder"/>
        </w:category>
        <w:types>
          <w:type w:val="bbPlcHdr"/>
        </w:types>
        <w:behaviors>
          <w:behavior w:val="content"/>
        </w:behaviors>
        <w:guid w:val="{C9D14195-9B46-47A0-A7EC-5C02916E39B8}"/>
      </w:docPartPr>
      <w:docPartBody>
        <w:p w:rsidR="005F03CE" w:rsidRDefault="003C541B" w:rsidP="003C541B">
          <w:pPr>
            <w:pStyle w:val="9DC8BD8ED5814FAEBDED594EBA248758"/>
          </w:pPr>
          <w:r w:rsidRPr="00711F0E">
            <w:rPr>
              <w:rStyle w:val="placeholder1Char"/>
              <w:rFonts w:hint="eastAsia"/>
              <w:sz w:val="16"/>
              <w:szCs w:val="16"/>
            </w:rPr>
            <w:t>____</w:t>
          </w:r>
        </w:p>
      </w:docPartBody>
    </w:docPart>
    <w:docPart>
      <w:docPartPr>
        <w:name w:val="AAE2210C0B21487BB103DF8800C14696"/>
        <w:category>
          <w:name w:val="常规"/>
          <w:gallery w:val="placeholder"/>
        </w:category>
        <w:types>
          <w:type w:val="bbPlcHdr"/>
        </w:types>
        <w:behaviors>
          <w:behavior w:val="content"/>
        </w:behaviors>
        <w:guid w:val="{3344250F-6984-47E7-9978-0C8A5D6531AF}"/>
      </w:docPartPr>
      <w:docPartBody>
        <w:p w:rsidR="005F03CE" w:rsidRDefault="003C541B" w:rsidP="003C541B">
          <w:pPr>
            <w:pStyle w:val="AAE2210C0B21487BB103DF8800C14696"/>
          </w:pPr>
          <w:r w:rsidRPr="00711F0E">
            <w:rPr>
              <w:rStyle w:val="placeholder1Char"/>
              <w:rFonts w:hint="eastAsia"/>
              <w:sz w:val="16"/>
              <w:szCs w:val="16"/>
            </w:rPr>
            <w:t>____</w:t>
          </w:r>
        </w:p>
      </w:docPartBody>
    </w:docPart>
    <w:docPart>
      <w:docPartPr>
        <w:name w:val="26E14BB422424001BA140772F4DA6FDE"/>
        <w:category>
          <w:name w:val="常规"/>
          <w:gallery w:val="placeholder"/>
        </w:category>
        <w:types>
          <w:type w:val="bbPlcHdr"/>
        </w:types>
        <w:behaviors>
          <w:behavior w:val="content"/>
        </w:behaviors>
        <w:guid w:val="{4289DD4B-FEC8-441A-8D31-FA263A0915FA}"/>
      </w:docPartPr>
      <w:docPartBody>
        <w:p w:rsidR="005F03CE" w:rsidRDefault="003C541B" w:rsidP="003C541B">
          <w:pPr>
            <w:pStyle w:val="26E14BB422424001BA140772F4DA6FDE"/>
          </w:pPr>
          <w:r w:rsidRPr="00711F0E">
            <w:rPr>
              <w:rStyle w:val="placeholder1Char"/>
              <w:rFonts w:hint="eastAsia"/>
              <w:sz w:val="16"/>
              <w:szCs w:val="16"/>
            </w:rPr>
            <w:t>____</w:t>
          </w:r>
        </w:p>
      </w:docPartBody>
    </w:docPart>
    <w:docPart>
      <w:docPartPr>
        <w:name w:val="C55596F81D0446E1ACACDCE9C7E04B6D"/>
        <w:category>
          <w:name w:val="常规"/>
          <w:gallery w:val="placeholder"/>
        </w:category>
        <w:types>
          <w:type w:val="bbPlcHdr"/>
        </w:types>
        <w:behaviors>
          <w:behavior w:val="content"/>
        </w:behaviors>
        <w:guid w:val="{00392E16-D75B-4654-8D56-0186B189731B}"/>
      </w:docPartPr>
      <w:docPartBody>
        <w:p w:rsidR="005F03CE" w:rsidRDefault="003C541B" w:rsidP="003C541B">
          <w:pPr>
            <w:pStyle w:val="C55596F81D0446E1ACACDCE9C7E04B6D"/>
          </w:pPr>
          <w:r w:rsidRPr="00711F0E">
            <w:rPr>
              <w:rStyle w:val="placeholder1Char"/>
              <w:rFonts w:hint="eastAsia"/>
              <w:sz w:val="16"/>
              <w:szCs w:val="16"/>
            </w:rPr>
            <w:t>____</w:t>
          </w:r>
        </w:p>
      </w:docPartBody>
    </w:docPart>
    <w:docPart>
      <w:docPartPr>
        <w:name w:val="44169139645B463799977B2BCFFE6479"/>
        <w:category>
          <w:name w:val="常规"/>
          <w:gallery w:val="placeholder"/>
        </w:category>
        <w:types>
          <w:type w:val="bbPlcHdr"/>
        </w:types>
        <w:behaviors>
          <w:behavior w:val="content"/>
        </w:behaviors>
        <w:guid w:val="{CA685714-2CE4-4AF6-AB46-CCDED88EEB93}"/>
      </w:docPartPr>
      <w:docPartBody>
        <w:p w:rsidR="005F03CE" w:rsidRDefault="003C541B" w:rsidP="003C541B">
          <w:pPr>
            <w:pStyle w:val="44169139645B463799977B2BCFFE6479"/>
          </w:pPr>
          <w:r w:rsidRPr="00711F0E">
            <w:rPr>
              <w:rStyle w:val="placeholder1Char"/>
              <w:rFonts w:hint="eastAsia"/>
              <w:sz w:val="16"/>
              <w:szCs w:val="16"/>
            </w:rPr>
            <w:t>____</w:t>
          </w:r>
        </w:p>
      </w:docPartBody>
    </w:docPart>
    <w:docPart>
      <w:docPartPr>
        <w:name w:val="4C00CB5CD52042B2A32219F30FE26242"/>
        <w:category>
          <w:name w:val="常规"/>
          <w:gallery w:val="placeholder"/>
        </w:category>
        <w:types>
          <w:type w:val="bbPlcHdr"/>
        </w:types>
        <w:behaviors>
          <w:behavior w:val="content"/>
        </w:behaviors>
        <w:guid w:val="{9A7A4D3A-B01E-4E11-9B8C-809141D7BFBC}"/>
      </w:docPartPr>
      <w:docPartBody>
        <w:p w:rsidR="005F03CE" w:rsidRDefault="003C541B" w:rsidP="003C541B">
          <w:pPr>
            <w:pStyle w:val="4C00CB5CD52042B2A32219F30FE26242"/>
          </w:pPr>
          <w:r w:rsidRPr="00711F0E">
            <w:rPr>
              <w:rStyle w:val="placeholder1Char"/>
              <w:rFonts w:hint="eastAsia"/>
              <w:sz w:val="16"/>
              <w:szCs w:val="16"/>
            </w:rPr>
            <w:t>____</w:t>
          </w:r>
        </w:p>
      </w:docPartBody>
    </w:docPart>
    <w:docPart>
      <w:docPartPr>
        <w:name w:val="AE4E9A3C98FC4214997E77EAEDC84E0E"/>
        <w:category>
          <w:name w:val="常规"/>
          <w:gallery w:val="placeholder"/>
        </w:category>
        <w:types>
          <w:type w:val="bbPlcHdr"/>
        </w:types>
        <w:behaviors>
          <w:behavior w:val="content"/>
        </w:behaviors>
        <w:guid w:val="{8396A70C-626C-46DC-841A-AE70CA31326A}"/>
      </w:docPartPr>
      <w:docPartBody>
        <w:p w:rsidR="005F03CE" w:rsidRDefault="003C541B" w:rsidP="003C541B">
          <w:pPr>
            <w:pStyle w:val="AE4E9A3C98FC4214997E77EAEDC84E0E"/>
          </w:pPr>
          <w:r w:rsidRPr="00711F0E">
            <w:rPr>
              <w:rStyle w:val="placeholder1Char"/>
              <w:rFonts w:hint="eastAsia"/>
              <w:sz w:val="16"/>
              <w:szCs w:val="16"/>
            </w:rPr>
            <w:t>____</w:t>
          </w:r>
        </w:p>
      </w:docPartBody>
    </w:docPart>
    <w:docPart>
      <w:docPartPr>
        <w:name w:val="B468C5C1793E4BBEAB1BF7489960CF40"/>
        <w:category>
          <w:name w:val="常规"/>
          <w:gallery w:val="placeholder"/>
        </w:category>
        <w:types>
          <w:type w:val="bbPlcHdr"/>
        </w:types>
        <w:behaviors>
          <w:behavior w:val="content"/>
        </w:behaviors>
        <w:guid w:val="{1C9F9302-5D9F-4660-9432-6DC27903086D}"/>
      </w:docPartPr>
      <w:docPartBody>
        <w:p w:rsidR="005F03CE" w:rsidRDefault="003C541B" w:rsidP="003C541B">
          <w:pPr>
            <w:pStyle w:val="B468C5C1793E4BBEAB1BF7489960CF40"/>
          </w:pPr>
          <w:r w:rsidRPr="00711F0E">
            <w:rPr>
              <w:rStyle w:val="placeholder1Char"/>
              <w:rFonts w:hint="eastAsia"/>
              <w:sz w:val="16"/>
              <w:szCs w:val="16"/>
            </w:rPr>
            <w:t>____</w:t>
          </w:r>
        </w:p>
      </w:docPartBody>
    </w:docPart>
    <w:docPart>
      <w:docPartPr>
        <w:name w:val="D80E403DD7C94F98BA0AACF90BDF4C2F"/>
        <w:category>
          <w:name w:val="常规"/>
          <w:gallery w:val="placeholder"/>
        </w:category>
        <w:types>
          <w:type w:val="bbPlcHdr"/>
        </w:types>
        <w:behaviors>
          <w:behavior w:val="content"/>
        </w:behaviors>
        <w:guid w:val="{A597C71B-3D36-4D07-B890-FFEEEE6C3CF5}"/>
      </w:docPartPr>
      <w:docPartBody>
        <w:p w:rsidR="005F03CE" w:rsidRDefault="003C541B" w:rsidP="003C541B">
          <w:pPr>
            <w:pStyle w:val="D80E403DD7C94F98BA0AACF90BDF4C2F"/>
          </w:pPr>
          <w:r w:rsidRPr="00711F0E">
            <w:rPr>
              <w:rStyle w:val="placeholder1Char"/>
              <w:rFonts w:hint="eastAsia"/>
              <w:sz w:val="16"/>
              <w:szCs w:val="16"/>
            </w:rPr>
            <w:t>____</w:t>
          </w:r>
        </w:p>
      </w:docPartBody>
    </w:docPart>
    <w:docPart>
      <w:docPartPr>
        <w:name w:val="727F44D8E61D409584F12F832D9769ED"/>
        <w:category>
          <w:name w:val="常规"/>
          <w:gallery w:val="placeholder"/>
        </w:category>
        <w:types>
          <w:type w:val="bbPlcHdr"/>
        </w:types>
        <w:behaviors>
          <w:behavior w:val="content"/>
        </w:behaviors>
        <w:guid w:val="{24301930-E8B6-4038-9CED-2B368B1B4859}"/>
      </w:docPartPr>
      <w:docPartBody>
        <w:p w:rsidR="005F03CE" w:rsidRDefault="003C541B" w:rsidP="003C541B">
          <w:pPr>
            <w:pStyle w:val="727F44D8E61D409584F12F832D9769ED"/>
          </w:pPr>
          <w:r w:rsidRPr="00711F0E">
            <w:rPr>
              <w:rStyle w:val="placeholder1Char"/>
              <w:rFonts w:hint="eastAsia"/>
              <w:sz w:val="16"/>
              <w:szCs w:val="16"/>
            </w:rPr>
            <w:t>____</w:t>
          </w:r>
        </w:p>
      </w:docPartBody>
    </w:docPart>
    <w:docPart>
      <w:docPartPr>
        <w:name w:val="30818B27E71B4CC7B9B1C51E0D1CE815"/>
        <w:category>
          <w:name w:val="常规"/>
          <w:gallery w:val="placeholder"/>
        </w:category>
        <w:types>
          <w:type w:val="bbPlcHdr"/>
        </w:types>
        <w:behaviors>
          <w:behavior w:val="content"/>
        </w:behaviors>
        <w:guid w:val="{9BB84662-3C76-4982-8DD6-7D1F699B33CD}"/>
      </w:docPartPr>
      <w:docPartBody>
        <w:p w:rsidR="005F03CE" w:rsidRDefault="003C541B" w:rsidP="003C541B">
          <w:pPr>
            <w:pStyle w:val="30818B27E71B4CC7B9B1C51E0D1CE815"/>
          </w:pPr>
          <w:r w:rsidRPr="00711F0E">
            <w:rPr>
              <w:rStyle w:val="placeholder1Char"/>
              <w:rFonts w:hint="eastAsia"/>
              <w:sz w:val="16"/>
              <w:szCs w:val="16"/>
            </w:rPr>
            <w:t>____</w:t>
          </w:r>
        </w:p>
      </w:docPartBody>
    </w:docPart>
    <w:docPart>
      <w:docPartPr>
        <w:name w:val="4B99E9A273AB4CD391397735A5DB8221"/>
        <w:category>
          <w:name w:val="常规"/>
          <w:gallery w:val="placeholder"/>
        </w:category>
        <w:types>
          <w:type w:val="bbPlcHdr"/>
        </w:types>
        <w:behaviors>
          <w:behavior w:val="content"/>
        </w:behaviors>
        <w:guid w:val="{9DE36DEA-BF1E-40AB-AC03-6733E1546FB6}"/>
      </w:docPartPr>
      <w:docPartBody>
        <w:p w:rsidR="005F03CE" w:rsidRDefault="003C541B" w:rsidP="003C541B">
          <w:pPr>
            <w:pStyle w:val="4B99E9A273AB4CD391397735A5DB8221"/>
          </w:pPr>
          <w:r w:rsidRPr="00711F0E">
            <w:rPr>
              <w:rStyle w:val="placeholder1Char"/>
              <w:rFonts w:hint="eastAsia"/>
              <w:sz w:val="16"/>
              <w:szCs w:val="16"/>
            </w:rPr>
            <w:t>____</w:t>
          </w:r>
        </w:p>
      </w:docPartBody>
    </w:docPart>
    <w:docPart>
      <w:docPartPr>
        <w:name w:val="8D6EB60BFDC448F99319ACCBF9404B17"/>
        <w:category>
          <w:name w:val="常规"/>
          <w:gallery w:val="placeholder"/>
        </w:category>
        <w:types>
          <w:type w:val="bbPlcHdr"/>
        </w:types>
        <w:behaviors>
          <w:behavior w:val="content"/>
        </w:behaviors>
        <w:guid w:val="{FC4A3116-FDD5-478A-9F58-56B4479E5DA2}"/>
      </w:docPartPr>
      <w:docPartBody>
        <w:p w:rsidR="005F03CE" w:rsidRDefault="003C541B" w:rsidP="003C541B">
          <w:pPr>
            <w:pStyle w:val="8D6EB60BFDC448F99319ACCBF9404B17"/>
          </w:pPr>
          <w:r w:rsidRPr="00711F0E">
            <w:rPr>
              <w:rStyle w:val="placeholder1Char"/>
              <w:rFonts w:hint="eastAsia"/>
              <w:sz w:val="16"/>
              <w:szCs w:val="16"/>
            </w:rPr>
            <w:t>____</w:t>
          </w:r>
        </w:p>
      </w:docPartBody>
    </w:docPart>
    <w:docPart>
      <w:docPartPr>
        <w:name w:val="14B7387618FD43C98047353E65632128"/>
        <w:category>
          <w:name w:val="常规"/>
          <w:gallery w:val="placeholder"/>
        </w:category>
        <w:types>
          <w:type w:val="bbPlcHdr"/>
        </w:types>
        <w:behaviors>
          <w:behavior w:val="content"/>
        </w:behaviors>
        <w:guid w:val="{97FBB1B0-7E5B-4716-888C-C0BEB4BE7D21}"/>
      </w:docPartPr>
      <w:docPartBody>
        <w:p w:rsidR="005F03CE" w:rsidRDefault="003C541B" w:rsidP="003C541B">
          <w:pPr>
            <w:pStyle w:val="14B7387618FD43C98047353E65632128"/>
          </w:pPr>
          <w:r w:rsidRPr="00711F0E">
            <w:rPr>
              <w:rStyle w:val="placeholder1Char"/>
              <w:rFonts w:hint="eastAsia"/>
              <w:sz w:val="16"/>
              <w:szCs w:val="16"/>
            </w:rPr>
            <w:t>____</w:t>
          </w:r>
        </w:p>
      </w:docPartBody>
    </w:docPart>
    <w:docPart>
      <w:docPartPr>
        <w:name w:val="A1BEC1FD58134E7DBED71D87BDEE8E5F"/>
        <w:category>
          <w:name w:val="常规"/>
          <w:gallery w:val="placeholder"/>
        </w:category>
        <w:types>
          <w:type w:val="bbPlcHdr"/>
        </w:types>
        <w:behaviors>
          <w:behavior w:val="content"/>
        </w:behaviors>
        <w:guid w:val="{F1DCCF24-DE9E-4C28-89EE-C9A2E174B7F7}"/>
      </w:docPartPr>
      <w:docPartBody>
        <w:p w:rsidR="005F03CE" w:rsidRDefault="003C541B" w:rsidP="003C541B">
          <w:pPr>
            <w:pStyle w:val="A1BEC1FD58134E7DBED71D87BDEE8E5F"/>
          </w:pPr>
          <w:r w:rsidRPr="00711F0E">
            <w:rPr>
              <w:rStyle w:val="placeholder1Char"/>
              <w:rFonts w:hint="eastAsia"/>
              <w:sz w:val="16"/>
              <w:szCs w:val="16"/>
            </w:rPr>
            <w:t>____</w:t>
          </w:r>
        </w:p>
      </w:docPartBody>
    </w:docPart>
    <w:docPart>
      <w:docPartPr>
        <w:name w:val="8A399BF2097B40AC9C121B8689F2FD97"/>
        <w:category>
          <w:name w:val="常规"/>
          <w:gallery w:val="placeholder"/>
        </w:category>
        <w:types>
          <w:type w:val="bbPlcHdr"/>
        </w:types>
        <w:behaviors>
          <w:behavior w:val="content"/>
        </w:behaviors>
        <w:guid w:val="{8284FA2E-C96F-4AEC-987B-FB43EFA54707}"/>
      </w:docPartPr>
      <w:docPartBody>
        <w:p w:rsidR="005F03CE" w:rsidRDefault="003C541B" w:rsidP="003C541B">
          <w:pPr>
            <w:pStyle w:val="8A399BF2097B40AC9C121B8689F2FD97"/>
          </w:pPr>
          <w:r w:rsidRPr="00711F0E">
            <w:rPr>
              <w:rStyle w:val="placeholder1Char"/>
              <w:rFonts w:hint="eastAsia"/>
              <w:sz w:val="16"/>
              <w:szCs w:val="16"/>
            </w:rPr>
            <w:t>____</w:t>
          </w:r>
        </w:p>
      </w:docPartBody>
    </w:docPart>
    <w:docPart>
      <w:docPartPr>
        <w:name w:val="F9A5FFB3CA1447CEB35C53DD7DC74F76"/>
        <w:category>
          <w:name w:val="常规"/>
          <w:gallery w:val="placeholder"/>
        </w:category>
        <w:types>
          <w:type w:val="bbPlcHdr"/>
        </w:types>
        <w:behaviors>
          <w:behavior w:val="content"/>
        </w:behaviors>
        <w:guid w:val="{71651273-498B-493F-A13B-4FF518F4FC74}"/>
      </w:docPartPr>
      <w:docPartBody>
        <w:p w:rsidR="005F03CE" w:rsidRDefault="003C541B" w:rsidP="003C541B">
          <w:pPr>
            <w:pStyle w:val="F9A5FFB3CA1447CEB35C53DD7DC74F76"/>
          </w:pPr>
          <w:r w:rsidRPr="00711F0E">
            <w:rPr>
              <w:rStyle w:val="placeholder1Char"/>
              <w:rFonts w:hint="eastAsia"/>
              <w:sz w:val="16"/>
              <w:szCs w:val="16"/>
            </w:rPr>
            <w:t>____</w:t>
          </w:r>
        </w:p>
      </w:docPartBody>
    </w:docPart>
    <w:docPart>
      <w:docPartPr>
        <w:name w:val="E1B6B5A2242F4BE188001030FFBD2BE5"/>
        <w:category>
          <w:name w:val="常规"/>
          <w:gallery w:val="placeholder"/>
        </w:category>
        <w:types>
          <w:type w:val="bbPlcHdr"/>
        </w:types>
        <w:behaviors>
          <w:behavior w:val="content"/>
        </w:behaviors>
        <w:guid w:val="{D52E5E3D-FB5A-4674-BADB-ED534199C1DF}"/>
      </w:docPartPr>
      <w:docPartBody>
        <w:p w:rsidR="005F03CE" w:rsidRDefault="003C541B" w:rsidP="003C541B">
          <w:pPr>
            <w:pStyle w:val="E1B6B5A2242F4BE188001030FFBD2BE5"/>
          </w:pPr>
          <w:r w:rsidRPr="00711F0E">
            <w:rPr>
              <w:rStyle w:val="placeholder1Char"/>
              <w:rFonts w:hint="eastAsia"/>
              <w:sz w:val="16"/>
              <w:szCs w:val="16"/>
            </w:rPr>
            <w:t>____</w:t>
          </w:r>
        </w:p>
      </w:docPartBody>
    </w:docPart>
    <w:docPart>
      <w:docPartPr>
        <w:name w:val="D9EC55F3D71941319757A4F64E918DE5"/>
        <w:category>
          <w:name w:val="常规"/>
          <w:gallery w:val="placeholder"/>
        </w:category>
        <w:types>
          <w:type w:val="bbPlcHdr"/>
        </w:types>
        <w:behaviors>
          <w:behavior w:val="content"/>
        </w:behaviors>
        <w:guid w:val="{963BBB92-6A5F-46CF-B462-88CAF859E5B0}"/>
      </w:docPartPr>
      <w:docPartBody>
        <w:p w:rsidR="005F03CE" w:rsidRDefault="003C541B" w:rsidP="003C541B">
          <w:pPr>
            <w:pStyle w:val="D9EC55F3D71941319757A4F64E918DE5"/>
          </w:pPr>
          <w:r w:rsidRPr="00711F0E">
            <w:rPr>
              <w:rStyle w:val="placeholder1Char"/>
              <w:rFonts w:hint="eastAsia"/>
              <w:sz w:val="16"/>
              <w:szCs w:val="16"/>
            </w:rPr>
            <w:t>____</w:t>
          </w:r>
        </w:p>
      </w:docPartBody>
    </w:docPart>
    <w:docPart>
      <w:docPartPr>
        <w:name w:val="8898713B3BF94832B6132C5513CAC4F0"/>
        <w:category>
          <w:name w:val="常规"/>
          <w:gallery w:val="placeholder"/>
        </w:category>
        <w:types>
          <w:type w:val="bbPlcHdr"/>
        </w:types>
        <w:behaviors>
          <w:behavior w:val="content"/>
        </w:behaviors>
        <w:guid w:val="{1494F1FC-6245-4BBA-992D-BB1DD4C7C21F}"/>
      </w:docPartPr>
      <w:docPartBody>
        <w:p w:rsidR="005F03CE" w:rsidRDefault="003C541B" w:rsidP="003C541B">
          <w:pPr>
            <w:pStyle w:val="8898713B3BF94832B6132C5513CAC4F0"/>
          </w:pPr>
          <w:r w:rsidRPr="00711F0E">
            <w:rPr>
              <w:rStyle w:val="placeholder1Char"/>
              <w:rFonts w:hint="eastAsia"/>
              <w:sz w:val="16"/>
              <w:szCs w:val="16"/>
            </w:rPr>
            <w:t>____</w:t>
          </w:r>
        </w:p>
      </w:docPartBody>
    </w:docPart>
    <w:docPart>
      <w:docPartPr>
        <w:name w:val="9EB0B7454F5F436EB4FAFFF11CE11836"/>
        <w:category>
          <w:name w:val="常规"/>
          <w:gallery w:val="placeholder"/>
        </w:category>
        <w:types>
          <w:type w:val="bbPlcHdr"/>
        </w:types>
        <w:behaviors>
          <w:behavior w:val="content"/>
        </w:behaviors>
        <w:guid w:val="{BA4883B8-1C03-4205-9793-831EC7C66C90}"/>
      </w:docPartPr>
      <w:docPartBody>
        <w:p w:rsidR="005F03CE" w:rsidRDefault="003C541B" w:rsidP="003C541B">
          <w:pPr>
            <w:pStyle w:val="9EB0B7454F5F436EB4FAFFF11CE11836"/>
          </w:pPr>
          <w:r w:rsidRPr="00711F0E">
            <w:rPr>
              <w:rStyle w:val="placeholder1Char"/>
              <w:rFonts w:hint="eastAsia"/>
              <w:sz w:val="16"/>
              <w:szCs w:val="16"/>
            </w:rPr>
            <w:t>____</w:t>
          </w:r>
        </w:p>
      </w:docPartBody>
    </w:docPart>
    <w:docPart>
      <w:docPartPr>
        <w:name w:val="7382DACFBCC946958F36650BE7A5FECE"/>
        <w:category>
          <w:name w:val="常规"/>
          <w:gallery w:val="placeholder"/>
        </w:category>
        <w:types>
          <w:type w:val="bbPlcHdr"/>
        </w:types>
        <w:behaviors>
          <w:behavior w:val="content"/>
        </w:behaviors>
        <w:guid w:val="{CAB2011F-F058-4DC8-9152-EC0730427E2A}"/>
      </w:docPartPr>
      <w:docPartBody>
        <w:p w:rsidR="005F03CE" w:rsidRDefault="003C541B" w:rsidP="003C541B">
          <w:pPr>
            <w:pStyle w:val="7382DACFBCC946958F36650BE7A5FECE"/>
          </w:pPr>
          <w:r w:rsidRPr="00711F0E">
            <w:rPr>
              <w:rStyle w:val="placeholder1Char"/>
              <w:rFonts w:hint="eastAsia"/>
              <w:sz w:val="16"/>
              <w:szCs w:val="16"/>
            </w:rPr>
            <w:t>____</w:t>
          </w:r>
        </w:p>
      </w:docPartBody>
    </w:docPart>
    <w:docPart>
      <w:docPartPr>
        <w:name w:val="12B2954055224BA982E8F87DA8D065C2"/>
        <w:category>
          <w:name w:val="常规"/>
          <w:gallery w:val="placeholder"/>
        </w:category>
        <w:types>
          <w:type w:val="bbPlcHdr"/>
        </w:types>
        <w:behaviors>
          <w:behavior w:val="content"/>
        </w:behaviors>
        <w:guid w:val="{341B13BB-238F-4619-9A6B-F29043CB3360}"/>
      </w:docPartPr>
      <w:docPartBody>
        <w:p w:rsidR="005F03CE" w:rsidRDefault="003C541B" w:rsidP="003C541B">
          <w:pPr>
            <w:pStyle w:val="12B2954055224BA982E8F87DA8D065C2"/>
          </w:pPr>
          <w:r w:rsidRPr="00711F0E">
            <w:rPr>
              <w:rStyle w:val="placeholder1Char"/>
              <w:rFonts w:hint="eastAsia"/>
              <w:sz w:val="16"/>
              <w:szCs w:val="16"/>
            </w:rPr>
            <w:t>____</w:t>
          </w:r>
        </w:p>
      </w:docPartBody>
    </w:docPart>
    <w:docPart>
      <w:docPartPr>
        <w:name w:val="ED8177FEE52F48829BDA431F49798D60"/>
        <w:category>
          <w:name w:val="常规"/>
          <w:gallery w:val="placeholder"/>
        </w:category>
        <w:types>
          <w:type w:val="bbPlcHdr"/>
        </w:types>
        <w:behaviors>
          <w:behavior w:val="content"/>
        </w:behaviors>
        <w:guid w:val="{CFEBADB1-C8C7-4CE8-A062-9DF56AAE5ADE}"/>
      </w:docPartPr>
      <w:docPartBody>
        <w:p w:rsidR="005F03CE" w:rsidRDefault="003C541B" w:rsidP="003C541B">
          <w:pPr>
            <w:pStyle w:val="ED8177FEE52F48829BDA431F49798D60"/>
          </w:pPr>
          <w:r w:rsidRPr="00711F0E">
            <w:rPr>
              <w:rStyle w:val="placeholder1Char"/>
              <w:rFonts w:hint="eastAsia"/>
              <w:sz w:val="16"/>
              <w:szCs w:val="16"/>
            </w:rPr>
            <w:t>____</w:t>
          </w:r>
        </w:p>
      </w:docPartBody>
    </w:docPart>
    <w:docPart>
      <w:docPartPr>
        <w:name w:val="96340BA72A0B40739C0327213EC734DB"/>
        <w:category>
          <w:name w:val="常规"/>
          <w:gallery w:val="placeholder"/>
        </w:category>
        <w:types>
          <w:type w:val="bbPlcHdr"/>
        </w:types>
        <w:behaviors>
          <w:behavior w:val="content"/>
        </w:behaviors>
        <w:guid w:val="{D93BD55F-7136-44C0-8C99-32ADDE1EF93D}"/>
      </w:docPartPr>
      <w:docPartBody>
        <w:p w:rsidR="005F03CE" w:rsidRDefault="003C541B" w:rsidP="003C541B">
          <w:pPr>
            <w:pStyle w:val="96340BA72A0B40739C0327213EC734DB"/>
          </w:pPr>
          <w:r w:rsidRPr="00711F0E">
            <w:rPr>
              <w:rStyle w:val="placeholder1Char"/>
              <w:rFonts w:hint="eastAsia"/>
              <w:sz w:val="16"/>
              <w:szCs w:val="16"/>
            </w:rPr>
            <w:t>____</w:t>
          </w:r>
        </w:p>
      </w:docPartBody>
    </w:docPart>
    <w:docPart>
      <w:docPartPr>
        <w:name w:val="32DAA00A6C684C14A16A4667974A16FA"/>
        <w:category>
          <w:name w:val="常规"/>
          <w:gallery w:val="placeholder"/>
        </w:category>
        <w:types>
          <w:type w:val="bbPlcHdr"/>
        </w:types>
        <w:behaviors>
          <w:behavior w:val="content"/>
        </w:behaviors>
        <w:guid w:val="{7A3F5F3B-042C-47BC-A768-E9F3A06C65BE}"/>
      </w:docPartPr>
      <w:docPartBody>
        <w:p w:rsidR="005F03CE" w:rsidRDefault="003C541B" w:rsidP="003C541B">
          <w:pPr>
            <w:pStyle w:val="32DAA00A6C684C14A16A4667974A16FA"/>
          </w:pPr>
          <w:r w:rsidRPr="00711F0E">
            <w:rPr>
              <w:rStyle w:val="placeholder1Char"/>
              <w:rFonts w:hint="eastAsia"/>
              <w:sz w:val="16"/>
              <w:szCs w:val="16"/>
            </w:rPr>
            <w:t>____</w:t>
          </w:r>
        </w:p>
      </w:docPartBody>
    </w:docPart>
    <w:docPart>
      <w:docPartPr>
        <w:name w:val="8BE2CB4F02FB45BFBDD7F74A30FD2C5F"/>
        <w:category>
          <w:name w:val="常规"/>
          <w:gallery w:val="placeholder"/>
        </w:category>
        <w:types>
          <w:type w:val="bbPlcHdr"/>
        </w:types>
        <w:behaviors>
          <w:behavior w:val="content"/>
        </w:behaviors>
        <w:guid w:val="{BE38DA93-51B3-4143-8637-BDF0CBC8AF1A}"/>
      </w:docPartPr>
      <w:docPartBody>
        <w:p w:rsidR="005F03CE" w:rsidRDefault="003C541B" w:rsidP="003C541B">
          <w:pPr>
            <w:pStyle w:val="8BE2CB4F02FB45BFBDD7F74A30FD2C5F"/>
          </w:pPr>
          <w:r w:rsidRPr="00711F0E">
            <w:rPr>
              <w:rStyle w:val="placeholder1Char"/>
              <w:rFonts w:hint="eastAsia"/>
              <w:sz w:val="16"/>
              <w:szCs w:val="16"/>
            </w:rPr>
            <w:t>____</w:t>
          </w:r>
        </w:p>
      </w:docPartBody>
    </w:docPart>
    <w:docPart>
      <w:docPartPr>
        <w:name w:val="EEC065D0170B48EAAD1A798FA722DBE8"/>
        <w:category>
          <w:name w:val="常规"/>
          <w:gallery w:val="placeholder"/>
        </w:category>
        <w:types>
          <w:type w:val="bbPlcHdr"/>
        </w:types>
        <w:behaviors>
          <w:behavior w:val="content"/>
        </w:behaviors>
        <w:guid w:val="{BD8E16EA-B021-4239-9712-5A214447ED0E}"/>
      </w:docPartPr>
      <w:docPartBody>
        <w:p w:rsidR="005F03CE" w:rsidRDefault="003C541B" w:rsidP="003C541B">
          <w:pPr>
            <w:pStyle w:val="EEC065D0170B48EAAD1A798FA722DBE8"/>
          </w:pPr>
          <w:r w:rsidRPr="00711F0E">
            <w:rPr>
              <w:rStyle w:val="placeholder1Char"/>
              <w:rFonts w:hint="eastAsia"/>
              <w:sz w:val="16"/>
              <w:szCs w:val="16"/>
            </w:rPr>
            <w:t>____</w:t>
          </w:r>
        </w:p>
      </w:docPartBody>
    </w:docPart>
    <w:docPart>
      <w:docPartPr>
        <w:name w:val="8B657AA91BF342CCA7314A1F951691D8"/>
        <w:category>
          <w:name w:val="常规"/>
          <w:gallery w:val="placeholder"/>
        </w:category>
        <w:types>
          <w:type w:val="bbPlcHdr"/>
        </w:types>
        <w:behaviors>
          <w:behavior w:val="content"/>
        </w:behaviors>
        <w:guid w:val="{0F814438-0AD6-4C76-80D3-63500F9CDAC8}"/>
      </w:docPartPr>
      <w:docPartBody>
        <w:p w:rsidR="005F03CE" w:rsidRDefault="003C541B" w:rsidP="003C541B">
          <w:pPr>
            <w:pStyle w:val="8B657AA91BF342CCA7314A1F951691D8"/>
          </w:pPr>
          <w:r w:rsidRPr="00711F0E">
            <w:rPr>
              <w:rStyle w:val="placeholder1Char"/>
              <w:rFonts w:hint="eastAsia"/>
              <w:sz w:val="16"/>
              <w:szCs w:val="16"/>
            </w:rPr>
            <w:t>____</w:t>
          </w:r>
        </w:p>
      </w:docPartBody>
    </w:docPart>
    <w:docPart>
      <w:docPartPr>
        <w:name w:val="D58BAEBED5A54026AE7EC329CF6740D4"/>
        <w:category>
          <w:name w:val="常规"/>
          <w:gallery w:val="placeholder"/>
        </w:category>
        <w:types>
          <w:type w:val="bbPlcHdr"/>
        </w:types>
        <w:behaviors>
          <w:behavior w:val="content"/>
        </w:behaviors>
        <w:guid w:val="{585DA3FE-2607-4CA2-A3F6-397D64A671EF}"/>
      </w:docPartPr>
      <w:docPartBody>
        <w:p w:rsidR="005F03CE" w:rsidRDefault="003C541B" w:rsidP="003C541B">
          <w:pPr>
            <w:pStyle w:val="D58BAEBED5A54026AE7EC329CF6740D4"/>
          </w:pPr>
          <w:r w:rsidRPr="00711F0E">
            <w:rPr>
              <w:rStyle w:val="placeholder1Char"/>
              <w:rFonts w:hint="eastAsia"/>
              <w:sz w:val="16"/>
              <w:szCs w:val="16"/>
            </w:rPr>
            <w:t>____</w:t>
          </w:r>
        </w:p>
      </w:docPartBody>
    </w:docPart>
    <w:docPart>
      <w:docPartPr>
        <w:name w:val="6B11E4642142406EBF82A24924488D64"/>
        <w:category>
          <w:name w:val="常规"/>
          <w:gallery w:val="placeholder"/>
        </w:category>
        <w:types>
          <w:type w:val="bbPlcHdr"/>
        </w:types>
        <w:behaviors>
          <w:behavior w:val="content"/>
        </w:behaviors>
        <w:guid w:val="{44E05EDB-2D85-45FA-9BF8-78573B7ACAA3}"/>
      </w:docPartPr>
      <w:docPartBody>
        <w:p w:rsidR="005F03CE" w:rsidRDefault="003C541B" w:rsidP="003C541B">
          <w:pPr>
            <w:pStyle w:val="6B11E4642142406EBF82A24924488D64"/>
          </w:pPr>
          <w:r w:rsidRPr="00711F0E">
            <w:rPr>
              <w:rStyle w:val="placeholder1Char"/>
              <w:rFonts w:hint="eastAsia"/>
              <w:sz w:val="16"/>
              <w:szCs w:val="16"/>
            </w:rPr>
            <w:t>____</w:t>
          </w:r>
        </w:p>
      </w:docPartBody>
    </w:docPart>
    <w:docPart>
      <w:docPartPr>
        <w:name w:val="8D6AFF82283D4A0EA2FDA6C3D005703A"/>
        <w:category>
          <w:name w:val="常规"/>
          <w:gallery w:val="placeholder"/>
        </w:category>
        <w:types>
          <w:type w:val="bbPlcHdr"/>
        </w:types>
        <w:behaviors>
          <w:behavior w:val="content"/>
        </w:behaviors>
        <w:guid w:val="{607AA328-DCAB-48E7-8662-6A89CFDA8788}"/>
      </w:docPartPr>
      <w:docPartBody>
        <w:p w:rsidR="005F03CE" w:rsidRDefault="003C541B" w:rsidP="003C541B">
          <w:pPr>
            <w:pStyle w:val="8D6AFF82283D4A0EA2FDA6C3D005703A"/>
          </w:pPr>
          <w:r w:rsidRPr="00711F0E">
            <w:rPr>
              <w:rStyle w:val="placeholder1Char"/>
              <w:rFonts w:hint="eastAsia"/>
              <w:sz w:val="16"/>
              <w:szCs w:val="16"/>
            </w:rPr>
            <w:t>____</w:t>
          </w:r>
        </w:p>
      </w:docPartBody>
    </w:docPart>
    <w:docPart>
      <w:docPartPr>
        <w:name w:val="C83A9F068D8847E4847E6FBF9561AF74"/>
        <w:category>
          <w:name w:val="常规"/>
          <w:gallery w:val="placeholder"/>
        </w:category>
        <w:types>
          <w:type w:val="bbPlcHdr"/>
        </w:types>
        <w:behaviors>
          <w:behavior w:val="content"/>
        </w:behaviors>
        <w:guid w:val="{1A60A880-6754-4C96-B69F-87738A15B7E1}"/>
      </w:docPartPr>
      <w:docPartBody>
        <w:p w:rsidR="005F03CE" w:rsidRDefault="003C541B" w:rsidP="003C541B">
          <w:pPr>
            <w:pStyle w:val="C83A9F068D8847E4847E6FBF9561AF74"/>
          </w:pPr>
          <w:r w:rsidRPr="00711F0E">
            <w:rPr>
              <w:rStyle w:val="placeholder1Char"/>
              <w:rFonts w:hint="eastAsia"/>
              <w:sz w:val="16"/>
              <w:szCs w:val="16"/>
            </w:rPr>
            <w:t>____</w:t>
          </w:r>
        </w:p>
      </w:docPartBody>
    </w:docPart>
    <w:docPart>
      <w:docPartPr>
        <w:name w:val="E04A88E2FBB34594AF710C3703754D57"/>
        <w:category>
          <w:name w:val="常规"/>
          <w:gallery w:val="placeholder"/>
        </w:category>
        <w:types>
          <w:type w:val="bbPlcHdr"/>
        </w:types>
        <w:behaviors>
          <w:behavior w:val="content"/>
        </w:behaviors>
        <w:guid w:val="{10C0D277-84DE-475B-8F70-DA1FAA4C09F4}"/>
      </w:docPartPr>
      <w:docPartBody>
        <w:p w:rsidR="005F03CE" w:rsidRDefault="003C541B" w:rsidP="003C541B">
          <w:pPr>
            <w:pStyle w:val="E04A88E2FBB34594AF710C3703754D57"/>
          </w:pPr>
          <w:r w:rsidRPr="00711F0E">
            <w:rPr>
              <w:rStyle w:val="placeholder1Char"/>
              <w:rFonts w:hint="eastAsia"/>
              <w:sz w:val="16"/>
              <w:szCs w:val="16"/>
            </w:rPr>
            <w:t>____</w:t>
          </w:r>
        </w:p>
      </w:docPartBody>
    </w:docPart>
    <w:docPart>
      <w:docPartPr>
        <w:name w:val="105E1F9A13A54FF0BACDEFC5541CA4BC"/>
        <w:category>
          <w:name w:val="常规"/>
          <w:gallery w:val="placeholder"/>
        </w:category>
        <w:types>
          <w:type w:val="bbPlcHdr"/>
        </w:types>
        <w:behaviors>
          <w:behavior w:val="content"/>
        </w:behaviors>
        <w:guid w:val="{40E7EE60-27C6-4304-8050-74881E143F57}"/>
      </w:docPartPr>
      <w:docPartBody>
        <w:p w:rsidR="005F03CE" w:rsidRDefault="003C541B" w:rsidP="003C541B">
          <w:pPr>
            <w:pStyle w:val="105E1F9A13A54FF0BACDEFC5541CA4BC"/>
          </w:pPr>
          <w:r w:rsidRPr="00711F0E">
            <w:rPr>
              <w:rStyle w:val="placeholder1Char"/>
              <w:rFonts w:hint="eastAsia"/>
              <w:sz w:val="16"/>
              <w:szCs w:val="16"/>
            </w:rPr>
            <w:t>____</w:t>
          </w:r>
        </w:p>
      </w:docPartBody>
    </w:docPart>
    <w:docPart>
      <w:docPartPr>
        <w:name w:val="917774DE7A44459C8E1CB651B404AA76"/>
        <w:category>
          <w:name w:val="常规"/>
          <w:gallery w:val="placeholder"/>
        </w:category>
        <w:types>
          <w:type w:val="bbPlcHdr"/>
        </w:types>
        <w:behaviors>
          <w:behavior w:val="content"/>
        </w:behaviors>
        <w:guid w:val="{7D3029A2-2540-4702-AE9E-91DBA451E072}"/>
      </w:docPartPr>
      <w:docPartBody>
        <w:p w:rsidR="005F03CE" w:rsidRDefault="003C541B" w:rsidP="003C541B">
          <w:pPr>
            <w:pStyle w:val="917774DE7A44459C8E1CB651B404AA76"/>
          </w:pPr>
          <w:r w:rsidRPr="00711F0E">
            <w:rPr>
              <w:rStyle w:val="placeholder1Char"/>
              <w:rFonts w:hint="eastAsia"/>
              <w:sz w:val="16"/>
              <w:szCs w:val="16"/>
            </w:rPr>
            <w:t>____</w:t>
          </w:r>
        </w:p>
      </w:docPartBody>
    </w:docPart>
    <w:docPart>
      <w:docPartPr>
        <w:name w:val="5174AB29C02B48709E1DF1FB7B07490B"/>
        <w:category>
          <w:name w:val="常规"/>
          <w:gallery w:val="placeholder"/>
        </w:category>
        <w:types>
          <w:type w:val="bbPlcHdr"/>
        </w:types>
        <w:behaviors>
          <w:behavior w:val="content"/>
        </w:behaviors>
        <w:guid w:val="{62296E91-51BB-4940-95DC-29189AC27510}"/>
      </w:docPartPr>
      <w:docPartBody>
        <w:p w:rsidR="005F03CE" w:rsidRDefault="003C541B" w:rsidP="003C541B">
          <w:pPr>
            <w:pStyle w:val="5174AB29C02B48709E1DF1FB7B07490B"/>
          </w:pPr>
          <w:r w:rsidRPr="00711F0E">
            <w:rPr>
              <w:rStyle w:val="placeholder1Char"/>
              <w:rFonts w:hint="eastAsia"/>
              <w:sz w:val="16"/>
              <w:szCs w:val="16"/>
            </w:rPr>
            <w:t>____</w:t>
          </w:r>
        </w:p>
      </w:docPartBody>
    </w:docPart>
    <w:docPart>
      <w:docPartPr>
        <w:name w:val="1C65819FCABF41118D61D79301264C80"/>
        <w:category>
          <w:name w:val="常规"/>
          <w:gallery w:val="placeholder"/>
        </w:category>
        <w:types>
          <w:type w:val="bbPlcHdr"/>
        </w:types>
        <w:behaviors>
          <w:behavior w:val="content"/>
        </w:behaviors>
        <w:guid w:val="{C55BCC5F-6EFA-4ABF-8564-15106F3BF5C5}"/>
      </w:docPartPr>
      <w:docPartBody>
        <w:p w:rsidR="005F03CE" w:rsidRDefault="003C541B" w:rsidP="003C541B">
          <w:pPr>
            <w:pStyle w:val="1C65819FCABF41118D61D79301264C80"/>
          </w:pPr>
          <w:r w:rsidRPr="00711F0E">
            <w:rPr>
              <w:rStyle w:val="placeholder1Char"/>
              <w:rFonts w:hint="eastAsia"/>
              <w:sz w:val="16"/>
              <w:szCs w:val="16"/>
            </w:rPr>
            <w:t>____</w:t>
          </w:r>
        </w:p>
      </w:docPartBody>
    </w:docPart>
    <w:docPart>
      <w:docPartPr>
        <w:name w:val="27ECD80DBE2344E2AC034D2635BB1A8F"/>
        <w:category>
          <w:name w:val="常规"/>
          <w:gallery w:val="placeholder"/>
        </w:category>
        <w:types>
          <w:type w:val="bbPlcHdr"/>
        </w:types>
        <w:behaviors>
          <w:behavior w:val="content"/>
        </w:behaviors>
        <w:guid w:val="{63CD1DC5-D7C4-4CF9-A247-04C514B6A86D}"/>
      </w:docPartPr>
      <w:docPartBody>
        <w:p w:rsidR="005F03CE" w:rsidRDefault="003C541B" w:rsidP="003C541B">
          <w:pPr>
            <w:pStyle w:val="27ECD80DBE2344E2AC034D2635BB1A8F"/>
          </w:pPr>
          <w:r w:rsidRPr="00711F0E">
            <w:rPr>
              <w:rStyle w:val="placeholder1Char"/>
              <w:rFonts w:hint="eastAsia"/>
              <w:sz w:val="16"/>
              <w:szCs w:val="16"/>
            </w:rPr>
            <w:t>____</w:t>
          </w:r>
        </w:p>
      </w:docPartBody>
    </w:docPart>
    <w:docPart>
      <w:docPartPr>
        <w:name w:val="CE8E6491C4814ACC8A8DFFE471C9DDD5"/>
        <w:category>
          <w:name w:val="常规"/>
          <w:gallery w:val="placeholder"/>
        </w:category>
        <w:types>
          <w:type w:val="bbPlcHdr"/>
        </w:types>
        <w:behaviors>
          <w:behavior w:val="content"/>
        </w:behaviors>
        <w:guid w:val="{AC649316-BAFB-4A24-AAF1-612DB1931AD5}"/>
      </w:docPartPr>
      <w:docPartBody>
        <w:p w:rsidR="005F03CE" w:rsidRDefault="003C541B" w:rsidP="003C541B">
          <w:pPr>
            <w:pStyle w:val="CE8E6491C4814ACC8A8DFFE471C9DDD5"/>
          </w:pPr>
          <w:r w:rsidRPr="00711F0E">
            <w:rPr>
              <w:rStyle w:val="placeholder1Char"/>
              <w:rFonts w:hint="eastAsia"/>
              <w:sz w:val="16"/>
              <w:szCs w:val="16"/>
            </w:rPr>
            <w:t>____</w:t>
          </w:r>
        </w:p>
      </w:docPartBody>
    </w:docPart>
    <w:docPart>
      <w:docPartPr>
        <w:name w:val="F943566E7FA640B6AF53395A92CE5012"/>
        <w:category>
          <w:name w:val="常规"/>
          <w:gallery w:val="placeholder"/>
        </w:category>
        <w:types>
          <w:type w:val="bbPlcHdr"/>
        </w:types>
        <w:behaviors>
          <w:behavior w:val="content"/>
        </w:behaviors>
        <w:guid w:val="{1DDBC410-D5E6-4E8D-9BFD-209B007993FC}"/>
      </w:docPartPr>
      <w:docPartBody>
        <w:p w:rsidR="005F03CE" w:rsidRDefault="003C541B" w:rsidP="003C541B">
          <w:pPr>
            <w:pStyle w:val="F943566E7FA640B6AF53395A92CE5012"/>
          </w:pPr>
          <w:r w:rsidRPr="00711F0E">
            <w:rPr>
              <w:rStyle w:val="placeholder1Char"/>
              <w:rFonts w:hint="eastAsia"/>
              <w:sz w:val="16"/>
              <w:szCs w:val="16"/>
            </w:rPr>
            <w:t>____</w:t>
          </w:r>
        </w:p>
      </w:docPartBody>
    </w:docPart>
    <w:docPart>
      <w:docPartPr>
        <w:name w:val="2633F34C0CC44CEB862895FF9D76EF1F"/>
        <w:category>
          <w:name w:val="常规"/>
          <w:gallery w:val="placeholder"/>
        </w:category>
        <w:types>
          <w:type w:val="bbPlcHdr"/>
        </w:types>
        <w:behaviors>
          <w:behavior w:val="content"/>
        </w:behaviors>
        <w:guid w:val="{7FCFADB1-0AE7-467F-AD65-C09FBDC1E473}"/>
      </w:docPartPr>
      <w:docPartBody>
        <w:p w:rsidR="005F03CE" w:rsidRDefault="003C541B" w:rsidP="003C541B">
          <w:pPr>
            <w:pStyle w:val="2633F34C0CC44CEB862895FF9D76EF1F"/>
          </w:pPr>
          <w:r w:rsidRPr="00711F0E">
            <w:rPr>
              <w:rStyle w:val="placeholder1Char"/>
              <w:rFonts w:hint="eastAsia"/>
              <w:sz w:val="16"/>
              <w:szCs w:val="16"/>
            </w:rPr>
            <w:t>____</w:t>
          </w:r>
        </w:p>
      </w:docPartBody>
    </w:docPart>
    <w:docPart>
      <w:docPartPr>
        <w:name w:val="443742F8B2A344ED9896382BFEEC2896"/>
        <w:category>
          <w:name w:val="常规"/>
          <w:gallery w:val="placeholder"/>
        </w:category>
        <w:types>
          <w:type w:val="bbPlcHdr"/>
        </w:types>
        <w:behaviors>
          <w:behavior w:val="content"/>
        </w:behaviors>
        <w:guid w:val="{BB369F44-C9E2-4943-AA39-45E7890B7862}"/>
      </w:docPartPr>
      <w:docPartBody>
        <w:p w:rsidR="005F03CE" w:rsidRDefault="003C541B" w:rsidP="003C541B">
          <w:pPr>
            <w:pStyle w:val="443742F8B2A344ED9896382BFEEC2896"/>
          </w:pPr>
          <w:r w:rsidRPr="00711F0E">
            <w:rPr>
              <w:rStyle w:val="placeholder1Char"/>
              <w:rFonts w:hint="eastAsia"/>
              <w:sz w:val="16"/>
              <w:szCs w:val="16"/>
            </w:rPr>
            <w:t>____</w:t>
          </w:r>
        </w:p>
      </w:docPartBody>
    </w:docPart>
    <w:docPart>
      <w:docPartPr>
        <w:name w:val="5B440C9911664012BFD740A30C02D791"/>
        <w:category>
          <w:name w:val="常规"/>
          <w:gallery w:val="placeholder"/>
        </w:category>
        <w:types>
          <w:type w:val="bbPlcHdr"/>
        </w:types>
        <w:behaviors>
          <w:behavior w:val="content"/>
        </w:behaviors>
        <w:guid w:val="{C2E0993B-5C32-4884-A81A-BF634DA7B767}"/>
      </w:docPartPr>
      <w:docPartBody>
        <w:p w:rsidR="005F03CE" w:rsidRDefault="003C541B" w:rsidP="003C541B">
          <w:pPr>
            <w:pStyle w:val="5B440C9911664012BFD740A30C02D791"/>
          </w:pPr>
          <w:r w:rsidRPr="00711F0E">
            <w:rPr>
              <w:rStyle w:val="placeholder1Char"/>
              <w:rFonts w:hint="eastAsia"/>
              <w:sz w:val="16"/>
              <w:szCs w:val="16"/>
            </w:rPr>
            <w:t>____</w:t>
          </w:r>
        </w:p>
      </w:docPartBody>
    </w:docPart>
    <w:docPart>
      <w:docPartPr>
        <w:name w:val="B37D380C58464B2DB103776F0F6B27DB"/>
        <w:category>
          <w:name w:val="常规"/>
          <w:gallery w:val="placeholder"/>
        </w:category>
        <w:types>
          <w:type w:val="bbPlcHdr"/>
        </w:types>
        <w:behaviors>
          <w:behavior w:val="content"/>
        </w:behaviors>
        <w:guid w:val="{6B1DFA9F-5FCC-4A8F-9AA8-2DBD1B9D843B}"/>
      </w:docPartPr>
      <w:docPartBody>
        <w:p w:rsidR="005F03CE" w:rsidRDefault="003C541B" w:rsidP="003C541B">
          <w:pPr>
            <w:pStyle w:val="B37D380C58464B2DB103776F0F6B27DB"/>
          </w:pPr>
          <w:r w:rsidRPr="00711F0E">
            <w:rPr>
              <w:rStyle w:val="placeholder1Char"/>
              <w:rFonts w:hint="eastAsia"/>
              <w:sz w:val="16"/>
              <w:szCs w:val="16"/>
            </w:rPr>
            <w:t>____</w:t>
          </w:r>
        </w:p>
      </w:docPartBody>
    </w:docPart>
    <w:docPart>
      <w:docPartPr>
        <w:name w:val="45CE5F2864B4426BABFEA430814F0848"/>
        <w:category>
          <w:name w:val="常规"/>
          <w:gallery w:val="placeholder"/>
        </w:category>
        <w:types>
          <w:type w:val="bbPlcHdr"/>
        </w:types>
        <w:behaviors>
          <w:behavior w:val="content"/>
        </w:behaviors>
        <w:guid w:val="{6DE96E0F-1F93-4146-ABAD-BCB37713D263}"/>
      </w:docPartPr>
      <w:docPartBody>
        <w:p w:rsidR="005F03CE" w:rsidRDefault="003C541B" w:rsidP="003C541B">
          <w:pPr>
            <w:pStyle w:val="45CE5F2864B4426BABFEA430814F0848"/>
          </w:pPr>
          <w:r w:rsidRPr="00711F0E">
            <w:rPr>
              <w:rStyle w:val="placeholder1Char"/>
              <w:rFonts w:hint="eastAsia"/>
              <w:sz w:val="16"/>
              <w:szCs w:val="16"/>
            </w:rPr>
            <w:t>____</w:t>
          </w:r>
        </w:p>
      </w:docPartBody>
    </w:docPart>
    <w:docPart>
      <w:docPartPr>
        <w:name w:val="0569E6D1FA1D4CB399918C1D6F4BB8F3"/>
        <w:category>
          <w:name w:val="常规"/>
          <w:gallery w:val="placeholder"/>
        </w:category>
        <w:types>
          <w:type w:val="bbPlcHdr"/>
        </w:types>
        <w:behaviors>
          <w:behavior w:val="content"/>
        </w:behaviors>
        <w:guid w:val="{0E769453-822F-4E3C-ABD7-0E880EC1343A}"/>
      </w:docPartPr>
      <w:docPartBody>
        <w:p w:rsidR="005F03CE" w:rsidRDefault="003C541B" w:rsidP="003C541B">
          <w:pPr>
            <w:pStyle w:val="0569E6D1FA1D4CB399918C1D6F4BB8F3"/>
          </w:pPr>
          <w:r w:rsidRPr="00711F0E">
            <w:rPr>
              <w:rStyle w:val="placeholder1Char"/>
              <w:rFonts w:hint="eastAsia"/>
              <w:sz w:val="16"/>
              <w:szCs w:val="16"/>
            </w:rPr>
            <w:t>____</w:t>
          </w:r>
        </w:p>
      </w:docPartBody>
    </w:docPart>
    <w:docPart>
      <w:docPartPr>
        <w:name w:val="AFBEB556313A425695ABEFE15622D7F0"/>
        <w:category>
          <w:name w:val="常规"/>
          <w:gallery w:val="placeholder"/>
        </w:category>
        <w:types>
          <w:type w:val="bbPlcHdr"/>
        </w:types>
        <w:behaviors>
          <w:behavior w:val="content"/>
        </w:behaviors>
        <w:guid w:val="{64EA2C1E-1B41-4B95-8DB3-2EF875410A6F}"/>
      </w:docPartPr>
      <w:docPartBody>
        <w:p w:rsidR="005F03CE" w:rsidRDefault="003C541B" w:rsidP="003C541B">
          <w:pPr>
            <w:pStyle w:val="AFBEB556313A425695ABEFE15622D7F0"/>
          </w:pPr>
          <w:r w:rsidRPr="00711F0E">
            <w:rPr>
              <w:rStyle w:val="placeholder1Char"/>
              <w:rFonts w:hint="eastAsia"/>
              <w:sz w:val="16"/>
              <w:szCs w:val="16"/>
            </w:rPr>
            <w:t>____</w:t>
          </w:r>
        </w:p>
      </w:docPartBody>
    </w:docPart>
    <w:docPart>
      <w:docPartPr>
        <w:name w:val="29B124F2A473477F96DF262021702841"/>
        <w:category>
          <w:name w:val="常规"/>
          <w:gallery w:val="placeholder"/>
        </w:category>
        <w:types>
          <w:type w:val="bbPlcHdr"/>
        </w:types>
        <w:behaviors>
          <w:behavior w:val="content"/>
        </w:behaviors>
        <w:guid w:val="{47D74C34-46BF-4934-AAB2-EEA8AC5B0028}"/>
      </w:docPartPr>
      <w:docPartBody>
        <w:p w:rsidR="005F03CE" w:rsidRDefault="003C541B" w:rsidP="003C541B">
          <w:pPr>
            <w:pStyle w:val="29B124F2A473477F96DF262021702841"/>
          </w:pPr>
          <w:r w:rsidRPr="00711F0E">
            <w:rPr>
              <w:rStyle w:val="placeholder1Char"/>
              <w:rFonts w:hint="eastAsia"/>
              <w:sz w:val="16"/>
              <w:szCs w:val="16"/>
            </w:rPr>
            <w:t>____</w:t>
          </w:r>
        </w:p>
      </w:docPartBody>
    </w:docPart>
    <w:docPart>
      <w:docPartPr>
        <w:name w:val="E4423F541DBA43BB87064635B32D393E"/>
        <w:category>
          <w:name w:val="常规"/>
          <w:gallery w:val="placeholder"/>
        </w:category>
        <w:types>
          <w:type w:val="bbPlcHdr"/>
        </w:types>
        <w:behaviors>
          <w:behavior w:val="content"/>
        </w:behaviors>
        <w:guid w:val="{878840C4-86FB-4E8D-B3C4-78AFA47CAC52}"/>
      </w:docPartPr>
      <w:docPartBody>
        <w:p w:rsidR="005F03CE" w:rsidRDefault="003C541B" w:rsidP="003C541B">
          <w:pPr>
            <w:pStyle w:val="E4423F541DBA43BB87064635B32D393E"/>
          </w:pPr>
          <w:r w:rsidRPr="00711F0E">
            <w:rPr>
              <w:rStyle w:val="placeholder1Char"/>
              <w:rFonts w:hint="eastAsia"/>
              <w:sz w:val="16"/>
              <w:szCs w:val="16"/>
            </w:rPr>
            <w:t>____</w:t>
          </w:r>
        </w:p>
      </w:docPartBody>
    </w:docPart>
    <w:docPart>
      <w:docPartPr>
        <w:name w:val="802B4AD44AE14F1AB4BE6E8BD0A4536C"/>
        <w:category>
          <w:name w:val="常规"/>
          <w:gallery w:val="placeholder"/>
        </w:category>
        <w:types>
          <w:type w:val="bbPlcHdr"/>
        </w:types>
        <w:behaviors>
          <w:behavior w:val="content"/>
        </w:behaviors>
        <w:guid w:val="{5C25BD83-5940-4BC2-8D51-29F64107BAAA}"/>
      </w:docPartPr>
      <w:docPartBody>
        <w:p w:rsidR="005F03CE" w:rsidRDefault="003C541B" w:rsidP="003C541B">
          <w:pPr>
            <w:pStyle w:val="802B4AD44AE14F1AB4BE6E8BD0A4536C"/>
          </w:pPr>
          <w:r w:rsidRPr="00711F0E">
            <w:rPr>
              <w:rStyle w:val="placeholder1Char"/>
              <w:rFonts w:hint="eastAsia"/>
              <w:sz w:val="16"/>
              <w:szCs w:val="16"/>
            </w:rPr>
            <w:t>____</w:t>
          </w:r>
        </w:p>
      </w:docPartBody>
    </w:docPart>
    <w:docPart>
      <w:docPartPr>
        <w:name w:val="6D33271F443546C8ABC703E24D1B7478"/>
        <w:category>
          <w:name w:val="常规"/>
          <w:gallery w:val="placeholder"/>
        </w:category>
        <w:types>
          <w:type w:val="bbPlcHdr"/>
        </w:types>
        <w:behaviors>
          <w:behavior w:val="content"/>
        </w:behaviors>
        <w:guid w:val="{53CABE4D-A81B-449E-8583-C9860ABA4E84}"/>
      </w:docPartPr>
      <w:docPartBody>
        <w:p w:rsidR="005F03CE" w:rsidRDefault="003C541B" w:rsidP="003C541B">
          <w:pPr>
            <w:pStyle w:val="6D33271F443546C8ABC703E24D1B7478"/>
          </w:pPr>
          <w:r w:rsidRPr="00711F0E">
            <w:rPr>
              <w:rStyle w:val="placeholder1Char"/>
              <w:rFonts w:hint="eastAsia"/>
              <w:sz w:val="16"/>
              <w:szCs w:val="16"/>
            </w:rPr>
            <w:t>____</w:t>
          </w:r>
        </w:p>
      </w:docPartBody>
    </w:docPart>
    <w:docPart>
      <w:docPartPr>
        <w:name w:val="A896EE7F99D74056AA2CD264B4E3B3A6"/>
        <w:category>
          <w:name w:val="常规"/>
          <w:gallery w:val="placeholder"/>
        </w:category>
        <w:types>
          <w:type w:val="bbPlcHdr"/>
        </w:types>
        <w:behaviors>
          <w:behavior w:val="content"/>
        </w:behaviors>
        <w:guid w:val="{9DE838AC-F986-4698-A296-D4272220AB1F}"/>
      </w:docPartPr>
      <w:docPartBody>
        <w:p w:rsidR="005F03CE" w:rsidRDefault="003C541B" w:rsidP="003C541B">
          <w:pPr>
            <w:pStyle w:val="A896EE7F99D74056AA2CD264B4E3B3A6"/>
          </w:pPr>
          <w:r w:rsidRPr="00711F0E">
            <w:rPr>
              <w:rStyle w:val="placeholder1Char"/>
              <w:rFonts w:hint="eastAsia"/>
              <w:sz w:val="16"/>
              <w:szCs w:val="16"/>
            </w:rPr>
            <w:t>____</w:t>
          </w:r>
        </w:p>
      </w:docPartBody>
    </w:docPart>
    <w:docPart>
      <w:docPartPr>
        <w:name w:val="2C82A02252EC44C39E0DA514228C50F2"/>
        <w:category>
          <w:name w:val="常规"/>
          <w:gallery w:val="placeholder"/>
        </w:category>
        <w:types>
          <w:type w:val="bbPlcHdr"/>
        </w:types>
        <w:behaviors>
          <w:behavior w:val="content"/>
        </w:behaviors>
        <w:guid w:val="{952AA13E-F04E-4E5A-A7FD-A6CB5D256D4D}"/>
      </w:docPartPr>
      <w:docPartBody>
        <w:p w:rsidR="005F03CE" w:rsidRDefault="003C541B" w:rsidP="003C541B">
          <w:pPr>
            <w:pStyle w:val="2C82A02252EC44C39E0DA514228C50F2"/>
          </w:pPr>
          <w:r w:rsidRPr="00711F0E">
            <w:rPr>
              <w:rStyle w:val="placeholder1Char"/>
              <w:rFonts w:hint="eastAsia"/>
              <w:sz w:val="16"/>
              <w:szCs w:val="16"/>
            </w:rPr>
            <w:t>____</w:t>
          </w:r>
        </w:p>
      </w:docPartBody>
    </w:docPart>
    <w:docPart>
      <w:docPartPr>
        <w:name w:val="74DBC5F273CE4218B73102D845891CF6"/>
        <w:category>
          <w:name w:val="常规"/>
          <w:gallery w:val="placeholder"/>
        </w:category>
        <w:types>
          <w:type w:val="bbPlcHdr"/>
        </w:types>
        <w:behaviors>
          <w:behavior w:val="content"/>
        </w:behaviors>
        <w:guid w:val="{3CA969B5-E686-46E3-BF36-E1EDB4CB7EAC}"/>
      </w:docPartPr>
      <w:docPartBody>
        <w:p w:rsidR="005F03CE" w:rsidRDefault="003C541B" w:rsidP="003C541B">
          <w:pPr>
            <w:pStyle w:val="74DBC5F273CE4218B73102D845891CF6"/>
          </w:pPr>
          <w:r w:rsidRPr="00711F0E">
            <w:rPr>
              <w:rStyle w:val="placeholder1Char"/>
              <w:rFonts w:hint="eastAsia"/>
              <w:sz w:val="16"/>
              <w:szCs w:val="16"/>
            </w:rPr>
            <w:t>____</w:t>
          </w:r>
        </w:p>
      </w:docPartBody>
    </w:docPart>
    <w:docPart>
      <w:docPartPr>
        <w:name w:val="9C4E4675F6374C2DB21BBBD92A260CAA"/>
        <w:category>
          <w:name w:val="常规"/>
          <w:gallery w:val="placeholder"/>
        </w:category>
        <w:types>
          <w:type w:val="bbPlcHdr"/>
        </w:types>
        <w:behaviors>
          <w:behavior w:val="content"/>
        </w:behaviors>
        <w:guid w:val="{74BBF4D6-2F46-49E6-8107-49F5B4F811EA}"/>
      </w:docPartPr>
      <w:docPartBody>
        <w:p w:rsidR="005F03CE" w:rsidRDefault="003C541B" w:rsidP="003C541B">
          <w:pPr>
            <w:pStyle w:val="9C4E4675F6374C2DB21BBBD92A260CAA"/>
          </w:pPr>
          <w:r w:rsidRPr="00711F0E">
            <w:rPr>
              <w:rStyle w:val="placeholder1Char"/>
              <w:rFonts w:hint="eastAsia"/>
              <w:sz w:val="16"/>
              <w:szCs w:val="16"/>
            </w:rPr>
            <w:t>____</w:t>
          </w:r>
        </w:p>
      </w:docPartBody>
    </w:docPart>
    <w:docPart>
      <w:docPartPr>
        <w:name w:val="FDB6A4AA41394DFEA5E4121D82B26CE6"/>
        <w:category>
          <w:name w:val="常规"/>
          <w:gallery w:val="placeholder"/>
        </w:category>
        <w:types>
          <w:type w:val="bbPlcHdr"/>
        </w:types>
        <w:behaviors>
          <w:behavior w:val="content"/>
        </w:behaviors>
        <w:guid w:val="{9495F911-9646-4718-919D-AB4DDD8161E5}"/>
      </w:docPartPr>
      <w:docPartBody>
        <w:p w:rsidR="005F03CE" w:rsidRDefault="003C541B" w:rsidP="003C541B">
          <w:pPr>
            <w:pStyle w:val="FDB6A4AA41394DFEA5E4121D82B26CE6"/>
          </w:pPr>
          <w:r w:rsidRPr="00711F0E">
            <w:rPr>
              <w:rStyle w:val="placeholder1Char"/>
              <w:rFonts w:hint="eastAsia"/>
              <w:sz w:val="16"/>
              <w:szCs w:val="16"/>
            </w:rPr>
            <w:t>____</w:t>
          </w:r>
        </w:p>
      </w:docPartBody>
    </w:docPart>
    <w:docPart>
      <w:docPartPr>
        <w:name w:val="CDE3B47DA237482280FE89711ABA3E54"/>
        <w:category>
          <w:name w:val="常规"/>
          <w:gallery w:val="placeholder"/>
        </w:category>
        <w:types>
          <w:type w:val="bbPlcHdr"/>
        </w:types>
        <w:behaviors>
          <w:behavior w:val="content"/>
        </w:behaviors>
        <w:guid w:val="{FEEBB63F-2E22-4FD5-A36F-BCEF736D8879}"/>
      </w:docPartPr>
      <w:docPartBody>
        <w:p w:rsidR="005F03CE" w:rsidRDefault="003C541B" w:rsidP="003C541B">
          <w:pPr>
            <w:pStyle w:val="CDE3B47DA237482280FE89711ABA3E54"/>
          </w:pPr>
          <w:r w:rsidRPr="00711F0E">
            <w:rPr>
              <w:rStyle w:val="placeholder1Char"/>
              <w:rFonts w:hint="eastAsia"/>
              <w:sz w:val="16"/>
              <w:szCs w:val="16"/>
            </w:rPr>
            <w:t>____</w:t>
          </w:r>
        </w:p>
      </w:docPartBody>
    </w:docPart>
    <w:docPart>
      <w:docPartPr>
        <w:name w:val="AB2AAA657CAC4929A19F4255924776F5"/>
        <w:category>
          <w:name w:val="常规"/>
          <w:gallery w:val="placeholder"/>
        </w:category>
        <w:types>
          <w:type w:val="bbPlcHdr"/>
        </w:types>
        <w:behaviors>
          <w:behavior w:val="content"/>
        </w:behaviors>
        <w:guid w:val="{B65562E5-1260-4D3E-A7D2-FA85DC7F730E}"/>
      </w:docPartPr>
      <w:docPartBody>
        <w:p w:rsidR="005F03CE" w:rsidRDefault="003C541B" w:rsidP="003C541B">
          <w:pPr>
            <w:pStyle w:val="AB2AAA657CAC4929A19F4255924776F5"/>
          </w:pPr>
          <w:r w:rsidRPr="00711F0E">
            <w:rPr>
              <w:rStyle w:val="placeholder1Char"/>
              <w:rFonts w:hint="eastAsia"/>
              <w:sz w:val="16"/>
              <w:szCs w:val="16"/>
            </w:rPr>
            <w:t>____</w:t>
          </w:r>
        </w:p>
      </w:docPartBody>
    </w:docPart>
    <w:docPart>
      <w:docPartPr>
        <w:name w:val="90A8BB19923C4C478CD1CE260F43F8F1"/>
        <w:category>
          <w:name w:val="常规"/>
          <w:gallery w:val="placeholder"/>
        </w:category>
        <w:types>
          <w:type w:val="bbPlcHdr"/>
        </w:types>
        <w:behaviors>
          <w:behavior w:val="content"/>
        </w:behaviors>
        <w:guid w:val="{F1B1A688-D556-4E9F-9FC3-49686C1D428E}"/>
      </w:docPartPr>
      <w:docPartBody>
        <w:p w:rsidR="005F03CE" w:rsidRDefault="003C541B" w:rsidP="003C541B">
          <w:pPr>
            <w:pStyle w:val="90A8BB19923C4C478CD1CE260F43F8F1"/>
          </w:pPr>
          <w:r w:rsidRPr="00711F0E">
            <w:rPr>
              <w:rStyle w:val="placeholder1Char"/>
              <w:rFonts w:hint="eastAsia"/>
              <w:sz w:val="16"/>
              <w:szCs w:val="16"/>
            </w:rPr>
            <w:t>____</w:t>
          </w:r>
        </w:p>
      </w:docPartBody>
    </w:docPart>
    <w:docPart>
      <w:docPartPr>
        <w:name w:val="2781A55F030042CC8162D3B123323951"/>
        <w:category>
          <w:name w:val="常规"/>
          <w:gallery w:val="placeholder"/>
        </w:category>
        <w:types>
          <w:type w:val="bbPlcHdr"/>
        </w:types>
        <w:behaviors>
          <w:behavior w:val="content"/>
        </w:behaviors>
        <w:guid w:val="{7C207D93-C26E-4204-80F9-F091275208D9}"/>
      </w:docPartPr>
      <w:docPartBody>
        <w:p w:rsidR="005F03CE" w:rsidRDefault="003C541B" w:rsidP="003C541B">
          <w:pPr>
            <w:pStyle w:val="2781A55F030042CC8162D3B123323951"/>
          </w:pPr>
          <w:r w:rsidRPr="00711F0E">
            <w:rPr>
              <w:rStyle w:val="placeholder1Char"/>
              <w:rFonts w:hint="eastAsia"/>
              <w:sz w:val="16"/>
              <w:szCs w:val="16"/>
            </w:rPr>
            <w:t>____</w:t>
          </w:r>
        </w:p>
      </w:docPartBody>
    </w:docPart>
    <w:docPart>
      <w:docPartPr>
        <w:name w:val="A90EB33EE7BD435AA83FC3E7EE885898"/>
        <w:category>
          <w:name w:val="常规"/>
          <w:gallery w:val="placeholder"/>
        </w:category>
        <w:types>
          <w:type w:val="bbPlcHdr"/>
        </w:types>
        <w:behaviors>
          <w:behavior w:val="content"/>
        </w:behaviors>
        <w:guid w:val="{F09DBDCA-1281-429C-AA51-6BFB24A51BE6}"/>
      </w:docPartPr>
      <w:docPartBody>
        <w:p w:rsidR="005F03CE" w:rsidRDefault="003C541B" w:rsidP="003C541B">
          <w:pPr>
            <w:pStyle w:val="A90EB33EE7BD435AA83FC3E7EE885898"/>
          </w:pPr>
          <w:r w:rsidRPr="00711F0E">
            <w:rPr>
              <w:rStyle w:val="placeholder1Char"/>
              <w:rFonts w:hint="eastAsia"/>
              <w:sz w:val="16"/>
              <w:szCs w:val="16"/>
            </w:rPr>
            <w:t>____</w:t>
          </w:r>
        </w:p>
      </w:docPartBody>
    </w:docPart>
    <w:docPart>
      <w:docPartPr>
        <w:name w:val="692B44D41437498CA8DE12D6E0978542"/>
        <w:category>
          <w:name w:val="常规"/>
          <w:gallery w:val="placeholder"/>
        </w:category>
        <w:types>
          <w:type w:val="bbPlcHdr"/>
        </w:types>
        <w:behaviors>
          <w:behavior w:val="content"/>
        </w:behaviors>
        <w:guid w:val="{41DF668A-B489-4AFC-B5D7-950EC9B4424A}"/>
      </w:docPartPr>
      <w:docPartBody>
        <w:p w:rsidR="005F03CE" w:rsidRDefault="003C541B" w:rsidP="003C541B">
          <w:pPr>
            <w:pStyle w:val="692B44D41437498CA8DE12D6E0978542"/>
          </w:pPr>
          <w:r w:rsidRPr="00711F0E">
            <w:rPr>
              <w:rStyle w:val="placeholder1Char"/>
              <w:rFonts w:hint="eastAsia"/>
              <w:sz w:val="16"/>
              <w:szCs w:val="16"/>
            </w:rPr>
            <w:t>____</w:t>
          </w:r>
        </w:p>
      </w:docPartBody>
    </w:docPart>
    <w:docPart>
      <w:docPartPr>
        <w:name w:val="78A091AFE0C54F9EB16DE6C4A7B7721C"/>
        <w:category>
          <w:name w:val="常规"/>
          <w:gallery w:val="placeholder"/>
        </w:category>
        <w:types>
          <w:type w:val="bbPlcHdr"/>
        </w:types>
        <w:behaviors>
          <w:behavior w:val="content"/>
        </w:behaviors>
        <w:guid w:val="{D46A0278-2E73-40D8-87BE-A3DE7281720B}"/>
      </w:docPartPr>
      <w:docPartBody>
        <w:p w:rsidR="005F03CE" w:rsidRDefault="003C541B" w:rsidP="003C541B">
          <w:pPr>
            <w:pStyle w:val="78A091AFE0C54F9EB16DE6C4A7B7721C"/>
          </w:pPr>
          <w:r w:rsidRPr="00711F0E">
            <w:rPr>
              <w:rStyle w:val="placeholder1Char"/>
              <w:rFonts w:hint="eastAsia"/>
              <w:sz w:val="16"/>
              <w:szCs w:val="16"/>
            </w:rPr>
            <w:t>____</w:t>
          </w:r>
        </w:p>
      </w:docPartBody>
    </w:docPart>
    <w:docPart>
      <w:docPartPr>
        <w:name w:val="3979D7141B264A16A1E0316F73D50961"/>
        <w:category>
          <w:name w:val="常规"/>
          <w:gallery w:val="placeholder"/>
        </w:category>
        <w:types>
          <w:type w:val="bbPlcHdr"/>
        </w:types>
        <w:behaviors>
          <w:behavior w:val="content"/>
        </w:behaviors>
        <w:guid w:val="{4AF0C7A3-5321-4A0D-A01B-F71EABE99FD2}"/>
      </w:docPartPr>
      <w:docPartBody>
        <w:p w:rsidR="005F03CE" w:rsidRDefault="003C541B" w:rsidP="003C541B">
          <w:pPr>
            <w:pStyle w:val="3979D7141B264A16A1E0316F73D50961"/>
          </w:pPr>
          <w:r w:rsidRPr="00711F0E">
            <w:rPr>
              <w:rStyle w:val="placeholder1Char"/>
              <w:rFonts w:hint="eastAsia"/>
              <w:sz w:val="16"/>
              <w:szCs w:val="16"/>
            </w:rPr>
            <w:t>____</w:t>
          </w:r>
        </w:p>
      </w:docPartBody>
    </w:docPart>
    <w:docPart>
      <w:docPartPr>
        <w:name w:val="7FC4FCE75C7E4EFD80043AD7B9E44A67"/>
        <w:category>
          <w:name w:val="常规"/>
          <w:gallery w:val="placeholder"/>
        </w:category>
        <w:types>
          <w:type w:val="bbPlcHdr"/>
        </w:types>
        <w:behaviors>
          <w:behavior w:val="content"/>
        </w:behaviors>
        <w:guid w:val="{F627D024-56F3-4734-A423-4FF9AAB59D8A}"/>
      </w:docPartPr>
      <w:docPartBody>
        <w:p w:rsidR="005F03CE" w:rsidRDefault="003C541B" w:rsidP="003C541B">
          <w:pPr>
            <w:pStyle w:val="7FC4FCE75C7E4EFD80043AD7B9E44A67"/>
          </w:pPr>
          <w:r w:rsidRPr="00711F0E">
            <w:rPr>
              <w:rStyle w:val="placeholder1Char"/>
              <w:rFonts w:hint="eastAsia"/>
              <w:sz w:val="16"/>
              <w:szCs w:val="16"/>
            </w:rPr>
            <w:t>____</w:t>
          </w:r>
        </w:p>
      </w:docPartBody>
    </w:docPart>
    <w:docPart>
      <w:docPartPr>
        <w:name w:val="9F99EB37A2F747199D3453AF97C52CB4"/>
        <w:category>
          <w:name w:val="常规"/>
          <w:gallery w:val="placeholder"/>
        </w:category>
        <w:types>
          <w:type w:val="bbPlcHdr"/>
        </w:types>
        <w:behaviors>
          <w:behavior w:val="content"/>
        </w:behaviors>
        <w:guid w:val="{33146EAA-0FCE-4F93-8AB5-793638063B6F}"/>
      </w:docPartPr>
      <w:docPartBody>
        <w:p w:rsidR="005F03CE" w:rsidRDefault="003C541B" w:rsidP="003C541B">
          <w:pPr>
            <w:pStyle w:val="9F99EB37A2F747199D3453AF97C52CB4"/>
          </w:pPr>
          <w:r w:rsidRPr="00711F0E">
            <w:rPr>
              <w:rStyle w:val="placeholder1Char"/>
              <w:rFonts w:hint="eastAsia"/>
              <w:sz w:val="16"/>
              <w:szCs w:val="16"/>
            </w:rPr>
            <w:t>____</w:t>
          </w:r>
        </w:p>
      </w:docPartBody>
    </w:docPart>
    <w:docPart>
      <w:docPartPr>
        <w:name w:val="F117135F634642C9A9F5812422E5EF0A"/>
        <w:category>
          <w:name w:val="常规"/>
          <w:gallery w:val="placeholder"/>
        </w:category>
        <w:types>
          <w:type w:val="bbPlcHdr"/>
        </w:types>
        <w:behaviors>
          <w:behavior w:val="content"/>
        </w:behaviors>
        <w:guid w:val="{3CF6A363-3CBF-40C0-B76C-FA04B0734113}"/>
      </w:docPartPr>
      <w:docPartBody>
        <w:p w:rsidR="005F03CE" w:rsidRDefault="003C541B" w:rsidP="003C541B">
          <w:pPr>
            <w:pStyle w:val="F117135F634642C9A9F5812422E5EF0A"/>
          </w:pPr>
          <w:r w:rsidRPr="00711F0E">
            <w:rPr>
              <w:rStyle w:val="placeholder1Char"/>
              <w:rFonts w:hint="eastAsia"/>
              <w:sz w:val="16"/>
              <w:szCs w:val="16"/>
            </w:rPr>
            <w:t>____</w:t>
          </w:r>
        </w:p>
      </w:docPartBody>
    </w:docPart>
    <w:docPart>
      <w:docPartPr>
        <w:name w:val="AB3A328F96C1428F9594A23505221EA7"/>
        <w:category>
          <w:name w:val="常规"/>
          <w:gallery w:val="placeholder"/>
        </w:category>
        <w:types>
          <w:type w:val="bbPlcHdr"/>
        </w:types>
        <w:behaviors>
          <w:behavior w:val="content"/>
        </w:behaviors>
        <w:guid w:val="{FC8B08FA-E3DE-412F-8C7A-41059B478DB8}"/>
      </w:docPartPr>
      <w:docPartBody>
        <w:p w:rsidR="005F03CE" w:rsidRDefault="003C541B" w:rsidP="003C541B">
          <w:pPr>
            <w:pStyle w:val="AB3A328F96C1428F9594A23505221EA7"/>
          </w:pPr>
          <w:r w:rsidRPr="00711F0E">
            <w:rPr>
              <w:rStyle w:val="placeholder1Char"/>
              <w:rFonts w:hint="eastAsia"/>
              <w:sz w:val="16"/>
              <w:szCs w:val="16"/>
            </w:rPr>
            <w:t>____</w:t>
          </w:r>
        </w:p>
      </w:docPartBody>
    </w:docPart>
    <w:docPart>
      <w:docPartPr>
        <w:name w:val="8453D21A0EB542F896D0E6EF0F40C863"/>
        <w:category>
          <w:name w:val="常规"/>
          <w:gallery w:val="placeholder"/>
        </w:category>
        <w:types>
          <w:type w:val="bbPlcHdr"/>
        </w:types>
        <w:behaviors>
          <w:behavior w:val="content"/>
        </w:behaviors>
        <w:guid w:val="{1B6A8BC6-21A7-4512-A1AC-A6563BB41564}"/>
      </w:docPartPr>
      <w:docPartBody>
        <w:p w:rsidR="005F03CE" w:rsidRDefault="003C541B" w:rsidP="003C541B">
          <w:pPr>
            <w:pStyle w:val="8453D21A0EB542F896D0E6EF0F40C863"/>
          </w:pPr>
          <w:r w:rsidRPr="00711F0E">
            <w:rPr>
              <w:rStyle w:val="placeholder1Char"/>
              <w:rFonts w:hint="eastAsia"/>
              <w:sz w:val="16"/>
              <w:szCs w:val="16"/>
            </w:rPr>
            <w:t>____</w:t>
          </w:r>
        </w:p>
      </w:docPartBody>
    </w:docPart>
    <w:docPart>
      <w:docPartPr>
        <w:name w:val="E72E012F354A4880AA3F93701DF35B37"/>
        <w:category>
          <w:name w:val="常规"/>
          <w:gallery w:val="placeholder"/>
        </w:category>
        <w:types>
          <w:type w:val="bbPlcHdr"/>
        </w:types>
        <w:behaviors>
          <w:behavior w:val="content"/>
        </w:behaviors>
        <w:guid w:val="{F905C7DC-5FC6-47B0-9C19-D285AF1EA8FE}"/>
      </w:docPartPr>
      <w:docPartBody>
        <w:p w:rsidR="005F03CE" w:rsidRDefault="003C541B" w:rsidP="003C541B">
          <w:pPr>
            <w:pStyle w:val="E72E012F354A4880AA3F93701DF35B37"/>
          </w:pPr>
          <w:r w:rsidRPr="00711F0E">
            <w:rPr>
              <w:rStyle w:val="placeholder1Char"/>
              <w:rFonts w:hint="eastAsia"/>
              <w:sz w:val="16"/>
              <w:szCs w:val="16"/>
            </w:rPr>
            <w:t>____</w:t>
          </w:r>
        </w:p>
      </w:docPartBody>
    </w:docPart>
    <w:docPart>
      <w:docPartPr>
        <w:name w:val="32FE1CF2E07347568CC9CDA620D6082C"/>
        <w:category>
          <w:name w:val="常规"/>
          <w:gallery w:val="placeholder"/>
        </w:category>
        <w:types>
          <w:type w:val="bbPlcHdr"/>
        </w:types>
        <w:behaviors>
          <w:behavior w:val="content"/>
        </w:behaviors>
        <w:guid w:val="{AC3B5506-0E38-482C-AE08-FA71AE09D773}"/>
      </w:docPartPr>
      <w:docPartBody>
        <w:p w:rsidR="005F03CE" w:rsidRDefault="003C541B" w:rsidP="003C541B">
          <w:pPr>
            <w:pStyle w:val="32FE1CF2E07347568CC9CDA620D6082C"/>
          </w:pPr>
          <w:r w:rsidRPr="00711F0E">
            <w:rPr>
              <w:rStyle w:val="placeholder1Char"/>
              <w:rFonts w:hint="eastAsia"/>
              <w:sz w:val="16"/>
              <w:szCs w:val="16"/>
            </w:rPr>
            <w:t>____</w:t>
          </w:r>
        </w:p>
      </w:docPartBody>
    </w:docPart>
    <w:docPart>
      <w:docPartPr>
        <w:name w:val="BF67BF4BF7F44C28A6B8ED0AB829F4D8"/>
        <w:category>
          <w:name w:val="常规"/>
          <w:gallery w:val="placeholder"/>
        </w:category>
        <w:types>
          <w:type w:val="bbPlcHdr"/>
        </w:types>
        <w:behaviors>
          <w:behavior w:val="content"/>
        </w:behaviors>
        <w:guid w:val="{832136F9-1646-4C8D-9E28-3F50B7A0FB19}"/>
      </w:docPartPr>
      <w:docPartBody>
        <w:p w:rsidR="005F03CE" w:rsidRDefault="003C541B" w:rsidP="003C541B">
          <w:pPr>
            <w:pStyle w:val="BF67BF4BF7F44C28A6B8ED0AB829F4D8"/>
          </w:pPr>
          <w:r w:rsidRPr="00711F0E">
            <w:rPr>
              <w:rStyle w:val="placeholder1Char"/>
              <w:rFonts w:hint="eastAsia"/>
              <w:sz w:val="16"/>
              <w:szCs w:val="16"/>
            </w:rPr>
            <w:t>____</w:t>
          </w:r>
        </w:p>
      </w:docPartBody>
    </w:docPart>
    <w:docPart>
      <w:docPartPr>
        <w:name w:val="E5C108C763754492A5A6C9B8F8030A90"/>
        <w:category>
          <w:name w:val="常规"/>
          <w:gallery w:val="placeholder"/>
        </w:category>
        <w:types>
          <w:type w:val="bbPlcHdr"/>
        </w:types>
        <w:behaviors>
          <w:behavior w:val="content"/>
        </w:behaviors>
        <w:guid w:val="{4AB6D712-945D-4ADE-AEB1-CCD667B26A3B}"/>
      </w:docPartPr>
      <w:docPartBody>
        <w:p w:rsidR="005F03CE" w:rsidRDefault="003C541B" w:rsidP="003C541B">
          <w:pPr>
            <w:pStyle w:val="E5C108C763754492A5A6C9B8F8030A90"/>
          </w:pPr>
          <w:r w:rsidRPr="00711F0E">
            <w:rPr>
              <w:rStyle w:val="placeholder1Char"/>
              <w:rFonts w:hint="eastAsia"/>
              <w:sz w:val="16"/>
              <w:szCs w:val="16"/>
            </w:rPr>
            <w:t>____</w:t>
          </w:r>
        </w:p>
      </w:docPartBody>
    </w:docPart>
    <w:docPart>
      <w:docPartPr>
        <w:name w:val="47311EE44F32494DABB8A1DE9BF77DCF"/>
        <w:category>
          <w:name w:val="常规"/>
          <w:gallery w:val="placeholder"/>
        </w:category>
        <w:types>
          <w:type w:val="bbPlcHdr"/>
        </w:types>
        <w:behaviors>
          <w:behavior w:val="content"/>
        </w:behaviors>
        <w:guid w:val="{32367233-6925-4D6B-B3EE-3E2089F02349}"/>
      </w:docPartPr>
      <w:docPartBody>
        <w:p w:rsidR="005F03CE" w:rsidRDefault="003C541B" w:rsidP="003C541B">
          <w:pPr>
            <w:pStyle w:val="47311EE44F32494DABB8A1DE9BF77DCF"/>
          </w:pPr>
          <w:r w:rsidRPr="00711F0E">
            <w:rPr>
              <w:rStyle w:val="placeholder1Char"/>
              <w:rFonts w:hint="eastAsia"/>
              <w:sz w:val="16"/>
              <w:szCs w:val="16"/>
            </w:rPr>
            <w:t>____</w:t>
          </w:r>
        </w:p>
      </w:docPartBody>
    </w:docPart>
    <w:docPart>
      <w:docPartPr>
        <w:name w:val="7F61C9C37B76438DA95EB9BF4489DFF5"/>
        <w:category>
          <w:name w:val="常规"/>
          <w:gallery w:val="placeholder"/>
        </w:category>
        <w:types>
          <w:type w:val="bbPlcHdr"/>
        </w:types>
        <w:behaviors>
          <w:behavior w:val="content"/>
        </w:behaviors>
        <w:guid w:val="{558E12AE-7D0F-460A-91BD-C5281F0724CF}"/>
      </w:docPartPr>
      <w:docPartBody>
        <w:p w:rsidR="005F03CE" w:rsidRDefault="003C541B" w:rsidP="003C541B">
          <w:pPr>
            <w:pStyle w:val="7F61C9C37B76438DA95EB9BF4489DFF5"/>
          </w:pPr>
          <w:r w:rsidRPr="00711F0E">
            <w:rPr>
              <w:rStyle w:val="placeholder1Char"/>
              <w:rFonts w:hint="eastAsia"/>
              <w:sz w:val="16"/>
              <w:szCs w:val="16"/>
            </w:rPr>
            <w:t>____</w:t>
          </w:r>
        </w:p>
      </w:docPartBody>
    </w:docPart>
    <w:docPart>
      <w:docPartPr>
        <w:name w:val="F29094214DC145F6AD22CBE3BA57CCFF"/>
        <w:category>
          <w:name w:val="常规"/>
          <w:gallery w:val="placeholder"/>
        </w:category>
        <w:types>
          <w:type w:val="bbPlcHdr"/>
        </w:types>
        <w:behaviors>
          <w:behavior w:val="content"/>
        </w:behaviors>
        <w:guid w:val="{11148F97-C010-4AC8-A1A1-420E6EE7E1CF}"/>
      </w:docPartPr>
      <w:docPartBody>
        <w:p w:rsidR="005F03CE" w:rsidRDefault="003C541B" w:rsidP="003C541B">
          <w:pPr>
            <w:pStyle w:val="F29094214DC145F6AD22CBE3BA57CCFF"/>
          </w:pPr>
          <w:r w:rsidRPr="00711F0E">
            <w:rPr>
              <w:rStyle w:val="placeholder1Char"/>
              <w:rFonts w:hint="eastAsia"/>
              <w:sz w:val="16"/>
              <w:szCs w:val="16"/>
            </w:rPr>
            <w:t>____</w:t>
          </w:r>
        </w:p>
      </w:docPartBody>
    </w:docPart>
    <w:docPart>
      <w:docPartPr>
        <w:name w:val="D2EB10F0DB9042BEAC81628FE9C91EF0"/>
        <w:category>
          <w:name w:val="常规"/>
          <w:gallery w:val="placeholder"/>
        </w:category>
        <w:types>
          <w:type w:val="bbPlcHdr"/>
        </w:types>
        <w:behaviors>
          <w:behavior w:val="content"/>
        </w:behaviors>
        <w:guid w:val="{3347D60D-8B7A-4ABE-966E-3D2BABA40AF9}"/>
      </w:docPartPr>
      <w:docPartBody>
        <w:p w:rsidR="005F03CE" w:rsidRDefault="003C541B" w:rsidP="003C541B">
          <w:pPr>
            <w:pStyle w:val="D2EB10F0DB9042BEAC81628FE9C91EF0"/>
          </w:pPr>
          <w:r w:rsidRPr="00711F0E">
            <w:rPr>
              <w:rStyle w:val="placeholder1Char"/>
              <w:rFonts w:hint="eastAsia"/>
              <w:sz w:val="16"/>
              <w:szCs w:val="16"/>
            </w:rPr>
            <w:t>____</w:t>
          </w:r>
        </w:p>
      </w:docPartBody>
    </w:docPart>
    <w:docPart>
      <w:docPartPr>
        <w:name w:val="DD6DB9C6B23D462DBDC6641A78D939BF"/>
        <w:category>
          <w:name w:val="常规"/>
          <w:gallery w:val="placeholder"/>
        </w:category>
        <w:types>
          <w:type w:val="bbPlcHdr"/>
        </w:types>
        <w:behaviors>
          <w:behavior w:val="content"/>
        </w:behaviors>
        <w:guid w:val="{CD501923-81AD-42B0-88A2-459DBF7145BC}"/>
      </w:docPartPr>
      <w:docPartBody>
        <w:p w:rsidR="005F03CE" w:rsidRDefault="003C541B" w:rsidP="003C541B">
          <w:pPr>
            <w:pStyle w:val="DD6DB9C6B23D462DBDC6641A78D939BF"/>
          </w:pPr>
          <w:r w:rsidRPr="00711F0E">
            <w:rPr>
              <w:rStyle w:val="placeholder1Char"/>
              <w:rFonts w:hint="eastAsia"/>
              <w:sz w:val="16"/>
              <w:szCs w:val="16"/>
            </w:rPr>
            <w:t>____</w:t>
          </w:r>
        </w:p>
      </w:docPartBody>
    </w:docPart>
    <w:docPart>
      <w:docPartPr>
        <w:name w:val="ED59C106371B49FC8F017111F0D87E92"/>
        <w:category>
          <w:name w:val="常规"/>
          <w:gallery w:val="placeholder"/>
        </w:category>
        <w:types>
          <w:type w:val="bbPlcHdr"/>
        </w:types>
        <w:behaviors>
          <w:behavior w:val="content"/>
        </w:behaviors>
        <w:guid w:val="{2E1AA6DD-867A-4096-8AA4-03A1E84C2E4C}"/>
      </w:docPartPr>
      <w:docPartBody>
        <w:p w:rsidR="005F03CE" w:rsidRDefault="003C541B" w:rsidP="003C541B">
          <w:pPr>
            <w:pStyle w:val="ED59C106371B49FC8F017111F0D87E92"/>
          </w:pPr>
          <w:r w:rsidRPr="00711F0E">
            <w:rPr>
              <w:rStyle w:val="placeholder1Char"/>
              <w:rFonts w:hint="eastAsia"/>
              <w:sz w:val="16"/>
              <w:szCs w:val="16"/>
            </w:rPr>
            <w:t>____</w:t>
          </w:r>
        </w:p>
      </w:docPartBody>
    </w:docPart>
    <w:docPart>
      <w:docPartPr>
        <w:name w:val="0035A827B98C41AC8C7B6BC76593D9B7"/>
        <w:category>
          <w:name w:val="常规"/>
          <w:gallery w:val="placeholder"/>
        </w:category>
        <w:types>
          <w:type w:val="bbPlcHdr"/>
        </w:types>
        <w:behaviors>
          <w:behavior w:val="content"/>
        </w:behaviors>
        <w:guid w:val="{E20124A4-C8D4-4261-94AD-68AF2F342492}"/>
      </w:docPartPr>
      <w:docPartBody>
        <w:p w:rsidR="005F03CE" w:rsidRDefault="003C541B" w:rsidP="003C541B">
          <w:pPr>
            <w:pStyle w:val="0035A827B98C41AC8C7B6BC76593D9B7"/>
          </w:pPr>
          <w:r w:rsidRPr="00711F0E">
            <w:rPr>
              <w:rStyle w:val="placeholder1Char"/>
              <w:rFonts w:hint="eastAsia"/>
              <w:sz w:val="16"/>
              <w:szCs w:val="16"/>
            </w:rPr>
            <w:t>____</w:t>
          </w:r>
        </w:p>
      </w:docPartBody>
    </w:docPart>
    <w:docPart>
      <w:docPartPr>
        <w:name w:val="9EA05C3B6D9D453A8DFE4CAF27C180F6"/>
        <w:category>
          <w:name w:val="常规"/>
          <w:gallery w:val="placeholder"/>
        </w:category>
        <w:types>
          <w:type w:val="bbPlcHdr"/>
        </w:types>
        <w:behaviors>
          <w:behavior w:val="content"/>
        </w:behaviors>
        <w:guid w:val="{73C026A8-924A-4881-B372-3315C59A2F4C}"/>
      </w:docPartPr>
      <w:docPartBody>
        <w:p w:rsidR="005F03CE" w:rsidRDefault="003C541B" w:rsidP="003C541B">
          <w:pPr>
            <w:pStyle w:val="9EA05C3B6D9D453A8DFE4CAF27C180F6"/>
          </w:pPr>
          <w:r w:rsidRPr="00711F0E">
            <w:rPr>
              <w:rStyle w:val="placeholder1Char"/>
              <w:rFonts w:hint="eastAsia"/>
              <w:sz w:val="16"/>
              <w:szCs w:val="16"/>
            </w:rPr>
            <w:t>____</w:t>
          </w:r>
        </w:p>
      </w:docPartBody>
    </w:docPart>
    <w:docPart>
      <w:docPartPr>
        <w:name w:val="FDCDB20F45E14F7C8387F26E91E2FB1D"/>
        <w:category>
          <w:name w:val="常规"/>
          <w:gallery w:val="placeholder"/>
        </w:category>
        <w:types>
          <w:type w:val="bbPlcHdr"/>
        </w:types>
        <w:behaviors>
          <w:behavior w:val="content"/>
        </w:behaviors>
        <w:guid w:val="{38C75F1A-AD76-4928-8A17-9DE005435E4E}"/>
      </w:docPartPr>
      <w:docPartBody>
        <w:p w:rsidR="005F03CE" w:rsidRDefault="003C541B" w:rsidP="003C541B">
          <w:pPr>
            <w:pStyle w:val="FDCDB20F45E14F7C8387F26E91E2FB1D"/>
          </w:pPr>
          <w:r w:rsidRPr="00711F0E">
            <w:rPr>
              <w:rStyle w:val="placeholder1Char"/>
              <w:rFonts w:hint="eastAsia"/>
              <w:sz w:val="16"/>
              <w:szCs w:val="16"/>
            </w:rPr>
            <w:t>____</w:t>
          </w:r>
        </w:p>
      </w:docPartBody>
    </w:docPart>
    <w:docPart>
      <w:docPartPr>
        <w:name w:val="13DEB3C866D94A79B181E5C3B024C5FC"/>
        <w:category>
          <w:name w:val="常规"/>
          <w:gallery w:val="placeholder"/>
        </w:category>
        <w:types>
          <w:type w:val="bbPlcHdr"/>
        </w:types>
        <w:behaviors>
          <w:behavior w:val="content"/>
        </w:behaviors>
        <w:guid w:val="{777AAEC2-CEAD-49E4-BF8B-B7F5122C37BB}"/>
      </w:docPartPr>
      <w:docPartBody>
        <w:p w:rsidR="005F03CE" w:rsidRDefault="003C541B" w:rsidP="003C541B">
          <w:pPr>
            <w:pStyle w:val="13DEB3C866D94A79B181E5C3B024C5FC"/>
          </w:pPr>
          <w:r w:rsidRPr="00711F0E">
            <w:rPr>
              <w:rStyle w:val="placeholder1Char"/>
              <w:rFonts w:hint="eastAsia"/>
              <w:sz w:val="16"/>
              <w:szCs w:val="16"/>
            </w:rPr>
            <w:t>____</w:t>
          </w:r>
        </w:p>
      </w:docPartBody>
    </w:docPart>
    <w:docPart>
      <w:docPartPr>
        <w:name w:val="10ED6950481B4555BAC99E4A70BC0C5D"/>
        <w:category>
          <w:name w:val="常规"/>
          <w:gallery w:val="placeholder"/>
        </w:category>
        <w:types>
          <w:type w:val="bbPlcHdr"/>
        </w:types>
        <w:behaviors>
          <w:behavior w:val="content"/>
        </w:behaviors>
        <w:guid w:val="{E37D79E9-20B5-4AB8-9F05-E639266E8CD4}"/>
      </w:docPartPr>
      <w:docPartBody>
        <w:p w:rsidR="005F03CE" w:rsidRDefault="003C541B" w:rsidP="003C541B">
          <w:pPr>
            <w:pStyle w:val="10ED6950481B4555BAC99E4A70BC0C5D"/>
          </w:pPr>
          <w:r w:rsidRPr="00711F0E">
            <w:rPr>
              <w:rStyle w:val="placeholder1Char"/>
              <w:rFonts w:hint="eastAsia"/>
              <w:sz w:val="16"/>
              <w:szCs w:val="16"/>
            </w:rPr>
            <w:t>____</w:t>
          </w:r>
        </w:p>
      </w:docPartBody>
    </w:docPart>
    <w:docPart>
      <w:docPartPr>
        <w:name w:val="A153333F02BE47AA8D0911717C85AF8A"/>
        <w:category>
          <w:name w:val="常规"/>
          <w:gallery w:val="placeholder"/>
        </w:category>
        <w:types>
          <w:type w:val="bbPlcHdr"/>
        </w:types>
        <w:behaviors>
          <w:behavior w:val="content"/>
        </w:behaviors>
        <w:guid w:val="{523C0FE1-06B3-4289-8A23-4A530DFF1557}"/>
      </w:docPartPr>
      <w:docPartBody>
        <w:p w:rsidR="005F03CE" w:rsidRDefault="003C541B" w:rsidP="003C541B">
          <w:pPr>
            <w:pStyle w:val="A153333F02BE47AA8D0911717C85AF8A"/>
          </w:pPr>
          <w:r w:rsidRPr="00711F0E">
            <w:rPr>
              <w:rStyle w:val="placeholder1Char"/>
              <w:rFonts w:hint="eastAsia"/>
              <w:sz w:val="16"/>
              <w:szCs w:val="16"/>
            </w:rPr>
            <w:t>____</w:t>
          </w:r>
        </w:p>
      </w:docPartBody>
    </w:docPart>
    <w:docPart>
      <w:docPartPr>
        <w:name w:val="AC87D220EA39413BA38D9E3B7402F544"/>
        <w:category>
          <w:name w:val="常规"/>
          <w:gallery w:val="placeholder"/>
        </w:category>
        <w:types>
          <w:type w:val="bbPlcHdr"/>
        </w:types>
        <w:behaviors>
          <w:behavior w:val="content"/>
        </w:behaviors>
        <w:guid w:val="{F977124D-5FBB-4403-893C-D33570256DDF}"/>
      </w:docPartPr>
      <w:docPartBody>
        <w:p w:rsidR="005F03CE" w:rsidRDefault="003C541B" w:rsidP="003C541B">
          <w:pPr>
            <w:pStyle w:val="AC87D220EA39413BA38D9E3B7402F544"/>
          </w:pPr>
          <w:r w:rsidRPr="00711F0E">
            <w:rPr>
              <w:rStyle w:val="placeholder1Char"/>
              <w:rFonts w:hint="eastAsia"/>
              <w:sz w:val="16"/>
              <w:szCs w:val="16"/>
            </w:rPr>
            <w:t>____</w:t>
          </w:r>
        </w:p>
      </w:docPartBody>
    </w:docPart>
    <w:docPart>
      <w:docPartPr>
        <w:name w:val="4872E42752984AE29D2EA9ADB0C3C181"/>
        <w:category>
          <w:name w:val="常规"/>
          <w:gallery w:val="placeholder"/>
        </w:category>
        <w:types>
          <w:type w:val="bbPlcHdr"/>
        </w:types>
        <w:behaviors>
          <w:behavior w:val="content"/>
        </w:behaviors>
        <w:guid w:val="{CFE61E64-9B93-406F-B84F-6F631F5E9A35}"/>
      </w:docPartPr>
      <w:docPartBody>
        <w:p w:rsidR="005F03CE" w:rsidRDefault="003C541B" w:rsidP="003C541B">
          <w:pPr>
            <w:pStyle w:val="4872E42752984AE29D2EA9ADB0C3C181"/>
          </w:pPr>
          <w:r w:rsidRPr="00711F0E">
            <w:rPr>
              <w:rStyle w:val="placeholder1Char"/>
              <w:rFonts w:hint="eastAsia"/>
              <w:sz w:val="16"/>
              <w:szCs w:val="16"/>
            </w:rPr>
            <w:t>____</w:t>
          </w:r>
        </w:p>
      </w:docPartBody>
    </w:docPart>
    <w:docPart>
      <w:docPartPr>
        <w:name w:val="62A884B320734194BF1504A18C590C8E"/>
        <w:category>
          <w:name w:val="常规"/>
          <w:gallery w:val="placeholder"/>
        </w:category>
        <w:types>
          <w:type w:val="bbPlcHdr"/>
        </w:types>
        <w:behaviors>
          <w:behavior w:val="content"/>
        </w:behaviors>
        <w:guid w:val="{3AD36A74-4A89-4CD9-BD1B-9A9E46B3D00E}"/>
      </w:docPartPr>
      <w:docPartBody>
        <w:p w:rsidR="005F03CE" w:rsidRDefault="003C541B" w:rsidP="003C541B">
          <w:pPr>
            <w:pStyle w:val="62A884B320734194BF1504A18C590C8E"/>
          </w:pPr>
          <w:r>
            <w:rPr>
              <w:rStyle w:val="placeholder1Char"/>
              <w:rFonts w:hint="eastAsia"/>
            </w:rPr>
            <w:t>__________</w:t>
          </w:r>
          <w:r>
            <w:rPr>
              <w:rStyle w:val="placeholder1Char"/>
            </w:rPr>
            <w:t>__</w:t>
          </w:r>
        </w:p>
      </w:docPartBody>
    </w:docPart>
    <w:docPart>
      <w:docPartPr>
        <w:name w:val="D3CD94E599B94D69A17CF905ACD8AAA4"/>
        <w:category>
          <w:name w:val="常规"/>
          <w:gallery w:val="placeholder"/>
        </w:category>
        <w:types>
          <w:type w:val="bbPlcHdr"/>
        </w:types>
        <w:behaviors>
          <w:behavior w:val="content"/>
        </w:behaviors>
        <w:guid w:val="{1E24B907-8039-4DEB-99AE-05BB99E88F02}"/>
      </w:docPartPr>
      <w:docPartBody>
        <w:p w:rsidR="005F03CE" w:rsidRDefault="003C541B" w:rsidP="003C541B">
          <w:pPr>
            <w:pStyle w:val="D3CD94E599B94D69A17CF905ACD8AAA4"/>
          </w:pPr>
          <w:r>
            <w:rPr>
              <w:rStyle w:val="placeholder1Char"/>
              <w:rFonts w:hint="eastAsia"/>
            </w:rPr>
            <w:t>__________</w:t>
          </w:r>
          <w:r>
            <w:rPr>
              <w:rStyle w:val="placeholder1Char"/>
            </w:rPr>
            <w:t>__</w:t>
          </w:r>
        </w:p>
      </w:docPartBody>
    </w:docPart>
    <w:docPart>
      <w:docPartPr>
        <w:name w:val="878C68F867AD4358BFDC3F16F2902D03"/>
        <w:category>
          <w:name w:val="常规"/>
          <w:gallery w:val="placeholder"/>
        </w:category>
        <w:types>
          <w:type w:val="bbPlcHdr"/>
        </w:types>
        <w:behaviors>
          <w:behavior w:val="content"/>
        </w:behaviors>
        <w:guid w:val="{FB276046-43CD-4069-8FF6-D8CF81A39CC5}"/>
      </w:docPartPr>
      <w:docPartBody>
        <w:p w:rsidR="005F03CE" w:rsidRDefault="003C541B" w:rsidP="003C541B">
          <w:pPr>
            <w:pStyle w:val="878C68F867AD4358BFDC3F16F2902D03"/>
          </w:pPr>
          <w:r>
            <w:rPr>
              <w:rStyle w:val="placeholder1Char"/>
              <w:rFonts w:hint="eastAsia"/>
            </w:rPr>
            <w:t>__________</w:t>
          </w:r>
          <w:r>
            <w:rPr>
              <w:rStyle w:val="placeholder1Char"/>
            </w:rPr>
            <w:t>__</w:t>
          </w:r>
        </w:p>
      </w:docPartBody>
    </w:docPart>
    <w:docPart>
      <w:docPartPr>
        <w:name w:val="7CF35BD5B46E42FBA6C538716726960A"/>
        <w:category>
          <w:name w:val="常规"/>
          <w:gallery w:val="placeholder"/>
        </w:category>
        <w:types>
          <w:type w:val="bbPlcHdr"/>
        </w:types>
        <w:behaviors>
          <w:behavior w:val="content"/>
        </w:behaviors>
        <w:guid w:val="{057957AC-F9D8-41D1-AD79-E4FF741E65FE}"/>
      </w:docPartPr>
      <w:docPartBody>
        <w:p w:rsidR="005F03CE" w:rsidRDefault="003C541B" w:rsidP="003C541B">
          <w:pPr>
            <w:pStyle w:val="7CF35BD5B46E42FBA6C538716726960A"/>
          </w:pPr>
          <w:r w:rsidRPr="00480B8B">
            <w:rPr>
              <w:rStyle w:val="placeholder1Char"/>
              <w:rFonts w:hint="eastAsia"/>
              <w:sz w:val="16"/>
              <w:szCs w:val="16"/>
            </w:rPr>
            <w:t>____</w:t>
          </w:r>
        </w:p>
      </w:docPartBody>
    </w:docPart>
    <w:docPart>
      <w:docPartPr>
        <w:name w:val="105D5F320D2942EA83B31A3A34E26F6C"/>
        <w:category>
          <w:name w:val="常规"/>
          <w:gallery w:val="placeholder"/>
        </w:category>
        <w:types>
          <w:type w:val="bbPlcHdr"/>
        </w:types>
        <w:behaviors>
          <w:behavior w:val="content"/>
        </w:behaviors>
        <w:guid w:val="{65C961EB-6944-48B9-BC46-7B95A11AAE2B}"/>
      </w:docPartPr>
      <w:docPartBody>
        <w:p w:rsidR="005F03CE" w:rsidRDefault="003C541B" w:rsidP="003C541B">
          <w:pPr>
            <w:pStyle w:val="105D5F320D2942EA83B31A3A34E26F6C"/>
          </w:pPr>
          <w:r w:rsidRPr="00480B8B">
            <w:rPr>
              <w:rStyle w:val="placeholder1Char"/>
              <w:rFonts w:hint="eastAsia"/>
              <w:sz w:val="16"/>
              <w:szCs w:val="16"/>
            </w:rPr>
            <w:t>____</w:t>
          </w:r>
        </w:p>
      </w:docPartBody>
    </w:docPart>
    <w:docPart>
      <w:docPartPr>
        <w:name w:val="6A5D9A29B6894F7A8009ADAB0CCE03AF"/>
        <w:category>
          <w:name w:val="常规"/>
          <w:gallery w:val="placeholder"/>
        </w:category>
        <w:types>
          <w:type w:val="bbPlcHdr"/>
        </w:types>
        <w:behaviors>
          <w:behavior w:val="content"/>
        </w:behaviors>
        <w:guid w:val="{A2BE4F7C-3182-4B20-9ECA-4444ED6958E2}"/>
      </w:docPartPr>
      <w:docPartBody>
        <w:p w:rsidR="005F03CE" w:rsidRDefault="003C541B" w:rsidP="003C541B">
          <w:pPr>
            <w:pStyle w:val="6A5D9A29B6894F7A8009ADAB0CCE03AF"/>
          </w:pPr>
          <w:r w:rsidRPr="00480B8B">
            <w:rPr>
              <w:rStyle w:val="placeholder1Char"/>
              <w:rFonts w:hint="eastAsia"/>
              <w:sz w:val="16"/>
              <w:szCs w:val="16"/>
            </w:rPr>
            <w:t>____</w:t>
          </w:r>
        </w:p>
      </w:docPartBody>
    </w:docPart>
    <w:docPart>
      <w:docPartPr>
        <w:name w:val="B67ECBAE31C642158E7016E50CAA6E02"/>
        <w:category>
          <w:name w:val="常规"/>
          <w:gallery w:val="placeholder"/>
        </w:category>
        <w:types>
          <w:type w:val="bbPlcHdr"/>
        </w:types>
        <w:behaviors>
          <w:behavior w:val="content"/>
        </w:behaviors>
        <w:guid w:val="{51BC1D76-66D4-4BD5-B381-6DD5E5373B08}"/>
      </w:docPartPr>
      <w:docPartBody>
        <w:p w:rsidR="005F03CE" w:rsidRDefault="003C541B" w:rsidP="003C541B">
          <w:pPr>
            <w:pStyle w:val="B67ECBAE31C642158E7016E50CAA6E02"/>
          </w:pPr>
          <w:r w:rsidRPr="00480B8B">
            <w:rPr>
              <w:rStyle w:val="placeholder1Char"/>
              <w:rFonts w:hint="eastAsia"/>
              <w:sz w:val="16"/>
              <w:szCs w:val="16"/>
            </w:rPr>
            <w:t>____</w:t>
          </w:r>
        </w:p>
      </w:docPartBody>
    </w:docPart>
    <w:docPart>
      <w:docPartPr>
        <w:name w:val="F17B1D7DFBC44CC78073A412C18A4EEC"/>
        <w:category>
          <w:name w:val="常规"/>
          <w:gallery w:val="placeholder"/>
        </w:category>
        <w:types>
          <w:type w:val="bbPlcHdr"/>
        </w:types>
        <w:behaviors>
          <w:behavior w:val="content"/>
        </w:behaviors>
        <w:guid w:val="{64409EFE-91C9-414E-BC62-B75860A0F869}"/>
      </w:docPartPr>
      <w:docPartBody>
        <w:p w:rsidR="005F03CE" w:rsidRDefault="003C541B" w:rsidP="003C541B">
          <w:pPr>
            <w:pStyle w:val="F17B1D7DFBC44CC78073A412C18A4EEC"/>
          </w:pPr>
          <w:r w:rsidRPr="00480B8B">
            <w:rPr>
              <w:rStyle w:val="placeholder1Char"/>
              <w:rFonts w:hint="eastAsia"/>
              <w:sz w:val="16"/>
              <w:szCs w:val="16"/>
            </w:rPr>
            <w:t>____</w:t>
          </w:r>
        </w:p>
      </w:docPartBody>
    </w:docPart>
    <w:docPart>
      <w:docPartPr>
        <w:name w:val="7A8FBFD0490B4035A884F5DFE84D7BDA"/>
        <w:category>
          <w:name w:val="常规"/>
          <w:gallery w:val="placeholder"/>
        </w:category>
        <w:types>
          <w:type w:val="bbPlcHdr"/>
        </w:types>
        <w:behaviors>
          <w:behavior w:val="content"/>
        </w:behaviors>
        <w:guid w:val="{99D3164E-ED33-4BE6-A119-04B0BC08C85D}"/>
      </w:docPartPr>
      <w:docPartBody>
        <w:p w:rsidR="005F03CE" w:rsidRDefault="003C541B" w:rsidP="003C541B">
          <w:pPr>
            <w:pStyle w:val="7A8FBFD0490B4035A884F5DFE84D7BDA"/>
          </w:pPr>
          <w:r w:rsidRPr="00480B8B">
            <w:rPr>
              <w:rStyle w:val="placeholder1Char"/>
              <w:rFonts w:hint="eastAsia"/>
              <w:sz w:val="16"/>
              <w:szCs w:val="16"/>
            </w:rPr>
            <w:t>____</w:t>
          </w:r>
        </w:p>
      </w:docPartBody>
    </w:docPart>
    <w:docPart>
      <w:docPartPr>
        <w:name w:val="5C77D75505E345B1A2A77E9F43094DDF"/>
        <w:category>
          <w:name w:val="常规"/>
          <w:gallery w:val="placeholder"/>
        </w:category>
        <w:types>
          <w:type w:val="bbPlcHdr"/>
        </w:types>
        <w:behaviors>
          <w:behavior w:val="content"/>
        </w:behaviors>
        <w:guid w:val="{E4354B12-7019-461B-ADDD-8054F73C4656}"/>
      </w:docPartPr>
      <w:docPartBody>
        <w:p w:rsidR="005F03CE" w:rsidRDefault="003C541B" w:rsidP="003C541B">
          <w:pPr>
            <w:pStyle w:val="5C77D75505E345B1A2A77E9F43094DDF"/>
          </w:pPr>
          <w:r w:rsidRPr="00480B8B">
            <w:rPr>
              <w:rStyle w:val="placeholder1Char"/>
              <w:rFonts w:hint="eastAsia"/>
              <w:sz w:val="16"/>
              <w:szCs w:val="16"/>
            </w:rPr>
            <w:t>____</w:t>
          </w:r>
        </w:p>
      </w:docPartBody>
    </w:docPart>
    <w:docPart>
      <w:docPartPr>
        <w:name w:val="5DE7BEA0E0D14508BCCC2FAEF3BB95CB"/>
        <w:category>
          <w:name w:val="常规"/>
          <w:gallery w:val="placeholder"/>
        </w:category>
        <w:types>
          <w:type w:val="bbPlcHdr"/>
        </w:types>
        <w:behaviors>
          <w:behavior w:val="content"/>
        </w:behaviors>
        <w:guid w:val="{075B7597-5FCB-4926-948D-CD406BDED125}"/>
      </w:docPartPr>
      <w:docPartBody>
        <w:p w:rsidR="005F03CE" w:rsidRDefault="003C541B" w:rsidP="003C541B">
          <w:pPr>
            <w:pStyle w:val="5DE7BEA0E0D14508BCCC2FAEF3BB95CB"/>
          </w:pPr>
          <w:r w:rsidRPr="00480B8B">
            <w:rPr>
              <w:rStyle w:val="placeholder1Char"/>
              <w:rFonts w:hint="eastAsia"/>
              <w:sz w:val="16"/>
              <w:szCs w:val="16"/>
            </w:rPr>
            <w:t>____</w:t>
          </w:r>
        </w:p>
      </w:docPartBody>
    </w:docPart>
    <w:docPart>
      <w:docPartPr>
        <w:name w:val="CCAF275E18DF4EB0890A719099370A12"/>
        <w:category>
          <w:name w:val="常规"/>
          <w:gallery w:val="placeholder"/>
        </w:category>
        <w:types>
          <w:type w:val="bbPlcHdr"/>
        </w:types>
        <w:behaviors>
          <w:behavior w:val="content"/>
        </w:behaviors>
        <w:guid w:val="{D1D2C384-5BDA-429B-A955-092DB9C5F71B}"/>
      </w:docPartPr>
      <w:docPartBody>
        <w:p w:rsidR="005F03CE" w:rsidRDefault="003C541B" w:rsidP="003C541B">
          <w:pPr>
            <w:pStyle w:val="CCAF275E18DF4EB0890A719099370A12"/>
          </w:pPr>
          <w:r w:rsidRPr="00480B8B">
            <w:rPr>
              <w:rStyle w:val="placeholder1Char"/>
              <w:rFonts w:hint="eastAsia"/>
              <w:sz w:val="16"/>
              <w:szCs w:val="16"/>
            </w:rPr>
            <w:t>____</w:t>
          </w:r>
        </w:p>
      </w:docPartBody>
    </w:docPart>
    <w:docPart>
      <w:docPartPr>
        <w:name w:val="C51B3E8E10CB4F219A8B0FF29BE6EE95"/>
        <w:category>
          <w:name w:val="常规"/>
          <w:gallery w:val="placeholder"/>
        </w:category>
        <w:types>
          <w:type w:val="bbPlcHdr"/>
        </w:types>
        <w:behaviors>
          <w:behavior w:val="content"/>
        </w:behaviors>
        <w:guid w:val="{10B0033F-C7D0-4EE1-9DC5-1162688045CB}"/>
      </w:docPartPr>
      <w:docPartBody>
        <w:p w:rsidR="005F03CE" w:rsidRDefault="003C541B" w:rsidP="003C541B">
          <w:pPr>
            <w:pStyle w:val="C51B3E8E10CB4F219A8B0FF29BE6EE95"/>
          </w:pPr>
          <w:r w:rsidRPr="00480B8B">
            <w:rPr>
              <w:rStyle w:val="placeholder1Char"/>
              <w:rFonts w:hint="eastAsia"/>
              <w:sz w:val="16"/>
              <w:szCs w:val="16"/>
            </w:rPr>
            <w:t>____</w:t>
          </w:r>
        </w:p>
      </w:docPartBody>
    </w:docPart>
    <w:docPart>
      <w:docPartPr>
        <w:name w:val="C80CEADB863743E0BABD76ED3C9C129C"/>
        <w:category>
          <w:name w:val="常规"/>
          <w:gallery w:val="placeholder"/>
        </w:category>
        <w:types>
          <w:type w:val="bbPlcHdr"/>
        </w:types>
        <w:behaviors>
          <w:behavior w:val="content"/>
        </w:behaviors>
        <w:guid w:val="{22110F08-FC05-41D0-B398-F2E1715CA010}"/>
      </w:docPartPr>
      <w:docPartBody>
        <w:p w:rsidR="005F03CE" w:rsidRDefault="003C541B" w:rsidP="003C541B">
          <w:pPr>
            <w:pStyle w:val="C80CEADB863743E0BABD76ED3C9C129C"/>
          </w:pPr>
          <w:r w:rsidRPr="00480B8B">
            <w:rPr>
              <w:rStyle w:val="placeholder1Char"/>
              <w:rFonts w:hint="eastAsia"/>
              <w:sz w:val="16"/>
              <w:szCs w:val="16"/>
            </w:rPr>
            <w:t>____</w:t>
          </w:r>
        </w:p>
      </w:docPartBody>
    </w:docPart>
    <w:docPart>
      <w:docPartPr>
        <w:name w:val="D45F3C6A839D4A42BA48B57B19D3F790"/>
        <w:category>
          <w:name w:val="常规"/>
          <w:gallery w:val="placeholder"/>
        </w:category>
        <w:types>
          <w:type w:val="bbPlcHdr"/>
        </w:types>
        <w:behaviors>
          <w:behavior w:val="content"/>
        </w:behaviors>
        <w:guid w:val="{078ABBA9-8E0D-4672-8921-89ECB15771B4}"/>
      </w:docPartPr>
      <w:docPartBody>
        <w:p w:rsidR="005F03CE" w:rsidRDefault="003C541B" w:rsidP="003C541B">
          <w:pPr>
            <w:pStyle w:val="D45F3C6A839D4A42BA48B57B19D3F790"/>
          </w:pPr>
          <w:r w:rsidRPr="00480B8B">
            <w:rPr>
              <w:rStyle w:val="placeholder1Char"/>
              <w:rFonts w:hint="eastAsia"/>
              <w:sz w:val="16"/>
              <w:szCs w:val="16"/>
            </w:rPr>
            <w:t>____</w:t>
          </w:r>
        </w:p>
      </w:docPartBody>
    </w:docPart>
    <w:docPart>
      <w:docPartPr>
        <w:name w:val="1904ECE8E0B24E2C860B18DF716F3B6D"/>
        <w:category>
          <w:name w:val="常规"/>
          <w:gallery w:val="placeholder"/>
        </w:category>
        <w:types>
          <w:type w:val="bbPlcHdr"/>
        </w:types>
        <w:behaviors>
          <w:behavior w:val="content"/>
        </w:behaviors>
        <w:guid w:val="{FD8B3220-9CBA-454F-A3AF-EF826AFAA85D}"/>
      </w:docPartPr>
      <w:docPartBody>
        <w:p w:rsidR="005F03CE" w:rsidRDefault="003C541B" w:rsidP="003C541B">
          <w:pPr>
            <w:pStyle w:val="1904ECE8E0B24E2C860B18DF716F3B6D"/>
          </w:pPr>
          <w:r w:rsidRPr="00480B8B">
            <w:rPr>
              <w:rStyle w:val="placeholder1Char"/>
              <w:rFonts w:hint="eastAsia"/>
              <w:sz w:val="16"/>
              <w:szCs w:val="16"/>
            </w:rPr>
            <w:t>____</w:t>
          </w:r>
        </w:p>
      </w:docPartBody>
    </w:docPart>
    <w:docPart>
      <w:docPartPr>
        <w:name w:val="CC12F01F47414ACFB993D88206BCBAEC"/>
        <w:category>
          <w:name w:val="常规"/>
          <w:gallery w:val="placeholder"/>
        </w:category>
        <w:types>
          <w:type w:val="bbPlcHdr"/>
        </w:types>
        <w:behaviors>
          <w:behavior w:val="content"/>
        </w:behaviors>
        <w:guid w:val="{92334E6B-0E8C-4A8F-8061-7BD4D423A4DA}"/>
      </w:docPartPr>
      <w:docPartBody>
        <w:p w:rsidR="005F03CE" w:rsidRDefault="003C541B" w:rsidP="003C541B">
          <w:pPr>
            <w:pStyle w:val="CC12F01F47414ACFB993D88206BCBAEC"/>
          </w:pPr>
          <w:r w:rsidRPr="00480B8B">
            <w:rPr>
              <w:rStyle w:val="placeholder1Char"/>
              <w:rFonts w:hint="eastAsia"/>
              <w:sz w:val="16"/>
              <w:szCs w:val="16"/>
            </w:rPr>
            <w:t>____</w:t>
          </w:r>
        </w:p>
      </w:docPartBody>
    </w:docPart>
    <w:docPart>
      <w:docPartPr>
        <w:name w:val="05CA695571B34BAF844C8EA72EB6FD20"/>
        <w:category>
          <w:name w:val="常规"/>
          <w:gallery w:val="placeholder"/>
        </w:category>
        <w:types>
          <w:type w:val="bbPlcHdr"/>
        </w:types>
        <w:behaviors>
          <w:behavior w:val="content"/>
        </w:behaviors>
        <w:guid w:val="{94E3D970-A635-464B-B369-E9CAE221CE47}"/>
      </w:docPartPr>
      <w:docPartBody>
        <w:p w:rsidR="005F03CE" w:rsidRDefault="003C541B" w:rsidP="003C541B">
          <w:pPr>
            <w:pStyle w:val="05CA695571B34BAF844C8EA72EB6FD20"/>
          </w:pPr>
          <w:r w:rsidRPr="00480B8B">
            <w:rPr>
              <w:rStyle w:val="placeholder1Char"/>
              <w:rFonts w:hint="eastAsia"/>
              <w:sz w:val="16"/>
              <w:szCs w:val="16"/>
            </w:rPr>
            <w:t>____</w:t>
          </w:r>
        </w:p>
      </w:docPartBody>
    </w:docPart>
    <w:docPart>
      <w:docPartPr>
        <w:name w:val="CD0746849BE749D1AAD2818D60297C04"/>
        <w:category>
          <w:name w:val="常规"/>
          <w:gallery w:val="placeholder"/>
        </w:category>
        <w:types>
          <w:type w:val="bbPlcHdr"/>
        </w:types>
        <w:behaviors>
          <w:behavior w:val="content"/>
        </w:behaviors>
        <w:guid w:val="{9B14F7F9-4DA3-414F-83F5-B6CA4E125019}"/>
      </w:docPartPr>
      <w:docPartBody>
        <w:p w:rsidR="005F03CE" w:rsidRDefault="003C541B" w:rsidP="003C541B">
          <w:pPr>
            <w:pStyle w:val="CD0746849BE749D1AAD2818D60297C04"/>
          </w:pPr>
          <w:r w:rsidRPr="00480B8B">
            <w:rPr>
              <w:rStyle w:val="placeholder1Char"/>
              <w:rFonts w:hint="eastAsia"/>
              <w:sz w:val="16"/>
              <w:szCs w:val="16"/>
            </w:rPr>
            <w:t>____</w:t>
          </w:r>
        </w:p>
      </w:docPartBody>
    </w:docPart>
    <w:docPart>
      <w:docPartPr>
        <w:name w:val="B085A32095554A8286F2759F61560F8C"/>
        <w:category>
          <w:name w:val="常规"/>
          <w:gallery w:val="placeholder"/>
        </w:category>
        <w:types>
          <w:type w:val="bbPlcHdr"/>
        </w:types>
        <w:behaviors>
          <w:behavior w:val="content"/>
        </w:behaviors>
        <w:guid w:val="{4252CB2A-03FC-405D-9374-DE158A113629}"/>
      </w:docPartPr>
      <w:docPartBody>
        <w:p w:rsidR="005F03CE" w:rsidRDefault="003C541B" w:rsidP="003C541B">
          <w:pPr>
            <w:pStyle w:val="B085A32095554A8286F2759F61560F8C"/>
          </w:pPr>
          <w:r w:rsidRPr="00480B8B">
            <w:rPr>
              <w:rStyle w:val="placeholder1Char"/>
              <w:rFonts w:hint="eastAsia"/>
              <w:sz w:val="16"/>
              <w:szCs w:val="16"/>
            </w:rPr>
            <w:t>____</w:t>
          </w:r>
        </w:p>
      </w:docPartBody>
    </w:docPart>
    <w:docPart>
      <w:docPartPr>
        <w:name w:val="9F53F38A916A4FC8BAE6D91BF7599397"/>
        <w:category>
          <w:name w:val="常规"/>
          <w:gallery w:val="placeholder"/>
        </w:category>
        <w:types>
          <w:type w:val="bbPlcHdr"/>
        </w:types>
        <w:behaviors>
          <w:behavior w:val="content"/>
        </w:behaviors>
        <w:guid w:val="{8622DCD0-305B-41EE-9AE7-27451FEF1A3A}"/>
      </w:docPartPr>
      <w:docPartBody>
        <w:p w:rsidR="005F03CE" w:rsidRDefault="003C541B" w:rsidP="003C541B">
          <w:pPr>
            <w:pStyle w:val="9F53F38A916A4FC8BAE6D91BF7599397"/>
          </w:pPr>
          <w:r w:rsidRPr="00480B8B">
            <w:rPr>
              <w:rStyle w:val="placeholder1Char"/>
              <w:rFonts w:hint="eastAsia"/>
              <w:sz w:val="16"/>
              <w:szCs w:val="16"/>
            </w:rPr>
            <w:t>____</w:t>
          </w:r>
        </w:p>
      </w:docPartBody>
    </w:docPart>
    <w:docPart>
      <w:docPartPr>
        <w:name w:val="F5FAB506A4FF4C15B159755973ACF365"/>
        <w:category>
          <w:name w:val="常规"/>
          <w:gallery w:val="placeholder"/>
        </w:category>
        <w:types>
          <w:type w:val="bbPlcHdr"/>
        </w:types>
        <w:behaviors>
          <w:behavior w:val="content"/>
        </w:behaviors>
        <w:guid w:val="{CB4554B4-873F-44E8-9382-679EC3511BAB}"/>
      </w:docPartPr>
      <w:docPartBody>
        <w:p w:rsidR="005F03CE" w:rsidRDefault="003C541B" w:rsidP="003C541B">
          <w:pPr>
            <w:pStyle w:val="F5FAB506A4FF4C15B159755973ACF365"/>
          </w:pPr>
          <w:r w:rsidRPr="00480B8B">
            <w:rPr>
              <w:rStyle w:val="placeholder1Char"/>
              <w:rFonts w:hint="eastAsia"/>
              <w:sz w:val="16"/>
              <w:szCs w:val="16"/>
            </w:rPr>
            <w:t>____</w:t>
          </w:r>
        </w:p>
      </w:docPartBody>
    </w:docPart>
    <w:docPart>
      <w:docPartPr>
        <w:name w:val="A88CF649798847EBBC30B989B7889B2C"/>
        <w:category>
          <w:name w:val="常规"/>
          <w:gallery w:val="placeholder"/>
        </w:category>
        <w:types>
          <w:type w:val="bbPlcHdr"/>
        </w:types>
        <w:behaviors>
          <w:behavior w:val="content"/>
        </w:behaviors>
        <w:guid w:val="{FB6830F3-C685-4EAF-88EC-57A77770361C}"/>
      </w:docPartPr>
      <w:docPartBody>
        <w:p w:rsidR="005F03CE" w:rsidRDefault="003C541B" w:rsidP="003C541B">
          <w:pPr>
            <w:pStyle w:val="A88CF649798847EBBC30B989B7889B2C"/>
          </w:pPr>
          <w:r w:rsidRPr="00480B8B">
            <w:rPr>
              <w:rStyle w:val="placeholder1Char"/>
              <w:rFonts w:hint="eastAsia"/>
              <w:sz w:val="16"/>
              <w:szCs w:val="16"/>
            </w:rPr>
            <w:t>____</w:t>
          </w:r>
        </w:p>
      </w:docPartBody>
    </w:docPart>
    <w:docPart>
      <w:docPartPr>
        <w:name w:val="306522402E59471C91746CB75A576663"/>
        <w:category>
          <w:name w:val="常规"/>
          <w:gallery w:val="placeholder"/>
        </w:category>
        <w:types>
          <w:type w:val="bbPlcHdr"/>
        </w:types>
        <w:behaviors>
          <w:behavior w:val="content"/>
        </w:behaviors>
        <w:guid w:val="{708AFEE4-464F-4A0A-8AFC-A10BFDB3B7F7}"/>
      </w:docPartPr>
      <w:docPartBody>
        <w:p w:rsidR="005F03CE" w:rsidRDefault="003C541B" w:rsidP="003C541B">
          <w:pPr>
            <w:pStyle w:val="306522402E59471C91746CB75A576663"/>
          </w:pPr>
          <w:r w:rsidRPr="00480B8B">
            <w:rPr>
              <w:rStyle w:val="placeholder1Char"/>
              <w:rFonts w:hint="eastAsia"/>
              <w:sz w:val="16"/>
              <w:szCs w:val="16"/>
            </w:rPr>
            <w:t>____</w:t>
          </w:r>
        </w:p>
      </w:docPartBody>
    </w:docPart>
    <w:docPart>
      <w:docPartPr>
        <w:name w:val="19D4A9623894458D879D6E9C51E48CB8"/>
        <w:category>
          <w:name w:val="常规"/>
          <w:gallery w:val="placeholder"/>
        </w:category>
        <w:types>
          <w:type w:val="bbPlcHdr"/>
        </w:types>
        <w:behaviors>
          <w:behavior w:val="content"/>
        </w:behaviors>
        <w:guid w:val="{A94730EE-AE23-405B-8295-0DE5899E1302}"/>
      </w:docPartPr>
      <w:docPartBody>
        <w:p w:rsidR="005F03CE" w:rsidRDefault="003C541B" w:rsidP="003C541B">
          <w:pPr>
            <w:pStyle w:val="19D4A9623894458D879D6E9C51E48CB8"/>
          </w:pPr>
          <w:r w:rsidRPr="00480B8B">
            <w:rPr>
              <w:rStyle w:val="placeholder1Char"/>
              <w:rFonts w:hint="eastAsia"/>
              <w:sz w:val="16"/>
              <w:szCs w:val="16"/>
            </w:rPr>
            <w:t>____</w:t>
          </w:r>
        </w:p>
      </w:docPartBody>
    </w:docPart>
    <w:docPart>
      <w:docPartPr>
        <w:name w:val="FCB57A02C17E40C0AECE174AE6C08438"/>
        <w:category>
          <w:name w:val="常规"/>
          <w:gallery w:val="placeholder"/>
        </w:category>
        <w:types>
          <w:type w:val="bbPlcHdr"/>
        </w:types>
        <w:behaviors>
          <w:behavior w:val="content"/>
        </w:behaviors>
        <w:guid w:val="{1D4FE2D5-AD73-45F0-A5EA-861494DFE4B9}"/>
      </w:docPartPr>
      <w:docPartBody>
        <w:p w:rsidR="005F03CE" w:rsidRDefault="003C541B" w:rsidP="003C541B">
          <w:pPr>
            <w:pStyle w:val="FCB57A02C17E40C0AECE174AE6C08438"/>
          </w:pPr>
          <w:r w:rsidRPr="00480B8B">
            <w:rPr>
              <w:rStyle w:val="placeholder1Char"/>
              <w:rFonts w:hint="eastAsia"/>
              <w:sz w:val="16"/>
              <w:szCs w:val="16"/>
            </w:rPr>
            <w:t>____</w:t>
          </w:r>
        </w:p>
      </w:docPartBody>
    </w:docPart>
    <w:docPart>
      <w:docPartPr>
        <w:name w:val="AC024B7F646A46C28783CF45A1618293"/>
        <w:category>
          <w:name w:val="常规"/>
          <w:gallery w:val="placeholder"/>
        </w:category>
        <w:types>
          <w:type w:val="bbPlcHdr"/>
        </w:types>
        <w:behaviors>
          <w:behavior w:val="content"/>
        </w:behaviors>
        <w:guid w:val="{65F29282-49C1-46FC-B94D-0490FBB76AC7}"/>
      </w:docPartPr>
      <w:docPartBody>
        <w:p w:rsidR="005F03CE" w:rsidRDefault="003C541B" w:rsidP="003C541B">
          <w:pPr>
            <w:pStyle w:val="AC024B7F646A46C28783CF45A1618293"/>
          </w:pPr>
          <w:r w:rsidRPr="00480B8B">
            <w:rPr>
              <w:rStyle w:val="placeholder1Char"/>
              <w:rFonts w:hint="eastAsia"/>
              <w:sz w:val="16"/>
              <w:szCs w:val="16"/>
            </w:rPr>
            <w:t>____</w:t>
          </w:r>
        </w:p>
      </w:docPartBody>
    </w:docPart>
    <w:docPart>
      <w:docPartPr>
        <w:name w:val="F56B430297A649DD83CD344B9DE3BBA3"/>
        <w:category>
          <w:name w:val="常规"/>
          <w:gallery w:val="placeholder"/>
        </w:category>
        <w:types>
          <w:type w:val="bbPlcHdr"/>
        </w:types>
        <w:behaviors>
          <w:behavior w:val="content"/>
        </w:behaviors>
        <w:guid w:val="{8C25B439-F776-46A3-803F-496503A35814}"/>
      </w:docPartPr>
      <w:docPartBody>
        <w:p w:rsidR="005F03CE" w:rsidRDefault="003C541B" w:rsidP="003C541B">
          <w:pPr>
            <w:pStyle w:val="F56B430297A649DD83CD344B9DE3BBA3"/>
          </w:pPr>
          <w:r w:rsidRPr="00480B8B">
            <w:rPr>
              <w:rStyle w:val="placeholder1Char"/>
              <w:rFonts w:hint="eastAsia"/>
              <w:sz w:val="16"/>
              <w:szCs w:val="16"/>
            </w:rPr>
            <w:t>____</w:t>
          </w:r>
        </w:p>
      </w:docPartBody>
    </w:docPart>
    <w:docPart>
      <w:docPartPr>
        <w:name w:val="6FB0ED5B0BE74CB28387958AE0245B4F"/>
        <w:category>
          <w:name w:val="常规"/>
          <w:gallery w:val="placeholder"/>
        </w:category>
        <w:types>
          <w:type w:val="bbPlcHdr"/>
        </w:types>
        <w:behaviors>
          <w:behavior w:val="content"/>
        </w:behaviors>
        <w:guid w:val="{F4EA4DC5-3C79-4674-AD8F-C0CF7242901D}"/>
      </w:docPartPr>
      <w:docPartBody>
        <w:p w:rsidR="005F03CE" w:rsidRDefault="003C541B" w:rsidP="003C541B">
          <w:pPr>
            <w:pStyle w:val="6FB0ED5B0BE74CB28387958AE0245B4F"/>
          </w:pPr>
          <w:r w:rsidRPr="00480B8B">
            <w:rPr>
              <w:rStyle w:val="placeholder1Char"/>
              <w:rFonts w:hint="eastAsia"/>
              <w:sz w:val="16"/>
              <w:szCs w:val="16"/>
            </w:rPr>
            <w:t>____</w:t>
          </w:r>
        </w:p>
      </w:docPartBody>
    </w:docPart>
    <w:docPart>
      <w:docPartPr>
        <w:name w:val="A91008254FCD4D6EB60929226158F7D1"/>
        <w:category>
          <w:name w:val="常规"/>
          <w:gallery w:val="placeholder"/>
        </w:category>
        <w:types>
          <w:type w:val="bbPlcHdr"/>
        </w:types>
        <w:behaviors>
          <w:behavior w:val="content"/>
        </w:behaviors>
        <w:guid w:val="{A62DD41D-F5A8-416C-8564-C0E768B0E3E7}"/>
      </w:docPartPr>
      <w:docPartBody>
        <w:p w:rsidR="005F03CE" w:rsidRDefault="003C541B" w:rsidP="003C541B">
          <w:pPr>
            <w:pStyle w:val="A91008254FCD4D6EB60929226158F7D1"/>
          </w:pPr>
          <w:r w:rsidRPr="00480B8B">
            <w:rPr>
              <w:rStyle w:val="placeholder1Char"/>
              <w:rFonts w:hint="eastAsia"/>
              <w:sz w:val="16"/>
              <w:szCs w:val="16"/>
            </w:rPr>
            <w:t>____</w:t>
          </w:r>
        </w:p>
      </w:docPartBody>
    </w:docPart>
    <w:docPart>
      <w:docPartPr>
        <w:name w:val="0D4B7FC1A97040409C24E260E517371B"/>
        <w:category>
          <w:name w:val="常规"/>
          <w:gallery w:val="placeholder"/>
        </w:category>
        <w:types>
          <w:type w:val="bbPlcHdr"/>
        </w:types>
        <w:behaviors>
          <w:behavior w:val="content"/>
        </w:behaviors>
        <w:guid w:val="{471A1EC3-FFEB-4719-935E-05EE07183BCD}"/>
      </w:docPartPr>
      <w:docPartBody>
        <w:p w:rsidR="005F03CE" w:rsidRDefault="003C541B" w:rsidP="003C541B">
          <w:pPr>
            <w:pStyle w:val="0D4B7FC1A97040409C24E260E517371B"/>
          </w:pPr>
          <w:r w:rsidRPr="00480B8B">
            <w:rPr>
              <w:rStyle w:val="placeholder1Char"/>
              <w:rFonts w:hint="eastAsia"/>
              <w:sz w:val="16"/>
              <w:szCs w:val="16"/>
            </w:rPr>
            <w:t>____</w:t>
          </w:r>
        </w:p>
      </w:docPartBody>
    </w:docPart>
    <w:docPart>
      <w:docPartPr>
        <w:name w:val="DC25B84697C54EF496E1AA2AB07293B4"/>
        <w:category>
          <w:name w:val="常规"/>
          <w:gallery w:val="placeholder"/>
        </w:category>
        <w:types>
          <w:type w:val="bbPlcHdr"/>
        </w:types>
        <w:behaviors>
          <w:behavior w:val="content"/>
        </w:behaviors>
        <w:guid w:val="{57A4C978-12D0-4FDA-BA1D-34936C5C727F}"/>
      </w:docPartPr>
      <w:docPartBody>
        <w:p w:rsidR="005F03CE" w:rsidRDefault="003C541B" w:rsidP="003C541B">
          <w:pPr>
            <w:pStyle w:val="DC25B84697C54EF496E1AA2AB07293B4"/>
          </w:pPr>
          <w:r w:rsidRPr="00480B8B">
            <w:rPr>
              <w:rStyle w:val="placeholder1Char"/>
              <w:rFonts w:hint="eastAsia"/>
              <w:sz w:val="16"/>
              <w:szCs w:val="16"/>
            </w:rPr>
            <w:t>____</w:t>
          </w:r>
        </w:p>
      </w:docPartBody>
    </w:docPart>
    <w:docPart>
      <w:docPartPr>
        <w:name w:val="91A08311AE0443F9AAD40547415903EA"/>
        <w:category>
          <w:name w:val="常规"/>
          <w:gallery w:val="placeholder"/>
        </w:category>
        <w:types>
          <w:type w:val="bbPlcHdr"/>
        </w:types>
        <w:behaviors>
          <w:behavior w:val="content"/>
        </w:behaviors>
        <w:guid w:val="{4D3867CE-2306-4F25-893A-47DE01CFE80E}"/>
      </w:docPartPr>
      <w:docPartBody>
        <w:p w:rsidR="005F03CE" w:rsidRDefault="003C541B" w:rsidP="003C541B">
          <w:pPr>
            <w:pStyle w:val="91A08311AE0443F9AAD40547415903EA"/>
          </w:pPr>
          <w:r w:rsidRPr="00480B8B">
            <w:rPr>
              <w:rStyle w:val="placeholder1Char"/>
              <w:rFonts w:hint="eastAsia"/>
              <w:sz w:val="16"/>
              <w:szCs w:val="16"/>
            </w:rPr>
            <w:t>____</w:t>
          </w:r>
        </w:p>
      </w:docPartBody>
    </w:docPart>
    <w:docPart>
      <w:docPartPr>
        <w:name w:val="84B3A0FB951245249F3C91F52122AC50"/>
        <w:category>
          <w:name w:val="常规"/>
          <w:gallery w:val="placeholder"/>
        </w:category>
        <w:types>
          <w:type w:val="bbPlcHdr"/>
        </w:types>
        <w:behaviors>
          <w:behavior w:val="content"/>
        </w:behaviors>
        <w:guid w:val="{A32514B6-AA59-4F5E-B446-057A78A30BC3}"/>
      </w:docPartPr>
      <w:docPartBody>
        <w:p w:rsidR="005F03CE" w:rsidRDefault="003C541B" w:rsidP="003C541B">
          <w:pPr>
            <w:pStyle w:val="84B3A0FB951245249F3C91F52122AC50"/>
          </w:pPr>
          <w:r w:rsidRPr="00480B8B">
            <w:rPr>
              <w:rStyle w:val="placeholder1Char"/>
              <w:rFonts w:hint="eastAsia"/>
              <w:sz w:val="16"/>
              <w:szCs w:val="16"/>
            </w:rPr>
            <w:t>____</w:t>
          </w:r>
        </w:p>
      </w:docPartBody>
    </w:docPart>
    <w:docPart>
      <w:docPartPr>
        <w:name w:val="9D7E1192D0AF40F0A092970B4183798E"/>
        <w:category>
          <w:name w:val="常规"/>
          <w:gallery w:val="placeholder"/>
        </w:category>
        <w:types>
          <w:type w:val="bbPlcHdr"/>
        </w:types>
        <w:behaviors>
          <w:behavior w:val="content"/>
        </w:behaviors>
        <w:guid w:val="{B9515FEF-0D5A-4FAF-BA24-BC5EB566820E}"/>
      </w:docPartPr>
      <w:docPartBody>
        <w:p w:rsidR="005F03CE" w:rsidRDefault="003C541B" w:rsidP="003C541B">
          <w:pPr>
            <w:pStyle w:val="9D7E1192D0AF40F0A092970B4183798E"/>
          </w:pPr>
          <w:r w:rsidRPr="00480B8B">
            <w:rPr>
              <w:rStyle w:val="placeholder1Char"/>
              <w:rFonts w:hint="eastAsia"/>
              <w:sz w:val="16"/>
              <w:szCs w:val="16"/>
            </w:rPr>
            <w:t>____</w:t>
          </w:r>
        </w:p>
      </w:docPartBody>
    </w:docPart>
    <w:docPart>
      <w:docPartPr>
        <w:name w:val="E548A5FF6AD842B3BE02ACC7DC5D7C81"/>
        <w:category>
          <w:name w:val="常规"/>
          <w:gallery w:val="placeholder"/>
        </w:category>
        <w:types>
          <w:type w:val="bbPlcHdr"/>
        </w:types>
        <w:behaviors>
          <w:behavior w:val="content"/>
        </w:behaviors>
        <w:guid w:val="{59957F10-CDB1-4553-B53D-B6CBAF6EC026}"/>
      </w:docPartPr>
      <w:docPartBody>
        <w:p w:rsidR="005F03CE" w:rsidRDefault="003C541B" w:rsidP="003C541B">
          <w:pPr>
            <w:pStyle w:val="E548A5FF6AD842B3BE02ACC7DC5D7C81"/>
          </w:pPr>
          <w:r w:rsidRPr="00480B8B">
            <w:rPr>
              <w:rStyle w:val="placeholder1Char"/>
              <w:rFonts w:hint="eastAsia"/>
              <w:sz w:val="16"/>
              <w:szCs w:val="16"/>
            </w:rPr>
            <w:t>____</w:t>
          </w:r>
        </w:p>
      </w:docPartBody>
    </w:docPart>
    <w:docPart>
      <w:docPartPr>
        <w:name w:val="764B83818F7940D79AEA8964EDE713F9"/>
        <w:category>
          <w:name w:val="常规"/>
          <w:gallery w:val="placeholder"/>
        </w:category>
        <w:types>
          <w:type w:val="bbPlcHdr"/>
        </w:types>
        <w:behaviors>
          <w:behavior w:val="content"/>
        </w:behaviors>
        <w:guid w:val="{37511CEE-FF86-4333-8B2B-7C01DAEF7EEF}"/>
      </w:docPartPr>
      <w:docPartBody>
        <w:p w:rsidR="005F03CE" w:rsidRDefault="003C541B" w:rsidP="003C541B">
          <w:pPr>
            <w:pStyle w:val="764B83818F7940D79AEA8964EDE713F9"/>
          </w:pPr>
          <w:r w:rsidRPr="00480B8B">
            <w:rPr>
              <w:rStyle w:val="placeholder1Char"/>
              <w:rFonts w:hint="eastAsia"/>
              <w:sz w:val="16"/>
              <w:szCs w:val="16"/>
            </w:rPr>
            <w:t>____</w:t>
          </w:r>
        </w:p>
      </w:docPartBody>
    </w:docPart>
    <w:docPart>
      <w:docPartPr>
        <w:name w:val="8DB1EAB3B35647F38508EB7CC2337388"/>
        <w:category>
          <w:name w:val="常规"/>
          <w:gallery w:val="placeholder"/>
        </w:category>
        <w:types>
          <w:type w:val="bbPlcHdr"/>
        </w:types>
        <w:behaviors>
          <w:behavior w:val="content"/>
        </w:behaviors>
        <w:guid w:val="{1F7F2AF7-EEE8-4452-A8A3-40287971AF41}"/>
      </w:docPartPr>
      <w:docPartBody>
        <w:p w:rsidR="005F03CE" w:rsidRDefault="003C541B" w:rsidP="003C541B">
          <w:pPr>
            <w:pStyle w:val="8DB1EAB3B35647F38508EB7CC2337388"/>
          </w:pPr>
          <w:r w:rsidRPr="00480B8B">
            <w:rPr>
              <w:rStyle w:val="placeholder1Char"/>
              <w:rFonts w:hint="eastAsia"/>
              <w:sz w:val="16"/>
              <w:szCs w:val="16"/>
            </w:rPr>
            <w:t>____</w:t>
          </w:r>
        </w:p>
      </w:docPartBody>
    </w:docPart>
    <w:docPart>
      <w:docPartPr>
        <w:name w:val="861EF0A7D902483A800F8422CF45BA42"/>
        <w:category>
          <w:name w:val="常规"/>
          <w:gallery w:val="placeholder"/>
        </w:category>
        <w:types>
          <w:type w:val="bbPlcHdr"/>
        </w:types>
        <w:behaviors>
          <w:behavior w:val="content"/>
        </w:behaviors>
        <w:guid w:val="{E9C53404-C209-4B3E-8579-023F7208DFC8}"/>
      </w:docPartPr>
      <w:docPartBody>
        <w:p w:rsidR="005F03CE" w:rsidRDefault="003C541B" w:rsidP="003C541B">
          <w:pPr>
            <w:pStyle w:val="861EF0A7D902483A800F8422CF45BA42"/>
          </w:pPr>
          <w:r w:rsidRPr="00480B8B">
            <w:rPr>
              <w:rStyle w:val="placeholder1Char"/>
              <w:rFonts w:hint="eastAsia"/>
              <w:sz w:val="16"/>
              <w:szCs w:val="16"/>
            </w:rPr>
            <w:t>____</w:t>
          </w:r>
        </w:p>
      </w:docPartBody>
    </w:docPart>
    <w:docPart>
      <w:docPartPr>
        <w:name w:val="06853A7F37F54D02AC038D6246C7E51D"/>
        <w:category>
          <w:name w:val="常规"/>
          <w:gallery w:val="placeholder"/>
        </w:category>
        <w:types>
          <w:type w:val="bbPlcHdr"/>
        </w:types>
        <w:behaviors>
          <w:behavior w:val="content"/>
        </w:behaviors>
        <w:guid w:val="{B1F31F9A-3F83-4AAB-902D-43FF1AD15CE1}"/>
      </w:docPartPr>
      <w:docPartBody>
        <w:p w:rsidR="005F03CE" w:rsidRDefault="003C541B" w:rsidP="003C541B">
          <w:pPr>
            <w:pStyle w:val="06853A7F37F54D02AC038D6246C7E51D"/>
          </w:pPr>
          <w:r w:rsidRPr="00480B8B">
            <w:rPr>
              <w:rStyle w:val="placeholder1Char"/>
              <w:rFonts w:hint="eastAsia"/>
              <w:sz w:val="16"/>
              <w:szCs w:val="16"/>
            </w:rPr>
            <w:t>____</w:t>
          </w:r>
        </w:p>
      </w:docPartBody>
    </w:docPart>
    <w:docPart>
      <w:docPartPr>
        <w:name w:val="40BC867AF38A4E84AEC2C2BF59A92DA6"/>
        <w:category>
          <w:name w:val="常规"/>
          <w:gallery w:val="placeholder"/>
        </w:category>
        <w:types>
          <w:type w:val="bbPlcHdr"/>
        </w:types>
        <w:behaviors>
          <w:behavior w:val="content"/>
        </w:behaviors>
        <w:guid w:val="{7AC1CFF7-7D67-485F-BADF-9121FC742638}"/>
      </w:docPartPr>
      <w:docPartBody>
        <w:p w:rsidR="005F03CE" w:rsidRDefault="003C541B" w:rsidP="003C541B">
          <w:pPr>
            <w:pStyle w:val="40BC867AF38A4E84AEC2C2BF59A92DA6"/>
          </w:pPr>
          <w:r w:rsidRPr="00480B8B">
            <w:rPr>
              <w:rStyle w:val="placeholder1Char"/>
              <w:rFonts w:hint="eastAsia"/>
              <w:sz w:val="16"/>
              <w:szCs w:val="16"/>
            </w:rPr>
            <w:t>____</w:t>
          </w:r>
        </w:p>
      </w:docPartBody>
    </w:docPart>
    <w:docPart>
      <w:docPartPr>
        <w:name w:val="5202CD35180C41C5B2549255933CDDD3"/>
        <w:category>
          <w:name w:val="常规"/>
          <w:gallery w:val="placeholder"/>
        </w:category>
        <w:types>
          <w:type w:val="bbPlcHdr"/>
        </w:types>
        <w:behaviors>
          <w:behavior w:val="content"/>
        </w:behaviors>
        <w:guid w:val="{F6E066F2-5BB4-49C1-BB34-5FDBD5E830F5}"/>
      </w:docPartPr>
      <w:docPartBody>
        <w:p w:rsidR="005F03CE" w:rsidRDefault="003C541B" w:rsidP="003C541B">
          <w:pPr>
            <w:pStyle w:val="5202CD35180C41C5B2549255933CDDD3"/>
          </w:pPr>
          <w:r w:rsidRPr="00480B8B">
            <w:rPr>
              <w:rStyle w:val="placeholder1Char"/>
              <w:rFonts w:hint="eastAsia"/>
              <w:sz w:val="16"/>
              <w:szCs w:val="16"/>
            </w:rPr>
            <w:t>____</w:t>
          </w:r>
        </w:p>
      </w:docPartBody>
    </w:docPart>
    <w:docPart>
      <w:docPartPr>
        <w:name w:val="FBECFA7575234FD2A998BFDDAB6AEF5A"/>
        <w:category>
          <w:name w:val="常规"/>
          <w:gallery w:val="placeholder"/>
        </w:category>
        <w:types>
          <w:type w:val="bbPlcHdr"/>
        </w:types>
        <w:behaviors>
          <w:behavior w:val="content"/>
        </w:behaviors>
        <w:guid w:val="{2DC23332-01C2-4E31-87D4-6C531662CF61}"/>
      </w:docPartPr>
      <w:docPartBody>
        <w:p w:rsidR="005F03CE" w:rsidRDefault="003C541B" w:rsidP="003C541B">
          <w:pPr>
            <w:pStyle w:val="FBECFA7575234FD2A998BFDDAB6AEF5A"/>
          </w:pPr>
          <w:r w:rsidRPr="00480B8B">
            <w:rPr>
              <w:rStyle w:val="placeholder1Char"/>
              <w:rFonts w:hint="eastAsia"/>
              <w:sz w:val="16"/>
              <w:szCs w:val="16"/>
            </w:rPr>
            <w:t>____</w:t>
          </w:r>
        </w:p>
      </w:docPartBody>
    </w:docPart>
    <w:docPart>
      <w:docPartPr>
        <w:name w:val="7DB8B2B0B9FB4C668421AD48B68453C7"/>
        <w:category>
          <w:name w:val="常规"/>
          <w:gallery w:val="placeholder"/>
        </w:category>
        <w:types>
          <w:type w:val="bbPlcHdr"/>
        </w:types>
        <w:behaviors>
          <w:behavior w:val="content"/>
        </w:behaviors>
        <w:guid w:val="{4CB428DA-B0ED-460D-AC60-DD8C5F0B6F8D}"/>
      </w:docPartPr>
      <w:docPartBody>
        <w:p w:rsidR="005F03CE" w:rsidRDefault="003C541B" w:rsidP="003C541B">
          <w:pPr>
            <w:pStyle w:val="7DB8B2B0B9FB4C668421AD48B68453C7"/>
          </w:pPr>
          <w:r w:rsidRPr="00480B8B">
            <w:rPr>
              <w:rStyle w:val="placeholder1Char"/>
              <w:rFonts w:hint="eastAsia"/>
              <w:sz w:val="16"/>
              <w:szCs w:val="16"/>
            </w:rPr>
            <w:t>____</w:t>
          </w:r>
        </w:p>
      </w:docPartBody>
    </w:docPart>
    <w:docPart>
      <w:docPartPr>
        <w:name w:val="CB9279D19AE14D28A1B25A29D343D1CF"/>
        <w:category>
          <w:name w:val="常规"/>
          <w:gallery w:val="placeholder"/>
        </w:category>
        <w:types>
          <w:type w:val="bbPlcHdr"/>
        </w:types>
        <w:behaviors>
          <w:behavior w:val="content"/>
        </w:behaviors>
        <w:guid w:val="{26B2384F-AD07-4FAC-8D32-46F86391D917}"/>
      </w:docPartPr>
      <w:docPartBody>
        <w:p w:rsidR="005F03CE" w:rsidRDefault="003C541B" w:rsidP="003C541B">
          <w:pPr>
            <w:pStyle w:val="CB9279D19AE14D28A1B25A29D343D1CF"/>
          </w:pPr>
          <w:r w:rsidRPr="00480B8B">
            <w:rPr>
              <w:rStyle w:val="placeholder1Char"/>
              <w:rFonts w:hint="eastAsia"/>
              <w:sz w:val="16"/>
              <w:szCs w:val="16"/>
            </w:rPr>
            <w:t>____</w:t>
          </w:r>
        </w:p>
      </w:docPartBody>
    </w:docPart>
    <w:docPart>
      <w:docPartPr>
        <w:name w:val="9ED18E572D494088B1475950E49D93F8"/>
        <w:category>
          <w:name w:val="常规"/>
          <w:gallery w:val="placeholder"/>
        </w:category>
        <w:types>
          <w:type w:val="bbPlcHdr"/>
        </w:types>
        <w:behaviors>
          <w:behavior w:val="content"/>
        </w:behaviors>
        <w:guid w:val="{B98B4BE1-DB9F-4EA1-B7E7-366E07E049D6}"/>
      </w:docPartPr>
      <w:docPartBody>
        <w:p w:rsidR="005F03CE" w:rsidRDefault="003C541B" w:rsidP="003C541B">
          <w:pPr>
            <w:pStyle w:val="9ED18E572D494088B1475950E49D93F8"/>
          </w:pPr>
          <w:r w:rsidRPr="00480B8B">
            <w:rPr>
              <w:rStyle w:val="placeholder1Char"/>
              <w:rFonts w:hint="eastAsia"/>
              <w:sz w:val="16"/>
              <w:szCs w:val="16"/>
            </w:rPr>
            <w:t>____</w:t>
          </w:r>
        </w:p>
      </w:docPartBody>
    </w:docPart>
    <w:docPart>
      <w:docPartPr>
        <w:name w:val="FBCA36A1350645A4832F6ABABA178B74"/>
        <w:category>
          <w:name w:val="常规"/>
          <w:gallery w:val="placeholder"/>
        </w:category>
        <w:types>
          <w:type w:val="bbPlcHdr"/>
        </w:types>
        <w:behaviors>
          <w:behavior w:val="content"/>
        </w:behaviors>
        <w:guid w:val="{3DD12BBC-301D-4686-9A7E-E016041286AD}"/>
      </w:docPartPr>
      <w:docPartBody>
        <w:p w:rsidR="005F03CE" w:rsidRDefault="003C541B" w:rsidP="003C541B">
          <w:pPr>
            <w:pStyle w:val="FBCA36A1350645A4832F6ABABA178B74"/>
          </w:pPr>
          <w:r w:rsidRPr="00480B8B">
            <w:rPr>
              <w:rStyle w:val="placeholder1Char"/>
              <w:rFonts w:hint="eastAsia"/>
              <w:sz w:val="16"/>
              <w:szCs w:val="16"/>
            </w:rPr>
            <w:t>____</w:t>
          </w:r>
        </w:p>
      </w:docPartBody>
    </w:docPart>
    <w:docPart>
      <w:docPartPr>
        <w:name w:val="E29B487F9D804224A5558589CED74987"/>
        <w:category>
          <w:name w:val="常规"/>
          <w:gallery w:val="placeholder"/>
        </w:category>
        <w:types>
          <w:type w:val="bbPlcHdr"/>
        </w:types>
        <w:behaviors>
          <w:behavior w:val="content"/>
        </w:behaviors>
        <w:guid w:val="{FFB63948-D5A0-4335-AE83-0F20843CCDD1}"/>
      </w:docPartPr>
      <w:docPartBody>
        <w:p w:rsidR="005F03CE" w:rsidRDefault="003C541B" w:rsidP="003C541B">
          <w:pPr>
            <w:pStyle w:val="E29B487F9D804224A5558589CED74987"/>
          </w:pPr>
          <w:r w:rsidRPr="00480B8B">
            <w:rPr>
              <w:rStyle w:val="placeholder1Char"/>
              <w:rFonts w:hint="eastAsia"/>
              <w:sz w:val="16"/>
              <w:szCs w:val="16"/>
            </w:rPr>
            <w:t>____</w:t>
          </w:r>
        </w:p>
      </w:docPartBody>
    </w:docPart>
    <w:docPart>
      <w:docPartPr>
        <w:name w:val="7C725F7C6E074CECB0D06CF7772D340A"/>
        <w:category>
          <w:name w:val="常规"/>
          <w:gallery w:val="placeholder"/>
        </w:category>
        <w:types>
          <w:type w:val="bbPlcHdr"/>
        </w:types>
        <w:behaviors>
          <w:behavior w:val="content"/>
        </w:behaviors>
        <w:guid w:val="{E4847847-6A3E-4A47-B225-C063AE1A47D9}"/>
      </w:docPartPr>
      <w:docPartBody>
        <w:p w:rsidR="005F03CE" w:rsidRDefault="003C541B" w:rsidP="003C541B">
          <w:pPr>
            <w:pStyle w:val="7C725F7C6E074CECB0D06CF7772D340A"/>
          </w:pPr>
          <w:r w:rsidRPr="00480B8B">
            <w:rPr>
              <w:rStyle w:val="placeholder1Char"/>
              <w:rFonts w:hint="eastAsia"/>
              <w:sz w:val="16"/>
              <w:szCs w:val="16"/>
            </w:rPr>
            <w:t>____</w:t>
          </w:r>
        </w:p>
      </w:docPartBody>
    </w:docPart>
    <w:docPart>
      <w:docPartPr>
        <w:name w:val="28B3F1E02B024EF68469B84F983EC946"/>
        <w:category>
          <w:name w:val="常规"/>
          <w:gallery w:val="placeholder"/>
        </w:category>
        <w:types>
          <w:type w:val="bbPlcHdr"/>
        </w:types>
        <w:behaviors>
          <w:behavior w:val="content"/>
        </w:behaviors>
        <w:guid w:val="{363DFC86-EF95-445B-8A4D-A194816D342F}"/>
      </w:docPartPr>
      <w:docPartBody>
        <w:p w:rsidR="005F03CE" w:rsidRDefault="003C541B" w:rsidP="003C541B">
          <w:pPr>
            <w:pStyle w:val="28B3F1E02B024EF68469B84F983EC946"/>
          </w:pPr>
          <w:r w:rsidRPr="00480B8B">
            <w:rPr>
              <w:rStyle w:val="placeholder1Char"/>
              <w:rFonts w:hint="eastAsia"/>
              <w:sz w:val="16"/>
              <w:szCs w:val="16"/>
            </w:rPr>
            <w:t>____</w:t>
          </w:r>
        </w:p>
      </w:docPartBody>
    </w:docPart>
    <w:docPart>
      <w:docPartPr>
        <w:name w:val="B9D06CB296B343ECA6E9F53F46F13D74"/>
        <w:category>
          <w:name w:val="常规"/>
          <w:gallery w:val="placeholder"/>
        </w:category>
        <w:types>
          <w:type w:val="bbPlcHdr"/>
        </w:types>
        <w:behaviors>
          <w:behavior w:val="content"/>
        </w:behaviors>
        <w:guid w:val="{9F204806-14A7-4372-80AA-CC1459F4AA72}"/>
      </w:docPartPr>
      <w:docPartBody>
        <w:p w:rsidR="005F03CE" w:rsidRDefault="003C541B" w:rsidP="003C541B">
          <w:pPr>
            <w:pStyle w:val="B9D06CB296B343ECA6E9F53F46F13D74"/>
          </w:pPr>
          <w:r w:rsidRPr="00480B8B">
            <w:rPr>
              <w:rStyle w:val="placeholder1Char"/>
              <w:rFonts w:hint="eastAsia"/>
              <w:sz w:val="16"/>
              <w:szCs w:val="16"/>
            </w:rPr>
            <w:t>____</w:t>
          </w:r>
        </w:p>
      </w:docPartBody>
    </w:docPart>
    <w:docPart>
      <w:docPartPr>
        <w:name w:val="487E31347413443EBF4D788D54D73060"/>
        <w:category>
          <w:name w:val="常规"/>
          <w:gallery w:val="placeholder"/>
        </w:category>
        <w:types>
          <w:type w:val="bbPlcHdr"/>
        </w:types>
        <w:behaviors>
          <w:behavior w:val="content"/>
        </w:behaviors>
        <w:guid w:val="{A9491738-9140-4010-BD45-0C964FA91C73}"/>
      </w:docPartPr>
      <w:docPartBody>
        <w:p w:rsidR="005F03CE" w:rsidRDefault="003C541B" w:rsidP="003C541B">
          <w:pPr>
            <w:pStyle w:val="487E31347413443EBF4D788D54D73060"/>
          </w:pPr>
          <w:r w:rsidRPr="00480B8B">
            <w:rPr>
              <w:rStyle w:val="placeholder1Char"/>
              <w:rFonts w:hint="eastAsia"/>
              <w:sz w:val="16"/>
              <w:szCs w:val="16"/>
            </w:rPr>
            <w:t>____</w:t>
          </w:r>
        </w:p>
      </w:docPartBody>
    </w:docPart>
    <w:docPart>
      <w:docPartPr>
        <w:name w:val="7F484E3BE33E4E31996D601F66D6CD46"/>
        <w:category>
          <w:name w:val="常规"/>
          <w:gallery w:val="placeholder"/>
        </w:category>
        <w:types>
          <w:type w:val="bbPlcHdr"/>
        </w:types>
        <w:behaviors>
          <w:behavior w:val="content"/>
        </w:behaviors>
        <w:guid w:val="{519D7EFE-4BEB-473F-8251-F44565792DC2}"/>
      </w:docPartPr>
      <w:docPartBody>
        <w:p w:rsidR="005F03CE" w:rsidRDefault="003C541B" w:rsidP="003C541B">
          <w:pPr>
            <w:pStyle w:val="7F484E3BE33E4E31996D601F66D6CD46"/>
          </w:pPr>
          <w:r w:rsidRPr="00480B8B">
            <w:rPr>
              <w:rStyle w:val="placeholder1Char"/>
              <w:rFonts w:hint="eastAsia"/>
              <w:sz w:val="16"/>
              <w:szCs w:val="16"/>
            </w:rPr>
            <w:t>____</w:t>
          </w:r>
        </w:p>
      </w:docPartBody>
    </w:docPart>
    <w:docPart>
      <w:docPartPr>
        <w:name w:val="3DE3F979B9CE4DEE93EAA03C6DB11916"/>
        <w:category>
          <w:name w:val="常规"/>
          <w:gallery w:val="placeholder"/>
        </w:category>
        <w:types>
          <w:type w:val="bbPlcHdr"/>
        </w:types>
        <w:behaviors>
          <w:behavior w:val="content"/>
        </w:behaviors>
        <w:guid w:val="{1322ACB1-5D9E-4131-B16C-AD925DF872B0}"/>
      </w:docPartPr>
      <w:docPartBody>
        <w:p w:rsidR="005F03CE" w:rsidRDefault="003C541B" w:rsidP="003C541B">
          <w:pPr>
            <w:pStyle w:val="3DE3F979B9CE4DEE93EAA03C6DB11916"/>
          </w:pPr>
          <w:r w:rsidRPr="00480B8B">
            <w:rPr>
              <w:rStyle w:val="placeholder1Char"/>
              <w:rFonts w:hint="eastAsia"/>
              <w:sz w:val="16"/>
              <w:szCs w:val="16"/>
            </w:rPr>
            <w:t>____</w:t>
          </w:r>
        </w:p>
      </w:docPartBody>
    </w:docPart>
    <w:docPart>
      <w:docPartPr>
        <w:name w:val="0793A4D0323F4AF69C08F93E654FA7C1"/>
        <w:category>
          <w:name w:val="常规"/>
          <w:gallery w:val="placeholder"/>
        </w:category>
        <w:types>
          <w:type w:val="bbPlcHdr"/>
        </w:types>
        <w:behaviors>
          <w:behavior w:val="content"/>
        </w:behaviors>
        <w:guid w:val="{6167290F-A7A4-4CB4-A485-C2A23C389441}"/>
      </w:docPartPr>
      <w:docPartBody>
        <w:p w:rsidR="005F03CE" w:rsidRDefault="003C541B" w:rsidP="003C541B">
          <w:pPr>
            <w:pStyle w:val="0793A4D0323F4AF69C08F93E654FA7C1"/>
          </w:pPr>
          <w:r w:rsidRPr="00480B8B">
            <w:rPr>
              <w:rStyle w:val="placeholder1Char"/>
              <w:rFonts w:hint="eastAsia"/>
              <w:sz w:val="16"/>
              <w:szCs w:val="16"/>
            </w:rPr>
            <w:t>____</w:t>
          </w:r>
        </w:p>
      </w:docPartBody>
    </w:docPart>
    <w:docPart>
      <w:docPartPr>
        <w:name w:val="035D6F4B219B4C57B842791182BFBF1E"/>
        <w:category>
          <w:name w:val="常规"/>
          <w:gallery w:val="placeholder"/>
        </w:category>
        <w:types>
          <w:type w:val="bbPlcHdr"/>
        </w:types>
        <w:behaviors>
          <w:behavior w:val="content"/>
        </w:behaviors>
        <w:guid w:val="{BACDF1B1-959F-456E-BA1A-290A52DE3780}"/>
      </w:docPartPr>
      <w:docPartBody>
        <w:p w:rsidR="005F03CE" w:rsidRDefault="003C541B" w:rsidP="003C541B">
          <w:pPr>
            <w:pStyle w:val="035D6F4B219B4C57B842791182BFBF1E"/>
          </w:pPr>
          <w:r w:rsidRPr="00480B8B">
            <w:rPr>
              <w:rStyle w:val="placeholder1Char"/>
              <w:rFonts w:hint="eastAsia"/>
              <w:sz w:val="16"/>
              <w:szCs w:val="16"/>
            </w:rPr>
            <w:t>____</w:t>
          </w:r>
        </w:p>
      </w:docPartBody>
    </w:docPart>
    <w:docPart>
      <w:docPartPr>
        <w:name w:val="B8873CA827FA4ECFA4293EBF12670D5A"/>
        <w:category>
          <w:name w:val="常规"/>
          <w:gallery w:val="placeholder"/>
        </w:category>
        <w:types>
          <w:type w:val="bbPlcHdr"/>
        </w:types>
        <w:behaviors>
          <w:behavior w:val="content"/>
        </w:behaviors>
        <w:guid w:val="{882FD2E5-1D2E-40C1-8D1D-B9DDFA2A50BF}"/>
      </w:docPartPr>
      <w:docPartBody>
        <w:p w:rsidR="005F03CE" w:rsidRDefault="003C541B" w:rsidP="003C541B">
          <w:pPr>
            <w:pStyle w:val="B8873CA827FA4ECFA4293EBF12670D5A"/>
          </w:pPr>
          <w:r w:rsidRPr="00480B8B">
            <w:rPr>
              <w:rStyle w:val="placeholder1Char"/>
              <w:rFonts w:hint="eastAsia"/>
              <w:sz w:val="16"/>
              <w:szCs w:val="16"/>
            </w:rPr>
            <w:t>____</w:t>
          </w:r>
        </w:p>
      </w:docPartBody>
    </w:docPart>
    <w:docPart>
      <w:docPartPr>
        <w:name w:val="1012CD05C03E4C8690A91BC698F1D6F4"/>
        <w:category>
          <w:name w:val="常规"/>
          <w:gallery w:val="placeholder"/>
        </w:category>
        <w:types>
          <w:type w:val="bbPlcHdr"/>
        </w:types>
        <w:behaviors>
          <w:behavior w:val="content"/>
        </w:behaviors>
        <w:guid w:val="{C86ABEEE-9B49-447C-AC68-256396669AC8}"/>
      </w:docPartPr>
      <w:docPartBody>
        <w:p w:rsidR="005F03CE" w:rsidRDefault="003C541B" w:rsidP="003C541B">
          <w:pPr>
            <w:pStyle w:val="1012CD05C03E4C8690A91BC698F1D6F4"/>
          </w:pPr>
          <w:r w:rsidRPr="00480B8B">
            <w:rPr>
              <w:rStyle w:val="placeholder1Char"/>
              <w:rFonts w:hint="eastAsia"/>
              <w:sz w:val="16"/>
              <w:szCs w:val="16"/>
            </w:rPr>
            <w:t>____</w:t>
          </w:r>
        </w:p>
      </w:docPartBody>
    </w:docPart>
    <w:docPart>
      <w:docPartPr>
        <w:name w:val="2FF8B7733C91406FB3A01CA6CA671F7A"/>
        <w:category>
          <w:name w:val="常规"/>
          <w:gallery w:val="placeholder"/>
        </w:category>
        <w:types>
          <w:type w:val="bbPlcHdr"/>
        </w:types>
        <w:behaviors>
          <w:behavior w:val="content"/>
        </w:behaviors>
        <w:guid w:val="{D102D2A4-E224-482A-B9D6-3B6BE1181884}"/>
      </w:docPartPr>
      <w:docPartBody>
        <w:p w:rsidR="005F03CE" w:rsidRDefault="003C541B" w:rsidP="003C541B">
          <w:pPr>
            <w:pStyle w:val="2FF8B7733C91406FB3A01CA6CA671F7A"/>
          </w:pPr>
          <w:r w:rsidRPr="00480B8B">
            <w:rPr>
              <w:rStyle w:val="placeholder1Char"/>
              <w:rFonts w:hint="eastAsia"/>
              <w:sz w:val="16"/>
              <w:szCs w:val="16"/>
            </w:rPr>
            <w:t>____</w:t>
          </w:r>
        </w:p>
      </w:docPartBody>
    </w:docPart>
    <w:docPart>
      <w:docPartPr>
        <w:name w:val="1A3356DAAA094AA2AA08B0CFCDE6E35F"/>
        <w:category>
          <w:name w:val="常规"/>
          <w:gallery w:val="placeholder"/>
        </w:category>
        <w:types>
          <w:type w:val="bbPlcHdr"/>
        </w:types>
        <w:behaviors>
          <w:behavior w:val="content"/>
        </w:behaviors>
        <w:guid w:val="{2EB26A32-6D9B-467F-B442-0522DB2ECDF9}"/>
      </w:docPartPr>
      <w:docPartBody>
        <w:p w:rsidR="005F03CE" w:rsidRDefault="003C541B" w:rsidP="003C541B">
          <w:pPr>
            <w:pStyle w:val="1A3356DAAA094AA2AA08B0CFCDE6E35F"/>
          </w:pPr>
          <w:r w:rsidRPr="00480B8B">
            <w:rPr>
              <w:rStyle w:val="placeholder1Char"/>
              <w:rFonts w:hint="eastAsia"/>
              <w:sz w:val="16"/>
              <w:szCs w:val="16"/>
            </w:rPr>
            <w:t>____</w:t>
          </w:r>
        </w:p>
      </w:docPartBody>
    </w:docPart>
    <w:docPart>
      <w:docPartPr>
        <w:name w:val="ED77C26996744DD68482CDA3088CD108"/>
        <w:category>
          <w:name w:val="常规"/>
          <w:gallery w:val="placeholder"/>
        </w:category>
        <w:types>
          <w:type w:val="bbPlcHdr"/>
        </w:types>
        <w:behaviors>
          <w:behavior w:val="content"/>
        </w:behaviors>
        <w:guid w:val="{5DF28284-6259-4A85-BDB8-BCCDF70B8650}"/>
      </w:docPartPr>
      <w:docPartBody>
        <w:p w:rsidR="005F03CE" w:rsidRDefault="003C541B" w:rsidP="003C541B">
          <w:pPr>
            <w:pStyle w:val="ED77C26996744DD68482CDA3088CD108"/>
          </w:pPr>
          <w:r w:rsidRPr="00480B8B">
            <w:rPr>
              <w:rStyle w:val="placeholder1Char"/>
              <w:rFonts w:hint="eastAsia"/>
              <w:sz w:val="16"/>
              <w:szCs w:val="16"/>
            </w:rPr>
            <w:t>____</w:t>
          </w:r>
        </w:p>
      </w:docPartBody>
    </w:docPart>
    <w:docPart>
      <w:docPartPr>
        <w:name w:val="0B9243218F2A4559BE94686464475B70"/>
        <w:category>
          <w:name w:val="常规"/>
          <w:gallery w:val="placeholder"/>
        </w:category>
        <w:types>
          <w:type w:val="bbPlcHdr"/>
        </w:types>
        <w:behaviors>
          <w:behavior w:val="content"/>
        </w:behaviors>
        <w:guid w:val="{91FAAA8B-5225-4D2A-9BB7-8394B4D0C776}"/>
      </w:docPartPr>
      <w:docPartBody>
        <w:p w:rsidR="005F03CE" w:rsidRDefault="003C541B" w:rsidP="003C541B">
          <w:pPr>
            <w:pStyle w:val="0B9243218F2A4559BE94686464475B70"/>
          </w:pPr>
          <w:r w:rsidRPr="00480B8B">
            <w:rPr>
              <w:rStyle w:val="placeholder1Char"/>
              <w:rFonts w:hint="eastAsia"/>
              <w:sz w:val="16"/>
              <w:szCs w:val="16"/>
            </w:rPr>
            <w:t>____</w:t>
          </w:r>
        </w:p>
      </w:docPartBody>
    </w:docPart>
    <w:docPart>
      <w:docPartPr>
        <w:name w:val="071A9597DA1E4E8B98490F39FDDCB02B"/>
        <w:category>
          <w:name w:val="常规"/>
          <w:gallery w:val="placeholder"/>
        </w:category>
        <w:types>
          <w:type w:val="bbPlcHdr"/>
        </w:types>
        <w:behaviors>
          <w:behavior w:val="content"/>
        </w:behaviors>
        <w:guid w:val="{F0074085-BB87-46A9-BF2C-B9403CFF4CEB}"/>
      </w:docPartPr>
      <w:docPartBody>
        <w:p w:rsidR="005F03CE" w:rsidRDefault="003C541B" w:rsidP="003C541B">
          <w:pPr>
            <w:pStyle w:val="071A9597DA1E4E8B98490F39FDDCB02B"/>
          </w:pPr>
          <w:r w:rsidRPr="00480B8B">
            <w:rPr>
              <w:rStyle w:val="placeholder1Char"/>
              <w:rFonts w:hint="eastAsia"/>
              <w:sz w:val="16"/>
              <w:szCs w:val="16"/>
            </w:rPr>
            <w:t>____</w:t>
          </w:r>
        </w:p>
      </w:docPartBody>
    </w:docPart>
    <w:docPart>
      <w:docPartPr>
        <w:name w:val="6431E022A97E43B88B191DF4168D8778"/>
        <w:category>
          <w:name w:val="常规"/>
          <w:gallery w:val="placeholder"/>
        </w:category>
        <w:types>
          <w:type w:val="bbPlcHdr"/>
        </w:types>
        <w:behaviors>
          <w:behavior w:val="content"/>
        </w:behaviors>
        <w:guid w:val="{480174AF-313C-4DC2-B30D-09972FD7251C}"/>
      </w:docPartPr>
      <w:docPartBody>
        <w:p w:rsidR="005F03CE" w:rsidRDefault="003C541B" w:rsidP="003C541B">
          <w:pPr>
            <w:pStyle w:val="6431E022A97E43B88B191DF4168D8778"/>
          </w:pPr>
          <w:r w:rsidRPr="00480B8B">
            <w:rPr>
              <w:rStyle w:val="placeholder1Char"/>
              <w:rFonts w:hint="eastAsia"/>
              <w:sz w:val="16"/>
              <w:szCs w:val="16"/>
            </w:rPr>
            <w:t>____</w:t>
          </w:r>
        </w:p>
      </w:docPartBody>
    </w:docPart>
    <w:docPart>
      <w:docPartPr>
        <w:name w:val="CFA90A63ECE244B0A0CD88FD476D142D"/>
        <w:category>
          <w:name w:val="常规"/>
          <w:gallery w:val="placeholder"/>
        </w:category>
        <w:types>
          <w:type w:val="bbPlcHdr"/>
        </w:types>
        <w:behaviors>
          <w:behavior w:val="content"/>
        </w:behaviors>
        <w:guid w:val="{25FC0C9D-6685-4777-99E6-164E5B3A41DB}"/>
      </w:docPartPr>
      <w:docPartBody>
        <w:p w:rsidR="005F03CE" w:rsidRDefault="003C541B" w:rsidP="003C541B">
          <w:pPr>
            <w:pStyle w:val="CFA90A63ECE244B0A0CD88FD476D142D"/>
          </w:pPr>
          <w:r w:rsidRPr="00480B8B">
            <w:rPr>
              <w:rStyle w:val="placeholder1Char"/>
              <w:rFonts w:hint="eastAsia"/>
              <w:sz w:val="16"/>
              <w:szCs w:val="16"/>
            </w:rPr>
            <w:t>____</w:t>
          </w:r>
        </w:p>
      </w:docPartBody>
    </w:docPart>
    <w:docPart>
      <w:docPartPr>
        <w:name w:val="501175C5E3194ECF870A82D3C41AACB6"/>
        <w:category>
          <w:name w:val="常规"/>
          <w:gallery w:val="placeholder"/>
        </w:category>
        <w:types>
          <w:type w:val="bbPlcHdr"/>
        </w:types>
        <w:behaviors>
          <w:behavior w:val="content"/>
        </w:behaviors>
        <w:guid w:val="{C394715B-A184-4C63-8A3E-AF901D3FB240}"/>
      </w:docPartPr>
      <w:docPartBody>
        <w:p w:rsidR="005F03CE" w:rsidRDefault="003C541B" w:rsidP="003C541B">
          <w:pPr>
            <w:pStyle w:val="501175C5E3194ECF870A82D3C41AACB6"/>
          </w:pPr>
          <w:r w:rsidRPr="00480B8B">
            <w:rPr>
              <w:rStyle w:val="placeholder1Char"/>
              <w:rFonts w:hint="eastAsia"/>
              <w:sz w:val="16"/>
              <w:szCs w:val="16"/>
            </w:rPr>
            <w:t>____</w:t>
          </w:r>
        </w:p>
      </w:docPartBody>
    </w:docPart>
    <w:docPart>
      <w:docPartPr>
        <w:name w:val="C33B02536F1F489393084492774FD457"/>
        <w:category>
          <w:name w:val="常规"/>
          <w:gallery w:val="placeholder"/>
        </w:category>
        <w:types>
          <w:type w:val="bbPlcHdr"/>
        </w:types>
        <w:behaviors>
          <w:behavior w:val="content"/>
        </w:behaviors>
        <w:guid w:val="{13B16BF3-309E-4474-A937-4ACC39CB6B24}"/>
      </w:docPartPr>
      <w:docPartBody>
        <w:p w:rsidR="005F03CE" w:rsidRDefault="003C541B" w:rsidP="003C541B">
          <w:pPr>
            <w:pStyle w:val="C33B02536F1F489393084492774FD457"/>
          </w:pPr>
          <w:r w:rsidRPr="00480B8B">
            <w:rPr>
              <w:rStyle w:val="placeholder1Char"/>
              <w:rFonts w:hint="eastAsia"/>
              <w:sz w:val="16"/>
              <w:szCs w:val="16"/>
            </w:rPr>
            <w:t>____</w:t>
          </w:r>
        </w:p>
      </w:docPartBody>
    </w:docPart>
    <w:docPart>
      <w:docPartPr>
        <w:name w:val="1217D0FE43AB4B4993E442ECD655C91E"/>
        <w:category>
          <w:name w:val="常规"/>
          <w:gallery w:val="placeholder"/>
        </w:category>
        <w:types>
          <w:type w:val="bbPlcHdr"/>
        </w:types>
        <w:behaviors>
          <w:behavior w:val="content"/>
        </w:behaviors>
        <w:guid w:val="{46C24361-C91D-40E9-9DC5-1BD6F419836E}"/>
      </w:docPartPr>
      <w:docPartBody>
        <w:p w:rsidR="005F03CE" w:rsidRDefault="003C541B" w:rsidP="003C541B">
          <w:pPr>
            <w:pStyle w:val="1217D0FE43AB4B4993E442ECD655C91E"/>
          </w:pPr>
          <w:r w:rsidRPr="00480B8B">
            <w:rPr>
              <w:rStyle w:val="placeholder1Char"/>
              <w:rFonts w:hint="eastAsia"/>
              <w:sz w:val="16"/>
              <w:szCs w:val="16"/>
            </w:rPr>
            <w:t>____</w:t>
          </w:r>
        </w:p>
      </w:docPartBody>
    </w:docPart>
    <w:docPart>
      <w:docPartPr>
        <w:name w:val="4306B75C88054079BED378B8FF72E600"/>
        <w:category>
          <w:name w:val="常规"/>
          <w:gallery w:val="placeholder"/>
        </w:category>
        <w:types>
          <w:type w:val="bbPlcHdr"/>
        </w:types>
        <w:behaviors>
          <w:behavior w:val="content"/>
        </w:behaviors>
        <w:guid w:val="{E455C708-8980-4E71-AAFF-77EA2D01EE26}"/>
      </w:docPartPr>
      <w:docPartBody>
        <w:p w:rsidR="005F03CE" w:rsidRDefault="003C541B" w:rsidP="003C541B">
          <w:pPr>
            <w:pStyle w:val="4306B75C88054079BED378B8FF72E600"/>
          </w:pPr>
          <w:r w:rsidRPr="00480B8B">
            <w:rPr>
              <w:rStyle w:val="placeholder1Char"/>
              <w:rFonts w:hint="eastAsia"/>
              <w:sz w:val="16"/>
              <w:szCs w:val="16"/>
            </w:rPr>
            <w:t>____</w:t>
          </w:r>
        </w:p>
      </w:docPartBody>
    </w:docPart>
    <w:docPart>
      <w:docPartPr>
        <w:name w:val="B198E5623B9E446692DF3AB5481B0514"/>
        <w:category>
          <w:name w:val="常规"/>
          <w:gallery w:val="placeholder"/>
        </w:category>
        <w:types>
          <w:type w:val="bbPlcHdr"/>
        </w:types>
        <w:behaviors>
          <w:behavior w:val="content"/>
        </w:behaviors>
        <w:guid w:val="{6120CF9D-BF8B-46C0-8940-9FA7A43CCC6A}"/>
      </w:docPartPr>
      <w:docPartBody>
        <w:p w:rsidR="005F03CE" w:rsidRDefault="003C541B" w:rsidP="003C541B">
          <w:pPr>
            <w:pStyle w:val="B198E5623B9E446692DF3AB5481B0514"/>
          </w:pPr>
          <w:r w:rsidRPr="00480B8B">
            <w:rPr>
              <w:rStyle w:val="placeholder1Char"/>
              <w:rFonts w:hint="eastAsia"/>
              <w:sz w:val="16"/>
              <w:szCs w:val="16"/>
            </w:rPr>
            <w:t>____</w:t>
          </w:r>
        </w:p>
      </w:docPartBody>
    </w:docPart>
    <w:docPart>
      <w:docPartPr>
        <w:name w:val="6ECE632DB57A4E0695EEA2CB0C6BC12B"/>
        <w:category>
          <w:name w:val="常规"/>
          <w:gallery w:val="placeholder"/>
        </w:category>
        <w:types>
          <w:type w:val="bbPlcHdr"/>
        </w:types>
        <w:behaviors>
          <w:behavior w:val="content"/>
        </w:behaviors>
        <w:guid w:val="{667B4B64-2CCF-44A4-AEBA-08F86D6B33BB}"/>
      </w:docPartPr>
      <w:docPartBody>
        <w:p w:rsidR="005F03CE" w:rsidRDefault="003C541B" w:rsidP="003C541B">
          <w:pPr>
            <w:pStyle w:val="6ECE632DB57A4E0695EEA2CB0C6BC12B"/>
          </w:pPr>
          <w:r w:rsidRPr="00480B8B">
            <w:rPr>
              <w:rStyle w:val="placeholder1Char"/>
              <w:rFonts w:hint="eastAsia"/>
              <w:sz w:val="16"/>
              <w:szCs w:val="16"/>
            </w:rPr>
            <w:t>____</w:t>
          </w:r>
        </w:p>
      </w:docPartBody>
    </w:docPart>
    <w:docPart>
      <w:docPartPr>
        <w:name w:val="E5A56743192744218C4E8A952BEAA9D1"/>
        <w:category>
          <w:name w:val="常规"/>
          <w:gallery w:val="placeholder"/>
        </w:category>
        <w:types>
          <w:type w:val="bbPlcHdr"/>
        </w:types>
        <w:behaviors>
          <w:behavior w:val="content"/>
        </w:behaviors>
        <w:guid w:val="{A60ED5BD-F909-4001-9CC9-5D787FC3E808}"/>
      </w:docPartPr>
      <w:docPartBody>
        <w:p w:rsidR="005F03CE" w:rsidRDefault="003C541B" w:rsidP="003C541B">
          <w:pPr>
            <w:pStyle w:val="E5A56743192744218C4E8A952BEAA9D1"/>
          </w:pPr>
          <w:r w:rsidRPr="00480B8B">
            <w:rPr>
              <w:rStyle w:val="placeholder1Char"/>
              <w:rFonts w:hint="eastAsia"/>
              <w:sz w:val="16"/>
              <w:szCs w:val="16"/>
            </w:rPr>
            <w:t>____</w:t>
          </w:r>
        </w:p>
      </w:docPartBody>
    </w:docPart>
    <w:docPart>
      <w:docPartPr>
        <w:name w:val="FAA10CA83E8F41B28572F32589745169"/>
        <w:category>
          <w:name w:val="常规"/>
          <w:gallery w:val="placeholder"/>
        </w:category>
        <w:types>
          <w:type w:val="bbPlcHdr"/>
        </w:types>
        <w:behaviors>
          <w:behavior w:val="content"/>
        </w:behaviors>
        <w:guid w:val="{C4341DE9-A338-4F22-89C7-1E680DCF60B9}"/>
      </w:docPartPr>
      <w:docPartBody>
        <w:p w:rsidR="005F03CE" w:rsidRDefault="003C541B" w:rsidP="003C541B">
          <w:pPr>
            <w:pStyle w:val="FAA10CA83E8F41B28572F32589745169"/>
          </w:pPr>
          <w:r w:rsidRPr="00480B8B">
            <w:rPr>
              <w:rStyle w:val="placeholder1Char"/>
              <w:rFonts w:hint="eastAsia"/>
              <w:sz w:val="16"/>
              <w:szCs w:val="16"/>
            </w:rPr>
            <w:t>____</w:t>
          </w:r>
        </w:p>
      </w:docPartBody>
    </w:docPart>
    <w:docPart>
      <w:docPartPr>
        <w:name w:val="F0B60CC8775F409ABA0392DE2C42DC2D"/>
        <w:category>
          <w:name w:val="常规"/>
          <w:gallery w:val="placeholder"/>
        </w:category>
        <w:types>
          <w:type w:val="bbPlcHdr"/>
        </w:types>
        <w:behaviors>
          <w:behavior w:val="content"/>
        </w:behaviors>
        <w:guid w:val="{3CAFDE6B-0815-43E3-8349-9E80C8D3A26C}"/>
      </w:docPartPr>
      <w:docPartBody>
        <w:p w:rsidR="005F03CE" w:rsidRDefault="003C541B" w:rsidP="003C541B">
          <w:pPr>
            <w:pStyle w:val="F0B60CC8775F409ABA0392DE2C42DC2D"/>
          </w:pPr>
          <w:r w:rsidRPr="00480B8B">
            <w:rPr>
              <w:rStyle w:val="placeholder1Char"/>
              <w:rFonts w:hint="eastAsia"/>
              <w:sz w:val="16"/>
              <w:szCs w:val="16"/>
            </w:rPr>
            <w:t>____</w:t>
          </w:r>
        </w:p>
      </w:docPartBody>
    </w:docPart>
    <w:docPart>
      <w:docPartPr>
        <w:name w:val="20458D7CE51B4239ACA99F427A15C592"/>
        <w:category>
          <w:name w:val="常规"/>
          <w:gallery w:val="placeholder"/>
        </w:category>
        <w:types>
          <w:type w:val="bbPlcHdr"/>
        </w:types>
        <w:behaviors>
          <w:behavior w:val="content"/>
        </w:behaviors>
        <w:guid w:val="{53643EB5-55F7-4D3F-B96F-2A63B576C3AC}"/>
      </w:docPartPr>
      <w:docPartBody>
        <w:p w:rsidR="005F03CE" w:rsidRDefault="003C541B" w:rsidP="003C541B">
          <w:pPr>
            <w:pStyle w:val="20458D7CE51B4239ACA99F427A15C592"/>
          </w:pPr>
          <w:r w:rsidRPr="00480B8B">
            <w:rPr>
              <w:rStyle w:val="placeholder1Char"/>
              <w:rFonts w:hint="eastAsia"/>
              <w:sz w:val="16"/>
              <w:szCs w:val="16"/>
            </w:rPr>
            <w:t>____</w:t>
          </w:r>
        </w:p>
      </w:docPartBody>
    </w:docPart>
    <w:docPart>
      <w:docPartPr>
        <w:name w:val="2C61D5ACB4114025B37211DEBEC6994D"/>
        <w:category>
          <w:name w:val="常规"/>
          <w:gallery w:val="placeholder"/>
        </w:category>
        <w:types>
          <w:type w:val="bbPlcHdr"/>
        </w:types>
        <w:behaviors>
          <w:behavior w:val="content"/>
        </w:behaviors>
        <w:guid w:val="{C00C71C0-D853-4A6D-A56A-3078C3C95634}"/>
      </w:docPartPr>
      <w:docPartBody>
        <w:p w:rsidR="005F03CE" w:rsidRDefault="003C541B" w:rsidP="003C541B">
          <w:pPr>
            <w:pStyle w:val="2C61D5ACB4114025B37211DEBEC6994D"/>
          </w:pPr>
          <w:r w:rsidRPr="00480B8B">
            <w:rPr>
              <w:rStyle w:val="placeholder1Char"/>
              <w:rFonts w:hint="eastAsia"/>
              <w:sz w:val="16"/>
              <w:szCs w:val="16"/>
            </w:rPr>
            <w:t>____</w:t>
          </w:r>
        </w:p>
      </w:docPartBody>
    </w:docPart>
    <w:docPart>
      <w:docPartPr>
        <w:name w:val="EE6D14226B354F82A636271AD9F22174"/>
        <w:category>
          <w:name w:val="常规"/>
          <w:gallery w:val="placeholder"/>
        </w:category>
        <w:types>
          <w:type w:val="bbPlcHdr"/>
        </w:types>
        <w:behaviors>
          <w:behavior w:val="content"/>
        </w:behaviors>
        <w:guid w:val="{987C4E3D-88B3-4A5A-B8E0-1FD003AAD73E}"/>
      </w:docPartPr>
      <w:docPartBody>
        <w:p w:rsidR="005F03CE" w:rsidRDefault="003C541B" w:rsidP="003C541B">
          <w:pPr>
            <w:pStyle w:val="EE6D14226B354F82A636271AD9F22174"/>
          </w:pPr>
          <w:r w:rsidRPr="00480B8B">
            <w:rPr>
              <w:rStyle w:val="placeholder1Char"/>
              <w:rFonts w:hint="eastAsia"/>
              <w:sz w:val="16"/>
              <w:szCs w:val="16"/>
            </w:rPr>
            <w:t>____</w:t>
          </w:r>
        </w:p>
      </w:docPartBody>
    </w:docPart>
    <w:docPart>
      <w:docPartPr>
        <w:name w:val="F9D81CA31B934878AA8D9A0EF4245D5A"/>
        <w:category>
          <w:name w:val="常规"/>
          <w:gallery w:val="placeholder"/>
        </w:category>
        <w:types>
          <w:type w:val="bbPlcHdr"/>
        </w:types>
        <w:behaviors>
          <w:behavior w:val="content"/>
        </w:behaviors>
        <w:guid w:val="{DDF5DA67-632A-4914-B999-DFDD003F32E9}"/>
      </w:docPartPr>
      <w:docPartBody>
        <w:p w:rsidR="005F03CE" w:rsidRDefault="003C541B" w:rsidP="003C541B">
          <w:pPr>
            <w:pStyle w:val="F9D81CA31B934878AA8D9A0EF4245D5A"/>
          </w:pPr>
          <w:r w:rsidRPr="00480B8B">
            <w:rPr>
              <w:rStyle w:val="placeholder1Char"/>
              <w:rFonts w:hint="eastAsia"/>
              <w:sz w:val="16"/>
              <w:szCs w:val="16"/>
            </w:rPr>
            <w:t>____</w:t>
          </w:r>
        </w:p>
      </w:docPartBody>
    </w:docPart>
    <w:docPart>
      <w:docPartPr>
        <w:name w:val="54A52C004F944D20B3BC0838A5F9DB4B"/>
        <w:category>
          <w:name w:val="常规"/>
          <w:gallery w:val="placeholder"/>
        </w:category>
        <w:types>
          <w:type w:val="bbPlcHdr"/>
        </w:types>
        <w:behaviors>
          <w:behavior w:val="content"/>
        </w:behaviors>
        <w:guid w:val="{BB6F25CB-0A50-471A-BCCE-75AE4AAE00FE}"/>
      </w:docPartPr>
      <w:docPartBody>
        <w:p w:rsidR="005F03CE" w:rsidRDefault="003C541B" w:rsidP="003C541B">
          <w:pPr>
            <w:pStyle w:val="54A52C004F944D20B3BC0838A5F9DB4B"/>
          </w:pPr>
          <w:r w:rsidRPr="00480B8B">
            <w:rPr>
              <w:rStyle w:val="placeholder1Char"/>
              <w:rFonts w:hint="eastAsia"/>
              <w:sz w:val="16"/>
              <w:szCs w:val="16"/>
            </w:rPr>
            <w:t>____</w:t>
          </w:r>
        </w:p>
      </w:docPartBody>
    </w:docPart>
    <w:docPart>
      <w:docPartPr>
        <w:name w:val="DB7F44CCE50D4715B5848348FE1E39B1"/>
        <w:category>
          <w:name w:val="常规"/>
          <w:gallery w:val="placeholder"/>
        </w:category>
        <w:types>
          <w:type w:val="bbPlcHdr"/>
        </w:types>
        <w:behaviors>
          <w:behavior w:val="content"/>
        </w:behaviors>
        <w:guid w:val="{9E21197F-94CA-4701-88BF-3F5B893D2453}"/>
      </w:docPartPr>
      <w:docPartBody>
        <w:p w:rsidR="005F03CE" w:rsidRDefault="003C541B" w:rsidP="003C541B">
          <w:pPr>
            <w:pStyle w:val="DB7F44CCE50D4715B5848348FE1E39B1"/>
          </w:pPr>
          <w:r w:rsidRPr="00480B8B">
            <w:rPr>
              <w:rStyle w:val="placeholder1Char"/>
              <w:rFonts w:hint="eastAsia"/>
              <w:sz w:val="16"/>
              <w:szCs w:val="16"/>
            </w:rPr>
            <w:t>____</w:t>
          </w:r>
        </w:p>
      </w:docPartBody>
    </w:docPart>
    <w:docPart>
      <w:docPartPr>
        <w:name w:val="FE8AD81C6189419F8625C5505810FB7E"/>
        <w:category>
          <w:name w:val="常规"/>
          <w:gallery w:val="placeholder"/>
        </w:category>
        <w:types>
          <w:type w:val="bbPlcHdr"/>
        </w:types>
        <w:behaviors>
          <w:behavior w:val="content"/>
        </w:behaviors>
        <w:guid w:val="{FE40978F-0936-4425-9460-DD925C464A44}"/>
      </w:docPartPr>
      <w:docPartBody>
        <w:p w:rsidR="005F03CE" w:rsidRDefault="003C541B" w:rsidP="003C541B">
          <w:pPr>
            <w:pStyle w:val="FE8AD81C6189419F8625C5505810FB7E"/>
          </w:pPr>
          <w:r w:rsidRPr="00480B8B">
            <w:rPr>
              <w:rStyle w:val="placeholder1Char"/>
              <w:rFonts w:hint="eastAsia"/>
              <w:sz w:val="16"/>
              <w:szCs w:val="16"/>
            </w:rPr>
            <w:t>____</w:t>
          </w:r>
        </w:p>
      </w:docPartBody>
    </w:docPart>
    <w:docPart>
      <w:docPartPr>
        <w:name w:val="2EBAD99F69A4479B87895A5DDD056C66"/>
        <w:category>
          <w:name w:val="常规"/>
          <w:gallery w:val="placeholder"/>
        </w:category>
        <w:types>
          <w:type w:val="bbPlcHdr"/>
        </w:types>
        <w:behaviors>
          <w:behavior w:val="content"/>
        </w:behaviors>
        <w:guid w:val="{0D4DBED8-86DE-40ED-8994-36C777CBCF5C}"/>
      </w:docPartPr>
      <w:docPartBody>
        <w:p w:rsidR="005F03CE" w:rsidRDefault="003C541B" w:rsidP="003C541B">
          <w:pPr>
            <w:pStyle w:val="2EBAD99F69A4479B87895A5DDD056C66"/>
          </w:pPr>
          <w:r w:rsidRPr="00480B8B">
            <w:rPr>
              <w:rStyle w:val="placeholder1Char"/>
              <w:rFonts w:hint="eastAsia"/>
              <w:sz w:val="16"/>
              <w:szCs w:val="16"/>
            </w:rPr>
            <w:t>____</w:t>
          </w:r>
        </w:p>
      </w:docPartBody>
    </w:docPart>
    <w:docPart>
      <w:docPartPr>
        <w:name w:val="83B66E9967E44BCD93B9CDD065922490"/>
        <w:category>
          <w:name w:val="常规"/>
          <w:gallery w:val="placeholder"/>
        </w:category>
        <w:types>
          <w:type w:val="bbPlcHdr"/>
        </w:types>
        <w:behaviors>
          <w:behavior w:val="content"/>
        </w:behaviors>
        <w:guid w:val="{1107185F-2686-4348-A7A5-0646C2413D35}"/>
      </w:docPartPr>
      <w:docPartBody>
        <w:p w:rsidR="005F03CE" w:rsidRDefault="003C541B" w:rsidP="003C541B">
          <w:pPr>
            <w:pStyle w:val="83B66E9967E44BCD93B9CDD065922490"/>
          </w:pPr>
          <w:r w:rsidRPr="00480B8B">
            <w:rPr>
              <w:rStyle w:val="placeholder1Char"/>
              <w:rFonts w:hint="eastAsia"/>
              <w:sz w:val="16"/>
              <w:szCs w:val="16"/>
            </w:rPr>
            <w:t>____</w:t>
          </w:r>
        </w:p>
      </w:docPartBody>
    </w:docPart>
    <w:docPart>
      <w:docPartPr>
        <w:name w:val="96B16B3377644E80B39C329DB2D759F2"/>
        <w:category>
          <w:name w:val="常规"/>
          <w:gallery w:val="placeholder"/>
        </w:category>
        <w:types>
          <w:type w:val="bbPlcHdr"/>
        </w:types>
        <w:behaviors>
          <w:behavior w:val="content"/>
        </w:behaviors>
        <w:guid w:val="{AED0200E-CAE2-4E7B-BBEA-31A7ADC3FA4C}"/>
      </w:docPartPr>
      <w:docPartBody>
        <w:p w:rsidR="005F03CE" w:rsidRDefault="003C541B" w:rsidP="003C541B">
          <w:pPr>
            <w:pStyle w:val="96B16B3377644E80B39C329DB2D759F2"/>
          </w:pPr>
          <w:r w:rsidRPr="00480B8B">
            <w:rPr>
              <w:rStyle w:val="placeholder1Char"/>
              <w:rFonts w:hint="eastAsia"/>
              <w:sz w:val="16"/>
              <w:szCs w:val="16"/>
            </w:rPr>
            <w:t>____</w:t>
          </w:r>
        </w:p>
      </w:docPartBody>
    </w:docPart>
    <w:docPart>
      <w:docPartPr>
        <w:name w:val="EB31B7024E364AD3A06599A966386E99"/>
        <w:category>
          <w:name w:val="常规"/>
          <w:gallery w:val="placeholder"/>
        </w:category>
        <w:types>
          <w:type w:val="bbPlcHdr"/>
        </w:types>
        <w:behaviors>
          <w:behavior w:val="content"/>
        </w:behaviors>
        <w:guid w:val="{ED685026-9469-409A-8C36-40238CEF59C7}"/>
      </w:docPartPr>
      <w:docPartBody>
        <w:p w:rsidR="005F03CE" w:rsidRDefault="003C541B" w:rsidP="003C541B">
          <w:pPr>
            <w:pStyle w:val="EB31B7024E364AD3A06599A966386E99"/>
          </w:pPr>
          <w:r w:rsidRPr="00480B8B">
            <w:rPr>
              <w:rStyle w:val="placeholder1Char"/>
              <w:rFonts w:hint="eastAsia"/>
              <w:sz w:val="16"/>
              <w:szCs w:val="16"/>
            </w:rPr>
            <w:t>____</w:t>
          </w:r>
        </w:p>
      </w:docPartBody>
    </w:docPart>
    <w:docPart>
      <w:docPartPr>
        <w:name w:val="C1A91D44DC4C4308A3B19E67FAD62886"/>
        <w:category>
          <w:name w:val="常规"/>
          <w:gallery w:val="placeholder"/>
        </w:category>
        <w:types>
          <w:type w:val="bbPlcHdr"/>
        </w:types>
        <w:behaviors>
          <w:behavior w:val="content"/>
        </w:behaviors>
        <w:guid w:val="{28DD3F8D-D6F6-4C4D-A475-4E1D61A1C7E2}"/>
      </w:docPartPr>
      <w:docPartBody>
        <w:p w:rsidR="005F03CE" w:rsidRDefault="003C541B" w:rsidP="003C541B">
          <w:pPr>
            <w:pStyle w:val="C1A91D44DC4C4308A3B19E67FAD62886"/>
          </w:pPr>
          <w:r w:rsidRPr="00480B8B">
            <w:rPr>
              <w:rStyle w:val="placeholder1Char"/>
              <w:rFonts w:hint="eastAsia"/>
              <w:sz w:val="16"/>
              <w:szCs w:val="16"/>
            </w:rPr>
            <w:t>____</w:t>
          </w:r>
        </w:p>
      </w:docPartBody>
    </w:docPart>
    <w:docPart>
      <w:docPartPr>
        <w:name w:val="F7E1F58E189245DEB1AF3558C2894039"/>
        <w:category>
          <w:name w:val="常规"/>
          <w:gallery w:val="placeholder"/>
        </w:category>
        <w:types>
          <w:type w:val="bbPlcHdr"/>
        </w:types>
        <w:behaviors>
          <w:behavior w:val="content"/>
        </w:behaviors>
        <w:guid w:val="{4952AE64-8D7A-4FCB-AF60-4DBC3725C219}"/>
      </w:docPartPr>
      <w:docPartBody>
        <w:p w:rsidR="005F03CE" w:rsidRDefault="003C541B" w:rsidP="003C541B">
          <w:pPr>
            <w:pStyle w:val="F7E1F58E189245DEB1AF3558C2894039"/>
          </w:pPr>
          <w:r w:rsidRPr="00480B8B">
            <w:rPr>
              <w:rStyle w:val="placeholder1Char"/>
              <w:rFonts w:hint="eastAsia"/>
              <w:sz w:val="16"/>
              <w:szCs w:val="16"/>
            </w:rPr>
            <w:t>____</w:t>
          </w:r>
        </w:p>
      </w:docPartBody>
    </w:docPart>
    <w:docPart>
      <w:docPartPr>
        <w:name w:val="C59D303BC02F42BD8CCA11DD6D7349AC"/>
        <w:category>
          <w:name w:val="常规"/>
          <w:gallery w:val="placeholder"/>
        </w:category>
        <w:types>
          <w:type w:val="bbPlcHdr"/>
        </w:types>
        <w:behaviors>
          <w:behavior w:val="content"/>
        </w:behaviors>
        <w:guid w:val="{9E74EC48-44E4-4A43-8C66-501554B1DC18}"/>
      </w:docPartPr>
      <w:docPartBody>
        <w:p w:rsidR="005F03CE" w:rsidRDefault="003C541B" w:rsidP="003C541B">
          <w:pPr>
            <w:pStyle w:val="C59D303BC02F42BD8CCA11DD6D7349AC"/>
          </w:pPr>
          <w:r w:rsidRPr="00480B8B">
            <w:rPr>
              <w:rStyle w:val="placeholder1Char"/>
              <w:rFonts w:hint="eastAsia"/>
              <w:sz w:val="16"/>
              <w:szCs w:val="16"/>
            </w:rPr>
            <w:t>____</w:t>
          </w:r>
        </w:p>
      </w:docPartBody>
    </w:docPart>
    <w:docPart>
      <w:docPartPr>
        <w:name w:val="8EFC347F34BF4258B373ED40FD342CD0"/>
        <w:category>
          <w:name w:val="常规"/>
          <w:gallery w:val="placeholder"/>
        </w:category>
        <w:types>
          <w:type w:val="bbPlcHdr"/>
        </w:types>
        <w:behaviors>
          <w:behavior w:val="content"/>
        </w:behaviors>
        <w:guid w:val="{2872A846-FE45-4FCF-B7DA-AC8397FAB1A8}"/>
      </w:docPartPr>
      <w:docPartBody>
        <w:p w:rsidR="005F03CE" w:rsidRDefault="003C541B" w:rsidP="003C541B">
          <w:pPr>
            <w:pStyle w:val="8EFC347F34BF4258B373ED40FD342CD0"/>
          </w:pPr>
          <w:r w:rsidRPr="00480B8B">
            <w:rPr>
              <w:rStyle w:val="placeholder1Char"/>
              <w:rFonts w:hint="eastAsia"/>
              <w:sz w:val="16"/>
              <w:szCs w:val="16"/>
            </w:rPr>
            <w:t>____</w:t>
          </w:r>
        </w:p>
      </w:docPartBody>
    </w:docPart>
    <w:docPart>
      <w:docPartPr>
        <w:name w:val="1453F38C98F846CEBB317DF61DDEC1D8"/>
        <w:category>
          <w:name w:val="常规"/>
          <w:gallery w:val="placeholder"/>
        </w:category>
        <w:types>
          <w:type w:val="bbPlcHdr"/>
        </w:types>
        <w:behaviors>
          <w:behavior w:val="content"/>
        </w:behaviors>
        <w:guid w:val="{C302A4D3-1041-420F-B662-9043F77F34B7}"/>
      </w:docPartPr>
      <w:docPartBody>
        <w:p w:rsidR="005F03CE" w:rsidRDefault="003C541B" w:rsidP="003C541B">
          <w:pPr>
            <w:pStyle w:val="1453F38C98F846CEBB317DF61DDEC1D8"/>
          </w:pPr>
          <w:r w:rsidRPr="00480B8B">
            <w:rPr>
              <w:rStyle w:val="placeholder1Char"/>
              <w:rFonts w:hint="eastAsia"/>
              <w:sz w:val="16"/>
              <w:szCs w:val="16"/>
            </w:rPr>
            <w:t>____</w:t>
          </w:r>
        </w:p>
      </w:docPartBody>
    </w:docPart>
    <w:docPart>
      <w:docPartPr>
        <w:name w:val="E662012BA9A84628B4EB931F606BEBB6"/>
        <w:category>
          <w:name w:val="常规"/>
          <w:gallery w:val="placeholder"/>
        </w:category>
        <w:types>
          <w:type w:val="bbPlcHdr"/>
        </w:types>
        <w:behaviors>
          <w:behavior w:val="content"/>
        </w:behaviors>
        <w:guid w:val="{27767C59-0FC9-45C4-9FEC-9AEB9D0AD710}"/>
      </w:docPartPr>
      <w:docPartBody>
        <w:p w:rsidR="005F03CE" w:rsidRDefault="003C541B" w:rsidP="003C541B">
          <w:pPr>
            <w:pStyle w:val="E662012BA9A84628B4EB931F606BEBB6"/>
          </w:pPr>
          <w:r w:rsidRPr="00480B8B">
            <w:rPr>
              <w:rStyle w:val="placeholder1Char"/>
              <w:rFonts w:hint="eastAsia"/>
              <w:sz w:val="16"/>
              <w:szCs w:val="16"/>
            </w:rPr>
            <w:t>____</w:t>
          </w:r>
        </w:p>
      </w:docPartBody>
    </w:docPart>
    <w:docPart>
      <w:docPartPr>
        <w:name w:val="69A9AED224E647429D9AE9685CE3DCA6"/>
        <w:category>
          <w:name w:val="常规"/>
          <w:gallery w:val="placeholder"/>
        </w:category>
        <w:types>
          <w:type w:val="bbPlcHdr"/>
        </w:types>
        <w:behaviors>
          <w:behavior w:val="content"/>
        </w:behaviors>
        <w:guid w:val="{2BC05266-2FE8-416A-8AE6-03C69AB75BDD}"/>
      </w:docPartPr>
      <w:docPartBody>
        <w:p w:rsidR="005F03CE" w:rsidRDefault="003C541B" w:rsidP="003C541B">
          <w:pPr>
            <w:pStyle w:val="69A9AED224E647429D9AE9685CE3DCA6"/>
          </w:pPr>
          <w:r w:rsidRPr="00480B8B">
            <w:rPr>
              <w:rStyle w:val="placeholder1Char"/>
              <w:rFonts w:hint="eastAsia"/>
              <w:sz w:val="16"/>
              <w:szCs w:val="16"/>
            </w:rPr>
            <w:t>____</w:t>
          </w:r>
        </w:p>
      </w:docPartBody>
    </w:docPart>
    <w:docPart>
      <w:docPartPr>
        <w:name w:val="37FE54FE3C5D4370AE8A27ECF75D5760"/>
        <w:category>
          <w:name w:val="常规"/>
          <w:gallery w:val="placeholder"/>
        </w:category>
        <w:types>
          <w:type w:val="bbPlcHdr"/>
        </w:types>
        <w:behaviors>
          <w:behavior w:val="content"/>
        </w:behaviors>
        <w:guid w:val="{0AA9D1D9-9FA4-4601-9FEF-0C69CD977E1F}"/>
      </w:docPartPr>
      <w:docPartBody>
        <w:p w:rsidR="005F03CE" w:rsidRDefault="003C541B" w:rsidP="003C541B">
          <w:pPr>
            <w:pStyle w:val="37FE54FE3C5D4370AE8A27ECF75D5760"/>
          </w:pPr>
          <w:r w:rsidRPr="00480B8B">
            <w:rPr>
              <w:rStyle w:val="placeholder1Char"/>
              <w:rFonts w:hint="eastAsia"/>
              <w:sz w:val="16"/>
              <w:szCs w:val="16"/>
            </w:rPr>
            <w:t>____</w:t>
          </w:r>
        </w:p>
      </w:docPartBody>
    </w:docPart>
    <w:docPart>
      <w:docPartPr>
        <w:name w:val="6FA5B7E3E9ED4DA38F7065FBFAFBBE11"/>
        <w:category>
          <w:name w:val="常规"/>
          <w:gallery w:val="placeholder"/>
        </w:category>
        <w:types>
          <w:type w:val="bbPlcHdr"/>
        </w:types>
        <w:behaviors>
          <w:behavior w:val="content"/>
        </w:behaviors>
        <w:guid w:val="{71B60BAF-8FA2-442E-9F46-A78E9791C4FF}"/>
      </w:docPartPr>
      <w:docPartBody>
        <w:p w:rsidR="005F03CE" w:rsidRDefault="003C541B" w:rsidP="003C541B">
          <w:pPr>
            <w:pStyle w:val="6FA5B7E3E9ED4DA38F7065FBFAFBBE11"/>
          </w:pPr>
          <w:r w:rsidRPr="00480B8B">
            <w:rPr>
              <w:rStyle w:val="placeholder1Char"/>
              <w:rFonts w:hint="eastAsia"/>
              <w:sz w:val="16"/>
              <w:szCs w:val="16"/>
            </w:rPr>
            <w:t>____</w:t>
          </w:r>
        </w:p>
      </w:docPartBody>
    </w:docPart>
    <w:docPart>
      <w:docPartPr>
        <w:name w:val="53BB198F23A245B1BD78B9056B45D76F"/>
        <w:category>
          <w:name w:val="常规"/>
          <w:gallery w:val="placeholder"/>
        </w:category>
        <w:types>
          <w:type w:val="bbPlcHdr"/>
        </w:types>
        <w:behaviors>
          <w:behavior w:val="content"/>
        </w:behaviors>
        <w:guid w:val="{39EB2716-147E-4536-8857-69FB78A49CCA}"/>
      </w:docPartPr>
      <w:docPartBody>
        <w:p w:rsidR="005F03CE" w:rsidRDefault="003C541B" w:rsidP="003C541B">
          <w:pPr>
            <w:pStyle w:val="53BB198F23A245B1BD78B9056B45D76F"/>
          </w:pPr>
          <w:r w:rsidRPr="00480B8B">
            <w:rPr>
              <w:rStyle w:val="placeholder1Char"/>
              <w:rFonts w:hint="eastAsia"/>
              <w:sz w:val="16"/>
              <w:szCs w:val="16"/>
            </w:rPr>
            <w:t>____</w:t>
          </w:r>
        </w:p>
      </w:docPartBody>
    </w:docPart>
    <w:docPart>
      <w:docPartPr>
        <w:name w:val="9DDEAB92425A40AB85A6B5DCA39C82E8"/>
        <w:category>
          <w:name w:val="常规"/>
          <w:gallery w:val="placeholder"/>
        </w:category>
        <w:types>
          <w:type w:val="bbPlcHdr"/>
        </w:types>
        <w:behaviors>
          <w:behavior w:val="content"/>
        </w:behaviors>
        <w:guid w:val="{321DAB25-CB12-4621-844A-4F4451749A74}"/>
      </w:docPartPr>
      <w:docPartBody>
        <w:p w:rsidR="005F03CE" w:rsidRDefault="003C541B" w:rsidP="003C541B">
          <w:pPr>
            <w:pStyle w:val="9DDEAB92425A40AB85A6B5DCA39C82E8"/>
          </w:pPr>
          <w:r w:rsidRPr="00480B8B">
            <w:rPr>
              <w:rStyle w:val="placeholder1Char"/>
              <w:rFonts w:hint="eastAsia"/>
              <w:sz w:val="16"/>
              <w:szCs w:val="16"/>
            </w:rPr>
            <w:t>____</w:t>
          </w:r>
        </w:p>
      </w:docPartBody>
    </w:docPart>
    <w:docPart>
      <w:docPartPr>
        <w:name w:val="94E8AAFF62134FFDB21ADBF6E73E3212"/>
        <w:category>
          <w:name w:val="常规"/>
          <w:gallery w:val="placeholder"/>
        </w:category>
        <w:types>
          <w:type w:val="bbPlcHdr"/>
        </w:types>
        <w:behaviors>
          <w:behavior w:val="content"/>
        </w:behaviors>
        <w:guid w:val="{7D938AC6-15D1-4213-8738-06DEAC48DC4B}"/>
      </w:docPartPr>
      <w:docPartBody>
        <w:p w:rsidR="005F03CE" w:rsidRDefault="003C541B" w:rsidP="003C541B">
          <w:pPr>
            <w:pStyle w:val="94E8AAFF62134FFDB21ADBF6E73E3212"/>
          </w:pPr>
          <w:r w:rsidRPr="00480B8B">
            <w:rPr>
              <w:rStyle w:val="placeholder1Char"/>
              <w:rFonts w:hint="eastAsia"/>
              <w:sz w:val="16"/>
              <w:szCs w:val="16"/>
            </w:rPr>
            <w:t>____</w:t>
          </w:r>
        </w:p>
      </w:docPartBody>
    </w:docPart>
    <w:docPart>
      <w:docPartPr>
        <w:name w:val="F5AB03C57B0C411DBE9D3662A079D6D8"/>
        <w:category>
          <w:name w:val="常规"/>
          <w:gallery w:val="placeholder"/>
        </w:category>
        <w:types>
          <w:type w:val="bbPlcHdr"/>
        </w:types>
        <w:behaviors>
          <w:behavior w:val="content"/>
        </w:behaviors>
        <w:guid w:val="{9D2C7572-AFEA-418A-BD17-F4F8B1C3C7A8}"/>
      </w:docPartPr>
      <w:docPartBody>
        <w:p w:rsidR="005F03CE" w:rsidRDefault="003C541B" w:rsidP="003C541B">
          <w:pPr>
            <w:pStyle w:val="F5AB03C57B0C411DBE9D3662A079D6D8"/>
          </w:pPr>
          <w:r w:rsidRPr="00480B8B">
            <w:rPr>
              <w:rStyle w:val="placeholder1Char"/>
              <w:rFonts w:hint="eastAsia"/>
              <w:sz w:val="16"/>
              <w:szCs w:val="16"/>
            </w:rPr>
            <w:t>____</w:t>
          </w:r>
        </w:p>
      </w:docPartBody>
    </w:docPart>
    <w:docPart>
      <w:docPartPr>
        <w:name w:val="898A7CA736B84AE4B1DE8A0421A9569B"/>
        <w:category>
          <w:name w:val="常规"/>
          <w:gallery w:val="placeholder"/>
        </w:category>
        <w:types>
          <w:type w:val="bbPlcHdr"/>
        </w:types>
        <w:behaviors>
          <w:behavior w:val="content"/>
        </w:behaviors>
        <w:guid w:val="{3E48E680-4F6F-4EBE-B1B2-CC4F6F0FDB86}"/>
      </w:docPartPr>
      <w:docPartBody>
        <w:p w:rsidR="005F03CE" w:rsidRDefault="003C541B" w:rsidP="003C541B">
          <w:pPr>
            <w:pStyle w:val="898A7CA736B84AE4B1DE8A0421A9569B"/>
          </w:pPr>
          <w:r w:rsidRPr="00480B8B">
            <w:rPr>
              <w:rStyle w:val="placeholder1Char"/>
              <w:rFonts w:hint="eastAsia"/>
              <w:sz w:val="16"/>
              <w:szCs w:val="16"/>
            </w:rPr>
            <w:t>____</w:t>
          </w:r>
        </w:p>
      </w:docPartBody>
    </w:docPart>
    <w:docPart>
      <w:docPartPr>
        <w:name w:val="4B2F2104677947C2BCA4FFB5AC2D796A"/>
        <w:category>
          <w:name w:val="常规"/>
          <w:gallery w:val="placeholder"/>
        </w:category>
        <w:types>
          <w:type w:val="bbPlcHdr"/>
        </w:types>
        <w:behaviors>
          <w:behavior w:val="content"/>
        </w:behaviors>
        <w:guid w:val="{34877E2A-33B0-4A7F-BA68-3659D8621578}"/>
      </w:docPartPr>
      <w:docPartBody>
        <w:p w:rsidR="005F03CE" w:rsidRDefault="003C541B" w:rsidP="003C541B">
          <w:pPr>
            <w:pStyle w:val="4B2F2104677947C2BCA4FFB5AC2D796A"/>
          </w:pPr>
          <w:r w:rsidRPr="00480B8B">
            <w:rPr>
              <w:rStyle w:val="placeholder1Char"/>
              <w:rFonts w:hint="eastAsia"/>
              <w:sz w:val="16"/>
              <w:szCs w:val="16"/>
            </w:rPr>
            <w:t>____</w:t>
          </w:r>
        </w:p>
      </w:docPartBody>
    </w:docPart>
    <w:docPart>
      <w:docPartPr>
        <w:name w:val="C7B63D5EA6F941CE9DFE669DA9E3CFA7"/>
        <w:category>
          <w:name w:val="常规"/>
          <w:gallery w:val="placeholder"/>
        </w:category>
        <w:types>
          <w:type w:val="bbPlcHdr"/>
        </w:types>
        <w:behaviors>
          <w:behavior w:val="content"/>
        </w:behaviors>
        <w:guid w:val="{FB11BF81-601A-45E3-93E8-D054CC4DD8BA}"/>
      </w:docPartPr>
      <w:docPartBody>
        <w:p w:rsidR="005F03CE" w:rsidRDefault="003C541B" w:rsidP="003C541B">
          <w:pPr>
            <w:pStyle w:val="C7B63D5EA6F941CE9DFE669DA9E3CFA7"/>
          </w:pPr>
          <w:r w:rsidRPr="00480B8B">
            <w:rPr>
              <w:rStyle w:val="placeholder1Char"/>
              <w:rFonts w:hint="eastAsia"/>
              <w:sz w:val="16"/>
              <w:szCs w:val="16"/>
            </w:rPr>
            <w:t>____</w:t>
          </w:r>
        </w:p>
      </w:docPartBody>
    </w:docPart>
    <w:docPart>
      <w:docPartPr>
        <w:name w:val="9041A520A8CC4F69A4D0203AF122BE43"/>
        <w:category>
          <w:name w:val="常规"/>
          <w:gallery w:val="placeholder"/>
        </w:category>
        <w:types>
          <w:type w:val="bbPlcHdr"/>
        </w:types>
        <w:behaviors>
          <w:behavior w:val="content"/>
        </w:behaviors>
        <w:guid w:val="{C4BE5FB1-50CC-49A8-87D0-12A412226EB6}"/>
      </w:docPartPr>
      <w:docPartBody>
        <w:p w:rsidR="005F03CE" w:rsidRDefault="003C541B" w:rsidP="003C541B">
          <w:pPr>
            <w:pStyle w:val="9041A520A8CC4F69A4D0203AF122BE43"/>
          </w:pPr>
          <w:r w:rsidRPr="00480B8B">
            <w:rPr>
              <w:rStyle w:val="placeholder1Char"/>
              <w:rFonts w:hint="eastAsia"/>
              <w:sz w:val="16"/>
              <w:szCs w:val="16"/>
            </w:rPr>
            <w:t>____</w:t>
          </w:r>
        </w:p>
      </w:docPartBody>
    </w:docPart>
    <w:docPart>
      <w:docPartPr>
        <w:name w:val="58615ABA136641A7818B2112F61E36F4"/>
        <w:category>
          <w:name w:val="常规"/>
          <w:gallery w:val="placeholder"/>
        </w:category>
        <w:types>
          <w:type w:val="bbPlcHdr"/>
        </w:types>
        <w:behaviors>
          <w:behavior w:val="content"/>
        </w:behaviors>
        <w:guid w:val="{3FC155EA-33A1-4909-ACEF-D1BA58F36EA3}"/>
      </w:docPartPr>
      <w:docPartBody>
        <w:p w:rsidR="005F03CE" w:rsidRDefault="003C541B" w:rsidP="003C541B">
          <w:pPr>
            <w:pStyle w:val="58615ABA136641A7818B2112F61E36F4"/>
          </w:pPr>
          <w:r w:rsidRPr="00480B8B">
            <w:rPr>
              <w:rStyle w:val="placeholder1Char"/>
              <w:rFonts w:hint="eastAsia"/>
              <w:sz w:val="16"/>
              <w:szCs w:val="16"/>
            </w:rPr>
            <w:t>____</w:t>
          </w:r>
        </w:p>
      </w:docPartBody>
    </w:docPart>
    <w:docPart>
      <w:docPartPr>
        <w:name w:val="2675A8C3DA74475C8A506910B1F6B727"/>
        <w:category>
          <w:name w:val="常规"/>
          <w:gallery w:val="placeholder"/>
        </w:category>
        <w:types>
          <w:type w:val="bbPlcHdr"/>
        </w:types>
        <w:behaviors>
          <w:behavior w:val="content"/>
        </w:behaviors>
        <w:guid w:val="{0703FAE8-8A4E-4917-B68B-F320DF76231C}"/>
      </w:docPartPr>
      <w:docPartBody>
        <w:p w:rsidR="005F03CE" w:rsidRDefault="003C541B" w:rsidP="003C541B">
          <w:pPr>
            <w:pStyle w:val="2675A8C3DA74475C8A506910B1F6B727"/>
          </w:pPr>
          <w:r w:rsidRPr="00480B8B">
            <w:rPr>
              <w:rStyle w:val="placeholder1Char"/>
              <w:rFonts w:hint="eastAsia"/>
              <w:sz w:val="16"/>
              <w:szCs w:val="16"/>
            </w:rPr>
            <w:t>____</w:t>
          </w:r>
        </w:p>
      </w:docPartBody>
    </w:docPart>
    <w:docPart>
      <w:docPartPr>
        <w:name w:val="1004067C8A274A40B63436B0E47AF427"/>
        <w:category>
          <w:name w:val="常规"/>
          <w:gallery w:val="placeholder"/>
        </w:category>
        <w:types>
          <w:type w:val="bbPlcHdr"/>
        </w:types>
        <w:behaviors>
          <w:behavior w:val="content"/>
        </w:behaviors>
        <w:guid w:val="{AED071B1-C754-47AB-A782-21BCA25BCDA4}"/>
      </w:docPartPr>
      <w:docPartBody>
        <w:p w:rsidR="005F03CE" w:rsidRDefault="003C541B" w:rsidP="003C541B">
          <w:pPr>
            <w:pStyle w:val="1004067C8A274A40B63436B0E47AF427"/>
          </w:pPr>
          <w:r w:rsidRPr="00480B8B">
            <w:rPr>
              <w:rStyle w:val="placeholder1Char"/>
              <w:rFonts w:hint="eastAsia"/>
              <w:sz w:val="16"/>
              <w:szCs w:val="16"/>
            </w:rPr>
            <w:t>____</w:t>
          </w:r>
        </w:p>
      </w:docPartBody>
    </w:docPart>
    <w:docPart>
      <w:docPartPr>
        <w:name w:val="E2708480B93F41C18F4797E33B797389"/>
        <w:category>
          <w:name w:val="常规"/>
          <w:gallery w:val="placeholder"/>
        </w:category>
        <w:types>
          <w:type w:val="bbPlcHdr"/>
        </w:types>
        <w:behaviors>
          <w:behavior w:val="content"/>
        </w:behaviors>
        <w:guid w:val="{62F41CA2-9439-4991-BE26-7497E0FBEC94}"/>
      </w:docPartPr>
      <w:docPartBody>
        <w:p w:rsidR="005F03CE" w:rsidRDefault="003C541B" w:rsidP="003C541B">
          <w:pPr>
            <w:pStyle w:val="E2708480B93F41C18F4797E33B797389"/>
          </w:pPr>
          <w:r w:rsidRPr="00480B8B">
            <w:rPr>
              <w:rStyle w:val="placeholder1Char"/>
              <w:rFonts w:hint="eastAsia"/>
              <w:sz w:val="16"/>
              <w:szCs w:val="16"/>
            </w:rPr>
            <w:t>____</w:t>
          </w:r>
        </w:p>
      </w:docPartBody>
    </w:docPart>
    <w:docPart>
      <w:docPartPr>
        <w:name w:val="C809EC4F92CD4E90B0A383D03266654A"/>
        <w:category>
          <w:name w:val="常规"/>
          <w:gallery w:val="placeholder"/>
        </w:category>
        <w:types>
          <w:type w:val="bbPlcHdr"/>
        </w:types>
        <w:behaviors>
          <w:behavior w:val="content"/>
        </w:behaviors>
        <w:guid w:val="{F766EF3C-19F4-4D15-B3B3-9CE5E1299741}"/>
      </w:docPartPr>
      <w:docPartBody>
        <w:p w:rsidR="005F03CE" w:rsidRDefault="003C541B" w:rsidP="003C541B">
          <w:pPr>
            <w:pStyle w:val="C809EC4F92CD4E90B0A383D03266654A"/>
          </w:pPr>
          <w:r w:rsidRPr="00480B8B">
            <w:rPr>
              <w:rStyle w:val="placeholder1Char"/>
              <w:rFonts w:hint="eastAsia"/>
              <w:sz w:val="16"/>
              <w:szCs w:val="16"/>
            </w:rPr>
            <w:t>____</w:t>
          </w:r>
        </w:p>
      </w:docPartBody>
    </w:docPart>
    <w:docPart>
      <w:docPartPr>
        <w:name w:val="C0274D42A0804332A81BDD1CC97C6222"/>
        <w:category>
          <w:name w:val="常规"/>
          <w:gallery w:val="placeholder"/>
        </w:category>
        <w:types>
          <w:type w:val="bbPlcHdr"/>
        </w:types>
        <w:behaviors>
          <w:behavior w:val="content"/>
        </w:behaviors>
        <w:guid w:val="{17D5C88E-CB4D-4FB7-A6D2-1D6FEB1BC46C}"/>
      </w:docPartPr>
      <w:docPartBody>
        <w:p w:rsidR="005F03CE" w:rsidRDefault="003C541B" w:rsidP="003C541B">
          <w:pPr>
            <w:pStyle w:val="C0274D42A0804332A81BDD1CC97C6222"/>
          </w:pPr>
          <w:r w:rsidRPr="00480B8B">
            <w:rPr>
              <w:rStyle w:val="placeholder1Char"/>
              <w:rFonts w:hint="eastAsia"/>
              <w:sz w:val="16"/>
              <w:szCs w:val="16"/>
            </w:rPr>
            <w:t>____</w:t>
          </w:r>
        </w:p>
      </w:docPartBody>
    </w:docPart>
    <w:docPart>
      <w:docPartPr>
        <w:name w:val="22E392A2D0DB4107B44DDD9D9B6EF4B1"/>
        <w:category>
          <w:name w:val="常规"/>
          <w:gallery w:val="placeholder"/>
        </w:category>
        <w:types>
          <w:type w:val="bbPlcHdr"/>
        </w:types>
        <w:behaviors>
          <w:behavior w:val="content"/>
        </w:behaviors>
        <w:guid w:val="{59A0D1F8-BA5C-43D7-8910-AFDC9113AC44}"/>
      </w:docPartPr>
      <w:docPartBody>
        <w:p w:rsidR="005F03CE" w:rsidRDefault="003C541B" w:rsidP="003C541B">
          <w:pPr>
            <w:pStyle w:val="22E392A2D0DB4107B44DDD9D9B6EF4B1"/>
          </w:pPr>
          <w:r w:rsidRPr="00480B8B">
            <w:rPr>
              <w:rStyle w:val="placeholder1Char"/>
              <w:rFonts w:hint="eastAsia"/>
              <w:sz w:val="16"/>
              <w:szCs w:val="16"/>
            </w:rPr>
            <w:t>____</w:t>
          </w:r>
        </w:p>
      </w:docPartBody>
    </w:docPart>
    <w:docPart>
      <w:docPartPr>
        <w:name w:val="7949D3F85D204CFCA7E8D282B4FCAC05"/>
        <w:category>
          <w:name w:val="常规"/>
          <w:gallery w:val="placeholder"/>
        </w:category>
        <w:types>
          <w:type w:val="bbPlcHdr"/>
        </w:types>
        <w:behaviors>
          <w:behavior w:val="content"/>
        </w:behaviors>
        <w:guid w:val="{9DBF52FF-C9C4-49B6-BBC0-A8EB0608C05F}"/>
      </w:docPartPr>
      <w:docPartBody>
        <w:p w:rsidR="005F03CE" w:rsidRDefault="003C541B" w:rsidP="003C541B">
          <w:pPr>
            <w:pStyle w:val="7949D3F85D204CFCA7E8D282B4FCAC05"/>
          </w:pPr>
          <w:r w:rsidRPr="00480B8B">
            <w:rPr>
              <w:rStyle w:val="placeholder1Char"/>
              <w:rFonts w:hint="eastAsia"/>
              <w:sz w:val="16"/>
              <w:szCs w:val="16"/>
            </w:rPr>
            <w:t>____</w:t>
          </w:r>
        </w:p>
      </w:docPartBody>
    </w:docPart>
    <w:docPart>
      <w:docPartPr>
        <w:name w:val="EAC91E0437FA4418A1B62CD0F0344698"/>
        <w:category>
          <w:name w:val="常规"/>
          <w:gallery w:val="placeholder"/>
        </w:category>
        <w:types>
          <w:type w:val="bbPlcHdr"/>
        </w:types>
        <w:behaviors>
          <w:behavior w:val="content"/>
        </w:behaviors>
        <w:guid w:val="{5A2FB2C4-8F8C-485A-A09E-6F94810599E3}"/>
      </w:docPartPr>
      <w:docPartBody>
        <w:p w:rsidR="005F03CE" w:rsidRDefault="003C541B" w:rsidP="003C541B">
          <w:pPr>
            <w:pStyle w:val="EAC91E0437FA4418A1B62CD0F0344698"/>
          </w:pPr>
          <w:r w:rsidRPr="00480B8B">
            <w:rPr>
              <w:rStyle w:val="placeholder1Char"/>
              <w:rFonts w:hint="eastAsia"/>
              <w:sz w:val="16"/>
              <w:szCs w:val="16"/>
            </w:rPr>
            <w:t>____</w:t>
          </w:r>
        </w:p>
      </w:docPartBody>
    </w:docPart>
    <w:docPart>
      <w:docPartPr>
        <w:name w:val="8EE3E13722C4493CB06ECA1E153088A7"/>
        <w:category>
          <w:name w:val="常规"/>
          <w:gallery w:val="placeholder"/>
        </w:category>
        <w:types>
          <w:type w:val="bbPlcHdr"/>
        </w:types>
        <w:behaviors>
          <w:behavior w:val="content"/>
        </w:behaviors>
        <w:guid w:val="{00B15E7C-2B84-4415-A37A-DE03722F6F90}"/>
      </w:docPartPr>
      <w:docPartBody>
        <w:p w:rsidR="005F03CE" w:rsidRDefault="003C541B" w:rsidP="003C541B">
          <w:pPr>
            <w:pStyle w:val="8EE3E13722C4493CB06ECA1E153088A7"/>
          </w:pPr>
          <w:r w:rsidRPr="00480B8B">
            <w:rPr>
              <w:rStyle w:val="placeholder1Char"/>
              <w:rFonts w:hint="eastAsia"/>
              <w:sz w:val="16"/>
              <w:szCs w:val="16"/>
            </w:rPr>
            <w:t>____</w:t>
          </w:r>
        </w:p>
      </w:docPartBody>
    </w:docPart>
    <w:docPart>
      <w:docPartPr>
        <w:name w:val="21300D8BF3FB426EA517792A1B818569"/>
        <w:category>
          <w:name w:val="常规"/>
          <w:gallery w:val="placeholder"/>
        </w:category>
        <w:types>
          <w:type w:val="bbPlcHdr"/>
        </w:types>
        <w:behaviors>
          <w:behavior w:val="content"/>
        </w:behaviors>
        <w:guid w:val="{FD618785-36C0-4E33-8686-E4C091867464}"/>
      </w:docPartPr>
      <w:docPartBody>
        <w:p w:rsidR="005F03CE" w:rsidRDefault="003C541B" w:rsidP="003C541B">
          <w:pPr>
            <w:pStyle w:val="21300D8BF3FB426EA517792A1B818569"/>
          </w:pPr>
          <w:r w:rsidRPr="00480B8B">
            <w:rPr>
              <w:rStyle w:val="placeholder1Char"/>
              <w:rFonts w:hint="eastAsia"/>
              <w:sz w:val="16"/>
              <w:szCs w:val="16"/>
            </w:rPr>
            <w:t>____</w:t>
          </w:r>
        </w:p>
      </w:docPartBody>
    </w:docPart>
    <w:docPart>
      <w:docPartPr>
        <w:name w:val="519720EF3A1F4428AAEF3B056C662474"/>
        <w:category>
          <w:name w:val="常规"/>
          <w:gallery w:val="placeholder"/>
        </w:category>
        <w:types>
          <w:type w:val="bbPlcHdr"/>
        </w:types>
        <w:behaviors>
          <w:behavior w:val="content"/>
        </w:behaviors>
        <w:guid w:val="{53E097D7-6854-442D-A55E-D0BE9A30595D}"/>
      </w:docPartPr>
      <w:docPartBody>
        <w:p w:rsidR="005F03CE" w:rsidRDefault="003C541B" w:rsidP="003C541B">
          <w:pPr>
            <w:pStyle w:val="519720EF3A1F4428AAEF3B056C662474"/>
          </w:pPr>
          <w:r w:rsidRPr="00480B8B">
            <w:rPr>
              <w:rStyle w:val="placeholder1Char"/>
              <w:rFonts w:hint="eastAsia"/>
              <w:sz w:val="16"/>
              <w:szCs w:val="16"/>
            </w:rPr>
            <w:t>____</w:t>
          </w:r>
        </w:p>
      </w:docPartBody>
    </w:docPart>
    <w:docPart>
      <w:docPartPr>
        <w:name w:val="6980A955BC70499AA01A3623F433B6C3"/>
        <w:category>
          <w:name w:val="常规"/>
          <w:gallery w:val="placeholder"/>
        </w:category>
        <w:types>
          <w:type w:val="bbPlcHdr"/>
        </w:types>
        <w:behaviors>
          <w:behavior w:val="content"/>
        </w:behaviors>
        <w:guid w:val="{25DFF2AD-0386-4D37-A0FF-E956AEF85E3D}"/>
      </w:docPartPr>
      <w:docPartBody>
        <w:p w:rsidR="005F03CE" w:rsidRDefault="003C541B" w:rsidP="003C541B">
          <w:pPr>
            <w:pStyle w:val="6980A955BC70499AA01A3623F433B6C3"/>
          </w:pPr>
          <w:r w:rsidRPr="00480B8B">
            <w:rPr>
              <w:rStyle w:val="placeholder1Char"/>
              <w:rFonts w:hint="eastAsia"/>
              <w:sz w:val="16"/>
              <w:szCs w:val="16"/>
            </w:rPr>
            <w:t>____</w:t>
          </w:r>
        </w:p>
      </w:docPartBody>
    </w:docPart>
    <w:docPart>
      <w:docPartPr>
        <w:name w:val="9028DC35B38845878F22C88DB3ADC302"/>
        <w:category>
          <w:name w:val="常规"/>
          <w:gallery w:val="placeholder"/>
        </w:category>
        <w:types>
          <w:type w:val="bbPlcHdr"/>
        </w:types>
        <w:behaviors>
          <w:behavior w:val="content"/>
        </w:behaviors>
        <w:guid w:val="{40978438-6431-4AD2-9399-0462C2E71889}"/>
      </w:docPartPr>
      <w:docPartBody>
        <w:p w:rsidR="005F03CE" w:rsidRDefault="003C541B" w:rsidP="003C541B">
          <w:pPr>
            <w:pStyle w:val="9028DC35B38845878F22C88DB3ADC302"/>
          </w:pPr>
          <w:r w:rsidRPr="00480B8B">
            <w:rPr>
              <w:rStyle w:val="placeholder1Char"/>
              <w:rFonts w:hint="eastAsia"/>
              <w:sz w:val="16"/>
              <w:szCs w:val="16"/>
            </w:rPr>
            <w:t>____</w:t>
          </w:r>
        </w:p>
      </w:docPartBody>
    </w:docPart>
    <w:docPart>
      <w:docPartPr>
        <w:name w:val="A01D597D8FB74A2CB54C54E2E7D18DF0"/>
        <w:category>
          <w:name w:val="常规"/>
          <w:gallery w:val="placeholder"/>
        </w:category>
        <w:types>
          <w:type w:val="bbPlcHdr"/>
        </w:types>
        <w:behaviors>
          <w:behavior w:val="content"/>
        </w:behaviors>
        <w:guid w:val="{6166EBA7-EF00-4602-9044-125C847F5F90}"/>
      </w:docPartPr>
      <w:docPartBody>
        <w:p w:rsidR="005F03CE" w:rsidRDefault="003C541B" w:rsidP="003C541B">
          <w:pPr>
            <w:pStyle w:val="A01D597D8FB74A2CB54C54E2E7D18DF0"/>
          </w:pPr>
          <w:r w:rsidRPr="00480B8B">
            <w:rPr>
              <w:rStyle w:val="placeholder1Char"/>
              <w:rFonts w:hint="eastAsia"/>
              <w:sz w:val="16"/>
              <w:szCs w:val="16"/>
            </w:rPr>
            <w:t>____</w:t>
          </w:r>
        </w:p>
      </w:docPartBody>
    </w:docPart>
    <w:docPart>
      <w:docPartPr>
        <w:name w:val="164AEC9479E64F8EA6970B031FE36AE1"/>
        <w:category>
          <w:name w:val="常规"/>
          <w:gallery w:val="placeholder"/>
        </w:category>
        <w:types>
          <w:type w:val="bbPlcHdr"/>
        </w:types>
        <w:behaviors>
          <w:behavior w:val="content"/>
        </w:behaviors>
        <w:guid w:val="{408C1977-2AD4-4A9B-9675-F3CDC0AFB33E}"/>
      </w:docPartPr>
      <w:docPartBody>
        <w:p w:rsidR="005F03CE" w:rsidRDefault="003C541B" w:rsidP="003C541B">
          <w:pPr>
            <w:pStyle w:val="164AEC9479E64F8EA6970B031FE36AE1"/>
          </w:pPr>
          <w:r w:rsidRPr="00480B8B">
            <w:rPr>
              <w:rStyle w:val="placeholder1Char"/>
              <w:rFonts w:hint="eastAsia"/>
              <w:sz w:val="16"/>
              <w:szCs w:val="16"/>
            </w:rPr>
            <w:t>____</w:t>
          </w:r>
        </w:p>
      </w:docPartBody>
    </w:docPart>
    <w:docPart>
      <w:docPartPr>
        <w:name w:val="E62166F90F224448BD707D921C633334"/>
        <w:category>
          <w:name w:val="常规"/>
          <w:gallery w:val="placeholder"/>
        </w:category>
        <w:types>
          <w:type w:val="bbPlcHdr"/>
        </w:types>
        <w:behaviors>
          <w:behavior w:val="content"/>
        </w:behaviors>
        <w:guid w:val="{F4BAFDC4-5CD1-4E51-BB84-FC254A69A8F9}"/>
      </w:docPartPr>
      <w:docPartBody>
        <w:p w:rsidR="005F03CE" w:rsidRDefault="003C541B" w:rsidP="003C541B">
          <w:pPr>
            <w:pStyle w:val="E62166F90F224448BD707D921C633334"/>
          </w:pPr>
          <w:r w:rsidRPr="00480B8B">
            <w:rPr>
              <w:rStyle w:val="placeholder1Char"/>
              <w:rFonts w:hint="eastAsia"/>
              <w:sz w:val="16"/>
              <w:szCs w:val="16"/>
            </w:rPr>
            <w:t>____</w:t>
          </w:r>
        </w:p>
      </w:docPartBody>
    </w:docPart>
    <w:docPart>
      <w:docPartPr>
        <w:name w:val="2B9845C8F07E4173B5DF5920F971A32B"/>
        <w:category>
          <w:name w:val="常规"/>
          <w:gallery w:val="placeholder"/>
        </w:category>
        <w:types>
          <w:type w:val="bbPlcHdr"/>
        </w:types>
        <w:behaviors>
          <w:behavior w:val="content"/>
        </w:behaviors>
        <w:guid w:val="{07B6A497-683B-4C71-8933-654FA4C9F3B0}"/>
      </w:docPartPr>
      <w:docPartBody>
        <w:p w:rsidR="005F03CE" w:rsidRDefault="003C541B" w:rsidP="003C541B">
          <w:pPr>
            <w:pStyle w:val="2B9845C8F07E4173B5DF5920F971A32B"/>
          </w:pPr>
          <w:r w:rsidRPr="00480B8B">
            <w:rPr>
              <w:rStyle w:val="placeholder1Char"/>
              <w:rFonts w:hint="eastAsia"/>
              <w:sz w:val="16"/>
              <w:szCs w:val="16"/>
            </w:rPr>
            <w:t>____</w:t>
          </w:r>
        </w:p>
      </w:docPartBody>
    </w:docPart>
    <w:docPart>
      <w:docPartPr>
        <w:name w:val="58DA1551F3BF4E52A861C7FF696CB7EF"/>
        <w:category>
          <w:name w:val="常规"/>
          <w:gallery w:val="placeholder"/>
        </w:category>
        <w:types>
          <w:type w:val="bbPlcHdr"/>
        </w:types>
        <w:behaviors>
          <w:behavior w:val="content"/>
        </w:behaviors>
        <w:guid w:val="{C8138530-426D-49DE-865A-6538CE4EBDF7}"/>
      </w:docPartPr>
      <w:docPartBody>
        <w:p w:rsidR="005F03CE" w:rsidRDefault="003C541B" w:rsidP="003C541B">
          <w:pPr>
            <w:pStyle w:val="58DA1551F3BF4E52A861C7FF696CB7EF"/>
          </w:pPr>
          <w:r w:rsidRPr="00480B8B">
            <w:rPr>
              <w:rStyle w:val="placeholder1Char"/>
              <w:rFonts w:hint="eastAsia"/>
              <w:sz w:val="16"/>
              <w:szCs w:val="16"/>
            </w:rPr>
            <w:t>____</w:t>
          </w:r>
        </w:p>
      </w:docPartBody>
    </w:docPart>
    <w:docPart>
      <w:docPartPr>
        <w:name w:val="9705522441614347850675AF78AA9BC2"/>
        <w:category>
          <w:name w:val="常规"/>
          <w:gallery w:val="placeholder"/>
        </w:category>
        <w:types>
          <w:type w:val="bbPlcHdr"/>
        </w:types>
        <w:behaviors>
          <w:behavior w:val="content"/>
        </w:behaviors>
        <w:guid w:val="{B7B8AAFB-B42A-4462-843C-7838417E8A1F}"/>
      </w:docPartPr>
      <w:docPartBody>
        <w:p w:rsidR="005F03CE" w:rsidRDefault="003C541B" w:rsidP="003C541B">
          <w:pPr>
            <w:pStyle w:val="9705522441614347850675AF78AA9BC2"/>
          </w:pPr>
          <w:r w:rsidRPr="00480B8B">
            <w:rPr>
              <w:rStyle w:val="placeholder1Char"/>
              <w:rFonts w:hint="eastAsia"/>
              <w:sz w:val="16"/>
              <w:szCs w:val="16"/>
            </w:rPr>
            <w:t>____</w:t>
          </w:r>
        </w:p>
      </w:docPartBody>
    </w:docPart>
    <w:docPart>
      <w:docPartPr>
        <w:name w:val="80F4B1F3507248388E117083139E9FBD"/>
        <w:category>
          <w:name w:val="常规"/>
          <w:gallery w:val="placeholder"/>
        </w:category>
        <w:types>
          <w:type w:val="bbPlcHdr"/>
        </w:types>
        <w:behaviors>
          <w:behavior w:val="content"/>
        </w:behaviors>
        <w:guid w:val="{E2BAB206-7D18-471C-9A17-121B7A49D148}"/>
      </w:docPartPr>
      <w:docPartBody>
        <w:p w:rsidR="005F03CE" w:rsidRDefault="003C541B" w:rsidP="003C541B">
          <w:pPr>
            <w:pStyle w:val="80F4B1F3507248388E117083139E9FBD"/>
          </w:pPr>
          <w:r w:rsidRPr="00480B8B">
            <w:rPr>
              <w:rStyle w:val="placeholder1Char"/>
              <w:rFonts w:hint="eastAsia"/>
              <w:sz w:val="16"/>
              <w:szCs w:val="16"/>
            </w:rPr>
            <w:t>____</w:t>
          </w:r>
        </w:p>
      </w:docPartBody>
    </w:docPart>
    <w:docPart>
      <w:docPartPr>
        <w:name w:val="75A77AD4F8804A7188BEE922EE05B429"/>
        <w:category>
          <w:name w:val="常规"/>
          <w:gallery w:val="placeholder"/>
        </w:category>
        <w:types>
          <w:type w:val="bbPlcHdr"/>
        </w:types>
        <w:behaviors>
          <w:behavior w:val="content"/>
        </w:behaviors>
        <w:guid w:val="{692C3ECC-3FE5-40D7-AB49-460080A16DC8}"/>
      </w:docPartPr>
      <w:docPartBody>
        <w:p w:rsidR="005F03CE" w:rsidRDefault="003C541B" w:rsidP="003C541B">
          <w:pPr>
            <w:pStyle w:val="75A77AD4F8804A7188BEE922EE05B429"/>
          </w:pPr>
          <w:r w:rsidRPr="00480B8B">
            <w:rPr>
              <w:rStyle w:val="placeholder1Char"/>
              <w:rFonts w:hint="eastAsia"/>
              <w:sz w:val="16"/>
              <w:szCs w:val="16"/>
            </w:rPr>
            <w:t>____</w:t>
          </w:r>
        </w:p>
      </w:docPartBody>
    </w:docPart>
    <w:docPart>
      <w:docPartPr>
        <w:name w:val="4AD782ABA54C4FA8AC94AD2460F6F32A"/>
        <w:category>
          <w:name w:val="常规"/>
          <w:gallery w:val="placeholder"/>
        </w:category>
        <w:types>
          <w:type w:val="bbPlcHdr"/>
        </w:types>
        <w:behaviors>
          <w:behavior w:val="content"/>
        </w:behaviors>
        <w:guid w:val="{64723890-783C-438A-B786-1581CE52A444}"/>
      </w:docPartPr>
      <w:docPartBody>
        <w:p w:rsidR="005F03CE" w:rsidRDefault="003C541B" w:rsidP="003C541B">
          <w:pPr>
            <w:pStyle w:val="4AD782ABA54C4FA8AC94AD2460F6F32A"/>
          </w:pPr>
          <w:r w:rsidRPr="00480B8B">
            <w:rPr>
              <w:rStyle w:val="placeholder1Char"/>
              <w:rFonts w:hint="eastAsia"/>
              <w:sz w:val="16"/>
              <w:szCs w:val="16"/>
            </w:rPr>
            <w:t>____</w:t>
          </w:r>
        </w:p>
      </w:docPartBody>
    </w:docPart>
    <w:docPart>
      <w:docPartPr>
        <w:name w:val="EEA6B8C8AD584576950A61BFB8C5288D"/>
        <w:category>
          <w:name w:val="常规"/>
          <w:gallery w:val="placeholder"/>
        </w:category>
        <w:types>
          <w:type w:val="bbPlcHdr"/>
        </w:types>
        <w:behaviors>
          <w:behavior w:val="content"/>
        </w:behaviors>
        <w:guid w:val="{4459DABD-F4CC-4683-9A2A-1002D91CA956}"/>
      </w:docPartPr>
      <w:docPartBody>
        <w:p w:rsidR="005F03CE" w:rsidRDefault="003C541B" w:rsidP="003C541B">
          <w:pPr>
            <w:pStyle w:val="EEA6B8C8AD584576950A61BFB8C5288D"/>
          </w:pPr>
          <w:r w:rsidRPr="00480B8B">
            <w:rPr>
              <w:rStyle w:val="placeholder1Char"/>
              <w:rFonts w:hint="eastAsia"/>
              <w:sz w:val="16"/>
              <w:szCs w:val="16"/>
            </w:rPr>
            <w:t>____</w:t>
          </w:r>
        </w:p>
      </w:docPartBody>
    </w:docPart>
    <w:docPart>
      <w:docPartPr>
        <w:name w:val="76021429BC1C40FCBDAD685CCC9283B7"/>
        <w:category>
          <w:name w:val="常规"/>
          <w:gallery w:val="placeholder"/>
        </w:category>
        <w:types>
          <w:type w:val="bbPlcHdr"/>
        </w:types>
        <w:behaviors>
          <w:behavior w:val="content"/>
        </w:behaviors>
        <w:guid w:val="{3B3D43E0-6A89-4C1E-9E0B-C0A8E60B7F62}"/>
      </w:docPartPr>
      <w:docPartBody>
        <w:p w:rsidR="005F03CE" w:rsidRDefault="003C541B" w:rsidP="003C541B">
          <w:pPr>
            <w:pStyle w:val="76021429BC1C40FCBDAD685CCC9283B7"/>
          </w:pPr>
          <w:r w:rsidRPr="00480B8B">
            <w:rPr>
              <w:rStyle w:val="placeholder1Char"/>
              <w:rFonts w:hint="eastAsia"/>
              <w:sz w:val="16"/>
              <w:szCs w:val="16"/>
            </w:rPr>
            <w:t>____</w:t>
          </w:r>
        </w:p>
      </w:docPartBody>
    </w:docPart>
    <w:docPart>
      <w:docPartPr>
        <w:name w:val="CECC14F2760B423C89801D6438CC0EBA"/>
        <w:category>
          <w:name w:val="常规"/>
          <w:gallery w:val="placeholder"/>
        </w:category>
        <w:types>
          <w:type w:val="bbPlcHdr"/>
        </w:types>
        <w:behaviors>
          <w:behavior w:val="content"/>
        </w:behaviors>
        <w:guid w:val="{CCF30B2D-FD41-4813-94F8-DF18EE12E02B}"/>
      </w:docPartPr>
      <w:docPartBody>
        <w:p w:rsidR="005F03CE" w:rsidRDefault="003C541B" w:rsidP="003C541B">
          <w:pPr>
            <w:pStyle w:val="CECC14F2760B423C89801D6438CC0EBA"/>
          </w:pPr>
          <w:r w:rsidRPr="00480B8B">
            <w:rPr>
              <w:rStyle w:val="placeholder1Char"/>
              <w:rFonts w:hint="eastAsia"/>
              <w:sz w:val="16"/>
              <w:szCs w:val="16"/>
            </w:rPr>
            <w:t>____</w:t>
          </w:r>
        </w:p>
      </w:docPartBody>
    </w:docPart>
    <w:docPart>
      <w:docPartPr>
        <w:name w:val="8914232776C14C33BEE26E4EA63D00A7"/>
        <w:category>
          <w:name w:val="常规"/>
          <w:gallery w:val="placeholder"/>
        </w:category>
        <w:types>
          <w:type w:val="bbPlcHdr"/>
        </w:types>
        <w:behaviors>
          <w:behavior w:val="content"/>
        </w:behaviors>
        <w:guid w:val="{CAAABEE4-CE9F-42E7-96E9-EA0ABD9949DA}"/>
      </w:docPartPr>
      <w:docPartBody>
        <w:p w:rsidR="005F03CE" w:rsidRDefault="003C541B" w:rsidP="003C541B">
          <w:pPr>
            <w:pStyle w:val="8914232776C14C33BEE26E4EA63D00A7"/>
          </w:pPr>
          <w:r w:rsidRPr="00480B8B">
            <w:rPr>
              <w:rStyle w:val="placeholder1Char"/>
              <w:rFonts w:hint="eastAsia"/>
              <w:sz w:val="16"/>
              <w:szCs w:val="16"/>
            </w:rPr>
            <w:t>____</w:t>
          </w:r>
        </w:p>
      </w:docPartBody>
    </w:docPart>
    <w:docPart>
      <w:docPartPr>
        <w:name w:val="A6AA637F3EAE4D28B76A69FE59424291"/>
        <w:category>
          <w:name w:val="常规"/>
          <w:gallery w:val="placeholder"/>
        </w:category>
        <w:types>
          <w:type w:val="bbPlcHdr"/>
        </w:types>
        <w:behaviors>
          <w:behavior w:val="content"/>
        </w:behaviors>
        <w:guid w:val="{1B9506A8-0D0E-40EA-9141-132833132CF9}"/>
      </w:docPartPr>
      <w:docPartBody>
        <w:p w:rsidR="005F03CE" w:rsidRDefault="003C541B" w:rsidP="003C541B">
          <w:pPr>
            <w:pStyle w:val="A6AA637F3EAE4D28B76A69FE59424291"/>
          </w:pPr>
          <w:r w:rsidRPr="00480B8B">
            <w:rPr>
              <w:rStyle w:val="placeholder1Char"/>
              <w:rFonts w:hint="eastAsia"/>
              <w:sz w:val="16"/>
              <w:szCs w:val="16"/>
            </w:rPr>
            <w:t>____</w:t>
          </w:r>
        </w:p>
      </w:docPartBody>
    </w:docPart>
    <w:docPart>
      <w:docPartPr>
        <w:name w:val="86DB06C3A5AF458F917785C3C770E636"/>
        <w:category>
          <w:name w:val="常规"/>
          <w:gallery w:val="placeholder"/>
        </w:category>
        <w:types>
          <w:type w:val="bbPlcHdr"/>
        </w:types>
        <w:behaviors>
          <w:behavior w:val="content"/>
        </w:behaviors>
        <w:guid w:val="{AF966712-877B-469D-A34E-7FCF9F4A9F0D}"/>
      </w:docPartPr>
      <w:docPartBody>
        <w:p w:rsidR="005F03CE" w:rsidRDefault="003C541B" w:rsidP="003C541B">
          <w:pPr>
            <w:pStyle w:val="86DB06C3A5AF458F917785C3C770E636"/>
          </w:pPr>
          <w:r w:rsidRPr="00480B8B">
            <w:rPr>
              <w:rStyle w:val="placeholder1Char"/>
              <w:rFonts w:hint="eastAsia"/>
              <w:sz w:val="16"/>
              <w:szCs w:val="16"/>
            </w:rPr>
            <w:t>____</w:t>
          </w:r>
        </w:p>
      </w:docPartBody>
    </w:docPart>
    <w:docPart>
      <w:docPartPr>
        <w:name w:val="AC3CCCAEC76044A5B80F90E2DBBF6181"/>
        <w:category>
          <w:name w:val="常规"/>
          <w:gallery w:val="placeholder"/>
        </w:category>
        <w:types>
          <w:type w:val="bbPlcHdr"/>
        </w:types>
        <w:behaviors>
          <w:behavior w:val="content"/>
        </w:behaviors>
        <w:guid w:val="{47712281-2147-471B-9121-4F7740A4B7F5}"/>
      </w:docPartPr>
      <w:docPartBody>
        <w:p w:rsidR="005F03CE" w:rsidRDefault="003C541B" w:rsidP="003C541B">
          <w:pPr>
            <w:pStyle w:val="AC3CCCAEC76044A5B80F90E2DBBF6181"/>
          </w:pPr>
          <w:r w:rsidRPr="00480B8B">
            <w:rPr>
              <w:rStyle w:val="placeholder1Char"/>
              <w:rFonts w:hint="eastAsia"/>
              <w:sz w:val="16"/>
              <w:szCs w:val="16"/>
            </w:rPr>
            <w:t>____</w:t>
          </w:r>
        </w:p>
      </w:docPartBody>
    </w:docPart>
    <w:docPart>
      <w:docPartPr>
        <w:name w:val="E6C82E46F9C944509E8A8B95E81F3853"/>
        <w:category>
          <w:name w:val="常规"/>
          <w:gallery w:val="placeholder"/>
        </w:category>
        <w:types>
          <w:type w:val="bbPlcHdr"/>
        </w:types>
        <w:behaviors>
          <w:behavior w:val="content"/>
        </w:behaviors>
        <w:guid w:val="{5F8C6B87-91AC-4FA5-A193-028F983A9179}"/>
      </w:docPartPr>
      <w:docPartBody>
        <w:p w:rsidR="005F03CE" w:rsidRDefault="003C541B" w:rsidP="003C541B">
          <w:pPr>
            <w:pStyle w:val="E6C82E46F9C944509E8A8B95E81F3853"/>
          </w:pPr>
          <w:r w:rsidRPr="00480B8B">
            <w:rPr>
              <w:rStyle w:val="placeholder1Char"/>
              <w:rFonts w:hint="eastAsia"/>
              <w:sz w:val="16"/>
              <w:szCs w:val="16"/>
            </w:rPr>
            <w:t>____</w:t>
          </w:r>
        </w:p>
      </w:docPartBody>
    </w:docPart>
    <w:docPart>
      <w:docPartPr>
        <w:name w:val="BB204EFA3BB340E191A9EFCE1E777EE7"/>
        <w:category>
          <w:name w:val="常规"/>
          <w:gallery w:val="placeholder"/>
        </w:category>
        <w:types>
          <w:type w:val="bbPlcHdr"/>
        </w:types>
        <w:behaviors>
          <w:behavior w:val="content"/>
        </w:behaviors>
        <w:guid w:val="{CB2FDD18-2340-4E53-8C97-55D9C8704B16}"/>
      </w:docPartPr>
      <w:docPartBody>
        <w:p w:rsidR="005F03CE" w:rsidRDefault="003C541B" w:rsidP="003C541B">
          <w:pPr>
            <w:pStyle w:val="BB204EFA3BB340E191A9EFCE1E777EE7"/>
          </w:pPr>
          <w:r w:rsidRPr="00480B8B">
            <w:rPr>
              <w:rStyle w:val="placeholder1Char"/>
              <w:rFonts w:hint="eastAsia"/>
              <w:sz w:val="16"/>
              <w:szCs w:val="16"/>
            </w:rPr>
            <w:t>____</w:t>
          </w:r>
        </w:p>
      </w:docPartBody>
    </w:docPart>
    <w:docPart>
      <w:docPartPr>
        <w:name w:val="CAFCE53359F74413BCBF42D0963A7402"/>
        <w:category>
          <w:name w:val="常规"/>
          <w:gallery w:val="placeholder"/>
        </w:category>
        <w:types>
          <w:type w:val="bbPlcHdr"/>
        </w:types>
        <w:behaviors>
          <w:behavior w:val="content"/>
        </w:behaviors>
        <w:guid w:val="{9AA52EB9-756A-4F03-99F8-534026915902}"/>
      </w:docPartPr>
      <w:docPartBody>
        <w:p w:rsidR="005F03CE" w:rsidRDefault="003C541B" w:rsidP="003C541B">
          <w:pPr>
            <w:pStyle w:val="CAFCE53359F74413BCBF42D0963A7402"/>
          </w:pPr>
          <w:r w:rsidRPr="00480B8B">
            <w:rPr>
              <w:rStyle w:val="placeholder1Char"/>
              <w:rFonts w:hint="eastAsia"/>
              <w:sz w:val="16"/>
              <w:szCs w:val="16"/>
            </w:rPr>
            <w:t>____</w:t>
          </w:r>
        </w:p>
      </w:docPartBody>
    </w:docPart>
    <w:docPart>
      <w:docPartPr>
        <w:name w:val="F67407D6771240AAB2289BB9A6707EAA"/>
        <w:category>
          <w:name w:val="常规"/>
          <w:gallery w:val="placeholder"/>
        </w:category>
        <w:types>
          <w:type w:val="bbPlcHdr"/>
        </w:types>
        <w:behaviors>
          <w:behavior w:val="content"/>
        </w:behaviors>
        <w:guid w:val="{A190785A-CADE-4F25-8BFC-DDEEC2AB65BC}"/>
      </w:docPartPr>
      <w:docPartBody>
        <w:p w:rsidR="005F03CE" w:rsidRDefault="003C541B" w:rsidP="003C541B">
          <w:pPr>
            <w:pStyle w:val="F67407D6771240AAB2289BB9A6707EAA"/>
          </w:pPr>
          <w:r w:rsidRPr="00480B8B">
            <w:rPr>
              <w:rStyle w:val="placeholder1Char"/>
              <w:rFonts w:hint="eastAsia"/>
              <w:sz w:val="16"/>
              <w:szCs w:val="16"/>
            </w:rPr>
            <w:t>____</w:t>
          </w:r>
        </w:p>
      </w:docPartBody>
    </w:docPart>
    <w:docPart>
      <w:docPartPr>
        <w:name w:val="217BA846A4984635A1F0D4914477D368"/>
        <w:category>
          <w:name w:val="常规"/>
          <w:gallery w:val="placeholder"/>
        </w:category>
        <w:types>
          <w:type w:val="bbPlcHdr"/>
        </w:types>
        <w:behaviors>
          <w:behavior w:val="content"/>
        </w:behaviors>
        <w:guid w:val="{7A0526C2-BA46-4DA5-A9C2-F3E8C5AFC3B3}"/>
      </w:docPartPr>
      <w:docPartBody>
        <w:p w:rsidR="005F03CE" w:rsidRDefault="003C541B" w:rsidP="003C541B">
          <w:pPr>
            <w:pStyle w:val="217BA846A4984635A1F0D4914477D368"/>
          </w:pPr>
          <w:r w:rsidRPr="00480B8B">
            <w:rPr>
              <w:rStyle w:val="placeholder1Char"/>
              <w:rFonts w:hint="eastAsia"/>
              <w:sz w:val="16"/>
              <w:szCs w:val="16"/>
            </w:rPr>
            <w:t>____</w:t>
          </w:r>
        </w:p>
      </w:docPartBody>
    </w:docPart>
    <w:docPart>
      <w:docPartPr>
        <w:name w:val="00D12B177BF844C4901E6E32C42F0ADD"/>
        <w:category>
          <w:name w:val="常规"/>
          <w:gallery w:val="placeholder"/>
        </w:category>
        <w:types>
          <w:type w:val="bbPlcHdr"/>
        </w:types>
        <w:behaviors>
          <w:behavior w:val="content"/>
        </w:behaviors>
        <w:guid w:val="{6B0ED87E-1977-4FF5-B0EE-5A51679758CF}"/>
      </w:docPartPr>
      <w:docPartBody>
        <w:p w:rsidR="005F03CE" w:rsidRDefault="003C541B" w:rsidP="003C541B">
          <w:pPr>
            <w:pStyle w:val="00D12B177BF844C4901E6E32C42F0ADD"/>
          </w:pPr>
          <w:r w:rsidRPr="00480B8B">
            <w:rPr>
              <w:rStyle w:val="placeholder1Char"/>
              <w:rFonts w:hint="eastAsia"/>
              <w:sz w:val="16"/>
              <w:szCs w:val="16"/>
            </w:rPr>
            <w:t>____</w:t>
          </w:r>
        </w:p>
      </w:docPartBody>
    </w:docPart>
    <w:docPart>
      <w:docPartPr>
        <w:name w:val="9B464B0C1B1140D2BA89EA2889CBF7F3"/>
        <w:category>
          <w:name w:val="常规"/>
          <w:gallery w:val="placeholder"/>
        </w:category>
        <w:types>
          <w:type w:val="bbPlcHdr"/>
        </w:types>
        <w:behaviors>
          <w:behavior w:val="content"/>
        </w:behaviors>
        <w:guid w:val="{09A57328-3F0D-44A6-8290-661116FF8D2C}"/>
      </w:docPartPr>
      <w:docPartBody>
        <w:p w:rsidR="005F03CE" w:rsidRDefault="003C541B" w:rsidP="003C541B">
          <w:pPr>
            <w:pStyle w:val="9B464B0C1B1140D2BA89EA2889CBF7F3"/>
          </w:pPr>
          <w:r w:rsidRPr="00480B8B">
            <w:rPr>
              <w:rStyle w:val="placeholder1Char"/>
              <w:rFonts w:hint="eastAsia"/>
              <w:sz w:val="16"/>
              <w:szCs w:val="16"/>
            </w:rPr>
            <w:t>____</w:t>
          </w:r>
        </w:p>
      </w:docPartBody>
    </w:docPart>
    <w:docPart>
      <w:docPartPr>
        <w:name w:val="BFEF7571252A4920A58862669271F14A"/>
        <w:category>
          <w:name w:val="常规"/>
          <w:gallery w:val="placeholder"/>
        </w:category>
        <w:types>
          <w:type w:val="bbPlcHdr"/>
        </w:types>
        <w:behaviors>
          <w:behavior w:val="content"/>
        </w:behaviors>
        <w:guid w:val="{8E4BFADA-197B-4EF3-8ECF-5EF067805F0A}"/>
      </w:docPartPr>
      <w:docPartBody>
        <w:p w:rsidR="005F03CE" w:rsidRDefault="003C541B" w:rsidP="003C541B">
          <w:pPr>
            <w:pStyle w:val="BFEF7571252A4920A58862669271F14A"/>
          </w:pPr>
          <w:r w:rsidRPr="00480B8B">
            <w:rPr>
              <w:rStyle w:val="placeholder1Char"/>
              <w:rFonts w:hint="eastAsia"/>
              <w:sz w:val="16"/>
              <w:szCs w:val="16"/>
            </w:rPr>
            <w:t>____</w:t>
          </w:r>
        </w:p>
      </w:docPartBody>
    </w:docPart>
    <w:docPart>
      <w:docPartPr>
        <w:name w:val="1F137609AAD74DCC92DFB746C6305B3F"/>
        <w:category>
          <w:name w:val="常规"/>
          <w:gallery w:val="placeholder"/>
        </w:category>
        <w:types>
          <w:type w:val="bbPlcHdr"/>
        </w:types>
        <w:behaviors>
          <w:behavior w:val="content"/>
        </w:behaviors>
        <w:guid w:val="{5BD6BF0F-3CF6-4666-A3C7-99A30FAE01CA}"/>
      </w:docPartPr>
      <w:docPartBody>
        <w:p w:rsidR="005F03CE" w:rsidRDefault="003C541B" w:rsidP="003C541B">
          <w:pPr>
            <w:pStyle w:val="1F137609AAD74DCC92DFB746C6305B3F"/>
          </w:pPr>
          <w:r w:rsidRPr="00480B8B">
            <w:rPr>
              <w:rStyle w:val="placeholder1Char"/>
              <w:rFonts w:hint="eastAsia"/>
              <w:sz w:val="16"/>
              <w:szCs w:val="16"/>
            </w:rPr>
            <w:t>____</w:t>
          </w:r>
        </w:p>
      </w:docPartBody>
    </w:docPart>
    <w:docPart>
      <w:docPartPr>
        <w:name w:val="E253E4E05D0D4F3983F94880E9BDDC70"/>
        <w:category>
          <w:name w:val="常规"/>
          <w:gallery w:val="placeholder"/>
        </w:category>
        <w:types>
          <w:type w:val="bbPlcHdr"/>
        </w:types>
        <w:behaviors>
          <w:behavior w:val="content"/>
        </w:behaviors>
        <w:guid w:val="{0D2C9F9B-4FB1-47E8-8D90-E8DE11C6F974}"/>
      </w:docPartPr>
      <w:docPartBody>
        <w:p w:rsidR="005F03CE" w:rsidRDefault="003C541B" w:rsidP="003C541B">
          <w:pPr>
            <w:pStyle w:val="E253E4E05D0D4F3983F94880E9BDDC70"/>
          </w:pPr>
          <w:r w:rsidRPr="00480B8B">
            <w:rPr>
              <w:rStyle w:val="placeholder1Char"/>
              <w:rFonts w:hint="eastAsia"/>
              <w:sz w:val="16"/>
              <w:szCs w:val="16"/>
            </w:rPr>
            <w:t>____</w:t>
          </w:r>
        </w:p>
      </w:docPartBody>
    </w:docPart>
    <w:docPart>
      <w:docPartPr>
        <w:name w:val="312AF7455EFE4530B4DFF1AC8F8AAD90"/>
        <w:category>
          <w:name w:val="常规"/>
          <w:gallery w:val="placeholder"/>
        </w:category>
        <w:types>
          <w:type w:val="bbPlcHdr"/>
        </w:types>
        <w:behaviors>
          <w:behavior w:val="content"/>
        </w:behaviors>
        <w:guid w:val="{BE586DB5-4B58-4114-A212-285E803A40B8}"/>
      </w:docPartPr>
      <w:docPartBody>
        <w:p w:rsidR="005F03CE" w:rsidRDefault="003C541B" w:rsidP="003C541B">
          <w:pPr>
            <w:pStyle w:val="312AF7455EFE4530B4DFF1AC8F8AAD90"/>
          </w:pPr>
          <w:r w:rsidRPr="00480B8B">
            <w:rPr>
              <w:rStyle w:val="placeholder1Char"/>
              <w:rFonts w:hint="eastAsia"/>
              <w:sz w:val="16"/>
              <w:szCs w:val="16"/>
            </w:rPr>
            <w:t>____</w:t>
          </w:r>
        </w:p>
      </w:docPartBody>
    </w:docPart>
    <w:docPart>
      <w:docPartPr>
        <w:name w:val="47DE0B05FDB24984ABFEDC59F9355381"/>
        <w:category>
          <w:name w:val="常规"/>
          <w:gallery w:val="placeholder"/>
        </w:category>
        <w:types>
          <w:type w:val="bbPlcHdr"/>
        </w:types>
        <w:behaviors>
          <w:behavior w:val="content"/>
        </w:behaviors>
        <w:guid w:val="{86ED13A7-6679-4C44-9AA1-4B9F9BE7C8D0}"/>
      </w:docPartPr>
      <w:docPartBody>
        <w:p w:rsidR="005F03CE" w:rsidRDefault="003C541B" w:rsidP="003C541B">
          <w:pPr>
            <w:pStyle w:val="47DE0B05FDB24984ABFEDC59F9355381"/>
          </w:pPr>
          <w:r w:rsidRPr="00480B8B">
            <w:rPr>
              <w:rStyle w:val="placeholder1Char"/>
              <w:rFonts w:hint="eastAsia"/>
              <w:sz w:val="16"/>
              <w:szCs w:val="16"/>
            </w:rPr>
            <w:t>____</w:t>
          </w:r>
        </w:p>
      </w:docPartBody>
    </w:docPart>
    <w:docPart>
      <w:docPartPr>
        <w:name w:val="F9332AC59D01404A954729C217451878"/>
        <w:category>
          <w:name w:val="常规"/>
          <w:gallery w:val="placeholder"/>
        </w:category>
        <w:types>
          <w:type w:val="bbPlcHdr"/>
        </w:types>
        <w:behaviors>
          <w:behavior w:val="content"/>
        </w:behaviors>
        <w:guid w:val="{01B7AD0C-2953-4CF0-9754-3260CA03CF59}"/>
      </w:docPartPr>
      <w:docPartBody>
        <w:p w:rsidR="005F03CE" w:rsidRDefault="003C541B" w:rsidP="003C541B">
          <w:pPr>
            <w:pStyle w:val="F9332AC59D01404A954729C217451878"/>
          </w:pPr>
          <w:r w:rsidRPr="00480B8B">
            <w:rPr>
              <w:rStyle w:val="placeholder1Char"/>
              <w:rFonts w:hint="eastAsia"/>
              <w:sz w:val="16"/>
              <w:szCs w:val="16"/>
            </w:rPr>
            <w:t>____</w:t>
          </w:r>
        </w:p>
      </w:docPartBody>
    </w:docPart>
    <w:docPart>
      <w:docPartPr>
        <w:name w:val="CAF46388EBD8429FB3CEBFC398461E16"/>
        <w:category>
          <w:name w:val="常规"/>
          <w:gallery w:val="placeholder"/>
        </w:category>
        <w:types>
          <w:type w:val="bbPlcHdr"/>
        </w:types>
        <w:behaviors>
          <w:behavior w:val="content"/>
        </w:behaviors>
        <w:guid w:val="{8860177D-DA2E-49F8-A070-844EBCCB57CC}"/>
      </w:docPartPr>
      <w:docPartBody>
        <w:p w:rsidR="005F03CE" w:rsidRDefault="003C541B" w:rsidP="003C541B">
          <w:pPr>
            <w:pStyle w:val="CAF46388EBD8429FB3CEBFC398461E16"/>
          </w:pPr>
          <w:r w:rsidRPr="00480B8B">
            <w:rPr>
              <w:rStyle w:val="placeholder1Char"/>
              <w:rFonts w:hint="eastAsia"/>
              <w:sz w:val="16"/>
              <w:szCs w:val="16"/>
            </w:rPr>
            <w:t>____</w:t>
          </w:r>
        </w:p>
      </w:docPartBody>
    </w:docPart>
    <w:docPart>
      <w:docPartPr>
        <w:name w:val="106A18EE334C429486E6C223CD3C85E1"/>
        <w:category>
          <w:name w:val="常规"/>
          <w:gallery w:val="placeholder"/>
        </w:category>
        <w:types>
          <w:type w:val="bbPlcHdr"/>
        </w:types>
        <w:behaviors>
          <w:behavior w:val="content"/>
        </w:behaviors>
        <w:guid w:val="{079CDB49-EF69-489A-98A6-EA4277F6CA96}"/>
      </w:docPartPr>
      <w:docPartBody>
        <w:p w:rsidR="005F03CE" w:rsidRDefault="003C541B" w:rsidP="003C541B">
          <w:pPr>
            <w:pStyle w:val="106A18EE334C429486E6C223CD3C85E1"/>
          </w:pPr>
          <w:r w:rsidRPr="00480B8B">
            <w:rPr>
              <w:rStyle w:val="placeholder1Char"/>
              <w:rFonts w:hint="eastAsia"/>
              <w:sz w:val="16"/>
              <w:szCs w:val="16"/>
            </w:rPr>
            <w:t>____</w:t>
          </w:r>
        </w:p>
      </w:docPartBody>
    </w:docPart>
    <w:docPart>
      <w:docPartPr>
        <w:name w:val="1AA962D15376430ABFC84D62F0EA0E50"/>
        <w:category>
          <w:name w:val="常规"/>
          <w:gallery w:val="placeholder"/>
        </w:category>
        <w:types>
          <w:type w:val="bbPlcHdr"/>
        </w:types>
        <w:behaviors>
          <w:behavior w:val="content"/>
        </w:behaviors>
        <w:guid w:val="{CB206D61-4739-4EE8-9709-BC744AE20F11}"/>
      </w:docPartPr>
      <w:docPartBody>
        <w:p w:rsidR="005F03CE" w:rsidRDefault="003C541B" w:rsidP="003C541B">
          <w:pPr>
            <w:pStyle w:val="1AA962D15376430ABFC84D62F0EA0E50"/>
          </w:pPr>
          <w:r w:rsidRPr="00480B8B">
            <w:rPr>
              <w:rStyle w:val="placeholder1Char"/>
              <w:rFonts w:hint="eastAsia"/>
              <w:sz w:val="16"/>
              <w:szCs w:val="16"/>
            </w:rPr>
            <w:t>____</w:t>
          </w:r>
        </w:p>
      </w:docPartBody>
    </w:docPart>
    <w:docPart>
      <w:docPartPr>
        <w:name w:val="F0A7AE6D1AF144A986F11A089758F5D8"/>
        <w:category>
          <w:name w:val="常规"/>
          <w:gallery w:val="placeholder"/>
        </w:category>
        <w:types>
          <w:type w:val="bbPlcHdr"/>
        </w:types>
        <w:behaviors>
          <w:behavior w:val="content"/>
        </w:behaviors>
        <w:guid w:val="{87466445-E3EB-4B8C-8D98-ECA7664218F7}"/>
      </w:docPartPr>
      <w:docPartBody>
        <w:p w:rsidR="005F03CE" w:rsidRDefault="003C541B" w:rsidP="003C541B">
          <w:pPr>
            <w:pStyle w:val="F0A7AE6D1AF144A986F11A089758F5D8"/>
          </w:pPr>
          <w:r w:rsidRPr="00480B8B">
            <w:rPr>
              <w:rStyle w:val="placeholder1Char"/>
              <w:rFonts w:hint="eastAsia"/>
              <w:sz w:val="16"/>
              <w:szCs w:val="16"/>
            </w:rPr>
            <w:t>____</w:t>
          </w:r>
        </w:p>
      </w:docPartBody>
    </w:docPart>
    <w:docPart>
      <w:docPartPr>
        <w:name w:val="A1EC79EF44C5466CBD93F1D3DF173AEF"/>
        <w:category>
          <w:name w:val="常规"/>
          <w:gallery w:val="placeholder"/>
        </w:category>
        <w:types>
          <w:type w:val="bbPlcHdr"/>
        </w:types>
        <w:behaviors>
          <w:behavior w:val="content"/>
        </w:behaviors>
        <w:guid w:val="{C832D1F7-AD70-45F9-8EBA-87747CB17658}"/>
      </w:docPartPr>
      <w:docPartBody>
        <w:p w:rsidR="005F03CE" w:rsidRDefault="003C541B" w:rsidP="003C541B">
          <w:pPr>
            <w:pStyle w:val="A1EC79EF44C5466CBD93F1D3DF173AEF"/>
          </w:pPr>
          <w:r w:rsidRPr="00480B8B">
            <w:rPr>
              <w:rStyle w:val="placeholder1Char"/>
              <w:rFonts w:hint="eastAsia"/>
              <w:sz w:val="16"/>
              <w:szCs w:val="16"/>
            </w:rPr>
            <w:t>____</w:t>
          </w:r>
        </w:p>
      </w:docPartBody>
    </w:docPart>
    <w:docPart>
      <w:docPartPr>
        <w:name w:val="C6D49FD6936E40C2B5A6148FEB680BF9"/>
        <w:category>
          <w:name w:val="常规"/>
          <w:gallery w:val="placeholder"/>
        </w:category>
        <w:types>
          <w:type w:val="bbPlcHdr"/>
        </w:types>
        <w:behaviors>
          <w:behavior w:val="content"/>
        </w:behaviors>
        <w:guid w:val="{EA232A5E-368D-47E8-8039-DDE5B36312D1}"/>
      </w:docPartPr>
      <w:docPartBody>
        <w:p w:rsidR="005F03CE" w:rsidRDefault="003C541B" w:rsidP="003C541B">
          <w:pPr>
            <w:pStyle w:val="C6D49FD6936E40C2B5A6148FEB680BF9"/>
          </w:pPr>
          <w:r w:rsidRPr="00480B8B">
            <w:rPr>
              <w:rStyle w:val="placeholder1Char"/>
              <w:rFonts w:hint="eastAsia"/>
              <w:sz w:val="16"/>
              <w:szCs w:val="16"/>
            </w:rPr>
            <w:t>____</w:t>
          </w:r>
        </w:p>
      </w:docPartBody>
    </w:docPart>
    <w:docPart>
      <w:docPartPr>
        <w:name w:val="B212BE5ED9694857924907B274CE3F06"/>
        <w:category>
          <w:name w:val="常规"/>
          <w:gallery w:val="placeholder"/>
        </w:category>
        <w:types>
          <w:type w:val="bbPlcHdr"/>
        </w:types>
        <w:behaviors>
          <w:behavior w:val="content"/>
        </w:behaviors>
        <w:guid w:val="{8DD47717-9CE1-48D1-ACBC-2A18280169DD}"/>
      </w:docPartPr>
      <w:docPartBody>
        <w:p w:rsidR="005F03CE" w:rsidRDefault="003C541B" w:rsidP="003C541B">
          <w:pPr>
            <w:pStyle w:val="B212BE5ED9694857924907B274CE3F06"/>
          </w:pPr>
          <w:r w:rsidRPr="00480B8B">
            <w:rPr>
              <w:rStyle w:val="placeholder1Char"/>
              <w:rFonts w:hint="eastAsia"/>
              <w:sz w:val="16"/>
              <w:szCs w:val="16"/>
            </w:rPr>
            <w:t>____</w:t>
          </w:r>
        </w:p>
      </w:docPartBody>
    </w:docPart>
    <w:docPart>
      <w:docPartPr>
        <w:name w:val="8906B72205DB4DB29CCD85A784825B57"/>
        <w:category>
          <w:name w:val="常规"/>
          <w:gallery w:val="placeholder"/>
        </w:category>
        <w:types>
          <w:type w:val="bbPlcHdr"/>
        </w:types>
        <w:behaviors>
          <w:behavior w:val="content"/>
        </w:behaviors>
        <w:guid w:val="{0BD54A93-9BFC-40C2-A10F-7A722FD6200D}"/>
      </w:docPartPr>
      <w:docPartBody>
        <w:p w:rsidR="005F03CE" w:rsidRDefault="003C541B" w:rsidP="003C541B">
          <w:pPr>
            <w:pStyle w:val="8906B72205DB4DB29CCD85A784825B57"/>
          </w:pPr>
          <w:r w:rsidRPr="00480B8B">
            <w:rPr>
              <w:rStyle w:val="placeholder1Char"/>
              <w:rFonts w:hint="eastAsia"/>
              <w:sz w:val="16"/>
              <w:szCs w:val="16"/>
            </w:rPr>
            <w:t>____</w:t>
          </w:r>
        </w:p>
      </w:docPartBody>
    </w:docPart>
    <w:docPart>
      <w:docPartPr>
        <w:name w:val="475CA93B6F334B0EA7FF5CD0B956D6DB"/>
        <w:category>
          <w:name w:val="常规"/>
          <w:gallery w:val="placeholder"/>
        </w:category>
        <w:types>
          <w:type w:val="bbPlcHdr"/>
        </w:types>
        <w:behaviors>
          <w:behavior w:val="content"/>
        </w:behaviors>
        <w:guid w:val="{04C93BF5-C0FE-448C-9A0B-7B6FAE5B0465}"/>
      </w:docPartPr>
      <w:docPartBody>
        <w:p w:rsidR="005F03CE" w:rsidRDefault="003C541B" w:rsidP="003C541B">
          <w:pPr>
            <w:pStyle w:val="475CA93B6F334B0EA7FF5CD0B956D6DB"/>
          </w:pPr>
          <w:r w:rsidRPr="00480B8B">
            <w:rPr>
              <w:rStyle w:val="placeholder1Char"/>
              <w:rFonts w:hint="eastAsia"/>
              <w:sz w:val="16"/>
              <w:szCs w:val="16"/>
            </w:rPr>
            <w:t>____</w:t>
          </w:r>
        </w:p>
      </w:docPartBody>
    </w:docPart>
    <w:docPart>
      <w:docPartPr>
        <w:name w:val="35D69E345C684D96A57849C875C18094"/>
        <w:category>
          <w:name w:val="常规"/>
          <w:gallery w:val="placeholder"/>
        </w:category>
        <w:types>
          <w:type w:val="bbPlcHdr"/>
        </w:types>
        <w:behaviors>
          <w:behavior w:val="content"/>
        </w:behaviors>
        <w:guid w:val="{E7B8BB0F-D59D-4D5B-9BD9-86228F581CC8}"/>
      </w:docPartPr>
      <w:docPartBody>
        <w:p w:rsidR="005F03CE" w:rsidRDefault="003C541B" w:rsidP="003C541B">
          <w:pPr>
            <w:pStyle w:val="35D69E345C684D96A57849C875C18094"/>
          </w:pPr>
          <w:r w:rsidRPr="00480B8B">
            <w:rPr>
              <w:rStyle w:val="placeholder1Char"/>
              <w:rFonts w:hint="eastAsia"/>
              <w:sz w:val="16"/>
              <w:szCs w:val="16"/>
            </w:rPr>
            <w:t>____</w:t>
          </w:r>
        </w:p>
      </w:docPartBody>
    </w:docPart>
    <w:docPart>
      <w:docPartPr>
        <w:name w:val="69F58DC82B444654A4A53D0AAB90D379"/>
        <w:category>
          <w:name w:val="常规"/>
          <w:gallery w:val="placeholder"/>
        </w:category>
        <w:types>
          <w:type w:val="bbPlcHdr"/>
        </w:types>
        <w:behaviors>
          <w:behavior w:val="content"/>
        </w:behaviors>
        <w:guid w:val="{B0D27299-694F-4FF2-BC75-84C72D28267F}"/>
      </w:docPartPr>
      <w:docPartBody>
        <w:p w:rsidR="005F03CE" w:rsidRDefault="003C541B" w:rsidP="003C541B">
          <w:pPr>
            <w:pStyle w:val="69F58DC82B444654A4A53D0AAB90D379"/>
          </w:pPr>
          <w:r w:rsidRPr="00480B8B">
            <w:rPr>
              <w:rStyle w:val="placeholder1Char"/>
              <w:rFonts w:hint="eastAsia"/>
              <w:sz w:val="16"/>
              <w:szCs w:val="16"/>
            </w:rPr>
            <w:t>____</w:t>
          </w:r>
        </w:p>
      </w:docPartBody>
    </w:docPart>
    <w:docPart>
      <w:docPartPr>
        <w:name w:val="1F024B8E487341FB8ED79423F2A88B27"/>
        <w:category>
          <w:name w:val="常规"/>
          <w:gallery w:val="placeholder"/>
        </w:category>
        <w:types>
          <w:type w:val="bbPlcHdr"/>
        </w:types>
        <w:behaviors>
          <w:behavior w:val="content"/>
        </w:behaviors>
        <w:guid w:val="{A78A4A51-DD92-4858-80F7-C5A02498DBC8}"/>
      </w:docPartPr>
      <w:docPartBody>
        <w:p w:rsidR="005F03CE" w:rsidRDefault="003C541B" w:rsidP="003C541B">
          <w:pPr>
            <w:pStyle w:val="1F024B8E487341FB8ED79423F2A88B27"/>
          </w:pPr>
          <w:r w:rsidRPr="00480B8B">
            <w:rPr>
              <w:rStyle w:val="placeholder1Char"/>
              <w:rFonts w:hint="eastAsia"/>
              <w:sz w:val="16"/>
              <w:szCs w:val="16"/>
            </w:rPr>
            <w:t>____</w:t>
          </w:r>
        </w:p>
      </w:docPartBody>
    </w:docPart>
    <w:docPart>
      <w:docPartPr>
        <w:name w:val="5F782DA7271D46FC8BDE0C091A1BEFA3"/>
        <w:category>
          <w:name w:val="常规"/>
          <w:gallery w:val="placeholder"/>
        </w:category>
        <w:types>
          <w:type w:val="bbPlcHdr"/>
        </w:types>
        <w:behaviors>
          <w:behavior w:val="content"/>
        </w:behaviors>
        <w:guid w:val="{3720A714-EDC9-4FEF-9A39-B74195FCFEBD}"/>
      </w:docPartPr>
      <w:docPartBody>
        <w:p w:rsidR="005F03CE" w:rsidRDefault="003C541B" w:rsidP="003C541B">
          <w:pPr>
            <w:pStyle w:val="5F782DA7271D46FC8BDE0C091A1BEFA3"/>
          </w:pPr>
          <w:r w:rsidRPr="00480B8B">
            <w:rPr>
              <w:rStyle w:val="placeholder1Char"/>
              <w:rFonts w:hint="eastAsia"/>
              <w:sz w:val="16"/>
              <w:szCs w:val="16"/>
            </w:rPr>
            <w:t>____</w:t>
          </w:r>
        </w:p>
      </w:docPartBody>
    </w:docPart>
    <w:docPart>
      <w:docPartPr>
        <w:name w:val="4CD262B2FFA4455C89A44B93682EC286"/>
        <w:category>
          <w:name w:val="常规"/>
          <w:gallery w:val="placeholder"/>
        </w:category>
        <w:types>
          <w:type w:val="bbPlcHdr"/>
        </w:types>
        <w:behaviors>
          <w:behavior w:val="content"/>
        </w:behaviors>
        <w:guid w:val="{249FA89B-F04A-4537-B2BD-8F79DB138A59}"/>
      </w:docPartPr>
      <w:docPartBody>
        <w:p w:rsidR="005F03CE" w:rsidRDefault="003C541B" w:rsidP="003C541B">
          <w:pPr>
            <w:pStyle w:val="4CD262B2FFA4455C89A44B93682EC286"/>
          </w:pPr>
          <w:r w:rsidRPr="00480B8B">
            <w:rPr>
              <w:rStyle w:val="placeholder1Char"/>
              <w:rFonts w:hint="eastAsia"/>
              <w:sz w:val="16"/>
              <w:szCs w:val="16"/>
            </w:rPr>
            <w:t>____</w:t>
          </w:r>
        </w:p>
      </w:docPartBody>
    </w:docPart>
    <w:docPart>
      <w:docPartPr>
        <w:name w:val="FB974EA5A4CC44209522AF756ED594F3"/>
        <w:category>
          <w:name w:val="常规"/>
          <w:gallery w:val="placeholder"/>
        </w:category>
        <w:types>
          <w:type w:val="bbPlcHdr"/>
        </w:types>
        <w:behaviors>
          <w:behavior w:val="content"/>
        </w:behaviors>
        <w:guid w:val="{629269E9-2A05-4347-84BD-693DD6FCCFD2}"/>
      </w:docPartPr>
      <w:docPartBody>
        <w:p w:rsidR="005F03CE" w:rsidRDefault="003C541B" w:rsidP="003C541B">
          <w:pPr>
            <w:pStyle w:val="FB974EA5A4CC44209522AF756ED594F3"/>
          </w:pPr>
          <w:r w:rsidRPr="00480B8B">
            <w:rPr>
              <w:rStyle w:val="placeholder1Char"/>
              <w:rFonts w:hint="eastAsia"/>
              <w:sz w:val="16"/>
              <w:szCs w:val="16"/>
            </w:rPr>
            <w:t>____</w:t>
          </w:r>
        </w:p>
      </w:docPartBody>
    </w:docPart>
    <w:docPart>
      <w:docPartPr>
        <w:name w:val="8CD0320BF3D742F1996FE5E88B1F9A6E"/>
        <w:category>
          <w:name w:val="常规"/>
          <w:gallery w:val="placeholder"/>
        </w:category>
        <w:types>
          <w:type w:val="bbPlcHdr"/>
        </w:types>
        <w:behaviors>
          <w:behavior w:val="content"/>
        </w:behaviors>
        <w:guid w:val="{5CEE7ACE-5EC4-4106-A0AF-27B8B6CE636E}"/>
      </w:docPartPr>
      <w:docPartBody>
        <w:p w:rsidR="005F03CE" w:rsidRDefault="003C541B" w:rsidP="003C541B">
          <w:pPr>
            <w:pStyle w:val="8CD0320BF3D742F1996FE5E88B1F9A6E"/>
          </w:pPr>
          <w:r w:rsidRPr="00480B8B">
            <w:rPr>
              <w:rStyle w:val="placeholder1Char"/>
              <w:rFonts w:hint="eastAsia"/>
              <w:sz w:val="16"/>
              <w:szCs w:val="16"/>
            </w:rPr>
            <w:t>____</w:t>
          </w:r>
        </w:p>
      </w:docPartBody>
    </w:docPart>
    <w:docPart>
      <w:docPartPr>
        <w:name w:val="F2E510FD516A42069FA36D6D9269AEA2"/>
        <w:category>
          <w:name w:val="常规"/>
          <w:gallery w:val="placeholder"/>
        </w:category>
        <w:types>
          <w:type w:val="bbPlcHdr"/>
        </w:types>
        <w:behaviors>
          <w:behavior w:val="content"/>
        </w:behaviors>
        <w:guid w:val="{B6E24796-3152-4690-9B8E-00D6150BA5FD}"/>
      </w:docPartPr>
      <w:docPartBody>
        <w:p w:rsidR="005F03CE" w:rsidRDefault="003C541B" w:rsidP="003C541B">
          <w:pPr>
            <w:pStyle w:val="F2E510FD516A42069FA36D6D9269AEA2"/>
          </w:pPr>
          <w:r w:rsidRPr="00480B8B">
            <w:rPr>
              <w:rStyle w:val="placeholder1Char"/>
              <w:rFonts w:hint="eastAsia"/>
              <w:sz w:val="16"/>
              <w:szCs w:val="16"/>
            </w:rPr>
            <w:t>____</w:t>
          </w:r>
        </w:p>
      </w:docPartBody>
    </w:docPart>
    <w:docPart>
      <w:docPartPr>
        <w:name w:val="81D9E23F69944BAC9AC1CFA41374D1CF"/>
        <w:category>
          <w:name w:val="常规"/>
          <w:gallery w:val="placeholder"/>
        </w:category>
        <w:types>
          <w:type w:val="bbPlcHdr"/>
        </w:types>
        <w:behaviors>
          <w:behavior w:val="content"/>
        </w:behaviors>
        <w:guid w:val="{40A6B0E0-0859-46AE-AEE7-719F16B6CC67}"/>
      </w:docPartPr>
      <w:docPartBody>
        <w:p w:rsidR="005F03CE" w:rsidRDefault="003C541B" w:rsidP="003C541B">
          <w:pPr>
            <w:pStyle w:val="81D9E23F69944BAC9AC1CFA41374D1CF"/>
          </w:pPr>
          <w:r w:rsidRPr="00480B8B">
            <w:rPr>
              <w:rStyle w:val="placeholder1Char"/>
              <w:rFonts w:hint="eastAsia"/>
              <w:sz w:val="16"/>
              <w:szCs w:val="16"/>
            </w:rPr>
            <w:t>____</w:t>
          </w:r>
        </w:p>
      </w:docPartBody>
    </w:docPart>
    <w:docPart>
      <w:docPartPr>
        <w:name w:val="41B220AACA72403FBB075622AD75BD5D"/>
        <w:category>
          <w:name w:val="常规"/>
          <w:gallery w:val="placeholder"/>
        </w:category>
        <w:types>
          <w:type w:val="bbPlcHdr"/>
        </w:types>
        <w:behaviors>
          <w:behavior w:val="content"/>
        </w:behaviors>
        <w:guid w:val="{00695BC9-FF80-4392-A843-52569B875F78}"/>
      </w:docPartPr>
      <w:docPartBody>
        <w:p w:rsidR="005F03CE" w:rsidRDefault="003C541B" w:rsidP="003C541B">
          <w:pPr>
            <w:pStyle w:val="41B220AACA72403FBB075622AD75BD5D"/>
          </w:pPr>
          <w:r w:rsidRPr="00480B8B">
            <w:rPr>
              <w:rStyle w:val="placeholder1Char"/>
              <w:rFonts w:hint="eastAsia"/>
              <w:sz w:val="16"/>
              <w:szCs w:val="16"/>
            </w:rPr>
            <w:t>____</w:t>
          </w:r>
        </w:p>
      </w:docPartBody>
    </w:docPart>
    <w:docPart>
      <w:docPartPr>
        <w:name w:val="ABD54F463A3E4AF39B05099D4110312D"/>
        <w:category>
          <w:name w:val="常规"/>
          <w:gallery w:val="placeholder"/>
        </w:category>
        <w:types>
          <w:type w:val="bbPlcHdr"/>
        </w:types>
        <w:behaviors>
          <w:behavior w:val="content"/>
        </w:behaviors>
        <w:guid w:val="{2F38DBB4-024D-4D12-9368-1D728FCE6989}"/>
      </w:docPartPr>
      <w:docPartBody>
        <w:p w:rsidR="005F03CE" w:rsidRDefault="003C541B" w:rsidP="003C541B">
          <w:pPr>
            <w:pStyle w:val="ABD54F463A3E4AF39B05099D4110312D"/>
          </w:pPr>
          <w:r w:rsidRPr="00480B8B">
            <w:rPr>
              <w:rStyle w:val="placeholder1Char"/>
              <w:rFonts w:hint="eastAsia"/>
              <w:sz w:val="16"/>
              <w:szCs w:val="16"/>
            </w:rPr>
            <w:t>____</w:t>
          </w:r>
        </w:p>
      </w:docPartBody>
    </w:docPart>
    <w:docPart>
      <w:docPartPr>
        <w:name w:val="CB710D28D83E4881B48984C6962787F5"/>
        <w:category>
          <w:name w:val="常规"/>
          <w:gallery w:val="placeholder"/>
        </w:category>
        <w:types>
          <w:type w:val="bbPlcHdr"/>
        </w:types>
        <w:behaviors>
          <w:behavior w:val="content"/>
        </w:behaviors>
        <w:guid w:val="{D489ED39-6233-4BCC-9AC7-592B07EF5112}"/>
      </w:docPartPr>
      <w:docPartBody>
        <w:p w:rsidR="005F03CE" w:rsidRDefault="003C541B" w:rsidP="003C541B">
          <w:pPr>
            <w:pStyle w:val="CB710D28D83E4881B48984C6962787F5"/>
          </w:pPr>
          <w:r w:rsidRPr="00480B8B">
            <w:rPr>
              <w:rStyle w:val="placeholder1Char"/>
              <w:rFonts w:hint="eastAsia"/>
              <w:sz w:val="16"/>
              <w:szCs w:val="16"/>
            </w:rPr>
            <w:t>____</w:t>
          </w:r>
        </w:p>
      </w:docPartBody>
    </w:docPart>
    <w:docPart>
      <w:docPartPr>
        <w:name w:val="55FEA38318E8456AB657C6F101F16DF9"/>
        <w:category>
          <w:name w:val="常规"/>
          <w:gallery w:val="placeholder"/>
        </w:category>
        <w:types>
          <w:type w:val="bbPlcHdr"/>
        </w:types>
        <w:behaviors>
          <w:behavior w:val="content"/>
        </w:behaviors>
        <w:guid w:val="{5DAE67C2-E117-43C9-84B5-D38D047F8892}"/>
      </w:docPartPr>
      <w:docPartBody>
        <w:p w:rsidR="005F03CE" w:rsidRDefault="003C541B" w:rsidP="003C541B">
          <w:pPr>
            <w:pStyle w:val="55FEA38318E8456AB657C6F101F16DF9"/>
          </w:pPr>
          <w:r w:rsidRPr="00480B8B">
            <w:rPr>
              <w:rStyle w:val="placeholder1Char"/>
              <w:rFonts w:hint="eastAsia"/>
              <w:sz w:val="16"/>
              <w:szCs w:val="16"/>
            </w:rPr>
            <w:t>____</w:t>
          </w:r>
        </w:p>
      </w:docPartBody>
    </w:docPart>
    <w:docPart>
      <w:docPartPr>
        <w:name w:val="C2E4AA283B634F9B851924D4DFE2E848"/>
        <w:category>
          <w:name w:val="常规"/>
          <w:gallery w:val="placeholder"/>
        </w:category>
        <w:types>
          <w:type w:val="bbPlcHdr"/>
        </w:types>
        <w:behaviors>
          <w:behavior w:val="content"/>
        </w:behaviors>
        <w:guid w:val="{BC97C4D0-CCEE-4E7A-BA8D-D7CF0F4D3D57}"/>
      </w:docPartPr>
      <w:docPartBody>
        <w:p w:rsidR="005F03CE" w:rsidRDefault="003C541B" w:rsidP="003C541B">
          <w:pPr>
            <w:pStyle w:val="C2E4AA283B634F9B851924D4DFE2E848"/>
          </w:pPr>
          <w:r w:rsidRPr="00480B8B">
            <w:rPr>
              <w:rStyle w:val="placeholder1Char"/>
              <w:rFonts w:hint="eastAsia"/>
              <w:sz w:val="16"/>
              <w:szCs w:val="16"/>
            </w:rPr>
            <w:t>____</w:t>
          </w:r>
        </w:p>
      </w:docPartBody>
    </w:docPart>
    <w:docPart>
      <w:docPartPr>
        <w:name w:val="3BC098ADA10B453F9AB343E1B6D6568B"/>
        <w:category>
          <w:name w:val="常规"/>
          <w:gallery w:val="placeholder"/>
        </w:category>
        <w:types>
          <w:type w:val="bbPlcHdr"/>
        </w:types>
        <w:behaviors>
          <w:behavior w:val="content"/>
        </w:behaviors>
        <w:guid w:val="{614B41DD-026D-4F39-B8DA-B05D872CB544}"/>
      </w:docPartPr>
      <w:docPartBody>
        <w:p w:rsidR="005F03CE" w:rsidRDefault="003C541B" w:rsidP="003C541B">
          <w:pPr>
            <w:pStyle w:val="3BC098ADA10B453F9AB343E1B6D6568B"/>
          </w:pPr>
          <w:r w:rsidRPr="00480B8B">
            <w:rPr>
              <w:rStyle w:val="placeholder1Char"/>
              <w:rFonts w:hint="eastAsia"/>
              <w:sz w:val="16"/>
              <w:szCs w:val="16"/>
            </w:rPr>
            <w:t>____</w:t>
          </w:r>
        </w:p>
      </w:docPartBody>
    </w:docPart>
    <w:docPart>
      <w:docPartPr>
        <w:name w:val="5808D9C154ED47249430FC3AFFA7F017"/>
        <w:category>
          <w:name w:val="常规"/>
          <w:gallery w:val="placeholder"/>
        </w:category>
        <w:types>
          <w:type w:val="bbPlcHdr"/>
        </w:types>
        <w:behaviors>
          <w:behavior w:val="content"/>
        </w:behaviors>
        <w:guid w:val="{83EF4028-577A-4FC6-BCBE-1856342BF9D4}"/>
      </w:docPartPr>
      <w:docPartBody>
        <w:p w:rsidR="005F03CE" w:rsidRDefault="003C541B" w:rsidP="003C541B">
          <w:pPr>
            <w:pStyle w:val="5808D9C154ED47249430FC3AFFA7F017"/>
          </w:pPr>
          <w:r w:rsidRPr="00480B8B">
            <w:rPr>
              <w:rStyle w:val="placeholder1Char"/>
              <w:rFonts w:hint="eastAsia"/>
              <w:sz w:val="16"/>
              <w:szCs w:val="16"/>
            </w:rPr>
            <w:t>____</w:t>
          </w:r>
        </w:p>
      </w:docPartBody>
    </w:docPart>
    <w:docPart>
      <w:docPartPr>
        <w:name w:val="35679462F49441A599FBC4F44166BF41"/>
        <w:category>
          <w:name w:val="常规"/>
          <w:gallery w:val="placeholder"/>
        </w:category>
        <w:types>
          <w:type w:val="bbPlcHdr"/>
        </w:types>
        <w:behaviors>
          <w:behavior w:val="content"/>
        </w:behaviors>
        <w:guid w:val="{F420ECAC-2F88-4F65-9A55-7E74C491E92D}"/>
      </w:docPartPr>
      <w:docPartBody>
        <w:p w:rsidR="005F03CE" w:rsidRDefault="003C541B" w:rsidP="003C541B">
          <w:pPr>
            <w:pStyle w:val="35679462F49441A599FBC4F44166BF41"/>
          </w:pPr>
          <w:r w:rsidRPr="00480B8B">
            <w:rPr>
              <w:rStyle w:val="placeholder1Char"/>
              <w:rFonts w:hint="eastAsia"/>
              <w:sz w:val="16"/>
              <w:szCs w:val="16"/>
            </w:rPr>
            <w:t>____</w:t>
          </w:r>
        </w:p>
      </w:docPartBody>
    </w:docPart>
    <w:docPart>
      <w:docPartPr>
        <w:name w:val="26D2B0AD374247D8A3A46C1F6460D373"/>
        <w:category>
          <w:name w:val="常规"/>
          <w:gallery w:val="placeholder"/>
        </w:category>
        <w:types>
          <w:type w:val="bbPlcHdr"/>
        </w:types>
        <w:behaviors>
          <w:behavior w:val="content"/>
        </w:behaviors>
        <w:guid w:val="{2FDD029A-C481-4601-A1B2-5FD14C4E89C9}"/>
      </w:docPartPr>
      <w:docPartBody>
        <w:p w:rsidR="005F03CE" w:rsidRDefault="003C541B" w:rsidP="003C541B">
          <w:pPr>
            <w:pStyle w:val="26D2B0AD374247D8A3A46C1F6460D373"/>
          </w:pPr>
          <w:r w:rsidRPr="00480B8B">
            <w:rPr>
              <w:rStyle w:val="placeholder1Char"/>
              <w:rFonts w:hint="eastAsia"/>
              <w:sz w:val="16"/>
              <w:szCs w:val="16"/>
            </w:rPr>
            <w:t>____</w:t>
          </w:r>
        </w:p>
      </w:docPartBody>
    </w:docPart>
    <w:docPart>
      <w:docPartPr>
        <w:name w:val="CE417F155B0C43AFB0209581CB5FAFB9"/>
        <w:category>
          <w:name w:val="常规"/>
          <w:gallery w:val="placeholder"/>
        </w:category>
        <w:types>
          <w:type w:val="bbPlcHdr"/>
        </w:types>
        <w:behaviors>
          <w:behavior w:val="content"/>
        </w:behaviors>
        <w:guid w:val="{D5365CCF-9720-44B3-8E78-22922604CB27}"/>
      </w:docPartPr>
      <w:docPartBody>
        <w:p w:rsidR="005F03CE" w:rsidRDefault="003C541B" w:rsidP="003C541B">
          <w:pPr>
            <w:pStyle w:val="CE417F155B0C43AFB0209581CB5FAFB9"/>
          </w:pPr>
          <w:r w:rsidRPr="00480B8B">
            <w:rPr>
              <w:rStyle w:val="placeholder1Char"/>
              <w:rFonts w:hint="eastAsia"/>
              <w:sz w:val="16"/>
              <w:szCs w:val="16"/>
            </w:rPr>
            <w:t>____</w:t>
          </w:r>
        </w:p>
      </w:docPartBody>
    </w:docPart>
    <w:docPart>
      <w:docPartPr>
        <w:name w:val="B55CFDE807644D53945A5955EC0D9CE1"/>
        <w:category>
          <w:name w:val="常规"/>
          <w:gallery w:val="placeholder"/>
        </w:category>
        <w:types>
          <w:type w:val="bbPlcHdr"/>
        </w:types>
        <w:behaviors>
          <w:behavior w:val="content"/>
        </w:behaviors>
        <w:guid w:val="{B757E6F9-B4F3-4C44-97D7-6EF230CC559C}"/>
      </w:docPartPr>
      <w:docPartBody>
        <w:p w:rsidR="005F03CE" w:rsidRDefault="003C541B" w:rsidP="003C541B">
          <w:pPr>
            <w:pStyle w:val="B55CFDE807644D53945A5955EC0D9CE1"/>
          </w:pPr>
          <w:r w:rsidRPr="00480B8B">
            <w:rPr>
              <w:rStyle w:val="placeholder1Char"/>
              <w:rFonts w:hint="eastAsia"/>
              <w:sz w:val="16"/>
              <w:szCs w:val="16"/>
            </w:rPr>
            <w:t>____</w:t>
          </w:r>
        </w:p>
      </w:docPartBody>
    </w:docPart>
    <w:docPart>
      <w:docPartPr>
        <w:name w:val="8F496C1EC286422D9816DAE88E0DD874"/>
        <w:category>
          <w:name w:val="常规"/>
          <w:gallery w:val="placeholder"/>
        </w:category>
        <w:types>
          <w:type w:val="bbPlcHdr"/>
        </w:types>
        <w:behaviors>
          <w:behavior w:val="content"/>
        </w:behaviors>
        <w:guid w:val="{8C5EEBBF-2B4F-4B20-BD7F-DD0C0009E7D5}"/>
      </w:docPartPr>
      <w:docPartBody>
        <w:p w:rsidR="005F03CE" w:rsidRDefault="003C541B" w:rsidP="003C541B">
          <w:pPr>
            <w:pStyle w:val="8F496C1EC286422D9816DAE88E0DD874"/>
          </w:pPr>
          <w:r w:rsidRPr="00480B8B">
            <w:rPr>
              <w:rStyle w:val="placeholder1Char"/>
              <w:rFonts w:hint="eastAsia"/>
              <w:sz w:val="16"/>
              <w:szCs w:val="16"/>
            </w:rPr>
            <w:t>____</w:t>
          </w:r>
        </w:p>
      </w:docPartBody>
    </w:docPart>
    <w:docPart>
      <w:docPartPr>
        <w:name w:val="FE9CB007EF8940B2B2A1DE01C83707B6"/>
        <w:category>
          <w:name w:val="常规"/>
          <w:gallery w:val="placeholder"/>
        </w:category>
        <w:types>
          <w:type w:val="bbPlcHdr"/>
        </w:types>
        <w:behaviors>
          <w:behavior w:val="content"/>
        </w:behaviors>
        <w:guid w:val="{B461677B-54C9-474F-A254-1D893837D033}"/>
      </w:docPartPr>
      <w:docPartBody>
        <w:p w:rsidR="005F03CE" w:rsidRDefault="003C541B" w:rsidP="003C541B">
          <w:pPr>
            <w:pStyle w:val="FE9CB007EF8940B2B2A1DE01C83707B6"/>
          </w:pPr>
          <w:r w:rsidRPr="00480B8B">
            <w:rPr>
              <w:rStyle w:val="placeholder1Char"/>
              <w:rFonts w:hint="eastAsia"/>
              <w:sz w:val="16"/>
              <w:szCs w:val="16"/>
            </w:rPr>
            <w:t>____</w:t>
          </w:r>
        </w:p>
      </w:docPartBody>
    </w:docPart>
    <w:docPart>
      <w:docPartPr>
        <w:name w:val="83A19EAD4FCA409A929F5BB8F74FB45D"/>
        <w:category>
          <w:name w:val="常规"/>
          <w:gallery w:val="placeholder"/>
        </w:category>
        <w:types>
          <w:type w:val="bbPlcHdr"/>
        </w:types>
        <w:behaviors>
          <w:behavior w:val="content"/>
        </w:behaviors>
        <w:guid w:val="{343DC532-E20D-417A-A336-8B0DBE866CAB}"/>
      </w:docPartPr>
      <w:docPartBody>
        <w:p w:rsidR="005F03CE" w:rsidRDefault="003C541B" w:rsidP="003C541B">
          <w:pPr>
            <w:pStyle w:val="83A19EAD4FCA409A929F5BB8F74FB45D"/>
          </w:pPr>
          <w:r w:rsidRPr="00480B8B">
            <w:rPr>
              <w:rStyle w:val="placeholder1Char"/>
              <w:rFonts w:hint="eastAsia"/>
              <w:sz w:val="16"/>
              <w:szCs w:val="16"/>
            </w:rPr>
            <w:t>____</w:t>
          </w:r>
        </w:p>
      </w:docPartBody>
    </w:docPart>
    <w:docPart>
      <w:docPartPr>
        <w:name w:val="30E48E1B4C8943B0A3B68343C9491555"/>
        <w:category>
          <w:name w:val="常规"/>
          <w:gallery w:val="placeholder"/>
        </w:category>
        <w:types>
          <w:type w:val="bbPlcHdr"/>
        </w:types>
        <w:behaviors>
          <w:behavior w:val="content"/>
        </w:behaviors>
        <w:guid w:val="{4D1109F1-1F08-4841-B6E3-808ADF4E8F71}"/>
      </w:docPartPr>
      <w:docPartBody>
        <w:p w:rsidR="005F03CE" w:rsidRDefault="003C541B" w:rsidP="003C541B">
          <w:pPr>
            <w:pStyle w:val="30E48E1B4C8943B0A3B68343C9491555"/>
          </w:pPr>
          <w:r w:rsidRPr="00480B8B">
            <w:rPr>
              <w:rStyle w:val="placeholder1Char"/>
              <w:rFonts w:hint="eastAsia"/>
              <w:sz w:val="16"/>
              <w:szCs w:val="16"/>
            </w:rPr>
            <w:t>____</w:t>
          </w:r>
        </w:p>
      </w:docPartBody>
    </w:docPart>
    <w:docPart>
      <w:docPartPr>
        <w:name w:val="D1D75803C4E04D658421FD31369CE418"/>
        <w:category>
          <w:name w:val="常规"/>
          <w:gallery w:val="placeholder"/>
        </w:category>
        <w:types>
          <w:type w:val="bbPlcHdr"/>
        </w:types>
        <w:behaviors>
          <w:behavior w:val="content"/>
        </w:behaviors>
        <w:guid w:val="{703F1EA4-4A26-4D81-986D-6483EF86A268}"/>
      </w:docPartPr>
      <w:docPartBody>
        <w:p w:rsidR="005F03CE" w:rsidRDefault="003C541B" w:rsidP="003C541B">
          <w:pPr>
            <w:pStyle w:val="D1D75803C4E04D658421FD31369CE418"/>
          </w:pPr>
          <w:r w:rsidRPr="00480B8B">
            <w:rPr>
              <w:rStyle w:val="placeholder1Char"/>
              <w:rFonts w:hint="eastAsia"/>
              <w:sz w:val="16"/>
              <w:szCs w:val="16"/>
            </w:rPr>
            <w:t>____</w:t>
          </w:r>
        </w:p>
      </w:docPartBody>
    </w:docPart>
    <w:docPart>
      <w:docPartPr>
        <w:name w:val="6C78EED9FD7F4032A112548F84964680"/>
        <w:category>
          <w:name w:val="常规"/>
          <w:gallery w:val="placeholder"/>
        </w:category>
        <w:types>
          <w:type w:val="bbPlcHdr"/>
        </w:types>
        <w:behaviors>
          <w:behavior w:val="content"/>
        </w:behaviors>
        <w:guid w:val="{AB8AEA97-B1E3-4237-A64A-AFE505954171}"/>
      </w:docPartPr>
      <w:docPartBody>
        <w:p w:rsidR="005F03CE" w:rsidRDefault="003C541B" w:rsidP="003C541B">
          <w:pPr>
            <w:pStyle w:val="6C78EED9FD7F4032A112548F84964680"/>
          </w:pPr>
          <w:r w:rsidRPr="00480B8B">
            <w:rPr>
              <w:rStyle w:val="placeholder1Char"/>
              <w:rFonts w:hint="eastAsia"/>
              <w:sz w:val="16"/>
              <w:szCs w:val="16"/>
            </w:rPr>
            <w:t>____</w:t>
          </w:r>
        </w:p>
      </w:docPartBody>
    </w:docPart>
    <w:docPart>
      <w:docPartPr>
        <w:name w:val="D779A1F936D1427CA5E4D1BB183D36FD"/>
        <w:category>
          <w:name w:val="常规"/>
          <w:gallery w:val="placeholder"/>
        </w:category>
        <w:types>
          <w:type w:val="bbPlcHdr"/>
        </w:types>
        <w:behaviors>
          <w:behavior w:val="content"/>
        </w:behaviors>
        <w:guid w:val="{D59B62AF-C499-4C89-9757-75DEFD818BCF}"/>
      </w:docPartPr>
      <w:docPartBody>
        <w:p w:rsidR="005F03CE" w:rsidRDefault="003C541B" w:rsidP="003C541B">
          <w:pPr>
            <w:pStyle w:val="D779A1F936D1427CA5E4D1BB183D36FD"/>
          </w:pPr>
          <w:r w:rsidRPr="00480B8B">
            <w:rPr>
              <w:rStyle w:val="placeholder1Char"/>
              <w:rFonts w:hint="eastAsia"/>
              <w:sz w:val="16"/>
              <w:szCs w:val="16"/>
            </w:rPr>
            <w:t>____</w:t>
          </w:r>
        </w:p>
      </w:docPartBody>
    </w:docPart>
    <w:docPart>
      <w:docPartPr>
        <w:name w:val="659066F375C44B39BEEE9EDC81E1CAD9"/>
        <w:category>
          <w:name w:val="常规"/>
          <w:gallery w:val="placeholder"/>
        </w:category>
        <w:types>
          <w:type w:val="bbPlcHdr"/>
        </w:types>
        <w:behaviors>
          <w:behavior w:val="content"/>
        </w:behaviors>
        <w:guid w:val="{E956BB6C-EE9C-4261-AA3E-D9DB8313CCD8}"/>
      </w:docPartPr>
      <w:docPartBody>
        <w:p w:rsidR="005F03CE" w:rsidRDefault="003C541B" w:rsidP="003C541B">
          <w:pPr>
            <w:pStyle w:val="659066F375C44B39BEEE9EDC81E1CAD9"/>
          </w:pPr>
          <w:r w:rsidRPr="00480B8B">
            <w:rPr>
              <w:rStyle w:val="placeholder1Char"/>
              <w:rFonts w:hint="eastAsia"/>
              <w:sz w:val="16"/>
              <w:szCs w:val="16"/>
            </w:rPr>
            <w:t>____</w:t>
          </w:r>
        </w:p>
      </w:docPartBody>
    </w:docPart>
    <w:docPart>
      <w:docPartPr>
        <w:name w:val="F15DCA3BF68E47449E42447F54FDAD55"/>
        <w:category>
          <w:name w:val="常规"/>
          <w:gallery w:val="placeholder"/>
        </w:category>
        <w:types>
          <w:type w:val="bbPlcHdr"/>
        </w:types>
        <w:behaviors>
          <w:behavior w:val="content"/>
        </w:behaviors>
        <w:guid w:val="{6AAC60C9-C217-47B1-B2CC-B194E31FE2F6}"/>
      </w:docPartPr>
      <w:docPartBody>
        <w:p w:rsidR="005F03CE" w:rsidRDefault="003C541B" w:rsidP="003C541B">
          <w:pPr>
            <w:pStyle w:val="F15DCA3BF68E47449E42447F54FDAD55"/>
          </w:pPr>
          <w:r w:rsidRPr="00480B8B">
            <w:rPr>
              <w:rStyle w:val="placeholder1Char"/>
              <w:rFonts w:hint="eastAsia"/>
              <w:sz w:val="16"/>
              <w:szCs w:val="16"/>
            </w:rPr>
            <w:t>____</w:t>
          </w:r>
        </w:p>
      </w:docPartBody>
    </w:docPart>
    <w:docPart>
      <w:docPartPr>
        <w:name w:val="5348060C994C4C71A34A40EAE3F12273"/>
        <w:category>
          <w:name w:val="常规"/>
          <w:gallery w:val="placeholder"/>
        </w:category>
        <w:types>
          <w:type w:val="bbPlcHdr"/>
        </w:types>
        <w:behaviors>
          <w:behavior w:val="content"/>
        </w:behaviors>
        <w:guid w:val="{FD832C3D-5A1B-492E-B6E4-417FE49CF4EE}"/>
      </w:docPartPr>
      <w:docPartBody>
        <w:p w:rsidR="005F03CE" w:rsidRDefault="003C541B" w:rsidP="003C541B">
          <w:pPr>
            <w:pStyle w:val="5348060C994C4C71A34A40EAE3F12273"/>
          </w:pPr>
          <w:r w:rsidRPr="00480B8B">
            <w:rPr>
              <w:rStyle w:val="placeholder1Char"/>
              <w:rFonts w:hint="eastAsia"/>
              <w:sz w:val="16"/>
              <w:szCs w:val="16"/>
            </w:rPr>
            <w:t>____</w:t>
          </w:r>
        </w:p>
      </w:docPartBody>
    </w:docPart>
    <w:docPart>
      <w:docPartPr>
        <w:name w:val="7BC7BBF3702E408DBFFE9655DA75F537"/>
        <w:category>
          <w:name w:val="常规"/>
          <w:gallery w:val="placeholder"/>
        </w:category>
        <w:types>
          <w:type w:val="bbPlcHdr"/>
        </w:types>
        <w:behaviors>
          <w:behavior w:val="content"/>
        </w:behaviors>
        <w:guid w:val="{F3643386-772A-41C1-AE6B-5021743528AF}"/>
      </w:docPartPr>
      <w:docPartBody>
        <w:p w:rsidR="005F03CE" w:rsidRDefault="003C541B" w:rsidP="003C541B">
          <w:pPr>
            <w:pStyle w:val="7BC7BBF3702E408DBFFE9655DA75F537"/>
          </w:pPr>
          <w:r w:rsidRPr="00480B8B">
            <w:rPr>
              <w:rStyle w:val="placeholder1Char"/>
              <w:rFonts w:hint="eastAsia"/>
              <w:sz w:val="16"/>
              <w:szCs w:val="16"/>
            </w:rPr>
            <w:t>____</w:t>
          </w:r>
        </w:p>
      </w:docPartBody>
    </w:docPart>
    <w:docPart>
      <w:docPartPr>
        <w:name w:val="9790F499A5394600ABDBE869D7DC0751"/>
        <w:category>
          <w:name w:val="常规"/>
          <w:gallery w:val="placeholder"/>
        </w:category>
        <w:types>
          <w:type w:val="bbPlcHdr"/>
        </w:types>
        <w:behaviors>
          <w:behavior w:val="content"/>
        </w:behaviors>
        <w:guid w:val="{DD2807ED-D97C-4442-AE02-98C6F599C170}"/>
      </w:docPartPr>
      <w:docPartBody>
        <w:p w:rsidR="005F03CE" w:rsidRDefault="003C541B" w:rsidP="003C541B">
          <w:pPr>
            <w:pStyle w:val="9790F499A5394600ABDBE869D7DC0751"/>
          </w:pPr>
          <w:r w:rsidRPr="00480B8B">
            <w:rPr>
              <w:rStyle w:val="placeholder1Char"/>
              <w:rFonts w:hint="eastAsia"/>
              <w:sz w:val="16"/>
              <w:szCs w:val="16"/>
            </w:rPr>
            <w:t>____</w:t>
          </w:r>
        </w:p>
      </w:docPartBody>
    </w:docPart>
    <w:docPart>
      <w:docPartPr>
        <w:name w:val="20470C0901054A92869D558C20D65909"/>
        <w:category>
          <w:name w:val="常规"/>
          <w:gallery w:val="placeholder"/>
        </w:category>
        <w:types>
          <w:type w:val="bbPlcHdr"/>
        </w:types>
        <w:behaviors>
          <w:behavior w:val="content"/>
        </w:behaviors>
        <w:guid w:val="{C8997060-E119-4E6E-B5E7-454BE0DF2835}"/>
      </w:docPartPr>
      <w:docPartBody>
        <w:p w:rsidR="005F03CE" w:rsidRDefault="003C541B" w:rsidP="003C541B">
          <w:pPr>
            <w:pStyle w:val="20470C0901054A92869D558C20D65909"/>
          </w:pPr>
          <w:r w:rsidRPr="00480B8B">
            <w:rPr>
              <w:rStyle w:val="placeholder1Char"/>
              <w:rFonts w:hint="eastAsia"/>
              <w:sz w:val="16"/>
              <w:szCs w:val="16"/>
            </w:rPr>
            <w:t>____</w:t>
          </w:r>
        </w:p>
      </w:docPartBody>
    </w:docPart>
    <w:docPart>
      <w:docPartPr>
        <w:name w:val="DD70D17A219B4002843935827E417E5C"/>
        <w:category>
          <w:name w:val="常规"/>
          <w:gallery w:val="placeholder"/>
        </w:category>
        <w:types>
          <w:type w:val="bbPlcHdr"/>
        </w:types>
        <w:behaviors>
          <w:behavior w:val="content"/>
        </w:behaviors>
        <w:guid w:val="{D5921B7F-2F62-49AE-9FF6-5AB8A8B37328}"/>
      </w:docPartPr>
      <w:docPartBody>
        <w:p w:rsidR="005F03CE" w:rsidRDefault="003C541B" w:rsidP="003C541B">
          <w:pPr>
            <w:pStyle w:val="DD70D17A219B4002843935827E417E5C"/>
          </w:pPr>
          <w:r w:rsidRPr="00480B8B">
            <w:rPr>
              <w:rStyle w:val="placeholder1Char"/>
              <w:rFonts w:hint="eastAsia"/>
              <w:sz w:val="16"/>
              <w:szCs w:val="16"/>
            </w:rPr>
            <w:t>____</w:t>
          </w:r>
        </w:p>
      </w:docPartBody>
    </w:docPart>
    <w:docPart>
      <w:docPartPr>
        <w:name w:val="214F7E7B65ED4AE9924B8880C85D3E29"/>
        <w:category>
          <w:name w:val="常规"/>
          <w:gallery w:val="placeholder"/>
        </w:category>
        <w:types>
          <w:type w:val="bbPlcHdr"/>
        </w:types>
        <w:behaviors>
          <w:behavior w:val="content"/>
        </w:behaviors>
        <w:guid w:val="{2A4668BF-8A2A-414C-83E0-EDA7CE837108}"/>
      </w:docPartPr>
      <w:docPartBody>
        <w:p w:rsidR="005F03CE" w:rsidRDefault="003C541B" w:rsidP="003C541B">
          <w:pPr>
            <w:pStyle w:val="214F7E7B65ED4AE9924B8880C85D3E29"/>
          </w:pPr>
          <w:r w:rsidRPr="00480B8B">
            <w:rPr>
              <w:rStyle w:val="placeholder1Char"/>
              <w:rFonts w:hint="eastAsia"/>
              <w:sz w:val="16"/>
              <w:szCs w:val="16"/>
            </w:rPr>
            <w:t>____</w:t>
          </w:r>
        </w:p>
      </w:docPartBody>
    </w:docPart>
    <w:docPart>
      <w:docPartPr>
        <w:name w:val="4FB87596445248FB9E0272B75F78AD35"/>
        <w:category>
          <w:name w:val="常规"/>
          <w:gallery w:val="placeholder"/>
        </w:category>
        <w:types>
          <w:type w:val="bbPlcHdr"/>
        </w:types>
        <w:behaviors>
          <w:behavior w:val="content"/>
        </w:behaviors>
        <w:guid w:val="{A99D1E80-008C-4C41-B35C-027FDEC13E41}"/>
      </w:docPartPr>
      <w:docPartBody>
        <w:p w:rsidR="005F03CE" w:rsidRDefault="003C541B" w:rsidP="003C541B">
          <w:pPr>
            <w:pStyle w:val="4FB87596445248FB9E0272B75F78AD35"/>
          </w:pPr>
          <w:r w:rsidRPr="00480B8B">
            <w:rPr>
              <w:rStyle w:val="placeholder1Char"/>
              <w:rFonts w:hint="eastAsia"/>
              <w:sz w:val="16"/>
              <w:szCs w:val="16"/>
            </w:rPr>
            <w:t>____</w:t>
          </w:r>
        </w:p>
      </w:docPartBody>
    </w:docPart>
    <w:docPart>
      <w:docPartPr>
        <w:name w:val="AD4332BB2C9B4AC291CD84A3D9AEEF22"/>
        <w:category>
          <w:name w:val="常规"/>
          <w:gallery w:val="placeholder"/>
        </w:category>
        <w:types>
          <w:type w:val="bbPlcHdr"/>
        </w:types>
        <w:behaviors>
          <w:behavior w:val="content"/>
        </w:behaviors>
        <w:guid w:val="{CACDB2EB-BEA9-4F75-8828-8A141400DEF6}"/>
      </w:docPartPr>
      <w:docPartBody>
        <w:p w:rsidR="005F03CE" w:rsidRDefault="003C541B" w:rsidP="003C541B">
          <w:pPr>
            <w:pStyle w:val="AD4332BB2C9B4AC291CD84A3D9AEEF22"/>
          </w:pPr>
          <w:r w:rsidRPr="00480B8B">
            <w:rPr>
              <w:rStyle w:val="placeholder1Char"/>
              <w:rFonts w:hint="eastAsia"/>
              <w:sz w:val="16"/>
              <w:szCs w:val="16"/>
            </w:rPr>
            <w:t>____</w:t>
          </w:r>
        </w:p>
      </w:docPartBody>
    </w:docPart>
    <w:docPart>
      <w:docPartPr>
        <w:name w:val="CA52DFD62FA341D5B6656415DB3B22D2"/>
        <w:category>
          <w:name w:val="常规"/>
          <w:gallery w:val="placeholder"/>
        </w:category>
        <w:types>
          <w:type w:val="bbPlcHdr"/>
        </w:types>
        <w:behaviors>
          <w:behavior w:val="content"/>
        </w:behaviors>
        <w:guid w:val="{EE9F8B3B-6A7D-4170-B7EE-896AC6CF3A98}"/>
      </w:docPartPr>
      <w:docPartBody>
        <w:p w:rsidR="005F03CE" w:rsidRDefault="003C541B" w:rsidP="003C541B">
          <w:pPr>
            <w:pStyle w:val="CA52DFD62FA341D5B6656415DB3B22D2"/>
          </w:pPr>
          <w:r w:rsidRPr="00480B8B">
            <w:rPr>
              <w:rStyle w:val="placeholder1Char"/>
              <w:rFonts w:hint="eastAsia"/>
              <w:sz w:val="16"/>
              <w:szCs w:val="16"/>
            </w:rPr>
            <w:t>____</w:t>
          </w:r>
        </w:p>
      </w:docPartBody>
    </w:docPart>
    <w:docPart>
      <w:docPartPr>
        <w:name w:val="EF1583968A1C4C9C8BDED1C10FFBB769"/>
        <w:category>
          <w:name w:val="常规"/>
          <w:gallery w:val="placeholder"/>
        </w:category>
        <w:types>
          <w:type w:val="bbPlcHdr"/>
        </w:types>
        <w:behaviors>
          <w:behavior w:val="content"/>
        </w:behaviors>
        <w:guid w:val="{8E422DA2-9882-4300-B075-CC414CF08B58}"/>
      </w:docPartPr>
      <w:docPartBody>
        <w:p w:rsidR="005F03CE" w:rsidRDefault="003C541B" w:rsidP="003C541B">
          <w:pPr>
            <w:pStyle w:val="EF1583968A1C4C9C8BDED1C10FFBB769"/>
          </w:pPr>
          <w:r w:rsidRPr="00480B8B">
            <w:rPr>
              <w:rStyle w:val="placeholder1Char"/>
              <w:rFonts w:hint="eastAsia"/>
              <w:sz w:val="16"/>
              <w:szCs w:val="16"/>
            </w:rPr>
            <w:t>____</w:t>
          </w:r>
        </w:p>
      </w:docPartBody>
    </w:docPart>
    <w:docPart>
      <w:docPartPr>
        <w:name w:val="458934A0886E49A0B4E7D3253734422C"/>
        <w:category>
          <w:name w:val="常规"/>
          <w:gallery w:val="placeholder"/>
        </w:category>
        <w:types>
          <w:type w:val="bbPlcHdr"/>
        </w:types>
        <w:behaviors>
          <w:behavior w:val="content"/>
        </w:behaviors>
        <w:guid w:val="{283DF7B3-952F-49C1-A0D9-59D75CD9C736}"/>
      </w:docPartPr>
      <w:docPartBody>
        <w:p w:rsidR="005F03CE" w:rsidRDefault="003C541B" w:rsidP="003C541B">
          <w:pPr>
            <w:pStyle w:val="458934A0886E49A0B4E7D3253734422C"/>
          </w:pPr>
          <w:r w:rsidRPr="00480B8B">
            <w:rPr>
              <w:rStyle w:val="placeholder1Char"/>
              <w:rFonts w:hint="eastAsia"/>
              <w:sz w:val="16"/>
              <w:szCs w:val="16"/>
            </w:rPr>
            <w:t>____</w:t>
          </w:r>
        </w:p>
      </w:docPartBody>
    </w:docPart>
    <w:docPart>
      <w:docPartPr>
        <w:name w:val="0FBCD9DD92984097910764D517C31C34"/>
        <w:category>
          <w:name w:val="常规"/>
          <w:gallery w:val="placeholder"/>
        </w:category>
        <w:types>
          <w:type w:val="bbPlcHdr"/>
        </w:types>
        <w:behaviors>
          <w:behavior w:val="content"/>
        </w:behaviors>
        <w:guid w:val="{294FD6F8-131D-4BCC-BD89-6F3163894678}"/>
      </w:docPartPr>
      <w:docPartBody>
        <w:p w:rsidR="005F03CE" w:rsidRDefault="003C541B" w:rsidP="003C541B">
          <w:pPr>
            <w:pStyle w:val="0FBCD9DD92984097910764D517C31C34"/>
          </w:pPr>
          <w:r w:rsidRPr="00480B8B">
            <w:rPr>
              <w:rStyle w:val="placeholder1Char"/>
              <w:rFonts w:hint="eastAsia"/>
              <w:sz w:val="16"/>
              <w:szCs w:val="16"/>
            </w:rPr>
            <w:t>____</w:t>
          </w:r>
        </w:p>
      </w:docPartBody>
    </w:docPart>
    <w:docPart>
      <w:docPartPr>
        <w:name w:val="D0175B0659704C88ACE944EEEEF3ED69"/>
        <w:category>
          <w:name w:val="常规"/>
          <w:gallery w:val="placeholder"/>
        </w:category>
        <w:types>
          <w:type w:val="bbPlcHdr"/>
        </w:types>
        <w:behaviors>
          <w:behavior w:val="content"/>
        </w:behaviors>
        <w:guid w:val="{9D6285FF-3678-4EFA-B8C3-E5D860397312}"/>
      </w:docPartPr>
      <w:docPartBody>
        <w:p w:rsidR="005F03CE" w:rsidRDefault="003C541B" w:rsidP="003C541B">
          <w:pPr>
            <w:pStyle w:val="D0175B0659704C88ACE944EEEEF3ED69"/>
          </w:pPr>
          <w:r w:rsidRPr="00480B8B">
            <w:rPr>
              <w:rStyle w:val="placeholder1Char"/>
              <w:rFonts w:hint="eastAsia"/>
              <w:sz w:val="16"/>
              <w:szCs w:val="16"/>
            </w:rPr>
            <w:t>____</w:t>
          </w:r>
        </w:p>
      </w:docPartBody>
    </w:docPart>
    <w:docPart>
      <w:docPartPr>
        <w:name w:val="3B9108D4E16F4FC6B41A2643B9BA7560"/>
        <w:category>
          <w:name w:val="常规"/>
          <w:gallery w:val="placeholder"/>
        </w:category>
        <w:types>
          <w:type w:val="bbPlcHdr"/>
        </w:types>
        <w:behaviors>
          <w:behavior w:val="content"/>
        </w:behaviors>
        <w:guid w:val="{6540DD9F-1051-4903-A470-0A9800136404}"/>
      </w:docPartPr>
      <w:docPartBody>
        <w:p w:rsidR="005F03CE" w:rsidRDefault="003C541B" w:rsidP="003C541B">
          <w:pPr>
            <w:pStyle w:val="3B9108D4E16F4FC6B41A2643B9BA7560"/>
          </w:pPr>
          <w:r w:rsidRPr="00480B8B">
            <w:rPr>
              <w:rStyle w:val="placeholder1Char"/>
              <w:rFonts w:hint="eastAsia"/>
              <w:sz w:val="16"/>
              <w:szCs w:val="16"/>
            </w:rPr>
            <w:t>____</w:t>
          </w:r>
        </w:p>
      </w:docPartBody>
    </w:docPart>
    <w:docPart>
      <w:docPartPr>
        <w:name w:val="29075B2F755E488DAC7C5ABD75F76190"/>
        <w:category>
          <w:name w:val="常规"/>
          <w:gallery w:val="placeholder"/>
        </w:category>
        <w:types>
          <w:type w:val="bbPlcHdr"/>
        </w:types>
        <w:behaviors>
          <w:behavior w:val="content"/>
        </w:behaviors>
        <w:guid w:val="{1BC4B8E0-5913-4E20-B65B-6977BEC68A3E}"/>
      </w:docPartPr>
      <w:docPartBody>
        <w:p w:rsidR="005F03CE" w:rsidRDefault="003C541B" w:rsidP="003C541B">
          <w:pPr>
            <w:pStyle w:val="29075B2F755E488DAC7C5ABD75F76190"/>
          </w:pPr>
          <w:r w:rsidRPr="00480B8B">
            <w:rPr>
              <w:rStyle w:val="placeholder1Char"/>
              <w:rFonts w:hint="eastAsia"/>
              <w:sz w:val="16"/>
              <w:szCs w:val="16"/>
            </w:rPr>
            <w:t>____</w:t>
          </w:r>
        </w:p>
      </w:docPartBody>
    </w:docPart>
    <w:docPart>
      <w:docPartPr>
        <w:name w:val="DB91B9AE646544B2845F0AD5E26CE755"/>
        <w:category>
          <w:name w:val="常规"/>
          <w:gallery w:val="placeholder"/>
        </w:category>
        <w:types>
          <w:type w:val="bbPlcHdr"/>
        </w:types>
        <w:behaviors>
          <w:behavior w:val="content"/>
        </w:behaviors>
        <w:guid w:val="{20414BCC-8ECA-4F4E-BD3E-E42BF7E0C7E9}"/>
      </w:docPartPr>
      <w:docPartBody>
        <w:p w:rsidR="005F03CE" w:rsidRDefault="003C541B" w:rsidP="003C541B">
          <w:pPr>
            <w:pStyle w:val="DB91B9AE646544B2845F0AD5E26CE755"/>
          </w:pPr>
          <w:r w:rsidRPr="00480B8B">
            <w:rPr>
              <w:rStyle w:val="placeholder1Char"/>
              <w:rFonts w:hint="eastAsia"/>
              <w:sz w:val="16"/>
              <w:szCs w:val="16"/>
            </w:rPr>
            <w:t>____</w:t>
          </w:r>
        </w:p>
      </w:docPartBody>
    </w:docPart>
    <w:docPart>
      <w:docPartPr>
        <w:name w:val="4E9C5432EA69456F95AE468234FD84A3"/>
        <w:category>
          <w:name w:val="常规"/>
          <w:gallery w:val="placeholder"/>
        </w:category>
        <w:types>
          <w:type w:val="bbPlcHdr"/>
        </w:types>
        <w:behaviors>
          <w:behavior w:val="content"/>
        </w:behaviors>
        <w:guid w:val="{79315885-0505-49B2-B1E1-21979D2F9DF3}"/>
      </w:docPartPr>
      <w:docPartBody>
        <w:p w:rsidR="005F03CE" w:rsidRDefault="003C541B" w:rsidP="003C541B">
          <w:pPr>
            <w:pStyle w:val="4E9C5432EA69456F95AE468234FD84A3"/>
          </w:pPr>
          <w:r w:rsidRPr="00480B8B">
            <w:rPr>
              <w:rStyle w:val="placeholder1Char"/>
              <w:rFonts w:hint="eastAsia"/>
              <w:sz w:val="16"/>
              <w:szCs w:val="16"/>
            </w:rPr>
            <w:t>____</w:t>
          </w:r>
        </w:p>
      </w:docPartBody>
    </w:docPart>
    <w:docPart>
      <w:docPartPr>
        <w:name w:val="0B2A6A8BED0A4DF58BAC4FEB042C6527"/>
        <w:category>
          <w:name w:val="常规"/>
          <w:gallery w:val="placeholder"/>
        </w:category>
        <w:types>
          <w:type w:val="bbPlcHdr"/>
        </w:types>
        <w:behaviors>
          <w:behavior w:val="content"/>
        </w:behaviors>
        <w:guid w:val="{3BEDFA74-609B-4594-BC9F-3DCBB097E35F}"/>
      </w:docPartPr>
      <w:docPartBody>
        <w:p w:rsidR="005F03CE" w:rsidRDefault="003C541B" w:rsidP="003C541B">
          <w:pPr>
            <w:pStyle w:val="0B2A6A8BED0A4DF58BAC4FEB042C6527"/>
          </w:pPr>
          <w:r w:rsidRPr="00480B8B">
            <w:rPr>
              <w:rStyle w:val="placeholder1Char"/>
              <w:rFonts w:hint="eastAsia"/>
              <w:sz w:val="16"/>
              <w:szCs w:val="16"/>
            </w:rPr>
            <w:t>____</w:t>
          </w:r>
        </w:p>
      </w:docPartBody>
    </w:docPart>
    <w:docPart>
      <w:docPartPr>
        <w:name w:val="6B466A58466748D6A12FA1A0FA737E14"/>
        <w:category>
          <w:name w:val="常规"/>
          <w:gallery w:val="placeholder"/>
        </w:category>
        <w:types>
          <w:type w:val="bbPlcHdr"/>
        </w:types>
        <w:behaviors>
          <w:behavior w:val="content"/>
        </w:behaviors>
        <w:guid w:val="{4BDF9808-E661-4A7F-A0F6-F93EE66BF4E8}"/>
      </w:docPartPr>
      <w:docPartBody>
        <w:p w:rsidR="005F03CE" w:rsidRDefault="003C541B" w:rsidP="003C541B">
          <w:pPr>
            <w:pStyle w:val="6B466A58466748D6A12FA1A0FA737E14"/>
          </w:pPr>
          <w:r w:rsidRPr="00480B8B">
            <w:rPr>
              <w:rStyle w:val="placeholder1Char"/>
              <w:rFonts w:hint="eastAsia"/>
              <w:sz w:val="16"/>
              <w:szCs w:val="16"/>
            </w:rPr>
            <w:t>____</w:t>
          </w:r>
        </w:p>
      </w:docPartBody>
    </w:docPart>
    <w:docPart>
      <w:docPartPr>
        <w:name w:val="4CD597459F5B435585ADFB9E00FD4BDA"/>
        <w:category>
          <w:name w:val="常规"/>
          <w:gallery w:val="placeholder"/>
        </w:category>
        <w:types>
          <w:type w:val="bbPlcHdr"/>
        </w:types>
        <w:behaviors>
          <w:behavior w:val="content"/>
        </w:behaviors>
        <w:guid w:val="{765CAD0D-8CC3-44FA-9CA1-AB2E5F95C0F7}"/>
      </w:docPartPr>
      <w:docPartBody>
        <w:p w:rsidR="005F03CE" w:rsidRDefault="003C541B" w:rsidP="003C541B">
          <w:pPr>
            <w:pStyle w:val="4CD597459F5B435585ADFB9E00FD4BDA"/>
          </w:pPr>
          <w:r w:rsidRPr="00480B8B">
            <w:rPr>
              <w:rStyle w:val="placeholder1Char"/>
              <w:rFonts w:hint="eastAsia"/>
              <w:sz w:val="16"/>
              <w:szCs w:val="16"/>
            </w:rPr>
            <w:t>____</w:t>
          </w:r>
        </w:p>
      </w:docPartBody>
    </w:docPart>
    <w:docPart>
      <w:docPartPr>
        <w:name w:val="A59CF07F01F54A5C8A5772851CBFB5BC"/>
        <w:category>
          <w:name w:val="常规"/>
          <w:gallery w:val="placeholder"/>
        </w:category>
        <w:types>
          <w:type w:val="bbPlcHdr"/>
        </w:types>
        <w:behaviors>
          <w:behavior w:val="content"/>
        </w:behaviors>
        <w:guid w:val="{2C125C31-92C7-4057-A628-27300393D94F}"/>
      </w:docPartPr>
      <w:docPartBody>
        <w:p w:rsidR="005F03CE" w:rsidRDefault="003C541B" w:rsidP="003C541B">
          <w:pPr>
            <w:pStyle w:val="A59CF07F01F54A5C8A5772851CBFB5BC"/>
          </w:pPr>
          <w:r w:rsidRPr="00480B8B">
            <w:rPr>
              <w:rStyle w:val="placeholder1Char"/>
              <w:rFonts w:hint="eastAsia"/>
              <w:sz w:val="16"/>
              <w:szCs w:val="16"/>
            </w:rPr>
            <w:t>____</w:t>
          </w:r>
        </w:p>
      </w:docPartBody>
    </w:docPart>
    <w:docPart>
      <w:docPartPr>
        <w:name w:val="2B830B7ABBA34D24A8B24460EB4F7190"/>
        <w:category>
          <w:name w:val="常规"/>
          <w:gallery w:val="placeholder"/>
        </w:category>
        <w:types>
          <w:type w:val="bbPlcHdr"/>
        </w:types>
        <w:behaviors>
          <w:behavior w:val="content"/>
        </w:behaviors>
        <w:guid w:val="{03FC716A-5663-4A0F-99E2-A1CE55EEB6B3}"/>
      </w:docPartPr>
      <w:docPartBody>
        <w:p w:rsidR="005F03CE" w:rsidRDefault="003C541B" w:rsidP="003C541B">
          <w:pPr>
            <w:pStyle w:val="2B830B7ABBA34D24A8B24460EB4F7190"/>
          </w:pPr>
          <w:r w:rsidRPr="00480B8B">
            <w:rPr>
              <w:rStyle w:val="placeholder1Char"/>
              <w:rFonts w:hint="eastAsia"/>
              <w:sz w:val="16"/>
              <w:szCs w:val="16"/>
            </w:rPr>
            <w:t>____</w:t>
          </w:r>
        </w:p>
      </w:docPartBody>
    </w:docPart>
    <w:docPart>
      <w:docPartPr>
        <w:name w:val="538DDDCFEF0E49389C214AE072EE3A74"/>
        <w:category>
          <w:name w:val="常规"/>
          <w:gallery w:val="placeholder"/>
        </w:category>
        <w:types>
          <w:type w:val="bbPlcHdr"/>
        </w:types>
        <w:behaviors>
          <w:behavior w:val="content"/>
        </w:behaviors>
        <w:guid w:val="{A6A31516-7B14-4033-9B74-96875AB5DA2B}"/>
      </w:docPartPr>
      <w:docPartBody>
        <w:p w:rsidR="005F03CE" w:rsidRDefault="003C541B" w:rsidP="003C541B">
          <w:pPr>
            <w:pStyle w:val="538DDDCFEF0E49389C214AE072EE3A74"/>
          </w:pPr>
          <w:r w:rsidRPr="00480B8B">
            <w:rPr>
              <w:rStyle w:val="placeholder1Char"/>
              <w:rFonts w:hint="eastAsia"/>
              <w:sz w:val="16"/>
              <w:szCs w:val="16"/>
            </w:rPr>
            <w:t>____</w:t>
          </w:r>
        </w:p>
      </w:docPartBody>
    </w:docPart>
    <w:docPart>
      <w:docPartPr>
        <w:name w:val="105823C936E443A6B243A2EF7CD9A278"/>
        <w:category>
          <w:name w:val="常规"/>
          <w:gallery w:val="placeholder"/>
        </w:category>
        <w:types>
          <w:type w:val="bbPlcHdr"/>
        </w:types>
        <w:behaviors>
          <w:behavior w:val="content"/>
        </w:behaviors>
        <w:guid w:val="{FAE8C218-CB84-4AE4-A154-7B776CAC8DDA}"/>
      </w:docPartPr>
      <w:docPartBody>
        <w:p w:rsidR="005F03CE" w:rsidRDefault="003C541B" w:rsidP="003C541B">
          <w:pPr>
            <w:pStyle w:val="105823C936E443A6B243A2EF7CD9A278"/>
          </w:pPr>
          <w:r w:rsidRPr="00480B8B">
            <w:rPr>
              <w:rStyle w:val="placeholder1Char"/>
              <w:rFonts w:hint="eastAsia"/>
              <w:sz w:val="16"/>
              <w:szCs w:val="16"/>
            </w:rPr>
            <w:t>____</w:t>
          </w:r>
        </w:p>
      </w:docPartBody>
    </w:docPart>
    <w:docPart>
      <w:docPartPr>
        <w:name w:val="D392AEDF57934C6FB1BA1E6B70638073"/>
        <w:category>
          <w:name w:val="常规"/>
          <w:gallery w:val="placeholder"/>
        </w:category>
        <w:types>
          <w:type w:val="bbPlcHdr"/>
        </w:types>
        <w:behaviors>
          <w:behavior w:val="content"/>
        </w:behaviors>
        <w:guid w:val="{72E63DBB-9C5F-4666-AE90-738A8C951581}"/>
      </w:docPartPr>
      <w:docPartBody>
        <w:p w:rsidR="005F03CE" w:rsidRDefault="003C541B" w:rsidP="003C541B">
          <w:pPr>
            <w:pStyle w:val="D392AEDF57934C6FB1BA1E6B70638073"/>
          </w:pPr>
          <w:r w:rsidRPr="00480B8B">
            <w:rPr>
              <w:rStyle w:val="placeholder1Char"/>
              <w:rFonts w:hint="eastAsia"/>
              <w:sz w:val="16"/>
              <w:szCs w:val="16"/>
            </w:rPr>
            <w:t>____</w:t>
          </w:r>
        </w:p>
      </w:docPartBody>
    </w:docPart>
    <w:docPart>
      <w:docPartPr>
        <w:name w:val="FCD80EBFF9F04A98A2D300624805AA05"/>
        <w:category>
          <w:name w:val="常规"/>
          <w:gallery w:val="placeholder"/>
        </w:category>
        <w:types>
          <w:type w:val="bbPlcHdr"/>
        </w:types>
        <w:behaviors>
          <w:behavior w:val="content"/>
        </w:behaviors>
        <w:guid w:val="{4B4F97BB-45A2-4A75-97F5-761F36A442CE}"/>
      </w:docPartPr>
      <w:docPartBody>
        <w:p w:rsidR="005F03CE" w:rsidRDefault="003C541B" w:rsidP="003C541B">
          <w:pPr>
            <w:pStyle w:val="FCD80EBFF9F04A98A2D300624805AA05"/>
          </w:pPr>
          <w:r w:rsidRPr="00480B8B">
            <w:rPr>
              <w:rStyle w:val="placeholder1Char"/>
              <w:rFonts w:hint="eastAsia"/>
              <w:sz w:val="16"/>
              <w:szCs w:val="16"/>
            </w:rPr>
            <w:t>____</w:t>
          </w:r>
        </w:p>
      </w:docPartBody>
    </w:docPart>
    <w:docPart>
      <w:docPartPr>
        <w:name w:val="87BFF65BC1FD45BB85A1620775CF7AE4"/>
        <w:category>
          <w:name w:val="常规"/>
          <w:gallery w:val="placeholder"/>
        </w:category>
        <w:types>
          <w:type w:val="bbPlcHdr"/>
        </w:types>
        <w:behaviors>
          <w:behavior w:val="content"/>
        </w:behaviors>
        <w:guid w:val="{E1D95799-1314-434E-AB58-658D34F81B4F}"/>
      </w:docPartPr>
      <w:docPartBody>
        <w:p w:rsidR="005F03CE" w:rsidRDefault="003C541B" w:rsidP="003C541B">
          <w:pPr>
            <w:pStyle w:val="87BFF65BC1FD45BB85A1620775CF7AE4"/>
          </w:pPr>
          <w:r w:rsidRPr="00480B8B">
            <w:rPr>
              <w:rStyle w:val="placeholder1Char"/>
              <w:rFonts w:hint="eastAsia"/>
              <w:sz w:val="16"/>
              <w:szCs w:val="16"/>
            </w:rPr>
            <w:t>____</w:t>
          </w:r>
        </w:p>
      </w:docPartBody>
    </w:docPart>
    <w:docPart>
      <w:docPartPr>
        <w:name w:val="35EE1F4A6D64423F9BB926355ECB8F45"/>
        <w:category>
          <w:name w:val="常规"/>
          <w:gallery w:val="placeholder"/>
        </w:category>
        <w:types>
          <w:type w:val="bbPlcHdr"/>
        </w:types>
        <w:behaviors>
          <w:behavior w:val="content"/>
        </w:behaviors>
        <w:guid w:val="{1520CDD3-BDB7-4775-8834-DB4F13EC21CD}"/>
      </w:docPartPr>
      <w:docPartBody>
        <w:p w:rsidR="005F03CE" w:rsidRDefault="003C541B" w:rsidP="003C541B">
          <w:pPr>
            <w:pStyle w:val="35EE1F4A6D64423F9BB926355ECB8F45"/>
          </w:pPr>
          <w:r w:rsidRPr="00480B8B">
            <w:rPr>
              <w:rStyle w:val="placeholder1Char"/>
              <w:rFonts w:hint="eastAsia"/>
              <w:sz w:val="16"/>
              <w:szCs w:val="16"/>
            </w:rPr>
            <w:t>____</w:t>
          </w:r>
        </w:p>
      </w:docPartBody>
    </w:docPart>
    <w:docPart>
      <w:docPartPr>
        <w:name w:val="2D278D4CBC4A4801A29AC269EFCA3D92"/>
        <w:category>
          <w:name w:val="常规"/>
          <w:gallery w:val="placeholder"/>
        </w:category>
        <w:types>
          <w:type w:val="bbPlcHdr"/>
        </w:types>
        <w:behaviors>
          <w:behavior w:val="content"/>
        </w:behaviors>
        <w:guid w:val="{1EDA6E3F-903F-4BF4-874C-7D0A4B285EA5}"/>
      </w:docPartPr>
      <w:docPartBody>
        <w:p w:rsidR="005F03CE" w:rsidRDefault="003C541B" w:rsidP="003C541B">
          <w:pPr>
            <w:pStyle w:val="2D278D4CBC4A4801A29AC269EFCA3D92"/>
          </w:pPr>
          <w:r w:rsidRPr="00A06E1A">
            <w:rPr>
              <w:rStyle w:val="placeholder1Char"/>
              <w:rFonts w:hint="eastAsia"/>
              <w:sz w:val="16"/>
              <w:szCs w:val="16"/>
            </w:rPr>
            <w:t>____</w:t>
          </w:r>
        </w:p>
      </w:docPartBody>
    </w:docPart>
    <w:docPart>
      <w:docPartPr>
        <w:name w:val="6437751EE8E543F896C399495B0A2AA1"/>
        <w:category>
          <w:name w:val="常规"/>
          <w:gallery w:val="placeholder"/>
        </w:category>
        <w:types>
          <w:type w:val="bbPlcHdr"/>
        </w:types>
        <w:behaviors>
          <w:behavior w:val="content"/>
        </w:behaviors>
        <w:guid w:val="{562301A0-1ECF-4C14-A418-F437D9C2F4D2}"/>
      </w:docPartPr>
      <w:docPartBody>
        <w:p w:rsidR="005F03CE" w:rsidRDefault="003C541B" w:rsidP="003C541B">
          <w:pPr>
            <w:pStyle w:val="6437751EE8E543F896C399495B0A2AA1"/>
          </w:pPr>
          <w:r w:rsidRPr="00A06E1A">
            <w:rPr>
              <w:rStyle w:val="placeholder1Char"/>
              <w:rFonts w:hint="eastAsia"/>
              <w:sz w:val="16"/>
              <w:szCs w:val="16"/>
            </w:rPr>
            <w:t>____</w:t>
          </w:r>
        </w:p>
      </w:docPartBody>
    </w:docPart>
    <w:docPart>
      <w:docPartPr>
        <w:name w:val="558EE8C9D6A5405590F1D4C33D0CC93E"/>
        <w:category>
          <w:name w:val="常规"/>
          <w:gallery w:val="placeholder"/>
        </w:category>
        <w:types>
          <w:type w:val="bbPlcHdr"/>
        </w:types>
        <w:behaviors>
          <w:behavior w:val="content"/>
        </w:behaviors>
        <w:guid w:val="{78747D0D-6649-4729-9644-B29B50E8AF4C}"/>
      </w:docPartPr>
      <w:docPartBody>
        <w:p w:rsidR="005F03CE" w:rsidRDefault="003C541B" w:rsidP="003C541B">
          <w:pPr>
            <w:pStyle w:val="558EE8C9D6A5405590F1D4C33D0CC93E"/>
          </w:pPr>
          <w:r w:rsidRPr="00A06E1A">
            <w:rPr>
              <w:rStyle w:val="placeholder1Char"/>
              <w:rFonts w:hint="eastAsia"/>
              <w:sz w:val="16"/>
              <w:szCs w:val="16"/>
            </w:rPr>
            <w:t>____</w:t>
          </w:r>
        </w:p>
      </w:docPartBody>
    </w:docPart>
    <w:docPart>
      <w:docPartPr>
        <w:name w:val="011125AEFBAE4A33AFEB946B9DFDFE8C"/>
        <w:category>
          <w:name w:val="常规"/>
          <w:gallery w:val="placeholder"/>
        </w:category>
        <w:types>
          <w:type w:val="bbPlcHdr"/>
        </w:types>
        <w:behaviors>
          <w:behavior w:val="content"/>
        </w:behaviors>
        <w:guid w:val="{E8422943-C788-4F38-A3DC-61FF1494ECD4}"/>
      </w:docPartPr>
      <w:docPartBody>
        <w:p w:rsidR="005F03CE" w:rsidRDefault="003C541B" w:rsidP="003C541B">
          <w:pPr>
            <w:pStyle w:val="011125AEFBAE4A33AFEB946B9DFDFE8C"/>
          </w:pPr>
          <w:r w:rsidRPr="00A06E1A">
            <w:rPr>
              <w:rStyle w:val="placeholder1Char"/>
              <w:rFonts w:hint="eastAsia"/>
              <w:sz w:val="16"/>
              <w:szCs w:val="16"/>
            </w:rPr>
            <w:t>____</w:t>
          </w:r>
        </w:p>
      </w:docPartBody>
    </w:docPart>
    <w:docPart>
      <w:docPartPr>
        <w:name w:val="159AC6F817614EA8B69105C0F4982C7A"/>
        <w:category>
          <w:name w:val="常规"/>
          <w:gallery w:val="placeholder"/>
        </w:category>
        <w:types>
          <w:type w:val="bbPlcHdr"/>
        </w:types>
        <w:behaviors>
          <w:behavior w:val="content"/>
        </w:behaviors>
        <w:guid w:val="{9F7321CC-043A-4486-A3C5-E618783FC70C}"/>
      </w:docPartPr>
      <w:docPartBody>
        <w:p w:rsidR="005F03CE" w:rsidRDefault="003C541B" w:rsidP="003C541B">
          <w:pPr>
            <w:pStyle w:val="159AC6F817614EA8B69105C0F4982C7A"/>
          </w:pPr>
          <w:r w:rsidRPr="00A06E1A">
            <w:rPr>
              <w:rStyle w:val="placeholder1Char"/>
              <w:rFonts w:hint="eastAsia"/>
              <w:sz w:val="16"/>
              <w:szCs w:val="16"/>
            </w:rPr>
            <w:t>____</w:t>
          </w:r>
        </w:p>
      </w:docPartBody>
    </w:docPart>
    <w:docPart>
      <w:docPartPr>
        <w:name w:val="DFCFFF6B08B24F8FA90A03CE99E11108"/>
        <w:category>
          <w:name w:val="常规"/>
          <w:gallery w:val="placeholder"/>
        </w:category>
        <w:types>
          <w:type w:val="bbPlcHdr"/>
        </w:types>
        <w:behaviors>
          <w:behavior w:val="content"/>
        </w:behaviors>
        <w:guid w:val="{147D613E-3ACB-4575-BFE6-CAC3FADF9F6A}"/>
      </w:docPartPr>
      <w:docPartBody>
        <w:p w:rsidR="005F03CE" w:rsidRDefault="003C541B" w:rsidP="003C541B">
          <w:pPr>
            <w:pStyle w:val="DFCFFF6B08B24F8FA90A03CE99E11108"/>
          </w:pPr>
          <w:r w:rsidRPr="00A06E1A">
            <w:rPr>
              <w:rStyle w:val="placeholder1Char"/>
              <w:rFonts w:hint="eastAsia"/>
              <w:sz w:val="16"/>
              <w:szCs w:val="16"/>
            </w:rPr>
            <w:t>____</w:t>
          </w:r>
        </w:p>
      </w:docPartBody>
    </w:docPart>
    <w:docPart>
      <w:docPartPr>
        <w:name w:val="F791CF2873954139AB1F0221B8CFD1CF"/>
        <w:category>
          <w:name w:val="常规"/>
          <w:gallery w:val="placeholder"/>
        </w:category>
        <w:types>
          <w:type w:val="bbPlcHdr"/>
        </w:types>
        <w:behaviors>
          <w:behavior w:val="content"/>
        </w:behaviors>
        <w:guid w:val="{4EAF3F50-A76B-464F-AD7E-9AB18ED23D34}"/>
      </w:docPartPr>
      <w:docPartBody>
        <w:p w:rsidR="005F03CE" w:rsidRDefault="003C541B" w:rsidP="003C541B">
          <w:pPr>
            <w:pStyle w:val="F791CF2873954139AB1F0221B8CFD1CF"/>
          </w:pPr>
          <w:r w:rsidRPr="00A06E1A">
            <w:rPr>
              <w:rStyle w:val="placeholder1Char"/>
              <w:rFonts w:hint="eastAsia"/>
              <w:sz w:val="16"/>
              <w:szCs w:val="16"/>
            </w:rPr>
            <w:t>____</w:t>
          </w:r>
        </w:p>
      </w:docPartBody>
    </w:docPart>
    <w:docPart>
      <w:docPartPr>
        <w:name w:val="617C755960614F43A9EE7A30AD8E6AEC"/>
        <w:category>
          <w:name w:val="常规"/>
          <w:gallery w:val="placeholder"/>
        </w:category>
        <w:types>
          <w:type w:val="bbPlcHdr"/>
        </w:types>
        <w:behaviors>
          <w:behavior w:val="content"/>
        </w:behaviors>
        <w:guid w:val="{5BED9738-0B47-4BFD-986F-6C7F896037BC}"/>
      </w:docPartPr>
      <w:docPartBody>
        <w:p w:rsidR="005F03CE" w:rsidRDefault="003C541B" w:rsidP="003C541B">
          <w:pPr>
            <w:pStyle w:val="617C755960614F43A9EE7A30AD8E6AEC"/>
          </w:pPr>
          <w:r w:rsidRPr="00A06E1A">
            <w:rPr>
              <w:rStyle w:val="placeholder1Char"/>
              <w:rFonts w:hint="eastAsia"/>
              <w:sz w:val="16"/>
              <w:szCs w:val="16"/>
            </w:rPr>
            <w:t>____</w:t>
          </w:r>
        </w:p>
      </w:docPartBody>
    </w:docPart>
    <w:docPart>
      <w:docPartPr>
        <w:name w:val="BA3A84A09AD74CAE9E8C9E85BF7984A3"/>
        <w:category>
          <w:name w:val="常规"/>
          <w:gallery w:val="placeholder"/>
        </w:category>
        <w:types>
          <w:type w:val="bbPlcHdr"/>
        </w:types>
        <w:behaviors>
          <w:behavior w:val="content"/>
        </w:behaviors>
        <w:guid w:val="{7A9D8173-39C9-4017-8D2F-AA763ACEFDC3}"/>
      </w:docPartPr>
      <w:docPartBody>
        <w:p w:rsidR="005F03CE" w:rsidRDefault="003C541B" w:rsidP="003C541B">
          <w:pPr>
            <w:pStyle w:val="BA3A84A09AD74CAE9E8C9E85BF7984A3"/>
          </w:pPr>
          <w:r w:rsidRPr="00A06E1A">
            <w:rPr>
              <w:rStyle w:val="placeholder1Char"/>
              <w:rFonts w:hint="eastAsia"/>
              <w:sz w:val="16"/>
              <w:szCs w:val="16"/>
            </w:rPr>
            <w:t>____</w:t>
          </w:r>
        </w:p>
      </w:docPartBody>
    </w:docPart>
    <w:docPart>
      <w:docPartPr>
        <w:name w:val="1F09B05D1B944F0FA3BF68A9048F19C5"/>
        <w:category>
          <w:name w:val="常规"/>
          <w:gallery w:val="placeholder"/>
        </w:category>
        <w:types>
          <w:type w:val="bbPlcHdr"/>
        </w:types>
        <w:behaviors>
          <w:behavior w:val="content"/>
        </w:behaviors>
        <w:guid w:val="{091A2FE4-2728-4724-B7B7-BA6B5C972DA8}"/>
      </w:docPartPr>
      <w:docPartBody>
        <w:p w:rsidR="005F03CE" w:rsidRDefault="003C541B" w:rsidP="003C541B">
          <w:pPr>
            <w:pStyle w:val="1F09B05D1B944F0FA3BF68A9048F19C5"/>
          </w:pPr>
          <w:r w:rsidRPr="00A06E1A">
            <w:rPr>
              <w:rStyle w:val="placeholder1Char"/>
              <w:rFonts w:hint="eastAsia"/>
              <w:sz w:val="16"/>
              <w:szCs w:val="16"/>
            </w:rPr>
            <w:t>____</w:t>
          </w:r>
        </w:p>
      </w:docPartBody>
    </w:docPart>
    <w:docPart>
      <w:docPartPr>
        <w:name w:val="BBCDAA02B17A47339CB1D4D6A3F14BC4"/>
        <w:category>
          <w:name w:val="常规"/>
          <w:gallery w:val="placeholder"/>
        </w:category>
        <w:types>
          <w:type w:val="bbPlcHdr"/>
        </w:types>
        <w:behaviors>
          <w:behavior w:val="content"/>
        </w:behaviors>
        <w:guid w:val="{AC0051B6-9FB0-4366-9247-9337447EBA90}"/>
      </w:docPartPr>
      <w:docPartBody>
        <w:p w:rsidR="005F03CE" w:rsidRDefault="003C541B" w:rsidP="003C541B">
          <w:pPr>
            <w:pStyle w:val="BBCDAA02B17A47339CB1D4D6A3F14BC4"/>
          </w:pPr>
          <w:r w:rsidRPr="00A06E1A">
            <w:rPr>
              <w:rStyle w:val="placeholder1Char"/>
              <w:rFonts w:hint="eastAsia"/>
              <w:sz w:val="16"/>
              <w:szCs w:val="16"/>
            </w:rPr>
            <w:t>____</w:t>
          </w:r>
        </w:p>
      </w:docPartBody>
    </w:docPart>
    <w:docPart>
      <w:docPartPr>
        <w:name w:val="71DEF7DD32044254B2EBEFD24E526636"/>
        <w:category>
          <w:name w:val="常规"/>
          <w:gallery w:val="placeholder"/>
        </w:category>
        <w:types>
          <w:type w:val="bbPlcHdr"/>
        </w:types>
        <w:behaviors>
          <w:behavior w:val="content"/>
        </w:behaviors>
        <w:guid w:val="{5A216ED2-E046-4A21-B9CD-76627D9830DB}"/>
      </w:docPartPr>
      <w:docPartBody>
        <w:p w:rsidR="005F03CE" w:rsidRDefault="003C541B" w:rsidP="003C541B">
          <w:pPr>
            <w:pStyle w:val="71DEF7DD32044254B2EBEFD24E526636"/>
          </w:pPr>
          <w:r w:rsidRPr="00A06E1A">
            <w:rPr>
              <w:rStyle w:val="placeholder1Char"/>
              <w:rFonts w:hint="eastAsia"/>
              <w:sz w:val="16"/>
              <w:szCs w:val="16"/>
            </w:rPr>
            <w:t>____</w:t>
          </w:r>
        </w:p>
      </w:docPartBody>
    </w:docPart>
    <w:docPart>
      <w:docPartPr>
        <w:name w:val="7A8DD3BE73FC4063A8DFCF0480161D4B"/>
        <w:category>
          <w:name w:val="常规"/>
          <w:gallery w:val="placeholder"/>
        </w:category>
        <w:types>
          <w:type w:val="bbPlcHdr"/>
        </w:types>
        <w:behaviors>
          <w:behavior w:val="content"/>
        </w:behaviors>
        <w:guid w:val="{2BFE8113-834B-4391-BFD4-8A670AEB8B0C}"/>
      </w:docPartPr>
      <w:docPartBody>
        <w:p w:rsidR="005F03CE" w:rsidRDefault="003C541B" w:rsidP="003C541B">
          <w:pPr>
            <w:pStyle w:val="7A8DD3BE73FC4063A8DFCF0480161D4B"/>
          </w:pPr>
          <w:r w:rsidRPr="00A06E1A">
            <w:rPr>
              <w:rStyle w:val="placeholder1Char"/>
              <w:rFonts w:hint="eastAsia"/>
              <w:sz w:val="16"/>
              <w:szCs w:val="16"/>
            </w:rPr>
            <w:t>____</w:t>
          </w:r>
        </w:p>
      </w:docPartBody>
    </w:docPart>
    <w:docPart>
      <w:docPartPr>
        <w:name w:val="C2A15AF058B1411382757D73BA31D309"/>
        <w:category>
          <w:name w:val="常规"/>
          <w:gallery w:val="placeholder"/>
        </w:category>
        <w:types>
          <w:type w:val="bbPlcHdr"/>
        </w:types>
        <w:behaviors>
          <w:behavior w:val="content"/>
        </w:behaviors>
        <w:guid w:val="{18A5992B-556B-43CE-8445-49DC8102036A}"/>
      </w:docPartPr>
      <w:docPartBody>
        <w:p w:rsidR="005F03CE" w:rsidRDefault="003C541B" w:rsidP="003C541B">
          <w:pPr>
            <w:pStyle w:val="C2A15AF058B1411382757D73BA31D309"/>
          </w:pPr>
          <w:r w:rsidRPr="00A06E1A">
            <w:rPr>
              <w:rStyle w:val="placeholder1Char"/>
              <w:rFonts w:hint="eastAsia"/>
              <w:sz w:val="16"/>
              <w:szCs w:val="16"/>
            </w:rPr>
            <w:t>____</w:t>
          </w:r>
        </w:p>
      </w:docPartBody>
    </w:docPart>
    <w:docPart>
      <w:docPartPr>
        <w:name w:val="F61D89C824A94840B54DBFC2CD41082F"/>
        <w:category>
          <w:name w:val="常规"/>
          <w:gallery w:val="placeholder"/>
        </w:category>
        <w:types>
          <w:type w:val="bbPlcHdr"/>
        </w:types>
        <w:behaviors>
          <w:behavior w:val="content"/>
        </w:behaviors>
        <w:guid w:val="{54E6854E-BD12-4514-9066-B09552DABEF8}"/>
      </w:docPartPr>
      <w:docPartBody>
        <w:p w:rsidR="005F03CE" w:rsidRDefault="003C541B" w:rsidP="003C541B">
          <w:pPr>
            <w:pStyle w:val="F61D89C824A94840B54DBFC2CD41082F"/>
          </w:pPr>
          <w:r w:rsidRPr="00A06E1A">
            <w:rPr>
              <w:rStyle w:val="placeholder1Char"/>
              <w:rFonts w:hint="eastAsia"/>
              <w:sz w:val="16"/>
              <w:szCs w:val="16"/>
            </w:rPr>
            <w:t>____</w:t>
          </w:r>
        </w:p>
      </w:docPartBody>
    </w:docPart>
    <w:docPart>
      <w:docPartPr>
        <w:name w:val="D7D3C5202B874289B07081C61AF78C2D"/>
        <w:category>
          <w:name w:val="常规"/>
          <w:gallery w:val="placeholder"/>
        </w:category>
        <w:types>
          <w:type w:val="bbPlcHdr"/>
        </w:types>
        <w:behaviors>
          <w:behavior w:val="content"/>
        </w:behaviors>
        <w:guid w:val="{93688A2C-6CEA-449A-B62A-2C3DB278F322}"/>
      </w:docPartPr>
      <w:docPartBody>
        <w:p w:rsidR="005F03CE" w:rsidRDefault="003C541B" w:rsidP="003C541B">
          <w:pPr>
            <w:pStyle w:val="D7D3C5202B874289B07081C61AF78C2D"/>
          </w:pPr>
          <w:r w:rsidRPr="00A06E1A">
            <w:rPr>
              <w:rStyle w:val="placeholder1Char"/>
              <w:rFonts w:hint="eastAsia"/>
              <w:sz w:val="16"/>
              <w:szCs w:val="16"/>
            </w:rPr>
            <w:t>____</w:t>
          </w:r>
        </w:p>
      </w:docPartBody>
    </w:docPart>
    <w:docPart>
      <w:docPartPr>
        <w:name w:val="5DDD16E50FD149BDB62453278FB5A469"/>
        <w:category>
          <w:name w:val="常规"/>
          <w:gallery w:val="placeholder"/>
        </w:category>
        <w:types>
          <w:type w:val="bbPlcHdr"/>
        </w:types>
        <w:behaviors>
          <w:behavior w:val="content"/>
        </w:behaviors>
        <w:guid w:val="{2D1883AA-0A24-4A22-9E9A-975521A8A19D}"/>
      </w:docPartPr>
      <w:docPartBody>
        <w:p w:rsidR="005F03CE" w:rsidRDefault="003C541B" w:rsidP="003C541B">
          <w:pPr>
            <w:pStyle w:val="5DDD16E50FD149BDB62453278FB5A469"/>
          </w:pPr>
          <w:r w:rsidRPr="00A06E1A">
            <w:rPr>
              <w:rStyle w:val="placeholder1Char"/>
              <w:rFonts w:hint="eastAsia"/>
              <w:sz w:val="16"/>
              <w:szCs w:val="16"/>
            </w:rPr>
            <w:t>____</w:t>
          </w:r>
        </w:p>
      </w:docPartBody>
    </w:docPart>
    <w:docPart>
      <w:docPartPr>
        <w:name w:val="EEFA251BB91E46E5822F03887F4303A9"/>
        <w:category>
          <w:name w:val="常规"/>
          <w:gallery w:val="placeholder"/>
        </w:category>
        <w:types>
          <w:type w:val="bbPlcHdr"/>
        </w:types>
        <w:behaviors>
          <w:behavior w:val="content"/>
        </w:behaviors>
        <w:guid w:val="{C3B177D9-0D1A-4F05-8B62-A90E7B19E4C7}"/>
      </w:docPartPr>
      <w:docPartBody>
        <w:p w:rsidR="005F03CE" w:rsidRDefault="003C541B" w:rsidP="003C541B">
          <w:pPr>
            <w:pStyle w:val="EEFA251BB91E46E5822F03887F4303A9"/>
          </w:pPr>
          <w:r w:rsidRPr="00A06E1A">
            <w:rPr>
              <w:rStyle w:val="placeholder1Char"/>
              <w:rFonts w:hint="eastAsia"/>
              <w:sz w:val="16"/>
              <w:szCs w:val="16"/>
            </w:rPr>
            <w:t>____</w:t>
          </w:r>
        </w:p>
      </w:docPartBody>
    </w:docPart>
    <w:docPart>
      <w:docPartPr>
        <w:name w:val="3302E431B8AF49DB9E6ACA099E1C13FA"/>
        <w:category>
          <w:name w:val="常规"/>
          <w:gallery w:val="placeholder"/>
        </w:category>
        <w:types>
          <w:type w:val="bbPlcHdr"/>
        </w:types>
        <w:behaviors>
          <w:behavior w:val="content"/>
        </w:behaviors>
        <w:guid w:val="{363FBD27-4C0C-462C-8194-6DB1FA33B3C4}"/>
      </w:docPartPr>
      <w:docPartBody>
        <w:p w:rsidR="005F03CE" w:rsidRDefault="003C541B" w:rsidP="003C541B">
          <w:pPr>
            <w:pStyle w:val="3302E431B8AF49DB9E6ACA099E1C13FA"/>
          </w:pPr>
          <w:r w:rsidRPr="00A06E1A">
            <w:rPr>
              <w:rStyle w:val="placeholder1Char"/>
              <w:rFonts w:hint="eastAsia"/>
              <w:sz w:val="16"/>
              <w:szCs w:val="16"/>
            </w:rPr>
            <w:t>____</w:t>
          </w:r>
        </w:p>
      </w:docPartBody>
    </w:docPart>
    <w:docPart>
      <w:docPartPr>
        <w:name w:val="4BA4847D343646F5BB6497E6E8D20ABE"/>
        <w:category>
          <w:name w:val="常规"/>
          <w:gallery w:val="placeholder"/>
        </w:category>
        <w:types>
          <w:type w:val="bbPlcHdr"/>
        </w:types>
        <w:behaviors>
          <w:behavior w:val="content"/>
        </w:behaviors>
        <w:guid w:val="{2AE02D34-E2B2-4CDA-A3E8-D9F60287E7B8}"/>
      </w:docPartPr>
      <w:docPartBody>
        <w:p w:rsidR="005F03CE" w:rsidRDefault="003C541B" w:rsidP="003C541B">
          <w:pPr>
            <w:pStyle w:val="4BA4847D343646F5BB6497E6E8D20ABE"/>
          </w:pPr>
          <w:r w:rsidRPr="00A06E1A">
            <w:rPr>
              <w:rStyle w:val="placeholder1Char"/>
              <w:rFonts w:hint="eastAsia"/>
              <w:sz w:val="16"/>
              <w:szCs w:val="16"/>
            </w:rPr>
            <w:t>____</w:t>
          </w:r>
        </w:p>
      </w:docPartBody>
    </w:docPart>
    <w:docPart>
      <w:docPartPr>
        <w:name w:val="FEFC68710B6A46E2A533019BCF21F724"/>
        <w:category>
          <w:name w:val="常规"/>
          <w:gallery w:val="placeholder"/>
        </w:category>
        <w:types>
          <w:type w:val="bbPlcHdr"/>
        </w:types>
        <w:behaviors>
          <w:behavior w:val="content"/>
        </w:behaviors>
        <w:guid w:val="{EB9A2B63-8CB0-417A-B3A9-F8A185715FDB}"/>
      </w:docPartPr>
      <w:docPartBody>
        <w:p w:rsidR="005F03CE" w:rsidRDefault="003C541B" w:rsidP="003C541B">
          <w:pPr>
            <w:pStyle w:val="FEFC68710B6A46E2A533019BCF21F724"/>
          </w:pPr>
          <w:r w:rsidRPr="00A06E1A">
            <w:rPr>
              <w:rStyle w:val="placeholder1Char"/>
              <w:rFonts w:hint="eastAsia"/>
              <w:sz w:val="16"/>
              <w:szCs w:val="16"/>
            </w:rPr>
            <w:t>____</w:t>
          </w:r>
        </w:p>
      </w:docPartBody>
    </w:docPart>
    <w:docPart>
      <w:docPartPr>
        <w:name w:val="5344987B54B042A4A789FA39EF498E4D"/>
        <w:category>
          <w:name w:val="常规"/>
          <w:gallery w:val="placeholder"/>
        </w:category>
        <w:types>
          <w:type w:val="bbPlcHdr"/>
        </w:types>
        <w:behaviors>
          <w:behavior w:val="content"/>
        </w:behaviors>
        <w:guid w:val="{9B716E0C-4B6F-4684-BB9A-D0365C560C49}"/>
      </w:docPartPr>
      <w:docPartBody>
        <w:p w:rsidR="005F03CE" w:rsidRDefault="003C541B" w:rsidP="003C541B">
          <w:pPr>
            <w:pStyle w:val="5344987B54B042A4A789FA39EF498E4D"/>
          </w:pPr>
          <w:r w:rsidRPr="00A06E1A">
            <w:rPr>
              <w:rStyle w:val="placeholder1Char"/>
              <w:rFonts w:hint="eastAsia"/>
              <w:sz w:val="16"/>
              <w:szCs w:val="16"/>
            </w:rPr>
            <w:t>____</w:t>
          </w:r>
        </w:p>
      </w:docPartBody>
    </w:docPart>
    <w:docPart>
      <w:docPartPr>
        <w:name w:val="70A23A7634194BA4973D456E6F4D1D7F"/>
        <w:category>
          <w:name w:val="常规"/>
          <w:gallery w:val="placeholder"/>
        </w:category>
        <w:types>
          <w:type w:val="bbPlcHdr"/>
        </w:types>
        <w:behaviors>
          <w:behavior w:val="content"/>
        </w:behaviors>
        <w:guid w:val="{05DD4C8F-249F-4A6B-A8E6-BEF715C9A83B}"/>
      </w:docPartPr>
      <w:docPartBody>
        <w:p w:rsidR="005F03CE" w:rsidRDefault="003C541B" w:rsidP="003C541B">
          <w:pPr>
            <w:pStyle w:val="70A23A7634194BA4973D456E6F4D1D7F"/>
          </w:pPr>
          <w:r w:rsidRPr="00A06E1A">
            <w:rPr>
              <w:rStyle w:val="placeholder1Char"/>
              <w:rFonts w:hint="eastAsia"/>
              <w:sz w:val="16"/>
              <w:szCs w:val="16"/>
            </w:rPr>
            <w:t>____</w:t>
          </w:r>
        </w:p>
      </w:docPartBody>
    </w:docPart>
    <w:docPart>
      <w:docPartPr>
        <w:name w:val="B5676702D8C641F6AB84E2525CC2C69F"/>
        <w:category>
          <w:name w:val="常规"/>
          <w:gallery w:val="placeholder"/>
        </w:category>
        <w:types>
          <w:type w:val="bbPlcHdr"/>
        </w:types>
        <w:behaviors>
          <w:behavior w:val="content"/>
        </w:behaviors>
        <w:guid w:val="{9CF4A2E9-AFC4-47E2-886D-B6D75A191C40}"/>
      </w:docPartPr>
      <w:docPartBody>
        <w:p w:rsidR="005F03CE" w:rsidRDefault="003C541B" w:rsidP="003C541B">
          <w:pPr>
            <w:pStyle w:val="B5676702D8C641F6AB84E2525CC2C69F"/>
          </w:pPr>
          <w:r w:rsidRPr="00A06E1A">
            <w:rPr>
              <w:rStyle w:val="placeholder1Char"/>
              <w:rFonts w:hint="eastAsia"/>
              <w:sz w:val="16"/>
              <w:szCs w:val="16"/>
            </w:rPr>
            <w:t>____</w:t>
          </w:r>
        </w:p>
      </w:docPartBody>
    </w:docPart>
    <w:docPart>
      <w:docPartPr>
        <w:name w:val="A2CBE7D159764217A54EC98F781161F2"/>
        <w:category>
          <w:name w:val="常规"/>
          <w:gallery w:val="placeholder"/>
        </w:category>
        <w:types>
          <w:type w:val="bbPlcHdr"/>
        </w:types>
        <w:behaviors>
          <w:behavior w:val="content"/>
        </w:behaviors>
        <w:guid w:val="{FA089F37-A74A-4E57-B4F6-20C92E5142E1}"/>
      </w:docPartPr>
      <w:docPartBody>
        <w:p w:rsidR="005F03CE" w:rsidRDefault="003C541B" w:rsidP="003C541B">
          <w:pPr>
            <w:pStyle w:val="A2CBE7D159764217A54EC98F781161F2"/>
          </w:pPr>
          <w:r w:rsidRPr="00A06E1A">
            <w:rPr>
              <w:rStyle w:val="placeholder1Char"/>
              <w:rFonts w:hint="eastAsia"/>
              <w:sz w:val="16"/>
              <w:szCs w:val="16"/>
            </w:rPr>
            <w:t>____</w:t>
          </w:r>
        </w:p>
      </w:docPartBody>
    </w:docPart>
    <w:docPart>
      <w:docPartPr>
        <w:name w:val="95590FF36A444A7191C9EBAE06454D68"/>
        <w:category>
          <w:name w:val="常规"/>
          <w:gallery w:val="placeholder"/>
        </w:category>
        <w:types>
          <w:type w:val="bbPlcHdr"/>
        </w:types>
        <w:behaviors>
          <w:behavior w:val="content"/>
        </w:behaviors>
        <w:guid w:val="{0E26BB7A-B26D-455D-8EE3-BACB8DB0BAEC}"/>
      </w:docPartPr>
      <w:docPartBody>
        <w:p w:rsidR="005F03CE" w:rsidRDefault="003C541B" w:rsidP="003C541B">
          <w:pPr>
            <w:pStyle w:val="95590FF36A444A7191C9EBAE06454D68"/>
          </w:pPr>
          <w:r w:rsidRPr="00A06E1A">
            <w:rPr>
              <w:rStyle w:val="placeholder1Char"/>
              <w:rFonts w:hint="eastAsia"/>
              <w:sz w:val="16"/>
              <w:szCs w:val="16"/>
            </w:rPr>
            <w:t>____</w:t>
          </w:r>
        </w:p>
      </w:docPartBody>
    </w:docPart>
    <w:docPart>
      <w:docPartPr>
        <w:name w:val="4FB1D74FBC9E418BBC3DAB7EC1FE60A6"/>
        <w:category>
          <w:name w:val="常规"/>
          <w:gallery w:val="placeholder"/>
        </w:category>
        <w:types>
          <w:type w:val="bbPlcHdr"/>
        </w:types>
        <w:behaviors>
          <w:behavior w:val="content"/>
        </w:behaviors>
        <w:guid w:val="{3DCFD739-355A-43B9-B64E-86D24AF85300}"/>
      </w:docPartPr>
      <w:docPartBody>
        <w:p w:rsidR="005F03CE" w:rsidRDefault="003C541B" w:rsidP="003C541B">
          <w:pPr>
            <w:pStyle w:val="4FB1D74FBC9E418BBC3DAB7EC1FE60A6"/>
          </w:pPr>
          <w:r w:rsidRPr="00A06E1A">
            <w:rPr>
              <w:rStyle w:val="placeholder1Char"/>
              <w:rFonts w:hint="eastAsia"/>
              <w:sz w:val="16"/>
              <w:szCs w:val="16"/>
            </w:rPr>
            <w:t>____</w:t>
          </w:r>
        </w:p>
      </w:docPartBody>
    </w:docPart>
    <w:docPart>
      <w:docPartPr>
        <w:name w:val="1C911D0E59BC412BA5E15A338937D843"/>
        <w:category>
          <w:name w:val="常规"/>
          <w:gallery w:val="placeholder"/>
        </w:category>
        <w:types>
          <w:type w:val="bbPlcHdr"/>
        </w:types>
        <w:behaviors>
          <w:behavior w:val="content"/>
        </w:behaviors>
        <w:guid w:val="{081A5E7B-8566-4428-B287-09F7503CD96A}"/>
      </w:docPartPr>
      <w:docPartBody>
        <w:p w:rsidR="005F03CE" w:rsidRDefault="003C541B" w:rsidP="003C541B">
          <w:pPr>
            <w:pStyle w:val="1C911D0E59BC412BA5E15A338937D843"/>
          </w:pPr>
          <w:r w:rsidRPr="00A06E1A">
            <w:rPr>
              <w:rStyle w:val="placeholder1Char"/>
              <w:rFonts w:hint="eastAsia"/>
              <w:sz w:val="16"/>
              <w:szCs w:val="16"/>
            </w:rPr>
            <w:t>____</w:t>
          </w:r>
        </w:p>
      </w:docPartBody>
    </w:docPart>
    <w:docPart>
      <w:docPartPr>
        <w:name w:val="B90FB0C786844843A70849141B2C7DE9"/>
        <w:category>
          <w:name w:val="常规"/>
          <w:gallery w:val="placeholder"/>
        </w:category>
        <w:types>
          <w:type w:val="bbPlcHdr"/>
        </w:types>
        <w:behaviors>
          <w:behavior w:val="content"/>
        </w:behaviors>
        <w:guid w:val="{5EEFF9E3-E905-4029-BA95-785C8781EC57}"/>
      </w:docPartPr>
      <w:docPartBody>
        <w:p w:rsidR="005F03CE" w:rsidRDefault="003C541B" w:rsidP="003C541B">
          <w:pPr>
            <w:pStyle w:val="B90FB0C786844843A70849141B2C7DE9"/>
          </w:pPr>
          <w:r w:rsidRPr="00A06E1A">
            <w:rPr>
              <w:rStyle w:val="placeholder1Char"/>
              <w:rFonts w:hint="eastAsia"/>
              <w:sz w:val="16"/>
              <w:szCs w:val="16"/>
            </w:rPr>
            <w:t>____</w:t>
          </w:r>
        </w:p>
      </w:docPartBody>
    </w:docPart>
    <w:docPart>
      <w:docPartPr>
        <w:name w:val="7EBCB336E0AE43E2859E38036F6E2D9B"/>
        <w:category>
          <w:name w:val="常规"/>
          <w:gallery w:val="placeholder"/>
        </w:category>
        <w:types>
          <w:type w:val="bbPlcHdr"/>
        </w:types>
        <w:behaviors>
          <w:behavior w:val="content"/>
        </w:behaviors>
        <w:guid w:val="{2AD17F59-893D-4760-9F9F-1F961D566FEE}"/>
      </w:docPartPr>
      <w:docPartBody>
        <w:p w:rsidR="005F03CE" w:rsidRDefault="003C541B" w:rsidP="003C541B">
          <w:pPr>
            <w:pStyle w:val="7EBCB336E0AE43E2859E38036F6E2D9B"/>
          </w:pPr>
          <w:r w:rsidRPr="00A06E1A">
            <w:rPr>
              <w:rStyle w:val="placeholder1Char"/>
              <w:rFonts w:hint="eastAsia"/>
              <w:sz w:val="16"/>
              <w:szCs w:val="16"/>
            </w:rPr>
            <w:t>____</w:t>
          </w:r>
        </w:p>
      </w:docPartBody>
    </w:docPart>
    <w:docPart>
      <w:docPartPr>
        <w:name w:val="E5F7D5A7C7234962BC3339618F7083AC"/>
        <w:category>
          <w:name w:val="常规"/>
          <w:gallery w:val="placeholder"/>
        </w:category>
        <w:types>
          <w:type w:val="bbPlcHdr"/>
        </w:types>
        <w:behaviors>
          <w:behavior w:val="content"/>
        </w:behaviors>
        <w:guid w:val="{647B4916-2C85-49BB-829B-8AB3274AF9C2}"/>
      </w:docPartPr>
      <w:docPartBody>
        <w:p w:rsidR="005F03CE" w:rsidRDefault="003C541B" w:rsidP="003C541B">
          <w:pPr>
            <w:pStyle w:val="E5F7D5A7C7234962BC3339618F7083AC"/>
          </w:pPr>
          <w:r w:rsidRPr="00A06E1A">
            <w:rPr>
              <w:rStyle w:val="placeholder1Char"/>
              <w:rFonts w:hint="eastAsia"/>
              <w:sz w:val="16"/>
              <w:szCs w:val="16"/>
            </w:rPr>
            <w:t>____</w:t>
          </w:r>
        </w:p>
      </w:docPartBody>
    </w:docPart>
    <w:docPart>
      <w:docPartPr>
        <w:name w:val="628222D6C0764A289F3B9D72D0A6B43C"/>
        <w:category>
          <w:name w:val="常规"/>
          <w:gallery w:val="placeholder"/>
        </w:category>
        <w:types>
          <w:type w:val="bbPlcHdr"/>
        </w:types>
        <w:behaviors>
          <w:behavior w:val="content"/>
        </w:behaviors>
        <w:guid w:val="{0CCC8405-F7B1-44A1-94D0-3881063C09C3}"/>
      </w:docPartPr>
      <w:docPartBody>
        <w:p w:rsidR="005F03CE" w:rsidRDefault="003C541B" w:rsidP="003C541B">
          <w:pPr>
            <w:pStyle w:val="628222D6C0764A289F3B9D72D0A6B43C"/>
          </w:pPr>
          <w:r w:rsidRPr="00A06E1A">
            <w:rPr>
              <w:rStyle w:val="placeholder1Char"/>
              <w:rFonts w:hint="eastAsia"/>
              <w:sz w:val="16"/>
              <w:szCs w:val="16"/>
            </w:rPr>
            <w:t>____</w:t>
          </w:r>
        </w:p>
      </w:docPartBody>
    </w:docPart>
    <w:docPart>
      <w:docPartPr>
        <w:name w:val="2500741C573645FFBCE8714C14EBAE51"/>
        <w:category>
          <w:name w:val="常规"/>
          <w:gallery w:val="placeholder"/>
        </w:category>
        <w:types>
          <w:type w:val="bbPlcHdr"/>
        </w:types>
        <w:behaviors>
          <w:behavior w:val="content"/>
        </w:behaviors>
        <w:guid w:val="{D8B88F1E-D3EF-4C0E-B6F7-6F462BAF1762}"/>
      </w:docPartPr>
      <w:docPartBody>
        <w:p w:rsidR="005F03CE" w:rsidRDefault="003C541B" w:rsidP="003C541B">
          <w:pPr>
            <w:pStyle w:val="2500741C573645FFBCE8714C14EBAE51"/>
          </w:pPr>
          <w:r w:rsidRPr="00A06E1A">
            <w:rPr>
              <w:rStyle w:val="placeholder1Char"/>
              <w:rFonts w:hint="eastAsia"/>
              <w:sz w:val="16"/>
              <w:szCs w:val="16"/>
            </w:rPr>
            <w:t>____</w:t>
          </w:r>
        </w:p>
      </w:docPartBody>
    </w:docPart>
    <w:docPart>
      <w:docPartPr>
        <w:name w:val="F6DAA9C711AD4E35955A26268D7EBC45"/>
        <w:category>
          <w:name w:val="常规"/>
          <w:gallery w:val="placeholder"/>
        </w:category>
        <w:types>
          <w:type w:val="bbPlcHdr"/>
        </w:types>
        <w:behaviors>
          <w:behavior w:val="content"/>
        </w:behaviors>
        <w:guid w:val="{7E6A842C-2B4C-4802-8B4B-FBCD8A3C57F4}"/>
      </w:docPartPr>
      <w:docPartBody>
        <w:p w:rsidR="005F03CE" w:rsidRDefault="003C541B" w:rsidP="003C541B">
          <w:pPr>
            <w:pStyle w:val="F6DAA9C711AD4E35955A26268D7EBC45"/>
          </w:pPr>
          <w:r w:rsidRPr="00A06E1A">
            <w:rPr>
              <w:rStyle w:val="placeholder1Char"/>
              <w:rFonts w:hint="eastAsia"/>
              <w:sz w:val="16"/>
              <w:szCs w:val="16"/>
            </w:rPr>
            <w:t>____</w:t>
          </w:r>
        </w:p>
      </w:docPartBody>
    </w:docPart>
    <w:docPart>
      <w:docPartPr>
        <w:name w:val="52FD02C09D6A43CFB3AD8BA8018DBA04"/>
        <w:category>
          <w:name w:val="常规"/>
          <w:gallery w:val="placeholder"/>
        </w:category>
        <w:types>
          <w:type w:val="bbPlcHdr"/>
        </w:types>
        <w:behaviors>
          <w:behavior w:val="content"/>
        </w:behaviors>
        <w:guid w:val="{B32C1410-207D-44F9-BD20-2DAF25F222FE}"/>
      </w:docPartPr>
      <w:docPartBody>
        <w:p w:rsidR="005F03CE" w:rsidRDefault="003C541B" w:rsidP="003C541B">
          <w:pPr>
            <w:pStyle w:val="52FD02C09D6A43CFB3AD8BA8018DBA04"/>
          </w:pPr>
          <w:r w:rsidRPr="00A06E1A">
            <w:rPr>
              <w:rStyle w:val="placeholder1Char"/>
              <w:rFonts w:hint="eastAsia"/>
              <w:sz w:val="16"/>
              <w:szCs w:val="16"/>
            </w:rPr>
            <w:t>____</w:t>
          </w:r>
        </w:p>
      </w:docPartBody>
    </w:docPart>
    <w:docPart>
      <w:docPartPr>
        <w:name w:val="6FD8C6B2BCEF4A52B7843C552BEEA1EF"/>
        <w:category>
          <w:name w:val="常规"/>
          <w:gallery w:val="placeholder"/>
        </w:category>
        <w:types>
          <w:type w:val="bbPlcHdr"/>
        </w:types>
        <w:behaviors>
          <w:behavior w:val="content"/>
        </w:behaviors>
        <w:guid w:val="{7C922CA1-A5F2-485A-BE29-EC1E89B8F8DB}"/>
      </w:docPartPr>
      <w:docPartBody>
        <w:p w:rsidR="005F03CE" w:rsidRDefault="003C541B" w:rsidP="003C541B">
          <w:pPr>
            <w:pStyle w:val="6FD8C6B2BCEF4A52B7843C552BEEA1EF"/>
          </w:pPr>
          <w:r w:rsidRPr="00A06E1A">
            <w:rPr>
              <w:rStyle w:val="placeholder1Char"/>
              <w:rFonts w:hint="eastAsia"/>
              <w:sz w:val="16"/>
              <w:szCs w:val="16"/>
            </w:rPr>
            <w:t>____</w:t>
          </w:r>
        </w:p>
      </w:docPartBody>
    </w:docPart>
    <w:docPart>
      <w:docPartPr>
        <w:name w:val="4BB060AAB4914BEBA2BA1AF9FD81348A"/>
        <w:category>
          <w:name w:val="常规"/>
          <w:gallery w:val="placeholder"/>
        </w:category>
        <w:types>
          <w:type w:val="bbPlcHdr"/>
        </w:types>
        <w:behaviors>
          <w:behavior w:val="content"/>
        </w:behaviors>
        <w:guid w:val="{D5E17EC2-5D11-4C68-8DA8-1BA00A259006}"/>
      </w:docPartPr>
      <w:docPartBody>
        <w:p w:rsidR="005F03CE" w:rsidRDefault="003C541B" w:rsidP="003C541B">
          <w:pPr>
            <w:pStyle w:val="4BB060AAB4914BEBA2BA1AF9FD81348A"/>
          </w:pPr>
          <w:r w:rsidRPr="00A06E1A">
            <w:rPr>
              <w:rStyle w:val="placeholder1Char"/>
              <w:rFonts w:hint="eastAsia"/>
              <w:sz w:val="16"/>
              <w:szCs w:val="16"/>
            </w:rPr>
            <w:t>____</w:t>
          </w:r>
        </w:p>
      </w:docPartBody>
    </w:docPart>
    <w:docPart>
      <w:docPartPr>
        <w:name w:val="FD59AC50DF0B454FAC4F29F32C2DCD0A"/>
        <w:category>
          <w:name w:val="常规"/>
          <w:gallery w:val="placeholder"/>
        </w:category>
        <w:types>
          <w:type w:val="bbPlcHdr"/>
        </w:types>
        <w:behaviors>
          <w:behavior w:val="content"/>
        </w:behaviors>
        <w:guid w:val="{D6FA204B-6D0B-42CE-A59D-0CD1933C0FDD}"/>
      </w:docPartPr>
      <w:docPartBody>
        <w:p w:rsidR="005F03CE" w:rsidRDefault="003C541B" w:rsidP="003C541B">
          <w:pPr>
            <w:pStyle w:val="FD59AC50DF0B454FAC4F29F32C2DCD0A"/>
          </w:pPr>
          <w:r w:rsidRPr="00A06E1A">
            <w:rPr>
              <w:rStyle w:val="placeholder1Char"/>
              <w:rFonts w:hint="eastAsia"/>
              <w:sz w:val="16"/>
              <w:szCs w:val="16"/>
            </w:rPr>
            <w:t>____</w:t>
          </w:r>
        </w:p>
      </w:docPartBody>
    </w:docPart>
    <w:docPart>
      <w:docPartPr>
        <w:name w:val="CF3BBE0CA6584D76A174793B5FC164AD"/>
        <w:category>
          <w:name w:val="常规"/>
          <w:gallery w:val="placeholder"/>
        </w:category>
        <w:types>
          <w:type w:val="bbPlcHdr"/>
        </w:types>
        <w:behaviors>
          <w:behavior w:val="content"/>
        </w:behaviors>
        <w:guid w:val="{116E1C2C-130E-40FE-9C25-6545C7103E61}"/>
      </w:docPartPr>
      <w:docPartBody>
        <w:p w:rsidR="005F03CE" w:rsidRDefault="003C541B" w:rsidP="003C541B">
          <w:pPr>
            <w:pStyle w:val="CF3BBE0CA6584D76A174793B5FC164AD"/>
          </w:pPr>
          <w:r w:rsidRPr="00A06E1A">
            <w:rPr>
              <w:rStyle w:val="placeholder1Char"/>
              <w:rFonts w:hint="eastAsia"/>
              <w:sz w:val="16"/>
              <w:szCs w:val="16"/>
            </w:rPr>
            <w:t>____</w:t>
          </w:r>
        </w:p>
      </w:docPartBody>
    </w:docPart>
    <w:docPart>
      <w:docPartPr>
        <w:name w:val="37313AEEFADC4CEAAE84EBD38F821394"/>
        <w:category>
          <w:name w:val="常规"/>
          <w:gallery w:val="placeholder"/>
        </w:category>
        <w:types>
          <w:type w:val="bbPlcHdr"/>
        </w:types>
        <w:behaviors>
          <w:behavior w:val="content"/>
        </w:behaviors>
        <w:guid w:val="{16C96F0A-F8F2-489B-9AAA-7E0D3AF5E7BE}"/>
      </w:docPartPr>
      <w:docPartBody>
        <w:p w:rsidR="005F03CE" w:rsidRDefault="003C541B" w:rsidP="003C541B">
          <w:pPr>
            <w:pStyle w:val="37313AEEFADC4CEAAE84EBD38F821394"/>
          </w:pPr>
          <w:r w:rsidRPr="00A06E1A">
            <w:rPr>
              <w:rStyle w:val="placeholder1Char"/>
              <w:rFonts w:hint="eastAsia"/>
              <w:sz w:val="16"/>
              <w:szCs w:val="16"/>
            </w:rPr>
            <w:t>____</w:t>
          </w:r>
        </w:p>
      </w:docPartBody>
    </w:docPart>
    <w:docPart>
      <w:docPartPr>
        <w:name w:val="A2DA6A455D8B404CB026282C8FAF124E"/>
        <w:category>
          <w:name w:val="常规"/>
          <w:gallery w:val="placeholder"/>
        </w:category>
        <w:types>
          <w:type w:val="bbPlcHdr"/>
        </w:types>
        <w:behaviors>
          <w:behavior w:val="content"/>
        </w:behaviors>
        <w:guid w:val="{D1FB0503-D86A-4682-8723-11FCAC7ACE35}"/>
      </w:docPartPr>
      <w:docPartBody>
        <w:p w:rsidR="005F03CE" w:rsidRDefault="003C541B" w:rsidP="003C541B">
          <w:pPr>
            <w:pStyle w:val="A2DA6A455D8B404CB026282C8FAF124E"/>
          </w:pPr>
          <w:r w:rsidRPr="00A06E1A">
            <w:rPr>
              <w:rStyle w:val="placeholder1Char"/>
              <w:rFonts w:hint="eastAsia"/>
              <w:sz w:val="16"/>
              <w:szCs w:val="16"/>
            </w:rPr>
            <w:t>____</w:t>
          </w:r>
        </w:p>
      </w:docPartBody>
    </w:docPart>
    <w:docPart>
      <w:docPartPr>
        <w:name w:val="01DA7D78C72A4DA9827BE44F16FB539D"/>
        <w:category>
          <w:name w:val="常规"/>
          <w:gallery w:val="placeholder"/>
        </w:category>
        <w:types>
          <w:type w:val="bbPlcHdr"/>
        </w:types>
        <w:behaviors>
          <w:behavior w:val="content"/>
        </w:behaviors>
        <w:guid w:val="{154DCA08-B7C3-4192-854F-ED3F8476592B}"/>
      </w:docPartPr>
      <w:docPartBody>
        <w:p w:rsidR="005F03CE" w:rsidRDefault="003C541B" w:rsidP="003C541B">
          <w:pPr>
            <w:pStyle w:val="01DA7D78C72A4DA9827BE44F16FB539D"/>
          </w:pPr>
          <w:r w:rsidRPr="00A06E1A">
            <w:rPr>
              <w:rStyle w:val="placeholder1Char"/>
              <w:rFonts w:hint="eastAsia"/>
              <w:sz w:val="16"/>
              <w:szCs w:val="16"/>
            </w:rPr>
            <w:t>____</w:t>
          </w:r>
        </w:p>
      </w:docPartBody>
    </w:docPart>
    <w:docPart>
      <w:docPartPr>
        <w:name w:val="15A1E08E0E384026BEB3CF00D77A270C"/>
        <w:category>
          <w:name w:val="常规"/>
          <w:gallery w:val="placeholder"/>
        </w:category>
        <w:types>
          <w:type w:val="bbPlcHdr"/>
        </w:types>
        <w:behaviors>
          <w:behavior w:val="content"/>
        </w:behaviors>
        <w:guid w:val="{3569ADC4-3E6C-4C82-8EEE-A7D7A428E6EB}"/>
      </w:docPartPr>
      <w:docPartBody>
        <w:p w:rsidR="005F03CE" w:rsidRDefault="003C541B" w:rsidP="003C541B">
          <w:pPr>
            <w:pStyle w:val="15A1E08E0E384026BEB3CF00D77A270C"/>
          </w:pPr>
          <w:r w:rsidRPr="00A06E1A">
            <w:rPr>
              <w:rStyle w:val="placeholder1Char"/>
              <w:rFonts w:hint="eastAsia"/>
              <w:sz w:val="16"/>
              <w:szCs w:val="16"/>
            </w:rPr>
            <w:t>____</w:t>
          </w:r>
        </w:p>
      </w:docPartBody>
    </w:docPart>
    <w:docPart>
      <w:docPartPr>
        <w:name w:val="3DE56DC89CCA4614B18378728F0C9D8D"/>
        <w:category>
          <w:name w:val="常规"/>
          <w:gallery w:val="placeholder"/>
        </w:category>
        <w:types>
          <w:type w:val="bbPlcHdr"/>
        </w:types>
        <w:behaviors>
          <w:behavior w:val="content"/>
        </w:behaviors>
        <w:guid w:val="{E82722B4-C013-4FA1-B6FA-8BFCD8353EFF}"/>
      </w:docPartPr>
      <w:docPartBody>
        <w:p w:rsidR="005F03CE" w:rsidRDefault="003C541B" w:rsidP="003C541B">
          <w:pPr>
            <w:pStyle w:val="3DE56DC89CCA4614B18378728F0C9D8D"/>
          </w:pPr>
          <w:r w:rsidRPr="00A06E1A">
            <w:rPr>
              <w:rStyle w:val="placeholder1Char"/>
              <w:rFonts w:hint="eastAsia"/>
              <w:sz w:val="16"/>
              <w:szCs w:val="16"/>
            </w:rPr>
            <w:t>____</w:t>
          </w:r>
        </w:p>
      </w:docPartBody>
    </w:docPart>
    <w:docPart>
      <w:docPartPr>
        <w:name w:val="7A40320A59C741E0A68D870667C9ABEB"/>
        <w:category>
          <w:name w:val="常规"/>
          <w:gallery w:val="placeholder"/>
        </w:category>
        <w:types>
          <w:type w:val="bbPlcHdr"/>
        </w:types>
        <w:behaviors>
          <w:behavior w:val="content"/>
        </w:behaviors>
        <w:guid w:val="{2368F9FC-134F-4487-BD70-E69BA0B90E03}"/>
      </w:docPartPr>
      <w:docPartBody>
        <w:p w:rsidR="005F03CE" w:rsidRDefault="003C541B" w:rsidP="003C541B">
          <w:pPr>
            <w:pStyle w:val="7A40320A59C741E0A68D870667C9ABEB"/>
          </w:pPr>
          <w:r w:rsidRPr="00A06E1A">
            <w:rPr>
              <w:rStyle w:val="placeholder1Char"/>
              <w:rFonts w:hint="eastAsia"/>
              <w:sz w:val="16"/>
              <w:szCs w:val="16"/>
            </w:rPr>
            <w:t>____</w:t>
          </w:r>
        </w:p>
      </w:docPartBody>
    </w:docPart>
    <w:docPart>
      <w:docPartPr>
        <w:name w:val="A551021EA0BD415082A8B7524C42808B"/>
        <w:category>
          <w:name w:val="常规"/>
          <w:gallery w:val="placeholder"/>
        </w:category>
        <w:types>
          <w:type w:val="bbPlcHdr"/>
        </w:types>
        <w:behaviors>
          <w:behavior w:val="content"/>
        </w:behaviors>
        <w:guid w:val="{B5164542-FB07-471B-B3E1-D90EE062330F}"/>
      </w:docPartPr>
      <w:docPartBody>
        <w:p w:rsidR="005F03CE" w:rsidRDefault="003C541B" w:rsidP="003C541B">
          <w:pPr>
            <w:pStyle w:val="A551021EA0BD415082A8B7524C42808B"/>
          </w:pPr>
          <w:r w:rsidRPr="00A06E1A">
            <w:rPr>
              <w:rStyle w:val="placeholder1Char"/>
              <w:rFonts w:hint="eastAsia"/>
              <w:sz w:val="16"/>
              <w:szCs w:val="16"/>
            </w:rPr>
            <w:t>____</w:t>
          </w:r>
        </w:p>
      </w:docPartBody>
    </w:docPart>
    <w:docPart>
      <w:docPartPr>
        <w:name w:val="160C77AE32B24B5980A7D5DB89BA2F45"/>
        <w:category>
          <w:name w:val="常规"/>
          <w:gallery w:val="placeholder"/>
        </w:category>
        <w:types>
          <w:type w:val="bbPlcHdr"/>
        </w:types>
        <w:behaviors>
          <w:behavior w:val="content"/>
        </w:behaviors>
        <w:guid w:val="{C2CCB3E0-6426-4ADF-BA47-3BAB20637348}"/>
      </w:docPartPr>
      <w:docPartBody>
        <w:p w:rsidR="005F03CE" w:rsidRDefault="003C541B" w:rsidP="003C541B">
          <w:pPr>
            <w:pStyle w:val="160C77AE32B24B5980A7D5DB89BA2F45"/>
          </w:pPr>
          <w:r w:rsidRPr="00A06E1A">
            <w:rPr>
              <w:rStyle w:val="placeholder1Char"/>
              <w:rFonts w:hint="eastAsia"/>
              <w:sz w:val="16"/>
              <w:szCs w:val="16"/>
            </w:rPr>
            <w:t>____</w:t>
          </w:r>
        </w:p>
      </w:docPartBody>
    </w:docPart>
    <w:docPart>
      <w:docPartPr>
        <w:name w:val="1F0A1F6E51C34CCAA01C45D9670CC0C8"/>
        <w:category>
          <w:name w:val="常规"/>
          <w:gallery w:val="placeholder"/>
        </w:category>
        <w:types>
          <w:type w:val="bbPlcHdr"/>
        </w:types>
        <w:behaviors>
          <w:behavior w:val="content"/>
        </w:behaviors>
        <w:guid w:val="{7E197847-8591-420E-870F-8D474D47DCD3}"/>
      </w:docPartPr>
      <w:docPartBody>
        <w:p w:rsidR="005F03CE" w:rsidRDefault="003C541B" w:rsidP="003C541B">
          <w:pPr>
            <w:pStyle w:val="1F0A1F6E51C34CCAA01C45D9670CC0C8"/>
          </w:pPr>
          <w:r w:rsidRPr="00A06E1A">
            <w:rPr>
              <w:rStyle w:val="placeholder1Char"/>
              <w:rFonts w:hint="eastAsia"/>
              <w:sz w:val="16"/>
              <w:szCs w:val="16"/>
            </w:rPr>
            <w:t>____</w:t>
          </w:r>
        </w:p>
      </w:docPartBody>
    </w:docPart>
    <w:docPart>
      <w:docPartPr>
        <w:name w:val="2840286DAE5E4ECBA6EEBC960D5098BF"/>
        <w:category>
          <w:name w:val="常规"/>
          <w:gallery w:val="placeholder"/>
        </w:category>
        <w:types>
          <w:type w:val="bbPlcHdr"/>
        </w:types>
        <w:behaviors>
          <w:behavior w:val="content"/>
        </w:behaviors>
        <w:guid w:val="{347E2A63-E83A-49BE-AC81-992FFE818DF9}"/>
      </w:docPartPr>
      <w:docPartBody>
        <w:p w:rsidR="005F03CE" w:rsidRDefault="003C541B" w:rsidP="003C541B">
          <w:pPr>
            <w:pStyle w:val="2840286DAE5E4ECBA6EEBC960D5098BF"/>
          </w:pPr>
          <w:r w:rsidRPr="00A06E1A">
            <w:rPr>
              <w:rStyle w:val="placeholder1Char"/>
              <w:rFonts w:hint="eastAsia"/>
              <w:sz w:val="16"/>
              <w:szCs w:val="16"/>
            </w:rPr>
            <w:t>____</w:t>
          </w:r>
        </w:p>
      </w:docPartBody>
    </w:docPart>
    <w:docPart>
      <w:docPartPr>
        <w:name w:val="A17EAEC992BE4F6FB8505B0B5D6C4F3C"/>
        <w:category>
          <w:name w:val="常规"/>
          <w:gallery w:val="placeholder"/>
        </w:category>
        <w:types>
          <w:type w:val="bbPlcHdr"/>
        </w:types>
        <w:behaviors>
          <w:behavior w:val="content"/>
        </w:behaviors>
        <w:guid w:val="{D65F58C2-BE90-4B26-A534-893B7A3075C5}"/>
      </w:docPartPr>
      <w:docPartBody>
        <w:p w:rsidR="005F03CE" w:rsidRDefault="003C541B" w:rsidP="003C541B">
          <w:pPr>
            <w:pStyle w:val="A17EAEC992BE4F6FB8505B0B5D6C4F3C"/>
          </w:pPr>
          <w:r w:rsidRPr="00A06E1A">
            <w:rPr>
              <w:rStyle w:val="placeholder1Char"/>
              <w:rFonts w:hint="eastAsia"/>
              <w:sz w:val="16"/>
              <w:szCs w:val="16"/>
            </w:rPr>
            <w:t>____</w:t>
          </w:r>
        </w:p>
      </w:docPartBody>
    </w:docPart>
    <w:docPart>
      <w:docPartPr>
        <w:name w:val="D6BB583F18A44324A47987F3CBED2B62"/>
        <w:category>
          <w:name w:val="常规"/>
          <w:gallery w:val="placeholder"/>
        </w:category>
        <w:types>
          <w:type w:val="bbPlcHdr"/>
        </w:types>
        <w:behaviors>
          <w:behavior w:val="content"/>
        </w:behaviors>
        <w:guid w:val="{0C0D4668-4F71-4D39-BD71-A4CC5D9BC0D2}"/>
      </w:docPartPr>
      <w:docPartBody>
        <w:p w:rsidR="005F03CE" w:rsidRDefault="003C541B" w:rsidP="003C541B">
          <w:pPr>
            <w:pStyle w:val="D6BB583F18A44324A47987F3CBED2B62"/>
          </w:pPr>
          <w:r w:rsidRPr="00A06E1A">
            <w:rPr>
              <w:rStyle w:val="placeholder1Char"/>
              <w:rFonts w:hint="eastAsia"/>
              <w:sz w:val="16"/>
              <w:szCs w:val="16"/>
            </w:rPr>
            <w:t>____</w:t>
          </w:r>
        </w:p>
      </w:docPartBody>
    </w:docPart>
    <w:docPart>
      <w:docPartPr>
        <w:name w:val="AA8DEC79581047748CB331D2FADDFA24"/>
        <w:category>
          <w:name w:val="常规"/>
          <w:gallery w:val="placeholder"/>
        </w:category>
        <w:types>
          <w:type w:val="bbPlcHdr"/>
        </w:types>
        <w:behaviors>
          <w:behavior w:val="content"/>
        </w:behaviors>
        <w:guid w:val="{DDFE8626-52AF-4081-91F9-EB2EBB625AE5}"/>
      </w:docPartPr>
      <w:docPartBody>
        <w:p w:rsidR="005F03CE" w:rsidRDefault="003C541B" w:rsidP="003C541B">
          <w:pPr>
            <w:pStyle w:val="AA8DEC79581047748CB331D2FADDFA24"/>
          </w:pPr>
          <w:r w:rsidRPr="00A06E1A">
            <w:rPr>
              <w:rStyle w:val="placeholder1Char"/>
              <w:rFonts w:hint="eastAsia"/>
              <w:sz w:val="16"/>
              <w:szCs w:val="16"/>
            </w:rPr>
            <w:t>____</w:t>
          </w:r>
        </w:p>
      </w:docPartBody>
    </w:docPart>
    <w:docPart>
      <w:docPartPr>
        <w:name w:val="D1D704288C50408781FB6DECA8514BAF"/>
        <w:category>
          <w:name w:val="常规"/>
          <w:gallery w:val="placeholder"/>
        </w:category>
        <w:types>
          <w:type w:val="bbPlcHdr"/>
        </w:types>
        <w:behaviors>
          <w:behavior w:val="content"/>
        </w:behaviors>
        <w:guid w:val="{93500B06-CFDB-4DBE-9A57-B4431F45D9B7}"/>
      </w:docPartPr>
      <w:docPartBody>
        <w:p w:rsidR="005F03CE" w:rsidRDefault="003C541B" w:rsidP="003C541B">
          <w:pPr>
            <w:pStyle w:val="D1D704288C50408781FB6DECA8514BAF"/>
          </w:pPr>
          <w:r w:rsidRPr="00A06E1A">
            <w:rPr>
              <w:rStyle w:val="placeholder1Char"/>
              <w:rFonts w:hint="eastAsia"/>
              <w:sz w:val="16"/>
              <w:szCs w:val="16"/>
            </w:rPr>
            <w:t>____</w:t>
          </w:r>
        </w:p>
      </w:docPartBody>
    </w:docPart>
    <w:docPart>
      <w:docPartPr>
        <w:name w:val="95C66714F72348908B1F150FFA6BBC37"/>
        <w:category>
          <w:name w:val="常规"/>
          <w:gallery w:val="placeholder"/>
        </w:category>
        <w:types>
          <w:type w:val="bbPlcHdr"/>
        </w:types>
        <w:behaviors>
          <w:behavior w:val="content"/>
        </w:behaviors>
        <w:guid w:val="{204B7537-A7DB-4945-AB7D-61244D1513B8}"/>
      </w:docPartPr>
      <w:docPartBody>
        <w:p w:rsidR="005F03CE" w:rsidRDefault="003C541B" w:rsidP="003C541B">
          <w:pPr>
            <w:pStyle w:val="95C66714F72348908B1F150FFA6BBC37"/>
          </w:pPr>
          <w:r w:rsidRPr="00A06E1A">
            <w:rPr>
              <w:rStyle w:val="placeholder1Char"/>
              <w:rFonts w:hint="eastAsia"/>
              <w:sz w:val="16"/>
              <w:szCs w:val="16"/>
            </w:rPr>
            <w:t>____</w:t>
          </w:r>
        </w:p>
      </w:docPartBody>
    </w:docPart>
    <w:docPart>
      <w:docPartPr>
        <w:name w:val="0C11C0613BFD4627AF225A23E87202E8"/>
        <w:category>
          <w:name w:val="常规"/>
          <w:gallery w:val="placeholder"/>
        </w:category>
        <w:types>
          <w:type w:val="bbPlcHdr"/>
        </w:types>
        <w:behaviors>
          <w:behavior w:val="content"/>
        </w:behaviors>
        <w:guid w:val="{DD4CFCC6-C710-4053-ABC5-EEEBC09126D9}"/>
      </w:docPartPr>
      <w:docPartBody>
        <w:p w:rsidR="005F03CE" w:rsidRDefault="003C541B" w:rsidP="003C541B">
          <w:pPr>
            <w:pStyle w:val="0C11C0613BFD4627AF225A23E87202E8"/>
          </w:pPr>
          <w:r w:rsidRPr="00A06E1A">
            <w:rPr>
              <w:rStyle w:val="placeholder1Char"/>
              <w:rFonts w:hint="eastAsia"/>
              <w:sz w:val="16"/>
              <w:szCs w:val="16"/>
            </w:rPr>
            <w:t>____</w:t>
          </w:r>
        </w:p>
      </w:docPartBody>
    </w:docPart>
    <w:docPart>
      <w:docPartPr>
        <w:name w:val="DBF7A97A92C144BCBF397C48D5E1B2CF"/>
        <w:category>
          <w:name w:val="常规"/>
          <w:gallery w:val="placeholder"/>
        </w:category>
        <w:types>
          <w:type w:val="bbPlcHdr"/>
        </w:types>
        <w:behaviors>
          <w:behavior w:val="content"/>
        </w:behaviors>
        <w:guid w:val="{2B38C4F6-5D0C-4B6F-92D8-8522D6845B60}"/>
      </w:docPartPr>
      <w:docPartBody>
        <w:p w:rsidR="005F03CE" w:rsidRDefault="003C541B" w:rsidP="003C541B">
          <w:pPr>
            <w:pStyle w:val="DBF7A97A92C144BCBF397C48D5E1B2CF"/>
          </w:pPr>
          <w:r w:rsidRPr="00A06E1A">
            <w:rPr>
              <w:rStyle w:val="placeholder1Char"/>
              <w:rFonts w:hint="eastAsia"/>
              <w:sz w:val="16"/>
              <w:szCs w:val="16"/>
            </w:rPr>
            <w:t>____</w:t>
          </w:r>
        </w:p>
      </w:docPartBody>
    </w:docPart>
    <w:docPart>
      <w:docPartPr>
        <w:name w:val="E3D2B48B817D442987D53B676B28EB43"/>
        <w:category>
          <w:name w:val="常规"/>
          <w:gallery w:val="placeholder"/>
        </w:category>
        <w:types>
          <w:type w:val="bbPlcHdr"/>
        </w:types>
        <w:behaviors>
          <w:behavior w:val="content"/>
        </w:behaviors>
        <w:guid w:val="{AF850D5D-A84C-4D22-A860-1F1C45F448A0}"/>
      </w:docPartPr>
      <w:docPartBody>
        <w:p w:rsidR="005F03CE" w:rsidRDefault="003C541B" w:rsidP="003C541B">
          <w:pPr>
            <w:pStyle w:val="E3D2B48B817D442987D53B676B28EB43"/>
          </w:pPr>
          <w:r w:rsidRPr="00A06E1A">
            <w:rPr>
              <w:rStyle w:val="placeholder1Char"/>
              <w:rFonts w:hint="eastAsia"/>
              <w:sz w:val="16"/>
              <w:szCs w:val="16"/>
            </w:rPr>
            <w:t>____</w:t>
          </w:r>
        </w:p>
      </w:docPartBody>
    </w:docPart>
    <w:docPart>
      <w:docPartPr>
        <w:name w:val="27D6E4028AC2447FA66357C36736C719"/>
        <w:category>
          <w:name w:val="常规"/>
          <w:gallery w:val="placeholder"/>
        </w:category>
        <w:types>
          <w:type w:val="bbPlcHdr"/>
        </w:types>
        <w:behaviors>
          <w:behavior w:val="content"/>
        </w:behaviors>
        <w:guid w:val="{7CD35F38-BB4C-4D07-9776-501EDAB8D285}"/>
      </w:docPartPr>
      <w:docPartBody>
        <w:p w:rsidR="005F03CE" w:rsidRDefault="003C541B" w:rsidP="003C541B">
          <w:pPr>
            <w:pStyle w:val="27D6E4028AC2447FA66357C36736C719"/>
          </w:pPr>
          <w:r w:rsidRPr="00A06E1A">
            <w:rPr>
              <w:rStyle w:val="placeholder1Char"/>
              <w:rFonts w:hint="eastAsia"/>
              <w:sz w:val="16"/>
              <w:szCs w:val="16"/>
            </w:rPr>
            <w:t>____</w:t>
          </w:r>
        </w:p>
      </w:docPartBody>
    </w:docPart>
    <w:docPart>
      <w:docPartPr>
        <w:name w:val="BE174A852F6E46B18328047C75D4281A"/>
        <w:category>
          <w:name w:val="常规"/>
          <w:gallery w:val="placeholder"/>
        </w:category>
        <w:types>
          <w:type w:val="bbPlcHdr"/>
        </w:types>
        <w:behaviors>
          <w:behavior w:val="content"/>
        </w:behaviors>
        <w:guid w:val="{A092D993-AAD8-475D-8DEE-AF4E35E35D80}"/>
      </w:docPartPr>
      <w:docPartBody>
        <w:p w:rsidR="005F03CE" w:rsidRDefault="003C541B" w:rsidP="003C541B">
          <w:pPr>
            <w:pStyle w:val="BE174A852F6E46B18328047C75D4281A"/>
          </w:pPr>
          <w:r w:rsidRPr="00A06E1A">
            <w:rPr>
              <w:rStyle w:val="placeholder1Char"/>
              <w:rFonts w:hint="eastAsia"/>
              <w:sz w:val="16"/>
              <w:szCs w:val="16"/>
            </w:rPr>
            <w:t>____</w:t>
          </w:r>
        </w:p>
      </w:docPartBody>
    </w:docPart>
    <w:docPart>
      <w:docPartPr>
        <w:name w:val="EA6F29D70F4D4655A748E59A12919C52"/>
        <w:category>
          <w:name w:val="常规"/>
          <w:gallery w:val="placeholder"/>
        </w:category>
        <w:types>
          <w:type w:val="bbPlcHdr"/>
        </w:types>
        <w:behaviors>
          <w:behavior w:val="content"/>
        </w:behaviors>
        <w:guid w:val="{49FBE4E8-F9B3-4294-A8CD-5BE14F62EDF5}"/>
      </w:docPartPr>
      <w:docPartBody>
        <w:p w:rsidR="005F03CE" w:rsidRDefault="003C541B" w:rsidP="003C541B">
          <w:pPr>
            <w:pStyle w:val="EA6F29D70F4D4655A748E59A12919C52"/>
          </w:pPr>
          <w:r w:rsidRPr="00A06E1A">
            <w:rPr>
              <w:rStyle w:val="placeholder1Char"/>
              <w:rFonts w:hint="eastAsia"/>
              <w:sz w:val="16"/>
              <w:szCs w:val="16"/>
            </w:rPr>
            <w:t>____</w:t>
          </w:r>
        </w:p>
      </w:docPartBody>
    </w:docPart>
    <w:docPart>
      <w:docPartPr>
        <w:name w:val="B497B3C76D1347FC9AF8282C023BD1A0"/>
        <w:category>
          <w:name w:val="常规"/>
          <w:gallery w:val="placeholder"/>
        </w:category>
        <w:types>
          <w:type w:val="bbPlcHdr"/>
        </w:types>
        <w:behaviors>
          <w:behavior w:val="content"/>
        </w:behaviors>
        <w:guid w:val="{899C3AAA-56DA-433A-9EA4-C6A2D0CA2B15}"/>
      </w:docPartPr>
      <w:docPartBody>
        <w:p w:rsidR="005F03CE" w:rsidRDefault="003C541B" w:rsidP="003C541B">
          <w:pPr>
            <w:pStyle w:val="B497B3C76D1347FC9AF8282C023BD1A0"/>
          </w:pPr>
          <w:r w:rsidRPr="00A06E1A">
            <w:rPr>
              <w:rStyle w:val="placeholder1Char"/>
              <w:rFonts w:hint="eastAsia"/>
              <w:sz w:val="16"/>
              <w:szCs w:val="16"/>
            </w:rPr>
            <w:t>____</w:t>
          </w:r>
        </w:p>
      </w:docPartBody>
    </w:docPart>
    <w:docPart>
      <w:docPartPr>
        <w:name w:val="45D993CE8A3041A7AC0A6A6A01446845"/>
        <w:category>
          <w:name w:val="常规"/>
          <w:gallery w:val="placeholder"/>
        </w:category>
        <w:types>
          <w:type w:val="bbPlcHdr"/>
        </w:types>
        <w:behaviors>
          <w:behavior w:val="content"/>
        </w:behaviors>
        <w:guid w:val="{901B2CB7-C87A-4B40-8347-F1E37A80515A}"/>
      </w:docPartPr>
      <w:docPartBody>
        <w:p w:rsidR="005F03CE" w:rsidRDefault="003C541B" w:rsidP="003C541B">
          <w:pPr>
            <w:pStyle w:val="45D993CE8A3041A7AC0A6A6A01446845"/>
          </w:pPr>
          <w:r w:rsidRPr="00A06E1A">
            <w:rPr>
              <w:rStyle w:val="placeholder1Char"/>
              <w:rFonts w:hint="eastAsia"/>
              <w:sz w:val="16"/>
              <w:szCs w:val="16"/>
            </w:rPr>
            <w:t>____</w:t>
          </w:r>
        </w:p>
      </w:docPartBody>
    </w:docPart>
    <w:docPart>
      <w:docPartPr>
        <w:name w:val="62E0DC3A5BFA48F39F239F511B6D596F"/>
        <w:category>
          <w:name w:val="常规"/>
          <w:gallery w:val="placeholder"/>
        </w:category>
        <w:types>
          <w:type w:val="bbPlcHdr"/>
        </w:types>
        <w:behaviors>
          <w:behavior w:val="content"/>
        </w:behaviors>
        <w:guid w:val="{FA4CD447-A046-4BF3-85E0-79065949AE19}"/>
      </w:docPartPr>
      <w:docPartBody>
        <w:p w:rsidR="005F03CE" w:rsidRDefault="003C541B" w:rsidP="003C541B">
          <w:pPr>
            <w:pStyle w:val="62E0DC3A5BFA48F39F239F511B6D596F"/>
          </w:pPr>
          <w:r w:rsidRPr="00A06E1A">
            <w:rPr>
              <w:rStyle w:val="placeholder1Char"/>
              <w:rFonts w:hint="eastAsia"/>
              <w:sz w:val="16"/>
              <w:szCs w:val="16"/>
            </w:rPr>
            <w:t>____</w:t>
          </w:r>
        </w:p>
      </w:docPartBody>
    </w:docPart>
    <w:docPart>
      <w:docPartPr>
        <w:name w:val="DF5C3872ED024580873CDA8C2120AFD2"/>
        <w:category>
          <w:name w:val="常规"/>
          <w:gallery w:val="placeholder"/>
        </w:category>
        <w:types>
          <w:type w:val="bbPlcHdr"/>
        </w:types>
        <w:behaviors>
          <w:behavior w:val="content"/>
        </w:behaviors>
        <w:guid w:val="{35E86AAD-9685-4839-9BC6-6681CA95FCD0}"/>
      </w:docPartPr>
      <w:docPartBody>
        <w:p w:rsidR="005F03CE" w:rsidRDefault="003C541B" w:rsidP="003C541B">
          <w:pPr>
            <w:pStyle w:val="DF5C3872ED024580873CDA8C2120AFD2"/>
          </w:pPr>
          <w:r w:rsidRPr="00A06E1A">
            <w:rPr>
              <w:rStyle w:val="placeholder1Char"/>
              <w:rFonts w:hint="eastAsia"/>
              <w:sz w:val="16"/>
              <w:szCs w:val="16"/>
            </w:rPr>
            <w:t>____</w:t>
          </w:r>
        </w:p>
      </w:docPartBody>
    </w:docPart>
    <w:docPart>
      <w:docPartPr>
        <w:name w:val="FD6268E6BB2D4369A521F31C8C055D7B"/>
        <w:category>
          <w:name w:val="常规"/>
          <w:gallery w:val="placeholder"/>
        </w:category>
        <w:types>
          <w:type w:val="bbPlcHdr"/>
        </w:types>
        <w:behaviors>
          <w:behavior w:val="content"/>
        </w:behaviors>
        <w:guid w:val="{122B57F2-8BBE-4AE4-A46D-8CF9FC66B0FB}"/>
      </w:docPartPr>
      <w:docPartBody>
        <w:p w:rsidR="005F03CE" w:rsidRDefault="003C541B" w:rsidP="003C541B">
          <w:pPr>
            <w:pStyle w:val="FD6268E6BB2D4369A521F31C8C055D7B"/>
          </w:pPr>
          <w:r w:rsidRPr="00A06E1A">
            <w:rPr>
              <w:rStyle w:val="placeholder1Char"/>
              <w:rFonts w:hint="eastAsia"/>
              <w:sz w:val="16"/>
              <w:szCs w:val="16"/>
            </w:rPr>
            <w:t>____</w:t>
          </w:r>
        </w:p>
      </w:docPartBody>
    </w:docPart>
    <w:docPart>
      <w:docPartPr>
        <w:name w:val="A7056DBC0B7D410D8CB1B136B959151D"/>
        <w:category>
          <w:name w:val="常规"/>
          <w:gallery w:val="placeholder"/>
        </w:category>
        <w:types>
          <w:type w:val="bbPlcHdr"/>
        </w:types>
        <w:behaviors>
          <w:behavior w:val="content"/>
        </w:behaviors>
        <w:guid w:val="{BC610D47-F4B4-4A9C-B773-6231B3CCAC45}"/>
      </w:docPartPr>
      <w:docPartBody>
        <w:p w:rsidR="005F03CE" w:rsidRDefault="003C541B" w:rsidP="003C541B">
          <w:pPr>
            <w:pStyle w:val="A7056DBC0B7D410D8CB1B136B959151D"/>
          </w:pPr>
          <w:r w:rsidRPr="00A06E1A">
            <w:rPr>
              <w:rStyle w:val="placeholder1Char"/>
              <w:rFonts w:hint="eastAsia"/>
              <w:sz w:val="16"/>
              <w:szCs w:val="16"/>
            </w:rPr>
            <w:t>____</w:t>
          </w:r>
        </w:p>
      </w:docPartBody>
    </w:docPart>
    <w:docPart>
      <w:docPartPr>
        <w:name w:val="AF15BC37BC37456FAEEEDD3F448ABBC7"/>
        <w:category>
          <w:name w:val="常规"/>
          <w:gallery w:val="placeholder"/>
        </w:category>
        <w:types>
          <w:type w:val="bbPlcHdr"/>
        </w:types>
        <w:behaviors>
          <w:behavior w:val="content"/>
        </w:behaviors>
        <w:guid w:val="{ECFBBF59-4315-487D-80A9-A5C45DBB277F}"/>
      </w:docPartPr>
      <w:docPartBody>
        <w:p w:rsidR="005F03CE" w:rsidRDefault="003C541B" w:rsidP="003C541B">
          <w:pPr>
            <w:pStyle w:val="AF15BC37BC37456FAEEEDD3F448ABBC7"/>
          </w:pPr>
          <w:r w:rsidRPr="00A06E1A">
            <w:rPr>
              <w:rStyle w:val="placeholder1Char"/>
              <w:rFonts w:hint="eastAsia"/>
              <w:sz w:val="16"/>
              <w:szCs w:val="16"/>
            </w:rPr>
            <w:t>____</w:t>
          </w:r>
        </w:p>
      </w:docPartBody>
    </w:docPart>
    <w:docPart>
      <w:docPartPr>
        <w:name w:val="8DE5A759EA72474C98BE370ABA7F2AD4"/>
        <w:category>
          <w:name w:val="常规"/>
          <w:gallery w:val="placeholder"/>
        </w:category>
        <w:types>
          <w:type w:val="bbPlcHdr"/>
        </w:types>
        <w:behaviors>
          <w:behavior w:val="content"/>
        </w:behaviors>
        <w:guid w:val="{91112D31-54EE-4AA8-8068-318F61159E51}"/>
      </w:docPartPr>
      <w:docPartBody>
        <w:p w:rsidR="005F03CE" w:rsidRDefault="003C541B" w:rsidP="003C541B">
          <w:pPr>
            <w:pStyle w:val="8DE5A759EA72474C98BE370ABA7F2AD4"/>
          </w:pPr>
          <w:r w:rsidRPr="00A06E1A">
            <w:rPr>
              <w:rStyle w:val="placeholder1Char"/>
              <w:rFonts w:hint="eastAsia"/>
              <w:sz w:val="16"/>
              <w:szCs w:val="16"/>
            </w:rPr>
            <w:t>____</w:t>
          </w:r>
        </w:p>
      </w:docPartBody>
    </w:docPart>
    <w:docPart>
      <w:docPartPr>
        <w:name w:val="60740718D9494F8F91890F8BE0D144FA"/>
        <w:category>
          <w:name w:val="常规"/>
          <w:gallery w:val="placeholder"/>
        </w:category>
        <w:types>
          <w:type w:val="bbPlcHdr"/>
        </w:types>
        <w:behaviors>
          <w:behavior w:val="content"/>
        </w:behaviors>
        <w:guid w:val="{10345D8E-BC94-47A1-83BF-34BB3A9F2AE1}"/>
      </w:docPartPr>
      <w:docPartBody>
        <w:p w:rsidR="005F03CE" w:rsidRDefault="003C541B" w:rsidP="003C541B">
          <w:pPr>
            <w:pStyle w:val="60740718D9494F8F91890F8BE0D144FA"/>
          </w:pPr>
          <w:r w:rsidRPr="00A06E1A">
            <w:rPr>
              <w:rStyle w:val="placeholder1Char"/>
              <w:rFonts w:hint="eastAsia"/>
              <w:sz w:val="16"/>
              <w:szCs w:val="16"/>
            </w:rPr>
            <w:t>____</w:t>
          </w:r>
        </w:p>
      </w:docPartBody>
    </w:docPart>
    <w:docPart>
      <w:docPartPr>
        <w:name w:val="8DFC2542000940B2A798C53F7A6DFCCA"/>
        <w:category>
          <w:name w:val="常规"/>
          <w:gallery w:val="placeholder"/>
        </w:category>
        <w:types>
          <w:type w:val="bbPlcHdr"/>
        </w:types>
        <w:behaviors>
          <w:behavior w:val="content"/>
        </w:behaviors>
        <w:guid w:val="{51A974FB-AEDF-401C-8DBD-ADD6A6D214CB}"/>
      </w:docPartPr>
      <w:docPartBody>
        <w:p w:rsidR="005F03CE" w:rsidRDefault="003C541B" w:rsidP="003C541B">
          <w:pPr>
            <w:pStyle w:val="8DFC2542000940B2A798C53F7A6DFCCA"/>
          </w:pPr>
          <w:r w:rsidRPr="00A06E1A">
            <w:rPr>
              <w:rStyle w:val="placeholder1Char"/>
              <w:rFonts w:hint="eastAsia"/>
              <w:sz w:val="16"/>
              <w:szCs w:val="16"/>
            </w:rPr>
            <w:t>____</w:t>
          </w:r>
        </w:p>
      </w:docPartBody>
    </w:docPart>
    <w:docPart>
      <w:docPartPr>
        <w:name w:val="1256B8506DE64818B0A10121FDDBE236"/>
        <w:category>
          <w:name w:val="常规"/>
          <w:gallery w:val="placeholder"/>
        </w:category>
        <w:types>
          <w:type w:val="bbPlcHdr"/>
        </w:types>
        <w:behaviors>
          <w:behavior w:val="content"/>
        </w:behaviors>
        <w:guid w:val="{A120E4E2-7DAE-42F9-A341-64B18D6E4C4E}"/>
      </w:docPartPr>
      <w:docPartBody>
        <w:p w:rsidR="005F03CE" w:rsidRDefault="003C541B" w:rsidP="003C541B">
          <w:pPr>
            <w:pStyle w:val="1256B8506DE64818B0A10121FDDBE236"/>
          </w:pPr>
          <w:r w:rsidRPr="00A06E1A">
            <w:rPr>
              <w:rStyle w:val="placeholder1Char"/>
              <w:rFonts w:hint="eastAsia"/>
              <w:sz w:val="16"/>
              <w:szCs w:val="16"/>
            </w:rPr>
            <w:t>____</w:t>
          </w:r>
        </w:p>
      </w:docPartBody>
    </w:docPart>
    <w:docPart>
      <w:docPartPr>
        <w:name w:val="A5E3AEF6C3514F68B38C5CB7DD14F1C9"/>
        <w:category>
          <w:name w:val="常规"/>
          <w:gallery w:val="placeholder"/>
        </w:category>
        <w:types>
          <w:type w:val="bbPlcHdr"/>
        </w:types>
        <w:behaviors>
          <w:behavior w:val="content"/>
        </w:behaviors>
        <w:guid w:val="{7BAB6731-C149-4032-B86D-F70027369A96}"/>
      </w:docPartPr>
      <w:docPartBody>
        <w:p w:rsidR="005F03CE" w:rsidRDefault="003C541B" w:rsidP="003C541B">
          <w:pPr>
            <w:pStyle w:val="A5E3AEF6C3514F68B38C5CB7DD14F1C9"/>
          </w:pPr>
          <w:r w:rsidRPr="00A06E1A">
            <w:rPr>
              <w:rStyle w:val="placeholder1Char"/>
              <w:rFonts w:hint="eastAsia"/>
              <w:sz w:val="16"/>
              <w:szCs w:val="16"/>
            </w:rPr>
            <w:t>____</w:t>
          </w:r>
        </w:p>
      </w:docPartBody>
    </w:docPart>
    <w:docPart>
      <w:docPartPr>
        <w:name w:val="59AB1467F5BD4573988E4E04C036C838"/>
        <w:category>
          <w:name w:val="常规"/>
          <w:gallery w:val="placeholder"/>
        </w:category>
        <w:types>
          <w:type w:val="bbPlcHdr"/>
        </w:types>
        <w:behaviors>
          <w:behavior w:val="content"/>
        </w:behaviors>
        <w:guid w:val="{4D595ED2-0F99-4228-9285-66C007EA91EF}"/>
      </w:docPartPr>
      <w:docPartBody>
        <w:p w:rsidR="005F03CE" w:rsidRDefault="003C541B" w:rsidP="003C541B">
          <w:pPr>
            <w:pStyle w:val="59AB1467F5BD4573988E4E04C036C838"/>
          </w:pPr>
          <w:r w:rsidRPr="00A06E1A">
            <w:rPr>
              <w:rStyle w:val="placeholder1Char"/>
              <w:rFonts w:hint="eastAsia"/>
              <w:sz w:val="16"/>
              <w:szCs w:val="16"/>
            </w:rPr>
            <w:t>____</w:t>
          </w:r>
        </w:p>
      </w:docPartBody>
    </w:docPart>
    <w:docPart>
      <w:docPartPr>
        <w:name w:val="87254AEE357E4F7D96BF3627F6D94654"/>
        <w:category>
          <w:name w:val="常规"/>
          <w:gallery w:val="placeholder"/>
        </w:category>
        <w:types>
          <w:type w:val="bbPlcHdr"/>
        </w:types>
        <w:behaviors>
          <w:behavior w:val="content"/>
        </w:behaviors>
        <w:guid w:val="{10D00233-CC7C-452B-904F-93E46EA41F3F}"/>
      </w:docPartPr>
      <w:docPartBody>
        <w:p w:rsidR="005F03CE" w:rsidRDefault="003C541B" w:rsidP="003C541B">
          <w:pPr>
            <w:pStyle w:val="87254AEE357E4F7D96BF3627F6D94654"/>
          </w:pPr>
          <w:r w:rsidRPr="00A06E1A">
            <w:rPr>
              <w:rStyle w:val="placeholder1Char"/>
              <w:rFonts w:hint="eastAsia"/>
              <w:sz w:val="16"/>
              <w:szCs w:val="16"/>
            </w:rPr>
            <w:t>____</w:t>
          </w:r>
        </w:p>
      </w:docPartBody>
    </w:docPart>
    <w:docPart>
      <w:docPartPr>
        <w:name w:val="39AC6D0DEF9F405FA4112D5716C350BD"/>
        <w:category>
          <w:name w:val="常规"/>
          <w:gallery w:val="placeholder"/>
        </w:category>
        <w:types>
          <w:type w:val="bbPlcHdr"/>
        </w:types>
        <w:behaviors>
          <w:behavior w:val="content"/>
        </w:behaviors>
        <w:guid w:val="{21ABB21C-1C58-40CD-B741-457886FDAB06}"/>
      </w:docPartPr>
      <w:docPartBody>
        <w:p w:rsidR="005F03CE" w:rsidRDefault="003C541B" w:rsidP="003C541B">
          <w:pPr>
            <w:pStyle w:val="39AC6D0DEF9F405FA4112D5716C350BD"/>
          </w:pPr>
          <w:r w:rsidRPr="00A06E1A">
            <w:rPr>
              <w:rStyle w:val="placeholder1Char"/>
              <w:rFonts w:hint="eastAsia"/>
              <w:sz w:val="16"/>
              <w:szCs w:val="16"/>
            </w:rPr>
            <w:t>____</w:t>
          </w:r>
        </w:p>
      </w:docPartBody>
    </w:docPart>
    <w:docPart>
      <w:docPartPr>
        <w:name w:val="33BFAD1E3B074963AAF4E4FD8D2C4328"/>
        <w:category>
          <w:name w:val="常规"/>
          <w:gallery w:val="placeholder"/>
        </w:category>
        <w:types>
          <w:type w:val="bbPlcHdr"/>
        </w:types>
        <w:behaviors>
          <w:behavior w:val="content"/>
        </w:behaviors>
        <w:guid w:val="{C29039F0-497F-4F0A-99F5-A9C98AD03171}"/>
      </w:docPartPr>
      <w:docPartBody>
        <w:p w:rsidR="005F03CE" w:rsidRDefault="003C541B" w:rsidP="003C541B">
          <w:pPr>
            <w:pStyle w:val="33BFAD1E3B074963AAF4E4FD8D2C4328"/>
          </w:pPr>
          <w:r w:rsidRPr="00A06E1A">
            <w:rPr>
              <w:rStyle w:val="placeholder1Char"/>
              <w:rFonts w:hint="eastAsia"/>
              <w:sz w:val="16"/>
              <w:szCs w:val="16"/>
            </w:rPr>
            <w:t>____</w:t>
          </w:r>
        </w:p>
      </w:docPartBody>
    </w:docPart>
    <w:docPart>
      <w:docPartPr>
        <w:name w:val="432F851795FA475B9B53BE2AD6B59995"/>
        <w:category>
          <w:name w:val="常规"/>
          <w:gallery w:val="placeholder"/>
        </w:category>
        <w:types>
          <w:type w:val="bbPlcHdr"/>
        </w:types>
        <w:behaviors>
          <w:behavior w:val="content"/>
        </w:behaviors>
        <w:guid w:val="{019A47CB-6B54-4F84-A2E8-7FD60231A535}"/>
      </w:docPartPr>
      <w:docPartBody>
        <w:p w:rsidR="005F03CE" w:rsidRDefault="003C541B" w:rsidP="003C541B">
          <w:pPr>
            <w:pStyle w:val="432F851795FA475B9B53BE2AD6B59995"/>
          </w:pPr>
          <w:r w:rsidRPr="00A06E1A">
            <w:rPr>
              <w:rStyle w:val="placeholder1Char"/>
              <w:rFonts w:hint="eastAsia"/>
              <w:sz w:val="16"/>
              <w:szCs w:val="16"/>
            </w:rPr>
            <w:t>____</w:t>
          </w:r>
        </w:p>
      </w:docPartBody>
    </w:docPart>
    <w:docPart>
      <w:docPartPr>
        <w:name w:val="2F0A366A1B494B7DB250404C8302D017"/>
        <w:category>
          <w:name w:val="常规"/>
          <w:gallery w:val="placeholder"/>
        </w:category>
        <w:types>
          <w:type w:val="bbPlcHdr"/>
        </w:types>
        <w:behaviors>
          <w:behavior w:val="content"/>
        </w:behaviors>
        <w:guid w:val="{DB2F76AC-CDFC-4668-A706-DB9B7914AD55}"/>
      </w:docPartPr>
      <w:docPartBody>
        <w:p w:rsidR="005F03CE" w:rsidRDefault="003C541B" w:rsidP="003C541B">
          <w:pPr>
            <w:pStyle w:val="2F0A366A1B494B7DB250404C8302D017"/>
          </w:pPr>
          <w:r w:rsidRPr="00A06E1A">
            <w:rPr>
              <w:rStyle w:val="placeholder1Char"/>
              <w:rFonts w:hint="eastAsia"/>
              <w:sz w:val="16"/>
              <w:szCs w:val="16"/>
            </w:rPr>
            <w:t>____</w:t>
          </w:r>
        </w:p>
      </w:docPartBody>
    </w:docPart>
    <w:docPart>
      <w:docPartPr>
        <w:name w:val="A13F54FDE0A74F45BF9D5EF3B0DD339B"/>
        <w:category>
          <w:name w:val="常规"/>
          <w:gallery w:val="placeholder"/>
        </w:category>
        <w:types>
          <w:type w:val="bbPlcHdr"/>
        </w:types>
        <w:behaviors>
          <w:behavior w:val="content"/>
        </w:behaviors>
        <w:guid w:val="{C684ED19-9425-4A58-8B8E-FE5BFF88A065}"/>
      </w:docPartPr>
      <w:docPartBody>
        <w:p w:rsidR="005F03CE" w:rsidRDefault="003C541B" w:rsidP="003C541B">
          <w:pPr>
            <w:pStyle w:val="A13F54FDE0A74F45BF9D5EF3B0DD339B"/>
          </w:pPr>
          <w:r w:rsidRPr="00A06E1A">
            <w:rPr>
              <w:rStyle w:val="placeholder1Char"/>
              <w:rFonts w:hint="eastAsia"/>
              <w:sz w:val="16"/>
              <w:szCs w:val="16"/>
            </w:rPr>
            <w:t>____</w:t>
          </w:r>
        </w:p>
      </w:docPartBody>
    </w:docPart>
    <w:docPart>
      <w:docPartPr>
        <w:name w:val="3578755EA1EA4BE6AF1D536C6FAE3647"/>
        <w:category>
          <w:name w:val="常规"/>
          <w:gallery w:val="placeholder"/>
        </w:category>
        <w:types>
          <w:type w:val="bbPlcHdr"/>
        </w:types>
        <w:behaviors>
          <w:behavior w:val="content"/>
        </w:behaviors>
        <w:guid w:val="{0081CFAC-05C6-45EE-BAD9-50DEF05333AA}"/>
      </w:docPartPr>
      <w:docPartBody>
        <w:p w:rsidR="005F03CE" w:rsidRDefault="003C541B" w:rsidP="003C541B">
          <w:pPr>
            <w:pStyle w:val="3578755EA1EA4BE6AF1D536C6FAE3647"/>
          </w:pPr>
          <w:r w:rsidRPr="00A06E1A">
            <w:rPr>
              <w:rStyle w:val="placeholder1Char"/>
              <w:rFonts w:hint="eastAsia"/>
              <w:sz w:val="16"/>
              <w:szCs w:val="16"/>
            </w:rPr>
            <w:t>____</w:t>
          </w:r>
        </w:p>
      </w:docPartBody>
    </w:docPart>
    <w:docPart>
      <w:docPartPr>
        <w:name w:val="BF14F01690F14E8CB26B56549F8FE126"/>
        <w:category>
          <w:name w:val="常规"/>
          <w:gallery w:val="placeholder"/>
        </w:category>
        <w:types>
          <w:type w:val="bbPlcHdr"/>
        </w:types>
        <w:behaviors>
          <w:behavior w:val="content"/>
        </w:behaviors>
        <w:guid w:val="{CAC4B7D7-4BE6-4A60-8B46-8E39F48D94C2}"/>
      </w:docPartPr>
      <w:docPartBody>
        <w:p w:rsidR="005F03CE" w:rsidRDefault="003C541B" w:rsidP="003C541B">
          <w:pPr>
            <w:pStyle w:val="BF14F01690F14E8CB26B56549F8FE126"/>
          </w:pPr>
          <w:r w:rsidRPr="00A06E1A">
            <w:rPr>
              <w:rStyle w:val="placeholder1Char"/>
              <w:rFonts w:hint="eastAsia"/>
              <w:sz w:val="16"/>
              <w:szCs w:val="16"/>
            </w:rPr>
            <w:t>____</w:t>
          </w:r>
        </w:p>
      </w:docPartBody>
    </w:docPart>
    <w:docPart>
      <w:docPartPr>
        <w:name w:val="36490484D772430C9A40959710794C29"/>
        <w:category>
          <w:name w:val="常规"/>
          <w:gallery w:val="placeholder"/>
        </w:category>
        <w:types>
          <w:type w:val="bbPlcHdr"/>
        </w:types>
        <w:behaviors>
          <w:behavior w:val="content"/>
        </w:behaviors>
        <w:guid w:val="{4A1F94FF-629C-4E46-BF93-D052D1D53083}"/>
      </w:docPartPr>
      <w:docPartBody>
        <w:p w:rsidR="005F03CE" w:rsidRDefault="003C541B" w:rsidP="003C541B">
          <w:pPr>
            <w:pStyle w:val="36490484D772430C9A40959710794C29"/>
          </w:pPr>
          <w:r w:rsidRPr="00A06E1A">
            <w:rPr>
              <w:rStyle w:val="placeholder1Char"/>
              <w:rFonts w:hint="eastAsia"/>
              <w:sz w:val="16"/>
              <w:szCs w:val="16"/>
            </w:rPr>
            <w:t>____</w:t>
          </w:r>
        </w:p>
      </w:docPartBody>
    </w:docPart>
    <w:docPart>
      <w:docPartPr>
        <w:name w:val="692A721D41FB46CDB2452C030F957696"/>
        <w:category>
          <w:name w:val="常规"/>
          <w:gallery w:val="placeholder"/>
        </w:category>
        <w:types>
          <w:type w:val="bbPlcHdr"/>
        </w:types>
        <w:behaviors>
          <w:behavior w:val="content"/>
        </w:behaviors>
        <w:guid w:val="{C2FFB5B2-9815-4076-8C25-0F355FF07CDA}"/>
      </w:docPartPr>
      <w:docPartBody>
        <w:p w:rsidR="005F03CE" w:rsidRDefault="003C541B" w:rsidP="003C541B">
          <w:pPr>
            <w:pStyle w:val="692A721D41FB46CDB2452C030F957696"/>
          </w:pPr>
          <w:r w:rsidRPr="00A06E1A">
            <w:rPr>
              <w:rStyle w:val="placeholder1Char"/>
              <w:rFonts w:hint="eastAsia"/>
              <w:sz w:val="16"/>
              <w:szCs w:val="16"/>
            </w:rPr>
            <w:t>____</w:t>
          </w:r>
        </w:p>
      </w:docPartBody>
    </w:docPart>
    <w:docPart>
      <w:docPartPr>
        <w:name w:val="D7895F115E1F46529BDDA6C8A0F25D01"/>
        <w:category>
          <w:name w:val="常规"/>
          <w:gallery w:val="placeholder"/>
        </w:category>
        <w:types>
          <w:type w:val="bbPlcHdr"/>
        </w:types>
        <w:behaviors>
          <w:behavior w:val="content"/>
        </w:behaviors>
        <w:guid w:val="{85CF1C1E-10A0-4895-90FD-B6CD13B5D459}"/>
      </w:docPartPr>
      <w:docPartBody>
        <w:p w:rsidR="005F03CE" w:rsidRDefault="003C541B" w:rsidP="003C541B">
          <w:pPr>
            <w:pStyle w:val="D7895F115E1F46529BDDA6C8A0F25D01"/>
          </w:pPr>
          <w:r w:rsidRPr="00A06E1A">
            <w:rPr>
              <w:rStyle w:val="placeholder1Char"/>
              <w:rFonts w:hint="eastAsia"/>
              <w:sz w:val="16"/>
              <w:szCs w:val="16"/>
            </w:rPr>
            <w:t>____</w:t>
          </w:r>
        </w:p>
      </w:docPartBody>
    </w:docPart>
    <w:docPart>
      <w:docPartPr>
        <w:name w:val="917A0582693946B995EBCEC90EB081A2"/>
        <w:category>
          <w:name w:val="常规"/>
          <w:gallery w:val="placeholder"/>
        </w:category>
        <w:types>
          <w:type w:val="bbPlcHdr"/>
        </w:types>
        <w:behaviors>
          <w:behavior w:val="content"/>
        </w:behaviors>
        <w:guid w:val="{51E0065A-A826-4F6D-89A8-8A1E8DE2B4D3}"/>
      </w:docPartPr>
      <w:docPartBody>
        <w:p w:rsidR="005F03CE" w:rsidRDefault="003C541B" w:rsidP="003C541B">
          <w:pPr>
            <w:pStyle w:val="917A0582693946B995EBCEC90EB081A2"/>
          </w:pPr>
          <w:r w:rsidRPr="00A06E1A">
            <w:rPr>
              <w:rStyle w:val="placeholder1Char"/>
              <w:rFonts w:hint="eastAsia"/>
              <w:sz w:val="16"/>
              <w:szCs w:val="16"/>
            </w:rPr>
            <w:t>____</w:t>
          </w:r>
        </w:p>
      </w:docPartBody>
    </w:docPart>
    <w:docPart>
      <w:docPartPr>
        <w:name w:val="409BCCD9F352458D82424B2D52A695EB"/>
        <w:category>
          <w:name w:val="常规"/>
          <w:gallery w:val="placeholder"/>
        </w:category>
        <w:types>
          <w:type w:val="bbPlcHdr"/>
        </w:types>
        <w:behaviors>
          <w:behavior w:val="content"/>
        </w:behaviors>
        <w:guid w:val="{4D2EF819-7A6C-469C-BFF8-9A34B4B0CDDC}"/>
      </w:docPartPr>
      <w:docPartBody>
        <w:p w:rsidR="005F03CE" w:rsidRDefault="003C541B" w:rsidP="003C541B">
          <w:pPr>
            <w:pStyle w:val="409BCCD9F352458D82424B2D52A695EB"/>
          </w:pPr>
          <w:r w:rsidRPr="00A06E1A">
            <w:rPr>
              <w:rStyle w:val="placeholder1Char"/>
              <w:rFonts w:hint="eastAsia"/>
              <w:sz w:val="16"/>
              <w:szCs w:val="16"/>
            </w:rPr>
            <w:t>____</w:t>
          </w:r>
        </w:p>
      </w:docPartBody>
    </w:docPart>
    <w:docPart>
      <w:docPartPr>
        <w:name w:val="E088E7E490304C6E8923A40191A287D4"/>
        <w:category>
          <w:name w:val="常规"/>
          <w:gallery w:val="placeholder"/>
        </w:category>
        <w:types>
          <w:type w:val="bbPlcHdr"/>
        </w:types>
        <w:behaviors>
          <w:behavior w:val="content"/>
        </w:behaviors>
        <w:guid w:val="{3570F961-045E-447C-9E9F-C5C77AB5BBC6}"/>
      </w:docPartPr>
      <w:docPartBody>
        <w:p w:rsidR="005F03CE" w:rsidRDefault="003C541B" w:rsidP="003C541B">
          <w:pPr>
            <w:pStyle w:val="E088E7E490304C6E8923A40191A287D4"/>
          </w:pPr>
          <w:r w:rsidRPr="00A06E1A">
            <w:rPr>
              <w:rStyle w:val="placeholder1Char"/>
              <w:rFonts w:hint="eastAsia"/>
              <w:sz w:val="16"/>
              <w:szCs w:val="16"/>
            </w:rPr>
            <w:t>____</w:t>
          </w:r>
        </w:p>
      </w:docPartBody>
    </w:docPart>
    <w:docPart>
      <w:docPartPr>
        <w:name w:val="22D5040DF4E7453DB189B84CED3F5DF6"/>
        <w:category>
          <w:name w:val="常规"/>
          <w:gallery w:val="placeholder"/>
        </w:category>
        <w:types>
          <w:type w:val="bbPlcHdr"/>
        </w:types>
        <w:behaviors>
          <w:behavior w:val="content"/>
        </w:behaviors>
        <w:guid w:val="{F9DD5BA6-1927-410F-A058-3928D273AB20}"/>
      </w:docPartPr>
      <w:docPartBody>
        <w:p w:rsidR="005F03CE" w:rsidRDefault="003C541B" w:rsidP="003C541B">
          <w:pPr>
            <w:pStyle w:val="22D5040DF4E7453DB189B84CED3F5DF6"/>
          </w:pPr>
          <w:r w:rsidRPr="00A06E1A">
            <w:rPr>
              <w:rStyle w:val="placeholder1Char"/>
              <w:rFonts w:hint="eastAsia"/>
              <w:sz w:val="16"/>
              <w:szCs w:val="16"/>
            </w:rPr>
            <w:t>____</w:t>
          </w:r>
        </w:p>
      </w:docPartBody>
    </w:docPart>
    <w:docPart>
      <w:docPartPr>
        <w:name w:val="CD5BD66DC64E40519514809BE7C87B82"/>
        <w:category>
          <w:name w:val="常规"/>
          <w:gallery w:val="placeholder"/>
        </w:category>
        <w:types>
          <w:type w:val="bbPlcHdr"/>
        </w:types>
        <w:behaviors>
          <w:behavior w:val="content"/>
        </w:behaviors>
        <w:guid w:val="{97A5BB93-E59B-4B77-8FB7-8EA6632DF65F}"/>
      </w:docPartPr>
      <w:docPartBody>
        <w:p w:rsidR="005F03CE" w:rsidRDefault="003C541B" w:rsidP="003C541B">
          <w:pPr>
            <w:pStyle w:val="CD5BD66DC64E40519514809BE7C87B82"/>
          </w:pPr>
          <w:r w:rsidRPr="00A06E1A">
            <w:rPr>
              <w:rStyle w:val="placeholder1Char"/>
              <w:rFonts w:hint="eastAsia"/>
              <w:sz w:val="16"/>
              <w:szCs w:val="16"/>
            </w:rPr>
            <w:t>____</w:t>
          </w:r>
        </w:p>
      </w:docPartBody>
    </w:docPart>
    <w:docPart>
      <w:docPartPr>
        <w:name w:val="BE6E1627652C4266B5621E67D752F9F1"/>
        <w:category>
          <w:name w:val="常规"/>
          <w:gallery w:val="placeholder"/>
        </w:category>
        <w:types>
          <w:type w:val="bbPlcHdr"/>
        </w:types>
        <w:behaviors>
          <w:behavior w:val="content"/>
        </w:behaviors>
        <w:guid w:val="{270015E8-346C-4EBC-AC7C-382CBB871CA9}"/>
      </w:docPartPr>
      <w:docPartBody>
        <w:p w:rsidR="005F03CE" w:rsidRDefault="003C541B" w:rsidP="003C541B">
          <w:pPr>
            <w:pStyle w:val="BE6E1627652C4266B5621E67D752F9F1"/>
          </w:pPr>
          <w:r w:rsidRPr="00A06E1A">
            <w:rPr>
              <w:rStyle w:val="placeholder1Char"/>
              <w:rFonts w:hint="eastAsia"/>
              <w:sz w:val="16"/>
              <w:szCs w:val="16"/>
            </w:rPr>
            <w:t>____</w:t>
          </w:r>
        </w:p>
      </w:docPartBody>
    </w:docPart>
    <w:docPart>
      <w:docPartPr>
        <w:name w:val="08D9D03FC0CD402CB173D820A54C9E34"/>
        <w:category>
          <w:name w:val="常规"/>
          <w:gallery w:val="placeholder"/>
        </w:category>
        <w:types>
          <w:type w:val="bbPlcHdr"/>
        </w:types>
        <w:behaviors>
          <w:behavior w:val="content"/>
        </w:behaviors>
        <w:guid w:val="{76648553-5C1B-42BE-96FF-DEACECF2F82F}"/>
      </w:docPartPr>
      <w:docPartBody>
        <w:p w:rsidR="005F03CE" w:rsidRDefault="003C541B" w:rsidP="003C541B">
          <w:pPr>
            <w:pStyle w:val="08D9D03FC0CD402CB173D820A54C9E34"/>
          </w:pPr>
          <w:r w:rsidRPr="00A06E1A">
            <w:rPr>
              <w:rStyle w:val="placeholder1Char"/>
              <w:rFonts w:hint="eastAsia"/>
              <w:sz w:val="16"/>
              <w:szCs w:val="16"/>
            </w:rPr>
            <w:t>____</w:t>
          </w:r>
        </w:p>
      </w:docPartBody>
    </w:docPart>
    <w:docPart>
      <w:docPartPr>
        <w:name w:val="0C240FC6FE644236969D69BA2AC89EB2"/>
        <w:category>
          <w:name w:val="常规"/>
          <w:gallery w:val="placeholder"/>
        </w:category>
        <w:types>
          <w:type w:val="bbPlcHdr"/>
        </w:types>
        <w:behaviors>
          <w:behavior w:val="content"/>
        </w:behaviors>
        <w:guid w:val="{D49C0764-4919-4BBC-8988-C5D9C6538C9C}"/>
      </w:docPartPr>
      <w:docPartBody>
        <w:p w:rsidR="005F03CE" w:rsidRDefault="003C541B" w:rsidP="003C541B">
          <w:pPr>
            <w:pStyle w:val="0C240FC6FE644236969D69BA2AC89EB2"/>
          </w:pPr>
          <w:r w:rsidRPr="00A06E1A">
            <w:rPr>
              <w:rStyle w:val="placeholder1Char"/>
              <w:rFonts w:hint="eastAsia"/>
              <w:sz w:val="16"/>
              <w:szCs w:val="16"/>
            </w:rPr>
            <w:t>____</w:t>
          </w:r>
        </w:p>
      </w:docPartBody>
    </w:docPart>
    <w:docPart>
      <w:docPartPr>
        <w:name w:val="EB3934A12D2847BBA6DBBDA773304E67"/>
        <w:category>
          <w:name w:val="常规"/>
          <w:gallery w:val="placeholder"/>
        </w:category>
        <w:types>
          <w:type w:val="bbPlcHdr"/>
        </w:types>
        <w:behaviors>
          <w:behavior w:val="content"/>
        </w:behaviors>
        <w:guid w:val="{A7F93FAF-9D10-423E-8010-DA4BB45CF6D9}"/>
      </w:docPartPr>
      <w:docPartBody>
        <w:p w:rsidR="005F03CE" w:rsidRDefault="003C541B" w:rsidP="003C541B">
          <w:pPr>
            <w:pStyle w:val="EB3934A12D2847BBA6DBBDA773304E67"/>
          </w:pPr>
          <w:r w:rsidRPr="00A06E1A">
            <w:rPr>
              <w:rStyle w:val="placeholder1Char"/>
              <w:rFonts w:hint="eastAsia"/>
              <w:sz w:val="16"/>
              <w:szCs w:val="16"/>
            </w:rPr>
            <w:t>____</w:t>
          </w:r>
        </w:p>
      </w:docPartBody>
    </w:docPart>
    <w:docPart>
      <w:docPartPr>
        <w:name w:val="519367B0567A4FCD8A20D0A8E965A317"/>
        <w:category>
          <w:name w:val="常规"/>
          <w:gallery w:val="placeholder"/>
        </w:category>
        <w:types>
          <w:type w:val="bbPlcHdr"/>
        </w:types>
        <w:behaviors>
          <w:behavior w:val="content"/>
        </w:behaviors>
        <w:guid w:val="{97E08811-937D-45D9-9C6B-EBEB361C29A2}"/>
      </w:docPartPr>
      <w:docPartBody>
        <w:p w:rsidR="005F03CE" w:rsidRDefault="003C541B" w:rsidP="003C541B">
          <w:pPr>
            <w:pStyle w:val="519367B0567A4FCD8A20D0A8E965A317"/>
          </w:pPr>
          <w:r w:rsidRPr="00A06E1A">
            <w:rPr>
              <w:rStyle w:val="placeholder1Char"/>
              <w:rFonts w:hint="eastAsia"/>
              <w:sz w:val="16"/>
              <w:szCs w:val="16"/>
            </w:rPr>
            <w:t>____</w:t>
          </w:r>
        </w:p>
      </w:docPartBody>
    </w:docPart>
    <w:docPart>
      <w:docPartPr>
        <w:name w:val="D51BF37FAECD42B9B49656D549D3DEF2"/>
        <w:category>
          <w:name w:val="常规"/>
          <w:gallery w:val="placeholder"/>
        </w:category>
        <w:types>
          <w:type w:val="bbPlcHdr"/>
        </w:types>
        <w:behaviors>
          <w:behavior w:val="content"/>
        </w:behaviors>
        <w:guid w:val="{7D2C04A4-B271-456F-912B-A1E139D7FA6A}"/>
      </w:docPartPr>
      <w:docPartBody>
        <w:p w:rsidR="005F03CE" w:rsidRDefault="003C541B" w:rsidP="003C541B">
          <w:pPr>
            <w:pStyle w:val="D51BF37FAECD42B9B49656D549D3DEF2"/>
          </w:pPr>
          <w:r w:rsidRPr="00A06E1A">
            <w:rPr>
              <w:rStyle w:val="placeholder1Char"/>
              <w:rFonts w:hint="eastAsia"/>
              <w:sz w:val="16"/>
              <w:szCs w:val="16"/>
            </w:rPr>
            <w:t>____</w:t>
          </w:r>
        </w:p>
      </w:docPartBody>
    </w:docPart>
    <w:docPart>
      <w:docPartPr>
        <w:name w:val="DA79EDEEB09F40C182D666FCE01536E6"/>
        <w:category>
          <w:name w:val="常规"/>
          <w:gallery w:val="placeholder"/>
        </w:category>
        <w:types>
          <w:type w:val="bbPlcHdr"/>
        </w:types>
        <w:behaviors>
          <w:behavior w:val="content"/>
        </w:behaviors>
        <w:guid w:val="{E3DD2E2A-DE1A-4589-A6BF-0C852104207F}"/>
      </w:docPartPr>
      <w:docPartBody>
        <w:p w:rsidR="005F03CE" w:rsidRDefault="003C541B" w:rsidP="003C541B">
          <w:pPr>
            <w:pStyle w:val="DA79EDEEB09F40C182D666FCE01536E6"/>
          </w:pPr>
          <w:r w:rsidRPr="00A06E1A">
            <w:rPr>
              <w:rStyle w:val="placeholder1Char"/>
              <w:rFonts w:hint="eastAsia"/>
              <w:sz w:val="16"/>
              <w:szCs w:val="16"/>
            </w:rPr>
            <w:t>____</w:t>
          </w:r>
        </w:p>
      </w:docPartBody>
    </w:docPart>
    <w:docPart>
      <w:docPartPr>
        <w:name w:val="B5D3945C666A43FC9BB071C0427AA89A"/>
        <w:category>
          <w:name w:val="常规"/>
          <w:gallery w:val="placeholder"/>
        </w:category>
        <w:types>
          <w:type w:val="bbPlcHdr"/>
        </w:types>
        <w:behaviors>
          <w:behavior w:val="content"/>
        </w:behaviors>
        <w:guid w:val="{E4282929-92A0-44C7-99C6-A86B60776A5F}"/>
      </w:docPartPr>
      <w:docPartBody>
        <w:p w:rsidR="005F03CE" w:rsidRDefault="003C541B" w:rsidP="003C541B">
          <w:pPr>
            <w:pStyle w:val="B5D3945C666A43FC9BB071C0427AA89A"/>
          </w:pPr>
          <w:r w:rsidRPr="00A06E1A">
            <w:rPr>
              <w:rStyle w:val="placeholder1Char"/>
              <w:rFonts w:hint="eastAsia"/>
              <w:sz w:val="16"/>
              <w:szCs w:val="16"/>
            </w:rPr>
            <w:t>____</w:t>
          </w:r>
        </w:p>
      </w:docPartBody>
    </w:docPart>
    <w:docPart>
      <w:docPartPr>
        <w:name w:val="5515A4683E424E1CA2E0C6BFD4874B71"/>
        <w:category>
          <w:name w:val="常规"/>
          <w:gallery w:val="placeholder"/>
        </w:category>
        <w:types>
          <w:type w:val="bbPlcHdr"/>
        </w:types>
        <w:behaviors>
          <w:behavior w:val="content"/>
        </w:behaviors>
        <w:guid w:val="{D818DE6B-0753-48DF-83ED-62D7FE1C0ED3}"/>
      </w:docPartPr>
      <w:docPartBody>
        <w:p w:rsidR="005F03CE" w:rsidRDefault="003C541B" w:rsidP="003C541B">
          <w:pPr>
            <w:pStyle w:val="5515A4683E424E1CA2E0C6BFD4874B71"/>
          </w:pPr>
          <w:r w:rsidRPr="00A06E1A">
            <w:rPr>
              <w:rStyle w:val="placeholder1Char"/>
              <w:rFonts w:hint="eastAsia"/>
              <w:sz w:val="16"/>
              <w:szCs w:val="16"/>
            </w:rPr>
            <w:t>____</w:t>
          </w:r>
        </w:p>
      </w:docPartBody>
    </w:docPart>
    <w:docPart>
      <w:docPartPr>
        <w:name w:val="6B0FE266872A431783E91F65573F5725"/>
        <w:category>
          <w:name w:val="常规"/>
          <w:gallery w:val="placeholder"/>
        </w:category>
        <w:types>
          <w:type w:val="bbPlcHdr"/>
        </w:types>
        <w:behaviors>
          <w:behavior w:val="content"/>
        </w:behaviors>
        <w:guid w:val="{E929F162-1E04-40C6-8D70-3A30C9C1A5D6}"/>
      </w:docPartPr>
      <w:docPartBody>
        <w:p w:rsidR="005F03CE" w:rsidRDefault="003C541B" w:rsidP="003C541B">
          <w:pPr>
            <w:pStyle w:val="6B0FE266872A431783E91F65573F5725"/>
          </w:pPr>
          <w:r w:rsidRPr="00A06E1A">
            <w:rPr>
              <w:rStyle w:val="placeholder1Char"/>
              <w:rFonts w:hint="eastAsia"/>
              <w:sz w:val="16"/>
              <w:szCs w:val="16"/>
            </w:rPr>
            <w:t>____</w:t>
          </w:r>
        </w:p>
      </w:docPartBody>
    </w:docPart>
    <w:docPart>
      <w:docPartPr>
        <w:name w:val="716151782B50474D9C882DE9D37A7972"/>
        <w:category>
          <w:name w:val="常规"/>
          <w:gallery w:val="placeholder"/>
        </w:category>
        <w:types>
          <w:type w:val="bbPlcHdr"/>
        </w:types>
        <w:behaviors>
          <w:behavior w:val="content"/>
        </w:behaviors>
        <w:guid w:val="{41C33CA0-E042-49B6-868B-AB728E81C98A}"/>
      </w:docPartPr>
      <w:docPartBody>
        <w:p w:rsidR="005F03CE" w:rsidRDefault="003C541B" w:rsidP="003C541B">
          <w:pPr>
            <w:pStyle w:val="716151782B50474D9C882DE9D37A7972"/>
          </w:pPr>
          <w:r w:rsidRPr="00A06E1A">
            <w:rPr>
              <w:rStyle w:val="placeholder1Char"/>
              <w:rFonts w:hint="eastAsia"/>
              <w:sz w:val="16"/>
              <w:szCs w:val="16"/>
            </w:rPr>
            <w:t>____</w:t>
          </w:r>
        </w:p>
      </w:docPartBody>
    </w:docPart>
    <w:docPart>
      <w:docPartPr>
        <w:name w:val="8983A590128D4ACEBAB3BD397F03C942"/>
        <w:category>
          <w:name w:val="常规"/>
          <w:gallery w:val="placeholder"/>
        </w:category>
        <w:types>
          <w:type w:val="bbPlcHdr"/>
        </w:types>
        <w:behaviors>
          <w:behavior w:val="content"/>
        </w:behaviors>
        <w:guid w:val="{BB06B951-7FBF-4B35-AD95-D25FE32288AF}"/>
      </w:docPartPr>
      <w:docPartBody>
        <w:p w:rsidR="005F03CE" w:rsidRDefault="003C541B" w:rsidP="003C541B">
          <w:pPr>
            <w:pStyle w:val="8983A590128D4ACEBAB3BD397F03C942"/>
          </w:pPr>
          <w:r w:rsidRPr="00A06E1A">
            <w:rPr>
              <w:rStyle w:val="placeholder1Char"/>
              <w:rFonts w:hint="eastAsia"/>
              <w:sz w:val="16"/>
              <w:szCs w:val="16"/>
            </w:rPr>
            <w:t>____</w:t>
          </w:r>
        </w:p>
      </w:docPartBody>
    </w:docPart>
    <w:docPart>
      <w:docPartPr>
        <w:name w:val="4D8F1CA2F4784372BE9E726D88697496"/>
        <w:category>
          <w:name w:val="常规"/>
          <w:gallery w:val="placeholder"/>
        </w:category>
        <w:types>
          <w:type w:val="bbPlcHdr"/>
        </w:types>
        <w:behaviors>
          <w:behavior w:val="content"/>
        </w:behaviors>
        <w:guid w:val="{9D018EDF-3E02-42A7-BAED-D5EA50A709D5}"/>
      </w:docPartPr>
      <w:docPartBody>
        <w:p w:rsidR="005F03CE" w:rsidRDefault="003C541B" w:rsidP="003C541B">
          <w:pPr>
            <w:pStyle w:val="4D8F1CA2F4784372BE9E726D88697496"/>
          </w:pPr>
          <w:r w:rsidRPr="00A06E1A">
            <w:rPr>
              <w:rStyle w:val="placeholder1Char"/>
              <w:rFonts w:hint="eastAsia"/>
              <w:sz w:val="16"/>
              <w:szCs w:val="16"/>
            </w:rPr>
            <w:t>____</w:t>
          </w:r>
        </w:p>
      </w:docPartBody>
    </w:docPart>
    <w:docPart>
      <w:docPartPr>
        <w:name w:val="30749085AC6A4AAA85993FDF954F8D90"/>
        <w:category>
          <w:name w:val="常规"/>
          <w:gallery w:val="placeholder"/>
        </w:category>
        <w:types>
          <w:type w:val="bbPlcHdr"/>
        </w:types>
        <w:behaviors>
          <w:behavior w:val="content"/>
        </w:behaviors>
        <w:guid w:val="{FC01CA53-C2F4-4867-80F0-E17BBAD0DEEC}"/>
      </w:docPartPr>
      <w:docPartBody>
        <w:p w:rsidR="005F03CE" w:rsidRDefault="003C541B" w:rsidP="003C541B">
          <w:pPr>
            <w:pStyle w:val="30749085AC6A4AAA85993FDF954F8D90"/>
          </w:pPr>
          <w:r w:rsidRPr="00A06E1A">
            <w:rPr>
              <w:rStyle w:val="placeholder1Char"/>
              <w:rFonts w:hint="eastAsia"/>
              <w:sz w:val="16"/>
              <w:szCs w:val="16"/>
            </w:rPr>
            <w:t>____</w:t>
          </w:r>
        </w:p>
      </w:docPartBody>
    </w:docPart>
    <w:docPart>
      <w:docPartPr>
        <w:name w:val="592199C3E5304D658948CBF50E1CD9B0"/>
        <w:category>
          <w:name w:val="常规"/>
          <w:gallery w:val="placeholder"/>
        </w:category>
        <w:types>
          <w:type w:val="bbPlcHdr"/>
        </w:types>
        <w:behaviors>
          <w:behavior w:val="content"/>
        </w:behaviors>
        <w:guid w:val="{D432721E-ABF3-4874-80FE-E0E8FC43E5F4}"/>
      </w:docPartPr>
      <w:docPartBody>
        <w:p w:rsidR="005F03CE" w:rsidRDefault="003C541B" w:rsidP="003C541B">
          <w:pPr>
            <w:pStyle w:val="592199C3E5304D658948CBF50E1CD9B0"/>
          </w:pPr>
          <w:r w:rsidRPr="00A06E1A">
            <w:rPr>
              <w:rStyle w:val="placeholder1Char"/>
              <w:rFonts w:hint="eastAsia"/>
              <w:sz w:val="16"/>
              <w:szCs w:val="16"/>
            </w:rPr>
            <w:t>____</w:t>
          </w:r>
        </w:p>
      </w:docPartBody>
    </w:docPart>
    <w:docPart>
      <w:docPartPr>
        <w:name w:val="979555D295B04C49B9BACB7B4EA33148"/>
        <w:category>
          <w:name w:val="常规"/>
          <w:gallery w:val="placeholder"/>
        </w:category>
        <w:types>
          <w:type w:val="bbPlcHdr"/>
        </w:types>
        <w:behaviors>
          <w:behavior w:val="content"/>
        </w:behaviors>
        <w:guid w:val="{06E720A1-AF31-45ED-82D2-9F95D17DF6F9}"/>
      </w:docPartPr>
      <w:docPartBody>
        <w:p w:rsidR="005F03CE" w:rsidRDefault="003C541B" w:rsidP="003C541B">
          <w:pPr>
            <w:pStyle w:val="979555D295B04C49B9BACB7B4EA33148"/>
          </w:pPr>
          <w:r w:rsidRPr="00A06E1A">
            <w:rPr>
              <w:rStyle w:val="placeholder1Char"/>
              <w:rFonts w:hint="eastAsia"/>
              <w:sz w:val="16"/>
              <w:szCs w:val="16"/>
            </w:rPr>
            <w:t>____</w:t>
          </w:r>
        </w:p>
      </w:docPartBody>
    </w:docPart>
    <w:docPart>
      <w:docPartPr>
        <w:name w:val="F812D635E908428AB5DECD4D8DF9E633"/>
        <w:category>
          <w:name w:val="常规"/>
          <w:gallery w:val="placeholder"/>
        </w:category>
        <w:types>
          <w:type w:val="bbPlcHdr"/>
        </w:types>
        <w:behaviors>
          <w:behavior w:val="content"/>
        </w:behaviors>
        <w:guid w:val="{0E382E62-E2AA-40A3-A451-EA9516E2E8EF}"/>
      </w:docPartPr>
      <w:docPartBody>
        <w:p w:rsidR="005F03CE" w:rsidRDefault="003C541B" w:rsidP="003C541B">
          <w:pPr>
            <w:pStyle w:val="F812D635E908428AB5DECD4D8DF9E633"/>
          </w:pPr>
          <w:r w:rsidRPr="00A06E1A">
            <w:rPr>
              <w:rStyle w:val="placeholder1Char"/>
              <w:rFonts w:hint="eastAsia"/>
              <w:sz w:val="16"/>
              <w:szCs w:val="16"/>
            </w:rPr>
            <w:t>____</w:t>
          </w:r>
        </w:p>
      </w:docPartBody>
    </w:docPart>
    <w:docPart>
      <w:docPartPr>
        <w:name w:val="389C918275AE43719E95F2C149C067C2"/>
        <w:category>
          <w:name w:val="常规"/>
          <w:gallery w:val="placeholder"/>
        </w:category>
        <w:types>
          <w:type w:val="bbPlcHdr"/>
        </w:types>
        <w:behaviors>
          <w:behavior w:val="content"/>
        </w:behaviors>
        <w:guid w:val="{3539B099-A96E-4958-AC07-1457D237AB71}"/>
      </w:docPartPr>
      <w:docPartBody>
        <w:p w:rsidR="005F03CE" w:rsidRDefault="003C541B" w:rsidP="003C541B">
          <w:pPr>
            <w:pStyle w:val="389C918275AE43719E95F2C149C067C2"/>
          </w:pPr>
          <w:r w:rsidRPr="00A06E1A">
            <w:rPr>
              <w:rStyle w:val="placeholder1Char"/>
              <w:rFonts w:hint="eastAsia"/>
              <w:sz w:val="16"/>
              <w:szCs w:val="16"/>
            </w:rPr>
            <w:t>____</w:t>
          </w:r>
        </w:p>
      </w:docPartBody>
    </w:docPart>
    <w:docPart>
      <w:docPartPr>
        <w:name w:val="5341C2F54EE9472F966A8D56AD8FE50C"/>
        <w:category>
          <w:name w:val="常规"/>
          <w:gallery w:val="placeholder"/>
        </w:category>
        <w:types>
          <w:type w:val="bbPlcHdr"/>
        </w:types>
        <w:behaviors>
          <w:behavior w:val="content"/>
        </w:behaviors>
        <w:guid w:val="{EC9CB00A-0CB8-4EF7-8ED1-4593D61C023B}"/>
      </w:docPartPr>
      <w:docPartBody>
        <w:p w:rsidR="005F03CE" w:rsidRDefault="003C541B" w:rsidP="003C541B">
          <w:pPr>
            <w:pStyle w:val="5341C2F54EE9472F966A8D56AD8FE50C"/>
          </w:pPr>
          <w:r w:rsidRPr="00A06E1A">
            <w:rPr>
              <w:rStyle w:val="placeholder1Char"/>
              <w:rFonts w:hint="eastAsia"/>
              <w:sz w:val="16"/>
              <w:szCs w:val="16"/>
            </w:rPr>
            <w:t>____</w:t>
          </w:r>
        </w:p>
      </w:docPartBody>
    </w:docPart>
    <w:docPart>
      <w:docPartPr>
        <w:name w:val="72A02703867F4E51BEEC0AEB37C88C8E"/>
        <w:category>
          <w:name w:val="常规"/>
          <w:gallery w:val="placeholder"/>
        </w:category>
        <w:types>
          <w:type w:val="bbPlcHdr"/>
        </w:types>
        <w:behaviors>
          <w:behavior w:val="content"/>
        </w:behaviors>
        <w:guid w:val="{99C92888-5E74-4C2D-8179-DB6F61FCF4FE}"/>
      </w:docPartPr>
      <w:docPartBody>
        <w:p w:rsidR="005F03CE" w:rsidRDefault="003C541B" w:rsidP="003C541B">
          <w:pPr>
            <w:pStyle w:val="72A02703867F4E51BEEC0AEB37C88C8E"/>
          </w:pPr>
          <w:r w:rsidRPr="00A06E1A">
            <w:rPr>
              <w:rStyle w:val="placeholder1Char"/>
              <w:rFonts w:hint="eastAsia"/>
              <w:sz w:val="16"/>
              <w:szCs w:val="16"/>
            </w:rPr>
            <w:t>____</w:t>
          </w:r>
        </w:p>
      </w:docPartBody>
    </w:docPart>
    <w:docPart>
      <w:docPartPr>
        <w:name w:val="DEB4E1A670624B5897E412D57361A73D"/>
        <w:category>
          <w:name w:val="常规"/>
          <w:gallery w:val="placeholder"/>
        </w:category>
        <w:types>
          <w:type w:val="bbPlcHdr"/>
        </w:types>
        <w:behaviors>
          <w:behavior w:val="content"/>
        </w:behaviors>
        <w:guid w:val="{EFF8BDD9-6B5B-4888-AC65-6A5F376CB363}"/>
      </w:docPartPr>
      <w:docPartBody>
        <w:p w:rsidR="005F03CE" w:rsidRDefault="003C541B" w:rsidP="003C541B">
          <w:pPr>
            <w:pStyle w:val="DEB4E1A670624B5897E412D57361A73D"/>
          </w:pPr>
          <w:r w:rsidRPr="00A06E1A">
            <w:rPr>
              <w:rStyle w:val="placeholder1Char"/>
              <w:rFonts w:hint="eastAsia"/>
              <w:sz w:val="16"/>
              <w:szCs w:val="16"/>
            </w:rPr>
            <w:t>____</w:t>
          </w:r>
        </w:p>
      </w:docPartBody>
    </w:docPart>
    <w:docPart>
      <w:docPartPr>
        <w:name w:val="9F563E913C9A4899A937715FF2BFAD82"/>
        <w:category>
          <w:name w:val="常规"/>
          <w:gallery w:val="placeholder"/>
        </w:category>
        <w:types>
          <w:type w:val="bbPlcHdr"/>
        </w:types>
        <w:behaviors>
          <w:behavior w:val="content"/>
        </w:behaviors>
        <w:guid w:val="{704CE1CE-4EA1-469E-94ED-26D10CC51379}"/>
      </w:docPartPr>
      <w:docPartBody>
        <w:p w:rsidR="005F03CE" w:rsidRDefault="003C541B" w:rsidP="003C541B">
          <w:pPr>
            <w:pStyle w:val="9F563E913C9A4899A937715FF2BFAD82"/>
          </w:pPr>
          <w:r w:rsidRPr="00A06E1A">
            <w:rPr>
              <w:rStyle w:val="placeholder1Char"/>
              <w:rFonts w:hint="eastAsia"/>
              <w:sz w:val="16"/>
              <w:szCs w:val="16"/>
            </w:rPr>
            <w:t>____</w:t>
          </w:r>
        </w:p>
      </w:docPartBody>
    </w:docPart>
    <w:docPart>
      <w:docPartPr>
        <w:name w:val="8F6DB977A2D5409C874324E49AB8366D"/>
        <w:category>
          <w:name w:val="常规"/>
          <w:gallery w:val="placeholder"/>
        </w:category>
        <w:types>
          <w:type w:val="bbPlcHdr"/>
        </w:types>
        <w:behaviors>
          <w:behavior w:val="content"/>
        </w:behaviors>
        <w:guid w:val="{D3926541-FC8C-46AA-A050-13AB641AB8CC}"/>
      </w:docPartPr>
      <w:docPartBody>
        <w:p w:rsidR="005F03CE" w:rsidRDefault="003C541B" w:rsidP="003C541B">
          <w:pPr>
            <w:pStyle w:val="8F6DB977A2D5409C874324E49AB8366D"/>
          </w:pPr>
          <w:r w:rsidRPr="00A06E1A">
            <w:rPr>
              <w:rStyle w:val="placeholder1Char"/>
              <w:rFonts w:hint="eastAsia"/>
              <w:sz w:val="16"/>
              <w:szCs w:val="16"/>
            </w:rPr>
            <w:t>____</w:t>
          </w:r>
        </w:p>
      </w:docPartBody>
    </w:docPart>
    <w:docPart>
      <w:docPartPr>
        <w:name w:val="E7F2A6A45A7B48769FF80543C93ABE09"/>
        <w:category>
          <w:name w:val="常规"/>
          <w:gallery w:val="placeholder"/>
        </w:category>
        <w:types>
          <w:type w:val="bbPlcHdr"/>
        </w:types>
        <w:behaviors>
          <w:behavior w:val="content"/>
        </w:behaviors>
        <w:guid w:val="{734F9BF2-8D98-41E7-882F-A34B0276504D}"/>
      </w:docPartPr>
      <w:docPartBody>
        <w:p w:rsidR="005F03CE" w:rsidRDefault="003C541B" w:rsidP="003C541B">
          <w:pPr>
            <w:pStyle w:val="E7F2A6A45A7B48769FF80543C93ABE09"/>
          </w:pPr>
          <w:r w:rsidRPr="00A06E1A">
            <w:rPr>
              <w:rStyle w:val="placeholder1Char"/>
              <w:rFonts w:hint="eastAsia"/>
              <w:sz w:val="16"/>
              <w:szCs w:val="16"/>
            </w:rPr>
            <w:t>____</w:t>
          </w:r>
        </w:p>
      </w:docPartBody>
    </w:docPart>
    <w:docPart>
      <w:docPartPr>
        <w:name w:val="8C42BD5FD4474423BBF11742EB8E9186"/>
        <w:category>
          <w:name w:val="常规"/>
          <w:gallery w:val="placeholder"/>
        </w:category>
        <w:types>
          <w:type w:val="bbPlcHdr"/>
        </w:types>
        <w:behaviors>
          <w:behavior w:val="content"/>
        </w:behaviors>
        <w:guid w:val="{E0307ACA-D695-4943-9A33-3635A38F1B97}"/>
      </w:docPartPr>
      <w:docPartBody>
        <w:p w:rsidR="005F03CE" w:rsidRDefault="003C541B" w:rsidP="003C541B">
          <w:pPr>
            <w:pStyle w:val="8C42BD5FD4474423BBF11742EB8E9186"/>
          </w:pPr>
          <w:r w:rsidRPr="00A06E1A">
            <w:rPr>
              <w:rStyle w:val="placeholder1Char"/>
              <w:rFonts w:hint="eastAsia"/>
              <w:sz w:val="16"/>
              <w:szCs w:val="16"/>
            </w:rPr>
            <w:t>____</w:t>
          </w:r>
        </w:p>
      </w:docPartBody>
    </w:docPart>
    <w:docPart>
      <w:docPartPr>
        <w:name w:val="D848A33750C04FCBBA3E48755F0D590F"/>
        <w:category>
          <w:name w:val="常规"/>
          <w:gallery w:val="placeholder"/>
        </w:category>
        <w:types>
          <w:type w:val="bbPlcHdr"/>
        </w:types>
        <w:behaviors>
          <w:behavior w:val="content"/>
        </w:behaviors>
        <w:guid w:val="{28516B02-1B79-4BC1-AB69-1C188FC6CFDB}"/>
      </w:docPartPr>
      <w:docPartBody>
        <w:p w:rsidR="005F03CE" w:rsidRDefault="003C541B" w:rsidP="003C541B">
          <w:pPr>
            <w:pStyle w:val="D848A33750C04FCBBA3E48755F0D590F"/>
          </w:pPr>
          <w:r w:rsidRPr="00A06E1A">
            <w:rPr>
              <w:rStyle w:val="placeholder1Char"/>
              <w:rFonts w:hint="eastAsia"/>
              <w:sz w:val="16"/>
              <w:szCs w:val="16"/>
            </w:rPr>
            <w:t>____</w:t>
          </w:r>
        </w:p>
      </w:docPartBody>
    </w:docPart>
    <w:docPart>
      <w:docPartPr>
        <w:name w:val="6C49298B8BB6403A96BEA5CE18B127FF"/>
        <w:category>
          <w:name w:val="常规"/>
          <w:gallery w:val="placeholder"/>
        </w:category>
        <w:types>
          <w:type w:val="bbPlcHdr"/>
        </w:types>
        <w:behaviors>
          <w:behavior w:val="content"/>
        </w:behaviors>
        <w:guid w:val="{30592E79-2A94-411D-90F3-75D6CD4627D8}"/>
      </w:docPartPr>
      <w:docPartBody>
        <w:p w:rsidR="005F03CE" w:rsidRDefault="003C541B" w:rsidP="003C541B">
          <w:pPr>
            <w:pStyle w:val="6C49298B8BB6403A96BEA5CE18B127FF"/>
          </w:pPr>
          <w:r w:rsidRPr="00A06E1A">
            <w:rPr>
              <w:rStyle w:val="placeholder1Char"/>
              <w:rFonts w:hint="eastAsia"/>
              <w:sz w:val="16"/>
              <w:szCs w:val="16"/>
            </w:rPr>
            <w:t>____</w:t>
          </w:r>
        </w:p>
      </w:docPartBody>
    </w:docPart>
    <w:docPart>
      <w:docPartPr>
        <w:name w:val="0B1BF0ACE3CE4E8D83D03C4ED8CE6DD4"/>
        <w:category>
          <w:name w:val="常规"/>
          <w:gallery w:val="placeholder"/>
        </w:category>
        <w:types>
          <w:type w:val="bbPlcHdr"/>
        </w:types>
        <w:behaviors>
          <w:behavior w:val="content"/>
        </w:behaviors>
        <w:guid w:val="{26C049FE-E1A9-4B1A-A0E6-B717BDA4888D}"/>
      </w:docPartPr>
      <w:docPartBody>
        <w:p w:rsidR="005F03CE" w:rsidRDefault="003C541B" w:rsidP="003C541B">
          <w:pPr>
            <w:pStyle w:val="0B1BF0ACE3CE4E8D83D03C4ED8CE6DD4"/>
          </w:pPr>
          <w:r w:rsidRPr="00A06E1A">
            <w:rPr>
              <w:rStyle w:val="placeholder1Char"/>
              <w:rFonts w:hint="eastAsia"/>
              <w:sz w:val="16"/>
              <w:szCs w:val="16"/>
            </w:rPr>
            <w:t>____</w:t>
          </w:r>
        </w:p>
      </w:docPartBody>
    </w:docPart>
    <w:docPart>
      <w:docPartPr>
        <w:name w:val="970C4E16422E46B8B581188E3C8EB4EF"/>
        <w:category>
          <w:name w:val="常规"/>
          <w:gallery w:val="placeholder"/>
        </w:category>
        <w:types>
          <w:type w:val="bbPlcHdr"/>
        </w:types>
        <w:behaviors>
          <w:behavior w:val="content"/>
        </w:behaviors>
        <w:guid w:val="{203D0144-BBF8-4F3E-B51E-25F3D15AA459}"/>
      </w:docPartPr>
      <w:docPartBody>
        <w:p w:rsidR="005F03CE" w:rsidRDefault="003C541B" w:rsidP="003C541B">
          <w:pPr>
            <w:pStyle w:val="970C4E16422E46B8B581188E3C8EB4EF"/>
          </w:pPr>
          <w:r w:rsidRPr="00A06E1A">
            <w:rPr>
              <w:rStyle w:val="placeholder1Char"/>
              <w:rFonts w:hint="eastAsia"/>
              <w:sz w:val="16"/>
              <w:szCs w:val="16"/>
            </w:rPr>
            <w:t>____</w:t>
          </w:r>
        </w:p>
      </w:docPartBody>
    </w:docPart>
    <w:docPart>
      <w:docPartPr>
        <w:name w:val="974B54DB20E74B7E8E15527714B5A8E7"/>
        <w:category>
          <w:name w:val="常规"/>
          <w:gallery w:val="placeholder"/>
        </w:category>
        <w:types>
          <w:type w:val="bbPlcHdr"/>
        </w:types>
        <w:behaviors>
          <w:behavior w:val="content"/>
        </w:behaviors>
        <w:guid w:val="{569526A1-B653-4292-BC1E-C893E45B5B57}"/>
      </w:docPartPr>
      <w:docPartBody>
        <w:p w:rsidR="005F03CE" w:rsidRDefault="003C541B" w:rsidP="003C541B">
          <w:pPr>
            <w:pStyle w:val="974B54DB20E74B7E8E15527714B5A8E7"/>
          </w:pPr>
          <w:r w:rsidRPr="00A06E1A">
            <w:rPr>
              <w:rStyle w:val="placeholder1Char"/>
              <w:rFonts w:hint="eastAsia"/>
              <w:sz w:val="16"/>
              <w:szCs w:val="16"/>
            </w:rPr>
            <w:t>____</w:t>
          </w:r>
        </w:p>
      </w:docPartBody>
    </w:docPart>
    <w:docPart>
      <w:docPartPr>
        <w:name w:val="73559490C4C44600B026A7B70BB7DB27"/>
        <w:category>
          <w:name w:val="常规"/>
          <w:gallery w:val="placeholder"/>
        </w:category>
        <w:types>
          <w:type w:val="bbPlcHdr"/>
        </w:types>
        <w:behaviors>
          <w:behavior w:val="content"/>
        </w:behaviors>
        <w:guid w:val="{A0338699-519F-4A92-A91B-6F914CFB98EA}"/>
      </w:docPartPr>
      <w:docPartBody>
        <w:p w:rsidR="005F03CE" w:rsidRDefault="003C541B" w:rsidP="003C541B">
          <w:pPr>
            <w:pStyle w:val="73559490C4C44600B026A7B70BB7DB27"/>
          </w:pPr>
          <w:r w:rsidRPr="00A06E1A">
            <w:rPr>
              <w:rStyle w:val="placeholder1Char"/>
              <w:rFonts w:hint="eastAsia"/>
              <w:sz w:val="16"/>
              <w:szCs w:val="16"/>
            </w:rPr>
            <w:t>____</w:t>
          </w:r>
        </w:p>
      </w:docPartBody>
    </w:docPart>
    <w:docPart>
      <w:docPartPr>
        <w:name w:val="9DCF741F74C04EEBB85A8CD76A047979"/>
        <w:category>
          <w:name w:val="常规"/>
          <w:gallery w:val="placeholder"/>
        </w:category>
        <w:types>
          <w:type w:val="bbPlcHdr"/>
        </w:types>
        <w:behaviors>
          <w:behavior w:val="content"/>
        </w:behaviors>
        <w:guid w:val="{F3EB972A-4453-4427-9816-2E9C55F0CE94}"/>
      </w:docPartPr>
      <w:docPartBody>
        <w:p w:rsidR="005F03CE" w:rsidRDefault="003C541B" w:rsidP="003C541B">
          <w:pPr>
            <w:pStyle w:val="9DCF741F74C04EEBB85A8CD76A047979"/>
          </w:pPr>
          <w:r w:rsidRPr="00A06E1A">
            <w:rPr>
              <w:rStyle w:val="placeholder1Char"/>
              <w:rFonts w:hint="eastAsia"/>
              <w:sz w:val="16"/>
              <w:szCs w:val="16"/>
            </w:rPr>
            <w:t>____</w:t>
          </w:r>
        </w:p>
      </w:docPartBody>
    </w:docPart>
    <w:docPart>
      <w:docPartPr>
        <w:name w:val="E98232DB8C6A46FCA1789390563C0001"/>
        <w:category>
          <w:name w:val="常规"/>
          <w:gallery w:val="placeholder"/>
        </w:category>
        <w:types>
          <w:type w:val="bbPlcHdr"/>
        </w:types>
        <w:behaviors>
          <w:behavior w:val="content"/>
        </w:behaviors>
        <w:guid w:val="{5A329BEA-A7A2-4049-97D7-E7B5D955AA6A}"/>
      </w:docPartPr>
      <w:docPartBody>
        <w:p w:rsidR="005F03CE" w:rsidRDefault="003C541B" w:rsidP="003C541B">
          <w:pPr>
            <w:pStyle w:val="E98232DB8C6A46FCA1789390563C0001"/>
          </w:pPr>
          <w:r w:rsidRPr="00A06E1A">
            <w:rPr>
              <w:rStyle w:val="placeholder1Char"/>
              <w:rFonts w:hint="eastAsia"/>
              <w:sz w:val="16"/>
              <w:szCs w:val="16"/>
            </w:rPr>
            <w:t>____</w:t>
          </w:r>
        </w:p>
      </w:docPartBody>
    </w:docPart>
    <w:docPart>
      <w:docPartPr>
        <w:name w:val="74C1B91F2C6E401B8C6B65C24B3FD78F"/>
        <w:category>
          <w:name w:val="常规"/>
          <w:gallery w:val="placeholder"/>
        </w:category>
        <w:types>
          <w:type w:val="bbPlcHdr"/>
        </w:types>
        <w:behaviors>
          <w:behavior w:val="content"/>
        </w:behaviors>
        <w:guid w:val="{E5151F20-6E89-4571-9C67-4721441A89AA}"/>
      </w:docPartPr>
      <w:docPartBody>
        <w:p w:rsidR="005F03CE" w:rsidRDefault="003C541B" w:rsidP="003C541B">
          <w:pPr>
            <w:pStyle w:val="74C1B91F2C6E401B8C6B65C24B3FD78F"/>
          </w:pPr>
          <w:r w:rsidRPr="00A06E1A">
            <w:rPr>
              <w:rStyle w:val="placeholder1Char"/>
              <w:rFonts w:hint="eastAsia"/>
              <w:sz w:val="16"/>
              <w:szCs w:val="16"/>
            </w:rPr>
            <w:t>____</w:t>
          </w:r>
        </w:p>
      </w:docPartBody>
    </w:docPart>
    <w:docPart>
      <w:docPartPr>
        <w:name w:val="1E7637FD49844D49801DBD5A1BE7B79E"/>
        <w:category>
          <w:name w:val="常规"/>
          <w:gallery w:val="placeholder"/>
        </w:category>
        <w:types>
          <w:type w:val="bbPlcHdr"/>
        </w:types>
        <w:behaviors>
          <w:behavior w:val="content"/>
        </w:behaviors>
        <w:guid w:val="{8E0AE819-DBD0-42BE-9BE5-5B3CCEC25BF4}"/>
      </w:docPartPr>
      <w:docPartBody>
        <w:p w:rsidR="005F03CE" w:rsidRDefault="003C541B" w:rsidP="003C541B">
          <w:pPr>
            <w:pStyle w:val="1E7637FD49844D49801DBD5A1BE7B79E"/>
          </w:pPr>
          <w:r w:rsidRPr="00A06E1A">
            <w:rPr>
              <w:rStyle w:val="placeholder1Char"/>
              <w:rFonts w:hint="eastAsia"/>
              <w:sz w:val="16"/>
              <w:szCs w:val="16"/>
            </w:rPr>
            <w:t>____</w:t>
          </w:r>
        </w:p>
      </w:docPartBody>
    </w:docPart>
    <w:docPart>
      <w:docPartPr>
        <w:name w:val="FF9B83ADF12A4C509C9525F2351D68ED"/>
        <w:category>
          <w:name w:val="常规"/>
          <w:gallery w:val="placeholder"/>
        </w:category>
        <w:types>
          <w:type w:val="bbPlcHdr"/>
        </w:types>
        <w:behaviors>
          <w:behavior w:val="content"/>
        </w:behaviors>
        <w:guid w:val="{A0A982CD-A57A-4EE3-BA86-3BEA75002683}"/>
      </w:docPartPr>
      <w:docPartBody>
        <w:p w:rsidR="005F03CE" w:rsidRDefault="003C541B" w:rsidP="003C541B">
          <w:pPr>
            <w:pStyle w:val="FF9B83ADF12A4C509C9525F2351D68ED"/>
          </w:pPr>
          <w:r w:rsidRPr="00A06E1A">
            <w:rPr>
              <w:rStyle w:val="placeholder1Char"/>
              <w:rFonts w:hint="eastAsia"/>
              <w:sz w:val="16"/>
              <w:szCs w:val="16"/>
            </w:rPr>
            <w:t>____</w:t>
          </w:r>
        </w:p>
      </w:docPartBody>
    </w:docPart>
    <w:docPart>
      <w:docPartPr>
        <w:name w:val="96F9DF1DDE0C4041885C59EEC6CA58CF"/>
        <w:category>
          <w:name w:val="常规"/>
          <w:gallery w:val="placeholder"/>
        </w:category>
        <w:types>
          <w:type w:val="bbPlcHdr"/>
        </w:types>
        <w:behaviors>
          <w:behavior w:val="content"/>
        </w:behaviors>
        <w:guid w:val="{CD6715F3-B6DD-4622-AE71-9BB464F04B41}"/>
      </w:docPartPr>
      <w:docPartBody>
        <w:p w:rsidR="005F03CE" w:rsidRDefault="003C541B" w:rsidP="003C541B">
          <w:pPr>
            <w:pStyle w:val="96F9DF1DDE0C4041885C59EEC6CA58CF"/>
          </w:pPr>
          <w:r w:rsidRPr="00A06E1A">
            <w:rPr>
              <w:rStyle w:val="placeholder1Char"/>
              <w:rFonts w:hint="eastAsia"/>
              <w:sz w:val="16"/>
              <w:szCs w:val="16"/>
            </w:rPr>
            <w:t>____</w:t>
          </w:r>
        </w:p>
      </w:docPartBody>
    </w:docPart>
    <w:docPart>
      <w:docPartPr>
        <w:name w:val="671A3341D20544E985EF23A8965C9535"/>
        <w:category>
          <w:name w:val="常规"/>
          <w:gallery w:val="placeholder"/>
        </w:category>
        <w:types>
          <w:type w:val="bbPlcHdr"/>
        </w:types>
        <w:behaviors>
          <w:behavior w:val="content"/>
        </w:behaviors>
        <w:guid w:val="{7329E688-5127-49C0-9A65-340A05D501E0}"/>
      </w:docPartPr>
      <w:docPartBody>
        <w:p w:rsidR="005F03CE" w:rsidRDefault="003C541B" w:rsidP="003C541B">
          <w:pPr>
            <w:pStyle w:val="671A3341D20544E985EF23A8965C9535"/>
          </w:pPr>
          <w:r w:rsidRPr="00A06E1A">
            <w:rPr>
              <w:rStyle w:val="placeholder1Char"/>
              <w:rFonts w:hint="eastAsia"/>
              <w:sz w:val="16"/>
              <w:szCs w:val="16"/>
            </w:rPr>
            <w:t>____</w:t>
          </w:r>
        </w:p>
      </w:docPartBody>
    </w:docPart>
    <w:docPart>
      <w:docPartPr>
        <w:name w:val="F4034FBE5261425ABB000B8F3F13E5FD"/>
        <w:category>
          <w:name w:val="常规"/>
          <w:gallery w:val="placeholder"/>
        </w:category>
        <w:types>
          <w:type w:val="bbPlcHdr"/>
        </w:types>
        <w:behaviors>
          <w:behavior w:val="content"/>
        </w:behaviors>
        <w:guid w:val="{820E285D-A063-4718-8F7E-7B46BC875747}"/>
      </w:docPartPr>
      <w:docPartBody>
        <w:p w:rsidR="005F03CE" w:rsidRDefault="003C541B" w:rsidP="003C541B">
          <w:pPr>
            <w:pStyle w:val="F4034FBE5261425ABB000B8F3F13E5FD"/>
          </w:pPr>
          <w:r w:rsidRPr="00A06E1A">
            <w:rPr>
              <w:rStyle w:val="placeholder1Char"/>
              <w:rFonts w:hint="eastAsia"/>
              <w:sz w:val="16"/>
              <w:szCs w:val="16"/>
            </w:rPr>
            <w:t>____</w:t>
          </w:r>
        </w:p>
      </w:docPartBody>
    </w:docPart>
    <w:docPart>
      <w:docPartPr>
        <w:name w:val="B3E51AE4A82B445AB7E2156095BEE948"/>
        <w:category>
          <w:name w:val="常规"/>
          <w:gallery w:val="placeholder"/>
        </w:category>
        <w:types>
          <w:type w:val="bbPlcHdr"/>
        </w:types>
        <w:behaviors>
          <w:behavior w:val="content"/>
        </w:behaviors>
        <w:guid w:val="{AA68F636-FA85-4D35-AFCE-5087B50EA594}"/>
      </w:docPartPr>
      <w:docPartBody>
        <w:p w:rsidR="005F03CE" w:rsidRDefault="003C541B" w:rsidP="003C541B">
          <w:pPr>
            <w:pStyle w:val="B3E51AE4A82B445AB7E2156095BEE948"/>
          </w:pPr>
          <w:r w:rsidRPr="00A06E1A">
            <w:rPr>
              <w:rStyle w:val="placeholder1Char"/>
              <w:rFonts w:hint="eastAsia"/>
              <w:sz w:val="16"/>
              <w:szCs w:val="16"/>
            </w:rPr>
            <w:t>____</w:t>
          </w:r>
        </w:p>
      </w:docPartBody>
    </w:docPart>
    <w:docPart>
      <w:docPartPr>
        <w:name w:val="2FE5F3AD931A4FB6BF36605B246DF40C"/>
        <w:category>
          <w:name w:val="常规"/>
          <w:gallery w:val="placeholder"/>
        </w:category>
        <w:types>
          <w:type w:val="bbPlcHdr"/>
        </w:types>
        <w:behaviors>
          <w:behavior w:val="content"/>
        </w:behaviors>
        <w:guid w:val="{503C4AE0-1FC2-4506-8E48-87D9416046E0}"/>
      </w:docPartPr>
      <w:docPartBody>
        <w:p w:rsidR="005F03CE" w:rsidRDefault="003C541B" w:rsidP="003C541B">
          <w:pPr>
            <w:pStyle w:val="2FE5F3AD931A4FB6BF36605B246DF40C"/>
          </w:pPr>
          <w:r w:rsidRPr="00A06E1A">
            <w:rPr>
              <w:rStyle w:val="placeholder1Char"/>
              <w:rFonts w:hint="eastAsia"/>
              <w:sz w:val="16"/>
              <w:szCs w:val="16"/>
            </w:rPr>
            <w:t>____</w:t>
          </w:r>
        </w:p>
      </w:docPartBody>
    </w:docPart>
    <w:docPart>
      <w:docPartPr>
        <w:name w:val="AE45E94EA0F441D1BC17CFA7985364E0"/>
        <w:category>
          <w:name w:val="常规"/>
          <w:gallery w:val="placeholder"/>
        </w:category>
        <w:types>
          <w:type w:val="bbPlcHdr"/>
        </w:types>
        <w:behaviors>
          <w:behavior w:val="content"/>
        </w:behaviors>
        <w:guid w:val="{95D4A19E-697D-4C2D-9483-7C518870DDD6}"/>
      </w:docPartPr>
      <w:docPartBody>
        <w:p w:rsidR="005F03CE" w:rsidRDefault="003C541B" w:rsidP="003C541B">
          <w:pPr>
            <w:pStyle w:val="AE45E94EA0F441D1BC17CFA7985364E0"/>
          </w:pPr>
          <w:r w:rsidRPr="00A06E1A">
            <w:rPr>
              <w:rStyle w:val="placeholder1Char"/>
              <w:rFonts w:hint="eastAsia"/>
              <w:sz w:val="16"/>
              <w:szCs w:val="16"/>
            </w:rPr>
            <w:t>____</w:t>
          </w:r>
        </w:p>
      </w:docPartBody>
    </w:docPart>
    <w:docPart>
      <w:docPartPr>
        <w:name w:val="6169341AA0E0447381A82528D24EC5B7"/>
        <w:category>
          <w:name w:val="常规"/>
          <w:gallery w:val="placeholder"/>
        </w:category>
        <w:types>
          <w:type w:val="bbPlcHdr"/>
        </w:types>
        <w:behaviors>
          <w:behavior w:val="content"/>
        </w:behaviors>
        <w:guid w:val="{90D14FBA-AE0F-44E6-AA7D-54906F35F56A}"/>
      </w:docPartPr>
      <w:docPartBody>
        <w:p w:rsidR="005F03CE" w:rsidRDefault="003C541B" w:rsidP="003C541B">
          <w:pPr>
            <w:pStyle w:val="6169341AA0E0447381A82528D24EC5B7"/>
          </w:pPr>
          <w:r w:rsidRPr="00A06E1A">
            <w:rPr>
              <w:rStyle w:val="placeholder1Char"/>
              <w:rFonts w:hint="eastAsia"/>
              <w:sz w:val="16"/>
              <w:szCs w:val="16"/>
            </w:rPr>
            <w:t>____</w:t>
          </w:r>
        </w:p>
      </w:docPartBody>
    </w:docPart>
    <w:docPart>
      <w:docPartPr>
        <w:name w:val="A939E2C973CC4D398E9F451A7626DB79"/>
        <w:category>
          <w:name w:val="常规"/>
          <w:gallery w:val="placeholder"/>
        </w:category>
        <w:types>
          <w:type w:val="bbPlcHdr"/>
        </w:types>
        <w:behaviors>
          <w:behavior w:val="content"/>
        </w:behaviors>
        <w:guid w:val="{70638E8C-50EF-4F37-B3A2-B35553637FDC}"/>
      </w:docPartPr>
      <w:docPartBody>
        <w:p w:rsidR="005F03CE" w:rsidRDefault="003C541B" w:rsidP="003C541B">
          <w:pPr>
            <w:pStyle w:val="A939E2C973CC4D398E9F451A7626DB79"/>
          </w:pPr>
          <w:r w:rsidRPr="00A06E1A">
            <w:rPr>
              <w:rStyle w:val="placeholder1Char"/>
              <w:rFonts w:hint="eastAsia"/>
              <w:sz w:val="16"/>
              <w:szCs w:val="16"/>
            </w:rPr>
            <w:t>____</w:t>
          </w:r>
        </w:p>
      </w:docPartBody>
    </w:docPart>
    <w:docPart>
      <w:docPartPr>
        <w:name w:val="3B1C4CDCBC1C481E9EF0A380BDD0B7F4"/>
        <w:category>
          <w:name w:val="常规"/>
          <w:gallery w:val="placeholder"/>
        </w:category>
        <w:types>
          <w:type w:val="bbPlcHdr"/>
        </w:types>
        <w:behaviors>
          <w:behavior w:val="content"/>
        </w:behaviors>
        <w:guid w:val="{2AE377DD-1858-450D-8A48-BAAB13A4DF6A}"/>
      </w:docPartPr>
      <w:docPartBody>
        <w:p w:rsidR="005F03CE" w:rsidRDefault="003C541B" w:rsidP="003C541B">
          <w:pPr>
            <w:pStyle w:val="3B1C4CDCBC1C481E9EF0A380BDD0B7F4"/>
          </w:pPr>
          <w:r w:rsidRPr="00A06E1A">
            <w:rPr>
              <w:rStyle w:val="placeholder1Char"/>
              <w:rFonts w:hint="eastAsia"/>
              <w:sz w:val="16"/>
              <w:szCs w:val="16"/>
            </w:rPr>
            <w:t>____</w:t>
          </w:r>
        </w:p>
      </w:docPartBody>
    </w:docPart>
    <w:docPart>
      <w:docPartPr>
        <w:name w:val="2EA87BC0E7F4415EA311D0DD2FA0D156"/>
        <w:category>
          <w:name w:val="常规"/>
          <w:gallery w:val="placeholder"/>
        </w:category>
        <w:types>
          <w:type w:val="bbPlcHdr"/>
        </w:types>
        <w:behaviors>
          <w:behavior w:val="content"/>
        </w:behaviors>
        <w:guid w:val="{060143E1-10DA-4BE8-B45F-2C46B5915D0E}"/>
      </w:docPartPr>
      <w:docPartBody>
        <w:p w:rsidR="005F03CE" w:rsidRDefault="003C541B" w:rsidP="003C541B">
          <w:pPr>
            <w:pStyle w:val="2EA87BC0E7F4415EA311D0DD2FA0D156"/>
          </w:pPr>
          <w:r w:rsidRPr="00A06E1A">
            <w:rPr>
              <w:rStyle w:val="placeholder1Char"/>
              <w:rFonts w:hint="eastAsia"/>
              <w:sz w:val="16"/>
              <w:szCs w:val="16"/>
            </w:rPr>
            <w:t>____</w:t>
          </w:r>
        </w:p>
      </w:docPartBody>
    </w:docPart>
    <w:docPart>
      <w:docPartPr>
        <w:name w:val="F396DF9A0B55411283CB1CF930EA4150"/>
        <w:category>
          <w:name w:val="常规"/>
          <w:gallery w:val="placeholder"/>
        </w:category>
        <w:types>
          <w:type w:val="bbPlcHdr"/>
        </w:types>
        <w:behaviors>
          <w:behavior w:val="content"/>
        </w:behaviors>
        <w:guid w:val="{B79B5270-423B-4B99-97FF-F9E0B1BF2DA1}"/>
      </w:docPartPr>
      <w:docPartBody>
        <w:p w:rsidR="005F03CE" w:rsidRDefault="003C541B" w:rsidP="003C541B">
          <w:pPr>
            <w:pStyle w:val="F396DF9A0B55411283CB1CF930EA4150"/>
          </w:pPr>
          <w:r w:rsidRPr="00A06E1A">
            <w:rPr>
              <w:rStyle w:val="placeholder1Char"/>
              <w:rFonts w:hint="eastAsia"/>
              <w:sz w:val="16"/>
              <w:szCs w:val="16"/>
            </w:rPr>
            <w:t>____</w:t>
          </w:r>
        </w:p>
      </w:docPartBody>
    </w:docPart>
    <w:docPart>
      <w:docPartPr>
        <w:name w:val="BF9C11EDAA744228B791708C628AFC43"/>
        <w:category>
          <w:name w:val="常规"/>
          <w:gallery w:val="placeholder"/>
        </w:category>
        <w:types>
          <w:type w:val="bbPlcHdr"/>
        </w:types>
        <w:behaviors>
          <w:behavior w:val="content"/>
        </w:behaviors>
        <w:guid w:val="{45EEEE30-CB09-4E89-A1A9-F0178363C516}"/>
      </w:docPartPr>
      <w:docPartBody>
        <w:p w:rsidR="005F03CE" w:rsidRDefault="003C541B" w:rsidP="003C541B">
          <w:pPr>
            <w:pStyle w:val="BF9C11EDAA744228B791708C628AFC43"/>
          </w:pPr>
          <w:r w:rsidRPr="00A06E1A">
            <w:rPr>
              <w:rStyle w:val="placeholder1Char"/>
              <w:rFonts w:hint="eastAsia"/>
              <w:sz w:val="16"/>
              <w:szCs w:val="16"/>
            </w:rPr>
            <w:t>____</w:t>
          </w:r>
        </w:p>
      </w:docPartBody>
    </w:docPart>
    <w:docPart>
      <w:docPartPr>
        <w:name w:val="3AD6CA2843084C9C8B94F1E9771D957F"/>
        <w:category>
          <w:name w:val="常规"/>
          <w:gallery w:val="placeholder"/>
        </w:category>
        <w:types>
          <w:type w:val="bbPlcHdr"/>
        </w:types>
        <w:behaviors>
          <w:behavior w:val="content"/>
        </w:behaviors>
        <w:guid w:val="{7CD2EA22-9241-49BA-B641-E9B92F5B81D5}"/>
      </w:docPartPr>
      <w:docPartBody>
        <w:p w:rsidR="005F03CE" w:rsidRDefault="003C541B" w:rsidP="003C541B">
          <w:pPr>
            <w:pStyle w:val="3AD6CA2843084C9C8B94F1E9771D957F"/>
          </w:pPr>
          <w:r w:rsidRPr="00A06E1A">
            <w:rPr>
              <w:rStyle w:val="placeholder1Char"/>
              <w:rFonts w:hint="eastAsia"/>
              <w:sz w:val="16"/>
              <w:szCs w:val="16"/>
            </w:rPr>
            <w:t>____</w:t>
          </w:r>
        </w:p>
      </w:docPartBody>
    </w:docPart>
    <w:docPart>
      <w:docPartPr>
        <w:name w:val="9C47A5F4A98748DF9F9DE13C3FAC7648"/>
        <w:category>
          <w:name w:val="常规"/>
          <w:gallery w:val="placeholder"/>
        </w:category>
        <w:types>
          <w:type w:val="bbPlcHdr"/>
        </w:types>
        <w:behaviors>
          <w:behavior w:val="content"/>
        </w:behaviors>
        <w:guid w:val="{B7353799-084D-429A-89E9-F9937382B757}"/>
      </w:docPartPr>
      <w:docPartBody>
        <w:p w:rsidR="005F03CE" w:rsidRDefault="003C541B" w:rsidP="003C541B">
          <w:pPr>
            <w:pStyle w:val="9C47A5F4A98748DF9F9DE13C3FAC7648"/>
          </w:pPr>
          <w:r w:rsidRPr="00A06E1A">
            <w:rPr>
              <w:rStyle w:val="placeholder1Char"/>
              <w:rFonts w:hint="eastAsia"/>
              <w:sz w:val="16"/>
              <w:szCs w:val="16"/>
            </w:rPr>
            <w:t>____</w:t>
          </w:r>
        </w:p>
      </w:docPartBody>
    </w:docPart>
    <w:docPart>
      <w:docPartPr>
        <w:name w:val="734917390D354597B6E873DAE3896532"/>
        <w:category>
          <w:name w:val="常规"/>
          <w:gallery w:val="placeholder"/>
        </w:category>
        <w:types>
          <w:type w:val="bbPlcHdr"/>
        </w:types>
        <w:behaviors>
          <w:behavior w:val="content"/>
        </w:behaviors>
        <w:guid w:val="{4A01951A-2643-49A9-9970-59186DDC8B81}"/>
      </w:docPartPr>
      <w:docPartBody>
        <w:p w:rsidR="005F03CE" w:rsidRDefault="003C541B" w:rsidP="003C541B">
          <w:pPr>
            <w:pStyle w:val="734917390D354597B6E873DAE3896532"/>
          </w:pPr>
          <w:r w:rsidRPr="00A06E1A">
            <w:rPr>
              <w:rStyle w:val="placeholder1Char"/>
              <w:rFonts w:hint="eastAsia"/>
              <w:sz w:val="16"/>
              <w:szCs w:val="16"/>
            </w:rPr>
            <w:t>____</w:t>
          </w:r>
        </w:p>
      </w:docPartBody>
    </w:docPart>
    <w:docPart>
      <w:docPartPr>
        <w:name w:val="39883AC074AE420599FB329A97D149BF"/>
        <w:category>
          <w:name w:val="常规"/>
          <w:gallery w:val="placeholder"/>
        </w:category>
        <w:types>
          <w:type w:val="bbPlcHdr"/>
        </w:types>
        <w:behaviors>
          <w:behavior w:val="content"/>
        </w:behaviors>
        <w:guid w:val="{5A046BAE-826D-48C6-ADC0-5DB2AB7B250D}"/>
      </w:docPartPr>
      <w:docPartBody>
        <w:p w:rsidR="005F03CE" w:rsidRDefault="003C541B" w:rsidP="003C541B">
          <w:pPr>
            <w:pStyle w:val="39883AC074AE420599FB329A97D149BF"/>
          </w:pPr>
          <w:r w:rsidRPr="00A06E1A">
            <w:rPr>
              <w:rStyle w:val="placeholder1Char"/>
              <w:rFonts w:hint="eastAsia"/>
              <w:sz w:val="16"/>
              <w:szCs w:val="16"/>
            </w:rPr>
            <w:t>____</w:t>
          </w:r>
        </w:p>
      </w:docPartBody>
    </w:docPart>
    <w:docPart>
      <w:docPartPr>
        <w:name w:val="B68A89B570FA4388ABC222DC8BD7A453"/>
        <w:category>
          <w:name w:val="常规"/>
          <w:gallery w:val="placeholder"/>
        </w:category>
        <w:types>
          <w:type w:val="bbPlcHdr"/>
        </w:types>
        <w:behaviors>
          <w:behavior w:val="content"/>
        </w:behaviors>
        <w:guid w:val="{7D284466-FB94-44A0-A0D1-40DD2883D5B0}"/>
      </w:docPartPr>
      <w:docPartBody>
        <w:p w:rsidR="005F03CE" w:rsidRDefault="003C541B" w:rsidP="003C541B">
          <w:pPr>
            <w:pStyle w:val="B68A89B570FA4388ABC222DC8BD7A453"/>
          </w:pPr>
          <w:r w:rsidRPr="00A06E1A">
            <w:rPr>
              <w:rStyle w:val="placeholder1Char"/>
              <w:rFonts w:hint="eastAsia"/>
              <w:sz w:val="16"/>
              <w:szCs w:val="16"/>
            </w:rPr>
            <w:t>____</w:t>
          </w:r>
        </w:p>
      </w:docPartBody>
    </w:docPart>
    <w:docPart>
      <w:docPartPr>
        <w:name w:val="6C8FAAC095524991AD9E2CB2819C1640"/>
        <w:category>
          <w:name w:val="常规"/>
          <w:gallery w:val="placeholder"/>
        </w:category>
        <w:types>
          <w:type w:val="bbPlcHdr"/>
        </w:types>
        <w:behaviors>
          <w:behavior w:val="content"/>
        </w:behaviors>
        <w:guid w:val="{D0365105-E842-4DE2-95A6-2EBCE1DD9F07}"/>
      </w:docPartPr>
      <w:docPartBody>
        <w:p w:rsidR="005F03CE" w:rsidRDefault="003C541B" w:rsidP="003C541B">
          <w:pPr>
            <w:pStyle w:val="6C8FAAC095524991AD9E2CB2819C1640"/>
          </w:pPr>
          <w:r w:rsidRPr="00A06E1A">
            <w:rPr>
              <w:rStyle w:val="placeholder1Char"/>
              <w:rFonts w:hint="eastAsia"/>
              <w:sz w:val="16"/>
              <w:szCs w:val="16"/>
            </w:rPr>
            <w:t>____</w:t>
          </w:r>
        </w:p>
      </w:docPartBody>
    </w:docPart>
    <w:docPart>
      <w:docPartPr>
        <w:name w:val="EA6E503FA13F44829EB7419DE74A0F69"/>
        <w:category>
          <w:name w:val="常规"/>
          <w:gallery w:val="placeholder"/>
        </w:category>
        <w:types>
          <w:type w:val="bbPlcHdr"/>
        </w:types>
        <w:behaviors>
          <w:behavior w:val="content"/>
        </w:behaviors>
        <w:guid w:val="{FEF5A6DE-FE42-4ACF-B2D9-3B69C9C4093D}"/>
      </w:docPartPr>
      <w:docPartBody>
        <w:p w:rsidR="005F03CE" w:rsidRDefault="003C541B" w:rsidP="003C541B">
          <w:pPr>
            <w:pStyle w:val="EA6E503FA13F44829EB7419DE74A0F69"/>
          </w:pPr>
          <w:r w:rsidRPr="00A06E1A">
            <w:rPr>
              <w:rStyle w:val="placeholder1Char"/>
              <w:rFonts w:hint="eastAsia"/>
              <w:sz w:val="16"/>
              <w:szCs w:val="16"/>
            </w:rPr>
            <w:t>____</w:t>
          </w:r>
        </w:p>
      </w:docPartBody>
    </w:docPart>
    <w:docPart>
      <w:docPartPr>
        <w:name w:val="1CEECDEED00E43B58D480B9F058D09C3"/>
        <w:category>
          <w:name w:val="常规"/>
          <w:gallery w:val="placeholder"/>
        </w:category>
        <w:types>
          <w:type w:val="bbPlcHdr"/>
        </w:types>
        <w:behaviors>
          <w:behavior w:val="content"/>
        </w:behaviors>
        <w:guid w:val="{0C669E60-E927-4DC0-A6E9-7A552C799F1D}"/>
      </w:docPartPr>
      <w:docPartBody>
        <w:p w:rsidR="005F03CE" w:rsidRDefault="003C541B" w:rsidP="003C541B">
          <w:pPr>
            <w:pStyle w:val="1CEECDEED00E43B58D480B9F058D09C3"/>
          </w:pPr>
          <w:r w:rsidRPr="00A06E1A">
            <w:rPr>
              <w:rStyle w:val="placeholder1Char"/>
              <w:rFonts w:hint="eastAsia"/>
              <w:sz w:val="16"/>
              <w:szCs w:val="16"/>
            </w:rPr>
            <w:t>____</w:t>
          </w:r>
        </w:p>
      </w:docPartBody>
    </w:docPart>
    <w:docPart>
      <w:docPartPr>
        <w:name w:val="2D77A74E40D64E099E76E88FB056C87D"/>
        <w:category>
          <w:name w:val="常规"/>
          <w:gallery w:val="placeholder"/>
        </w:category>
        <w:types>
          <w:type w:val="bbPlcHdr"/>
        </w:types>
        <w:behaviors>
          <w:behavior w:val="content"/>
        </w:behaviors>
        <w:guid w:val="{4DA37338-E50B-4744-B373-763B905BD892}"/>
      </w:docPartPr>
      <w:docPartBody>
        <w:p w:rsidR="005F03CE" w:rsidRDefault="003C541B" w:rsidP="003C541B">
          <w:pPr>
            <w:pStyle w:val="2D77A74E40D64E099E76E88FB056C87D"/>
          </w:pPr>
          <w:r w:rsidRPr="00A06E1A">
            <w:rPr>
              <w:rStyle w:val="placeholder1Char"/>
              <w:rFonts w:hint="eastAsia"/>
              <w:sz w:val="16"/>
              <w:szCs w:val="16"/>
            </w:rPr>
            <w:t>____</w:t>
          </w:r>
        </w:p>
      </w:docPartBody>
    </w:docPart>
    <w:docPart>
      <w:docPartPr>
        <w:name w:val="9CE0DF29C1864DFE9DC77710C8D5AB1C"/>
        <w:category>
          <w:name w:val="常规"/>
          <w:gallery w:val="placeholder"/>
        </w:category>
        <w:types>
          <w:type w:val="bbPlcHdr"/>
        </w:types>
        <w:behaviors>
          <w:behavior w:val="content"/>
        </w:behaviors>
        <w:guid w:val="{80B618C5-B5CF-427D-AEBA-9CD3850C5B36}"/>
      </w:docPartPr>
      <w:docPartBody>
        <w:p w:rsidR="005F03CE" w:rsidRDefault="003C541B" w:rsidP="003C541B">
          <w:pPr>
            <w:pStyle w:val="9CE0DF29C1864DFE9DC77710C8D5AB1C"/>
          </w:pPr>
          <w:r w:rsidRPr="00A06E1A">
            <w:rPr>
              <w:rStyle w:val="placeholder1Char"/>
              <w:rFonts w:hint="eastAsia"/>
              <w:sz w:val="16"/>
              <w:szCs w:val="16"/>
            </w:rPr>
            <w:t>____</w:t>
          </w:r>
        </w:p>
      </w:docPartBody>
    </w:docPart>
    <w:docPart>
      <w:docPartPr>
        <w:name w:val="D60AACCB970442BFBF83A7AEDDA5D7EB"/>
        <w:category>
          <w:name w:val="常规"/>
          <w:gallery w:val="placeholder"/>
        </w:category>
        <w:types>
          <w:type w:val="bbPlcHdr"/>
        </w:types>
        <w:behaviors>
          <w:behavior w:val="content"/>
        </w:behaviors>
        <w:guid w:val="{F6CBD16D-8AE5-49AA-ADD7-D4D21B085502}"/>
      </w:docPartPr>
      <w:docPartBody>
        <w:p w:rsidR="005F03CE" w:rsidRDefault="003C541B" w:rsidP="003C541B">
          <w:pPr>
            <w:pStyle w:val="D60AACCB970442BFBF83A7AEDDA5D7EB"/>
          </w:pPr>
          <w:r w:rsidRPr="00A06E1A">
            <w:rPr>
              <w:rStyle w:val="placeholder1Char"/>
              <w:rFonts w:hint="eastAsia"/>
              <w:sz w:val="16"/>
              <w:szCs w:val="16"/>
            </w:rPr>
            <w:t>____</w:t>
          </w:r>
        </w:p>
      </w:docPartBody>
    </w:docPart>
    <w:docPart>
      <w:docPartPr>
        <w:name w:val="65BDA0ED46D04AB88081093EE5C56FB3"/>
        <w:category>
          <w:name w:val="常规"/>
          <w:gallery w:val="placeholder"/>
        </w:category>
        <w:types>
          <w:type w:val="bbPlcHdr"/>
        </w:types>
        <w:behaviors>
          <w:behavior w:val="content"/>
        </w:behaviors>
        <w:guid w:val="{43666D74-0C66-451E-AA2A-E74348406C46}"/>
      </w:docPartPr>
      <w:docPartBody>
        <w:p w:rsidR="005F03CE" w:rsidRDefault="003C541B" w:rsidP="003C541B">
          <w:pPr>
            <w:pStyle w:val="65BDA0ED46D04AB88081093EE5C56FB3"/>
          </w:pPr>
          <w:r w:rsidRPr="00A06E1A">
            <w:rPr>
              <w:rStyle w:val="placeholder1Char"/>
              <w:rFonts w:hint="eastAsia"/>
              <w:sz w:val="16"/>
              <w:szCs w:val="16"/>
            </w:rPr>
            <w:t>____</w:t>
          </w:r>
        </w:p>
      </w:docPartBody>
    </w:docPart>
    <w:docPart>
      <w:docPartPr>
        <w:name w:val="1ADC03BFB73D41E79D0E1170F85A201F"/>
        <w:category>
          <w:name w:val="常规"/>
          <w:gallery w:val="placeholder"/>
        </w:category>
        <w:types>
          <w:type w:val="bbPlcHdr"/>
        </w:types>
        <w:behaviors>
          <w:behavior w:val="content"/>
        </w:behaviors>
        <w:guid w:val="{642B59C1-7966-4B80-B7F5-5117499B1DA7}"/>
      </w:docPartPr>
      <w:docPartBody>
        <w:p w:rsidR="005F03CE" w:rsidRDefault="003C541B" w:rsidP="003C541B">
          <w:pPr>
            <w:pStyle w:val="1ADC03BFB73D41E79D0E1170F85A201F"/>
          </w:pPr>
          <w:r w:rsidRPr="00A06E1A">
            <w:rPr>
              <w:rStyle w:val="placeholder1Char"/>
              <w:rFonts w:hint="eastAsia"/>
              <w:sz w:val="16"/>
              <w:szCs w:val="16"/>
            </w:rPr>
            <w:t>____</w:t>
          </w:r>
        </w:p>
      </w:docPartBody>
    </w:docPart>
    <w:docPart>
      <w:docPartPr>
        <w:name w:val="27B6B791632C43F39A1707CCD6986DD4"/>
        <w:category>
          <w:name w:val="常规"/>
          <w:gallery w:val="placeholder"/>
        </w:category>
        <w:types>
          <w:type w:val="bbPlcHdr"/>
        </w:types>
        <w:behaviors>
          <w:behavior w:val="content"/>
        </w:behaviors>
        <w:guid w:val="{D7297A27-4F71-402A-8D1D-951BE77AD144}"/>
      </w:docPartPr>
      <w:docPartBody>
        <w:p w:rsidR="005F03CE" w:rsidRDefault="003C541B" w:rsidP="003C541B">
          <w:pPr>
            <w:pStyle w:val="27B6B791632C43F39A1707CCD6986DD4"/>
          </w:pPr>
          <w:r w:rsidRPr="00A06E1A">
            <w:rPr>
              <w:rStyle w:val="placeholder1Char"/>
              <w:rFonts w:hint="eastAsia"/>
              <w:sz w:val="16"/>
              <w:szCs w:val="16"/>
            </w:rPr>
            <w:t>____</w:t>
          </w:r>
        </w:p>
      </w:docPartBody>
    </w:docPart>
    <w:docPart>
      <w:docPartPr>
        <w:name w:val="54B6EA781E8D444CB8793D56E0301502"/>
        <w:category>
          <w:name w:val="常规"/>
          <w:gallery w:val="placeholder"/>
        </w:category>
        <w:types>
          <w:type w:val="bbPlcHdr"/>
        </w:types>
        <w:behaviors>
          <w:behavior w:val="content"/>
        </w:behaviors>
        <w:guid w:val="{01B1BDF9-8D6A-441C-809C-D87C59E58F79}"/>
      </w:docPartPr>
      <w:docPartBody>
        <w:p w:rsidR="005F03CE" w:rsidRDefault="003C541B" w:rsidP="003C541B">
          <w:pPr>
            <w:pStyle w:val="54B6EA781E8D444CB8793D56E0301502"/>
          </w:pPr>
          <w:r w:rsidRPr="00A06E1A">
            <w:rPr>
              <w:rStyle w:val="placeholder1Char"/>
              <w:rFonts w:hint="eastAsia"/>
              <w:sz w:val="16"/>
              <w:szCs w:val="16"/>
            </w:rPr>
            <w:t>____</w:t>
          </w:r>
        </w:p>
      </w:docPartBody>
    </w:docPart>
    <w:docPart>
      <w:docPartPr>
        <w:name w:val="C76BF898030E4ACDAA5E3FEA7797F52C"/>
        <w:category>
          <w:name w:val="常规"/>
          <w:gallery w:val="placeholder"/>
        </w:category>
        <w:types>
          <w:type w:val="bbPlcHdr"/>
        </w:types>
        <w:behaviors>
          <w:behavior w:val="content"/>
        </w:behaviors>
        <w:guid w:val="{CBC8EDAF-0E0E-4105-8E0E-F0D4E862A099}"/>
      </w:docPartPr>
      <w:docPartBody>
        <w:p w:rsidR="005F03CE" w:rsidRDefault="003C541B" w:rsidP="003C541B">
          <w:pPr>
            <w:pStyle w:val="C76BF898030E4ACDAA5E3FEA7797F52C"/>
          </w:pPr>
          <w:r w:rsidRPr="00A06E1A">
            <w:rPr>
              <w:rStyle w:val="placeholder1Char"/>
              <w:rFonts w:hint="eastAsia"/>
              <w:sz w:val="16"/>
              <w:szCs w:val="16"/>
            </w:rPr>
            <w:t>____</w:t>
          </w:r>
        </w:p>
      </w:docPartBody>
    </w:docPart>
    <w:docPart>
      <w:docPartPr>
        <w:name w:val="57E4E0B1F39142C0915F2D0D9824E857"/>
        <w:category>
          <w:name w:val="常规"/>
          <w:gallery w:val="placeholder"/>
        </w:category>
        <w:types>
          <w:type w:val="bbPlcHdr"/>
        </w:types>
        <w:behaviors>
          <w:behavior w:val="content"/>
        </w:behaviors>
        <w:guid w:val="{953B05C9-1A75-4783-B453-C4314F240D0E}"/>
      </w:docPartPr>
      <w:docPartBody>
        <w:p w:rsidR="005F03CE" w:rsidRDefault="003C541B" w:rsidP="003C541B">
          <w:pPr>
            <w:pStyle w:val="57E4E0B1F39142C0915F2D0D9824E857"/>
          </w:pPr>
          <w:r w:rsidRPr="00A06E1A">
            <w:rPr>
              <w:rStyle w:val="placeholder1Char"/>
              <w:rFonts w:hint="eastAsia"/>
              <w:sz w:val="16"/>
              <w:szCs w:val="16"/>
            </w:rPr>
            <w:t>____</w:t>
          </w:r>
        </w:p>
      </w:docPartBody>
    </w:docPart>
    <w:docPart>
      <w:docPartPr>
        <w:name w:val="2EDD96ED4C4044D4ACE2B2098A9CBFC7"/>
        <w:category>
          <w:name w:val="常规"/>
          <w:gallery w:val="placeholder"/>
        </w:category>
        <w:types>
          <w:type w:val="bbPlcHdr"/>
        </w:types>
        <w:behaviors>
          <w:behavior w:val="content"/>
        </w:behaviors>
        <w:guid w:val="{6EE12E55-A74E-44FA-93E2-B7CA9DC18B7F}"/>
      </w:docPartPr>
      <w:docPartBody>
        <w:p w:rsidR="005F03CE" w:rsidRDefault="003C541B" w:rsidP="003C541B">
          <w:pPr>
            <w:pStyle w:val="2EDD96ED4C4044D4ACE2B2098A9CBFC7"/>
          </w:pPr>
          <w:r w:rsidRPr="00A06E1A">
            <w:rPr>
              <w:rStyle w:val="placeholder1Char"/>
              <w:rFonts w:hint="eastAsia"/>
              <w:sz w:val="16"/>
              <w:szCs w:val="16"/>
            </w:rPr>
            <w:t>____</w:t>
          </w:r>
        </w:p>
      </w:docPartBody>
    </w:docPart>
    <w:docPart>
      <w:docPartPr>
        <w:name w:val="3EA2726DE97B479987332FB033B7E9DF"/>
        <w:category>
          <w:name w:val="常规"/>
          <w:gallery w:val="placeholder"/>
        </w:category>
        <w:types>
          <w:type w:val="bbPlcHdr"/>
        </w:types>
        <w:behaviors>
          <w:behavior w:val="content"/>
        </w:behaviors>
        <w:guid w:val="{1374BBA9-4A7F-4961-B761-BEB10E325723}"/>
      </w:docPartPr>
      <w:docPartBody>
        <w:p w:rsidR="005F03CE" w:rsidRDefault="003C541B" w:rsidP="003C541B">
          <w:pPr>
            <w:pStyle w:val="3EA2726DE97B479987332FB033B7E9DF"/>
          </w:pPr>
          <w:r w:rsidRPr="00A06E1A">
            <w:rPr>
              <w:rStyle w:val="placeholder1Char"/>
              <w:rFonts w:hint="eastAsia"/>
              <w:sz w:val="16"/>
              <w:szCs w:val="16"/>
            </w:rPr>
            <w:t>____</w:t>
          </w:r>
        </w:p>
      </w:docPartBody>
    </w:docPart>
    <w:docPart>
      <w:docPartPr>
        <w:name w:val="CB52E0CA6DC14584B058D460DC014D93"/>
        <w:category>
          <w:name w:val="常规"/>
          <w:gallery w:val="placeholder"/>
        </w:category>
        <w:types>
          <w:type w:val="bbPlcHdr"/>
        </w:types>
        <w:behaviors>
          <w:behavior w:val="content"/>
        </w:behaviors>
        <w:guid w:val="{FCC7B760-37C0-470C-B6CF-630D60EF8283}"/>
      </w:docPartPr>
      <w:docPartBody>
        <w:p w:rsidR="005F03CE" w:rsidRDefault="003C541B" w:rsidP="003C541B">
          <w:pPr>
            <w:pStyle w:val="CB52E0CA6DC14584B058D460DC014D93"/>
          </w:pPr>
          <w:r w:rsidRPr="00A06E1A">
            <w:rPr>
              <w:rStyle w:val="placeholder1Char"/>
              <w:rFonts w:hint="eastAsia"/>
              <w:sz w:val="16"/>
              <w:szCs w:val="16"/>
            </w:rPr>
            <w:t>____</w:t>
          </w:r>
        </w:p>
      </w:docPartBody>
    </w:docPart>
    <w:docPart>
      <w:docPartPr>
        <w:name w:val="68A9F420324C4FCAB1E4A9F9E84CF492"/>
        <w:category>
          <w:name w:val="常规"/>
          <w:gallery w:val="placeholder"/>
        </w:category>
        <w:types>
          <w:type w:val="bbPlcHdr"/>
        </w:types>
        <w:behaviors>
          <w:behavior w:val="content"/>
        </w:behaviors>
        <w:guid w:val="{996E33BB-E560-4940-8C35-5B50C0889E56}"/>
      </w:docPartPr>
      <w:docPartBody>
        <w:p w:rsidR="005F03CE" w:rsidRDefault="003C541B" w:rsidP="003C541B">
          <w:pPr>
            <w:pStyle w:val="68A9F420324C4FCAB1E4A9F9E84CF492"/>
          </w:pPr>
          <w:r w:rsidRPr="00A06E1A">
            <w:rPr>
              <w:rStyle w:val="placeholder1Char"/>
              <w:rFonts w:hint="eastAsia"/>
              <w:sz w:val="16"/>
              <w:szCs w:val="16"/>
            </w:rPr>
            <w:t>____</w:t>
          </w:r>
        </w:p>
      </w:docPartBody>
    </w:docPart>
    <w:docPart>
      <w:docPartPr>
        <w:name w:val="ADC66C1DC079466CAB1A51CD77D7C36C"/>
        <w:category>
          <w:name w:val="常规"/>
          <w:gallery w:val="placeholder"/>
        </w:category>
        <w:types>
          <w:type w:val="bbPlcHdr"/>
        </w:types>
        <w:behaviors>
          <w:behavior w:val="content"/>
        </w:behaviors>
        <w:guid w:val="{32311BB0-C79C-465F-A187-64B4AC9CF4C6}"/>
      </w:docPartPr>
      <w:docPartBody>
        <w:p w:rsidR="005F03CE" w:rsidRDefault="003C541B" w:rsidP="003C541B">
          <w:pPr>
            <w:pStyle w:val="ADC66C1DC079466CAB1A51CD77D7C36C"/>
          </w:pPr>
          <w:r w:rsidRPr="00A06E1A">
            <w:rPr>
              <w:rStyle w:val="placeholder1Char"/>
              <w:rFonts w:hint="eastAsia"/>
              <w:sz w:val="16"/>
              <w:szCs w:val="16"/>
            </w:rPr>
            <w:t>____</w:t>
          </w:r>
        </w:p>
      </w:docPartBody>
    </w:docPart>
    <w:docPart>
      <w:docPartPr>
        <w:name w:val="69FDC982220B4F0D8D5BFAE5D7B11C68"/>
        <w:category>
          <w:name w:val="常规"/>
          <w:gallery w:val="placeholder"/>
        </w:category>
        <w:types>
          <w:type w:val="bbPlcHdr"/>
        </w:types>
        <w:behaviors>
          <w:behavior w:val="content"/>
        </w:behaviors>
        <w:guid w:val="{2F5F6E0F-5D6B-4F71-94E8-358F5FE55563}"/>
      </w:docPartPr>
      <w:docPartBody>
        <w:p w:rsidR="005F03CE" w:rsidRDefault="003C541B" w:rsidP="003C541B">
          <w:pPr>
            <w:pStyle w:val="69FDC982220B4F0D8D5BFAE5D7B11C68"/>
          </w:pPr>
          <w:r w:rsidRPr="00A06E1A">
            <w:rPr>
              <w:rStyle w:val="placeholder1Char"/>
              <w:rFonts w:hint="eastAsia"/>
              <w:sz w:val="16"/>
              <w:szCs w:val="16"/>
            </w:rPr>
            <w:t>____</w:t>
          </w:r>
        </w:p>
      </w:docPartBody>
    </w:docPart>
    <w:docPart>
      <w:docPartPr>
        <w:name w:val="A559EB53E415412DB2842552229A764D"/>
        <w:category>
          <w:name w:val="常规"/>
          <w:gallery w:val="placeholder"/>
        </w:category>
        <w:types>
          <w:type w:val="bbPlcHdr"/>
        </w:types>
        <w:behaviors>
          <w:behavior w:val="content"/>
        </w:behaviors>
        <w:guid w:val="{380CA45E-B6BC-4DAF-BB92-A8BDF7307E5F}"/>
      </w:docPartPr>
      <w:docPartBody>
        <w:p w:rsidR="005F03CE" w:rsidRDefault="003C541B" w:rsidP="003C541B">
          <w:pPr>
            <w:pStyle w:val="A559EB53E415412DB2842552229A764D"/>
          </w:pPr>
          <w:r w:rsidRPr="00A06E1A">
            <w:rPr>
              <w:rStyle w:val="placeholder1Char"/>
              <w:rFonts w:hint="eastAsia"/>
              <w:sz w:val="16"/>
              <w:szCs w:val="16"/>
            </w:rPr>
            <w:t>____</w:t>
          </w:r>
        </w:p>
      </w:docPartBody>
    </w:docPart>
    <w:docPart>
      <w:docPartPr>
        <w:name w:val="79DBF576F40247CB8F1D588AA5A89442"/>
        <w:category>
          <w:name w:val="常规"/>
          <w:gallery w:val="placeholder"/>
        </w:category>
        <w:types>
          <w:type w:val="bbPlcHdr"/>
        </w:types>
        <w:behaviors>
          <w:behavior w:val="content"/>
        </w:behaviors>
        <w:guid w:val="{645DD343-9040-4604-8981-CCF698D9E902}"/>
      </w:docPartPr>
      <w:docPartBody>
        <w:p w:rsidR="005F03CE" w:rsidRDefault="003C541B" w:rsidP="003C541B">
          <w:pPr>
            <w:pStyle w:val="79DBF576F40247CB8F1D588AA5A89442"/>
          </w:pPr>
          <w:r w:rsidRPr="00A06E1A">
            <w:rPr>
              <w:rStyle w:val="placeholder1Char"/>
              <w:rFonts w:hint="eastAsia"/>
              <w:sz w:val="16"/>
              <w:szCs w:val="16"/>
            </w:rPr>
            <w:t>____</w:t>
          </w:r>
        </w:p>
      </w:docPartBody>
    </w:docPart>
    <w:docPart>
      <w:docPartPr>
        <w:name w:val="C8A218D485A34EECBFA60C7A24F74816"/>
        <w:category>
          <w:name w:val="常规"/>
          <w:gallery w:val="placeholder"/>
        </w:category>
        <w:types>
          <w:type w:val="bbPlcHdr"/>
        </w:types>
        <w:behaviors>
          <w:behavior w:val="content"/>
        </w:behaviors>
        <w:guid w:val="{E97E55FF-610D-411A-B151-47D08F240788}"/>
      </w:docPartPr>
      <w:docPartBody>
        <w:p w:rsidR="005F03CE" w:rsidRDefault="003C541B" w:rsidP="003C541B">
          <w:pPr>
            <w:pStyle w:val="C8A218D485A34EECBFA60C7A24F74816"/>
          </w:pPr>
          <w:r w:rsidRPr="00A06E1A">
            <w:rPr>
              <w:rStyle w:val="placeholder1Char"/>
              <w:rFonts w:hint="eastAsia"/>
              <w:sz w:val="16"/>
              <w:szCs w:val="16"/>
            </w:rPr>
            <w:t>____</w:t>
          </w:r>
        </w:p>
      </w:docPartBody>
    </w:docPart>
    <w:docPart>
      <w:docPartPr>
        <w:name w:val="B7F4882ADEC44AAD9358B14E35B9FB31"/>
        <w:category>
          <w:name w:val="常规"/>
          <w:gallery w:val="placeholder"/>
        </w:category>
        <w:types>
          <w:type w:val="bbPlcHdr"/>
        </w:types>
        <w:behaviors>
          <w:behavior w:val="content"/>
        </w:behaviors>
        <w:guid w:val="{1A52461B-4EA0-4F9F-B21B-5ADEC181995D}"/>
      </w:docPartPr>
      <w:docPartBody>
        <w:p w:rsidR="005F03CE" w:rsidRDefault="003C541B" w:rsidP="003C541B">
          <w:pPr>
            <w:pStyle w:val="B7F4882ADEC44AAD9358B14E35B9FB31"/>
          </w:pPr>
          <w:r w:rsidRPr="00A06E1A">
            <w:rPr>
              <w:rStyle w:val="placeholder1Char"/>
              <w:rFonts w:hint="eastAsia"/>
              <w:sz w:val="16"/>
              <w:szCs w:val="16"/>
            </w:rPr>
            <w:t>____</w:t>
          </w:r>
        </w:p>
      </w:docPartBody>
    </w:docPart>
    <w:docPart>
      <w:docPartPr>
        <w:name w:val="98565718756E48088F1E2A3358662876"/>
        <w:category>
          <w:name w:val="常规"/>
          <w:gallery w:val="placeholder"/>
        </w:category>
        <w:types>
          <w:type w:val="bbPlcHdr"/>
        </w:types>
        <w:behaviors>
          <w:behavior w:val="content"/>
        </w:behaviors>
        <w:guid w:val="{B02DDA7E-39B8-439B-ABAB-9C2CD6DFED5B}"/>
      </w:docPartPr>
      <w:docPartBody>
        <w:p w:rsidR="005F03CE" w:rsidRDefault="003C541B" w:rsidP="003C541B">
          <w:pPr>
            <w:pStyle w:val="98565718756E48088F1E2A3358662876"/>
          </w:pPr>
          <w:r w:rsidRPr="00A06E1A">
            <w:rPr>
              <w:rStyle w:val="placeholder1Char"/>
              <w:rFonts w:hint="eastAsia"/>
              <w:sz w:val="16"/>
              <w:szCs w:val="16"/>
            </w:rPr>
            <w:t>____</w:t>
          </w:r>
        </w:p>
      </w:docPartBody>
    </w:docPart>
    <w:docPart>
      <w:docPartPr>
        <w:name w:val="3987E473446444F29FF92F0C5524C164"/>
        <w:category>
          <w:name w:val="常规"/>
          <w:gallery w:val="placeholder"/>
        </w:category>
        <w:types>
          <w:type w:val="bbPlcHdr"/>
        </w:types>
        <w:behaviors>
          <w:behavior w:val="content"/>
        </w:behaviors>
        <w:guid w:val="{DB6A750B-58A9-4208-9305-56C1BC206FAF}"/>
      </w:docPartPr>
      <w:docPartBody>
        <w:p w:rsidR="005F03CE" w:rsidRDefault="003C541B" w:rsidP="003C541B">
          <w:pPr>
            <w:pStyle w:val="3987E473446444F29FF92F0C5524C164"/>
          </w:pPr>
          <w:r w:rsidRPr="00A06E1A">
            <w:rPr>
              <w:rStyle w:val="placeholder1Char"/>
              <w:rFonts w:hint="eastAsia"/>
              <w:sz w:val="16"/>
              <w:szCs w:val="16"/>
            </w:rPr>
            <w:t>____</w:t>
          </w:r>
        </w:p>
      </w:docPartBody>
    </w:docPart>
    <w:docPart>
      <w:docPartPr>
        <w:name w:val="6F35DAD4D7204D19868A9B6DDCEFC650"/>
        <w:category>
          <w:name w:val="常规"/>
          <w:gallery w:val="placeholder"/>
        </w:category>
        <w:types>
          <w:type w:val="bbPlcHdr"/>
        </w:types>
        <w:behaviors>
          <w:behavior w:val="content"/>
        </w:behaviors>
        <w:guid w:val="{05D0B6CB-340A-437D-8781-F0D67652B9C1}"/>
      </w:docPartPr>
      <w:docPartBody>
        <w:p w:rsidR="005F03CE" w:rsidRDefault="003C541B" w:rsidP="003C541B">
          <w:pPr>
            <w:pStyle w:val="6F35DAD4D7204D19868A9B6DDCEFC650"/>
          </w:pPr>
          <w:r w:rsidRPr="00A06E1A">
            <w:rPr>
              <w:rStyle w:val="placeholder1Char"/>
              <w:rFonts w:hint="eastAsia"/>
              <w:sz w:val="16"/>
              <w:szCs w:val="16"/>
            </w:rPr>
            <w:t>____</w:t>
          </w:r>
        </w:p>
      </w:docPartBody>
    </w:docPart>
    <w:docPart>
      <w:docPartPr>
        <w:name w:val="71B42B54482C4AAC946EB78DB149DEC1"/>
        <w:category>
          <w:name w:val="常规"/>
          <w:gallery w:val="placeholder"/>
        </w:category>
        <w:types>
          <w:type w:val="bbPlcHdr"/>
        </w:types>
        <w:behaviors>
          <w:behavior w:val="content"/>
        </w:behaviors>
        <w:guid w:val="{A8D3F704-FCC8-4174-BA63-4BDE480799A9}"/>
      </w:docPartPr>
      <w:docPartBody>
        <w:p w:rsidR="005F03CE" w:rsidRDefault="003C541B" w:rsidP="003C541B">
          <w:pPr>
            <w:pStyle w:val="71B42B54482C4AAC946EB78DB149DEC1"/>
          </w:pPr>
          <w:r w:rsidRPr="00A06E1A">
            <w:rPr>
              <w:rStyle w:val="placeholder1Char"/>
              <w:rFonts w:hint="eastAsia"/>
              <w:sz w:val="16"/>
              <w:szCs w:val="16"/>
            </w:rPr>
            <w:t>____</w:t>
          </w:r>
        </w:p>
      </w:docPartBody>
    </w:docPart>
    <w:docPart>
      <w:docPartPr>
        <w:name w:val="1C34700BB3D64D8B93BF48E46C3DC1FD"/>
        <w:category>
          <w:name w:val="常规"/>
          <w:gallery w:val="placeholder"/>
        </w:category>
        <w:types>
          <w:type w:val="bbPlcHdr"/>
        </w:types>
        <w:behaviors>
          <w:behavior w:val="content"/>
        </w:behaviors>
        <w:guid w:val="{1F6FF58D-D7DB-4D62-81D1-1E6A6CEBF7AE}"/>
      </w:docPartPr>
      <w:docPartBody>
        <w:p w:rsidR="005F03CE" w:rsidRDefault="003C541B" w:rsidP="003C541B">
          <w:pPr>
            <w:pStyle w:val="1C34700BB3D64D8B93BF48E46C3DC1FD"/>
          </w:pPr>
          <w:r w:rsidRPr="00A06E1A">
            <w:rPr>
              <w:rStyle w:val="placeholder1Char"/>
              <w:rFonts w:hint="eastAsia"/>
              <w:sz w:val="16"/>
              <w:szCs w:val="16"/>
            </w:rPr>
            <w:t>____</w:t>
          </w:r>
        </w:p>
      </w:docPartBody>
    </w:docPart>
    <w:docPart>
      <w:docPartPr>
        <w:name w:val="276EDBB6BFB446C081AEEC20B9AC4717"/>
        <w:category>
          <w:name w:val="常规"/>
          <w:gallery w:val="placeholder"/>
        </w:category>
        <w:types>
          <w:type w:val="bbPlcHdr"/>
        </w:types>
        <w:behaviors>
          <w:behavior w:val="content"/>
        </w:behaviors>
        <w:guid w:val="{28A912FE-1F55-455D-A367-8B1347498B78}"/>
      </w:docPartPr>
      <w:docPartBody>
        <w:p w:rsidR="005F03CE" w:rsidRDefault="003C541B" w:rsidP="003C541B">
          <w:pPr>
            <w:pStyle w:val="276EDBB6BFB446C081AEEC20B9AC4717"/>
          </w:pPr>
          <w:r w:rsidRPr="00A06E1A">
            <w:rPr>
              <w:rStyle w:val="placeholder1Char"/>
              <w:rFonts w:hint="eastAsia"/>
              <w:sz w:val="16"/>
              <w:szCs w:val="16"/>
            </w:rPr>
            <w:t>____</w:t>
          </w:r>
        </w:p>
      </w:docPartBody>
    </w:docPart>
    <w:docPart>
      <w:docPartPr>
        <w:name w:val="BDAE81BB5C6744D49A7319E80F799BF9"/>
        <w:category>
          <w:name w:val="常规"/>
          <w:gallery w:val="placeholder"/>
        </w:category>
        <w:types>
          <w:type w:val="bbPlcHdr"/>
        </w:types>
        <w:behaviors>
          <w:behavior w:val="content"/>
        </w:behaviors>
        <w:guid w:val="{004C3000-1657-4FDB-8A07-F14BECB23100}"/>
      </w:docPartPr>
      <w:docPartBody>
        <w:p w:rsidR="005F03CE" w:rsidRDefault="003C541B" w:rsidP="003C541B">
          <w:pPr>
            <w:pStyle w:val="BDAE81BB5C6744D49A7319E80F799BF9"/>
          </w:pPr>
          <w:r w:rsidRPr="00A06E1A">
            <w:rPr>
              <w:rStyle w:val="placeholder1Char"/>
              <w:rFonts w:hint="eastAsia"/>
              <w:sz w:val="16"/>
              <w:szCs w:val="16"/>
            </w:rPr>
            <w:t>____</w:t>
          </w:r>
        </w:p>
      </w:docPartBody>
    </w:docPart>
    <w:docPart>
      <w:docPartPr>
        <w:name w:val="0B73B28BFBF445D1BAB8122523DC88E8"/>
        <w:category>
          <w:name w:val="常规"/>
          <w:gallery w:val="placeholder"/>
        </w:category>
        <w:types>
          <w:type w:val="bbPlcHdr"/>
        </w:types>
        <w:behaviors>
          <w:behavior w:val="content"/>
        </w:behaviors>
        <w:guid w:val="{B633778E-70C0-42CA-9E44-AB8976FB8EAB}"/>
      </w:docPartPr>
      <w:docPartBody>
        <w:p w:rsidR="005F03CE" w:rsidRDefault="003C541B" w:rsidP="003C541B">
          <w:pPr>
            <w:pStyle w:val="0B73B28BFBF445D1BAB8122523DC88E8"/>
          </w:pPr>
          <w:r w:rsidRPr="00A06E1A">
            <w:rPr>
              <w:rStyle w:val="placeholder1Char"/>
              <w:rFonts w:hint="eastAsia"/>
              <w:sz w:val="16"/>
              <w:szCs w:val="16"/>
            </w:rPr>
            <w:t>____</w:t>
          </w:r>
        </w:p>
      </w:docPartBody>
    </w:docPart>
    <w:docPart>
      <w:docPartPr>
        <w:name w:val="54DBCE01133F4D1694EA1D7A3649B74A"/>
        <w:category>
          <w:name w:val="常规"/>
          <w:gallery w:val="placeholder"/>
        </w:category>
        <w:types>
          <w:type w:val="bbPlcHdr"/>
        </w:types>
        <w:behaviors>
          <w:behavior w:val="content"/>
        </w:behaviors>
        <w:guid w:val="{70BCD7C0-E16D-4120-9EBD-E21F86A7CC05}"/>
      </w:docPartPr>
      <w:docPartBody>
        <w:p w:rsidR="005F03CE" w:rsidRDefault="003C541B" w:rsidP="003C541B">
          <w:pPr>
            <w:pStyle w:val="54DBCE01133F4D1694EA1D7A3649B74A"/>
          </w:pPr>
          <w:r w:rsidRPr="00A06E1A">
            <w:rPr>
              <w:rStyle w:val="placeholder1Char"/>
              <w:rFonts w:hint="eastAsia"/>
              <w:sz w:val="16"/>
              <w:szCs w:val="16"/>
            </w:rPr>
            <w:t>____</w:t>
          </w:r>
        </w:p>
      </w:docPartBody>
    </w:docPart>
    <w:docPart>
      <w:docPartPr>
        <w:name w:val="2E26BBB7E8D647E783C9A47F034E6D38"/>
        <w:category>
          <w:name w:val="常规"/>
          <w:gallery w:val="placeholder"/>
        </w:category>
        <w:types>
          <w:type w:val="bbPlcHdr"/>
        </w:types>
        <w:behaviors>
          <w:behavior w:val="content"/>
        </w:behaviors>
        <w:guid w:val="{FF830491-C487-4EEB-B525-8DE705A76D82}"/>
      </w:docPartPr>
      <w:docPartBody>
        <w:p w:rsidR="005F03CE" w:rsidRDefault="003C541B" w:rsidP="003C541B">
          <w:pPr>
            <w:pStyle w:val="2E26BBB7E8D647E783C9A47F034E6D38"/>
          </w:pPr>
          <w:r w:rsidRPr="00A06E1A">
            <w:rPr>
              <w:rStyle w:val="placeholder1Char"/>
              <w:rFonts w:hint="eastAsia"/>
              <w:sz w:val="16"/>
              <w:szCs w:val="16"/>
            </w:rPr>
            <w:t>____</w:t>
          </w:r>
        </w:p>
      </w:docPartBody>
    </w:docPart>
    <w:docPart>
      <w:docPartPr>
        <w:name w:val="2D9F20171EDA4BD282C4CFBCA83D5328"/>
        <w:category>
          <w:name w:val="常规"/>
          <w:gallery w:val="placeholder"/>
        </w:category>
        <w:types>
          <w:type w:val="bbPlcHdr"/>
        </w:types>
        <w:behaviors>
          <w:behavior w:val="content"/>
        </w:behaviors>
        <w:guid w:val="{AFAE65BE-0F8D-4896-8516-226C756C9C4C}"/>
      </w:docPartPr>
      <w:docPartBody>
        <w:p w:rsidR="005F03CE" w:rsidRDefault="003C541B" w:rsidP="003C541B">
          <w:pPr>
            <w:pStyle w:val="2D9F20171EDA4BD282C4CFBCA83D5328"/>
          </w:pPr>
          <w:r w:rsidRPr="00A06E1A">
            <w:rPr>
              <w:rStyle w:val="placeholder1Char"/>
              <w:rFonts w:hint="eastAsia"/>
              <w:sz w:val="16"/>
              <w:szCs w:val="16"/>
            </w:rPr>
            <w:t>____</w:t>
          </w:r>
        </w:p>
      </w:docPartBody>
    </w:docPart>
    <w:docPart>
      <w:docPartPr>
        <w:name w:val="8AA36E1C7C43443DA1ECA5CB551ED7C4"/>
        <w:category>
          <w:name w:val="常规"/>
          <w:gallery w:val="placeholder"/>
        </w:category>
        <w:types>
          <w:type w:val="bbPlcHdr"/>
        </w:types>
        <w:behaviors>
          <w:behavior w:val="content"/>
        </w:behaviors>
        <w:guid w:val="{4B4141D9-4AEF-4D30-8E25-F3D967F1E2BC}"/>
      </w:docPartPr>
      <w:docPartBody>
        <w:p w:rsidR="005F03CE" w:rsidRDefault="003C541B" w:rsidP="003C541B">
          <w:pPr>
            <w:pStyle w:val="8AA36E1C7C43443DA1ECA5CB551ED7C4"/>
          </w:pPr>
          <w:r w:rsidRPr="00A06E1A">
            <w:rPr>
              <w:rStyle w:val="placeholder1Char"/>
              <w:rFonts w:hint="eastAsia"/>
              <w:sz w:val="16"/>
              <w:szCs w:val="16"/>
            </w:rPr>
            <w:t>____</w:t>
          </w:r>
        </w:p>
      </w:docPartBody>
    </w:docPart>
    <w:docPart>
      <w:docPartPr>
        <w:name w:val="2035A850C8C648EB88A368E2B2F9C176"/>
        <w:category>
          <w:name w:val="常规"/>
          <w:gallery w:val="placeholder"/>
        </w:category>
        <w:types>
          <w:type w:val="bbPlcHdr"/>
        </w:types>
        <w:behaviors>
          <w:behavior w:val="content"/>
        </w:behaviors>
        <w:guid w:val="{86BFBC7F-ED99-4622-9A87-90A6D2038BED}"/>
      </w:docPartPr>
      <w:docPartBody>
        <w:p w:rsidR="005F03CE" w:rsidRDefault="003C541B" w:rsidP="003C541B">
          <w:pPr>
            <w:pStyle w:val="2035A850C8C648EB88A368E2B2F9C176"/>
          </w:pPr>
          <w:r w:rsidRPr="00A06E1A">
            <w:rPr>
              <w:rStyle w:val="placeholder1Char"/>
              <w:rFonts w:hint="eastAsia"/>
              <w:sz w:val="16"/>
              <w:szCs w:val="16"/>
            </w:rPr>
            <w:t>____</w:t>
          </w:r>
        </w:p>
      </w:docPartBody>
    </w:docPart>
    <w:docPart>
      <w:docPartPr>
        <w:name w:val="FD967151C27848049E5FCAE367DD6FB1"/>
        <w:category>
          <w:name w:val="常规"/>
          <w:gallery w:val="placeholder"/>
        </w:category>
        <w:types>
          <w:type w:val="bbPlcHdr"/>
        </w:types>
        <w:behaviors>
          <w:behavior w:val="content"/>
        </w:behaviors>
        <w:guid w:val="{1DFC9A81-4006-4467-A69D-509FBC1AA658}"/>
      </w:docPartPr>
      <w:docPartBody>
        <w:p w:rsidR="005F03CE" w:rsidRDefault="003C541B" w:rsidP="003C541B">
          <w:pPr>
            <w:pStyle w:val="FD967151C27848049E5FCAE367DD6FB1"/>
          </w:pPr>
          <w:r w:rsidRPr="00A06E1A">
            <w:rPr>
              <w:rStyle w:val="placeholder1Char"/>
              <w:rFonts w:hint="eastAsia"/>
              <w:sz w:val="16"/>
              <w:szCs w:val="16"/>
            </w:rPr>
            <w:t>____</w:t>
          </w:r>
        </w:p>
      </w:docPartBody>
    </w:docPart>
    <w:docPart>
      <w:docPartPr>
        <w:name w:val="289B200E24AA4F0BA7C68F44BE631D64"/>
        <w:category>
          <w:name w:val="常规"/>
          <w:gallery w:val="placeholder"/>
        </w:category>
        <w:types>
          <w:type w:val="bbPlcHdr"/>
        </w:types>
        <w:behaviors>
          <w:behavior w:val="content"/>
        </w:behaviors>
        <w:guid w:val="{C1A1739D-A47E-47D9-BE2A-E0E2EFFEED87}"/>
      </w:docPartPr>
      <w:docPartBody>
        <w:p w:rsidR="005F03CE" w:rsidRDefault="003C541B" w:rsidP="003C541B">
          <w:pPr>
            <w:pStyle w:val="289B200E24AA4F0BA7C68F44BE631D64"/>
          </w:pPr>
          <w:r w:rsidRPr="00A06E1A">
            <w:rPr>
              <w:rStyle w:val="placeholder1Char"/>
              <w:rFonts w:hint="eastAsia"/>
              <w:sz w:val="16"/>
              <w:szCs w:val="16"/>
            </w:rPr>
            <w:t>____</w:t>
          </w:r>
        </w:p>
      </w:docPartBody>
    </w:docPart>
    <w:docPart>
      <w:docPartPr>
        <w:name w:val="A62DBE8301044BD5A98A5AF9F51EFD45"/>
        <w:category>
          <w:name w:val="常规"/>
          <w:gallery w:val="placeholder"/>
        </w:category>
        <w:types>
          <w:type w:val="bbPlcHdr"/>
        </w:types>
        <w:behaviors>
          <w:behavior w:val="content"/>
        </w:behaviors>
        <w:guid w:val="{C7711E1A-A142-43AA-9FFA-3FDED123853F}"/>
      </w:docPartPr>
      <w:docPartBody>
        <w:p w:rsidR="005F03CE" w:rsidRDefault="003C541B" w:rsidP="003C541B">
          <w:pPr>
            <w:pStyle w:val="A62DBE8301044BD5A98A5AF9F51EFD45"/>
          </w:pPr>
          <w:r w:rsidRPr="00A06E1A">
            <w:rPr>
              <w:rStyle w:val="placeholder1Char"/>
              <w:rFonts w:hint="eastAsia"/>
              <w:sz w:val="16"/>
              <w:szCs w:val="16"/>
            </w:rPr>
            <w:t>____</w:t>
          </w:r>
        </w:p>
      </w:docPartBody>
    </w:docPart>
    <w:docPart>
      <w:docPartPr>
        <w:name w:val="A2F5BCE76BCB43F0BEBA38D2DB1C1E78"/>
        <w:category>
          <w:name w:val="常规"/>
          <w:gallery w:val="placeholder"/>
        </w:category>
        <w:types>
          <w:type w:val="bbPlcHdr"/>
        </w:types>
        <w:behaviors>
          <w:behavior w:val="content"/>
        </w:behaviors>
        <w:guid w:val="{BDC2850B-FC37-41C6-A526-68E3C959AC4E}"/>
      </w:docPartPr>
      <w:docPartBody>
        <w:p w:rsidR="005F03CE" w:rsidRDefault="003C541B" w:rsidP="003C541B">
          <w:pPr>
            <w:pStyle w:val="A2F5BCE76BCB43F0BEBA38D2DB1C1E78"/>
          </w:pPr>
          <w:r w:rsidRPr="00A06E1A">
            <w:rPr>
              <w:rStyle w:val="placeholder1Char"/>
              <w:rFonts w:hint="eastAsia"/>
              <w:sz w:val="16"/>
              <w:szCs w:val="16"/>
            </w:rPr>
            <w:t>____</w:t>
          </w:r>
        </w:p>
      </w:docPartBody>
    </w:docPart>
    <w:docPart>
      <w:docPartPr>
        <w:name w:val="2E3B751555DE4B44B4002A67867DB124"/>
        <w:category>
          <w:name w:val="常规"/>
          <w:gallery w:val="placeholder"/>
        </w:category>
        <w:types>
          <w:type w:val="bbPlcHdr"/>
        </w:types>
        <w:behaviors>
          <w:behavior w:val="content"/>
        </w:behaviors>
        <w:guid w:val="{EA27083E-B4AC-4698-A509-82A7F990F908}"/>
      </w:docPartPr>
      <w:docPartBody>
        <w:p w:rsidR="005F03CE" w:rsidRDefault="003C541B" w:rsidP="003C541B">
          <w:pPr>
            <w:pStyle w:val="2E3B751555DE4B44B4002A67867DB124"/>
          </w:pPr>
          <w:r w:rsidRPr="00A06E1A">
            <w:rPr>
              <w:rStyle w:val="placeholder1Char"/>
              <w:rFonts w:hint="eastAsia"/>
              <w:sz w:val="16"/>
              <w:szCs w:val="16"/>
            </w:rPr>
            <w:t>____</w:t>
          </w:r>
        </w:p>
      </w:docPartBody>
    </w:docPart>
    <w:docPart>
      <w:docPartPr>
        <w:name w:val="976E5C9B7AB94EAFBAA8BDEFC9338B96"/>
        <w:category>
          <w:name w:val="常规"/>
          <w:gallery w:val="placeholder"/>
        </w:category>
        <w:types>
          <w:type w:val="bbPlcHdr"/>
        </w:types>
        <w:behaviors>
          <w:behavior w:val="content"/>
        </w:behaviors>
        <w:guid w:val="{007861FC-5A57-433C-812B-9DAFF6B99BF7}"/>
      </w:docPartPr>
      <w:docPartBody>
        <w:p w:rsidR="005F03CE" w:rsidRDefault="003C541B" w:rsidP="003C541B">
          <w:pPr>
            <w:pStyle w:val="976E5C9B7AB94EAFBAA8BDEFC9338B96"/>
          </w:pPr>
          <w:r w:rsidRPr="00A06E1A">
            <w:rPr>
              <w:rStyle w:val="placeholder1Char"/>
              <w:rFonts w:hint="eastAsia"/>
              <w:sz w:val="16"/>
              <w:szCs w:val="16"/>
            </w:rPr>
            <w:t>____</w:t>
          </w:r>
        </w:p>
      </w:docPartBody>
    </w:docPart>
    <w:docPart>
      <w:docPartPr>
        <w:name w:val="B4B88D63CEC2433781812DF062743432"/>
        <w:category>
          <w:name w:val="常规"/>
          <w:gallery w:val="placeholder"/>
        </w:category>
        <w:types>
          <w:type w:val="bbPlcHdr"/>
        </w:types>
        <w:behaviors>
          <w:behavior w:val="content"/>
        </w:behaviors>
        <w:guid w:val="{579B684F-A100-44EE-842A-89894B8284C9}"/>
      </w:docPartPr>
      <w:docPartBody>
        <w:p w:rsidR="005F03CE" w:rsidRDefault="003C541B" w:rsidP="003C541B">
          <w:pPr>
            <w:pStyle w:val="B4B88D63CEC2433781812DF062743432"/>
          </w:pPr>
          <w:r w:rsidRPr="00A06E1A">
            <w:rPr>
              <w:rStyle w:val="placeholder1Char"/>
              <w:rFonts w:hint="eastAsia"/>
              <w:sz w:val="16"/>
              <w:szCs w:val="16"/>
            </w:rPr>
            <w:t>____</w:t>
          </w:r>
        </w:p>
      </w:docPartBody>
    </w:docPart>
    <w:docPart>
      <w:docPartPr>
        <w:name w:val="ACD3D84088FB41B8AED343B294F48DF9"/>
        <w:category>
          <w:name w:val="常规"/>
          <w:gallery w:val="placeholder"/>
        </w:category>
        <w:types>
          <w:type w:val="bbPlcHdr"/>
        </w:types>
        <w:behaviors>
          <w:behavior w:val="content"/>
        </w:behaviors>
        <w:guid w:val="{182E35BD-3446-41ED-B97C-76044056D1B7}"/>
      </w:docPartPr>
      <w:docPartBody>
        <w:p w:rsidR="005F03CE" w:rsidRDefault="003C541B" w:rsidP="003C541B">
          <w:pPr>
            <w:pStyle w:val="ACD3D84088FB41B8AED343B294F48DF9"/>
          </w:pPr>
          <w:r w:rsidRPr="00A06E1A">
            <w:rPr>
              <w:rStyle w:val="placeholder1Char"/>
              <w:rFonts w:hint="eastAsia"/>
              <w:sz w:val="16"/>
              <w:szCs w:val="16"/>
            </w:rPr>
            <w:t>____</w:t>
          </w:r>
        </w:p>
      </w:docPartBody>
    </w:docPart>
    <w:docPart>
      <w:docPartPr>
        <w:name w:val="C9008E21C1644DCAAD1954AEFE696044"/>
        <w:category>
          <w:name w:val="常规"/>
          <w:gallery w:val="placeholder"/>
        </w:category>
        <w:types>
          <w:type w:val="bbPlcHdr"/>
        </w:types>
        <w:behaviors>
          <w:behavior w:val="content"/>
        </w:behaviors>
        <w:guid w:val="{5DB40691-0057-4C68-914E-438F5C576A4A}"/>
      </w:docPartPr>
      <w:docPartBody>
        <w:p w:rsidR="005F03CE" w:rsidRDefault="003C541B" w:rsidP="003C541B">
          <w:pPr>
            <w:pStyle w:val="C9008E21C1644DCAAD1954AEFE696044"/>
          </w:pPr>
          <w:r w:rsidRPr="00A06E1A">
            <w:rPr>
              <w:rStyle w:val="placeholder1Char"/>
              <w:rFonts w:hint="eastAsia"/>
              <w:sz w:val="16"/>
              <w:szCs w:val="16"/>
            </w:rPr>
            <w:t>____</w:t>
          </w:r>
        </w:p>
      </w:docPartBody>
    </w:docPart>
    <w:docPart>
      <w:docPartPr>
        <w:name w:val="17C3152328644C20B1593BEDBD1DCC1F"/>
        <w:category>
          <w:name w:val="常规"/>
          <w:gallery w:val="placeholder"/>
        </w:category>
        <w:types>
          <w:type w:val="bbPlcHdr"/>
        </w:types>
        <w:behaviors>
          <w:behavior w:val="content"/>
        </w:behaviors>
        <w:guid w:val="{F13DEB8D-9058-4AA6-B8C4-DDE4FD0CB969}"/>
      </w:docPartPr>
      <w:docPartBody>
        <w:p w:rsidR="005F03CE" w:rsidRDefault="003C541B" w:rsidP="003C541B">
          <w:pPr>
            <w:pStyle w:val="17C3152328644C20B1593BEDBD1DCC1F"/>
          </w:pPr>
          <w:r w:rsidRPr="00A06E1A">
            <w:rPr>
              <w:rStyle w:val="placeholder1Char"/>
              <w:rFonts w:hint="eastAsia"/>
              <w:sz w:val="16"/>
              <w:szCs w:val="16"/>
            </w:rPr>
            <w:t>____</w:t>
          </w:r>
        </w:p>
      </w:docPartBody>
    </w:docPart>
    <w:docPart>
      <w:docPartPr>
        <w:name w:val="EC44F89C9F5341C680A6D0BDB4436F38"/>
        <w:category>
          <w:name w:val="常规"/>
          <w:gallery w:val="placeholder"/>
        </w:category>
        <w:types>
          <w:type w:val="bbPlcHdr"/>
        </w:types>
        <w:behaviors>
          <w:behavior w:val="content"/>
        </w:behaviors>
        <w:guid w:val="{C9916E09-AED3-468B-A510-5DD753A58C13}"/>
      </w:docPartPr>
      <w:docPartBody>
        <w:p w:rsidR="005F03CE" w:rsidRDefault="003C541B" w:rsidP="003C541B">
          <w:pPr>
            <w:pStyle w:val="EC44F89C9F5341C680A6D0BDB4436F38"/>
          </w:pPr>
          <w:r w:rsidRPr="00A06E1A">
            <w:rPr>
              <w:rStyle w:val="placeholder1Char"/>
              <w:rFonts w:hint="eastAsia"/>
              <w:sz w:val="16"/>
              <w:szCs w:val="16"/>
            </w:rPr>
            <w:t>____</w:t>
          </w:r>
        </w:p>
      </w:docPartBody>
    </w:docPart>
    <w:docPart>
      <w:docPartPr>
        <w:name w:val="BD91581171A6493E9391814A9A05C55D"/>
        <w:category>
          <w:name w:val="常规"/>
          <w:gallery w:val="placeholder"/>
        </w:category>
        <w:types>
          <w:type w:val="bbPlcHdr"/>
        </w:types>
        <w:behaviors>
          <w:behavior w:val="content"/>
        </w:behaviors>
        <w:guid w:val="{37D4A881-725C-475F-8E16-3491D11A767A}"/>
      </w:docPartPr>
      <w:docPartBody>
        <w:p w:rsidR="005F03CE" w:rsidRDefault="003C541B" w:rsidP="003C541B">
          <w:pPr>
            <w:pStyle w:val="BD91581171A6493E9391814A9A05C55D"/>
          </w:pPr>
          <w:r w:rsidRPr="00A06E1A">
            <w:rPr>
              <w:rStyle w:val="placeholder1Char"/>
              <w:rFonts w:hint="eastAsia"/>
              <w:sz w:val="16"/>
              <w:szCs w:val="16"/>
            </w:rPr>
            <w:t>____</w:t>
          </w:r>
        </w:p>
      </w:docPartBody>
    </w:docPart>
    <w:docPart>
      <w:docPartPr>
        <w:name w:val="C6DE5F94866E4513AAEF19B2D7A4240E"/>
        <w:category>
          <w:name w:val="常规"/>
          <w:gallery w:val="placeholder"/>
        </w:category>
        <w:types>
          <w:type w:val="bbPlcHdr"/>
        </w:types>
        <w:behaviors>
          <w:behavior w:val="content"/>
        </w:behaviors>
        <w:guid w:val="{A26C2F00-1FBE-4938-911A-CFCE7DD83009}"/>
      </w:docPartPr>
      <w:docPartBody>
        <w:p w:rsidR="005F03CE" w:rsidRDefault="003C541B" w:rsidP="003C541B">
          <w:pPr>
            <w:pStyle w:val="C6DE5F94866E4513AAEF19B2D7A4240E"/>
          </w:pPr>
          <w:r w:rsidRPr="00A06E1A">
            <w:rPr>
              <w:rStyle w:val="placeholder1Char"/>
              <w:rFonts w:hint="eastAsia"/>
              <w:sz w:val="16"/>
              <w:szCs w:val="16"/>
            </w:rPr>
            <w:t>____</w:t>
          </w:r>
        </w:p>
      </w:docPartBody>
    </w:docPart>
    <w:docPart>
      <w:docPartPr>
        <w:name w:val="A12ED42A12994574AAAEF1107AEF2F6F"/>
        <w:category>
          <w:name w:val="常规"/>
          <w:gallery w:val="placeholder"/>
        </w:category>
        <w:types>
          <w:type w:val="bbPlcHdr"/>
        </w:types>
        <w:behaviors>
          <w:behavior w:val="content"/>
        </w:behaviors>
        <w:guid w:val="{3BFAB004-D7B3-4FBB-824C-74F6C93E9313}"/>
      </w:docPartPr>
      <w:docPartBody>
        <w:p w:rsidR="005F03CE" w:rsidRDefault="003C541B" w:rsidP="003C541B">
          <w:pPr>
            <w:pStyle w:val="A12ED42A12994574AAAEF1107AEF2F6F"/>
          </w:pPr>
          <w:r w:rsidRPr="00A06E1A">
            <w:rPr>
              <w:rStyle w:val="placeholder1Char"/>
              <w:rFonts w:hint="eastAsia"/>
              <w:sz w:val="16"/>
              <w:szCs w:val="16"/>
            </w:rPr>
            <w:t>____</w:t>
          </w:r>
        </w:p>
      </w:docPartBody>
    </w:docPart>
    <w:docPart>
      <w:docPartPr>
        <w:name w:val="34B58B9DFA7649DC8F700D8135909CF6"/>
        <w:category>
          <w:name w:val="常规"/>
          <w:gallery w:val="placeholder"/>
        </w:category>
        <w:types>
          <w:type w:val="bbPlcHdr"/>
        </w:types>
        <w:behaviors>
          <w:behavior w:val="content"/>
        </w:behaviors>
        <w:guid w:val="{C436CDD4-E680-4F8E-B931-3C2AAFBA5D32}"/>
      </w:docPartPr>
      <w:docPartBody>
        <w:p w:rsidR="005F03CE" w:rsidRDefault="003C541B" w:rsidP="003C541B">
          <w:pPr>
            <w:pStyle w:val="34B58B9DFA7649DC8F700D8135909CF6"/>
          </w:pPr>
          <w:r w:rsidRPr="00A06E1A">
            <w:rPr>
              <w:rStyle w:val="placeholder1Char"/>
              <w:rFonts w:hint="eastAsia"/>
              <w:sz w:val="16"/>
              <w:szCs w:val="16"/>
            </w:rPr>
            <w:t>____</w:t>
          </w:r>
        </w:p>
      </w:docPartBody>
    </w:docPart>
    <w:docPart>
      <w:docPartPr>
        <w:name w:val="2F3D928C82AA40A89FACE9EE5B875B82"/>
        <w:category>
          <w:name w:val="常规"/>
          <w:gallery w:val="placeholder"/>
        </w:category>
        <w:types>
          <w:type w:val="bbPlcHdr"/>
        </w:types>
        <w:behaviors>
          <w:behavior w:val="content"/>
        </w:behaviors>
        <w:guid w:val="{8E3CC818-9573-4DF6-9494-C92663FEA9E7}"/>
      </w:docPartPr>
      <w:docPartBody>
        <w:p w:rsidR="005F03CE" w:rsidRDefault="003C541B" w:rsidP="003C541B">
          <w:pPr>
            <w:pStyle w:val="2F3D928C82AA40A89FACE9EE5B875B82"/>
          </w:pPr>
          <w:r w:rsidRPr="00A06E1A">
            <w:rPr>
              <w:rStyle w:val="placeholder1Char"/>
              <w:rFonts w:hint="eastAsia"/>
              <w:sz w:val="16"/>
              <w:szCs w:val="16"/>
            </w:rPr>
            <w:t>____</w:t>
          </w:r>
        </w:p>
      </w:docPartBody>
    </w:docPart>
    <w:docPart>
      <w:docPartPr>
        <w:name w:val="21AADB334D6046978EB59284DEFDDD03"/>
        <w:category>
          <w:name w:val="常规"/>
          <w:gallery w:val="placeholder"/>
        </w:category>
        <w:types>
          <w:type w:val="bbPlcHdr"/>
        </w:types>
        <w:behaviors>
          <w:behavior w:val="content"/>
        </w:behaviors>
        <w:guid w:val="{8661AD8C-BE28-49E9-9BB2-3011A06D9B68}"/>
      </w:docPartPr>
      <w:docPartBody>
        <w:p w:rsidR="005F03CE" w:rsidRDefault="003C541B" w:rsidP="003C541B">
          <w:pPr>
            <w:pStyle w:val="21AADB334D6046978EB59284DEFDDD03"/>
          </w:pPr>
          <w:r w:rsidRPr="00A06E1A">
            <w:rPr>
              <w:rStyle w:val="placeholder1Char"/>
              <w:rFonts w:hint="eastAsia"/>
              <w:sz w:val="16"/>
              <w:szCs w:val="16"/>
            </w:rPr>
            <w:t>____</w:t>
          </w:r>
        </w:p>
      </w:docPartBody>
    </w:docPart>
    <w:docPart>
      <w:docPartPr>
        <w:name w:val="EE38BC7D8FF34482A0AD75813F9EEB39"/>
        <w:category>
          <w:name w:val="常规"/>
          <w:gallery w:val="placeholder"/>
        </w:category>
        <w:types>
          <w:type w:val="bbPlcHdr"/>
        </w:types>
        <w:behaviors>
          <w:behavior w:val="content"/>
        </w:behaviors>
        <w:guid w:val="{90EE914B-10A3-4140-9E00-DA9807883461}"/>
      </w:docPartPr>
      <w:docPartBody>
        <w:p w:rsidR="005F03CE" w:rsidRDefault="003C541B" w:rsidP="003C541B">
          <w:pPr>
            <w:pStyle w:val="EE38BC7D8FF34482A0AD75813F9EEB39"/>
          </w:pPr>
          <w:r w:rsidRPr="00A06E1A">
            <w:rPr>
              <w:rStyle w:val="placeholder1Char"/>
              <w:rFonts w:hint="eastAsia"/>
              <w:sz w:val="16"/>
              <w:szCs w:val="16"/>
            </w:rPr>
            <w:t>____</w:t>
          </w:r>
        </w:p>
      </w:docPartBody>
    </w:docPart>
    <w:docPart>
      <w:docPartPr>
        <w:name w:val="B658B5AED2B143C8A7D5AAC399C7A5A1"/>
        <w:category>
          <w:name w:val="常规"/>
          <w:gallery w:val="placeholder"/>
        </w:category>
        <w:types>
          <w:type w:val="bbPlcHdr"/>
        </w:types>
        <w:behaviors>
          <w:behavior w:val="content"/>
        </w:behaviors>
        <w:guid w:val="{3EF3E37F-FFE6-4FCE-9130-5886CD23E811}"/>
      </w:docPartPr>
      <w:docPartBody>
        <w:p w:rsidR="005F03CE" w:rsidRDefault="003C541B" w:rsidP="003C541B">
          <w:pPr>
            <w:pStyle w:val="B658B5AED2B143C8A7D5AAC399C7A5A1"/>
          </w:pPr>
          <w:r w:rsidRPr="00A06E1A">
            <w:rPr>
              <w:rStyle w:val="placeholder1Char"/>
              <w:rFonts w:hint="eastAsia"/>
              <w:sz w:val="16"/>
              <w:szCs w:val="16"/>
            </w:rPr>
            <w:t>____</w:t>
          </w:r>
        </w:p>
      </w:docPartBody>
    </w:docPart>
    <w:docPart>
      <w:docPartPr>
        <w:name w:val="201CBB7C0A74470AAF9715A9F7B07885"/>
        <w:category>
          <w:name w:val="常规"/>
          <w:gallery w:val="placeholder"/>
        </w:category>
        <w:types>
          <w:type w:val="bbPlcHdr"/>
        </w:types>
        <w:behaviors>
          <w:behavior w:val="content"/>
        </w:behaviors>
        <w:guid w:val="{83E167BD-1F46-4C11-98DE-24B62E7BB401}"/>
      </w:docPartPr>
      <w:docPartBody>
        <w:p w:rsidR="005F03CE" w:rsidRDefault="003C541B" w:rsidP="003C541B">
          <w:pPr>
            <w:pStyle w:val="201CBB7C0A74470AAF9715A9F7B07885"/>
          </w:pPr>
          <w:r w:rsidRPr="00A06E1A">
            <w:rPr>
              <w:rStyle w:val="placeholder1Char"/>
              <w:rFonts w:hint="eastAsia"/>
              <w:sz w:val="16"/>
              <w:szCs w:val="16"/>
            </w:rPr>
            <w:t>____</w:t>
          </w:r>
        </w:p>
      </w:docPartBody>
    </w:docPart>
    <w:docPart>
      <w:docPartPr>
        <w:name w:val="2C2404F5C3034AD29242E1245D43BF8F"/>
        <w:category>
          <w:name w:val="常规"/>
          <w:gallery w:val="placeholder"/>
        </w:category>
        <w:types>
          <w:type w:val="bbPlcHdr"/>
        </w:types>
        <w:behaviors>
          <w:behavior w:val="content"/>
        </w:behaviors>
        <w:guid w:val="{706BFA94-E322-4649-B916-105CD31C108D}"/>
      </w:docPartPr>
      <w:docPartBody>
        <w:p w:rsidR="005F03CE" w:rsidRDefault="003C541B" w:rsidP="003C541B">
          <w:pPr>
            <w:pStyle w:val="2C2404F5C3034AD29242E1245D43BF8F"/>
          </w:pPr>
          <w:r w:rsidRPr="00A06E1A">
            <w:rPr>
              <w:rStyle w:val="placeholder1Char"/>
              <w:rFonts w:hint="eastAsia"/>
              <w:sz w:val="16"/>
              <w:szCs w:val="16"/>
            </w:rPr>
            <w:t>____</w:t>
          </w:r>
        </w:p>
      </w:docPartBody>
    </w:docPart>
    <w:docPart>
      <w:docPartPr>
        <w:name w:val="DCD3A9F4B0F5458AA900CE65D1AE3F62"/>
        <w:category>
          <w:name w:val="常规"/>
          <w:gallery w:val="placeholder"/>
        </w:category>
        <w:types>
          <w:type w:val="bbPlcHdr"/>
        </w:types>
        <w:behaviors>
          <w:behavior w:val="content"/>
        </w:behaviors>
        <w:guid w:val="{871CCB9C-D57B-4AA3-8572-CCD1049F7A07}"/>
      </w:docPartPr>
      <w:docPartBody>
        <w:p w:rsidR="005F03CE" w:rsidRDefault="003C541B" w:rsidP="003C541B">
          <w:pPr>
            <w:pStyle w:val="DCD3A9F4B0F5458AA900CE65D1AE3F62"/>
          </w:pPr>
          <w:r w:rsidRPr="00A06E1A">
            <w:rPr>
              <w:rStyle w:val="placeholder1Char"/>
              <w:rFonts w:hint="eastAsia"/>
              <w:sz w:val="16"/>
              <w:szCs w:val="16"/>
            </w:rPr>
            <w:t>____</w:t>
          </w:r>
        </w:p>
      </w:docPartBody>
    </w:docPart>
    <w:docPart>
      <w:docPartPr>
        <w:name w:val="D0A65ECC70554A79AD2BB4FFC5101F03"/>
        <w:category>
          <w:name w:val="常规"/>
          <w:gallery w:val="placeholder"/>
        </w:category>
        <w:types>
          <w:type w:val="bbPlcHdr"/>
        </w:types>
        <w:behaviors>
          <w:behavior w:val="content"/>
        </w:behaviors>
        <w:guid w:val="{202F984C-FE0D-4CBF-B570-A5E34EF07C54}"/>
      </w:docPartPr>
      <w:docPartBody>
        <w:p w:rsidR="005F03CE" w:rsidRDefault="003C541B" w:rsidP="003C541B">
          <w:pPr>
            <w:pStyle w:val="D0A65ECC70554A79AD2BB4FFC5101F03"/>
          </w:pPr>
          <w:r w:rsidRPr="00A06E1A">
            <w:rPr>
              <w:rStyle w:val="placeholder1Char"/>
              <w:rFonts w:hint="eastAsia"/>
              <w:sz w:val="16"/>
              <w:szCs w:val="16"/>
            </w:rPr>
            <w:t>____</w:t>
          </w:r>
        </w:p>
      </w:docPartBody>
    </w:docPart>
    <w:docPart>
      <w:docPartPr>
        <w:name w:val="919856A8E18345C9966D631D67B85158"/>
        <w:category>
          <w:name w:val="常规"/>
          <w:gallery w:val="placeholder"/>
        </w:category>
        <w:types>
          <w:type w:val="bbPlcHdr"/>
        </w:types>
        <w:behaviors>
          <w:behavior w:val="content"/>
        </w:behaviors>
        <w:guid w:val="{9B3BDBA9-8FD2-48F8-BA58-40A88588F25C}"/>
      </w:docPartPr>
      <w:docPartBody>
        <w:p w:rsidR="005F03CE" w:rsidRDefault="003C541B" w:rsidP="003C541B">
          <w:pPr>
            <w:pStyle w:val="919856A8E18345C9966D631D67B85158"/>
          </w:pPr>
          <w:r w:rsidRPr="00A06E1A">
            <w:rPr>
              <w:rStyle w:val="placeholder1Char"/>
              <w:rFonts w:hint="eastAsia"/>
              <w:sz w:val="16"/>
              <w:szCs w:val="16"/>
            </w:rPr>
            <w:t>____</w:t>
          </w:r>
        </w:p>
      </w:docPartBody>
    </w:docPart>
    <w:docPart>
      <w:docPartPr>
        <w:name w:val="2571F119552546F38C1A356FB2CFF158"/>
        <w:category>
          <w:name w:val="常规"/>
          <w:gallery w:val="placeholder"/>
        </w:category>
        <w:types>
          <w:type w:val="bbPlcHdr"/>
        </w:types>
        <w:behaviors>
          <w:behavior w:val="content"/>
        </w:behaviors>
        <w:guid w:val="{34E5AF79-CC7E-4ED0-AB9D-04431F8341CD}"/>
      </w:docPartPr>
      <w:docPartBody>
        <w:p w:rsidR="005F03CE" w:rsidRDefault="003C541B" w:rsidP="003C541B">
          <w:pPr>
            <w:pStyle w:val="2571F119552546F38C1A356FB2CFF158"/>
          </w:pPr>
          <w:r w:rsidRPr="00A06E1A">
            <w:rPr>
              <w:rStyle w:val="placeholder1Char"/>
              <w:rFonts w:hint="eastAsia"/>
              <w:sz w:val="16"/>
              <w:szCs w:val="16"/>
            </w:rPr>
            <w:t>____</w:t>
          </w:r>
        </w:p>
      </w:docPartBody>
    </w:docPart>
    <w:docPart>
      <w:docPartPr>
        <w:name w:val="10DB06F7FFA343099745AD790B059E19"/>
        <w:category>
          <w:name w:val="常规"/>
          <w:gallery w:val="placeholder"/>
        </w:category>
        <w:types>
          <w:type w:val="bbPlcHdr"/>
        </w:types>
        <w:behaviors>
          <w:behavior w:val="content"/>
        </w:behaviors>
        <w:guid w:val="{EF9C57C1-3B05-4EC6-A4A7-DD49A0854888}"/>
      </w:docPartPr>
      <w:docPartBody>
        <w:p w:rsidR="005F03CE" w:rsidRDefault="003C541B" w:rsidP="003C541B">
          <w:pPr>
            <w:pStyle w:val="10DB06F7FFA343099745AD790B059E19"/>
          </w:pPr>
          <w:r w:rsidRPr="00A06E1A">
            <w:rPr>
              <w:rStyle w:val="placeholder1Char"/>
              <w:rFonts w:hint="eastAsia"/>
              <w:sz w:val="16"/>
              <w:szCs w:val="16"/>
            </w:rPr>
            <w:t>____</w:t>
          </w:r>
        </w:p>
      </w:docPartBody>
    </w:docPart>
    <w:docPart>
      <w:docPartPr>
        <w:name w:val="C2FAFB4F4BE1499DA18334309E62BB34"/>
        <w:category>
          <w:name w:val="常规"/>
          <w:gallery w:val="placeholder"/>
        </w:category>
        <w:types>
          <w:type w:val="bbPlcHdr"/>
        </w:types>
        <w:behaviors>
          <w:behavior w:val="content"/>
        </w:behaviors>
        <w:guid w:val="{95BD1ED6-628A-4E6C-A25B-72287F2A611B}"/>
      </w:docPartPr>
      <w:docPartBody>
        <w:p w:rsidR="005F03CE" w:rsidRDefault="003C541B" w:rsidP="003C541B">
          <w:pPr>
            <w:pStyle w:val="C2FAFB4F4BE1499DA18334309E62BB34"/>
          </w:pPr>
          <w:r w:rsidRPr="00A06E1A">
            <w:rPr>
              <w:rStyle w:val="placeholder1Char"/>
              <w:rFonts w:hint="eastAsia"/>
              <w:sz w:val="16"/>
              <w:szCs w:val="16"/>
            </w:rPr>
            <w:t>____</w:t>
          </w:r>
        </w:p>
      </w:docPartBody>
    </w:docPart>
    <w:docPart>
      <w:docPartPr>
        <w:name w:val="CA5770473134491085C262290897996B"/>
        <w:category>
          <w:name w:val="常规"/>
          <w:gallery w:val="placeholder"/>
        </w:category>
        <w:types>
          <w:type w:val="bbPlcHdr"/>
        </w:types>
        <w:behaviors>
          <w:behavior w:val="content"/>
        </w:behaviors>
        <w:guid w:val="{535FF14C-CAF6-42C1-A836-05810AC8E252}"/>
      </w:docPartPr>
      <w:docPartBody>
        <w:p w:rsidR="005F03CE" w:rsidRDefault="003C541B" w:rsidP="003C541B">
          <w:pPr>
            <w:pStyle w:val="CA5770473134491085C262290897996B"/>
          </w:pPr>
          <w:r w:rsidRPr="00A06E1A">
            <w:rPr>
              <w:rStyle w:val="placeholder1Char"/>
              <w:rFonts w:hint="eastAsia"/>
              <w:sz w:val="16"/>
              <w:szCs w:val="16"/>
            </w:rPr>
            <w:t>____</w:t>
          </w:r>
        </w:p>
      </w:docPartBody>
    </w:docPart>
    <w:docPart>
      <w:docPartPr>
        <w:name w:val="7A3FF2B5D4A24B85AF6A370BD94FFFA2"/>
        <w:category>
          <w:name w:val="常规"/>
          <w:gallery w:val="placeholder"/>
        </w:category>
        <w:types>
          <w:type w:val="bbPlcHdr"/>
        </w:types>
        <w:behaviors>
          <w:behavior w:val="content"/>
        </w:behaviors>
        <w:guid w:val="{23F25C37-17C7-4327-982F-A6E4B21292FF}"/>
      </w:docPartPr>
      <w:docPartBody>
        <w:p w:rsidR="005F03CE" w:rsidRDefault="003C541B" w:rsidP="003C541B">
          <w:pPr>
            <w:pStyle w:val="7A3FF2B5D4A24B85AF6A370BD94FFFA2"/>
          </w:pPr>
          <w:r w:rsidRPr="00A06E1A">
            <w:rPr>
              <w:rStyle w:val="placeholder1Char"/>
              <w:rFonts w:hint="eastAsia"/>
              <w:sz w:val="16"/>
              <w:szCs w:val="16"/>
            </w:rPr>
            <w:t>____</w:t>
          </w:r>
        </w:p>
      </w:docPartBody>
    </w:docPart>
    <w:docPart>
      <w:docPartPr>
        <w:name w:val="8DCE7CCE1FCF49ECA8AC9969A0D58A82"/>
        <w:category>
          <w:name w:val="常规"/>
          <w:gallery w:val="placeholder"/>
        </w:category>
        <w:types>
          <w:type w:val="bbPlcHdr"/>
        </w:types>
        <w:behaviors>
          <w:behavior w:val="content"/>
        </w:behaviors>
        <w:guid w:val="{E6E62E57-0612-4DE3-8E26-D6DD1201C695}"/>
      </w:docPartPr>
      <w:docPartBody>
        <w:p w:rsidR="005F03CE" w:rsidRDefault="003C541B" w:rsidP="003C541B">
          <w:pPr>
            <w:pStyle w:val="8DCE7CCE1FCF49ECA8AC9969A0D58A82"/>
          </w:pPr>
          <w:r w:rsidRPr="00A06E1A">
            <w:rPr>
              <w:rStyle w:val="placeholder1Char"/>
              <w:rFonts w:hint="eastAsia"/>
              <w:sz w:val="16"/>
              <w:szCs w:val="16"/>
            </w:rPr>
            <w:t>____</w:t>
          </w:r>
        </w:p>
      </w:docPartBody>
    </w:docPart>
    <w:docPart>
      <w:docPartPr>
        <w:name w:val="5E480213F12143238E9CECCECEA1604E"/>
        <w:category>
          <w:name w:val="常规"/>
          <w:gallery w:val="placeholder"/>
        </w:category>
        <w:types>
          <w:type w:val="bbPlcHdr"/>
        </w:types>
        <w:behaviors>
          <w:behavior w:val="content"/>
        </w:behaviors>
        <w:guid w:val="{1A575AA1-B41D-4B2F-B346-A1ED0FFDA033}"/>
      </w:docPartPr>
      <w:docPartBody>
        <w:p w:rsidR="005F03CE" w:rsidRDefault="003C541B" w:rsidP="003C541B">
          <w:pPr>
            <w:pStyle w:val="5E480213F12143238E9CECCECEA1604E"/>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1B"/>
    <w:rsid w:val="003C541B"/>
    <w:rsid w:val="005F0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89F1764430248F199AA8C7373F73F03">
    <w:name w:val="089F1764430248F199AA8C7373F73F03"/>
    <w:pPr>
      <w:widowControl w:val="0"/>
      <w:jc w:val="both"/>
    </w:pPr>
  </w:style>
  <w:style w:type="paragraph" w:customStyle="1" w:styleId="placeholder1">
    <w:name w:val="placeholder1"/>
    <w:basedOn w:val="a"/>
    <w:link w:val="placeholder1Char"/>
    <w:uiPriority w:val="99"/>
    <w:qFormat/>
    <w:locked/>
    <w:rsid w:val="003C541B"/>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C541B"/>
    <w:rPr>
      <w:rFonts w:asciiTheme="minorEastAsia" w:hAnsiTheme="minorEastAsia" w:cs="Times New Roman"/>
      <w:color w:val="7F7F7F" w:themeColor="text1" w:themeTint="80"/>
      <w:szCs w:val="24"/>
    </w:rPr>
  </w:style>
  <w:style w:type="paragraph" w:customStyle="1" w:styleId="C1AB0B059487458FA9AD100CB34A341B">
    <w:name w:val="C1AB0B059487458FA9AD100CB34A341B"/>
    <w:pPr>
      <w:widowControl w:val="0"/>
      <w:jc w:val="both"/>
    </w:pPr>
  </w:style>
  <w:style w:type="paragraph" w:customStyle="1" w:styleId="DB1A7F77791E49C0907945C507767C00">
    <w:name w:val="DB1A7F77791E49C0907945C507767C00"/>
    <w:pPr>
      <w:widowControl w:val="0"/>
      <w:jc w:val="both"/>
    </w:pPr>
  </w:style>
  <w:style w:type="paragraph" w:customStyle="1" w:styleId="E6F22B9240444D9C889890A5D04E679D">
    <w:name w:val="E6F22B9240444D9C889890A5D04E679D"/>
    <w:pPr>
      <w:widowControl w:val="0"/>
      <w:jc w:val="both"/>
    </w:pPr>
  </w:style>
  <w:style w:type="paragraph" w:customStyle="1" w:styleId="EF6821B069F84BBA8F4EEB0715CE2A39">
    <w:name w:val="EF6821B069F84BBA8F4EEB0715CE2A39"/>
    <w:pPr>
      <w:widowControl w:val="0"/>
      <w:jc w:val="both"/>
    </w:pPr>
  </w:style>
  <w:style w:type="paragraph" w:customStyle="1" w:styleId="143C269623674F7185249801C829AA20">
    <w:name w:val="143C269623674F7185249801C829AA20"/>
    <w:pPr>
      <w:widowControl w:val="0"/>
      <w:jc w:val="both"/>
    </w:pPr>
  </w:style>
  <w:style w:type="paragraph" w:customStyle="1" w:styleId="3E370238EF4E4A8484F1C6304C85B56C">
    <w:name w:val="3E370238EF4E4A8484F1C6304C85B56C"/>
    <w:pPr>
      <w:widowControl w:val="0"/>
      <w:jc w:val="both"/>
    </w:pPr>
  </w:style>
  <w:style w:type="paragraph" w:customStyle="1" w:styleId="8233DDD086BD417C82FDC4567C7FCB1F">
    <w:name w:val="8233DDD086BD417C82FDC4567C7FCB1F"/>
    <w:pPr>
      <w:widowControl w:val="0"/>
      <w:jc w:val="both"/>
    </w:pPr>
  </w:style>
  <w:style w:type="paragraph" w:customStyle="1" w:styleId="0635657444B348DCA11EC3CA87E606D4">
    <w:name w:val="0635657444B348DCA11EC3CA87E606D4"/>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F43F2F7B45C24C69AB8B242D98204596">
    <w:name w:val="F43F2F7B45C24C69AB8B242D98204596"/>
    <w:pPr>
      <w:widowControl w:val="0"/>
      <w:jc w:val="both"/>
    </w:pPr>
  </w:style>
  <w:style w:type="paragraph" w:customStyle="1" w:styleId="D9F99E4C2A6647FBA9C031B5D79B48E0">
    <w:name w:val="D9F99E4C2A6647FBA9C031B5D79B48E0"/>
    <w:pPr>
      <w:widowControl w:val="0"/>
      <w:jc w:val="both"/>
    </w:pPr>
  </w:style>
  <w:style w:type="paragraph" w:customStyle="1" w:styleId="732802D5329841818B2BAE7894F25886">
    <w:name w:val="732802D5329841818B2BAE7894F25886"/>
    <w:pPr>
      <w:widowControl w:val="0"/>
      <w:jc w:val="both"/>
    </w:pPr>
  </w:style>
  <w:style w:type="paragraph" w:customStyle="1" w:styleId="69A5D35E63D3422AB084DF283809B81C">
    <w:name w:val="69A5D35E63D3422AB084DF283809B81C"/>
    <w:pPr>
      <w:widowControl w:val="0"/>
      <w:jc w:val="both"/>
    </w:pPr>
  </w:style>
  <w:style w:type="paragraph" w:customStyle="1" w:styleId="46F1B033B7FC466FB02CFDD8D114E2CA">
    <w:name w:val="46F1B033B7FC466FB02CFDD8D114E2CA"/>
    <w:pPr>
      <w:widowControl w:val="0"/>
      <w:jc w:val="both"/>
    </w:pPr>
  </w:style>
  <w:style w:type="paragraph" w:customStyle="1" w:styleId="579E2511ECC7408C80C319488FFD89C9">
    <w:name w:val="579E2511ECC7408C80C319488FFD89C9"/>
    <w:pPr>
      <w:widowControl w:val="0"/>
      <w:jc w:val="both"/>
    </w:pPr>
  </w:style>
  <w:style w:type="paragraph" w:customStyle="1" w:styleId="B302FF5F597D467487D9BF974EA2E4B9">
    <w:name w:val="B302FF5F597D467487D9BF974EA2E4B9"/>
    <w:pPr>
      <w:widowControl w:val="0"/>
      <w:jc w:val="both"/>
    </w:pPr>
  </w:style>
  <w:style w:type="paragraph" w:customStyle="1" w:styleId="96CECA70FCBF41B8BBCE00CABB7FF372">
    <w:name w:val="96CECA70FCBF41B8BBCE00CABB7FF372"/>
    <w:pPr>
      <w:widowControl w:val="0"/>
      <w:jc w:val="both"/>
    </w:pPr>
  </w:style>
  <w:style w:type="paragraph" w:customStyle="1" w:styleId="6D2FFD14FBD249628BF17331AE872636">
    <w:name w:val="6D2FFD14FBD249628BF17331AE872636"/>
    <w:pPr>
      <w:widowControl w:val="0"/>
      <w:jc w:val="both"/>
    </w:pPr>
  </w:style>
  <w:style w:type="paragraph" w:customStyle="1" w:styleId="EB31B091736B430D824AF662AD917A30">
    <w:name w:val="EB31B091736B430D824AF662AD917A30"/>
    <w:pPr>
      <w:widowControl w:val="0"/>
      <w:jc w:val="both"/>
    </w:pPr>
  </w:style>
  <w:style w:type="paragraph" w:customStyle="1" w:styleId="A268ED8366E54096842F958BB1EED06A">
    <w:name w:val="A268ED8366E54096842F958BB1EED06A"/>
    <w:pPr>
      <w:widowControl w:val="0"/>
      <w:jc w:val="both"/>
    </w:pPr>
  </w:style>
  <w:style w:type="paragraph" w:customStyle="1" w:styleId="B387D03E7B2E410ABF53F23025EF1B7E">
    <w:name w:val="B387D03E7B2E410ABF53F23025EF1B7E"/>
    <w:pPr>
      <w:widowControl w:val="0"/>
      <w:jc w:val="both"/>
    </w:pPr>
  </w:style>
  <w:style w:type="paragraph" w:customStyle="1" w:styleId="1DDE9DC3828740E5869B0EFC3F488098">
    <w:name w:val="1DDE9DC3828740E5869B0EFC3F488098"/>
    <w:pPr>
      <w:widowControl w:val="0"/>
      <w:jc w:val="both"/>
    </w:pPr>
  </w:style>
  <w:style w:type="paragraph" w:customStyle="1" w:styleId="40DE5C274E4D46CFBC123C70815F95CA">
    <w:name w:val="40DE5C274E4D46CFBC123C70815F95CA"/>
    <w:pPr>
      <w:widowControl w:val="0"/>
      <w:jc w:val="both"/>
    </w:pPr>
  </w:style>
  <w:style w:type="paragraph" w:customStyle="1" w:styleId="11E19CD838A34E208426A6EBCA97E0A1">
    <w:name w:val="11E19CD838A34E208426A6EBCA97E0A1"/>
    <w:pPr>
      <w:widowControl w:val="0"/>
      <w:jc w:val="both"/>
    </w:pPr>
  </w:style>
  <w:style w:type="paragraph" w:customStyle="1" w:styleId="45838AC70F16489492A54F3893287AAB">
    <w:name w:val="45838AC70F16489492A54F3893287AAB"/>
    <w:pPr>
      <w:widowControl w:val="0"/>
      <w:jc w:val="both"/>
    </w:pPr>
  </w:style>
  <w:style w:type="paragraph" w:customStyle="1" w:styleId="09BE189B91404414A46BFC9B7B414CB3">
    <w:name w:val="09BE189B91404414A46BFC9B7B414CB3"/>
    <w:pPr>
      <w:widowControl w:val="0"/>
      <w:jc w:val="both"/>
    </w:pPr>
  </w:style>
  <w:style w:type="paragraph" w:customStyle="1" w:styleId="02E08EAA22E54472AD2D2CCC94973259">
    <w:name w:val="02E08EAA22E54472AD2D2CCC94973259"/>
    <w:pPr>
      <w:widowControl w:val="0"/>
      <w:jc w:val="both"/>
    </w:pPr>
  </w:style>
  <w:style w:type="paragraph" w:customStyle="1" w:styleId="9AD66E63747E42B29312DA582AD37A25">
    <w:name w:val="9AD66E63747E42B29312DA582AD37A25"/>
    <w:pPr>
      <w:widowControl w:val="0"/>
      <w:jc w:val="both"/>
    </w:pPr>
  </w:style>
  <w:style w:type="paragraph" w:customStyle="1" w:styleId="AC6740A2E846493CB74991B1287F055E">
    <w:name w:val="AC6740A2E846493CB74991B1287F055E"/>
    <w:pPr>
      <w:widowControl w:val="0"/>
      <w:jc w:val="both"/>
    </w:pPr>
  </w:style>
  <w:style w:type="paragraph" w:customStyle="1" w:styleId="6D84F0DA58954AD9AC871F900EA9C545">
    <w:name w:val="6D84F0DA58954AD9AC871F900EA9C545"/>
    <w:pPr>
      <w:widowControl w:val="0"/>
      <w:jc w:val="both"/>
    </w:pPr>
  </w:style>
  <w:style w:type="paragraph" w:customStyle="1" w:styleId="F71182FD85344CB28626D55FA8AEB321">
    <w:name w:val="F71182FD85344CB28626D55FA8AEB321"/>
    <w:pPr>
      <w:widowControl w:val="0"/>
      <w:jc w:val="both"/>
    </w:pPr>
  </w:style>
  <w:style w:type="paragraph" w:customStyle="1" w:styleId="2775319039C94A9FB08F54FD7F5D819A">
    <w:name w:val="2775319039C94A9FB08F54FD7F5D819A"/>
    <w:pPr>
      <w:widowControl w:val="0"/>
      <w:jc w:val="both"/>
    </w:pPr>
  </w:style>
  <w:style w:type="paragraph" w:customStyle="1" w:styleId="3561C698B048494FB1E48A31627AA0A3">
    <w:name w:val="3561C698B048494FB1E48A31627AA0A3"/>
    <w:pPr>
      <w:widowControl w:val="0"/>
      <w:jc w:val="both"/>
    </w:pPr>
  </w:style>
  <w:style w:type="paragraph" w:customStyle="1" w:styleId="00FC8D7535D0401A95B8FC4D50A5E375">
    <w:name w:val="00FC8D7535D0401A95B8FC4D50A5E375"/>
    <w:pPr>
      <w:widowControl w:val="0"/>
      <w:jc w:val="both"/>
    </w:pPr>
  </w:style>
  <w:style w:type="paragraph" w:customStyle="1" w:styleId="A55D9BE2F69C4D26A188AAEA232DB3BC">
    <w:name w:val="A55D9BE2F69C4D26A188AAEA232DB3BC"/>
    <w:pPr>
      <w:widowControl w:val="0"/>
      <w:jc w:val="both"/>
    </w:pPr>
  </w:style>
  <w:style w:type="paragraph" w:customStyle="1" w:styleId="98C2A34FED0E4017B05ABC7C86939804">
    <w:name w:val="98C2A34FED0E4017B05ABC7C86939804"/>
    <w:pPr>
      <w:widowControl w:val="0"/>
      <w:jc w:val="both"/>
    </w:pPr>
  </w:style>
  <w:style w:type="paragraph" w:customStyle="1" w:styleId="F2870D0BB1B049148642871B57B079CB">
    <w:name w:val="F2870D0BB1B049148642871B57B079CB"/>
    <w:pPr>
      <w:widowControl w:val="0"/>
      <w:jc w:val="both"/>
    </w:pPr>
  </w:style>
  <w:style w:type="paragraph" w:customStyle="1" w:styleId="ECC7060A141544189EF5FA124CF182FE">
    <w:name w:val="ECC7060A141544189EF5FA124CF182FE"/>
    <w:pPr>
      <w:widowControl w:val="0"/>
      <w:jc w:val="both"/>
    </w:pPr>
  </w:style>
  <w:style w:type="paragraph" w:customStyle="1" w:styleId="44A2A5AD305448EB995F117D1F3ED8B2">
    <w:name w:val="44A2A5AD305448EB995F117D1F3ED8B2"/>
    <w:pPr>
      <w:widowControl w:val="0"/>
      <w:jc w:val="both"/>
    </w:pPr>
  </w:style>
  <w:style w:type="paragraph" w:customStyle="1" w:styleId="9B77E9992591412C9665D518EF976274">
    <w:name w:val="9B77E9992591412C9665D518EF976274"/>
    <w:pPr>
      <w:widowControl w:val="0"/>
      <w:jc w:val="both"/>
    </w:pPr>
  </w:style>
  <w:style w:type="paragraph" w:customStyle="1" w:styleId="4977265BE7A44B10969539448A30829D">
    <w:name w:val="4977265BE7A44B10969539448A30829D"/>
    <w:pPr>
      <w:widowControl w:val="0"/>
      <w:jc w:val="both"/>
    </w:pPr>
  </w:style>
  <w:style w:type="paragraph" w:customStyle="1" w:styleId="D7F5C5954EB34786B47BF385D7AA173C">
    <w:name w:val="D7F5C5954EB34786B47BF385D7AA173C"/>
    <w:pPr>
      <w:widowControl w:val="0"/>
      <w:jc w:val="both"/>
    </w:pPr>
  </w:style>
  <w:style w:type="paragraph" w:customStyle="1" w:styleId="F58E6D93146F4E3DB9CD4661772C7CF8">
    <w:name w:val="F58E6D93146F4E3DB9CD4661772C7CF8"/>
    <w:pPr>
      <w:widowControl w:val="0"/>
      <w:jc w:val="both"/>
    </w:pPr>
  </w:style>
  <w:style w:type="paragraph" w:customStyle="1" w:styleId="A5A768F5B77D47AAAD2A193E87B6BBC8">
    <w:name w:val="A5A768F5B77D47AAAD2A193E87B6BBC8"/>
    <w:pPr>
      <w:widowControl w:val="0"/>
      <w:jc w:val="both"/>
    </w:pPr>
  </w:style>
  <w:style w:type="paragraph" w:customStyle="1" w:styleId="DB471A4F2E1D41169C62C82FA60A80A5">
    <w:name w:val="DB471A4F2E1D41169C62C82FA60A80A5"/>
    <w:pPr>
      <w:widowControl w:val="0"/>
      <w:jc w:val="both"/>
    </w:pPr>
  </w:style>
  <w:style w:type="paragraph" w:customStyle="1" w:styleId="335920C2734F4D748E080660030FA48F">
    <w:name w:val="335920C2734F4D748E080660030FA48F"/>
    <w:pPr>
      <w:widowControl w:val="0"/>
      <w:jc w:val="both"/>
    </w:pPr>
  </w:style>
  <w:style w:type="paragraph" w:customStyle="1" w:styleId="83149E908A1F448B86AEF3415CBA2A48">
    <w:name w:val="83149E908A1F448B86AEF3415CBA2A48"/>
    <w:pPr>
      <w:widowControl w:val="0"/>
      <w:jc w:val="both"/>
    </w:pPr>
  </w:style>
  <w:style w:type="paragraph" w:customStyle="1" w:styleId="0BCAEE89BE0941429FC9223CF79964F8">
    <w:name w:val="0BCAEE89BE0941429FC9223CF79964F8"/>
    <w:pPr>
      <w:widowControl w:val="0"/>
      <w:jc w:val="both"/>
    </w:pPr>
  </w:style>
  <w:style w:type="paragraph" w:customStyle="1" w:styleId="360AC5B8483444EB975B60FFB2FD0182">
    <w:name w:val="360AC5B8483444EB975B60FFB2FD0182"/>
    <w:pPr>
      <w:widowControl w:val="0"/>
      <w:jc w:val="both"/>
    </w:pPr>
  </w:style>
  <w:style w:type="paragraph" w:customStyle="1" w:styleId="9A9D0DCC98D546E0A9E531616BB8C5BA">
    <w:name w:val="9A9D0DCC98D546E0A9E531616BB8C5BA"/>
    <w:pPr>
      <w:widowControl w:val="0"/>
      <w:jc w:val="both"/>
    </w:pPr>
  </w:style>
  <w:style w:type="paragraph" w:customStyle="1" w:styleId="D546B1A0983A4F91821E725FC6A150FA">
    <w:name w:val="D546B1A0983A4F91821E725FC6A150FA"/>
    <w:pPr>
      <w:widowControl w:val="0"/>
      <w:jc w:val="both"/>
    </w:pPr>
  </w:style>
  <w:style w:type="paragraph" w:customStyle="1" w:styleId="7B5CB02B97DC4478B5716858A395CA13">
    <w:name w:val="7B5CB02B97DC4478B5716858A395CA13"/>
    <w:pPr>
      <w:widowControl w:val="0"/>
      <w:jc w:val="both"/>
    </w:pPr>
  </w:style>
  <w:style w:type="paragraph" w:customStyle="1" w:styleId="9D198B536846455E8E1AD7055977D4BB">
    <w:name w:val="9D198B536846455E8E1AD7055977D4BB"/>
    <w:pPr>
      <w:widowControl w:val="0"/>
      <w:jc w:val="both"/>
    </w:pPr>
  </w:style>
  <w:style w:type="paragraph" w:customStyle="1" w:styleId="AF06A53FACB3408A8516FB9064AD7DE8">
    <w:name w:val="AF06A53FACB3408A8516FB9064AD7DE8"/>
    <w:pPr>
      <w:widowControl w:val="0"/>
      <w:jc w:val="both"/>
    </w:pPr>
  </w:style>
  <w:style w:type="paragraph" w:customStyle="1" w:styleId="3CACED9994BA48498A538B8129B92076">
    <w:name w:val="3CACED9994BA48498A538B8129B92076"/>
    <w:pPr>
      <w:widowControl w:val="0"/>
      <w:jc w:val="both"/>
    </w:pPr>
  </w:style>
  <w:style w:type="paragraph" w:customStyle="1" w:styleId="C8B479F4C3AB4F1B841674A6F583EE0E">
    <w:name w:val="C8B479F4C3AB4F1B841674A6F583EE0E"/>
    <w:pPr>
      <w:widowControl w:val="0"/>
      <w:jc w:val="both"/>
    </w:pPr>
  </w:style>
  <w:style w:type="paragraph" w:customStyle="1" w:styleId="0B23215129EB4E3F98F505CABB185E19">
    <w:name w:val="0B23215129EB4E3F98F505CABB185E19"/>
    <w:pPr>
      <w:widowControl w:val="0"/>
      <w:jc w:val="both"/>
    </w:pPr>
  </w:style>
  <w:style w:type="paragraph" w:customStyle="1" w:styleId="D766F7449A8243819A297B12833754B7">
    <w:name w:val="D766F7449A8243819A297B12833754B7"/>
    <w:pPr>
      <w:widowControl w:val="0"/>
      <w:jc w:val="both"/>
    </w:pPr>
  </w:style>
  <w:style w:type="paragraph" w:customStyle="1" w:styleId="F7D0664A7C9D4A3DA92DC0B4E636D954">
    <w:name w:val="F7D0664A7C9D4A3DA92DC0B4E636D954"/>
    <w:pPr>
      <w:widowControl w:val="0"/>
      <w:jc w:val="both"/>
    </w:pPr>
  </w:style>
  <w:style w:type="paragraph" w:customStyle="1" w:styleId="84EE84E7B6C7448D885FD5EDEA11D99A">
    <w:name w:val="84EE84E7B6C7448D885FD5EDEA11D99A"/>
    <w:pPr>
      <w:widowControl w:val="0"/>
      <w:jc w:val="both"/>
    </w:pPr>
  </w:style>
  <w:style w:type="paragraph" w:customStyle="1" w:styleId="46AFB7D2A1194EB29AE81F225D9C3ED1">
    <w:name w:val="46AFB7D2A1194EB29AE81F225D9C3ED1"/>
    <w:pPr>
      <w:widowControl w:val="0"/>
      <w:jc w:val="both"/>
    </w:pPr>
  </w:style>
  <w:style w:type="paragraph" w:customStyle="1" w:styleId="234FD168A85D4C61BC5275C4CDB4A9CA">
    <w:name w:val="234FD168A85D4C61BC5275C4CDB4A9CA"/>
    <w:pPr>
      <w:widowControl w:val="0"/>
      <w:jc w:val="both"/>
    </w:pPr>
  </w:style>
  <w:style w:type="paragraph" w:customStyle="1" w:styleId="4D07BE3ADE3940C0A76B0A818C0B82C8">
    <w:name w:val="4D07BE3ADE3940C0A76B0A818C0B82C8"/>
    <w:pPr>
      <w:widowControl w:val="0"/>
      <w:jc w:val="both"/>
    </w:pPr>
  </w:style>
  <w:style w:type="paragraph" w:customStyle="1" w:styleId="9E38038628D14DA4BCF455EDF5E175ED">
    <w:name w:val="9E38038628D14DA4BCF455EDF5E175ED"/>
    <w:pPr>
      <w:widowControl w:val="0"/>
      <w:jc w:val="both"/>
    </w:pPr>
  </w:style>
  <w:style w:type="paragraph" w:customStyle="1" w:styleId="DE32D51FE0DB4745B0B5998B8595409A">
    <w:name w:val="DE32D51FE0DB4745B0B5998B8595409A"/>
    <w:pPr>
      <w:widowControl w:val="0"/>
      <w:jc w:val="both"/>
    </w:pPr>
  </w:style>
  <w:style w:type="paragraph" w:customStyle="1" w:styleId="3006CF0A9BBF47129DC44A2048A6E086">
    <w:name w:val="3006CF0A9BBF47129DC44A2048A6E086"/>
    <w:pPr>
      <w:widowControl w:val="0"/>
      <w:jc w:val="both"/>
    </w:pPr>
  </w:style>
  <w:style w:type="paragraph" w:customStyle="1" w:styleId="539CC03DA23D4B47A34B245ED8605E59">
    <w:name w:val="539CC03DA23D4B47A34B245ED8605E59"/>
    <w:pPr>
      <w:widowControl w:val="0"/>
      <w:jc w:val="both"/>
    </w:pPr>
  </w:style>
  <w:style w:type="paragraph" w:customStyle="1" w:styleId="600F3D66577D4C76A80B89E64A985FB2">
    <w:name w:val="600F3D66577D4C76A80B89E64A985FB2"/>
    <w:pPr>
      <w:widowControl w:val="0"/>
      <w:jc w:val="both"/>
    </w:pPr>
  </w:style>
  <w:style w:type="paragraph" w:customStyle="1" w:styleId="5E0E7576675E47719BB55492C3FA0EA0">
    <w:name w:val="5E0E7576675E47719BB55492C3FA0EA0"/>
    <w:pPr>
      <w:widowControl w:val="0"/>
      <w:jc w:val="both"/>
    </w:pPr>
  </w:style>
  <w:style w:type="paragraph" w:customStyle="1" w:styleId="DC28B14758C240FE9F437F9B8CBD2FD2">
    <w:name w:val="DC28B14758C240FE9F437F9B8CBD2FD2"/>
    <w:pPr>
      <w:widowControl w:val="0"/>
      <w:jc w:val="both"/>
    </w:pPr>
  </w:style>
  <w:style w:type="paragraph" w:customStyle="1" w:styleId="AD4CA0FC55C44AAF9DC9EE0B9DA61AFF">
    <w:name w:val="AD4CA0FC55C44AAF9DC9EE0B9DA61AFF"/>
    <w:pPr>
      <w:widowControl w:val="0"/>
      <w:jc w:val="both"/>
    </w:pPr>
  </w:style>
  <w:style w:type="paragraph" w:customStyle="1" w:styleId="1BED1DA7A3CD4E048DC0224F552CECCC">
    <w:name w:val="1BED1DA7A3CD4E048DC0224F552CECCC"/>
    <w:pPr>
      <w:widowControl w:val="0"/>
      <w:jc w:val="both"/>
    </w:pPr>
  </w:style>
  <w:style w:type="paragraph" w:customStyle="1" w:styleId="78087D02C9184B85B98AEFD2557D3416">
    <w:name w:val="78087D02C9184B85B98AEFD2557D3416"/>
    <w:pPr>
      <w:widowControl w:val="0"/>
      <w:jc w:val="both"/>
    </w:pPr>
  </w:style>
  <w:style w:type="paragraph" w:customStyle="1" w:styleId="32A7E3B8CAD84D109CE36F8E2267B67F">
    <w:name w:val="32A7E3B8CAD84D109CE36F8E2267B67F"/>
    <w:pPr>
      <w:widowControl w:val="0"/>
      <w:jc w:val="both"/>
    </w:pPr>
  </w:style>
  <w:style w:type="paragraph" w:customStyle="1" w:styleId="06C72ED1D0CA425B96F0E0D83F44D35B">
    <w:name w:val="06C72ED1D0CA425B96F0E0D83F44D35B"/>
    <w:pPr>
      <w:widowControl w:val="0"/>
      <w:jc w:val="both"/>
    </w:pPr>
  </w:style>
  <w:style w:type="paragraph" w:customStyle="1" w:styleId="6825A1E4079644E380F291CBCD732ADC">
    <w:name w:val="6825A1E4079644E380F291CBCD732ADC"/>
    <w:pPr>
      <w:widowControl w:val="0"/>
      <w:jc w:val="both"/>
    </w:pPr>
  </w:style>
  <w:style w:type="paragraph" w:customStyle="1" w:styleId="2D1B8B61635E41A49A8F291C833D5BBB">
    <w:name w:val="2D1B8B61635E41A49A8F291C833D5BBB"/>
    <w:pPr>
      <w:widowControl w:val="0"/>
      <w:jc w:val="both"/>
    </w:pPr>
  </w:style>
  <w:style w:type="paragraph" w:customStyle="1" w:styleId="BEC93799F60D4344B5C661CE401E3313">
    <w:name w:val="BEC93799F60D4344B5C661CE401E3313"/>
    <w:pPr>
      <w:widowControl w:val="0"/>
      <w:jc w:val="both"/>
    </w:pPr>
  </w:style>
  <w:style w:type="paragraph" w:customStyle="1" w:styleId="D240F8D489314333A62D0B3F7B7DF015">
    <w:name w:val="D240F8D489314333A62D0B3F7B7DF015"/>
    <w:pPr>
      <w:widowControl w:val="0"/>
      <w:jc w:val="both"/>
    </w:pPr>
  </w:style>
  <w:style w:type="paragraph" w:customStyle="1" w:styleId="81404822B97F4967B3EBE02CF73F35B7">
    <w:name w:val="81404822B97F4967B3EBE02CF73F35B7"/>
    <w:pPr>
      <w:widowControl w:val="0"/>
      <w:jc w:val="both"/>
    </w:pPr>
  </w:style>
  <w:style w:type="paragraph" w:customStyle="1" w:styleId="51D1B76F65494F33A2AACCD5382A5314">
    <w:name w:val="51D1B76F65494F33A2AACCD5382A5314"/>
    <w:pPr>
      <w:widowControl w:val="0"/>
      <w:jc w:val="both"/>
    </w:pPr>
  </w:style>
  <w:style w:type="paragraph" w:customStyle="1" w:styleId="48FB824767794F5BBB3C54660613C99C">
    <w:name w:val="48FB824767794F5BBB3C54660613C99C"/>
    <w:pPr>
      <w:widowControl w:val="0"/>
      <w:jc w:val="both"/>
    </w:pPr>
  </w:style>
  <w:style w:type="paragraph" w:customStyle="1" w:styleId="B9E501104ADF42D49A05B91289A6D7B6">
    <w:name w:val="B9E501104ADF42D49A05B91289A6D7B6"/>
    <w:pPr>
      <w:widowControl w:val="0"/>
      <w:jc w:val="both"/>
    </w:pPr>
  </w:style>
  <w:style w:type="paragraph" w:customStyle="1" w:styleId="81E37B3C70FE44288C1770EAE4C008B0">
    <w:name w:val="81E37B3C70FE44288C1770EAE4C008B0"/>
    <w:pPr>
      <w:widowControl w:val="0"/>
      <w:jc w:val="both"/>
    </w:pPr>
  </w:style>
  <w:style w:type="paragraph" w:customStyle="1" w:styleId="E88938CA0F5B4B4BA387384136BB6281">
    <w:name w:val="E88938CA0F5B4B4BA387384136BB6281"/>
    <w:pPr>
      <w:widowControl w:val="0"/>
      <w:jc w:val="both"/>
    </w:pPr>
  </w:style>
  <w:style w:type="paragraph" w:customStyle="1" w:styleId="00250CB055974D5CAE4405817B8BBE75">
    <w:name w:val="00250CB055974D5CAE4405817B8BBE75"/>
    <w:pPr>
      <w:widowControl w:val="0"/>
      <w:jc w:val="both"/>
    </w:pPr>
  </w:style>
  <w:style w:type="paragraph" w:customStyle="1" w:styleId="C2873048FA4B497A88B7BB7FDB6CE6CD">
    <w:name w:val="C2873048FA4B497A88B7BB7FDB6CE6CD"/>
    <w:pPr>
      <w:widowControl w:val="0"/>
      <w:jc w:val="both"/>
    </w:pPr>
  </w:style>
  <w:style w:type="paragraph" w:customStyle="1" w:styleId="7D85039CE09A4470A41B4EB951D47645">
    <w:name w:val="7D85039CE09A4470A41B4EB951D47645"/>
    <w:pPr>
      <w:widowControl w:val="0"/>
      <w:jc w:val="both"/>
    </w:pPr>
  </w:style>
  <w:style w:type="paragraph" w:customStyle="1" w:styleId="9DA490E0CC66462C8B57EC990221AF8B">
    <w:name w:val="9DA490E0CC66462C8B57EC990221AF8B"/>
    <w:pPr>
      <w:widowControl w:val="0"/>
      <w:jc w:val="both"/>
    </w:pPr>
  </w:style>
  <w:style w:type="paragraph" w:customStyle="1" w:styleId="64A5CEDA84E34F47B00518CF8A663316">
    <w:name w:val="64A5CEDA84E34F47B00518CF8A663316"/>
    <w:pPr>
      <w:widowControl w:val="0"/>
      <w:jc w:val="both"/>
    </w:pPr>
  </w:style>
  <w:style w:type="paragraph" w:customStyle="1" w:styleId="3A964C54FF204EAEB99142AB7CEDB4F8">
    <w:name w:val="3A964C54FF204EAEB99142AB7CEDB4F8"/>
    <w:pPr>
      <w:widowControl w:val="0"/>
      <w:jc w:val="both"/>
    </w:pPr>
  </w:style>
  <w:style w:type="paragraph" w:customStyle="1" w:styleId="14E1EE70A07049FA8D383FAE8102DB01">
    <w:name w:val="14E1EE70A07049FA8D383FAE8102DB01"/>
    <w:pPr>
      <w:widowControl w:val="0"/>
      <w:jc w:val="both"/>
    </w:pPr>
  </w:style>
  <w:style w:type="paragraph" w:customStyle="1" w:styleId="86B79262296448E784874D644FFF4767">
    <w:name w:val="86B79262296448E784874D644FFF4767"/>
    <w:pPr>
      <w:widowControl w:val="0"/>
      <w:jc w:val="both"/>
    </w:pPr>
  </w:style>
  <w:style w:type="paragraph" w:customStyle="1" w:styleId="A6A68A4DF58249BA9EA63E187E08BA1D">
    <w:name w:val="A6A68A4DF58249BA9EA63E187E08BA1D"/>
    <w:pPr>
      <w:widowControl w:val="0"/>
      <w:jc w:val="both"/>
    </w:pPr>
  </w:style>
  <w:style w:type="paragraph" w:customStyle="1" w:styleId="8472276065584D189DC5281C67C70305">
    <w:name w:val="8472276065584D189DC5281C67C70305"/>
    <w:pPr>
      <w:widowControl w:val="0"/>
      <w:jc w:val="both"/>
    </w:pPr>
  </w:style>
  <w:style w:type="paragraph" w:customStyle="1" w:styleId="C0CC7C0B870B4305868A98AE9B48037A">
    <w:name w:val="C0CC7C0B870B4305868A98AE9B48037A"/>
    <w:pPr>
      <w:widowControl w:val="0"/>
      <w:jc w:val="both"/>
    </w:pPr>
  </w:style>
  <w:style w:type="paragraph" w:customStyle="1" w:styleId="DCE0D2965640423D83A700C958B2F1B8">
    <w:name w:val="DCE0D2965640423D83A700C958B2F1B8"/>
    <w:pPr>
      <w:widowControl w:val="0"/>
      <w:jc w:val="both"/>
    </w:pPr>
  </w:style>
  <w:style w:type="paragraph" w:customStyle="1" w:styleId="A2E3954F1E9141D181CE62C1A2B31620">
    <w:name w:val="A2E3954F1E9141D181CE62C1A2B31620"/>
    <w:pPr>
      <w:widowControl w:val="0"/>
      <w:jc w:val="both"/>
    </w:pPr>
  </w:style>
  <w:style w:type="paragraph" w:customStyle="1" w:styleId="CE2EC91F706E4EB9B16112E9E8F3E7B5">
    <w:name w:val="CE2EC91F706E4EB9B16112E9E8F3E7B5"/>
    <w:pPr>
      <w:widowControl w:val="0"/>
      <w:jc w:val="both"/>
    </w:pPr>
  </w:style>
  <w:style w:type="paragraph" w:customStyle="1" w:styleId="6FFCF262ACBC41CDA8CBF6E58043B829">
    <w:name w:val="6FFCF262ACBC41CDA8CBF6E58043B829"/>
    <w:pPr>
      <w:widowControl w:val="0"/>
      <w:jc w:val="both"/>
    </w:pPr>
  </w:style>
  <w:style w:type="paragraph" w:customStyle="1" w:styleId="DDB72DE8B9554D519D64D9F7FAC6573A">
    <w:name w:val="DDB72DE8B9554D519D64D9F7FAC6573A"/>
    <w:pPr>
      <w:widowControl w:val="0"/>
      <w:jc w:val="both"/>
    </w:pPr>
  </w:style>
  <w:style w:type="paragraph" w:customStyle="1" w:styleId="2374C964E483404EAD4A9D7BE195F2EC">
    <w:name w:val="2374C964E483404EAD4A9D7BE195F2EC"/>
    <w:pPr>
      <w:widowControl w:val="0"/>
      <w:jc w:val="both"/>
    </w:pPr>
  </w:style>
  <w:style w:type="paragraph" w:customStyle="1" w:styleId="3EF634FEA28B4608B389B9F1B251428C">
    <w:name w:val="3EF634FEA28B4608B389B9F1B251428C"/>
    <w:pPr>
      <w:widowControl w:val="0"/>
      <w:jc w:val="both"/>
    </w:pPr>
  </w:style>
  <w:style w:type="paragraph" w:customStyle="1" w:styleId="9A508154D68E4386A4D9375249E56D30">
    <w:name w:val="9A508154D68E4386A4D9375249E56D30"/>
    <w:pPr>
      <w:widowControl w:val="0"/>
      <w:jc w:val="both"/>
    </w:pPr>
  </w:style>
  <w:style w:type="paragraph" w:customStyle="1" w:styleId="66ABBFE264F14674BCF8E22AC8C8D0D8">
    <w:name w:val="66ABBFE264F14674BCF8E22AC8C8D0D8"/>
    <w:pPr>
      <w:widowControl w:val="0"/>
      <w:jc w:val="both"/>
    </w:pPr>
  </w:style>
  <w:style w:type="paragraph" w:customStyle="1" w:styleId="BD697E1BDB8446899DBA3D7B4CBCE7F9">
    <w:name w:val="BD697E1BDB8446899DBA3D7B4CBCE7F9"/>
    <w:pPr>
      <w:widowControl w:val="0"/>
      <w:jc w:val="both"/>
    </w:pPr>
  </w:style>
  <w:style w:type="paragraph" w:customStyle="1" w:styleId="7897B39377F5437AA0EB389C84604CA8">
    <w:name w:val="7897B39377F5437AA0EB389C84604CA8"/>
    <w:pPr>
      <w:widowControl w:val="0"/>
      <w:jc w:val="both"/>
    </w:pPr>
  </w:style>
  <w:style w:type="paragraph" w:customStyle="1" w:styleId="49FD019272804C478A4AB6D5A4A22219">
    <w:name w:val="49FD019272804C478A4AB6D5A4A22219"/>
    <w:pPr>
      <w:widowControl w:val="0"/>
      <w:jc w:val="both"/>
    </w:pPr>
  </w:style>
  <w:style w:type="paragraph" w:customStyle="1" w:styleId="58A94FCC7B6E40F19A2D98829168BE84">
    <w:name w:val="58A94FCC7B6E40F19A2D98829168BE84"/>
    <w:pPr>
      <w:widowControl w:val="0"/>
      <w:jc w:val="both"/>
    </w:pPr>
  </w:style>
  <w:style w:type="paragraph" w:customStyle="1" w:styleId="C88F47DDF8134C35A77A7C90973E6700">
    <w:name w:val="C88F47DDF8134C35A77A7C90973E6700"/>
    <w:pPr>
      <w:widowControl w:val="0"/>
      <w:jc w:val="both"/>
    </w:pPr>
  </w:style>
  <w:style w:type="paragraph" w:customStyle="1" w:styleId="079EC48079214F0581B6B7B5B9AD1DE1">
    <w:name w:val="079EC48079214F0581B6B7B5B9AD1DE1"/>
    <w:pPr>
      <w:widowControl w:val="0"/>
      <w:jc w:val="both"/>
    </w:pPr>
  </w:style>
  <w:style w:type="paragraph" w:customStyle="1" w:styleId="BCE291BE625B4FB5A82C9E8FAB6BF548">
    <w:name w:val="BCE291BE625B4FB5A82C9E8FAB6BF548"/>
    <w:pPr>
      <w:widowControl w:val="0"/>
      <w:jc w:val="both"/>
    </w:pPr>
  </w:style>
  <w:style w:type="paragraph" w:customStyle="1" w:styleId="CE039D54756F425CBCA3093CA98456D1">
    <w:name w:val="CE039D54756F425CBCA3093CA98456D1"/>
    <w:pPr>
      <w:widowControl w:val="0"/>
      <w:jc w:val="both"/>
    </w:pPr>
  </w:style>
  <w:style w:type="paragraph" w:customStyle="1" w:styleId="B175734240774149B977E6E358FFB32C">
    <w:name w:val="B175734240774149B977E6E358FFB32C"/>
    <w:pPr>
      <w:widowControl w:val="0"/>
      <w:jc w:val="both"/>
    </w:pPr>
  </w:style>
  <w:style w:type="paragraph" w:customStyle="1" w:styleId="2DAD056BB64F46288A871AA034B83A60">
    <w:name w:val="2DAD056BB64F46288A871AA034B83A60"/>
    <w:pPr>
      <w:widowControl w:val="0"/>
      <w:jc w:val="both"/>
    </w:pPr>
  </w:style>
  <w:style w:type="paragraph" w:customStyle="1" w:styleId="373F8934A95F41E0B29D6108AE302A92">
    <w:name w:val="373F8934A95F41E0B29D6108AE302A92"/>
    <w:pPr>
      <w:widowControl w:val="0"/>
      <w:jc w:val="both"/>
    </w:pPr>
  </w:style>
  <w:style w:type="paragraph" w:customStyle="1" w:styleId="0DD6A4D142004B9CB257436CDEF6CDB7">
    <w:name w:val="0DD6A4D142004B9CB257436CDEF6CDB7"/>
    <w:pPr>
      <w:widowControl w:val="0"/>
      <w:jc w:val="both"/>
    </w:pPr>
  </w:style>
  <w:style w:type="paragraph" w:customStyle="1" w:styleId="3D2066BD88ED461A8AB4EF2803249191">
    <w:name w:val="3D2066BD88ED461A8AB4EF2803249191"/>
    <w:pPr>
      <w:widowControl w:val="0"/>
      <w:jc w:val="both"/>
    </w:pPr>
  </w:style>
  <w:style w:type="paragraph" w:customStyle="1" w:styleId="0159B1F30B91445386FA72B10AD7609D">
    <w:name w:val="0159B1F30B91445386FA72B10AD7609D"/>
    <w:pPr>
      <w:widowControl w:val="0"/>
      <w:jc w:val="both"/>
    </w:pPr>
  </w:style>
  <w:style w:type="paragraph" w:customStyle="1" w:styleId="A4B199A444D94BA482F40B3E6512861C">
    <w:name w:val="A4B199A444D94BA482F40B3E6512861C"/>
    <w:pPr>
      <w:widowControl w:val="0"/>
      <w:jc w:val="both"/>
    </w:pPr>
  </w:style>
  <w:style w:type="paragraph" w:customStyle="1" w:styleId="D00DC3B8EE8345368D34A690913EBF1C">
    <w:name w:val="D00DC3B8EE8345368D34A690913EBF1C"/>
    <w:pPr>
      <w:widowControl w:val="0"/>
      <w:jc w:val="both"/>
    </w:pPr>
  </w:style>
  <w:style w:type="paragraph" w:customStyle="1" w:styleId="BB3FD9C43FCD455588DCDD78C8DB8D5D">
    <w:name w:val="BB3FD9C43FCD455588DCDD78C8DB8D5D"/>
    <w:pPr>
      <w:widowControl w:val="0"/>
      <w:jc w:val="both"/>
    </w:pPr>
  </w:style>
  <w:style w:type="paragraph" w:customStyle="1" w:styleId="B8513FB86C664293832A97454A63687B">
    <w:name w:val="B8513FB86C664293832A97454A63687B"/>
    <w:pPr>
      <w:widowControl w:val="0"/>
      <w:jc w:val="both"/>
    </w:pPr>
  </w:style>
  <w:style w:type="paragraph" w:customStyle="1" w:styleId="BAB7D868169D4EDD81D87424C4003DF8">
    <w:name w:val="BAB7D868169D4EDD81D87424C4003DF8"/>
    <w:pPr>
      <w:widowControl w:val="0"/>
      <w:jc w:val="both"/>
    </w:pPr>
  </w:style>
  <w:style w:type="paragraph" w:customStyle="1" w:styleId="4A4568C058194A17885BC87BD4892AB7">
    <w:name w:val="4A4568C058194A17885BC87BD4892AB7"/>
    <w:pPr>
      <w:widowControl w:val="0"/>
      <w:jc w:val="both"/>
    </w:pPr>
  </w:style>
  <w:style w:type="paragraph" w:customStyle="1" w:styleId="154ED28A3C3F4E70A7AFCB174BAF4CEA">
    <w:name w:val="154ED28A3C3F4E70A7AFCB174BAF4CEA"/>
    <w:pPr>
      <w:widowControl w:val="0"/>
      <w:jc w:val="both"/>
    </w:pPr>
  </w:style>
  <w:style w:type="paragraph" w:customStyle="1" w:styleId="29C6F87A991D40DBB9FC76EA6DD8C4A3">
    <w:name w:val="29C6F87A991D40DBB9FC76EA6DD8C4A3"/>
    <w:pPr>
      <w:widowControl w:val="0"/>
      <w:jc w:val="both"/>
    </w:pPr>
  </w:style>
  <w:style w:type="paragraph" w:customStyle="1" w:styleId="EA6089B833414FE29800AB30DE2AA714">
    <w:name w:val="EA6089B833414FE29800AB30DE2AA714"/>
    <w:pPr>
      <w:widowControl w:val="0"/>
      <w:jc w:val="both"/>
    </w:pPr>
  </w:style>
  <w:style w:type="paragraph" w:customStyle="1" w:styleId="3E9C60A1FB424D448BA09B1212DC1B94">
    <w:name w:val="3E9C60A1FB424D448BA09B1212DC1B94"/>
    <w:pPr>
      <w:widowControl w:val="0"/>
      <w:jc w:val="both"/>
    </w:pPr>
  </w:style>
  <w:style w:type="paragraph" w:customStyle="1" w:styleId="38D156E9BE004A84BAED168FCFF0469C">
    <w:name w:val="38D156E9BE004A84BAED168FCFF0469C"/>
    <w:pPr>
      <w:widowControl w:val="0"/>
      <w:jc w:val="both"/>
    </w:pPr>
  </w:style>
  <w:style w:type="paragraph" w:customStyle="1" w:styleId="CB6DA9447585465D91ABE77A538C0E6D">
    <w:name w:val="CB6DA9447585465D91ABE77A538C0E6D"/>
    <w:pPr>
      <w:widowControl w:val="0"/>
      <w:jc w:val="both"/>
    </w:pPr>
  </w:style>
  <w:style w:type="paragraph" w:customStyle="1" w:styleId="86CCF506996244869ED24CF08338BA4F">
    <w:name w:val="86CCF506996244869ED24CF08338BA4F"/>
    <w:pPr>
      <w:widowControl w:val="0"/>
      <w:jc w:val="both"/>
    </w:pPr>
  </w:style>
  <w:style w:type="paragraph" w:customStyle="1" w:styleId="22EA95024185415299CC7A84779BE9E5">
    <w:name w:val="22EA95024185415299CC7A84779BE9E5"/>
    <w:pPr>
      <w:widowControl w:val="0"/>
      <w:jc w:val="both"/>
    </w:pPr>
  </w:style>
  <w:style w:type="paragraph" w:customStyle="1" w:styleId="952F44E8F4A4424C80F26DE509BE77E2">
    <w:name w:val="952F44E8F4A4424C80F26DE509BE77E2"/>
    <w:pPr>
      <w:widowControl w:val="0"/>
      <w:jc w:val="both"/>
    </w:pPr>
  </w:style>
  <w:style w:type="paragraph" w:customStyle="1" w:styleId="7EBA3396E75543E48BE6B37C1FA9F157">
    <w:name w:val="7EBA3396E75543E48BE6B37C1FA9F157"/>
    <w:pPr>
      <w:widowControl w:val="0"/>
      <w:jc w:val="both"/>
    </w:pPr>
  </w:style>
  <w:style w:type="paragraph" w:customStyle="1" w:styleId="54F74BC8EAAD4AC0ABAFA62E5876722F">
    <w:name w:val="54F74BC8EAAD4AC0ABAFA62E5876722F"/>
    <w:pPr>
      <w:widowControl w:val="0"/>
      <w:jc w:val="both"/>
    </w:pPr>
  </w:style>
  <w:style w:type="paragraph" w:customStyle="1" w:styleId="33A6BAC6C2AC4D85973EBE69100DE615">
    <w:name w:val="33A6BAC6C2AC4D85973EBE69100DE615"/>
    <w:pPr>
      <w:widowControl w:val="0"/>
      <w:jc w:val="both"/>
    </w:pPr>
  </w:style>
  <w:style w:type="paragraph" w:customStyle="1" w:styleId="D1D8A5897B21466AB44393243AB70984">
    <w:name w:val="D1D8A5897B21466AB44393243AB70984"/>
    <w:pPr>
      <w:widowControl w:val="0"/>
      <w:jc w:val="both"/>
    </w:pPr>
  </w:style>
  <w:style w:type="paragraph" w:customStyle="1" w:styleId="844E51E4D7DD48BD9D4506A0165F8954">
    <w:name w:val="844E51E4D7DD48BD9D4506A0165F8954"/>
    <w:pPr>
      <w:widowControl w:val="0"/>
      <w:jc w:val="both"/>
    </w:pPr>
  </w:style>
  <w:style w:type="paragraph" w:customStyle="1" w:styleId="C127CF941F7E4534B381D2629DB60F47">
    <w:name w:val="C127CF941F7E4534B381D2629DB60F47"/>
    <w:pPr>
      <w:widowControl w:val="0"/>
      <w:jc w:val="both"/>
    </w:pPr>
  </w:style>
  <w:style w:type="paragraph" w:customStyle="1" w:styleId="7409DCBE05D04995833CC9CBB62417EA">
    <w:name w:val="7409DCBE05D04995833CC9CBB62417EA"/>
    <w:pPr>
      <w:widowControl w:val="0"/>
      <w:jc w:val="both"/>
    </w:pPr>
  </w:style>
  <w:style w:type="paragraph" w:customStyle="1" w:styleId="EA5DD75FC4F94A55880E0BC885294CE4">
    <w:name w:val="EA5DD75FC4F94A55880E0BC885294CE4"/>
    <w:pPr>
      <w:widowControl w:val="0"/>
      <w:jc w:val="both"/>
    </w:pPr>
  </w:style>
  <w:style w:type="paragraph" w:customStyle="1" w:styleId="28F90ED3CC264E36B0666B57A6BDC4A2">
    <w:name w:val="28F90ED3CC264E36B0666B57A6BDC4A2"/>
    <w:pPr>
      <w:widowControl w:val="0"/>
      <w:jc w:val="both"/>
    </w:pPr>
  </w:style>
  <w:style w:type="paragraph" w:customStyle="1" w:styleId="6B34D22CE6DF4DA498D2C287EDAFBD18">
    <w:name w:val="6B34D22CE6DF4DA498D2C287EDAFBD18"/>
    <w:pPr>
      <w:widowControl w:val="0"/>
      <w:jc w:val="both"/>
    </w:pPr>
  </w:style>
  <w:style w:type="paragraph" w:customStyle="1" w:styleId="68132AD9D8034C2CB31C69E7A2C35444">
    <w:name w:val="68132AD9D8034C2CB31C69E7A2C35444"/>
    <w:pPr>
      <w:widowControl w:val="0"/>
      <w:jc w:val="both"/>
    </w:pPr>
  </w:style>
  <w:style w:type="paragraph" w:customStyle="1" w:styleId="BE6A74596AF3421B9D4CC4390E61064D">
    <w:name w:val="BE6A74596AF3421B9D4CC4390E61064D"/>
    <w:pPr>
      <w:widowControl w:val="0"/>
      <w:jc w:val="both"/>
    </w:pPr>
  </w:style>
  <w:style w:type="paragraph" w:customStyle="1" w:styleId="2815EDDC221A4B08A64B1AFD416F0065">
    <w:name w:val="2815EDDC221A4B08A64B1AFD416F0065"/>
    <w:pPr>
      <w:widowControl w:val="0"/>
      <w:jc w:val="both"/>
    </w:pPr>
  </w:style>
  <w:style w:type="paragraph" w:customStyle="1" w:styleId="2672DB05681C48A09DD025955E65E718">
    <w:name w:val="2672DB05681C48A09DD025955E65E718"/>
    <w:pPr>
      <w:widowControl w:val="0"/>
      <w:jc w:val="both"/>
    </w:pPr>
  </w:style>
  <w:style w:type="paragraph" w:customStyle="1" w:styleId="DB31843CB95E470D9299E76F3BCD8239">
    <w:name w:val="DB31843CB95E470D9299E76F3BCD8239"/>
    <w:pPr>
      <w:widowControl w:val="0"/>
      <w:jc w:val="both"/>
    </w:pPr>
  </w:style>
  <w:style w:type="paragraph" w:customStyle="1" w:styleId="73B9BADBC5424F5F858A139B5D6D29D2">
    <w:name w:val="73B9BADBC5424F5F858A139B5D6D29D2"/>
    <w:pPr>
      <w:widowControl w:val="0"/>
      <w:jc w:val="both"/>
    </w:pPr>
  </w:style>
  <w:style w:type="paragraph" w:customStyle="1" w:styleId="11F90D2CE7704201A70B3C0CC4D8AB4F">
    <w:name w:val="11F90D2CE7704201A70B3C0CC4D8AB4F"/>
    <w:pPr>
      <w:widowControl w:val="0"/>
      <w:jc w:val="both"/>
    </w:pPr>
  </w:style>
  <w:style w:type="paragraph" w:customStyle="1" w:styleId="9B56C840E4644EF38D3920B19BC99886">
    <w:name w:val="9B56C840E4644EF38D3920B19BC99886"/>
    <w:pPr>
      <w:widowControl w:val="0"/>
      <w:jc w:val="both"/>
    </w:pPr>
  </w:style>
  <w:style w:type="paragraph" w:customStyle="1" w:styleId="DC787C09460042D088E0F19BE8BB71D0">
    <w:name w:val="DC787C09460042D088E0F19BE8BB71D0"/>
    <w:pPr>
      <w:widowControl w:val="0"/>
      <w:jc w:val="both"/>
    </w:pPr>
  </w:style>
  <w:style w:type="paragraph" w:customStyle="1" w:styleId="FD769BCB1E1C431BA6A7868B37C8CBF6">
    <w:name w:val="FD769BCB1E1C431BA6A7868B37C8CBF6"/>
    <w:pPr>
      <w:widowControl w:val="0"/>
      <w:jc w:val="both"/>
    </w:pPr>
  </w:style>
  <w:style w:type="paragraph" w:customStyle="1" w:styleId="0E4F0D048A0442D7B9516AD7994D8793">
    <w:name w:val="0E4F0D048A0442D7B9516AD7994D8793"/>
    <w:pPr>
      <w:widowControl w:val="0"/>
      <w:jc w:val="both"/>
    </w:pPr>
  </w:style>
  <w:style w:type="paragraph" w:customStyle="1" w:styleId="32CAA15111A543BE912159ED175B0520">
    <w:name w:val="32CAA15111A543BE912159ED175B0520"/>
    <w:pPr>
      <w:widowControl w:val="0"/>
      <w:jc w:val="both"/>
    </w:pPr>
  </w:style>
  <w:style w:type="paragraph" w:customStyle="1" w:styleId="15191D0B57FA4E9C9706C48266AACC09">
    <w:name w:val="15191D0B57FA4E9C9706C48266AACC09"/>
    <w:pPr>
      <w:widowControl w:val="0"/>
      <w:jc w:val="both"/>
    </w:pPr>
  </w:style>
  <w:style w:type="paragraph" w:customStyle="1" w:styleId="A0DE6F977AD748EBA20C9617CBE274DA">
    <w:name w:val="A0DE6F977AD748EBA20C9617CBE274DA"/>
    <w:pPr>
      <w:widowControl w:val="0"/>
      <w:jc w:val="both"/>
    </w:pPr>
  </w:style>
  <w:style w:type="paragraph" w:customStyle="1" w:styleId="399E51A3290B42B6AD885F0F29C819AC">
    <w:name w:val="399E51A3290B42B6AD885F0F29C819AC"/>
    <w:pPr>
      <w:widowControl w:val="0"/>
      <w:jc w:val="both"/>
    </w:pPr>
  </w:style>
  <w:style w:type="paragraph" w:customStyle="1" w:styleId="D5EFBF4731FE464CA7BB527FC063E582">
    <w:name w:val="D5EFBF4731FE464CA7BB527FC063E582"/>
    <w:pPr>
      <w:widowControl w:val="0"/>
      <w:jc w:val="both"/>
    </w:pPr>
  </w:style>
  <w:style w:type="paragraph" w:customStyle="1" w:styleId="3DFDFF3D42D34C6C87B4BA9991A88B83">
    <w:name w:val="3DFDFF3D42D34C6C87B4BA9991A88B83"/>
    <w:pPr>
      <w:widowControl w:val="0"/>
      <w:jc w:val="both"/>
    </w:pPr>
  </w:style>
  <w:style w:type="paragraph" w:customStyle="1" w:styleId="89ADC01D206F473D9E89BAB6EE006601">
    <w:name w:val="89ADC01D206F473D9E89BAB6EE006601"/>
    <w:pPr>
      <w:widowControl w:val="0"/>
      <w:jc w:val="both"/>
    </w:pPr>
  </w:style>
  <w:style w:type="paragraph" w:customStyle="1" w:styleId="F56F02327AF04E08848AB49BAF91A023">
    <w:name w:val="F56F02327AF04E08848AB49BAF91A023"/>
    <w:pPr>
      <w:widowControl w:val="0"/>
      <w:jc w:val="both"/>
    </w:pPr>
  </w:style>
  <w:style w:type="paragraph" w:customStyle="1" w:styleId="F55912FA00F743C9A9FAB85C0DE0DCB8">
    <w:name w:val="F55912FA00F743C9A9FAB85C0DE0DCB8"/>
    <w:pPr>
      <w:widowControl w:val="0"/>
      <w:jc w:val="both"/>
    </w:pPr>
  </w:style>
  <w:style w:type="paragraph" w:customStyle="1" w:styleId="EDC25A1E55714C3987786D683F0D28AE">
    <w:name w:val="EDC25A1E55714C3987786D683F0D28AE"/>
    <w:pPr>
      <w:widowControl w:val="0"/>
      <w:jc w:val="both"/>
    </w:pPr>
  </w:style>
  <w:style w:type="paragraph" w:customStyle="1" w:styleId="1924DF05965D4BA59768480320B43448">
    <w:name w:val="1924DF05965D4BA59768480320B43448"/>
    <w:pPr>
      <w:widowControl w:val="0"/>
      <w:jc w:val="both"/>
    </w:pPr>
  </w:style>
  <w:style w:type="paragraph" w:customStyle="1" w:styleId="D4BA3055AB2B449ABF98519566DF50CC">
    <w:name w:val="D4BA3055AB2B449ABF98519566DF50CC"/>
    <w:pPr>
      <w:widowControl w:val="0"/>
      <w:jc w:val="both"/>
    </w:pPr>
  </w:style>
  <w:style w:type="paragraph" w:customStyle="1" w:styleId="CE552A2C4E2D4E0BA7103AEEEDBEC46B">
    <w:name w:val="CE552A2C4E2D4E0BA7103AEEEDBEC46B"/>
    <w:pPr>
      <w:widowControl w:val="0"/>
      <w:jc w:val="both"/>
    </w:pPr>
  </w:style>
  <w:style w:type="paragraph" w:customStyle="1" w:styleId="A2CEC1594C43414EAC5081AAFD227242">
    <w:name w:val="A2CEC1594C43414EAC5081AAFD227242"/>
    <w:pPr>
      <w:widowControl w:val="0"/>
      <w:jc w:val="both"/>
    </w:pPr>
  </w:style>
  <w:style w:type="paragraph" w:customStyle="1" w:styleId="EB866C0679404784A337242BEEBD0CDC">
    <w:name w:val="EB866C0679404784A337242BEEBD0CDC"/>
    <w:pPr>
      <w:widowControl w:val="0"/>
      <w:jc w:val="both"/>
    </w:pPr>
  </w:style>
  <w:style w:type="paragraph" w:customStyle="1" w:styleId="2446E26BEB5D45539754ACC834CBAD76">
    <w:name w:val="2446E26BEB5D45539754ACC834CBAD76"/>
    <w:pPr>
      <w:widowControl w:val="0"/>
      <w:jc w:val="both"/>
    </w:pPr>
  </w:style>
  <w:style w:type="paragraph" w:customStyle="1" w:styleId="C3BA42D2D74043E98FC29F26EAC8A2D7">
    <w:name w:val="C3BA42D2D74043E98FC29F26EAC8A2D7"/>
    <w:pPr>
      <w:widowControl w:val="0"/>
      <w:jc w:val="both"/>
    </w:pPr>
  </w:style>
  <w:style w:type="paragraph" w:customStyle="1" w:styleId="073A7DE97C63493D83C9FE8AFD6D7046">
    <w:name w:val="073A7DE97C63493D83C9FE8AFD6D7046"/>
    <w:pPr>
      <w:widowControl w:val="0"/>
      <w:jc w:val="both"/>
    </w:pPr>
  </w:style>
  <w:style w:type="paragraph" w:customStyle="1" w:styleId="74587288782047B599E3CBB59483F751">
    <w:name w:val="74587288782047B599E3CBB59483F751"/>
    <w:pPr>
      <w:widowControl w:val="0"/>
      <w:jc w:val="both"/>
    </w:pPr>
  </w:style>
  <w:style w:type="paragraph" w:customStyle="1" w:styleId="EF226CA5C0FF44CD84672A569A74A435">
    <w:name w:val="EF226CA5C0FF44CD84672A569A74A435"/>
    <w:pPr>
      <w:widowControl w:val="0"/>
      <w:jc w:val="both"/>
    </w:pPr>
  </w:style>
  <w:style w:type="paragraph" w:customStyle="1" w:styleId="BB6E1165276E49909CD24DFF9DD77A8E">
    <w:name w:val="BB6E1165276E49909CD24DFF9DD77A8E"/>
    <w:pPr>
      <w:widowControl w:val="0"/>
      <w:jc w:val="both"/>
    </w:pPr>
  </w:style>
  <w:style w:type="paragraph" w:customStyle="1" w:styleId="BA9D9674D7ED42BB8FF3F4C81D960969">
    <w:name w:val="BA9D9674D7ED42BB8FF3F4C81D960969"/>
    <w:pPr>
      <w:widowControl w:val="0"/>
      <w:jc w:val="both"/>
    </w:pPr>
  </w:style>
  <w:style w:type="paragraph" w:customStyle="1" w:styleId="3791C439D0534ED68852879D52CDE8EE">
    <w:name w:val="3791C439D0534ED68852879D52CDE8EE"/>
    <w:pPr>
      <w:widowControl w:val="0"/>
      <w:jc w:val="both"/>
    </w:pPr>
  </w:style>
  <w:style w:type="paragraph" w:customStyle="1" w:styleId="26A5C91565084EAEA7DDB30F0B9AD11A">
    <w:name w:val="26A5C91565084EAEA7DDB30F0B9AD11A"/>
    <w:pPr>
      <w:widowControl w:val="0"/>
      <w:jc w:val="both"/>
    </w:pPr>
  </w:style>
  <w:style w:type="paragraph" w:customStyle="1" w:styleId="AFBEF2C9B75D41FC9CFB25F465C7EB7C">
    <w:name w:val="AFBEF2C9B75D41FC9CFB25F465C7EB7C"/>
    <w:pPr>
      <w:widowControl w:val="0"/>
      <w:jc w:val="both"/>
    </w:pPr>
  </w:style>
  <w:style w:type="paragraph" w:customStyle="1" w:styleId="59B72EF9A172461EB687BE5A6BAE3A09">
    <w:name w:val="59B72EF9A172461EB687BE5A6BAE3A09"/>
    <w:pPr>
      <w:widowControl w:val="0"/>
      <w:jc w:val="both"/>
    </w:pPr>
  </w:style>
  <w:style w:type="paragraph" w:customStyle="1" w:styleId="D4F2507A6D82403297D90F8C70E077AA">
    <w:name w:val="D4F2507A6D82403297D90F8C70E077AA"/>
    <w:pPr>
      <w:widowControl w:val="0"/>
      <w:jc w:val="both"/>
    </w:pPr>
  </w:style>
  <w:style w:type="paragraph" w:customStyle="1" w:styleId="0B7B4EAF39A34C9E9676D5CF6EBC6CFB">
    <w:name w:val="0B7B4EAF39A34C9E9676D5CF6EBC6CFB"/>
    <w:pPr>
      <w:widowControl w:val="0"/>
      <w:jc w:val="both"/>
    </w:pPr>
  </w:style>
  <w:style w:type="paragraph" w:customStyle="1" w:styleId="51ECE8EA76FC4A139F807C80E754D2A5">
    <w:name w:val="51ECE8EA76FC4A139F807C80E754D2A5"/>
    <w:pPr>
      <w:widowControl w:val="0"/>
      <w:jc w:val="both"/>
    </w:pPr>
  </w:style>
  <w:style w:type="paragraph" w:customStyle="1" w:styleId="3110347BC02544ED887FB915D836F086">
    <w:name w:val="3110347BC02544ED887FB915D836F086"/>
    <w:pPr>
      <w:widowControl w:val="0"/>
      <w:jc w:val="both"/>
    </w:pPr>
  </w:style>
  <w:style w:type="paragraph" w:customStyle="1" w:styleId="DCAD8DE97BB84D45ADD74D434D6B0296">
    <w:name w:val="DCAD8DE97BB84D45ADD74D434D6B0296"/>
    <w:pPr>
      <w:widowControl w:val="0"/>
      <w:jc w:val="both"/>
    </w:pPr>
  </w:style>
  <w:style w:type="paragraph" w:customStyle="1" w:styleId="0409114E142F43048FA62DEEF3E854BE">
    <w:name w:val="0409114E142F43048FA62DEEF3E854BE"/>
    <w:pPr>
      <w:widowControl w:val="0"/>
      <w:jc w:val="both"/>
    </w:pPr>
  </w:style>
  <w:style w:type="paragraph" w:customStyle="1" w:styleId="8E9F25CBFE9E4C098D05C3345A3E4350">
    <w:name w:val="8E9F25CBFE9E4C098D05C3345A3E4350"/>
    <w:pPr>
      <w:widowControl w:val="0"/>
      <w:jc w:val="both"/>
    </w:pPr>
  </w:style>
  <w:style w:type="paragraph" w:customStyle="1" w:styleId="0780B0E4A6954276AF87ED6D2933DCBA">
    <w:name w:val="0780B0E4A6954276AF87ED6D2933DCBA"/>
    <w:pPr>
      <w:widowControl w:val="0"/>
      <w:jc w:val="both"/>
    </w:pPr>
  </w:style>
  <w:style w:type="paragraph" w:customStyle="1" w:styleId="555D03BDF35E4F3AAFC2BEB6B4B511B4">
    <w:name w:val="555D03BDF35E4F3AAFC2BEB6B4B511B4"/>
    <w:pPr>
      <w:widowControl w:val="0"/>
      <w:jc w:val="both"/>
    </w:pPr>
  </w:style>
  <w:style w:type="paragraph" w:customStyle="1" w:styleId="9E1F8FE116C744CEBF1DA404A43F133C">
    <w:name w:val="9E1F8FE116C744CEBF1DA404A43F133C"/>
    <w:pPr>
      <w:widowControl w:val="0"/>
      <w:jc w:val="both"/>
    </w:pPr>
  </w:style>
  <w:style w:type="paragraph" w:customStyle="1" w:styleId="8E1DE222865D4D4D934BFB0D4DB1B3C1">
    <w:name w:val="8E1DE222865D4D4D934BFB0D4DB1B3C1"/>
    <w:pPr>
      <w:widowControl w:val="0"/>
      <w:jc w:val="both"/>
    </w:pPr>
  </w:style>
  <w:style w:type="paragraph" w:customStyle="1" w:styleId="8242B9C9AD13410B8B803AE440924D3E">
    <w:name w:val="8242B9C9AD13410B8B803AE440924D3E"/>
    <w:pPr>
      <w:widowControl w:val="0"/>
      <w:jc w:val="both"/>
    </w:pPr>
  </w:style>
  <w:style w:type="paragraph" w:customStyle="1" w:styleId="91C1047316F944E08548EE49554529FD">
    <w:name w:val="91C1047316F944E08548EE49554529FD"/>
    <w:pPr>
      <w:widowControl w:val="0"/>
      <w:jc w:val="both"/>
    </w:pPr>
  </w:style>
  <w:style w:type="paragraph" w:customStyle="1" w:styleId="7AEE010A2C134FB692D3063D6B6A01BE">
    <w:name w:val="7AEE010A2C134FB692D3063D6B6A01BE"/>
    <w:pPr>
      <w:widowControl w:val="0"/>
      <w:jc w:val="both"/>
    </w:pPr>
  </w:style>
  <w:style w:type="paragraph" w:customStyle="1" w:styleId="5ECEBA31849F4F469976D0E8B8971296">
    <w:name w:val="5ECEBA31849F4F469976D0E8B8971296"/>
    <w:pPr>
      <w:widowControl w:val="0"/>
      <w:jc w:val="both"/>
    </w:pPr>
  </w:style>
  <w:style w:type="paragraph" w:customStyle="1" w:styleId="A0EA044400604AF9BE37DC16C6059D59">
    <w:name w:val="A0EA044400604AF9BE37DC16C6059D59"/>
    <w:pPr>
      <w:widowControl w:val="0"/>
      <w:jc w:val="both"/>
    </w:pPr>
  </w:style>
  <w:style w:type="paragraph" w:customStyle="1" w:styleId="D1C3518182064A0CB818EC41AE66116D">
    <w:name w:val="D1C3518182064A0CB818EC41AE66116D"/>
    <w:pPr>
      <w:widowControl w:val="0"/>
      <w:jc w:val="both"/>
    </w:pPr>
  </w:style>
  <w:style w:type="paragraph" w:customStyle="1" w:styleId="5D93D27CF786414F8D14E826324B058C">
    <w:name w:val="5D93D27CF786414F8D14E826324B058C"/>
    <w:pPr>
      <w:widowControl w:val="0"/>
      <w:jc w:val="both"/>
    </w:pPr>
  </w:style>
  <w:style w:type="paragraph" w:customStyle="1" w:styleId="BD26BA431BEB4210A50B43DDA3B3787F">
    <w:name w:val="BD26BA431BEB4210A50B43DDA3B3787F"/>
    <w:pPr>
      <w:widowControl w:val="0"/>
      <w:jc w:val="both"/>
    </w:pPr>
  </w:style>
  <w:style w:type="paragraph" w:customStyle="1" w:styleId="0C8C7A6819DE4767BBA5E5241B74F7B6">
    <w:name w:val="0C8C7A6819DE4767BBA5E5241B74F7B6"/>
    <w:pPr>
      <w:widowControl w:val="0"/>
      <w:jc w:val="both"/>
    </w:pPr>
  </w:style>
  <w:style w:type="paragraph" w:customStyle="1" w:styleId="3B1D427A097546868FAE7AF3FA129504">
    <w:name w:val="3B1D427A097546868FAE7AF3FA129504"/>
    <w:pPr>
      <w:widowControl w:val="0"/>
      <w:jc w:val="both"/>
    </w:pPr>
  </w:style>
  <w:style w:type="paragraph" w:customStyle="1" w:styleId="A9776481187D49A58E7B0406C47C8399">
    <w:name w:val="A9776481187D49A58E7B0406C47C8399"/>
    <w:pPr>
      <w:widowControl w:val="0"/>
      <w:jc w:val="both"/>
    </w:pPr>
  </w:style>
  <w:style w:type="paragraph" w:customStyle="1" w:styleId="186C3156B2D3449AA1503ADF20F4F761">
    <w:name w:val="186C3156B2D3449AA1503ADF20F4F761"/>
    <w:pPr>
      <w:widowControl w:val="0"/>
      <w:jc w:val="both"/>
    </w:pPr>
  </w:style>
  <w:style w:type="paragraph" w:customStyle="1" w:styleId="D709742AC5084D5E94369C1EDFAE914B">
    <w:name w:val="D709742AC5084D5E94369C1EDFAE914B"/>
    <w:pPr>
      <w:widowControl w:val="0"/>
      <w:jc w:val="both"/>
    </w:pPr>
  </w:style>
  <w:style w:type="paragraph" w:customStyle="1" w:styleId="2A4CB27B9BF84E96885664B619879CF6">
    <w:name w:val="2A4CB27B9BF84E96885664B619879CF6"/>
    <w:pPr>
      <w:widowControl w:val="0"/>
      <w:jc w:val="both"/>
    </w:pPr>
  </w:style>
  <w:style w:type="paragraph" w:customStyle="1" w:styleId="C0D8BF21B7454BA494BFD1337EA31248">
    <w:name w:val="C0D8BF21B7454BA494BFD1337EA31248"/>
    <w:pPr>
      <w:widowControl w:val="0"/>
      <w:jc w:val="both"/>
    </w:pPr>
  </w:style>
  <w:style w:type="paragraph" w:customStyle="1" w:styleId="78007C3FC54243CE80D1E7BD7F048130">
    <w:name w:val="78007C3FC54243CE80D1E7BD7F048130"/>
    <w:pPr>
      <w:widowControl w:val="0"/>
      <w:jc w:val="both"/>
    </w:pPr>
  </w:style>
  <w:style w:type="paragraph" w:customStyle="1" w:styleId="43B119EE927340B39FF80272B6B585D0">
    <w:name w:val="43B119EE927340B39FF80272B6B585D0"/>
    <w:pPr>
      <w:widowControl w:val="0"/>
      <w:jc w:val="both"/>
    </w:pPr>
  </w:style>
  <w:style w:type="paragraph" w:customStyle="1" w:styleId="A334AC8945714D6886B3099CB18328D2">
    <w:name w:val="A334AC8945714D6886B3099CB18328D2"/>
    <w:pPr>
      <w:widowControl w:val="0"/>
      <w:jc w:val="both"/>
    </w:pPr>
  </w:style>
  <w:style w:type="paragraph" w:customStyle="1" w:styleId="380952F053FE44448EA9C960ED58129D">
    <w:name w:val="380952F053FE44448EA9C960ED58129D"/>
    <w:pPr>
      <w:widowControl w:val="0"/>
      <w:jc w:val="both"/>
    </w:pPr>
  </w:style>
  <w:style w:type="paragraph" w:customStyle="1" w:styleId="42A26C56D2814EC5BD8055E823E8EC21">
    <w:name w:val="42A26C56D2814EC5BD8055E823E8EC21"/>
    <w:pPr>
      <w:widowControl w:val="0"/>
      <w:jc w:val="both"/>
    </w:pPr>
  </w:style>
  <w:style w:type="paragraph" w:customStyle="1" w:styleId="FC7F72CC6BBF47FB94FBC48E87A22B73">
    <w:name w:val="FC7F72CC6BBF47FB94FBC48E87A22B73"/>
    <w:pPr>
      <w:widowControl w:val="0"/>
      <w:jc w:val="both"/>
    </w:pPr>
  </w:style>
  <w:style w:type="paragraph" w:customStyle="1" w:styleId="9186F80487A749FEA40D0635B7E883E9">
    <w:name w:val="9186F80487A749FEA40D0635B7E883E9"/>
    <w:pPr>
      <w:widowControl w:val="0"/>
      <w:jc w:val="both"/>
    </w:pPr>
  </w:style>
  <w:style w:type="paragraph" w:customStyle="1" w:styleId="22AE813620BA42E880CB359BFDDF99F1">
    <w:name w:val="22AE813620BA42E880CB359BFDDF99F1"/>
    <w:pPr>
      <w:widowControl w:val="0"/>
      <w:jc w:val="both"/>
    </w:pPr>
  </w:style>
  <w:style w:type="paragraph" w:customStyle="1" w:styleId="1C8AF0C7D3114BCFA90BF19AE46703DC">
    <w:name w:val="1C8AF0C7D3114BCFA90BF19AE46703DC"/>
    <w:pPr>
      <w:widowControl w:val="0"/>
      <w:jc w:val="both"/>
    </w:pPr>
  </w:style>
  <w:style w:type="paragraph" w:customStyle="1" w:styleId="87794C0E619944B2A917DEFB0264A0AA">
    <w:name w:val="87794C0E619944B2A917DEFB0264A0AA"/>
    <w:pPr>
      <w:widowControl w:val="0"/>
      <w:jc w:val="both"/>
    </w:pPr>
  </w:style>
  <w:style w:type="paragraph" w:customStyle="1" w:styleId="EBBCBD937EF44C6581ACBFD12E34CB79">
    <w:name w:val="EBBCBD937EF44C6581ACBFD12E34CB79"/>
    <w:pPr>
      <w:widowControl w:val="0"/>
      <w:jc w:val="both"/>
    </w:pPr>
  </w:style>
  <w:style w:type="paragraph" w:customStyle="1" w:styleId="EAFF583E2CA5402C9433338C480C95CE">
    <w:name w:val="EAFF583E2CA5402C9433338C480C95CE"/>
    <w:pPr>
      <w:widowControl w:val="0"/>
      <w:jc w:val="both"/>
    </w:pPr>
  </w:style>
  <w:style w:type="paragraph" w:customStyle="1" w:styleId="FAD5A4C68F3141B2B3172397608300BF">
    <w:name w:val="FAD5A4C68F3141B2B3172397608300BF"/>
    <w:pPr>
      <w:widowControl w:val="0"/>
      <w:jc w:val="both"/>
    </w:pPr>
  </w:style>
  <w:style w:type="paragraph" w:customStyle="1" w:styleId="50BA94DF1D5F4305AB3B031393224577">
    <w:name w:val="50BA94DF1D5F4305AB3B031393224577"/>
    <w:pPr>
      <w:widowControl w:val="0"/>
      <w:jc w:val="both"/>
    </w:pPr>
  </w:style>
  <w:style w:type="paragraph" w:customStyle="1" w:styleId="E8A2A2BB559142489EAAD0F41D7066E2">
    <w:name w:val="E8A2A2BB559142489EAAD0F41D7066E2"/>
    <w:pPr>
      <w:widowControl w:val="0"/>
      <w:jc w:val="both"/>
    </w:pPr>
  </w:style>
  <w:style w:type="paragraph" w:customStyle="1" w:styleId="472048E82AC44FB28A946CCD5383D6BE">
    <w:name w:val="472048E82AC44FB28A946CCD5383D6BE"/>
    <w:pPr>
      <w:widowControl w:val="0"/>
      <w:jc w:val="both"/>
    </w:pPr>
  </w:style>
  <w:style w:type="paragraph" w:customStyle="1" w:styleId="A790C637DAF54315A3BE54A400E61771">
    <w:name w:val="A790C637DAF54315A3BE54A400E61771"/>
    <w:pPr>
      <w:widowControl w:val="0"/>
      <w:jc w:val="both"/>
    </w:pPr>
  </w:style>
  <w:style w:type="paragraph" w:customStyle="1" w:styleId="A0DE5044599D4ACB981C27EF77032D75">
    <w:name w:val="A0DE5044599D4ACB981C27EF77032D75"/>
    <w:pPr>
      <w:widowControl w:val="0"/>
      <w:jc w:val="both"/>
    </w:pPr>
  </w:style>
  <w:style w:type="paragraph" w:customStyle="1" w:styleId="C374C908B2FD458387E5D3209C3B8626">
    <w:name w:val="C374C908B2FD458387E5D3209C3B8626"/>
    <w:pPr>
      <w:widowControl w:val="0"/>
      <w:jc w:val="both"/>
    </w:pPr>
  </w:style>
  <w:style w:type="paragraph" w:customStyle="1" w:styleId="5D0C40441D414541860CCFCDDE6B8662">
    <w:name w:val="5D0C40441D414541860CCFCDDE6B8662"/>
    <w:pPr>
      <w:widowControl w:val="0"/>
      <w:jc w:val="both"/>
    </w:pPr>
  </w:style>
  <w:style w:type="paragraph" w:customStyle="1" w:styleId="A6A21CE1985C416D8CDE12880315DC82">
    <w:name w:val="A6A21CE1985C416D8CDE12880315DC82"/>
    <w:pPr>
      <w:widowControl w:val="0"/>
      <w:jc w:val="both"/>
    </w:pPr>
  </w:style>
  <w:style w:type="paragraph" w:customStyle="1" w:styleId="2D826A0C2B13494FB588E242D355A989">
    <w:name w:val="2D826A0C2B13494FB588E242D355A989"/>
    <w:pPr>
      <w:widowControl w:val="0"/>
      <w:jc w:val="both"/>
    </w:pPr>
  </w:style>
  <w:style w:type="paragraph" w:customStyle="1" w:styleId="AD44B452A9DF4D68A30F6AA2CB9ACE5E">
    <w:name w:val="AD44B452A9DF4D68A30F6AA2CB9ACE5E"/>
    <w:pPr>
      <w:widowControl w:val="0"/>
      <w:jc w:val="both"/>
    </w:pPr>
  </w:style>
  <w:style w:type="paragraph" w:customStyle="1" w:styleId="04AC2906463748A0837CD3228645DA59">
    <w:name w:val="04AC2906463748A0837CD3228645DA59"/>
    <w:pPr>
      <w:widowControl w:val="0"/>
      <w:jc w:val="both"/>
    </w:pPr>
  </w:style>
  <w:style w:type="paragraph" w:customStyle="1" w:styleId="DEB0DA61BEAB450C929565F080CC8815">
    <w:name w:val="DEB0DA61BEAB450C929565F080CC8815"/>
    <w:pPr>
      <w:widowControl w:val="0"/>
      <w:jc w:val="both"/>
    </w:pPr>
  </w:style>
  <w:style w:type="paragraph" w:customStyle="1" w:styleId="A958A6873E4740879F7D1CCDA098B9C8">
    <w:name w:val="A958A6873E4740879F7D1CCDA098B9C8"/>
    <w:pPr>
      <w:widowControl w:val="0"/>
      <w:jc w:val="both"/>
    </w:pPr>
  </w:style>
  <w:style w:type="paragraph" w:customStyle="1" w:styleId="68D3ABA834104A8FAEE2CD686CC4FEAC">
    <w:name w:val="68D3ABA834104A8FAEE2CD686CC4FEAC"/>
    <w:pPr>
      <w:widowControl w:val="0"/>
      <w:jc w:val="both"/>
    </w:pPr>
  </w:style>
  <w:style w:type="paragraph" w:customStyle="1" w:styleId="61ED42B726A141118F6B05D3115C9F0E">
    <w:name w:val="61ED42B726A141118F6B05D3115C9F0E"/>
    <w:pPr>
      <w:widowControl w:val="0"/>
      <w:jc w:val="both"/>
    </w:pPr>
  </w:style>
  <w:style w:type="paragraph" w:customStyle="1" w:styleId="C402328D5AE243D78F0692FDE8F8464A">
    <w:name w:val="C402328D5AE243D78F0692FDE8F8464A"/>
    <w:pPr>
      <w:widowControl w:val="0"/>
      <w:jc w:val="both"/>
    </w:pPr>
  </w:style>
  <w:style w:type="paragraph" w:customStyle="1" w:styleId="CF85A5999883427B9532C6086D3EB341">
    <w:name w:val="CF85A5999883427B9532C6086D3EB341"/>
    <w:pPr>
      <w:widowControl w:val="0"/>
      <w:jc w:val="both"/>
    </w:pPr>
  </w:style>
  <w:style w:type="paragraph" w:customStyle="1" w:styleId="7693C5F8E9754D36A2EECC46B6E5F118">
    <w:name w:val="7693C5F8E9754D36A2EECC46B6E5F118"/>
    <w:pPr>
      <w:widowControl w:val="0"/>
      <w:jc w:val="both"/>
    </w:pPr>
  </w:style>
  <w:style w:type="paragraph" w:customStyle="1" w:styleId="3B572CA1FE744FDF899CCE987263EB31">
    <w:name w:val="3B572CA1FE744FDF899CCE987263EB31"/>
    <w:pPr>
      <w:widowControl w:val="0"/>
      <w:jc w:val="both"/>
    </w:pPr>
  </w:style>
  <w:style w:type="paragraph" w:customStyle="1" w:styleId="9AB5FEAA22E64E69A0B02337B5F88286">
    <w:name w:val="9AB5FEAA22E64E69A0B02337B5F88286"/>
    <w:pPr>
      <w:widowControl w:val="0"/>
      <w:jc w:val="both"/>
    </w:pPr>
  </w:style>
  <w:style w:type="paragraph" w:customStyle="1" w:styleId="E766EE332C1C400C8F7C51F73C6B198C">
    <w:name w:val="E766EE332C1C400C8F7C51F73C6B198C"/>
    <w:pPr>
      <w:widowControl w:val="0"/>
      <w:jc w:val="both"/>
    </w:pPr>
  </w:style>
  <w:style w:type="paragraph" w:customStyle="1" w:styleId="50CDF71E97664EF9A0886D276561A7A4">
    <w:name w:val="50CDF71E97664EF9A0886D276561A7A4"/>
    <w:pPr>
      <w:widowControl w:val="0"/>
      <w:jc w:val="both"/>
    </w:pPr>
  </w:style>
  <w:style w:type="paragraph" w:customStyle="1" w:styleId="1304A849C71C4929999860127A441117">
    <w:name w:val="1304A849C71C4929999860127A441117"/>
    <w:pPr>
      <w:widowControl w:val="0"/>
      <w:jc w:val="both"/>
    </w:pPr>
  </w:style>
  <w:style w:type="paragraph" w:customStyle="1" w:styleId="DE2911C102A0443E82EF45ECA0110084">
    <w:name w:val="DE2911C102A0443E82EF45ECA0110084"/>
    <w:pPr>
      <w:widowControl w:val="0"/>
      <w:jc w:val="both"/>
    </w:pPr>
  </w:style>
  <w:style w:type="paragraph" w:customStyle="1" w:styleId="CB96810EE9344572B230CF0BDC8DC5C0">
    <w:name w:val="CB96810EE9344572B230CF0BDC8DC5C0"/>
    <w:pPr>
      <w:widowControl w:val="0"/>
      <w:jc w:val="both"/>
    </w:pPr>
  </w:style>
  <w:style w:type="paragraph" w:customStyle="1" w:styleId="8980B952672F4D11AABA5CA00A7A029F">
    <w:name w:val="8980B952672F4D11AABA5CA00A7A029F"/>
    <w:pPr>
      <w:widowControl w:val="0"/>
      <w:jc w:val="both"/>
    </w:pPr>
  </w:style>
  <w:style w:type="paragraph" w:customStyle="1" w:styleId="666801590EA14861B5AD7235796888EE">
    <w:name w:val="666801590EA14861B5AD7235796888EE"/>
    <w:pPr>
      <w:widowControl w:val="0"/>
      <w:jc w:val="both"/>
    </w:pPr>
  </w:style>
  <w:style w:type="paragraph" w:customStyle="1" w:styleId="90FB260074E54815A041350C1B51B5AB">
    <w:name w:val="90FB260074E54815A041350C1B51B5AB"/>
    <w:pPr>
      <w:widowControl w:val="0"/>
      <w:jc w:val="both"/>
    </w:pPr>
  </w:style>
  <w:style w:type="paragraph" w:customStyle="1" w:styleId="1121C6A1043C4233A746D711CBAEC354">
    <w:name w:val="1121C6A1043C4233A746D711CBAEC354"/>
    <w:pPr>
      <w:widowControl w:val="0"/>
      <w:jc w:val="both"/>
    </w:pPr>
  </w:style>
  <w:style w:type="paragraph" w:customStyle="1" w:styleId="DCF00EE2B8C04F8C811AD9C715CEDDDD">
    <w:name w:val="DCF00EE2B8C04F8C811AD9C715CEDDDD"/>
    <w:pPr>
      <w:widowControl w:val="0"/>
      <w:jc w:val="both"/>
    </w:pPr>
  </w:style>
  <w:style w:type="paragraph" w:customStyle="1" w:styleId="7A927E89139D465FB8BDA0CC78CDE9FE">
    <w:name w:val="7A927E89139D465FB8BDA0CC78CDE9FE"/>
    <w:pPr>
      <w:widowControl w:val="0"/>
      <w:jc w:val="both"/>
    </w:pPr>
  </w:style>
  <w:style w:type="paragraph" w:customStyle="1" w:styleId="BF17133B2C2848C4B0614907072FFD97">
    <w:name w:val="BF17133B2C2848C4B0614907072FFD97"/>
    <w:pPr>
      <w:widowControl w:val="0"/>
      <w:jc w:val="both"/>
    </w:pPr>
  </w:style>
  <w:style w:type="paragraph" w:customStyle="1" w:styleId="198FA988833D407BA4BF0DED33081C9D">
    <w:name w:val="198FA988833D407BA4BF0DED33081C9D"/>
    <w:pPr>
      <w:widowControl w:val="0"/>
      <w:jc w:val="both"/>
    </w:pPr>
  </w:style>
  <w:style w:type="paragraph" w:customStyle="1" w:styleId="0D9BA6BC650545AD89A6D4BD5A99641A">
    <w:name w:val="0D9BA6BC650545AD89A6D4BD5A99641A"/>
    <w:pPr>
      <w:widowControl w:val="0"/>
      <w:jc w:val="both"/>
    </w:pPr>
  </w:style>
  <w:style w:type="paragraph" w:customStyle="1" w:styleId="ECC328AFD1394A71A4182A1E7D357EAB">
    <w:name w:val="ECC328AFD1394A71A4182A1E7D357EAB"/>
    <w:pPr>
      <w:widowControl w:val="0"/>
      <w:jc w:val="both"/>
    </w:pPr>
  </w:style>
  <w:style w:type="paragraph" w:customStyle="1" w:styleId="956A9DFFDD074AA7B339C2E1043F2822">
    <w:name w:val="956A9DFFDD074AA7B339C2E1043F2822"/>
    <w:pPr>
      <w:widowControl w:val="0"/>
      <w:jc w:val="both"/>
    </w:pPr>
  </w:style>
  <w:style w:type="paragraph" w:customStyle="1" w:styleId="50B7832F90C74A969D0AFBCA30B0AF60">
    <w:name w:val="50B7832F90C74A969D0AFBCA30B0AF60"/>
    <w:pPr>
      <w:widowControl w:val="0"/>
      <w:jc w:val="both"/>
    </w:pPr>
  </w:style>
  <w:style w:type="paragraph" w:customStyle="1" w:styleId="866648BA313048DFB0FFFE1946D4D03A">
    <w:name w:val="866648BA313048DFB0FFFE1946D4D03A"/>
    <w:pPr>
      <w:widowControl w:val="0"/>
      <w:jc w:val="both"/>
    </w:pPr>
  </w:style>
  <w:style w:type="paragraph" w:customStyle="1" w:styleId="F33FAE5702F04E16AD3261BF41310115">
    <w:name w:val="F33FAE5702F04E16AD3261BF41310115"/>
    <w:pPr>
      <w:widowControl w:val="0"/>
      <w:jc w:val="both"/>
    </w:pPr>
  </w:style>
  <w:style w:type="paragraph" w:customStyle="1" w:styleId="2C3815B2AABE422FA1E0A08FC6FCF9E2">
    <w:name w:val="2C3815B2AABE422FA1E0A08FC6FCF9E2"/>
    <w:pPr>
      <w:widowControl w:val="0"/>
      <w:jc w:val="both"/>
    </w:pPr>
  </w:style>
  <w:style w:type="paragraph" w:customStyle="1" w:styleId="8F134CC52BBE4F5386431DC5E0C00885">
    <w:name w:val="8F134CC52BBE4F5386431DC5E0C00885"/>
    <w:pPr>
      <w:widowControl w:val="0"/>
      <w:jc w:val="both"/>
    </w:pPr>
  </w:style>
  <w:style w:type="paragraph" w:customStyle="1" w:styleId="CB93811F9E1241338628249538749A64">
    <w:name w:val="CB93811F9E1241338628249538749A64"/>
    <w:pPr>
      <w:widowControl w:val="0"/>
      <w:jc w:val="both"/>
    </w:pPr>
  </w:style>
  <w:style w:type="paragraph" w:customStyle="1" w:styleId="CD26F290D0D1421A9640B25AD3A5D094">
    <w:name w:val="CD26F290D0D1421A9640B25AD3A5D094"/>
    <w:pPr>
      <w:widowControl w:val="0"/>
      <w:jc w:val="both"/>
    </w:pPr>
  </w:style>
  <w:style w:type="paragraph" w:customStyle="1" w:styleId="E1EE9ED754D740D399023E5B0C888CAB">
    <w:name w:val="E1EE9ED754D740D399023E5B0C888CAB"/>
    <w:pPr>
      <w:widowControl w:val="0"/>
      <w:jc w:val="both"/>
    </w:pPr>
  </w:style>
  <w:style w:type="paragraph" w:customStyle="1" w:styleId="4D874170AA39463F8BBB64ECB9673637">
    <w:name w:val="4D874170AA39463F8BBB64ECB9673637"/>
    <w:pPr>
      <w:widowControl w:val="0"/>
      <w:jc w:val="both"/>
    </w:pPr>
  </w:style>
  <w:style w:type="paragraph" w:customStyle="1" w:styleId="E31A212ADA2348099C3C76221EC9E16B">
    <w:name w:val="E31A212ADA2348099C3C76221EC9E16B"/>
    <w:pPr>
      <w:widowControl w:val="0"/>
      <w:jc w:val="both"/>
    </w:pPr>
  </w:style>
  <w:style w:type="paragraph" w:customStyle="1" w:styleId="42A61408D1AB44EDBC0E2D35ECAD9DCF">
    <w:name w:val="42A61408D1AB44EDBC0E2D35ECAD9DCF"/>
    <w:pPr>
      <w:widowControl w:val="0"/>
      <w:jc w:val="both"/>
    </w:pPr>
  </w:style>
  <w:style w:type="paragraph" w:customStyle="1" w:styleId="E113C9E5727849EDB615865E84D2354F">
    <w:name w:val="E113C9E5727849EDB615865E84D2354F"/>
    <w:pPr>
      <w:widowControl w:val="0"/>
      <w:jc w:val="both"/>
    </w:pPr>
  </w:style>
  <w:style w:type="paragraph" w:customStyle="1" w:styleId="A61163672035465BBCBC4FDC26F6AD33">
    <w:name w:val="A61163672035465BBCBC4FDC26F6AD33"/>
    <w:pPr>
      <w:widowControl w:val="0"/>
      <w:jc w:val="both"/>
    </w:pPr>
  </w:style>
  <w:style w:type="paragraph" w:customStyle="1" w:styleId="079CD9FD839C4B77B8771CDD91DF82D6">
    <w:name w:val="079CD9FD839C4B77B8771CDD91DF82D6"/>
    <w:pPr>
      <w:widowControl w:val="0"/>
      <w:jc w:val="both"/>
    </w:pPr>
  </w:style>
  <w:style w:type="paragraph" w:customStyle="1" w:styleId="D775D3C49AA74C2898FD0461DAD0E2EC">
    <w:name w:val="D775D3C49AA74C2898FD0461DAD0E2EC"/>
    <w:pPr>
      <w:widowControl w:val="0"/>
      <w:jc w:val="both"/>
    </w:pPr>
  </w:style>
  <w:style w:type="paragraph" w:customStyle="1" w:styleId="220963456FF846D284D3538462EBE4C3">
    <w:name w:val="220963456FF846D284D3538462EBE4C3"/>
    <w:pPr>
      <w:widowControl w:val="0"/>
      <w:jc w:val="both"/>
    </w:pPr>
  </w:style>
  <w:style w:type="paragraph" w:customStyle="1" w:styleId="01BA7B58A9634CCB9239FAEC7DA03957">
    <w:name w:val="01BA7B58A9634CCB9239FAEC7DA03957"/>
    <w:pPr>
      <w:widowControl w:val="0"/>
      <w:jc w:val="both"/>
    </w:pPr>
  </w:style>
  <w:style w:type="paragraph" w:customStyle="1" w:styleId="177FF1F8E4CF4F178904056BA84A4026">
    <w:name w:val="177FF1F8E4CF4F178904056BA84A4026"/>
    <w:pPr>
      <w:widowControl w:val="0"/>
      <w:jc w:val="both"/>
    </w:pPr>
  </w:style>
  <w:style w:type="paragraph" w:customStyle="1" w:styleId="0D7586A2023A45E6806C7554479ECAA1">
    <w:name w:val="0D7586A2023A45E6806C7554479ECAA1"/>
    <w:pPr>
      <w:widowControl w:val="0"/>
      <w:jc w:val="both"/>
    </w:pPr>
  </w:style>
  <w:style w:type="paragraph" w:customStyle="1" w:styleId="E4E286C728B24A38ABB475EF40DFC6EA">
    <w:name w:val="E4E286C728B24A38ABB475EF40DFC6EA"/>
    <w:pPr>
      <w:widowControl w:val="0"/>
      <w:jc w:val="both"/>
    </w:pPr>
  </w:style>
  <w:style w:type="paragraph" w:customStyle="1" w:styleId="4B00A33836B84C2BA746A150FA883D14">
    <w:name w:val="4B00A33836B84C2BA746A150FA883D14"/>
    <w:pPr>
      <w:widowControl w:val="0"/>
      <w:jc w:val="both"/>
    </w:pPr>
  </w:style>
  <w:style w:type="paragraph" w:customStyle="1" w:styleId="B614C67109204C3D8C0227E00CD0E62D">
    <w:name w:val="B614C67109204C3D8C0227E00CD0E62D"/>
    <w:pPr>
      <w:widowControl w:val="0"/>
      <w:jc w:val="both"/>
    </w:pPr>
  </w:style>
  <w:style w:type="paragraph" w:customStyle="1" w:styleId="C54E816581CF4EA6A0CDCC91D58523B3">
    <w:name w:val="C54E816581CF4EA6A0CDCC91D58523B3"/>
    <w:pPr>
      <w:widowControl w:val="0"/>
      <w:jc w:val="both"/>
    </w:pPr>
  </w:style>
  <w:style w:type="paragraph" w:customStyle="1" w:styleId="F3DEF1A912DE45288C5AC95139F968E5">
    <w:name w:val="F3DEF1A912DE45288C5AC95139F968E5"/>
    <w:pPr>
      <w:widowControl w:val="0"/>
      <w:jc w:val="both"/>
    </w:pPr>
  </w:style>
  <w:style w:type="paragraph" w:customStyle="1" w:styleId="7B0763D7714944DE90D3B834E28FC810">
    <w:name w:val="7B0763D7714944DE90D3B834E28FC810"/>
    <w:pPr>
      <w:widowControl w:val="0"/>
      <w:jc w:val="both"/>
    </w:pPr>
  </w:style>
  <w:style w:type="paragraph" w:customStyle="1" w:styleId="BB7AE6E5A254431EB1B607F73525303D">
    <w:name w:val="BB7AE6E5A254431EB1B607F73525303D"/>
    <w:pPr>
      <w:widowControl w:val="0"/>
      <w:jc w:val="both"/>
    </w:pPr>
  </w:style>
  <w:style w:type="paragraph" w:customStyle="1" w:styleId="6D612E725CA241CA8575D9F938C46A13">
    <w:name w:val="6D612E725CA241CA8575D9F938C46A13"/>
    <w:pPr>
      <w:widowControl w:val="0"/>
      <w:jc w:val="both"/>
    </w:pPr>
  </w:style>
  <w:style w:type="paragraph" w:customStyle="1" w:styleId="3FEE4B1D19DC4455ABECCD44530B7BFD">
    <w:name w:val="3FEE4B1D19DC4455ABECCD44530B7BFD"/>
    <w:pPr>
      <w:widowControl w:val="0"/>
      <w:jc w:val="both"/>
    </w:pPr>
  </w:style>
  <w:style w:type="paragraph" w:customStyle="1" w:styleId="F68F5DA5413640B4A3B622C9BACC6074">
    <w:name w:val="F68F5DA5413640B4A3B622C9BACC6074"/>
    <w:pPr>
      <w:widowControl w:val="0"/>
      <w:jc w:val="both"/>
    </w:pPr>
  </w:style>
  <w:style w:type="paragraph" w:customStyle="1" w:styleId="2EF3CA6A29014554B16582111AD10EB9">
    <w:name w:val="2EF3CA6A29014554B16582111AD10EB9"/>
    <w:pPr>
      <w:widowControl w:val="0"/>
      <w:jc w:val="both"/>
    </w:pPr>
  </w:style>
  <w:style w:type="paragraph" w:customStyle="1" w:styleId="C0762D8DD7C24644B65EB40EFD307E0C">
    <w:name w:val="C0762D8DD7C24644B65EB40EFD307E0C"/>
    <w:pPr>
      <w:widowControl w:val="0"/>
      <w:jc w:val="both"/>
    </w:pPr>
  </w:style>
  <w:style w:type="paragraph" w:customStyle="1" w:styleId="9A5673A4EF0A486492EB58CEF6A0C4D4">
    <w:name w:val="9A5673A4EF0A486492EB58CEF6A0C4D4"/>
    <w:pPr>
      <w:widowControl w:val="0"/>
      <w:jc w:val="both"/>
    </w:pPr>
  </w:style>
  <w:style w:type="paragraph" w:customStyle="1" w:styleId="8060F663C2794548B7267059B027B4EA">
    <w:name w:val="8060F663C2794548B7267059B027B4EA"/>
    <w:pPr>
      <w:widowControl w:val="0"/>
      <w:jc w:val="both"/>
    </w:pPr>
  </w:style>
  <w:style w:type="paragraph" w:customStyle="1" w:styleId="898C3173431249BC8D3B0E3AB22FB6F1">
    <w:name w:val="898C3173431249BC8D3B0E3AB22FB6F1"/>
    <w:pPr>
      <w:widowControl w:val="0"/>
      <w:jc w:val="both"/>
    </w:pPr>
  </w:style>
  <w:style w:type="paragraph" w:customStyle="1" w:styleId="96B9BD33C28340EA96D254CA05877694">
    <w:name w:val="96B9BD33C28340EA96D254CA05877694"/>
    <w:pPr>
      <w:widowControl w:val="0"/>
      <w:jc w:val="both"/>
    </w:pPr>
  </w:style>
  <w:style w:type="paragraph" w:customStyle="1" w:styleId="5CB0195A53534255BAC15073698DD36A">
    <w:name w:val="5CB0195A53534255BAC15073698DD36A"/>
    <w:pPr>
      <w:widowControl w:val="0"/>
      <w:jc w:val="both"/>
    </w:pPr>
  </w:style>
  <w:style w:type="paragraph" w:customStyle="1" w:styleId="D9A7B3BD50EE496488B3400635242947">
    <w:name w:val="D9A7B3BD50EE496488B3400635242947"/>
    <w:pPr>
      <w:widowControl w:val="0"/>
      <w:jc w:val="both"/>
    </w:pPr>
  </w:style>
  <w:style w:type="paragraph" w:customStyle="1" w:styleId="1B509753775C4213B05FE985775AD545">
    <w:name w:val="1B509753775C4213B05FE985775AD545"/>
    <w:pPr>
      <w:widowControl w:val="0"/>
      <w:jc w:val="both"/>
    </w:pPr>
  </w:style>
  <w:style w:type="paragraph" w:customStyle="1" w:styleId="67B3E1960DF4419684C62180D23380B5">
    <w:name w:val="67B3E1960DF4419684C62180D23380B5"/>
    <w:pPr>
      <w:widowControl w:val="0"/>
      <w:jc w:val="both"/>
    </w:pPr>
  </w:style>
  <w:style w:type="paragraph" w:customStyle="1" w:styleId="8DF5C61B845D46108D304D893F17D869">
    <w:name w:val="8DF5C61B845D46108D304D893F17D869"/>
    <w:pPr>
      <w:widowControl w:val="0"/>
      <w:jc w:val="both"/>
    </w:pPr>
  </w:style>
  <w:style w:type="paragraph" w:customStyle="1" w:styleId="F6183759D62A4FC989AFB8B90A4F2D97">
    <w:name w:val="F6183759D62A4FC989AFB8B90A4F2D97"/>
    <w:pPr>
      <w:widowControl w:val="0"/>
      <w:jc w:val="both"/>
    </w:pPr>
  </w:style>
  <w:style w:type="paragraph" w:customStyle="1" w:styleId="2904ACB46DE14DCC9F96B24A46D8F39F">
    <w:name w:val="2904ACB46DE14DCC9F96B24A46D8F39F"/>
    <w:pPr>
      <w:widowControl w:val="0"/>
      <w:jc w:val="both"/>
    </w:pPr>
  </w:style>
  <w:style w:type="paragraph" w:customStyle="1" w:styleId="F8027317962D4323877C2DF09B784DCE">
    <w:name w:val="F8027317962D4323877C2DF09B784DCE"/>
    <w:pPr>
      <w:widowControl w:val="0"/>
      <w:jc w:val="both"/>
    </w:pPr>
  </w:style>
  <w:style w:type="paragraph" w:customStyle="1" w:styleId="27E2EB95BDB8466BA49B0EA480FC1B4F">
    <w:name w:val="27E2EB95BDB8466BA49B0EA480FC1B4F"/>
    <w:pPr>
      <w:widowControl w:val="0"/>
      <w:jc w:val="both"/>
    </w:pPr>
  </w:style>
  <w:style w:type="paragraph" w:customStyle="1" w:styleId="F19A9FFA77234889A969B7598798129B">
    <w:name w:val="F19A9FFA77234889A969B7598798129B"/>
    <w:pPr>
      <w:widowControl w:val="0"/>
      <w:jc w:val="both"/>
    </w:pPr>
  </w:style>
  <w:style w:type="paragraph" w:customStyle="1" w:styleId="259E380E30304B1090EF5FF748D5FA36">
    <w:name w:val="259E380E30304B1090EF5FF748D5FA36"/>
    <w:pPr>
      <w:widowControl w:val="0"/>
      <w:jc w:val="both"/>
    </w:pPr>
  </w:style>
  <w:style w:type="paragraph" w:customStyle="1" w:styleId="9F03EF2885814D7CB101A5671F34F349">
    <w:name w:val="9F03EF2885814D7CB101A5671F34F349"/>
    <w:pPr>
      <w:widowControl w:val="0"/>
      <w:jc w:val="both"/>
    </w:pPr>
  </w:style>
  <w:style w:type="paragraph" w:customStyle="1" w:styleId="790B84079F534CCB91E6F3A21E375019">
    <w:name w:val="790B84079F534CCB91E6F3A21E375019"/>
    <w:pPr>
      <w:widowControl w:val="0"/>
      <w:jc w:val="both"/>
    </w:pPr>
  </w:style>
  <w:style w:type="paragraph" w:customStyle="1" w:styleId="793AE9E7CBA3450695D29FF3E1985943">
    <w:name w:val="793AE9E7CBA3450695D29FF3E1985943"/>
    <w:pPr>
      <w:widowControl w:val="0"/>
      <w:jc w:val="both"/>
    </w:pPr>
  </w:style>
  <w:style w:type="paragraph" w:customStyle="1" w:styleId="0F7AD59CD38C4DA293256B8F44E2C904">
    <w:name w:val="0F7AD59CD38C4DA293256B8F44E2C904"/>
    <w:pPr>
      <w:widowControl w:val="0"/>
      <w:jc w:val="both"/>
    </w:pPr>
  </w:style>
  <w:style w:type="paragraph" w:customStyle="1" w:styleId="E55E9B7438E441898FB73BEAE988B272">
    <w:name w:val="E55E9B7438E441898FB73BEAE988B272"/>
    <w:pPr>
      <w:widowControl w:val="0"/>
      <w:jc w:val="both"/>
    </w:pPr>
  </w:style>
  <w:style w:type="paragraph" w:customStyle="1" w:styleId="5D267379380B4897895AB44ED731EFF8">
    <w:name w:val="5D267379380B4897895AB44ED731EFF8"/>
    <w:pPr>
      <w:widowControl w:val="0"/>
      <w:jc w:val="both"/>
    </w:pPr>
  </w:style>
  <w:style w:type="paragraph" w:customStyle="1" w:styleId="8E73ECBC2A18405E800E2E98A279867A">
    <w:name w:val="8E73ECBC2A18405E800E2E98A279867A"/>
    <w:pPr>
      <w:widowControl w:val="0"/>
      <w:jc w:val="both"/>
    </w:pPr>
  </w:style>
  <w:style w:type="paragraph" w:customStyle="1" w:styleId="10E3CE3F4B9C426DB4572D057EC126CB">
    <w:name w:val="10E3CE3F4B9C426DB4572D057EC126CB"/>
    <w:pPr>
      <w:widowControl w:val="0"/>
      <w:jc w:val="both"/>
    </w:pPr>
  </w:style>
  <w:style w:type="paragraph" w:customStyle="1" w:styleId="2E95854CA96E4F1D9D0EFD49C8C6417B">
    <w:name w:val="2E95854CA96E4F1D9D0EFD49C8C6417B"/>
    <w:pPr>
      <w:widowControl w:val="0"/>
      <w:jc w:val="both"/>
    </w:pPr>
  </w:style>
  <w:style w:type="paragraph" w:customStyle="1" w:styleId="513B3D3C6B1344FFB3C5C6E08F1A3369">
    <w:name w:val="513B3D3C6B1344FFB3C5C6E08F1A3369"/>
    <w:pPr>
      <w:widowControl w:val="0"/>
      <w:jc w:val="both"/>
    </w:pPr>
  </w:style>
  <w:style w:type="paragraph" w:customStyle="1" w:styleId="4505D7D60B894D56A4D0C5863907ACBD">
    <w:name w:val="4505D7D60B894D56A4D0C5863907ACBD"/>
    <w:pPr>
      <w:widowControl w:val="0"/>
      <w:jc w:val="both"/>
    </w:pPr>
  </w:style>
  <w:style w:type="paragraph" w:customStyle="1" w:styleId="585C94E7961D4589AAEE2B9FADCFB00D">
    <w:name w:val="585C94E7961D4589AAEE2B9FADCFB00D"/>
    <w:pPr>
      <w:widowControl w:val="0"/>
      <w:jc w:val="both"/>
    </w:pPr>
  </w:style>
  <w:style w:type="paragraph" w:customStyle="1" w:styleId="78C6DE97DD90487F8B0B06FF8B7EB0B8">
    <w:name w:val="78C6DE97DD90487F8B0B06FF8B7EB0B8"/>
    <w:pPr>
      <w:widowControl w:val="0"/>
      <w:jc w:val="both"/>
    </w:pPr>
  </w:style>
  <w:style w:type="paragraph" w:customStyle="1" w:styleId="E9DC6E28C22046FEB10C89E34BB90AF9">
    <w:name w:val="E9DC6E28C22046FEB10C89E34BB90AF9"/>
    <w:pPr>
      <w:widowControl w:val="0"/>
      <w:jc w:val="both"/>
    </w:pPr>
  </w:style>
  <w:style w:type="paragraph" w:customStyle="1" w:styleId="BF4F2A2A1134472DB2A78102B772D1F4">
    <w:name w:val="BF4F2A2A1134472DB2A78102B772D1F4"/>
    <w:pPr>
      <w:widowControl w:val="0"/>
      <w:jc w:val="both"/>
    </w:pPr>
  </w:style>
  <w:style w:type="paragraph" w:customStyle="1" w:styleId="B2F03EA378F64301BEBD6581A8B65748">
    <w:name w:val="B2F03EA378F64301BEBD6581A8B65748"/>
    <w:pPr>
      <w:widowControl w:val="0"/>
      <w:jc w:val="both"/>
    </w:pPr>
  </w:style>
  <w:style w:type="paragraph" w:customStyle="1" w:styleId="532FE53D10614C38935B87BE3A08D16C">
    <w:name w:val="532FE53D10614C38935B87BE3A08D16C"/>
    <w:pPr>
      <w:widowControl w:val="0"/>
      <w:jc w:val="both"/>
    </w:pPr>
  </w:style>
  <w:style w:type="paragraph" w:customStyle="1" w:styleId="79817E74E65043B7AA2019372B857A44">
    <w:name w:val="79817E74E65043B7AA2019372B857A44"/>
    <w:pPr>
      <w:widowControl w:val="0"/>
      <w:jc w:val="both"/>
    </w:pPr>
  </w:style>
  <w:style w:type="paragraph" w:customStyle="1" w:styleId="591056A3E5C546BBA022D91653BEF52B">
    <w:name w:val="591056A3E5C546BBA022D91653BEF52B"/>
    <w:pPr>
      <w:widowControl w:val="0"/>
      <w:jc w:val="both"/>
    </w:pPr>
  </w:style>
  <w:style w:type="paragraph" w:customStyle="1" w:styleId="3DCCDB1C9B6645CBA57164251D4C85F6">
    <w:name w:val="3DCCDB1C9B6645CBA57164251D4C85F6"/>
    <w:pPr>
      <w:widowControl w:val="0"/>
      <w:jc w:val="both"/>
    </w:pPr>
  </w:style>
  <w:style w:type="paragraph" w:customStyle="1" w:styleId="588120894593432387BBB46E991C6161">
    <w:name w:val="588120894593432387BBB46E991C6161"/>
    <w:pPr>
      <w:widowControl w:val="0"/>
      <w:jc w:val="both"/>
    </w:pPr>
  </w:style>
  <w:style w:type="paragraph" w:customStyle="1" w:styleId="4F29218260D64C34AEA2C2E1B3118D51">
    <w:name w:val="4F29218260D64C34AEA2C2E1B3118D51"/>
    <w:pPr>
      <w:widowControl w:val="0"/>
      <w:jc w:val="both"/>
    </w:pPr>
  </w:style>
  <w:style w:type="paragraph" w:customStyle="1" w:styleId="94EB31D5826249FE864913752E5175B1">
    <w:name w:val="94EB31D5826249FE864913752E5175B1"/>
    <w:pPr>
      <w:widowControl w:val="0"/>
      <w:jc w:val="both"/>
    </w:pPr>
  </w:style>
  <w:style w:type="paragraph" w:customStyle="1" w:styleId="2980B01AE83740C4B68430FF834572BF">
    <w:name w:val="2980B01AE83740C4B68430FF834572BF"/>
    <w:pPr>
      <w:widowControl w:val="0"/>
      <w:jc w:val="both"/>
    </w:pPr>
  </w:style>
  <w:style w:type="paragraph" w:customStyle="1" w:styleId="C229B1F9FB984877900DB7BE549BC669">
    <w:name w:val="C229B1F9FB984877900DB7BE549BC669"/>
    <w:pPr>
      <w:widowControl w:val="0"/>
      <w:jc w:val="both"/>
    </w:pPr>
  </w:style>
  <w:style w:type="paragraph" w:customStyle="1" w:styleId="5D4CC837C9F44032A684A2C5DC9F1C35">
    <w:name w:val="5D4CC837C9F44032A684A2C5DC9F1C35"/>
    <w:pPr>
      <w:widowControl w:val="0"/>
      <w:jc w:val="both"/>
    </w:pPr>
  </w:style>
  <w:style w:type="paragraph" w:customStyle="1" w:styleId="3D9B91D295F940ECA8F5A732DA612868">
    <w:name w:val="3D9B91D295F940ECA8F5A732DA612868"/>
    <w:pPr>
      <w:widowControl w:val="0"/>
      <w:jc w:val="both"/>
    </w:pPr>
  </w:style>
  <w:style w:type="paragraph" w:customStyle="1" w:styleId="663C49E844A64134AA2FE6D93158F5B0">
    <w:name w:val="663C49E844A64134AA2FE6D93158F5B0"/>
    <w:pPr>
      <w:widowControl w:val="0"/>
      <w:jc w:val="both"/>
    </w:pPr>
  </w:style>
  <w:style w:type="paragraph" w:customStyle="1" w:styleId="15DCA8B1693D4C08BDE7E55222A419AA">
    <w:name w:val="15DCA8B1693D4C08BDE7E55222A419AA"/>
    <w:pPr>
      <w:widowControl w:val="0"/>
      <w:jc w:val="both"/>
    </w:pPr>
  </w:style>
  <w:style w:type="paragraph" w:customStyle="1" w:styleId="E299F42E8A9F43F6ABF0F81A4B185603">
    <w:name w:val="E299F42E8A9F43F6ABF0F81A4B185603"/>
    <w:pPr>
      <w:widowControl w:val="0"/>
      <w:jc w:val="both"/>
    </w:pPr>
  </w:style>
  <w:style w:type="paragraph" w:customStyle="1" w:styleId="89A3ECF529054E83804D1B93BF2ED034">
    <w:name w:val="89A3ECF529054E83804D1B93BF2ED034"/>
    <w:pPr>
      <w:widowControl w:val="0"/>
      <w:jc w:val="both"/>
    </w:pPr>
  </w:style>
  <w:style w:type="paragraph" w:customStyle="1" w:styleId="2CCA005CA1A548449E851D5407B09E5A">
    <w:name w:val="2CCA005CA1A548449E851D5407B09E5A"/>
    <w:pPr>
      <w:widowControl w:val="0"/>
      <w:jc w:val="both"/>
    </w:pPr>
  </w:style>
  <w:style w:type="paragraph" w:customStyle="1" w:styleId="A80B58BBE7FB4B708A1C4083AA5F4DF7">
    <w:name w:val="A80B58BBE7FB4B708A1C4083AA5F4DF7"/>
    <w:pPr>
      <w:widowControl w:val="0"/>
      <w:jc w:val="both"/>
    </w:pPr>
  </w:style>
  <w:style w:type="paragraph" w:customStyle="1" w:styleId="91DB2A423990487296B18754DE76D867">
    <w:name w:val="91DB2A423990487296B18754DE76D867"/>
    <w:pPr>
      <w:widowControl w:val="0"/>
      <w:jc w:val="both"/>
    </w:pPr>
  </w:style>
  <w:style w:type="paragraph" w:customStyle="1" w:styleId="F205233199284AA08600832394FF5D05">
    <w:name w:val="F205233199284AA08600832394FF5D05"/>
    <w:pPr>
      <w:widowControl w:val="0"/>
      <w:jc w:val="both"/>
    </w:pPr>
  </w:style>
  <w:style w:type="paragraph" w:customStyle="1" w:styleId="0B72150ED0AF4510B9A102D4CCDA6F85">
    <w:name w:val="0B72150ED0AF4510B9A102D4CCDA6F85"/>
    <w:pPr>
      <w:widowControl w:val="0"/>
      <w:jc w:val="both"/>
    </w:pPr>
  </w:style>
  <w:style w:type="paragraph" w:customStyle="1" w:styleId="A8D024D858DA4109846181315FE5E0E2">
    <w:name w:val="A8D024D858DA4109846181315FE5E0E2"/>
    <w:pPr>
      <w:widowControl w:val="0"/>
      <w:jc w:val="both"/>
    </w:pPr>
  </w:style>
  <w:style w:type="paragraph" w:customStyle="1" w:styleId="58526C5FDD0E4320A3CDAC44FAC8F249">
    <w:name w:val="58526C5FDD0E4320A3CDAC44FAC8F249"/>
    <w:pPr>
      <w:widowControl w:val="0"/>
      <w:jc w:val="both"/>
    </w:pPr>
  </w:style>
  <w:style w:type="paragraph" w:customStyle="1" w:styleId="FDA59B619D3B435E96F88856BD33A7CC">
    <w:name w:val="FDA59B619D3B435E96F88856BD33A7CC"/>
    <w:pPr>
      <w:widowControl w:val="0"/>
      <w:jc w:val="both"/>
    </w:pPr>
  </w:style>
  <w:style w:type="paragraph" w:customStyle="1" w:styleId="A9107AC8A53B441FB7267D2A4BA98EA7">
    <w:name w:val="A9107AC8A53B441FB7267D2A4BA98EA7"/>
    <w:pPr>
      <w:widowControl w:val="0"/>
      <w:jc w:val="both"/>
    </w:pPr>
  </w:style>
  <w:style w:type="paragraph" w:customStyle="1" w:styleId="6084F99B535D46C4B3178BC4DAD9C620">
    <w:name w:val="6084F99B535D46C4B3178BC4DAD9C620"/>
    <w:pPr>
      <w:widowControl w:val="0"/>
      <w:jc w:val="both"/>
    </w:pPr>
  </w:style>
  <w:style w:type="paragraph" w:customStyle="1" w:styleId="1ECFB9FD683D4869A4A83D59DB92645D">
    <w:name w:val="1ECFB9FD683D4869A4A83D59DB92645D"/>
    <w:pPr>
      <w:widowControl w:val="0"/>
      <w:jc w:val="both"/>
    </w:pPr>
  </w:style>
  <w:style w:type="paragraph" w:customStyle="1" w:styleId="E5A9CFAA4EED4E03A4D8D3E27D4A24B4">
    <w:name w:val="E5A9CFAA4EED4E03A4D8D3E27D4A24B4"/>
    <w:pPr>
      <w:widowControl w:val="0"/>
      <w:jc w:val="both"/>
    </w:pPr>
  </w:style>
  <w:style w:type="paragraph" w:customStyle="1" w:styleId="0D3B5D0CE34F4BE48C8F732847DF88A1">
    <w:name w:val="0D3B5D0CE34F4BE48C8F732847DF88A1"/>
    <w:pPr>
      <w:widowControl w:val="0"/>
      <w:jc w:val="both"/>
    </w:pPr>
  </w:style>
  <w:style w:type="paragraph" w:customStyle="1" w:styleId="E0E514A985DB401B9DD51892640B1080">
    <w:name w:val="E0E514A985DB401B9DD51892640B1080"/>
    <w:pPr>
      <w:widowControl w:val="0"/>
      <w:jc w:val="both"/>
    </w:pPr>
  </w:style>
  <w:style w:type="paragraph" w:customStyle="1" w:styleId="CE5259681C9E444A84B4787CC26AB0DD">
    <w:name w:val="CE5259681C9E444A84B4787CC26AB0DD"/>
    <w:pPr>
      <w:widowControl w:val="0"/>
      <w:jc w:val="both"/>
    </w:pPr>
  </w:style>
  <w:style w:type="paragraph" w:customStyle="1" w:styleId="DD2C0C33111F476B9AAEAA14BA54D125">
    <w:name w:val="DD2C0C33111F476B9AAEAA14BA54D125"/>
    <w:pPr>
      <w:widowControl w:val="0"/>
      <w:jc w:val="both"/>
    </w:pPr>
  </w:style>
  <w:style w:type="paragraph" w:customStyle="1" w:styleId="58D6F3EC23854DE0914EA7668F71B98E">
    <w:name w:val="58D6F3EC23854DE0914EA7668F71B98E"/>
    <w:pPr>
      <w:widowControl w:val="0"/>
      <w:jc w:val="both"/>
    </w:pPr>
  </w:style>
  <w:style w:type="paragraph" w:customStyle="1" w:styleId="ABA4C1F128144FCC851507369208F182">
    <w:name w:val="ABA4C1F128144FCC851507369208F182"/>
    <w:pPr>
      <w:widowControl w:val="0"/>
      <w:jc w:val="both"/>
    </w:pPr>
  </w:style>
  <w:style w:type="paragraph" w:customStyle="1" w:styleId="D92E3C8A8CD946208011D250B6B01E69">
    <w:name w:val="D92E3C8A8CD946208011D250B6B01E69"/>
    <w:pPr>
      <w:widowControl w:val="0"/>
      <w:jc w:val="both"/>
    </w:pPr>
  </w:style>
  <w:style w:type="paragraph" w:customStyle="1" w:styleId="83FD688E362343AFA02DE5229FD7E73B">
    <w:name w:val="83FD688E362343AFA02DE5229FD7E73B"/>
    <w:pPr>
      <w:widowControl w:val="0"/>
      <w:jc w:val="both"/>
    </w:pPr>
  </w:style>
  <w:style w:type="paragraph" w:customStyle="1" w:styleId="92A60377B90F4014A84EA47909DCAD70">
    <w:name w:val="92A60377B90F4014A84EA47909DCAD70"/>
    <w:pPr>
      <w:widowControl w:val="0"/>
      <w:jc w:val="both"/>
    </w:pPr>
  </w:style>
  <w:style w:type="paragraph" w:customStyle="1" w:styleId="30BA2778007045F3AD31DC55710BA618">
    <w:name w:val="30BA2778007045F3AD31DC55710BA618"/>
    <w:pPr>
      <w:widowControl w:val="0"/>
      <w:jc w:val="both"/>
    </w:pPr>
  </w:style>
  <w:style w:type="paragraph" w:customStyle="1" w:styleId="3FF8AA3592AD46AE939AF1B421E29CC9">
    <w:name w:val="3FF8AA3592AD46AE939AF1B421E29CC9"/>
    <w:pPr>
      <w:widowControl w:val="0"/>
      <w:jc w:val="both"/>
    </w:pPr>
  </w:style>
  <w:style w:type="paragraph" w:customStyle="1" w:styleId="5924C3AB8B604B7A9CB303BFD855A1CD">
    <w:name w:val="5924C3AB8B604B7A9CB303BFD855A1CD"/>
    <w:pPr>
      <w:widowControl w:val="0"/>
      <w:jc w:val="both"/>
    </w:pPr>
  </w:style>
  <w:style w:type="paragraph" w:customStyle="1" w:styleId="23EF3654603C49579BD8FC757FA98D2A">
    <w:name w:val="23EF3654603C49579BD8FC757FA98D2A"/>
    <w:pPr>
      <w:widowControl w:val="0"/>
      <w:jc w:val="both"/>
    </w:pPr>
  </w:style>
  <w:style w:type="paragraph" w:customStyle="1" w:styleId="B54ED13E59D04F33ACC0FDBB1DF5D44E">
    <w:name w:val="B54ED13E59D04F33ACC0FDBB1DF5D44E"/>
    <w:pPr>
      <w:widowControl w:val="0"/>
      <w:jc w:val="both"/>
    </w:pPr>
  </w:style>
  <w:style w:type="paragraph" w:customStyle="1" w:styleId="F9EAEF2AE7F848AFBAFF2F45CFA577CE">
    <w:name w:val="F9EAEF2AE7F848AFBAFF2F45CFA577CE"/>
    <w:pPr>
      <w:widowControl w:val="0"/>
      <w:jc w:val="both"/>
    </w:pPr>
  </w:style>
  <w:style w:type="paragraph" w:customStyle="1" w:styleId="4BB4A8DE429543C4B34AAC71DD770578">
    <w:name w:val="4BB4A8DE429543C4B34AAC71DD770578"/>
    <w:pPr>
      <w:widowControl w:val="0"/>
      <w:jc w:val="both"/>
    </w:pPr>
  </w:style>
  <w:style w:type="paragraph" w:customStyle="1" w:styleId="32082D1C9C2944B7B167C7D5C193ACF8">
    <w:name w:val="32082D1C9C2944B7B167C7D5C193ACF8"/>
    <w:pPr>
      <w:widowControl w:val="0"/>
      <w:jc w:val="both"/>
    </w:pPr>
  </w:style>
  <w:style w:type="paragraph" w:customStyle="1" w:styleId="7D6A09F38BF44953ADB0147AD2C163E2">
    <w:name w:val="7D6A09F38BF44953ADB0147AD2C163E2"/>
    <w:pPr>
      <w:widowControl w:val="0"/>
      <w:jc w:val="both"/>
    </w:pPr>
  </w:style>
  <w:style w:type="paragraph" w:customStyle="1" w:styleId="014ED38618C94AA3A00408CC0F403B90">
    <w:name w:val="014ED38618C94AA3A00408CC0F403B90"/>
    <w:pPr>
      <w:widowControl w:val="0"/>
      <w:jc w:val="both"/>
    </w:pPr>
  </w:style>
  <w:style w:type="paragraph" w:customStyle="1" w:styleId="1A095A0BC9134FBD9CE4472E6A497F1F">
    <w:name w:val="1A095A0BC9134FBD9CE4472E6A497F1F"/>
    <w:pPr>
      <w:widowControl w:val="0"/>
      <w:jc w:val="both"/>
    </w:pPr>
  </w:style>
  <w:style w:type="paragraph" w:customStyle="1" w:styleId="293E4AA2CE1641F3A0DE9A02E1FDB2AC">
    <w:name w:val="293E4AA2CE1641F3A0DE9A02E1FDB2AC"/>
    <w:pPr>
      <w:widowControl w:val="0"/>
      <w:jc w:val="both"/>
    </w:pPr>
  </w:style>
  <w:style w:type="paragraph" w:customStyle="1" w:styleId="1C2B4080A7184EADA8767C50E88EEC07">
    <w:name w:val="1C2B4080A7184EADA8767C50E88EEC07"/>
    <w:pPr>
      <w:widowControl w:val="0"/>
      <w:jc w:val="both"/>
    </w:pPr>
  </w:style>
  <w:style w:type="paragraph" w:customStyle="1" w:styleId="075E2B1B9D0D459C9D2214947C92C708">
    <w:name w:val="075E2B1B9D0D459C9D2214947C92C708"/>
    <w:pPr>
      <w:widowControl w:val="0"/>
      <w:jc w:val="both"/>
    </w:pPr>
  </w:style>
  <w:style w:type="paragraph" w:customStyle="1" w:styleId="633E719824AD41F0B154CBB0CCF2F1DB">
    <w:name w:val="633E719824AD41F0B154CBB0CCF2F1DB"/>
    <w:pPr>
      <w:widowControl w:val="0"/>
      <w:jc w:val="both"/>
    </w:pPr>
  </w:style>
  <w:style w:type="paragraph" w:customStyle="1" w:styleId="0E1A8886F4E042D59AA56A3B9016EBA9">
    <w:name w:val="0E1A8886F4E042D59AA56A3B9016EBA9"/>
    <w:pPr>
      <w:widowControl w:val="0"/>
      <w:jc w:val="both"/>
    </w:pPr>
  </w:style>
  <w:style w:type="paragraph" w:customStyle="1" w:styleId="C649C9A8E0774D299BD2BC6476B39A9E">
    <w:name w:val="C649C9A8E0774D299BD2BC6476B39A9E"/>
    <w:pPr>
      <w:widowControl w:val="0"/>
      <w:jc w:val="both"/>
    </w:pPr>
  </w:style>
  <w:style w:type="paragraph" w:customStyle="1" w:styleId="315C4FA402974D0F98CA877CFFCC3F56">
    <w:name w:val="315C4FA402974D0F98CA877CFFCC3F56"/>
    <w:pPr>
      <w:widowControl w:val="0"/>
      <w:jc w:val="both"/>
    </w:pPr>
  </w:style>
  <w:style w:type="paragraph" w:customStyle="1" w:styleId="B4289FD8839C47CFBCC31945E7B9AF47">
    <w:name w:val="B4289FD8839C47CFBCC31945E7B9AF47"/>
    <w:pPr>
      <w:widowControl w:val="0"/>
      <w:jc w:val="both"/>
    </w:pPr>
  </w:style>
  <w:style w:type="paragraph" w:customStyle="1" w:styleId="D8BE2111283F4B0992113FC92B446816">
    <w:name w:val="D8BE2111283F4B0992113FC92B446816"/>
    <w:pPr>
      <w:widowControl w:val="0"/>
      <w:jc w:val="both"/>
    </w:pPr>
  </w:style>
  <w:style w:type="paragraph" w:customStyle="1" w:styleId="96FEC943220240C4A1F668FBD5B58941">
    <w:name w:val="96FEC943220240C4A1F668FBD5B58941"/>
    <w:pPr>
      <w:widowControl w:val="0"/>
      <w:jc w:val="both"/>
    </w:pPr>
  </w:style>
  <w:style w:type="paragraph" w:customStyle="1" w:styleId="E4BF13E12121441C8465FBE0E91A7ADE">
    <w:name w:val="E4BF13E12121441C8465FBE0E91A7ADE"/>
    <w:pPr>
      <w:widowControl w:val="0"/>
      <w:jc w:val="both"/>
    </w:pPr>
  </w:style>
  <w:style w:type="paragraph" w:customStyle="1" w:styleId="2EF14014B378444692AAABFB0A3A3955">
    <w:name w:val="2EF14014B378444692AAABFB0A3A3955"/>
    <w:pPr>
      <w:widowControl w:val="0"/>
      <w:jc w:val="both"/>
    </w:pPr>
  </w:style>
  <w:style w:type="paragraph" w:customStyle="1" w:styleId="F96C1C75C6B54787A0D410250DA5160F">
    <w:name w:val="F96C1C75C6B54787A0D410250DA5160F"/>
    <w:pPr>
      <w:widowControl w:val="0"/>
      <w:jc w:val="both"/>
    </w:pPr>
  </w:style>
  <w:style w:type="paragraph" w:customStyle="1" w:styleId="7B541CFF1CFD415A861D279DAA425BA6">
    <w:name w:val="7B541CFF1CFD415A861D279DAA425BA6"/>
    <w:pPr>
      <w:widowControl w:val="0"/>
      <w:jc w:val="both"/>
    </w:pPr>
  </w:style>
  <w:style w:type="paragraph" w:customStyle="1" w:styleId="D5AB203E82854FA097C25320AAF85F63">
    <w:name w:val="D5AB203E82854FA097C25320AAF85F63"/>
    <w:pPr>
      <w:widowControl w:val="0"/>
      <w:jc w:val="both"/>
    </w:pPr>
  </w:style>
  <w:style w:type="paragraph" w:customStyle="1" w:styleId="14ACB6EE90D44EEFA3B0A2F100230F84">
    <w:name w:val="14ACB6EE90D44EEFA3B0A2F100230F84"/>
    <w:pPr>
      <w:widowControl w:val="0"/>
      <w:jc w:val="both"/>
    </w:pPr>
  </w:style>
  <w:style w:type="paragraph" w:customStyle="1" w:styleId="B9B79A31B97D47C7A08296EC548165F5">
    <w:name w:val="B9B79A31B97D47C7A08296EC548165F5"/>
    <w:pPr>
      <w:widowControl w:val="0"/>
      <w:jc w:val="both"/>
    </w:pPr>
  </w:style>
  <w:style w:type="paragraph" w:customStyle="1" w:styleId="3E1CD663767B4FE3979EC905BF02B35E">
    <w:name w:val="3E1CD663767B4FE3979EC905BF02B35E"/>
    <w:pPr>
      <w:widowControl w:val="0"/>
      <w:jc w:val="both"/>
    </w:pPr>
  </w:style>
  <w:style w:type="paragraph" w:customStyle="1" w:styleId="1247462544E54B05AF58A005ED117675">
    <w:name w:val="1247462544E54B05AF58A005ED117675"/>
    <w:pPr>
      <w:widowControl w:val="0"/>
      <w:jc w:val="both"/>
    </w:pPr>
  </w:style>
  <w:style w:type="paragraph" w:customStyle="1" w:styleId="C8B56EC60867458B8208781D96C7330D">
    <w:name w:val="C8B56EC60867458B8208781D96C7330D"/>
    <w:pPr>
      <w:widowControl w:val="0"/>
      <w:jc w:val="both"/>
    </w:pPr>
  </w:style>
  <w:style w:type="paragraph" w:customStyle="1" w:styleId="68AFD7BF2D7640F292187EA1112CF96E">
    <w:name w:val="68AFD7BF2D7640F292187EA1112CF96E"/>
    <w:pPr>
      <w:widowControl w:val="0"/>
      <w:jc w:val="both"/>
    </w:pPr>
  </w:style>
  <w:style w:type="paragraph" w:customStyle="1" w:styleId="501A68469DC44379B0F18B8760FAB50F">
    <w:name w:val="501A68469DC44379B0F18B8760FAB50F"/>
    <w:pPr>
      <w:widowControl w:val="0"/>
      <w:jc w:val="both"/>
    </w:pPr>
  </w:style>
  <w:style w:type="paragraph" w:customStyle="1" w:styleId="1346BD48C32F41ABB5D938104413FF04">
    <w:name w:val="1346BD48C32F41ABB5D938104413FF04"/>
    <w:pPr>
      <w:widowControl w:val="0"/>
      <w:jc w:val="both"/>
    </w:pPr>
  </w:style>
  <w:style w:type="paragraph" w:customStyle="1" w:styleId="4F956E0A3E1D422CB7152E175AB2AB74">
    <w:name w:val="4F956E0A3E1D422CB7152E175AB2AB74"/>
    <w:pPr>
      <w:widowControl w:val="0"/>
      <w:jc w:val="both"/>
    </w:pPr>
  </w:style>
  <w:style w:type="paragraph" w:customStyle="1" w:styleId="4F506F32EC6B4B0F9D71A3F5F45461A6">
    <w:name w:val="4F506F32EC6B4B0F9D71A3F5F45461A6"/>
    <w:pPr>
      <w:widowControl w:val="0"/>
      <w:jc w:val="both"/>
    </w:pPr>
  </w:style>
  <w:style w:type="paragraph" w:customStyle="1" w:styleId="83981D9180B34C2E941B19AF90D50DAA">
    <w:name w:val="83981D9180B34C2E941B19AF90D50DAA"/>
    <w:pPr>
      <w:widowControl w:val="0"/>
      <w:jc w:val="both"/>
    </w:pPr>
  </w:style>
  <w:style w:type="paragraph" w:customStyle="1" w:styleId="5C9B5074DC594012910517296F1C1DEE">
    <w:name w:val="5C9B5074DC594012910517296F1C1DEE"/>
    <w:pPr>
      <w:widowControl w:val="0"/>
      <w:jc w:val="both"/>
    </w:pPr>
  </w:style>
  <w:style w:type="paragraph" w:customStyle="1" w:styleId="3C5708E7937640CAB79F39FC6BB07647">
    <w:name w:val="3C5708E7937640CAB79F39FC6BB07647"/>
    <w:pPr>
      <w:widowControl w:val="0"/>
      <w:jc w:val="both"/>
    </w:pPr>
  </w:style>
  <w:style w:type="paragraph" w:customStyle="1" w:styleId="DCF3B2D81F084B2FAA9B06853193F3BB">
    <w:name w:val="DCF3B2D81F084B2FAA9B06853193F3BB"/>
    <w:pPr>
      <w:widowControl w:val="0"/>
      <w:jc w:val="both"/>
    </w:pPr>
  </w:style>
  <w:style w:type="paragraph" w:customStyle="1" w:styleId="C09B285F90E54E37BDD45768C65B0F2E">
    <w:name w:val="C09B285F90E54E37BDD45768C65B0F2E"/>
    <w:pPr>
      <w:widowControl w:val="0"/>
      <w:jc w:val="both"/>
    </w:pPr>
  </w:style>
  <w:style w:type="paragraph" w:customStyle="1" w:styleId="8465A5D652304698BA5A2DCC9BA718E7">
    <w:name w:val="8465A5D652304698BA5A2DCC9BA718E7"/>
    <w:pPr>
      <w:widowControl w:val="0"/>
      <w:jc w:val="both"/>
    </w:pPr>
  </w:style>
  <w:style w:type="paragraph" w:customStyle="1" w:styleId="31FD1FCD8AC646AA95FF6A0C48020648">
    <w:name w:val="31FD1FCD8AC646AA95FF6A0C48020648"/>
    <w:pPr>
      <w:widowControl w:val="0"/>
      <w:jc w:val="both"/>
    </w:pPr>
  </w:style>
  <w:style w:type="paragraph" w:customStyle="1" w:styleId="0E20196190CE48EFAE3FBEABD345F6D8">
    <w:name w:val="0E20196190CE48EFAE3FBEABD345F6D8"/>
    <w:pPr>
      <w:widowControl w:val="0"/>
      <w:jc w:val="both"/>
    </w:pPr>
  </w:style>
  <w:style w:type="paragraph" w:customStyle="1" w:styleId="F82639EE9EEF4264AB20CB2CE097A44B">
    <w:name w:val="F82639EE9EEF4264AB20CB2CE097A44B"/>
    <w:pPr>
      <w:widowControl w:val="0"/>
      <w:jc w:val="both"/>
    </w:pPr>
  </w:style>
  <w:style w:type="paragraph" w:customStyle="1" w:styleId="5EEF85F2C06A4F3C9967A0DEE7BEEDEC">
    <w:name w:val="5EEF85F2C06A4F3C9967A0DEE7BEEDEC"/>
    <w:pPr>
      <w:widowControl w:val="0"/>
      <w:jc w:val="both"/>
    </w:pPr>
  </w:style>
  <w:style w:type="paragraph" w:customStyle="1" w:styleId="8715692C778A459B909E9C17B75D7139">
    <w:name w:val="8715692C778A459B909E9C17B75D7139"/>
    <w:pPr>
      <w:widowControl w:val="0"/>
      <w:jc w:val="both"/>
    </w:pPr>
  </w:style>
  <w:style w:type="paragraph" w:customStyle="1" w:styleId="EBF4E28E47544A2797F39901A5BEB2D6">
    <w:name w:val="EBF4E28E47544A2797F39901A5BEB2D6"/>
    <w:pPr>
      <w:widowControl w:val="0"/>
      <w:jc w:val="both"/>
    </w:pPr>
  </w:style>
  <w:style w:type="paragraph" w:customStyle="1" w:styleId="0090BCADC8094F8982233E29FBBFA55E">
    <w:name w:val="0090BCADC8094F8982233E29FBBFA55E"/>
    <w:pPr>
      <w:widowControl w:val="0"/>
      <w:jc w:val="both"/>
    </w:pPr>
  </w:style>
  <w:style w:type="paragraph" w:customStyle="1" w:styleId="61B345550D8C42A5869D41812A4BA946">
    <w:name w:val="61B345550D8C42A5869D41812A4BA946"/>
    <w:pPr>
      <w:widowControl w:val="0"/>
      <w:jc w:val="both"/>
    </w:pPr>
  </w:style>
  <w:style w:type="paragraph" w:customStyle="1" w:styleId="9BA45D97CD914737BA0C5BBD670A7998">
    <w:name w:val="9BA45D97CD914737BA0C5BBD670A7998"/>
    <w:pPr>
      <w:widowControl w:val="0"/>
      <w:jc w:val="both"/>
    </w:pPr>
  </w:style>
  <w:style w:type="paragraph" w:customStyle="1" w:styleId="A759792AE02E49B4A2D46B0C00A6AAFE">
    <w:name w:val="A759792AE02E49B4A2D46B0C00A6AAFE"/>
    <w:pPr>
      <w:widowControl w:val="0"/>
      <w:jc w:val="both"/>
    </w:pPr>
  </w:style>
  <w:style w:type="paragraph" w:customStyle="1" w:styleId="CF1D3B2842614724A5182EDA7E39DBFD">
    <w:name w:val="CF1D3B2842614724A5182EDA7E39DBFD"/>
    <w:pPr>
      <w:widowControl w:val="0"/>
      <w:jc w:val="both"/>
    </w:pPr>
  </w:style>
  <w:style w:type="paragraph" w:customStyle="1" w:styleId="BD560607AD824BC9B1C1D0E12A1C2B66">
    <w:name w:val="BD560607AD824BC9B1C1D0E12A1C2B66"/>
    <w:pPr>
      <w:widowControl w:val="0"/>
      <w:jc w:val="both"/>
    </w:pPr>
  </w:style>
  <w:style w:type="paragraph" w:customStyle="1" w:styleId="64C621A981894208995CFFAF27DA2EBF">
    <w:name w:val="64C621A981894208995CFFAF27DA2EBF"/>
    <w:pPr>
      <w:widowControl w:val="0"/>
      <w:jc w:val="both"/>
    </w:pPr>
  </w:style>
  <w:style w:type="paragraph" w:customStyle="1" w:styleId="C54E697391B04002A0AB48A703BEFA16">
    <w:name w:val="C54E697391B04002A0AB48A703BEFA16"/>
    <w:pPr>
      <w:widowControl w:val="0"/>
      <w:jc w:val="both"/>
    </w:pPr>
  </w:style>
  <w:style w:type="paragraph" w:customStyle="1" w:styleId="43817075DB174BC58C26A71FF4C5B9DB">
    <w:name w:val="43817075DB174BC58C26A71FF4C5B9DB"/>
    <w:pPr>
      <w:widowControl w:val="0"/>
      <w:jc w:val="both"/>
    </w:pPr>
  </w:style>
  <w:style w:type="paragraph" w:customStyle="1" w:styleId="C01BB3895072405D93EC6859F7AC3493">
    <w:name w:val="C01BB3895072405D93EC6859F7AC3493"/>
    <w:pPr>
      <w:widowControl w:val="0"/>
      <w:jc w:val="both"/>
    </w:pPr>
  </w:style>
  <w:style w:type="paragraph" w:customStyle="1" w:styleId="F2BD400BB1C7450E9ADD938E2D4CE123">
    <w:name w:val="F2BD400BB1C7450E9ADD938E2D4CE123"/>
    <w:pPr>
      <w:widowControl w:val="0"/>
      <w:jc w:val="both"/>
    </w:pPr>
  </w:style>
  <w:style w:type="paragraph" w:customStyle="1" w:styleId="691E91C93F1B4B6197476298B038A0BA">
    <w:name w:val="691E91C93F1B4B6197476298B038A0BA"/>
    <w:pPr>
      <w:widowControl w:val="0"/>
      <w:jc w:val="both"/>
    </w:pPr>
  </w:style>
  <w:style w:type="paragraph" w:customStyle="1" w:styleId="6BA29B368EE3425C945F1A8439A70CFB">
    <w:name w:val="6BA29B368EE3425C945F1A8439A70CFB"/>
    <w:pPr>
      <w:widowControl w:val="0"/>
      <w:jc w:val="both"/>
    </w:pPr>
  </w:style>
  <w:style w:type="paragraph" w:customStyle="1" w:styleId="1E8DA96A843E4CB88C200B911FF02307">
    <w:name w:val="1E8DA96A843E4CB88C200B911FF02307"/>
    <w:pPr>
      <w:widowControl w:val="0"/>
      <w:jc w:val="both"/>
    </w:pPr>
  </w:style>
  <w:style w:type="paragraph" w:customStyle="1" w:styleId="08DCFD6727E64E77BBC3EB798A4A2536">
    <w:name w:val="08DCFD6727E64E77BBC3EB798A4A2536"/>
    <w:pPr>
      <w:widowControl w:val="0"/>
      <w:jc w:val="both"/>
    </w:pPr>
  </w:style>
  <w:style w:type="paragraph" w:customStyle="1" w:styleId="25F08ACB3CCB44DD9C6BE3A727A34D7F">
    <w:name w:val="25F08ACB3CCB44DD9C6BE3A727A34D7F"/>
    <w:pPr>
      <w:widowControl w:val="0"/>
      <w:jc w:val="both"/>
    </w:pPr>
  </w:style>
  <w:style w:type="paragraph" w:customStyle="1" w:styleId="8A7EB7D89D0647F49FE36D2DE9F2E020">
    <w:name w:val="8A7EB7D89D0647F49FE36D2DE9F2E020"/>
    <w:pPr>
      <w:widowControl w:val="0"/>
      <w:jc w:val="both"/>
    </w:pPr>
  </w:style>
  <w:style w:type="paragraph" w:customStyle="1" w:styleId="D95067D5211E4C68AD9AEE01DE23AEBB">
    <w:name w:val="D95067D5211E4C68AD9AEE01DE23AEBB"/>
    <w:pPr>
      <w:widowControl w:val="0"/>
      <w:jc w:val="both"/>
    </w:pPr>
  </w:style>
  <w:style w:type="paragraph" w:customStyle="1" w:styleId="C74C7B131E32405B84C7596F493B7743">
    <w:name w:val="C74C7B131E32405B84C7596F493B7743"/>
    <w:pPr>
      <w:widowControl w:val="0"/>
      <w:jc w:val="both"/>
    </w:pPr>
  </w:style>
  <w:style w:type="paragraph" w:customStyle="1" w:styleId="D91B5EA3A9B946F396A1492D41C0A5D8">
    <w:name w:val="D91B5EA3A9B946F396A1492D41C0A5D8"/>
    <w:pPr>
      <w:widowControl w:val="0"/>
      <w:jc w:val="both"/>
    </w:pPr>
  </w:style>
  <w:style w:type="paragraph" w:customStyle="1" w:styleId="75EB02FD58094B9FAC0981241358B939">
    <w:name w:val="75EB02FD58094B9FAC0981241358B939"/>
    <w:pPr>
      <w:widowControl w:val="0"/>
      <w:jc w:val="both"/>
    </w:pPr>
  </w:style>
  <w:style w:type="paragraph" w:customStyle="1" w:styleId="2354238C69EE4991A8A6739C3A17373B">
    <w:name w:val="2354238C69EE4991A8A6739C3A17373B"/>
    <w:pPr>
      <w:widowControl w:val="0"/>
      <w:jc w:val="both"/>
    </w:pPr>
  </w:style>
  <w:style w:type="paragraph" w:customStyle="1" w:styleId="C1272DA89C314C52B5BCCE5456692B0E">
    <w:name w:val="C1272DA89C314C52B5BCCE5456692B0E"/>
    <w:pPr>
      <w:widowControl w:val="0"/>
      <w:jc w:val="both"/>
    </w:pPr>
  </w:style>
  <w:style w:type="paragraph" w:customStyle="1" w:styleId="449C923ADD724CB29B530361C511229E">
    <w:name w:val="449C923ADD724CB29B530361C511229E"/>
    <w:pPr>
      <w:widowControl w:val="0"/>
      <w:jc w:val="both"/>
    </w:pPr>
  </w:style>
  <w:style w:type="paragraph" w:customStyle="1" w:styleId="B5A4B33CD4FD49B5ACBD5AED70F7B3CB">
    <w:name w:val="B5A4B33CD4FD49B5ACBD5AED70F7B3CB"/>
    <w:pPr>
      <w:widowControl w:val="0"/>
      <w:jc w:val="both"/>
    </w:pPr>
  </w:style>
  <w:style w:type="paragraph" w:customStyle="1" w:styleId="2467A7EE54774FB09A814EBB3D1793A8">
    <w:name w:val="2467A7EE54774FB09A814EBB3D1793A8"/>
    <w:pPr>
      <w:widowControl w:val="0"/>
      <w:jc w:val="both"/>
    </w:pPr>
  </w:style>
  <w:style w:type="paragraph" w:customStyle="1" w:styleId="5E9866973E744DD59F5872C1A5788EFB">
    <w:name w:val="5E9866973E744DD59F5872C1A5788EFB"/>
    <w:pPr>
      <w:widowControl w:val="0"/>
      <w:jc w:val="both"/>
    </w:pPr>
  </w:style>
  <w:style w:type="paragraph" w:customStyle="1" w:styleId="7D75B728D18842F6B479D308B71C4E0C">
    <w:name w:val="7D75B728D18842F6B479D308B71C4E0C"/>
    <w:pPr>
      <w:widowControl w:val="0"/>
      <w:jc w:val="both"/>
    </w:pPr>
  </w:style>
  <w:style w:type="paragraph" w:customStyle="1" w:styleId="A24400389CE74E74800097DF25081B19">
    <w:name w:val="A24400389CE74E74800097DF25081B19"/>
    <w:pPr>
      <w:widowControl w:val="0"/>
      <w:jc w:val="both"/>
    </w:pPr>
  </w:style>
  <w:style w:type="paragraph" w:customStyle="1" w:styleId="EF97FDD5337F4D158952822046877EA4">
    <w:name w:val="EF97FDD5337F4D158952822046877EA4"/>
    <w:pPr>
      <w:widowControl w:val="0"/>
      <w:jc w:val="both"/>
    </w:pPr>
  </w:style>
  <w:style w:type="paragraph" w:customStyle="1" w:styleId="395C83A2D5A54390B9D489333DFD67BF">
    <w:name w:val="395C83A2D5A54390B9D489333DFD67BF"/>
    <w:pPr>
      <w:widowControl w:val="0"/>
      <w:jc w:val="both"/>
    </w:pPr>
  </w:style>
  <w:style w:type="paragraph" w:customStyle="1" w:styleId="57CC0AFEE09E4AE78E6734D9FF5ACD42">
    <w:name w:val="57CC0AFEE09E4AE78E6734D9FF5ACD42"/>
    <w:pPr>
      <w:widowControl w:val="0"/>
      <w:jc w:val="both"/>
    </w:pPr>
  </w:style>
  <w:style w:type="paragraph" w:customStyle="1" w:styleId="0A8A49642A0542CAB35BA092B59FBDBF">
    <w:name w:val="0A8A49642A0542CAB35BA092B59FBDBF"/>
    <w:pPr>
      <w:widowControl w:val="0"/>
      <w:jc w:val="both"/>
    </w:pPr>
  </w:style>
  <w:style w:type="paragraph" w:customStyle="1" w:styleId="88D466C97C0A4478BF0D8D83E95083AA">
    <w:name w:val="88D466C97C0A4478BF0D8D83E95083AA"/>
    <w:pPr>
      <w:widowControl w:val="0"/>
      <w:jc w:val="both"/>
    </w:pPr>
  </w:style>
  <w:style w:type="paragraph" w:customStyle="1" w:styleId="451E57A6FB254C6A9C3636588DB3733D">
    <w:name w:val="451E57A6FB254C6A9C3636588DB3733D"/>
    <w:pPr>
      <w:widowControl w:val="0"/>
      <w:jc w:val="both"/>
    </w:pPr>
  </w:style>
  <w:style w:type="paragraph" w:customStyle="1" w:styleId="7DE832E8BF604AD9983F7A98CA6CC9B7">
    <w:name w:val="7DE832E8BF604AD9983F7A98CA6CC9B7"/>
    <w:pPr>
      <w:widowControl w:val="0"/>
      <w:jc w:val="both"/>
    </w:pPr>
  </w:style>
  <w:style w:type="paragraph" w:customStyle="1" w:styleId="5DC5FD028C6D40B1A5D94767525953C8">
    <w:name w:val="5DC5FD028C6D40B1A5D94767525953C8"/>
    <w:pPr>
      <w:widowControl w:val="0"/>
      <w:jc w:val="both"/>
    </w:pPr>
  </w:style>
  <w:style w:type="paragraph" w:customStyle="1" w:styleId="02DC1182242E4B7CBFC2BD5C9441F34F">
    <w:name w:val="02DC1182242E4B7CBFC2BD5C9441F34F"/>
    <w:pPr>
      <w:widowControl w:val="0"/>
      <w:jc w:val="both"/>
    </w:pPr>
  </w:style>
  <w:style w:type="paragraph" w:customStyle="1" w:styleId="857B09B035854CF3A28300330195C065">
    <w:name w:val="857B09B035854CF3A28300330195C065"/>
    <w:pPr>
      <w:widowControl w:val="0"/>
      <w:jc w:val="both"/>
    </w:pPr>
  </w:style>
  <w:style w:type="paragraph" w:customStyle="1" w:styleId="03F00894D69E4D5BBA2BC0BB13696836">
    <w:name w:val="03F00894D69E4D5BBA2BC0BB13696836"/>
    <w:pPr>
      <w:widowControl w:val="0"/>
      <w:jc w:val="both"/>
    </w:pPr>
  </w:style>
  <w:style w:type="paragraph" w:customStyle="1" w:styleId="37E1BA32B43D471880A7883653B35BF1">
    <w:name w:val="37E1BA32B43D471880A7883653B35BF1"/>
    <w:pPr>
      <w:widowControl w:val="0"/>
      <w:jc w:val="both"/>
    </w:pPr>
  </w:style>
  <w:style w:type="paragraph" w:customStyle="1" w:styleId="5F63A71BF7644186AE118829307A84FE">
    <w:name w:val="5F63A71BF7644186AE118829307A84FE"/>
    <w:pPr>
      <w:widowControl w:val="0"/>
      <w:jc w:val="both"/>
    </w:pPr>
  </w:style>
  <w:style w:type="paragraph" w:customStyle="1" w:styleId="E79DABC78478422F85196F8B467F9EA1">
    <w:name w:val="E79DABC78478422F85196F8B467F9EA1"/>
    <w:pPr>
      <w:widowControl w:val="0"/>
      <w:jc w:val="both"/>
    </w:pPr>
  </w:style>
  <w:style w:type="paragraph" w:customStyle="1" w:styleId="1236E1D4123A4E71B11F4C91E8B7BEF8">
    <w:name w:val="1236E1D4123A4E71B11F4C91E8B7BEF8"/>
    <w:pPr>
      <w:widowControl w:val="0"/>
      <w:jc w:val="both"/>
    </w:pPr>
  </w:style>
  <w:style w:type="paragraph" w:customStyle="1" w:styleId="0EB57D8E8C3D4B2488C2F20A560FA59C">
    <w:name w:val="0EB57D8E8C3D4B2488C2F20A560FA59C"/>
    <w:pPr>
      <w:widowControl w:val="0"/>
      <w:jc w:val="both"/>
    </w:pPr>
  </w:style>
  <w:style w:type="paragraph" w:customStyle="1" w:styleId="CDC702DAFCF949709EA227ABEBDE8FBB">
    <w:name w:val="CDC702DAFCF949709EA227ABEBDE8FBB"/>
    <w:pPr>
      <w:widowControl w:val="0"/>
      <w:jc w:val="both"/>
    </w:pPr>
  </w:style>
  <w:style w:type="paragraph" w:customStyle="1" w:styleId="EB7F9220136A42EEAA645F24BF4A26D2">
    <w:name w:val="EB7F9220136A42EEAA645F24BF4A26D2"/>
    <w:pPr>
      <w:widowControl w:val="0"/>
      <w:jc w:val="both"/>
    </w:pPr>
  </w:style>
  <w:style w:type="paragraph" w:customStyle="1" w:styleId="C95E005F89F848C4B1B25DC74214C8BD">
    <w:name w:val="C95E005F89F848C4B1B25DC74214C8BD"/>
    <w:pPr>
      <w:widowControl w:val="0"/>
      <w:jc w:val="both"/>
    </w:pPr>
  </w:style>
  <w:style w:type="paragraph" w:customStyle="1" w:styleId="7C3116F953A84712A11165367BA0B6F5">
    <w:name w:val="7C3116F953A84712A11165367BA0B6F5"/>
    <w:pPr>
      <w:widowControl w:val="0"/>
      <w:jc w:val="both"/>
    </w:pPr>
  </w:style>
  <w:style w:type="paragraph" w:customStyle="1" w:styleId="AE5D180E13E042F988FE4AC023177170">
    <w:name w:val="AE5D180E13E042F988FE4AC023177170"/>
    <w:pPr>
      <w:widowControl w:val="0"/>
      <w:jc w:val="both"/>
    </w:pPr>
  </w:style>
  <w:style w:type="paragraph" w:customStyle="1" w:styleId="85BE0B9560D642AFB63F71D0FBDD6215">
    <w:name w:val="85BE0B9560D642AFB63F71D0FBDD6215"/>
    <w:pPr>
      <w:widowControl w:val="0"/>
      <w:jc w:val="both"/>
    </w:pPr>
  </w:style>
  <w:style w:type="paragraph" w:customStyle="1" w:styleId="ED1ADBED11194834B1BFB1FBA1C7E8DE">
    <w:name w:val="ED1ADBED11194834B1BFB1FBA1C7E8DE"/>
    <w:pPr>
      <w:widowControl w:val="0"/>
      <w:jc w:val="both"/>
    </w:pPr>
  </w:style>
  <w:style w:type="paragraph" w:customStyle="1" w:styleId="4A2EC299A33A43059B6EAE71B7513E99">
    <w:name w:val="4A2EC299A33A43059B6EAE71B7513E99"/>
    <w:pPr>
      <w:widowControl w:val="0"/>
      <w:jc w:val="both"/>
    </w:pPr>
  </w:style>
  <w:style w:type="paragraph" w:customStyle="1" w:styleId="210526EA3A7D4D0498E3B46E5D30F125">
    <w:name w:val="210526EA3A7D4D0498E3B46E5D30F125"/>
    <w:pPr>
      <w:widowControl w:val="0"/>
      <w:jc w:val="both"/>
    </w:pPr>
  </w:style>
  <w:style w:type="paragraph" w:customStyle="1" w:styleId="7015B7BCE3804F86A601119179A80BAA">
    <w:name w:val="7015B7BCE3804F86A601119179A80BAA"/>
    <w:pPr>
      <w:widowControl w:val="0"/>
      <w:jc w:val="both"/>
    </w:pPr>
  </w:style>
  <w:style w:type="paragraph" w:customStyle="1" w:styleId="F58C184C235343CFBC4871F734DDCF35">
    <w:name w:val="F58C184C235343CFBC4871F734DDCF35"/>
    <w:pPr>
      <w:widowControl w:val="0"/>
      <w:jc w:val="both"/>
    </w:pPr>
  </w:style>
  <w:style w:type="paragraph" w:customStyle="1" w:styleId="7A28F0757AE34DC8A7EA080453A67D0C">
    <w:name w:val="7A28F0757AE34DC8A7EA080453A67D0C"/>
    <w:pPr>
      <w:widowControl w:val="0"/>
      <w:jc w:val="both"/>
    </w:pPr>
  </w:style>
  <w:style w:type="paragraph" w:customStyle="1" w:styleId="65D1163ECB274CA89EFC82FF33D7822D">
    <w:name w:val="65D1163ECB274CA89EFC82FF33D7822D"/>
    <w:pPr>
      <w:widowControl w:val="0"/>
      <w:jc w:val="both"/>
    </w:pPr>
  </w:style>
  <w:style w:type="paragraph" w:customStyle="1" w:styleId="8BAE314C3184472BA309E5BE02F3E899">
    <w:name w:val="8BAE314C3184472BA309E5BE02F3E899"/>
    <w:pPr>
      <w:widowControl w:val="0"/>
      <w:jc w:val="both"/>
    </w:pPr>
  </w:style>
  <w:style w:type="paragraph" w:customStyle="1" w:styleId="3AC4513068414DDE9D63095B535F2941">
    <w:name w:val="3AC4513068414DDE9D63095B535F2941"/>
    <w:pPr>
      <w:widowControl w:val="0"/>
      <w:jc w:val="both"/>
    </w:pPr>
  </w:style>
  <w:style w:type="paragraph" w:customStyle="1" w:styleId="F65635A38DFA417F97F17C00959339C3">
    <w:name w:val="F65635A38DFA417F97F17C00959339C3"/>
    <w:pPr>
      <w:widowControl w:val="0"/>
      <w:jc w:val="both"/>
    </w:pPr>
  </w:style>
  <w:style w:type="paragraph" w:customStyle="1" w:styleId="5E751E4B02B649B883BCC4287FCCCDBF">
    <w:name w:val="5E751E4B02B649B883BCC4287FCCCDBF"/>
    <w:pPr>
      <w:widowControl w:val="0"/>
      <w:jc w:val="both"/>
    </w:pPr>
  </w:style>
  <w:style w:type="paragraph" w:customStyle="1" w:styleId="40AA654DC52A4E8AA93519D9BF999067">
    <w:name w:val="40AA654DC52A4E8AA93519D9BF999067"/>
    <w:pPr>
      <w:widowControl w:val="0"/>
      <w:jc w:val="both"/>
    </w:pPr>
  </w:style>
  <w:style w:type="paragraph" w:customStyle="1" w:styleId="303013AB1ED143BA95CABE3A32CFA440">
    <w:name w:val="303013AB1ED143BA95CABE3A32CFA440"/>
    <w:pPr>
      <w:widowControl w:val="0"/>
      <w:jc w:val="both"/>
    </w:pPr>
  </w:style>
  <w:style w:type="paragraph" w:customStyle="1" w:styleId="2D8AABD20601419FB2B8E680211A6ADC">
    <w:name w:val="2D8AABD20601419FB2B8E680211A6ADC"/>
    <w:pPr>
      <w:widowControl w:val="0"/>
      <w:jc w:val="both"/>
    </w:pPr>
  </w:style>
  <w:style w:type="paragraph" w:customStyle="1" w:styleId="6AC15130ED9A462FBBA15F300E4B878C">
    <w:name w:val="6AC15130ED9A462FBBA15F300E4B878C"/>
    <w:pPr>
      <w:widowControl w:val="0"/>
      <w:jc w:val="both"/>
    </w:pPr>
  </w:style>
  <w:style w:type="paragraph" w:customStyle="1" w:styleId="F3623198946C4A1E828171DC2D5CC584">
    <w:name w:val="F3623198946C4A1E828171DC2D5CC584"/>
    <w:pPr>
      <w:widowControl w:val="0"/>
      <w:jc w:val="both"/>
    </w:pPr>
  </w:style>
  <w:style w:type="paragraph" w:customStyle="1" w:styleId="3E6582CCCC5A4B1880A03683A127B119">
    <w:name w:val="3E6582CCCC5A4B1880A03683A127B119"/>
    <w:pPr>
      <w:widowControl w:val="0"/>
      <w:jc w:val="both"/>
    </w:pPr>
  </w:style>
  <w:style w:type="paragraph" w:customStyle="1" w:styleId="0BE5FE8B4E534F699E3FF6464B1D97D3">
    <w:name w:val="0BE5FE8B4E534F699E3FF6464B1D97D3"/>
    <w:pPr>
      <w:widowControl w:val="0"/>
      <w:jc w:val="both"/>
    </w:pPr>
  </w:style>
  <w:style w:type="paragraph" w:customStyle="1" w:styleId="D9AA6FAE060446FB98688659CBCF43E1">
    <w:name w:val="D9AA6FAE060446FB98688659CBCF43E1"/>
    <w:pPr>
      <w:widowControl w:val="0"/>
      <w:jc w:val="both"/>
    </w:pPr>
  </w:style>
  <w:style w:type="paragraph" w:customStyle="1" w:styleId="D5F855C6B7FB48FD82BEEC05AEF2ABF4">
    <w:name w:val="D5F855C6B7FB48FD82BEEC05AEF2ABF4"/>
    <w:pPr>
      <w:widowControl w:val="0"/>
      <w:jc w:val="both"/>
    </w:pPr>
  </w:style>
  <w:style w:type="paragraph" w:customStyle="1" w:styleId="A64BDC2E0E7545BE97A26FF801AC9672">
    <w:name w:val="A64BDC2E0E7545BE97A26FF801AC9672"/>
    <w:pPr>
      <w:widowControl w:val="0"/>
      <w:jc w:val="both"/>
    </w:pPr>
  </w:style>
  <w:style w:type="paragraph" w:customStyle="1" w:styleId="91AB3A7AF1D24C7EB58A41183E977833">
    <w:name w:val="91AB3A7AF1D24C7EB58A41183E977833"/>
    <w:pPr>
      <w:widowControl w:val="0"/>
      <w:jc w:val="both"/>
    </w:pPr>
  </w:style>
  <w:style w:type="paragraph" w:customStyle="1" w:styleId="EFEE83AA7DDC4D11B3EB58E309E6F4A7">
    <w:name w:val="EFEE83AA7DDC4D11B3EB58E309E6F4A7"/>
    <w:pPr>
      <w:widowControl w:val="0"/>
      <w:jc w:val="both"/>
    </w:pPr>
  </w:style>
  <w:style w:type="paragraph" w:customStyle="1" w:styleId="F1AC3F9EE1EA4B12B044D406193DB7B2">
    <w:name w:val="F1AC3F9EE1EA4B12B044D406193DB7B2"/>
    <w:pPr>
      <w:widowControl w:val="0"/>
      <w:jc w:val="both"/>
    </w:pPr>
  </w:style>
  <w:style w:type="paragraph" w:customStyle="1" w:styleId="BBC04F7F9C4A4FC586A167AE68D3A322">
    <w:name w:val="BBC04F7F9C4A4FC586A167AE68D3A322"/>
    <w:pPr>
      <w:widowControl w:val="0"/>
      <w:jc w:val="both"/>
    </w:pPr>
  </w:style>
  <w:style w:type="paragraph" w:customStyle="1" w:styleId="6FE7B453E0464FF882BD16F19950575B">
    <w:name w:val="6FE7B453E0464FF882BD16F19950575B"/>
    <w:pPr>
      <w:widowControl w:val="0"/>
      <w:jc w:val="both"/>
    </w:pPr>
  </w:style>
  <w:style w:type="paragraph" w:customStyle="1" w:styleId="F6C6215758434BA4A938E27AC635990C">
    <w:name w:val="F6C6215758434BA4A938E27AC635990C"/>
    <w:pPr>
      <w:widowControl w:val="0"/>
      <w:jc w:val="both"/>
    </w:pPr>
  </w:style>
  <w:style w:type="paragraph" w:customStyle="1" w:styleId="FDDC1C2A610B4367BF4BD3825779CDCD">
    <w:name w:val="FDDC1C2A610B4367BF4BD3825779CDCD"/>
    <w:pPr>
      <w:widowControl w:val="0"/>
      <w:jc w:val="both"/>
    </w:pPr>
  </w:style>
  <w:style w:type="paragraph" w:customStyle="1" w:styleId="8615287544794BD3A15FBCEF96EB3ACA">
    <w:name w:val="8615287544794BD3A15FBCEF96EB3ACA"/>
    <w:pPr>
      <w:widowControl w:val="0"/>
      <w:jc w:val="both"/>
    </w:pPr>
  </w:style>
  <w:style w:type="paragraph" w:customStyle="1" w:styleId="FAC43AC8BFA948168523F81A8D82A0FA">
    <w:name w:val="FAC43AC8BFA948168523F81A8D82A0FA"/>
    <w:pPr>
      <w:widowControl w:val="0"/>
      <w:jc w:val="both"/>
    </w:pPr>
  </w:style>
  <w:style w:type="paragraph" w:customStyle="1" w:styleId="E03EF40777DB4703A13A3F96132C8ABA">
    <w:name w:val="E03EF40777DB4703A13A3F96132C8ABA"/>
    <w:pPr>
      <w:widowControl w:val="0"/>
      <w:jc w:val="both"/>
    </w:pPr>
  </w:style>
  <w:style w:type="paragraph" w:customStyle="1" w:styleId="9D6D97A3E99C486683397614DBF76994">
    <w:name w:val="9D6D97A3E99C486683397614DBF76994"/>
    <w:pPr>
      <w:widowControl w:val="0"/>
      <w:jc w:val="both"/>
    </w:pPr>
  </w:style>
  <w:style w:type="paragraph" w:customStyle="1" w:styleId="7D378D9A32A54E19B72BB7352A869488">
    <w:name w:val="7D378D9A32A54E19B72BB7352A869488"/>
    <w:pPr>
      <w:widowControl w:val="0"/>
      <w:jc w:val="both"/>
    </w:pPr>
  </w:style>
  <w:style w:type="paragraph" w:customStyle="1" w:styleId="9072BBE32F0C40B49C2792E6FCAE64A8">
    <w:name w:val="9072BBE32F0C40B49C2792E6FCAE64A8"/>
    <w:pPr>
      <w:widowControl w:val="0"/>
      <w:jc w:val="both"/>
    </w:pPr>
  </w:style>
  <w:style w:type="paragraph" w:customStyle="1" w:styleId="D7448767E8F3454C906B6185FEE4A52E">
    <w:name w:val="D7448767E8F3454C906B6185FEE4A52E"/>
    <w:pPr>
      <w:widowControl w:val="0"/>
      <w:jc w:val="both"/>
    </w:pPr>
  </w:style>
  <w:style w:type="paragraph" w:customStyle="1" w:styleId="54FA9F0C519F4ABBB8F4DD54657FBD02">
    <w:name w:val="54FA9F0C519F4ABBB8F4DD54657FBD02"/>
    <w:pPr>
      <w:widowControl w:val="0"/>
      <w:jc w:val="both"/>
    </w:pPr>
  </w:style>
  <w:style w:type="paragraph" w:customStyle="1" w:styleId="974B98A290A14A1CAD20CFE845485F3D">
    <w:name w:val="974B98A290A14A1CAD20CFE845485F3D"/>
    <w:pPr>
      <w:widowControl w:val="0"/>
      <w:jc w:val="both"/>
    </w:pPr>
  </w:style>
  <w:style w:type="paragraph" w:customStyle="1" w:styleId="45249833625B45D9A81355B4A65275AD">
    <w:name w:val="45249833625B45D9A81355B4A65275AD"/>
    <w:pPr>
      <w:widowControl w:val="0"/>
      <w:jc w:val="both"/>
    </w:pPr>
  </w:style>
  <w:style w:type="paragraph" w:customStyle="1" w:styleId="2BFF18F833F04D9B9CF4D1FE5B5C80F0">
    <w:name w:val="2BFF18F833F04D9B9CF4D1FE5B5C80F0"/>
    <w:pPr>
      <w:widowControl w:val="0"/>
      <w:jc w:val="both"/>
    </w:pPr>
  </w:style>
  <w:style w:type="paragraph" w:customStyle="1" w:styleId="AAE1165450A44E81864627F294AA81E9">
    <w:name w:val="AAE1165450A44E81864627F294AA81E9"/>
    <w:pPr>
      <w:widowControl w:val="0"/>
      <w:jc w:val="both"/>
    </w:pPr>
  </w:style>
  <w:style w:type="paragraph" w:customStyle="1" w:styleId="918660B8759645DEB2927921DF7835AA">
    <w:name w:val="918660B8759645DEB2927921DF7835AA"/>
    <w:pPr>
      <w:widowControl w:val="0"/>
      <w:jc w:val="both"/>
    </w:pPr>
  </w:style>
  <w:style w:type="paragraph" w:customStyle="1" w:styleId="5B5EC1E5221D4723B96615D3711D7CCC">
    <w:name w:val="5B5EC1E5221D4723B96615D3711D7CCC"/>
    <w:pPr>
      <w:widowControl w:val="0"/>
      <w:jc w:val="both"/>
    </w:pPr>
  </w:style>
  <w:style w:type="paragraph" w:customStyle="1" w:styleId="48DF1BA9F6734A65959D7F7FF6B6D3DF">
    <w:name w:val="48DF1BA9F6734A65959D7F7FF6B6D3DF"/>
    <w:pPr>
      <w:widowControl w:val="0"/>
      <w:jc w:val="both"/>
    </w:pPr>
  </w:style>
  <w:style w:type="paragraph" w:customStyle="1" w:styleId="D115BB0060754FB29A57976704603B52">
    <w:name w:val="D115BB0060754FB29A57976704603B52"/>
    <w:pPr>
      <w:widowControl w:val="0"/>
      <w:jc w:val="both"/>
    </w:pPr>
  </w:style>
  <w:style w:type="paragraph" w:customStyle="1" w:styleId="D25D29DD41C6418BB6BA2A73775769DC">
    <w:name w:val="D25D29DD41C6418BB6BA2A73775769DC"/>
    <w:pPr>
      <w:widowControl w:val="0"/>
      <w:jc w:val="both"/>
    </w:pPr>
  </w:style>
  <w:style w:type="paragraph" w:customStyle="1" w:styleId="9A00BC52297E4ED7BE16C516010B93D6">
    <w:name w:val="9A00BC52297E4ED7BE16C516010B93D6"/>
    <w:pPr>
      <w:widowControl w:val="0"/>
      <w:jc w:val="both"/>
    </w:pPr>
  </w:style>
  <w:style w:type="paragraph" w:customStyle="1" w:styleId="165E0F382BA64407A4E18E7BBE7265C7">
    <w:name w:val="165E0F382BA64407A4E18E7BBE7265C7"/>
    <w:pPr>
      <w:widowControl w:val="0"/>
      <w:jc w:val="both"/>
    </w:pPr>
  </w:style>
  <w:style w:type="paragraph" w:customStyle="1" w:styleId="323438D598A74B8DA0285F496B8CF24F">
    <w:name w:val="323438D598A74B8DA0285F496B8CF24F"/>
    <w:pPr>
      <w:widowControl w:val="0"/>
      <w:jc w:val="both"/>
    </w:pPr>
  </w:style>
  <w:style w:type="paragraph" w:customStyle="1" w:styleId="81F45248BC2741EEB18BD129C699F662">
    <w:name w:val="81F45248BC2741EEB18BD129C699F662"/>
    <w:pPr>
      <w:widowControl w:val="0"/>
      <w:jc w:val="both"/>
    </w:pPr>
  </w:style>
  <w:style w:type="paragraph" w:customStyle="1" w:styleId="8B5EA011272A436EB5B38C3A2051E211">
    <w:name w:val="8B5EA011272A436EB5B38C3A2051E211"/>
    <w:pPr>
      <w:widowControl w:val="0"/>
      <w:jc w:val="both"/>
    </w:pPr>
  </w:style>
  <w:style w:type="paragraph" w:customStyle="1" w:styleId="EE6103899E0544EE963FD9EDF70FD7F2">
    <w:name w:val="EE6103899E0544EE963FD9EDF70FD7F2"/>
    <w:pPr>
      <w:widowControl w:val="0"/>
      <w:jc w:val="both"/>
    </w:pPr>
  </w:style>
  <w:style w:type="paragraph" w:customStyle="1" w:styleId="89301D754F30428286F16FB0750C4E2E">
    <w:name w:val="89301D754F30428286F16FB0750C4E2E"/>
    <w:pPr>
      <w:widowControl w:val="0"/>
      <w:jc w:val="both"/>
    </w:pPr>
  </w:style>
  <w:style w:type="paragraph" w:customStyle="1" w:styleId="0F873501A926457E95E16F357E3470FD">
    <w:name w:val="0F873501A926457E95E16F357E3470FD"/>
    <w:pPr>
      <w:widowControl w:val="0"/>
      <w:jc w:val="both"/>
    </w:pPr>
  </w:style>
  <w:style w:type="paragraph" w:customStyle="1" w:styleId="E1C632B4C7184C288BA1BF63BDD3C65E">
    <w:name w:val="E1C632B4C7184C288BA1BF63BDD3C65E"/>
    <w:pPr>
      <w:widowControl w:val="0"/>
      <w:jc w:val="both"/>
    </w:pPr>
  </w:style>
  <w:style w:type="paragraph" w:customStyle="1" w:styleId="8F420CE5C1B94B4591124F9936CFB60A">
    <w:name w:val="8F420CE5C1B94B4591124F9936CFB60A"/>
    <w:pPr>
      <w:widowControl w:val="0"/>
      <w:jc w:val="both"/>
    </w:pPr>
  </w:style>
  <w:style w:type="paragraph" w:customStyle="1" w:styleId="35E24AB6656E4DCD9446B7562E3B1C11">
    <w:name w:val="35E24AB6656E4DCD9446B7562E3B1C11"/>
    <w:pPr>
      <w:widowControl w:val="0"/>
      <w:jc w:val="both"/>
    </w:pPr>
  </w:style>
  <w:style w:type="paragraph" w:customStyle="1" w:styleId="A3775A3A90EA459B96C5627370D8CD79">
    <w:name w:val="A3775A3A90EA459B96C5627370D8CD79"/>
    <w:pPr>
      <w:widowControl w:val="0"/>
      <w:jc w:val="both"/>
    </w:pPr>
  </w:style>
  <w:style w:type="paragraph" w:customStyle="1" w:styleId="1A18B69CAEE348D28DA171521B480DB5">
    <w:name w:val="1A18B69CAEE348D28DA171521B480DB5"/>
    <w:pPr>
      <w:widowControl w:val="0"/>
      <w:jc w:val="both"/>
    </w:pPr>
  </w:style>
  <w:style w:type="paragraph" w:customStyle="1" w:styleId="FBDD9C32208946FB9362173A90BD1A8F">
    <w:name w:val="FBDD9C32208946FB9362173A90BD1A8F"/>
    <w:pPr>
      <w:widowControl w:val="0"/>
      <w:jc w:val="both"/>
    </w:pPr>
  </w:style>
  <w:style w:type="paragraph" w:customStyle="1" w:styleId="20B5A7A485BF4441A8F821A08DDCF24F">
    <w:name w:val="20B5A7A485BF4441A8F821A08DDCF24F"/>
    <w:pPr>
      <w:widowControl w:val="0"/>
      <w:jc w:val="both"/>
    </w:pPr>
  </w:style>
  <w:style w:type="paragraph" w:customStyle="1" w:styleId="8982DAEC072B4AF4A046D874224A1462">
    <w:name w:val="8982DAEC072B4AF4A046D874224A1462"/>
    <w:pPr>
      <w:widowControl w:val="0"/>
      <w:jc w:val="both"/>
    </w:pPr>
  </w:style>
  <w:style w:type="paragraph" w:customStyle="1" w:styleId="4B07B15F24864681BD12C18F5AEA7765">
    <w:name w:val="4B07B15F24864681BD12C18F5AEA7765"/>
    <w:pPr>
      <w:widowControl w:val="0"/>
      <w:jc w:val="both"/>
    </w:pPr>
  </w:style>
  <w:style w:type="paragraph" w:customStyle="1" w:styleId="1E9E425A872F4E30A182D62DE208F094">
    <w:name w:val="1E9E425A872F4E30A182D62DE208F094"/>
    <w:pPr>
      <w:widowControl w:val="0"/>
      <w:jc w:val="both"/>
    </w:pPr>
  </w:style>
  <w:style w:type="paragraph" w:customStyle="1" w:styleId="CAA93B96F94148228BD79A429D73AB44">
    <w:name w:val="CAA93B96F94148228BD79A429D73AB44"/>
    <w:pPr>
      <w:widowControl w:val="0"/>
      <w:jc w:val="both"/>
    </w:pPr>
  </w:style>
  <w:style w:type="paragraph" w:customStyle="1" w:styleId="429A2B16DE144991B1FCD2E220AEA3B5">
    <w:name w:val="429A2B16DE144991B1FCD2E220AEA3B5"/>
    <w:pPr>
      <w:widowControl w:val="0"/>
      <w:jc w:val="both"/>
    </w:pPr>
  </w:style>
  <w:style w:type="paragraph" w:customStyle="1" w:styleId="F8EA04A7C5D74E3493FF572B7F57CD01">
    <w:name w:val="F8EA04A7C5D74E3493FF572B7F57CD01"/>
    <w:pPr>
      <w:widowControl w:val="0"/>
      <w:jc w:val="both"/>
    </w:pPr>
  </w:style>
  <w:style w:type="paragraph" w:customStyle="1" w:styleId="D8D8754396384044BEE90D08C12A63B1">
    <w:name w:val="D8D8754396384044BEE90D08C12A63B1"/>
    <w:pPr>
      <w:widowControl w:val="0"/>
      <w:jc w:val="both"/>
    </w:pPr>
  </w:style>
  <w:style w:type="paragraph" w:customStyle="1" w:styleId="11BB106D889F48FDBDA5711C45E897CA">
    <w:name w:val="11BB106D889F48FDBDA5711C45E897CA"/>
    <w:pPr>
      <w:widowControl w:val="0"/>
      <w:jc w:val="both"/>
    </w:pPr>
  </w:style>
  <w:style w:type="paragraph" w:customStyle="1" w:styleId="427362F9D7B34795BD941890343AE62E">
    <w:name w:val="427362F9D7B34795BD941890343AE62E"/>
    <w:pPr>
      <w:widowControl w:val="0"/>
      <w:jc w:val="both"/>
    </w:pPr>
  </w:style>
  <w:style w:type="paragraph" w:customStyle="1" w:styleId="2AAE185C22AB4573944A0E7FF26687D7">
    <w:name w:val="2AAE185C22AB4573944A0E7FF26687D7"/>
    <w:pPr>
      <w:widowControl w:val="0"/>
      <w:jc w:val="both"/>
    </w:pPr>
  </w:style>
  <w:style w:type="paragraph" w:customStyle="1" w:styleId="1985639BD8B14E16AD63387C83A5D60E">
    <w:name w:val="1985639BD8B14E16AD63387C83A5D60E"/>
    <w:pPr>
      <w:widowControl w:val="0"/>
      <w:jc w:val="both"/>
    </w:pPr>
  </w:style>
  <w:style w:type="paragraph" w:customStyle="1" w:styleId="70E4FB4ACF7241E39DEA313C733DE8FD">
    <w:name w:val="70E4FB4ACF7241E39DEA313C733DE8FD"/>
    <w:pPr>
      <w:widowControl w:val="0"/>
      <w:jc w:val="both"/>
    </w:pPr>
  </w:style>
  <w:style w:type="paragraph" w:customStyle="1" w:styleId="0F813674A4F84912868F3E5BF9F77B80">
    <w:name w:val="0F813674A4F84912868F3E5BF9F77B80"/>
    <w:pPr>
      <w:widowControl w:val="0"/>
      <w:jc w:val="both"/>
    </w:pPr>
  </w:style>
  <w:style w:type="paragraph" w:customStyle="1" w:styleId="A08635D354A34285BEA5E26B9F83B42E">
    <w:name w:val="A08635D354A34285BEA5E26B9F83B42E"/>
    <w:pPr>
      <w:widowControl w:val="0"/>
      <w:jc w:val="both"/>
    </w:pPr>
  </w:style>
  <w:style w:type="paragraph" w:customStyle="1" w:styleId="4418861E49064641B160FE735E1BD2CC">
    <w:name w:val="4418861E49064641B160FE735E1BD2CC"/>
    <w:pPr>
      <w:widowControl w:val="0"/>
      <w:jc w:val="both"/>
    </w:pPr>
  </w:style>
  <w:style w:type="paragraph" w:customStyle="1" w:styleId="407911B252034F4A8B0AFB35B2E8A2CD">
    <w:name w:val="407911B252034F4A8B0AFB35B2E8A2CD"/>
    <w:pPr>
      <w:widowControl w:val="0"/>
      <w:jc w:val="both"/>
    </w:pPr>
  </w:style>
  <w:style w:type="paragraph" w:customStyle="1" w:styleId="F2267A166EE24AB7AE3BE8B0E7F94CB2">
    <w:name w:val="F2267A166EE24AB7AE3BE8B0E7F94CB2"/>
    <w:pPr>
      <w:widowControl w:val="0"/>
      <w:jc w:val="both"/>
    </w:pPr>
  </w:style>
  <w:style w:type="paragraph" w:customStyle="1" w:styleId="982C8763AD6040E78BCC2B978E5558FD">
    <w:name w:val="982C8763AD6040E78BCC2B978E5558FD"/>
    <w:pPr>
      <w:widowControl w:val="0"/>
      <w:jc w:val="both"/>
    </w:pPr>
  </w:style>
  <w:style w:type="paragraph" w:customStyle="1" w:styleId="AC028BC033C74912ABF2F0727EA00CCF">
    <w:name w:val="AC028BC033C74912ABF2F0727EA00CCF"/>
    <w:pPr>
      <w:widowControl w:val="0"/>
      <w:jc w:val="both"/>
    </w:pPr>
  </w:style>
  <w:style w:type="paragraph" w:customStyle="1" w:styleId="2DB53C5F556C4D03B7BD3D9CAA9E5328">
    <w:name w:val="2DB53C5F556C4D03B7BD3D9CAA9E5328"/>
    <w:pPr>
      <w:widowControl w:val="0"/>
      <w:jc w:val="both"/>
    </w:pPr>
  </w:style>
  <w:style w:type="paragraph" w:customStyle="1" w:styleId="511767281E094A66865B6388A3B1CC4D">
    <w:name w:val="511767281E094A66865B6388A3B1CC4D"/>
    <w:pPr>
      <w:widowControl w:val="0"/>
      <w:jc w:val="both"/>
    </w:pPr>
  </w:style>
  <w:style w:type="paragraph" w:customStyle="1" w:styleId="06251FB9DC2146E88615C04EE462CC95">
    <w:name w:val="06251FB9DC2146E88615C04EE462CC95"/>
    <w:pPr>
      <w:widowControl w:val="0"/>
      <w:jc w:val="both"/>
    </w:pPr>
  </w:style>
  <w:style w:type="paragraph" w:customStyle="1" w:styleId="2748ACA43DFE4078A4ED7DC1881404C2">
    <w:name w:val="2748ACA43DFE4078A4ED7DC1881404C2"/>
    <w:pPr>
      <w:widowControl w:val="0"/>
      <w:jc w:val="both"/>
    </w:pPr>
  </w:style>
  <w:style w:type="paragraph" w:customStyle="1" w:styleId="62F325DC405A4B2B9864CAF60ACFE4E3">
    <w:name w:val="62F325DC405A4B2B9864CAF60ACFE4E3"/>
    <w:pPr>
      <w:widowControl w:val="0"/>
      <w:jc w:val="both"/>
    </w:pPr>
  </w:style>
  <w:style w:type="paragraph" w:customStyle="1" w:styleId="975FC110770F49C784979B775C71D61D">
    <w:name w:val="975FC110770F49C784979B775C71D61D"/>
    <w:pPr>
      <w:widowControl w:val="0"/>
      <w:jc w:val="both"/>
    </w:pPr>
  </w:style>
  <w:style w:type="paragraph" w:customStyle="1" w:styleId="12BF5D2333F24844AE6E5C5CBA771DC3">
    <w:name w:val="12BF5D2333F24844AE6E5C5CBA771DC3"/>
    <w:pPr>
      <w:widowControl w:val="0"/>
      <w:jc w:val="both"/>
    </w:pPr>
  </w:style>
  <w:style w:type="paragraph" w:customStyle="1" w:styleId="9673BB6199BA4BDEA937367A7C5860FC">
    <w:name w:val="9673BB6199BA4BDEA937367A7C5860FC"/>
    <w:pPr>
      <w:widowControl w:val="0"/>
      <w:jc w:val="both"/>
    </w:pPr>
  </w:style>
  <w:style w:type="paragraph" w:customStyle="1" w:styleId="FD55988CB6A249E5A347586FAF8B2DB8">
    <w:name w:val="FD55988CB6A249E5A347586FAF8B2DB8"/>
    <w:pPr>
      <w:widowControl w:val="0"/>
      <w:jc w:val="both"/>
    </w:pPr>
  </w:style>
  <w:style w:type="paragraph" w:customStyle="1" w:styleId="BABA65E12B244EA8AFC099C604B5FF7F">
    <w:name w:val="BABA65E12B244EA8AFC099C604B5FF7F"/>
    <w:pPr>
      <w:widowControl w:val="0"/>
      <w:jc w:val="both"/>
    </w:pPr>
  </w:style>
  <w:style w:type="paragraph" w:customStyle="1" w:styleId="7B0AE30305274F508FA506C552B49FEE">
    <w:name w:val="7B0AE30305274F508FA506C552B49FEE"/>
    <w:pPr>
      <w:widowControl w:val="0"/>
      <w:jc w:val="both"/>
    </w:pPr>
  </w:style>
  <w:style w:type="paragraph" w:customStyle="1" w:styleId="0909DEEF0DA041A6A4749EA0A1FC0D3A">
    <w:name w:val="0909DEEF0DA041A6A4749EA0A1FC0D3A"/>
    <w:pPr>
      <w:widowControl w:val="0"/>
      <w:jc w:val="both"/>
    </w:pPr>
  </w:style>
  <w:style w:type="paragraph" w:customStyle="1" w:styleId="27AC5AA04C16489AB54593441D6B101D">
    <w:name w:val="27AC5AA04C16489AB54593441D6B101D"/>
    <w:pPr>
      <w:widowControl w:val="0"/>
      <w:jc w:val="both"/>
    </w:pPr>
  </w:style>
  <w:style w:type="paragraph" w:customStyle="1" w:styleId="F96AAD5A0D8D43F2B9E7EF8E3E796556">
    <w:name w:val="F96AAD5A0D8D43F2B9E7EF8E3E796556"/>
    <w:pPr>
      <w:widowControl w:val="0"/>
      <w:jc w:val="both"/>
    </w:pPr>
  </w:style>
  <w:style w:type="paragraph" w:customStyle="1" w:styleId="BADBBDB273784B12856BC8756F4C3465">
    <w:name w:val="BADBBDB273784B12856BC8756F4C3465"/>
    <w:pPr>
      <w:widowControl w:val="0"/>
      <w:jc w:val="both"/>
    </w:pPr>
  </w:style>
  <w:style w:type="paragraph" w:customStyle="1" w:styleId="2EA2DFB73BEB426D85C17576A69FE0C1">
    <w:name w:val="2EA2DFB73BEB426D85C17576A69FE0C1"/>
    <w:pPr>
      <w:widowControl w:val="0"/>
      <w:jc w:val="both"/>
    </w:pPr>
  </w:style>
  <w:style w:type="paragraph" w:customStyle="1" w:styleId="AF6C43DC525647D993CBD18AC3BE7364">
    <w:name w:val="AF6C43DC525647D993CBD18AC3BE7364"/>
    <w:pPr>
      <w:widowControl w:val="0"/>
      <w:jc w:val="both"/>
    </w:pPr>
  </w:style>
  <w:style w:type="paragraph" w:customStyle="1" w:styleId="D09C0A34305940FEAE5E3ED23F12DEE6">
    <w:name w:val="D09C0A34305940FEAE5E3ED23F12DEE6"/>
    <w:pPr>
      <w:widowControl w:val="0"/>
      <w:jc w:val="both"/>
    </w:pPr>
  </w:style>
  <w:style w:type="paragraph" w:customStyle="1" w:styleId="9A6E445AC58140FA9D6160FB763F71B6">
    <w:name w:val="9A6E445AC58140FA9D6160FB763F71B6"/>
    <w:pPr>
      <w:widowControl w:val="0"/>
      <w:jc w:val="both"/>
    </w:pPr>
  </w:style>
  <w:style w:type="paragraph" w:customStyle="1" w:styleId="1825E13AEA21464E9928CAACDC8E126F">
    <w:name w:val="1825E13AEA21464E9928CAACDC8E126F"/>
    <w:pPr>
      <w:widowControl w:val="0"/>
      <w:jc w:val="both"/>
    </w:pPr>
  </w:style>
  <w:style w:type="paragraph" w:customStyle="1" w:styleId="C9665F954F6D4D7984E7759D8AC1DBE5">
    <w:name w:val="C9665F954F6D4D7984E7759D8AC1DBE5"/>
    <w:pPr>
      <w:widowControl w:val="0"/>
      <w:jc w:val="both"/>
    </w:pPr>
  </w:style>
  <w:style w:type="paragraph" w:customStyle="1" w:styleId="04F20F0DCBB546D3B13E86D4EFCDC56D">
    <w:name w:val="04F20F0DCBB546D3B13E86D4EFCDC56D"/>
    <w:pPr>
      <w:widowControl w:val="0"/>
      <w:jc w:val="both"/>
    </w:pPr>
  </w:style>
  <w:style w:type="paragraph" w:customStyle="1" w:styleId="B639C091DEAC4C38AFBE1F3DD0F09D86">
    <w:name w:val="B639C091DEAC4C38AFBE1F3DD0F09D86"/>
    <w:pPr>
      <w:widowControl w:val="0"/>
      <w:jc w:val="both"/>
    </w:pPr>
  </w:style>
  <w:style w:type="paragraph" w:customStyle="1" w:styleId="E1E801E94C5D4308B1F1245356D76524">
    <w:name w:val="E1E801E94C5D4308B1F1245356D76524"/>
    <w:pPr>
      <w:widowControl w:val="0"/>
      <w:jc w:val="both"/>
    </w:pPr>
  </w:style>
  <w:style w:type="paragraph" w:customStyle="1" w:styleId="DA79D30359CD4B679F7AB930CF761B07">
    <w:name w:val="DA79D30359CD4B679F7AB930CF761B07"/>
    <w:pPr>
      <w:widowControl w:val="0"/>
      <w:jc w:val="both"/>
    </w:pPr>
  </w:style>
  <w:style w:type="paragraph" w:customStyle="1" w:styleId="4A29EFA6D22B49D5B7DD01D0661171BF">
    <w:name w:val="4A29EFA6D22B49D5B7DD01D0661171BF"/>
    <w:pPr>
      <w:widowControl w:val="0"/>
      <w:jc w:val="both"/>
    </w:pPr>
  </w:style>
  <w:style w:type="paragraph" w:customStyle="1" w:styleId="EACF3884750E4C90B6904B095577ED2F">
    <w:name w:val="EACF3884750E4C90B6904B095577ED2F"/>
    <w:pPr>
      <w:widowControl w:val="0"/>
      <w:jc w:val="both"/>
    </w:pPr>
  </w:style>
  <w:style w:type="paragraph" w:customStyle="1" w:styleId="A2B68BAABE9044F2B9011EDCC2427972">
    <w:name w:val="A2B68BAABE9044F2B9011EDCC2427972"/>
    <w:pPr>
      <w:widowControl w:val="0"/>
      <w:jc w:val="both"/>
    </w:pPr>
  </w:style>
  <w:style w:type="paragraph" w:customStyle="1" w:styleId="579D2E3198B74B3BB0FF1CCE4BC9D411">
    <w:name w:val="579D2E3198B74B3BB0FF1CCE4BC9D411"/>
    <w:pPr>
      <w:widowControl w:val="0"/>
      <w:jc w:val="both"/>
    </w:pPr>
  </w:style>
  <w:style w:type="paragraph" w:customStyle="1" w:styleId="EEC7EB431F1D40C8963A6865529DA0E0">
    <w:name w:val="EEC7EB431F1D40C8963A6865529DA0E0"/>
    <w:pPr>
      <w:widowControl w:val="0"/>
      <w:jc w:val="both"/>
    </w:pPr>
  </w:style>
  <w:style w:type="paragraph" w:customStyle="1" w:styleId="BB4A206A53044BAEA6FC38574F628BA3">
    <w:name w:val="BB4A206A53044BAEA6FC38574F628BA3"/>
    <w:pPr>
      <w:widowControl w:val="0"/>
      <w:jc w:val="both"/>
    </w:pPr>
  </w:style>
  <w:style w:type="paragraph" w:customStyle="1" w:styleId="21FC7B440095435F9C98BD5DB85AD4AD">
    <w:name w:val="21FC7B440095435F9C98BD5DB85AD4AD"/>
    <w:pPr>
      <w:widowControl w:val="0"/>
      <w:jc w:val="both"/>
    </w:pPr>
  </w:style>
  <w:style w:type="paragraph" w:customStyle="1" w:styleId="E9919AC27A7E4725A90C7B1B587A59F8">
    <w:name w:val="E9919AC27A7E4725A90C7B1B587A59F8"/>
    <w:pPr>
      <w:widowControl w:val="0"/>
      <w:jc w:val="both"/>
    </w:pPr>
  </w:style>
  <w:style w:type="paragraph" w:customStyle="1" w:styleId="8BB4CF5C261D47B2A4D92F4C3FC8398D">
    <w:name w:val="8BB4CF5C261D47B2A4D92F4C3FC8398D"/>
    <w:pPr>
      <w:widowControl w:val="0"/>
      <w:jc w:val="both"/>
    </w:pPr>
  </w:style>
  <w:style w:type="paragraph" w:customStyle="1" w:styleId="DBCCD93BCBC948F591D53C300B9F97F5">
    <w:name w:val="DBCCD93BCBC948F591D53C300B9F97F5"/>
    <w:pPr>
      <w:widowControl w:val="0"/>
      <w:jc w:val="both"/>
    </w:pPr>
  </w:style>
  <w:style w:type="paragraph" w:customStyle="1" w:styleId="4605E73BA921424C9749A78F5183F7F9">
    <w:name w:val="4605E73BA921424C9749A78F5183F7F9"/>
    <w:pPr>
      <w:widowControl w:val="0"/>
      <w:jc w:val="both"/>
    </w:pPr>
  </w:style>
  <w:style w:type="paragraph" w:customStyle="1" w:styleId="6E7195A01DD94F0A8F53A58B58EDD024">
    <w:name w:val="6E7195A01DD94F0A8F53A58B58EDD024"/>
    <w:pPr>
      <w:widowControl w:val="0"/>
      <w:jc w:val="both"/>
    </w:pPr>
  </w:style>
  <w:style w:type="paragraph" w:customStyle="1" w:styleId="6FD01C662B9D472B8558B25CC49998BA">
    <w:name w:val="6FD01C662B9D472B8558B25CC49998BA"/>
    <w:pPr>
      <w:widowControl w:val="0"/>
      <w:jc w:val="both"/>
    </w:pPr>
  </w:style>
  <w:style w:type="paragraph" w:customStyle="1" w:styleId="5EDD2BDE918B42BC883E961495F5F55F">
    <w:name w:val="5EDD2BDE918B42BC883E961495F5F55F"/>
    <w:pPr>
      <w:widowControl w:val="0"/>
      <w:jc w:val="both"/>
    </w:pPr>
  </w:style>
  <w:style w:type="paragraph" w:customStyle="1" w:styleId="3963D1BF6EB74943A2E302FE65C428C5">
    <w:name w:val="3963D1BF6EB74943A2E302FE65C428C5"/>
    <w:pPr>
      <w:widowControl w:val="0"/>
      <w:jc w:val="both"/>
    </w:pPr>
  </w:style>
  <w:style w:type="paragraph" w:customStyle="1" w:styleId="035F5426FD9E4D19B68E50670128ADEE">
    <w:name w:val="035F5426FD9E4D19B68E50670128ADEE"/>
    <w:pPr>
      <w:widowControl w:val="0"/>
      <w:jc w:val="both"/>
    </w:pPr>
  </w:style>
  <w:style w:type="paragraph" w:customStyle="1" w:styleId="DCC4229DA40140858FC0E2825DA36B2A">
    <w:name w:val="DCC4229DA40140858FC0E2825DA36B2A"/>
    <w:pPr>
      <w:widowControl w:val="0"/>
      <w:jc w:val="both"/>
    </w:pPr>
  </w:style>
  <w:style w:type="paragraph" w:customStyle="1" w:styleId="CA8563777F7A4D119F3BAD07F7DC0946">
    <w:name w:val="CA8563777F7A4D119F3BAD07F7DC0946"/>
    <w:pPr>
      <w:widowControl w:val="0"/>
      <w:jc w:val="both"/>
    </w:pPr>
  </w:style>
  <w:style w:type="paragraph" w:customStyle="1" w:styleId="7F332BF96746456FB846081B15F1AB2E">
    <w:name w:val="7F332BF96746456FB846081B15F1AB2E"/>
    <w:pPr>
      <w:widowControl w:val="0"/>
      <w:jc w:val="both"/>
    </w:pPr>
  </w:style>
  <w:style w:type="paragraph" w:customStyle="1" w:styleId="67E82B1DBF564A12ABD5BB67435409EA">
    <w:name w:val="67E82B1DBF564A12ABD5BB67435409EA"/>
    <w:pPr>
      <w:widowControl w:val="0"/>
      <w:jc w:val="both"/>
    </w:pPr>
  </w:style>
  <w:style w:type="paragraph" w:customStyle="1" w:styleId="5214ECD7A09A44C39CD5B22235E66695">
    <w:name w:val="5214ECD7A09A44C39CD5B22235E66695"/>
    <w:pPr>
      <w:widowControl w:val="0"/>
      <w:jc w:val="both"/>
    </w:pPr>
  </w:style>
  <w:style w:type="paragraph" w:customStyle="1" w:styleId="42DC5937FC314E4E95E0746C3B209E23">
    <w:name w:val="42DC5937FC314E4E95E0746C3B209E23"/>
    <w:pPr>
      <w:widowControl w:val="0"/>
      <w:jc w:val="both"/>
    </w:pPr>
  </w:style>
  <w:style w:type="paragraph" w:customStyle="1" w:styleId="C50E6F918FA844ACAD718539B6091C1E">
    <w:name w:val="C50E6F918FA844ACAD718539B6091C1E"/>
    <w:pPr>
      <w:widowControl w:val="0"/>
      <w:jc w:val="both"/>
    </w:pPr>
  </w:style>
  <w:style w:type="paragraph" w:customStyle="1" w:styleId="114C4F82FC9F45AC8599C96B325B4FD9">
    <w:name w:val="114C4F82FC9F45AC8599C96B325B4FD9"/>
    <w:pPr>
      <w:widowControl w:val="0"/>
      <w:jc w:val="both"/>
    </w:pPr>
  </w:style>
  <w:style w:type="paragraph" w:customStyle="1" w:styleId="1FDE6362BF224890987A85CC8B22514D">
    <w:name w:val="1FDE6362BF224890987A85CC8B22514D"/>
    <w:pPr>
      <w:widowControl w:val="0"/>
      <w:jc w:val="both"/>
    </w:pPr>
  </w:style>
  <w:style w:type="paragraph" w:customStyle="1" w:styleId="19B66F3C05CC44DAB85805F87B395921">
    <w:name w:val="19B66F3C05CC44DAB85805F87B395921"/>
    <w:pPr>
      <w:widowControl w:val="0"/>
      <w:jc w:val="both"/>
    </w:pPr>
  </w:style>
  <w:style w:type="paragraph" w:customStyle="1" w:styleId="91E4278EEF304289A4B5D1750DCC8BF3">
    <w:name w:val="91E4278EEF304289A4B5D1750DCC8BF3"/>
    <w:pPr>
      <w:widowControl w:val="0"/>
      <w:jc w:val="both"/>
    </w:pPr>
  </w:style>
  <w:style w:type="paragraph" w:customStyle="1" w:styleId="F4480F50C57146A8A16D83CA0CF9F109">
    <w:name w:val="F4480F50C57146A8A16D83CA0CF9F109"/>
    <w:pPr>
      <w:widowControl w:val="0"/>
      <w:jc w:val="both"/>
    </w:pPr>
  </w:style>
  <w:style w:type="paragraph" w:customStyle="1" w:styleId="6A8DA4CBE6CA478182BCD8F56DD628D3">
    <w:name w:val="6A8DA4CBE6CA478182BCD8F56DD628D3"/>
    <w:pPr>
      <w:widowControl w:val="0"/>
      <w:jc w:val="both"/>
    </w:pPr>
  </w:style>
  <w:style w:type="paragraph" w:customStyle="1" w:styleId="77BFD02FAF6646A4B34B84C5FE94FA8F">
    <w:name w:val="77BFD02FAF6646A4B34B84C5FE94FA8F"/>
    <w:pPr>
      <w:widowControl w:val="0"/>
      <w:jc w:val="both"/>
    </w:pPr>
  </w:style>
  <w:style w:type="paragraph" w:customStyle="1" w:styleId="1F79BD5918AA4D45BDD36A502043B853">
    <w:name w:val="1F79BD5918AA4D45BDD36A502043B853"/>
    <w:pPr>
      <w:widowControl w:val="0"/>
      <w:jc w:val="both"/>
    </w:pPr>
  </w:style>
  <w:style w:type="paragraph" w:customStyle="1" w:styleId="9E993078EB9A47E99F321069BADC66D2">
    <w:name w:val="9E993078EB9A47E99F321069BADC66D2"/>
    <w:pPr>
      <w:widowControl w:val="0"/>
      <w:jc w:val="both"/>
    </w:pPr>
  </w:style>
  <w:style w:type="paragraph" w:customStyle="1" w:styleId="A5AF711159604F5F993D07F04F65EBDD">
    <w:name w:val="A5AF711159604F5F993D07F04F65EBDD"/>
    <w:pPr>
      <w:widowControl w:val="0"/>
      <w:jc w:val="both"/>
    </w:pPr>
  </w:style>
  <w:style w:type="paragraph" w:customStyle="1" w:styleId="FD5CE9C89E994C07867D99B8D3659E6A">
    <w:name w:val="FD5CE9C89E994C07867D99B8D3659E6A"/>
    <w:pPr>
      <w:widowControl w:val="0"/>
      <w:jc w:val="both"/>
    </w:pPr>
  </w:style>
  <w:style w:type="paragraph" w:customStyle="1" w:styleId="51E952137EEB484CBE596E8C6C2D82E8">
    <w:name w:val="51E952137EEB484CBE596E8C6C2D82E8"/>
    <w:pPr>
      <w:widowControl w:val="0"/>
      <w:jc w:val="both"/>
    </w:pPr>
  </w:style>
  <w:style w:type="paragraph" w:customStyle="1" w:styleId="DDFB864D7CF948AD95A84E1884ED5502">
    <w:name w:val="DDFB864D7CF948AD95A84E1884ED5502"/>
    <w:pPr>
      <w:widowControl w:val="0"/>
      <w:jc w:val="both"/>
    </w:pPr>
  </w:style>
  <w:style w:type="paragraph" w:customStyle="1" w:styleId="1104E14C25A24721BAEF8E5E3F7659CE">
    <w:name w:val="1104E14C25A24721BAEF8E5E3F7659CE"/>
    <w:pPr>
      <w:widowControl w:val="0"/>
      <w:jc w:val="both"/>
    </w:pPr>
  </w:style>
  <w:style w:type="paragraph" w:customStyle="1" w:styleId="82EB9E1278D64628BF79B8DD5ACBC2CC">
    <w:name w:val="82EB9E1278D64628BF79B8DD5ACBC2CC"/>
    <w:pPr>
      <w:widowControl w:val="0"/>
      <w:jc w:val="both"/>
    </w:pPr>
  </w:style>
  <w:style w:type="paragraph" w:customStyle="1" w:styleId="6A9D5BEEA46F44C3ABA7F50BA7752B0C">
    <w:name w:val="6A9D5BEEA46F44C3ABA7F50BA7752B0C"/>
    <w:pPr>
      <w:widowControl w:val="0"/>
      <w:jc w:val="both"/>
    </w:pPr>
  </w:style>
  <w:style w:type="paragraph" w:customStyle="1" w:styleId="A3A5A486B73841348CAB06AC2829AEE1">
    <w:name w:val="A3A5A486B73841348CAB06AC2829AEE1"/>
    <w:pPr>
      <w:widowControl w:val="0"/>
      <w:jc w:val="both"/>
    </w:pPr>
  </w:style>
  <w:style w:type="paragraph" w:customStyle="1" w:styleId="01F2C04B48104193B8F249A9FDF9A3C6">
    <w:name w:val="01F2C04B48104193B8F249A9FDF9A3C6"/>
    <w:pPr>
      <w:widowControl w:val="0"/>
      <w:jc w:val="both"/>
    </w:pPr>
  </w:style>
  <w:style w:type="paragraph" w:customStyle="1" w:styleId="143AAE2F9D524556ADD2CB4E86AD98C5">
    <w:name w:val="143AAE2F9D524556ADD2CB4E86AD98C5"/>
    <w:pPr>
      <w:widowControl w:val="0"/>
      <w:jc w:val="both"/>
    </w:pPr>
  </w:style>
  <w:style w:type="paragraph" w:customStyle="1" w:styleId="3105324675EF4939B1F27621ABB510DF">
    <w:name w:val="3105324675EF4939B1F27621ABB510DF"/>
    <w:pPr>
      <w:widowControl w:val="0"/>
      <w:jc w:val="both"/>
    </w:pPr>
  </w:style>
  <w:style w:type="paragraph" w:customStyle="1" w:styleId="4D49E4D1ADB048AC9D1BBDB5C6FC2177">
    <w:name w:val="4D49E4D1ADB048AC9D1BBDB5C6FC2177"/>
    <w:pPr>
      <w:widowControl w:val="0"/>
      <w:jc w:val="both"/>
    </w:pPr>
  </w:style>
  <w:style w:type="paragraph" w:customStyle="1" w:styleId="A23CE1E05F9A44DB96A4F98DE2B77749">
    <w:name w:val="A23CE1E05F9A44DB96A4F98DE2B77749"/>
    <w:pPr>
      <w:widowControl w:val="0"/>
      <w:jc w:val="both"/>
    </w:pPr>
  </w:style>
  <w:style w:type="paragraph" w:customStyle="1" w:styleId="04AB194892064FBF982A055C446BD1E2">
    <w:name w:val="04AB194892064FBF982A055C446BD1E2"/>
    <w:pPr>
      <w:widowControl w:val="0"/>
      <w:jc w:val="both"/>
    </w:pPr>
  </w:style>
  <w:style w:type="paragraph" w:customStyle="1" w:styleId="775650E04DA54AB2817FCCEC03FC6D47">
    <w:name w:val="775650E04DA54AB2817FCCEC03FC6D47"/>
    <w:pPr>
      <w:widowControl w:val="0"/>
      <w:jc w:val="both"/>
    </w:pPr>
  </w:style>
  <w:style w:type="paragraph" w:customStyle="1" w:styleId="70FD0A06528E4AC1BB7A845E53BE41B1">
    <w:name w:val="70FD0A06528E4AC1BB7A845E53BE41B1"/>
    <w:pPr>
      <w:widowControl w:val="0"/>
      <w:jc w:val="both"/>
    </w:pPr>
  </w:style>
  <w:style w:type="paragraph" w:customStyle="1" w:styleId="8C4180BB46A24B76A2A644379BE4C782">
    <w:name w:val="8C4180BB46A24B76A2A644379BE4C782"/>
    <w:pPr>
      <w:widowControl w:val="0"/>
      <w:jc w:val="both"/>
    </w:pPr>
  </w:style>
  <w:style w:type="paragraph" w:customStyle="1" w:styleId="93802BF9C1874F7C993B96406CC51372">
    <w:name w:val="93802BF9C1874F7C993B96406CC51372"/>
    <w:pPr>
      <w:widowControl w:val="0"/>
      <w:jc w:val="both"/>
    </w:pPr>
  </w:style>
  <w:style w:type="paragraph" w:customStyle="1" w:styleId="4861D65D01BA4D8A8F202358E3958276">
    <w:name w:val="4861D65D01BA4D8A8F202358E3958276"/>
    <w:pPr>
      <w:widowControl w:val="0"/>
      <w:jc w:val="both"/>
    </w:pPr>
  </w:style>
  <w:style w:type="paragraph" w:customStyle="1" w:styleId="3441011556094A2CA807482574A3F522">
    <w:name w:val="3441011556094A2CA807482574A3F522"/>
    <w:pPr>
      <w:widowControl w:val="0"/>
      <w:jc w:val="both"/>
    </w:pPr>
  </w:style>
  <w:style w:type="paragraph" w:customStyle="1" w:styleId="C90FDE3D18B04B258E2C687B89371054">
    <w:name w:val="C90FDE3D18B04B258E2C687B89371054"/>
    <w:pPr>
      <w:widowControl w:val="0"/>
      <w:jc w:val="both"/>
    </w:pPr>
  </w:style>
  <w:style w:type="paragraph" w:customStyle="1" w:styleId="0968D7B06AFB43B5BD1D7A29D926895A">
    <w:name w:val="0968D7B06AFB43B5BD1D7A29D926895A"/>
    <w:pPr>
      <w:widowControl w:val="0"/>
      <w:jc w:val="both"/>
    </w:pPr>
  </w:style>
  <w:style w:type="paragraph" w:customStyle="1" w:styleId="3440472842554BF488DD8C014D17B0AA">
    <w:name w:val="3440472842554BF488DD8C014D17B0AA"/>
    <w:pPr>
      <w:widowControl w:val="0"/>
      <w:jc w:val="both"/>
    </w:pPr>
  </w:style>
  <w:style w:type="paragraph" w:customStyle="1" w:styleId="A4A080C0FF52480DAF677E6676D3D522">
    <w:name w:val="A4A080C0FF52480DAF677E6676D3D522"/>
    <w:pPr>
      <w:widowControl w:val="0"/>
      <w:jc w:val="both"/>
    </w:pPr>
  </w:style>
  <w:style w:type="paragraph" w:customStyle="1" w:styleId="D175C21FC760461388F996C78406C89E">
    <w:name w:val="D175C21FC760461388F996C78406C89E"/>
    <w:pPr>
      <w:widowControl w:val="0"/>
      <w:jc w:val="both"/>
    </w:pPr>
  </w:style>
  <w:style w:type="paragraph" w:customStyle="1" w:styleId="F0BC111948FA4D6B81CDA6E9BF3DFB2F">
    <w:name w:val="F0BC111948FA4D6B81CDA6E9BF3DFB2F"/>
    <w:pPr>
      <w:widowControl w:val="0"/>
      <w:jc w:val="both"/>
    </w:pPr>
  </w:style>
  <w:style w:type="paragraph" w:customStyle="1" w:styleId="62875860AEE84327B3AD174762258A35">
    <w:name w:val="62875860AEE84327B3AD174762258A35"/>
    <w:pPr>
      <w:widowControl w:val="0"/>
      <w:jc w:val="both"/>
    </w:pPr>
  </w:style>
  <w:style w:type="paragraph" w:customStyle="1" w:styleId="CD9A42596D8747AD886060320C7ACBD0">
    <w:name w:val="CD9A42596D8747AD886060320C7ACBD0"/>
    <w:pPr>
      <w:widowControl w:val="0"/>
      <w:jc w:val="both"/>
    </w:pPr>
  </w:style>
  <w:style w:type="paragraph" w:customStyle="1" w:styleId="24002C174D7E46B9A8EE9303FDBD1140">
    <w:name w:val="24002C174D7E46B9A8EE9303FDBD1140"/>
    <w:pPr>
      <w:widowControl w:val="0"/>
      <w:jc w:val="both"/>
    </w:pPr>
  </w:style>
  <w:style w:type="paragraph" w:customStyle="1" w:styleId="2567C8B1A3494B54A678C31C5AD86A3B">
    <w:name w:val="2567C8B1A3494B54A678C31C5AD86A3B"/>
    <w:pPr>
      <w:widowControl w:val="0"/>
      <w:jc w:val="both"/>
    </w:pPr>
  </w:style>
  <w:style w:type="paragraph" w:customStyle="1" w:styleId="952A8B0622714B8384BBFAE082B4B908">
    <w:name w:val="952A8B0622714B8384BBFAE082B4B908"/>
    <w:pPr>
      <w:widowControl w:val="0"/>
      <w:jc w:val="both"/>
    </w:pPr>
  </w:style>
  <w:style w:type="paragraph" w:customStyle="1" w:styleId="0D815293AC5E4565B2EA48EB20832E53">
    <w:name w:val="0D815293AC5E4565B2EA48EB20832E53"/>
    <w:pPr>
      <w:widowControl w:val="0"/>
      <w:jc w:val="both"/>
    </w:pPr>
  </w:style>
  <w:style w:type="paragraph" w:customStyle="1" w:styleId="751D898126494076BF8695789C696514">
    <w:name w:val="751D898126494076BF8695789C696514"/>
    <w:pPr>
      <w:widowControl w:val="0"/>
      <w:jc w:val="both"/>
    </w:pPr>
  </w:style>
  <w:style w:type="paragraph" w:customStyle="1" w:styleId="C507CD8299D8403F92F159013A2D522E">
    <w:name w:val="C507CD8299D8403F92F159013A2D522E"/>
    <w:pPr>
      <w:widowControl w:val="0"/>
      <w:jc w:val="both"/>
    </w:pPr>
  </w:style>
  <w:style w:type="paragraph" w:customStyle="1" w:styleId="42632D78552E4038A0FEF08138608A52">
    <w:name w:val="42632D78552E4038A0FEF08138608A52"/>
    <w:pPr>
      <w:widowControl w:val="0"/>
      <w:jc w:val="both"/>
    </w:pPr>
  </w:style>
  <w:style w:type="paragraph" w:customStyle="1" w:styleId="BF7FD9292B064C30A282AD82D795110A">
    <w:name w:val="BF7FD9292B064C30A282AD82D795110A"/>
    <w:pPr>
      <w:widowControl w:val="0"/>
      <w:jc w:val="both"/>
    </w:pPr>
  </w:style>
  <w:style w:type="paragraph" w:customStyle="1" w:styleId="D85A7ADBF7584B41B777A9C41574B07F">
    <w:name w:val="D85A7ADBF7584B41B777A9C41574B07F"/>
    <w:pPr>
      <w:widowControl w:val="0"/>
      <w:jc w:val="both"/>
    </w:pPr>
  </w:style>
  <w:style w:type="paragraph" w:customStyle="1" w:styleId="3BAA01344DDE45EB96CB8ACE62B28A27">
    <w:name w:val="3BAA01344DDE45EB96CB8ACE62B28A27"/>
    <w:pPr>
      <w:widowControl w:val="0"/>
      <w:jc w:val="both"/>
    </w:pPr>
  </w:style>
  <w:style w:type="paragraph" w:customStyle="1" w:styleId="D7B78B0064684A20B56B2D6FDBAB606F">
    <w:name w:val="D7B78B0064684A20B56B2D6FDBAB606F"/>
    <w:pPr>
      <w:widowControl w:val="0"/>
      <w:jc w:val="both"/>
    </w:pPr>
  </w:style>
  <w:style w:type="paragraph" w:customStyle="1" w:styleId="EEECBBB39C214F939DA70BDDCC2325C0">
    <w:name w:val="EEECBBB39C214F939DA70BDDCC2325C0"/>
    <w:pPr>
      <w:widowControl w:val="0"/>
      <w:jc w:val="both"/>
    </w:pPr>
  </w:style>
  <w:style w:type="paragraph" w:customStyle="1" w:styleId="49E713B0AD8F4CFEB111A90AEDA985C6">
    <w:name w:val="49E713B0AD8F4CFEB111A90AEDA985C6"/>
    <w:pPr>
      <w:widowControl w:val="0"/>
      <w:jc w:val="both"/>
    </w:pPr>
  </w:style>
  <w:style w:type="paragraph" w:customStyle="1" w:styleId="D09E31C11B404FE89F92AB75E661B5E5">
    <w:name w:val="D09E31C11B404FE89F92AB75E661B5E5"/>
    <w:pPr>
      <w:widowControl w:val="0"/>
      <w:jc w:val="both"/>
    </w:pPr>
  </w:style>
  <w:style w:type="paragraph" w:customStyle="1" w:styleId="6DD041FE711D41EA882E315B56DEEAE3">
    <w:name w:val="6DD041FE711D41EA882E315B56DEEAE3"/>
    <w:pPr>
      <w:widowControl w:val="0"/>
      <w:jc w:val="both"/>
    </w:pPr>
  </w:style>
  <w:style w:type="paragraph" w:customStyle="1" w:styleId="4F61EB1B66F64F70A40528B8A801CF59">
    <w:name w:val="4F61EB1B66F64F70A40528B8A801CF59"/>
    <w:pPr>
      <w:widowControl w:val="0"/>
      <w:jc w:val="both"/>
    </w:pPr>
  </w:style>
  <w:style w:type="paragraph" w:customStyle="1" w:styleId="178B16818F5B43F7A939E18E4E38DB1C">
    <w:name w:val="178B16818F5B43F7A939E18E4E38DB1C"/>
    <w:pPr>
      <w:widowControl w:val="0"/>
      <w:jc w:val="both"/>
    </w:pPr>
  </w:style>
  <w:style w:type="paragraph" w:customStyle="1" w:styleId="823522CD9DB448AC9D69AE7FB7DCED9C">
    <w:name w:val="823522CD9DB448AC9D69AE7FB7DCED9C"/>
    <w:pPr>
      <w:widowControl w:val="0"/>
      <w:jc w:val="both"/>
    </w:pPr>
  </w:style>
  <w:style w:type="paragraph" w:customStyle="1" w:styleId="6ABA9491C0004FCF860D1ACDA7BE288F">
    <w:name w:val="6ABA9491C0004FCF860D1ACDA7BE288F"/>
    <w:pPr>
      <w:widowControl w:val="0"/>
      <w:jc w:val="both"/>
    </w:pPr>
  </w:style>
  <w:style w:type="paragraph" w:customStyle="1" w:styleId="369E3AF0824841AB905E11B5CA12E6FB">
    <w:name w:val="369E3AF0824841AB905E11B5CA12E6FB"/>
    <w:rsid w:val="003C541B"/>
    <w:pPr>
      <w:widowControl w:val="0"/>
      <w:jc w:val="both"/>
    </w:pPr>
  </w:style>
  <w:style w:type="paragraph" w:customStyle="1" w:styleId="8AEB4236C55B46038ABD640544C2B54B">
    <w:name w:val="8AEB4236C55B46038ABD640544C2B54B"/>
    <w:rsid w:val="003C541B"/>
    <w:pPr>
      <w:widowControl w:val="0"/>
      <w:jc w:val="both"/>
    </w:pPr>
  </w:style>
  <w:style w:type="paragraph" w:customStyle="1" w:styleId="9A22034900844027A034E9A49A2A1705">
    <w:name w:val="9A22034900844027A034E9A49A2A1705"/>
    <w:rsid w:val="003C541B"/>
    <w:pPr>
      <w:widowControl w:val="0"/>
      <w:jc w:val="both"/>
    </w:pPr>
  </w:style>
  <w:style w:type="paragraph" w:customStyle="1" w:styleId="1AB317B9C6E446E5A9C659356321EFF0">
    <w:name w:val="1AB317B9C6E446E5A9C659356321EFF0"/>
    <w:rsid w:val="003C541B"/>
    <w:pPr>
      <w:widowControl w:val="0"/>
      <w:jc w:val="both"/>
    </w:pPr>
  </w:style>
  <w:style w:type="paragraph" w:customStyle="1" w:styleId="FC21AD011A024096AF5610D6A09F7C5B">
    <w:name w:val="FC21AD011A024096AF5610D6A09F7C5B"/>
    <w:rsid w:val="003C541B"/>
    <w:pPr>
      <w:widowControl w:val="0"/>
      <w:jc w:val="both"/>
    </w:pPr>
  </w:style>
  <w:style w:type="paragraph" w:customStyle="1" w:styleId="8A7F2DC48EC247DE83AC7F940CA5CBF7">
    <w:name w:val="8A7F2DC48EC247DE83AC7F940CA5CBF7"/>
    <w:rsid w:val="003C541B"/>
    <w:pPr>
      <w:widowControl w:val="0"/>
      <w:jc w:val="both"/>
    </w:pPr>
  </w:style>
  <w:style w:type="paragraph" w:customStyle="1" w:styleId="557AC7D29E184BC383FDB8E6DC453469">
    <w:name w:val="557AC7D29E184BC383FDB8E6DC453469"/>
    <w:rsid w:val="003C541B"/>
    <w:pPr>
      <w:widowControl w:val="0"/>
      <w:jc w:val="both"/>
    </w:pPr>
  </w:style>
  <w:style w:type="paragraph" w:customStyle="1" w:styleId="0C05384E8B324F16910E42A2A18BB11D">
    <w:name w:val="0C05384E8B324F16910E42A2A18BB11D"/>
    <w:rsid w:val="003C541B"/>
    <w:pPr>
      <w:widowControl w:val="0"/>
      <w:jc w:val="both"/>
    </w:pPr>
  </w:style>
  <w:style w:type="paragraph" w:customStyle="1" w:styleId="A757AC7402A748659EF5F7782DCD6BF6">
    <w:name w:val="A757AC7402A748659EF5F7782DCD6BF6"/>
    <w:rsid w:val="003C541B"/>
    <w:pPr>
      <w:widowControl w:val="0"/>
      <w:jc w:val="both"/>
    </w:pPr>
  </w:style>
  <w:style w:type="paragraph" w:customStyle="1" w:styleId="0A49AA19E2AC4C8DA829F5A9AFC1B8AD">
    <w:name w:val="0A49AA19E2AC4C8DA829F5A9AFC1B8AD"/>
    <w:rsid w:val="003C541B"/>
    <w:pPr>
      <w:widowControl w:val="0"/>
      <w:jc w:val="both"/>
    </w:pPr>
  </w:style>
  <w:style w:type="paragraph" w:customStyle="1" w:styleId="A7391C725BF34A27A3D6A4268D795978">
    <w:name w:val="A7391C725BF34A27A3D6A4268D795978"/>
    <w:rsid w:val="003C541B"/>
    <w:pPr>
      <w:widowControl w:val="0"/>
      <w:jc w:val="both"/>
    </w:pPr>
  </w:style>
  <w:style w:type="paragraph" w:customStyle="1" w:styleId="2F6B228C077D4C8EB4A426728C64FFCA">
    <w:name w:val="2F6B228C077D4C8EB4A426728C64FFCA"/>
    <w:rsid w:val="003C541B"/>
    <w:pPr>
      <w:widowControl w:val="0"/>
      <w:jc w:val="both"/>
    </w:pPr>
  </w:style>
  <w:style w:type="paragraph" w:customStyle="1" w:styleId="D92878DDC79D4369BD63A48ACB66C30B">
    <w:name w:val="D92878DDC79D4369BD63A48ACB66C30B"/>
    <w:rsid w:val="003C541B"/>
    <w:pPr>
      <w:widowControl w:val="0"/>
      <w:jc w:val="both"/>
    </w:pPr>
  </w:style>
  <w:style w:type="paragraph" w:customStyle="1" w:styleId="74674EB167534502872D69C488568099">
    <w:name w:val="74674EB167534502872D69C488568099"/>
    <w:rsid w:val="003C541B"/>
    <w:pPr>
      <w:widowControl w:val="0"/>
      <w:jc w:val="both"/>
    </w:pPr>
  </w:style>
  <w:style w:type="paragraph" w:customStyle="1" w:styleId="1424EB8BA3DF451C97A114C887E3FF60">
    <w:name w:val="1424EB8BA3DF451C97A114C887E3FF60"/>
    <w:rsid w:val="003C541B"/>
    <w:pPr>
      <w:widowControl w:val="0"/>
      <w:jc w:val="both"/>
    </w:pPr>
  </w:style>
  <w:style w:type="paragraph" w:customStyle="1" w:styleId="C5A686068DD143F08FE3B84B27CA0580">
    <w:name w:val="C5A686068DD143F08FE3B84B27CA0580"/>
    <w:rsid w:val="003C541B"/>
    <w:pPr>
      <w:widowControl w:val="0"/>
      <w:jc w:val="both"/>
    </w:pPr>
  </w:style>
  <w:style w:type="paragraph" w:customStyle="1" w:styleId="EF3EB410867B4F8682A96F9F7E205B62">
    <w:name w:val="EF3EB410867B4F8682A96F9F7E205B62"/>
    <w:rsid w:val="003C541B"/>
    <w:pPr>
      <w:widowControl w:val="0"/>
      <w:jc w:val="both"/>
    </w:pPr>
  </w:style>
  <w:style w:type="paragraph" w:customStyle="1" w:styleId="204297D8CE1B4F43A5B38FD767E90D61">
    <w:name w:val="204297D8CE1B4F43A5B38FD767E90D61"/>
    <w:rsid w:val="003C541B"/>
    <w:pPr>
      <w:widowControl w:val="0"/>
      <w:jc w:val="both"/>
    </w:pPr>
  </w:style>
  <w:style w:type="paragraph" w:customStyle="1" w:styleId="BC844072575742A58FA9FA3BBEF86C32">
    <w:name w:val="BC844072575742A58FA9FA3BBEF86C32"/>
    <w:rsid w:val="003C541B"/>
    <w:pPr>
      <w:widowControl w:val="0"/>
      <w:jc w:val="both"/>
    </w:pPr>
  </w:style>
  <w:style w:type="paragraph" w:customStyle="1" w:styleId="F3DA7A6E1283472ABCF762D2E8F24249">
    <w:name w:val="F3DA7A6E1283472ABCF762D2E8F24249"/>
    <w:rsid w:val="003C541B"/>
    <w:pPr>
      <w:widowControl w:val="0"/>
      <w:jc w:val="both"/>
    </w:pPr>
  </w:style>
  <w:style w:type="paragraph" w:customStyle="1" w:styleId="BF0CAE2A05EC4333ABB4223808B49A7D">
    <w:name w:val="BF0CAE2A05EC4333ABB4223808B49A7D"/>
    <w:rsid w:val="003C541B"/>
    <w:pPr>
      <w:widowControl w:val="0"/>
      <w:jc w:val="both"/>
    </w:pPr>
  </w:style>
  <w:style w:type="paragraph" w:customStyle="1" w:styleId="282854D6AD584C099C26DF0018689939">
    <w:name w:val="282854D6AD584C099C26DF0018689939"/>
    <w:rsid w:val="003C541B"/>
    <w:pPr>
      <w:widowControl w:val="0"/>
      <w:jc w:val="both"/>
    </w:pPr>
  </w:style>
  <w:style w:type="paragraph" w:customStyle="1" w:styleId="BBC7CA32ED164E488D7007990C46788B">
    <w:name w:val="BBC7CA32ED164E488D7007990C46788B"/>
    <w:rsid w:val="003C541B"/>
    <w:pPr>
      <w:widowControl w:val="0"/>
      <w:jc w:val="both"/>
    </w:pPr>
  </w:style>
  <w:style w:type="paragraph" w:customStyle="1" w:styleId="59D9D16502CF45BA95776934394672B9">
    <w:name w:val="59D9D16502CF45BA95776934394672B9"/>
    <w:rsid w:val="003C541B"/>
    <w:pPr>
      <w:widowControl w:val="0"/>
      <w:jc w:val="both"/>
    </w:pPr>
  </w:style>
  <w:style w:type="paragraph" w:customStyle="1" w:styleId="F2284F2CE2A5456C8A5EE47BB2FD5EB1">
    <w:name w:val="F2284F2CE2A5456C8A5EE47BB2FD5EB1"/>
    <w:rsid w:val="003C541B"/>
    <w:pPr>
      <w:widowControl w:val="0"/>
      <w:jc w:val="both"/>
    </w:pPr>
  </w:style>
  <w:style w:type="paragraph" w:customStyle="1" w:styleId="F349A8D8638E47DB9D9529FC5D16907C">
    <w:name w:val="F349A8D8638E47DB9D9529FC5D16907C"/>
    <w:rsid w:val="003C541B"/>
    <w:pPr>
      <w:widowControl w:val="0"/>
      <w:jc w:val="both"/>
    </w:pPr>
  </w:style>
  <w:style w:type="paragraph" w:customStyle="1" w:styleId="E0B04DE65D72419DB59ABC056E515BB7">
    <w:name w:val="E0B04DE65D72419DB59ABC056E515BB7"/>
    <w:rsid w:val="003C541B"/>
    <w:pPr>
      <w:widowControl w:val="0"/>
      <w:jc w:val="both"/>
    </w:pPr>
  </w:style>
  <w:style w:type="paragraph" w:customStyle="1" w:styleId="575A63C8ADA24E04952BFFEA0FE7B106">
    <w:name w:val="575A63C8ADA24E04952BFFEA0FE7B106"/>
    <w:rsid w:val="003C541B"/>
    <w:pPr>
      <w:widowControl w:val="0"/>
      <w:jc w:val="both"/>
    </w:pPr>
  </w:style>
  <w:style w:type="paragraph" w:customStyle="1" w:styleId="07A9BA1EF01B480E8F7F45B3978948C4">
    <w:name w:val="07A9BA1EF01B480E8F7F45B3978948C4"/>
    <w:rsid w:val="003C541B"/>
    <w:pPr>
      <w:widowControl w:val="0"/>
      <w:jc w:val="both"/>
    </w:pPr>
  </w:style>
  <w:style w:type="paragraph" w:customStyle="1" w:styleId="14BB847AFA9A4E7DB42291B5572CCD57">
    <w:name w:val="14BB847AFA9A4E7DB42291B5572CCD57"/>
    <w:rsid w:val="003C541B"/>
    <w:pPr>
      <w:widowControl w:val="0"/>
      <w:jc w:val="both"/>
    </w:pPr>
  </w:style>
  <w:style w:type="paragraph" w:customStyle="1" w:styleId="1E59389AAF814588BF1916118CA8CF70">
    <w:name w:val="1E59389AAF814588BF1916118CA8CF70"/>
    <w:rsid w:val="003C541B"/>
    <w:pPr>
      <w:widowControl w:val="0"/>
      <w:jc w:val="both"/>
    </w:pPr>
  </w:style>
  <w:style w:type="paragraph" w:customStyle="1" w:styleId="72D513E7457E4ACEB316B780AB716310">
    <w:name w:val="72D513E7457E4ACEB316B780AB716310"/>
    <w:rsid w:val="003C541B"/>
    <w:pPr>
      <w:widowControl w:val="0"/>
      <w:jc w:val="both"/>
    </w:pPr>
  </w:style>
  <w:style w:type="paragraph" w:customStyle="1" w:styleId="F9B44A366DA944458DDE68EA7A29DC64">
    <w:name w:val="F9B44A366DA944458DDE68EA7A29DC64"/>
    <w:rsid w:val="003C541B"/>
    <w:pPr>
      <w:widowControl w:val="0"/>
      <w:jc w:val="both"/>
    </w:pPr>
  </w:style>
  <w:style w:type="paragraph" w:customStyle="1" w:styleId="27467AB29407430AA3D49AC7CB608BFA">
    <w:name w:val="27467AB29407430AA3D49AC7CB608BFA"/>
    <w:rsid w:val="003C541B"/>
    <w:pPr>
      <w:widowControl w:val="0"/>
      <w:jc w:val="both"/>
    </w:pPr>
  </w:style>
  <w:style w:type="paragraph" w:customStyle="1" w:styleId="4442E8846C244B90ABAB2504D041CBA7">
    <w:name w:val="4442E8846C244B90ABAB2504D041CBA7"/>
    <w:rsid w:val="003C541B"/>
    <w:pPr>
      <w:widowControl w:val="0"/>
      <w:jc w:val="both"/>
    </w:pPr>
  </w:style>
  <w:style w:type="paragraph" w:customStyle="1" w:styleId="DDDFAFA759F8462786779692908DF6DC">
    <w:name w:val="DDDFAFA759F8462786779692908DF6DC"/>
    <w:rsid w:val="003C541B"/>
    <w:pPr>
      <w:widowControl w:val="0"/>
      <w:jc w:val="both"/>
    </w:pPr>
  </w:style>
  <w:style w:type="paragraph" w:customStyle="1" w:styleId="86266F9DDFBC46E4A76B2FE54EF895D9">
    <w:name w:val="86266F9DDFBC46E4A76B2FE54EF895D9"/>
    <w:rsid w:val="003C541B"/>
    <w:pPr>
      <w:widowControl w:val="0"/>
      <w:jc w:val="both"/>
    </w:pPr>
  </w:style>
  <w:style w:type="paragraph" w:customStyle="1" w:styleId="021924D286FA46419A46BFA7D1E22E7B">
    <w:name w:val="021924D286FA46419A46BFA7D1E22E7B"/>
    <w:rsid w:val="003C541B"/>
    <w:pPr>
      <w:widowControl w:val="0"/>
      <w:jc w:val="both"/>
    </w:pPr>
  </w:style>
  <w:style w:type="paragraph" w:customStyle="1" w:styleId="F30B8A95133D4054968FF1BC9940AF4F">
    <w:name w:val="F30B8A95133D4054968FF1BC9940AF4F"/>
    <w:rsid w:val="003C541B"/>
    <w:pPr>
      <w:widowControl w:val="0"/>
      <w:jc w:val="both"/>
    </w:pPr>
  </w:style>
  <w:style w:type="paragraph" w:customStyle="1" w:styleId="697DA6AFEA114D9E84F8042B2547BEF7">
    <w:name w:val="697DA6AFEA114D9E84F8042B2547BEF7"/>
    <w:rsid w:val="003C541B"/>
    <w:pPr>
      <w:widowControl w:val="0"/>
      <w:jc w:val="both"/>
    </w:pPr>
  </w:style>
  <w:style w:type="paragraph" w:customStyle="1" w:styleId="BF9073B8D1014590A00CDC91F21C79B0">
    <w:name w:val="BF9073B8D1014590A00CDC91F21C79B0"/>
    <w:rsid w:val="003C541B"/>
    <w:pPr>
      <w:widowControl w:val="0"/>
      <w:jc w:val="both"/>
    </w:pPr>
  </w:style>
  <w:style w:type="paragraph" w:customStyle="1" w:styleId="0F5158D7D5CB449BACF00A0ABA15B07A">
    <w:name w:val="0F5158D7D5CB449BACF00A0ABA15B07A"/>
    <w:rsid w:val="003C541B"/>
    <w:pPr>
      <w:widowControl w:val="0"/>
      <w:jc w:val="both"/>
    </w:pPr>
  </w:style>
  <w:style w:type="paragraph" w:customStyle="1" w:styleId="76E1A2EA03FF47429A911CCCE6553F78">
    <w:name w:val="76E1A2EA03FF47429A911CCCE6553F78"/>
    <w:rsid w:val="003C541B"/>
    <w:pPr>
      <w:widowControl w:val="0"/>
      <w:jc w:val="both"/>
    </w:pPr>
  </w:style>
  <w:style w:type="paragraph" w:customStyle="1" w:styleId="9D9A15918319462490CB753AFF1708F9">
    <w:name w:val="9D9A15918319462490CB753AFF1708F9"/>
    <w:rsid w:val="003C541B"/>
    <w:pPr>
      <w:widowControl w:val="0"/>
      <w:jc w:val="both"/>
    </w:pPr>
  </w:style>
  <w:style w:type="paragraph" w:customStyle="1" w:styleId="232B7FA6EA334F4DAF50BFDE502296FF">
    <w:name w:val="232B7FA6EA334F4DAF50BFDE502296FF"/>
    <w:rsid w:val="003C541B"/>
    <w:pPr>
      <w:widowControl w:val="0"/>
      <w:jc w:val="both"/>
    </w:pPr>
  </w:style>
  <w:style w:type="paragraph" w:customStyle="1" w:styleId="D1479F53858A461EBAEDD25CE446B420">
    <w:name w:val="D1479F53858A461EBAEDD25CE446B420"/>
    <w:rsid w:val="003C541B"/>
    <w:pPr>
      <w:widowControl w:val="0"/>
      <w:jc w:val="both"/>
    </w:pPr>
  </w:style>
  <w:style w:type="paragraph" w:customStyle="1" w:styleId="6E6D5213B2D8400D9BA82BB4609AA014">
    <w:name w:val="6E6D5213B2D8400D9BA82BB4609AA014"/>
    <w:rsid w:val="003C541B"/>
    <w:pPr>
      <w:widowControl w:val="0"/>
      <w:jc w:val="both"/>
    </w:pPr>
  </w:style>
  <w:style w:type="paragraph" w:customStyle="1" w:styleId="B686B2C8B24244D998BB01BD19B4C0DC">
    <w:name w:val="B686B2C8B24244D998BB01BD19B4C0DC"/>
    <w:rsid w:val="003C541B"/>
    <w:pPr>
      <w:widowControl w:val="0"/>
      <w:jc w:val="both"/>
    </w:pPr>
  </w:style>
  <w:style w:type="paragraph" w:customStyle="1" w:styleId="06295862592040F789BC0BE5037AF8E0">
    <w:name w:val="06295862592040F789BC0BE5037AF8E0"/>
    <w:rsid w:val="003C541B"/>
    <w:pPr>
      <w:widowControl w:val="0"/>
      <w:jc w:val="both"/>
    </w:pPr>
  </w:style>
  <w:style w:type="paragraph" w:customStyle="1" w:styleId="14D1F226900B4BA59BED497C0217D00F">
    <w:name w:val="14D1F226900B4BA59BED497C0217D00F"/>
    <w:rsid w:val="003C541B"/>
    <w:pPr>
      <w:widowControl w:val="0"/>
      <w:jc w:val="both"/>
    </w:pPr>
  </w:style>
  <w:style w:type="paragraph" w:customStyle="1" w:styleId="559D5C4C8D444AC7812BB06B0366F532">
    <w:name w:val="559D5C4C8D444AC7812BB06B0366F532"/>
    <w:rsid w:val="003C541B"/>
    <w:pPr>
      <w:widowControl w:val="0"/>
      <w:jc w:val="both"/>
    </w:pPr>
  </w:style>
  <w:style w:type="paragraph" w:customStyle="1" w:styleId="57C16F3F5CA74A8F8C483CA7EFC99263">
    <w:name w:val="57C16F3F5CA74A8F8C483CA7EFC99263"/>
    <w:rsid w:val="003C541B"/>
    <w:pPr>
      <w:widowControl w:val="0"/>
      <w:jc w:val="both"/>
    </w:pPr>
  </w:style>
  <w:style w:type="paragraph" w:customStyle="1" w:styleId="717C2AB64023433DB36DB0CFC2706FC9">
    <w:name w:val="717C2AB64023433DB36DB0CFC2706FC9"/>
    <w:rsid w:val="003C541B"/>
    <w:pPr>
      <w:widowControl w:val="0"/>
      <w:jc w:val="both"/>
    </w:pPr>
  </w:style>
  <w:style w:type="paragraph" w:customStyle="1" w:styleId="5D3B6A64178B4868A6ECB07DD0423948">
    <w:name w:val="5D3B6A64178B4868A6ECB07DD0423948"/>
    <w:rsid w:val="003C541B"/>
    <w:pPr>
      <w:widowControl w:val="0"/>
      <w:jc w:val="both"/>
    </w:pPr>
  </w:style>
  <w:style w:type="paragraph" w:customStyle="1" w:styleId="5FE6623861C54BC98BD3F708EA73F447">
    <w:name w:val="5FE6623861C54BC98BD3F708EA73F447"/>
    <w:rsid w:val="003C541B"/>
    <w:pPr>
      <w:widowControl w:val="0"/>
      <w:jc w:val="both"/>
    </w:pPr>
  </w:style>
  <w:style w:type="paragraph" w:customStyle="1" w:styleId="EBF34AE2F5104586BBAEF2404EB74E02">
    <w:name w:val="EBF34AE2F5104586BBAEF2404EB74E02"/>
    <w:rsid w:val="003C541B"/>
    <w:pPr>
      <w:widowControl w:val="0"/>
      <w:jc w:val="both"/>
    </w:pPr>
  </w:style>
  <w:style w:type="paragraph" w:customStyle="1" w:styleId="470316AF47E74B86A77F689F75611DCD">
    <w:name w:val="470316AF47E74B86A77F689F75611DCD"/>
    <w:rsid w:val="003C541B"/>
    <w:pPr>
      <w:widowControl w:val="0"/>
      <w:jc w:val="both"/>
    </w:pPr>
  </w:style>
  <w:style w:type="paragraph" w:customStyle="1" w:styleId="F4BFC97EF0F247A2ACF3AEB1066C5C90">
    <w:name w:val="F4BFC97EF0F247A2ACF3AEB1066C5C90"/>
    <w:rsid w:val="003C541B"/>
    <w:pPr>
      <w:widowControl w:val="0"/>
      <w:jc w:val="both"/>
    </w:pPr>
  </w:style>
  <w:style w:type="paragraph" w:customStyle="1" w:styleId="E162E0ED52E64D1C81B0D2947E75D7D9">
    <w:name w:val="E162E0ED52E64D1C81B0D2947E75D7D9"/>
    <w:rsid w:val="003C541B"/>
    <w:pPr>
      <w:widowControl w:val="0"/>
      <w:jc w:val="both"/>
    </w:pPr>
  </w:style>
  <w:style w:type="paragraph" w:customStyle="1" w:styleId="E18365E3BA3F4B16A9475B43062F5FBF">
    <w:name w:val="E18365E3BA3F4B16A9475B43062F5FBF"/>
    <w:rsid w:val="003C541B"/>
    <w:pPr>
      <w:widowControl w:val="0"/>
      <w:jc w:val="both"/>
    </w:pPr>
  </w:style>
  <w:style w:type="paragraph" w:customStyle="1" w:styleId="EF9258A6CBC84B909F90B59AA64068D7">
    <w:name w:val="EF9258A6CBC84B909F90B59AA64068D7"/>
    <w:rsid w:val="003C541B"/>
    <w:pPr>
      <w:widowControl w:val="0"/>
      <w:jc w:val="both"/>
    </w:pPr>
  </w:style>
  <w:style w:type="paragraph" w:customStyle="1" w:styleId="D5717E6E87F447049541533B96A59CEF">
    <w:name w:val="D5717E6E87F447049541533B96A59CEF"/>
    <w:rsid w:val="003C541B"/>
    <w:pPr>
      <w:widowControl w:val="0"/>
      <w:jc w:val="both"/>
    </w:pPr>
  </w:style>
  <w:style w:type="paragraph" w:customStyle="1" w:styleId="CC5B8AD703B5495AB80B92756A2B9630">
    <w:name w:val="CC5B8AD703B5495AB80B92756A2B9630"/>
    <w:rsid w:val="003C541B"/>
    <w:pPr>
      <w:widowControl w:val="0"/>
      <w:jc w:val="both"/>
    </w:pPr>
  </w:style>
  <w:style w:type="paragraph" w:customStyle="1" w:styleId="D80417F230D64C9F944CE67014C6D7CE">
    <w:name w:val="D80417F230D64C9F944CE67014C6D7CE"/>
    <w:rsid w:val="003C541B"/>
    <w:pPr>
      <w:widowControl w:val="0"/>
      <w:jc w:val="both"/>
    </w:pPr>
  </w:style>
  <w:style w:type="paragraph" w:customStyle="1" w:styleId="EFE8EE4CFA3D41B2B3BE4DB96F174425">
    <w:name w:val="EFE8EE4CFA3D41B2B3BE4DB96F174425"/>
    <w:rsid w:val="003C541B"/>
    <w:pPr>
      <w:widowControl w:val="0"/>
      <w:jc w:val="both"/>
    </w:pPr>
  </w:style>
  <w:style w:type="paragraph" w:customStyle="1" w:styleId="00715DEEAE654135B303E64FB4D18678">
    <w:name w:val="00715DEEAE654135B303E64FB4D18678"/>
    <w:rsid w:val="003C541B"/>
    <w:pPr>
      <w:widowControl w:val="0"/>
      <w:jc w:val="both"/>
    </w:pPr>
  </w:style>
  <w:style w:type="paragraph" w:customStyle="1" w:styleId="60E37A601B2F4D40ADAB844A422A657A">
    <w:name w:val="60E37A601B2F4D40ADAB844A422A657A"/>
    <w:rsid w:val="003C541B"/>
    <w:pPr>
      <w:widowControl w:val="0"/>
      <w:jc w:val="both"/>
    </w:pPr>
  </w:style>
  <w:style w:type="paragraph" w:customStyle="1" w:styleId="49259F7C600244C8A2822590A01D0265">
    <w:name w:val="49259F7C600244C8A2822590A01D0265"/>
    <w:rsid w:val="003C541B"/>
    <w:pPr>
      <w:widowControl w:val="0"/>
      <w:jc w:val="both"/>
    </w:pPr>
  </w:style>
  <w:style w:type="paragraph" w:customStyle="1" w:styleId="1947C980ACE14F37A5D268F2A322DC0A">
    <w:name w:val="1947C980ACE14F37A5D268F2A322DC0A"/>
    <w:rsid w:val="003C541B"/>
    <w:pPr>
      <w:widowControl w:val="0"/>
      <w:jc w:val="both"/>
    </w:pPr>
  </w:style>
  <w:style w:type="paragraph" w:customStyle="1" w:styleId="87E96DAB9B8346C8991C7D400BDE0D1E">
    <w:name w:val="87E96DAB9B8346C8991C7D400BDE0D1E"/>
    <w:rsid w:val="003C541B"/>
    <w:pPr>
      <w:widowControl w:val="0"/>
      <w:jc w:val="both"/>
    </w:pPr>
  </w:style>
  <w:style w:type="paragraph" w:customStyle="1" w:styleId="0F0F8C87D4AF407481FFAF453F5E1A9A">
    <w:name w:val="0F0F8C87D4AF407481FFAF453F5E1A9A"/>
    <w:rsid w:val="003C541B"/>
    <w:pPr>
      <w:widowControl w:val="0"/>
      <w:jc w:val="both"/>
    </w:pPr>
  </w:style>
  <w:style w:type="paragraph" w:customStyle="1" w:styleId="A0B4654734DC4BE1ACBDAC9D75343988">
    <w:name w:val="A0B4654734DC4BE1ACBDAC9D75343988"/>
    <w:rsid w:val="003C541B"/>
    <w:pPr>
      <w:widowControl w:val="0"/>
      <w:jc w:val="both"/>
    </w:pPr>
  </w:style>
  <w:style w:type="paragraph" w:customStyle="1" w:styleId="A331A37121CB48B283EBC851D1534A26">
    <w:name w:val="A331A37121CB48B283EBC851D1534A26"/>
    <w:rsid w:val="003C541B"/>
    <w:pPr>
      <w:widowControl w:val="0"/>
      <w:jc w:val="both"/>
    </w:pPr>
  </w:style>
  <w:style w:type="paragraph" w:customStyle="1" w:styleId="CEE47A9022574EDF93E8CF090DCF928D">
    <w:name w:val="CEE47A9022574EDF93E8CF090DCF928D"/>
    <w:rsid w:val="003C541B"/>
    <w:pPr>
      <w:widowControl w:val="0"/>
      <w:jc w:val="both"/>
    </w:pPr>
  </w:style>
  <w:style w:type="paragraph" w:customStyle="1" w:styleId="96AF6DB5E62144B48492C6F0CF37477E">
    <w:name w:val="96AF6DB5E62144B48492C6F0CF37477E"/>
    <w:rsid w:val="003C541B"/>
    <w:pPr>
      <w:widowControl w:val="0"/>
      <w:jc w:val="both"/>
    </w:pPr>
  </w:style>
  <w:style w:type="paragraph" w:customStyle="1" w:styleId="D32C99401BFF45048E66643CCFCCAFAE">
    <w:name w:val="D32C99401BFF45048E66643CCFCCAFAE"/>
    <w:rsid w:val="003C541B"/>
    <w:pPr>
      <w:widowControl w:val="0"/>
      <w:jc w:val="both"/>
    </w:pPr>
  </w:style>
  <w:style w:type="paragraph" w:customStyle="1" w:styleId="629EC040252543D9AF8553AF6472216C">
    <w:name w:val="629EC040252543D9AF8553AF6472216C"/>
    <w:rsid w:val="003C541B"/>
    <w:pPr>
      <w:widowControl w:val="0"/>
      <w:jc w:val="both"/>
    </w:pPr>
  </w:style>
  <w:style w:type="paragraph" w:customStyle="1" w:styleId="91C1A6FB0C114FCA9A013CD720C45F25">
    <w:name w:val="91C1A6FB0C114FCA9A013CD720C45F25"/>
    <w:rsid w:val="003C541B"/>
    <w:pPr>
      <w:widowControl w:val="0"/>
      <w:jc w:val="both"/>
    </w:pPr>
  </w:style>
  <w:style w:type="paragraph" w:customStyle="1" w:styleId="BBBF48B00D034443BE476A765101812F">
    <w:name w:val="BBBF48B00D034443BE476A765101812F"/>
    <w:rsid w:val="003C541B"/>
    <w:pPr>
      <w:widowControl w:val="0"/>
      <w:jc w:val="both"/>
    </w:pPr>
  </w:style>
  <w:style w:type="paragraph" w:customStyle="1" w:styleId="7110888100FB435DA15BDE0A54A635FD">
    <w:name w:val="7110888100FB435DA15BDE0A54A635FD"/>
    <w:rsid w:val="003C541B"/>
    <w:pPr>
      <w:widowControl w:val="0"/>
      <w:jc w:val="both"/>
    </w:pPr>
  </w:style>
  <w:style w:type="paragraph" w:customStyle="1" w:styleId="985191EDC0274EB19542D54557D99008">
    <w:name w:val="985191EDC0274EB19542D54557D99008"/>
    <w:rsid w:val="003C541B"/>
    <w:pPr>
      <w:widowControl w:val="0"/>
      <w:jc w:val="both"/>
    </w:pPr>
  </w:style>
  <w:style w:type="paragraph" w:customStyle="1" w:styleId="C1EC9AC98EFC46B390917C4468F96661">
    <w:name w:val="C1EC9AC98EFC46B390917C4468F96661"/>
    <w:rsid w:val="003C541B"/>
    <w:pPr>
      <w:widowControl w:val="0"/>
      <w:jc w:val="both"/>
    </w:pPr>
  </w:style>
  <w:style w:type="paragraph" w:customStyle="1" w:styleId="72DD94DA3EFB4694803F004C3D2153AE">
    <w:name w:val="72DD94DA3EFB4694803F004C3D2153AE"/>
    <w:rsid w:val="003C541B"/>
    <w:pPr>
      <w:widowControl w:val="0"/>
      <w:jc w:val="both"/>
    </w:pPr>
  </w:style>
  <w:style w:type="paragraph" w:customStyle="1" w:styleId="D501A8DCC5764E01A6C5C6241A0485D8">
    <w:name w:val="D501A8DCC5764E01A6C5C6241A0485D8"/>
    <w:rsid w:val="003C541B"/>
    <w:pPr>
      <w:widowControl w:val="0"/>
      <w:jc w:val="both"/>
    </w:pPr>
  </w:style>
  <w:style w:type="paragraph" w:customStyle="1" w:styleId="FF5C5DD8C83A419B8354755AD28BAA1F">
    <w:name w:val="FF5C5DD8C83A419B8354755AD28BAA1F"/>
    <w:rsid w:val="003C541B"/>
    <w:pPr>
      <w:widowControl w:val="0"/>
      <w:jc w:val="both"/>
    </w:pPr>
  </w:style>
  <w:style w:type="paragraph" w:customStyle="1" w:styleId="1CEC4AA1A8124E8F9AF2481EC5A047AC">
    <w:name w:val="1CEC4AA1A8124E8F9AF2481EC5A047AC"/>
    <w:rsid w:val="003C541B"/>
    <w:pPr>
      <w:widowControl w:val="0"/>
      <w:jc w:val="both"/>
    </w:pPr>
  </w:style>
  <w:style w:type="paragraph" w:customStyle="1" w:styleId="E5E13CE0E5FC473880F0CAC6703A3498">
    <w:name w:val="E5E13CE0E5FC473880F0CAC6703A3498"/>
    <w:rsid w:val="003C541B"/>
    <w:pPr>
      <w:widowControl w:val="0"/>
      <w:jc w:val="both"/>
    </w:pPr>
  </w:style>
  <w:style w:type="paragraph" w:customStyle="1" w:styleId="F75C03BBF93D447EB5A3BF11C3054555">
    <w:name w:val="F75C03BBF93D447EB5A3BF11C3054555"/>
    <w:rsid w:val="003C541B"/>
    <w:pPr>
      <w:widowControl w:val="0"/>
      <w:jc w:val="both"/>
    </w:pPr>
  </w:style>
  <w:style w:type="paragraph" w:customStyle="1" w:styleId="7C7D51F95A5243CBA566E2CB4BA41BC0">
    <w:name w:val="7C7D51F95A5243CBA566E2CB4BA41BC0"/>
    <w:rsid w:val="003C541B"/>
    <w:pPr>
      <w:widowControl w:val="0"/>
      <w:jc w:val="both"/>
    </w:pPr>
  </w:style>
  <w:style w:type="paragraph" w:customStyle="1" w:styleId="7E9752FBFA6D4C21B2030169EEF330A4">
    <w:name w:val="7E9752FBFA6D4C21B2030169EEF330A4"/>
    <w:rsid w:val="003C541B"/>
    <w:pPr>
      <w:widowControl w:val="0"/>
      <w:jc w:val="both"/>
    </w:pPr>
  </w:style>
  <w:style w:type="paragraph" w:customStyle="1" w:styleId="A6916D36BC1F427998C349F0271EFAE7">
    <w:name w:val="A6916D36BC1F427998C349F0271EFAE7"/>
    <w:rsid w:val="003C541B"/>
    <w:pPr>
      <w:widowControl w:val="0"/>
      <w:jc w:val="both"/>
    </w:pPr>
  </w:style>
  <w:style w:type="paragraph" w:customStyle="1" w:styleId="4F4118A06C994E87922F4D02E0377454">
    <w:name w:val="4F4118A06C994E87922F4D02E0377454"/>
    <w:rsid w:val="003C541B"/>
    <w:pPr>
      <w:widowControl w:val="0"/>
      <w:jc w:val="both"/>
    </w:pPr>
  </w:style>
  <w:style w:type="paragraph" w:customStyle="1" w:styleId="FAA907FD94DD4E788244D7301FE5A730">
    <w:name w:val="FAA907FD94DD4E788244D7301FE5A730"/>
    <w:rsid w:val="003C541B"/>
    <w:pPr>
      <w:widowControl w:val="0"/>
      <w:jc w:val="both"/>
    </w:pPr>
  </w:style>
  <w:style w:type="paragraph" w:customStyle="1" w:styleId="5FD7C249BD8D4B469198F069EB86CA61">
    <w:name w:val="5FD7C249BD8D4B469198F069EB86CA61"/>
    <w:rsid w:val="003C541B"/>
    <w:pPr>
      <w:widowControl w:val="0"/>
      <w:jc w:val="both"/>
    </w:pPr>
  </w:style>
  <w:style w:type="paragraph" w:customStyle="1" w:styleId="7BAFC88BE2B644E294DB80C262633B0B">
    <w:name w:val="7BAFC88BE2B644E294DB80C262633B0B"/>
    <w:rsid w:val="003C541B"/>
    <w:pPr>
      <w:widowControl w:val="0"/>
      <w:jc w:val="both"/>
    </w:pPr>
  </w:style>
  <w:style w:type="paragraph" w:customStyle="1" w:styleId="033A9BD80A1D4FECA2AE8801658C5D06">
    <w:name w:val="033A9BD80A1D4FECA2AE8801658C5D06"/>
    <w:rsid w:val="003C541B"/>
    <w:pPr>
      <w:widowControl w:val="0"/>
      <w:jc w:val="both"/>
    </w:pPr>
  </w:style>
  <w:style w:type="paragraph" w:customStyle="1" w:styleId="8BF2306E3BE24769A73376E21A58C85B">
    <w:name w:val="8BF2306E3BE24769A73376E21A58C85B"/>
    <w:rsid w:val="003C541B"/>
    <w:pPr>
      <w:widowControl w:val="0"/>
      <w:jc w:val="both"/>
    </w:pPr>
  </w:style>
  <w:style w:type="paragraph" w:customStyle="1" w:styleId="DEEB44F42E364620949B2204303272BF">
    <w:name w:val="DEEB44F42E364620949B2204303272BF"/>
    <w:rsid w:val="003C541B"/>
    <w:pPr>
      <w:widowControl w:val="0"/>
      <w:jc w:val="both"/>
    </w:pPr>
  </w:style>
  <w:style w:type="paragraph" w:customStyle="1" w:styleId="C64C8AACFFD44994A050CDFF8E2F4E08">
    <w:name w:val="C64C8AACFFD44994A050CDFF8E2F4E08"/>
    <w:rsid w:val="003C541B"/>
    <w:pPr>
      <w:widowControl w:val="0"/>
      <w:jc w:val="both"/>
    </w:pPr>
  </w:style>
  <w:style w:type="paragraph" w:customStyle="1" w:styleId="5D9C9E5FD74C49CF9DF82DA342BDDDF9">
    <w:name w:val="5D9C9E5FD74C49CF9DF82DA342BDDDF9"/>
    <w:rsid w:val="003C541B"/>
    <w:pPr>
      <w:widowControl w:val="0"/>
      <w:jc w:val="both"/>
    </w:pPr>
  </w:style>
  <w:style w:type="paragraph" w:customStyle="1" w:styleId="23557C7D2E0F435CB3FCF6EFD98769DF">
    <w:name w:val="23557C7D2E0F435CB3FCF6EFD98769DF"/>
    <w:rsid w:val="003C541B"/>
    <w:pPr>
      <w:widowControl w:val="0"/>
      <w:jc w:val="both"/>
    </w:pPr>
  </w:style>
  <w:style w:type="paragraph" w:customStyle="1" w:styleId="94B810B4440444468A4085511C75BC33">
    <w:name w:val="94B810B4440444468A4085511C75BC33"/>
    <w:rsid w:val="003C541B"/>
    <w:pPr>
      <w:widowControl w:val="0"/>
      <w:jc w:val="both"/>
    </w:pPr>
  </w:style>
  <w:style w:type="paragraph" w:customStyle="1" w:styleId="C4890F8D69C14F75A9BED41EF7E02A1C">
    <w:name w:val="C4890F8D69C14F75A9BED41EF7E02A1C"/>
    <w:rsid w:val="003C541B"/>
    <w:pPr>
      <w:widowControl w:val="0"/>
      <w:jc w:val="both"/>
    </w:pPr>
  </w:style>
  <w:style w:type="paragraph" w:customStyle="1" w:styleId="DB6F241BB94B4921A964BD88A6DA09A2">
    <w:name w:val="DB6F241BB94B4921A964BD88A6DA09A2"/>
    <w:rsid w:val="003C541B"/>
    <w:pPr>
      <w:widowControl w:val="0"/>
      <w:jc w:val="both"/>
    </w:pPr>
  </w:style>
  <w:style w:type="paragraph" w:customStyle="1" w:styleId="E87AA4F3D625444495C736275C896B5F">
    <w:name w:val="E87AA4F3D625444495C736275C896B5F"/>
    <w:rsid w:val="003C541B"/>
    <w:pPr>
      <w:widowControl w:val="0"/>
      <w:jc w:val="both"/>
    </w:pPr>
  </w:style>
  <w:style w:type="paragraph" w:customStyle="1" w:styleId="7F89B1EDE5F34D83875D84251177C441">
    <w:name w:val="7F89B1EDE5F34D83875D84251177C441"/>
    <w:rsid w:val="003C541B"/>
    <w:pPr>
      <w:widowControl w:val="0"/>
      <w:jc w:val="both"/>
    </w:pPr>
  </w:style>
  <w:style w:type="paragraph" w:customStyle="1" w:styleId="E84D200BAB7D4737886CFFDAD3D57ACE">
    <w:name w:val="E84D200BAB7D4737886CFFDAD3D57ACE"/>
    <w:rsid w:val="003C541B"/>
    <w:pPr>
      <w:widowControl w:val="0"/>
      <w:jc w:val="both"/>
    </w:pPr>
  </w:style>
  <w:style w:type="paragraph" w:customStyle="1" w:styleId="E313F18FBACF4BABABCF31C8F35D36F2">
    <w:name w:val="E313F18FBACF4BABABCF31C8F35D36F2"/>
    <w:rsid w:val="003C541B"/>
    <w:pPr>
      <w:widowControl w:val="0"/>
      <w:jc w:val="both"/>
    </w:pPr>
  </w:style>
  <w:style w:type="paragraph" w:customStyle="1" w:styleId="2915E4EB8C2C4E15BFD0D786C6C569F6">
    <w:name w:val="2915E4EB8C2C4E15BFD0D786C6C569F6"/>
    <w:rsid w:val="003C541B"/>
    <w:pPr>
      <w:widowControl w:val="0"/>
      <w:jc w:val="both"/>
    </w:pPr>
  </w:style>
  <w:style w:type="paragraph" w:customStyle="1" w:styleId="2CBBB7AB56334DD5B804A8B7F0FFA6B2">
    <w:name w:val="2CBBB7AB56334DD5B804A8B7F0FFA6B2"/>
    <w:rsid w:val="003C541B"/>
    <w:pPr>
      <w:widowControl w:val="0"/>
      <w:jc w:val="both"/>
    </w:pPr>
  </w:style>
  <w:style w:type="paragraph" w:customStyle="1" w:styleId="9B93471E06E9497791DB41A9804D2ED2">
    <w:name w:val="9B93471E06E9497791DB41A9804D2ED2"/>
    <w:rsid w:val="003C541B"/>
    <w:pPr>
      <w:widowControl w:val="0"/>
      <w:jc w:val="both"/>
    </w:pPr>
  </w:style>
  <w:style w:type="paragraph" w:customStyle="1" w:styleId="712A534868B849D085987E7E7B36208C">
    <w:name w:val="712A534868B849D085987E7E7B36208C"/>
    <w:rsid w:val="003C541B"/>
    <w:pPr>
      <w:widowControl w:val="0"/>
      <w:jc w:val="both"/>
    </w:pPr>
  </w:style>
  <w:style w:type="paragraph" w:customStyle="1" w:styleId="DE6129AA8DBB431880F075B6EA6CD8B6">
    <w:name w:val="DE6129AA8DBB431880F075B6EA6CD8B6"/>
    <w:rsid w:val="003C541B"/>
    <w:pPr>
      <w:widowControl w:val="0"/>
      <w:jc w:val="both"/>
    </w:pPr>
  </w:style>
  <w:style w:type="paragraph" w:customStyle="1" w:styleId="E8A2505F25BB45D58B4F4F55F9C0DDE5">
    <w:name w:val="E8A2505F25BB45D58B4F4F55F9C0DDE5"/>
    <w:rsid w:val="003C541B"/>
    <w:pPr>
      <w:widowControl w:val="0"/>
      <w:jc w:val="both"/>
    </w:pPr>
  </w:style>
  <w:style w:type="paragraph" w:customStyle="1" w:styleId="34643BA56A74498EA2DB9A7E115FA851">
    <w:name w:val="34643BA56A74498EA2DB9A7E115FA851"/>
    <w:rsid w:val="003C541B"/>
    <w:pPr>
      <w:widowControl w:val="0"/>
      <w:jc w:val="both"/>
    </w:pPr>
  </w:style>
  <w:style w:type="paragraph" w:customStyle="1" w:styleId="C422AE82436C422EA8328BB93F5CB1DA">
    <w:name w:val="C422AE82436C422EA8328BB93F5CB1DA"/>
    <w:rsid w:val="003C541B"/>
    <w:pPr>
      <w:widowControl w:val="0"/>
      <w:jc w:val="both"/>
    </w:pPr>
  </w:style>
  <w:style w:type="paragraph" w:customStyle="1" w:styleId="241A4569BB73402F986B740E4C3C29E9">
    <w:name w:val="241A4569BB73402F986B740E4C3C29E9"/>
    <w:rsid w:val="003C541B"/>
    <w:pPr>
      <w:widowControl w:val="0"/>
      <w:jc w:val="both"/>
    </w:pPr>
  </w:style>
  <w:style w:type="paragraph" w:customStyle="1" w:styleId="25281C1B27544B4BB8B5754E6382903C">
    <w:name w:val="25281C1B27544B4BB8B5754E6382903C"/>
    <w:rsid w:val="003C541B"/>
    <w:pPr>
      <w:widowControl w:val="0"/>
      <w:jc w:val="both"/>
    </w:pPr>
  </w:style>
  <w:style w:type="paragraph" w:customStyle="1" w:styleId="46024F25FB0B4B7F951435D98BD3175F">
    <w:name w:val="46024F25FB0B4B7F951435D98BD3175F"/>
    <w:rsid w:val="003C541B"/>
    <w:pPr>
      <w:widowControl w:val="0"/>
      <w:jc w:val="both"/>
    </w:pPr>
  </w:style>
  <w:style w:type="paragraph" w:customStyle="1" w:styleId="FFC91502CE08413380FA9400E3744C34">
    <w:name w:val="FFC91502CE08413380FA9400E3744C34"/>
    <w:rsid w:val="003C541B"/>
    <w:pPr>
      <w:widowControl w:val="0"/>
      <w:jc w:val="both"/>
    </w:pPr>
  </w:style>
  <w:style w:type="paragraph" w:customStyle="1" w:styleId="112DC0F4EA0546A98C18F7212CE7EB60">
    <w:name w:val="112DC0F4EA0546A98C18F7212CE7EB60"/>
    <w:rsid w:val="003C541B"/>
    <w:pPr>
      <w:widowControl w:val="0"/>
      <w:jc w:val="both"/>
    </w:pPr>
  </w:style>
  <w:style w:type="paragraph" w:customStyle="1" w:styleId="2C4A6A9705A44333861A5A6ADFC9E0AA">
    <w:name w:val="2C4A6A9705A44333861A5A6ADFC9E0AA"/>
    <w:rsid w:val="003C541B"/>
    <w:pPr>
      <w:widowControl w:val="0"/>
      <w:jc w:val="both"/>
    </w:pPr>
  </w:style>
  <w:style w:type="paragraph" w:customStyle="1" w:styleId="8881481541FC410489AEB0913EB4DAD2">
    <w:name w:val="8881481541FC410489AEB0913EB4DAD2"/>
    <w:rsid w:val="003C541B"/>
    <w:pPr>
      <w:widowControl w:val="0"/>
      <w:jc w:val="both"/>
    </w:pPr>
  </w:style>
  <w:style w:type="paragraph" w:customStyle="1" w:styleId="28FFFF4B98494702B17FEBB28C649E29">
    <w:name w:val="28FFFF4B98494702B17FEBB28C649E29"/>
    <w:rsid w:val="003C541B"/>
    <w:pPr>
      <w:widowControl w:val="0"/>
      <w:jc w:val="both"/>
    </w:pPr>
  </w:style>
  <w:style w:type="paragraph" w:customStyle="1" w:styleId="9E5B72EDD4A44081990718B1ECFD1B27">
    <w:name w:val="9E5B72EDD4A44081990718B1ECFD1B27"/>
    <w:rsid w:val="003C541B"/>
    <w:pPr>
      <w:widowControl w:val="0"/>
      <w:jc w:val="both"/>
    </w:pPr>
  </w:style>
  <w:style w:type="paragraph" w:customStyle="1" w:styleId="340E107A996747C8A15EBED28FE6C162">
    <w:name w:val="340E107A996747C8A15EBED28FE6C162"/>
    <w:rsid w:val="003C541B"/>
    <w:pPr>
      <w:widowControl w:val="0"/>
      <w:jc w:val="both"/>
    </w:pPr>
  </w:style>
  <w:style w:type="paragraph" w:customStyle="1" w:styleId="A0B68879EA87487987015B7AD64BD317">
    <w:name w:val="A0B68879EA87487987015B7AD64BD317"/>
    <w:rsid w:val="003C541B"/>
    <w:pPr>
      <w:widowControl w:val="0"/>
      <w:jc w:val="both"/>
    </w:pPr>
  </w:style>
  <w:style w:type="paragraph" w:customStyle="1" w:styleId="814D7C6742E943799E99FE10477909AF">
    <w:name w:val="814D7C6742E943799E99FE10477909AF"/>
    <w:rsid w:val="003C541B"/>
    <w:pPr>
      <w:widowControl w:val="0"/>
      <w:jc w:val="both"/>
    </w:pPr>
  </w:style>
  <w:style w:type="paragraph" w:customStyle="1" w:styleId="C610DC8C59BB4E7FA7A8324771068A25">
    <w:name w:val="C610DC8C59BB4E7FA7A8324771068A25"/>
    <w:rsid w:val="003C541B"/>
    <w:pPr>
      <w:widowControl w:val="0"/>
      <w:jc w:val="both"/>
    </w:pPr>
  </w:style>
  <w:style w:type="paragraph" w:customStyle="1" w:styleId="4A6027A4AA4C42D7B58894D312F87783">
    <w:name w:val="4A6027A4AA4C42D7B58894D312F87783"/>
    <w:rsid w:val="003C541B"/>
    <w:pPr>
      <w:widowControl w:val="0"/>
      <w:jc w:val="both"/>
    </w:pPr>
  </w:style>
  <w:style w:type="paragraph" w:customStyle="1" w:styleId="2750612A893144ED910EEAA3629DA87B">
    <w:name w:val="2750612A893144ED910EEAA3629DA87B"/>
    <w:rsid w:val="003C541B"/>
    <w:pPr>
      <w:widowControl w:val="0"/>
      <w:jc w:val="both"/>
    </w:pPr>
  </w:style>
  <w:style w:type="paragraph" w:customStyle="1" w:styleId="76879BCBBBD24D12B301A4260C07F3EB">
    <w:name w:val="76879BCBBBD24D12B301A4260C07F3EB"/>
    <w:rsid w:val="003C541B"/>
    <w:pPr>
      <w:widowControl w:val="0"/>
      <w:jc w:val="both"/>
    </w:pPr>
  </w:style>
  <w:style w:type="paragraph" w:customStyle="1" w:styleId="20BEA7D752A54DBC90C84999E1D6DCB9">
    <w:name w:val="20BEA7D752A54DBC90C84999E1D6DCB9"/>
    <w:rsid w:val="003C541B"/>
    <w:pPr>
      <w:widowControl w:val="0"/>
      <w:jc w:val="both"/>
    </w:pPr>
  </w:style>
  <w:style w:type="paragraph" w:customStyle="1" w:styleId="DAA3D76868B44944A1C73DD3568F731B">
    <w:name w:val="DAA3D76868B44944A1C73DD3568F731B"/>
    <w:rsid w:val="003C541B"/>
    <w:pPr>
      <w:widowControl w:val="0"/>
      <w:jc w:val="both"/>
    </w:pPr>
  </w:style>
  <w:style w:type="paragraph" w:customStyle="1" w:styleId="7BD0C1A099484B8BBE899E6E9E5E8AEB">
    <w:name w:val="7BD0C1A099484B8BBE899E6E9E5E8AEB"/>
    <w:rsid w:val="003C541B"/>
    <w:pPr>
      <w:widowControl w:val="0"/>
      <w:jc w:val="both"/>
    </w:pPr>
  </w:style>
  <w:style w:type="paragraph" w:customStyle="1" w:styleId="603F78B6DC104D85AF835DD4033D0EB3">
    <w:name w:val="603F78B6DC104D85AF835DD4033D0EB3"/>
    <w:rsid w:val="003C541B"/>
    <w:pPr>
      <w:widowControl w:val="0"/>
      <w:jc w:val="both"/>
    </w:pPr>
  </w:style>
  <w:style w:type="paragraph" w:customStyle="1" w:styleId="94EEBDD9A93346B9AEEF0E2C9962433D">
    <w:name w:val="94EEBDD9A93346B9AEEF0E2C9962433D"/>
    <w:rsid w:val="003C541B"/>
    <w:pPr>
      <w:widowControl w:val="0"/>
      <w:jc w:val="both"/>
    </w:pPr>
  </w:style>
  <w:style w:type="paragraph" w:customStyle="1" w:styleId="F194B0C28EC24CE28A7AF9531C797242">
    <w:name w:val="F194B0C28EC24CE28A7AF9531C797242"/>
    <w:rsid w:val="003C541B"/>
    <w:pPr>
      <w:widowControl w:val="0"/>
      <w:jc w:val="both"/>
    </w:pPr>
  </w:style>
  <w:style w:type="paragraph" w:customStyle="1" w:styleId="FDFBB921F81F4424B4C2D785AC92F4A8">
    <w:name w:val="FDFBB921F81F4424B4C2D785AC92F4A8"/>
    <w:rsid w:val="003C541B"/>
    <w:pPr>
      <w:widowControl w:val="0"/>
      <w:jc w:val="both"/>
    </w:pPr>
  </w:style>
  <w:style w:type="paragraph" w:customStyle="1" w:styleId="A9913F3EBD7D4BB0AF75599952DCD11C">
    <w:name w:val="A9913F3EBD7D4BB0AF75599952DCD11C"/>
    <w:rsid w:val="003C541B"/>
    <w:pPr>
      <w:widowControl w:val="0"/>
      <w:jc w:val="both"/>
    </w:pPr>
  </w:style>
  <w:style w:type="paragraph" w:customStyle="1" w:styleId="0248077CB8E5487AB220361A39EA12E9">
    <w:name w:val="0248077CB8E5487AB220361A39EA12E9"/>
    <w:rsid w:val="003C541B"/>
    <w:pPr>
      <w:widowControl w:val="0"/>
      <w:jc w:val="both"/>
    </w:pPr>
  </w:style>
  <w:style w:type="paragraph" w:customStyle="1" w:styleId="8B22FB7A3EC14CB3B47703074C1AF05C">
    <w:name w:val="8B22FB7A3EC14CB3B47703074C1AF05C"/>
    <w:rsid w:val="003C541B"/>
    <w:pPr>
      <w:widowControl w:val="0"/>
      <w:jc w:val="both"/>
    </w:pPr>
  </w:style>
  <w:style w:type="paragraph" w:customStyle="1" w:styleId="F0A00DF19FAD452D9C16795DB1F9601D">
    <w:name w:val="F0A00DF19FAD452D9C16795DB1F9601D"/>
    <w:rsid w:val="003C541B"/>
    <w:pPr>
      <w:widowControl w:val="0"/>
      <w:jc w:val="both"/>
    </w:pPr>
  </w:style>
  <w:style w:type="paragraph" w:customStyle="1" w:styleId="0E7B354162164599B5A5BE0FD0EB7F94">
    <w:name w:val="0E7B354162164599B5A5BE0FD0EB7F94"/>
    <w:rsid w:val="003C541B"/>
    <w:pPr>
      <w:widowControl w:val="0"/>
      <w:jc w:val="both"/>
    </w:pPr>
  </w:style>
  <w:style w:type="paragraph" w:customStyle="1" w:styleId="05F3FFA536FD41519155AE979CE33C5E">
    <w:name w:val="05F3FFA536FD41519155AE979CE33C5E"/>
    <w:rsid w:val="003C541B"/>
    <w:pPr>
      <w:widowControl w:val="0"/>
      <w:jc w:val="both"/>
    </w:pPr>
  </w:style>
  <w:style w:type="paragraph" w:customStyle="1" w:styleId="3D78796D0A89414D9777F4AF0D04AB6C">
    <w:name w:val="3D78796D0A89414D9777F4AF0D04AB6C"/>
    <w:rsid w:val="003C541B"/>
    <w:pPr>
      <w:widowControl w:val="0"/>
      <w:jc w:val="both"/>
    </w:pPr>
  </w:style>
  <w:style w:type="paragraph" w:customStyle="1" w:styleId="09C17D9CE49341C8B785EE5FB4E4448C">
    <w:name w:val="09C17D9CE49341C8B785EE5FB4E4448C"/>
    <w:rsid w:val="003C541B"/>
    <w:pPr>
      <w:widowControl w:val="0"/>
      <w:jc w:val="both"/>
    </w:pPr>
  </w:style>
  <w:style w:type="paragraph" w:customStyle="1" w:styleId="C24B7E4B6D044247B149913F681B6347">
    <w:name w:val="C24B7E4B6D044247B149913F681B6347"/>
    <w:rsid w:val="003C541B"/>
    <w:pPr>
      <w:widowControl w:val="0"/>
      <w:jc w:val="both"/>
    </w:pPr>
  </w:style>
  <w:style w:type="paragraph" w:customStyle="1" w:styleId="A6FCBC0BE0FB43CC84A39CD11BD5E2ED">
    <w:name w:val="A6FCBC0BE0FB43CC84A39CD11BD5E2ED"/>
    <w:rsid w:val="003C541B"/>
    <w:pPr>
      <w:widowControl w:val="0"/>
      <w:jc w:val="both"/>
    </w:pPr>
  </w:style>
  <w:style w:type="paragraph" w:customStyle="1" w:styleId="F30423DDC01A484D81B3123B48878CB9">
    <w:name w:val="F30423DDC01A484D81B3123B48878CB9"/>
    <w:rsid w:val="003C541B"/>
    <w:pPr>
      <w:widowControl w:val="0"/>
      <w:jc w:val="both"/>
    </w:pPr>
  </w:style>
  <w:style w:type="paragraph" w:customStyle="1" w:styleId="4B30605D567241F687716C23983F8B99">
    <w:name w:val="4B30605D567241F687716C23983F8B99"/>
    <w:rsid w:val="003C541B"/>
    <w:pPr>
      <w:widowControl w:val="0"/>
      <w:jc w:val="both"/>
    </w:pPr>
  </w:style>
  <w:style w:type="paragraph" w:customStyle="1" w:styleId="6C6097FEBDC84BCAB40F43B4C6D18EA3">
    <w:name w:val="6C6097FEBDC84BCAB40F43B4C6D18EA3"/>
    <w:rsid w:val="003C541B"/>
    <w:pPr>
      <w:widowControl w:val="0"/>
      <w:jc w:val="both"/>
    </w:pPr>
  </w:style>
  <w:style w:type="paragraph" w:customStyle="1" w:styleId="5664DE3F67BC4112A2BE28E37A22FCFC">
    <w:name w:val="5664DE3F67BC4112A2BE28E37A22FCFC"/>
    <w:rsid w:val="003C541B"/>
    <w:pPr>
      <w:widowControl w:val="0"/>
      <w:jc w:val="both"/>
    </w:pPr>
  </w:style>
  <w:style w:type="paragraph" w:customStyle="1" w:styleId="EC77F78533B44D6380750CA292804136">
    <w:name w:val="EC77F78533B44D6380750CA292804136"/>
    <w:rsid w:val="003C541B"/>
    <w:pPr>
      <w:widowControl w:val="0"/>
      <w:jc w:val="both"/>
    </w:pPr>
  </w:style>
  <w:style w:type="paragraph" w:customStyle="1" w:styleId="91FE0834B6C947F8A96E07ECFC7B6C16">
    <w:name w:val="91FE0834B6C947F8A96E07ECFC7B6C16"/>
    <w:rsid w:val="003C541B"/>
    <w:pPr>
      <w:widowControl w:val="0"/>
      <w:jc w:val="both"/>
    </w:pPr>
  </w:style>
  <w:style w:type="paragraph" w:customStyle="1" w:styleId="D20364D2B3AA45089FC541BD57A419B8">
    <w:name w:val="D20364D2B3AA45089FC541BD57A419B8"/>
    <w:rsid w:val="003C541B"/>
    <w:pPr>
      <w:widowControl w:val="0"/>
      <w:jc w:val="both"/>
    </w:pPr>
  </w:style>
  <w:style w:type="paragraph" w:customStyle="1" w:styleId="C1153EB30D874F468893FEA1AB5C8D22">
    <w:name w:val="C1153EB30D874F468893FEA1AB5C8D22"/>
    <w:rsid w:val="003C541B"/>
    <w:pPr>
      <w:widowControl w:val="0"/>
      <w:jc w:val="both"/>
    </w:pPr>
  </w:style>
  <w:style w:type="paragraph" w:customStyle="1" w:styleId="809C023FBEDF4FC0B52304FF6D64955E">
    <w:name w:val="809C023FBEDF4FC0B52304FF6D64955E"/>
    <w:rsid w:val="003C541B"/>
    <w:pPr>
      <w:widowControl w:val="0"/>
      <w:jc w:val="both"/>
    </w:pPr>
  </w:style>
  <w:style w:type="paragraph" w:customStyle="1" w:styleId="3C2A9F82B83E4AA3AC11175D0811C0C5">
    <w:name w:val="3C2A9F82B83E4AA3AC11175D0811C0C5"/>
    <w:rsid w:val="003C541B"/>
    <w:pPr>
      <w:widowControl w:val="0"/>
      <w:jc w:val="both"/>
    </w:pPr>
  </w:style>
  <w:style w:type="paragraph" w:customStyle="1" w:styleId="F260FDECEB9C458BA2FF3C6FB89DCD48">
    <w:name w:val="F260FDECEB9C458BA2FF3C6FB89DCD48"/>
    <w:rsid w:val="003C541B"/>
    <w:pPr>
      <w:widowControl w:val="0"/>
      <w:jc w:val="both"/>
    </w:pPr>
  </w:style>
  <w:style w:type="paragraph" w:customStyle="1" w:styleId="A3A3765F5FD64A729E8F9E652F9796FF">
    <w:name w:val="A3A3765F5FD64A729E8F9E652F9796FF"/>
    <w:rsid w:val="003C541B"/>
    <w:pPr>
      <w:widowControl w:val="0"/>
      <w:jc w:val="both"/>
    </w:pPr>
  </w:style>
  <w:style w:type="paragraph" w:customStyle="1" w:styleId="4BB6496BA0714681AF6055613A14B674">
    <w:name w:val="4BB6496BA0714681AF6055613A14B674"/>
    <w:rsid w:val="003C541B"/>
    <w:pPr>
      <w:widowControl w:val="0"/>
      <w:jc w:val="both"/>
    </w:pPr>
  </w:style>
  <w:style w:type="paragraph" w:customStyle="1" w:styleId="FEC1992FC9CE4FAD9E79D98EECBF0111">
    <w:name w:val="FEC1992FC9CE4FAD9E79D98EECBF0111"/>
    <w:rsid w:val="003C541B"/>
    <w:pPr>
      <w:widowControl w:val="0"/>
      <w:jc w:val="both"/>
    </w:pPr>
  </w:style>
  <w:style w:type="paragraph" w:customStyle="1" w:styleId="66B8A3197C574302A0E8C6D0EBA51586">
    <w:name w:val="66B8A3197C574302A0E8C6D0EBA51586"/>
    <w:rsid w:val="003C541B"/>
    <w:pPr>
      <w:widowControl w:val="0"/>
      <w:jc w:val="both"/>
    </w:pPr>
  </w:style>
  <w:style w:type="paragraph" w:customStyle="1" w:styleId="0EF9F02477904B0B80AD183E55F909E5">
    <w:name w:val="0EF9F02477904B0B80AD183E55F909E5"/>
    <w:rsid w:val="003C541B"/>
    <w:pPr>
      <w:widowControl w:val="0"/>
      <w:jc w:val="both"/>
    </w:pPr>
  </w:style>
  <w:style w:type="paragraph" w:customStyle="1" w:styleId="8867D30AF1FB4249BBB9FE63CF066CD7">
    <w:name w:val="8867D30AF1FB4249BBB9FE63CF066CD7"/>
    <w:rsid w:val="003C541B"/>
    <w:pPr>
      <w:widowControl w:val="0"/>
      <w:jc w:val="both"/>
    </w:pPr>
  </w:style>
  <w:style w:type="paragraph" w:customStyle="1" w:styleId="13C78F07ED914E7B9F6939E886159A98">
    <w:name w:val="13C78F07ED914E7B9F6939E886159A98"/>
    <w:rsid w:val="003C541B"/>
    <w:pPr>
      <w:widowControl w:val="0"/>
      <w:jc w:val="both"/>
    </w:pPr>
  </w:style>
  <w:style w:type="paragraph" w:customStyle="1" w:styleId="9299CA75E2234058AEBF2A4D4DDC61E0">
    <w:name w:val="9299CA75E2234058AEBF2A4D4DDC61E0"/>
    <w:rsid w:val="003C541B"/>
    <w:pPr>
      <w:widowControl w:val="0"/>
      <w:jc w:val="both"/>
    </w:pPr>
  </w:style>
  <w:style w:type="paragraph" w:customStyle="1" w:styleId="0CE4398B0EAC4AC7AEF7AE696FFA5802">
    <w:name w:val="0CE4398B0EAC4AC7AEF7AE696FFA5802"/>
    <w:rsid w:val="003C541B"/>
    <w:pPr>
      <w:widowControl w:val="0"/>
      <w:jc w:val="both"/>
    </w:pPr>
  </w:style>
  <w:style w:type="paragraph" w:customStyle="1" w:styleId="356089292E4C470CAFE2D5781A72AF8F">
    <w:name w:val="356089292E4C470CAFE2D5781A72AF8F"/>
    <w:rsid w:val="003C541B"/>
    <w:pPr>
      <w:widowControl w:val="0"/>
      <w:jc w:val="both"/>
    </w:pPr>
  </w:style>
  <w:style w:type="paragraph" w:customStyle="1" w:styleId="1FC14689827D4C9E8EE7FF07B456E7AF">
    <w:name w:val="1FC14689827D4C9E8EE7FF07B456E7AF"/>
    <w:rsid w:val="003C541B"/>
    <w:pPr>
      <w:widowControl w:val="0"/>
      <w:jc w:val="both"/>
    </w:pPr>
  </w:style>
  <w:style w:type="paragraph" w:customStyle="1" w:styleId="FBA03E3F451D4082906415EADF289951">
    <w:name w:val="FBA03E3F451D4082906415EADF289951"/>
    <w:rsid w:val="003C541B"/>
    <w:pPr>
      <w:widowControl w:val="0"/>
      <w:jc w:val="both"/>
    </w:pPr>
  </w:style>
  <w:style w:type="paragraph" w:customStyle="1" w:styleId="D124D36669A04DF2ABD8907B388ACD22">
    <w:name w:val="D124D36669A04DF2ABD8907B388ACD22"/>
    <w:rsid w:val="003C541B"/>
    <w:pPr>
      <w:widowControl w:val="0"/>
      <w:jc w:val="both"/>
    </w:pPr>
  </w:style>
  <w:style w:type="paragraph" w:customStyle="1" w:styleId="DD40949A99EE44EB8CC0D48987131A74">
    <w:name w:val="DD40949A99EE44EB8CC0D48987131A74"/>
    <w:rsid w:val="003C541B"/>
    <w:pPr>
      <w:widowControl w:val="0"/>
      <w:jc w:val="both"/>
    </w:pPr>
  </w:style>
  <w:style w:type="paragraph" w:customStyle="1" w:styleId="423DF5E7ADE149C4B38B013FA36706D4">
    <w:name w:val="423DF5E7ADE149C4B38B013FA36706D4"/>
    <w:rsid w:val="003C541B"/>
    <w:pPr>
      <w:widowControl w:val="0"/>
      <w:jc w:val="both"/>
    </w:pPr>
  </w:style>
  <w:style w:type="paragraph" w:customStyle="1" w:styleId="0C4403052B874CA6956D79227A9BFA87">
    <w:name w:val="0C4403052B874CA6956D79227A9BFA87"/>
    <w:rsid w:val="003C541B"/>
    <w:pPr>
      <w:widowControl w:val="0"/>
      <w:jc w:val="both"/>
    </w:pPr>
  </w:style>
  <w:style w:type="paragraph" w:customStyle="1" w:styleId="A54242CBE9CB4FB09EFEAA2DB0625B99">
    <w:name w:val="A54242CBE9CB4FB09EFEAA2DB0625B99"/>
    <w:rsid w:val="003C541B"/>
    <w:pPr>
      <w:widowControl w:val="0"/>
      <w:jc w:val="both"/>
    </w:pPr>
  </w:style>
  <w:style w:type="paragraph" w:customStyle="1" w:styleId="75A0A2DF4B4B4091B766E0ED98F946E4">
    <w:name w:val="75A0A2DF4B4B4091B766E0ED98F946E4"/>
    <w:rsid w:val="003C541B"/>
    <w:pPr>
      <w:widowControl w:val="0"/>
      <w:jc w:val="both"/>
    </w:pPr>
  </w:style>
  <w:style w:type="paragraph" w:customStyle="1" w:styleId="566A41AF170642FD82C1A507221E4150">
    <w:name w:val="566A41AF170642FD82C1A507221E4150"/>
    <w:rsid w:val="003C541B"/>
    <w:pPr>
      <w:widowControl w:val="0"/>
      <w:jc w:val="both"/>
    </w:pPr>
  </w:style>
  <w:style w:type="paragraph" w:customStyle="1" w:styleId="AECB291C1A614E82B6522237A1570005">
    <w:name w:val="AECB291C1A614E82B6522237A1570005"/>
    <w:rsid w:val="003C541B"/>
    <w:pPr>
      <w:widowControl w:val="0"/>
      <w:jc w:val="both"/>
    </w:pPr>
  </w:style>
  <w:style w:type="paragraph" w:customStyle="1" w:styleId="5124A9725C1447F6A2FD6F26C98399ED">
    <w:name w:val="5124A9725C1447F6A2FD6F26C98399ED"/>
    <w:rsid w:val="003C541B"/>
    <w:pPr>
      <w:widowControl w:val="0"/>
      <w:jc w:val="both"/>
    </w:pPr>
  </w:style>
  <w:style w:type="paragraph" w:customStyle="1" w:styleId="49566E439D4A4F4BB8B06F72FBBC392D">
    <w:name w:val="49566E439D4A4F4BB8B06F72FBBC392D"/>
    <w:rsid w:val="003C541B"/>
    <w:pPr>
      <w:widowControl w:val="0"/>
      <w:jc w:val="both"/>
    </w:pPr>
  </w:style>
  <w:style w:type="paragraph" w:customStyle="1" w:styleId="A64A2D2767B74AF3A9AE69FDE4C58942">
    <w:name w:val="A64A2D2767B74AF3A9AE69FDE4C58942"/>
    <w:rsid w:val="003C541B"/>
    <w:pPr>
      <w:widowControl w:val="0"/>
      <w:jc w:val="both"/>
    </w:pPr>
  </w:style>
  <w:style w:type="paragraph" w:customStyle="1" w:styleId="EB3EC67134224BABA978727577FFDEF3">
    <w:name w:val="EB3EC67134224BABA978727577FFDEF3"/>
    <w:rsid w:val="003C541B"/>
    <w:pPr>
      <w:widowControl w:val="0"/>
      <w:jc w:val="both"/>
    </w:pPr>
  </w:style>
  <w:style w:type="paragraph" w:customStyle="1" w:styleId="59043B79E4754D14B47F28E3361DC2A4">
    <w:name w:val="59043B79E4754D14B47F28E3361DC2A4"/>
    <w:rsid w:val="003C541B"/>
    <w:pPr>
      <w:widowControl w:val="0"/>
      <w:jc w:val="both"/>
    </w:pPr>
  </w:style>
  <w:style w:type="paragraph" w:customStyle="1" w:styleId="FC40325D96B0462C869F607BF0D86E92">
    <w:name w:val="FC40325D96B0462C869F607BF0D86E92"/>
    <w:rsid w:val="003C541B"/>
    <w:pPr>
      <w:widowControl w:val="0"/>
      <w:jc w:val="both"/>
    </w:pPr>
  </w:style>
  <w:style w:type="paragraph" w:customStyle="1" w:styleId="F6992A72F21643FA81F1039B63CBBFD5">
    <w:name w:val="F6992A72F21643FA81F1039B63CBBFD5"/>
    <w:rsid w:val="003C541B"/>
    <w:pPr>
      <w:widowControl w:val="0"/>
      <w:jc w:val="both"/>
    </w:pPr>
  </w:style>
  <w:style w:type="paragraph" w:customStyle="1" w:styleId="CCB700048FD5448FA4B00A730B13F764">
    <w:name w:val="CCB700048FD5448FA4B00A730B13F764"/>
    <w:rsid w:val="003C541B"/>
    <w:pPr>
      <w:widowControl w:val="0"/>
      <w:jc w:val="both"/>
    </w:pPr>
  </w:style>
  <w:style w:type="paragraph" w:customStyle="1" w:styleId="768D0D1C70A24D09820D00F12BCF1A81">
    <w:name w:val="768D0D1C70A24D09820D00F12BCF1A81"/>
    <w:rsid w:val="003C541B"/>
    <w:pPr>
      <w:widowControl w:val="0"/>
      <w:jc w:val="both"/>
    </w:pPr>
  </w:style>
  <w:style w:type="paragraph" w:customStyle="1" w:styleId="5C3DB07992C146D3ADD4469885022B2A">
    <w:name w:val="5C3DB07992C146D3ADD4469885022B2A"/>
    <w:rsid w:val="003C541B"/>
    <w:pPr>
      <w:widowControl w:val="0"/>
      <w:jc w:val="both"/>
    </w:pPr>
  </w:style>
  <w:style w:type="paragraph" w:customStyle="1" w:styleId="429CBE325D77467D8C7C728B4BAB0CF8">
    <w:name w:val="429CBE325D77467D8C7C728B4BAB0CF8"/>
    <w:rsid w:val="003C541B"/>
    <w:pPr>
      <w:widowControl w:val="0"/>
      <w:jc w:val="both"/>
    </w:pPr>
  </w:style>
  <w:style w:type="paragraph" w:customStyle="1" w:styleId="F7A539905A374F85AA4B515694E802B4">
    <w:name w:val="F7A539905A374F85AA4B515694E802B4"/>
    <w:rsid w:val="003C541B"/>
    <w:pPr>
      <w:widowControl w:val="0"/>
      <w:jc w:val="both"/>
    </w:pPr>
  </w:style>
  <w:style w:type="paragraph" w:customStyle="1" w:styleId="8006DC6296244B7799851DAD0C2CFC7E">
    <w:name w:val="8006DC6296244B7799851DAD0C2CFC7E"/>
    <w:rsid w:val="003C541B"/>
    <w:pPr>
      <w:widowControl w:val="0"/>
      <w:jc w:val="both"/>
    </w:pPr>
  </w:style>
  <w:style w:type="paragraph" w:customStyle="1" w:styleId="CA9F3B76ADA740589F8F4CA3B16FF9C3">
    <w:name w:val="CA9F3B76ADA740589F8F4CA3B16FF9C3"/>
    <w:rsid w:val="003C541B"/>
    <w:pPr>
      <w:widowControl w:val="0"/>
      <w:jc w:val="both"/>
    </w:pPr>
  </w:style>
  <w:style w:type="paragraph" w:customStyle="1" w:styleId="01DDC296ECC04412BDEAB85AEF97B868">
    <w:name w:val="01DDC296ECC04412BDEAB85AEF97B868"/>
    <w:rsid w:val="003C541B"/>
    <w:pPr>
      <w:widowControl w:val="0"/>
      <w:jc w:val="both"/>
    </w:pPr>
  </w:style>
  <w:style w:type="paragraph" w:customStyle="1" w:styleId="A82E492B153046A282E1E9E4826DD129">
    <w:name w:val="A82E492B153046A282E1E9E4826DD129"/>
    <w:rsid w:val="003C541B"/>
    <w:pPr>
      <w:widowControl w:val="0"/>
      <w:jc w:val="both"/>
    </w:pPr>
  </w:style>
  <w:style w:type="paragraph" w:customStyle="1" w:styleId="1B7700CBE7E04B16B3A944585A81BEAD">
    <w:name w:val="1B7700CBE7E04B16B3A944585A81BEAD"/>
    <w:rsid w:val="003C541B"/>
    <w:pPr>
      <w:widowControl w:val="0"/>
      <w:jc w:val="both"/>
    </w:pPr>
  </w:style>
  <w:style w:type="paragraph" w:customStyle="1" w:styleId="B8017D7D7AB14B76B13484CD797AAA9E">
    <w:name w:val="B8017D7D7AB14B76B13484CD797AAA9E"/>
    <w:rsid w:val="003C541B"/>
    <w:pPr>
      <w:widowControl w:val="0"/>
      <w:jc w:val="both"/>
    </w:pPr>
  </w:style>
  <w:style w:type="paragraph" w:customStyle="1" w:styleId="EAA606B4AF0042A280DB3D8B9BAD25E9">
    <w:name w:val="EAA606B4AF0042A280DB3D8B9BAD25E9"/>
    <w:rsid w:val="003C541B"/>
    <w:pPr>
      <w:widowControl w:val="0"/>
      <w:jc w:val="both"/>
    </w:pPr>
  </w:style>
  <w:style w:type="paragraph" w:customStyle="1" w:styleId="718422F2F3F146148595600395BCBCDB">
    <w:name w:val="718422F2F3F146148595600395BCBCDB"/>
    <w:rsid w:val="003C541B"/>
    <w:pPr>
      <w:widowControl w:val="0"/>
      <w:jc w:val="both"/>
    </w:pPr>
  </w:style>
  <w:style w:type="paragraph" w:customStyle="1" w:styleId="1FC92ABE5EB941269392A3AB4016AA13">
    <w:name w:val="1FC92ABE5EB941269392A3AB4016AA13"/>
    <w:rsid w:val="003C541B"/>
    <w:pPr>
      <w:widowControl w:val="0"/>
      <w:jc w:val="both"/>
    </w:pPr>
  </w:style>
  <w:style w:type="paragraph" w:customStyle="1" w:styleId="9B7645C557BF4107995CF6B79C238E10">
    <w:name w:val="9B7645C557BF4107995CF6B79C238E10"/>
    <w:rsid w:val="003C541B"/>
    <w:pPr>
      <w:widowControl w:val="0"/>
      <w:jc w:val="both"/>
    </w:pPr>
  </w:style>
  <w:style w:type="paragraph" w:customStyle="1" w:styleId="4A65BF18B03143E08DC66602DDFE9DE5">
    <w:name w:val="4A65BF18B03143E08DC66602DDFE9DE5"/>
    <w:rsid w:val="003C541B"/>
    <w:pPr>
      <w:widowControl w:val="0"/>
      <w:jc w:val="both"/>
    </w:pPr>
  </w:style>
  <w:style w:type="paragraph" w:customStyle="1" w:styleId="9AC04FA7B273431FB510E65731BE745F">
    <w:name w:val="9AC04FA7B273431FB510E65731BE745F"/>
    <w:rsid w:val="003C541B"/>
    <w:pPr>
      <w:widowControl w:val="0"/>
      <w:jc w:val="both"/>
    </w:pPr>
  </w:style>
  <w:style w:type="paragraph" w:customStyle="1" w:styleId="EE006AC9B61D416096EA355FE4B8F474">
    <w:name w:val="EE006AC9B61D416096EA355FE4B8F474"/>
    <w:rsid w:val="003C541B"/>
    <w:pPr>
      <w:widowControl w:val="0"/>
      <w:jc w:val="both"/>
    </w:pPr>
  </w:style>
  <w:style w:type="paragraph" w:customStyle="1" w:styleId="1D8CFE77F5834AE3BE7FAB206A4D34CB">
    <w:name w:val="1D8CFE77F5834AE3BE7FAB206A4D34CB"/>
    <w:rsid w:val="003C541B"/>
    <w:pPr>
      <w:widowControl w:val="0"/>
      <w:jc w:val="both"/>
    </w:pPr>
  </w:style>
  <w:style w:type="paragraph" w:customStyle="1" w:styleId="1D38C63113A9482CA6C644C59449EE85">
    <w:name w:val="1D38C63113A9482CA6C644C59449EE85"/>
    <w:rsid w:val="003C541B"/>
    <w:pPr>
      <w:widowControl w:val="0"/>
      <w:jc w:val="both"/>
    </w:pPr>
  </w:style>
  <w:style w:type="paragraph" w:customStyle="1" w:styleId="7A93F264FF3344C68E0D29DEA5311107">
    <w:name w:val="7A93F264FF3344C68E0D29DEA5311107"/>
    <w:rsid w:val="003C541B"/>
    <w:pPr>
      <w:widowControl w:val="0"/>
      <w:jc w:val="both"/>
    </w:pPr>
  </w:style>
  <w:style w:type="paragraph" w:customStyle="1" w:styleId="7A2C4E1164BD40679B37D7294E4CA0AE">
    <w:name w:val="7A2C4E1164BD40679B37D7294E4CA0AE"/>
    <w:rsid w:val="003C541B"/>
    <w:pPr>
      <w:widowControl w:val="0"/>
      <w:jc w:val="both"/>
    </w:pPr>
  </w:style>
  <w:style w:type="paragraph" w:customStyle="1" w:styleId="D4DE72897ED640B7A88DD5F6D17E175B">
    <w:name w:val="D4DE72897ED640B7A88DD5F6D17E175B"/>
    <w:rsid w:val="003C541B"/>
    <w:pPr>
      <w:widowControl w:val="0"/>
      <w:jc w:val="both"/>
    </w:pPr>
  </w:style>
  <w:style w:type="paragraph" w:customStyle="1" w:styleId="31D9FF6D187E456C91112B83C91AED29">
    <w:name w:val="31D9FF6D187E456C91112B83C91AED29"/>
    <w:rsid w:val="003C541B"/>
    <w:pPr>
      <w:widowControl w:val="0"/>
      <w:jc w:val="both"/>
    </w:pPr>
  </w:style>
  <w:style w:type="paragraph" w:customStyle="1" w:styleId="67C101E0065F4B8CBB37C1C2DA51EC9A">
    <w:name w:val="67C101E0065F4B8CBB37C1C2DA51EC9A"/>
    <w:rsid w:val="003C541B"/>
    <w:pPr>
      <w:widowControl w:val="0"/>
      <w:jc w:val="both"/>
    </w:pPr>
  </w:style>
  <w:style w:type="paragraph" w:customStyle="1" w:styleId="670DCCAF503F4EB1925E62A1D54E6864">
    <w:name w:val="670DCCAF503F4EB1925E62A1D54E6864"/>
    <w:rsid w:val="003C541B"/>
    <w:pPr>
      <w:widowControl w:val="0"/>
      <w:jc w:val="both"/>
    </w:pPr>
  </w:style>
  <w:style w:type="paragraph" w:customStyle="1" w:styleId="69B4CDA752D84C9F998F02CF08C36544">
    <w:name w:val="69B4CDA752D84C9F998F02CF08C36544"/>
    <w:rsid w:val="003C541B"/>
    <w:pPr>
      <w:widowControl w:val="0"/>
      <w:jc w:val="both"/>
    </w:pPr>
  </w:style>
  <w:style w:type="paragraph" w:customStyle="1" w:styleId="A7940AF56450407F9E46BA622769BF6C">
    <w:name w:val="A7940AF56450407F9E46BA622769BF6C"/>
    <w:rsid w:val="003C541B"/>
    <w:pPr>
      <w:widowControl w:val="0"/>
      <w:jc w:val="both"/>
    </w:pPr>
  </w:style>
  <w:style w:type="paragraph" w:customStyle="1" w:styleId="BF330DB0D0E34D958046EAD2F0165ECA">
    <w:name w:val="BF330DB0D0E34D958046EAD2F0165ECA"/>
    <w:rsid w:val="003C541B"/>
    <w:pPr>
      <w:widowControl w:val="0"/>
      <w:jc w:val="both"/>
    </w:pPr>
  </w:style>
  <w:style w:type="paragraph" w:customStyle="1" w:styleId="73FA23E344744B3EBCDD9D5DCA8962C0">
    <w:name w:val="73FA23E344744B3EBCDD9D5DCA8962C0"/>
    <w:rsid w:val="003C541B"/>
    <w:pPr>
      <w:widowControl w:val="0"/>
      <w:jc w:val="both"/>
    </w:pPr>
  </w:style>
  <w:style w:type="paragraph" w:customStyle="1" w:styleId="7304953DE2E04ED1A20F2BA4DDC4E0CD">
    <w:name w:val="7304953DE2E04ED1A20F2BA4DDC4E0CD"/>
    <w:rsid w:val="003C541B"/>
    <w:pPr>
      <w:widowControl w:val="0"/>
      <w:jc w:val="both"/>
    </w:pPr>
  </w:style>
  <w:style w:type="paragraph" w:customStyle="1" w:styleId="CA7C62040BD341A393DE5DABAFFB1A9B">
    <w:name w:val="CA7C62040BD341A393DE5DABAFFB1A9B"/>
    <w:rsid w:val="003C541B"/>
    <w:pPr>
      <w:widowControl w:val="0"/>
      <w:jc w:val="both"/>
    </w:pPr>
  </w:style>
  <w:style w:type="paragraph" w:customStyle="1" w:styleId="2818099003C54EE1A8FA0429100E7892">
    <w:name w:val="2818099003C54EE1A8FA0429100E7892"/>
    <w:rsid w:val="003C541B"/>
    <w:pPr>
      <w:widowControl w:val="0"/>
      <w:jc w:val="both"/>
    </w:pPr>
  </w:style>
  <w:style w:type="paragraph" w:customStyle="1" w:styleId="A5C7805E31F94D758E05B8FC8F90E7C3">
    <w:name w:val="A5C7805E31F94D758E05B8FC8F90E7C3"/>
    <w:rsid w:val="003C541B"/>
    <w:pPr>
      <w:widowControl w:val="0"/>
      <w:jc w:val="both"/>
    </w:pPr>
  </w:style>
  <w:style w:type="paragraph" w:customStyle="1" w:styleId="5567F56356F34D25ABF9A1CB178CC2CB">
    <w:name w:val="5567F56356F34D25ABF9A1CB178CC2CB"/>
    <w:rsid w:val="003C541B"/>
    <w:pPr>
      <w:widowControl w:val="0"/>
      <w:jc w:val="both"/>
    </w:pPr>
  </w:style>
  <w:style w:type="paragraph" w:customStyle="1" w:styleId="9FBA5B012B91459D93278E5A57970659">
    <w:name w:val="9FBA5B012B91459D93278E5A57970659"/>
    <w:rsid w:val="003C541B"/>
    <w:pPr>
      <w:widowControl w:val="0"/>
      <w:jc w:val="both"/>
    </w:pPr>
  </w:style>
  <w:style w:type="paragraph" w:customStyle="1" w:styleId="D7D86029295A4EE3A2218F336527E26A">
    <w:name w:val="D7D86029295A4EE3A2218F336527E26A"/>
    <w:rsid w:val="003C541B"/>
    <w:pPr>
      <w:widowControl w:val="0"/>
      <w:jc w:val="both"/>
    </w:pPr>
  </w:style>
  <w:style w:type="paragraph" w:customStyle="1" w:styleId="C5249D8822BB45C48C9271884626417E">
    <w:name w:val="C5249D8822BB45C48C9271884626417E"/>
    <w:rsid w:val="003C541B"/>
    <w:pPr>
      <w:widowControl w:val="0"/>
      <w:jc w:val="both"/>
    </w:pPr>
  </w:style>
  <w:style w:type="paragraph" w:customStyle="1" w:styleId="6F4D8C268FD147178968848995CF5B5C">
    <w:name w:val="6F4D8C268FD147178968848995CF5B5C"/>
    <w:rsid w:val="003C541B"/>
    <w:pPr>
      <w:widowControl w:val="0"/>
      <w:jc w:val="both"/>
    </w:pPr>
  </w:style>
  <w:style w:type="paragraph" w:customStyle="1" w:styleId="0CE6055240E142F4B45A19A4B70AA7E4">
    <w:name w:val="0CE6055240E142F4B45A19A4B70AA7E4"/>
    <w:rsid w:val="003C541B"/>
    <w:pPr>
      <w:widowControl w:val="0"/>
      <w:jc w:val="both"/>
    </w:pPr>
  </w:style>
  <w:style w:type="paragraph" w:customStyle="1" w:styleId="189F4BB4524E4471A89C08FD362105E9">
    <w:name w:val="189F4BB4524E4471A89C08FD362105E9"/>
    <w:rsid w:val="003C541B"/>
    <w:pPr>
      <w:widowControl w:val="0"/>
      <w:jc w:val="both"/>
    </w:pPr>
  </w:style>
  <w:style w:type="paragraph" w:customStyle="1" w:styleId="EB68CB8CFE434C0F9FA8DA0678D4F383">
    <w:name w:val="EB68CB8CFE434C0F9FA8DA0678D4F383"/>
    <w:rsid w:val="003C541B"/>
    <w:pPr>
      <w:widowControl w:val="0"/>
      <w:jc w:val="both"/>
    </w:pPr>
  </w:style>
  <w:style w:type="paragraph" w:customStyle="1" w:styleId="4381B417A7A7456F9777AC0D0AF44BAE">
    <w:name w:val="4381B417A7A7456F9777AC0D0AF44BAE"/>
    <w:rsid w:val="003C541B"/>
    <w:pPr>
      <w:widowControl w:val="0"/>
      <w:jc w:val="both"/>
    </w:pPr>
  </w:style>
  <w:style w:type="paragraph" w:customStyle="1" w:styleId="8FC33A92C01A4C49A77A67BFCE3E2D63">
    <w:name w:val="8FC33A92C01A4C49A77A67BFCE3E2D63"/>
    <w:rsid w:val="003C541B"/>
    <w:pPr>
      <w:widowControl w:val="0"/>
      <w:jc w:val="both"/>
    </w:pPr>
  </w:style>
  <w:style w:type="paragraph" w:customStyle="1" w:styleId="29AF857BF05049A4AEB13853F473201F">
    <w:name w:val="29AF857BF05049A4AEB13853F473201F"/>
    <w:rsid w:val="003C541B"/>
    <w:pPr>
      <w:widowControl w:val="0"/>
      <w:jc w:val="both"/>
    </w:pPr>
  </w:style>
  <w:style w:type="paragraph" w:customStyle="1" w:styleId="3E45AD649CA940C2ADB15AEA2BF77833">
    <w:name w:val="3E45AD649CA940C2ADB15AEA2BF77833"/>
    <w:rsid w:val="003C541B"/>
    <w:pPr>
      <w:widowControl w:val="0"/>
      <w:jc w:val="both"/>
    </w:pPr>
  </w:style>
  <w:style w:type="paragraph" w:customStyle="1" w:styleId="005A58A0B9D545D2B98D02CE21277965">
    <w:name w:val="005A58A0B9D545D2B98D02CE21277965"/>
    <w:rsid w:val="003C541B"/>
    <w:pPr>
      <w:widowControl w:val="0"/>
      <w:jc w:val="both"/>
    </w:pPr>
  </w:style>
  <w:style w:type="paragraph" w:customStyle="1" w:styleId="54872CCA339344B0840043406F60E5C1">
    <w:name w:val="54872CCA339344B0840043406F60E5C1"/>
    <w:rsid w:val="003C541B"/>
    <w:pPr>
      <w:widowControl w:val="0"/>
      <w:jc w:val="both"/>
    </w:pPr>
  </w:style>
  <w:style w:type="paragraph" w:customStyle="1" w:styleId="521C544D124B46C98FD1E46462FBF8F9">
    <w:name w:val="521C544D124B46C98FD1E46462FBF8F9"/>
    <w:rsid w:val="003C541B"/>
    <w:pPr>
      <w:widowControl w:val="0"/>
      <w:jc w:val="both"/>
    </w:pPr>
  </w:style>
  <w:style w:type="paragraph" w:customStyle="1" w:styleId="8D82387B26484A1AAA21DCD4BA37493F">
    <w:name w:val="8D82387B26484A1AAA21DCD4BA37493F"/>
    <w:rsid w:val="003C541B"/>
    <w:pPr>
      <w:widowControl w:val="0"/>
      <w:jc w:val="both"/>
    </w:pPr>
  </w:style>
  <w:style w:type="paragraph" w:customStyle="1" w:styleId="204714C72E514608BF4D3F8A1899E63F">
    <w:name w:val="204714C72E514608BF4D3F8A1899E63F"/>
    <w:rsid w:val="003C541B"/>
    <w:pPr>
      <w:widowControl w:val="0"/>
      <w:jc w:val="both"/>
    </w:pPr>
  </w:style>
  <w:style w:type="paragraph" w:customStyle="1" w:styleId="41C77238F0184613AFD92F19C423963D">
    <w:name w:val="41C77238F0184613AFD92F19C423963D"/>
    <w:rsid w:val="003C541B"/>
    <w:pPr>
      <w:widowControl w:val="0"/>
      <w:jc w:val="both"/>
    </w:pPr>
  </w:style>
  <w:style w:type="paragraph" w:customStyle="1" w:styleId="F80D40AEC4EC426EA3A3551CB425EEAE">
    <w:name w:val="F80D40AEC4EC426EA3A3551CB425EEAE"/>
    <w:rsid w:val="003C541B"/>
    <w:pPr>
      <w:widowControl w:val="0"/>
      <w:jc w:val="both"/>
    </w:pPr>
  </w:style>
  <w:style w:type="paragraph" w:customStyle="1" w:styleId="DE387A1415CB46C79007EAD8F832B44B">
    <w:name w:val="DE387A1415CB46C79007EAD8F832B44B"/>
    <w:rsid w:val="003C541B"/>
    <w:pPr>
      <w:widowControl w:val="0"/>
      <w:jc w:val="both"/>
    </w:pPr>
  </w:style>
  <w:style w:type="paragraph" w:customStyle="1" w:styleId="9FC4C0BE62114231A9783BEDDAD0A4FC">
    <w:name w:val="9FC4C0BE62114231A9783BEDDAD0A4FC"/>
    <w:rsid w:val="003C541B"/>
    <w:pPr>
      <w:widowControl w:val="0"/>
      <w:jc w:val="both"/>
    </w:pPr>
  </w:style>
  <w:style w:type="paragraph" w:customStyle="1" w:styleId="5DEDEF6FED344B37A6BA430BF602DBA2">
    <w:name w:val="5DEDEF6FED344B37A6BA430BF602DBA2"/>
    <w:rsid w:val="003C541B"/>
    <w:pPr>
      <w:widowControl w:val="0"/>
      <w:jc w:val="both"/>
    </w:pPr>
  </w:style>
  <w:style w:type="paragraph" w:customStyle="1" w:styleId="5B29867FFD9D4E408FBFACACBDA53467">
    <w:name w:val="5B29867FFD9D4E408FBFACACBDA53467"/>
    <w:rsid w:val="003C541B"/>
    <w:pPr>
      <w:widowControl w:val="0"/>
      <w:jc w:val="both"/>
    </w:pPr>
  </w:style>
  <w:style w:type="paragraph" w:customStyle="1" w:styleId="1666D2C4D6254233A1960E5650B310FF">
    <w:name w:val="1666D2C4D6254233A1960E5650B310FF"/>
    <w:rsid w:val="003C541B"/>
    <w:pPr>
      <w:widowControl w:val="0"/>
      <w:jc w:val="both"/>
    </w:pPr>
  </w:style>
  <w:style w:type="paragraph" w:customStyle="1" w:styleId="33984101FAC145759051D2BA70DF06F5">
    <w:name w:val="33984101FAC145759051D2BA70DF06F5"/>
    <w:rsid w:val="003C541B"/>
    <w:pPr>
      <w:widowControl w:val="0"/>
      <w:jc w:val="both"/>
    </w:pPr>
  </w:style>
  <w:style w:type="paragraph" w:customStyle="1" w:styleId="DC294E7D301B41A08E3576EC38C8313D">
    <w:name w:val="DC294E7D301B41A08E3576EC38C8313D"/>
    <w:rsid w:val="003C541B"/>
    <w:pPr>
      <w:widowControl w:val="0"/>
      <w:jc w:val="both"/>
    </w:pPr>
  </w:style>
  <w:style w:type="paragraph" w:customStyle="1" w:styleId="D1D35366B75642A6B967843D134712FC">
    <w:name w:val="D1D35366B75642A6B967843D134712FC"/>
    <w:rsid w:val="003C541B"/>
    <w:pPr>
      <w:widowControl w:val="0"/>
      <w:jc w:val="both"/>
    </w:pPr>
  </w:style>
  <w:style w:type="paragraph" w:customStyle="1" w:styleId="8A9A7430263A4B229FF43E668415D8CC">
    <w:name w:val="8A9A7430263A4B229FF43E668415D8CC"/>
    <w:rsid w:val="003C541B"/>
    <w:pPr>
      <w:widowControl w:val="0"/>
      <w:jc w:val="both"/>
    </w:pPr>
  </w:style>
  <w:style w:type="paragraph" w:customStyle="1" w:styleId="43C8E9C207424A63968DA4E5C8347D8C">
    <w:name w:val="43C8E9C207424A63968DA4E5C8347D8C"/>
    <w:rsid w:val="003C541B"/>
    <w:pPr>
      <w:widowControl w:val="0"/>
      <w:jc w:val="both"/>
    </w:pPr>
  </w:style>
  <w:style w:type="paragraph" w:customStyle="1" w:styleId="1D3A5796870C45EA92D32BDFFB018523">
    <w:name w:val="1D3A5796870C45EA92D32BDFFB018523"/>
    <w:rsid w:val="003C541B"/>
    <w:pPr>
      <w:widowControl w:val="0"/>
      <w:jc w:val="both"/>
    </w:pPr>
  </w:style>
  <w:style w:type="paragraph" w:customStyle="1" w:styleId="60A14CC5EC3640F6970B70D6996F7F65">
    <w:name w:val="60A14CC5EC3640F6970B70D6996F7F65"/>
    <w:rsid w:val="003C541B"/>
    <w:pPr>
      <w:widowControl w:val="0"/>
      <w:jc w:val="both"/>
    </w:pPr>
  </w:style>
  <w:style w:type="paragraph" w:customStyle="1" w:styleId="2F8B81DFDD694974A3C148C4701369E7">
    <w:name w:val="2F8B81DFDD694974A3C148C4701369E7"/>
    <w:rsid w:val="003C541B"/>
    <w:pPr>
      <w:widowControl w:val="0"/>
      <w:jc w:val="both"/>
    </w:pPr>
  </w:style>
  <w:style w:type="paragraph" w:customStyle="1" w:styleId="7EE98356266644CD8E73A73C95AD9494">
    <w:name w:val="7EE98356266644CD8E73A73C95AD9494"/>
    <w:rsid w:val="003C541B"/>
    <w:pPr>
      <w:widowControl w:val="0"/>
      <w:jc w:val="both"/>
    </w:pPr>
  </w:style>
  <w:style w:type="paragraph" w:customStyle="1" w:styleId="2674726357744FE4B85297FFF994108E">
    <w:name w:val="2674726357744FE4B85297FFF994108E"/>
    <w:rsid w:val="003C541B"/>
    <w:pPr>
      <w:widowControl w:val="0"/>
      <w:jc w:val="both"/>
    </w:pPr>
  </w:style>
  <w:style w:type="paragraph" w:customStyle="1" w:styleId="46500EB3E69C486AA24C564F6D92D8D7">
    <w:name w:val="46500EB3E69C486AA24C564F6D92D8D7"/>
    <w:rsid w:val="003C541B"/>
    <w:pPr>
      <w:widowControl w:val="0"/>
      <w:jc w:val="both"/>
    </w:pPr>
  </w:style>
  <w:style w:type="paragraph" w:customStyle="1" w:styleId="427E689E2A6D43F4A42E46AA555B4AD1">
    <w:name w:val="427E689E2A6D43F4A42E46AA555B4AD1"/>
    <w:rsid w:val="003C541B"/>
    <w:pPr>
      <w:widowControl w:val="0"/>
      <w:jc w:val="both"/>
    </w:pPr>
  </w:style>
  <w:style w:type="paragraph" w:customStyle="1" w:styleId="2429D5EC125D4BBDA59D5A7CE7EF9B68">
    <w:name w:val="2429D5EC125D4BBDA59D5A7CE7EF9B68"/>
    <w:rsid w:val="003C541B"/>
    <w:pPr>
      <w:widowControl w:val="0"/>
      <w:jc w:val="both"/>
    </w:pPr>
  </w:style>
  <w:style w:type="paragraph" w:customStyle="1" w:styleId="9C13E4B77D894769A82054198AA27862">
    <w:name w:val="9C13E4B77D894769A82054198AA27862"/>
    <w:rsid w:val="003C541B"/>
    <w:pPr>
      <w:widowControl w:val="0"/>
      <w:jc w:val="both"/>
    </w:pPr>
  </w:style>
  <w:style w:type="paragraph" w:customStyle="1" w:styleId="AF6C1A19159F45BD97D07D410BF0E24F">
    <w:name w:val="AF6C1A19159F45BD97D07D410BF0E24F"/>
    <w:rsid w:val="003C541B"/>
    <w:pPr>
      <w:widowControl w:val="0"/>
      <w:jc w:val="both"/>
    </w:pPr>
  </w:style>
  <w:style w:type="paragraph" w:customStyle="1" w:styleId="623FB9C0F15B42788B400ECE9DD21220">
    <w:name w:val="623FB9C0F15B42788B400ECE9DD21220"/>
    <w:rsid w:val="003C541B"/>
    <w:pPr>
      <w:widowControl w:val="0"/>
      <w:jc w:val="both"/>
    </w:pPr>
  </w:style>
  <w:style w:type="paragraph" w:customStyle="1" w:styleId="D529BE1BBF6E46928A3E9DC2E96EF27E">
    <w:name w:val="D529BE1BBF6E46928A3E9DC2E96EF27E"/>
    <w:rsid w:val="003C541B"/>
    <w:pPr>
      <w:widowControl w:val="0"/>
      <w:jc w:val="both"/>
    </w:pPr>
  </w:style>
  <w:style w:type="paragraph" w:customStyle="1" w:styleId="F678840E0E9748AF8D639895368013C1">
    <w:name w:val="F678840E0E9748AF8D639895368013C1"/>
    <w:rsid w:val="003C541B"/>
    <w:pPr>
      <w:widowControl w:val="0"/>
      <w:jc w:val="both"/>
    </w:pPr>
  </w:style>
  <w:style w:type="paragraph" w:customStyle="1" w:styleId="36ABD6F53F354B238A2E29B72F63ABE0">
    <w:name w:val="36ABD6F53F354B238A2E29B72F63ABE0"/>
    <w:rsid w:val="003C541B"/>
    <w:pPr>
      <w:widowControl w:val="0"/>
      <w:jc w:val="both"/>
    </w:pPr>
  </w:style>
  <w:style w:type="paragraph" w:customStyle="1" w:styleId="05B37EBA7DD44BFCA4A55585DBBA8A87">
    <w:name w:val="05B37EBA7DD44BFCA4A55585DBBA8A87"/>
    <w:rsid w:val="003C541B"/>
    <w:pPr>
      <w:widowControl w:val="0"/>
      <w:jc w:val="both"/>
    </w:pPr>
  </w:style>
  <w:style w:type="paragraph" w:customStyle="1" w:styleId="1E9BE3AD58704F3FAF827C92BB2D1A62">
    <w:name w:val="1E9BE3AD58704F3FAF827C92BB2D1A62"/>
    <w:rsid w:val="003C541B"/>
    <w:pPr>
      <w:widowControl w:val="0"/>
      <w:jc w:val="both"/>
    </w:pPr>
  </w:style>
  <w:style w:type="paragraph" w:customStyle="1" w:styleId="250113FCCF844EC8A05B7BC32D55A2BB">
    <w:name w:val="250113FCCF844EC8A05B7BC32D55A2BB"/>
    <w:rsid w:val="003C541B"/>
    <w:pPr>
      <w:widowControl w:val="0"/>
      <w:jc w:val="both"/>
    </w:pPr>
  </w:style>
  <w:style w:type="paragraph" w:customStyle="1" w:styleId="FCF7F249D9734D608DC802921BFDCA58">
    <w:name w:val="FCF7F249D9734D608DC802921BFDCA58"/>
    <w:rsid w:val="003C541B"/>
    <w:pPr>
      <w:widowControl w:val="0"/>
      <w:jc w:val="both"/>
    </w:pPr>
  </w:style>
  <w:style w:type="paragraph" w:customStyle="1" w:styleId="11BF33A756554C139519CED40E12C82B">
    <w:name w:val="11BF33A756554C139519CED40E12C82B"/>
    <w:rsid w:val="003C541B"/>
    <w:pPr>
      <w:widowControl w:val="0"/>
      <w:jc w:val="both"/>
    </w:pPr>
  </w:style>
  <w:style w:type="paragraph" w:customStyle="1" w:styleId="285F50857C1D461B8C953A8D8822518A">
    <w:name w:val="285F50857C1D461B8C953A8D8822518A"/>
    <w:rsid w:val="003C541B"/>
    <w:pPr>
      <w:widowControl w:val="0"/>
      <w:jc w:val="both"/>
    </w:pPr>
  </w:style>
  <w:style w:type="paragraph" w:customStyle="1" w:styleId="7A063CDA911D4CA69C8DA61971400297">
    <w:name w:val="7A063CDA911D4CA69C8DA61971400297"/>
    <w:rsid w:val="003C541B"/>
    <w:pPr>
      <w:widowControl w:val="0"/>
      <w:jc w:val="both"/>
    </w:pPr>
  </w:style>
  <w:style w:type="paragraph" w:customStyle="1" w:styleId="1A0A9DC6FF084DFEB66263F2EA86036F">
    <w:name w:val="1A0A9DC6FF084DFEB66263F2EA86036F"/>
    <w:rsid w:val="003C541B"/>
    <w:pPr>
      <w:widowControl w:val="0"/>
      <w:jc w:val="both"/>
    </w:pPr>
  </w:style>
  <w:style w:type="paragraph" w:customStyle="1" w:styleId="0668869C4A4E464AB861E6A650BC4B8A">
    <w:name w:val="0668869C4A4E464AB861E6A650BC4B8A"/>
    <w:rsid w:val="003C541B"/>
    <w:pPr>
      <w:widowControl w:val="0"/>
      <w:jc w:val="both"/>
    </w:pPr>
  </w:style>
  <w:style w:type="paragraph" w:customStyle="1" w:styleId="A8376EB4B58D4C73BC9B7E2EC20F70E0">
    <w:name w:val="A8376EB4B58D4C73BC9B7E2EC20F70E0"/>
    <w:rsid w:val="003C541B"/>
    <w:pPr>
      <w:widowControl w:val="0"/>
      <w:jc w:val="both"/>
    </w:pPr>
  </w:style>
  <w:style w:type="paragraph" w:customStyle="1" w:styleId="7871E9AA73AA400796BA0C44DF3678D9">
    <w:name w:val="7871E9AA73AA400796BA0C44DF3678D9"/>
    <w:rsid w:val="003C541B"/>
    <w:pPr>
      <w:widowControl w:val="0"/>
      <w:jc w:val="both"/>
    </w:pPr>
  </w:style>
  <w:style w:type="paragraph" w:customStyle="1" w:styleId="C6E0D6EDC3EF4A2293E7B910D1E668FA">
    <w:name w:val="C6E0D6EDC3EF4A2293E7B910D1E668FA"/>
    <w:rsid w:val="003C541B"/>
    <w:pPr>
      <w:widowControl w:val="0"/>
      <w:jc w:val="both"/>
    </w:pPr>
  </w:style>
  <w:style w:type="paragraph" w:customStyle="1" w:styleId="321DFBCDBBCE438CA762263D4FF99A93">
    <w:name w:val="321DFBCDBBCE438CA762263D4FF99A93"/>
    <w:rsid w:val="003C541B"/>
    <w:pPr>
      <w:widowControl w:val="0"/>
      <w:jc w:val="both"/>
    </w:pPr>
  </w:style>
  <w:style w:type="paragraph" w:customStyle="1" w:styleId="9A804F93483544DB83CE165D49DC98CA">
    <w:name w:val="9A804F93483544DB83CE165D49DC98CA"/>
    <w:rsid w:val="003C541B"/>
    <w:pPr>
      <w:widowControl w:val="0"/>
      <w:jc w:val="both"/>
    </w:pPr>
  </w:style>
  <w:style w:type="paragraph" w:customStyle="1" w:styleId="ED6615F245904CA980659E3FA938D94D">
    <w:name w:val="ED6615F245904CA980659E3FA938D94D"/>
    <w:rsid w:val="003C541B"/>
    <w:pPr>
      <w:widowControl w:val="0"/>
      <w:jc w:val="both"/>
    </w:pPr>
  </w:style>
  <w:style w:type="paragraph" w:customStyle="1" w:styleId="B01DF5FE5FB340DD9ADC047C3DC0D0B2">
    <w:name w:val="B01DF5FE5FB340DD9ADC047C3DC0D0B2"/>
    <w:rsid w:val="003C541B"/>
    <w:pPr>
      <w:widowControl w:val="0"/>
      <w:jc w:val="both"/>
    </w:pPr>
  </w:style>
  <w:style w:type="paragraph" w:customStyle="1" w:styleId="A5B2D69B7A04410A9485DA51F07D9B5E">
    <w:name w:val="A5B2D69B7A04410A9485DA51F07D9B5E"/>
    <w:rsid w:val="003C541B"/>
    <w:pPr>
      <w:widowControl w:val="0"/>
      <w:jc w:val="both"/>
    </w:pPr>
  </w:style>
  <w:style w:type="paragraph" w:customStyle="1" w:styleId="71BC76E29D8D4B71B2791C0AF47E286B">
    <w:name w:val="71BC76E29D8D4B71B2791C0AF47E286B"/>
    <w:rsid w:val="003C541B"/>
    <w:pPr>
      <w:widowControl w:val="0"/>
      <w:jc w:val="both"/>
    </w:pPr>
  </w:style>
  <w:style w:type="paragraph" w:customStyle="1" w:styleId="2C9ED9D7A52F41ED8682EB970BE0DCE0">
    <w:name w:val="2C9ED9D7A52F41ED8682EB970BE0DCE0"/>
    <w:rsid w:val="003C541B"/>
    <w:pPr>
      <w:widowControl w:val="0"/>
      <w:jc w:val="both"/>
    </w:pPr>
  </w:style>
  <w:style w:type="paragraph" w:customStyle="1" w:styleId="9730D8CAC3D94C2EBB22CD4A8153B677">
    <w:name w:val="9730D8CAC3D94C2EBB22CD4A8153B677"/>
    <w:rsid w:val="003C541B"/>
    <w:pPr>
      <w:widowControl w:val="0"/>
      <w:jc w:val="both"/>
    </w:pPr>
  </w:style>
  <w:style w:type="paragraph" w:customStyle="1" w:styleId="E5E57CF22CE44A418787C2CD252A80F6">
    <w:name w:val="E5E57CF22CE44A418787C2CD252A80F6"/>
    <w:rsid w:val="003C541B"/>
    <w:pPr>
      <w:widowControl w:val="0"/>
      <w:jc w:val="both"/>
    </w:pPr>
  </w:style>
  <w:style w:type="paragraph" w:customStyle="1" w:styleId="880CF400312C4E35BE5F4D67A86CCFB9">
    <w:name w:val="880CF400312C4E35BE5F4D67A86CCFB9"/>
    <w:rsid w:val="003C541B"/>
    <w:pPr>
      <w:widowControl w:val="0"/>
      <w:jc w:val="both"/>
    </w:pPr>
  </w:style>
  <w:style w:type="paragraph" w:customStyle="1" w:styleId="AD292407CA474431B53C7AB103B92120">
    <w:name w:val="AD292407CA474431B53C7AB103B92120"/>
    <w:rsid w:val="003C541B"/>
    <w:pPr>
      <w:widowControl w:val="0"/>
      <w:jc w:val="both"/>
    </w:pPr>
  </w:style>
  <w:style w:type="paragraph" w:customStyle="1" w:styleId="42F2DFA9EB0440308AC1B30C31079657">
    <w:name w:val="42F2DFA9EB0440308AC1B30C31079657"/>
    <w:rsid w:val="003C541B"/>
    <w:pPr>
      <w:widowControl w:val="0"/>
      <w:jc w:val="both"/>
    </w:pPr>
  </w:style>
  <w:style w:type="paragraph" w:customStyle="1" w:styleId="A8CD6EC39AA24524BBC9E090B1FD8A95">
    <w:name w:val="A8CD6EC39AA24524BBC9E090B1FD8A95"/>
    <w:rsid w:val="003C541B"/>
    <w:pPr>
      <w:widowControl w:val="0"/>
      <w:jc w:val="both"/>
    </w:pPr>
  </w:style>
  <w:style w:type="paragraph" w:customStyle="1" w:styleId="D6E8E7F94A9844FA85E8D9550D835164">
    <w:name w:val="D6E8E7F94A9844FA85E8D9550D835164"/>
    <w:rsid w:val="003C541B"/>
    <w:pPr>
      <w:widowControl w:val="0"/>
      <w:jc w:val="both"/>
    </w:pPr>
  </w:style>
  <w:style w:type="paragraph" w:customStyle="1" w:styleId="45B032F0F9A846B2A1EB237DA000C8FD">
    <w:name w:val="45B032F0F9A846B2A1EB237DA000C8FD"/>
    <w:rsid w:val="003C541B"/>
    <w:pPr>
      <w:widowControl w:val="0"/>
      <w:jc w:val="both"/>
    </w:pPr>
  </w:style>
  <w:style w:type="paragraph" w:customStyle="1" w:styleId="6BC98ADF0CB6415F930F135D6CBA57B2">
    <w:name w:val="6BC98ADF0CB6415F930F135D6CBA57B2"/>
    <w:rsid w:val="003C541B"/>
    <w:pPr>
      <w:widowControl w:val="0"/>
      <w:jc w:val="both"/>
    </w:pPr>
  </w:style>
  <w:style w:type="paragraph" w:customStyle="1" w:styleId="8E596C4E756245D384645843306D4CF1">
    <w:name w:val="8E596C4E756245D384645843306D4CF1"/>
    <w:rsid w:val="003C541B"/>
    <w:pPr>
      <w:widowControl w:val="0"/>
      <w:jc w:val="both"/>
    </w:pPr>
  </w:style>
  <w:style w:type="paragraph" w:customStyle="1" w:styleId="099EF1FEBB3B47C58C6251FA4E525F62">
    <w:name w:val="099EF1FEBB3B47C58C6251FA4E525F62"/>
    <w:rsid w:val="003C541B"/>
    <w:pPr>
      <w:widowControl w:val="0"/>
      <w:jc w:val="both"/>
    </w:pPr>
  </w:style>
  <w:style w:type="paragraph" w:customStyle="1" w:styleId="29CCDC325AB04CF4BEC9464D53F5D34D">
    <w:name w:val="29CCDC325AB04CF4BEC9464D53F5D34D"/>
    <w:rsid w:val="003C541B"/>
    <w:pPr>
      <w:widowControl w:val="0"/>
      <w:jc w:val="both"/>
    </w:pPr>
  </w:style>
  <w:style w:type="paragraph" w:customStyle="1" w:styleId="4464E50230E34D6AA8D37E1D7CAAB699">
    <w:name w:val="4464E50230E34D6AA8D37E1D7CAAB699"/>
    <w:rsid w:val="003C541B"/>
    <w:pPr>
      <w:widowControl w:val="0"/>
      <w:jc w:val="both"/>
    </w:pPr>
  </w:style>
  <w:style w:type="paragraph" w:customStyle="1" w:styleId="06D92866969249C38CA11D1D89429AFF">
    <w:name w:val="06D92866969249C38CA11D1D89429AFF"/>
    <w:rsid w:val="003C541B"/>
    <w:pPr>
      <w:widowControl w:val="0"/>
      <w:jc w:val="both"/>
    </w:pPr>
  </w:style>
  <w:style w:type="paragraph" w:customStyle="1" w:styleId="DD7E7C2E1BFD41A9A8EA85E36DBE40BB">
    <w:name w:val="DD7E7C2E1BFD41A9A8EA85E36DBE40BB"/>
    <w:rsid w:val="003C541B"/>
    <w:pPr>
      <w:widowControl w:val="0"/>
      <w:jc w:val="both"/>
    </w:pPr>
  </w:style>
  <w:style w:type="paragraph" w:customStyle="1" w:styleId="DDE27BBF71F74527A1A9A179D3C06837">
    <w:name w:val="DDE27BBF71F74527A1A9A179D3C06837"/>
    <w:rsid w:val="003C541B"/>
    <w:pPr>
      <w:widowControl w:val="0"/>
      <w:jc w:val="both"/>
    </w:pPr>
  </w:style>
  <w:style w:type="paragraph" w:customStyle="1" w:styleId="EF19D323B97F430DB57FB2391960E566">
    <w:name w:val="EF19D323B97F430DB57FB2391960E566"/>
    <w:rsid w:val="003C541B"/>
    <w:pPr>
      <w:widowControl w:val="0"/>
      <w:jc w:val="both"/>
    </w:pPr>
  </w:style>
  <w:style w:type="paragraph" w:customStyle="1" w:styleId="151B064A4AFB4107B381A86E4D09C80F">
    <w:name w:val="151B064A4AFB4107B381A86E4D09C80F"/>
    <w:rsid w:val="003C541B"/>
    <w:pPr>
      <w:widowControl w:val="0"/>
      <w:jc w:val="both"/>
    </w:pPr>
  </w:style>
  <w:style w:type="paragraph" w:customStyle="1" w:styleId="F3DBA090D38F4187B6FFCAF306B690B7">
    <w:name w:val="F3DBA090D38F4187B6FFCAF306B690B7"/>
    <w:rsid w:val="003C541B"/>
    <w:pPr>
      <w:widowControl w:val="0"/>
      <w:jc w:val="both"/>
    </w:pPr>
  </w:style>
  <w:style w:type="paragraph" w:customStyle="1" w:styleId="4BEBB64F972947DBAA065E7C35962868">
    <w:name w:val="4BEBB64F972947DBAA065E7C35962868"/>
    <w:rsid w:val="003C541B"/>
    <w:pPr>
      <w:widowControl w:val="0"/>
      <w:jc w:val="both"/>
    </w:pPr>
  </w:style>
  <w:style w:type="paragraph" w:customStyle="1" w:styleId="172E43BC1D714394A852A5BBA799E935">
    <w:name w:val="172E43BC1D714394A852A5BBA799E935"/>
    <w:rsid w:val="003C541B"/>
    <w:pPr>
      <w:widowControl w:val="0"/>
      <w:jc w:val="both"/>
    </w:pPr>
  </w:style>
  <w:style w:type="paragraph" w:customStyle="1" w:styleId="80CFA75624784318BA5BB9B631FC16E9">
    <w:name w:val="80CFA75624784318BA5BB9B631FC16E9"/>
    <w:rsid w:val="003C541B"/>
    <w:pPr>
      <w:widowControl w:val="0"/>
      <w:jc w:val="both"/>
    </w:pPr>
  </w:style>
  <w:style w:type="paragraph" w:customStyle="1" w:styleId="459E5E6FB9644090A67B7E7966FA371D">
    <w:name w:val="459E5E6FB9644090A67B7E7966FA371D"/>
    <w:rsid w:val="003C541B"/>
    <w:pPr>
      <w:widowControl w:val="0"/>
      <w:jc w:val="both"/>
    </w:pPr>
  </w:style>
  <w:style w:type="paragraph" w:customStyle="1" w:styleId="51D6E5AB53B943C3A8ECF3D3D2419AD9">
    <w:name w:val="51D6E5AB53B943C3A8ECF3D3D2419AD9"/>
    <w:rsid w:val="003C541B"/>
    <w:pPr>
      <w:widowControl w:val="0"/>
      <w:jc w:val="both"/>
    </w:pPr>
  </w:style>
  <w:style w:type="paragraph" w:customStyle="1" w:styleId="AA5D3168471D4207A6D386C4223D9D06">
    <w:name w:val="AA5D3168471D4207A6D386C4223D9D06"/>
    <w:rsid w:val="003C541B"/>
    <w:pPr>
      <w:widowControl w:val="0"/>
      <w:jc w:val="both"/>
    </w:pPr>
  </w:style>
  <w:style w:type="paragraph" w:customStyle="1" w:styleId="8EED3D05A76648BA930B8B4BEE524CE0">
    <w:name w:val="8EED3D05A76648BA930B8B4BEE524CE0"/>
    <w:rsid w:val="003C541B"/>
    <w:pPr>
      <w:widowControl w:val="0"/>
      <w:jc w:val="both"/>
    </w:pPr>
  </w:style>
  <w:style w:type="paragraph" w:customStyle="1" w:styleId="4CADDA6136664C56B470CC0AD8D94208">
    <w:name w:val="4CADDA6136664C56B470CC0AD8D94208"/>
    <w:rsid w:val="003C541B"/>
    <w:pPr>
      <w:widowControl w:val="0"/>
      <w:jc w:val="both"/>
    </w:pPr>
  </w:style>
  <w:style w:type="paragraph" w:customStyle="1" w:styleId="82C6E3E26887466DBC5A55B387BD0C99">
    <w:name w:val="82C6E3E26887466DBC5A55B387BD0C99"/>
    <w:rsid w:val="003C541B"/>
    <w:pPr>
      <w:widowControl w:val="0"/>
      <w:jc w:val="both"/>
    </w:pPr>
  </w:style>
  <w:style w:type="paragraph" w:customStyle="1" w:styleId="36A3ACBA061248E89ADAD035CF0C6235">
    <w:name w:val="36A3ACBA061248E89ADAD035CF0C6235"/>
    <w:rsid w:val="003C541B"/>
    <w:pPr>
      <w:widowControl w:val="0"/>
      <w:jc w:val="both"/>
    </w:pPr>
  </w:style>
  <w:style w:type="paragraph" w:customStyle="1" w:styleId="283E35B7BCC14184B18672E19C508AC2">
    <w:name w:val="283E35B7BCC14184B18672E19C508AC2"/>
    <w:rsid w:val="003C541B"/>
    <w:pPr>
      <w:widowControl w:val="0"/>
      <w:jc w:val="both"/>
    </w:pPr>
  </w:style>
  <w:style w:type="paragraph" w:customStyle="1" w:styleId="A0E337605A62452B81E4967EA59E5603">
    <w:name w:val="A0E337605A62452B81E4967EA59E5603"/>
    <w:rsid w:val="003C541B"/>
    <w:pPr>
      <w:widowControl w:val="0"/>
      <w:jc w:val="both"/>
    </w:pPr>
  </w:style>
  <w:style w:type="paragraph" w:customStyle="1" w:styleId="55AC3A2D1C4343C5A3951E43E76D26C7">
    <w:name w:val="55AC3A2D1C4343C5A3951E43E76D26C7"/>
    <w:rsid w:val="003C541B"/>
    <w:pPr>
      <w:widowControl w:val="0"/>
      <w:jc w:val="both"/>
    </w:pPr>
  </w:style>
  <w:style w:type="paragraph" w:customStyle="1" w:styleId="E3D3D2A024874A4DAC063D2C804313BF">
    <w:name w:val="E3D3D2A024874A4DAC063D2C804313BF"/>
    <w:rsid w:val="003C541B"/>
    <w:pPr>
      <w:widowControl w:val="0"/>
      <w:jc w:val="both"/>
    </w:pPr>
  </w:style>
  <w:style w:type="paragraph" w:customStyle="1" w:styleId="FB6963C5B6094899970E14247F21CAAB">
    <w:name w:val="FB6963C5B6094899970E14247F21CAAB"/>
    <w:rsid w:val="003C541B"/>
    <w:pPr>
      <w:widowControl w:val="0"/>
      <w:jc w:val="both"/>
    </w:pPr>
  </w:style>
  <w:style w:type="paragraph" w:customStyle="1" w:styleId="6374F78AAE6C486185D48F361263656D">
    <w:name w:val="6374F78AAE6C486185D48F361263656D"/>
    <w:rsid w:val="003C541B"/>
    <w:pPr>
      <w:widowControl w:val="0"/>
      <w:jc w:val="both"/>
    </w:pPr>
  </w:style>
  <w:style w:type="paragraph" w:customStyle="1" w:styleId="9D141E1E0B77443AA83E6860CF2D8736">
    <w:name w:val="9D141E1E0B77443AA83E6860CF2D8736"/>
    <w:rsid w:val="003C541B"/>
    <w:pPr>
      <w:widowControl w:val="0"/>
      <w:jc w:val="both"/>
    </w:pPr>
  </w:style>
  <w:style w:type="paragraph" w:customStyle="1" w:styleId="9228CD96A9D547B8843D81CBE309B5D0">
    <w:name w:val="9228CD96A9D547B8843D81CBE309B5D0"/>
    <w:rsid w:val="003C541B"/>
    <w:pPr>
      <w:widowControl w:val="0"/>
      <w:jc w:val="both"/>
    </w:pPr>
  </w:style>
  <w:style w:type="paragraph" w:customStyle="1" w:styleId="FFABDDA8EE7A457DBDAFC2089D6E1DC4">
    <w:name w:val="FFABDDA8EE7A457DBDAFC2089D6E1DC4"/>
    <w:rsid w:val="003C541B"/>
    <w:pPr>
      <w:widowControl w:val="0"/>
      <w:jc w:val="both"/>
    </w:pPr>
  </w:style>
  <w:style w:type="paragraph" w:customStyle="1" w:styleId="8A1C765D4B3E45E199AFA04A8168F970">
    <w:name w:val="8A1C765D4B3E45E199AFA04A8168F970"/>
    <w:rsid w:val="003C541B"/>
    <w:pPr>
      <w:widowControl w:val="0"/>
      <w:jc w:val="both"/>
    </w:pPr>
  </w:style>
  <w:style w:type="paragraph" w:customStyle="1" w:styleId="262636105AF44DC693D5E5F53D03FD16">
    <w:name w:val="262636105AF44DC693D5E5F53D03FD16"/>
    <w:rsid w:val="003C541B"/>
    <w:pPr>
      <w:widowControl w:val="0"/>
      <w:jc w:val="both"/>
    </w:pPr>
  </w:style>
  <w:style w:type="paragraph" w:customStyle="1" w:styleId="592F191230844DA5BCC2D08CD3473F6F">
    <w:name w:val="592F191230844DA5BCC2D08CD3473F6F"/>
    <w:rsid w:val="003C541B"/>
    <w:pPr>
      <w:widowControl w:val="0"/>
      <w:jc w:val="both"/>
    </w:pPr>
  </w:style>
  <w:style w:type="paragraph" w:customStyle="1" w:styleId="469E5FB45EED4752BC99EA96AAD18D95">
    <w:name w:val="469E5FB45EED4752BC99EA96AAD18D95"/>
    <w:rsid w:val="003C541B"/>
    <w:pPr>
      <w:widowControl w:val="0"/>
      <w:jc w:val="both"/>
    </w:pPr>
  </w:style>
  <w:style w:type="paragraph" w:customStyle="1" w:styleId="9468C4DF648447E6BD3BEFB4B435D4D1">
    <w:name w:val="9468C4DF648447E6BD3BEFB4B435D4D1"/>
    <w:rsid w:val="003C541B"/>
    <w:pPr>
      <w:widowControl w:val="0"/>
      <w:jc w:val="both"/>
    </w:pPr>
  </w:style>
  <w:style w:type="paragraph" w:customStyle="1" w:styleId="B89E1D01587A41F78481BA008354D087">
    <w:name w:val="B89E1D01587A41F78481BA008354D087"/>
    <w:rsid w:val="003C541B"/>
    <w:pPr>
      <w:widowControl w:val="0"/>
      <w:jc w:val="both"/>
    </w:pPr>
  </w:style>
  <w:style w:type="paragraph" w:customStyle="1" w:styleId="96B409779FB4454C8DEFF64F36102958">
    <w:name w:val="96B409779FB4454C8DEFF64F36102958"/>
    <w:rsid w:val="003C541B"/>
    <w:pPr>
      <w:widowControl w:val="0"/>
      <w:jc w:val="both"/>
    </w:pPr>
  </w:style>
  <w:style w:type="paragraph" w:customStyle="1" w:styleId="ED9D05451BD24C98BFD7C32B98AAEA51">
    <w:name w:val="ED9D05451BD24C98BFD7C32B98AAEA51"/>
    <w:rsid w:val="003C541B"/>
    <w:pPr>
      <w:widowControl w:val="0"/>
      <w:jc w:val="both"/>
    </w:pPr>
  </w:style>
  <w:style w:type="paragraph" w:customStyle="1" w:styleId="236E5606318745D2A5234C5DEE5563C0">
    <w:name w:val="236E5606318745D2A5234C5DEE5563C0"/>
    <w:rsid w:val="003C541B"/>
    <w:pPr>
      <w:widowControl w:val="0"/>
      <w:jc w:val="both"/>
    </w:pPr>
  </w:style>
  <w:style w:type="paragraph" w:customStyle="1" w:styleId="770F3AC304BD4544B83111A057E77B5D">
    <w:name w:val="770F3AC304BD4544B83111A057E77B5D"/>
    <w:rsid w:val="003C541B"/>
    <w:pPr>
      <w:widowControl w:val="0"/>
      <w:jc w:val="both"/>
    </w:pPr>
  </w:style>
  <w:style w:type="paragraph" w:customStyle="1" w:styleId="9249077C0EA0409891DC2625CA88EAEE">
    <w:name w:val="9249077C0EA0409891DC2625CA88EAEE"/>
    <w:rsid w:val="003C541B"/>
    <w:pPr>
      <w:widowControl w:val="0"/>
      <w:jc w:val="both"/>
    </w:pPr>
  </w:style>
  <w:style w:type="paragraph" w:customStyle="1" w:styleId="83141DBCDAB64E33A7C5B231F10A0465">
    <w:name w:val="83141DBCDAB64E33A7C5B231F10A0465"/>
    <w:rsid w:val="003C541B"/>
    <w:pPr>
      <w:widowControl w:val="0"/>
      <w:jc w:val="both"/>
    </w:pPr>
  </w:style>
  <w:style w:type="paragraph" w:customStyle="1" w:styleId="00AC122584274743BA6D5657CFD404A5">
    <w:name w:val="00AC122584274743BA6D5657CFD404A5"/>
    <w:rsid w:val="003C541B"/>
    <w:pPr>
      <w:widowControl w:val="0"/>
      <w:jc w:val="both"/>
    </w:pPr>
  </w:style>
  <w:style w:type="paragraph" w:customStyle="1" w:styleId="A617143659204BD2894135A3899ADF8E">
    <w:name w:val="A617143659204BD2894135A3899ADF8E"/>
    <w:rsid w:val="003C541B"/>
    <w:pPr>
      <w:widowControl w:val="0"/>
      <w:jc w:val="both"/>
    </w:pPr>
  </w:style>
  <w:style w:type="paragraph" w:customStyle="1" w:styleId="7ECC438D4659488DB426CB1CDCB959E3">
    <w:name w:val="7ECC438D4659488DB426CB1CDCB959E3"/>
    <w:rsid w:val="003C541B"/>
    <w:pPr>
      <w:widowControl w:val="0"/>
      <w:jc w:val="both"/>
    </w:pPr>
  </w:style>
  <w:style w:type="paragraph" w:customStyle="1" w:styleId="D4259F796F8545E889DCB40C2A49EDAA">
    <w:name w:val="D4259F796F8545E889DCB40C2A49EDAA"/>
    <w:rsid w:val="003C541B"/>
    <w:pPr>
      <w:widowControl w:val="0"/>
      <w:jc w:val="both"/>
    </w:pPr>
  </w:style>
  <w:style w:type="paragraph" w:customStyle="1" w:styleId="60F3C139C25446BAB0C13F5CFFDD969B">
    <w:name w:val="60F3C139C25446BAB0C13F5CFFDD969B"/>
    <w:rsid w:val="003C541B"/>
    <w:pPr>
      <w:widowControl w:val="0"/>
      <w:jc w:val="both"/>
    </w:pPr>
  </w:style>
  <w:style w:type="paragraph" w:customStyle="1" w:styleId="E906B9108513404E98C38F425C0F502C">
    <w:name w:val="E906B9108513404E98C38F425C0F502C"/>
    <w:rsid w:val="003C541B"/>
    <w:pPr>
      <w:widowControl w:val="0"/>
      <w:jc w:val="both"/>
    </w:pPr>
  </w:style>
  <w:style w:type="paragraph" w:customStyle="1" w:styleId="417E821B925A478C9035F5C852604C0B">
    <w:name w:val="417E821B925A478C9035F5C852604C0B"/>
    <w:rsid w:val="003C541B"/>
    <w:pPr>
      <w:widowControl w:val="0"/>
      <w:jc w:val="both"/>
    </w:pPr>
  </w:style>
  <w:style w:type="paragraph" w:customStyle="1" w:styleId="CEA0DA831F8F4AD68B507E85A5E983A4">
    <w:name w:val="CEA0DA831F8F4AD68B507E85A5E983A4"/>
    <w:rsid w:val="003C541B"/>
    <w:pPr>
      <w:widowControl w:val="0"/>
      <w:jc w:val="both"/>
    </w:pPr>
  </w:style>
  <w:style w:type="paragraph" w:customStyle="1" w:styleId="6C44FDB834984A488236B6611698CD7D">
    <w:name w:val="6C44FDB834984A488236B6611698CD7D"/>
    <w:rsid w:val="003C541B"/>
    <w:pPr>
      <w:widowControl w:val="0"/>
      <w:jc w:val="both"/>
    </w:pPr>
  </w:style>
  <w:style w:type="paragraph" w:customStyle="1" w:styleId="4E592AA0426946F4A5F1CE65BFEE8B01">
    <w:name w:val="4E592AA0426946F4A5F1CE65BFEE8B01"/>
    <w:rsid w:val="003C541B"/>
    <w:pPr>
      <w:widowControl w:val="0"/>
      <w:jc w:val="both"/>
    </w:pPr>
  </w:style>
  <w:style w:type="paragraph" w:customStyle="1" w:styleId="5057DE127E824E68A04A8432A5FF939D">
    <w:name w:val="5057DE127E824E68A04A8432A5FF939D"/>
    <w:rsid w:val="003C541B"/>
    <w:pPr>
      <w:widowControl w:val="0"/>
      <w:jc w:val="both"/>
    </w:pPr>
  </w:style>
  <w:style w:type="paragraph" w:customStyle="1" w:styleId="6B8F1E064E484BCCB7DC765DBF6A1F7D">
    <w:name w:val="6B8F1E064E484BCCB7DC765DBF6A1F7D"/>
    <w:rsid w:val="003C541B"/>
    <w:pPr>
      <w:widowControl w:val="0"/>
      <w:jc w:val="both"/>
    </w:pPr>
  </w:style>
  <w:style w:type="paragraph" w:customStyle="1" w:styleId="0AD5D2CE39F044ACAFE6F80E47CB9A39">
    <w:name w:val="0AD5D2CE39F044ACAFE6F80E47CB9A39"/>
    <w:rsid w:val="003C541B"/>
    <w:pPr>
      <w:widowControl w:val="0"/>
      <w:jc w:val="both"/>
    </w:pPr>
  </w:style>
  <w:style w:type="paragraph" w:customStyle="1" w:styleId="9C823C0B89C74A6CB3A8203424BF0405">
    <w:name w:val="9C823C0B89C74A6CB3A8203424BF0405"/>
    <w:rsid w:val="003C541B"/>
    <w:pPr>
      <w:widowControl w:val="0"/>
      <w:jc w:val="both"/>
    </w:pPr>
  </w:style>
  <w:style w:type="paragraph" w:customStyle="1" w:styleId="E8C19C96F3344300BEA4DE0E4417252F">
    <w:name w:val="E8C19C96F3344300BEA4DE0E4417252F"/>
    <w:rsid w:val="003C541B"/>
    <w:pPr>
      <w:widowControl w:val="0"/>
      <w:jc w:val="both"/>
    </w:pPr>
  </w:style>
  <w:style w:type="paragraph" w:customStyle="1" w:styleId="7DEFAC08CA8A498494E9B7FD52667FE3">
    <w:name w:val="7DEFAC08CA8A498494E9B7FD52667FE3"/>
    <w:rsid w:val="003C541B"/>
    <w:pPr>
      <w:widowControl w:val="0"/>
      <w:jc w:val="both"/>
    </w:pPr>
  </w:style>
  <w:style w:type="paragraph" w:customStyle="1" w:styleId="91127D3918254C10BB024FEF554CFB32">
    <w:name w:val="91127D3918254C10BB024FEF554CFB32"/>
    <w:rsid w:val="003C541B"/>
    <w:pPr>
      <w:widowControl w:val="0"/>
      <w:jc w:val="both"/>
    </w:pPr>
  </w:style>
  <w:style w:type="paragraph" w:customStyle="1" w:styleId="AA83A3A45DE144E4B21C617718EE9A65">
    <w:name w:val="AA83A3A45DE144E4B21C617718EE9A65"/>
    <w:rsid w:val="003C541B"/>
    <w:pPr>
      <w:widowControl w:val="0"/>
      <w:jc w:val="both"/>
    </w:pPr>
  </w:style>
  <w:style w:type="paragraph" w:customStyle="1" w:styleId="E77A15AA4CC043E49FBB302C59FC04C3">
    <w:name w:val="E77A15AA4CC043E49FBB302C59FC04C3"/>
    <w:rsid w:val="003C541B"/>
    <w:pPr>
      <w:widowControl w:val="0"/>
      <w:jc w:val="both"/>
    </w:pPr>
  </w:style>
  <w:style w:type="paragraph" w:customStyle="1" w:styleId="68BE41238375442793C6940764052AAB">
    <w:name w:val="68BE41238375442793C6940764052AAB"/>
    <w:rsid w:val="003C541B"/>
    <w:pPr>
      <w:widowControl w:val="0"/>
      <w:jc w:val="both"/>
    </w:pPr>
  </w:style>
  <w:style w:type="paragraph" w:customStyle="1" w:styleId="90D31752FF0646688456EF29B71B6F1E">
    <w:name w:val="90D31752FF0646688456EF29B71B6F1E"/>
    <w:rsid w:val="003C541B"/>
    <w:pPr>
      <w:widowControl w:val="0"/>
      <w:jc w:val="both"/>
    </w:pPr>
  </w:style>
  <w:style w:type="paragraph" w:customStyle="1" w:styleId="C2A12CE00A474EB7B76FE4602116A7F1">
    <w:name w:val="C2A12CE00A474EB7B76FE4602116A7F1"/>
    <w:rsid w:val="003C541B"/>
    <w:pPr>
      <w:widowControl w:val="0"/>
      <w:jc w:val="both"/>
    </w:pPr>
  </w:style>
  <w:style w:type="paragraph" w:customStyle="1" w:styleId="866CA8ADF0E54DAA82F5A6206882A8B6">
    <w:name w:val="866CA8ADF0E54DAA82F5A6206882A8B6"/>
    <w:rsid w:val="003C541B"/>
    <w:pPr>
      <w:widowControl w:val="0"/>
      <w:jc w:val="both"/>
    </w:pPr>
  </w:style>
  <w:style w:type="paragraph" w:customStyle="1" w:styleId="7EC15923295C4044BD5F6C529A00B5F5">
    <w:name w:val="7EC15923295C4044BD5F6C529A00B5F5"/>
    <w:rsid w:val="003C541B"/>
    <w:pPr>
      <w:widowControl w:val="0"/>
      <w:jc w:val="both"/>
    </w:pPr>
  </w:style>
  <w:style w:type="paragraph" w:customStyle="1" w:styleId="346DC0ECDEA34C40B9A1CD0E0D81530F">
    <w:name w:val="346DC0ECDEA34C40B9A1CD0E0D81530F"/>
    <w:rsid w:val="003C541B"/>
    <w:pPr>
      <w:widowControl w:val="0"/>
      <w:jc w:val="both"/>
    </w:pPr>
  </w:style>
  <w:style w:type="paragraph" w:customStyle="1" w:styleId="020DE67C97C0490A9227D46E6602C583">
    <w:name w:val="020DE67C97C0490A9227D46E6602C583"/>
    <w:rsid w:val="003C541B"/>
    <w:pPr>
      <w:widowControl w:val="0"/>
      <w:jc w:val="both"/>
    </w:pPr>
  </w:style>
  <w:style w:type="paragraph" w:customStyle="1" w:styleId="8211FECC2B274A79A2691A0A5CE31C69">
    <w:name w:val="8211FECC2B274A79A2691A0A5CE31C69"/>
    <w:rsid w:val="003C541B"/>
    <w:pPr>
      <w:widowControl w:val="0"/>
      <w:jc w:val="both"/>
    </w:pPr>
  </w:style>
  <w:style w:type="paragraph" w:customStyle="1" w:styleId="EF5BC8EC15374694A25BB3D276865EC3">
    <w:name w:val="EF5BC8EC15374694A25BB3D276865EC3"/>
    <w:rsid w:val="003C541B"/>
    <w:pPr>
      <w:widowControl w:val="0"/>
      <w:jc w:val="both"/>
    </w:pPr>
  </w:style>
  <w:style w:type="paragraph" w:customStyle="1" w:styleId="F66A72EE8EEC44B68EAC4292687ABB3A">
    <w:name w:val="F66A72EE8EEC44B68EAC4292687ABB3A"/>
    <w:rsid w:val="003C541B"/>
    <w:pPr>
      <w:widowControl w:val="0"/>
      <w:jc w:val="both"/>
    </w:pPr>
  </w:style>
  <w:style w:type="paragraph" w:customStyle="1" w:styleId="0FE9C0D8C9E34E64BBCD5AEAA7EE5E4D">
    <w:name w:val="0FE9C0D8C9E34E64BBCD5AEAA7EE5E4D"/>
    <w:rsid w:val="003C541B"/>
    <w:pPr>
      <w:widowControl w:val="0"/>
      <w:jc w:val="both"/>
    </w:pPr>
  </w:style>
  <w:style w:type="paragraph" w:customStyle="1" w:styleId="748C26C7BCB44EB0983EB520D208A9F1">
    <w:name w:val="748C26C7BCB44EB0983EB520D208A9F1"/>
    <w:rsid w:val="003C541B"/>
    <w:pPr>
      <w:widowControl w:val="0"/>
      <w:jc w:val="both"/>
    </w:pPr>
  </w:style>
  <w:style w:type="paragraph" w:customStyle="1" w:styleId="2CD4A547B3AB4D52B4A8052A9E5D606B">
    <w:name w:val="2CD4A547B3AB4D52B4A8052A9E5D606B"/>
    <w:rsid w:val="003C541B"/>
    <w:pPr>
      <w:widowControl w:val="0"/>
      <w:jc w:val="both"/>
    </w:pPr>
  </w:style>
  <w:style w:type="paragraph" w:customStyle="1" w:styleId="7D76ED903423424EAE2D1341587996ED">
    <w:name w:val="7D76ED903423424EAE2D1341587996ED"/>
    <w:rsid w:val="003C541B"/>
    <w:pPr>
      <w:widowControl w:val="0"/>
      <w:jc w:val="both"/>
    </w:pPr>
  </w:style>
  <w:style w:type="paragraph" w:customStyle="1" w:styleId="FCACA2F1F8374D22A3E989EA922C765F">
    <w:name w:val="FCACA2F1F8374D22A3E989EA922C765F"/>
    <w:rsid w:val="003C541B"/>
    <w:pPr>
      <w:widowControl w:val="0"/>
      <w:jc w:val="both"/>
    </w:pPr>
  </w:style>
  <w:style w:type="paragraph" w:customStyle="1" w:styleId="DDCD71BCDCEF4E29BD69F361785D86E0">
    <w:name w:val="DDCD71BCDCEF4E29BD69F361785D86E0"/>
    <w:rsid w:val="003C541B"/>
    <w:pPr>
      <w:widowControl w:val="0"/>
      <w:jc w:val="both"/>
    </w:pPr>
  </w:style>
  <w:style w:type="paragraph" w:customStyle="1" w:styleId="DA105BDA3D62477B856ECBB375E51F22">
    <w:name w:val="DA105BDA3D62477B856ECBB375E51F22"/>
    <w:rsid w:val="003C541B"/>
    <w:pPr>
      <w:widowControl w:val="0"/>
      <w:jc w:val="both"/>
    </w:pPr>
  </w:style>
  <w:style w:type="paragraph" w:customStyle="1" w:styleId="A795A227FE0A492FBB11C7D319EB8A90">
    <w:name w:val="A795A227FE0A492FBB11C7D319EB8A90"/>
    <w:rsid w:val="003C541B"/>
    <w:pPr>
      <w:widowControl w:val="0"/>
      <w:jc w:val="both"/>
    </w:pPr>
  </w:style>
  <w:style w:type="paragraph" w:customStyle="1" w:styleId="5DF83F2A2C634623B1152E0FF03208B4">
    <w:name w:val="5DF83F2A2C634623B1152E0FF03208B4"/>
    <w:rsid w:val="003C541B"/>
    <w:pPr>
      <w:widowControl w:val="0"/>
      <w:jc w:val="both"/>
    </w:pPr>
  </w:style>
  <w:style w:type="paragraph" w:customStyle="1" w:styleId="8796FBF8B78449DB984B8CC8DD017B1F">
    <w:name w:val="8796FBF8B78449DB984B8CC8DD017B1F"/>
    <w:rsid w:val="003C541B"/>
    <w:pPr>
      <w:widowControl w:val="0"/>
      <w:jc w:val="both"/>
    </w:pPr>
  </w:style>
  <w:style w:type="paragraph" w:customStyle="1" w:styleId="75F16752988A4F8980F6F5D3A126FA5F">
    <w:name w:val="75F16752988A4F8980F6F5D3A126FA5F"/>
    <w:rsid w:val="003C541B"/>
    <w:pPr>
      <w:widowControl w:val="0"/>
      <w:jc w:val="both"/>
    </w:pPr>
  </w:style>
  <w:style w:type="paragraph" w:customStyle="1" w:styleId="04069DAD183E4EC3A8F1913CFF2DADA6">
    <w:name w:val="04069DAD183E4EC3A8F1913CFF2DADA6"/>
    <w:rsid w:val="003C541B"/>
    <w:pPr>
      <w:widowControl w:val="0"/>
      <w:jc w:val="both"/>
    </w:pPr>
  </w:style>
  <w:style w:type="paragraph" w:customStyle="1" w:styleId="920CD5B4B81D4EBFAF1DC373EACA704E">
    <w:name w:val="920CD5B4B81D4EBFAF1DC373EACA704E"/>
    <w:rsid w:val="003C541B"/>
    <w:pPr>
      <w:widowControl w:val="0"/>
      <w:jc w:val="both"/>
    </w:pPr>
  </w:style>
  <w:style w:type="paragraph" w:customStyle="1" w:styleId="18B93774186342D9975B329B8F41E62A">
    <w:name w:val="18B93774186342D9975B329B8F41E62A"/>
    <w:rsid w:val="003C541B"/>
    <w:pPr>
      <w:widowControl w:val="0"/>
      <w:jc w:val="both"/>
    </w:pPr>
  </w:style>
  <w:style w:type="paragraph" w:customStyle="1" w:styleId="B11E2EC95E404C85BA87DD8EB4B059F3">
    <w:name w:val="B11E2EC95E404C85BA87DD8EB4B059F3"/>
    <w:rsid w:val="003C541B"/>
    <w:pPr>
      <w:widowControl w:val="0"/>
      <w:jc w:val="both"/>
    </w:pPr>
  </w:style>
  <w:style w:type="paragraph" w:customStyle="1" w:styleId="6E8101D2EE394765B9B22AF9FBA07A28">
    <w:name w:val="6E8101D2EE394765B9B22AF9FBA07A28"/>
    <w:rsid w:val="003C541B"/>
    <w:pPr>
      <w:widowControl w:val="0"/>
      <w:jc w:val="both"/>
    </w:pPr>
  </w:style>
  <w:style w:type="paragraph" w:customStyle="1" w:styleId="BFA60D28F3FE4BBCB656B0BE01F876F9">
    <w:name w:val="BFA60D28F3FE4BBCB656B0BE01F876F9"/>
    <w:rsid w:val="003C541B"/>
    <w:pPr>
      <w:widowControl w:val="0"/>
      <w:jc w:val="both"/>
    </w:pPr>
  </w:style>
  <w:style w:type="paragraph" w:customStyle="1" w:styleId="CF001647B8C34F0B80B2547F3410F4E5">
    <w:name w:val="CF001647B8C34F0B80B2547F3410F4E5"/>
    <w:rsid w:val="003C541B"/>
    <w:pPr>
      <w:widowControl w:val="0"/>
      <w:jc w:val="both"/>
    </w:pPr>
  </w:style>
  <w:style w:type="paragraph" w:customStyle="1" w:styleId="98BB140CA36B463AB23E09582DBEA814">
    <w:name w:val="98BB140CA36B463AB23E09582DBEA814"/>
    <w:rsid w:val="003C541B"/>
    <w:pPr>
      <w:widowControl w:val="0"/>
      <w:jc w:val="both"/>
    </w:pPr>
  </w:style>
  <w:style w:type="paragraph" w:customStyle="1" w:styleId="C3B4F654E010428C9954BA29627F5748">
    <w:name w:val="C3B4F654E010428C9954BA29627F5748"/>
    <w:rsid w:val="003C541B"/>
    <w:pPr>
      <w:widowControl w:val="0"/>
      <w:jc w:val="both"/>
    </w:pPr>
  </w:style>
  <w:style w:type="paragraph" w:customStyle="1" w:styleId="5AE55314E03C4EF1A364EC4D25D61C17">
    <w:name w:val="5AE55314E03C4EF1A364EC4D25D61C17"/>
    <w:rsid w:val="003C541B"/>
    <w:pPr>
      <w:widowControl w:val="0"/>
      <w:jc w:val="both"/>
    </w:pPr>
  </w:style>
  <w:style w:type="paragraph" w:customStyle="1" w:styleId="65FB0676203248E7B2A19E4DC2D2AA84">
    <w:name w:val="65FB0676203248E7B2A19E4DC2D2AA84"/>
    <w:rsid w:val="003C541B"/>
    <w:pPr>
      <w:widowControl w:val="0"/>
      <w:jc w:val="both"/>
    </w:pPr>
  </w:style>
  <w:style w:type="paragraph" w:customStyle="1" w:styleId="52FD23D3499A4B2791A8649C0DE7F6E1">
    <w:name w:val="52FD23D3499A4B2791A8649C0DE7F6E1"/>
    <w:rsid w:val="003C541B"/>
    <w:pPr>
      <w:widowControl w:val="0"/>
      <w:jc w:val="both"/>
    </w:pPr>
  </w:style>
  <w:style w:type="paragraph" w:customStyle="1" w:styleId="C995BCEBE88F45EEAE5D74CC49786138">
    <w:name w:val="C995BCEBE88F45EEAE5D74CC49786138"/>
    <w:rsid w:val="003C541B"/>
    <w:pPr>
      <w:widowControl w:val="0"/>
      <w:jc w:val="both"/>
    </w:pPr>
  </w:style>
  <w:style w:type="paragraph" w:customStyle="1" w:styleId="A59999D1004D41B6A556FF72449A0190">
    <w:name w:val="A59999D1004D41B6A556FF72449A0190"/>
    <w:rsid w:val="003C541B"/>
    <w:pPr>
      <w:widowControl w:val="0"/>
      <w:jc w:val="both"/>
    </w:pPr>
  </w:style>
  <w:style w:type="paragraph" w:customStyle="1" w:styleId="F9B651D147A3458EAD9D1291F7276C13">
    <w:name w:val="F9B651D147A3458EAD9D1291F7276C13"/>
    <w:rsid w:val="003C541B"/>
    <w:pPr>
      <w:widowControl w:val="0"/>
      <w:jc w:val="both"/>
    </w:pPr>
  </w:style>
  <w:style w:type="paragraph" w:customStyle="1" w:styleId="3049CDB824C942DFA46E16399A8ECB7C">
    <w:name w:val="3049CDB824C942DFA46E16399A8ECB7C"/>
    <w:rsid w:val="003C541B"/>
    <w:pPr>
      <w:widowControl w:val="0"/>
      <w:jc w:val="both"/>
    </w:pPr>
  </w:style>
  <w:style w:type="paragraph" w:customStyle="1" w:styleId="E9418437217646D18DCDC7C3369260FA">
    <w:name w:val="E9418437217646D18DCDC7C3369260FA"/>
    <w:rsid w:val="003C541B"/>
    <w:pPr>
      <w:widowControl w:val="0"/>
      <w:jc w:val="both"/>
    </w:pPr>
  </w:style>
  <w:style w:type="paragraph" w:customStyle="1" w:styleId="FE6B7B0C8981449B8E2DDD1049AC1B47">
    <w:name w:val="FE6B7B0C8981449B8E2DDD1049AC1B47"/>
    <w:rsid w:val="003C541B"/>
    <w:pPr>
      <w:widowControl w:val="0"/>
      <w:jc w:val="both"/>
    </w:pPr>
  </w:style>
  <w:style w:type="paragraph" w:customStyle="1" w:styleId="F54591AAC69146C98803D83631F6A866">
    <w:name w:val="F54591AAC69146C98803D83631F6A866"/>
    <w:rsid w:val="003C541B"/>
    <w:pPr>
      <w:widowControl w:val="0"/>
      <w:jc w:val="both"/>
    </w:pPr>
  </w:style>
  <w:style w:type="paragraph" w:customStyle="1" w:styleId="F46B4B3695F24492ABB2E398B98BFBAA">
    <w:name w:val="F46B4B3695F24492ABB2E398B98BFBAA"/>
    <w:rsid w:val="003C541B"/>
    <w:pPr>
      <w:widowControl w:val="0"/>
      <w:jc w:val="both"/>
    </w:pPr>
  </w:style>
  <w:style w:type="paragraph" w:customStyle="1" w:styleId="4FCA139E2B4F430D958034AB13062D5F">
    <w:name w:val="4FCA139E2B4F430D958034AB13062D5F"/>
    <w:rsid w:val="003C541B"/>
    <w:pPr>
      <w:widowControl w:val="0"/>
      <w:jc w:val="both"/>
    </w:pPr>
  </w:style>
  <w:style w:type="paragraph" w:customStyle="1" w:styleId="56418976F6FD4E188FF38BB3EA01DF7D">
    <w:name w:val="56418976F6FD4E188FF38BB3EA01DF7D"/>
    <w:rsid w:val="003C541B"/>
    <w:pPr>
      <w:widowControl w:val="0"/>
      <w:jc w:val="both"/>
    </w:pPr>
  </w:style>
  <w:style w:type="paragraph" w:customStyle="1" w:styleId="35E9683FC45A40FA9FF6C77556450582">
    <w:name w:val="35E9683FC45A40FA9FF6C77556450582"/>
    <w:rsid w:val="003C541B"/>
    <w:pPr>
      <w:widowControl w:val="0"/>
      <w:jc w:val="both"/>
    </w:pPr>
  </w:style>
  <w:style w:type="paragraph" w:customStyle="1" w:styleId="C31246162B254B538866CA0FD994586B">
    <w:name w:val="C31246162B254B538866CA0FD994586B"/>
    <w:rsid w:val="003C541B"/>
    <w:pPr>
      <w:widowControl w:val="0"/>
      <w:jc w:val="both"/>
    </w:pPr>
  </w:style>
  <w:style w:type="paragraph" w:customStyle="1" w:styleId="1F7A094B91194C5FAF25814F8B2F7737">
    <w:name w:val="1F7A094B91194C5FAF25814F8B2F7737"/>
    <w:rsid w:val="003C541B"/>
    <w:pPr>
      <w:widowControl w:val="0"/>
      <w:jc w:val="both"/>
    </w:pPr>
  </w:style>
  <w:style w:type="paragraph" w:customStyle="1" w:styleId="31AED4A8F4F54480A7690C4F359B57C5">
    <w:name w:val="31AED4A8F4F54480A7690C4F359B57C5"/>
    <w:rsid w:val="003C541B"/>
    <w:pPr>
      <w:widowControl w:val="0"/>
      <w:jc w:val="both"/>
    </w:pPr>
  </w:style>
  <w:style w:type="paragraph" w:customStyle="1" w:styleId="8EA4342DDE194A68B6884424E0487E93">
    <w:name w:val="8EA4342DDE194A68B6884424E0487E93"/>
    <w:rsid w:val="003C541B"/>
    <w:pPr>
      <w:widowControl w:val="0"/>
      <w:jc w:val="both"/>
    </w:pPr>
  </w:style>
  <w:style w:type="paragraph" w:customStyle="1" w:styleId="BB2C1996A1CD4A46A5F32089FFE63E7B">
    <w:name w:val="BB2C1996A1CD4A46A5F32089FFE63E7B"/>
    <w:rsid w:val="003C541B"/>
    <w:pPr>
      <w:widowControl w:val="0"/>
      <w:jc w:val="both"/>
    </w:pPr>
  </w:style>
  <w:style w:type="paragraph" w:customStyle="1" w:styleId="5E5432DE398E47FAB92654B2FE45CBE7">
    <w:name w:val="5E5432DE398E47FAB92654B2FE45CBE7"/>
    <w:rsid w:val="003C541B"/>
    <w:pPr>
      <w:widowControl w:val="0"/>
      <w:jc w:val="both"/>
    </w:pPr>
  </w:style>
  <w:style w:type="paragraph" w:customStyle="1" w:styleId="1A5DAB46325540B7939F8977A7E74304">
    <w:name w:val="1A5DAB46325540B7939F8977A7E74304"/>
    <w:rsid w:val="003C541B"/>
    <w:pPr>
      <w:widowControl w:val="0"/>
      <w:jc w:val="both"/>
    </w:pPr>
  </w:style>
  <w:style w:type="paragraph" w:customStyle="1" w:styleId="4706530B74B04DEDA0B71B7238A14474">
    <w:name w:val="4706530B74B04DEDA0B71B7238A14474"/>
    <w:rsid w:val="003C541B"/>
    <w:pPr>
      <w:widowControl w:val="0"/>
      <w:jc w:val="both"/>
    </w:pPr>
  </w:style>
  <w:style w:type="paragraph" w:customStyle="1" w:styleId="E4ACCA287B3C49CFB96F43835AC33CF5">
    <w:name w:val="E4ACCA287B3C49CFB96F43835AC33CF5"/>
    <w:rsid w:val="003C541B"/>
    <w:pPr>
      <w:widowControl w:val="0"/>
      <w:jc w:val="both"/>
    </w:pPr>
  </w:style>
  <w:style w:type="paragraph" w:customStyle="1" w:styleId="C66CAEB4030B46BFB150C22BACFF0D70">
    <w:name w:val="C66CAEB4030B46BFB150C22BACFF0D70"/>
    <w:rsid w:val="003C541B"/>
    <w:pPr>
      <w:widowControl w:val="0"/>
      <w:jc w:val="both"/>
    </w:pPr>
  </w:style>
  <w:style w:type="paragraph" w:customStyle="1" w:styleId="FB29569A4A6B47FEB0D40D83F00FDDCB">
    <w:name w:val="FB29569A4A6B47FEB0D40D83F00FDDCB"/>
    <w:rsid w:val="003C541B"/>
    <w:pPr>
      <w:widowControl w:val="0"/>
      <w:jc w:val="both"/>
    </w:pPr>
  </w:style>
  <w:style w:type="paragraph" w:customStyle="1" w:styleId="6F737B69140E415C8F68F1B29C3254FA">
    <w:name w:val="6F737B69140E415C8F68F1B29C3254FA"/>
    <w:rsid w:val="003C541B"/>
    <w:pPr>
      <w:widowControl w:val="0"/>
      <w:jc w:val="both"/>
    </w:pPr>
  </w:style>
  <w:style w:type="paragraph" w:customStyle="1" w:styleId="C48A732F02A74C6C801BFA1E4EAFD226">
    <w:name w:val="C48A732F02A74C6C801BFA1E4EAFD226"/>
    <w:rsid w:val="003C541B"/>
    <w:pPr>
      <w:widowControl w:val="0"/>
      <w:jc w:val="both"/>
    </w:pPr>
  </w:style>
  <w:style w:type="paragraph" w:customStyle="1" w:styleId="376290F2E5D147EBAFAF91D3906F1E20">
    <w:name w:val="376290F2E5D147EBAFAF91D3906F1E20"/>
    <w:rsid w:val="003C541B"/>
    <w:pPr>
      <w:widowControl w:val="0"/>
      <w:jc w:val="both"/>
    </w:pPr>
  </w:style>
  <w:style w:type="paragraph" w:customStyle="1" w:styleId="2400F7A8C18E448C94B5BA417FAF0AA6">
    <w:name w:val="2400F7A8C18E448C94B5BA417FAF0AA6"/>
    <w:rsid w:val="003C541B"/>
    <w:pPr>
      <w:widowControl w:val="0"/>
      <w:jc w:val="both"/>
    </w:pPr>
  </w:style>
  <w:style w:type="paragraph" w:customStyle="1" w:styleId="D8B9C3032E3142369C1EF86A1F66D8F6">
    <w:name w:val="D8B9C3032E3142369C1EF86A1F66D8F6"/>
    <w:rsid w:val="003C541B"/>
    <w:pPr>
      <w:widowControl w:val="0"/>
      <w:jc w:val="both"/>
    </w:pPr>
  </w:style>
  <w:style w:type="paragraph" w:customStyle="1" w:styleId="10A0C2DD91EF4879A9CE290960B8CB28">
    <w:name w:val="10A0C2DD91EF4879A9CE290960B8CB28"/>
    <w:rsid w:val="003C541B"/>
    <w:pPr>
      <w:widowControl w:val="0"/>
      <w:jc w:val="both"/>
    </w:pPr>
  </w:style>
  <w:style w:type="paragraph" w:customStyle="1" w:styleId="0AC0CFFBA0A643EDBD60263084A622B0">
    <w:name w:val="0AC0CFFBA0A643EDBD60263084A622B0"/>
    <w:rsid w:val="003C541B"/>
    <w:pPr>
      <w:widowControl w:val="0"/>
      <w:jc w:val="both"/>
    </w:pPr>
  </w:style>
  <w:style w:type="paragraph" w:customStyle="1" w:styleId="0D6FCCB8D6D74722996667AAE1079E01">
    <w:name w:val="0D6FCCB8D6D74722996667AAE1079E01"/>
    <w:rsid w:val="003C541B"/>
    <w:pPr>
      <w:widowControl w:val="0"/>
      <w:jc w:val="both"/>
    </w:pPr>
  </w:style>
  <w:style w:type="paragraph" w:customStyle="1" w:styleId="2D483D14A1844AA2A9F14909842E25EB">
    <w:name w:val="2D483D14A1844AA2A9F14909842E25EB"/>
    <w:rsid w:val="003C541B"/>
    <w:pPr>
      <w:widowControl w:val="0"/>
      <w:jc w:val="both"/>
    </w:pPr>
  </w:style>
  <w:style w:type="paragraph" w:customStyle="1" w:styleId="6A4CDD027C28427DAF96F044EFBD04D9">
    <w:name w:val="6A4CDD027C28427DAF96F044EFBD04D9"/>
    <w:rsid w:val="003C541B"/>
    <w:pPr>
      <w:widowControl w:val="0"/>
      <w:jc w:val="both"/>
    </w:pPr>
  </w:style>
  <w:style w:type="paragraph" w:customStyle="1" w:styleId="F98C0AFC987E4851888DCEF06827B969">
    <w:name w:val="F98C0AFC987E4851888DCEF06827B969"/>
    <w:rsid w:val="003C541B"/>
    <w:pPr>
      <w:widowControl w:val="0"/>
      <w:jc w:val="both"/>
    </w:pPr>
  </w:style>
  <w:style w:type="paragraph" w:customStyle="1" w:styleId="270045DAE3BB4C37ADE24D005DF179C2">
    <w:name w:val="270045DAE3BB4C37ADE24D005DF179C2"/>
    <w:rsid w:val="003C541B"/>
    <w:pPr>
      <w:widowControl w:val="0"/>
      <w:jc w:val="both"/>
    </w:pPr>
  </w:style>
  <w:style w:type="paragraph" w:customStyle="1" w:styleId="6A37FFB586284BE6834C3AE93D6CED8F">
    <w:name w:val="6A37FFB586284BE6834C3AE93D6CED8F"/>
    <w:rsid w:val="003C541B"/>
    <w:pPr>
      <w:widowControl w:val="0"/>
      <w:jc w:val="both"/>
    </w:pPr>
  </w:style>
  <w:style w:type="paragraph" w:customStyle="1" w:styleId="452BFDECA6D94CAC8E54E9CE74356A23">
    <w:name w:val="452BFDECA6D94CAC8E54E9CE74356A23"/>
    <w:rsid w:val="003C541B"/>
    <w:pPr>
      <w:widowControl w:val="0"/>
      <w:jc w:val="both"/>
    </w:pPr>
  </w:style>
  <w:style w:type="paragraph" w:customStyle="1" w:styleId="642A9643FA084C219381501D3AC934E5">
    <w:name w:val="642A9643FA084C219381501D3AC934E5"/>
    <w:rsid w:val="003C541B"/>
    <w:pPr>
      <w:widowControl w:val="0"/>
      <w:jc w:val="both"/>
    </w:pPr>
  </w:style>
  <w:style w:type="paragraph" w:customStyle="1" w:styleId="780C0F80A864430C90D64E7B8434FFA9">
    <w:name w:val="780C0F80A864430C90D64E7B8434FFA9"/>
    <w:rsid w:val="003C541B"/>
    <w:pPr>
      <w:widowControl w:val="0"/>
      <w:jc w:val="both"/>
    </w:pPr>
  </w:style>
  <w:style w:type="paragraph" w:customStyle="1" w:styleId="95D3DB83B7514AAE8E12947DBD815B7B">
    <w:name w:val="95D3DB83B7514AAE8E12947DBD815B7B"/>
    <w:rsid w:val="003C541B"/>
    <w:pPr>
      <w:widowControl w:val="0"/>
      <w:jc w:val="both"/>
    </w:pPr>
  </w:style>
  <w:style w:type="paragraph" w:customStyle="1" w:styleId="EF8D9E595F8C47F1AC975041CD99AF61">
    <w:name w:val="EF8D9E595F8C47F1AC975041CD99AF61"/>
    <w:rsid w:val="003C541B"/>
    <w:pPr>
      <w:widowControl w:val="0"/>
      <w:jc w:val="both"/>
    </w:pPr>
  </w:style>
  <w:style w:type="paragraph" w:customStyle="1" w:styleId="34C03F5C8A4A46F5897943C67113E270">
    <w:name w:val="34C03F5C8A4A46F5897943C67113E270"/>
    <w:rsid w:val="003C541B"/>
    <w:pPr>
      <w:widowControl w:val="0"/>
      <w:jc w:val="both"/>
    </w:pPr>
  </w:style>
  <w:style w:type="paragraph" w:customStyle="1" w:styleId="EDE4D7A0E8484FC28AEEA655AF38F79C">
    <w:name w:val="EDE4D7A0E8484FC28AEEA655AF38F79C"/>
    <w:rsid w:val="003C541B"/>
    <w:pPr>
      <w:widowControl w:val="0"/>
      <w:jc w:val="both"/>
    </w:pPr>
  </w:style>
  <w:style w:type="paragraph" w:customStyle="1" w:styleId="2E2B42A5D4324CEE9CC14C61C2C4AC3E">
    <w:name w:val="2E2B42A5D4324CEE9CC14C61C2C4AC3E"/>
    <w:rsid w:val="003C541B"/>
    <w:pPr>
      <w:widowControl w:val="0"/>
      <w:jc w:val="both"/>
    </w:pPr>
  </w:style>
  <w:style w:type="paragraph" w:customStyle="1" w:styleId="7DAB84D51F5A4442BD9D0DFF4D564989">
    <w:name w:val="7DAB84D51F5A4442BD9D0DFF4D564989"/>
    <w:rsid w:val="003C541B"/>
    <w:pPr>
      <w:widowControl w:val="0"/>
      <w:jc w:val="both"/>
    </w:pPr>
  </w:style>
  <w:style w:type="paragraph" w:customStyle="1" w:styleId="76E2CFF6ADEB4483814040C50E7E19E2">
    <w:name w:val="76E2CFF6ADEB4483814040C50E7E19E2"/>
    <w:rsid w:val="003C541B"/>
    <w:pPr>
      <w:widowControl w:val="0"/>
      <w:jc w:val="both"/>
    </w:pPr>
  </w:style>
  <w:style w:type="paragraph" w:customStyle="1" w:styleId="1C8D1D87C33C4386B7AB580719BB9E60">
    <w:name w:val="1C8D1D87C33C4386B7AB580719BB9E60"/>
    <w:rsid w:val="003C541B"/>
    <w:pPr>
      <w:widowControl w:val="0"/>
      <w:jc w:val="both"/>
    </w:pPr>
  </w:style>
  <w:style w:type="paragraph" w:customStyle="1" w:styleId="9932982B13C746BFAC1CD981456A0F92">
    <w:name w:val="9932982B13C746BFAC1CD981456A0F92"/>
    <w:rsid w:val="003C541B"/>
    <w:pPr>
      <w:widowControl w:val="0"/>
      <w:jc w:val="both"/>
    </w:pPr>
  </w:style>
  <w:style w:type="paragraph" w:customStyle="1" w:styleId="84FD55011BEB41ED96AE876F03206A49">
    <w:name w:val="84FD55011BEB41ED96AE876F03206A49"/>
    <w:rsid w:val="003C541B"/>
    <w:pPr>
      <w:widowControl w:val="0"/>
      <w:jc w:val="both"/>
    </w:pPr>
  </w:style>
  <w:style w:type="paragraph" w:customStyle="1" w:styleId="8952A25DE057490081FA9AD60CC35D21">
    <w:name w:val="8952A25DE057490081FA9AD60CC35D21"/>
    <w:rsid w:val="003C541B"/>
    <w:pPr>
      <w:widowControl w:val="0"/>
      <w:jc w:val="both"/>
    </w:pPr>
  </w:style>
  <w:style w:type="paragraph" w:customStyle="1" w:styleId="81AA6430AB2D4BA7B249C9EDB542568F">
    <w:name w:val="81AA6430AB2D4BA7B249C9EDB542568F"/>
    <w:rsid w:val="003C541B"/>
    <w:pPr>
      <w:widowControl w:val="0"/>
      <w:jc w:val="both"/>
    </w:pPr>
  </w:style>
  <w:style w:type="paragraph" w:customStyle="1" w:styleId="4A84C3D1335E47A3B04087F12AB51980">
    <w:name w:val="4A84C3D1335E47A3B04087F12AB51980"/>
    <w:rsid w:val="003C541B"/>
    <w:pPr>
      <w:widowControl w:val="0"/>
      <w:jc w:val="both"/>
    </w:pPr>
  </w:style>
  <w:style w:type="paragraph" w:customStyle="1" w:styleId="9284EDD114F1462891AC5A3146C50D10">
    <w:name w:val="9284EDD114F1462891AC5A3146C50D10"/>
    <w:rsid w:val="003C541B"/>
    <w:pPr>
      <w:widowControl w:val="0"/>
      <w:jc w:val="both"/>
    </w:pPr>
  </w:style>
  <w:style w:type="paragraph" w:customStyle="1" w:styleId="3FD11E86729441108A7744BA1B26FCDD">
    <w:name w:val="3FD11E86729441108A7744BA1B26FCDD"/>
    <w:rsid w:val="003C541B"/>
    <w:pPr>
      <w:widowControl w:val="0"/>
      <w:jc w:val="both"/>
    </w:pPr>
  </w:style>
  <w:style w:type="paragraph" w:customStyle="1" w:styleId="29CDA01AF6474ACB862B92828424019C">
    <w:name w:val="29CDA01AF6474ACB862B92828424019C"/>
    <w:rsid w:val="003C541B"/>
    <w:pPr>
      <w:widowControl w:val="0"/>
      <w:jc w:val="both"/>
    </w:pPr>
  </w:style>
  <w:style w:type="paragraph" w:customStyle="1" w:styleId="24CD27DB51F643F7BEA584ED62157CC7">
    <w:name w:val="24CD27DB51F643F7BEA584ED62157CC7"/>
    <w:rsid w:val="003C541B"/>
    <w:pPr>
      <w:widowControl w:val="0"/>
      <w:jc w:val="both"/>
    </w:pPr>
  </w:style>
  <w:style w:type="paragraph" w:customStyle="1" w:styleId="D47BED2C020742DC8AE110729331E4ED">
    <w:name w:val="D47BED2C020742DC8AE110729331E4ED"/>
    <w:rsid w:val="003C541B"/>
    <w:pPr>
      <w:widowControl w:val="0"/>
      <w:jc w:val="both"/>
    </w:pPr>
  </w:style>
  <w:style w:type="paragraph" w:customStyle="1" w:styleId="6B872D03F6084C2E98318382BA07D090">
    <w:name w:val="6B872D03F6084C2E98318382BA07D090"/>
    <w:rsid w:val="003C541B"/>
    <w:pPr>
      <w:widowControl w:val="0"/>
      <w:jc w:val="both"/>
    </w:pPr>
  </w:style>
  <w:style w:type="paragraph" w:customStyle="1" w:styleId="7C531A04CB0B4A2792291F7F8B98C189">
    <w:name w:val="7C531A04CB0B4A2792291F7F8B98C189"/>
    <w:rsid w:val="003C541B"/>
    <w:pPr>
      <w:widowControl w:val="0"/>
      <w:jc w:val="both"/>
    </w:pPr>
  </w:style>
  <w:style w:type="paragraph" w:customStyle="1" w:styleId="521E8617F40146AF808B319E9BB0DB45">
    <w:name w:val="521E8617F40146AF808B319E9BB0DB45"/>
    <w:rsid w:val="003C541B"/>
    <w:pPr>
      <w:widowControl w:val="0"/>
      <w:jc w:val="both"/>
    </w:pPr>
  </w:style>
  <w:style w:type="paragraph" w:customStyle="1" w:styleId="2FF2B54C00C0486CBB70D48F45C9D570">
    <w:name w:val="2FF2B54C00C0486CBB70D48F45C9D570"/>
    <w:rsid w:val="003C541B"/>
    <w:pPr>
      <w:widowControl w:val="0"/>
      <w:jc w:val="both"/>
    </w:pPr>
  </w:style>
  <w:style w:type="paragraph" w:customStyle="1" w:styleId="0568D704E1664DE6A640189A9DEE3655">
    <w:name w:val="0568D704E1664DE6A640189A9DEE3655"/>
    <w:rsid w:val="003C541B"/>
    <w:pPr>
      <w:widowControl w:val="0"/>
      <w:jc w:val="both"/>
    </w:pPr>
  </w:style>
  <w:style w:type="paragraph" w:customStyle="1" w:styleId="630B556F3A934E3FA240ADF90E522864">
    <w:name w:val="630B556F3A934E3FA240ADF90E522864"/>
    <w:rsid w:val="003C541B"/>
    <w:pPr>
      <w:widowControl w:val="0"/>
      <w:jc w:val="both"/>
    </w:pPr>
  </w:style>
  <w:style w:type="paragraph" w:customStyle="1" w:styleId="50EA9D6190CE45C8999919FB6584A2F4">
    <w:name w:val="50EA9D6190CE45C8999919FB6584A2F4"/>
    <w:rsid w:val="003C541B"/>
    <w:pPr>
      <w:widowControl w:val="0"/>
      <w:jc w:val="both"/>
    </w:pPr>
  </w:style>
  <w:style w:type="paragraph" w:customStyle="1" w:styleId="E0FE2FBC827849E08720EEF8B57A2B38">
    <w:name w:val="E0FE2FBC827849E08720EEF8B57A2B38"/>
    <w:rsid w:val="003C541B"/>
    <w:pPr>
      <w:widowControl w:val="0"/>
      <w:jc w:val="both"/>
    </w:pPr>
  </w:style>
  <w:style w:type="paragraph" w:customStyle="1" w:styleId="3EC08936ECED4BC1915D22E29FFAD1F4">
    <w:name w:val="3EC08936ECED4BC1915D22E29FFAD1F4"/>
    <w:rsid w:val="003C541B"/>
    <w:pPr>
      <w:widowControl w:val="0"/>
      <w:jc w:val="both"/>
    </w:pPr>
  </w:style>
  <w:style w:type="paragraph" w:customStyle="1" w:styleId="90BC2ADE44D64D36B2C2D944CF2D8B74">
    <w:name w:val="90BC2ADE44D64D36B2C2D944CF2D8B74"/>
    <w:rsid w:val="003C541B"/>
    <w:pPr>
      <w:widowControl w:val="0"/>
      <w:jc w:val="both"/>
    </w:pPr>
  </w:style>
  <w:style w:type="paragraph" w:customStyle="1" w:styleId="13251416C9284239800AF1C150B861D8">
    <w:name w:val="13251416C9284239800AF1C150B861D8"/>
    <w:rsid w:val="003C541B"/>
    <w:pPr>
      <w:widowControl w:val="0"/>
      <w:jc w:val="both"/>
    </w:pPr>
  </w:style>
  <w:style w:type="paragraph" w:customStyle="1" w:styleId="80FB297660BF42B29B01B896316FEF05">
    <w:name w:val="80FB297660BF42B29B01B896316FEF05"/>
    <w:rsid w:val="003C541B"/>
    <w:pPr>
      <w:widowControl w:val="0"/>
      <w:jc w:val="both"/>
    </w:pPr>
  </w:style>
  <w:style w:type="paragraph" w:customStyle="1" w:styleId="4A3EBFAE16D846E59B40BB6DA15F0083">
    <w:name w:val="4A3EBFAE16D846E59B40BB6DA15F0083"/>
    <w:rsid w:val="003C541B"/>
    <w:pPr>
      <w:widowControl w:val="0"/>
      <w:jc w:val="both"/>
    </w:pPr>
  </w:style>
  <w:style w:type="paragraph" w:customStyle="1" w:styleId="702DD57BC02A44E2B95E91C43C6817C5">
    <w:name w:val="702DD57BC02A44E2B95E91C43C6817C5"/>
    <w:rsid w:val="003C541B"/>
    <w:pPr>
      <w:widowControl w:val="0"/>
      <w:jc w:val="both"/>
    </w:pPr>
  </w:style>
  <w:style w:type="paragraph" w:customStyle="1" w:styleId="939248A126D2421E948853AD1A1124C1">
    <w:name w:val="939248A126D2421E948853AD1A1124C1"/>
    <w:rsid w:val="003C541B"/>
    <w:pPr>
      <w:widowControl w:val="0"/>
      <w:jc w:val="both"/>
    </w:pPr>
  </w:style>
  <w:style w:type="paragraph" w:customStyle="1" w:styleId="F99E296CAD174395AB3643A75B35CD1F">
    <w:name w:val="F99E296CAD174395AB3643A75B35CD1F"/>
    <w:rsid w:val="003C541B"/>
    <w:pPr>
      <w:widowControl w:val="0"/>
      <w:jc w:val="both"/>
    </w:pPr>
  </w:style>
  <w:style w:type="paragraph" w:customStyle="1" w:styleId="149B2FB4E4E9446FAF9DE71CCAED67CB">
    <w:name w:val="149B2FB4E4E9446FAF9DE71CCAED67CB"/>
    <w:rsid w:val="003C541B"/>
    <w:pPr>
      <w:widowControl w:val="0"/>
      <w:jc w:val="both"/>
    </w:pPr>
  </w:style>
  <w:style w:type="paragraph" w:customStyle="1" w:styleId="FB047497A68044FD93C3145414EE4506">
    <w:name w:val="FB047497A68044FD93C3145414EE4506"/>
    <w:rsid w:val="003C541B"/>
    <w:pPr>
      <w:widowControl w:val="0"/>
      <w:jc w:val="both"/>
    </w:pPr>
  </w:style>
  <w:style w:type="paragraph" w:customStyle="1" w:styleId="321854700E864A5B819BAE488390AF30">
    <w:name w:val="321854700E864A5B819BAE488390AF30"/>
    <w:rsid w:val="003C541B"/>
    <w:pPr>
      <w:widowControl w:val="0"/>
      <w:jc w:val="both"/>
    </w:pPr>
  </w:style>
  <w:style w:type="paragraph" w:customStyle="1" w:styleId="16DC20D864754A838B84940DCDC5F974">
    <w:name w:val="16DC20D864754A838B84940DCDC5F974"/>
    <w:rsid w:val="003C541B"/>
    <w:pPr>
      <w:widowControl w:val="0"/>
      <w:jc w:val="both"/>
    </w:pPr>
  </w:style>
  <w:style w:type="paragraph" w:customStyle="1" w:styleId="59DF395C0C4C410FB7B7CA74D0D38FF5">
    <w:name w:val="59DF395C0C4C410FB7B7CA74D0D38FF5"/>
    <w:rsid w:val="003C541B"/>
    <w:pPr>
      <w:widowControl w:val="0"/>
      <w:jc w:val="both"/>
    </w:pPr>
  </w:style>
  <w:style w:type="paragraph" w:customStyle="1" w:styleId="1C0695CFDCC64207BC6C855C5DA2352B">
    <w:name w:val="1C0695CFDCC64207BC6C855C5DA2352B"/>
    <w:rsid w:val="003C541B"/>
    <w:pPr>
      <w:widowControl w:val="0"/>
      <w:jc w:val="both"/>
    </w:pPr>
  </w:style>
  <w:style w:type="paragraph" w:customStyle="1" w:styleId="1AC2A63F80114960B4A8D2BA56FB8FBA">
    <w:name w:val="1AC2A63F80114960B4A8D2BA56FB8FBA"/>
    <w:rsid w:val="003C541B"/>
    <w:pPr>
      <w:widowControl w:val="0"/>
      <w:jc w:val="both"/>
    </w:pPr>
  </w:style>
  <w:style w:type="paragraph" w:customStyle="1" w:styleId="E58720A44E844E8EA052967D539F04EC">
    <w:name w:val="E58720A44E844E8EA052967D539F04EC"/>
    <w:rsid w:val="003C541B"/>
    <w:pPr>
      <w:widowControl w:val="0"/>
      <w:jc w:val="both"/>
    </w:pPr>
  </w:style>
  <w:style w:type="paragraph" w:customStyle="1" w:styleId="95DC3171F28542C880B4C2E8E2DC9947">
    <w:name w:val="95DC3171F28542C880B4C2E8E2DC9947"/>
    <w:rsid w:val="003C541B"/>
    <w:pPr>
      <w:widowControl w:val="0"/>
      <w:jc w:val="both"/>
    </w:pPr>
  </w:style>
  <w:style w:type="paragraph" w:customStyle="1" w:styleId="0377E566DC3F4A1CBCBCC5B0F6A79C2A">
    <w:name w:val="0377E566DC3F4A1CBCBCC5B0F6A79C2A"/>
    <w:rsid w:val="003C541B"/>
    <w:pPr>
      <w:widowControl w:val="0"/>
      <w:jc w:val="both"/>
    </w:pPr>
  </w:style>
  <w:style w:type="paragraph" w:customStyle="1" w:styleId="2E8B47E85C7C48C080D7ACC7A4303807">
    <w:name w:val="2E8B47E85C7C48C080D7ACC7A4303807"/>
    <w:rsid w:val="003C541B"/>
    <w:pPr>
      <w:widowControl w:val="0"/>
      <w:jc w:val="both"/>
    </w:pPr>
  </w:style>
  <w:style w:type="paragraph" w:customStyle="1" w:styleId="7E84BC119DC746CEB549B8F0F423654D">
    <w:name w:val="7E84BC119DC746CEB549B8F0F423654D"/>
    <w:rsid w:val="003C541B"/>
    <w:pPr>
      <w:widowControl w:val="0"/>
      <w:jc w:val="both"/>
    </w:pPr>
  </w:style>
  <w:style w:type="paragraph" w:customStyle="1" w:styleId="D69576952EE249E0967FD081CDD0618C">
    <w:name w:val="D69576952EE249E0967FD081CDD0618C"/>
    <w:rsid w:val="003C541B"/>
    <w:pPr>
      <w:widowControl w:val="0"/>
      <w:jc w:val="both"/>
    </w:pPr>
  </w:style>
  <w:style w:type="paragraph" w:customStyle="1" w:styleId="8CB4E57CE8EB4A47B3C82F8FA3CCFE11">
    <w:name w:val="8CB4E57CE8EB4A47B3C82F8FA3CCFE11"/>
    <w:rsid w:val="003C541B"/>
    <w:pPr>
      <w:widowControl w:val="0"/>
      <w:jc w:val="both"/>
    </w:pPr>
  </w:style>
  <w:style w:type="paragraph" w:customStyle="1" w:styleId="09D53551FCBB4499914BEE03F8539D16">
    <w:name w:val="09D53551FCBB4499914BEE03F8539D16"/>
    <w:rsid w:val="003C541B"/>
    <w:pPr>
      <w:widowControl w:val="0"/>
      <w:jc w:val="both"/>
    </w:pPr>
  </w:style>
  <w:style w:type="paragraph" w:customStyle="1" w:styleId="319FEE47061E485FA2555EEA801AAD1F">
    <w:name w:val="319FEE47061E485FA2555EEA801AAD1F"/>
    <w:rsid w:val="003C541B"/>
    <w:pPr>
      <w:widowControl w:val="0"/>
      <w:jc w:val="both"/>
    </w:pPr>
  </w:style>
  <w:style w:type="paragraph" w:customStyle="1" w:styleId="E59BAA3DC14A46A3A859F69B60984BD3">
    <w:name w:val="E59BAA3DC14A46A3A859F69B60984BD3"/>
    <w:rsid w:val="003C541B"/>
    <w:pPr>
      <w:widowControl w:val="0"/>
      <w:jc w:val="both"/>
    </w:pPr>
  </w:style>
  <w:style w:type="paragraph" w:customStyle="1" w:styleId="9506C9EE701A4365A4FC4D919B1BF727">
    <w:name w:val="9506C9EE701A4365A4FC4D919B1BF727"/>
    <w:rsid w:val="003C541B"/>
    <w:pPr>
      <w:widowControl w:val="0"/>
      <w:jc w:val="both"/>
    </w:pPr>
  </w:style>
  <w:style w:type="paragraph" w:customStyle="1" w:styleId="314A28D6102A453AA672E99D31C34653">
    <w:name w:val="314A28D6102A453AA672E99D31C34653"/>
    <w:rsid w:val="003C541B"/>
    <w:pPr>
      <w:widowControl w:val="0"/>
      <w:jc w:val="both"/>
    </w:pPr>
  </w:style>
  <w:style w:type="paragraph" w:customStyle="1" w:styleId="3CF3124C5C854AF0AE9A79BBDB6FB0B5">
    <w:name w:val="3CF3124C5C854AF0AE9A79BBDB6FB0B5"/>
    <w:rsid w:val="003C541B"/>
    <w:pPr>
      <w:widowControl w:val="0"/>
      <w:jc w:val="both"/>
    </w:pPr>
  </w:style>
  <w:style w:type="paragraph" w:customStyle="1" w:styleId="F4C36D8B8F3C40BF9D7D17E2EFBE26B0">
    <w:name w:val="F4C36D8B8F3C40BF9D7D17E2EFBE26B0"/>
    <w:rsid w:val="003C541B"/>
    <w:pPr>
      <w:widowControl w:val="0"/>
      <w:jc w:val="both"/>
    </w:pPr>
  </w:style>
  <w:style w:type="paragraph" w:customStyle="1" w:styleId="05A98933B7D34B5F873CD9E18EEE3FE9">
    <w:name w:val="05A98933B7D34B5F873CD9E18EEE3FE9"/>
    <w:rsid w:val="003C541B"/>
    <w:pPr>
      <w:widowControl w:val="0"/>
      <w:jc w:val="both"/>
    </w:pPr>
  </w:style>
  <w:style w:type="paragraph" w:customStyle="1" w:styleId="2CF2A4D6736949ABBAFD5B1E54DA5508">
    <w:name w:val="2CF2A4D6736949ABBAFD5B1E54DA5508"/>
    <w:rsid w:val="003C541B"/>
    <w:pPr>
      <w:widowControl w:val="0"/>
      <w:jc w:val="both"/>
    </w:pPr>
  </w:style>
  <w:style w:type="paragraph" w:customStyle="1" w:styleId="6A2E5F7E3FEC41358029CF3CC6DDDD19">
    <w:name w:val="6A2E5F7E3FEC41358029CF3CC6DDDD19"/>
    <w:rsid w:val="003C541B"/>
    <w:pPr>
      <w:widowControl w:val="0"/>
      <w:jc w:val="both"/>
    </w:pPr>
  </w:style>
  <w:style w:type="paragraph" w:customStyle="1" w:styleId="CE7C2FD531D644B9ABA6F0994A392F5F">
    <w:name w:val="CE7C2FD531D644B9ABA6F0994A392F5F"/>
    <w:rsid w:val="003C541B"/>
    <w:pPr>
      <w:widowControl w:val="0"/>
      <w:jc w:val="both"/>
    </w:pPr>
  </w:style>
  <w:style w:type="paragraph" w:customStyle="1" w:styleId="F280F405A58B4D2D97CA81AA955E7292">
    <w:name w:val="F280F405A58B4D2D97CA81AA955E7292"/>
    <w:rsid w:val="003C541B"/>
    <w:pPr>
      <w:widowControl w:val="0"/>
      <w:jc w:val="both"/>
    </w:pPr>
  </w:style>
  <w:style w:type="paragraph" w:customStyle="1" w:styleId="2023264DD0E4434FA697E6856B544F31">
    <w:name w:val="2023264DD0E4434FA697E6856B544F31"/>
    <w:rsid w:val="003C541B"/>
    <w:pPr>
      <w:widowControl w:val="0"/>
      <w:jc w:val="both"/>
    </w:pPr>
  </w:style>
  <w:style w:type="paragraph" w:customStyle="1" w:styleId="D8D9F9EA5F774107A0FE33B84984F934">
    <w:name w:val="D8D9F9EA5F774107A0FE33B84984F934"/>
    <w:rsid w:val="003C541B"/>
    <w:pPr>
      <w:widowControl w:val="0"/>
      <w:jc w:val="both"/>
    </w:pPr>
  </w:style>
  <w:style w:type="paragraph" w:customStyle="1" w:styleId="5D40568A400E4BA4A4FE81BFBB3BABA3">
    <w:name w:val="5D40568A400E4BA4A4FE81BFBB3BABA3"/>
    <w:rsid w:val="003C541B"/>
    <w:pPr>
      <w:widowControl w:val="0"/>
      <w:jc w:val="both"/>
    </w:pPr>
  </w:style>
  <w:style w:type="paragraph" w:customStyle="1" w:styleId="9843E7114D9B49B8A03E4C79B64EA896">
    <w:name w:val="9843E7114D9B49B8A03E4C79B64EA896"/>
    <w:rsid w:val="003C541B"/>
    <w:pPr>
      <w:widowControl w:val="0"/>
      <w:jc w:val="both"/>
    </w:pPr>
  </w:style>
  <w:style w:type="paragraph" w:customStyle="1" w:styleId="586A5E1C3D9C4D02B8E941C0DFE56398">
    <w:name w:val="586A5E1C3D9C4D02B8E941C0DFE56398"/>
    <w:rsid w:val="003C541B"/>
    <w:pPr>
      <w:widowControl w:val="0"/>
      <w:jc w:val="both"/>
    </w:pPr>
  </w:style>
  <w:style w:type="paragraph" w:customStyle="1" w:styleId="BFC9F674FBFE498F986846EE0ED29C5E">
    <w:name w:val="BFC9F674FBFE498F986846EE0ED29C5E"/>
    <w:rsid w:val="003C541B"/>
    <w:pPr>
      <w:widowControl w:val="0"/>
      <w:jc w:val="both"/>
    </w:pPr>
  </w:style>
  <w:style w:type="paragraph" w:customStyle="1" w:styleId="477F8023E08F449BABEFB9C242FBE39F">
    <w:name w:val="477F8023E08F449BABEFB9C242FBE39F"/>
    <w:rsid w:val="003C541B"/>
    <w:pPr>
      <w:widowControl w:val="0"/>
      <w:jc w:val="both"/>
    </w:pPr>
  </w:style>
  <w:style w:type="paragraph" w:customStyle="1" w:styleId="25E26C1005714771AD5E80AAA54E5A67">
    <w:name w:val="25E26C1005714771AD5E80AAA54E5A67"/>
    <w:rsid w:val="003C541B"/>
    <w:pPr>
      <w:widowControl w:val="0"/>
      <w:jc w:val="both"/>
    </w:pPr>
  </w:style>
  <w:style w:type="paragraph" w:customStyle="1" w:styleId="DFA50E73D4F54EE6ACE24710B491D681">
    <w:name w:val="DFA50E73D4F54EE6ACE24710B491D681"/>
    <w:rsid w:val="003C541B"/>
    <w:pPr>
      <w:widowControl w:val="0"/>
      <w:jc w:val="both"/>
    </w:pPr>
  </w:style>
  <w:style w:type="paragraph" w:customStyle="1" w:styleId="C67E93646C49430987825CBF417DD372">
    <w:name w:val="C67E93646C49430987825CBF417DD372"/>
    <w:rsid w:val="003C541B"/>
    <w:pPr>
      <w:widowControl w:val="0"/>
      <w:jc w:val="both"/>
    </w:pPr>
  </w:style>
  <w:style w:type="paragraph" w:customStyle="1" w:styleId="B26909D5F2D341EAA7C89B566DF99BF3">
    <w:name w:val="B26909D5F2D341EAA7C89B566DF99BF3"/>
    <w:rsid w:val="003C541B"/>
    <w:pPr>
      <w:widowControl w:val="0"/>
      <w:jc w:val="both"/>
    </w:pPr>
  </w:style>
  <w:style w:type="paragraph" w:customStyle="1" w:styleId="2ACDC60631AF4E2884AE18E989B03B5A">
    <w:name w:val="2ACDC60631AF4E2884AE18E989B03B5A"/>
    <w:rsid w:val="003C541B"/>
    <w:pPr>
      <w:widowControl w:val="0"/>
      <w:jc w:val="both"/>
    </w:pPr>
  </w:style>
  <w:style w:type="paragraph" w:customStyle="1" w:styleId="26FD80747CA34187BB21F6D7A95C0BBC">
    <w:name w:val="26FD80747CA34187BB21F6D7A95C0BBC"/>
    <w:rsid w:val="003C541B"/>
    <w:pPr>
      <w:widowControl w:val="0"/>
      <w:jc w:val="both"/>
    </w:pPr>
  </w:style>
  <w:style w:type="paragraph" w:customStyle="1" w:styleId="0D1EF0114FA24A8EB97294F55DC51D30">
    <w:name w:val="0D1EF0114FA24A8EB97294F55DC51D30"/>
    <w:rsid w:val="003C541B"/>
    <w:pPr>
      <w:widowControl w:val="0"/>
      <w:jc w:val="both"/>
    </w:pPr>
  </w:style>
  <w:style w:type="paragraph" w:customStyle="1" w:styleId="88EF620A75104853989B32DAC1E7DF08">
    <w:name w:val="88EF620A75104853989B32DAC1E7DF08"/>
    <w:rsid w:val="003C541B"/>
    <w:pPr>
      <w:widowControl w:val="0"/>
      <w:jc w:val="both"/>
    </w:pPr>
  </w:style>
  <w:style w:type="paragraph" w:customStyle="1" w:styleId="B1F94FC4CDF64BE38EEEFC42954CF2F9">
    <w:name w:val="B1F94FC4CDF64BE38EEEFC42954CF2F9"/>
    <w:rsid w:val="003C541B"/>
    <w:pPr>
      <w:widowControl w:val="0"/>
      <w:jc w:val="both"/>
    </w:pPr>
  </w:style>
  <w:style w:type="paragraph" w:customStyle="1" w:styleId="12370C6373E846A0BFC1E94EF8E3C377">
    <w:name w:val="12370C6373E846A0BFC1E94EF8E3C377"/>
    <w:rsid w:val="003C541B"/>
    <w:pPr>
      <w:widowControl w:val="0"/>
      <w:jc w:val="both"/>
    </w:pPr>
  </w:style>
  <w:style w:type="paragraph" w:customStyle="1" w:styleId="E1BB96B239FF456FB7DB4827C80A7A69">
    <w:name w:val="E1BB96B239FF456FB7DB4827C80A7A69"/>
    <w:rsid w:val="003C541B"/>
    <w:pPr>
      <w:widowControl w:val="0"/>
      <w:jc w:val="both"/>
    </w:pPr>
  </w:style>
  <w:style w:type="paragraph" w:customStyle="1" w:styleId="3DA5F3EB8A964BCF9C505C41D1A0EF74">
    <w:name w:val="3DA5F3EB8A964BCF9C505C41D1A0EF74"/>
    <w:rsid w:val="003C541B"/>
    <w:pPr>
      <w:widowControl w:val="0"/>
      <w:jc w:val="both"/>
    </w:pPr>
  </w:style>
  <w:style w:type="paragraph" w:customStyle="1" w:styleId="86D7112BD8C441779969DC8AA58863E5">
    <w:name w:val="86D7112BD8C441779969DC8AA58863E5"/>
    <w:rsid w:val="003C541B"/>
    <w:pPr>
      <w:widowControl w:val="0"/>
      <w:jc w:val="both"/>
    </w:pPr>
  </w:style>
  <w:style w:type="paragraph" w:customStyle="1" w:styleId="455C0FFCA268411FA4E215E0A605B468">
    <w:name w:val="455C0FFCA268411FA4E215E0A605B468"/>
    <w:rsid w:val="003C541B"/>
    <w:pPr>
      <w:widowControl w:val="0"/>
      <w:jc w:val="both"/>
    </w:pPr>
  </w:style>
  <w:style w:type="paragraph" w:customStyle="1" w:styleId="4A72034AF3EE486590F81553AF949A0E">
    <w:name w:val="4A72034AF3EE486590F81553AF949A0E"/>
    <w:rsid w:val="003C541B"/>
    <w:pPr>
      <w:widowControl w:val="0"/>
      <w:jc w:val="both"/>
    </w:pPr>
  </w:style>
  <w:style w:type="paragraph" w:customStyle="1" w:styleId="03F531C7136E400D842A9FE95AD4D5DB">
    <w:name w:val="03F531C7136E400D842A9FE95AD4D5DB"/>
    <w:rsid w:val="003C541B"/>
    <w:pPr>
      <w:widowControl w:val="0"/>
      <w:jc w:val="both"/>
    </w:pPr>
  </w:style>
  <w:style w:type="paragraph" w:customStyle="1" w:styleId="5C492424A755406B82742377EB80C17E">
    <w:name w:val="5C492424A755406B82742377EB80C17E"/>
    <w:rsid w:val="003C541B"/>
    <w:pPr>
      <w:widowControl w:val="0"/>
      <w:jc w:val="both"/>
    </w:pPr>
  </w:style>
  <w:style w:type="paragraph" w:customStyle="1" w:styleId="0006D8E3DC624207A5AFD09CF62F11C1">
    <w:name w:val="0006D8E3DC624207A5AFD09CF62F11C1"/>
    <w:rsid w:val="003C541B"/>
    <w:pPr>
      <w:widowControl w:val="0"/>
      <w:jc w:val="both"/>
    </w:pPr>
  </w:style>
  <w:style w:type="paragraph" w:customStyle="1" w:styleId="3453E5CF4196464A8AA9CE837F1A18EC">
    <w:name w:val="3453E5CF4196464A8AA9CE837F1A18EC"/>
    <w:rsid w:val="003C541B"/>
    <w:pPr>
      <w:widowControl w:val="0"/>
      <w:jc w:val="both"/>
    </w:pPr>
  </w:style>
  <w:style w:type="paragraph" w:customStyle="1" w:styleId="8EF8A5CB4CF84EF8A331A06C70DEDD4A">
    <w:name w:val="8EF8A5CB4CF84EF8A331A06C70DEDD4A"/>
    <w:rsid w:val="003C541B"/>
    <w:pPr>
      <w:widowControl w:val="0"/>
      <w:jc w:val="both"/>
    </w:pPr>
  </w:style>
  <w:style w:type="paragraph" w:customStyle="1" w:styleId="F8C00B2524C74711848AB22483291898">
    <w:name w:val="F8C00B2524C74711848AB22483291898"/>
    <w:rsid w:val="003C541B"/>
    <w:pPr>
      <w:widowControl w:val="0"/>
      <w:jc w:val="both"/>
    </w:pPr>
  </w:style>
  <w:style w:type="paragraph" w:customStyle="1" w:styleId="2388083388F14731B14FA6900E806D9F">
    <w:name w:val="2388083388F14731B14FA6900E806D9F"/>
    <w:rsid w:val="003C541B"/>
    <w:pPr>
      <w:widowControl w:val="0"/>
      <w:jc w:val="both"/>
    </w:pPr>
  </w:style>
  <w:style w:type="paragraph" w:customStyle="1" w:styleId="81B34565FD2A4063BF41D816083BE634">
    <w:name w:val="81B34565FD2A4063BF41D816083BE634"/>
    <w:rsid w:val="003C541B"/>
    <w:pPr>
      <w:widowControl w:val="0"/>
      <w:jc w:val="both"/>
    </w:pPr>
  </w:style>
  <w:style w:type="paragraph" w:customStyle="1" w:styleId="AFB8E17F58BA4210B848A5BBD90BF5BD">
    <w:name w:val="AFB8E17F58BA4210B848A5BBD90BF5BD"/>
    <w:rsid w:val="003C541B"/>
    <w:pPr>
      <w:widowControl w:val="0"/>
      <w:jc w:val="both"/>
    </w:pPr>
  </w:style>
  <w:style w:type="paragraph" w:customStyle="1" w:styleId="0F40065CF8794DFABD4FBCDE8B069283">
    <w:name w:val="0F40065CF8794DFABD4FBCDE8B069283"/>
    <w:rsid w:val="003C541B"/>
    <w:pPr>
      <w:widowControl w:val="0"/>
      <w:jc w:val="both"/>
    </w:pPr>
  </w:style>
  <w:style w:type="paragraph" w:customStyle="1" w:styleId="3CA1D5BF5E4F41859BF271DC8C0203CE">
    <w:name w:val="3CA1D5BF5E4F41859BF271DC8C0203CE"/>
    <w:rsid w:val="003C541B"/>
    <w:pPr>
      <w:widowControl w:val="0"/>
      <w:jc w:val="both"/>
    </w:pPr>
  </w:style>
  <w:style w:type="paragraph" w:customStyle="1" w:styleId="97FA369E4A844FC5945542C93FD63BAC">
    <w:name w:val="97FA369E4A844FC5945542C93FD63BAC"/>
    <w:rsid w:val="003C541B"/>
    <w:pPr>
      <w:widowControl w:val="0"/>
      <w:jc w:val="both"/>
    </w:pPr>
  </w:style>
  <w:style w:type="paragraph" w:customStyle="1" w:styleId="D78FB214E7E84321A10904A3A4B59D6D">
    <w:name w:val="D78FB214E7E84321A10904A3A4B59D6D"/>
    <w:rsid w:val="003C541B"/>
    <w:pPr>
      <w:widowControl w:val="0"/>
      <w:jc w:val="both"/>
    </w:pPr>
  </w:style>
  <w:style w:type="paragraph" w:customStyle="1" w:styleId="99BA6E4822DA4F228B0C05CFED321D0B">
    <w:name w:val="99BA6E4822DA4F228B0C05CFED321D0B"/>
    <w:rsid w:val="003C541B"/>
    <w:pPr>
      <w:widowControl w:val="0"/>
      <w:jc w:val="both"/>
    </w:pPr>
  </w:style>
  <w:style w:type="paragraph" w:customStyle="1" w:styleId="33C6879A21F7421CA0726A1A8CF0FDA8">
    <w:name w:val="33C6879A21F7421CA0726A1A8CF0FDA8"/>
    <w:rsid w:val="003C541B"/>
    <w:pPr>
      <w:widowControl w:val="0"/>
      <w:jc w:val="both"/>
    </w:pPr>
  </w:style>
  <w:style w:type="paragraph" w:customStyle="1" w:styleId="2FDF92364D30457B8DF3250942194738">
    <w:name w:val="2FDF92364D30457B8DF3250942194738"/>
    <w:rsid w:val="003C541B"/>
    <w:pPr>
      <w:widowControl w:val="0"/>
      <w:jc w:val="both"/>
    </w:pPr>
  </w:style>
  <w:style w:type="paragraph" w:customStyle="1" w:styleId="D2784491C07F4D6EBEC368D420E573B9">
    <w:name w:val="D2784491C07F4D6EBEC368D420E573B9"/>
    <w:rsid w:val="003C541B"/>
    <w:pPr>
      <w:widowControl w:val="0"/>
      <w:jc w:val="both"/>
    </w:pPr>
  </w:style>
  <w:style w:type="paragraph" w:customStyle="1" w:styleId="F5416BE501C6406FA8CFF2B1E2DAF6F5">
    <w:name w:val="F5416BE501C6406FA8CFF2B1E2DAF6F5"/>
    <w:rsid w:val="003C541B"/>
    <w:pPr>
      <w:widowControl w:val="0"/>
      <w:jc w:val="both"/>
    </w:pPr>
  </w:style>
  <w:style w:type="paragraph" w:customStyle="1" w:styleId="5E1B185B8A99494E81BA997E163ADCC9">
    <w:name w:val="5E1B185B8A99494E81BA997E163ADCC9"/>
    <w:rsid w:val="003C541B"/>
    <w:pPr>
      <w:widowControl w:val="0"/>
      <w:jc w:val="both"/>
    </w:pPr>
  </w:style>
  <w:style w:type="paragraph" w:customStyle="1" w:styleId="7A076161572B49838B5FF34CC9F8D0C3">
    <w:name w:val="7A076161572B49838B5FF34CC9F8D0C3"/>
    <w:rsid w:val="003C541B"/>
    <w:pPr>
      <w:widowControl w:val="0"/>
      <w:jc w:val="both"/>
    </w:pPr>
  </w:style>
  <w:style w:type="paragraph" w:customStyle="1" w:styleId="39D9AC91B99F43D18921002696159175">
    <w:name w:val="39D9AC91B99F43D18921002696159175"/>
    <w:rsid w:val="003C541B"/>
    <w:pPr>
      <w:widowControl w:val="0"/>
      <w:jc w:val="both"/>
    </w:pPr>
  </w:style>
  <w:style w:type="paragraph" w:customStyle="1" w:styleId="A5E03C0285D6442AA5073D021F749E70">
    <w:name w:val="A5E03C0285D6442AA5073D021F749E70"/>
    <w:rsid w:val="003C541B"/>
    <w:pPr>
      <w:widowControl w:val="0"/>
      <w:jc w:val="both"/>
    </w:pPr>
  </w:style>
  <w:style w:type="paragraph" w:customStyle="1" w:styleId="94E6C0275D7B4156A5B68860C18FFE4B">
    <w:name w:val="94E6C0275D7B4156A5B68860C18FFE4B"/>
    <w:rsid w:val="003C541B"/>
    <w:pPr>
      <w:widowControl w:val="0"/>
      <w:jc w:val="both"/>
    </w:pPr>
  </w:style>
  <w:style w:type="paragraph" w:customStyle="1" w:styleId="80B487D904454FB5B4E3AC02A75D4C59">
    <w:name w:val="80B487D904454FB5B4E3AC02A75D4C59"/>
    <w:rsid w:val="003C541B"/>
    <w:pPr>
      <w:widowControl w:val="0"/>
      <w:jc w:val="both"/>
    </w:pPr>
  </w:style>
  <w:style w:type="paragraph" w:customStyle="1" w:styleId="348BFF0E55C64CB098FF05EA38B86DE7">
    <w:name w:val="348BFF0E55C64CB098FF05EA38B86DE7"/>
    <w:rsid w:val="003C541B"/>
    <w:pPr>
      <w:widowControl w:val="0"/>
      <w:jc w:val="both"/>
    </w:pPr>
  </w:style>
  <w:style w:type="paragraph" w:customStyle="1" w:styleId="BA831D72151C4671955DDE4A9D8235EB">
    <w:name w:val="BA831D72151C4671955DDE4A9D8235EB"/>
    <w:rsid w:val="003C541B"/>
    <w:pPr>
      <w:widowControl w:val="0"/>
      <w:jc w:val="both"/>
    </w:pPr>
  </w:style>
  <w:style w:type="paragraph" w:customStyle="1" w:styleId="61C8409FFC814C0796757289647CA44A">
    <w:name w:val="61C8409FFC814C0796757289647CA44A"/>
    <w:rsid w:val="003C541B"/>
    <w:pPr>
      <w:widowControl w:val="0"/>
      <w:jc w:val="both"/>
    </w:pPr>
  </w:style>
  <w:style w:type="paragraph" w:customStyle="1" w:styleId="546FF69B83044DAEBF9B9629264A1EFB">
    <w:name w:val="546FF69B83044DAEBF9B9629264A1EFB"/>
    <w:rsid w:val="003C541B"/>
    <w:pPr>
      <w:widowControl w:val="0"/>
      <w:jc w:val="both"/>
    </w:pPr>
  </w:style>
  <w:style w:type="paragraph" w:customStyle="1" w:styleId="5A6D276A377949B6A4B4D12C39AEE72D">
    <w:name w:val="5A6D276A377949B6A4B4D12C39AEE72D"/>
    <w:rsid w:val="003C541B"/>
    <w:pPr>
      <w:widowControl w:val="0"/>
      <w:jc w:val="both"/>
    </w:pPr>
  </w:style>
  <w:style w:type="paragraph" w:customStyle="1" w:styleId="B5D425B02DF74998AC0B7D3E5FAAFC94">
    <w:name w:val="B5D425B02DF74998AC0B7D3E5FAAFC94"/>
    <w:rsid w:val="003C541B"/>
    <w:pPr>
      <w:widowControl w:val="0"/>
      <w:jc w:val="both"/>
    </w:pPr>
  </w:style>
  <w:style w:type="paragraph" w:customStyle="1" w:styleId="A34F2519C5684502BD124AA710AEF97D">
    <w:name w:val="A34F2519C5684502BD124AA710AEF97D"/>
    <w:rsid w:val="003C541B"/>
    <w:pPr>
      <w:widowControl w:val="0"/>
      <w:jc w:val="both"/>
    </w:pPr>
  </w:style>
  <w:style w:type="paragraph" w:customStyle="1" w:styleId="EF6B0A53CC68403A82000DA3D1153926">
    <w:name w:val="EF6B0A53CC68403A82000DA3D1153926"/>
    <w:rsid w:val="003C541B"/>
    <w:pPr>
      <w:widowControl w:val="0"/>
      <w:jc w:val="both"/>
    </w:pPr>
  </w:style>
  <w:style w:type="paragraph" w:customStyle="1" w:styleId="68642C28F7AB4FEBBCC070B91CA4A837">
    <w:name w:val="68642C28F7AB4FEBBCC070B91CA4A837"/>
    <w:rsid w:val="003C541B"/>
    <w:pPr>
      <w:widowControl w:val="0"/>
      <w:jc w:val="both"/>
    </w:pPr>
  </w:style>
  <w:style w:type="paragraph" w:customStyle="1" w:styleId="A8B82805841D4A5489BADF8CA48C76BD">
    <w:name w:val="A8B82805841D4A5489BADF8CA48C76BD"/>
    <w:rsid w:val="003C541B"/>
    <w:pPr>
      <w:widowControl w:val="0"/>
      <w:jc w:val="both"/>
    </w:pPr>
  </w:style>
  <w:style w:type="paragraph" w:customStyle="1" w:styleId="19D8B7F456324E0F8201080726868799">
    <w:name w:val="19D8B7F456324E0F8201080726868799"/>
    <w:rsid w:val="003C541B"/>
    <w:pPr>
      <w:widowControl w:val="0"/>
      <w:jc w:val="both"/>
    </w:pPr>
  </w:style>
  <w:style w:type="paragraph" w:customStyle="1" w:styleId="853E5A2BF2634FD39BA85BB21EA70AB8">
    <w:name w:val="853E5A2BF2634FD39BA85BB21EA70AB8"/>
    <w:rsid w:val="003C541B"/>
    <w:pPr>
      <w:widowControl w:val="0"/>
      <w:jc w:val="both"/>
    </w:pPr>
  </w:style>
  <w:style w:type="paragraph" w:customStyle="1" w:styleId="7F2EBE1219B04837BD11CBAC971640FA">
    <w:name w:val="7F2EBE1219B04837BD11CBAC971640FA"/>
    <w:rsid w:val="003C541B"/>
    <w:pPr>
      <w:widowControl w:val="0"/>
      <w:jc w:val="both"/>
    </w:pPr>
  </w:style>
  <w:style w:type="paragraph" w:customStyle="1" w:styleId="42177E9343FA40BE8A74B22B5D53F0FA">
    <w:name w:val="42177E9343FA40BE8A74B22B5D53F0FA"/>
    <w:rsid w:val="003C541B"/>
    <w:pPr>
      <w:widowControl w:val="0"/>
      <w:jc w:val="both"/>
    </w:pPr>
  </w:style>
  <w:style w:type="paragraph" w:customStyle="1" w:styleId="6B93210BB1AD47E7B1454F2BD4DDE899">
    <w:name w:val="6B93210BB1AD47E7B1454F2BD4DDE899"/>
    <w:rsid w:val="003C541B"/>
    <w:pPr>
      <w:widowControl w:val="0"/>
      <w:jc w:val="both"/>
    </w:pPr>
  </w:style>
  <w:style w:type="paragraph" w:customStyle="1" w:styleId="1FA51BFFE44E42D284E76584189D1B74">
    <w:name w:val="1FA51BFFE44E42D284E76584189D1B74"/>
    <w:rsid w:val="003C541B"/>
    <w:pPr>
      <w:widowControl w:val="0"/>
      <w:jc w:val="both"/>
    </w:pPr>
  </w:style>
  <w:style w:type="paragraph" w:customStyle="1" w:styleId="1431FA9DDA8C4CA48EBDF2C50CB245E2">
    <w:name w:val="1431FA9DDA8C4CA48EBDF2C50CB245E2"/>
    <w:rsid w:val="003C541B"/>
    <w:pPr>
      <w:widowControl w:val="0"/>
      <w:jc w:val="both"/>
    </w:pPr>
  </w:style>
  <w:style w:type="paragraph" w:customStyle="1" w:styleId="B4EC45625D024DC8AE60795D18DE4F92">
    <w:name w:val="B4EC45625D024DC8AE60795D18DE4F92"/>
    <w:rsid w:val="003C541B"/>
    <w:pPr>
      <w:widowControl w:val="0"/>
      <w:jc w:val="both"/>
    </w:pPr>
  </w:style>
  <w:style w:type="paragraph" w:customStyle="1" w:styleId="04F355B3CCD040B6BF84F76A5E6FC530">
    <w:name w:val="04F355B3CCD040B6BF84F76A5E6FC530"/>
    <w:rsid w:val="003C541B"/>
    <w:pPr>
      <w:widowControl w:val="0"/>
      <w:jc w:val="both"/>
    </w:pPr>
  </w:style>
  <w:style w:type="paragraph" w:customStyle="1" w:styleId="44136983F3674B6F9073E891547F9734">
    <w:name w:val="44136983F3674B6F9073E891547F9734"/>
    <w:rsid w:val="003C541B"/>
    <w:pPr>
      <w:widowControl w:val="0"/>
      <w:jc w:val="both"/>
    </w:pPr>
  </w:style>
  <w:style w:type="paragraph" w:customStyle="1" w:styleId="2EB039E0B6FA45D4912605CF11BD8793">
    <w:name w:val="2EB039E0B6FA45D4912605CF11BD8793"/>
    <w:rsid w:val="003C541B"/>
    <w:pPr>
      <w:widowControl w:val="0"/>
      <w:jc w:val="both"/>
    </w:pPr>
  </w:style>
  <w:style w:type="paragraph" w:customStyle="1" w:styleId="F0719EBDF5D24D36BDA0B4D5C8C0C3AF">
    <w:name w:val="F0719EBDF5D24D36BDA0B4D5C8C0C3AF"/>
    <w:rsid w:val="003C541B"/>
    <w:pPr>
      <w:widowControl w:val="0"/>
      <w:jc w:val="both"/>
    </w:pPr>
  </w:style>
  <w:style w:type="paragraph" w:customStyle="1" w:styleId="C352D6DF770248CDB5E2DEA6033567D6">
    <w:name w:val="C352D6DF770248CDB5E2DEA6033567D6"/>
    <w:rsid w:val="003C541B"/>
    <w:pPr>
      <w:widowControl w:val="0"/>
      <w:jc w:val="both"/>
    </w:pPr>
  </w:style>
  <w:style w:type="paragraph" w:customStyle="1" w:styleId="11AA3F5C3CDA4722B5F0856B963D544A">
    <w:name w:val="11AA3F5C3CDA4722B5F0856B963D544A"/>
    <w:rsid w:val="003C541B"/>
    <w:pPr>
      <w:widowControl w:val="0"/>
      <w:jc w:val="both"/>
    </w:pPr>
  </w:style>
  <w:style w:type="paragraph" w:customStyle="1" w:styleId="515EAE738A044D9C8CD32AFA02C6AEFF">
    <w:name w:val="515EAE738A044D9C8CD32AFA02C6AEFF"/>
    <w:rsid w:val="003C541B"/>
    <w:pPr>
      <w:widowControl w:val="0"/>
      <w:jc w:val="both"/>
    </w:pPr>
  </w:style>
  <w:style w:type="paragraph" w:customStyle="1" w:styleId="494C2F194C504C00A1A25D45E90EA266">
    <w:name w:val="494C2F194C504C00A1A25D45E90EA266"/>
    <w:rsid w:val="003C541B"/>
    <w:pPr>
      <w:widowControl w:val="0"/>
      <w:jc w:val="both"/>
    </w:pPr>
  </w:style>
  <w:style w:type="paragraph" w:customStyle="1" w:styleId="2F8D16C306774ABF82270D2E992DB9B7">
    <w:name w:val="2F8D16C306774ABF82270D2E992DB9B7"/>
    <w:rsid w:val="003C541B"/>
    <w:pPr>
      <w:widowControl w:val="0"/>
      <w:jc w:val="both"/>
    </w:pPr>
  </w:style>
  <w:style w:type="paragraph" w:customStyle="1" w:styleId="A6D246C8303E411EBEF18DEEF7B7F1EE">
    <w:name w:val="A6D246C8303E411EBEF18DEEF7B7F1EE"/>
    <w:rsid w:val="003C541B"/>
    <w:pPr>
      <w:widowControl w:val="0"/>
      <w:jc w:val="both"/>
    </w:pPr>
  </w:style>
  <w:style w:type="paragraph" w:customStyle="1" w:styleId="67B6A1B2384545EF9D1C545F54AA5B1D">
    <w:name w:val="67B6A1B2384545EF9D1C545F54AA5B1D"/>
    <w:rsid w:val="003C541B"/>
    <w:pPr>
      <w:widowControl w:val="0"/>
      <w:jc w:val="both"/>
    </w:pPr>
  </w:style>
  <w:style w:type="paragraph" w:customStyle="1" w:styleId="B5760789059D46C180E284C9237E31E1">
    <w:name w:val="B5760789059D46C180E284C9237E31E1"/>
    <w:rsid w:val="003C541B"/>
    <w:pPr>
      <w:widowControl w:val="0"/>
      <w:jc w:val="both"/>
    </w:pPr>
  </w:style>
  <w:style w:type="paragraph" w:customStyle="1" w:styleId="BF24C1F4A9444BD68E5E3AF08B2A83AA">
    <w:name w:val="BF24C1F4A9444BD68E5E3AF08B2A83AA"/>
    <w:rsid w:val="003C541B"/>
    <w:pPr>
      <w:widowControl w:val="0"/>
      <w:jc w:val="both"/>
    </w:pPr>
  </w:style>
  <w:style w:type="paragraph" w:customStyle="1" w:styleId="D99D5C15BF9243AB9FC46AD9F49F78B5">
    <w:name w:val="D99D5C15BF9243AB9FC46AD9F49F78B5"/>
    <w:rsid w:val="003C541B"/>
    <w:pPr>
      <w:widowControl w:val="0"/>
      <w:jc w:val="both"/>
    </w:pPr>
  </w:style>
  <w:style w:type="paragraph" w:customStyle="1" w:styleId="36FDA72DF27D4B6ABE03F54F446D88D9">
    <w:name w:val="36FDA72DF27D4B6ABE03F54F446D88D9"/>
    <w:rsid w:val="003C541B"/>
    <w:pPr>
      <w:widowControl w:val="0"/>
      <w:jc w:val="both"/>
    </w:pPr>
  </w:style>
  <w:style w:type="paragraph" w:customStyle="1" w:styleId="C5318F1358AE47EC9C12BB9D9C53DFD3">
    <w:name w:val="C5318F1358AE47EC9C12BB9D9C53DFD3"/>
    <w:rsid w:val="003C541B"/>
    <w:pPr>
      <w:widowControl w:val="0"/>
      <w:jc w:val="both"/>
    </w:pPr>
  </w:style>
  <w:style w:type="paragraph" w:customStyle="1" w:styleId="FEAD34E2F52540EEAC7B03D0B0C771A5">
    <w:name w:val="FEAD34E2F52540EEAC7B03D0B0C771A5"/>
    <w:rsid w:val="003C541B"/>
    <w:pPr>
      <w:widowControl w:val="0"/>
      <w:jc w:val="both"/>
    </w:pPr>
  </w:style>
  <w:style w:type="paragraph" w:customStyle="1" w:styleId="0B81D5ED6A504BF0BC0EA3D55D85C9DF">
    <w:name w:val="0B81D5ED6A504BF0BC0EA3D55D85C9DF"/>
    <w:rsid w:val="003C541B"/>
    <w:pPr>
      <w:widowControl w:val="0"/>
      <w:jc w:val="both"/>
    </w:pPr>
  </w:style>
  <w:style w:type="paragraph" w:customStyle="1" w:styleId="E72DFC7858094AD1B9EB0F2214D43075">
    <w:name w:val="E72DFC7858094AD1B9EB0F2214D43075"/>
    <w:rsid w:val="003C541B"/>
    <w:pPr>
      <w:widowControl w:val="0"/>
      <w:jc w:val="both"/>
    </w:pPr>
  </w:style>
  <w:style w:type="paragraph" w:customStyle="1" w:styleId="776EAB4F5D434FE091DFC050E3B249A6">
    <w:name w:val="776EAB4F5D434FE091DFC050E3B249A6"/>
    <w:rsid w:val="003C541B"/>
    <w:pPr>
      <w:widowControl w:val="0"/>
      <w:jc w:val="both"/>
    </w:pPr>
  </w:style>
  <w:style w:type="paragraph" w:customStyle="1" w:styleId="42F623379A3742AD91709958FAF6CE56">
    <w:name w:val="42F623379A3742AD91709958FAF6CE56"/>
    <w:rsid w:val="003C541B"/>
    <w:pPr>
      <w:widowControl w:val="0"/>
      <w:jc w:val="both"/>
    </w:pPr>
  </w:style>
  <w:style w:type="paragraph" w:customStyle="1" w:styleId="4A09E46F49104B3F882D6207BD69A190">
    <w:name w:val="4A09E46F49104B3F882D6207BD69A190"/>
    <w:rsid w:val="003C541B"/>
    <w:pPr>
      <w:widowControl w:val="0"/>
      <w:jc w:val="both"/>
    </w:pPr>
  </w:style>
  <w:style w:type="paragraph" w:customStyle="1" w:styleId="7CF636137B184BF4AEFA7FAF997E9CDF">
    <w:name w:val="7CF636137B184BF4AEFA7FAF997E9CDF"/>
    <w:rsid w:val="003C541B"/>
    <w:pPr>
      <w:widowControl w:val="0"/>
      <w:jc w:val="both"/>
    </w:pPr>
  </w:style>
  <w:style w:type="paragraph" w:customStyle="1" w:styleId="093BFDC030D04837A858E737675CAE55">
    <w:name w:val="093BFDC030D04837A858E737675CAE55"/>
    <w:rsid w:val="003C541B"/>
    <w:pPr>
      <w:widowControl w:val="0"/>
      <w:jc w:val="both"/>
    </w:pPr>
  </w:style>
  <w:style w:type="paragraph" w:customStyle="1" w:styleId="72761510FFA54F679237612F87C0438A">
    <w:name w:val="72761510FFA54F679237612F87C0438A"/>
    <w:rsid w:val="003C541B"/>
    <w:pPr>
      <w:widowControl w:val="0"/>
      <w:jc w:val="both"/>
    </w:pPr>
  </w:style>
  <w:style w:type="paragraph" w:customStyle="1" w:styleId="C24DD3A97C5E4FC2965CCB28061D131C">
    <w:name w:val="C24DD3A97C5E4FC2965CCB28061D131C"/>
    <w:rsid w:val="003C541B"/>
    <w:pPr>
      <w:widowControl w:val="0"/>
      <w:jc w:val="both"/>
    </w:pPr>
  </w:style>
  <w:style w:type="paragraph" w:customStyle="1" w:styleId="CFCD40B80F42418D85BD875C12CD37C2">
    <w:name w:val="CFCD40B80F42418D85BD875C12CD37C2"/>
    <w:rsid w:val="003C541B"/>
    <w:pPr>
      <w:widowControl w:val="0"/>
      <w:jc w:val="both"/>
    </w:pPr>
  </w:style>
  <w:style w:type="paragraph" w:customStyle="1" w:styleId="65AAEC61B4AC437F8DEF0F1FB434CA1B">
    <w:name w:val="65AAEC61B4AC437F8DEF0F1FB434CA1B"/>
    <w:rsid w:val="003C541B"/>
    <w:pPr>
      <w:widowControl w:val="0"/>
      <w:jc w:val="both"/>
    </w:pPr>
  </w:style>
  <w:style w:type="paragraph" w:customStyle="1" w:styleId="EC2499DBE7AA4E7192DF878848582DB8">
    <w:name w:val="EC2499DBE7AA4E7192DF878848582DB8"/>
    <w:rsid w:val="003C541B"/>
    <w:pPr>
      <w:widowControl w:val="0"/>
      <w:jc w:val="both"/>
    </w:pPr>
  </w:style>
  <w:style w:type="paragraph" w:customStyle="1" w:styleId="E0C7D6BDCA7944FA8E6501F3EA4AC798">
    <w:name w:val="E0C7D6BDCA7944FA8E6501F3EA4AC798"/>
    <w:rsid w:val="003C541B"/>
    <w:pPr>
      <w:widowControl w:val="0"/>
      <w:jc w:val="both"/>
    </w:pPr>
  </w:style>
  <w:style w:type="paragraph" w:customStyle="1" w:styleId="8C4B589CEF584CE298800A4C0D55B6B8">
    <w:name w:val="8C4B589CEF584CE298800A4C0D55B6B8"/>
    <w:rsid w:val="003C541B"/>
    <w:pPr>
      <w:widowControl w:val="0"/>
      <w:jc w:val="both"/>
    </w:pPr>
  </w:style>
  <w:style w:type="paragraph" w:customStyle="1" w:styleId="29818C8E19FD4B4B8958A74657544DC6">
    <w:name w:val="29818C8E19FD4B4B8958A74657544DC6"/>
    <w:rsid w:val="003C541B"/>
    <w:pPr>
      <w:widowControl w:val="0"/>
      <w:jc w:val="both"/>
    </w:pPr>
  </w:style>
  <w:style w:type="paragraph" w:customStyle="1" w:styleId="E57CACCA2F2A48B69219B52BABDED88B">
    <w:name w:val="E57CACCA2F2A48B69219B52BABDED88B"/>
    <w:rsid w:val="003C541B"/>
    <w:pPr>
      <w:widowControl w:val="0"/>
      <w:jc w:val="both"/>
    </w:pPr>
  </w:style>
  <w:style w:type="paragraph" w:customStyle="1" w:styleId="658557FF3E5040A5BCFE23FC6D27AA8A">
    <w:name w:val="658557FF3E5040A5BCFE23FC6D27AA8A"/>
    <w:rsid w:val="003C541B"/>
    <w:pPr>
      <w:widowControl w:val="0"/>
      <w:jc w:val="both"/>
    </w:pPr>
  </w:style>
  <w:style w:type="paragraph" w:customStyle="1" w:styleId="24F334D2DD424D9A8B9021426BCC48BD">
    <w:name w:val="24F334D2DD424D9A8B9021426BCC48BD"/>
    <w:rsid w:val="003C541B"/>
    <w:pPr>
      <w:widowControl w:val="0"/>
      <w:jc w:val="both"/>
    </w:pPr>
  </w:style>
  <w:style w:type="paragraph" w:customStyle="1" w:styleId="64B7F5BE65F6409B9CFEBF4E08E12D2D">
    <w:name w:val="64B7F5BE65F6409B9CFEBF4E08E12D2D"/>
    <w:rsid w:val="003C541B"/>
    <w:pPr>
      <w:widowControl w:val="0"/>
      <w:jc w:val="both"/>
    </w:pPr>
  </w:style>
  <w:style w:type="paragraph" w:customStyle="1" w:styleId="6E78658BADD8465094D160770587D0E1">
    <w:name w:val="6E78658BADD8465094D160770587D0E1"/>
    <w:rsid w:val="003C541B"/>
    <w:pPr>
      <w:widowControl w:val="0"/>
      <w:jc w:val="both"/>
    </w:pPr>
  </w:style>
  <w:style w:type="paragraph" w:customStyle="1" w:styleId="F4F8AE9AE7BB4E2E80153F7910B45FA0">
    <w:name w:val="F4F8AE9AE7BB4E2E80153F7910B45FA0"/>
    <w:rsid w:val="003C541B"/>
    <w:pPr>
      <w:widowControl w:val="0"/>
      <w:jc w:val="both"/>
    </w:pPr>
  </w:style>
  <w:style w:type="paragraph" w:customStyle="1" w:styleId="0032C696E45745F2A76AF63D40306759">
    <w:name w:val="0032C696E45745F2A76AF63D40306759"/>
    <w:rsid w:val="003C541B"/>
    <w:pPr>
      <w:widowControl w:val="0"/>
      <w:jc w:val="both"/>
    </w:pPr>
  </w:style>
  <w:style w:type="paragraph" w:customStyle="1" w:styleId="875D5E878B27427EB1520E91D0227D6F">
    <w:name w:val="875D5E878B27427EB1520E91D0227D6F"/>
    <w:rsid w:val="003C541B"/>
    <w:pPr>
      <w:widowControl w:val="0"/>
      <w:jc w:val="both"/>
    </w:pPr>
  </w:style>
  <w:style w:type="paragraph" w:customStyle="1" w:styleId="74AC4B19B7BF472BACEFE20546FBD557">
    <w:name w:val="74AC4B19B7BF472BACEFE20546FBD557"/>
    <w:rsid w:val="003C541B"/>
    <w:pPr>
      <w:widowControl w:val="0"/>
      <w:jc w:val="both"/>
    </w:pPr>
  </w:style>
  <w:style w:type="paragraph" w:customStyle="1" w:styleId="A2DD3452B0FA43BA85A0D9F9C27797C3">
    <w:name w:val="A2DD3452B0FA43BA85A0D9F9C27797C3"/>
    <w:rsid w:val="003C541B"/>
    <w:pPr>
      <w:widowControl w:val="0"/>
      <w:jc w:val="both"/>
    </w:pPr>
  </w:style>
  <w:style w:type="paragraph" w:customStyle="1" w:styleId="5833EEC729444201A789B37EB03FDA15">
    <w:name w:val="5833EEC729444201A789B37EB03FDA15"/>
    <w:rsid w:val="003C541B"/>
    <w:pPr>
      <w:widowControl w:val="0"/>
      <w:jc w:val="both"/>
    </w:pPr>
  </w:style>
  <w:style w:type="paragraph" w:customStyle="1" w:styleId="AAD02A275BD84D3F8020ABFB2D657F27">
    <w:name w:val="AAD02A275BD84D3F8020ABFB2D657F27"/>
    <w:rsid w:val="003C541B"/>
    <w:pPr>
      <w:widowControl w:val="0"/>
      <w:jc w:val="both"/>
    </w:pPr>
  </w:style>
  <w:style w:type="paragraph" w:customStyle="1" w:styleId="8B37C2FA71824747A5FC609353556ECA">
    <w:name w:val="8B37C2FA71824747A5FC609353556ECA"/>
    <w:rsid w:val="003C541B"/>
    <w:pPr>
      <w:widowControl w:val="0"/>
      <w:jc w:val="both"/>
    </w:pPr>
  </w:style>
  <w:style w:type="paragraph" w:customStyle="1" w:styleId="80A01A06A7594F56A35AA09C58CF9D21">
    <w:name w:val="80A01A06A7594F56A35AA09C58CF9D21"/>
    <w:rsid w:val="003C541B"/>
    <w:pPr>
      <w:widowControl w:val="0"/>
      <w:jc w:val="both"/>
    </w:pPr>
  </w:style>
  <w:style w:type="paragraph" w:customStyle="1" w:styleId="D1AB547E07B64A2DA45482CEB92659E4">
    <w:name w:val="D1AB547E07B64A2DA45482CEB92659E4"/>
    <w:rsid w:val="003C541B"/>
    <w:pPr>
      <w:widowControl w:val="0"/>
      <w:jc w:val="both"/>
    </w:pPr>
  </w:style>
  <w:style w:type="paragraph" w:customStyle="1" w:styleId="CA161A72729A4D819445B0F40B26C007">
    <w:name w:val="CA161A72729A4D819445B0F40B26C007"/>
    <w:rsid w:val="003C541B"/>
    <w:pPr>
      <w:widowControl w:val="0"/>
      <w:jc w:val="both"/>
    </w:pPr>
  </w:style>
  <w:style w:type="paragraph" w:customStyle="1" w:styleId="0B4FA3BBED76471CB17537CD21453AE8">
    <w:name w:val="0B4FA3BBED76471CB17537CD21453AE8"/>
    <w:rsid w:val="003C541B"/>
    <w:pPr>
      <w:widowControl w:val="0"/>
      <w:jc w:val="both"/>
    </w:pPr>
  </w:style>
  <w:style w:type="paragraph" w:customStyle="1" w:styleId="14C7D020AE394C2BAA8EBB6807DCACC8">
    <w:name w:val="14C7D020AE394C2BAA8EBB6807DCACC8"/>
    <w:rsid w:val="003C541B"/>
    <w:pPr>
      <w:widowControl w:val="0"/>
      <w:jc w:val="both"/>
    </w:pPr>
  </w:style>
  <w:style w:type="paragraph" w:customStyle="1" w:styleId="4E3FF7385026408091BC0CFDE15AA85A">
    <w:name w:val="4E3FF7385026408091BC0CFDE15AA85A"/>
    <w:rsid w:val="003C541B"/>
    <w:pPr>
      <w:widowControl w:val="0"/>
      <w:jc w:val="both"/>
    </w:pPr>
  </w:style>
  <w:style w:type="paragraph" w:customStyle="1" w:styleId="8CCF942B3D1C44668034C97BB74048A9">
    <w:name w:val="8CCF942B3D1C44668034C97BB74048A9"/>
    <w:rsid w:val="003C541B"/>
    <w:pPr>
      <w:widowControl w:val="0"/>
      <w:jc w:val="both"/>
    </w:pPr>
  </w:style>
  <w:style w:type="paragraph" w:customStyle="1" w:styleId="E1C298CFDECE48C78600AD52E35F03AC">
    <w:name w:val="E1C298CFDECE48C78600AD52E35F03AC"/>
    <w:rsid w:val="003C541B"/>
    <w:pPr>
      <w:widowControl w:val="0"/>
      <w:jc w:val="both"/>
    </w:pPr>
  </w:style>
  <w:style w:type="paragraph" w:customStyle="1" w:styleId="7FD7B23261DB46F6A4AE46EA7DEF98EC">
    <w:name w:val="7FD7B23261DB46F6A4AE46EA7DEF98EC"/>
    <w:rsid w:val="003C541B"/>
    <w:pPr>
      <w:widowControl w:val="0"/>
      <w:jc w:val="both"/>
    </w:pPr>
  </w:style>
  <w:style w:type="paragraph" w:customStyle="1" w:styleId="44D98F100E2B45AA92E81AE3DCDA04DF">
    <w:name w:val="44D98F100E2B45AA92E81AE3DCDA04DF"/>
    <w:rsid w:val="003C541B"/>
    <w:pPr>
      <w:widowControl w:val="0"/>
      <w:jc w:val="both"/>
    </w:pPr>
  </w:style>
  <w:style w:type="paragraph" w:customStyle="1" w:styleId="BC8D7EF7CD9A4C46881CC19DFFDBD1A6">
    <w:name w:val="BC8D7EF7CD9A4C46881CC19DFFDBD1A6"/>
    <w:rsid w:val="003C541B"/>
    <w:pPr>
      <w:widowControl w:val="0"/>
      <w:jc w:val="both"/>
    </w:pPr>
  </w:style>
  <w:style w:type="paragraph" w:customStyle="1" w:styleId="D776208DB00E463DAC37A2CA6F55EBF6">
    <w:name w:val="D776208DB00E463DAC37A2CA6F55EBF6"/>
    <w:rsid w:val="003C541B"/>
    <w:pPr>
      <w:widowControl w:val="0"/>
      <w:jc w:val="both"/>
    </w:pPr>
  </w:style>
  <w:style w:type="paragraph" w:customStyle="1" w:styleId="D65EC1DBC2C045EC9BB05392A6726839">
    <w:name w:val="D65EC1DBC2C045EC9BB05392A6726839"/>
    <w:rsid w:val="003C541B"/>
    <w:pPr>
      <w:widowControl w:val="0"/>
      <w:jc w:val="both"/>
    </w:pPr>
  </w:style>
  <w:style w:type="paragraph" w:customStyle="1" w:styleId="034F70C7B2AE4D74BD562D1C2B1452D2">
    <w:name w:val="034F70C7B2AE4D74BD562D1C2B1452D2"/>
    <w:rsid w:val="003C541B"/>
    <w:pPr>
      <w:widowControl w:val="0"/>
      <w:jc w:val="both"/>
    </w:pPr>
  </w:style>
  <w:style w:type="paragraph" w:customStyle="1" w:styleId="7AE5EF57A87544E7A1891397492FB20D">
    <w:name w:val="7AE5EF57A87544E7A1891397492FB20D"/>
    <w:rsid w:val="003C541B"/>
    <w:pPr>
      <w:widowControl w:val="0"/>
      <w:jc w:val="both"/>
    </w:pPr>
  </w:style>
  <w:style w:type="paragraph" w:customStyle="1" w:styleId="2AAC077E33BF4C4197A9A42186522D03">
    <w:name w:val="2AAC077E33BF4C4197A9A42186522D03"/>
    <w:rsid w:val="003C541B"/>
    <w:pPr>
      <w:widowControl w:val="0"/>
      <w:jc w:val="both"/>
    </w:pPr>
  </w:style>
  <w:style w:type="paragraph" w:customStyle="1" w:styleId="CFF6B7952CD7429BA2D060BFAC1D0612">
    <w:name w:val="CFF6B7952CD7429BA2D060BFAC1D0612"/>
    <w:rsid w:val="003C541B"/>
    <w:pPr>
      <w:widowControl w:val="0"/>
      <w:jc w:val="both"/>
    </w:pPr>
  </w:style>
  <w:style w:type="paragraph" w:customStyle="1" w:styleId="743BB16475134557B36B104DC42C2F3C">
    <w:name w:val="743BB16475134557B36B104DC42C2F3C"/>
    <w:rsid w:val="003C541B"/>
    <w:pPr>
      <w:widowControl w:val="0"/>
      <w:jc w:val="both"/>
    </w:pPr>
  </w:style>
  <w:style w:type="paragraph" w:customStyle="1" w:styleId="72AD28B1B37F41D2A561FCD758C025FB">
    <w:name w:val="72AD28B1B37F41D2A561FCD758C025FB"/>
    <w:rsid w:val="003C541B"/>
    <w:pPr>
      <w:widowControl w:val="0"/>
      <w:jc w:val="both"/>
    </w:pPr>
  </w:style>
  <w:style w:type="paragraph" w:customStyle="1" w:styleId="60C35FF699F34F34AC2EDEB5219EC8A0">
    <w:name w:val="60C35FF699F34F34AC2EDEB5219EC8A0"/>
    <w:rsid w:val="003C541B"/>
    <w:pPr>
      <w:widowControl w:val="0"/>
      <w:jc w:val="both"/>
    </w:pPr>
  </w:style>
  <w:style w:type="paragraph" w:customStyle="1" w:styleId="A0AEEAA426C84D32899E7A0A55A87D21">
    <w:name w:val="A0AEEAA426C84D32899E7A0A55A87D21"/>
    <w:rsid w:val="003C541B"/>
    <w:pPr>
      <w:widowControl w:val="0"/>
      <w:jc w:val="both"/>
    </w:pPr>
  </w:style>
  <w:style w:type="paragraph" w:customStyle="1" w:styleId="3B1A060AF46E4AA8961F9E1B9C34A298">
    <w:name w:val="3B1A060AF46E4AA8961F9E1B9C34A298"/>
    <w:rsid w:val="003C541B"/>
    <w:pPr>
      <w:widowControl w:val="0"/>
      <w:jc w:val="both"/>
    </w:pPr>
  </w:style>
  <w:style w:type="paragraph" w:customStyle="1" w:styleId="4116C3C7094340A6B51C8E3A32942149">
    <w:name w:val="4116C3C7094340A6B51C8E3A32942149"/>
    <w:rsid w:val="003C541B"/>
    <w:pPr>
      <w:widowControl w:val="0"/>
      <w:jc w:val="both"/>
    </w:pPr>
  </w:style>
  <w:style w:type="paragraph" w:customStyle="1" w:styleId="29100ABF5288473BAFCE477FA26D216F">
    <w:name w:val="29100ABF5288473BAFCE477FA26D216F"/>
    <w:rsid w:val="003C541B"/>
    <w:pPr>
      <w:widowControl w:val="0"/>
      <w:jc w:val="both"/>
    </w:pPr>
  </w:style>
  <w:style w:type="paragraph" w:customStyle="1" w:styleId="3F37604FB52F4977B1A0B0A61A0C22E7">
    <w:name w:val="3F37604FB52F4977B1A0B0A61A0C22E7"/>
    <w:rsid w:val="003C541B"/>
    <w:pPr>
      <w:widowControl w:val="0"/>
      <w:jc w:val="both"/>
    </w:pPr>
  </w:style>
  <w:style w:type="paragraph" w:customStyle="1" w:styleId="BDE2EBE2D0E942A3A25AA05CDB7A28D3">
    <w:name w:val="BDE2EBE2D0E942A3A25AA05CDB7A28D3"/>
    <w:rsid w:val="003C541B"/>
    <w:pPr>
      <w:widowControl w:val="0"/>
      <w:jc w:val="both"/>
    </w:pPr>
  </w:style>
  <w:style w:type="paragraph" w:customStyle="1" w:styleId="A89CF63CD3E046A798F6BCFC6240D2FD">
    <w:name w:val="A89CF63CD3E046A798F6BCFC6240D2FD"/>
    <w:rsid w:val="003C541B"/>
    <w:pPr>
      <w:widowControl w:val="0"/>
      <w:jc w:val="both"/>
    </w:pPr>
  </w:style>
  <w:style w:type="paragraph" w:customStyle="1" w:styleId="070A1A2C5BD346929E787F6C4911933A">
    <w:name w:val="070A1A2C5BD346929E787F6C4911933A"/>
    <w:rsid w:val="003C541B"/>
    <w:pPr>
      <w:widowControl w:val="0"/>
      <w:jc w:val="both"/>
    </w:pPr>
  </w:style>
  <w:style w:type="paragraph" w:customStyle="1" w:styleId="CB9D1DE52A92429C8D62D9198C9563CF">
    <w:name w:val="CB9D1DE52A92429C8D62D9198C9563CF"/>
    <w:rsid w:val="003C541B"/>
    <w:pPr>
      <w:widowControl w:val="0"/>
      <w:jc w:val="both"/>
    </w:pPr>
  </w:style>
  <w:style w:type="paragraph" w:customStyle="1" w:styleId="5FCD5E7562654C8B9D06C46B9C2274F8">
    <w:name w:val="5FCD5E7562654C8B9D06C46B9C2274F8"/>
    <w:rsid w:val="003C541B"/>
    <w:pPr>
      <w:widowControl w:val="0"/>
      <w:jc w:val="both"/>
    </w:pPr>
  </w:style>
  <w:style w:type="paragraph" w:customStyle="1" w:styleId="DAF8BCE7ECB0454792BDE521A63CEBCA">
    <w:name w:val="DAF8BCE7ECB0454792BDE521A63CEBCA"/>
    <w:rsid w:val="003C541B"/>
    <w:pPr>
      <w:widowControl w:val="0"/>
      <w:jc w:val="both"/>
    </w:pPr>
  </w:style>
  <w:style w:type="paragraph" w:customStyle="1" w:styleId="698570B2A9B54D7481A386F179FCD782">
    <w:name w:val="698570B2A9B54D7481A386F179FCD782"/>
    <w:rsid w:val="003C541B"/>
    <w:pPr>
      <w:widowControl w:val="0"/>
      <w:jc w:val="both"/>
    </w:pPr>
  </w:style>
  <w:style w:type="paragraph" w:customStyle="1" w:styleId="7C856864A844429AA2F228376027873E">
    <w:name w:val="7C856864A844429AA2F228376027873E"/>
    <w:rsid w:val="003C541B"/>
    <w:pPr>
      <w:widowControl w:val="0"/>
      <w:jc w:val="both"/>
    </w:pPr>
  </w:style>
  <w:style w:type="paragraph" w:customStyle="1" w:styleId="70EFF14BC04B4013A97C409296014779">
    <w:name w:val="70EFF14BC04B4013A97C409296014779"/>
    <w:rsid w:val="003C541B"/>
    <w:pPr>
      <w:widowControl w:val="0"/>
      <w:jc w:val="both"/>
    </w:pPr>
  </w:style>
  <w:style w:type="paragraph" w:customStyle="1" w:styleId="92B9F80E4B2A4FE2A4E942695C67DC4C">
    <w:name w:val="92B9F80E4B2A4FE2A4E942695C67DC4C"/>
    <w:rsid w:val="003C541B"/>
    <w:pPr>
      <w:widowControl w:val="0"/>
      <w:jc w:val="both"/>
    </w:pPr>
  </w:style>
  <w:style w:type="paragraph" w:customStyle="1" w:styleId="CB8FE7A7EB034C9EA3191E537DA06434">
    <w:name w:val="CB8FE7A7EB034C9EA3191E537DA06434"/>
    <w:rsid w:val="003C541B"/>
    <w:pPr>
      <w:widowControl w:val="0"/>
      <w:jc w:val="both"/>
    </w:pPr>
  </w:style>
  <w:style w:type="paragraph" w:customStyle="1" w:styleId="4D56950FEA4F48449CCAD694C0BCEDD9">
    <w:name w:val="4D56950FEA4F48449CCAD694C0BCEDD9"/>
    <w:rsid w:val="003C541B"/>
    <w:pPr>
      <w:widowControl w:val="0"/>
      <w:jc w:val="both"/>
    </w:pPr>
  </w:style>
  <w:style w:type="paragraph" w:customStyle="1" w:styleId="BF4EFF139F4544F3B02454CA47E6A3BA">
    <w:name w:val="BF4EFF139F4544F3B02454CA47E6A3BA"/>
    <w:rsid w:val="003C541B"/>
    <w:pPr>
      <w:widowControl w:val="0"/>
      <w:jc w:val="both"/>
    </w:pPr>
  </w:style>
  <w:style w:type="paragraph" w:customStyle="1" w:styleId="214C7CB9ED70443397A777D05ABFDE94">
    <w:name w:val="214C7CB9ED70443397A777D05ABFDE94"/>
    <w:rsid w:val="003C541B"/>
    <w:pPr>
      <w:widowControl w:val="0"/>
      <w:jc w:val="both"/>
    </w:pPr>
  </w:style>
  <w:style w:type="paragraph" w:customStyle="1" w:styleId="0ABE2D2465D04DF88E5832D6CEDFA36C">
    <w:name w:val="0ABE2D2465D04DF88E5832D6CEDFA36C"/>
    <w:rsid w:val="003C541B"/>
    <w:pPr>
      <w:widowControl w:val="0"/>
      <w:jc w:val="both"/>
    </w:pPr>
  </w:style>
  <w:style w:type="paragraph" w:customStyle="1" w:styleId="E94B0DCE01E0462B86771A4DA31C98B9">
    <w:name w:val="E94B0DCE01E0462B86771A4DA31C98B9"/>
    <w:rsid w:val="003C541B"/>
    <w:pPr>
      <w:widowControl w:val="0"/>
      <w:jc w:val="both"/>
    </w:pPr>
  </w:style>
  <w:style w:type="paragraph" w:customStyle="1" w:styleId="3A159E2373764FB58B474B2550E7A01D">
    <w:name w:val="3A159E2373764FB58B474B2550E7A01D"/>
    <w:rsid w:val="003C541B"/>
    <w:pPr>
      <w:widowControl w:val="0"/>
      <w:jc w:val="both"/>
    </w:pPr>
  </w:style>
  <w:style w:type="paragraph" w:customStyle="1" w:styleId="23119C20CAD5454BA4F9ABD26D3B5ADD">
    <w:name w:val="23119C20CAD5454BA4F9ABD26D3B5ADD"/>
    <w:rsid w:val="003C541B"/>
    <w:pPr>
      <w:widowControl w:val="0"/>
      <w:jc w:val="both"/>
    </w:pPr>
  </w:style>
  <w:style w:type="paragraph" w:customStyle="1" w:styleId="5D8D8DA2CB524AE8AEEEBCA04A517D71">
    <w:name w:val="5D8D8DA2CB524AE8AEEEBCA04A517D71"/>
    <w:rsid w:val="003C541B"/>
    <w:pPr>
      <w:widowControl w:val="0"/>
      <w:jc w:val="both"/>
    </w:pPr>
  </w:style>
  <w:style w:type="paragraph" w:customStyle="1" w:styleId="4680D7C2D7B94669A180B7B30463306B">
    <w:name w:val="4680D7C2D7B94669A180B7B30463306B"/>
    <w:rsid w:val="003C541B"/>
    <w:pPr>
      <w:widowControl w:val="0"/>
      <w:jc w:val="both"/>
    </w:pPr>
  </w:style>
  <w:style w:type="paragraph" w:customStyle="1" w:styleId="1BDFC0CFCFE44F34940540095403A00D">
    <w:name w:val="1BDFC0CFCFE44F34940540095403A00D"/>
    <w:rsid w:val="003C541B"/>
    <w:pPr>
      <w:widowControl w:val="0"/>
      <w:jc w:val="both"/>
    </w:pPr>
  </w:style>
  <w:style w:type="paragraph" w:customStyle="1" w:styleId="748BF3817354459F866191B1C1260B31">
    <w:name w:val="748BF3817354459F866191B1C1260B31"/>
    <w:rsid w:val="003C541B"/>
    <w:pPr>
      <w:widowControl w:val="0"/>
      <w:jc w:val="both"/>
    </w:pPr>
  </w:style>
  <w:style w:type="paragraph" w:customStyle="1" w:styleId="C585F3786274448CB2BE68C4AC4EC6F2">
    <w:name w:val="C585F3786274448CB2BE68C4AC4EC6F2"/>
    <w:rsid w:val="003C541B"/>
    <w:pPr>
      <w:widowControl w:val="0"/>
      <w:jc w:val="both"/>
    </w:pPr>
  </w:style>
  <w:style w:type="paragraph" w:customStyle="1" w:styleId="8529FC41B04D404D816E44315929CFBF">
    <w:name w:val="8529FC41B04D404D816E44315929CFBF"/>
    <w:rsid w:val="003C541B"/>
    <w:pPr>
      <w:widowControl w:val="0"/>
      <w:jc w:val="both"/>
    </w:pPr>
  </w:style>
  <w:style w:type="paragraph" w:customStyle="1" w:styleId="B86777A7385143F4A1E160B90F3340E6">
    <w:name w:val="B86777A7385143F4A1E160B90F3340E6"/>
    <w:rsid w:val="003C541B"/>
    <w:pPr>
      <w:widowControl w:val="0"/>
      <w:jc w:val="both"/>
    </w:pPr>
  </w:style>
  <w:style w:type="paragraph" w:customStyle="1" w:styleId="175DE730DE99404B8874A0A1DE2ABCC5">
    <w:name w:val="175DE730DE99404B8874A0A1DE2ABCC5"/>
    <w:rsid w:val="003C541B"/>
    <w:pPr>
      <w:widowControl w:val="0"/>
      <w:jc w:val="both"/>
    </w:pPr>
  </w:style>
  <w:style w:type="paragraph" w:customStyle="1" w:styleId="DBAE8E32348D46A1B5B7697E309EB1CF">
    <w:name w:val="DBAE8E32348D46A1B5B7697E309EB1CF"/>
    <w:rsid w:val="003C541B"/>
    <w:pPr>
      <w:widowControl w:val="0"/>
      <w:jc w:val="both"/>
    </w:pPr>
  </w:style>
  <w:style w:type="paragraph" w:customStyle="1" w:styleId="22D9FE74B84146E8A83A9C7A43FBD315">
    <w:name w:val="22D9FE74B84146E8A83A9C7A43FBD315"/>
    <w:rsid w:val="003C541B"/>
    <w:pPr>
      <w:widowControl w:val="0"/>
      <w:jc w:val="both"/>
    </w:pPr>
  </w:style>
  <w:style w:type="paragraph" w:customStyle="1" w:styleId="F4BC85546F1F490EA37F7621AB8D7751">
    <w:name w:val="F4BC85546F1F490EA37F7621AB8D7751"/>
    <w:rsid w:val="003C541B"/>
    <w:pPr>
      <w:widowControl w:val="0"/>
      <w:jc w:val="both"/>
    </w:pPr>
  </w:style>
  <w:style w:type="paragraph" w:customStyle="1" w:styleId="0C4F5F1B027C4765A0D5DBA83DC8DA65">
    <w:name w:val="0C4F5F1B027C4765A0D5DBA83DC8DA65"/>
    <w:rsid w:val="003C541B"/>
    <w:pPr>
      <w:widowControl w:val="0"/>
      <w:jc w:val="both"/>
    </w:pPr>
  </w:style>
  <w:style w:type="paragraph" w:customStyle="1" w:styleId="0776826DE704476890EC2BFE08884BDB">
    <w:name w:val="0776826DE704476890EC2BFE08884BDB"/>
    <w:rsid w:val="003C541B"/>
    <w:pPr>
      <w:widowControl w:val="0"/>
      <w:jc w:val="both"/>
    </w:pPr>
  </w:style>
  <w:style w:type="paragraph" w:customStyle="1" w:styleId="04983399FA3C4D968B4FBB27E74639BC">
    <w:name w:val="04983399FA3C4D968B4FBB27E74639BC"/>
    <w:rsid w:val="003C541B"/>
    <w:pPr>
      <w:widowControl w:val="0"/>
      <w:jc w:val="both"/>
    </w:pPr>
  </w:style>
  <w:style w:type="paragraph" w:customStyle="1" w:styleId="ADC4AF4485C6497980779BEFA8C0F2D1">
    <w:name w:val="ADC4AF4485C6497980779BEFA8C0F2D1"/>
    <w:rsid w:val="003C541B"/>
    <w:pPr>
      <w:widowControl w:val="0"/>
      <w:jc w:val="both"/>
    </w:pPr>
  </w:style>
  <w:style w:type="paragraph" w:customStyle="1" w:styleId="12D9F52A4C3440BD80CC27F880B41F11">
    <w:name w:val="12D9F52A4C3440BD80CC27F880B41F11"/>
    <w:rsid w:val="003C541B"/>
    <w:pPr>
      <w:widowControl w:val="0"/>
      <w:jc w:val="both"/>
    </w:pPr>
  </w:style>
  <w:style w:type="paragraph" w:customStyle="1" w:styleId="3D33ACADF59C4A9185426F3D0218EBCE">
    <w:name w:val="3D33ACADF59C4A9185426F3D0218EBCE"/>
    <w:rsid w:val="003C541B"/>
    <w:pPr>
      <w:widowControl w:val="0"/>
      <w:jc w:val="both"/>
    </w:pPr>
  </w:style>
  <w:style w:type="paragraph" w:customStyle="1" w:styleId="288A07D671C04D078F459E3030C7E31A">
    <w:name w:val="288A07D671C04D078F459E3030C7E31A"/>
    <w:rsid w:val="003C541B"/>
    <w:pPr>
      <w:widowControl w:val="0"/>
      <w:jc w:val="both"/>
    </w:pPr>
  </w:style>
  <w:style w:type="paragraph" w:customStyle="1" w:styleId="C88C437596044B9ABAFE87BE6666D09E">
    <w:name w:val="C88C437596044B9ABAFE87BE6666D09E"/>
    <w:rsid w:val="003C541B"/>
    <w:pPr>
      <w:widowControl w:val="0"/>
      <w:jc w:val="both"/>
    </w:pPr>
  </w:style>
  <w:style w:type="paragraph" w:customStyle="1" w:styleId="9ABC8ACBAE69437880A4B5F3FEA6A4C0">
    <w:name w:val="9ABC8ACBAE69437880A4B5F3FEA6A4C0"/>
    <w:rsid w:val="003C541B"/>
    <w:pPr>
      <w:widowControl w:val="0"/>
      <w:jc w:val="both"/>
    </w:pPr>
  </w:style>
  <w:style w:type="paragraph" w:customStyle="1" w:styleId="7986F34CA0A740E8A5E827ECAEEC10A1">
    <w:name w:val="7986F34CA0A740E8A5E827ECAEEC10A1"/>
    <w:rsid w:val="003C541B"/>
    <w:pPr>
      <w:widowControl w:val="0"/>
      <w:jc w:val="both"/>
    </w:pPr>
  </w:style>
  <w:style w:type="paragraph" w:customStyle="1" w:styleId="9A9EDC8CCB95441A932A9FE583866EFE">
    <w:name w:val="9A9EDC8CCB95441A932A9FE583866EFE"/>
    <w:rsid w:val="003C541B"/>
    <w:pPr>
      <w:widowControl w:val="0"/>
      <w:jc w:val="both"/>
    </w:pPr>
  </w:style>
  <w:style w:type="paragraph" w:customStyle="1" w:styleId="8B832ABBAF1E45BF9C24253613A57BBB">
    <w:name w:val="8B832ABBAF1E45BF9C24253613A57BBB"/>
    <w:rsid w:val="003C541B"/>
    <w:pPr>
      <w:widowControl w:val="0"/>
      <w:jc w:val="both"/>
    </w:pPr>
  </w:style>
  <w:style w:type="paragraph" w:customStyle="1" w:styleId="632916C869DF45A6BA5F3DF1A2F2E6DA">
    <w:name w:val="632916C869DF45A6BA5F3DF1A2F2E6DA"/>
    <w:rsid w:val="003C541B"/>
    <w:pPr>
      <w:widowControl w:val="0"/>
      <w:jc w:val="both"/>
    </w:pPr>
  </w:style>
  <w:style w:type="paragraph" w:customStyle="1" w:styleId="D000288DDF7547CC8E359B6602B61F90">
    <w:name w:val="D000288DDF7547CC8E359B6602B61F90"/>
    <w:rsid w:val="003C541B"/>
    <w:pPr>
      <w:widowControl w:val="0"/>
      <w:jc w:val="both"/>
    </w:pPr>
  </w:style>
  <w:style w:type="paragraph" w:customStyle="1" w:styleId="414F94836B244FDABE4C408F53F35BAE">
    <w:name w:val="414F94836B244FDABE4C408F53F35BAE"/>
    <w:rsid w:val="003C541B"/>
    <w:pPr>
      <w:widowControl w:val="0"/>
      <w:jc w:val="both"/>
    </w:pPr>
  </w:style>
  <w:style w:type="paragraph" w:customStyle="1" w:styleId="DF4D63173FF24C6498A2032B9B4728CF">
    <w:name w:val="DF4D63173FF24C6498A2032B9B4728CF"/>
    <w:rsid w:val="003C541B"/>
    <w:pPr>
      <w:widowControl w:val="0"/>
      <w:jc w:val="both"/>
    </w:pPr>
  </w:style>
  <w:style w:type="paragraph" w:customStyle="1" w:styleId="0C22AFF7275C453E8BBCBB299F49203C">
    <w:name w:val="0C22AFF7275C453E8BBCBB299F49203C"/>
    <w:rsid w:val="003C541B"/>
    <w:pPr>
      <w:widowControl w:val="0"/>
      <w:jc w:val="both"/>
    </w:pPr>
  </w:style>
  <w:style w:type="paragraph" w:customStyle="1" w:styleId="B0BAA276A9B643C98CD8DC9EC5B8B8D5">
    <w:name w:val="B0BAA276A9B643C98CD8DC9EC5B8B8D5"/>
    <w:rsid w:val="003C541B"/>
    <w:pPr>
      <w:widowControl w:val="0"/>
      <w:jc w:val="both"/>
    </w:pPr>
  </w:style>
  <w:style w:type="paragraph" w:customStyle="1" w:styleId="BC559A305E76468FB5FF1705A5BB7E0C">
    <w:name w:val="BC559A305E76468FB5FF1705A5BB7E0C"/>
    <w:rsid w:val="003C541B"/>
    <w:pPr>
      <w:widowControl w:val="0"/>
      <w:jc w:val="both"/>
    </w:pPr>
  </w:style>
  <w:style w:type="paragraph" w:customStyle="1" w:styleId="8DFA9009E7AE4C219F6E528EA0808505">
    <w:name w:val="8DFA9009E7AE4C219F6E528EA0808505"/>
    <w:rsid w:val="003C541B"/>
    <w:pPr>
      <w:widowControl w:val="0"/>
      <w:jc w:val="both"/>
    </w:pPr>
  </w:style>
  <w:style w:type="paragraph" w:customStyle="1" w:styleId="7C1F4E0B1C09452BB40FFF39BA1A8B68">
    <w:name w:val="7C1F4E0B1C09452BB40FFF39BA1A8B68"/>
    <w:rsid w:val="003C541B"/>
    <w:pPr>
      <w:widowControl w:val="0"/>
      <w:jc w:val="both"/>
    </w:pPr>
  </w:style>
  <w:style w:type="paragraph" w:customStyle="1" w:styleId="F95390069A934EB1966BF5BAE54E8157">
    <w:name w:val="F95390069A934EB1966BF5BAE54E8157"/>
    <w:rsid w:val="003C541B"/>
    <w:pPr>
      <w:widowControl w:val="0"/>
      <w:jc w:val="both"/>
    </w:pPr>
  </w:style>
  <w:style w:type="paragraph" w:customStyle="1" w:styleId="A916325D7C28456DA375754612E2BE7E">
    <w:name w:val="A916325D7C28456DA375754612E2BE7E"/>
    <w:rsid w:val="003C541B"/>
    <w:pPr>
      <w:widowControl w:val="0"/>
      <w:jc w:val="both"/>
    </w:pPr>
  </w:style>
  <w:style w:type="paragraph" w:customStyle="1" w:styleId="B108381D0E344A5889763B728DEF4AED">
    <w:name w:val="B108381D0E344A5889763B728DEF4AED"/>
    <w:rsid w:val="003C541B"/>
    <w:pPr>
      <w:widowControl w:val="0"/>
      <w:jc w:val="both"/>
    </w:pPr>
  </w:style>
  <w:style w:type="paragraph" w:customStyle="1" w:styleId="23BFF863A68B421890B74B2ABFA136D0">
    <w:name w:val="23BFF863A68B421890B74B2ABFA136D0"/>
    <w:rsid w:val="003C541B"/>
    <w:pPr>
      <w:widowControl w:val="0"/>
      <w:jc w:val="both"/>
    </w:pPr>
  </w:style>
  <w:style w:type="paragraph" w:customStyle="1" w:styleId="AAD738DDF6C147A183DAF3BC341FC06D">
    <w:name w:val="AAD738DDF6C147A183DAF3BC341FC06D"/>
    <w:rsid w:val="003C541B"/>
    <w:pPr>
      <w:widowControl w:val="0"/>
      <w:jc w:val="both"/>
    </w:pPr>
  </w:style>
  <w:style w:type="paragraph" w:customStyle="1" w:styleId="DE2A60F8F15941FFB2EC552F79E31CC3">
    <w:name w:val="DE2A60F8F15941FFB2EC552F79E31CC3"/>
    <w:rsid w:val="003C541B"/>
    <w:pPr>
      <w:widowControl w:val="0"/>
      <w:jc w:val="both"/>
    </w:pPr>
  </w:style>
  <w:style w:type="paragraph" w:customStyle="1" w:styleId="92D6BCD0D862448998B556F88EA96603">
    <w:name w:val="92D6BCD0D862448998B556F88EA96603"/>
    <w:rsid w:val="003C541B"/>
    <w:pPr>
      <w:widowControl w:val="0"/>
      <w:jc w:val="both"/>
    </w:pPr>
  </w:style>
  <w:style w:type="paragraph" w:customStyle="1" w:styleId="34D0998C762649D4BEC916C8E39EAF06">
    <w:name w:val="34D0998C762649D4BEC916C8E39EAF06"/>
    <w:rsid w:val="003C541B"/>
    <w:pPr>
      <w:widowControl w:val="0"/>
      <w:jc w:val="both"/>
    </w:pPr>
  </w:style>
  <w:style w:type="paragraph" w:customStyle="1" w:styleId="9B1CBEB2687E45CB8DACF8CEA96950EB">
    <w:name w:val="9B1CBEB2687E45CB8DACF8CEA96950EB"/>
    <w:rsid w:val="003C541B"/>
    <w:pPr>
      <w:widowControl w:val="0"/>
      <w:jc w:val="both"/>
    </w:pPr>
  </w:style>
  <w:style w:type="paragraph" w:customStyle="1" w:styleId="26490B03605C42458603F3F91C9A26FB">
    <w:name w:val="26490B03605C42458603F3F91C9A26FB"/>
    <w:rsid w:val="003C541B"/>
    <w:pPr>
      <w:widowControl w:val="0"/>
      <w:jc w:val="both"/>
    </w:pPr>
  </w:style>
  <w:style w:type="paragraph" w:customStyle="1" w:styleId="D3D31D62CB8D43BB93178E9F7FD70A41">
    <w:name w:val="D3D31D62CB8D43BB93178E9F7FD70A41"/>
    <w:rsid w:val="003C541B"/>
    <w:pPr>
      <w:widowControl w:val="0"/>
      <w:jc w:val="both"/>
    </w:pPr>
  </w:style>
  <w:style w:type="paragraph" w:customStyle="1" w:styleId="7A3FB5ED4BD84FA28B02445D2C4B8824">
    <w:name w:val="7A3FB5ED4BD84FA28B02445D2C4B8824"/>
    <w:rsid w:val="003C541B"/>
    <w:pPr>
      <w:widowControl w:val="0"/>
      <w:jc w:val="both"/>
    </w:pPr>
  </w:style>
  <w:style w:type="paragraph" w:customStyle="1" w:styleId="AD6D318B0CD24EA499761848B6D78D6E">
    <w:name w:val="AD6D318B0CD24EA499761848B6D78D6E"/>
    <w:rsid w:val="003C541B"/>
    <w:pPr>
      <w:widowControl w:val="0"/>
      <w:jc w:val="both"/>
    </w:pPr>
  </w:style>
  <w:style w:type="paragraph" w:customStyle="1" w:styleId="7C25DF286C204E478B404412E65C7D7F">
    <w:name w:val="7C25DF286C204E478B404412E65C7D7F"/>
    <w:rsid w:val="003C541B"/>
    <w:pPr>
      <w:widowControl w:val="0"/>
      <w:jc w:val="both"/>
    </w:pPr>
  </w:style>
  <w:style w:type="paragraph" w:customStyle="1" w:styleId="754BB3EE6AF74EDCA79BE91274A5B9C8">
    <w:name w:val="754BB3EE6AF74EDCA79BE91274A5B9C8"/>
    <w:rsid w:val="003C541B"/>
    <w:pPr>
      <w:widowControl w:val="0"/>
      <w:jc w:val="both"/>
    </w:pPr>
  </w:style>
  <w:style w:type="paragraph" w:customStyle="1" w:styleId="277333ABBA7648C28905D2F77A9FCDF7">
    <w:name w:val="277333ABBA7648C28905D2F77A9FCDF7"/>
    <w:rsid w:val="003C541B"/>
    <w:pPr>
      <w:widowControl w:val="0"/>
      <w:jc w:val="both"/>
    </w:pPr>
  </w:style>
  <w:style w:type="paragraph" w:customStyle="1" w:styleId="8922500E19C74D8BAF104F8B73D4AF23">
    <w:name w:val="8922500E19C74D8BAF104F8B73D4AF23"/>
    <w:rsid w:val="003C541B"/>
    <w:pPr>
      <w:widowControl w:val="0"/>
      <w:jc w:val="both"/>
    </w:pPr>
  </w:style>
  <w:style w:type="paragraph" w:customStyle="1" w:styleId="AEE7A0BEC9A84330BFFBDBD28B905477">
    <w:name w:val="AEE7A0BEC9A84330BFFBDBD28B905477"/>
    <w:rsid w:val="003C541B"/>
    <w:pPr>
      <w:widowControl w:val="0"/>
      <w:jc w:val="both"/>
    </w:pPr>
  </w:style>
  <w:style w:type="paragraph" w:customStyle="1" w:styleId="93A2BCBC4D804200BC79F74754073C40">
    <w:name w:val="93A2BCBC4D804200BC79F74754073C40"/>
    <w:rsid w:val="003C541B"/>
    <w:pPr>
      <w:widowControl w:val="0"/>
      <w:jc w:val="both"/>
    </w:pPr>
  </w:style>
  <w:style w:type="paragraph" w:customStyle="1" w:styleId="74312D6C5E9E4E78B65E2582FFCF5AA4">
    <w:name w:val="74312D6C5E9E4E78B65E2582FFCF5AA4"/>
    <w:rsid w:val="003C541B"/>
    <w:pPr>
      <w:widowControl w:val="0"/>
      <w:jc w:val="both"/>
    </w:pPr>
  </w:style>
  <w:style w:type="paragraph" w:customStyle="1" w:styleId="B3B372F50C164C5EB21710106CFA1910">
    <w:name w:val="B3B372F50C164C5EB21710106CFA1910"/>
    <w:rsid w:val="003C541B"/>
    <w:pPr>
      <w:widowControl w:val="0"/>
      <w:jc w:val="both"/>
    </w:pPr>
  </w:style>
  <w:style w:type="paragraph" w:customStyle="1" w:styleId="8CDF4A04F2A24088825C6769F50DD95E">
    <w:name w:val="8CDF4A04F2A24088825C6769F50DD95E"/>
    <w:rsid w:val="003C541B"/>
    <w:pPr>
      <w:widowControl w:val="0"/>
      <w:jc w:val="both"/>
    </w:pPr>
  </w:style>
  <w:style w:type="paragraph" w:customStyle="1" w:styleId="E6C409A9B6A246FE96E219E4B962B331">
    <w:name w:val="E6C409A9B6A246FE96E219E4B962B331"/>
    <w:rsid w:val="003C541B"/>
    <w:pPr>
      <w:widowControl w:val="0"/>
      <w:jc w:val="both"/>
    </w:pPr>
  </w:style>
  <w:style w:type="paragraph" w:customStyle="1" w:styleId="7BD9C4DECE574B19A09012143ABA3D98">
    <w:name w:val="7BD9C4DECE574B19A09012143ABA3D98"/>
    <w:rsid w:val="003C541B"/>
    <w:pPr>
      <w:widowControl w:val="0"/>
      <w:jc w:val="both"/>
    </w:pPr>
  </w:style>
  <w:style w:type="paragraph" w:customStyle="1" w:styleId="DB5D2F6105444D8DB36AD4F822324943">
    <w:name w:val="DB5D2F6105444D8DB36AD4F822324943"/>
    <w:rsid w:val="003C541B"/>
    <w:pPr>
      <w:widowControl w:val="0"/>
      <w:jc w:val="both"/>
    </w:pPr>
  </w:style>
  <w:style w:type="paragraph" w:customStyle="1" w:styleId="BBA79817004B42AFA069DC9AFA94216A">
    <w:name w:val="BBA79817004B42AFA069DC9AFA94216A"/>
    <w:rsid w:val="003C541B"/>
    <w:pPr>
      <w:widowControl w:val="0"/>
      <w:jc w:val="both"/>
    </w:pPr>
  </w:style>
  <w:style w:type="paragraph" w:customStyle="1" w:styleId="DF5CC6B46A1A44C3BECE50FF28493398">
    <w:name w:val="DF5CC6B46A1A44C3BECE50FF28493398"/>
    <w:rsid w:val="003C541B"/>
    <w:pPr>
      <w:widowControl w:val="0"/>
      <w:jc w:val="both"/>
    </w:pPr>
  </w:style>
  <w:style w:type="paragraph" w:customStyle="1" w:styleId="25C33CA5E8414364905D70BCE4E6FE01">
    <w:name w:val="25C33CA5E8414364905D70BCE4E6FE01"/>
    <w:rsid w:val="003C541B"/>
    <w:pPr>
      <w:widowControl w:val="0"/>
      <w:jc w:val="both"/>
    </w:pPr>
  </w:style>
  <w:style w:type="paragraph" w:customStyle="1" w:styleId="649F898E13714A73ACC9FB4B17E026AB">
    <w:name w:val="649F898E13714A73ACC9FB4B17E026AB"/>
    <w:rsid w:val="003C541B"/>
    <w:pPr>
      <w:widowControl w:val="0"/>
      <w:jc w:val="both"/>
    </w:pPr>
  </w:style>
  <w:style w:type="paragraph" w:customStyle="1" w:styleId="7D7C7AA1BB51473FB29D685003370407">
    <w:name w:val="7D7C7AA1BB51473FB29D685003370407"/>
    <w:rsid w:val="003C541B"/>
    <w:pPr>
      <w:widowControl w:val="0"/>
      <w:jc w:val="both"/>
    </w:pPr>
  </w:style>
  <w:style w:type="paragraph" w:customStyle="1" w:styleId="1CBF2C823F184F2F87B1F023105A4EA6">
    <w:name w:val="1CBF2C823F184F2F87B1F023105A4EA6"/>
    <w:rsid w:val="003C541B"/>
    <w:pPr>
      <w:widowControl w:val="0"/>
      <w:jc w:val="both"/>
    </w:pPr>
  </w:style>
  <w:style w:type="paragraph" w:customStyle="1" w:styleId="488B3BAF1B5148A894646910FE8B7FD9">
    <w:name w:val="488B3BAF1B5148A894646910FE8B7FD9"/>
    <w:rsid w:val="003C541B"/>
    <w:pPr>
      <w:widowControl w:val="0"/>
      <w:jc w:val="both"/>
    </w:pPr>
  </w:style>
  <w:style w:type="paragraph" w:customStyle="1" w:styleId="5AFB49408DDC47DF80BAB43DFB507579">
    <w:name w:val="5AFB49408DDC47DF80BAB43DFB507579"/>
    <w:rsid w:val="003C541B"/>
    <w:pPr>
      <w:widowControl w:val="0"/>
      <w:jc w:val="both"/>
    </w:pPr>
  </w:style>
  <w:style w:type="paragraph" w:customStyle="1" w:styleId="B3019F94DF7D4FD6AB9F0D8C51BDA2A0">
    <w:name w:val="B3019F94DF7D4FD6AB9F0D8C51BDA2A0"/>
    <w:rsid w:val="003C541B"/>
    <w:pPr>
      <w:widowControl w:val="0"/>
      <w:jc w:val="both"/>
    </w:pPr>
  </w:style>
  <w:style w:type="paragraph" w:customStyle="1" w:styleId="C0631000362D4F3B979ED46270506A50">
    <w:name w:val="C0631000362D4F3B979ED46270506A50"/>
    <w:rsid w:val="003C541B"/>
    <w:pPr>
      <w:widowControl w:val="0"/>
      <w:jc w:val="both"/>
    </w:pPr>
  </w:style>
  <w:style w:type="paragraph" w:customStyle="1" w:styleId="3EBA34EFFF3E4E69A65949D7FC00AF3C">
    <w:name w:val="3EBA34EFFF3E4E69A65949D7FC00AF3C"/>
    <w:rsid w:val="003C541B"/>
    <w:pPr>
      <w:widowControl w:val="0"/>
      <w:jc w:val="both"/>
    </w:pPr>
  </w:style>
  <w:style w:type="paragraph" w:customStyle="1" w:styleId="3A1137FC2E9949629D41250BF6B7A0F5">
    <w:name w:val="3A1137FC2E9949629D41250BF6B7A0F5"/>
    <w:rsid w:val="003C541B"/>
    <w:pPr>
      <w:widowControl w:val="0"/>
      <w:jc w:val="both"/>
    </w:pPr>
  </w:style>
  <w:style w:type="paragraph" w:customStyle="1" w:styleId="087A33A0EDE444E490C3922C49105804">
    <w:name w:val="087A33A0EDE444E490C3922C49105804"/>
    <w:rsid w:val="003C541B"/>
    <w:pPr>
      <w:widowControl w:val="0"/>
      <w:jc w:val="both"/>
    </w:pPr>
  </w:style>
  <w:style w:type="paragraph" w:customStyle="1" w:styleId="C5D7BA6A56524F5EB3F6DF821D0BF027">
    <w:name w:val="C5D7BA6A56524F5EB3F6DF821D0BF027"/>
    <w:rsid w:val="003C541B"/>
    <w:pPr>
      <w:widowControl w:val="0"/>
      <w:jc w:val="both"/>
    </w:pPr>
  </w:style>
  <w:style w:type="paragraph" w:customStyle="1" w:styleId="C6D798174D5048EC9E73E04FF8EBC96C">
    <w:name w:val="C6D798174D5048EC9E73E04FF8EBC96C"/>
    <w:rsid w:val="003C541B"/>
    <w:pPr>
      <w:widowControl w:val="0"/>
      <w:jc w:val="both"/>
    </w:pPr>
  </w:style>
  <w:style w:type="paragraph" w:customStyle="1" w:styleId="281FB32C1AE84B9DBA00AC7FD8EC2B3B">
    <w:name w:val="281FB32C1AE84B9DBA00AC7FD8EC2B3B"/>
    <w:rsid w:val="003C541B"/>
    <w:pPr>
      <w:widowControl w:val="0"/>
      <w:jc w:val="both"/>
    </w:pPr>
  </w:style>
  <w:style w:type="paragraph" w:customStyle="1" w:styleId="EB23A8DA0A7A4E1D85E37F11362EE843">
    <w:name w:val="EB23A8DA0A7A4E1D85E37F11362EE843"/>
    <w:rsid w:val="003C541B"/>
    <w:pPr>
      <w:widowControl w:val="0"/>
      <w:jc w:val="both"/>
    </w:pPr>
  </w:style>
  <w:style w:type="paragraph" w:customStyle="1" w:styleId="150F6461E23B44CEB53C77C09390ACC2">
    <w:name w:val="150F6461E23B44CEB53C77C09390ACC2"/>
    <w:rsid w:val="003C541B"/>
    <w:pPr>
      <w:widowControl w:val="0"/>
      <w:jc w:val="both"/>
    </w:pPr>
  </w:style>
  <w:style w:type="paragraph" w:customStyle="1" w:styleId="D1002828B088406FB6A583803B9157B2">
    <w:name w:val="D1002828B088406FB6A583803B9157B2"/>
    <w:rsid w:val="003C541B"/>
    <w:pPr>
      <w:widowControl w:val="0"/>
      <w:jc w:val="both"/>
    </w:pPr>
  </w:style>
  <w:style w:type="paragraph" w:customStyle="1" w:styleId="BAEC545CE0924F4194DB085FB00EFD89">
    <w:name w:val="BAEC545CE0924F4194DB085FB00EFD89"/>
    <w:rsid w:val="003C541B"/>
    <w:pPr>
      <w:widowControl w:val="0"/>
      <w:jc w:val="both"/>
    </w:pPr>
  </w:style>
  <w:style w:type="paragraph" w:customStyle="1" w:styleId="9D83DDCD24A3435299A3045AC1373540">
    <w:name w:val="9D83DDCD24A3435299A3045AC1373540"/>
    <w:rsid w:val="003C541B"/>
    <w:pPr>
      <w:widowControl w:val="0"/>
      <w:jc w:val="both"/>
    </w:pPr>
  </w:style>
  <w:style w:type="paragraph" w:customStyle="1" w:styleId="9F287C76F9FE44659EC569B7C36C2DAF">
    <w:name w:val="9F287C76F9FE44659EC569B7C36C2DAF"/>
    <w:rsid w:val="003C541B"/>
    <w:pPr>
      <w:widowControl w:val="0"/>
      <w:jc w:val="both"/>
    </w:pPr>
  </w:style>
  <w:style w:type="paragraph" w:customStyle="1" w:styleId="A29A161C404D4E388BFC3970214821CE">
    <w:name w:val="A29A161C404D4E388BFC3970214821CE"/>
    <w:rsid w:val="003C541B"/>
    <w:pPr>
      <w:widowControl w:val="0"/>
      <w:jc w:val="both"/>
    </w:pPr>
  </w:style>
  <w:style w:type="paragraph" w:customStyle="1" w:styleId="76CAFBC3D454435CA0117BFEFB9FC32D">
    <w:name w:val="76CAFBC3D454435CA0117BFEFB9FC32D"/>
    <w:rsid w:val="003C541B"/>
    <w:pPr>
      <w:widowControl w:val="0"/>
      <w:jc w:val="both"/>
    </w:pPr>
  </w:style>
  <w:style w:type="paragraph" w:customStyle="1" w:styleId="EB23E0647E7B4CBD8C3257D095BF3D39">
    <w:name w:val="EB23E0647E7B4CBD8C3257D095BF3D39"/>
    <w:rsid w:val="003C541B"/>
    <w:pPr>
      <w:widowControl w:val="0"/>
      <w:jc w:val="both"/>
    </w:pPr>
  </w:style>
  <w:style w:type="paragraph" w:customStyle="1" w:styleId="7D52CFF3CCAB474396CAE364C1E4D335">
    <w:name w:val="7D52CFF3CCAB474396CAE364C1E4D335"/>
    <w:rsid w:val="003C541B"/>
    <w:pPr>
      <w:widowControl w:val="0"/>
      <w:jc w:val="both"/>
    </w:pPr>
  </w:style>
  <w:style w:type="paragraph" w:customStyle="1" w:styleId="7A083773CD5E403792D8D64BCF870460">
    <w:name w:val="7A083773CD5E403792D8D64BCF870460"/>
    <w:rsid w:val="003C541B"/>
    <w:pPr>
      <w:widowControl w:val="0"/>
      <w:jc w:val="both"/>
    </w:pPr>
  </w:style>
  <w:style w:type="paragraph" w:customStyle="1" w:styleId="0986FBC274C7456986B7CCAC19EFCC9A">
    <w:name w:val="0986FBC274C7456986B7CCAC19EFCC9A"/>
    <w:rsid w:val="003C541B"/>
    <w:pPr>
      <w:widowControl w:val="0"/>
      <w:jc w:val="both"/>
    </w:pPr>
  </w:style>
  <w:style w:type="paragraph" w:customStyle="1" w:styleId="3B84D9FC7F5F4061843C680D805A4579">
    <w:name w:val="3B84D9FC7F5F4061843C680D805A4579"/>
    <w:rsid w:val="003C541B"/>
    <w:pPr>
      <w:widowControl w:val="0"/>
      <w:jc w:val="both"/>
    </w:pPr>
  </w:style>
  <w:style w:type="paragraph" w:customStyle="1" w:styleId="2DE1FE0E53E547E9BD59DA79CE9D52C3">
    <w:name w:val="2DE1FE0E53E547E9BD59DA79CE9D52C3"/>
    <w:rsid w:val="003C541B"/>
    <w:pPr>
      <w:widowControl w:val="0"/>
      <w:jc w:val="both"/>
    </w:pPr>
  </w:style>
  <w:style w:type="paragraph" w:customStyle="1" w:styleId="A6110B716D87421181423254028423EC">
    <w:name w:val="A6110B716D87421181423254028423EC"/>
    <w:rsid w:val="003C541B"/>
    <w:pPr>
      <w:widowControl w:val="0"/>
      <w:jc w:val="both"/>
    </w:pPr>
  </w:style>
  <w:style w:type="paragraph" w:customStyle="1" w:styleId="C4AB120736AD4A96BB1665E0023F73E0">
    <w:name w:val="C4AB120736AD4A96BB1665E0023F73E0"/>
    <w:rsid w:val="003C541B"/>
    <w:pPr>
      <w:widowControl w:val="0"/>
      <w:jc w:val="both"/>
    </w:pPr>
  </w:style>
  <w:style w:type="paragraph" w:customStyle="1" w:styleId="F638F7FDB8A448E9B548CBB135A1F4B8">
    <w:name w:val="F638F7FDB8A448E9B548CBB135A1F4B8"/>
    <w:rsid w:val="003C541B"/>
    <w:pPr>
      <w:widowControl w:val="0"/>
      <w:jc w:val="both"/>
    </w:pPr>
  </w:style>
  <w:style w:type="paragraph" w:customStyle="1" w:styleId="E3088531949F4E3EB080C4369C2F0AFF">
    <w:name w:val="E3088531949F4E3EB080C4369C2F0AFF"/>
    <w:rsid w:val="003C541B"/>
    <w:pPr>
      <w:widowControl w:val="0"/>
      <w:jc w:val="both"/>
    </w:pPr>
  </w:style>
  <w:style w:type="paragraph" w:customStyle="1" w:styleId="DD7AC26C5B684650BB00725B5CD03B03">
    <w:name w:val="DD7AC26C5B684650BB00725B5CD03B03"/>
    <w:rsid w:val="003C541B"/>
    <w:pPr>
      <w:widowControl w:val="0"/>
      <w:jc w:val="both"/>
    </w:pPr>
  </w:style>
  <w:style w:type="paragraph" w:customStyle="1" w:styleId="F7733AF9A1C547DF908B31DEF9C813A5">
    <w:name w:val="F7733AF9A1C547DF908B31DEF9C813A5"/>
    <w:rsid w:val="003C541B"/>
    <w:pPr>
      <w:widowControl w:val="0"/>
      <w:jc w:val="both"/>
    </w:pPr>
  </w:style>
  <w:style w:type="paragraph" w:customStyle="1" w:styleId="BB477FD7902E4AECB8C59DE546798CD8">
    <w:name w:val="BB477FD7902E4AECB8C59DE546798CD8"/>
    <w:rsid w:val="003C541B"/>
    <w:pPr>
      <w:widowControl w:val="0"/>
      <w:jc w:val="both"/>
    </w:pPr>
  </w:style>
  <w:style w:type="paragraph" w:customStyle="1" w:styleId="A38257E388814100B66BFC874929292D">
    <w:name w:val="A38257E388814100B66BFC874929292D"/>
    <w:rsid w:val="003C541B"/>
    <w:pPr>
      <w:widowControl w:val="0"/>
      <w:jc w:val="both"/>
    </w:pPr>
  </w:style>
  <w:style w:type="paragraph" w:customStyle="1" w:styleId="4B7CD38DF3AA44D7B5EDB3C188784BD0">
    <w:name w:val="4B7CD38DF3AA44D7B5EDB3C188784BD0"/>
    <w:rsid w:val="003C541B"/>
    <w:pPr>
      <w:widowControl w:val="0"/>
      <w:jc w:val="both"/>
    </w:pPr>
  </w:style>
  <w:style w:type="paragraph" w:customStyle="1" w:styleId="A9FACEC5857543279673ECB92E74BE8A">
    <w:name w:val="A9FACEC5857543279673ECB92E74BE8A"/>
    <w:rsid w:val="003C541B"/>
    <w:pPr>
      <w:widowControl w:val="0"/>
      <w:jc w:val="both"/>
    </w:pPr>
  </w:style>
  <w:style w:type="paragraph" w:customStyle="1" w:styleId="6CD18D531CFB4B80AF88B4A79D7AC128">
    <w:name w:val="6CD18D531CFB4B80AF88B4A79D7AC128"/>
    <w:rsid w:val="003C541B"/>
    <w:pPr>
      <w:widowControl w:val="0"/>
      <w:jc w:val="both"/>
    </w:pPr>
  </w:style>
  <w:style w:type="paragraph" w:customStyle="1" w:styleId="4852019E66824B5786143F4760DA8244">
    <w:name w:val="4852019E66824B5786143F4760DA8244"/>
    <w:rsid w:val="003C541B"/>
    <w:pPr>
      <w:widowControl w:val="0"/>
      <w:jc w:val="both"/>
    </w:pPr>
  </w:style>
  <w:style w:type="paragraph" w:customStyle="1" w:styleId="9D250D24AD76419195EAC8F1446B45DB">
    <w:name w:val="9D250D24AD76419195EAC8F1446B45DB"/>
    <w:rsid w:val="003C541B"/>
    <w:pPr>
      <w:widowControl w:val="0"/>
      <w:jc w:val="both"/>
    </w:pPr>
  </w:style>
  <w:style w:type="paragraph" w:customStyle="1" w:styleId="5976479D626D494FADA076758AD8F572">
    <w:name w:val="5976479D626D494FADA076758AD8F572"/>
    <w:rsid w:val="003C541B"/>
    <w:pPr>
      <w:widowControl w:val="0"/>
      <w:jc w:val="both"/>
    </w:pPr>
  </w:style>
  <w:style w:type="paragraph" w:customStyle="1" w:styleId="1B3515487CEE45EA86E65BDA1E2C05E2">
    <w:name w:val="1B3515487CEE45EA86E65BDA1E2C05E2"/>
    <w:rsid w:val="003C541B"/>
    <w:pPr>
      <w:widowControl w:val="0"/>
      <w:jc w:val="both"/>
    </w:pPr>
  </w:style>
  <w:style w:type="paragraph" w:customStyle="1" w:styleId="A58DCA6F6A9649AE97A1C415D0F98B44">
    <w:name w:val="A58DCA6F6A9649AE97A1C415D0F98B44"/>
    <w:rsid w:val="003C541B"/>
    <w:pPr>
      <w:widowControl w:val="0"/>
      <w:jc w:val="both"/>
    </w:pPr>
  </w:style>
  <w:style w:type="paragraph" w:customStyle="1" w:styleId="D3D7209975E04829BC1B6C8D48C9DD61">
    <w:name w:val="D3D7209975E04829BC1B6C8D48C9DD61"/>
    <w:rsid w:val="003C541B"/>
    <w:pPr>
      <w:widowControl w:val="0"/>
      <w:jc w:val="both"/>
    </w:pPr>
  </w:style>
  <w:style w:type="paragraph" w:customStyle="1" w:styleId="EB7BE8A116D74CB28A89DE788A44B947">
    <w:name w:val="EB7BE8A116D74CB28A89DE788A44B947"/>
    <w:rsid w:val="003C541B"/>
    <w:pPr>
      <w:widowControl w:val="0"/>
      <w:jc w:val="both"/>
    </w:pPr>
  </w:style>
  <w:style w:type="paragraph" w:customStyle="1" w:styleId="702EE8DECFE84C378F8C93C66FFCE396">
    <w:name w:val="702EE8DECFE84C378F8C93C66FFCE396"/>
    <w:rsid w:val="003C541B"/>
    <w:pPr>
      <w:widowControl w:val="0"/>
      <w:jc w:val="both"/>
    </w:pPr>
  </w:style>
  <w:style w:type="paragraph" w:customStyle="1" w:styleId="1D5C539FD5BC4513BBCBC1DEBCF7E059">
    <w:name w:val="1D5C539FD5BC4513BBCBC1DEBCF7E059"/>
    <w:rsid w:val="003C541B"/>
    <w:pPr>
      <w:widowControl w:val="0"/>
      <w:jc w:val="both"/>
    </w:pPr>
  </w:style>
  <w:style w:type="paragraph" w:customStyle="1" w:styleId="D74E17AAC817451D937967F56BFC3D71">
    <w:name w:val="D74E17AAC817451D937967F56BFC3D71"/>
    <w:rsid w:val="003C541B"/>
    <w:pPr>
      <w:widowControl w:val="0"/>
      <w:jc w:val="both"/>
    </w:pPr>
  </w:style>
  <w:style w:type="paragraph" w:customStyle="1" w:styleId="32F947A9FE7046B2B2E5577353AA333B">
    <w:name w:val="32F947A9FE7046B2B2E5577353AA333B"/>
    <w:rsid w:val="003C541B"/>
    <w:pPr>
      <w:widowControl w:val="0"/>
      <w:jc w:val="both"/>
    </w:pPr>
  </w:style>
  <w:style w:type="paragraph" w:customStyle="1" w:styleId="828622D657E34CDC9028F34B5C2C484D">
    <w:name w:val="828622D657E34CDC9028F34B5C2C484D"/>
    <w:rsid w:val="003C541B"/>
    <w:pPr>
      <w:widowControl w:val="0"/>
      <w:jc w:val="both"/>
    </w:pPr>
  </w:style>
  <w:style w:type="paragraph" w:customStyle="1" w:styleId="CCF02844595D465C9ABB5563847C58A5">
    <w:name w:val="CCF02844595D465C9ABB5563847C58A5"/>
    <w:rsid w:val="003C541B"/>
    <w:pPr>
      <w:widowControl w:val="0"/>
      <w:jc w:val="both"/>
    </w:pPr>
  </w:style>
  <w:style w:type="paragraph" w:customStyle="1" w:styleId="10DE358DB435478FA30D585186C940C3">
    <w:name w:val="10DE358DB435478FA30D585186C940C3"/>
    <w:rsid w:val="003C541B"/>
    <w:pPr>
      <w:widowControl w:val="0"/>
      <w:jc w:val="both"/>
    </w:pPr>
  </w:style>
  <w:style w:type="paragraph" w:customStyle="1" w:styleId="6BEBCE11831942AF9C0835727C27DF77">
    <w:name w:val="6BEBCE11831942AF9C0835727C27DF77"/>
    <w:rsid w:val="003C541B"/>
    <w:pPr>
      <w:widowControl w:val="0"/>
      <w:jc w:val="both"/>
    </w:pPr>
  </w:style>
  <w:style w:type="paragraph" w:customStyle="1" w:styleId="1CC0BBA6569B4D48B5F98F75B96EB9A8">
    <w:name w:val="1CC0BBA6569B4D48B5F98F75B96EB9A8"/>
    <w:rsid w:val="003C541B"/>
    <w:pPr>
      <w:widowControl w:val="0"/>
      <w:jc w:val="both"/>
    </w:pPr>
  </w:style>
  <w:style w:type="paragraph" w:customStyle="1" w:styleId="E6431AAAE5D846BCBD57551BE836387C">
    <w:name w:val="E6431AAAE5D846BCBD57551BE836387C"/>
    <w:rsid w:val="003C541B"/>
    <w:pPr>
      <w:widowControl w:val="0"/>
      <w:jc w:val="both"/>
    </w:pPr>
  </w:style>
  <w:style w:type="paragraph" w:customStyle="1" w:styleId="29F2F2B68E2048599940DE48E30E372F">
    <w:name w:val="29F2F2B68E2048599940DE48E30E372F"/>
    <w:rsid w:val="003C541B"/>
    <w:pPr>
      <w:widowControl w:val="0"/>
      <w:jc w:val="both"/>
    </w:pPr>
  </w:style>
  <w:style w:type="paragraph" w:customStyle="1" w:styleId="3CBCB49788C44B68BADC1EB717C55047">
    <w:name w:val="3CBCB49788C44B68BADC1EB717C55047"/>
    <w:rsid w:val="003C541B"/>
    <w:pPr>
      <w:widowControl w:val="0"/>
      <w:jc w:val="both"/>
    </w:pPr>
  </w:style>
  <w:style w:type="paragraph" w:customStyle="1" w:styleId="0809B9FE8E4546D1B6B5F00CC9C39F48">
    <w:name w:val="0809B9FE8E4546D1B6B5F00CC9C39F48"/>
    <w:rsid w:val="003C541B"/>
    <w:pPr>
      <w:widowControl w:val="0"/>
      <w:jc w:val="both"/>
    </w:pPr>
  </w:style>
  <w:style w:type="paragraph" w:customStyle="1" w:styleId="4748CF025E7646DF932A5EE2F4B4938C">
    <w:name w:val="4748CF025E7646DF932A5EE2F4B4938C"/>
    <w:rsid w:val="003C541B"/>
    <w:pPr>
      <w:widowControl w:val="0"/>
      <w:jc w:val="both"/>
    </w:pPr>
  </w:style>
  <w:style w:type="paragraph" w:customStyle="1" w:styleId="3BAFCFBB17344E42948E07528B4C74E0">
    <w:name w:val="3BAFCFBB17344E42948E07528B4C74E0"/>
    <w:rsid w:val="003C541B"/>
    <w:pPr>
      <w:widowControl w:val="0"/>
      <w:jc w:val="both"/>
    </w:pPr>
  </w:style>
  <w:style w:type="paragraph" w:customStyle="1" w:styleId="849911855C2242B79C8FB4D76D589CB7">
    <w:name w:val="849911855C2242B79C8FB4D76D589CB7"/>
    <w:rsid w:val="003C541B"/>
    <w:pPr>
      <w:widowControl w:val="0"/>
      <w:jc w:val="both"/>
    </w:pPr>
  </w:style>
  <w:style w:type="paragraph" w:customStyle="1" w:styleId="22FA0A69D8484662A731212D20759ECE">
    <w:name w:val="22FA0A69D8484662A731212D20759ECE"/>
    <w:rsid w:val="003C541B"/>
    <w:pPr>
      <w:widowControl w:val="0"/>
      <w:jc w:val="both"/>
    </w:pPr>
  </w:style>
  <w:style w:type="paragraph" w:customStyle="1" w:styleId="A5B619347C4340FE8437BEAC390D49FB">
    <w:name w:val="A5B619347C4340FE8437BEAC390D49FB"/>
    <w:rsid w:val="003C541B"/>
    <w:pPr>
      <w:widowControl w:val="0"/>
      <w:jc w:val="both"/>
    </w:pPr>
  </w:style>
  <w:style w:type="paragraph" w:customStyle="1" w:styleId="938540BC73904B07B8D647167FCC2FB2">
    <w:name w:val="938540BC73904B07B8D647167FCC2FB2"/>
    <w:rsid w:val="003C541B"/>
    <w:pPr>
      <w:widowControl w:val="0"/>
      <w:jc w:val="both"/>
    </w:pPr>
  </w:style>
  <w:style w:type="paragraph" w:customStyle="1" w:styleId="67C11563ABC041DC80DD72A2EC2C20BF">
    <w:name w:val="67C11563ABC041DC80DD72A2EC2C20BF"/>
    <w:rsid w:val="003C541B"/>
    <w:pPr>
      <w:widowControl w:val="0"/>
      <w:jc w:val="both"/>
    </w:pPr>
  </w:style>
  <w:style w:type="paragraph" w:customStyle="1" w:styleId="1B1EAC8DD9E646D0BE8749577DDB5BC2">
    <w:name w:val="1B1EAC8DD9E646D0BE8749577DDB5BC2"/>
    <w:rsid w:val="003C541B"/>
    <w:pPr>
      <w:widowControl w:val="0"/>
      <w:jc w:val="both"/>
    </w:pPr>
  </w:style>
  <w:style w:type="paragraph" w:customStyle="1" w:styleId="3424320FFEF24E6F9A8C5B8E463E0E24">
    <w:name w:val="3424320FFEF24E6F9A8C5B8E463E0E24"/>
    <w:rsid w:val="003C541B"/>
    <w:pPr>
      <w:widowControl w:val="0"/>
      <w:jc w:val="both"/>
    </w:pPr>
  </w:style>
  <w:style w:type="paragraph" w:customStyle="1" w:styleId="19675938B5EB45B9BF790BD512C5B978">
    <w:name w:val="19675938B5EB45B9BF790BD512C5B978"/>
    <w:rsid w:val="003C541B"/>
    <w:pPr>
      <w:widowControl w:val="0"/>
      <w:jc w:val="both"/>
    </w:pPr>
  </w:style>
  <w:style w:type="paragraph" w:customStyle="1" w:styleId="01A8759E42D649A986825BD352B1D538">
    <w:name w:val="01A8759E42D649A986825BD352B1D538"/>
    <w:rsid w:val="003C541B"/>
    <w:pPr>
      <w:widowControl w:val="0"/>
      <w:jc w:val="both"/>
    </w:pPr>
  </w:style>
  <w:style w:type="paragraph" w:customStyle="1" w:styleId="934A1CE20927444DA6D72858BF06A413">
    <w:name w:val="934A1CE20927444DA6D72858BF06A413"/>
    <w:rsid w:val="003C541B"/>
    <w:pPr>
      <w:widowControl w:val="0"/>
      <w:jc w:val="both"/>
    </w:pPr>
  </w:style>
  <w:style w:type="paragraph" w:customStyle="1" w:styleId="13C457251476445CBAFEA1D9C3458E62">
    <w:name w:val="13C457251476445CBAFEA1D9C3458E62"/>
    <w:rsid w:val="003C541B"/>
    <w:pPr>
      <w:widowControl w:val="0"/>
      <w:jc w:val="both"/>
    </w:pPr>
  </w:style>
  <w:style w:type="paragraph" w:customStyle="1" w:styleId="92C89DFAD7934B90A6D832FBA98CEAEE">
    <w:name w:val="92C89DFAD7934B90A6D832FBA98CEAEE"/>
    <w:rsid w:val="003C541B"/>
    <w:pPr>
      <w:widowControl w:val="0"/>
      <w:jc w:val="both"/>
    </w:pPr>
  </w:style>
  <w:style w:type="paragraph" w:customStyle="1" w:styleId="3015459996494B3FBE724B6F4EDB9C1B">
    <w:name w:val="3015459996494B3FBE724B6F4EDB9C1B"/>
    <w:rsid w:val="003C541B"/>
    <w:pPr>
      <w:widowControl w:val="0"/>
      <w:jc w:val="both"/>
    </w:pPr>
  </w:style>
  <w:style w:type="paragraph" w:customStyle="1" w:styleId="982099614C5D4A14A9B170A10FE7E676">
    <w:name w:val="982099614C5D4A14A9B170A10FE7E676"/>
    <w:rsid w:val="003C541B"/>
    <w:pPr>
      <w:widowControl w:val="0"/>
      <w:jc w:val="both"/>
    </w:pPr>
  </w:style>
  <w:style w:type="paragraph" w:customStyle="1" w:styleId="AB494FCEDDA3421EA51F2BF384396D7C">
    <w:name w:val="AB494FCEDDA3421EA51F2BF384396D7C"/>
    <w:rsid w:val="003C541B"/>
    <w:pPr>
      <w:widowControl w:val="0"/>
      <w:jc w:val="both"/>
    </w:pPr>
  </w:style>
  <w:style w:type="paragraph" w:customStyle="1" w:styleId="5B1B0206738349F7A648A25A5461DFB8">
    <w:name w:val="5B1B0206738349F7A648A25A5461DFB8"/>
    <w:rsid w:val="003C541B"/>
    <w:pPr>
      <w:widowControl w:val="0"/>
      <w:jc w:val="both"/>
    </w:pPr>
  </w:style>
  <w:style w:type="paragraph" w:customStyle="1" w:styleId="A6733C6FA0CB4CD5ACBF04F6233B6E0C">
    <w:name w:val="A6733C6FA0CB4CD5ACBF04F6233B6E0C"/>
    <w:rsid w:val="003C541B"/>
    <w:pPr>
      <w:widowControl w:val="0"/>
      <w:jc w:val="both"/>
    </w:pPr>
  </w:style>
  <w:style w:type="paragraph" w:customStyle="1" w:styleId="413475430FB1468DAA4F775AA0479FA6">
    <w:name w:val="413475430FB1468DAA4F775AA0479FA6"/>
    <w:rsid w:val="003C541B"/>
    <w:pPr>
      <w:widowControl w:val="0"/>
      <w:jc w:val="both"/>
    </w:pPr>
  </w:style>
  <w:style w:type="paragraph" w:customStyle="1" w:styleId="33913A3152E4449BAA17DB7B38D41B62">
    <w:name w:val="33913A3152E4449BAA17DB7B38D41B62"/>
    <w:rsid w:val="003C541B"/>
    <w:pPr>
      <w:widowControl w:val="0"/>
      <w:jc w:val="both"/>
    </w:pPr>
  </w:style>
  <w:style w:type="paragraph" w:customStyle="1" w:styleId="45A07D4954CF487D891E6B6E332FBA1A">
    <w:name w:val="45A07D4954CF487D891E6B6E332FBA1A"/>
    <w:rsid w:val="003C541B"/>
    <w:pPr>
      <w:widowControl w:val="0"/>
      <w:jc w:val="both"/>
    </w:pPr>
  </w:style>
  <w:style w:type="paragraph" w:customStyle="1" w:styleId="30DA141885B846F0814EACE1D6DF4AB7">
    <w:name w:val="30DA141885B846F0814EACE1D6DF4AB7"/>
    <w:rsid w:val="003C541B"/>
    <w:pPr>
      <w:widowControl w:val="0"/>
      <w:jc w:val="both"/>
    </w:pPr>
  </w:style>
  <w:style w:type="paragraph" w:customStyle="1" w:styleId="05776B970BD54A8E865B961B4BD1D923">
    <w:name w:val="05776B970BD54A8E865B961B4BD1D923"/>
    <w:rsid w:val="003C541B"/>
    <w:pPr>
      <w:widowControl w:val="0"/>
      <w:jc w:val="both"/>
    </w:pPr>
  </w:style>
  <w:style w:type="paragraph" w:customStyle="1" w:styleId="EC84E476B7944FC2BF95E374B82F8CC3">
    <w:name w:val="EC84E476B7944FC2BF95E374B82F8CC3"/>
    <w:rsid w:val="003C541B"/>
    <w:pPr>
      <w:widowControl w:val="0"/>
      <w:jc w:val="both"/>
    </w:pPr>
  </w:style>
  <w:style w:type="paragraph" w:customStyle="1" w:styleId="7D23130DB23A4AD0BFA9DFFFA0E33809">
    <w:name w:val="7D23130DB23A4AD0BFA9DFFFA0E33809"/>
    <w:rsid w:val="003C541B"/>
    <w:pPr>
      <w:widowControl w:val="0"/>
      <w:jc w:val="both"/>
    </w:pPr>
  </w:style>
  <w:style w:type="paragraph" w:customStyle="1" w:styleId="6E34504348344C57BA5947BAC91ACE7C">
    <w:name w:val="6E34504348344C57BA5947BAC91ACE7C"/>
    <w:rsid w:val="003C541B"/>
    <w:pPr>
      <w:widowControl w:val="0"/>
      <w:jc w:val="both"/>
    </w:pPr>
  </w:style>
  <w:style w:type="paragraph" w:customStyle="1" w:styleId="7EBDEDB3AA45439EBDD0C36C19CB38D3">
    <w:name w:val="7EBDEDB3AA45439EBDD0C36C19CB38D3"/>
    <w:rsid w:val="003C541B"/>
    <w:pPr>
      <w:widowControl w:val="0"/>
      <w:jc w:val="both"/>
    </w:pPr>
  </w:style>
  <w:style w:type="paragraph" w:customStyle="1" w:styleId="8AAA7F1EE34F457B98B1C3F6831D6607">
    <w:name w:val="8AAA7F1EE34F457B98B1C3F6831D6607"/>
    <w:rsid w:val="003C541B"/>
    <w:pPr>
      <w:widowControl w:val="0"/>
      <w:jc w:val="both"/>
    </w:pPr>
  </w:style>
  <w:style w:type="paragraph" w:customStyle="1" w:styleId="78A4E65CD839404CA8BD7D2738CB967A">
    <w:name w:val="78A4E65CD839404CA8BD7D2738CB967A"/>
    <w:rsid w:val="003C541B"/>
    <w:pPr>
      <w:widowControl w:val="0"/>
      <w:jc w:val="both"/>
    </w:pPr>
  </w:style>
  <w:style w:type="paragraph" w:customStyle="1" w:styleId="78C6C1EB1C484DB1AFCE0B60AFBF175B">
    <w:name w:val="78C6C1EB1C484DB1AFCE0B60AFBF175B"/>
    <w:rsid w:val="003C541B"/>
    <w:pPr>
      <w:widowControl w:val="0"/>
      <w:jc w:val="both"/>
    </w:pPr>
  </w:style>
  <w:style w:type="paragraph" w:customStyle="1" w:styleId="AA54F17C8E4A4724BF170FE4D3434386">
    <w:name w:val="AA54F17C8E4A4724BF170FE4D3434386"/>
    <w:rsid w:val="003C541B"/>
    <w:pPr>
      <w:widowControl w:val="0"/>
      <w:jc w:val="both"/>
    </w:pPr>
  </w:style>
  <w:style w:type="paragraph" w:customStyle="1" w:styleId="1A520F57A78A4768958C22B760DEE297">
    <w:name w:val="1A520F57A78A4768958C22B760DEE297"/>
    <w:rsid w:val="003C541B"/>
    <w:pPr>
      <w:widowControl w:val="0"/>
      <w:jc w:val="both"/>
    </w:pPr>
  </w:style>
  <w:style w:type="paragraph" w:customStyle="1" w:styleId="D5ADA9F02A334C7E92260E50ECE1A1C2">
    <w:name w:val="D5ADA9F02A334C7E92260E50ECE1A1C2"/>
    <w:rsid w:val="003C541B"/>
    <w:pPr>
      <w:widowControl w:val="0"/>
      <w:jc w:val="both"/>
    </w:pPr>
  </w:style>
  <w:style w:type="paragraph" w:customStyle="1" w:styleId="022EBB7CA81F49EE840BFCC3311B6AE4">
    <w:name w:val="022EBB7CA81F49EE840BFCC3311B6AE4"/>
    <w:rsid w:val="003C541B"/>
    <w:pPr>
      <w:widowControl w:val="0"/>
      <w:jc w:val="both"/>
    </w:pPr>
  </w:style>
  <w:style w:type="paragraph" w:customStyle="1" w:styleId="110727FEFED74BDC9AF75FBE67DAE086">
    <w:name w:val="110727FEFED74BDC9AF75FBE67DAE086"/>
    <w:rsid w:val="003C541B"/>
    <w:pPr>
      <w:widowControl w:val="0"/>
      <w:jc w:val="both"/>
    </w:pPr>
  </w:style>
  <w:style w:type="paragraph" w:customStyle="1" w:styleId="AED8C6CD9E04474F92AE52707F858CB0">
    <w:name w:val="AED8C6CD9E04474F92AE52707F858CB0"/>
    <w:rsid w:val="003C541B"/>
    <w:pPr>
      <w:widowControl w:val="0"/>
      <w:jc w:val="both"/>
    </w:pPr>
  </w:style>
  <w:style w:type="paragraph" w:customStyle="1" w:styleId="BE69E3E1409A4FF6B24FCA73A4A7E1B6">
    <w:name w:val="BE69E3E1409A4FF6B24FCA73A4A7E1B6"/>
    <w:rsid w:val="003C541B"/>
    <w:pPr>
      <w:widowControl w:val="0"/>
      <w:jc w:val="both"/>
    </w:pPr>
  </w:style>
  <w:style w:type="paragraph" w:customStyle="1" w:styleId="ECF457FE6C924546AC9750527764DCA2">
    <w:name w:val="ECF457FE6C924546AC9750527764DCA2"/>
    <w:rsid w:val="003C541B"/>
    <w:pPr>
      <w:widowControl w:val="0"/>
      <w:jc w:val="both"/>
    </w:pPr>
  </w:style>
  <w:style w:type="paragraph" w:customStyle="1" w:styleId="3B91A3E9338E43F28D5BD4319C51C0A2">
    <w:name w:val="3B91A3E9338E43F28D5BD4319C51C0A2"/>
    <w:rsid w:val="003C541B"/>
    <w:pPr>
      <w:widowControl w:val="0"/>
      <w:jc w:val="both"/>
    </w:pPr>
  </w:style>
  <w:style w:type="paragraph" w:customStyle="1" w:styleId="7071A7A9804B4EE39BBDE48937952AC7">
    <w:name w:val="7071A7A9804B4EE39BBDE48937952AC7"/>
    <w:rsid w:val="003C541B"/>
    <w:pPr>
      <w:widowControl w:val="0"/>
      <w:jc w:val="both"/>
    </w:pPr>
  </w:style>
  <w:style w:type="paragraph" w:customStyle="1" w:styleId="98CC3782073040AAB3FE5ED267396C38">
    <w:name w:val="98CC3782073040AAB3FE5ED267396C38"/>
    <w:rsid w:val="003C541B"/>
    <w:pPr>
      <w:widowControl w:val="0"/>
      <w:jc w:val="both"/>
    </w:pPr>
  </w:style>
  <w:style w:type="paragraph" w:customStyle="1" w:styleId="F0803B9F22DD4F0F8601A08969D85DB3">
    <w:name w:val="F0803B9F22DD4F0F8601A08969D85DB3"/>
    <w:rsid w:val="003C541B"/>
    <w:pPr>
      <w:widowControl w:val="0"/>
      <w:jc w:val="both"/>
    </w:pPr>
  </w:style>
  <w:style w:type="paragraph" w:customStyle="1" w:styleId="CF3D467943C24B8DB61240881B777623">
    <w:name w:val="CF3D467943C24B8DB61240881B777623"/>
    <w:rsid w:val="003C541B"/>
    <w:pPr>
      <w:widowControl w:val="0"/>
      <w:jc w:val="both"/>
    </w:pPr>
  </w:style>
  <w:style w:type="paragraph" w:customStyle="1" w:styleId="738FD14998F24B9F88FC098DC380B8DB">
    <w:name w:val="738FD14998F24B9F88FC098DC380B8DB"/>
    <w:rsid w:val="003C541B"/>
    <w:pPr>
      <w:widowControl w:val="0"/>
      <w:jc w:val="both"/>
    </w:pPr>
  </w:style>
  <w:style w:type="paragraph" w:customStyle="1" w:styleId="9A755C99114B4032821F59540351C7D1">
    <w:name w:val="9A755C99114B4032821F59540351C7D1"/>
    <w:rsid w:val="003C541B"/>
    <w:pPr>
      <w:widowControl w:val="0"/>
      <w:jc w:val="both"/>
    </w:pPr>
  </w:style>
  <w:style w:type="paragraph" w:customStyle="1" w:styleId="B70C335B5714400DB9EE8D6A534799F6">
    <w:name w:val="B70C335B5714400DB9EE8D6A534799F6"/>
    <w:rsid w:val="003C541B"/>
    <w:pPr>
      <w:widowControl w:val="0"/>
      <w:jc w:val="both"/>
    </w:pPr>
  </w:style>
  <w:style w:type="paragraph" w:customStyle="1" w:styleId="795650184EAA4629A1A370A79205B79C">
    <w:name w:val="795650184EAA4629A1A370A79205B79C"/>
    <w:rsid w:val="003C541B"/>
    <w:pPr>
      <w:widowControl w:val="0"/>
      <w:jc w:val="both"/>
    </w:pPr>
  </w:style>
  <w:style w:type="paragraph" w:customStyle="1" w:styleId="F45671966CF84354BA675F163EA853A4">
    <w:name w:val="F45671966CF84354BA675F163EA853A4"/>
    <w:rsid w:val="003C541B"/>
    <w:pPr>
      <w:widowControl w:val="0"/>
      <w:jc w:val="both"/>
    </w:pPr>
  </w:style>
  <w:style w:type="paragraph" w:customStyle="1" w:styleId="95F996D9F78044CAA75998DA17B1A0F0">
    <w:name w:val="95F996D9F78044CAA75998DA17B1A0F0"/>
    <w:rsid w:val="003C541B"/>
    <w:pPr>
      <w:widowControl w:val="0"/>
      <w:jc w:val="both"/>
    </w:pPr>
  </w:style>
  <w:style w:type="paragraph" w:customStyle="1" w:styleId="04F9899A1FAE4065B08356792E04D8CC">
    <w:name w:val="04F9899A1FAE4065B08356792E04D8CC"/>
    <w:rsid w:val="003C541B"/>
    <w:pPr>
      <w:widowControl w:val="0"/>
      <w:jc w:val="both"/>
    </w:pPr>
  </w:style>
  <w:style w:type="paragraph" w:customStyle="1" w:styleId="5FAADF321C23486CAD14DDEF62757348">
    <w:name w:val="5FAADF321C23486CAD14DDEF62757348"/>
    <w:rsid w:val="003C541B"/>
    <w:pPr>
      <w:widowControl w:val="0"/>
      <w:jc w:val="both"/>
    </w:pPr>
  </w:style>
  <w:style w:type="paragraph" w:customStyle="1" w:styleId="F8DE4F6D88084E99A963C6409DFC0100">
    <w:name w:val="F8DE4F6D88084E99A963C6409DFC0100"/>
    <w:rsid w:val="003C541B"/>
    <w:pPr>
      <w:widowControl w:val="0"/>
      <w:jc w:val="both"/>
    </w:pPr>
  </w:style>
  <w:style w:type="paragraph" w:customStyle="1" w:styleId="3BE50CA951EC492B9698CA7AA7532D38">
    <w:name w:val="3BE50CA951EC492B9698CA7AA7532D38"/>
    <w:rsid w:val="003C541B"/>
    <w:pPr>
      <w:widowControl w:val="0"/>
      <w:jc w:val="both"/>
    </w:pPr>
  </w:style>
  <w:style w:type="paragraph" w:customStyle="1" w:styleId="04421EB170E7472EBCED693CDF111E83">
    <w:name w:val="04421EB170E7472EBCED693CDF111E83"/>
    <w:rsid w:val="003C541B"/>
    <w:pPr>
      <w:widowControl w:val="0"/>
      <w:jc w:val="both"/>
    </w:pPr>
  </w:style>
  <w:style w:type="paragraph" w:customStyle="1" w:styleId="6C8D109193794E22BFEB0675D500A965">
    <w:name w:val="6C8D109193794E22BFEB0675D500A965"/>
    <w:rsid w:val="003C541B"/>
    <w:pPr>
      <w:widowControl w:val="0"/>
      <w:jc w:val="both"/>
    </w:pPr>
  </w:style>
  <w:style w:type="paragraph" w:customStyle="1" w:styleId="FECB1A8EA55543FEA6701143E0A32E13">
    <w:name w:val="FECB1A8EA55543FEA6701143E0A32E13"/>
    <w:rsid w:val="003C541B"/>
    <w:pPr>
      <w:widowControl w:val="0"/>
      <w:jc w:val="both"/>
    </w:pPr>
  </w:style>
  <w:style w:type="paragraph" w:customStyle="1" w:styleId="638E9AD12F6147B6817A03721A844B62">
    <w:name w:val="638E9AD12F6147B6817A03721A844B62"/>
    <w:rsid w:val="003C541B"/>
    <w:pPr>
      <w:widowControl w:val="0"/>
      <w:jc w:val="both"/>
    </w:pPr>
  </w:style>
  <w:style w:type="paragraph" w:customStyle="1" w:styleId="8145D9FA603C468E8B3B145E265B3DEE">
    <w:name w:val="8145D9FA603C468E8B3B145E265B3DEE"/>
    <w:rsid w:val="003C541B"/>
    <w:pPr>
      <w:widowControl w:val="0"/>
      <w:jc w:val="both"/>
    </w:pPr>
  </w:style>
  <w:style w:type="paragraph" w:customStyle="1" w:styleId="F5EDB457DB4B4C6599F155337CB06732">
    <w:name w:val="F5EDB457DB4B4C6599F155337CB06732"/>
    <w:rsid w:val="003C541B"/>
    <w:pPr>
      <w:widowControl w:val="0"/>
      <w:jc w:val="both"/>
    </w:pPr>
  </w:style>
  <w:style w:type="paragraph" w:customStyle="1" w:styleId="4E58EB603B3143D880389FD12C9EC162">
    <w:name w:val="4E58EB603B3143D880389FD12C9EC162"/>
    <w:rsid w:val="003C541B"/>
    <w:pPr>
      <w:widowControl w:val="0"/>
      <w:jc w:val="both"/>
    </w:pPr>
  </w:style>
  <w:style w:type="paragraph" w:customStyle="1" w:styleId="94265BE1B30949C9A5E38BDA13CCB482">
    <w:name w:val="94265BE1B30949C9A5E38BDA13CCB482"/>
    <w:rsid w:val="003C541B"/>
    <w:pPr>
      <w:widowControl w:val="0"/>
      <w:jc w:val="both"/>
    </w:pPr>
  </w:style>
  <w:style w:type="paragraph" w:customStyle="1" w:styleId="86ADF4A4D5D84704866184B3C92A1733">
    <w:name w:val="86ADF4A4D5D84704866184B3C92A1733"/>
    <w:rsid w:val="003C541B"/>
    <w:pPr>
      <w:widowControl w:val="0"/>
      <w:jc w:val="both"/>
    </w:pPr>
  </w:style>
  <w:style w:type="paragraph" w:customStyle="1" w:styleId="18C49FFFEE0640688D0047B4CF91D351">
    <w:name w:val="18C49FFFEE0640688D0047B4CF91D351"/>
    <w:rsid w:val="003C541B"/>
    <w:pPr>
      <w:widowControl w:val="0"/>
      <w:jc w:val="both"/>
    </w:pPr>
  </w:style>
  <w:style w:type="paragraph" w:customStyle="1" w:styleId="722D08DA24A145FC9EC10948CD61E7D6">
    <w:name w:val="722D08DA24A145FC9EC10948CD61E7D6"/>
    <w:rsid w:val="003C541B"/>
    <w:pPr>
      <w:widowControl w:val="0"/>
      <w:jc w:val="both"/>
    </w:pPr>
  </w:style>
  <w:style w:type="paragraph" w:customStyle="1" w:styleId="E7395CE381064F04B7D18E9FC8CDFC8E">
    <w:name w:val="E7395CE381064F04B7D18E9FC8CDFC8E"/>
    <w:rsid w:val="003C541B"/>
    <w:pPr>
      <w:widowControl w:val="0"/>
      <w:jc w:val="both"/>
    </w:pPr>
  </w:style>
  <w:style w:type="paragraph" w:customStyle="1" w:styleId="E6ED2DAF714A4BD1927C28E4CE329D19">
    <w:name w:val="E6ED2DAF714A4BD1927C28E4CE329D19"/>
    <w:rsid w:val="003C541B"/>
    <w:pPr>
      <w:widowControl w:val="0"/>
      <w:jc w:val="both"/>
    </w:pPr>
  </w:style>
  <w:style w:type="paragraph" w:customStyle="1" w:styleId="946FD60548514474A7A8F2C395337432">
    <w:name w:val="946FD60548514474A7A8F2C395337432"/>
    <w:rsid w:val="003C541B"/>
    <w:pPr>
      <w:widowControl w:val="0"/>
      <w:jc w:val="both"/>
    </w:pPr>
  </w:style>
  <w:style w:type="paragraph" w:customStyle="1" w:styleId="D425F314FDD54FBFAAADE399B6B86612">
    <w:name w:val="D425F314FDD54FBFAAADE399B6B86612"/>
    <w:rsid w:val="003C541B"/>
    <w:pPr>
      <w:widowControl w:val="0"/>
      <w:jc w:val="both"/>
    </w:pPr>
  </w:style>
  <w:style w:type="paragraph" w:customStyle="1" w:styleId="8A7F2CD348B14707BCD62DC1496ADAC0">
    <w:name w:val="8A7F2CD348B14707BCD62DC1496ADAC0"/>
    <w:rsid w:val="003C541B"/>
    <w:pPr>
      <w:widowControl w:val="0"/>
      <w:jc w:val="both"/>
    </w:pPr>
  </w:style>
  <w:style w:type="paragraph" w:customStyle="1" w:styleId="EC41E4C492094C8CA72050FF8DF39346">
    <w:name w:val="EC41E4C492094C8CA72050FF8DF39346"/>
    <w:rsid w:val="003C541B"/>
    <w:pPr>
      <w:widowControl w:val="0"/>
      <w:jc w:val="both"/>
    </w:pPr>
  </w:style>
  <w:style w:type="paragraph" w:customStyle="1" w:styleId="CB400C2477F64E4DB4B791F29486A943">
    <w:name w:val="CB400C2477F64E4DB4B791F29486A943"/>
    <w:rsid w:val="003C541B"/>
    <w:pPr>
      <w:widowControl w:val="0"/>
      <w:jc w:val="both"/>
    </w:pPr>
  </w:style>
  <w:style w:type="paragraph" w:customStyle="1" w:styleId="AA30B377DA5A4CADBBF53BDB3F7E1D90">
    <w:name w:val="AA30B377DA5A4CADBBF53BDB3F7E1D90"/>
    <w:rsid w:val="003C541B"/>
    <w:pPr>
      <w:widowControl w:val="0"/>
      <w:jc w:val="both"/>
    </w:pPr>
  </w:style>
  <w:style w:type="paragraph" w:customStyle="1" w:styleId="86613B8E73E84A0AB88C3A415640BF18">
    <w:name w:val="86613B8E73E84A0AB88C3A415640BF18"/>
    <w:rsid w:val="003C541B"/>
    <w:pPr>
      <w:widowControl w:val="0"/>
      <w:jc w:val="both"/>
    </w:pPr>
  </w:style>
  <w:style w:type="paragraph" w:customStyle="1" w:styleId="0D1D1C8E09F0475F8758E307021F9EEB">
    <w:name w:val="0D1D1C8E09F0475F8758E307021F9EEB"/>
    <w:rsid w:val="003C541B"/>
    <w:pPr>
      <w:widowControl w:val="0"/>
      <w:jc w:val="both"/>
    </w:pPr>
  </w:style>
  <w:style w:type="paragraph" w:customStyle="1" w:styleId="7BDDEA399D6440ECA25DAE4E23E4D1FB">
    <w:name w:val="7BDDEA399D6440ECA25DAE4E23E4D1FB"/>
    <w:rsid w:val="003C541B"/>
    <w:pPr>
      <w:widowControl w:val="0"/>
      <w:jc w:val="both"/>
    </w:pPr>
  </w:style>
  <w:style w:type="paragraph" w:customStyle="1" w:styleId="5B264E210F2E4B8592D389FC985561FD">
    <w:name w:val="5B264E210F2E4B8592D389FC985561FD"/>
    <w:rsid w:val="003C541B"/>
    <w:pPr>
      <w:widowControl w:val="0"/>
      <w:jc w:val="both"/>
    </w:pPr>
  </w:style>
  <w:style w:type="paragraph" w:customStyle="1" w:styleId="25A432F696EE4632991B6E1A00EF1962">
    <w:name w:val="25A432F696EE4632991B6E1A00EF1962"/>
    <w:rsid w:val="003C541B"/>
    <w:pPr>
      <w:widowControl w:val="0"/>
      <w:jc w:val="both"/>
    </w:pPr>
  </w:style>
  <w:style w:type="paragraph" w:customStyle="1" w:styleId="05EB93702C7B479297811EFC16D9AD13">
    <w:name w:val="05EB93702C7B479297811EFC16D9AD13"/>
    <w:rsid w:val="003C541B"/>
    <w:pPr>
      <w:widowControl w:val="0"/>
      <w:jc w:val="both"/>
    </w:pPr>
  </w:style>
  <w:style w:type="paragraph" w:customStyle="1" w:styleId="C1E8B52459564067B985281C09B185E5">
    <w:name w:val="C1E8B52459564067B985281C09B185E5"/>
    <w:rsid w:val="003C541B"/>
    <w:pPr>
      <w:widowControl w:val="0"/>
      <w:jc w:val="both"/>
    </w:pPr>
  </w:style>
  <w:style w:type="paragraph" w:customStyle="1" w:styleId="B6C2B7548F56489589781E2A6E95660C">
    <w:name w:val="B6C2B7548F56489589781E2A6E95660C"/>
    <w:rsid w:val="003C541B"/>
    <w:pPr>
      <w:widowControl w:val="0"/>
      <w:jc w:val="both"/>
    </w:pPr>
  </w:style>
  <w:style w:type="paragraph" w:customStyle="1" w:styleId="374A4CA376E34453B42D8786E431EE47">
    <w:name w:val="374A4CA376E34453B42D8786E431EE47"/>
    <w:rsid w:val="003C541B"/>
    <w:pPr>
      <w:widowControl w:val="0"/>
      <w:jc w:val="both"/>
    </w:pPr>
  </w:style>
  <w:style w:type="paragraph" w:customStyle="1" w:styleId="1EC77C3548E540E4BEFED8757DC714AE">
    <w:name w:val="1EC77C3548E540E4BEFED8757DC714AE"/>
    <w:rsid w:val="003C541B"/>
    <w:pPr>
      <w:widowControl w:val="0"/>
      <w:jc w:val="both"/>
    </w:pPr>
  </w:style>
  <w:style w:type="paragraph" w:customStyle="1" w:styleId="10F813071F764BBA9A15B0207BDBBF1F">
    <w:name w:val="10F813071F764BBA9A15B0207BDBBF1F"/>
    <w:rsid w:val="003C541B"/>
    <w:pPr>
      <w:widowControl w:val="0"/>
      <w:jc w:val="both"/>
    </w:pPr>
  </w:style>
  <w:style w:type="paragraph" w:customStyle="1" w:styleId="FF1C7711330E47749B1B8F5A35868051">
    <w:name w:val="FF1C7711330E47749B1B8F5A35868051"/>
    <w:rsid w:val="003C541B"/>
    <w:pPr>
      <w:widowControl w:val="0"/>
      <w:jc w:val="both"/>
    </w:pPr>
  </w:style>
  <w:style w:type="paragraph" w:customStyle="1" w:styleId="1BEE042E801E403A8B3846A63AC382A0">
    <w:name w:val="1BEE042E801E403A8B3846A63AC382A0"/>
    <w:rsid w:val="003C541B"/>
    <w:pPr>
      <w:widowControl w:val="0"/>
      <w:jc w:val="both"/>
    </w:pPr>
  </w:style>
  <w:style w:type="paragraph" w:customStyle="1" w:styleId="4266DB55361E4C709F1A9C38A40544DB">
    <w:name w:val="4266DB55361E4C709F1A9C38A40544DB"/>
    <w:rsid w:val="003C541B"/>
    <w:pPr>
      <w:widowControl w:val="0"/>
      <w:jc w:val="both"/>
    </w:pPr>
  </w:style>
  <w:style w:type="paragraph" w:customStyle="1" w:styleId="43C8B57345F54CB6BE23879B045F773D">
    <w:name w:val="43C8B57345F54CB6BE23879B045F773D"/>
    <w:rsid w:val="003C541B"/>
    <w:pPr>
      <w:widowControl w:val="0"/>
      <w:jc w:val="both"/>
    </w:pPr>
  </w:style>
  <w:style w:type="paragraph" w:customStyle="1" w:styleId="82C1E00D9A12432B96807A4EE928C7B2">
    <w:name w:val="82C1E00D9A12432B96807A4EE928C7B2"/>
    <w:rsid w:val="003C541B"/>
    <w:pPr>
      <w:widowControl w:val="0"/>
      <w:jc w:val="both"/>
    </w:pPr>
  </w:style>
  <w:style w:type="paragraph" w:customStyle="1" w:styleId="8E7CE3C9CD4B4D39BA7FCE93A1427945">
    <w:name w:val="8E7CE3C9CD4B4D39BA7FCE93A1427945"/>
    <w:rsid w:val="003C541B"/>
    <w:pPr>
      <w:widowControl w:val="0"/>
      <w:jc w:val="both"/>
    </w:pPr>
  </w:style>
  <w:style w:type="paragraph" w:customStyle="1" w:styleId="B63F2E04D703418DBBE0ED8DB4261D0A">
    <w:name w:val="B63F2E04D703418DBBE0ED8DB4261D0A"/>
    <w:rsid w:val="003C541B"/>
    <w:pPr>
      <w:widowControl w:val="0"/>
      <w:jc w:val="both"/>
    </w:pPr>
  </w:style>
  <w:style w:type="paragraph" w:customStyle="1" w:styleId="B5379A4CDDB64B63805A4568301A3F4E">
    <w:name w:val="B5379A4CDDB64B63805A4568301A3F4E"/>
    <w:rsid w:val="003C541B"/>
    <w:pPr>
      <w:widowControl w:val="0"/>
      <w:jc w:val="both"/>
    </w:pPr>
  </w:style>
  <w:style w:type="paragraph" w:customStyle="1" w:styleId="36B7942B78534239A97B40C5E478ACB0">
    <w:name w:val="36B7942B78534239A97B40C5E478ACB0"/>
    <w:rsid w:val="003C541B"/>
    <w:pPr>
      <w:widowControl w:val="0"/>
      <w:jc w:val="both"/>
    </w:pPr>
  </w:style>
  <w:style w:type="paragraph" w:customStyle="1" w:styleId="35A6D1CCA18E4095A1AA9EC351F2FE1D">
    <w:name w:val="35A6D1CCA18E4095A1AA9EC351F2FE1D"/>
    <w:rsid w:val="003C541B"/>
    <w:pPr>
      <w:widowControl w:val="0"/>
      <w:jc w:val="both"/>
    </w:pPr>
  </w:style>
  <w:style w:type="paragraph" w:customStyle="1" w:styleId="0823216747094579AF688F637A3B6341">
    <w:name w:val="0823216747094579AF688F637A3B6341"/>
    <w:rsid w:val="003C541B"/>
    <w:pPr>
      <w:widowControl w:val="0"/>
      <w:jc w:val="both"/>
    </w:pPr>
  </w:style>
  <w:style w:type="paragraph" w:customStyle="1" w:styleId="DACA23897BBE41929D274FF96C66E630">
    <w:name w:val="DACA23897BBE41929D274FF96C66E630"/>
    <w:rsid w:val="003C541B"/>
    <w:pPr>
      <w:widowControl w:val="0"/>
      <w:jc w:val="both"/>
    </w:pPr>
  </w:style>
  <w:style w:type="paragraph" w:customStyle="1" w:styleId="14B99B03FEDD4FC38DB44D0FB8F4660F">
    <w:name w:val="14B99B03FEDD4FC38DB44D0FB8F4660F"/>
    <w:rsid w:val="003C541B"/>
    <w:pPr>
      <w:widowControl w:val="0"/>
      <w:jc w:val="both"/>
    </w:pPr>
  </w:style>
  <w:style w:type="paragraph" w:customStyle="1" w:styleId="2C3F3E5F9186438CBD3393302CA88E27">
    <w:name w:val="2C3F3E5F9186438CBD3393302CA88E27"/>
    <w:rsid w:val="003C541B"/>
    <w:pPr>
      <w:widowControl w:val="0"/>
      <w:jc w:val="both"/>
    </w:pPr>
  </w:style>
  <w:style w:type="paragraph" w:customStyle="1" w:styleId="9865677C4ED8417883A2A289B9E09D42">
    <w:name w:val="9865677C4ED8417883A2A289B9E09D42"/>
    <w:rsid w:val="003C541B"/>
    <w:pPr>
      <w:widowControl w:val="0"/>
      <w:jc w:val="both"/>
    </w:pPr>
  </w:style>
  <w:style w:type="paragraph" w:customStyle="1" w:styleId="03D42681C0DF41AB8AF96145335B4BE8">
    <w:name w:val="03D42681C0DF41AB8AF96145335B4BE8"/>
    <w:rsid w:val="003C541B"/>
    <w:pPr>
      <w:widowControl w:val="0"/>
      <w:jc w:val="both"/>
    </w:pPr>
  </w:style>
  <w:style w:type="paragraph" w:customStyle="1" w:styleId="C17BEFA4F73644DDA0CE54F882D353EB">
    <w:name w:val="C17BEFA4F73644DDA0CE54F882D353EB"/>
    <w:rsid w:val="003C541B"/>
    <w:pPr>
      <w:widowControl w:val="0"/>
      <w:jc w:val="both"/>
    </w:pPr>
  </w:style>
  <w:style w:type="paragraph" w:customStyle="1" w:styleId="1A175A2AA451486DB18309F1900563A5">
    <w:name w:val="1A175A2AA451486DB18309F1900563A5"/>
    <w:rsid w:val="003C541B"/>
    <w:pPr>
      <w:widowControl w:val="0"/>
      <w:jc w:val="both"/>
    </w:pPr>
  </w:style>
  <w:style w:type="paragraph" w:customStyle="1" w:styleId="AD1C1C416744432181025CB40D7C2932">
    <w:name w:val="AD1C1C416744432181025CB40D7C2932"/>
    <w:rsid w:val="003C541B"/>
    <w:pPr>
      <w:widowControl w:val="0"/>
      <w:jc w:val="both"/>
    </w:pPr>
  </w:style>
  <w:style w:type="paragraph" w:customStyle="1" w:styleId="22A26A77D3E94504AA51E9D6C9C4ECDC">
    <w:name w:val="22A26A77D3E94504AA51E9D6C9C4ECDC"/>
    <w:rsid w:val="003C541B"/>
    <w:pPr>
      <w:widowControl w:val="0"/>
      <w:jc w:val="both"/>
    </w:pPr>
  </w:style>
  <w:style w:type="paragraph" w:customStyle="1" w:styleId="29C793EC99484E03901F480C4398E44E">
    <w:name w:val="29C793EC99484E03901F480C4398E44E"/>
    <w:rsid w:val="003C541B"/>
    <w:pPr>
      <w:widowControl w:val="0"/>
      <w:jc w:val="both"/>
    </w:pPr>
  </w:style>
  <w:style w:type="paragraph" w:customStyle="1" w:styleId="BBDA48895A744CECA1232879D7B71E9E">
    <w:name w:val="BBDA48895A744CECA1232879D7B71E9E"/>
    <w:rsid w:val="003C541B"/>
    <w:pPr>
      <w:widowControl w:val="0"/>
      <w:jc w:val="both"/>
    </w:pPr>
  </w:style>
  <w:style w:type="paragraph" w:customStyle="1" w:styleId="4FBB103780E24E2CBF3A14BCC9556D67">
    <w:name w:val="4FBB103780E24E2CBF3A14BCC9556D67"/>
    <w:rsid w:val="003C541B"/>
    <w:pPr>
      <w:widowControl w:val="0"/>
      <w:jc w:val="both"/>
    </w:pPr>
  </w:style>
  <w:style w:type="paragraph" w:customStyle="1" w:styleId="14EC7DAC92F443A8A474120EF553F340">
    <w:name w:val="14EC7DAC92F443A8A474120EF553F340"/>
    <w:rsid w:val="003C541B"/>
    <w:pPr>
      <w:widowControl w:val="0"/>
      <w:jc w:val="both"/>
    </w:pPr>
  </w:style>
  <w:style w:type="paragraph" w:customStyle="1" w:styleId="17DBCBC5D52A419FBA272084135CE59F">
    <w:name w:val="17DBCBC5D52A419FBA272084135CE59F"/>
    <w:rsid w:val="003C541B"/>
    <w:pPr>
      <w:widowControl w:val="0"/>
      <w:jc w:val="both"/>
    </w:pPr>
  </w:style>
  <w:style w:type="paragraph" w:customStyle="1" w:styleId="43326B570DCC464DA3F07B1B516069DE">
    <w:name w:val="43326B570DCC464DA3F07B1B516069DE"/>
    <w:rsid w:val="003C541B"/>
    <w:pPr>
      <w:widowControl w:val="0"/>
      <w:jc w:val="both"/>
    </w:pPr>
  </w:style>
  <w:style w:type="paragraph" w:customStyle="1" w:styleId="D1F4BEE080234D47BD220783AB0B3BE8">
    <w:name w:val="D1F4BEE080234D47BD220783AB0B3BE8"/>
    <w:rsid w:val="003C541B"/>
    <w:pPr>
      <w:widowControl w:val="0"/>
      <w:jc w:val="both"/>
    </w:pPr>
  </w:style>
  <w:style w:type="paragraph" w:customStyle="1" w:styleId="C952F2901E4B4D90A0C91FC3AD7F129B">
    <w:name w:val="C952F2901E4B4D90A0C91FC3AD7F129B"/>
    <w:rsid w:val="003C541B"/>
    <w:pPr>
      <w:widowControl w:val="0"/>
      <w:jc w:val="both"/>
    </w:pPr>
  </w:style>
  <w:style w:type="paragraph" w:customStyle="1" w:styleId="CA8316EBCDC84CCE8C9DC62C24D5A417">
    <w:name w:val="CA8316EBCDC84CCE8C9DC62C24D5A417"/>
    <w:rsid w:val="003C541B"/>
    <w:pPr>
      <w:widowControl w:val="0"/>
      <w:jc w:val="both"/>
    </w:pPr>
  </w:style>
  <w:style w:type="paragraph" w:customStyle="1" w:styleId="3B7F9188F504456992A36CA92A78AA2E">
    <w:name w:val="3B7F9188F504456992A36CA92A78AA2E"/>
    <w:rsid w:val="003C541B"/>
    <w:pPr>
      <w:widowControl w:val="0"/>
      <w:jc w:val="both"/>
    </w:pPr>
  </w:style>
  <w:style w:type="paragraph" w:customStyle="1" w:styleId="11482B8B1A9C46FFB733CD4CA5D9A3FD">
    <w:name w:val="11482B8B1A9C46FFB733CD4CA5D9A3FD"/>
    <w:rsid w:val="003C541B"/>
    <w:pPr>
      <w:widowControl w:val="0"/>
      <w:jc w:val="both"/>
    </w:pPr>
  </w:style>
  <w:style w:type="paragraph" w:customStyle="1" w:styleId="C57155D0A4664282ADDA94D69FAD8A84">
    <w:name w:val="C57155D0A4664282ADDA94D69FAD8A84"/>
    <w:rsid w:val="003C541B"/>
    <w:pPr>
      <w:widowControl w:val="0"/>
      <w:jc w:val="both"/>
    </w:pPr>
  </w:style>
  <w:style w:type="paragraph" w:customStyle="1" w:styleId="6036CD71A9E24CD1AA07A256196D48B9">
    <w:name w:val="6036CD71A9E24CD1AA07A256196D48B9"/>
    <w:rsid w:val="003C541B"/>
    <w:pPr>
      <w:widowControl w:val="0"/>
      <w:jc w:val="both"/>
    </w:pPr>
  </w:style>
  <w:style w:type="paragraph" w:customStyle="1" w:styleId="67F5A132815A4C2CB6A43415D17EDC58">
    <w:name w:val="67F5A132815A4C2CB6A43415D17EDC58"/>
    <w:rsid w:val="003C541B"/>
    <w:pPr>
      <w:widowControl w:val="0"/>
      <w:jc w:val="both"/>
    </w:pPr>
  </w:style>
  <w:style w:type="paragraph" w:customStyle="1" w:styleId="62320266A18A437CAAD31EF27A164CC8">
    <w:name w:val="62320266A18A437CAAD31EF27A164CC8"/>
    <w:rsid w:val="003C541B"/>
    <w:pPr>
      <w:widowControl w:val="0"/>
      <w:jc w:val="both"/>
    </w:pPr>
  </w:style>
  <w:style w:type="paragraph" w:customStyle="1" w:styleId="4F7CD75D1E644457A881EFD60C763322">
    <w:name w:val="4F7CD75D1E644457A881EFD60C763322"/>
    <w:rsid w:val="003C541B"/>
    <w:pPr>
      <w:widowControl w:val="0"/>
      <w:jc w:val="both"/>
    </w:pPr>
  </w:style>
  <w:style w:type="paragraph" w:customStyle="1" w:styleId="2F227E2E0CB04AF88DD6C33105314CCB">
    <w:name w:val="2F227E2E0CB04AF88DD6C33105314CCB"/>
    <w:rsid w:val="003C541B"/>
    <w:pPr>
      <w:widowControl w:val="0"/>
      <w:jc w:val="both"/>
    </w:pPr>
  </w:style>
  <w:style w:type="paragraph" w:customStyle="1" w:styleId="D4B9F4E69118473595F0444CC57C1C72">
    <w:name w:val="D4B9F4E69118473595F0444CC57C1C72"/>
    <w:rsid w:val="003C541B"/>
    <w:pPr>
      <w:widowControl w:val="0"/>
      <w:jc w:val="both"/>
    </w:pPr>
  </w:style>
  <w:style w:type="paragraph" w:customStyle="1" w:styleId="1AF5E1F347964BD1A1A789D9888EBFAA">
    <w:name w:val="1AF5E1F347964BD1A1A789D9888EBFAA"/>
    <w:rsid w:val="003C541B"/>
    <w:pPr>
      <w:widowControl w:val="0"/>
      <w:jc w:val="both"/>
    </w:pPr>
  </w:style>
  <w:style w:type="paragraph" w:customStyle="1" w:styleId="40923E18C6D04EBB90EEAA7BFF5E40DE">
    <w:name w:val="40923E18C6D04EBB90EEAA7BFF5E40DE"/>
    <w:rsid w:val="003C541B"/>
    <w:pPr>
      <w:widowControl w:val="0"/>
      <w:jc w:val="both"/>
    </w:pPr>
  </w:style>
  <w:style w:type="paragraph" w:customStyle="1" w:styleId="7161E0CC5D304D0B81BDD6F911B79AF5">
    <w:name w:val="7161E0CC5D304D0B81BDD6F911B79AF5"/>
    <w:rsid w:val="003C541B"/>
    <w:pPr>
      <w:widowControl w:val="0"/>
      <w:jc w:val="both"/>
    </w:pPr>
  </w:style>
  <w:style w:type="paragraph" w:customStyle="1" w:styleId="E30D129E298C466481ACA729D7F0EE69">
    <w:name w:val="E30D129E298C466481ACA729D7F0EE69"/>
    <w:rsid w:val="003C541B"/>
    <w:pPr>
      <w:widowControl w:val="0"/>
      <w:jc w:val="both"/>
    </w:pPr>
  </w:style>
  <w:style w:type="paragraph" w:customStyle="1" w:styleId="9DB2C8339C6B4D5485037436CBFA1CEF">
    <w:name w:val="9DB2C8339C6B4D5485037436CBFA1CEF"/>
    <w:rsid w:val="003C541B"/>
    <w:pPr>
      <w:widowControl w:val="0"/>
      <w:jc w:val="both"/>
    </w:pPr>
  </w:style>
  <w:style w:type="paragraph" w:customStyle="1" w:styleId="13BCE5ED8EE648B792670AFBD838362D">
    <w:name w:val="13BCE5ED8EE648B792670AFBD838362D"/>
    <w:rsid w:val="003C541B"/>
    <w:pPr>
      <w:widowControl w:val="0"/>
      <w:jc w:val="both"/>
    </w:pPr>
  </w:style>
  <w:style w:type="paragraph" w:customStyle="1" w:styleId="0030A78CA338442BB93705A56CA732F0">
    <w:name w:val="0030A78CA338442BB93705A56CA732F0"/>
    <w:rsid w:val="003C541B"/>
    <w:pPr>
      <w:widowControl w:val="0"/>
      <w:jc w:val="both"/>
    </w:pPr>
  </w:style>
  <w:style w:type="paragraph" w:customStyle="1" w:styleId="91B7D78A7BAF49D3876968C17A10E2F8">
    <w:name w:val="91B7D78A7BAF49D3876968C17A10E2F8"/>
    <w:rsid w:val="003C541B"/>
    <w:pPr>
      <w:widowControl w:val="0"/>
      <w:jc w:val="both"/>
    </w:pPr>
  </w:style>
  <w:style w:type="paragraph" w:customStyle="1" w:styleId="65C03C664379417CB8A13D6B4146D28D">
    <w:name w:val="65C03C664379417CB8A13D6B4146D28D"/>
    <w:rsid w:val="003C541B"/>
    <w:pPr>
      <w:widowControl w:val="0"/>
      <w:jc w:val="both"/>
    </w:pPr>
  </w:style>
  <w:style w:type="paragraph" w:customStyle="1" w:styleId="CC9B5A1947944DDF81650476ACB30AB7">
    <w:name w:val="CC9B5A1947944DDF81650476ACB30AB7"/>
    <w:rsid w:val="003C541B"/>
    <w:pPr>
      <w:widowControl w:val="0"/>
      <w:jc w:val="both"/>
    </w:pPr>
  </w:style>
  <w:style w:type="paragraph" w:customStyle="1" w:styleId="C7E1C958C40248699F5284987D613B53">
    <w:name w:val="C7E1C958C40248699F5284987D613B53"/>
    <w:rsid w:val="003C541B"/>
    <w:pPr>
      <w:widowControl w:val="0"/>
      <w:jc w:val="both"/>
    </w:pPr>
  </w:style>
  <w:style w:type="paragraph" w:customStyle="1" w:styleId="E7F2C4B49849456BAD589E1D0FEC8ADD">
    <w:name w:val="E7F2C4B49849456BAD589E1D0FEC8ADD"/>
    <w:rsid w:val="003C541B"/>
    <w:pPr>
      <w:widowControl w:val="0"/>
      <w:jc w:val="both"/>
    </w:pPr>
  </w:style>
  <w:style w:type="paragraph" w:customStyle="1" w:styleId="CBAFC69DEB6A4EFEB8B80D03D84DBFA1">
    <w:name w:val="CBAFC69DEB6A4EFEB8B80D03D84DBFA1"/>
    <w:rsid w:val="003C541B"/>
    <w:pPr>
      <w:widowControl w:val="0"/>
      <w:jc w:val="both"/>
    </w:pPr>
  </w:style>
  <w:style w:type="paragraph" w:customStyle="1" w:styleId="C87B11AFD3B04265B1FB66789A764881">
    <w:name w:val="C87B11AFD3B04265B1FB66789A764881"/>
    <w:rsid w:val="003C541B"/>
    <w:pPr>
      <w:widowControl w:val="0"/>
      <w:jc w:val="both"/>
    </w:pPr>
  </w:style>
  <w:style w:type="paragraph" w:customStyle="1" w:styleId="3CB3EB96DCF14BC2807F0F62D7548FB4">
    <w:name w:val="3CB3EB96DCF14BC2807F0F62D7548FB4"/>
    <w:rsid w:val="003C541B"/>
    <w:pPr>
      <w:widowControl w:val="0"/>
      <w:jc w:val="both"/>
    </w:pPr>
  </w:style>
  <w:style w:type="paragraph" w:customStyle="1" w:styleId="B073C768A962461F8BA073E36093F29C">
    <w:name w:val="B073C768A962461F8BA073E36093F29C"/>
    <w:rsid w:val="003C541B"/>
    <w:pPr>
      <w:widowControl w:val="0"/>
      <w:jc w:val="both"/>
    </w:pPr>
  </w:style>
  <w:style w:type="paragraph" w:customStyle="1" w:styleId="5FD52662D7A348A08D83217DF957391B">
    <w:name w:val="5FD52662D7A348A08D83217DF957391B"/>
    <w:rsid w:val="003C541B"/>
    <w:pPr>
      <w:widowControl w:val="0"/>
      <w:jc w:val="both"/>
    </w:pPr>
  </w:style>
  <w:style w:type="paragraph" w:customStyle="1" w:styleId="18693573A926447C8C9C4B803C975E50">
    <w:name w:val="18693573A926447C8C9C4B803C975E50"/>
    <w:rsid w:val="003C541B"/>
    <w:pPr>
      <w:widowControl w:val="0"/>
      <w:jc w:val="both"/>
    </w:pPr>
  </w:style>
  <w:style w:type="paragraph" w:customStyle="1" w:styleId="E1300BCEDA3C407883BF778013CC6C59">
    <w:name w:val="E1300BCEDA3C407883BF778013CC6C59"/>
    <w:rsid w:val="003C541B"/>
    <w:pPr>
      <w:widowControl w:val="0"/>
      <w:jc w:val="both"/>
    </w:pPr>
  </w:style>
  <w:style w:type="paragraph" w:customStyle="1" w:styleId="14FA67172CEF4B79B5EB5721CD42A069">
    <w:name w:val="14FA67172CEF4B79B5EB5721CD42A069"/>
    <w:rsid w:val="003C541B"/>
    <w:pPr>
      <w:widowControl w:val="0"/>
      <w:jc w:val="both"/>
    </w:pPr>
  </w:style>
  <w:style w:type="paragraph" w:customStyle="1" w:styleId="05B19B2DF03A4EDEAF06B284B23F8BA6">
    <w:name w:val="05B19B2DF03A4EDEAF06B284B23F8BA6"/>
    <w:rsid w:val="003C541B"/>
    <w:pPr>
      <w:widowControl w:val="0"/>
      <w:jc w:val="both"/>
    </w:pPr>
  </w:style>
  <w:style w:type="paragraph" w:customStyle="1" w:styleId="D3E3E641A7FF41C1BEB8387A1A72FCD9">
    <w:name w:val="D3E3E641A7FF41C1BEB8387A1A72FCD9"/>
    <w:rsid w:val="003C541B"/>
    <w:pPr>
      <w:widowControl w:val="0"/>
      <w:jc w:val="both"/>
    </w:pPr>
  </w:style>
  <w:style w:type="paragraph" w:customStyle="1" w:styleId="3D0AC8CF2B874E76B931DF939BFB7556">
    <w:name w:val="3D0AC8CF2B874E76B931DF939BFB7556"/>
    <w:rsid w:val="003C541B"/>
    <w:pPr>
      <w:widowControl w:val="0"/>
      <w:jc w:val="both"/>
    </w:pPr>
  </w:style>
  <w:style w:type="paragraph" w:customStyle="1" w:styleId="47F8D846AA85450893A3D7C4CDCBF864">
    <w:name w:val="47F8D846AA85450893A3D7C4CDCBF864"/>
    <w:rsid w:val="003C541B"/>
    <w:pPr>
      <w:widowControl w:val="0"/>
      <w:jc w:val="both"/>
    </w:pPr>
  </w:style>
  <w:style w:type="paragraph" w:customStyle="1" w:styleId="2878738EC54C4C07B39D22E39EC986C6">
    <w:name w:val="2878738EC54C4C07B39D22E39EC986C6"/>
    <w:rsid w:val="003C541B"/>
    <w:pPr>
      <w:widowControl w:val="0"/>
      <w:jc w:val="both"/>
    </w:pPr>
  </w:style>
  <w:style w:type="paragraph" w:customStyle="1" w:styleId="375AF0F6FD0743CA935E187D27A1011B">
    <w:name w:val="375AF0F6FD0743CA935E187D27A1011B"/>
    <w:rsid w:val="003C541B"/>
    <w:pPr>
      <w:widowControl w:val="0"/>
      <w:jc w:val="both"/>
    </w:pPr>
  </w:style>
  <w:style w:type="paragraph" w:customStyle="1" w:styleId="5490CB18E7F84A91950132333D1C2468">
    <w:name w:val="5490CB18E7F84A91950132333D1C2468"/>
    <w:rsid w:val="003C541B"/>
    <w:pPr>
      <w:widowControl w:val="0"/>
      <w:jc w:val="both"/>
    </w:pPr>
  </w:style>
  <w:style w:type="paragraph" w:customStyle="1" w:styleId="F297FE23E44B49129D9954EC0A88767C">
    <w:name w:val="F297FE23E44B49129D9954EC0A88767C"/>
    <w:rsid w:val="003C541B"/>
    <w:pPr>
      <w:widowControl w:val="0"/>
      <w:jc w:val="both"/>
    </w:pPr>
  </w:style>
  <w:style w:type="paragraph" w:customStyle="1" w:styleId="834F7C8615F44D5EBCA16911949D9350">
    <w:name w:val="834F7C8615F44D5EBCA16911949D9350"/>
    <w:rsid w:val="003C541B"/>
    <w:pPr>
      <w:widowControl w:val="0"/>
      <w:jc w:val="both"/>
    </w:pPr>
  </w:style>
  <w:style w:type="paragraph" w:customStyle="1" w:styleId="11558C91528045E4BDF32E0EE24BC684">
    <w:name w:val="11558C91528045E4BDF32E0EE24BC684"/>
    <w:rsid w:val="003C541B"/>
    <w:pPr>
      <w:widowControl w:val="0"/>
      <w:jc w:val="both"/>
    </w:pPr>
  </w:style>
  <w:style w:type="paragraph" w:customStyle="1" w:styleId="9B1B982298CA47F18B4F816D58D27BB4">
    <w:name w:val="9B1B982298CA47F18B4F816D58D27BB4"/>
    <w:rsid w:val="003C541B"/>
    <w:pPr>
      <w:widowControl w:val="0"/>
      <w:jc w:val="both"/>
    </w:pPr>
  </w:style>
  <w:style w:type="paragraph" w:customStyle="1" w:styleId="7E908F2E749948A1AC89A445AE6EDECE">
    <w:name w:val="7E908F2E749948A1AC89A445AE6EDECE"/>
    <w:rsid w:val="003C541B"/>
    <w:pPr>
      <w:widowControl w:val="0"/>
      <w:jc w:val="both"/>
    </w:pPr>
  </w:style>
  <w:style w:type="paragraph" w:customStyle="1" w:styleId="0BBD9A54E06D4710BEC95AACE717E6E2">
    <w:name w:val="0BBD9A54E06D4710BEC95AACE717E6E2"/>
    <w:rsid w:val="003C541B"/>
    <w:pPr>
      <w:widowControl w:val="0"/>
      <w:jc w:val="both"/>
    </w:pPr>
  </w:style>
  <w:style w:type="paragraph" w:customStyle="1" w:styleId="B3726267E3984DD29F7BE8CBC609E7F6">
    <w:name w:val="B3726267E3984DD29F7BE8CBC609E7F6"/>
    <w:rsid w:val="003C541B"/>
    <w:pPr>
      <w:widowControl w:val="0"/>
      <w:jc w:val="both"/>
    </w:pPr>
  </w:style>
  <w:style w:type="paragraph" w:customStyle="1" w:styleId="CD24FFBA221A45AE8128643227DF4587">
    <w:name w:val="CD24FFBA221A45AE8128643227DF4587"/>
    <w:rsid w:val="003C541B"/>
    <w:pPr>
      <w:widowControl w:val="0"/>
      <w:jc w:val="both"/>
    </w:pPr>
  </w:style>
  <w:style w:type="paragraph" w:customStyle="1" w:styleId="FA312E2879B94436884C0FCCE4B46565">
    <w:name w:val="FA312E2879B94436884C0FCCE4B46565"/>
    <w:rsid w:val="003C541B"/>
    <w:pPr>
      <w:widowControl w:val="0"/>
      <w:jc w:val="both"/>
    </w:pPr>
  </w:style>
  <w:style w:type="paragraph" w:customStyle="1" w:styleId="59EFF8F23E6D46EDAE65A8B1302FCD9D">
    <w:name w:val="59EFF8F23E6D46EDAE65A8B1302FCD9D"/>
    <w:rsid w:val="003C541B"/>
    <w:pPr>
      <w:widowControl w:val="0"/>
      <w:jc w:val="both"/>
    </w:pPr>
  </w:style>
  <w:style w:type="paragraph" w:customStyle="1" w:styleId="295318C1E83F428DB0702BC99D4DE72B">
    <w:name w:val="295318C1E83F428DB0702BC99D4DE72B"/>
    <w:rsid w:val="003C541B"/>
    <w:pPr>
      <w:widowControl w:val="0"/>
      <w:jc w:val="both"/>
    </w:pPr>
  </w:style>
  <w:style w:type="paragraph" w:customStyle="1" w:styleId="FDB229BD0F994C1FA520FE5B08980449">
    <w:name w:val="FDB229BD0F994C1FA520FE5B08980449"/>
    <w:rsid w:val="003C541B"/>
    <w:pPr>
      <w:widowControl w:val="0"/>
      <w:jc w:val="both"/>
    </w:pPr>
  </w:style>
  <w:style w:type="paragraph" w:customStyle="1" w:styleId="86D06B187FAE41C093A0080A48066FAF">
    <w:name w:val="86D06B187FAE41C093A0080A48066FAF"/>
    <w:rsid w:val="003C541B"/>
    <w:pPr>
      <w:widowControl w:val="0"/>
      <w:jc w:val="both"/>
    </w:pPr>
  </w:style>
  <w:style w:type="paragraph" w:customStyle="1" w:styleId="93582C7E3705411B83DB22B0983E96F5">
    <w:name w:val="93582C7E3705411B83DB22B0983E96F5"/>
    <w:rsid w:val="003C541B"/>
    <w:pPr>
      <w:widowControl w:val="0"/>
      <w:jc w:val="both"/>
    </w:pPr>
  </w:style>
  <w:style w:type="paragraph" w:customStyle="1" w:styleId="A772175F4913416382FCECD0F386A727">
    <w:name w:val="A772175F4913416382FCECD0F386A727"/>
    <w:rsid w:val="003C541B"/>
    <w:pPr>
      <w:widowControl w:val="0"/>
      <w:jc w:val="both"/>
    </w:pPr>
  </w:style>
  <w:style w:type="paragraph" w:customStyle="1" w:styleId="D4166B97C4BE4576B8F311ED3F700D73">
    <w:name w:val="D4166B97C4BE4576B8F311ED3F700D73"/>
    <w:rsid w:val="003C541B"/>
    <w:pPr>
      <w:widowControl w:val="0"/>
      <w:jc w:val="both"/>
    </w:pPr>
  </w:style>
  <w:style w:type="paragraph" w:customStyle="1" w:styleId="4DAA895578BC40AEA89FF92752854F74">
    <w:name w:val="4DAA895578BC40AEA89FF92752854F74"/>
    <w:rsid w:val="003C541B"/>
    <w:pPr>
      <w:widowControl w:val="0"/>
      <w:jc w:val="both"/>
    </w:pPr>
  </w:style>
  <w:style w:type="paragraph" w:customStyle="1" w:styleId="D057AF24AC9643DC9B2C022ADCBDE7BE">
    <w:name w:val="D057AF24AC9643DC9B2C022ADCBDE7BE"/>
    <w:rsid w:val="003C541B"/>
    <w:pPr>
      <w:widowControl w:val="0"/>
      <w:jc w:val="both"/>
    </w:pPr>
  </w:style>
  <w:style w:type="paragraph" w:customStyle="1" w:styleId="26C755CA85D9422CA1E33F9E42BAE4E4">
    <w:name w:val="26C755CA85D9422CA1E33F9E42BAE4E4"/>
    <w:rsid w:val="003C541B"/>
    <w:pPr>
      <w:widowControl w:val="0"/>
      <w:jc w:val="both"/>
    </w:pPr>
  </w:style>
  <w:style w:type="paragraph" w:customStyle="1" w:styleId="8FC647F6C75F4BB3B7B1BAFB343B4998">
    <w:name w:val="8FC647F6C75F4BB3B7B1BAFB343B4998"/>
    <w:rsid w:val="003C541B"/>
    <w:pPr>
      <w:widowControl w:val="0"/>
      <w:jc w:val="both"/>
    </w:pPr>
  </w:style>
  <w:style w:type="paragraph" w:customStyle="1" w:styleId="928F192BB3CD4333891D914919EED6EE">
    <w:name w:val="928F192BB3CD4333891D914919EED6EE"/>
    <w:rsid w:val="003C541B"/>
    <w:pPr>
      <w:widowControl w:val="0"/>
      <w:jc w:val="both"/>
    </w:pPr>
  </w:style>
  <w:style w:type="paragraph" w:customStyle="1" w:styleId="C42D33635A1E492CBFB1D3FCA8DF6515">
    <w:name w:val="C42D33635A1E492CBFB1D3FCA8DF6515"/>
    <w:rsid w:val="003C541B"/>
    <w:pPr>
      <w:widowControl w:val="0"/>
      <w:jc w:val="both"/>
    </w:pPr>
  </w:style>
  <w:style w:type="paragraph" w:customStyle="1" w:styleId="173C4BFFD17E431BBC705D7098B9EA29">
    <w:name w:val="173C4BFFD17E431BBC705D7098B9EA29"/>
    <w:rsid w:val="003C541B"/>
    <w:pPr>
      <w:widowControl w:val="0"/>
      <w:jc w:val="both"/>
    </w:pPr>
  </w:style>
  <w:style w:type="paragraph" w:customStyle="1" w:styleId="46406A6E935E47F998988417A21F6FE8">
    <w:name w:val="46406A6E935E47F998988417A21F6FE8"/>
    <w:rsid w:val="003C541B"/>
    <w:pPr>
      <w:widowControl w:val="0"/>
      <w:jc w:val="both"/>
    </w:pPr>
  </w:style>
  <w:style w:type="paragraph" w:customStyle="1" w:styleId="3961EC3C09AB4BDBA45C05C840FAA796">
    <w:name w:val="3961EC3C09AB4BDBA45C05C840FAA796"/>
    <w:rsid w:val="003C541B"/>
    <w:pPr>
      <w:widowControl w:val="0"/>
      <w:jc w:val="both"/>
    </w:pPr>
  </w:style>
  <w:style w:type="paragraph" w:customStyle="1" w:styleId="98295794E3BF40CDBCE3B7489567B5B1">
    <w:name w:val="98295794E3BF40CDBCE3B7489567B5B1"/>
    <w:rsid w:val="003C541B"/>
    <w:pPr>
      <w:widowControl w:val="0"/>
      <w:jc w:val="both"/>
    </w:pPr>
  </w:style>
  <w:style w:type="paragraph" w:customStyle="1" w:styleId="3A80F6E7EB164CCD804A06E7228B08D1">
    <w:name w:val="3A80F6E7EB164CCD804A06E7228B08D1"/>
    <w:rsid w:val="003C541B"/>
    <w:pPr>
      <w:widowControl w:val="0"/>
      <w:jc w:val="both"/>
    </w:pPr>
  </w:style>
  <w:style w:type="paragraph" w:customStyle="1" w:styleId="F56AD52A02494248BDD9CA72C0BA0E89">
    <w:name w:val="F56AD52A02494248BDD9CA72C0BA0E89"/>
    <w:rsid w:val="003C541B"/>
    <w:pPr>
      <w:widowControl w:val="0"/>
      <w:jc w:val="both"/>
    </w:pPr>
  </w:style>
  <w:style w:type="paragraph" w:customStyle="1" w:styleId="6678C522599244298BA90CB68B435759">
    <w:name w:val="6678C522599244298BA90CB68B435759"/>
    <w:rsid w:val="003C541B"/>
    <w:pPr>
      <w:widowControl w:val="0"/>
      <w:jc w:val="both"/>
    </w:pPr>
  </w:style>
  <w:style w:type="paragraph" w:customStyle="1" w:styleId="58A5A8159B204AB19C238192BE33EF19">
    <w:name w:val="58A5A8159B204AB19C238192BE33EF19"/>
    <w:rsid w:val="003C541B"/>
    <w:pPr>
      <w:widowControl w:val="0"/>
      <w:jc w:val="both"/>
    </w:pPr>
  </w:style>
  <w:style w:type="paragraph" w:customStyle="1" w:styleId="061987325CAD45A493AC2F3160BBF2A5">
    <w:name w:val="061987325CAD45A493AC2F3160BBF2A5"/>
    <w:rsid w:val="003C541B"/>
    <w:pPr>
      <w:widowControl w:val="0"/>
      <w:jc w:val="both"/>
    </w:pPr>
  </w:style>
  <w:style w:type="paragraph" w:customStyle="1" w:styleId="0ECEC61B829147579589180A57533D1D">
    <w:name w:val="0ECEC61B829147579589180A57533D1D"/>
    <w:rsid w:val="003C541B"/>
    <w:pPr>
      <w:widowControl w:val="0"/>
      <w:jc w:val="both"/>
    </w:pPr>
  </w:style>
  <w:style w:type="paragraph" w:customStyle="1" w:styleId="D1952D873E984C50A2E4265D530DB44F">
    <w:name w:val="D1952D873E984C50A2E4265D530DB44F"/>
    <w:rsid w:val="003C541B"/>
    <w:pPr>
      <w:widowControl w:val="0"/>
      <w:jc w:val="both"/>
    </w:pPr>
  </w:style>
  <w:style w:type="paragraph" w:customStyle="1" w:styleId="FC21AF50DE1B4E22A7415C328CAF6433">
    <w:name w:val="FC21AF50DE1B4E22A7415C328CAF6433"/>
    <w:rsid w:val="003C541B"/>
    <w:pPr>
      <w:widowControl w:val="0"/>
      <w:jc w:val="both"/>
    </w:pPr>
  </w:style>
  <w:style w:type="paragraph" w:customStyle="1" w:styleId="16E5E979AE464BE6B7E627D13357F55D">
    <w:name w:val="16E5E979AE464BE6B7E627D13357F55D"/>
    <w:rsid w:val="003C541B"/>
    <w:pPr>
      <w:widowControl w:val="0"/>
      <w:jc w:val="both"/>
    </w:pPr>
  </w:style>
  <w:style w:type="paragraph" w:customStyle="1" w:styleId="BF32F45D777D44A7914480F01CD0625A">
    <w:name w:val="BF32F45D777D44A7914480F01CD0625A"/>
    <w:rsid w:val="003C541B"/>
    <w:pPr>
      <w:widowControl w:val="0"/>
      <w:jc w:val="both"/>
    </w:pPr>
  </w:style>
  <w:style w:type="paragraph" w:customStyle="1" w:styleId="8EFFC70517EC4CD6BDC9A95CC97B076A">
    <w:name w:val="8EFFC70517EC4CD6BDC9A95CC97B076A"/>
    <w:rsid w:val="003C541B"/>
    <w:pPr>
      <w:widowControl w:val="0"/>
      <w:jc w:val="both"/>
    </w:pPr>
  </w:style>
  <w:style w:type="paragraph" w:customStyle="1" w:styleId="D7F3DF8266BC424DA8748FD316FD260E">
    <w:name w:val="D7F3DF8266BC424DA8748FD316FD260E"/>
    <w:rsid w:val="003C541B"/>
    <w:pPr>
      <w:widowControl w:val="0"/>
      <w:jc w:val="both"/>
    </w:pPr>
  </w:style>
  <w:style w:type="paragraph" w:customStyle="1" w:styleId="DC897DB001A74ED2AD7F841AA0C51B65">
    <w:name w:val="DC897DB001A74ED2AD7F841AA0C51B65"/>
    <w:rsid w:val="003C541B"/>
    <w:pPr>
      <w:widowControl w:val="0"/>
      <w:jc w:val="both"/>
    </w:pPr>
  </w:style>
  <w:style w:type="paragraph" w:customStyle="1" w:styleId="E0B2276F979F4D89B4F2FCB68D5F9C9E">
    <w:name w:val="E0B2276F979F4D89B4F2FCB68D5F9C9E"/>
    <w:rsid w:val="003C541B"/>
    <w:pPr>
      <w:widowControl w:val="0"/>
      <w:jc w:val="both"/>
    </w:pPr>
  </w:style>
  <w:style w:type="paragraph" w:customStyle="1" w:styleId="BE9714A44D964FD5974534E9ED88414E">
    <w:name w:val="BE9714A44D964FD5974534E9ED88414E"/>
    <w:rsid w:val="003C541B"/>
    <w:pPr>
      <w:widowControl w:val="0"/>
      <w:jc w:val="both"/>
    </w:pPr>
  </w:style>
  <w:style w:type="paragraph" w:customStyle="1" w:styleId="AC2F439596D445A7AD5DA9ED51D145CE">
    <w:name w:val="AC2F439596D445A7AD5DA9ED51D145CE"/>
    <w:rsid w:val="003C541B"/>
    <w:pPr>
      <w:widowControl w:val="0"/>
      <w:jc w:val="both"/>
    </w:pPr>
  </w:style>
  <w:style w:type="paragraph" w:customStyle="1" w:styleId="0E01D62369AC49A2A3DAE83535EBF901">
    <w:name w:val="0E01D62369AC49A2A3DAE83535EBF901"/>
    <w:rsid w:val="003C541B"/>
    <w:pPr>
      <w:widowControl w:val="0"/>
      <w:jc w:val="both"/>
    </w:pPr>
  </w:style>
  <w:style w:type="paragraph" w:customStyle="1" w:styleId="8534DF8667C14A969E64A4ED3F63048D">
    <w:name w:val="8534DF8667C14A969E64A4ED3F63048D"/>
    <w:rsid w:val="003C541B"/>
    <w:pPr>
      <w:widowControl w:val="0"/>
      <w:jc w:val="both"/>
    </w:pPr>
  </w:style>
  <w:style w:type="paragraph" w:customStyle="1" w:styleId="B95BA0F326CA405FB773BA431F9DA42A">
    <w:name w:val="B95BA0F326CA405FB773BA431F9DA42A"/>
    <w:rsid w:val="003C541B"/>
    <w:pPr>
      <w:widowControl w:val="0"/>
      <w:jc w:val="both"/>
    </w:pPr>
  </w:style>
  <w:style w:type="paragraph" w:customStyle="1" w:styleId="6092C305BF284F9BA740A3EE82B2A934">
    <w:name w:val="6092C305BF284F9BA740A3EE82B2A934"/>
    <w:rsid w:val="003C541B"/>
    <w:pPr>
      <w:widowControl w:val="0"/>
      <w:jc w:val="both"/>
    </w:pPr>
  </w:style>
  <w:style w:type="paragraph" w:customStyle="1" w:styleId="4A6A854E8D68460E9C4C67A4028EED2C">
    <w:name w:val="4A6A854E8D68460E9C4C67A4028EED2C"/>
    <w:rsid w:val="003C541B"/>
    <w:pPr>
      <w:widowControl w:val="0"/>
      <w:jc w:val="both"/>
    </w:pPr>
  </w:style>
  <w:style w:type="paragraph" w:customStyle="1" w:styleId="31474ABCF8B44E2FA6B394B29D216B9B">
    <w:name w:val="31474ABCF8B44E2FA6B394B29D216B9B"/>
    <w:rsid w:val="003C541B"/>
    <w:pPr>
      <w:widowControl w:val="0"/>
      <w:jc w:val="both"/>
    </w:pPr>
  </w:style>
  <w:style w:type="paragraph" w:customStyle="1" w:styleId="D926620A62194B72A3A502F2AAD64A63">
    <w:name w:val="D926620A62194B72A3A502F2AAD64A63"/>
    <w:rsid w:val="003C541B"/>
    <w:pPr>
      <w:widowControl w:val="0"/>
      <w:jc w:val="both"/>
    </w:pPr>
  </w:style>
  <w:style w:type="paragraph" w:customStyle="1" w:styleId="8E0354FE30D7481FBDE34F09C6E041D9">
    <w:name w:val="8E0354FE30D7481FBDE34F09C6E041D9"/>
    <w:rsid w:val="003C541B"/>
    <w:pPr>
      <w:widowControl w:val="0"/>
      <w:jc w:val="both"/>
    </w:pPr>
  </w:style>
  <w:style w:type="paragraph" w:customStyle="1" w:styleId="E2249D1539B14A43A357FD83386907AB">
    <w:name w:val="E2249D1539B14A43A357FD83386907AB"/>
    <w:rsid w:val="003C541B"/>
    <w:pPr>
      <w:widowControl w:val="0"/>
      <w:jc w:val="both"/>
    </w:pPr>
  </w:style>
  <w:style w:type="paragraph" w:customStyle="1" w:styleId="3BD245755EE3471E8DFA7069EFD1CECC">
    <w:name w:val="3BD245755EE3471E8DFA7069EFD1CECC"/>
    <w:rsid w:val="003C541B"/>
    <w:pPr>
      <w:widowControl w:val="0"/>
      <w:jc w:val="both"/>
    </w:pPr>
  </w:style>
  <w:style w:type="paragraph" w:customStyle="1" w:styleId="DB91F51966084468B1EAF261D958098C">
    <w:name w:val="DB91F51966084468B1EAF261D958098C"/>
    <w:rsid w:val="003C541B"/>
    <w:pPr>
      <w:widowControl w:val="0"/>
      <w:jc w:val="both"/>
    </w:pPr>
  </w:style>
  <w:style w:type="paragraph" w:customStyle="1" w:styleId="88C92A592BAD4C59AE8998F5D4666DE9">
    <w:name w:val="88C92A592BAD4C59AE8998F5D4666DE9"/>
    <w:rsid w:val="003C541B"/>
    <w:pPr>
      <w:widowControl w:val="0"/>
      <w:jc w:val="both"/>
    </w:pPr>
  </w:style>
  <w:style w:type="paragraph" w:customStyle="1" w:styleId="72DCA9E7FDED412B8CF7CE211DF51A37">
    <w:name w:val="72DCA9E7FDED412B8CF7CE211DF51A37"/>
    <w:rsid w:val="003C541B"/>
    <w:pPr>
      <w:widowControl w:val="0"/>
      <w:jc w:val="both"/>
    </w:pPr>
  </w:style>
  <w:style w:type="paragraph" w:customStyle="1" w:styleId="CC9B33431DBC49AEA32DE38B542222E8">
    <w:name w:val="CC9B33431DBC49AEA32DE38B542222E8"/>
    <w:rsid w:val="003C541B"/>
    <w:pPr>
      <w:widowControl w:val="0"/>
      <w:jc w:val="both"/>
    </w:pPr>
  </w:style>
  <w:style w:type="paragraph" w:customStyle="1" w:styleId="C4DF93D9582E4C2CB3E053878AE52D07">
    <w:name w:val="C4DF93D9582E4C2CB3E053878AE52D07"/>
    <w:rsid w:val="003C541B"/>
    <w:pPr>
      <w:widowControl w:val="0"/>
      <w:jc w:val="both"/>
    </w:pPr>
  </w:style>
  <w:style w:type="paragraph" w:customStyle="1" w:styleId="A85189E87C1D466E8A7BC0805CB0C5A0">
    <w:name w:val="A85189E87C1D466E8A7BC0805CB0C5A0"/>
    <w:rsid w:val="003C541B"/>
    <w:pPr>
      <w:widowControl w:val="0"/>
      <w:jc w:val="both"/>
    </w:pPr>
  </w:style>
  <w:style w:type="paragraph" w:customStyle="1" w:styleId="B5CEC64BAD40423CA513B6A281267B57">
    <w:name w:val="B5CEC64BAD40423CA513B6A281267B57"/>
    <w:rsid w:val="003C541B"/>
    <w:pPr>
      <w:widowControl w:val="0"/>
      <w:jc w:val="both"/>
    </w:pPr>
  </w:style>
  <w:style w:type="paragraph" w:customStyle="1" w:styleId="ADA3F01D9D4B42109E4A3980AF28E162">
    <w:name w:val="ADA3F01D9D4B42109E4A3980AF28E162"/>
    <w:rsid w:val="003C541B"/>
    <w:pPr>
      <w:widowControl w:val="0"/>
      <w:jc w:val="both"/>
    </w:pPr>
  </w:style>
  <w:style w:type="paragraph" w:customStyle="1" w:styleId="C00539E96FEF49D8A9029D39746A5299">
    <w:name w:val="C00539E96FEF49D8A9029D39746A5299"/>
    <w:rsid w:val="003C541B"/>
    <w:pPr>
      <w:widowControl w:val="0"/>
      <w:jc w:val="both"/>
    </w:pPr>
  </w:style>
  <w:style w:type="paragraph" w:customStyle="1" w:styleId="5A1AFD9771F5475A93CEBF4A258EC78A">
    <w:name w:val="5A1AFD9771F5475A93CEBF4A258EC78A"/>
    <w:rsid w:val="003C541B"/>
    <w:pPr>
      <w:widowControl w:val="0"/>
      <w:jc w:val="both"/>
    </w:pPr>
  </w:style>
  <w:style w:type="paragraph" w:customStyle="1" w:styleId="12A99ACC57A943E19DE00571E84721E8">
    <w:name w:val="12A99ACC57A943E19DE00571E84721E8"/>
    <w:rsid w:val="003C541B"/>
    <w:pPr>
      <w:widowControl w:val="0"/>
      <w:jc w:val="both"/>
    </w:pPr>
  </w:style>
  <w:style w:type="paragraph" w:customStyle="1" w:styleId="2A1E22E2F950415AACD13E3AD32C6E36">
    <w:name w:val="2A1E22E2F950415AACD13E3AD32C6E36"/>
    <w:rsid w:val="003C541B"/>
    <w:pPr>
      <w:widowControl w:val="0"/>
      <w:jc w:val="both"/>
    </w:pPr>
  </w:style>
  <w:style w:type="paragraph" w:customStyle="1" w:styleId="F7DEF11BE1964FC4B6326CF4EA86C95A">
    <w:name w:val="F7DEF11BE1964FC4B6326CF4EA86C95A"/>
    <w:rsid w:val="003C541B"/>
    <w:pPr>
      <w:widowControl w:val="0"/>
      <w:jc w:val="both"/>
    </w:pPr>
  </w:style>
  <w:style w:type="paragraph" w:customStyle="1" w:styleId="F7A0F4035942474697DC58D6C451E632">
    <w:name w:val="F7A0F4035942474697DC58D6C451E632"/>
    <w:rsid w:val="003C541B"/>
    <w:pPr>
      <w:widowControl w:val="0"/>
      <w:jc w:val="both"/>
    </w:pPr>
  </w:style>
  <w:style w:type="paragraph" w:customStyle="1" w:styleId="FBED52D98B314556A4FEAE9DD5091E25">
    <w:name w:val="FBED52D98B314556A4FEAE9DD5091E25"/>
    <w:rsid w:val="003C541B"/>
    <w:pPr>
      <w:widowControl w:val="0"/>
      <w:jc w:val="both"/>
    </w:pPr>
  </w:style>
  <w:style w:type="paragraph" w:customStyle="1" w:styleId="455EE4421ABB4B99ACFB4520BFF72E89">
    <w:name w:val="455EE4421ABB4B99ACFB4520BFF72E89"/>
    <w:rsid w:val="003C541B"/>
    <w:pPr>
      <w:widowControl w:val="0"/>
      <w:jc w:val="both"/>
    </w:pPr>
  </w:style>
  <w:style w:type="paragraph" w:customStyle="1" w:styleId="AD4448ADA0C849828C68496A125D4DEC">
    <w:name w:val="AD4448ADA0C849828C68496A125D4DEC"/>
    <w:rsid w:val="003C541B"/>
    <w:pPr>
      <w:widowControl w:val="0"/>
      <w:jc w:val="both"/>
    </w:pPr>
  </w:style>
  <w:style w:type="paragraph" w:customStyle="1" w:styleId="FBD57C4F5EDD46ACBBC62646E524AC10">
    <w:name w:val="FBD57C4F5EDD46ACBBC62646E524AC10"/>
    <w:rsid w:val="003C541B"/>
    <w:pPr>
      <w:widowControl w:val="0"/>
      <w:jc w:val="both"/>
    </w:pPr>
  </w:style>
  <w:style w:type="paragraph" w:customStyle="1" w:styleId="322F756B420041598030E71F82786AAD">
    <w:name w:val="322F756B420041598030E71F82786AAD"/>
    <w:rsid w:val="003C541B"/>
    <w:pPr>
      <w:widowControl w:val="0"/>
      <w:jc w:val="both"/>
    </w:pPr>
  </w:style>
  <w:style w:type="paragraph" w:customStyle="1" w:styleId="EACDBF91F8F649E6ACB120CD88E55B3B">
    <w:name w:val="EACDBF91F8F649E6ACB120CD88E55B3B"/>
    <w:rsid w:val="003C541B"/>
    <w:pPr>
      <w:widowControl w:val="0"/>
      <w:jc w:val="both"/>
    </w:pPr>
  </w:style>
  <w:style w:type="paragraph" w:customStyle="1" w:styleId="8323285899E94CF18B1C0D96A21B22BA">
    <w:name w:val="8323285899E94CF18B1C0D96A21B22BA"/>
    <w:rsid w:val="003C541B"/>
    <w:pPr>
      <w:widowControl w:val="0"/>
      <w:jc w:val="both"/>
    </w:pPr>
  </w:style>
  <w:style w:type="paragraph" w:customStyle="1" w:styleId="4F6E0C5F0B5E406CB37FD5AB438A8CCD">
    <w:name w:val="4F6E0C5F0B5E406CB37FD5AB438A8CCD"/>
    <w:rsid w:val="003C541B"/>
    <w:pPr>
      <w:widowControl w:val="0"/>
      <w:jc w:val="both"/>
    </w:pPr>
  </w:style>
  <w:style w:type="paragraph" w:customStyle="1" w:styleId="2EE14E6112624C26958326E9957F5053">
    <w:name w:val="2EE14E6112624C26958326E9957F5053"/>
    <w:rsid w:val="003C541B"/>
    <w:pPr>
      <w:widowControl w:val="0"/>
      <w:jc w:val="both"/>
    </w:pPr>
  </w:style>
  <w:style w:type="paragraph" w:customStyle="1" w:styleId="909F401E71EA4E3798A2A0529A113C3C">
    <w:name w:val="909F401E71EA4E3798A2A0529A113C3C"/>
    <w:rsid w:val="003C541B"/>
    <w:pPr>
      <w:widowControl w:val="0"/>
      <w:jc w:val="both"/>
    </w:pPr>
  </w:style>
  <w:style w:type="paragraph" w:customStyle="1" w:styleId="5C79F6471C7A43DF83A797303FBC6348">
    <w:name w:val="5C79F6471C7A43DF83A797303FBC6348"/>
    <w:rsid w:val="003C541B"/>
    <w:pPr>
      <w:widowControl w:val="0"/>
      <w:jc w:val="both"/>
    </w:pPr>
  </w:style>
  <w:style w:type="paragraph" w:customStyle="1" w:styleId="0908237195DD432F9B68FBA1705E82A7">
    <w:name w:val="0908237195DD432F9B68FBA1705E82A7"/>
    <w:rsid w:val="003C541B"/>
    <w:pPr>
      <w:widowControl w:val="0"/>
      <w:jc w:val="both"/>
    </w:pPr>
  </w:style>
  <w:style w:type="paragraph" w:customStyle="1" w:styleId="77F170B44DF14CDEB09FCA8992F8761D">
    <w:name w:val="77F170B44DF14CDEB09FCA8992F8761D"/>
    <w:rsid w:val="003C541B"/>
    <w:pPr>
      <w:widowControl w:val="0"/>
      <w:jc w:val="both"/>
    </w:pPr>
  </w:style>
  <w:style w:type="paragraph" w:customStyle="1" w:styleId="E0F56CDFEF074A40BE0A43CA5C01F3A1">
    <w:name w:val="E0F56CDFEF074A40BE0A43CA5C01F3A1"/>
    <w:rsid w:val="003C541B"/>
    <w:pPr>
      <w:widowControl w:val="0"/>
      <w:jc w:val="both"/>
    </w:pPr>
  </w:style>
  <w:style w:type="paragraph" w:customStyle="1" w:styleId="8C0A582866574B7C8C590960A4314D11">
    <w:name w:val="8C0A582866574B7C8C590960A4314D11"/>
    <w:rsid w:val="003C541B"/>
    <w:pPr>
      <w:widowControl w:val="0"/>
      <w:jc w:val="both"/>
    </w:pPr>
  </w:style>
  <w:style w:type="paragraph" w:customStyle="1" w:styleId="BCB7C507C4B04313A056CD676A2F383E">
    <w:name w:val="BCB7C507C4B04313A056CD676A2F383E"/>
    <w:rsid w:val="003C541B"/>
    <w:pPr>
      <w:widowControl w:val="0"/>
      <w:jc w:val="both"/>
    </w:pPr>
  </w:style>
  <w:style w:type="paragraph" w:customStyle="1" w:styleId="81A5ABD7122944EE9E0223F6F1C6FC18">
    <w:name w:val="81A5ABD7122944EE9E0223F6F1C6FC18"/>
    <w:rsid w:val="003C541B"/>
    <w:pPr>
      <w:widowControl w:val="0"/>
      <w:jc w:val="both"/>
    </w:pPr>
  </w:style>
  <w:style w:type="paragraph" w:customStyle="1" w:styleId="63D429B067604AA58D370B5F4E319355">
    <w:name w:val="63D429B067604AA58D370B5F4E319355"/>
    <w:rsid w:val="003C541B"/>
    <w:pPr>
      <w:widowControl w:val="0"/>
      <w:jc w:val="both"/>
    </w:pPr>
  </w:style>
  <w:style w:type="paragraph" w:customStyle="1" w:styleId="4D78E71C056148C9BDB27E5EB3F4ED2C">
    <w:name w:val="4D78E71C056148C9BDB27E5EB3F4ED2C"/>
    <w:rsid w:val="003C541B"/>
    <w:pPr>
      <w:widowControl w:val="0"/>
      <w:jc w:val="both"/>
    </w:pPr>
  </w:style>
  <w:style w:type="paragraph" w:customStyle="1" w:styleId="ED7445F080EA4AFEABD3D91AD0329544">
    <w:name w:val="ED7445F080EA4AFEABD3D91AD0329544"/>
    <w:rsid w:val="003C541B"/>
    <w:pPr>
      <w:widowControl w:val="0"/>
      <w:jc w:val="both"/>
    </w:pPr>
  </w:style>
  <w:style w:type="paragraph" w:customStyle="1" w:styleId="CA9D6883323747A0BFF1F6D2551A5820">
    <w:name w:val="CA9D6883323747A0BFF1F6D2551A5820"/>
    <w:rsid w:val="003C541B"/>
    <w:pPr>
      <w:widowControl w:val="0"/>
      <w:jc w:val="both"/>
    </w:pPr>
  </w:style>
  <w:style w:type="paragraph" w:customStyle="1" w:styleId="3BBD7AB8602544F3B8D97AFA30E69CB0">
    <w:name w:val="3BBD7AB8602544F3B8D97AFA30E69CB0"/>
    <w:rsid w:val="003C541B"/>
    <w:pPr>
      <w:widowControl w:val="0"/>
      <w:jc w:val="both"/>
    </w:pPr>
  </w:style>
  <w:style w:type="paragraph" w:customStyle="1" w:styleId="6DB9B4FE4E8D43B395C42783A7193129">
    <w:name w:val="6DB9B4FE4E8D43B395C42783A7193129"/>
    <w:rsid w:val="003C541B"/>
    <w:pPr>
      <w:widowControl w:val="0"/>
      <w:jc w:val="both"/>
    </w:pPr>
  </w:style>
  <w:style w:type="paragraph" w:customStyle="1" w:styleId="7EEA7D680A31496699AF338E3C107C91">
    <w:name w:val="7EEA7D680A31496699AF338E3C107C91"/>
    <w:rsid w:val="003C541B"/>
    <w:pPr>
      <w:widowControl w:val="0"/>
      <w:jc w:val="both"/>
    </w:pPr>
  </w:style>
  <w:style w:type="paragraph" w:customStyle="1" w:styleId="A24E1B7ACD9E4BFAAA283DFCC98DBADD">
    <w:name w:val="A24E1B7ACD9E4BFAAA283DFCC98DBADD"/>
    <w:rsid w:val="003C541B"/>
    <w:pPr>
      <w:widowControl w:val="0"/>
      <w:jc w:val="both"/>
    </w:pPr>
  </w:style>
  <w:style w:type="paragraph" w:customStyle="1" w:styleId="BE518466EBF544F794F31787CA22E2A4">
    <w:name w:val="BE518466EBF544F794F31787CA22E2A4"/>
    <w:rsid w:val="003C541B"/>
    <w:pPr>
      <w:widowControl w:val="0"/>
      <w:jc w:val="both"/>
    </w:pPr>
  </w:style>
  <w:style w:type="paragraph" w:customStyle="1" w:styleId="A596976C9A14406D826E095CC71171A2">
    <w:name w:val="A596976C9A14406D826E095CC71171A2"/>
    <w:rsid w:val="003C541B"/>
    <w:pPr>
      <w:widowControl w:val="0"/>
      <w:jc w:val="both"/>
    </w:pPr>
  </w:style>
  <w:style w:type="paragraph" w:customStyle="1" w:styleId="7B34A8304B9845A8B8BD6C39E7831A86">
    <w:name w:val="7B34A8304B9845A8B8BD6C39E7831A86"/>
    <w:rsid w:val="003C541B"/>
    <w:pPr>
      <w:widowControl w:val="0"/>
      <w:jc w:val="both"/>
    </w:pPr>
  </w:style>
  <w:style w:type="paragraph" w:customStyle="1" w:styleId="B61DE88BC2394E54A21E3296E9A53078">
    <w:name w:val="B61DE88BC2394E54A21E3296E9A53078"/>
    <w:rsid w:val="003C541B"/>
    <w:pPr>
      <w:widowControl w:val="0"/>
      <w:jc w:val="both"/>
    </w:pPr>
  </w:style>
  <w:style w:type="paragraph" w:customStyle="1" w:styleId="8DF0C9B6786D4D7BAE8D0A9EE5CC1D7D">
    <w:name w:val="8DF0C9B6786D4D7BAE8D0A9EE5CC1D7D"/>
    <w:rsid w:val="003C541B"/>
    <w:pPr>
      <w:widowControl w:val="0"/>
      <w:jc w:val="both"/>
    </w:pPr>
  </w:style>
  <w:style w:type="paragraph" w:customStyle="1" w:styleId="184504BBF20D4A729259CB6DA8CC98B3">
    <w:name w:val="184504BBF20D4A729259CB6DA8CC98B3"/>
    <w:rsid w:val="003C541B"/>
    <w:pPr>
      <w:widowControl w:val="0"/>
      <w:jc w:val="both"/>
    </w:pPr>
  </w:style>
  <w:style w:type="paragraph" w:customStyle="1" w:styleId="B5C1525834654C759E7F59A23E9F4337">
    <w:name w:val="B5C1525834654C759E7F59A23E9F4337"/>
    <w:rsid w:val="003C541B"/>
    <w:pPr>
      <w:widowControl w:val="0"/>
      <w:jc w:val="both"/>
    </w:pPr>
  </w:style>
  <w:style w:type="paragraph" w:customStyle="1" w:styleId="63772CA3C7DB4D519AA3F38077F38022">
    <w:name w:val="63772CA3C7DB4D519AA3F38077F38022"/>
    <w:rsid w:val="003C541B"/>
    <w:pPr>
      <w:widowControl w:val="0"/>
      <w:jc w:val="both"/>
    </w:pPr>
  </w:style>
  <w:style w:type="paragraph" w:customStyle="1" w:styleId="2F016DBBAA174ACA917F0EC83CEA1BCC">
    <w:name w:val="2F016DBBAA174ACA917F0EC83CEA1BCC"/>
    <w:rsid w:val="003C541B"/>
    <w:pPr>
      <w:widowControl w:val="0"/>
      <w:jc w:val="both"/>
    </w:pPr>
  </w:style>
  <w:style w:type="paragraph" w:customStyle="1" w:styleId="D0A61836DE5946CAA34F4E613B2C4028">
    <w:name w:val="D0A61836DE5946CAA34F4E613B2C4028"/>
    <w:rsid w:val="003C541B"/>
    <w:pPr>
      <w:widowControl w:val="0"/>
      <w:jc w:val="both"/>
    </w:pPr>
  </w:style>
  <w:style w:type="paragraph" w:customStyle="1" w:styleId="AF94173BD58C4E0D85216B7AA2B980F0">
    <w:name w:val="AF94173BD58C4E0D85216B7AA2B980F0"/>
    <w:rsid w:val="003C541B"/>
    <w:pPr>
      <w:widowControl w:val="0"/>
      <w:jc w:val="both"/>
    </w:pPr>
  </w:style>
  <w:style w:type="paragraph" w:customStyle="1" w:styleId="C5D9124154D2496CA66B1DC7264D1CF8">
    <w:name w:val="C5D9124154D2496CA66B1DC7264D1CF8"/>
    <w:rsid w:val="003C541B"/>
    <w:pPr>
      <w:widowControl w:val="0"/>
      <w:jc w:val="both"/>
    </w:pPr>
  </w:style>
  <w:style w:type="paragraph" w:customStyle="1" w:styleId="2E9434CBAD0947979B848DAA12C9D612">
    <w:name w:val="2E9434CBAD0947979B848DAA12C9D612"/>
    <w:rsid w:val="003C541B"/>
    <w:pPr>
      <w:widowControl w:val="0"/>
      <w:jc w:val="both"/>
    </w:pPr>
  </w:style>
  <w:style w:type="paragraph" w:customStyle="1" w:styleId="0305CFD837874140974E34FD93A54D6E">
    <w:name w:val="0305CFD837874140974E34FD93A54D6E"/>
    <w:rsid w:val="003C541B"/>
    <w:pPr>
      <w:widowControl w:val="0"/>
      <w:jc w:val="both"/>
    </w:pPr>
  </w:style>
  <w:style w:type="paragraph" w:customStyle="1" w:styleId="0EF6CC8A9EE74037BB63C183DA7B265B">
    <w:name w:val="0EF6CC8A9EE74037BB63C183DA7B265B"/>
    <w:rsid w:val="003C541B"/>
    <w:pPr>
      <w:widowControl w:val="0"/>
      <w:jc w:val="both"/>
    </w:pPr>
  </w:style>
  <w:style w:type="paragraph" w:customStyle="1" w:styleId="A8A5C5E54E5644C9919BE0F27AF666B3">
    <w:name w:val="A8A5C5E54E5644C9919BE0F27AF666B3"/>
    <w:rsid w:val="003C541B"/>
    <w:pPr>
      <w:widowControl w:val="0"/>
      <w:jc w:val="both"/>
    </w:pPr>
  </w:style>
  <w:style w:type="paragraph" w:customStyle="1" w:styleId="889613E6CBDB417886709800A79F76C1">
    <w:name w:val="889613E6CBDB417886709800A79F76C1"/>
    <w:rsid w:val="003C541B"/>
    <w:pPr>
      <w:widowControl w:val="0"/>
      <w:jc w:val="both"/>
    </w:pPr>
  </w:style>
  <w:style w:type="paragraph" w:customStyle="1" w:styleId="9F2FDDB0B4214185BB96AD49608AD34D">
    <w:name w:val="9F2FDDB0B4214185BB96AD49608AD34D"/>
    <w:rsid w:val="003C541B"/>
    <w:pPr>
      <w:widowControl w:val="0"/>
      <w:jc w:val="both"/>
    </w:pPr>
  </w:style>
  <w:style w:type="paragraph" w:customStyle="1" w:styleId="8AF832E118B046379FEC11BC67D6AE79">
    <w:name w:val="8AF832E118B046379FEC11BC67D6AE79"/>
    <w:rsid w:val="003C541B"/>
    <w:pPr>
      <w:widowControl w:val="0"/>
      <w:jc w:val="both"/>
    </w:pPr>
  </w:style>
  <w:style w:type="paragraph" w:customStyle="1" w:styleId="1E6BEA9BC9A94E0AA73372F986D417A2">
    <w:name w:val="1E6BEA9BC9A94E0AA73372F986D417A2"/>
    <w:rsid w:val="003C541B"/>
    <w:pPr>
      <w:widowControl w:val="0"/>
      <w:jc w:val="both"/>
    </w:pPr>
  </w:style>
  <w:style w:type="paragraph" w:customStyle="1" w:styleId="8C97A7E21CD143F88532B07D59E40C1C">
    <w:name w:val="8C97A7E21CD143F88532B07D59E40C1C"/>
    <w:rsid w:val="003C541B"/>
    <w:pPr>
      <w:widowControl w:val="0"/>
      <w:jc w:val="both"/>
    </w:pPr>
  </w:style>
  <w:style w:type="paragraph" w:customStyle="1" w:styleId="42D3489BCE484D92B94330FC1444081B">
    <w:name w:val="42D3489BCE484D92B94330FC1444081B"/>
    <w:rsid w:val="003C541B"/>
    <w:pPr>
      <w:widowControl w:val="0"/>
      <w:jc w:val="both"/>
    </w:pPr>
  </w:style>
  <w:style w:type="paragraph" w:customStyle="1" w:styleId="19780FB42CDB4EC2AF0E94453E96B526">
    <w:name w:val="19780FB42CDB4EC2AF0E94453E96B526"/>
    <w:rsid w:val="003C541B"/>
    <w:pPr>
      <w:widowControl w:val="0"/>
      <w:jc w:val="both"/>
    </w:pPr>
  </w:style>
  <w:style w:type="paragraph" w:customStyle="1" w:styleId="5C604708164941E8BC1D642119B4FD5D">
    <w:name w:val="5C604708164941E8BC1D642119B4FD5D"/>
    <w:rsid w:val="003C541B"/>
    <w:pPr>
      <w:widowControl w:val="0"/>
      <w:jc w:val="both"/>
    </w:pPr>
  </w:style>
  <w:style w:type="paragraph" w:customStyle="1" w:styleId="CE49018AABB54D36A9AB260495DC3490">
    <w:name w:val="CE49018AABB54D36A9AB260495DC3490"/>
    <w:rsid w:val="003C541B"/>
    <w:pPr>
      <w:widowControl w:val="0"/>
      <w:jc w:val="both"/>
    </w:pPr>
  </w:style>
  <w:style w:type="paragraph" w:customStyle="1" w:styleId="7EB929D0D5874FD2962AD01CF3AC3D9A">
    <w:name w:val="7EB929D0D5874FD2962AD01CF3AC3D9A"/>
    <w:rsid w:val="003C541B"/>
    <w:pPr>
      <w:widowControl w:val="0"/>
      <w:jc w:val="both"/>
    </w:pPr>
  </w:style>
  <w:style w:type="paragraph" w:customStyle="1" w:styleId="5B2909359D3F452A93027CB76C887E65">
    <w:name w:val="5B2909359D3F452A93027CB76C887E65"/>
    <w:rsid w:val="003C541B"/>
    <w:pPr>
      <w:widowControl w:val="0"/>
      <w:jc w:val="both"/>
    </w:pPr>
  </w:style>
  <w:style w:type="paragraph" w:customStyle="1" w:styleId="73A186950DE54C5BAD4EF06DC16E2E8B">
    <w:name w:val="73A186950DE54C5BAD4EF06DC16E2E8B"/>
    <w:rsid w:val="003C541B"/>
    <w:pPr>
      <w:widowControl w:val="0"/>
      <w:jc w:val="both"/>
    </w:pPr>
  </w:style>
  <w:style w:type="paragraph" w:customStyle="1" w:styleId="44664B267496448784E84C4256513A8C">
    <w:name w:val="44664B267496448784E84C4256513A8C"/>
    <w:rsid w:val="003C541B"/>
    <w:pPr>
      <w:widowControl w:val="0"/>
      <w:jc w:val="both"/>
    </w:pPr>
  </w:style>
  <w:style w:type="paragraph" w:customStyle="1" w:styleId="ACE7042B8B9149F1BBA503E4546F7CA0">
    <w:name w:val="ACE7042B8B9149F1BBA503E4546F7CA0"/>
    <w:rsid w:val="003C541B"/>
    <w:pPr>
      <w:widowControl w:val="0"/>
      <w:jc w:val="both"/>
    </w:pPr>
  </w:style>
  <w:style w:type="paragraph" w:customStyle="1" w:styleId="E615401443A94A0B80D17B5B88BC29B8">
    <w:name w:val="E615401443A94A0B80D17B5B88BC29B8"/>
    <w:rsid w:val="003C541B"/>
    <w:pPr>
      <w:widowControl w:val="0"/>
      <w:jc w:val="both"/>
    </w:pPr>
  </w:style>
  <w:style w:type="paragraph" w:customStyle="1" w:styleId="B5135F1C61284534A139A06A960C12B1">
    <w:name w:val="B5135F1C61284534A139A06A960C12B1"/>
    <w:rsid w:val="003C541B"/>
    <w:pPr>
      <w:widowControl w:val="0"/>
      <w:jc w:val="both"/>
    </w:pPr>
  </w:style>
  <w:style w:type="paragraph" w:customStyle="1" w:styleId="48E65AAD194B43ABB00CD1244E821BED">
    <w:name w:val="48E65AAD194B43ABB00CD1244E821BED"/>
    <w:rsid w:val="003C541B"/>
    <w:pPr>
      <w:widowControl w:val="0"/>
      <w:jc w:val="both"/>
    </w:pPr>
  </w:style>
  <w:style w:type="paragraph" w:customStyle="1" w:styleId="5A18919EBDB5423CA6E14943C9385A99">
    <w:name w:val="5A18919EBDB5423CA6E14943C9385A99"/>
    <w:rsid w:val="003C541B"/>
    <w:pPr>
      <w:widowControl w:val="0"/>
      <w:jc w:val="both"/>
    </w:pPr>
  </w:style>
  <w:style w:type="paragraph" w:customStyle="1" w:styleId="8E5B06BDC65643578F2CE3A9F20FA5C5">
    <w:name w:val="8E5B06BDC65643578F2CE3A9F20FA5C5"/>
    <w:rsid w:val="003C541B"/>
    <w:pPr>
      <w:widowControl w:val="0"/>
      <w:jc w:val="both"/>
    </w:pPr>
  </w:style>
  <w:style w:type="paragraph" w:customStyle="1" w:styleId="F550A900CFBD45698CCA73648BA98B10">
    <w:name w:val="F550A900CFBD45698CCA73648BA98B10"/>
    <w:rsid w:val="003C541B"/>
    <w:pPr>
      <w:widowControl w:val="0"/>
      <w:jc w:val="both"/>
    </w:pPr>
  </w:style>
  <w:style w:type="paragraph" w:customStyle="1" w:styleId="FB39BD5DCD274642966F1A1F5F3BADB4">
    <w:name w:val="FB39BD5DCD274642966F1A1F5F3BADB4"/>
    <w:rsid w:val="003C541B"/>
    <w:pPr>
      <w:widowControl w:val="0"/>
      <w:jc w:val="both"/>
    </w:pPr>
  </w:style>
  <w:style w:type="paragraph" w:customStyle="1" w:styleId="C8D5B7B2BAC24A35873DCF597768E6B1">
    <w:name w:val="C8D5B7B2BAC24A35873DCF597768E6B1"/>
    <w:rsid w:val="003C541B"/>
    <w:pPr>
      <w:widowControl w:val="0"/>
      <w:jc w:val="both"/>
    </w:pPr>
  </w:style>
  <w:style w:type="paragraph" w:customStyle="1" w:styleId="D3E874C24C204488807CC96D3CB6B44E">
    <w:name w:val="D3E874C24C204488807CC96D3CB6B44E"/>
    <w:rsid w:val="003C541B"/>
    <w:pPr>
      <w:widowControl w:val="0"/>
      <w:jc w:val="both"/>
    </w:pPr>
  </w:style>
  <w:style w:type="paragraph" w:customStyle="1" w:styleId="3515F90D8397477589E1E0C5DB56E0A8">
    <w:name w:val="3515F90D8397477589E1E0C5DB56E0A8"/>
    <w:rsid w:val="003C541B"/>
    <w:pPr>
      <w:widowControl w:val="0"/>
      <w:jc w:val="both"/>
    </w:pPr>
  </w:style>
  <w:style w:type="paragraph" w:customStyle="1" w:styleId="30DAE12EAE8E4AAF8CBC64DD0BF3DD96">
    <w:name w:val="30DAE12EAE8E4AAF8CBC64DD0BF3DD96"/>
    <w:rsid w:val="003C541B"/>
    <w:pPr>
      <w:widowControl w:val="0"/>
      <w:jc w:val="both"/>
    </w:pPr>
  </w:style>
  <w:style w:type="paragraph" w:customStyle="1" w:styleId="1A7FD2675C3A4F5AAC9346C6E70E224C">
    <w:name w:val="1A7FD2675C3A4F5AAC9346C6E70E224C"/>
    <w:rsid w:val="003C541B"/>
    <w:pPr>
      <w:widowControl w:val="0"/>
      <w:jc w:val="both"/>
    </w:pPr>
  </w:style>
  <w:style w:type="paragraph" w:customStyle="1" w:styleId="17C196094DFB4126B786F18D2967F272">
    <w:name w:val="17C196094DFB4126B786F18D2967F272"/>
    <w:rsid w:val="003C541B"/>
    <w:pPr>
      <w:widowControl w:val="0"/>
      <w:jc w:val="both"/>
    </w:pPr>
  </w:style>
  <w:style w:type="paragraph" w:customStyle="1" w:styleId="498D284FC37B475B965548F47069E774">
    <w:name w:val="498D284FC37B475B965548F47069E774"/>
    <w:rsid w:val="003C541B"/>
    <w:pPr>
      <w:widowControl w:val="0"/>
      <w:jc w:val="both"/>
    </w:pPr>
  </w:style>
  <w:style w:type="paragraph" w:customStyle="1" w:styleId="FE82EA79267F43D68FF2CF0BA7C1A213">
    <w:name w:val="FE82EA79267F43D68FF2CF0BA7C1A213"/>
    <w:rsid w:val="003C541B"/>
    <w:pPr>
      <w:widowControl w:val="0"/>
      <w:jc w:val="both"/>
    </w:pPr>
  </w:style>
  <w:style w:type="paragraph" w:customStyle="1" w:styleId="EC075EEBD1FF45419F64C63CACAD95F9">
    <w:name w:val="EC075EEBD1FF45419F64C63CACAD95F9"/>
    <w:rsid w:val="003C541B"/>
    <w:pPr>
      <w:widowControl w:val="0"/>
      <w:jc w:val="both"/>
    </w:pPr>
  </w:style>
  <w:style w:type="paragraph" w:customStyle="1" w:styleId="5D66EC71EC6F4E09AE742E25CA5B8C64">
    <w:name w:val="5D66EC71EC6F4E09AE742E25CA5B8C64"/>
    <w:rsid w:val="003C541B"/>
    <w:pPr>
      <w:widowControl w:val="0"/>
      <w:jc w:val="both"/>
    </w:pPr>
  </w:style>
  <w:style w:type="paragraph" w:customStyle="1" w:styleId="A67D1544BF514BAD88D33A1ABC735487">
    <w:name w:val="A67D1544BF514BAD88D33A1ABC735487"/>
    <w:rsid w:val="003C541B"/>
    <w:pPr>
      <w:widowControl w:val="0"/>
      <w:jc w:val="both"/>
    </w:pPr>
  </w:style>
  <w:style w:type="paragraph" w:customStyle="1" w:styleId="1C779B9E9AA649F8BE7DEDEA1B9B47A6">
    <w:name w:val="1C779B9E9AA649F8BE7DEDEA1B9B47A6"/>
    <w:rsid w:val="003C541B"/>
    <w:pPr>
      <w:widowControl w:val="0"/>
      <w:jc w:val="both"/>
    </w:pPr>
  </w:style>
  <w:style w:type="paragraph" w:customStyle="1" w:styleId="44A14CBE1C164ED7B61D2D7B9562B355">
    <w:name w:val="44A14CBE1C164ED7B61D2D7B9562B355"/>
    <w:rsid w:val="003C541B"/>
    <w:pPr>
      <w:widowControl w:val="0"/>
      <w:jc w:val="both"/>
    </w:pPr>
  </w:style>
  <w:style w:type="paragraph" w:customStyle="1" w:styleId="12DF5A278587406EBF576649074B6EEF">
    <w:name w:val="12DF5A278587406EBF576649074B6EEF"/>
    <w:rsid w:val="003C541B"/>
    <w:pPr>
      <w:widowControl w:val="0"/>
      <w:jc w:val="both"/>
    </w:pPr>
  </w:style>
  <w:style w:type="paragraph" w:customStyle="1" w:styleId="B092D02BD5A2452783982028DF85BD94">
    <w:name w:val="B092D02BD5A2452783982028DF85BD94"/>
    <w:rsid w:val="003C541B"/>
    <w:pPr>
      <w:widowControl w:val="0"/>
      <w:jc w:val="both"/>
    </w:pPr>
  </w:style>
  <w:style w:type="paragraph" w:customStyle="1" w:styleId="75D81294FAD44CA38DF4D9DF50285EA0">
    <w:name w:val="75D81294FAD44CA38DF4D9DF50285EA0"/>
    <w:rsid w:val="003C541B"/>
    <w:pPr>
      <w:widowControl w:val="0"/>
      <w:jc w:val="both"/>
    </w:pPr>
  </w:style>
  <w:style w:type="paragraph" w:customStyle="1" w:styleId="6E4D5E4C65B54DE2B37D400EEF606F7B">
    <w:name w:val="6E4D5E4C65B54DE2B37D400EEF606F7B"/>
    <w:rsid w:val="003C541B"/>
    <w:pPr>
      <w:widowControl w:val="0"/>
      <w:jc w:val="both"/>
    </w:pPr>
  </w:style>
  <w:style w:type="paragraph" w:customStyle="1" w:styleId="7A422565DEED43129B0AB7E7F8CFECE2">
    <w:name w:val="7A422565DEED43129B0AB7E7F8CFECE2"/>
    <w:rsid w:val="003C541B"/>
    <w:pPr>
      <w:widowControl w:val="0"/>
      <w:jc w:val="both"/>
    </w:pPr>
  </w:style>
  <w:style w:type="paragraph" w:customStyle="1" w:styleId="06CF66EF92114737802835C3180926F6">
    <w:name w:val="06CF66EF92114737802835C3180926F6"/>
    <w:rsid w:val="003C541B"/>
    <w:pPr>
      <w:widowControl w:val="0"/>
      <w:jc w:val="both"/>
    </w:pPr>
  </w:style>
  <w:style w:type="paragraph" w:customStyle="1" w:styleId="818A8D2A54BD43879C398D51B233DE44">
    <w:name w:val="818A8D2A54BD43879C398D51B233DE44"/>
    <w:rsid w:val="003C541B"/>
    <w:pPr>
      <w:widowControl w:val="0"/>
      <w:jc w:val="both"/>
    </w:pPr>
  </w:style>
  <w:style w:type="paragraph" w:customStyle="1" w:styleId="8BA2B55567BB4749B2B01767771449DF">
    <w:name w:val="8BA2B55567BB4749B2B01767771449DF"/>
    <w:rsid w:val="003C541B"/>
    <w:pPr>
      <w:widowControl w:val="0"/>
      <w:jc w:val="both"/>
    </w:pPr>
  </w:style>
  <w:style w:type="paragraph" w:customStyle="1" w:styleId="C758156811F648B99323E15799BA4089">
    <w:name w:val="C758156811F648B99323E15799BA4089"/>
    <w:rsid w:val="003C541B"/>
    <w:pPr>
      <w:widowControl w:val="0"/>
      <w:jc w:val="both"/>
    </w:pPr>
  </w:style>
  <w:style w:type="paragraph" w:customStyle="1" w:styleId="5594D5CB84FA4761A6D1E940CD794F36">
    <w:name w:val="5594D5CB84FA4761A6D1E940CD794F36"/>
    <w:rsid w:val="003C541B"/>
    <w:pPr>
      <w:widowControl w:val="0"/>
      <w:jc w:val="both"/>
    </w:pPr>
  </w:style>
  <w:style w:type="paragraph" w:customStyle="1" w:styleId="DC6D4083F2FD47A980FF162203E1905D">
    <w:name w:val="DC6D4083F2FD47A980FF162203E1905D"/>
    <w:rsid w:val="003C541B"/>
    <w:pPr>
      <w:widowControl w:val="0"/>
      <w:jc w:val="both"/>
    </w:pPr>
  </w:style>
  <w:style w:type="paragraph" w:customStyle="1" w:styleId="5428D7F7493E4CAE97E824ED3BF439EF">
    <w:name w:val="5428D7F7493E4CAE97E824ED3BF439EF"/>
    <w:rsid w:val="003C541B"/>
    <w:pPr>
      <w:widowControl w:val="0"/>
      <w:jc w:val="both"/>
    </w:pPr>
  </w:style>
  <w:style w:type="paragraph" w:customStyle="1" w:styleId="1E30053C7CF349DCB45B0367364A234D">
    <w:name w:val="1E30053C7CF349DCB45B0367364A234D"/>
    <w:rsid w:val="003C541B"/>
    <w:pPr>
      <w:widowControl w:val="0"/>
      <w:jc w:val="both"/>
    </w:pPr>
  </w:style>
  <w:style w:type="paragraph" w:customStyle="1" w:styleId="908F6C314729448D8FB2CE0F732BA935">
    <w:name w:val="908F6C314729448D8FB2CE0F732BA935"/>
    <w:rsid w:val="003C541B"/>
    <w:pPr>
      <w:widowControl w:val="0"/>
      <w:jc w:val="both"/>
    </w:pPr>
  </w:style>
  <w:style w:type="paragraph" w:customStyle="1" w:styleId="B938AB5C9ED94FE895F2B941AB5B1D59">
    <w:name w:val="B938AB5C9ED94FE895F2B941AB5B1D59"/>
    <w:rsid w:val="003C541B"/>
    <w:pPr>
      <w:widowControl w:val="0"/>
      <w:jc w:val="both"/>
    </w:pPr>
  </w:style>
  <w:style w:type="paragraph" w:customStyle="1" w:styleId="95A416A8004D4792BBCF665F5B6C77E7">
    <w:name w:val="95A416A8004D4792BBCF665F5B6C77E7"/>
    <w:rsid w:val="003C541B"/>
    <w:pPr>
      <w:widowControl w:val="0"/>
      <w:jc w:val="both"/>
    </w:pPr>
  </w:style>
  <w:style w:type="paragraph" w:customStyle="1" w:styleId="4F57A7A3823D48428EB9846922DC3DED">
    <w:name w:val="4F57A7A3823D48428EB9846922DC3DED"/>
    <w:rsid w:val="003C541B"/>
    <w:pPr>
      <w:widowControl w:val="0"/>
      <w:jc w:val="both"/>
    </w:pPr>
  </w:style>
  <w:style w:type="paragraph" w:customStyle="1" w:styleId="2BFA44FFB1B34447BD85EB392D7033DA">
    <w:name w:val="2BFA44FFB1B34447BD85EB392D7033DA"/>
    <w:rsid w:val="003C541B"/>
    <w:pPr>
      <w:widowControl w:val="0"/>
      <w:jc w:val="both"/>
    </w:pPr>
  </w:style>
  <w:style w:type="paragraph" w:customStyle="1" w:styleId="89D8949CC80747B4BCCECDA537869B1F">
    <w:name w:val="89D8949CC80747B4BCCECDA537869B1F"/>
    <w:rsid w:val="003C541B"/>
    <w:pPr>
      <w:widowControl w:val="0"/>
      <w:jc w:val="both"/>
    </w:pPr>
  </w:style>
  <w:style w:type="paragraph" w:customStyle="1" w:styleId="543B0C637D534BE1BB03EB54AAD104C8">
    <w:name w:val="543B0C637D534BE1BB03EB54AAD104C8"/>
    <w:rsid w:val="003C541B"/>
    <w:pPr>
      <w:widowControl w:val="0"/>
      <w:jc w:val="both"/>
    </w:pPr>
  </w:style>
  <w:style w:type="paragraph" w:customStyle="1" w:styleId="1FE9B784C6814ACFB5A8A8D4C6F1C74A">
    <w:name w:val="1FE9B784C6814ACFB5A8A8D4C6F1C74A"/>
    <w:rsid w:val="003C541B"/>
    <w:pPr>
      <w:widowControl w:val="0"/>
      <w:jc w:val="both"/>
    </w:pPr>
  </w:style>
  <w:style w:type="paragraph" w:customStyle="1" w:styleId="91B1C1C5FFEE4E0891F6176E77F66A48">
    <w:name w:val="91B1C1C5FFEE4E0891F6176E77F66A48"/>
    <w:rsid w:val="003C541B"/>
    <w:pPr>
      <w:widowControl w:val="0"/>
      <w:jc w:val="both"/>
    </w:pPr>
  </w:style>
  <w:style w:type="paragraph" w:customStyle="1" w:styleId="C916459D7B6D4001B76956C1167F9BFF">
    <w:name w:val="C916459D7B6D4001B76956C1167F9BFF"/>
    <w:rsid w:val="003C541B"/>
    <w:pPr>
      <w:widowControl w:val="0"/>
      <w:jc w:val="both"/>
    </w:pPr>
  </w:style>
  <w:style w:type="paragraph" w:customStyle="1" w:styleId="8FD77C7FFEEF42A7875F662731A5ECF6">
    <w:name w:val="8FD77C7FFEEF42A7875F662731A5ECF6"/>
    <w:rsid w:val="003C541B"/>
    <w:pPr>
      <w:widowControl w:val="0"/>
      <w:jc w:val="both"/>
    </w:pPr>
  </w:style>
  <w:style w:type="paragraph" w:customStyle="1" w:styleId="6AF86DA6400D4E9BAF568DF703509C3D">
    <w:name w:val="6AF86DA6400D4E9BAF568DF703509C3D"/>
    <w:rsid w:val="003C541B"/>
    <w:pPr>
      <w:widowControl w:val="0"/>
      <w:jc w:val="both"/>
    </w:pPr>
  </w:style>
  <w:style w:type="paragraph" w:customStyle="1" w:styleId="16C9822C40B6477EB5452702FC4D7309">
    <w:name w:val="16C9822C40B6477EB5452702FC4D7309"/>
    <w:rsid w:val="003C541B"/>
    <w:pPr>
      <w:widowControl w:val="0"/>
      <w:jc w:val="both"/>
    </w:pPr>
  </w:style>
  <w:style w:type="paragraph" w:customStyle="1" w:styleId="86FFD02AE976413BA34BF3987ADA0676">
    <w:name w:val="86FFD02AE976413BA34BF3987ADA0676"/>
    <w:rsid w:val="003C541B"/>
    <w:pPr>
      <w:widowControl w:val="0"/>
      <w:jc w:val="both"/>
    </w:pPr>
  </w:style>
  <w:style w:type="paragraph" w:customStyle="1" w:styleId="AF4A3170CA544C6D9ECE19955B52C1AD">
    <w:name w:val="AF4A3170CA544C6D9ECE19955B52C1AD"/>
    <w:rsid w:val="003C541B"/>
    <w:pPr>
      <w:widowControl w:val="0"/>
      <w:jc w:val="both"/>
    </w:pPr>
  </w:style>
  <w:style w:type="paragraph" w:customStyle="1" w:styleId="BFDDDBE446C345EEBD7AA89FBC4B59BA">
    <w:name w:val="BFDDDBE446C345EEBD7AA89FBC4B59BA"/>
    <w:rsid w:val="003C541B"/>
    <w:pPr>
      <w:widowControl w:val="0"/>
      <w:jc w:val="both"/>
    </w:pPr>
  </w:style>
  <w:style w:type="paragraph" w:customStyle="1" w:styleId="47B876DC98314DE79422A5E5BC8C9822">
    <w:name w:val="47B876DC98314DE79422A5E5BC8C9822"/>
    <w:rsid w:val="003C541B"/>
    <w:pPr>
      <w:widowControl w:val="0"/>
      <w:jc w:val="both"/>
    </w:pPr>
  </w:style>
  <w:style w:type="paragraph" w:customStyle="1" w:styleId="E2ED6566F8AA4434A0A3A74E4291602A">
    <w:name w:val="E2ED6566F8AA4434A0A3A74E4291602A"/>
    <w:rsid w:val="003C541B"/>
    <w:pPr>
      <w:widowControl w:val="0"/>
      <w:jc w:val="both"/>
    </w:pPr>
  </w:style>
  <w:style w:type="paragraph" w:customStyle="1" w:styleId="E1E28562D6984746B77EE77B13314426">
    <w:name w:val="E1E28562D6984746B77EE77B13314426"/>
    <w:rsid w:val="003C541B"/>
    <w:pPr>
      <w:widowControl w:val="0"/>
      <w:jc w:val="both"/>
    </w:pPr>
  </w:style>
  <w:style w:type="paragraph" w:customStyle="1" w:styleId="9BF1041629E943FBB2E74D4AFE9A4E6B">
    <w:name w:val="9BF1041629E943FBB2E74D4AFE9A4E6B"/>
    <w:rsid w:val="003C541B"/>
    <w:pPr>
      <w:widowControl w:val="0"/>
      <w:jc w:val="both"/>
    </w:pPr>
  </w:style>
  <w:style w:type="paragraph" w:customStyle="1" w:styleId="A83FB25ED0ED4E68975A4456815B8080">
    <w:name w:val="A83FB25ED0ED4E68975A4456815B8080"/>
    <w:rsid w:val="003C541B"/>
    <w:pPr>
      <w:widowControl w:val="0"/>
      <w:jc w:val="both"/>
    </w:pPr>
  </w:style>
  <w:style w:type="paragraph" w:customStyle="1" w:styleId="0DC0E1F717D64A5BB5598C500EA8757C">
    <w:name w:val="0DC0E1F717D64A5BB5598C500EA8757C"/>
    <w:rsid w:val="003C541B"/>
    <w:pPr>
      <w:widowControl w:val="0"/>
      <w:jc w:val="both"/>
    </w:pPr>
  </w:style>
  <w:style w:type="paragraph" w:customStyle="1" w:styleId="CB6FA7D9E15A46AFAD1AC2E017E44F09">
    <w:name w:val="CB6FA7D9E15A46AFAD1AC2E017E44F09"/>
    <w:rsid w:val="003C541B"/>
    <w:pPr>
      <w:widowControl w:val="0"/>
      <w:jc w:val="both"/>
    </w:pPr>
  </w:style>
  <w:style w:type="paragraph" w:customStyle="1" w:styleId="77BDEB4AF2774671857C71EDE3B2D1B5">
    <w:name w:val="77BDEB4AF2774671857C71EDE3B2D1B5"/>
    <w:rsid w:val="003C541B"/>
    <w:pPr>
      <w:widowControl w:val="0"/>
      <w:jc w:val="both"/>
    </w:pPr>
  </w:style>
  <w:style w:type="paragraph" w:customStyle="1" w:styleId="3C5A71A07AD04D2C944074D811127F51">
    <w:name w:val="3C5A71A07AD04D2C944074D811127F51"/>
    <w:rsid w:val="003C541B"/>
    <w:pPr>
      <w:widowControl w:val="0"/>
      <w:jc w:val="both"/>
    </w:pPr>
  </w:style>
  <w:style w:type="paragraph" w:customStyle="1" w:styleId="6BB1F418543B4388B17FE327A52EEFF6">
    <w:name w:val="6BB1F418543B4388B17FE327A52EEFF6"/>
    <w:rsid w:val="003C541B"/>
    <w:pPr>
      <w:widowControl w:val="0"/>
      <w:jc w:val="both"/>
    </w:pPr>
  </w:style>
  <w:style w:type="paragraph" w:customStyle="1" w:styleId="A5F2B52B8BCF45B999846B1978E730AB">
    <w:name w:val="A5F2B52B8BCF45B999846B1978E730AB"/>
    <w:rsid w:val="003C541B"/>
    <w:pPr>
      <w:widowControl w:val="0"/>
      <w:jc w:val="both"/>
    </w:pPr>
  </w:style>
  <w:style w:type="paragraph" w:customStyle="1" w:styleId="681D779FE1DB4F46B77A1F29475100F9">
    <w:name w:val="681D779FE1DB4F46B77A1F29475100F9"/>
    <w:rsid w:val="003C541B"/>
    <w:pPr>
      <w:widowControl w:val="0"/>
      <w:jc w:val="both"/>
    </w:pPr>
  </w:style>
  <w:style w:type="paragraph" w:customStyle="1" w:styleId="D64E1CA51C7B4F0AA2BBA3367EA590D4">
    <w:name w:val="D64E1CA51C7B4F0AA2BBA3367EA590D4"/>
    <w:rsid w:val="003C541B"/>
    <w:pPr>
      <w:widowControl w:val="0"/>
      <w:jc w:val="both"/>
    </w:pPr>
  </w:style>
  <w:style w:type="paragraph" w:customStyle="1" w:styleId="C3EAC40E6550405485A64BD5ECF10856">
    <w:name w:val="C3EAC40E6550405485A64BD5ECF10856"/>
    <w:rsid w:val="003C541B"/>
    <w:pPr>
      <w:widowControl w:val="0"/>
      <w:jc w:val="both"/>
    </w:pPr>
  </w:style>
  <w:style w:type="paragraph" w:customStyle="1" w:styleId="C45646AD038946DA81AB1EA63918BB14">
    <w:name w:val="C45646AD038946DA81AB1EA63918BB14"/>
    <w:rsid w:val="003C541B"/>
    <w:pPr>
      <w:widowControl w:val="0"/>
      <w:jc w:val="both"/>
    </w:pPr>
  </w:style>
  <w:style w:type="paragraph" w:customStyle="1" w:styleId="474513EBBCA4486585BB59F9F80725BF">
    <w:name w:val="474513EBBCA4486585BB59F9F80725BF"/>
    <w:rsid w:val="003C541B"/>
    <w:pPr>
      <w:widowControl w:val="0"/>
      <w:jc w:val="both"/>
    </w:pPr>
  </w:style>
  <w:style w:type="paragraph" w:customStyle="1" w:styleId="8289D832592C4C769DDF1B511AD13AF0">
    <w:name w:val="8289D832592C4C769DDF1B511AD13AF0"/>
    <w:rsid w:val="003C541B"/>
    <w:pPr>
      <w:widowControl w:val="0"/>
      <w:jc w:val="both"/>
    </w:pPr>
  </w:style>
  <w:style w:type="paragraph" w:customStyle="1" w:styleId="9F7AEF936B144044B0918A46BBF45FEC">
    <w:name w:val="9F7AEF936B144044B0918A46BBF45FEC"/>
    <w:rsid w:val="003C541B"/>
    <w:pPr>
      <w:widowControl w:val="0"/>
      <w:jc w:val="both"/>
    </w:pPr>
  </w:style>
  <w:style w:type="paragraph" w:customStyle="1" w:styleId="3A6F8EB2A57A4518801E84CA20540C3F">
    <w:name w:val="3A6F8EB2A57A4518801E84CA20540C3F"/>
    <w:rsid w:val="003C541B"/>
    <w:pPr>
      <w:widowControl w:val="0"/>
      <w:jc w:val="both"/>
    </w:pPr>
  </w:style>
  <w:style w:type="paragraph" w:customStyle="1" w:styleId="36766DBD236B443780141602C1D8113D">
    <w:name w:val="36766DBD236B443780141602C1D8113D"/>
    <w:rsid w:val="003C541B"/>
    <w:pPr>
      <w:widowControl w:val="0"/>
      <w:jc w:val="both"/>
    </w:pPr>
  </w:style>
  <w:style w:type="paragraph" w:customStyle="1" w:styleId="377C1DE319E947AF8BEF71A1D6E54BDF">
    <w:name w:val="377C1DE319E947AF8BEF71A1D6E54BDF"/>
    <w:rsid w:val="003C541B"/>
    <w:pPr>
      <w:widowControl w:val="0"/>
      <w:jc w:val="both"/>
    </w:pPr>
  </w:style>
  <w:style w:type="paragraph" w:customStyle="1" w:styleId="062A68C23FEA4676B850B7038BA9F44C">
    <w:name w:val="062A68C23FEA4676B850B7038BA9F44C"/>
    <w:rsid w:val="003C541B"/>
    <w:pPr>
      <w:widowControl w:val="0"/>
      <w:jc w:val="both"/>
    </w:pPr>
  </w:style>
  <w:style w:type="paragraph" w:customStyle="1" w:styleId="8052411A191341A78C848E6650C15AA7">
    <w:name w:val="8052411A191341A78C848E6650C15AA7"/>
    <w:rsid w:val="003C541B"/>
    <w:pPr>
      <w:widowControl w:val="0"/>
      <w:jc w:val="both"/>
    </w:pPr>
  </w:style>
  <w:style w:type="paragraph" w:customStyle="1" w:styleId="70D4AD6C726B4502B24467CA498EC012">
    <w:name w:val="70D4AD6C726B4502B24467CA498EC012"/>
    <w:rsid w:val="003C541B"/>
    <w:pPr>
      <w:widowControl w:val="0"/>
      <w:jc w:val="both"/>
    </w:pPr>
  </w:style>
  <w:style w:type="paragraph" w:customStyle="1" w:styleId="86328989F77740AA9845CF6BF070706D">
    <w:name w:val="86328989F77740AA9845CF6BF070706D"/>
    <w:rsid w:val="003C541B"/>
    <w:pPr>
      <w:widowControl w:val="0"/>
      <w:jc w:val="both"/>
    </w:pPr>
  </w:style>
  <w:style w:type="paragraph" w:customStyle="1" w:styleId="39AA657B60354E3BBCAC66C22E98DAE8">
    <w:name w:val="39AA657B60354E3BBCAC66C22E98DAE8"/>
    <w:rsid w:val="003C541B"/>
    <w:pPr>
      <w:widowControl w:val="0"/>
      <w:jc w:val="both"/>
    </w:pPr>
  </w:style>
  <w:style w:type="paragraph" w:customStyle="1" w:styleId="F57C911AE35D431B911F59FA84A6A347">
    <w:name w:val="F57C911AE35D431B911F59FA84A6A347"/>
    <w:rsid w:val="003C541B"/>
    <w:pPr>
      <w:widowControl w:val="0"/>
      <w:jc w:val="both"/>
    </w:pPr>
  </w:style>
  <w:style w:type="paragraph" w:customStyle="1" w:styleId="F75B2A6587FB4F8D8CA31C32CCC84AD6">
    <w:name w:val="F75B2A6587FB4F8D8CA31C32CCC84AD6"/>
    <w:rsid w:val="003C541B"/>
    <w:pPr>
      <w:widowControl w:val="0"/>
      <w:jc w:val="both"/>
    </w:pPr>
  </w:style>
  <w:style w:type="paragraph" w:customStyle="1" w:styleId="7FCDF6BA231D47938A825C390A6023BE">
    <w:name w:val="7FCDF6BA231D47938A825C390A6023BE"/>
    <w:rsid w:val="003C541B"/>
    <w:pPr>
      <w:widowControl w:val="0"/>
      <w:jc w:val="both"/>
    </w:pPr>
  </w:style>
  <w:style w:type="paragraph" w:customStyle="1" w:styleId="CFD3CE901A9B49CCB263CD2A5A2C4388">
    <w:name w:val="CFD3CE901A9B49CCB263CD2A5A2C4388"/>
    <w:rsid w:val="003C541B"/>
    <w:pPr>
      <w:widowControl w:val="0"/>
      <w:jc w:val="both"/>
    </w:pPr>
  </w:style>
  <w:style w:type="paragraph" w:customStyle="1" w:styleId="701D1258D7E642FEAEC7CBFA585278CB">
    <w:name w:val="701D1258D7E642FEAEC7CBFA585278CB"/>
    <w:rsid w:val="003C541B"/>
    <w:pPr>
      <w:widowControl w:val="0"/>
      <w:jc w:val="both"/>
    </w:pPr>
  </w:style>
  <w:style w:type="paragraph" w:customStyle="1" w:styleId="F1D57623C847438880D54F29CB3F7CB1">
    <w:name w:val="F1D57623C847438880D54F29CB3F7CB1"/>
    <w:rsid w:val="003C541B"/>
    <w:pPr>
      <w:widowControl w:val="0"/>
      <w:jc w:val="both"/>
    </w:pPr>
  </w:style>
  <w:style w:type="paragraph" w:customStyle="1" w:styleId="5C30CC1349D844FB8DA6BB6A2A4E7869">
    <w:name w:val="5C30CC1349D844FB8DA6BB6A2A4E7869"/>
    <w:rsid w:val="003C541B"/>
    <w:pPr>
      <w:widowControl w:val="0"/>
      <w:jc w:val="both"/>
    </w:pPr>
  </w:style>
  <w:style w:type="paragraph" w:customStyle="1" w:styleId="B3E79B3B99984D3CAA30F26D729493C1">
    <w:name w:val="B3E79B3B99984D3CAA30F26D729493C1"/>
    <w:rsid w:val="003C541B"/>
    <w:pPr>
      <w:widowControl w:val="0"/>
      <w:jc w:val="both"/>
    </w:pPr>
  </w:style>
  <w:style w:type="paragraph" w:customStyle="1" w:styleId="C34E1298F60C4CC2AB3EC6DF161D0C9A">
    <w:name w:val="C34E1298F60C4CC2AB3EC6DF161D0C9A"/>
    <w:rsid w:val="003C541B"/>
    <w:pPr>
      <w:widowControl w:val="0"/>
      <w:jc w:val="both"/>
    </w:pPr>
  </w:style>
  <w:style w:type="paragraph" w:customStyle="1" w:styleId="B362CF49D0104877B52E31E0EB7715FA">
    <w:name w:val="B362CF49D0104877B52E31E0EB7715FA"/>
    <w:rsid w:val="003C541B"/>
    <w:pPr>
      <w:widowControl w:val="0"/>
      <w:jc w:val="both"/>
    </w:pPr>
  </w:style>
  <w:style w:type="paragraph" w:customStyle="1" w:styleId="8AE0F3223BD64F1699195453CB79A356">
    <w:name w:val="8AE0F3223BD64F1699195453CB79A356"/>
    <w:rsid w:val="003C541B"/>
    <w:pPr>
      <w:widowControl w:val="0"/>
      <w:jc w:val="both"/>
    </w:pPr>
  </w:style>
  <w:style w:type="paragraph" w:customStyle="1" w:styleId="8CD1C3ED4D344E439FA10BBB7F63EC01">
    <w:name w:val="8CD1C3ED4D344E439FA10BBB7F63EC01"/>
    <w:rsid w:val="003C541B"/>
    <w:pPr>
      <w:widowControl w:val="0"/>
      <w:jc w:val="both"/>
    </w:pPr>
  </w:style>
  <w:style w:type="paragraph" w:customStyle="1" w:styleId="16F45380587E4C37ACE33FC97212A8E0">
    <w:name w:val="16F45380587E4C37ACE33FC97212A8E0"/>
    <w:rsid w:val="003C541B"/>
    <w:pPr>
      <w:widowControl w:val="0"/>
      <w:jc w:val="both"/>
    </w:pPr>
  </w:style>
  <w:style w:type="paragraph" w:customStyle="1" w:styleId="8E8FB9EF76704C3787ED1F7F823D95ED">
    <w:name w:val="8E8FB9EF76704C3787ED1F7F823D95ED"/>
    <w:rsid w:val="003C541B"/>
    <w:pPr>
      <w:widowControl w:val="0"/>
      <w:jc w:val="both"/>
    </w:pPr>
  </w:style>
  <w:style w:type="paragraph" w:customStyle="1" w:styleId="E6A79427BE294BB3BD750345AEB6C3F0">
    <w:name w:val="E6A79427BE294BB3BD750345AEB6C3F0"/>
    <w:rsid w:val="003C541B"/>
    <w:pPr>
      <w:widowControl w:val="0"/>
      <w:jc w:val="both"/>
    </w:pPr>
  </w:style>
  <w:style w:type="paragraph" w:customStyle="1" w:styleId="5BCBBC11412B4C32B95CE793F10A2212">
    <w:name w:val="5BCBBC11412B4C32B95CE793F10A2212"/>
    <w:rsid w:val="003C541B"/>
    <w:pPr>
      <w:widowControl w:val="0"/>
      <w:jc w:val="both"/>
    </w:pPr>
  </w:style>
  <w:style w:type="paragraph" w:customStyle="1" w:styleId="6F7D0F7FB1E1458B9A9AD2F6582E78BF">
    <w:name w:val="6F7D0F7FB1E1458B9A9AD2F6582E78BF"/>
    <w:rsid w:val="003C541B"/>
    <w:pPr>
      <w:widowControl w:val="0"/>
      <w:jc w:val="both"/>
    </w:pPr>
  </w:style>
  <w:style w:type="paragraph" w:customStyle="1" w:styleId="7E843BB99D5F49F5B4C6B2D52617A58F">
    <w:name w:val="7E843BB99D5F49F5B4C6B2D52617A58F"/>
    <w:rsid w:val="003C541B"/>
    <w:pPr>
      <w:widowControl w:val="0"/>
      <w:jc w:val="both"/>
    </w:pPr>
  </w:style>
  <w:style w:type="paragraph" w:customStyle="1" w:styleId="840677077CE44FB9801DC50E14F22C3D">
    <w:name w:val="840677077CE44FB9801DC50E14F22C3D"/>
    <w:rsid w:val="003C541B"/>
    <w:pPr>
      <w:widowControl w:val="0"/>
      <w:jc w:val="both"/>
    </w:pPr>
  </w:style>
  <w:style w:type="paragraph" w:customStyle="1" w:styleId="E57F865A34DF44F79CB12B23CE512E30">
    <w:name w:val="E57F865A34DF44F79CB12B23CE512E30"/>
    <w:rsid w:val="003C541B"/>
    <w:pPr>
      <w:widowControl w:val="0"/>
      <w:jc w:val="both"/>
    </w:pPr>
  </w:style>
  <w:style w:type="paragraph" w:customStyle="1" w:styleId="D209D12A6C5944ECB15F01B11803C38E">
    <w:name w:val="D209D12A6C5944ECB15F01B11803C38E"/>
    <w:rsid w:val="003C541B"/>
    <w:pPr>
      <w:widowControl w:val="0"/>
      <w:jc w:val="both"/>
    </w:pPr>
  </w:style>
  <w:style w:type="paragraph" w:customStyle="1" w:styleId="0D65F7A000F8428295F2AC4206F0B2D3">
    <w:name w:val="0D65F7A000F8428295F2AC4206F0B2D3"/>
    <w:rsid w:val="003C541B"/>
    <w:pPr>
      <w:widowControl w:val="0"/>
      <w:jc w:val="both"/>
    </w:pPr>
  </w:style>
  <w:style w:type="paragraph" w:customStyle="1" w:styleId="9368450A98C74E54917F7BBFB3AF60C3">
    <w:name w:val="9368450A98C74E54917F7BBFB3AF60C3"/>
    <w:rsid w:val="003C541B"/>
    <w:pPr>
      <w:widowControl w:val="0"/>
      <w:jc w:val="both"/>
    </w:pPr>
  </w:style>
  <w:style w:type="paragraph" w:customStyle="1" w:styleId="0CFF95E714CA4C27BA2A60AEAC951D4A">
    <w:name w:val="0CFF95E714CA4C27BA2A60AEAC951D4A"/>
    <w:rsid w:val="003C541B"/>
    <w:pPr>
      <w:widowControl w:val="0"/>
      <w:jc w:val="both"/>
    </w:pPr>
  </w:style>
  <w:style w:type="paragraph" w:customStyle="1" w:styleId="2769A43E924040D9A40F69A536BAEAF4">
    <w:name w:val="2769A43E924040D9A40F69A536BAEAF4"/>
    <w:rsid w:val="003C541B"/>
    <w:pPr>
      <w:widowControl w:val="0"/>
      <w:jc w:val="both"/>
    </w:pPr>
  </w:style>
  <w:style w:type="paragraph" w:customStyle="1" w:styleId="4C7949E8E3664D209728A19A70CEF7D5">
    <w:name w:val="4C7949E8E3664D209728A19A70CEF7D5"/>
    <w:rsid w:val="003C541B"/>
    <w:pPr>
      <w:widowControl w:val="0"/>
      <w:jc w:val="both"/>
    </w:pPr>
  </w:style>
  <w:style w:type="paragraph" w:customStyle="1" w:styleId="1DFA2FB9B38C4289943F98159838C39C">
    <w:name w:val="1DFA2FB9B38C4289943F98159838C39C"/>
    <w:rsid w:val="003C541B"/>
    <w:pPr>
      <w:widowControl w:val="0"/>
      <w:jc w:val="both"/>
    </w:pPr>
  </w:style>
  <w:style w:type="paragraph" w:customStyle="1" w:styleId="5653C08153834432A18C3CA94D7A117B">
    <w:name w:val="5653C08153834432A18C3CA94D7A117B"/>
    <w:rsid w:val="003C541B"/>
    <w:pPr>
      <w:widowControl w:val="0"/>
      <w:jc w:val="both"/>
    </w:pPr>
  </w:style>
  <w:style w:type="paragraph" w:customStyle="1" w:styleId="9B457ECA51C2498DA9B491772271F96E">
    <w:name w:val="9B457ECA51C2498DA9B491772271F96E"/>
    <w:rsid w:val="003C541B"/>
    <w:pPr>
      <w:widowControl w:val="0"/>
      <w:jc w:val="both"/>
    </w:pPr>
  </w:style>
  <w:style w:type="paragraph" w:customStyle="1" w:styleId="8E7C0BE45B8146BCAC756DB5D9F1EF22">
    <w:name w:val="8E7C0BE45B8146BCAC756DB5D9F1EF22"/>
    <w:rsid w:val="003C541B"/>
    <w:pPr>
      <w:widowControl w:val="0"/>
      <w:jc w:val="both"/>
    </w:pPr>
  </w:style>
  <w:style w:type="paragraph" w:customStyle="1" w:styleId="D0ADE6C7F9244C3FA74B748FE7333CDF">
    <w:name w:val="D0ADE6C7F9244C3FA74B748FE7333CDF"/>
    <w:rsid w:val="003C541B"/>
    <w:pPr>
      <w:widowControl w:val="0"/>
      <w:jc w:val="both"/>
    </w:pPr>
  </w:style>
  <w:style w:type="paragraph" w:customStyle="1" w:styleId="6AADBCC068F5431582F6B5BEBFD5C9A3">
    <w:name w:val="6AADBCC068F5431582F6B5BEBFD5C9A3"/>
    <w:rsid w:val="003C541B"/>
    <w:pPr>
      <w:widowControl w:val="0"/>
      <w:jc w:val="both"/>
    </w:pPr>
  </w:style>
  <w:style w:type="paragraph" w:customStyle="1" w:styleId="021AFE71A0F445A683AE1F71CEE733A3">
    <w:name w:val="021AFE71A0F445A683AE1F71CEE733A3"/>
    <w:rsid w:val="003C541B"/>
    <w:pPr>
      <w:widowControl w:val="0"/>
      <w:jc w:val="both"/>
    </w:pPr>
  </w:style>
  <w:style w:type="paragraph" w:customStyle="1" w:styleId="C705E0FB366842BBBF26C59F89A41F17">
    <w:name w:val="C705E0FB366842BBBF26C59F89A41F17"/>
    <w:rsid w:val="003C541B"/>
    <w:pPr>
      <w:widowControl w:val="0"/>
      <w:jc w:val="both"/>
    </w:pPr>
  </w:style>
  <w:style w:type="paragraph" w:customStyle="1" w:styleId="8F039BE1510F41E1A2EE0B68399226C1">
    <w:name w:val="8F039BE1510F41E1A2EE0B68399226C1"/>
    <w:rsid w:val="003C541B"/>
    <w:pPr>
      <w:widowControl w:val="0"/>
      <w:jc w:val="both"/>
    </w:pPr>
  </w:style>
  <w:style w:type="paragraph" w:customStyle="1" w:styleId="D70F09E3A2884F9B820365F4EFF77FDF">
    <w:name w:val="D70F09E3A2884F9B820365F4EFF77FDF"/>
    <w:rsid w:val="003C541B"/>
    <w:pPr>
      <w:widowControl w:val="0"/>
      <w:jc w:val="both"/>
    </w:pPr>
  </w:style>
  <w:style w:type="paragraph" w:customStyle="1" w:styleId="9FCBEEBE1CCE4451B6A414D9FDCBF1C3">
    <w:name w:val="9FCBEEBE1CCE4451B6A414D9FDCBF1C3"/>
    <w:rsid w:val="003C541B"/>
    <w:pPr>
      <w:widowControl w:val="0"/>
      <w:jc w:val="both"/>
    </w:pPr>
  </w:style>
  <w:style w:type="paragraph" w:customStyle="1" w:styleId="D654F116B3AB4E95AEFDD475FE2DB94F">
    <w:name w:val="D654F116B3AB4E95AEFDD475FE2DB94F"/>
    <w:rsid w:val="003C541B"/>
    <w:pPr>
      <w:widowControl w:val="0"/>
      <w:jc w:val="both"/>
    </w:pPr>
  </w:style>
  <w:style w:type="paragraph" w:customStyle="1" w:styleId="3F21700571914A26B595A95BF933D133">
    <w:name w:val="3F21700571914A26B595A95BF933D133"/>
    <w:rsid w:val="003C541B"/>
    <w:pPr>
      <w:widowControl w:val="0"/>
      <w:jc w:val="both"/>
    </w:pPr>
  </w:style>
  <w:style w:type="paragraph" w:customStyle="1" w:styleId="766A37A45DE34A649DE85210834E14F9">
    <w:name w:val="766A37A45DE34A649DE85210834E14F9"/>
    <w:rsid w:val="003C541B"/>
    <w:pPr>
      <w:widowControl w:val="0"/>
      <w:jc w:val="both"/>
    </w:pPr>
  </w:style>
  <w:style w:type="paragraph" w:customStyle="1" w:styleId="B137F843500C455CADFB69F652ED88CE">
    <w:name w:val="B137F843500C455CADFB69F652ED88CE"/>
    <w:rsid w:val="003C541B"/>
    <w:pPr>
      <w:widowControl w:val="0"/>
      <w:jc w:val="both"/>
    </w:pPr>
  </w:style>
  <w:style w:type="paragraph" w:customStyle="1" w:styleId="49053AE38CB34400A6C26D882445A477">
    <w:name w:val="49053AE38CB34400A6C26D882445A477"/>
    <w:rsid w:val="003C541B"/>
    <w:pPr>
      <w:widowControl w:val="0"/>
      <w:jc w:val="both"/>
    </w:pPr>
  </w:style>
  <w:style w:type="paragraph" w:customStyle="1" w:styleId="8EADE10D6C2249C5B4AF25024DCA0523">
    <w:name w:val="8EADE10D6C2249C5B4AF25024DCA0523"/>
    <w:rsid w:val="003C541B"/>
    <w:pPr>
      <w:widowControl w:val="0"/>
      <w:jc w:val="both"/>
    </w:pPr>
  </w:style>
  <w:style w:type="paragraph" w:customStyle="1" w:styleId="F21BCBA6603942E3B07CEA1481EDC876">
    <w:name w:val="F21BCBA6603942E3B07CEA1481EDC876"/>
    <w:rsid w:val="003C541B"/>
    <w:pPr>
      <w:widowControl w:val="0"/>
      <w:jc w:val="both"/>
    </w:pPr>
  </w:style>
  <w:style w:type="paragraph" w:customStyle="1" w:styleId="41B1E371B0434AE28C22CD85039A005F">
    <w:name w:val="41B1E371B0434AE28C22CD85039A005F"/>
    <w:rsid w:val="003C541B"/>
    <w:pPr>
      <w:widowControl w:val="0"/>
      <w:jc w:val="both"/>
    </w:pPr>
  </w:style>
  <w:style w:type="paragraph" w:customStyle="1" w:styleId="E97F7EA9D47C4943AD64CFDFECA3B99C">
    <w:name w:val="E97F7EA9D47C4943AD64CFDFECA3B99C"/>
    <w:rsid w:val="003C541B"/>
    <w:pPr>
      <w:widowControl w:val="0"/>
      <w:jc w:val="both"/>
    </w:pPr>
  </w:style>
  <w:style w:type="paragraph" w:customStyle="1" w:styleId="246AEC1F995243708961E6CBD256E21A">
    <w:name w:val="246AEC1F995243708961E6CBD256E21A"/>
    <w:rsid w:val="003C541B"/>
    <w:pPr>
      <w:widowControl w:val="0"/>
      <w:jc w:val="both"/>
    </w:pPr>
  </w:style>
  <w:style w:type="paragraph" w:customStyle="1" w:styleId="A7D66711057F4B21A734DF75758DAD81">
    <w:name w:val="A7D66711057F4B21A734DF75758DAD81"/>
    <w:rsid w:val="003C541B"/>
    <w:pPr>
      <w:widowControl w:val="0"/>
      <w:jc w:val="both"/>
    </w:pPr>
  </w:style>
  <w:style w:type="paragraph" w:customStyle="1" w:styleId="7D5A500D2D0E45E9B233DE612421BB7C">
    <w:name w:val="7D5A500D2D0E45E9B233DE612421BB7C"/>
    <w:rsid w:val="003C541B"/>
    <w:pPr>
      <w:widowControl w:val="0"/>
      <w:jc w:val="both"/>
    </w:pPr>
  </w:style>
  <w:style w:type="paragraph" w:customStyle="1" w:styleId="3EB3FE6A28604026977DDB51A09B22E9">
    <w:name w:val="3EB3FE6A28604026977DDB51A09B22E9"/>
    <w:rsid w:val="003C541B"/>
    <w:pPr>
      <w:widowControl w:val="0"/>
      <w:jc w:val="both"/>
    </w:pPr>
  </w:style>
  <w:style w:type="paragraph" w:customStyle="1" w:styleId="E7A1E10D98E14361B131E4B2A14F51A0">
    <w:name w:val="E7A1E10D98E14361B131E4B2A14F51A0"/>
    <w:rsid w:val="003C541B"/>
    <w:pPr>
      <w:widowControl w:val="0"/>
      <w:jc w:val="both"/>
    </w:pPr>
  </w:style>
  <w:style w:type="paragraph" w:customStyle="1" w:styleId="2AF9C2BF77034197821C9094A99132D9">
    <w:name w:val="2AF9C2BF77034197821C9094A99132D9"/>
    <w:rsid w:val="003C541B"/>
    <w:pPr>
      <w:widowControl w:val="0"/>
      <w:jc w:val="both"/>
    </w:pPr>
  </w:style>
  <w:style w:type="paragraph" w:customStyle="1" w:styleId="525DE2C1C1334492A07E3BC64D649BDE">
    <w:name w:val="525DE2C1C1334492A07E3BC64D649BDE"/>
    <w:rsid w:val="003C541B"/>
    <w:pPr>
      <w:widowControl w:val="0"/>
      <w:jc w:val="both"/>
    </w:pPr>
  </w:style>
  <w:style w:type="paragraph" w:customStyle="1" w:styleId="FD7C63EDAE364EA4BA16F1FEC44735FF">
    <w:name w:val="FD7C63EDAE364EA4BA16F1FEC44735FF"/>
    <w:rsid w:val="003C541B"/>
    <w:pPr>
      <w:widowControl w:val="0"/>
      <w:jc w:val="both"/>
    </w:pPr>
  </w:style>
  <w:style w:type="paragraph" w:customStyle="1" w:styleId="6A29E00F6447401BAA49CF5F5B0EF9C7">
    <w:name w:val="6A29E00F6447401BAA49CF5F5B0EF9C7"/>
    <w:rsid w:val="003C541B"/>
    <w:pPr>
      <w:widowControl w:val="0"/>
      <w:jc w:val="both"/>
    </w:pPr>
  </w:style>
  <w:style w:type="paragraph" w:customStyle="1" w:styleId="9DC8BD8ED5814FAEBDED594EBA248758">
    <w:name w:val="9DC8BD8ED5814FAEBDED594EBA248758"/>
    <w:rsid w:val="003C541B"/>
    <w:pPr>
      <w:widowControl w:val="0"/>
      <w:jc w:val="both"/>
    </w:pPr>
  </w:style>
  <w:style w:type="paragraph" w:customStyle="1" w:styleId="AAE2210C0B21487BB103DF8800C14696">
    <w:name w:val="AAE2210C0B21487BB103DF8800C14696"/>
    <w:rsid w:val="003C541B"/>
    <w:pPr>
      <w:widowControl w:val="0"/>
      <w:jc w:val="both"/>
    </w:pPr>
  </w:style>
  <w:style w:type="paragraph" w:customStyle="1" w:styleId="26E14BB422424001BA140772F4DA6FDE">
    <w:name w:val="26E14BB422424001BA140772F4DA6FDE"/>
    <w:rsid w:val="003C541B"/>
    <w:pPr>
      <w:widowControl w:val="0"/>
      <w:jc w:val="both"/>
    </w:pPr>
  </w:style>
  <w:style w:type="paragraph" w:customStyle="1" w:styleId="C55596F81D0446E1ACACDCE9C7E04B6D">
    <w:name w:val="C55596F81D0446E1ACACDCE9C7E04B6D"/>
    <w:rsid w:val="003C541B"/>
    <w:pPr>
      <w:widowControl w:val="0"/>
      <w:jc w:val="both"/>
    </w:pPr>
  </w:style>
  <w:style w:type="paragraph" w:customStyle="1" w:styleId="44169139645B463799977B2BCFFE6479">
    <w:name w:val="44169139645B463799977B2BCFFE6479"/>
    <w:rsid w:val="003C541B"/>
    <w:pPr>
      <w:widowControl w:val="0"/>
      <w:jc w:val="both"/>
    </w:pPr>
  </w:style>
  <w:style w:type="paragraph" w:customStyle="1" w:styleId="4C00CB5CD52042B2A32219F30FE26242">
    <w:name w:val="4C00CB5CD52042B2A32219F30FE26242"/>
    <w:rsid w:val="003C541B"/>
    <w:pPr>
      <w:widowControl w:val="0"/>
      <w:jc w:val="both"/>
    </w:pPr>
  </w:style>
  <w:style w:type="paragraph" w:customStyle="1" w:styleId="AE4E9A3C98FC4214997E77EAEDC84E0E">
    <w:name w:val="AE4E9A3C98FC4214997E77EAEDC84E0E"/>
    <w:rsid w:val="003C541B"/>
    <w:pPr>
      <w:widowControl w:val="0"/>
      <w:jc w:val="both"/>
    </w:pPr>
  </w:style>
  <w:style w:type="paragraph" w:customStyle="1" w:styleId="B468C5C1793E4BBEAB1BF7489960CF40">
    <w:name w:val="B468C5C1793E4BBEAB1BF7489960CF40"/>
    <w:rsid w:val="003C541B"/>
    <w:pPr>
      <w:widowControl w:val="0"/>
      <w:jc w:val="both"/>
    </w:pPr>
  </w:style>
  <w:style w:type="paragraph" w:customStyle="1" w:styleId="D80E403DD7C94F98BA0AACF90BDF4C2F">
    <w:name w:val="D80E403DD7C94F98BA0AACF90BDF4C2F"/>
    <w:rsid w:val="003C541B"/>
    <w:pPr>
      <w:widowControl w:val="0"/>
      <w:jc w:val="both"/>
    </w:pPr>
  </w:style>
  <w:style w:type="paragraph" w:customStyle="1" w:styleId="727F44D8E61D409584F12F832D9769ED">
    <w:name w:val="727F44D8E61D409584F12F832D9769ED"/>
    <w:rsid w:val="003C541B"/>
    <w:pPr>
      <w:widowControl w:val="0"/>
      <w:jc w:val="both"/>
    </w:pPr>
  </w:style>
  <w:style w:type="paragraph" w:customStyle="1" w:styleId="30818B27E71B4CC7B9B1C51E0D1CE815">
    <w:name w:val="30818B27E71B4CC7B9B1C51E0D1CE815"/>
    <w:rsid w:val="003C541B"/>
    <w:pPr>
      <w:widowControl w:val="0"/>
      <w:jc w:val="both"/>
    </w:pPr>
  </w:style>
  <w:style w:type="paragraph" w:customStyle="1" w:styleId="4B99E9A273AB4CD391397735A5DB8221">
    <w:name w:val="4B99E9A273AB4CD391397735A5DB8221"/>
    <w:rsid w:val="003C541B"/>
    <w:pPr>
      <w:widowControl w:val="0"/>
      <w:jc w:val="both"/>
    </w:pPr>
  </w:style>
  <w:style w:type="paragraph" w:customStyle="1" w:styleId="8D6EB60BFDC448F99319ACCBF9404B17">
    <w:name w:val="8D6EB60BFDC448F99319ACCBF9404B17"/>
    <w:rsid w:val="003C541B"/>
    <w:pPr>
      <w:widowControl w:val="0"/>
      <w:jc w:val="both"/>
    </w:pPr>
  </w:style>
  <w:style w:type="paragraph" w:customStyle="1" w:styleId="14B7387618FD43C98047353E65632128">
    <w:name w:val="14B7387618FD43C98047353E65632128"/>
    <w:rsid w:val="003C541B"/>
    <w:pPr>
      <w:widowControl w:val="0"/>
      <w:jc w:val="both"/>
    </w:pPr>
  </w:style>
  <w:style w:type="paragraph" w:customStyle="1" w:styleId="A1BEC1FD58134E7DBED71D87BDEE8E5F">
    <w:name w:val="A1BEC1FD58134E7DBED71D87BDEE8E5F"/>
    <w:rsid w:val="003C541B"/>
    <w:pPr>
      <w:widowControl w:val="0"/>
      <w:jc w:val="both"/>
    </w:pPr>
  </w:style>
  <w:style w:type="paragraph" w:customStyle="1" w:styleId="8A399BF2097B40AC9C121B8689F2FD97">
    <w:name w:val="8A399BF2097B40AC9C121B8689F2FD97"/>
    <w:rsid w:val="003C541B"/>
    <w:pPr>
      <w:widowControl w:val="0"/>
      <w:jc w:val="both"/>
    </w:pPr>
  </w:style>
  <w:style w:type="paragraph" w:customStyle="1" w:styleId="F9A5FFB3CA1447CEB35C53DD7DC74F76">
    <w:name w:val="F9A5FFB3CA1447CEB35C53DD7DC74F76"/>
    <w:rsid w:val="003C541B"/>
    <w:pPr>
      <w:widowControl w:val="0"/>
      <w:jc w:val="both"/>
    </w:pPr>
  </w:style>
  <w:style w:type="paragraph" w:customStyle="1" w:styleId="E1B6B5A2242F4BE188001030FFBD2BE5">
    <w:name w:val="E1B6B5A2242F4BE188001030FFBD2BE5"/>
    <w:rsid w:val="003C541B"/>
    <w:pPr>
      <w:widowControl w:val="0"/>
      <w:jc w:val="both"/>
    </w:pPr>
  </w:style>
  <w:style w:type="paragraph" w:customStyle="1" w:styleId="D9EC55F3D71941319757A4F64E918DE5">
    <w:name w:val="D9EC55F3D71941319757A4F64E918DE5"/>
    <w:rsid w:val="003C541B"/>
    <w:pPr>
      <w:widowControl w:val="0"/>
      <w:jc w:val="both"/>
    </w:pPr>
  </w:style>
  <w:style w:type="paragraph" w:customStyle="1" w:styleId="8898713B3BF94832B6132C5513CAC4F0">
    <w:name w:val="8898713B3BF94832B6132C5513CAC4F0"/>
    <w:rsid w:val="003C541B"/>
    <w:pPr>
      <w:widowControl w:val="0"/>
      <w:jc w:val="both"/>
    </w:pPr>
  </w:style>
  <w:style w:type="paragraph" w:customStyle="1" w:styleId="9EB0B7454F5F436EB4FAFFF11CE11836">
    <w:name w:val="9EB0B7454F5F436EB4FAFFF11CE11836"/>
    <w:rsid w:val="003C541B"/>
    <w:pPr>
      <w:widowControl w:val="0"/>
      <w:jc w:val="both"/>
    </w:pPr>
  </w:style>
  <w:style w:type="paragraph" w:customStyle="1" w:styleId="7382DACFBCC946958F36650BE7A5FECE">
    <w:name w:val="7382DACFBCC946958F36650BE7A5FECE"/>
    <w:rsid w:val="003C541B"/>
    <w:pPr>
      <w:widowControl w:val="0"/>
      <w:jc w:val="both"/>
    </w:pPr>
  </w:style>
  <w:style w:type="paragraph" w:customStyle="1" w:styleId="12B2954055224BA982E8F87DA8D065C2">
    <w:name w:val="12B2954055224BA982E8F87DA8D065C2"/>
    <w:rsid w:val="003C541B"/>
    <w:pPr>
      <w:widowControl w:val="0"/>
      <w:jc w:val="both"/>
    </w:pPr>
  </w:style>
  <w:style w:type="paragraph" w:customStyle="1" w:styleId="ED8177FEE52F48829BDA431F49798D60">
    <w:name w:val="ED8177FEE52F48829BDA431F49798D60"/>
    <w:rsid w:val="003C541B"/>
    <w:pPr>
      <w:widowControl w:val="0"/>
      <w:jc w:val="both"/>
    </w:pPr>
  </w:style>
  <w:style w:type="paragraph" w:customStyle="1" w:styleId="96340BA72A0B40739C0327213EC734DB">
    <w:name w:val="96340BA72A0B40739C0327213EC734DB"/>
    <w:rsid w:val="003C541B"/>
    <w:pPr>
      <w:widowControl w:val="0"/>
      <w:jc w:val="both"/>
    </w:pPr>
  </w:style>
  <w:style w:type="paragraph" w:customStyle="1" w:styleId="32DAA00A6C684C14A16A4667974A16FA">
    <w:name w:val="32DAA00A6C684C14A16A4667974A16FA"/>
    <w:rsid w:val="003C541B"/>
    <w:pPr>
      <w:widowControl w:val="0"/>
      <w:jc w:val="both"/>
    </w:pPr>
  </w:style>
  <w:style w:type="paragraph" w:customStyle="1" w:styleId="8BE2CB4F02FB45BFBDD7F74A30FD2C5F">
    <w:name w:val="8BE2CB4F02FB45BFBDD7F74A30FD2C5F"/>
    <w:rsid w:val="003C541B"/>
    <w:pPr>
      <w:widowControl w:val="0"/>
      <w:jc w:val="both"/>
    </w:pPr>
  </w:style>
  <w:style w:type="paragraph" w:customStyle="1" w:styleId="EEC065D0170B48EAAD1A798FA722DBE8">
    <w:name w:val="EEC065D0170B48EAAD1A798FA722DBE8"/>
    <w:rsid w:val="003C541B"/>
    <w:pPr>
      <w:widowControl w:val="0"/>
      <w:jc w:val="both"/>
    </w:pPr>
  </w:style>
  <w:style w:type="paragraph" w:customStyle="1" w:styleId="8B657AA91BF342CCA7314A1F951691D8">
    <w:name w:val="8B657AA91BF342CCA7314A1F951691D8"/>
    <w:rsid w:val="003C541B"/>
    <w:pPr>
      <w:widowControl w:val="0"/>
      <w:jc w:val="both"/>
    </w:pPr>
  </w:style>
  <w:style w:type="paragraph" w:customStyle="1" w:styleId="D58BAEBED5A54026AE7EC329CF6740D4">
    <w:name w:val="D58BAEBED5A54026AE7EC329CF6740D4"/>
    <w:rsid w:val="003C541B"/>
    <w:pPr>
      <w:widowControl w:val="0"/>
      <w:jc w:val="both"/>
    </w:pPr>
  </w:style>
  <w:style w:type="paragraph" w:customStyle="1" w:styleId="6B11E4642142406EBF82A24924488D64">
    <w:name w:val="6B11E4642142406EBF82A24924488D64"/>
    <w:rsid w:val="003C541B"/>
    <w:pPr>
      <w:widowControl w:val="0"/>
      <w:jc w:val="both"/>
    </w:pPr>
  </w:style>
  <w:style w:type="paragraph" w:customStyle="1" w:styleId="8D6AFF82283D4A0EA2FDA6C3D005703A">
    <w:name w:val="8D6AFF82283D4A0EA2FDA6C3D005703A"/>
    <w:rsid w:val="003C541B"/>
    <w:pPr>
      <w:widowControl w:val="0"/>
      <w:jc w:val="both"/>
    </w:pPr>
  </w:style>
  <w:style w:type="paragraph" w:customStyle="1" w:styleId="C83A9F068D8847E4847E6FBF9561AF74">
    <w:name w:val="C83A9F068D8847E4847E6FBF9561AF74"/>
    <w:rsid w:val="003C541B"/>
    <w:pPr>
      <w:widowControl w:val="0"/>
      <w:jc w:val="both"/>
    </w:pPr>
  </w:style>
  <w:style w:type="paragraph" w:customStyle="1" w:styleId="E04A88E2FBB34594AF710C3703754D57">
    <w:name w:val="E04A88E2FBB34594AF710C3703754D57"/>
    <w:rsid w:val="003C541B"/>
    <w:pPr>
      <w:widowControl w:val="0"/>
      <w:jc w:val="both"/>
    </w:pPr>
  </w:style>
  <w:style w:type="paragraph" w:customStyle="1" w:styleId="105E1F9A13A54FF0BACDEFC5541CA4BC">
    <w:name w:val="105E1F9A13A54FF0BACDEFC5541CA4BC"/>
    <w:rsid w:val="003C541B"/>
    <w:pPr>
      <w:widowControl w:val="0"/>
      <w:jc w:val="both"/>
    </w:pPr>
  </w:style>
  <w:style w:type="paragraph" w:customStyle="1" w:styleId="917774DE7A44459C8E1CB651B404AA76">
    <w:name w:val="917774DE7A44459C8E1CB651B404AA76"/>
    <w:rsid w:val="003C541B"/>
    <w:pPr>
      <w:widowControl w:val="0"/>
      <w:jc w:val="both"/>
    </w:pPr>
  </w:style>
  <w:style w:type="paragraph" w:customStyle="1" w:styleId="5174AB29C02B48709E1DF1FB7B07490B">
    <w:name w:val="5174AB29C02B48709E1DF1FB7B07490B"/>
    <w:rsid w:val="003C541B"/>
    <w:pPr>
      <w:widowControl w:val="0"/>
      <w:jc w:val="both"/>
    </w:pPr>
  </w:style>
  <w:style w:type="paragraph" w:customStyle="1" w:styleId="1C65819FCABF41118D61D79301264C80">
    <w:name w:val="1C65819FCABF41118D61D79301264C80"/>
    <w:rsid w:val="003C541B"/>
    <w:pPr>
      <w:widowControl w:val="0"/>
      <w:jc w:val="both"/>
    </w:pPr>
  </w:style>
  <w:style w:type="paragraph" w:customStyle="1" w:styleId="27ECD80DBE2344E2AC034D2635BB1A8F">
    <w:name w:val="27ECD80DBE2344E2AC034D2635BB1A8F"/>
    <w:rsid w:val="003C541B"/>
    <w:pPr>
      <w:widowControl w:val="0"/>
      <w:jc w:val="both"/>
    </w:pPr>
  </w:style>
  <w:style w:type="paragraph" w:customStyle="1" w:styleId="CE8E6491C4814ACC8A8DFFE471C9DDD5">
    <w:name w:val="CE8E6491C4814ACC8A8DFFE471C9DDD5"/>
    <w:rsid w:val="003C541B"/>
    <w:pPr>
      <w:widowControl w:val="0"/>
      <w:jc w:val="both"/>
    </w:pPr>
  </w:style>
  <w:style w:type="paragraph" w:customStyle="1" w:styleId="F943566E7FA640B6AF53395A92CE5012">
    <w:name w:val="F943566E7FA640B6AF53395A92CE5012"/>
    <w:rsid w:val="003C541B"/>
    <w:pPr>
      <w:widowControl w:val="0"/>
      <w:jc w:val="both"/>
    </w:pPr>
  </w:style>
  <w:style w:type="paragraph" w:customStyle="1" w:styleId="2633F34C0CC44CEB862895FF9D76EF1F">
    <w:name w:val="2633F34C0CC44CEB862895FF9D76EF1F"/>
    <w:rsid w:val="003C541B"/>
    <w:pPr>
      <w:widowControl w:val="0"/>
      <w:jc w:val="both"/>
    </w:pPr>
  </w:style>
  <w:style w:type="paragraph" w:customStyle="1" w:styleId="443742F8B2A344ED9896382BFEEC2896">
    <w:name w:val="443742F8B2A344ED9896382BFEEC2896"/>
    <w:rsid w:val="003C541B"/>
    <w:pPr>
      <w:widowControl w:val="0"/>
      <w:jc w:val="both"/>
    </w:pPr>
  </w:style>
  <w:style w:type="paragraph" w:customStyle="1" w:styleId="5B440C9911664012BFD740A30C02D791">
    <w:name w:val="5B440C9911664012BFD740A30C02D791"/>
    <w:rsid w:val="003C541B"/>
    <w:pPr>
      <w:widowControl w:val="0"/>
      <w:jc w:val="both"/>
    </w:pPr>
  </w:style>
  <w:style w:type="paragraph" w:customStyle="1" w:styleId="B37D380C58464B2DB103776F0F6B27DB">
    <w:name w:val="B37D380C58464B2DB103776F0F6B27DB"/>
    <w:rsid w:val="003C541B"/>
    <w:pPr>
      <w:widowControl w:val="0"/>
      <w:jc w:val="both"/>
    </w:pPr>
  </w:style>
  <w:style w:type="paragraph" w:customStyle="1" w:styleId="45CE5F2864B4426BABFEA430814F0848">
    <w:name w:val="45CE5F2864B4426BABFEA430814F0848"/>
    <w:rsid w:val="003C541B"/>
    <w:pPr>
      <w:widowControl w:val="0"/>
      <w:jc w:val="both"/>
    </w:pPr>
  </w:style>
  <w:style w:type="paragraph" w:customStyle="1" w:styleId="0569E6D1FA1D4CB399918C1D6F4BB8F3">
    <w:name w:val="0569E6D1FA1D4CB399918C1D6F4BB8F3"/>
    <w:rsid w:val="003C541B"/>
    <w:pPr>
      <w:widowControl w:val="0"/>
      <w:jc w:val="both"/>
    </w:pPr>
  </w:style>
  <w:style w:type="paragraph" w:customStyle="1" w:styleId="AFBEB556313A425695ABEFE15622D7F0">
    <w:name w:val="AFBEB556313A425695ABEFE15622D7F0"/>
    <w:rsid w:val="003C541B"/>
    <w:pPr>
      <w:widowControl w:val="0"/>
      <w:jc w:val="both"/>
    </w:pPr>
  </w:style>
  <w:style w:type="paragraph" w:customStyle="1" w:styleId="29B124F2A473477F96DF262021702841">
    <w:name w:val="29B124F2A473477F96DF262021702841"/>
    <w:rsid w:val="003C541B"/>
    <w:pPr>
      <w:widowControl w:val="0"/>
      <w:jc w:val="both"/>
    </w:pPr>
  </w:style>
  <w:style w:type="paragraph" w:customStyle="1" w:styleId="E4423F541DBA43BB87064635B32D393E">
    <w:name w:val="E4423F541DBA43BB87064635B32D393E"/>
    <w:rsid w:val="003C541B"/>
    <w:pPr>
      <w:widowControl w:val="0"/>
      <w:jc w:val="both"/>
    </w:pPr>
  </w:style>
  <w:style w:type="paragraph" w:customStyle="1" w:styleId="802B4AD44AE14F1AB4BE6E8BD0A4536C">
    <w:name w:val="802B4AD44AE14F1AB4BE6E8BD0A4536C"/>
    <w:rsid w:val="003C541B"/>
    <w:pPr>
      <w:widowControl w:val="0"/>
      <w:jc w:val="both"/>
    </w:pPr>
  </w:style>
  <w:style w:type="paragraph" w:customStyle="1" w:styleId="6D33271F443546C8ABC703E24D1B7478">
    <w:name w:val="6D33271F443546C8ABC703E24D1B7478"/>
    <w:rsid w:val="003C541B"/>
    <w:pPr>
      <w:widowControl w:val="0"/>
      <w:jc w:val="both"/>
    </w:pPr>
  </w:style>
  <w:style w:type="paragraph" w:customStyle="1" w:styleId="A896EE7F99D74056AA2CD264B4E3B3A6">
    <w:name w:val="A896EE7F99D74056AA2CD264B4E3B3A6"/>
    <w:rsid w:val="003C541B"/>
    <w:pPr>
      <w:widowControl w:val="0"/>
      <w:jc w:val="both"/>
    </w:pPr>
  </w:style>
  <w:style w:type="paragraph" w:customStyle="1" w:styleId="2C82A02252EC44C39E0DA514228C50F2">
    <w:name w:val="2C82A02252EC44C39E0DA514228C50F2"/>
    <w:rsid w:val="003C541B"/>
    <w:pPr>
      <w:widowControl w:val="0"/>
      <w:jc w:val="both"/>
    </w:pPr>
  </w:style>
  <w:style w:type="paragraph" w:customStyle="1" w:styleId="74DBC5F273CE4218B73102D845891CF6">
    <w:name w:val="74DBC5F273CE4218B73102D845891CF6"/>
    <w:rsid w:val="003C541B"/>
    <w:pPr>
      <w:widowControl w:val="0"/>
      <w:jc w:val="both"/>
    </w:pPr>
  </w:style>
  <w:style w:type="paragraph" w:customStyle="1" w:styleId="9C4E4675F6374C2DB21BBBD92A260CAA">
    <w:name w:val="9C4E4675F6374C2DB21BBBD92A260CAA"/>
    <w:rsid w:val="003C541B"/>
    <w:pPr>
      <w:widowControl w:val="0"/>
      <w:jc w:val="both"/>
    </w:pPr>
  </w:style>
  <w:style w:type="paragraph" w:customStyle="1" w:styleId="FDB6A4AA41394DFEA5E4121D82B26CE6">
    <w:name w:val="FDB6A4AA41394DFEA5E4121D82B26CE6"/>
    <w:rsid w:val="003C541B"/>
    <w:pPr>
      <w:widowControl w:val="0"/>
      <w:jc w:val="both"/>
    </w:pPr>
  </w:style>
  <w:style w:type="paragraph" w:customStyle="1" w:styleId="CDE3B47DA237482280FE89711ABA3E54">
    <w:name w:val="CDE3B47DA237482280FE89711ABA3E54"/>
    <w:rsid w:val="003C541B"/>
    <w:pPr>
      <w:widowControl w:val="0"/>
      <w:jc w:val="both"/>
    </w:pPr>
  </w:style>
  <w:style w:type="paragraph" w:customStyle="1" w:styleId="AB2AAA657CAC4929A19F4255924776F5">
    <w:name w:val="AB2AAA657CAC4929A19F4255924776F5"/>
    <w:rsid w:val="003C541B"/>
    <w:pPr>
      <w:widowControl w:val="0"/>
      <w:jc w:val="both"/>
    </w:pPr>
  </w:style>
  <w:style w:type="paragraph" w:customStyle="1" w:styleId="90A8BB19923C4C478CD1CE260F43F8F1">
    <w:name w:val="90A8BB19923C4C478CD1CE260F43F8F1"/>
    <w:rsid w:val="003C541B"/>
    <w:pPr>
      <w:widowControl w:val="0"/>
      <w:jc w:val="both"/>
    </w:pPr>
  </w:style>
  <w:style w:type="paragraph" w:customStyle="1" w:styleId="2781A55F030042CC8162D3B123323951">
    <w:name w:val="2781A55F030042CC8162D3B123323951"/>
    <w:rsid w:val="003C541B"/>
    <w:pPr>
      <w:widowControl w:val="0"/>
      <w:jc w:val="both"/>
    </w:pPr>
  </w:style>
  <w:style w:type="paragraph" w:customStyle="1" w:styleId="A90EB33EE7BD435AA83FC3E7EE885898">
    <w:name w:val="A90EB33EE7BD435AA83FC3E7EE885898"/>
    <w:rsid w:val="003C541B"/>
    <w:pPr>
      <w:widowControl w:val="0"/>
      <w:jc w:val="both"/>
    </w:pPr>
  </w:style>
  <w:style w:type="paragraph" w:customStyle="1" w:styleId="692B44D41437498CA8DE12D6E0978542">
    <w:name w:val="692B44D41437498CA8DE12D6E0978542"/>
    <w:rsid w:val="003C541B"/>
    <w:pPr>
      <w:widowControl w:val="0"/>
      <w:jc w:val="both"/>
    </w:pPr>
  </w:style>
  <w:style w:type="paragraph" w:customStyle="1" w:styleId="78A091AFE0C54F9EB16DE6C4A7B7721C">
    <w:name w:val="78A091AFE0C54F9EB16DE6C4A7B7721C"/>
    <w:rsid w:val="003C541B"/>
    <w:pPr>
      <w:widowControl w:val="0"/>
      <w:jc w:val="both"/>
    </w:pPr>
  </w:style>
  <w:style w:type="paragraph" w:customStyle="1" w:styleId="3979D7141B264A16A1E0316F73D50961">
    <w:name w:val="3979D7141B264A16A1E0316F73D50961"/>
    <w:rsid w:val="003C541B"/>
    <w:pPr>
      <w:widowControl w:val="0"/>
      <w:jc w:val="both"/>
    </w:pPr>
  </w:style>
  <w:style w:type="paragraph" w:customStyle="1" w:styleId="7FC4FCE75C7E4EFD80043AD7B9E44A67">
    <w:name w:val="7FC4FCE75C7E4EFD80043AD7B9E44A67"/>
    <w:rsid w:val="003C541B"/>
    <w:pPr>
      <w:widowControl w:val="0"/>
      <w:jc w:val="both"/>
    </w:pPr>
  </w:style>
  <w:style w:type="paragraph" w:customStyle="1" w:styleId="9F99EB37A2F747199D3453AF97C52CB4">
    <w:name w:val="9F99EB37A2F747199D3453AF97C52CB4"/>
    <w:rsid w:val="003C541B"/>
    <w:pPr>
      <w:widowControl w:val="0"/>
      <w:jc w:val="both"/>
    </w:pPr>
  </w:style>
  <w:style w:type="paragraph" w:customStyle="1" w:styleId="F117135F634642C9A9F5812422E5EF0A">
    <w:name w:val="F117135F634642C9A9F5812422E5EF0A"/>
    <w:rsid w:val="003C541B"/>
    <w:pPr>
      <w:widowControl w:val="0"/>
      <w:jc w:val="both"/>
    </w:pPr>
  </w:style>
  <w:style w:type="paragraph" w:customStyle="1" w:styleId="AB3A328F96C1428F9594A23505221EA7">
    <w:name w:val="AB3A328F96C1428F9594A23505221EA7"/>
    <w:rsid w:val="003C541B"/>
    <w:pPr>
      <w:widowControl w:val="0"/>
      <w:jc w:val="both"/>
    </w:pPr>
  </w:style>
  <w:style w:type="paragraph" w:customStyle="1" w:styleId="8453D21A0EB542F896D0E6EF0F40C863">
    <w:name w:val="8453D21A0EB542F896D0E6EF0F40C863"/>
    <w:rsid w:val="003C541B"/>
    <w:pPr>
      <w:widowControl w:val="0"/>
      <w:jc w:val="both"/>
    </w:pPr>
  </w:style>
  <w:style w:type="paragraph" w:customStyle="1" w:styleId="E72E012F354A4880AA3F93701DF35B37">
    <w:name w:val="E72E012F354A4880AA3F93701DF35B37"/>
    <w:rsid w:val="003C541B"/>
    <w:pPr>
      <w:widowControl w:val="0"/>
      <w:jc w:val="both"/>
    </w:pPr>
  </w:style>
  <w:style w:type="paragraph" w:customStyle="1" w:styleId="32FE1CF2E07347568CC9CDA620D6082C">
    <w:name w:val="32FE1CF2E07347568CC9CDA620D6082C"/>
    <w:rsid w:val="003C541B"/>
    <w:pPr>
      <w:widowControl w:val="0"/>
      <w:jc w:val="both"/>
    </w:pPr>
  </w:style>
  <w:style w:type="paragraph" w:customStyle="1" w:styleId="BF67BF4BF7F44C28A6B8ED0AB829F4D8">
    <w:name w:val="BF67BF4BF7F44C28A6B8ED0AB829F4D8"/>
    <w:rsid w:val="003C541B"/>
    <w:pPr>
      <w:widowControl w:val="0"/>
      <w:jc w:val="both"/>
    </w:pPr>
  </w:style>
  <w:style w:type="paragraph" w:customStyle="1" w:styleId="E5C108C763754492A5A6C9B8F8030A90">
    <w:name w:val="E5C108C763754492A5A6C9B8F8030A90"/>
    <w:rsid w:val="003C541B"/>
    <w:pPr>
      <w:widowControl w:val="0"/>
      <w:jc w:val="both"/>
    </w:pPr>
  </w:style>
  <w:style w:type="paragraph" w:customStyle="1" w:styleId="47311EE44F32494DABB8A1DE9BF77DCF">
    <w:name w:val="47311EE44F32494DABB8A1DE9BF77DCF"/>
    <w:rsid w:val="003C541B"/>
    <w:pPr>
      <w:widowControl w:val="0"/>
      <w:jc w:val="both"/>
    </w:pPr>
  </w:style>
  <w:style w:type="paragraph" w:customStyle="1" w:styleId="7F61C9C37B76438DA95EB9BF4489DFF5">
    <w:name w:val="7F61C9C37B76438DA95EB9BF4489DFF5"/>
    <w:rsid w:val="003C541B"/>
    <w:pPr>
      <w:widowControl w:val="0"/>
      <w:jc w:val="both"/>
    </w:pPr>
  </w:style>
  <w:style w:type="paragraph" w:customStyle="1" w:styleId="F29094214DC145F6AD22CBE3BA57CCFF">
    <w:name w:val="F29094214DC145F6AD22CBE3BA57CCFF"/>
    <w:rsid w:val="003C541B"/>
    <w:pPr>
      <w:widowControl w:val="0"/>
      <w:jc w:val="both"/>
    </w:pPr>
  </w:style>
  <w:style w:type="paragraph" w:customStyle="1" w:styleId="D2EB10F0DB9042BEAC81628FE9C91EF0">
    <w:name w:val="D2EB10F0DB9042BEAC81628FE9C91EF0"/>
    <w:rsid w:val="003C541B"/>
    <w:pPr>
      <w:widowControl w:val="0"/>
      <w:jc w:val="both"/>
    </w:pPr>
  </w:style>
  <w:style w:type="paragraph" w:customStyle="1" w:styleId="DD6DB9C6B23D462DBDC6641A78D939BF">
    <w:name w:val="DD6DB9C6B23D462DBDC6641A78D939BF"/>
    <w:rsid w:val="003C541B"/>
    <w:pPr>
      <w:widowControl w:val="0"/>
      <w:jc w:val="both"/>
    </w:pPr>
  </w:style>
  <w:style w:type="paragraph" w:customStyle="1" w:styleId="ED59C106371B49FC8F017111F0D87E92">
    <w:name w:val="ED59C106371B49FC8F017111F0D87E92"/>
    <w:rsid w:val="003C541B"/>
    <w:pPr>
      <w:widowControl w:val="0"/>
      <w:jc w:val="both"/>
    </w:pPr>
  </w:style>
  <w:style w:type="paragraph" w:customStyle="1" w:styleId="0035A827B98C41AC8C7B6BC76593D9B7">
    <w:name w:val="0035A827B98C41AC8C7B6BC76593D9B7"/>
    <w:rsid w:val="003C541B"/>
    <w:pPr>
      <w:widowControl w:val="0"/>
      <w:jc w:val="both"/>
    </w:pPr>
  </w:style>
  <w:style w:type="paragraph" w:customStyle="1" w:styleId="9EA05C3B6D9D453A8DFE4CAF27C180F6">
    <w:name w:val="9EA05C3B6D9D453A8DFE4CAF27C180F6"/>
    <w:rsid w:val="003C541B"/>
    <w:pPr>
      <w:widowControl w:val="0"/>
      <w:jc w:val="both"/>
    </w:pPr>
  </w:style>
  <w:style w:type="paragraph" w:customStyle="1" w:styleId="FDCDB20F45E14F7C8387F26E91E2FB1D">
    <w:name w:val="FDCDB20F45E14F7C8387F26E91E2FB1D"/>
    <w:rsid w:val="003C541B"/>
    <w:pPr>
      <w:widowControl w:val="0"/>
      <w:jc w:val="both"/>
    </w:pPr>
  </w:style>
  <w:style w:type="paragraph" w:customStyle="1" w:styleId="13DEB3C866D94A79B181E5C3B024C5FC">
    <w:name w:val="13DEB3C866D94A79B181E5C3B024C5FC"/>
    <w:rsid w:val="003C541B"/>
    <w:pPr>
      <w:widowControl w:val="0"/>
      <w:jc w:val="both"/>
    </w:pPr>
  </w:style>
  <w:style w:type="paragraph" w:customStyle="1" w:styleId="10ED6950481B4555BAC99E4A70BC0C5D">
    <w:name w:val="10ED6950481B4555BAC99E4A70BC0C5D"/>
    <w:rsid w:val="003C541B"/>
    <w:pPr>
      <w:widowControl w:val="0"/>
      <w:jc w:val="both"/>
    </w:pPr>
  </w:style>
  <w:style w:type="paragraph" w:customStyle="1" w:styleId="A153333F02BE47AA8D0911717C85AF8A">
    <w:name w:val="A153333F02BE47AA8D0911717C85AF8A"/>
    <w:rsid w:val="003C541B"/>
    <w:pPr>
      <w:widowControl w:val="0"/>
      <w:jc w:val="both"/>
    </w:pPr>
  </w:style>
  <w:style w:type="paragraph" w:customStyle="1" w:styleId="AC87D220EA39413BA38D9E3B7402F544">
    <w:name w:val="AC87D220EA39413BA38D9E3B7402F544"/>
    <w:rsid w:val="003C541B"/>
    <w:pPr>
      <w:widowControl w:val="0"/>
      <w:jc w:val="both"/>
    </w:pPr>
  </w:style>
  <w:style w:type="paragraph" w:customStyle="1" w:styleId="4872E42752984AE29D2EA9ADB0C3C181">
    <w:name w:val="4872E42752984AE29D2EA9ADB0C3C181"/>
    <w:rsid w:val="003C541B"/>
    <w:pPr>
      <w:widowControl w:val="0"/>
      <w:jc w:val="both"/>
    </w:pPr>
  </w:style>
  <w:style w:type="paragraph" w:customStyle="1" w:styleId="62A884B320734194BF1504A18C590C8E">
    <w:name w:val="62A884B320734194BF1504A18C590C8E"/>
    <w:rsid w:val="003C541B"/>
    <w:pPr>
      <w:widowControl w:val="0"/>
      <w:jc w:val="both"/>
    </w:pPr>
  </w:style>
  <w:style w:type="paragraph" w:customStyle="1" w:styleId="D3CD94E599B94D69A17CF905ACD8AAA4">
    <w:name w:val="D3CD94E599B94D69A17CF905ACD8AAA4"/>
    <w:rsid w:val="003C541B"/>
    <w:pPr>
      <w:widowControl w:val="0"/>
      <w:jc w:val="both"/>
    </w:pPr>
  </w:style>
  <w:style w:type="paragraph" w:customStyle="1" w:styleId="878C68F867AD4358BFDC3F16F2902D03">
    <w:name w:val="878C68F867AD4358BFDC3F16F2902D03"/>
    <w:rsid w:val="003C541B"/>
    <w:pPr>
      <w:widowControl w:val="0"/>
      <w:jc w:val="both"/>
    </w:pPr>
  </w:style>
  <w:style w:type="paragraph" w:customStyle="1" w:styleId="7CF35BD5B46E42FBA6C538716726960A">
    <w:name w:val="7CF35BD5B46E42FBA6C538716726960A"/>
    <w:rsid w:val="003C541B"/>
    <w:pPr>
      <w:widowControl w:val="0"/>
      <w:jc w:val="both"/>
    </w:pPr>
  </w:style>
  <w:style w:type="paragraph" w:customStyle="1" w:styleId="105D5F320D2942EA83B31A3A34E26F6C">
    <w:name w:val="105D5F320D2942EA83B31A3A34E26F6C"/>
    <w:rsid w:val="003C541B"/>
    <w:pPr>
      <w:widowControl w:val="0"/>
      <w:jc w:val="both"/>
    </w:pPr>
  </w:style>
  <w:style w:type="paragraph" w:customStyle="1" w:styleId="6A5D9A29B6894F7A8009ADAB0CCE03AF">
    <w:name w:val="6A5D9A29B6894F7A8009ADAB0CCE03AF"/>
    <w:rsid w:val="003C541B"/>
    <w:pPr>
      <w:widowControl w:val="0"/>
      <w:jc w:val="both"/>
    </w:pPr>
  </w:style>
  <w:style w:type="paragraph" w:customStyle="1" w:styleId="B67ECBAE31C642158E7016E50CAA6E02">
    <w:name w:val="B67ECBAE31C642158E7016E50CAA6E02"/>
    <w:rsid w:val="003C541B"/>
    <w:pPr>
      <w:widowControl w:val="0"/>
      <w:jc w:val="both"/>
    </w:pPr>
  </w:style>
  <w:style w:type="paragraph" w:customStyle="1" w:styleId="F17B1D7DFBC44CC78073A412C18A4EEC">
    <w:name w:val="F17B1D7DFBC44CC78073A412C18A4EEC"/>
    <w:rsid w:val="003C541B"/>
    <w:pPr>
      <w:widowControl w:val="0"/>
      <w:jc w:val="both"/>
    </w:pPr>
  </w:style>
  <w:style w:type="paragraph" w:customStyle="1" w:styleId="7A8FBFD0490B4035A884F5DFE84D7BDA">
    <w:name w:val="7A8FBFD0490B4035A884F5DFE84D7BDA"/>
    <w:rsid w:val="003C541B"/>
    <w:pPr>
      <w:widowControl w:val="0"/>
      <w:jc w:val="both"/>
    </w:pPr>
  </w:style>
  <w:style w:type="paragraph" w:customStyle="1" w:styleId="5C77D75505E345B1A2A77E9F43094DDF">
    <w:name w:val="5C77D75505E345B1A2A77E9F43094DDF"/>
    <w:rsid w:val="003C541B"/>
    <w:pPr>
      <w:widowControl w:val="0"/>
      <w:jc w:val="both"/>
    </w:pPr>
  </w:style>
  <w:style w:type="paragraph" w:customStyle="1" w:styleId="5DE7BEA0E0D14508BCCC2FAEF3BB95CB">
    <w:name w:val="5DE7BEA0E0D14508BCCC2FAEF3BB95CB"/>
    <w:rsid w:val="003C541B"/>
    <w:pPr>
      <w:widowControl w:val="0"/>
      <w:jc w:val="both"/>
    </w:pPr>
  </w:style>
  <w:style w:type="paragraph" w:customStyle="1" w:styleId="CCAF275E18DF4EB0890A719099370A12">
    <w:name w:val="CCAF275E18DF4EB0890A719099370A12"/>
    <w:rsid w:val="003C541B"/>
    <w:pPr>
      <w:widowControl w:val="0"/>
      <w:jc w:val="both"/>
    </w:pPr>
  </w:style>
  <w:style w:type="paragraph" w:customStyle="1" w:styleId="C51B3E8E10CB4F219A8B0FF29BE6EE95">
    <w:name w:val="C51B3E8E10CB4F219A8B0FF29BE6EE95"/>
    <w:rsid w:val="003C541B"/>
    <w:pPr>
      <w:widowControl w:val="0"/>
      <w:jc w:val="both"/>
    </w:pPr>
  </w:style>
  <w:style w:type="paragraph" w:customStyle="1" w:styleId="C80CEADB863743E0BABD76ED3C9C129C">
    <w:name w:val="C80CEADB863743E0BABD76ED3C9C129C"/>
    <w:rsid w:val="003C541B"/>
    <w:pPr>
      <w:widowControl w:val="0"/>
      <w:jc w:val="both"/>
    </w:pPr>
  </w:style>
  <w:style w:type="paragraph" w:customStyle="1" w:styleId="D45F3C6A839D4A42BA48B57B19D3F790">
    <w:name w:val="D45F3C6A839D4A42BA48B57B19D3F790"/>
    <w:rsid w:val="003C541B"/>
    <w:pPr>
      <w:widowControl w:val="0"/>
      <w:jc w:val="both"/>
    </w:pPr>
  </w:style>
  <w:style w:type="paragraph" w:customStyle="1" w:styleId="1904ECE8E0B24E2C860B18DF716F3B6D">
    <w:name w:val="1904ECE8E0B24E2C860B18DF716F3B6D"/>
    <w:rsid w:val="003C541B"/>
    <w:pPr>
      <w:widowControl w:val="0"/>
      <w:jc w:val="both"/>
    </w:pPr>
  </w:style>
  <w:style w:type="paragraph" w:customStyle="1" w:styleId="CC12F01F47414ACFB993D88206BCBAEC">
    <w:name w:val="CC12F01F47414ACFB993D88206BCBAEC"/>
    <w:rsid w:val="003C541B"/>
    <w:pPr>
      <w:widowControl w:val="0"/>
      <w:jc w:val="both"/>
    </w:pPr>
  </w:style>
  <w:style w:type="paragraph" w:customStyle="1" w:styleId="05CA695571B34BAF844C8EA72EB6FD20">
    <w:name w:val="05CA695571B34BAF844C8EA72EB6FD20"/>
    <w:rsid w:val="003C541B"/>
    <w:pPr>
      <w:widowControl w:val="0"/>
      <w:jc w:val="both"/>
    </w:pPr>
  </w:style>
  <w:style w:type="paragraph" w:customStyle="1" w:styleId="CD0746849BE749D1AAD2818D60297C04">
    <w:name w:val="CD0746849BE749D1AAD2818D60297C04"/>
    <w:rsid w:val="003C541B"/>
    <w:pPr>
      <w:widowControl w:val="0"/>
      <w:jc w:val="both"/>
    </w:pPr>
  </w:style>
  <w:style w:type="paragraph" w:customStyle="1" w:styleId="B085A32095554A8286F2759F61560F8C">
    <w:name w:val="B085A32095554A8286F2759F61560F8C"/>
    <w:rsid w:val="003C541B"/>
    <w:pPr>
      <w:widowControl w:val="0"/>
      <w:jc w:val="both"/>
    </w:pPr>
  </w:style>
  <w:style w:type="paragraph" w:customStyle="1" w:styleId="9F53F38A916A4FC8BAE6D91BF7599397">
    <w:name w:val="9F53F38A916A4FC8BAE6D91BF7599397"/>
    <w:rsid w:val="003C541B"/>
    <w:pPr>
      <w:widowControl w:val="0"/>
      <w:jc w:val="both"/>
    </w:pPr>
  </w:style>
  <w:style w:type="paragraph" w:customStyle="1" w:styleId="F5FAB506A4FF4C15B159755973ACF365">
    <w:name w:val="F5FAB506A4FF4C15B159755973ACF365"/>
    <w:rsid w:val="003C541B"/>
    <w:pPr>
      <w:widowControl w:val="0"/>
      <w:jc w:val="both"/>
    </w:pPr>
  </w:style>
  <w:style w:type="paragraph" w:customStyle="1" w:styleId="A88CF649798847EBBC30B989B7889B2C">
    <w:name w:val="A88CF649798847EBBC30B989B7889B2C"/>
    <w:rsid w:val="003C541B"/>
    <w:pPr>
      <w:widowControl w:val="0"/>
      <w:jc w:val="both"/>
    </w:pPr>
  </w:style>
  <w:style w:type="paragraph" w:customStyle="1" w:styleId="306522402E59471C91746CB75A576663">
    <w:name w:val="306522402E59471C91746CB75A576663"/>
    <w:rsid w:val="003C541B"/>
    <w:pPr>
      <w:widowControl w:val="0"/>
      <w:jc w:val="both"/>
    </w:pPr>
  </w:style>
  <w:style w:type="paragraph" w:customStyle="1" w:styleId="19D4A9623894458D879D6E9C51E48CB8">
    <w:name w:val="19D4A9623894458D879D6E9C51E48CB8"/>
    <w:rsid w:val="003C541B"/>
    <w:pPr>
      <w:widowControl w:val="0"/>
      <w:jc w:val="both"/>
    </w:pPr>
  </w:style>
  <w:style w:type="paragraph" w:customStyle="1" w:styleId="FCB57A02C17E40C0AECE174AE6C08438">
    <w:name w:val="FCB57A02C17E40C0AECE174AE6C08438"/>
    <w:rsid w:val="003C541B"/>
    <w:pPr>
      <w:widowControl w:val="0"/>
      <w:jc w:val="both"/>
    </w:pPr>
  </w:style>
  <w:style w:type="paragraph" w:customStyle="1" w:styleId="AC024B7F646A46C28783CF45A1618293">
    <w:name w:val="AC024B7F646A46C28783CF45A1618293"/>
    <w:rsid w:val="003C541B"/>
    <w:pPr>
      <w:widowControl w:val="0"/>
      <w:jc w:val="both"/>
    </w:pPr>
  </w:style>
  <w:style w:type="paragraph" w:customStyle="1" w:styleId="F56B430297A649DD83CD344B9DE3BBA3">
    <w:name w:val="F56B430297A649DD83CD344B9DE3BBA3"/>
    <w:rsid w:val="003C541B"/>
    <w:pPr>
      <w:widowControl w:val="0"/>
      <w:jc w:val="both"/>
    </w:pPr>
  </w:style>
  <w:style w:type="paragraph" w:customStyle="1" w:styleId="6FB0ED5B0BE74CB28387958AE0245B4F">
    <w:name w:val="6FB0ED5B0BE74CB28387958AE0245B4F"/>
    <w:rsid w:val="003C541B"/>
    <w:pPr>
      <w:widowControl w:val="0"/>
      <w:jc w:val="both"/>
    </w:pPr>
  </w:style>
  <w:style w:type="paragraph" w:customStyle="1" w:styleId="A91008254FCD4D6EB60929226158F7D1">
    <w:name w:val="A91008254FCD4D6EB60929226158F7D1"/>
    <w:rsid w:val="003C541B"/>
    <w:pPr>
      <w:widowControl w:val="0"/>
      <w:jc w:val="both"/>
    </w:pPr>
  </w:style>
  <w:style w:type="paragraph" w:customStyle="1" w:styleId="0D4B7FC1A97040409C24E260E517371B">
    <w:name w:val="0D4B7FC1A97040409C24E260E517371B"/>
    <w:rsid w:val="003C541B"/>
    <w:pPr>
      <w:widowControl w:val="0"/>
      <w:jc w:val="both"/>
    </w:pPr>
  </w:style>
  <w:style w:type="paragraph" w:customStyle="1" w:styleId="DC25B84697C54EF496E1AA2AB07293B4">
    <w:name w:val="DC25B84697C54EF496E1AA2AB07293B4"/>
    <w:rsid w:val="003C541B"/>
    <w:pPr>
      <w:widowControl w:val="0"/>
      <w:jc w:val="both"/>
    </w:pPr>
  </w:style>
  <w:style w:type="paragraph" w:customStyle="1" w:styleId="91A08311AE0443F9AAD40547415903EA">
    <w:name w:val="91A08311AE0443F9AAD40547415903EA"/>
    <w:rsid w:val="003C541B"/>
    <w:pPr>
      <w:widowControl w:val="0"/>
      <w:jc w:val="both"/>
    </w:pPr>
  </w:style>
  <w:style w:type="paragraph" w:customStyle="1" w:styleId="84B3A0FB951245249F3C91F52122AC50">
    <w:name w:val="84B3A0FB951245249F3C91F52122AC50"/>
    <w:rsid w:val="003C541B"/>
    <w:pPr>
      <w:widowControl w:val="0"/>
      <w:jc w:val="both"/>
    </w:pPr>
  </w:style>
  <w:style w:type="paragraph" w:customStyle="1" w:styleId="9D7E1192D0AF40F0A092970B4183798E">
    <w:name w:val="9D7E1192D0AF40F0A092970B4183798E"/>
    <w:rsid w:val="003C541B"/>
    <w:pPr>
      <w:widowControl w:val="0"/>
      <w:jc w:val="both"/>
    </w:pPr>
  </w:style>
  <w:style w:type="paragraph" w:customStyle="1" w:styleId="E548A5FF6AD842B3BE02ACC7DC5D7C81">
    <w:name w:val="E548A5FF6AD842B3BE02ACC7DC5D7C81"/>
    <w:rsid w:val="003C541B"/>
    <w:pPr>
      <w:widowControl w:val="0"/>
      <w:jc w:val="both"/>
    </w:pPr>
  </w:style>
  <w:style w:type="paragraph" w:customStyle="1" w:styleId="764B83818F7940D79AEA8964EDE713F9">
    <w:name w:val="764B83818F7940D79AEA8964EDE713F9"/>
    <w:rsid w:val="003C541B"/>
    <w:pPr>
      <w:widowControl w:val="0"/>
      <w:jc w:val="both"/>
    </w:pPr>
  </w:style>
  <w:style w:type="paragraph" w:customStyle="1" w:styleId="8DB1EAB3B35647F38508EB7CC2337388">
    <w:name w:val="8DB1EAB3B35647F38508EB7CC2337388"/>
    <w:rsid w:val="003C541B"/>
    <w:pPr>
      <w:widowControl w:val="0"/>
      <w:jc w:val="both"/>
    </w:pPr>
  </w:style>
  <w:style w:type="paragraph" w:customStyle="1" w:styleId="861EF0A7D902483A800F8422CF45BA42">
    <w:name w:val="861EF0A7D902483A800F8422CF45BA42"/>
    <w:rsid w:val="003C541B"/>
    <w:pPr>
      <w:widowControl w:val="0"/>
      <w:jc w:val="both"/>
    </w:pPr>
  </w:style>
  <w:style w:type="paragraph" w:customStyle="1" w:styleId="06853A7F37F54D02AC038D6246C7E51D">
    <w:name w:val="06853A7F37F54D02AC038D6246C7E51D"/>
    <w:rsid w:val="003C541B"/>
    <w:pPr>
      <w:widowControl w:val="0"/>
      <w:jc w:val="both"/>
    </w:pPr>
  </w:style>
  <w:style w:type="paragraph" w:customStyle="1" w:styleId="40BC867AF38A4E84AEC2C2BF59A92DA6">
    <w:name w:val="40BC867AF38A4E84AEC2C2BF59A92DA6"/>
    <w:rsid w:val="003C541B"/>
    <w:pPr>
      <w:widowControl w:val="0"/>
      <w:jc w:val="both"/>
    </w:pPr>
  </w:style>
  <w:style w:type="paragraph" w:customStyle="1" w:styleId="5202CD35180C41C5B2549255933CDDD3">
    <w:name w:val="5202CD35180C41C5B2549255933CDDD3"/>
    <w:rsid w:val="003C541B"/>
    <w:pPr>
      <w:widowControl w:val="0"/>
      <w:jc w:val="both"/>
    </w:pPr>
  </w:style>
  <w:style w:type="paragraph" w:customStyle="1" w:styleId="FBECFA7575234FD2A998BFDDAB6AEF5A">
    <w:name w:val="FBECFA7575234FD2A998BFDDAB6AEF5A"/>
    <w:rsid w:val="003C541B"/>
    <w:pPr>
      <w:widowControl w:val="0"/>
      <w:jc w:val="both"/>
    </w:pPr>
  </w:style>
  <w:style w:type="paragraph" w:customStyle="1" w:styleId="7DB8B2B0B9FB4C668421AD48B68453C7">
    <w:name w:val="7DB8B2B0B9FB4C668421AD48B68453C7"/>
    <w:rsid w:val="003C541B"/>
    <w:pPr>
      <w:widowControl w:val="0"/>
      <w:jc w:val="both"/>
    </w:pPr>
  </w:style>
  <w:style w:type="paragraph" w:customStyle="1" w:styleId="CB9279D19AE14D28A1B25A29D343D1CF">
    <w:name w:val="CB9279D19AE14D28A1B25A29D343D1CF"/>
    <w:rsid w:val="003C541B"/>
    <w:pPr>
      <w:widowControl w:val="0"/>
      <w:jc w:val="both"/>
    </w:pPr>
  </w:style>
  <w:style w:type="paragraph" w:customStyle="1" w:styleId="9ED18E572D494088B1475950E49D93F8">
    <w:name w:val="9ED18E572D494088B1475950E49D93F8"/>
    <w:rsid w:val="003C541B"/>
    <w:pPr>
      <w:widowControl w:val="0"/>
      <w:jc w:val="both"/>
    </w:pPr>
  </w:style>
  <w:style w:type="paragraph" w:customStyle="1" w:styleId="FBCA36A1350645A4832F6ABABA178B74">
    <w:name w:val="FBCA36A1350645A4832F6ABABA178B74"/>
    <w:rsid w:val="003C541B"/>
    <w:pPr>
      <w:widowControl w:val="0"/>
      <w:jc w:val="both"/>
    </w:pPr>
  </w:style>
  <w:style w:type="paragraph" w:customStyle="1" w:styleId="E29B487F9D804224A5558589CED74987">
    <w:name w:val="E29B487F9D804224A5558589CED74987"/>
    <w:rsid w:val="003C541B"/>
    <w:pPr>
      <w:widowControl w:val="0"/>
      <w:jc w:val="both"/>
    </w:pPr>
  </w:style>
  <w:style w:type="paragraph" w:customStyle="1" w:styleId="7C725F7C6E074CECB0D06CF7772D340A">
    <w:name w:val="7C725F7C6E074CECB0D06CF7772D340A"/>
    <w:rsid w:val="003C541B"/>
    <w:pPr>
      <w:widowControl w:val="0"/>
      <w:jc w:val="both"/>
    </w:pPr>
  </w:style>
  <w:style w:type="paragraph" w:customStyle="1" w:styleId="28B3F1E02B024EF68469B84F983EC946">
    <w:name w:val="28B3F1E02B024EF68469B84F983EC946"/>
    <w:rsid w:val="003C541B"/>
    <w:pPr>
      <w:widowControl w:val="0"/>
      <w:jc w:val="both"/>
    </w:pPr>
  </w:style>
  <w:style w:type="paragraph" w:customStyle="1" w:styleId="B9D06CB296B343ECA6E9F53F46F13D74">
    <w:name w:val="B9D06CB296B343ECA6E9F53F46F13D74"/>
    <w:rsid w:val="003C541B"/>
    <w:pPr>
      <w:widowControl w:val="0"/>
      <w:jc w:val="both"/>
    </w:pPr>
  </w:style>
  <w:style w:type="paragraph" w:customStyle="1" w:styleId="487E31347413443EBF4D788D54D73060">
    <w:name w:val="487E31347413443EBF4D788D54D73060"/>
    <w:rsid w:val="003C541B"/>
    <w:pPr>
      <w:widowControl w:val="0"/>
      <w:jc w:val="both"/>
    </w:pPr>
  </w:style>
  <w:style w:type="paragraph" w:customStyle="1" w:styleId="7F484E3BE33E4E31996D601F66D6CD46">
    <w:name w:val="7F484E3BE33E4E31996D601F66D6CD46"/>
    <w:rsid w:val="003C541B"/>
    <w:pPr>
      <w:widowControl w:val="0"/>
      <w:jc w:val="both"/>
    </w:pPr>
  </w:style>
  <w:style w:type="paragraph" w:customStyle="1" w:styleId="3DE3F979B9CE4DEE93EAA03C6DB11916">
    <w:name w:val="3DE3F979B9CE4DEE93EAA03C6DB11916"/>
    <w:rsid w:val="003C541B"/>
    <w:pPr>
      <w:widowControl w:val="0"/>
      <w:jc w:val="both"/>
    </w:pPr>
  </w:style>
  <w:style w:type="paragraph" w:customStyle="1" w:styleId="0793A4D0323F4AF69C08F93E654FA7C1">
    <w:name w:val="0793A4D0323F4AF69C08F93E654FA7C1"/>
    <w:rsid w:val="003C541B"/>
    <w:pPr>
      <w:widowControl w:val="0"/>
      <w:jc w:val="both"/>
    </w:pPr>
  </w:style>
  <w:style w:type="paragraph" w:customStyle="1" w:styleId="035D6F4B219B4C57B842791182BFBF1E">
    <w:name w:val="035D6F4B219B4C57B842791182BFBF1E"/>
    <w:rsid w:val="003C541B"/>
    <w:pPr>
      <w:widowControl w:val="0"/>
      <w:jc w:val="both"/>
    </w:pPr>
  </w:style>
  <w:style w:type="paragraph" w:customStyle="1" w:styleId="B8873CA827FA4ECFA4293EBF12670D5A">
    <w:name w:val="B8873CA827FA4ECFA4293EBF12670D5A"/>
    <w:rsid w:val="003C541B"/>
    <w:pPr>
      <w:widowControl w:val="0"/>
      <w:jc w:val="both"/>
    </w:pPr>
  </w:style>
  <w:style w:type="paragraph" w:customStyle="1" w:styleId="1012CD05C03E4C8690A91BC698F1D6F4">
    <w:name w:val="1012CD05C03E4C8690A91BC698F1D6F4"/>
    <w:rsid w:val="003C541B"/>
    <w:pPr>
      <w:widowControl w:val="0"/>
      <w:jc w:val="both"/>
    </w:pPr>
  </w:style>
  <w:style w:type="paragraph" w:customStyle="1" w:styleId="2FF8B7733C91406FB3A01CA6CA671F7A">
    <w:name w:val="2FF8B7733C91406FB3A01CA6CA671F7A"/>
    <w:rsid w:val="003C541B"/>
    <w:pPr>
      <w:widowControl w:val="0"/>
      <w:jc w:val="both"/>
    </w:pPr>
  </w:style>
  <w:style w:type="paragraph" w:customStyle="1" w:styleId="1A3356DAAA094AA2AA08B0CFCDE6E35F">
    <w:name w:val="1A3356DAAA094AA2AA08B0CFCDE6E35F"/>
    <w:rsid w:val="003C541B"/>
    <w:pPr>
      <w:widowControl w:val="0"/>
      <w:jc w:val="both"/>
    </w:pPr>
  </w:style>
  <w:style w:type="paragraph" w:customStyle="1" w:styleId="ED77C26996744DD68482CDA3088CD108">
    <w:name w:val="ED77C26996744DD68482CDA3088CD108"/>
    <w:rsid w:val="003C541B"/>
    <w:pPr>
      <w:widowControl w:val="0"/>
      <w:jc w:val="both"/>
    </w:pPr>
  </w:style>
  <w:style w:type="paragraph" w:customStyle="1" w:styleId="0B9243218F2A4559BE94686464475B70">
    <w:name w:val="0B9243218F2A4559BE94686464475B70"/>
    <w:rsid w:val="003C541B"/>
    <w:pPr>
      <w:widowControl w:val="0"/>
      <w:jc w:val="both"/>
    </w:pPr>
  </w:style>
  <w:style w:type="paragraph" w:customStyle="1" w:styleId="071A9597DA1E4E8B98490F39FDDCB02B">
    <w:name w:val="071A9597DA1E4E8B98490F39FDDCB02B"/>
    <w:rsid w:val="003C541B"/>
    <w:pPr>
      <w:widowControl w:val="0"/>
      <w:jc w:val="both"/>
    </w:pPr>
  </w:style>
  <w:style w:type="paragraph" w:customStyle="1" w:styleId="6431E022A97E43B88B191DF4168D8778">
    <w:name w:val="6431E022A97E43B88B191DF4168D8778"/>
    <w:rsid w:val="003C541B"/>
    <w:pPr>
      <w:widowControl w:val="0"/>
      <w:jc w:val="both"/>
    </w:pPr>
  </w:style>
  <w:style w:type="paragraph" w:customStyle="1" w:styleId="CFA90A63ECE244B0A0CD88FD476D142D">
    <w:name w:val="CFA90A63ECE244B0A0CD88FD476D142D"/>
    <w:rsid w:val="003C541B"/>
    <w:pPr>
      <w:widowControl w:val="0"/>
      <w:jc w:val="both"/>
    </w:pPr>
  </w:style>
  <w:style w:type="paragraph" w:customStyle="1" w:styleId="501175C5E3194ECF870A82D3C41AACB6">
    <w:name w:val="501175C5E3194ECF870A82D3C41AACB6"/>
    <w:rsid w:val="003C541B"/>
    <w:pPr>
      <w:widowControl w:val="0"/>
      <w:jc w:val="both"/>
    </w:pPr>
  </w:style>
  <w:style w:type="paragraph" w:customStyle="1" w:styleId="C33B02536F1F489393084492774FD457">
    <w:name w:val="C33B02536F1F489393084492774FD457"/>
    <w:rsid w:val="003C541B"/>
    <w:pPr>
      <w:widowControl w:val="0"/>
      <w:jc w:val="both"/>
    </w:pPr>
  </w:style>
  <w:style w:type="paragraph" w:customStyle="1" w:styleId="1217D0FE43AB4B4993E442ECD655C91E">
    <w:name w:val="1217D0FE43AB4B4993E442ECD655C91E"/>
    <w:rsid w:val="003C541B"/>
    <w:pPr>
      <w:widowControl w:val="0"/>
      <w:jc w:val="both"/>
    </w:pPr>
  </w:style>
  <w:style w:type="paragraph" w:customStyle="1" w:styleId="4306B75C88054079BED378B8FF72E600">
    <w:name w:val="4306B75C88054079BED378B8FF72E600"/>
    <w:rsid w:val="003C541B"/>
    <w:pPr>
      <w:widowControl w:val="0"/>
      <w:jc w:val="both"/>
    </w:pPr>
  </w:style>
  <w:style w:type="paragraph" w:customStyle="1" w:styleId="B198E5623B9E446692DF3AB5481B0514">
    <w:name w:val="B198E5623B9E446692DF3AB5481B0514"/>
    <w:rsid w:val="003C541B"/>
    <w:pPr>
      <w:widowControl w:val="0"/>
      <w:jc w:val="both"/>
    </w:pPr>
  </w:style>
  <w:style w:type="paragraph" w:customStyle="1" w:styleId="6ECE632DB57A4E0695EEA2CB0C6BC12B">
    <w:name w:val="6ECE632DB57A4E0695EEA2CB0C6BC12B"/>
    <w:rsid w:val="003C541B"/>
    <w:pPr>
      <w:widowControl w:val="0"/>
      <w:jc w:val="both"/>
    </w:pPr>
  </w:style>
  <w:style w:type="paragraph" w:customStyle="1" w:styleId="E5A56743192744218C4E8A952BEAA9D1">
    <w:name w:val="E5A56743192744218C4E8A952BEAA9D1"/>
    <w:rsid w:val="003C541B"/>
    <w:pPr>
      <w:widowControl w:val="0"/>
      <w:jc w:val="both"/>
    </w:pPr>
  </w:style>
  <w:style w:type="paragraph" w:customStyle="1" w:styleId="FAA10CA83E8F41B28572F32589745169">
    <w:name w:val="FAA10CA83E8F41B28572F32589745169"/>
    <w:rsid w:val="003C541B"/>
    <w:pPr>
      <w:widowControl w:val="0"/>
      <w:jc w:val="both"/>
    </w:pPr>
  </w:style>
  <w:style w:type="paragraph" w:customStyle="1" w:styleId="F0B60CC8775F409ABA0392DE2C42DC2D">
    <w:name w:val="F0B60CC8775F409ABA0392DE2C42DC2D"/>
    <w:rsid w:val="003C541B"/>
    <w:pPr>
      <w:widowControl w:val="0"/>
      <w:jc w:val="both"/>
    </w:pPr>
  </w:style>
  <w:style w:type="paragraph" w:customStyle="1" w:styleId="20458D7CE51B4239ACA99F427A15C592">
    <w:name w:val="20458D7CE51B4239ACA99F427A15C592"/>
    <w:rsid w:val="003C541B"/>
    <w:pPr>
      <w:widowControl w:val="0"/>
      <w:jc w:val="both"/>
    </w:pPr>
  </w:style>
  <w:style w:type="paragraph" w:customStyle="1" w:styleId="2C61D5ACB4114025B37211DEBEC6994D">
    <w:name w:val="2C61D5ACB4114025B37211DEBEC6994D"/>
    <w:rsid w:val="003C541B"/>
    <w:pPr>
      <w:widowControl w:val="0"/>
      <w:jc w:val="both"/>
    </w:pPr>
  </w:style>
  <w:style w:type="paragraph" w:customStyle="1" w:styleId="EE6D14226B354F82A636271AD9F22174">
    <w:name w:val="EE6D14226B354F82A636271AD9F22174"/>
    <w:rsid w:val="003C541B"/>
    <w:pPr>
      <w:widowControl w:val="0"/>
      <w:jc w:val="both"/>
    </w:pPr>
  </w:style>
  <w:style w:type="paragraph" w:customStyle="1" w:styleId="F9D81CA31B934878AA8D9A0EF4245D5A">
    <w:name w:val="F9D81CA31B934878AA8D9A0EF4245D5A"/>
    <w:rsid w:val="003C541B"/>
    <w:pPr>
      <w:widowControl w:val="0"/>
      <w:jc w:val="both"/>
    </w:pPr>
  </w:style>
  <w:style w:type="paragraph" w:customStyle="1" w:styleId="54A52C004F944D20B3BC0838A5F9DB4B">
    <w:name w:val="54A52C004F944D20B3BC0838A5F9DB4B"/>
    <w:rsid w:val="003C541B"/>
    <w:pPr>
      <w:widowControl w:val="0"/>
      <w:jc w:val="both"/>
    </w:pPr>
  </w:style>
  <w:style w:type="paragraph" w:customStyle="1" w:styleId="DB7F44CCE50D4715B5848348FE1E39B1">
    <w:name w:val="DB7F44CCE50D4715B5848348FE1E39B1"/>
    <w:rsid w:val="003C541B"/>
    <w:pPr>
      <w:widowControl w:val="0"/>
      <w:jc w:val="both"/>
    </w:pPr>
  </w:style>
  <w:style w:type="paragraph" w:customStyle="1" w:styleId="FE8AD81C6189419F8625C5505810FB7E">
    <w:name w:val="FE8AD81C6189419F8625C5505810FB7E"/>
    <w:rsid w:val="003C541B"/>
    <w:pPr>
      <w:widowControl w:val="0"/>
      <w:jc w:val="both"/>
    </w:pPr>
  </w:style>
  <w:style w:type="paragraph" w:customStyle="1" w:styleId="2EBAD99F69A4479B87895A5DDD056C66">
    <w:name w:val="2EBAD99F69A4479B87895A5DDD056C66"/>
    <w:rsid w:val="003C541B"/>
    <w:pPr>
      <w:widowControl w:val="0"/>
      <w:jc w:val="both"/>
    </w:pPr>
  </w:style>
  <w:style w:type="paragraph" w:customStyle="1" w:styleId="83B66E9967E44BCD93B9CDD065922490">
    <w:name w:val="83B66E9967E44BCD93B9CDD065922490"/>
    <w:rsid w:val="003C541B"/>
    <w:pPr>
      <w:widowControl w:val="0"/>
      <w:jc w:val="both"/>
    </w:pPr>
  </w:style>
  <w:style w:type="paragraph" w:customStyle="1" w:styleId="96B16B3377644E80B39C329DB2D759F2">
    <w:name w:val="96B16B3377644E80B39C329DB2D759F2"/>
    <w:rsid w:val="003C541B"/>
    <w:pPr>
      <w:widowControl w:val="0"/>
      <w:jc w:val="both"/>
    </w:pPr>
  </w:style>
  <w:style w:type="paragraph" w:customStyle="1" w:styleId="EB31B7024E364AD3A06599A966386E99">
    <w:name w:val="EB31B7024E364AD3A06599A966386E99"/>
    <w:rsid w:val="003C541B"/>
    <w:pPr>
      <w:widowControl w:val="0"/>
      <w:jc w:val="both"/>
    </w:pPr>
  </w:style>
  <w:style w:type="paragraph" w:customStyle="1" w:styleId="C1A91D44DC4C4308A3B19E67FAD62886">
    <w:name w:val="C1A91D44DC4C4308A3B19E67FAD62886"/>
    <w:rsid w:val="003C541B"/>
    <w:pPr>
      <w:widowControl w:val="0"/>
      <w:jc w:val="both"/>
    </w:pPr>
  </w:style>
  <w:style w:type="paragraph" w:customStyle="1" w:styleId="F7E1F58E189245DEB1AF3558C2894039">
    <w:name w:val="F7E1F58E189245DEB1AF3558C2894039"/>
    <w:rsid w:val="003C541B"/>
    <w:pPr>
      <w:widowControl w:val="0"/>
      <w:jc w:val="both"/>
    </w:pPr>
  </w:style>
  <w:style w:type="paragraph" w:customStyle="1" w:styleId="C59D303BC02F42BD8CCA11DD6D7349AC">
    <w:name w:val="C59D303BC02F42BD8CCA11DD6D7349AC"/>
    <w:rsid w:val="003C541B"/>
    <w:pPr>
      <w:widowControl w:val="0"/>
      <w:jc w:val="both"/>
    </w:pPr>
  </w:style>
  <w:style w:type="paragraph" w:customStyle="1" w:styleId="8EFC347F34BF4258B373ED40FD342CD0">
    <w:name w:val="8EFC347F34BF4258B373ED40FD342CD0"/>
    <w:rsid w:val="003C541B"/>
    <w:pPr>
      <w:widowControl w:val="0"/>
      <w:jc w:val="both"/>
    </w:pPr>
  </w:style>
  <w:style w:type="paragraph" w:customStyle="1" w:styleId="1453F38C98F846CEBB317DF61DDEC1D8">
    <w:name w:val="1453F38C98F846CEBB317DF61DDEC1D8"/>
    <w:rsid w:val="003C541B"/>
    <w:pPr>
      <w:widowControl w:val="0"/>
      <w:jc w:val="both"/>
    </w:pPr>
  </w:style>
  <w:style w:type="paragraph" w:customStyle="1" w:styleId="E662012BA9A84628B4EB931F606BEBB6">
    <w:name w:val="E662012BA9A84628B4EB931F606BEBB6"/>
    <w:rsid w:val="003C541B"/>
    <w:pPr>
      <w:widowControl w:val="0"/>
      <w:jc w:val="both"/>
    </w:pPr>
  </w:style>
  <w:style w:type="paragraph" w:customStyle="1" w:styleId="69A9AED224E647429D9AE9685CE3DCA6">
    <w:name w:val="69A9AED224E647429D9AE9685CE3DCA6"/>
    <w:rsid w:val="003C541B"/>
    <w:pPr>
      <w:widowControl w:val="0"/>
      <w:jc w:val="both"/>
    </w:pPr>
  </w:style>
  <w:style w:type="paragraph" w:customStyle="1" w:styleId="37FE54FE3C5D4370AE8A27ECF75D5760">
    <w:name w:val="37FE54FE3C5D4370AE8A27ECF75D5760"/>
    <w:rsid w:val="003C541B"/>
    <w:pPr>
      <w:widowControl w:val="0"/>
      <w:jc w:val="both"/>
    </w:pPr>
  </w:style>
  <w:style w:type="paragraph" w:customStyle="1" w:styleId="6FA5B7E3E9ED4DA38F7065FBFAFBBE11">
    <w:name w:val="6FA5B7E3E9ED4DA38F7065FBFAFBBE11"/>
    <w:rsid w:val="003C541B"/>
    <w:pPr>
      <w:widowControl w:val="0"/>
      <w:jc w:val="both"/>
    </w:pPr>
  </w:style>
  <w:style w:type="paragraph" w:customStyle="1" w:styleId="53BB198F23A245B1BD78B9056B45D76F">
    <w:name w:val="53BB198F23A245B1BD78B9056B45D76F"/>
    <w:rsid w:val="003C541B"/>
    <w:pPr>
      <w:widowControl w:val="0"/>
      <w:jc w:val="both"/>
    </w:pPr>
  </w:style>
  <w:style w:type="paragraph" w:customStyle="1" w:styleId="9DDEAB92425A40AB85A6B5DCA39C82E8">
    <w:name w:val="9DDEAB92425A40AB85A6B5DCA39C82E8"/>
    <w:rsid w:val="003C541B"/>
    <w:pPr>
      <w:widowControl w:val="0"/>
      <w:jc w:val="both"/>
    </w:pPr>
  </w:style>
  <w:style w:type="paragraph" w:customStyle="1" w:styleId="94E8AAFF62134FFDB21ADBF6E73E3212">
    <w:name w:val="94E8AAFF62134FFDB21ADBF6E73E3212"/>
    <w:rsid w:val="003C541B"/>
    <w:pPr>
      <w:widowControl w:val="0"/>
      <w:jc w:val="both"/>
    </w:pPr>
  </w:style>
  <w:style w:type="paragraph" w:customStyle="1" w:styleId="F5AB03C57B0C411DBE9D3662A079D6D8">
    <w:name w:val="F5AB03C57B0C411DBE9D3662A079D6D8"/>
    <w:rsid w:val="003C541B"/>
    <w:pPr>
      <w:widowControl w:val="0"/>
      <w:jc w:val="both"/>
    </w:pPr>
  </w:style>
  <w:style w:type="paragraph" w:customStyle="1" w:styleId="898A7CA736B84AE4B1DE8A0421A9569B">
    <w:name w:val="898A7CA736B84AE4B1DE8A0421A9569B"/>
    <w:rsid w:val="003C541B"/>
    <w:pPr>
      <w:widowControl w:val="0"/>
      <w:jc w:val="both"/>
    </w:pPr>
  </w:style>
  <w:style w:type="paragraph" w:customStyle="1" w:styleId="4B2F2104677947C2BCA4FFB5AC2D796A">
    <w:name w:val="4B2F2104677947C2BCA4FFB5AC2D796A"/>
    <w:rsid w:val="003C541B"/>
    <w:pPr>
      <w:widowControl w:val="0"/>
      <w:jc w:val="both"/>
    </w:pPr>
  </w:style>
  <w:style w:type="paragraph" w:customStyle="1" w:styleId="C7B63D5EA6F941CE9DFE669DA9E3CFA7">
    <w:name w:val="C7B63D5EA6F941CE9DFE669DA9E3CFA7"/>
    <w:rsid w:val="003C541B"/>
    <w:pPr>
      <w:widowControl w:val="0"/>
      <w:jc w:val="both"/>
    </w:pPr>
  </w:style>
  <w:style w:type="paragraph" w:customStyle="1" w:styleId="9041A520A8CC4F69A4D0203AF122BE43">
    <w:name w:val="9041A520A8CC4F69A4D0203AF122BE43"/>
    <w:rsid w:val="003C541B"/>
    <w:pPr>
      <w:widowControl w:val="0"/>
      <w:jc w:val="both"/>
    </w:pPr>
  </w:style>
  <w:style w:type="paragraph" w:customStyle="1" w:styleId="58615ABA136641A7818B2112F61E36F4">
    <w:name w:val="58615ABA136641A7818B2112F61E36F4"/>
    <w:rsid w:val="003C541B"/>
    <w:pPr>
      <w:widowControl w:val="0"/>
      <w:jc w:val="both"/>
    </w:pPr>
  </w:style>
  <w:style w:type="paragraph" w:customStyle="1" w:styleId="2675A8C3DA74475C8A506910B1F6B727">
    <w:name w:val="2675A8C3DA74475C8A506910B1F6B727"/>
    <w:rsid w:val="003C541B"/>
    <w:pPr>
      <w:widowControl w:val="0"/>
      <w:jc w:val="both"/>
    </w:pPr>
  </w:style>
  <w:style w:type="paragraph" w:customStyle="1" w:styleId="1004067C8A274A40B63436B0E47AF427">
    <w:name w:val="1004067C8A274A40B63436B0E47AF427"/>
    <w:rsid w:val="003C541B"/>
    <w:pPr>
      <w:widowControl w:val="0"/>
      <w:jc w:val="both"/>
    </w:pPr>
  </w:style>
  <w:style w:type="paragraph" w:customStyle="1" w:styleId="E2708480B93F41C18F4797E33B797389">
    <w:name w:val="E2708480B93F41C18F4797E33B797389"/>
    <w:rsid w:val="003C541B"/>
    <w:pPr>
      <w:widowControl w:val="0"/>
      <w:jc w:val="both"/>
    </w:pPr>
  </w:style>
  <w:style w:type="paragraph" w:customStyle="1" w:styleId="C809EC4F92CD4E90B0A383D03266654A">
    <w:name w:val="C809EC4F92CD4E90B0A383D03266654A"/>
    <w:rsid w:val="003C541B"/>
    <w:pPr>
      <w:widowControl w:val="0"/>
      <w:jc w:val="both"/>
    </w:pPr>
  </w:style>
  <w:style w:type="paragraph" w:customStyle="1" w:styleId="C0274D42A0804332A81BDD1CC97C6222">
    <w:name w:val="C0274D42A0804332A81BDD1CC97C6222"/>
    <w:rsid w:val="003C541B"/>
    <w:pPr>
      <w:widowControl w:val="0"/>
      <w:jc w:val="both"/>
    </w:pPr>
  </w:style>
  <w:style w:type="paragraph" w:customStyle="1" w:styleId="22E392A2D0DB4107B44DDD9D9B6EF4B1">
    <w:name w:val="22E392A2D0DB4107B44DDD9D9B6EF4B1"/>
    <w:rsid w:val="003C541B"/>
    <w:pPr>
      <w:widowControl w:val="0"/>
      <w:jc w:val="both"/>
    </w:pPr>
  </w:style>
  <w:style w:type="paragraph" w:customStyle="1" w:styleId="7949D3F85D204CFCA7E8D282B4FCAC05">
    <w:name w:val="7949D3F85D204CFCA7E8D282B4FCAC05"/>
    <w:rsid w:val="003C541B"/>
    <w:pPr>
      <w:widowControl w:val="0"/>
      <w:jc w:val="both"/>
    </w:pPr>
  </w:style>
  <w:style w:type="paragraph" w:customStyle="1" w:styleId="EAC91E0437FA4418A1B62CD0F0344698">
    <w:name w:val="EAC91E0437FA4418A1B62CD0F0344698"/>
    <w:rsid w:val="003C541B"/>
    <w:pPr>
      <w:widowControl w:val="0"/>
      <w:jc w:val="both"/>
    </w:pPr>
  </w:style>
  <w:style w:type="paragraph" w:customStyle="1" w:styleId="8EE3E13722C4493CB06ECA1E153088A7">
    <w:name w:val="8EE3E13722C4493CB06ECA1E153088A7"/>
    <w:rsid w:val="003C541B"/>
    <w:pPr>
      <w:widowControl w:val="0"/>
      <w:jc w:val="both"/>
    </w:pPr>
  </w:style>
  <w:style w:type="paragraph" w:customStyle="1" w:styleId="21300D8BF3FB426EA517792A1B818569">
    <w:name w:val="21300D8BF3FB426EA517792A1B818569"/>
    <w:rsid w:val="003C541B"/>
    <w:pPr>
      <w:widowControl w:val="0"/>
      <w:jc w:val="both"/>
    </w:pPr>
  </w:style>
  <w:style w:type="paragraph" w:customStyle="1" w:styleId="519720EF3A1F4428AAEF3B056C662474">
    <w:name w:val="519720EF3A1F4428AAEF3B056C662474"/>
    <w:rsid w:val="003C541B"/>
    <w:pPr>
      <w:widowControl w:val="0"/>
      <w:jc w:val="both"/>
    </w:pPr>
  </w:style>
  <w:style w:type="paragraph" w:customStyle="1" w:styleId="6980A955BC70499AA01A3623F433B6C3">
    <w:name w:val="6980A955BC70499AA01A3623F433B6C3"/>
    <w:rsid w:val="003C541B"/>
    <w:pPr>
      <w:widowControl w:val="0"/>
      <w:jc w:val="both"/>
    </w:pPr>
  </w:style>
  <w:style w:type="paragraph" w:customStyle="1" w:styleId="9028DC35B38845878F22C88DB3ADC302">
    <w:name w:val="9028DC35B38845878F22C88DB3ADC302"/>
    <w:rsid w:val="003C541B"/>
    <w:pPr>
      <w:widowControl w:val="0"/>
      <w:jc w:val="both"/>
    </w:pPr>
  </w:style>
  <w:style w:type="paragraph" w:customStyle="1" w:styleId="A01D597D8FB74A2CB54C54E2E7D18DF0">
    <w:name w:val="A01D597D8FB74A2CB54C54E2E7D18DF0"/>
    <w:rsid w:val="003C541B"/>
    <w:pPr>
      <w:widowControl w:val="0"/>
      <w:jc w:val="both"/>
    </w:pPr>
  </w:style>
  <w:style w:type="paragraph" w:customStyle="1" w:styleId="164AEC9479E64F8EA6970B031FE36AE1">
    <w:name w:val="164AEC9479E64F8EA6970B031FE36AE1"/>
    <w:rsid w:val="003C541B"/>
    <w:pPr>
      <w:widowControl w:val="0"/>
      <w:jc w:val="both"/>
    </w:pPr>
  </w:style>
  <w:style w:type="paragraph" w:customStyle="1" w:styleId="E62166F90F224448BD707D921C633334">
    <w:name w:val="E62166F90F224448BD707D921C633334"/>
    <w:rsid w:val="003C541B"/>
    <w:pPr>
      <w:widowControl w:val="0"/>
      <w:jc w:val="both"/>
    </w:pPr>
  </w:style>
  <w:style w:type="paragraph" w:customStyle="1" w:styleId="2B9845C8F07E4173B5DF5920F971A32B">
    <w:name w:val="2B9845C8F07E4173B5DF5920F971A32B"/>
    <w:rsid w:val="003C541B"/>
    <w:pPr>
      <w:widowControl w:val="0"/>
      <w:jc w:val="both"/>
    </w:pPr>
  </w:style>
  <w:style w:type="paragraph" w:customStyle="1" w:styleId="58DA1551F3BF4E52A861C7FF696CB7EF">
    <w:name w:val="58DA1551F3BF4E52A861C7FF696CB7EF"/>
    <w:rsid w:val="003C541B"/>
    <w:pPr>
      <w:widowControl w:val="0"/>
      <w:jc w:val="both"/>
    </w:pPr>
  </w:style>
  <w:style w:type="paragraph" w:customStyle="1" w:styleId="9705522441614347850675AF78AA9BC2">
    <w:name w:val="9705522441614347850675AF78AA9BC2"/>
    <w:rsid w:val="003C541B"/>
    <w:pPr>
      <w:widowControl w:val="0"/>
      <w:jc w:val="both"/>
    </w:pPr>
  </w:style>
  <w:style w:type="paragraph" w:customStyle="1" w:styleId="80F4B1F3507248388E117083139E9FBD">
    <w:name w:val="80F4B1F3507248388E117083139E9FBD"/>
    <w:rsid w:val="003C541B"/>
    <w:pPr>
      <w:widowControl w:val="0"/>
      <w:jc w:val="both"/>
    </w:pPr>
  </w:style>
  <w:style w:type="paragraph" w:customStyle="1" w:styleId="75A77AD4F8804A7188BEE922EE05B429">
    <w:name w:val="75A77AD4F8804A7188BEE922EE05B429"/>
    <w:rsid w:val="003C541B"/>
    <w:pPr>
      <w:widowControl w:val="0"/>
      <w:jc w:val="both"/>
    </w:pPr>
  </w:style>
  <w:style w:type="paragraph" w:customStyle="1" w:styleId="4AD782ABA54C4FA8AC94AD2460F6F32A">
    <w:name w:val="4AD782ABA54C4FA8AC94AD2460F6F32A"/>
    <w:rsid w:val="003C541B"/>
    <w:pPr>
      <w:widowControl w:val="0"/>
      <w:jc w:val="both"/>
    </w:pPr>
  </w:style>
  <w:style w:type="paragraph" w:customStyle="1" w:styleId="EEA6B8C8AD584576950A61BFB8C5288D">
    <w:name w:val="EEA6B8C8AD584576950A61BFB8C5288D"/>
    <w:rsid w:val="003C541B"/>
    <w:pPr>
      <w:widowControl w:val="0"/>
      <w:jc w:val="both"/>
    </w:pPr>
  </w:style>
  <w:style w:type="paragraph" w:customStyle="1" w:styleId="76021429BC1C40FCBDAD685CCC9283B7">
    <w:name w:val="76021429BC1C40FCBDAD685CCC9283B7"/>
    <w:rsid w:val="003C541B"/>
    <w:pPr>
      <w:widowControl w:val="0"/>
      <w:jc w:val="both"/>
    </w:pPr>
  </w:style>
  <w:style w:type="paragraph" w:customStyle="1" w:styleId="CECC14F2760B423C89801D6438CC0EBA">
    <w:name w:val="CECC14F2760B423C89801D6438CC0EBA"/>
    <w:rsid w:val="003C541B"/>
    <w:pPr>
      <w:widowControl w:val="0"/>
      <w:jc w:val="both"/>
    </w:pPr>
  </w:style>
  <w:style w:type="paragraph" w:customStyle="1" w:styleId="8914232776C14C33BEE26E4EA63D00A7">
    <w:name w:val="8914232776C14C33BEE26E4EA63D00A7"/>
    <w:rsid w:val="003C541B"/>
    <w:pPr>
      <w:widowControl w:val="0"/>
      <w:jc w:val="both"/>
    </w:pPr>
  </w:style>
  <w:style w:type="paragraph" w:customStyle="1" w:styleId="A6AA637F3EAE4D28B76A69FE59424291">
    <w:name w:val="A6AA637F3EAE4D28B76A69FE59424291"/>
    <w:rsid w:val="003C541B"/>
    <w:pPr>
      <w:widowControl w:val="0"/>
      <w:jc w:val="both"/>
    </w:pPr>
  </w:style>
  <w:style w:type="paragraph" w:customStyle="1" w:styleId="86DB06C3A5AF458F917785C3C770E636">
    <w:name w:val="86DB06C3A5AF458F917785C3C770E636"/>
    <w:rsid w:val="003C541B"/>
    <w:pPr>
      <w:widowControl w:val="0"/>
      <w:jc w:val="both"/>
    </w:pPr>
  </w:style>
  <w:style w:type="paragraph" w:customStyle="1" w:styleId="AC3CCCAEC76044A5B80F90E2DBBF6181">
    <w:name w:val="AC3CCCAEC76044A5B80F90E2DBBF6181"/>
    <w:rsid w:val="003C541B"/>
    <w:pPr>
      <w:widowControl w:val="0"/>
      <w:jc w:val="both"/>
    </w:pPr>
  </w:style>
  <w:style w:type="paragraph" w:customStyle="1" w:styleId="E6C82E46F9C944509E8A8B95E81F3853">
    <w:name w:val="E6C82E46F9C944509E8A8B95E81F3853"/>
    <w:rsid w:val="003C541B"/>
    <w:pPr>
      <w:widowControl w:val="0"/>
      <w:jc w:val="both"/>
    </w:pPr>
  </w:style>
  <w:style w:type="paragraph" w:customStyle="1" w:styleId="BB204EFA3BB340E191A9EFCE1E777EE7">
    <w:name w:val="BB204EFA3BB340E191A9EFCE1E777EE7"/>
    <w:rsid w:val="003C541B"/>
    <w:pPr>
      <w:widowControl w:val="0"/>
      <w:jc w:val="both"/>
    </w:pPr>
  </w:style>
  <w:style w:type="paragraph" w:customStyle="1" w:styleId="CAFCE53359F74413BCBF42D0963A7402">
    <w:name w:val="CAFCE53359F74413BCBF42D0963A7402"/>
    <w:rsid w:val="003C541B"/>
    <w:pPr>
      <w:widowControl w:val="0"/>
      <w:jc w:val="both"/>
    </w:pPr>
  </w:style>
  <w:style w:type="paragraph" w:customStyle="1" w:styleId="F67407D6771240AAB2289BB9A6707EAA">
    <w:name w:val="F67407D6771240AAB2289BB9A6707EAA"/>
    <w:rsid w:val="003C541B"/>
    <w:pPr>
      <w:widowControl w:val="0"/>
      <w:jc w:val="both"/>
    </w:pPr>
  </w:style>
  <w:style w:type="paragraph" w:customStyle="1" w:styleId="217BA846A4984635A1F0D4914477D368">
    <w:name w:val="217BA846A4984635A1F0D4914477D368"/>
    <w:rsid w:val="003C541B"/>
    <w:pPr>
      <w:widowControl w:val="0"/>
      <w:jc w:val="both"/>
    </w:pPr>
  </w:style>
  <w:style w:type="paragraph" w:customStyle="1" w:styleId="00D12B177BF844C4901E6E32C42F0ADD">
    <w:name w:val="00D12B177BF844C4901E6E32C42F0ADD"/>
    <w:rsid w:val="003C541B"/>
    <w:pPr>
      <w:widowControl w:val="0"/>
      <w:jc w:val="both"/>
    </w:pPr>
  </w:style>
  <w:style w:type="paragraph" w:customStyle="1" w:styleId="9B464B0C1B1140D2BA89EA2889CBF7F3">
    <w:name w:val="9B464B0C1B1140D2BA89EA2889CBF7F3"/>
    <w:rsid w:val="003C541B"/>
    <w:pPr>
      <w:widowControl w:val="0"/>
      <w:jc w:val="both"/>
    </w:pPr>
  </w:style>
  <w:style w:type="paragraph" w:customStyle="1" w:styleId="BFEF7571252A4920A58862669271F14A">
    <w:name w:val="BFEF7571252A4920A58862669271F14A"/>
    <w:rsid w:val="003C541B"/>
    <w:pPr>
      <w:widowControl w:val="0"/>
      <w:jc w:val="both"/>
    </w:pPr>
  </w:style>
  <w:style w:type="paragraph" w:customStyle="1" w:styleId="1F137609AAD74DCC92DFB746C6305B3F">
    <w:name w:val="1F137609AAD74DCC92DFB746C6305B3F"/>
    <w:rsid w:val="003C541B"/>
    <w:pPr>
      <w:widowControl w:val="0"/>
      <w:jc w:val="both"/>
    </w:pPr>
  </w:style>
  <w:style w:type="paragraph" w:customStyle="1" w:styleId="E253E4E05D0D4F3983F94880E9BDDC70">
    <w:name w:val="E253E4E05D0D4F3983F94880E9BDDC70"/>
    <w:rsid w:val="003C541B"/>
    <w:pPr>
      <w:widowControl w:val="0"/>
      <w:jc w:val="both"/>
    </w:pPr>
  </w:style>
  <w:style w:type="paragraph" w:customStyle="1" w:styleId="312AF7455EFE4530B4DFF1AC8F8AAD90">
    <w:name w:val="312AF7455EFE4530B4DFF1AC8F8AAD90"/>
    <w:rsid w:val="003C541B"/>
    <w:pPr>
      <w:widowControl w:val="0"/>
      <w:jc w:val="both"/>
    </w:pPr>
  </w:style>
  <w:style w:type="paragraph" w:customStyle="1" w:styleId="47DE0B05FDB24984ABFEDC59F9355381">
    <w:name w:val="47DE0B05FDB24984ABFEDC59F9355381"/>
    <w:rsid w:val="003C541B"/>
    <w:pPr>
      <w:widowControl w:val="0"/>
      <w:jc w:val="both"/>
    </w:pPr>
  </w:style>
  <w:style w:type="paragraph" w:customStyle="1" w:styleId="F9332AC59D01404A954729C217451878">
    <w:name w:val="F9332AC59D01404A954729C217451878"/>
    <w:rsid w:val="003C541B"/>
    <w:pPr>
      <w:widowControl w:val="0"/>
      <w:jc w:val="both"/>
    </w:pPr>
  </w:style>
  <w:style w:type="paragraph" w:customStyle="1" w:styleId="CAF46388EBD8429FB3CEBFC398461E16">
    <w:name w:val="CAF46388EBD8429FB3CEBFC398461E16"/>
    <w:rsid w:val="003C541B"/>
    <w:pPr>
      <w:widowControl w:val="0"/>
      <w:jc w:val="both"/>
    </w:pPr>
  </w:style>
  <w:style w:type="paragraph" w:customStyle="1" w:styleId="106A18EE334C429486E6C223CD3C85E1">
    <w:name w:val="106A18EE334C429486E6C223CD3C85E1"/>
    <w:rsid w:val="003C541B"/>
    <w:pPr>
      <w:widowControl w:val="0"/>
      <w:jc w:val="both"/>
    </w:pPr>
  </w:style>
  <w:style w:type="paragraph" w:customStyle="1" w:styleId="1AA962D15376430ABFC84D62F0EA0E50">
    <w:name w:val="1AA962D15376430ABFC84D62F0EA0E50"/>
    <w:rsid w:val="003C541B"/>
    <w:pPr>
      <w:widowControl w:val="0"/>
      <w:jc w:val="both"/>
    </w:pPr>
  </w:style>
  <w:style w:type="paragraph" w:customStyle="1" w:styleId="F0A7AE6D1AF144A986F11A089758F5D8">
    <w:name w:val="F0A7AE6D1AF144A986F11A089758F5D8"/>
    <w:rsid w:val="003C541B"/>
    <w:pPr>
      <w:widowControl w:val="0"/>
      <w:jc w:val="both"/>
    </w:pPr>
  </w:style>
  <w:style w:type="paragraph" w:customStyle="1" w:styleId="A1EC79EF44C5466CBD93F1D3DF173AEF">
    <w:name w:val="A1EC79EF44C5466CBD93F1D3DF173AEF"/>
    <w:rsid w:val="003C541B"/>
    <w:pPr>
      <w:widowControl w:val="0"/>
      <w:jc w:val="both"/>
    </w:pPr>
  </w:style>
  <w:style w:type="paragraph" w:customStyle="1" w:styleId="C6D49FD6936E40C2B5A6148FEB680BF9">
    <w:name w:val="C6D49FD6936E40C2B5A6148FEB680BF9"/>
    <w:rsid w:val="003C541B"/>
    <w:pPr>
      <w:widowControl w:val="0"/>
      <w:jc w:val="both"/>
    </w:pPr>
  </w:style>
  <w:style w:type="paragraph" w:customStyle="1" w:styleId="B212BE5ED9694857924907B274CE3F06">
    <w:name w:val="B212BE5ED9694857924907B274CE3F06"/>
    <w:rsid w:val="003C541B"/>
    <w:pPr>
      <w:widowControl w:val="0"/>
      <w:jc w:val="both"/>
    </w:pPr>
  </w:style>
  <w:style w:type="paragraph" w:customStyle="1" w:styleId="8906B72205DB4DB29CCD85A784825B57">
    <w:name w:val="8906B72205DB4DB29CCD85A784825B57"/>
    <w:rsid w:val="003C541B"/>
    <w:pPr>
      <w:widowControl w:val="0"/>
      <w:jc w:val="both"/>
    </w:pPr>
  </w:style>
  <w:style w:type="paragraph" w:customStyle="1" w:styleId="475CA93B6F334B0EA7FF5CD0B956D6DB">
    <w:name w:val="475CA93B6F334B0EA7FF5CD0B956D6DB"/>
    <w:rsid w:val="003C541B"/>
    <w:pPr>
      <w:widowControl w:val="0"/>
      <w:jc w:val="both"/>
    </w:pPr>
  </w:style>
  <w:style w:type="paragraph" w:customStyle="1" w:styleId="35D69E345C684D96A57849C875C18094">
    <w:name w:val="35D69E345C684D96A57849C875C18094"/>
    <w:rsid w:val="003C541B"/>
    <w:pPr>
      <w:widowControl w:val="0"/>
      <w:jc w:val="both"/>
    </w:pPr>
  </w:style>
  <w:style w:type="paragraph" w:customStyle="1" w:styleId="69F58DC82B444654A4A53D0AAB90D379">
    <w:name w:val="69F58DC82B444654A4A53D0AAB90D379"/>
    <w:rsid w:val="003C541B"/>
    <w:pPr>
      <w:widowControl w:val="0"/>
      <w:jc w:val="both"/>
    </w:pPr>
  </w:style>
  <w:style w:type="paragraph" w:customStyle="1" w:styleId="1F024B8E487341FB8ED79423F2A88B27">
    <w:name w:val="1F024B8E487341FB8ED79423F2A88B27"/>
    <w:rsid w:val="003C541B"/>
    <w:pPr>
      <w:widowControl w:val="0"/>
      <w:jc w:val="both"/>
    </w:pPr>
  </w:style>
  <w:style w:type="paragraph" w:customStyle="1" w:styleId="5F782DA7271D46FC8BDE0C091A1BEFA3">
    <w:name w:val="5F782DA7271D46FC8BDE0C091A1BEFA3"/>
    <w:rsid w:val="003C541B"/>
    <w:pPr>
      <w:widowControl w:val="0"/>
      <w:jc w:val="both"/>
    </w:pPr>
  </w:style>
  <w:style w:type="paragraph" w:customStyle="1" w:styleId="4CD262B2FFA4455C89A44B93682EC286">
    <w:name w:val="4CD262B2FFA4455C89A44B93682EC286"/>
    <w:rsid w:val="003C541B"/>
    <w:pPr>
      <w:widowControl w:val="0"/>
      <w:jc w:val="both"/>
    </w:pPr>
  </w:style>
  <w:style w:type="paragraph" w:customStyle="1" w:styleId="FB974EA5A4CC44209522AF756ED594F3">
    <w:name w:val="FB974EA5A4CC44209522AF756ED594F3"/>
    <w:rsid w:val="003C541B"/>
    <w:pPr>
      <w:widowControl w:val="0"/>
      <w:jc w:val="both"/>
    </w:pPr>
  </w:style>
  <w:style w:type="paragraph" w:customStyle="1" w:styleId="8CD0320BF3D742F1996FE5E88B1F9A6E">
    <w:name w:val="8CD0320BF3D742F1996FE5E88B1F9A6E"/>
    <w:rsid w:val="003C541B"/>
    <w:pPr>
      <w:widowControl w:val="0"/>
      <w:jc w:val="both"/>
    </w:pPr>
  </w:style>
  <w:style w:type="paragraph" w:customStyle="1" w:styleId="F2E510FD516A42069FA36D6D9269AEA2">
    <w:name w:val="F2E510FD516A42069FA36D6D9269AEA2"/>
    <w:rsid w:val="003C541B"/>
    <w:pPr>
      <w:widowControl w:val="0"/>
      <w:jc w:val="both"/>
    </w:pPr>
  </w:style>
  <w:style w:type="paragraph" w:customStyle="1" w:styleId="81D9E23F69944BAC9AC1CFA41374D1CF">
    <w:name w:val="81D9E23F69944BAC9AC1CFA41374D1CF"/>
    <w:rsid w:val="003C541B"/>
    <w:pPr>
      <w:widowControl w:val="0"/>
      <w:jc w:val="both"/>
    </w:pPr>
  </w:style>
  <w:style w:type="paragraph" w:customStyle="1" w:styleId="41B220AACA72403FBB075622AD75BD5D">
    <w:name w:val="41B220AACA72403FBB075622AD75BD5D"/>
    <w:rsid w:val="003C541B"/>
    <w:pPr>
      <w:widowControl w:val="0"/>
      <w:jc w:val="both"/>
    </w:pPr>
  </w:style>
  <w:style w:type="paragraph" w:customStyle="1" w:styleId="ABD54F463A3E4AF39B05099D4110312D">
    <w:name w:val="ABD54F463A3E4AF39B05099D4110312D"/>
    <w:rsid w:val="003C541B"/>
    <w:pPr>
      <w:widowControl w:val="0"/>
      <w:jc w:val="both"/>
    </w:pPr>
  </w:style>
  <w:style w:type="paragraph" w:customStyle="1" w:styleId="CB710D28D83E4881B48984C6962787F5">
    <w:name w:val="CB710D28D83E4881B48984C6962787F5"/>
    <w:rsid w:val="003C541B"/>
    <w:pPr>
      <w:widowControl w:val="0"/>
      <w:jc w:val="both"/>
    </w:pPr>
  </w:style>
  <w:style w:type="paragraph" w:customStyle="1" w:styleId="55FEA38318E8456AB657C6F101F16DF9">
    <w:name w:val="55FEA38318E8456AB657C6F101F16DF9"/>
    <w:rsid w:val="003C541B"/>
    <w:pPr>
      <w:widowControl w:val="0"/>
      <w:jc w:val="both"/>
    </w:pPr>
  </w:style>
  <w:style w:type="paragraph" w:customStyle="1" w:styleId="C2E4AA283B634F9B851924D4DFE2E848">
    <w:name w:val="C2E4AA283B634F9B851924D4DFE2E848"/>
    <w:rsid w:val="003C541B"/>
    <w:pPr>
      <w:widowControl w:val="0"/>
      <w:jc w:val="both"/>
    </w:pPr>
  </w:style>
  <w:style w:type="paragraph" w:customStyle="1" w:styleId="3BC098ADA10B453F9AB343E1B6D6568B">
    <w:name w:val="3BC098ADA10B453F9AB343E1B6D6568B"/>
    <w:rsid w:val="003C541B"/>
    <w:pPr>
      <w:widowControl w:val="0"/>
      <w:jc w:val="both"/>
    </w:pPr>
  </w:style>
  <w:style w:type="paragraph" w:customStyle="1" w:styleId="5808D9C154ED47249430FC3AFFA7F017">
    <w:name w:val="5808D9C154ED47249430FC3AFFA7F017"/>
    <w:rsid w:val="003C541B"/>
    <w:pPr>
      <w:widowControl w:val="0"/>
      <w:jc w:val="both"/>
    </w:pPr>
  </w:style>
  <w:style w:type="paragraph" w:customStyle="1" w:styleId="35679462F49441A599FBC4F44166BF41">
    <w:name w:val="35679462F49441A599FBC4F44166BF41"/>
    <w:rsid w:val="003C541B"/>
    <w:pPr>
      <w:widowControl w:val="0"/>
      <w:jc w:val="both"/>
    </w:pPr>
  </w:style>
  <w:style w:type="paragraph" w:customStyle="1" w:styleId="26D2B0AD374247D8A3A46C1F6460D373">
    <w:name w:val="26D2B0AD374247D8A3A46C1F6460D373"/>
    <w:rsid w:val="003C541B"/>
    <w:pPr>
      <w:widowControl w:val="0"/>
      <w:jc w:val="both"/>
    </w:pPr>
  </w:style>
  <w:style w:type="paragraph" w:customStyle="1" w:styleId="CE417F155B0C43AFB0209581CB5FAFB9">
    <w:name w:val="CE417F155B0C43AFB0209581CB5FAFB9"/>
    <w:rsid w:val="003C541B"/>
    <w:pPr>
      <w:widowControl w:val="0"/>
      <w:jc w:val="both"/>
    </w:pPr>
  </w:style>
  <w:style w:type="paragraph" w:customStyle="1" w:styleId="B55CFDE807644D53945A5955EC0D9CE1">
    <w:name w:val="B55CFDE807644D53945A5955EC0D9CE1"/>
    <w:rsid w:val="003C541B"/>
    <w:pPr>
      <w:widowControl w:val="0"/>
      <w:jc w:val="both"/>
    </w:pPr>
  </w:style>
  <w:style w:type="paragraph" w:customStyle="1" w:styleId="8F496C1EC286422D9816DAE88E0DD874">
    <w:name w:val="8F496C1EC286422D9816DAE88E0DD874"/>
    <w:rsid w:val="003C541B"/>
    <w:pPr>
      <w:widowControl w:val="0"/>
      <w:jc w:val="both"/>
    </w:pPr>
  </w:style>
  <w:style w:type="paragraph" w:customStyle="1" w:styleId="FE9CB007EF8940B2B2A1DE01C83707B6">
    <w:name w:val="FE9CB007EF8940B2B2A1DE01C83707B6"/>
    <w:rsid w:val="003C541B"/>
    <w:pPr>
      <w:widowControl w:val="0"/>
      <w:jc w:val="both"/>
    </w:pPr>
  </w:style>
  <w:style w:type="paragraph" w:customStyle="1" w:styleId="83A19EAD4FCA409A929F5BB8F74FB45D">
    <w:name w:val="83A19EAD4FCA409A929F5BB8F74FB45D"/>
    <w:rsid w:val="003C541B"/>
    <w:pPr>
      <w:widowControl w:val="0"/>
      <w:jc w:val="both"/>
    </w:pPr>
  </w:style>
  <w:style w:type="paragraph" w:customStyle="1" w:styleId="30E48E1B4C8943B0A3B68343C9491555">
    <w:name w:val="30E48E1B4C8943B0A3B68343C9491555"/>
    <w:rsid w:val="003C541B"/>
    <w:pPr>
      <w:widowControl w:val="0"/>
      <w:jc w:val="both"/>
    </w:pPr>
  </w:style>
  <w:style w:type="paragraph" w:customStyle="1" w:styleId="D1D75803C4E04D658421FD31369CE418">
    <w:name w:val="D1D75803C4E04D658421FD31369CE418"/>
    <w:rsid w:val="003C541B"/>
    <w:pPr>
      <w:widowControl w:val="0"/>
      <w:jc w:val="both"/>
    </w:pPr>
  </w:style>
  <w:style w:type="paragraph" w:customStyle="1" w:styleId="6C78EED9FD7F4032A112548F84964680">
    <w:name w:val="6C78EED9FD7F4032A112548F84964680"/>
    <w:rsid w:val="003C541B"/>
    <w:pPr>
      <w:widowControl w:val="0"/>
      <w:jc w:val="both"/>
    </w:pPr>
  </w:style>
  <w:style w:type="paragraph" w:customStyle="1" w:styleId="D779A1F936D1427CA5E4D1BB183D36FD">
    <w:name w:val="D779A1F936D1427CA5E4D1BB183D36FD"/>
    <w:rsid w:val="003C541B"/>
    <w:pPr>
      <w:widowControl w:val="0"/>
      <w:jc w:val="both"/>
    </w:pPr>
  </w:style>
  <w:style w:type="paragraph" w:customStyle="1" w:styleId="659066F375C44B39BEEE9EDC81E1CAD9">
    <w:name w:val="659066F375C44B39BEEE9EDC81E1CAD9"/>
    <w:rsid w:val="003C541B"/>
    <w:pPr>
      <w:widowControl w:val="0"/>
      <w:jc w:val="both"/>
    </w:pPr>
  </w:style>
  <w:style w:type="paragraph" w:customStyle="1" w:styleId="F15DCA3BF68E47449E42447F54FDAD55">
    <w:name w:val="F15DCA3BF68E47449E42447F54FDAD55"/>
    <w:rsid w:val="003C541B"/>
    <w:pPr>
      <w:widowControl w:val="0"/>
      <w:jc w:val="both"/>
    </w:pPr>
  </w:style>
  <w:style w:type="paragraph" w:customStyle="1" w:styleId="5348060C994C4C71A34A40EAE3F12273">
    <w:name w:val="5348060C994C4C71A34A40EAE3F12273"/>
    <w:rsid w:val="003C541B"/>
    <w:pPr>
      <w:widowControl w:val="0"/>
      <w:jc w:val="both"/>
    </w:pPr>
  </w:style>
  <w:style w:type="paragraph" w:customStyle="1" w:styleId="7BC7BBF3702E408DBFFE9655DA75F537">
    <w:name w:val="7BC7BBF3702E408DBFFE9655DA75F537"/>
    <w:rsid w:val="003C541B"/>
    <w:pPr>
      <w:widowControl w:val="0"/>
      <w:jc w:val="both"/>
    </w:pPr>
  </w:style>
  <w:style w:type="paragraph" w:customStyle="1" w:styleId="9790F499A5394600ABDBE869D7DC0751">
    <w:name w:val="9790F499A5394600ABDBE869D7DC0751"/>
    <w:rsid w:val="003C541B"/>
    <w:pPr>
      <w:widowControl w:val="0"/>
      <w:jc w:val="both"/>
    </w:pPr>
  </w:style>
  <w:style w:type="paragraph" w:customStyle="1" w:styleId="20470C0901054A92869D558C20D65909">
    <w:name w:val="20470C0901054A92869D558C20D65909"/>
    <w:rsid w:val="003C541B"/>
    <w:pPr>
      <w:widowControl w:val="0"/>
      <w:jc w:val="both"/>
    </w:pPr>
  </w:style>
  <w:style w:type="paragraph" w:customStyle="1" w:styleId="DD70D17A219B4002843935827E417E5C">
    <w:name w:val="DD70D17A219B4002843935827E417E5C"/>
    <w:rsid w:val="003C541B"/>
    <w:pPr>
      <w:widowControl w:val="0"/>
      <w:jc w:val="both"/>
    </w:pPr>
  </w:style>
  <w:style w:type="paragraph" w:customStyle="1" w:styleId="214F7E7B65ED4AE9924B8880C85D3E29">
    <w:name w:val="214F7E7B65ED4AE9924B8880C85D3E29"/>
    <w:rsid w:val="003C541B"/>
    <w:pPr>
      <w:widowControl w:val="0"/>
      <w:jc w:val="both"/>
    </w:pPr>
  </w:style>
  <w:style w:type="paragraph" w:customStyle="1" w:styleId="4FB87596445248FB9E0272B75F78AD35">
    <w:name w:val="4FB87596445248FB9E0272B75F78AD35"/>
    <w:rsid w:val="003C541B"/>
    <w:pPr>
      <w:widowControl w:val="0"/>
      <w:jc w:val="both"/>
    </w:pPr>
  </w:style>
  <w:style w:type="paragraph" w:customStyle="1" w:styleId="AD4332BB2C9B4AC291CD84A3D9AEEF22">
    <w:name w:val="AD4332BB2C9B4AC291CD84A3D9AEEF22"/>
    <w:rsid w:val="003C541B"/>
    <w:pPr>
      <w:widowControl w:val="0"/>
      <w:jc w:val="both"/>
    </w:pPr>
  </w:style>
  <w:style w:type="paragraph" w:customStyle="1" w:styleId="CA52DFD62FA341D5B6656415DB3B22D2">
    <w:name w:val="CA52DFD62FA341D5B6656415DB3B22D2"/>
    <w:rsid w:val="003C541B"/>
    <w:pPr>
      <w:widowControl w:val="0"/>
      <w:jc w:val="both"/>
    </w:pPr>
  </w:style>
  <w:style w:type="paragraph" w:customStyle="1" w:styleId="EF1583968A1C4C9C8BDED1C10FFBB769">
    <w:name w:val="EF1583968A1C4C9C8BDED1C10FFBB769"/>
    <w:rsid w:val="003C541B"/>
    <w:pPr>
      <w:widowControl w:val="0"/>
      <w:jc w:val="both"/>
    </w:pPr>
  </w:style>
  <w:style w:type="paragraph" w:customStyle="1" w:styleId="458934A0886E49A0B4E7D3253734422C">
    <w:name w:val="458934A0886E49A0B4E7D3253734422C"/>
    <w:rsid w:val="003C541B"/>
    <w:pPr>
      <w:widowControl w:val="0"/>
      <w:jc w:val="both"/>
    </w:pPr>
  </w:style>
  <w:style w:type="paragraph" w:customStyle="1" w:styleId="0FBCD9DD92984097910764D517C31C34">
    <w:name w:val="0FBCD9DD92984097910764D517C31C34"/>
    <w:rsid w:val="003C541B"/>
    <w:pPr>
      <w:widowControl w:val="0"/>
      <w:jc w:val="both"/>
    </w:pPr>
  </w:style>
  <w:style w:type="paragraph" w:customStyle="1" w:styleId="D0175B0659704C88ACE944EEEEF3ED69">
    <w:name w:val="D0175B0659704C88ACE944EEEEF3ED69"/>
    <w:rsid w:val="003C541B"/>
    <w:pPr>
      <w:widowControl w:val="0"/>
      <w:jc w:val="both"/>
    </w:pPr>
  </w:style>
  <w:style w:type="paragraph" w:customStyle="1" w:styleId="3B9108D4E16F4FC6B41A2643B9BA7560">
    <w:name w:val="3B9108D4E16F4FC6B41A2643B9BA7560"/>
    <w:rsid w:val="003C541B"/>
    <w:pPr>
      <w:widowControl w:val="0"/>
      <w:jc w:val="both"/>
    </w:pPr>
  </w:style>
  <w:style w:type="paragraph" w:customStyle="1" w:styleId="29075B2F755E488DAC7C5ABD75F76190">
    <w:name w:val="29075B2F755E488DAC7C5ABD75F76190"/>
    <w:rsid w:val="003C541B"/>
    <w:pPr>
      <w:widowControl w:val="0"/>
      <w:jc w:val="both"/>
    </w:pPr>
  </w:style>
  <w:style w:type="paragraph" w:customStyle="1" w:styleId="DB91B9AE646544B2845F0AD5E26CE755">
    <w:name w:val="DB91B9AE646544B2845F0AD5E26CE755"/>
    <w:rsid w:val="003C541B"/>
    <w:pPr>
      <w:widowControl w:val="0"/>
      <w:jc w:val="both"/>
    </w:pPr>
  </w:style>
  <w:style w:type="paragraph" w:customStyle="1" w:styleId="4E9C5432EA69456F95AE468234FD84A3">
    <w:name w:val="4E9C5432EA69456F95AE468234FD84A3"/>
    <w:rsid w:val="003C541B"/>
    <w:pPr>
      <w:widowControl w:val="0"/>
      <w:jc w:val="both"/>
    </w:pPr>
  </w:style>
  <w:style w:type="paragraph" w:customStyle="1" w:styleId="0B2A6A8BED0A4DF58BAC4FEB042C6527">
    <w:name w:val="0B2A6A8BED0A4DF58BAC4FEB042C6527"/>
    <w:rsid w:val="003C541B"/>
    <w:pPr>
      <w:widowControl w:val="0"/>
      <w:jc w:val="both"/>
    </w:pPr>
  </w:style>
  <w:style w:type="paragraph" w:customStyle="1" w:styleId="6B466A58466748D6A12FA1A0FA737E14">
    <w:name w:val="6B466A58466748D6A12FA1A0FA737E14"/>
    <w:rsid w:val="003C541B"/>
    <w:pPr>
      <w:widowControl w:val="0"/>
      <w:jc w:val="both"/>
    </w:pPr>
  </w:style>
  <w:style w:type="paragraph" w:customStyle="1" w:styleId="4CD597459F5B435585ADFB9E00FD4BDA">
    <w:name w:val="4CD597459F5B435585ADFB9E00FD4BDA"/>
    <w:rsid w:val="003C541B"/>
    <w:pPr>
      <w:widowControl w:val="0"/>
      <w:jc w:val="both"/>
    </w:pPr>
  </w:style>
  <w:style w:type="paragraph" w:customStyle="1" w:styleId="A59CF07F01F54A5C8A5772851CBFB5BC">
    <w:name w:val="A59CF07F01F54A5C8A5772851CBFB5BC"/>
    <w:rsid w:val="003C541B"/>
    <w:pPr>
      <w:widowControl w:val="0"/>
      <w:jc w:val="both"/>
    </w:pPr>
  </w:style>
  <w:style w:type="paragraph" w:customStyle="1" w:styleId="2B830B7ABBA34D24A8B24460EB4F7190">
    <w:name w:val="2B830B7ABBA34D24A8B24460EB4F7190"/>
    <w:rsid w:val="003C541B"/>
    <w:pPr>
      <w:widowControl w:val="0"/>
      <w:jc w:val="both"/>
    </w:pPr>
  </w:style>
  <w:style w:type="paragraph" w:customStyle="1" w:styleId="538DDDCFEF0E49389C214AE072EE3A74">
    <w:name w:val="538DDDCFEF0E49389C214AE072EE3A74"/>
    <w:rsid w:val="003C541B"/>
    <w:pPr>
      <w:widowControl w:val="0"/>
      <w:jc w:val="both"/>
    </w:pPr>
  </w:style>
  <w:style w:type="paragraph" w:customStyle="1" w:styleId="105823C936E443A6B243A2EF7CD9A278">
    <w:name w:val="105823C936E443A6B243A2EF7CD9A278"/>
    <w:rsid w:val="003C541B"/>
    <w:pPr>
      <w:widowControl w:val="0"/>
      <w:jc w:val="both"/>
    </w:pPr>
  </w:style>
  <w:style w:type="paragraph" w:customStyle="1" w:styleId="D392AEDF57934C6FB1BA1E6B70638073">
    <w:name w:val="D392AEDF57934C6FB1BA1E6B70638073"/>
    <w:rsid w:val="003C541B"/>
    <w:pPr>
      <w:widowControl w:val="0"/>
      <w:jc w:val="both"/>
    </w:pPr>
  </w:style>
  <w:style w:type="paragraph" w:customStyle="1" w:styleId="FCD80EBFF9F04A98A2D300624805AA05">
    <w:name w:val="FCD80EBFF9F04A98A2D300624805AA05"/>
    <w:rsid w:val="003C541B"/>
    <w:pPr>
      <w:widowControl w:val="0"/>
      <w:jc w:val="both"/>
    </w:pPr>
  </w:style>
  <w:style w:type="paragraph" w:customStyle="1" w:styleId="87BFF65BC1FD45BB85A1620775CF7AE4">
    <w:name w:val="87BFF65BC1FD45BB85A1620775CF7AE4"/>
    <w:rsid w:val="003C541B"/>
    <w:pPr>
      <w:widowControl w:val="0"/>
      <w:jc w:val="both"/>
    </w:pPr>
  </w:style>
  <w:style w:type="paragraph" w:customStyle="1" w:styleId="35EE1F4A6D64423F9BB926355ECB8F45">
    <w:name w:val="35EE1F4A6D64423F9BB926355ECB8F45"/>
    <w:rsid w:val="003C541B"/>
    <w:pPr>
      <w:widowControl w:val="0"/>
      <w:jc w:val="both"/>
    </w:pPr>
  </w:style>
  <w:style w:type="paragraph" w:customStyle="1" w:styleId="2D278D4CBC4A4801A29AC269EFCA3D92">
    <w:name w:val="2D278D4CBC4A4801A29AC269EFCA3D92"/>
    <w:rsid w:val="003C541B"/>
    <w:pPr>
      <w:widowControl w:val="0"/>
      <w:jc w:val="both"/>
    </w:pPr>
  </w:style>
  <w:style w:type="paragraph" w:customStyle="1" w:styleId="6437751EE8E543F896C399495B0A2AA1">
    <w:name w:val="6437751EE8E543F896C399495B0A2AA1"/>
    <w:rsid w:val="003C541B"/>
    <w:pPr>
      <w:widowControl w:val="0"/>
      <w:jc w:val="both"/>
    </w:pPr>
  </w:style>
  <w:style w:type="paragraph" w:customStyle="1" w:styleId="558EE8C9D6A5405590F1D4C33D0CC93E">
    <w:name w:val="558EE8C9D6A5405590F1D4C33D0CC93E"/>
    <w:rsid w:val="003C541B"/>
    <w:pPr>
      <w:widowControl w:val="0"/>
      <w:jc w:val="both"/>
    </w:pPr>
  </w:style>
  <w:style w:type="paragraph" w:customStyle="1" w:styleId="011125AEFBAE4A33AFEB946B9DFDFE8C">
    <w:name w:val="011125AEFBAE4A33AFEB946B9DFDFE8C"/>
    <w:rsid w:val="003C541B"/>
    <w:pPr>
      <w:widowControl w:val="0"/>
      <w:jc w:val="both"/>
    </w:pPr>
  </w:style>
  <w:style w:type="paragraph" w:customStyle="1" w:styleId="159AC6F817614EA8B69105C0F4982C7A">
    <w:name w:val="159AC6F817614EA8B69105C0F4982C7A"/>
    <w:rsid w:val="003C541B"/>
    <w:pPr>
      <w:widowControl w:val="0"/>
      <w:jc w:val="both"/>
    </w:pPr>
  </w:style>
  <w:style w:type="paragraph" w:customStyle="1" w:styleId="DFCFFF6B08B24F8FA90A03CE99E11108">
    <w:name w:val="DFCFFF6B08B24F8FA90A03CE99E11108"/>
    <w:rsid w:val="003C541B"/>
    <w:pPr>
      <w:widowControl w:val="0"/>
      <w:jc w:val="both"/>
    </w:pPr>
  </w:style>
  <w:style w:type="paragraph" w:customStyle="1" w:styleId="F791CF2873954139AB1F0221B8CFD1CF">
    <w:name w:val="F791CF2873954139AB1F0221B8CFD1CF"/>
    <w:rsid w:val="003C541B"/>
    <w:pPr>
      <w:widowControl w:val="0"/>
      <w:jc w:val="both"/>
    </w:pPr>
  </w:style>
  <w:style w:type="paragraph" w:customStyle="1" w:styleId="617C755960614F43A9EE7A30AD8E6AEC">
    <w:name w:val="617C755960614F43A9EE7A30AD8E6AEC"/>
    <w:rsid w:val="003C541B"/>
    <w:pPr>
      <w:widowControl w:val="0"/>
      <w:jc w:val="both"/>
    </w:pPr>
  </w:style>
  <w:style w:type="paragraph" w:customStyle="1" w:styleId="BA3A84A09AD74CAE9E8C9E85BF7984A3">
    <w:name w:val="BA3A84A09AD74CAE9E8C9E85BF7984A3"/>
    <w:rsid w:val="003C541B"/>
    <w:pPr>
      <w:widowControl w:val="0"/>
      <w:jc w:val="both"/>
    </w:pPr>
  </w:style>
  <w:style w:type="paragraph" w:customStyle="1" w:styleId="1F09B05D1B944F0FA3BF68A9048F19C5">
    <w:name w:val="1F09B05D1B944F0FA3BF68A9048F19C5"/>
    <w:rsid w:val="003C541B"/>
    <w:pPr>
      <w:widowControl w:val="0"/>
      <w:jc w:val="both"/>
    </w:pPr>
  </w:style>
  <w:style w:type="paragraph" w:customStyle="1" w:styleId="BBCDAA02B17A47339CB1D4D6A3F14BC4">
    <w:name w:val="BBCDAA02B17A47339CB1D4D6A3F14BC4"/>
    <w:rsid w:val="003C541B"/>
    <w:pPr>
      <w:widowControl w:val="0"/>
      <w:jc w:val="both"/>
    </w:pPr>
  </w:style>
  <w:style w:type="paragraph" w:customStyle="1" w:styleId="71DEF7DD32044254B2EBEFD24E526636">
    <w:name w:val="71DEF7DD32044254B2EBEFD24E526636"/>
    <w:rsid w:val="003C541B"/>
    <w:pPr>
      <w:widowControl w:val="0"/>
      <w:jc w:val="both"/>
    </w:pPr>
  </w:style>
  <w:style w:type="paragraph" w:customStyle="1" w:styleId="7A8DD3BE73FC4063A8DFCF0480161D4B">
    <w:name w:val="7A8DD3BE73FC4063A8DFCF0480161D4B"/>
    <w:rsid w:val="003C541B"/>
    <w:pPr>
      <w:widowControl w:val="0"/>
      <w:jc w:val="both"/>
    </w:pPr>
  </w:style>
  <w:style w:type="paragraph" w:customStyle="1" w:styleId="C2A15AF058B1411382757D73BA31D309">
    <w:name w:val="C2A15AF058B1411382757D73BA31D309"/>
    <w:rsid w:val="003C541B"/>
    <w:pPr>
      <w:widowControl w:val="0"/>
      <w:jc w:val="both"/>
    </w:pPr>
  </w:style>
  <w:style w:type="paragraph" w:customStyle="1" w:styleId="F61D89C824A94840B54DBFC2CD41082F">
    <w:name w:val="F61D89C824A94840B54DBFC2CD41082F"/>
    <w:rsid w:val="003C541B"/>
    <w:pPr>
      <w:widowControl w:val="0"/>
      <w:jc w:val="both"/>
    </w:pPr>
  </w:style>
  <w:style w:type="paragraph" w:customStyle="1" w:styleId="D7D3C5202B874289B07081C61AF78C2D">
    <w:name w:val="D7D3C5202B874289B07081C61AF78C2D"/>
    <w:rsid w:val="003C541B"/>
    <w:pPr>
      <w:widowControl w:val="0"/>
      <w:jc w:val="both"/>
    </w:pPr>
  </w:style>
  <w:style w:type="paragraph" w:customStyle="1" w:styleId="5DDD16E50FD149BDB62453278FB5A469">
    <w:name w:val="5DDD16E50FD149BDB62453278FB5A469"/>
    <w:rsid w:val="003C541B"/>
    <w:pPr>
      <w:widowControl w:val="0"/>
      <w:jc w:val="both"/>
    </w:pPr>
  </w:style>
  <w:style w:type="paragraph" w:customStyle="1" w:styleId="EEFA251BB91E46E5822F03887F4303A9">
    <w:name w:val="EEFA251BB91E46E5822F03887F4303A9"/>
    <w:rsid w:val="003C541B"/>
    <w:pPr>
      <w:widowControl w:val="0"/>
      <w:jc w:val="both"/>
    </w:pPr>
  </w:style>
  <w:style w:type="paragraph" w:customStyle="1" w:styleId="3302E431B8AF49DB9E6ACA099E1C13FA">
    <w:name w:val="3302E431B8AF49DB9E6ACA099E1C13FA"/>
    <w:rsid w:val="003C541B"/>
    <w:pPr>
      <w:widowControl w:val="0"/>
      <w:jc w:val="both"/>
    </w:pPr>
  </w:style>
  <w:style w:type="paragraph" w:customStyle="1" w:styleId="4BA4847D343646F5BB6497E6E8D20ABE">
    <w:name w:val="4BA4847D343646F5BB6497E6E8D20ABE"/>
    <w:rsid w:val="003C541B"/>
    <w:pPr>
      <w:widowControl w:val="0"/>
      <w:jc w:val="both"/>
    </w:pPr>
  </w:style>
  <w:style w:type="paragraph" w:customStyle="1" w:styleId="FEFC68710B6A46E2A533019BCF21F724">
    <w:name w:val="FEFC68710B6A46E2A533019BCF21F724"/>
    <w:rsid w:val="003C541B"/>
    <w:pPr>
      <w:widowControl w:val="0"/>
      <w:jc w:val="both"/>
    </w:pPr>
  </w:style>
  <w:style w:type="paragraph" w:customStyle="1" w:styleId="5344987B54B042A4A789FA39EF498E4D">
    <w:name w:val="5344987B54B042A4A789FA39EF498E4D"/>
    <w:rsid w:val="003C541B"/>
    <w:pPr>
      <w:widowControl w:val="0"/>
      <w:jc w:val="both"/>
    </w:pPr>
  </w:style>
  <w:style w:type="paragraph" w:customStyle="1" w:styleId="70A23A7634194BA4973D456E6F4D1D7F">
    <w:name w:val="70A23A7634194BA4973D456E6F4D1D7F"/>
    <w:rsid w:val="003C541B"/>
    <w:pPr>
      <w:widowControl w:val="0"/>
      <w:jc w:val="both"/>
    </w:pPr>
  </w:style>
  <w:style w:type="paragraph" w:customStyle="1" w:styleId="B5676702D8C641F6AB84E2525CC2C69F">
    <w:name w:val="B5676702D8C641F6AB84E2525CC2C69F"/>
    <w:rsid w:val="003C541B"/>
    <w:pPr>
      <w:widowControl w:val="0"/>
      <w:jc w:val="both"/>
    </w:pPr>
  </w:style>
  <w:style w:type="paragraph" w:customStyle="1" w:styleId="A2CBE7D159764217A54EC98F781161F2">
    <w:name w:val="A2CBE7D159764217A54EC98F781161F2"/>
    <w:rsid w:val="003C541B"/>
    <w:pPr>
      <w:widowControl w:val="0"/>
      <w:jc w:val="both"/>
    </w:pPr>
  </w:style>
  <w:style w:type="paragraph" w:customStyle="1" w:styleId="95590FF36A444A7191C9EBAE06454D68">
    <w:name w:val="95590FF36A444A7191C9EBAE06454D68"/>
    <w:rsid w:val="003C541B"/>
    <w:pPr>
      <w:widowControl w:val="0"/>
      <w:jc w:val="both"/>
    </w:pPr>
  </w:style>
  <w:style w:type="paragraph" w:customStyle="1" w:styleId="4FB1D74FBC9E418BBC3DAB7EC1FE60A6">
    <w:name w:val="4FB1D74FBC9E418BBC3DAB7EC1FE60A6"/>
    <w:rsid w:val="003C541B"/>
    <w:pPr>
      <w:widowControl w:val="0"/>
      <w:jc w:val="both"/>
    </w:pPr>
  </w:style>
  <w:style w:type="paragraph" w:customStyle="1" w:styleId="1C911D0E59BC412BA5E15A338937D843">
    <w:name w:val="1C911D0E59BC412BA5E15A338937D843"/>
    <w:rsid w:val="003C541B"/>
    <w:pPr>
      <w:widowControl w:val="0"/>
      <w:jc w:val="both"/>
    </w:pPr>
  </w:style>
  <w:style w:type="paragraph" w:customStyle="1" w:styleId="B90FB0C786844843A70849141B2C7DE9">
    <w:name w:val="B90FB0C786844843A70849141B2C7DE9"/>
    <w:rsid w:val="003C541B"/>
    <w:pPr>
      <w:widowControl w:val="0"/>
      <w:jc w:val="both"/>
    </w:pPr>
  </w:style>
  <w:style w:type="paragraph" w:customStyle="1" w:styleId="7EBCB336E0AE43E2859E38036F6E2D9B">
    <w:name w:val="7EBCB336E0AE43E2859E38036F6E2D9B"/>
    <w:rsid w:val="003C541B"/>
    <w:pPr>
      <w:widowControl w:val="0"/>
      <w:jc w:val="both"/>
    </w:pPr>
  </w:style>
  <w:style w:type="paragraph" w:customStyle="1" w:styleId="E5F7D5A7C7234962BC3339618F7083AC">
    <w:name w:val="E5F7D5A7C7234962BC3339618F7083AC"/>
    <w:rsid w:val="003C541B"/>
    <w:pPr>
      <w:widowControl w:val="0"/>
      <w:jc w:val="both"/>
    </w:pPr>
  </w:style>
  <w:style w:type="paragraph" w:customStyle="1" w:styleId="628222D6C0764A289F3B9D72D0A6B43C">
    <w:name w:val="628222D6C0764A289F3B9D72D0A6B43C"/>
    <w:rsid w:val="003C541B"/>
    <w:pPr>
      <w:widowControl w:val="0"/>
      <w:jc w:val="both"/>
    </w:pPr>
  </w:style>
  <w:style w:type="paragraph" w:customStyle="1" w:styleId="2500741C573645FFBCE8714C14EBAE51">
    <w:name w:val="2500741C573645FFBCE8714C14EBAE51"/>
    <w:rsid w:val="003C541B"/>
    <w:pPr>
      <w:widowControl w:val="0"/>
      <w:jc w:val="both"/>
    </w:pPr>
  </w:style>
  <w:style w:type="paragraph" w:customStyle="1" w:styleId="F6DAA9C711AD4E35955A26268D7EBC45">
    <w:name w:val="F6DAA9C711AD4E35955A26268D7EBC45"/>
    <w:rsid w:val="003C541B"/>
    <w:pPr>
      <w:widowControl w:val="0"/>
      <w:jc w:val="both"/>
    </w:pPr>
  </w:style>
  <w:style w:type="paragraph" w:customStyle="1" w:styleId="52FD02C09D6A43CFB3AD8BA8018DBA04">
    <w:name w:val="52FD02C09D6A43CFB3AD8BA8018DBA04"/>
    <w:rsid w:val="003C541B"/>
    <w:pPr>
      <w:widowControl w:val="0"/>
      <w:jc w:val="both"/>
    </w:pPr>
  </w:style>
  <w:style w:type="paragraph" w:customStyle="1" w:styleId="6FD8C6B2BCEF4A52B7843C552BEEA1EF">
    <w:name w:val="6FD8C6B2BCEF4A52B7843C552BEEA1EF"/>
    <w:rsid w:val="003C541B"/>
    <w:pPr>
      <w:widowControl w:val="0"/>
      <w:jc w:val="both"/>
    </w:pPr>
  </w:style>
  <w:style w:type="paragraph" w:customStyle="1" w:styleId="4BB060AAB4914BEBA2BA1AF9FD81348A">
    <w:name w:val="4BB060AAB4914BEBA2BA1AF9FD81348A"/>
    <w:rsid w:val="003C541B"/>
    <w:pPr>
      <w:widowControl w:val="0"/>
      <w:jc w:val="both"/>
    </w:pPr>
  </w:style>
  <w:style w:type="paragraph" w:customStyle="1" w:styleId="FD59AC50DF0B454FAC4F29F32C2DCD0A">
    <w:name w:val="FD59AC50DF0B454FAC4F29F32C2DCD0A"/>
    <w:rsid w:val="003C541B"/>
    <w:pPr>
      <w:widowControl w:val="0"/>
      <w:jc w:val="both"/>
    </w:pPr>
  </w:style>
  <w:style w:type="paragraph" w:customStyle="1" w:styleId="CF3BBE0CA6584D76A174793B5FC164AD">
    <w:name w:val="CF3BBE0CA6584D76A174793B5FC164AD"/>
    <w:rsid w:val="003C541B"/>
    <w:pPr>
      <w:widowControl w:val="0"/>
      <w:jc w:val="both"/>
    </w:pPr>
  </w:style>
  <w:style w:type="paragraph" w:customStyle="1" w:styleId="37313AEEFADC4CEAAE84EBD38F821394">
    <w:name w:val="37313AEEFADC4CEAAE84EBD38F821394"/>
    <w:rsid w:val="003C541B"/>
    <w:pPr>
      <w:widowControl w:val="0"/>
      <w:jc w:val="both"/>
    </w:pPr>
  </w:style>
  <w:style w:type="paragraph" w:customStyle="1" w:styleId="A2DA6A455D8B404CB026282C8FAF124E">
    <w:name w:val="A2DA6A455D8B404CB026282C8FAF124E"/>
    <w:rsid w:val="003C541B"/>
    <w:pPr>
      <w:widowControl w:val="0"/>
      <w:jc w:val="both"/>
    </w:pPr>
  </w:style>
  <w:style w:type="paragraph" w:customStyle="1" w:styleId="01DA7D78C72A4DA9827BE44F16FB539D">
    <w:name w:val="01DA7D78C72A4DA9827BE44F16FB539D"/>
    <w:rsid w:val="003C541B"/>
    <w:pPr>
      <w:widowControl w:val="0"/>
      <w:jc w:val="both"/>
    </w:pPr>
  </w:style>
  <w:style w:type="paragraph" w:customStyle="1" w:styleId="15A1E08E0E384026BEB3CF00D77A270C">
    <w:name w:val="15A1E08E0E384026BEB3CF00D77A270C"/>
    <w:rsid w:val="003C541B"/>
    <w:pPr>
      <w:widowControl w:val="0"/>
      <w:jc w:val="both"/>
    </w:pPr>
  </w:style>
  <w:style w:type="paragraph" w:customStyle="1" w:styleId="3DE56DC89CCA4614B18378728F0C9D8D">
    <w:name w:val="3DE56DC89CCA4614B18378728F0C9D8D"/>
    <w:rsid w:val="003C541B"/>
    <w:pPr>
      <w:widowControl w:val="0"/>
      <w:jc w:val="both"/>
    </w:pPr>
  </w:style>
  <w:style w:type="paragraph" w:customStyle="1" w:styleId="7A40320A59C741E0A68D870667C9ABEB">
    <w:name w:val="7A40320A59C741E0A68D870667C9ABEB"/>
    <w:rsid w:val="003C541B"/>
    <w:pPr>
      <w:widowControl w:val="0"/>
      <w:jc w:val="both"/>
    </w:pPr>
  </w:style>
  <w:style w:type="paragraph" w:customStyle="1" w:styleId="A551021EA0BD415082A8B7524C42808B">
    <w:name w:val="A551021EA0BD415082A8B7524C42808B"/>
    <w:rsid w:val="003C541B"/>
    <w:pPr>
      <w:widowControl w:val="0"/>
      <w:jc w:val="both"/>
    </w:pPr>
  </w:style>
  <w:style w:type="paragraph" w:customStyle="1" w:styleId="160C77AE32B24B5980A7D5DB89BA2F45">
    <w:name w:val="160C77AE32B24B5980A7D5DB89BA2F45"/>
    <w:rsid w:val="003C541B"/>
    <w:pPr>
      <w:widowControl w:val="0"/>
      <w:jc w:val="both"/>
    </w:pPr>
  </w:style>
  <w:style w:type="paragraph" w:customStyle="1" w:styleId="1F0A1F6E51C34CCAA01C45D9670CC0C8">
    <w:name w:val="1F0A1F6E51C34CCAA01C45D9670CC0C8"/>
    <w:rsid w:val="003C541B"/>
    <w:pPr>
      <w:widowControl w:val="0"/>
      <w:jc w:val="both"/>
    </w:pPr>
  </w:style>
  <w:style w:type="paragraph" w:customStyle="1" w:styleId="2840286DAE5E4ECBA6EEBC960D5098BF">
    <w:name w:val="2840286DAE5E4ECBA6EEBC960D5098BF"/>
    <w:rsid w:val="003C541B"/>
    <w:pPr>
      <w:widowControl w:val="0"/>
      <w:jc w:val="both"/>
    </w:pPr>
  </w:style>
  <w:style w:type="paragraph" w:customStyle="1" w:styleId="A17EAEC992BE4F6FB8505B0B5D6C4F3C">
    <w:name w:val="A17EAEC992BE4F6FB8505B0B5D6C4F3C"/>
    <w:rsid w:val="003C541B"/>
    <w:pPr>
      <w:widowControl w:val="0"/>
      <w:jc w:val="both"/>
    </w:pPr>
  </w:style>
  <w:style w:type="paragraph" w:customStyle="1" w:styleId="D6BB583F18A44324A47987F3CBED2B62">
    <w:name w:val="D6BB583F18A44324A47987F3CBED2B62"/>
    <w:rsid w:val="003C541B"/>
    <w:pPr>
      <w:widowControl w:val="0"/>
      <w:jc w:val="both"/>
    </w:pPr>
  </w:style>
  <w:style w:type="paragraph" w:customStyle="1" w:styleId="AA8DEC79581047748CB331D2FADDFA24">
    <w:name w:val="AA8DEC79581047748CB331D2FADDFA24"/>
    <w:rsid w:val="003C541B"/>
    <w:pPr>
      <w:widowControl w:val="0"/>
      <w:jc w:val="both"/>
    </w:pPr>
  </w:style>
  <w:style w:type="paragraph" w:customStyle="1" w:styleId="D1D704288C50408781FB6DECA8514BAF">
    <w:name w:val="D1D704288C50408781FB6DECA8514BAF"/>
    <w:rsid w:val="003C541B"/>
    <w:pPr>
      <w:widowControl w:val="0"/>
      <w:jc w:val="both"/>
    </w:pPr>
  </w:style>
  <w:style w:type="paragraph" w:customStyle="1" w:styleId="95C66714F72348908B1F150FFA6BBC37">
    <w:name w:val="95C66714F72348908B1F150FFA6BBC37"/>
    <w:rsid w:val="003C541B"/>
    <w:pPr>
      <w:widowControl w:val="0"/>
      <w:jc w:val="both"/>
    </w:pPr>
  </w:style>
  <w:style w:type="paragraph" w:customStyle="1" w:styleId="0C11C0613BFD4627AF225A23E87202E8">
    <w:name w:val="0C11C0613BFD4627AF225A23E87202E8"/>
    <w:rsid w:val="003C541B"/>
    <w:pPr>
      <w:widowControl w:val="0"/>
      <w:jc w:val="both"/>
    </w:pPr>
  </w:style>
  <w:style w:type="paragraph" w:customStyle="1" w:styleId="DBF7A97A92C144BCBF397C48D5E1B2CF">
    <w:name w:val="DBF7A97A92C144BCBF397C48D5E1B2CF"/>
    <w:rsid w:val="003C541B"/>
    <w:pPr>
      <w:widowControl w:val="0"/>
      <w:jc w:val="both"/>
    </w:pPr>
  </w:style>
  <w:style w:type="paragraph" w:customStyle="1" w:styleId="E3D2B48B817D442987D53B676B28EB43">
    <w:name w:val="E3D2B48B817D442987D53B676B28EB43"/>
    <w:rsid w:val="003C541B"/>
    <w:pPr>
      <w:widowControl w:val="0"/>
      <w:jc w:val="both"/>
    </w:pPr>
  </w:style>
  <w:style w:type="paragraph" w:customStyle="1" w:styleId="27D6E4028AC2447FA66357C36736C719">
    <w:name w:val="27D6E4028AC2447FA66357C36736C719"/>
    <w:rsid w:val="003C541B"/>
    <w:pPr>
      <w:widowControl w:val="0"/>
      <w:jc w:val="both"/>
    </w:pPr>
  </w:style>
  <w:style w:type="paragraph" w:customStyle="1" w:styleId="BE174A852F6E46B18328047C75D4281A">
    <w:name w:val="BE174A852F6E46B18328047C75D4281A"/>
    <w:rsid w:val="003C541B"/>
    <w:pPr>
      <w:widowControl w:val="0"/>
      <w:jc w:val="both"/>
    </w:pPr>
  </w:style>
  <w:style w:type="paragraph" w:customStyle="1" w:styleId="EA6F29D70F4D4655A748E59A12919C52">
    <w:name w:val="EA6F29D70F4D4655A748E59A12919C52"/>
    <w:rsid w:val="003C541B"/>
    <w:pPr>
      <w:widowControl w:val="0"/>
      <w:jc w:val="both"/>
    </w:pPr>
  </w:style>
  <w:style w:type="paragraph" w:customStyle="1" w:styleId="B497B3C76D1347FC9AF8282C023BD1A0">
    <w:name w:val="B497B3C76D1347FC9AF8282C023BD1A0"/>
    <w:rsid w:val="003C541B"/>
    <w:pPr>
      <w:widowControl w:val="0"/>
      <w:jc w:val="both"/>
    </w:pPr>
  </w:style>
  <w:style w:type="paragraph" w:customStyle="1" w:styleId="45D993CE8A3041A7AC0A6A6A01446845">
    <w:name w:val="45D993CE8A3041A7AC0A6A6A01446845"/>
    <w:rsid w:val="003C541B"/>
    <w:pPr>
      <w:widowControl w:val="0"/>
      <w:jc w:val="both"/>
    </w:pPr>
  </w:style>
  <w:style w:type="paragraph" w:customStyle="1" w:styleId="62E0DC3A5BFA48F39F239F511B6D596F">
    <w:name w:val="62E0DC3A5BFA48F39F239F511B6D596F"/>
    <w:rsid w:val="003C541B"/>
    <w:pPr>
      <w:widowControl w:val="0"/>
      <w:jc w:val="both"/>
    </w:pPr>
  </w:style>
  <w:style w:type="paragraph" w:customStyle="1" w:styleId="DF5C3872ED024580873CDA8C2120AFD2">
    <w:name w:val="DF5C3872ED024580873CDA8C2120AFD2"/>
    <w:rsid w:val="003C541B"/>
    <w:pPr>
      <w:widowControl w:val="0"/>
      <w:jc w:val="both"/>
    </w:pPr>
  </w:style>
  <w:style w:type="paragraph" w:customStyle="1" w:styleId="FD6268E6BB2D4369A521F31C8C055D7B">
    <w:name w:val="FD6268E6BB2D4369A521F31C8C055D7B"/>
    <w:rsid w:val="003C541B"/>
    <w:pPr>
      <w:widowControl w:val="0"/>
      <w:jc w:val="both"/>
    </w:pPr>
  </w:style>
  <w:style w:type="paragraph" w:customStyle="1" w:styleId="A7056DBC0B7D410D8CB1B136B959151D">
    <w:name w:val="A7056DBC0B7D410D8CB1B136B959151D"/>
    <w:rsid w:val="003C541B"/>
    <w:pPr>
      <w:widowControl w:val="0"/>
      <w:jc w:val="both"/>
    </w:pPr>
  </w:style>
  <w:style w:type="paragraph" w:customStyle="1" w:styleId="AF15BC37BC37456FAEEEDD3F448ABBC7">
    <w:name w:val="AF15BC37BC37456FAEEEDD3F448ABBC7"/>
    <w:rsid w:val="003C541B"/>
    <w:pPr>
      <w:widowControl w:val="0"/>
      <w:jc w:val="both"/>
    </w:pPr>
  </w:style>
  <w:style w:type="paragraph" w:customStyle="1" w:styleId="8DE5A759EA72474C98BE370ABA7F2AD4">
    <w:name w:val="8DE5A759EA72474C98BE370ABA7F2AD4"/>
    <w:rsid w:val="003C541B"/>
    <w:pPr>
      <w:widowControl w:val="0"/>
      <w:jc w:val="both"/>
    </w:pPr>
  </w:style>
  <w:style w:type="paragraph" w:customStyle="1" w:styleId="60740718D9494F8F91890F8BE0D144FA">
    <w:name w:val="60740718D9494F8F91890F8BE0D144FA"/>
    <w:rsid w:val="003C541B"/>
    <w:pPr>
      <w:widowControl w:val="0"/>
      <w:jc w:val="both"/>
    </w:pPr>
  </w:style>
  <w:style w:type="paragraph" w:customStyle="1" w:styleId="8DFC2542000940B2A798C53F7A6DFCCA">
    <w:name w:val="8DFC2542000940B2A798C53F7A6DFCCA"/>
    <w:rsid w:val="003C541B"/>
    <w:pPr>
      <w:widowControl w:val="0"/>
      <w:jc w:val="both"/>
    </w:pPr>
  </w:style>
  <w:style w:type="paragraph" w:customStyle="1" w:styleId="1256B8506DE64818B0A10121FDDBE236">
    <w:name w:val="1256B8506DE64818B0A10121FDDBE236"/>
    <w:rsid w:val="003C541B"/>
    <w:pPr>
      <w:widowControl w:val="0"/>
      <w:jc w:val="both"/>
    </w:pPr>
  </w:style>
  <w:style w:type="paragraph" w:customStyle="1" w:styleId="A5E3AEF6C3514F68B38C5CB7DD14F1C9">
    <w:name w:val="A5E3AEF6C3514F68B38C5CB7DD14F1C9"/>
    <w:rsid w:val="003C541B"/>
    <w:pPr>
      <w:widowControl w:val="0"/>
      <w:jc w:val="both"/>
    </w:pPr>
  </w:style>
  <w:style w:type="paragraph" w:customStyle="1" w:styleId="59AB1467F5BD4573988E4E04C036C838">
    <w:name w:val="59AB1467F5BD4573988E4E04C036C838"/>
    <w:rsid w:val="003C541B"/>
    <w:pPr>
      <w:widowControl w:val="0"/>
      <w:jc w:val="both"/>
    </w:pPr>
  </w:style>
  <w:style w:type="paragraph" w:customStyle="1" w:styleId="87254AEE357E4F7D96BF3627F6D94654">
    <w:name w:val="87254AEE357E4F7D96BF3627F6D94654"/>
    <w:rsid w:val="003C541B"/>
    <w:pPr>
      <w:widowControl w:val="0"/>
      <w:jc w:val="both"/>
    </w:pPr>
  </w:style>
  <w:style w:type="paragraph" w:customStyle="1" w:styleId="39AC6D0DEF9F405FA4112D5716C350BD">
    <w:name w:val="39AC6D0DEF9F405FA4112D5716C350BD"/>
    <w:rsid w:val="003C541B"/>
    <w:pPr>
      <w:widowControl w:val="0"/>
      <w:jc w:val="both"/>
    </w:pPr>
  </w:style>
  <w:style w:type="paragraph" w:customStyle="1" w:styleId="33BFAD1E3B074963AAF4E4FD8D2C4328">
    <w:name w:val="33BFAD1E3B074963AAF4E4FD8D2C4328"/>
    <w:rsid w:val="003C541B"/>
    <w:pPr>
      <w:widowControl w:val="0"/>
      <w:jc w:val="both"/>
    </w:pPr>
  </w:style>
  <w:style w:type="paragraph" w:customStyle="1" w:styleId="432F851795FA475B9B53BE2AD6B59995">
    <w:name w:val="432F851795FA475B9B53BE2AD6B59995"/>
    <w:rsid w:val="003C541B"/>
    <w:pPr>
      <w:widowControl w:val="0"/>
      <w:jc w:val="both"/>
    </w:pPr>
  </w:style>
  <w:style w:type="paragraph" w:customStyle="1" w:styleId="2F0A366A1B494B7DB250404C8302D017">
    <w:name w:val="2F0A366A1B494B7DB250404C8302D017"/>
    <w:rsid w:val="003C541B"/>
    <w:pPr>
      <w:widowControl w:val="0"/>
      <w:jc w:val="both"/>
    </w:pPr>
  </w:style>
  <w:style w:type="paragraph" w:customStyle="1" w:styleId="A13F54FDE0A74F45BF9D5EF3B0DD339B">
    <w:name w:val="A13F54FDE0A74F45BF9D5EF3B0DD339B"/>
    <w:rsid w:val="003C541B"/>
    <w:pPr>
      <w:widowControl w:val="0"/>
      <w:jc w:val="both"/>
    </w:pPr>
  </w:style>
  <w:style w:type="paragraph" w:customStyle="1" w:styleId="3578755EA1EA4BE6AF1D536C6FAE3647">
    <w:name w:val="3578755EA1EA4BE6AF1D536C6FAE3647"/>
    <w:rsid w:val="003C541B"/>
    <w:pPr>
      <w:widowControl w:val="0"/>
      <w:jc w:val="both"/>
    </w:pPr>
  </w:style>
  <w:style w:type="paragraph" w:customStyle="1" w:styleId="BF14F01690F14E8CB26B56549F8FE126">
    <w:name w:val="BF14F01690F14E8CB26B56549F8FE126"/>
    <w:rsid w:val="003C541B"/>
    <w:pPr>
      <w:widowControl w:val="0"/>
      <w:jc w:val="both"/>
    </w:pPr>
  </w:style>
  <w:style w:type="paragraph" w:customStyle="1" w:styleId="36490484D772430C9A40959710794C29">
    <w:name w:val="36490484D772430C9A40959710794C29"/>
    <w:rsid w:val="003C541B"/>
    <w:pPr>
      <w:widowControl w:val="0"/>
      <w:jc w:val="both"/>
    </w:pPr>
  </w:style>
  <w:style w:type="paragraph" w:customStyle="1" w:styleId="692A721D41FB46CDB2452C030F957696">
    <w:name w:val="692A721D41FB46CDB2452C030F957696"/>
    <w:rsid w:val="003C541B"/>
    <w:pPr>
      <w:widowControl w:val="0"/>
      <w:jc w:val="both"/>
    </w:pPr>
  </w:style>
  <w:style w:type="paragraph" w:customStyle="1" w:styleId="D7895F115E1F46529BDDA6C8A0F25D01">
    <w:name w:val="D7895F115E1F46529BDDA6C8A0F25D01"/>
    <w:rsid w:val="003C541B"/>
    <w:pPr>
      <w:widowControl w:val="0"/>
      <w:jc w:val="both"/>
    </w:pPr>
  </w:style>
  <w:style w:type="paragraph" w:customStyle="1" w:styleId="917A0582693946B995EBCEC90EB081A2">
    <w:name w:val="917A0582693946B995EBCEC90EB081A2"/>
    <w:rsid w:val="003C541B"/>
    <w:pPr>
      <w:widowControl w:val="0"/>
      <w:jc w:val="both"/>
    </w:pPr>
  </w:style>
  <w:style w:type="paragraph" w:customStyle="1" w:styleId="409BCCD9F352458D82424B2D52A695EB">
    <w:name w:val="409BCCD9F352458D82424B2D52A695EB"/>
    <w:rsid w:val="003C541B"/>
    <w:pPr>
      <w:widowControl w:val="0"/>
      <w:jc w:val="both"/>
    </w:pPr>
  </w:style>
  <w:style w:type="paragraph" w:customStyle="1" w:styleId="E088E7E490304C6E8923A40191A287D4">
    <w:name w:val="E088E7E490304C6E8923A40191A287D4"/>
    <w:rsid w:val="003C541B"/>
    <w:pPr>
      <w:widowControl w:val="0"/>
      <w:jc w:val="both"/>
    </w:pPr>
  </w:style>
  <w:style w:type="paragraph" w:customStyle="1" w:styleId="22D5040DF4E7453DB189B84CED3F5DF6">
    <w:name w:val="22D5040DF4E7453DB189B84CED3F5DF6"/>
    <w:rsid w:val="003C541B"/>
    <w:pPr>
      <w:widowControl w:val="0"/>
      <w:jc w:val="both"/>
    </w:pPr>
  </w:style>
  <w:style w:type="paragraph" w:customStyle="1" w:styleId="CD5BD66DC64E40519514809BE7C87B82">
    <w:name w:val="CD5BD66DC64E40519514809BE7C87B82"/>
    <w:rsid w:val="003C541B"/>
    <w:pPr>
      <w:widowControl w:val="0"/>
      <w:jc w:val="both"/>
    </w:pPr>
  </w:style>
  <w:style w:type="paragraph" w:customStyle="1" w:styleId="BE6E1627652C4266B5621E67D752F9F1">
    <w:name w:val="BE6E1627652C4266B5621E67D752F9F1"/>
    <w:rsid w:val="003C541B"/>
    <w:pPr>
      <w:widowControl w:val="0"/>
      <w:jc w:val="both"/>
    </w:pPr>
  </w:style>
  <w:style w:type="paragraph" w:customStyle="1" w:styleId="08D9D03FC0CD402CB173D820A54C9E34">
    <w:name w:val="08D9D03FC0CD402CB173D820A54C9E34"/>
    <w:rsid w:val="003C541B"/>
    <w:pPr>
      <w:widowControl w:val="0"/>
      <w:jc w:val="both"/>
    </w:pPr>
  </w:style>
  <w:style w:type="paragraph" w:customStyle="1" w:styleId="0C240FC6FE644236969D69BA2AC89EB2">
    <w:name w:val="0C240FC6FE644236969D69BA2AC89EB2"/>
    <w:rsid w:val="003C541B"/>
    <w:pPr>
      <w:widowControl w:val="0"/>
      <w:jc w:val="both"/>
    </w:pPr>
  </w:style>
  <w:style w:type="paragraph" w:customStyle="1" w:styleId="EB3934A12D2847BBA6DBBDA773304E67">
    <w:name w:val="EB3934A12D2847BBA6DBBDA773304E67"/>
    <w:rsid w:val="003C541B"/>
    <w:pPr>
      <w:widowControl w:val="0"/>
      <w:jc w:val="both"/>
    </w:pPr>
  </w:style>
  <w:style w:type="paragraph" w:customStyle="1" w:styleId="519367B0567A4FCD8A20D0A8E965A317">
    <w:name w:val="519367B0567A4FCD8A20D0A8E965A317"/>
    <w:rsid w:val="003C541B"/>
    <w:pPr>
      <w:widowControl w:val="0"/>
      <w:jc w:val="both"/>
    </w:pPr>
  </w:style>
  <w:style w:type="paragraph" w:customStyle="1" w:styleId="D51BF37FAECD42B9B49656D549D3DEF2">
    <w:name w:val="D51BF37FAECD42B9B49656D549D3DEF2"/>
    <w:rsid w:val="003C541B"/>
    <w:pPr>
      <w:widowControl w:val="0"/>
      <w:jc w:val="both"/>
    </w:pPr>
  </w:style>
  <w:style w:type="paragraph" w:customStyle="1" w:styleId="DA79EDEEB09F40C182D666FCE01536E6">
    <w:name w:val="DA79EDEEB09F40C182D666FCE01536E6"/>
    <w:rsid w:val="003C541B"/>
    <w:pPr>
      <w:widowControl w:val="0"/>
      <w:jc w:val="both"/>
    </w:pPr>
  </w:style>
  <w:style w:type="paragraph" w:customStyle="1" w:styleId="B5D3945C666A43FC9BB071C0427AA89A">
    <w:name w:val="B5D3945C666A43FC9BB071C0427AA89A"/>
    <w:rsid w:val="003C541B"/>
    <w:pPr>
      <w:widowControl w:val="0"/>
      <w:jc w:val="both"/>
    </w:pPr>
  </w:style>
  <w:style w:type="paragraph" w:customStyle="1" w:styleId="5515A4683E424E1CA2E0C6BFD4874B71">
    <w:name w:val="5515A4683E424E1CA2E0C6BFD4874B71"/>
    <w:rsid w:val="003C541B"/>
    <w:pPr>
      <w:widowControl w:val="0"/>
      <w:jc w:val="both"/>
    </w:pPr>
  </w:style>
  <w:style w:type="paragraph" w:customStyle="1" w:styleId="6B0FE266872A431783E91F65573F5725">
    <w:name w:val="6B0FE266872A431783E91F65573F5725"/>
    <w:rsid w:val="003C541B"/>
    <w:pPr>
      <w:widowControl w:val="0"/>
      <w:jc w:val="both"/>
    </w:pPr>
  </w:style>
  <w:style w:type="paragraph" w:customStyle="1" w:styleId="716151782B50474D9C882DE9D37A7972">
    <w:name w:val="716151782B50474D9C882DE9D37A7972"/>
    <w:rsid w:val="003C541B"/>
    <w:pPr>
      <w:widowControl w:val="0"/>
      <w:jc w:val="both"/>
    </w:pPr>
  </w:style>
  <w:style w:type="paragraph" w:customStyle="1" w:styleId="8983A590128D4ACEBAB3BD397F03C942">
    <w:name w:val="8983A590128D4ACEBAB3BD397F03C942"/>
    <w:rsid w:val="003C541B"/>
    <w:pPr>
      <w:widowControl w:val="0"/>
      <w:jc w:val="both"/>
    </w:pPr>
  </w:style>
  <w:style w:type="paragraph" w:customStyle="1" w:styleId="4D8F1CA2F4784372BE9E726D88697496">
    <w:name w:val="4D8F1CA2F4784372BE9E726D88697496"/>
    <w:rsid w:val="003C541B"/>
    <w:pPr>
      <w:widowControl w:val="0"/>
      <w:jc w:val="both"/>
    </w:pPr>
  </w:style>
  <w:style w:type="paragraph" w:customStyle="1" w:styleId="30749085AC6A4AAA85993FDF954F8D90">
    <w:name w:val="30749085AC6A4AAA85993FDF954F8D90"/>
    <w:rsid w:val="003C541B"/>
    <w:pPr>
      <w:widowControl w:val="0"/>
      <w:jc w:val="both"/>
    </w:pPr>
  </w:style>
  <w:style w:type="paragraph" w:customStyle="1" w:styleId="592199C3E5304D658948CBF50E1CD9B0">
    <w:name w:val="592199C3E5304D658948CBF50E1CD9B0"/>
    <w:rsid w:val="003C541B"/>
    <w:pPr>
      <w:widowControl w:val="0"/>
      <w:jc w:val="both"/>
    </w:pPr>
  </w:style>
  <w:style w:type="paragraph" w:customStyle="1" w:styleId="979555D295B04C49B9BACB7B4EA33148">
    <w:name w:val="979555D295B04C49B9BACB7B4EA33148"/>
    <w:rsid w:val="003C541B"/>
    <w:pPr>
      <w:widowControl w:val="0"/>
      <w:jc w:val="both"/>
    </w:pPr>
  </w:style>
  <w:style w:type="paragraph" w:customStyle="1" w:styleId="F812D635E908428AB5DECD4D8DF9E633">
    <w:name w:val="F812D635E908428AB5DECD4D8DF9E633"/>
    <w:rsid w:val="003C541B"/>
    <w:pPr>
      <w:widowControl w:val="0"/>
      <w:jc w:val="both"/>
    </w:pPr>
  </w:style>
  <w:style w:type="paragraph" w:customStyle="1" w:styleId="389C918275AE43719E95F2C149C067C2">
    <w:name w:val="389C918275AE43719E95F2C149C067C2"/>
    <w:rsid w:val="003C541B"/>
    <w:pPr>
      <w:widowControl w:val="0"/>
      <w:jc w:val="both"/>
    </w:pPr>
  </w:style>
  <w:style w:type="paragraph" w:customStyle="1" w:styleId="5341C2F54EE9472F966A8D56AD8FE50C">
    <w:name w:val="5341C2F54EE9472F966A8D56AD8FE50C"/>
    <w:rsid w:val="003C541B"/>
    <w:pPr>
      <w:widowControl w:val="0"/>
      <w:jc w:val="both"/>
    </w:pPr>
  </w:style>
  <w:style w:type="paragraph" w:customStyle="1" w:styleId="72A02703867F4E51BEEC0AEB37C88C8E">
    <w:name w:val="72A02703867F4E51BEEC0AEB37C88C8E"/>
    <w:rsid w:val="003C541B"/>
    <w:pPr>
      <w:widowControl w:val="0"/>
      <w:jc w:val="both"/>
    </w:pPr>
  </w:style>
  <w:style w:type="paragraph" w:customStyle="1" w:styleId="DEB4E1A670624B5897E412D57361A73D">
    <w:name w:val="DEB4E1A670624B5897E412D57361A73D"/>
    <w:rsid w:val="003C541B"/>
    <w:pPr>
      <w:widowControl w:val="0"/>
      <w:jc w:val="both"/>
    </w:pPr>
  </w:style>
  <w:style w:type="paragraph" w:customStyle="1" w:styleId="9F563E913C9A4899A937715FF2BFAD82">
    <w:name w:val="9F563E913C9A4899A937715FF2BFAD82"/>
    <w:rsid w:val="003C541B"/>
    <w:pPr>
      <w:widowControl w:val="0"/>
      <w:jc w:val="both"/>
    </w:pPr>
  </w:style>
  <w:style w:type="paragraph" w:customStyle="1" w:styleId="8F6DB977A2D5409C874324E49AB8366D">
    <w:name w:val="8F6DB977A2D5409C874324E49AB8366D"/>
    <w:rsid w:val="003C541B"/>
    <w:pPr>
      <w:widowControl w:val="0"/>
      <w:jc w:val="both"/>
    </w:pPr>
  </w:style>
  <w:style w:type="paragraph" w:customStyle="1" w:styleId="E7F2A6A45A7B48769FF80543C93ABE09">
    <w:name w:val="E7F2A6A45A7B48769FF80543C93ABE09"/>
    <w:rsid w:val="003C541B"/>
    <w:pPr>
      <w:widowControl w:val="0"/>
      <w:jc w:val="both"/>
    </w:pPr>
  </w:style>
  <w:style w:type="paragraph" w:customStyle="1" w:styleId="8C42BD5FD4474423BBF11742EB8E9186">
    <w:name w:val="8C42BD5FD4474423BBF11742EB8E9186"/>
    <w:rsid w:val="003C541B"/>
    <w:pPr>
      <w:widowControl w:val="0"/>
      <w:jc w:val="both"/>
    </w:pPr>
  </w:style>
  <w:style w:type="paragraph" w:customStyle="1" w:styleId="D848A33750C04FCBBA3E48755F0D590F">
    <w:name w:val="D848A33750C04FCBBA3E48755F0D590F"/>
    <w:rsid w:val="003C541B"/>
    <w:pPr>
      <w:widowControl w:val="0"/>
      <w:jc w:val="both"/>
    </w:pPr>
  </w:style>
  <w:style w:type="paragraph" w:customStyle="1" w:styleId="6C49298B8BB6403A96BEA5CE18B127FF">
    <w:name w:val="6C49298B8BB6403A96BEA5CE18B127FF"/>
    <w:rsid w:val="003C541B"/>
    <w:pPr>
      <w:widowControl w:val="0"/>
      <w:jc w:val="both"/>
    </w:pPr>
  </w:style>
  <w:style w:type="paragraph" w:customStyle="1" w:styleId="0B1BF0ACE3CE4E8D83D03C4ED8CE6DD4">
    <w:name w:val="0B1BF0ACE3CE4E8D83D03C4ED8CE6DD4"/>
    <w:rsid w:val="003C541B"/>
    <w:pPr>
      <w:widowControl w:val="0"/>
      <w:jc w:val="both"/>
    </w:pPr>
  </w:style>
  <w:style w:type="paragraph" w:customStyle="1" w:styleId="970C4E16422E46B8B581188E3C8EB4EF">
    <w:name w:val="970C4E16422E46B8B581188E3C8EB4EF"/>
    <w:rsid w:val="003C541B"/>
    <w:pPr>
      <w:widowControl w:val="0"/>
      <w:jc w:val="both"/>
    </w:pPr>
  </w:style>
  <w:style w:type="paragraph" w:customStyle="1" w:styleId="974B54DB20E74B7E8E15527714B5A8E7">
    <w:name w:val="974B54DB20E74B7E8E15527714B5A8E7"/>
    <w:rsid w:val="003C541B"/>
    <w:pPr>
      <w:widowControl w:val="0"/>
      <w:jc w:val="both"/>
    </w:pPr>
  </w:style>
  <w:style w:type="paragraph" w:customStyle="1" w:styleId="73559490C4C44600B026A7B70BB7DB27">
    <w:name w:val="73559490C4C44600B026A7B70BB7DB27"/>
    <w:rsid w:val="003C541B"/>
    <w:pPr>
      <w:widowControl w:val="0"/>
      <w:jc w:val="both"/>
    </w:pPr>
  </w:style>
  <w:style w:type="paragraph" w:customStyle="1" w:styleId="9DCF741F74C04EEBB85A8CD76A047979">
    <w:name w:val="9DCF741F74C04EEBB85A8CD76A047979"/>
    <w:rsid w:val="003C541B"/>
    <w:pPr>
      <w:widowControl w:val="0"/>
      <w:jc w:val="both"/>
    </w:pPr>
  </w:style>
  <w:style w:type="paragraph" w:customStyle="1" w:styleId="E98232DB8C6A46FCA1789390563C0001">
    <w:name w:val="E98232DB8C6A46FCA1789390563C0001"/>
    <w:rsid w:val="003C541B"/>
    <w:pPr>
      <w:widowControl w:val="0"/>
      <w:jc w:val="both"/>
    </w:pPr>
  </w:style>
  <w:style w:type="paragraph" w:customStyle="1" w:styleId="74C1B91F2C6E401B8C6B65C24B3FD78F">
    <w:name w:val="74C1B91F2C6E401B8C6B65C24B3FD78F"/>
    <w:rsid w:val="003C541B"/>
    <w:pPr>
      <w:widowControl w:val="0"/>
      <w:jc w:val="both"/>
    </w:pPr>
  </w:style>
  <w:style w:type="paragraph" w:customStyle="1" w:styleId="1E7637FD49844D49801DBD5A1BE7B79E">
    <w:name w:val="1E7637FD49844D49801DBD5A1BE7B79E"/>
    <w:rsid w:val="003C541B"/>
    <w:pPr>
      <w:widowControl w:val="0"/>
      <w:jc w:val="both"/>
    </w:pPr>
  </w:style>
  <w:style w:type="paragraph" w:customStyle="1" w:styleId="FF9B83ADF12A4C509C9525F2351D68ED">
    <w:name w:val="FF9B83ADF12A4C509C9525F2351D68ED"/>
    <w:rsid w:val="003C541B"/>
    <w:pPr>
      <w:widowControl w:val="0"/>
      <w:jc w:val="both"/>
    </w:pPr>
  </w:style>
  <w:style w:type="paragraph" w:customStyle="1" w:styleId="96F9DF1DDE0C4041885C59EEC6CA58CF">
    <w:name w:val="96F9DF1DDE0C4041885C59EEC6CA58CF"/>
    <w:rsid w:val="003C541B"/>
    <w:pPr>
      <w:widowControl w:val="0"/>
      <w:jc w:val="both"/>
    </w:pPr>
  </w:style>
  <w:style w:type="paragraph" w:customStyle="1" w:styleId="671A3341D20544E985EF23A8965C9535">
    <w:name w:val="671A3341D20544E985EF23A8965C9535"/>
    <w:rsid w:val="003C541B"/>
    <w:pPr>
      <w:widowControl w:val="0"/>
      <w:jc w:val="both"/>
    </w:pPr>
  </w:style>
  <w:style w:type="paragraph" w:customStyle="1" w:styleId="F4034FBE5261425ABB000B8F3F13E5FD">
    <w:name w:val="F4034FBE5261425ABB000B8F3F13E5FD"/>
    <w:rsid w:val="003C541B"/>
    <w:pPr>
      <w:widowControl w:val="0"/>
      <w:jc w:val="both"/>
    </w:pPr>
  </w:style>
  <w:style w:type="paragraph" w:customStyle="1" w:styleId="B3E51AE4A82B445AB7E2156095BEE948">
    <w:name w:val="B3E51AE4A82B445AB7E2156095BEE948"/>
    <w:rsid w:val="003C541B"/>
    <w:pPr>
      <w:widowControl w:val="0"/>
      <w:jc w:val="both"/>
    </w:pPr>
  </w:style>
  <w:style w:type="paragraph" w:customStyle="1" w:styleId="2FE5F3AD931A4FB6BF36605B246DF40C">
    <w:name w:val="2FE5F3AD931A4FB6BF36605B246DF40C"/>
    <w:rsid w:val="003C541B"/>
    <w:pPr>
      <w:widowControl w:val="0"/>
      <w:jc w:val="both"/>
    </w:pPr>
  </w:style>
  <w:style w:type="paragraph" w:customStyle="1" w:styleId="AE45E94EA0F441D1BC17CFA7985364E0">
    <w:name w:val="AE45E94EA0F441D1BC17CFA7985364E0"/>
    <w:rsid w:val="003C541B"/>
    <w:pPr>
      <w:widowControl w:val="0"/>
      <w:jc w:val="both"/>
    </w:pPr>
  </w:style>
  <w:style w:type="paragraph" w:customStyle="1" w:styleId="6169341AA0E0447381A82528D24EC5B7">
    <w:name w:val="6169341AA0E0447381A82528D24EC5B7"/>
    <w:rsid w:val="003C541B"/>
    <w:pPr>
      <w:widowControl w:val="0"/>
      <w:jc w:val="both"/>
    </w:pPr>
  </w:style>
  <w:style w:type="paragraph" w:customStyle="1" w:styleId="A939E2C973CC4D398E9F451A7626DB79">
    <w:name w:val="A939E2C973CC4D398E9F451A7626DB79"/>
    <w:rsid w:val="003C541B"/>
    <w:pPr>
      <w:widowControl w:val="0"/>
      <w:jc w:val="both"/>
    </w:pPr>
  </w:style>
  <w:style w:type="paragraph" w:customStyle="1" w:styleId="3B1C4CDCBC1C481E9EF0A380BDD0B7F4">
    <w:name w:val="3B1C4CDCBC1C481E9EF0A380BDD0B7F4"/>
    <w:rsid w:val="003C541B"/>
    <w:pPr>
      <w:widowControl w:val="0"/>
      <w:jc w:val="both"/>
    </w:pPr>
  </w:style>
  <w:style w:type="paragraph" w:customStyle="1" w:styleId="2EA87BC0E7F4415EA311D0DD2FA0D156">
    <w:name w:val="2EA87BC0E7F4415EA311D0DD2FA0D156"/>
    <w:rsid w:val="003C541B"/>
    <w:pPr>
      <w:widowControl w:val="0"/>
      <w:jc w:val="both"/>
    </w:pPr>
  </w:style>
  <w:style w:type="paragraph" w:customStyle="1" w:styleId="F396DF9A0B55411283CB1CF930EA4150">
    <w:name w:val="F396DF9A0B55411283CB1CF930EA4150"/>
    <w:rsid w:val="003C541B"/>
    <w:pPr>
      <w:widowControl w:val="0"/>
      <w:jc w:val="both"/>
    </w:pPr>
  </w:style>
  <w:style w:type="paragraph" w:customStyle="1" w:styleId="BF9C11EDAA744228B791708C628AFC43">
    <w:name w:val="BF9C11EDAA744228B791708C628AFC43"/>
    <w:rsid w:val="003C541B"/>
    <w:pPr>
      <w:widowControl w:val="0"/>
      <w:jc w:val="both"/>
    </w:pPr>
  </w:style>
  <w:style w:type="paragraph" w:customStyle="1" w:styleId="3AD6CA2843084C9C8B94F1E9771D957F">
    <w:name w:val="3AD6CA2843084C9C8B94F1E9771D957F"/>
    <w:rsid w:val="003C541B"/>
    <w:pPr>
      <w:widowControl w:val="0"/>
      <w:jc w:val="both"/>
    </w:pPr>
  </w:style>
  <w:style w:type="paragraph" w:customStyle="1" w:styleId="9C47A5F4A98748DF9F9DE13C3FAC7648">
    <w:name w:val="9C47A5F4A98748DF9F9DE13C3FAC7648"/>
    <w:rsid w:val="003C541B"/>
    <w:pPr>
      <w:widowControl w:val="0"/>
      <w:jc w:val="both"/>
    </w:pPr>
  </w:style>
  <w:style w:type="paragraph" w:customStyle="1" w:styleId="734917390D354597B6E873DAE3896532">
    <w:name w:val="734917390D354597B6E873DAE3896532"/>
    <w:rsid w:val="003C541B"/>
    <w:pPr>
      <w:widowControl w:val="0"/>
      <w:jc w:val="both"/>
    </w:pPr>
  </w:style>
  <w:style w:type="paragraph" w:customStyle="1" w:styleId="39883AC074AE420599FB329A97D149BF">
    <w:name w:val="39883AC074AE420599FB329A97D149BF"/>
    <w:rsid w:val="003C541B"/>
    <w:pPr>
      <w:widowControl w:val="0"/>
      <w:jc w:val="both"/>
    </w:pPr>
  </w:style>
  <w:style w:type="paragraph" w:customStyle="1" w:styleId="B68A89B570FA4388ABC222DC8BD7A453">
    <w:name w:val="B68A89B570FA4388ABC222DC8BD7A453"/>
    <w:rsid w:val="003C541B"/>
    <w:pPr>
      <w:widowControl w:val="0"/>
      <w:jc w:val="both"/>
    </w:pPr>
  </w:style>
  <w:style w:type="paragraph" w:customStyle="1" w:styleId="6C8FAAC095524991AD9E2CB2819C1640">
    <w:name w:val="6C8FAAC095524991AD9E2CB2819C1640"/>
    <w:rsid w:val="003C541B"/>
    <w:pPr>
      <w:widowControl w:val="0"/>
      <w:jc w:val="both"/>
    </w:pPr>
  </w:style>
  <w:style w:type="paragraph" w:customStyle="1" w:styleId="EA6E503FA13F44829EB7419DE74A0F69">
    <w:name w:val="EA6E503FA13F44829EB7419DE74A0F69"/>
    <w:rsid w:val="003C541B"/>
    <w:pPr>
      <w:widowControl w:val="0"/>
      <w:jc w:val="both"/>
    </w:pPr>
  </w:style>
  <w:style w:type="paragraph" w:customStyle="1" w:styleId="1CEECDEED00E43B58D480B9F058D09C3">
    <w:name w:val="1CEECDEED00E43B58D480B9F058D09C3"/>
    <w:rsid w:val="003C541B"/>
    <w:pPr>
      <w:widowControl w:val="0"/>
      <w:jc w:val="both"/>
    </w:pPr>
  </w:style>
  <w:style w:type="paragraph" w:customStyle="1" w:styleId="2D77A74E40D64E099E76E88FB056C87D">
    <w:name w:val="2D77A74E40D64E099E76E88FB056C87D"/>
    <w:rsid w:val="003C541B"/>
    <w:pPr>
      <w:widowControl w:val="0"/>
      <w:jc w:val="both"/>
    </w:pPr>
  </w:style>
  <w:style w:type="paragraph" w:customStyle="1" w:styleId="9CE0DF29C1864DFE9DC77710C8D5AB1C">
    <w:name w:val="9CE0DF29C1864DFE9DC77710C8D5AB1C"/>
    <w:rsid w:val="003C541B"/>
    <w:pPr>
      <w:widowControl w:val="0"/>
      <w:jc w:val="both"/>
    </w:pPr>
  </w:style>
  <w:style w:type="paragraph" w:customStyle="1" w:styleId="D60AACCB970442BFBF83A7AEDDA5D7EB">
    <w:name w:val="D60AACCB970442BFBF83A7AEDDA5D7EB"/>
    <w:rsid w:val="003C541B"/>
    <w:pPr>
      <w:widowControl w:val="0"/>
      <w:jc w:val="both"/>
    </w:pPr>
  </w:style>
  <w:style w:type="paragraph" w:customStyle="1" w:styleId="65BDA0ED46D04AB88081093EE5C56FB3">
    <w:name w:val="65BDA0ED46D04AB88081093EE5C56FB3"/>
    <w:rsid w:val="003C541B"/>
    <w:pPr>
      <w:widowControl w:val="0"/>
      <w:jc w:val="both"/>
    </w:pPr>
  </w:style>
  <w:style w:type="paragraph" w:customStyle="1" w:styleId="1ADC03BFB73D41E79D0E1170F85A201F">
    <w:name w:val="1ADC03BFB73D41E79D0E1170F85A201F"/>
    <w:rsid w:val="003C541B"/>
    <w:pPr>
      <w:widowControl w:val="0"/>
      <w:jc w:val="both"/>
    </w:pPr>
  </w:style>
  <w:style w:type="paragraph" w:customStyle="1" w:styleId="27B6B791632C43F39A1707CCD6986DD4">
    <w:name w:val="27B6B791632C43F39A1707CCD6986DD4"/>
    <w:rsid w:val="003C541B"/>
    <w:pPr>
      <w:widowControl w:val="0"/>
      <w:jc w:val="both"/>
    </w:pPr>
  </w:style>
  <w:style w:type="paragraph" w:customStyle="1" w:styleId="54B6EA781E8D444CB8793D56E0301502">
    <w:name w:val="54B6EA781E8D444CB8793D56E0301502"/>
    <w:rsid w:val="003C541B"/>
    <w:pPr>
      <w:widowControl w:val="0"/>
      <w:jc w:val="both"/>
    </w:pPr>
  </w:style>
  <w:style w:type="paragraph" w:customStyle="1" w:styleId="C76BF898030E4ACDAA5E3FEA7797F52C">
    <w:name w:val="C76BF898030E4ACDAA5E3FEA7797F52C"/>
    <w:rsid w:val="003C541B"/>
    <w:pPr>
      <w:widowControl w:val="0"/>
      <w:jc w:val="both"/>
    </w:pPr>
  </w:style>
  <w:style w:type="paragraph" w:customStyle="1" w:styleId="57E4E0B1F39142C0915F2D0D9824E857">
    <w:name w:val="57E4E0B1F39142C0915F2D0D9824E857"/>
    <w:rsid w:val="003C541B"/>
    <w:pPr>
      <w:widowControl w:val="0"/>
      <w:jc w:val="both"/>
    </w:pPr>
  </w:style>
  <w:style w:type="paragraph" w:customStyle="1" w:styleId="2EDD96ED4C4044D4ACE2B2098A9CBFC7">
    <w:name w:val="2EDD96ED4C4044D4ACE2B2098A9CBFC7"/>
    <w:rsid w:val="003C541B"/>
    <w:pPr>
      <w:widowControl w:val="0"/>
      <w:jc w:val="both"/>
    </w:pPr>
  </w:style>
  <w:style w:type="paragraph" w:customStyle="1" w:styleId="3EA2726DE97B479987332FB033B7E9DF">
    <w:name w:val="3EA2726DE97B479987332FB033B7E9DF"/>
    <w:rsid w:val="003C541B"/>
    <w:pPr>
      <w:widowControl w:val="0"/>
      <w:jc w:val="both"/>
    </w:pPr>
  </w:style>
  <w:style w:type="paragraph" w:customStyle="1" w:styleId="CB52E0CA6DC14584B058D460DC014D93">
    <w:name w:val="CB52E0CA6DC14584B058D460DC014D93"/>
    <w:rsid w:val="003C541B"/>
    <w:pPr>
      <w:widowControl w:val="0"/>
      <w:jc w:val="both"/>
    </w:pPr>
  </w:style>
  <w:style w:type="paragraph" w:customStyle="1" w:styleId="68A9F420324C4FCAB1E4A9F9E84CF492">
    <w:name w:val="68A9F420324C4FCAB1E4A9F9E84CF492"/>
    <w:rsid w:val="003C541B"/>
    <w:pPr>
      <w:widowControl w:val="0"/>
      <w:jc w:val="both"/>
    </w:pPr>
  </w:style>
  <w:style w:type="paragraph" w:customStyle="1" w:styleId="ADC66C1DC079466CAB1A51CD77D7C36C">
    <w:name w:val="ADC66C1DC079466CAB1A51CD77D7C36C"/>
    <w:rsid w:val="003C541B"/>
    <w:pPr>
      <w:widowControl w:val="0"/>
      <w:jc w:val="both"/>
    </w:pPr>
  </w:style>
  <w:style w:type="paragraph" w:customStyle="1" w:styleId="69FDC982220B4F0D8D5BFAE5D7B11C68">
    <w:name w:val="69FDC982220B4F0D8D5BFAE5D7B11C68"/>
    <w:rsid w:val="003C541B"/>
    <w:pPr>
      <w:widowControl w:val="0"/>
      <w:jc w:val="both"/>
    </w:pPr>
  </w:style>
  <w:style w:type="paragraph" w:customStyle="1" w:styleId="A559EB53E415412DB2842552229A764D">
    <w:name w:val="A559EB53E415412DB2842552229A764D"/>
    <w:rsid w:val="003C541B"/>
    <w:pPr>
      <w:widowControl w:val="0"/>
      <w:jc w:val="both"/>
    </w:pPr>
  </w:style>
  <w:style w:type="paragraph" w:customStyle="1" w:styleId="79DBF576F40247CB8F1D588AA5A89442">
    <w:name w:val="79DBF576F40247CB8F1D588AA5A89442"/>
    <w:rsid w:val="003C541B"/>
    <w:pPr>
      <w:widowControl w:val="0"/>
      <w:jc w:val="both"/>
    </w:pPr>
  </w:style>
  <w:style w:type="paragraph" w:customStyle="1" w:styleId="C8A218D485A34EECBFA60C7A24F74816">
    <w:name w:val="C8A218D485A34EECBFA60C7A24F74816"/>
    <w:rsid w:val="003C541B"/>
    <w:pPr>
      <w:widowControl w:val="0"/>
      <w:jc w:val="both"/>
    </w:pPr>
  </w:style>
  <w:style w:type="paragraph" w:customStyle="1" w:styleId="B7F4882ADEC44AAD9358B14E35B9FB31">
    <w:name w:val="B7F4882ADEC44AAD9358B14E35B9FB31"/>
    <w:rsid w:val="003C541B"/>
    <w:pPr>
      <w:widowControl w:val="0"/>
      <w:jc w:val="both"/>
    </w:pPr>
  </w:style>
  <w:style w:type="paragraph" w:customStyle="1" w:styleId="98565718756E48088F1E2A3358662876">
    <w:name w:val="98565718756E48088F1E2A3358662876"/>
    <w:rsid w:val="003C541B"/>
    <w:pPr>
      <w:widowControl w:val="0"/>
      <w:jc w:val="both"/>
    </w:pPr>
  </w:style>
  <w:style w:type="paragraph" w:customStyle="1" w:styleId="3987E473446444F29FF92F0C5524C164">
    <w:name w:val="3987E473446444F29FF92F0C5524C164"/>
    <w:rsid w:val="003C541B"/>
    <w:pPr>
      <w:widowControl w:val="0"/>
      <w:jc w:val="both"/>
    </w:pPr>
  </w:style>
  <w:style w:type="paragraph" w:customStyle="1" w:styleId="6F35DAD4D7204D19868A9B6DDCEFC650">
    <w:name w:val="6F35DAD4D7204D19868A9B6DDCEFC650"/>
    <w:rsid w:val="003C541B"/>
    <w:pPr>
      <w:widowControl w:val="0"/>
      <w:jc w:val="both"/>
    </w:pPr>
  </w:style>
  <w:style w:type="paragraph" w:customStyle="1" w:styleId="71B42B54482C4AAC946EB78DB149DEC1">
    <w:name w:val="71B42B54482C4AAC946EB78DB149DEC1"/>
    <w:rsid w:val="003C541B"/>
    <w:pPr>
      <w:widowControl w:val="0"/>
      <w:jc w:val="both"/>
    </w:pPr>
  </w:style>
  <w:style w:type="paragraph" w:customStyle="1" w:styleId="1C34700BB3D64D8B93BF48E46C3DC1FD">
    <w:name w:val="1C34700BB3D64D8B93BF48E46C3DC1FD"/>
    <w:rsid w:val="003C541B"/>
    <w:pPr>
      <w:widowControl w:val="0"/>
      <w:jc w:val="both"/>
    </w:pPr>
  </w:style>
  <w:style w:type="paragraph" w:customStyle="1" w:styleId="276EDBB6BFB446C081AEEC20B9AC4717">
    <w:name w:val="276EDBB6BFB446C081AEEC20B9AC4717"/>
    <w:rsid w:val="003C541B"/>
    <w:pPr>
      <w:widowControl w:val="0"/>
      <w:jc w:val="both"/>
    </w:pPr>
  </w:style>
  <w:style w:type="paragraph" w:customStyle="1" w:styleId="BDAE81BB5C6744D49A7319E80F799BF9">
    <w:name w:val="BDAE81BB5C6744D49A7319E80F799BF9"/>
    <w:rsid w:val="003C541B"/>
    <w:pPr>
      <w:widowControl w:val="0"/>
      <w:jc w:val="both"/>
    </w:pPr>
  </w:style>
  <w:style w:type="paragraph" w:customStyle="1" w:styleId="0B73B28BFBF445D1BAB8122523DC88E8">
    <w:name w:val="0B73B28BFBF445D1BAB8122523DC88E8"/>
    <w:rsid w:val="003C541B"/>
    <w:pPr>
      <w:widowControl w:val="0"/>
      <w:jc w:val="both"/>
    </w:pPr>
  </w:style>
  <w:style w:type="paragraph" w:customStyle="1" w:styleId="54DBCE01133F4D1694EA1D7A3649B74A">
    <w:name w:val="54DBCE01133F4D1694EA1D7A3649B74A"/>
    <w:rsid w:val="003C541B"/>
    <w:pPr>
      <w:widowControl w:val="0"/>
      <w:jc w:val="both"/>
    </w:pPr>
  </w:style>
  <w:style w:type="paragraph" w:customStyle="1" w:styleId="2E26BBB7E8D647E783C9A47F034E6D38">
    <w:name w:val="2E26BBB7E8D647E783C9A47F034E6D38"/>
    <w:rsid w:val="003C541B"/>
    <w:pPr>
      <w:widowControl w:val="0"/>
      <w:jc w:val="both"/>
    </w:pPr>
  </w:style>
  <w:style w:type="paragraph" w:customStyle="1" w:styleId="2D9F20171EDA4BD282C4CFBCA83D5328">
    <w:name w:val="2D9F20171EDA4BD282C4CFBCA83D5328"/>
    <w:rsid w:val="003C541B"/>
    <w:pPr>
      <w:widowControl w:val="0"/>
      <w:jc w:val="both"/>
    </w:pPr>
  </w:style>
  <w:style w:type="paragraph" w:customStyle="1" w:styleId="8AA36E1C7C43443DA1ECA5CB551ED7C4">
    <w:name w:val="8AA36E1C7C43443DA1ECA5CB551ED7C4"/>
    <w:rsid w:val="003C541B"/>
    <w:pPr>
      <w:widowControl w:val="0"/>
      <w:jc w:val="both"/>
    </w:pPr>
  </w:style>
  <w:style w:type="paragraph" w:customStyle="1" w:styleId="2035A850C8C648EB88A368E2B2F9C176">
    <w:name w:val="2035A850C8C648EB88A368E2B2F9C176"/>
    <w:rsid w:val="003C541B"/>
    <w:pPr>
      <w:widowControl w:val="0"/>
      <w:jc w:val="both"/>
    </w:pPr>
  </w:style>
  <w:style w:type="paragraph" w:customStyle="1" w:styleId="FD967151C27848049E5FCAE367DD6FB1">
    <w:name w:val="FD967151C27848049E5FCAE367DD6FB1"/>
    <w:rsid w:val="003C541B"/>
    <w:pPr>
      <w:widowControl w:val="0"/>
      <w:jc w:val="both"/>
    </w:pPr>
  </w:style>
  <w:style w:type="paragraph" w:customStyle="1" w:styleId="289B200E24AA4F0BA7C68F44BE631D64">
    <w:name w:val="289B200E24AA4F0BA7C68F44BE631D64"/>
    <w:rsid w:val="003C541B"/>
    <w:pPr>
      <w:widowControl w:val="0"/>
      <w:jc w:val="both"/>
    </w:pPr>
  </w:style>
  <w:style w:type="paragraph" w:customStyle="1" w:styleId="A62DBE8301044BD5A98A5AF9F51EFD45">
    <w:name w:val="A62DBE8301044BD5A98A5AF9F51EFD45"/>
    <w:rsid w:val="003C541B"/>
    <w:pPr>
      <w:widowControl w:val="0"/>
      <w:jc w:val="both"/>
    </w:pPr>
  </w:style>
  <w:style w:type="paragraph" w:customStyle="1" w:styleId="A2F5BCE76BCB43F0BEBA38D2DB1C1E78">
    <w:name w:val="A2F5BCE76BCB43F0BEBA38D2DB1C1E78"/>
    <w:rsid w:val="003C541B"/>
    <w:pPr>
      <w:widowControl w:val="0"/>
      <w:jc w:val="both"/>
    </w:pPr>
  </w:style>
  <w:style w:type="paragraph" w:customStyle="1" w:styleId="2E3B751555DE4B44B4002A67867DB124">
    <w:name w:val="2E3B751555DE4B44B4002A67867DB124"/>
    <w:rsid w:val="003C541B"/>
    <w:pPr>
      <w:widowControl w:val="0"/>
      <w:jc w:val="both"/>
    </w:pPr>
  </w:style>
  <w:style w:type="paragraph" w:customStyle="1" w:styleId="976E5C9B7AB94EAFBAA8BDEFC9338B96">
    <w:name w:val="976E5C9B7AB94EAFBAA8BDEFC9338B96"/>
    <w:rsid w:val="003C541B"/>
    <w:pPr>
      <w:widowControl w:val="0"/>
      <w:jc w:val="both"/>
    </w:pPr>
  </w:style>
  <w:style w:type="paragraph" w:customStyle="1" w:styleId="B4B88D63CEC2433781812DF062743432">
    <w:name w:val="B4B88D63CEC2433781812DF062743432"/>
    <w:rsid w:val="003C541B"/>
    <w:pPr>
      <w:widowControl w:val="0"/>
      <w:jc w:val="both"/>
    </w:pPr>
  </w:style>
  <w:style w:type="paragraph" w:customStyle="1" w:styleId="ACD3D84088FB41B8AED343B294F48DF9">
    <w:name w:val="ACD3D84088FB41B8AED343B294F48DF9"/>
    <w:rsid w:val="003C541B"/>
    <w:pPr>
      <w:widowControl w:val="0"/>
      <w:jc w:val="both"/>
    </w:pPr>
  </w:style>
  <w:style w:type="paragraph" w:customStyle="1" w:styleId="C9008E21C1644DCAAD1954AEFE696044">
    <w:name w:val="C9008E21C1644DCAAD1954AEFE696044"/>
    <w:rsid w:val="003C541B"/>
    <w:pPr>
      <w:widowControl w:val="0"/>
      <w:jc w:val="both"/>
    </w:pPr>
  </w:style>
  <w:style w:type="paragraph" w:customStyle="1" w:styleId="17C3152328644C20B1593BEDBD1DCC1F">
    <w:name w:val="17C3152328644C20B1593BEDBD1DCC1F"/>
    <w:rsid w:val="003C541B"/>
    <w:pPr>
      <w:widowControl w:val="0"/>
      <w:jc w:val="both"/>
    </w:pPr>
  </w:style>
  <w:style w:type="paragraph" w:customStyle="1" w:styleId="EC44F89C9F5341C680A6D0BDB4436F38">
    <w:name w:val="EC44F89C9F5341C680A6D0BDB4436F38"/>
    <w:rsid w:val="003C541B"/>
    <w:pPr>
      <w:widowControl w:val="0"/>
      <w:jc w:val="both"/>
    </w:pPr>
  </w:style>
  <w:style w:type="paragraph" w:customStyle="1" w:styleId="BD91581171A6493E9391814A9A05C55D">
    <w:name w:val="BD91581171A6493E9391814A9A05C55D"/>
    <w:rsid w:val="003C541B"/>
    <w:pPr>
      <w:widowControl w:val="0"/>
      <w:jc w:val="both"/>
    </w:pPr>
  </w:style>
  <w:style w:type="paragraph" w:customStyle="1" w:styleId="C6DE5F94866E4513AAEF19B2D7A4240E">
    <w:name w:val="C6DE5F94866E4513AAEF19B2D7A4240E"/>
    <w:rsid w:val="003C541B"/>
    <w:pPr>
      <w:widowControl w:val="0"/>
      <w:jc w:val="both"/>
    </w:pPr>
  </w:style>
  <w:style w:type="paragraph" w:customStyle="1" w:styleId="A12ED42A12994574AAAEF1107AEF2F6F">
    <w:name w:val="A12ED42A12994574AAAEF1107AEF2F6F"/>
    <w:rsid w:val="003C541B"/>
    <w:pPr>
      <w:widowControl w:val="0"/>
      <w:jc w:val="both"/>
    </w:pPr>
  </w:style>
  <w:style w:type="paragraph" w:customStyle="1" w:styleId="34B58B9DFA7649DC8F700D8135909CF6">
    <w:name w:val="34B58B9DFA7649DC8F700D8135909CF6"/>
    <w:rsid w:val="003C541B"/>
    <w:pPr>
      <w:widowControl w:val="0"/>
      <w:jc w:val="both"/>
    </w:pPr>
  </w:style>
  <w:style w:type="paragraph" w:customStyle="1" w:styleId="2F3D928C82AA40A89FACE9EE5B875B82">
    <w:name w:val="2F3D928C82AA40A89FACE9EE5B875B82"/>
    <w:rsid w:val="003C541B"/>
    <w:pPr>
      <w:widowControl w:val="0"/>
      <w:jc w:val="both"/>
    </w:pPr>
  </w:style>
  <w:style w:type="paragraph" w:customStyle="1" w:styleId="21AADB334D6046978EB59284DEFDDD03">
    <w:name w:val="21AADB334D6046978EB59284DEFDDD03"/>
    <w:rsid w:val="003C541B"/>
    <w:pPr>
      <w:widowControl w:val="0"/>
      <w:jc w:val="both"/>
    </w:pPr>
  </w:style>
  <w:style w:type="paragraph" w:customStyle="1" w:styleId="EE38BC7D8FF34482A0AD75813F9EEB39">
    <w:name w:val="EE38BC7D8FF34482A0AD75813F9EEB39"/>
    <w:rsid w:val="003C541B"/>
    <w:pPr>
      <w:widowControl w:val="0"/>
      <w:jc w:val="both"/>
    </w:pPr>
  </w:style>
  <w:style w:type="paragraph" w:customStyle="1" w:styleId="B658B5AED2B143C8A7D5AAC399C7A5A1">
    <w:name w:val="B658B5AED2B143C8A7D5AAC399C7A5A1"/>
    <w:rsid w:val="003C541B"/>
    <w:pPr>
      <w:widowControl w:val="0"/>
      <w:jc w:val="both"/>
    </w:pPr>
  </w:style>
  <w:style w:type="paragraph" w:customStyle="1" w:styleId="201CBB7C0A74470AAF9715A9F7B07885">
    <w:name w:val="201CBB7C0A74470AAF9715A9F7B07885"/>
    <w:rsid w:val="003C541B"/>
    <w:pPr>
      <w:widowControl w:val="0"/>
      <w:jc w:val="both"/>
    </w:pPr>
  </w:style>
  <w:style w:type="paragraph" w:customStyle="1" w:styleId="2C2404F5C3034AD29242E1245D43BF8F">
    <w:name w:val="2C2404F5C3034AD29242E1245D43BF8F"/>
    <w:rsid w:val="003C541B"/>
    <w:pPr>
      <w:widowControl w:val="0"/>
      <w:jc w:val="both"/>
    </w:pPr>
  </w:style>
  <w:style w:type="paragraph" w:customStyle="1" w:styleId="DCD3A9F4B0F5458AA900CE65D1AE3F62">
    <w:name w:val="DCD3A9F4B0F5458AA900CE65D1AE3F62"/>
    <w:rsid w:val="003C541B"/>
    <w:pPr>
      <w:widowControl w:val="0"/>
      <w:jc w:val="both"/>
    </w:pPr>
  </w:style>
  <w:style w:type="paragraph" w:customStyle="1" w:styleId="D0A65ECC70554A79AD2BB4FFC5101F03">
    <w:name w:val="D0A65ECC70554A79AD2BB4FFC5101F03"/>
    <w:rsid w:val="003C541B"/>
    <w:pPr>
      <w:widowControl w:val="0"/>
      <w:jc w:val="both"/>
    </w:pPr>
  </w:style>
  <w:style w:type="paragraph" w:customStyle="1" w:styleId="919856A8E18345C9966D631D67B85158">
    <w:name w:val="919856A8E18345C9966D631D67B85158"/>
    <w:rsid w:val="003C541B"/>
    <w:pPr>
      <w:widowControl w:val="0"/>
      <w:jc w:val="both"/>
    </w:pPr>
  </w:style>
  <w:style w:type="paragraph" w:customStyle="1" w:styleId="2571F119552546F38C1A356FB2CFF158">
    <w:name w:val="2571F119552546F38C1A356FB2CFF158"/>
    <w:rsid w:val="003C541B"/>
    <w:pPr>
      <w:widowControl w:val="0"/>
      <w:jc w:val="both"/>
    </w:pPr>
  </w:style>
  <w:style w:type="paragraph" w:customStyle="1" w:styleId="10DB06F7FFA343099745AD790B059E19">
    <w:name w:val="10DB06F7FFA343099745AD790B059E19"/>
    <w:rsid w:val="003C541B"/>
    <w:pPr>
      <w:widowControl w:val="0"/>
      <w:jc w:val="both"/>
    </w:pPr>
  </w:style>
  <w:style w:type="paragraph" w:customStyle="1" w:styleId="C2FAFB4F4BE1499DA18334309E62BB34">
    <w:name w:val="C2FAFB4F4BE1499DA18334309E62BB34"/>
    <w:rsid w:val="003C541B"/>
    <w:pPr>
      <w:widowControl w:val="0"/>
      <w:jc w:val="both"/>
    </w:pPr>
  </w:style>
  <w:style w:type="paragraph" w:customStyle="1" w:styleId="CA5770473134491085C262290897996B">
    <w:name w:val="CA5770473134491085C262290897996B"/>
    <w:rsid w:val="003C541B"/>
    <w:pPr>
      <w:widowControl w:val="0"/>
      <w:jc w:val="both"/>
    </w:pPr>
  </w:style>
  <w:style w:type="paragraph" w:customStyle="1" w:styleId="7A3FF2B5D4A24B85AF6A370BD94FFFA2">
    <w:name w:val="7A3FF2B5D4A24B85AF6A370BD94FFFA2"/>
    <w:rsid w:val="003C541B"/>
    <w:pPr>
      <w:widowControl w:val="0"/>
      <w:jc w:val="both"/>
    </w:pPr>
  </w:style>
  <w:style w:type="paragraph" w:customStyle="1" w:styleId="8DCE7CCE1FCF49ECA8AC9969A0D58A82">
    <w:name w:val="8DCE7CCE1FCF49ECA8AC9969A0D58A82"/>
    <w:rsid w:val="003C541B"/>
    <w:pPr>
      <w:widowControl w:val="0"/>
      <w:jc w:val="both"/>
    </w:pPr>
  </w:style>
  <w:style w:type="paragraph" w:customStyle="1" w:styleId="5E480213F12143238E9CECCECEA1604E">
    <w:name w:val="5E480213F12143238E9CECCECEA1604E"/>
    <w:rsid w:val="003C54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M8vtXL3+1GLsHm9CeO6bfHeXsNvEvP/feqE9C5d4JWt2tPq7hEybRdki8khwcUIZyyIuYfOnT3MijhD4Dwzs6i6VJz26e3r34sOCXzATNq5o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3.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4.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2016-04-15T00:00:00</info:GongGaoRiQi>
  <info:GongGaoBianHao/>
  <info:GongGaoMingChen>年度报告</info:GongGaoMingChen>
  <info:GongGaoRen/>
  <info:GongGaoNianDu>2015</info:GongGaoNianDu>
</info:root>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23" ccId="1778748660" eleName="kuaiJiShiShiWuSuoMingCheng" context="neeq_duration_T"/>
    <Item id="00002724" ccId="3127493769" eleName="ShenJiYiJianLeiXing" context="neeq_duration_T"/>
    <Item id="00002725" ccId="3855130499" eleName="JingYingFenXiZiYuanPiLu" context="neeq_duration_T"/>
    <Item id="00002731" ccId="1754237637"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2795" ccId="103552854" eleName="BaoGaoQiNeiPuTongGuLiRunFenPeiQingKuangGuLiFenPeiRiQi" context="neeq_duration_T" tupleId="00002799"/>
    <Item id="00002796" ccId="2386905635" eleName="BaoGaoQiNeiPuTongGuLiRunFenPeiQingKuangMei10guPaiXianShu" context="neeq_duration_T" tupleId="00002799"/>
    <Item id="00002797" ccId="2081556938" eleName="BaoGaoQiNeiPuTongGuLiRunFenPeiQingKuangMei10guSongGuShu" context="neeq_duration_T" tupleId="00002799"/>
    <Item id="00002798" ccId="3845109421" eleName="BaoGaoQiNeiPuTongGuLiRunFenPeiQingKuangMei10guZhuanZengShu" context="neeq_duration_T" tupleId="00002799"/>
    <Item id="00002800" ccId="754169807" eleName="GuFenDaiChiQingKuang" context="neeq_duration_T"/>
    <Item id="00003407" ccId="2599825109" eleName="YiGongYunJiaZhiJiLiangQieQiBianDongJiRuDangQiSunYiDeJinRongZiChan" context="neeq_instant_T"/>
    <Item id="00003408" ccId="2261795119" eleName="YiGongYunJiaZhiJiLiangQieQiBianDongJiRuDangQiSunYiDeJinRongZiChan" context="neeq_instant_T-1"/>
    <Item id="00003409" ccId="221798045" eleName="NotesReceivable" context="neeq_instant_T"/>
    <Item id="00003410" ccId="259567467" eleName="NotesReceivable" context="neeq_instant_T-1"/>
    <Item id="00003411" ccId="3648148967" eleName="AccountsReceivable" context="neeq_instant_T"/>
    <Item id="00003412" ccId="598840778" eleName="AccountsReceivable" context="neeq_instant_T-1"/>
    <Item id="00003413" ccId="819237614" eleName="AdvancesToSuppliers" context="neeq_instant_T"/>
    <Item id="00003414" ccId="2798475403" eleName="AdvancesToSuppliers" context="neeq_instant_T-1"/>
    <Item id="00003415" ccId="3683455355" eleName="InterestReceivable" context="neeq_instant_T"/>
    <Item id="00003416" ccId="3845955723" eleName="InterestReceivable" context="neeq_instant_T-1"/>
    <Item id="00003417" ccId="2248616448" eleName="DividendsReceivable" context="neeq_instant_T"/>
    <Item id="00003418" ccId="2503305726" eleName="DividendsReceivable" context="neeq_instant_T-1"/>
    <Item id="00003419" ccId="2680141025" eleName="OtherReceivables" context="neeq_instant_T"/>
    <Item id="00003420" ccId="2137064599" eleName="OtherReceivables" context="neeq_instant_T-1"/>
    <Item id="00003421" ccId="1600288747" eleName="Inventories" context="neeq_instant_T"/>
    <Item id="00003422" ccId="3300243462" eleName="Inventories" context="neeq_instant_T-1"/>
    <Item id="00003423" ccId="1363474571" eleName="CurrentPortionOfNonCurrentAssets" context="neeq_instant_T"/>
    <Item id="00003424" ccId="1697349344" eleName="CurrentPortionOfNonCurrentAssets" context="neeq_instant_T-1"/>
    <Item id="00003425" ccId="3822903495" eleName="OtherCurrentAssets" context="neeq_instant_T"/>
    <Item id="00003426" ccId="2921974772" eleName="OtherCurrentAssets" context="neeq_instant_T-1"/>
    <Item id="00003427" ccId="2689552560" eleName="CurrentAssets" context="neeq_instant_T"/>
    <Item id="00003428" ccId="3446413131" eleName="CurrentAssets" context="neeq_instant_T-1"/>
    <Item id="00003429" ccId="3983859368" eleName="FinancialAssetsAvailableforsale" context="neeq_instant_T"/>
    <Item id="00003430" ccId="900322830" eleName="FinancialAssetsAvailableforsale" context="neeq_instant_T-1"/>
    <Item id="00003431" ccId="1334579983" eleName="HeldtomaturityInvestments" context="neeq_instant_T"/>
    <Item id="00003432" ccId="2211903260" eleName="HeldtomaturityInvestments" context="neeq_instant_T-1"/>
    <Item id="00003433" ccId="369427757" eleName="NoncurrentReceivables" context="neeq_instant_T"/>
    <Item id="00003434" ccId="3734721937" eleName="NoncurrentReceivables" context="neeq_instant_T-1"/>
    <Item id="00003435" ccId="1364018440" eleName="LongTermEquityInvestments" context="neeq_instant_T"/>
    <Item id="00003436" ccId="2489506310" eleName="LongTermEquityInvestments" context="neeq_instant_T-1"/>
    <Item id="00003439" ccId="759574924" eleName="PropertyPlantAndEquipment" context="neeq_instant_T"/>
    <Item id="00003440" ccId="106398581" eleName="PropertyPlantAndEquipment" context="neeq_instant_T-1"/>
    <Item id="00003441" ccId="238059824" eleName="ConstructionInProgress" context="neeq_instant_T"/>
    <Item id="00003442" ccId="2012789533" eleName="ConstructionInProgress" context="neeq_instant_T-1"/>
    <Item id="00003443" ccId="2008484060" eleName="ConstructionMaterials" context="neeq_instant_T"/>
    <Item id="00003444" ccId="828021355" eleName="ConstructionMaterials" context="neeq_instant_T-1"/>
    <Item id="00003445" ccId="1013955438" eleName="FixedAssetsPendingForDisposal" context="neeq_instant_T"/>
    <Item id="00003446" ccId="3544925120" eleName="FixedAssetsPendingForDisposal" context="neeq_instant_T-1"/>
    <Item id="00003447" ccId="107944890" eleName="NoncurrentBiologicalAssets" context="neeq_instant_T"/>
    <Item id="00003448" ccId="107325345" eleName="NoncurrentBiologicalAssets" context="neeq_instant_T-1"/>
    <Item id="00003449" ccId="3703186322" eleName="OilAndGasAssets" context="neeq_instant_T"/>
    <Item id="00003450" ccId="3936771014" eleName="OilAndGasAssets" context="neeq_instant_T-1"/>
    <Item id="00003451" ccId="811994830" eleName="IntangibleAssetsOtherThanGoodwill" context="neeq_instant_T"/>
    <Item id="00003452" ccId="1054044288" eleName="IntangibleAssetsOtherThanGoodwill" context="neeq_instant_T-1"/>
    <Item id="00003453" ccId="2578693656" eleName="DevelopmentDisbursements" context="neeq_instant_T"/>
    <Item id="00003454" ccId="321238539" eleName="DevelopmentDisbursements" context="neeq_instant_T-1"/>
    <Item id="00003455" ccId="2347039451" eleName="Goodwill" context="neeq_instant_T"/>
    <Item id="00003456" ccId="565616024" eleName="Goodwill" context="neeq_instant_T-1"/>
    <Item id="00003457" ccId="2157718369" eleName="LongTermDeferredExpenses" context="neeq_instant_T"/>
    <Item id="00003458" ccId="2148384566" eleName="LongTermDeferredExpenses" context="neeq_instant_T-1"/>
    <Item id="00003459" ccId="2519344718" eleName="DeferredTaxAssets" context="neeq_instant_T"/>
    <Item id="00003460" ccId="3697473602" eleName="DeferredTaxAssets" context="neeq_instant_T-1"/>
    <Item id="00003461" ccId="3755764932" eleName="OtherNonCurrentAssets" context="neeq_instant_T"/>
    <Item id="00003462" ccId="3818123075" eleName="OtherNonCurrentAssets" context="neeq_instant_T-1"/>
    <Item id="00003463" ccId="1878355340" eleName="NoncurrentAssets" context="neeq_instant_T"/>
    <Item id="00003464" ccId="4012468581" eleName="NoncurrentAssets" context="neeq_instant_T-1"/>
    <Item id="00003465" ccId="2189566369" eleName="Assets" context="neeq_instant_T"/>
    <Item id="00003466" ccId="1791550812" eleName="Assets" context="neeq_instant_T-1"/>
    <Item id="00003467" ccId="1233276995" eleName="InvestmentProperty" context="neeq_instant_T-1"/>
    <Item id="00003469" ccId="3739965028" eleName="ShortTermBorrowings" context="neeq_instant_T"/>
    <Item id="00003470" ccId="2737881525" eleName="ShortTermBorrowings" context="neeq_instant_T-1"/>
    <Item id="00003471" ccId="3023339941" eleName="YiGongYunJiaZhiJiLiangQieQiBianDongJiRuDangQiSunYiDeJinRongFuZhai" context="neeq_instant_T"/>
    <Item id="00003472" ccId="4120388542" eleName="YiGongYunJiaZhiJiLiangQieQiBianDongJiRuDangQiSunYiDeJinRongFuZhai" context="neeq_instant_T-1"/>
    <Item id="00003473" ccId="1498845265" eleName="AccountsPayable" context="neeq_instant_T"/>
    <Item id="00003474" ccId="3769869090" eleName="AccountsPayable" context="neeq_instant_T-1"/>
    <Item id="00003475" ccId="2022810639" eleName="AdvancesFromCustomers" context="neeq_instant_T"/>
    <Item id="00003476" ccId="1068308173" eleName="AdvancesFromCustomers" context="neeq_instant_T-1"/>
    <Item id="00003477" ccId="197597845" eleName="EmployeeBenefitsPayable" context="neeq_instant_T"/>
    <Item id="00003478" ccId="90523028" eleName="EmployeeBenefitsPayable" context="neeq_instant_T-1"/>
    <Item id="00003483" ccId="3450341028" eleName="DividendsPayable" context="neeq_instant_T"/>
    <Item id="00003484" ccId="424148865" eleName="DividendsPayable" context="neeq_instant_T-1"/>
    <Item id="00003485" ccId="2968996790" eleName="OtherPayables" context="neeq_instant_T"/>
    <Item id="00003486" ccId="3851270348" eleName="OtherPayables" context="neeq_instant_T-1"/>
    <Item id="00003487" ccId="3827529927" eleName="CurrentPortionOfLongTermLiabilities" context="neeq_instant_T"/>
    <Item id="00003488" ccId="3291216943" eleName="CurrentPortionOfLongTermLiabilities" context="neeq_instant_T-1"/>
    <Item id="00003489" ccId="2441330473" eleName="OtherCurrentLiabilities" context="neeq_instant_T"/>
    <Item id="00003490" ccId="3960194652" eleName="OtherCurrentLiabilities" context="neeq_instant_T-1"/>
    <Item id="00003491" ccId="935795025" eleName="CurrentLiabilities" context="neeq_instant_T"/>
    <Item id="00003492" ccId="2401012282" eleName="CurrentLiabilities" context="neeq_instant_T-1"/>
    <Item id="00003493" ccId="2073924861" eleName="LongtermBorrowings" context="neeq_instant_T"/>
    <Item id="00003494" ccId="442351867" eleName="LongtermBorrowings" context="neeq_instant_T-1"/>
    <Item id="00003495" ccId="3772947697" eleName="BondsPayable" context="neeq_instant_T"/>
    <Item id="00003496" ccId="723192767" eleName="BondsPayable" context="neeq_instant_T-1"/>
    <Item id="00003497" ccId="905877441" eleName="LongTermPayables" context="neeq_instant_T"/>
    <Item id="00003498" ccId="753868530" eleName="LongTermPayables" context="neeq_instant_T-1"/>
    <Item id="00003499" ccId="815148001" eleName="ChangQiYingFuZhiGongXinChou" context="neeq_instant_T"/>
    <Item id="00003500" ccId="3078150422" eleName="ChangQiYingFuZhiGongXinChou" context="neeq_instant_T-1"/>
    <Item id="00003501" ccId="4003140871" eleName="GrantsPayables" context="neeq_instant_T"/>
    <Item id="00003502" ccId="4205881284" eleName="GrantsPayables" context="neeq_instant_T-1"/>
    <Item id="00003503" ccId="484449618" eleName="Provisions" context="neeq_instant_T"/>
    <Item id="00003504" ccId="1886369834" eleName="Provisions" context="neeq_instant_T-1"/>
    <Item id="00003505" ccId="2025741820" eleName="DeferredIncome" context="neeq_instant_T"/>
    <Item id="00003506" ccId="3543304588" eleName="DeferredIncome" context="neeq_instant_T-1"/>
    <Item id="00003507" ccId="2057507659" eleName="DeferredTaxLiabilities" context="neeq_instant_T"/>
    <Item id="00003508" ccId="1707147332" eleName="DeferredTaxLiabilities" context="neeq_instant_T-1"/>
    <Item id="00003509" ccId="3658010903" eleName="OtherNonCurrentLiabilities" context="neeq_instant_T"/>
    <Item id="00003510" ccId="3599194888" eleName="OtherNonCurrentLiabilities" context="neeq_instant_T-1"/>
    <Item id="00003511" ccId="4233790101" eleName="NoncurrentLiabilities" context="neeq_instant_T"/>
    <Item id="00003512" ccId="3732482107" eleName="NoncurrentLiabilities" context="neeq_instant_T-1"/>
    <Item id="00003513" ccId="4333914" eleName="Liabilities" context="neeq_instant_T"/>
    <Item id="00003514" ccId="3121403417" eleName="Liabilities" context="neeq_instant_T-1"/>
    <Item id="00003515" ccId="1268271811" eleName="IssuedCapital" context="neeq_instant_T"/>
    <Item id="00003516" ccId="2065449079" eleName="IssuedCapital" context="neeq_instant_T-1"/>
    <Item id="00003519" ccId="10116441" eleName="KuCunGu" context="neeq_instant_T"/>
    <Item id="00003520" ccId="2200965799" eleName="KuCunGu" context="neeq_instant_T-1"/>
    <Item id="00003521" ccId="890701450" eleName="QiTaZongHeShouYi" context="neeq_instant_T"/>
    <Item id="00003522" ccId="456922994" eleName="QiTaZongHeShouYi" context="neeq_instant_T-1"/>
    <Item id="00003523" ccId="3719526602" eleName="SpecializedReserve" context="neeq_instant_T"/>
    <Item id="00003524" ccId="1010260897" eleName="SpecializedReserve" context="neeq_instant_T-1"/>
    <Item id="00003525" ccId="4271717410" eleName="SurplusReserves" context="neeq_instant_T"/>
    <Item id="00003526" ccId="1073699538" eleName="SurplusReserves" context="neeq_instant_T-1"/>
    <Item id="00003527" ccId="4261380931" eleName="RetainedEarnings" context="neeq_instant_T"/>
    <Item id="00003528" ccId="4001205137" eleName="RetainedEarnings" context="neeq_instant_T-1"/>
    <Item id="00003529" ccId="3676434984" eleName="EquityAttributableToOwnersOfParent" context="neeq_instant_T"/>
    <Item id="00003530" ccId="1674993401" eleName="EquityAttributableToOwnersOfParent" context="neeq_instant_T-1"/>
    <Item id="00003531" ccId="2542311178" eleName="NoncontrollingInterests" context="neeq_instant_T"/>
    <Item id="00003532" ccId="3033059318" eleName="NoncontrollingInterests" context="neeq_instant_T-1"/>
    <Item id="00003533" ccId="4265553659" eleName="Equity" context="neeq_instant_T"/>
    <Item id="00003534" ccId="2780818461" eleName="Equity" context="neeq_instant_T-1"/>
    <Item id="00003535" ccId="2444567927" eleName="EquityAndLiabilities" context="neeq_instant_T"/>
    <Item id="00003536" ccId="2572374624" eleName="EquityAndLiabilities" context="neeq_instant_T-1"/>
    <Item id="00003537" ccId="848295137" eleName="BankBalancesAndCash" context="neeq_instant_T"/>
    <Item id="00003538" ccId="1646399682" eleName="BankBalancesAndCash" context="neeq_instant_T-1"/>
    <Item id="00003631" ccId="857928137" eleName="InterestPayables" context="neeq_instant_T"/>
    <Item id="00003632" ccId="731278688" eleName="InterestPayables" context="neeq_instant_T-1"/>
    <Item id="00003633" ccId="542559346" eleName="CurrentTaxLiabilities" context="neeq_instant_T"/>
    <Item id="00003634" ccId="2804019129" eleName="CurrentTaxLiabilities" context="neeq_instant_T-1"/>
    <Item id="00003675" ccId="1929081336" eleName="CapitalSurplus" context="neeq_instant_T"/>
    <Item id="00003676" ccId="2613463359" eleName="CapitalSurplus" context="neeq_instant_T-1"/>
    <Item id="00003677" ccId="3071688122" eleName="Revenue" context="neeq_duration_T"/>
    <Item id="00003678" ccId="1674989940" eleName="Revenue" context="neeq_duration_T-1"/>
    <Item id="00003679" ccId="1680086172" eleName="OperatingRevenue" context="neeq_duration_T"/>
    <Item id="00003680" ccId="23224199" eleName="OperatingRevenue" context="neeq_duration_T-1"/>
    <Item id="00003681" ccId="4224765122" eleName="CostOfSales" context="neeq_duration_T"/>
    <Item id="00003682" ccId="2489431974" eleName="CostOfSales" context="neeq_duration_T-1"/>
    <Item id="00003683" ccId="3026664896" eleName="OperatingCost" context="neeq_duration_T"/>
    <Item id="00003684" ccId="782539909" eleName="OperatingCost" context="neeq_duration_T-1"/>
    <Item id="00003685" ccId="1778213774" eleName="BusinessTaxAndSurcharge" context="neeq_duration_T"/>
    <Item id="00003686" ccId="2830084774" eleName="BusinessTaxAndSurcharge" context="neeq_duration_T-1"/>
    <Item id="00003687" ccId="4099649641" eleName="DistributionCosts" context="neeq_duration_T"/>
    <Item id="00003688" ccId="450371176" eleName="DistributionCosts" context="neeq_duration_T-1"/>
    <Item id="00003689" ccId="1188566668" eleName="AdministrativeExpense" context="neeq_duration_T"/>
    <Item id="00003690" ccId="1251537461" eleName="AdministrativeExpense" context="neeq_duration_T-1"/>
    <Item id="00003691" ccId="1453826204" eleName="FinanceCosts" context="neeq_duration_T"/>
    <Item id="00003692" ccId="3972456835" eleName="FinanceCosts" context="neeq_duration_T-1"/>
    <Item id="00003693" ccId="2699882049" eleName="ProfitOrLossArisingFromChangesInFairValue" context="neeq_duration_T"/>
    <Item id="00003694" ccId="2709988849" eleName="ProfitOrLossArisingFromChangesInFairValue" context="neeq_duration_T-1"/>
    <Item id="00003695" ccId="441420176" eleName="InvestmentIncome" context="neeq_duration_T"/>
    <Item id="00003696" ccId="3009089481" eleName="InvestmentIncome" context="neeq_duration_T-1"/>
    <Item id="00003697" ccId="569235835" eleName="IncomeFromInvestmentInAssociatesAndJointVentures" context="neeq_duration_T"/>
    <Item id="00003698" ccId="2807030198" eleName="IncomeFromInvestmentInAssociatesAndJointVentures" context="neeq_duration_T-1"/>
    <Item id="00003699" ccId="853618368" eleName="ForeignExchangeGain" context="neeq_duration_T"/>
    <Item id="00003700" ccId="3671111414" eleName="ForeignExchangeGain" context="neeq_duration_T-1"/>
    <Item id="00003701" ccId="2201815678" eleName="OperatingProfits" context="neeq_duration_T"/>
    <Item id="00003702" ccId="3517329799" eleName="OperatingProfits" context="neeq_duration_T-1"/>
    <Item id="00003703" ccId="2105541419" eleName="NonOperatingIncome" context="neeq_duration_T"/>
    <Item id="00003704" ccId="3814354195" eleName="NonOperatingIncome" context="neeq_duration_T-1"/>
    <Item id="00003705" ccId="3439306653" eleName="GainFromDisposalOfNonCurrentAssets" context="neeq_duration_T"/>
    <Item id="00003706" ccId="2730868413" eleName="GainFromDisposalOfNonCurrentAssets" context="neeq_duration_T-1"/>
    <Item id="00003707" ccId="2730553174" eleName="NonOperatingExpenses" context="neeq_duration_T"/>
    <Item id="00003708" ccId="667671675" eleName="NonOperatingExpenses" context="neeq_duration_T-1"/>
    <Item id="00003709" ccId="3293306305" eleName="LossFromDisposalOfNonCurrentAssets" context="neeq_duration_T"/>
    <Item id="00003710" ccId="2793315179" eleName="LossFromDisposalOfNonCurrentAssets" context="neeq_duration_T-1"/>
    <Item id="00003711" ccId="630516464" eleName="ProfitLossBeforeTax" context="neeq_duration_T"/>
    <Item id="00003712" ccId="1406257718" eleName="ProfitLossBeforeTax" context="neeq_duration_T-1"/>
    <Item id="00003713" ccId="4159782354" eleName="IncomeTaxExpense" context="neeq_duration_T"/>
    <Item id="00003714" ccId="3988493565" eleName="IncomeTaxExpense" context="neeq_duration_T-1"/>
    <Item id="00003715" ccId="1557967617" eleName="ProfitLoss" context="neeq_duration_T"/>
    <Item id="00003716" ccId="2551486533" eleName="ProfitLoss" context="neeq_duration_T-1"/>
    <Item id="00003717" ccId="2203058409" eleName="ProfitLossAttributableToNoncontrollingInterests" context="neeq_duration_T"/>
    <Item id="00003718" ccId="703370538" eleName="ProfitLossAttributableToNoncontrollingInterests" context="neeq_duration_T-1"/>
    <Item id="00003719" ccId="2369169104" eleName="ProfitLossAttributableToOwnersOfParent" context="neeq_duration_T"/>
    <Item id="00003720" ccId="3472847913" eleName="ProfitLossAttributableToOwnersOfParent" context="neeq_duration_T-1"/>
    <Item id="00003721" ccId="1353297215" eleName="ImpairmentLoss" context="neeq_duration_T"/>
    <Item id="00003722" ccId="2902628344" eleName="ImpairmentLoss" context="neeq_duration_T-1"/>
    <Item id="00003723" ccId="3854586415" eleName="OtherComprehensiveIncome" context="neeq_duration_T"/>
    <Item id="00003724" ccId="635385373" eleName="OtherComprehensiveIncome" context="neeq_duration_T-1"/>
    <Item id="00003725" ccId="945817452" eleName="YiHouBuNengChongFenLeiJinSunYiDeQiTaZongHeShouYi" context="neeq_duration_T"/>
    <Item id="00003726" ccId="337669597" eleName="YiHouBuNengChongFenLeiJinSunYiDeQiTaZongHeShouYi" context="neeq_duration_T-1"/>
    <Item id="00003727" ccId="4064648932" eleName="YiHouBuNengChongFenLeiJinSunYiDeQiTaZongHeShouYiChongXinJiLiangSheDingShouYiJiHuaJingFuZhaiHuoJingZiChanDeBianDong" context="neeq_duration_T"/>
    <Item id="00003728" ccId="4188930874" eleName="YiHouBuNengChongFenLeiJinSunYiDeQiTaZongHeShouYiChongXinJiLiangSheDingShouYiJiHuaJingFuZhaiHuoJingZiChanDeBianDong" context="neeq_duration_T-1"/>
    <Item id="00003729" ccId="474572152" eleName="YiHouBuNengChongFenLeiJinSunYiDeQiTaZongHeShouYiQuanYiFaXiaZaiBeiTouZiDanWeiBuNengChongFenLeiJinSunYiDeQiTaZongHeShouYiZhongXiangYouDeFenE" context="neeq_duration_T"/>
    <Item id="00003730" ccId="4245822936" eleName="YiHouBuNengChongFenLeiJinSunYiDeQiTaZongHeShouYiQuanYiFaXiaZaiBeiTouZiDanWeiBuNengChongFenLeiJinSunYiDeQiTaZongHeShouYiZhongXiangYouDeFenE" context="neeq_duration_T-1"/>
    <Item id="00003731" ccId="851537124" eleName="YiHouJiangChongFenLeiJinSunYiDeQiTaZongHeShouYi" context="neeq_duration_T"/>
    <Item id="00003732" ccId="3084019052" eleName="YiHouJiangChongFenLeiJinSunYiDeQiTaZongHeShouYi" context="neeq_duration_T-1"/>
    <Item id="00003733" ccId="161049663" eleName="YiHouJiangChongFenLeiJinSunYiDeQiTaZongHeShouYiQuanYiFaXiaZaiBeiTouZiDanWeiBuNengChongFenLeiJinSunYiDeQiTaZongHeShouYiZhongXiangYouDeFenE" context="neeq_duration_T"/>
    <Item id="00003734" ccId="4225994710" eleName="YiHouJiangChongFenLeiJinSunYiDeQiTaZongHeShouYiQuanYiFaXiaZaiBeiTouZiDanWeiBuNengChongFenLeiJinSunYiDeQiTaZongHeShouYiZhongXiangYouDeFenE" context="neeq_duration_T-1"/>
    <Item id="00003735" ccId="2018492896" eleName="YiHouJiangChongFenLeiJinSunYiDeQiTaZongHeShouYiKeGongChuShouJinRongZiChanGongYunJiaZhiBianDongSunYi" context="neeq_duration_T"/>
    <Item id="00003736" ccId="543254250" eleName="YiHouJiangChongFenLeiJinSunYiDeQiTaZongHeShouYiKeGongChuShouJinRongZiChanGongYunJiaZhiBianDongSunYi" context="neeq_duration_T-1"/>
    <Item id="00003737" ccId="4203187435" eleName="YiHouJiangChongFenLeiJinSunYiDeQiTaZongHeShouYiChiYouZhiDaoQiTouZiChongFenLeiWeiKeGongChuShouJinRongZiChanSunYi" context="neeq_duration_T"/>
    <Item id="00003738" ccId="2077934240" eleName="YiHouJiangChongFenLeiJinSunYiDeQiTaZongHeShouYiChiYouZhiDaoQiTouZiChongFenLeiWeiKeGongChuShouJinRongZiChanSunYi" context="neeq_duration_T-1"/>
    <Item id="00003739" ccId="3853354146" eleName="YiHouJiangChongFenLeiJinSunYiDeQiTaZongHeShouYiXianJinLiuLiangTaoQiSunYiDeYouXiaoBuFen" context="neeq_duration_T"/>
    <Item id="00003740" ccId="2481488132" eleName="YiHouJiangChongFenLeiJinSunYiDeQiTaZongHeShouYiXianJinLiuLiangTaoQiSunYiDeYouXiaoBuFen" context="neeq_duration_T-1"/>
    <Item id="00003741" ccId="407042447" eleName="YiHouJiangChongFenLeiJinSunYiDeQiTaZongHeShouYiWaiBiCaiWuBaoBiaoZheSuanChaE" context="neeq_duration_T"/>
    <Item id="00003742" ccId="1218936729" eleName="YiHouJiangChongFenLeiJinSunYiDeQiTaZongHeShouYiWaiBiCaiWuBaoBiaoZheSuanChaE" context="neeq_duration_T-1"/>
    <Item id="00003743" ccId="1916120121" eleName="YiHouJiangChongFenLeiJinSunYiDeQiTaZongHeShouYiQiTa" context="neeq_duration_T"/>
    <Item id="00003744" ccId="1600443166" eleName="YiHouJiangChongFenLeiJinSunYiDeQiTaZongHeShouYiQiTa" context="neeq_duration_T-1"/>
    <Item id="00003745" ccId="682713126" eleName="ComprehensiveIncome" context="neeq_duration_T"/>
    <Item id="00003746" ccId="3654629045" eleName="ComprehensiveIncome" context="neeq_duration_T-1"/>
    <Item id="00003747" ccId="3361155557" eleName="ComprehensiveIncomeAttributableToOwnersOfParent" context="neeq_duration_T"/>
    <Item id="00003748" ccId="2056270398" eleName="ComprehensiveIncomeAttributableToOwnersOfParent" context="neeq_duration_T-1"/>
    <Item id="00003749" ccId="1775205185" eleName="ComprehensiveIncomeAttributableToNoncontrollingInterests" context="neeq_duration_T"/>
    <Item id="00003750" ccId="3113993516" eleName="ComprehensiveIncomeAttributableToNoncontrollingInterests" context="neeq_duration_T-1"/>
    <Item id="00003751" ccId="1335958850" eleName="BasicEarningsLossPerShare" context="neeq_duration_T"/>
    <Item id="00003752" ccId="2871709533" eleName="BasicEarningsLossPerShare" context="neeq_duration_T-1"/>
    <Item id="00003753" ccId="1319079658" eleName="DilutedEarningsLossPerShare" context="neeq_duration_T"/>
    <Item id="00003754" ccId="4096109458" eleName="DilutedEarningsLossPerShare" context="neeq_duration_T-1"/>
    <Item id="00003821" ccId="3798545788" eleName="ReceiptsFromSalesOfGoodsAndRenderingOfServices" context="neeq_duration_T"/>
    <Item id="00003822" ccId="971558761" eleName="ReceiptsFromSalesOfGoodsAndRenderingOfServices" context="neeq_duration_T-1"/>
    <Item id="00003823" ccId="614788732" eleName="TaxRefunds" context="neeq_duration_T"/>
    <Item id="00003824" ccId="2249762975" eleName="TaxRefunds" context="neeq_duration_T-1"/>
    <Item id="00003825" ccId="1387134567" eleName="OtherCashReceiptsFromOperatingActivities" context="neeq_duration_T"/>
    <Item id="00003826" ccId="703600851" eleName="OtherCashReceiptsFromOperatingActivities" context="neeq_duration_T-1"/>
    <Item id="00003827" ccId="498466227" eleName="CashInflowsFromOperatingActivities" context="neeq_duration_T"/>
    <Item id="00003828" ccId="594830398" eleName="CashInflowsFromOperatingActivities" context="neeq_duration_T-1"/>
    <Item id="00003829" ccId="796262879" eleName="PaymentsToSuppliersForGoodsAndServices" context="neeq_duration_T"/>
    <Item id="00003830" ccId="388312540" eleName="PaymentsToSuppliersForGoodsAndServices" context="neeq_duration_T-1"/>
    <Item id="00003831" ccId="18288015" eleName="PaymentsToAndOnBehalfOfEmployees" context="neeq_duration_T"/>
    <Item id="00003832" ccId="1623272502" eleName="PaymentsToAndOnBehalfOfEmployees" context="neeq_duration_T-1"/>
    <Item id="00003833" ccId="1463770682" eleName="PaymentsOfAllTypesOfTaxes" context="neeq_duration_T"/>
    <Item id="00003834" ccId="810744669" eleName="PaymentsOfAllTypesOfTaxes" context="neeq_duration_T-1"/>
    <Item id="00003835" ccId="3328302766" eleName="OtherCashPaymentsFromOperatingActivities" context="neeq_duration_T"/>
    <Item id="00003836" ccId="578720636" eleName="OtherCashPaymentsFromOperatingActivities" context="neeq_duration_T-1"/>
    <Item id="00003837" ccId="857866996" eleName="CashOutflowsFromOperatingActivities" context="neeq_duration_T"/>
    <Item id="00003838" ccId="2714603374" eleName="CashOutflowsFromOperatingActivities" context="neeq_duration_T-1"/>
    <Item id="00003839" ccId="1282768722" eleName="CashFlowsFromUsedInOperatingActivities" context="neeq_duration_T"/>
    <Item id="00003840" ccId="3356831924" eleName="CashFlowsFromUsedInOperatingActivities" context="neeq_duration_T-1"/>
    <Item id="00003841" ccId="286708170" eleName="CashReceiptsFromReturnsOfInvestments" context="neeq_duration_T"/>
    <Item id="00003842" ccId="2479940836" eleName="CashReceiptsFromReturnsOfInvestments" context="neeq_duration_T-1"/>
    <Item id="00003843" ccId="81806116" eleName="CashReceivedFromReturnsOnInvestments" context="neeq_duration_T"/>
    <Item id="00003844" ccId="156050201" eleName="CashReceivedFromReturnsOnInvestments" context="neeq_duration_T-1"/>
    <Item id="00003845" ccId="2226328714" eleName="NetCashReceivedFromDisposalOfFixedAssetsIntangibleAssetsAndOtherLongTermAssets" context="neeq_duration_T"/>
    <Item id="00003846" ccId="1226874360" eleName="NetCashReceivedFromDisposalOfFixedAssetsIntangibleAssetsAndOtherLongTermAssets" context="neeq_duration_T-1"/>
    <Item id="00003847" ccId="2386901972" eleName="CashFlowsFromLosingControlOfSubsidiariesOrOtherBusinessesClassifiedAsInvestingActivities" context="neeq_duration_T"/>
    <Item id="00003848" ccId="2316361152" eleName="CashFlowsFromLosingControlOfSubsidiariesOrOtherBusinessesClassifiedAsInvestingActivities" context="neeq_duration_T-1"/>
    <Item id="00003849" ccId="1487665455" eleName="CashReceiptsRelatedToOtherInvestingActivities" context="neeq_duration_T"/>
    <Item id="00003850" ccId="3865382770" eleName="CashReceiptsRelatedToOtherInvestingActivities" context="neeq_duration_T-1"/>
    <Item id="00003851" ccId="1142312130" eleName="CashInflowsFromInvestingActivities" context="neeq_duration_T"/>
    <Item id="00003852" ccId="238454115" eleName="CashInflowsFromInvestingActivities" context="neeq_duration_T-1"/>
    <Item id="00003853" ccId="3666647071" eleName="CashPaidToAcquireFixedAssetsIntangibleAssetsAndOtherLongtermAssets" context="neeq_duration_T"/>
    <Item id="00003854" ccId="1109475540" eleName="CashPaidToAcquireFixedAssetsIntangibleAssetsAndOtherLongtermAssets" context="neeq_duration_T-1"/>
    <Item id="00003855" ccId="751707450" eleName="CashPaymentsForInvestments" context="neeq_duration_T"/>
    <Item id="00003856" ccId="1603767469" eleName="CashPaymentsForInvestments" context="neeq_duration_T-1"/>
    <Item id="00003857" ccId="1390847811" eleName="NetCashPaidForAcquiringTheSubsidiariesAndOtherBusinessUnits" context="neeq_duration_T"/>
    <Item id="00003858" ccId="655890925" eleName="NetCashPaidForAcquiringTheSubsidiariesAndOtherBusinessUnits" context="neeq_duration_T-1"/>
    <Item id="00003859" ccId="218638759" eleName="CashPaymentsRelatedToOtherInvestingActivities" context="neeq_duration_T"/>
    <Item id="00003860" ccId="1097901684" eleName="CashPaymentsRelatedToOtherInvestingActivities" context="neeq_duration_T-1"/>
    <Item id="00003861" ccId="3751596298" eleName="CashOutflowsFromInvestingActivities" context="neeq_duration_T"/>
    <Item id="00003862" ccId="3348419272" eleName="CashOutflowsFromInvestingActivities" context="neeq_duration_T-1"/>
    <Item id="00003863" ccId="2417350225" eleName="CashFlowsFromUsedInInvestingActivities" context="neeq_duration_T"/>
    <Item id="00003864" ccId="1524353237" eleName="CashFlowsFromUsedInInvestingActivities" context="neeq_duration_T-1"/>
    <Item id="00003865" ccId="1537701084" eleName="CashProceedsFromInvestmentsByOthers" context="neeq_duration_T"/>
    <Item id="00003866" ccId="2280050182" eleName="CashProceedsFromInvestmentsByOthers" context="neeq_duration_T-1"/>
    <Item id="00003867" ccId="2294094692" eleName="CashReceivedFromCapitalContributionsFromMinoritiesOfSubsidiaries" context="neeq_duration_T"/>
    <Item id="00003868" ccId="722800742" eleName="CashReceivedFromCapitalContributionsFromMinoritiesOfSubsidiaries" context="neeq_duration_T-1"/>
    <Item id="00003869" ccId="142485085" eleName="CashReceivedFromBorrowings" context="neeq_duration_T"/>
    <Item id="00003870" ccId="367575124" eleName="CashReceivedFromBorrowings" context="neeq_duration_T-1"/>
    <Item id="00003871" ccId="230349109" eleName="CashReceivedFromIssuanceOfBonds" context="neeq_duration_T"/>
    <Item id="00003872" ccId="835961049" eleName="CashReceivedFromIssuanceOfBonds" context="neeq_duration_T-1"/>
    <Item id="00003873" ccId="3460207307" eleName="CashReceiptsRelatedToOtherFinancingActivities" context="neeq_duration_T"/>
    <Item id="00003874" ccId="3805024785" eleName="CashReceiptsRelatedToOtherFinancingActivities" context="neeq_duration_T-1"/>
    <Item id="00003875" ccId="968710661" eleName="CashInflowsFromFinancingActivities" context="neeq_duration_T"/>
    <Item id="00003876" ccId="3402699395" eleName="CashInflowsFromFinancingActivities" context="neeq_duration_T-1"/>
    <Item id="00003877" ccId="1271969819" eleName="CashRepaymentsForDebts" context="neeq_duration_T"/>
    <Item id="00003878" ccId="1166511678" eleName="CashRepaymentsForDebts" context="neeq_duration_T-1"/>
    <Item id="00003879" ccId="3019634981" eleName="CashPaymentsForDistributionOfDividendsOrProfitAndInterestExpenses" context="neeq_duration_T"/>
    <Item id="00003880" ccId="2138138650" eleName="CashPaymentsForDistributionOfDividendsOrProfitAndInterestExpenses" context="neeq_duration_T-1"/>
    <Item id="00003881" ccId="1078321787" eleName="ProfitAndDividendsPaidToMinoritiesOfSubsidiaries" context="neeq_duration_T"/>
    <Item id="00003882" ccId="92129242" eleName="ProfitAndDividendsPaidToMinoritiesOfSubsidiaries" context="neeq_duration_T-1"/>
    <Item id="00003883" ccId="381834174" eleName="CashPaymentsRelatedToOtherFinancingActivities" context="neeq_duration_T"/>
    <Item id="00003884" ccId="3886271247" eleName="CashPaymentsRelatedToOtherFinancingActivities" context="neeq_duration_T-1"/>
    <Item id="00003885" ccId="2195108565" eleName="CashOutflowsFromFinancingActivities" context="neeq_duration_T"/>
    <Item id="00003886" ccId="4044920903" eleName="CashOutflowsFromFinancingActivities" context="neeq_duration_T-1"/>
    <Item id="00003887" ccId="4096805127" eleName="CashFlowsFromUsedInFinancingActivities" context="neeq_duration_T"/>
    <Item id="00003888" ccId="3594568207" eleName="CashFlowsFromUsedInFinancingActivities" context="neeq_duration_T-1"/>
    <Item id="00003889" ccId="3533894603" eleName="EffectOfExchangeRateChangesOnCashAndCashEquivalents" context="neeq_duration_T"/>
    <Item id="00003890" ccId="655573675" eleName="EffectOfExchangeRateChangesOnCashAndCashEquivalents" context="neeq_duration_T-1"/>
    <Item id="00003891" ccId="46040436" eleName="IncreaseDecreaseInCashAndCashEquivalents" context="neeq_duration_T"/>
    <Item id="00003892" ccId="579254070" eleName="IncreaseDecreaseInCashAndCashEquivalents" context="neeq_duration_T-1"/>
    <Item id="00003893" ccId="3941081094" eleName="CashAndCashEquivalents" context="neeq_instant_T"/>
    <Item id="00003894" ccId="3340717318" eleName="CashAndCashEquivalents" context="neeq_instant_T-1"/>
    <Item id="00004852" ccId="3604285628" eleName="DerivativeFinancialAssets" context="neeq_instant_T"/>
    <Item id="00004853" ccId="3818980851" eleName="DerivativeFinancialAssets" context="neeq_instant_T-1"/>
    <Item id="00004854" ccId="2799254652" eleName="FinancialAssetsPurchasedUnderAgreementsToResell" context="neeq_instant_T"/>
    <Item id="00004855" ccId="1299958135" eleName="FinancialAssetsPurchasedUnderAgreementsToResell" context="neeq_instant_T-1"/>
    <Item id="00004856" ccId="1122505335" eleName="NoncurrentAssetsOrDisposalGroupsClassifiedAsHeldForSale" context="neeq_instant_T"/>
    <Item id="00004857" ccId="2677526187" eleName="NoncurrentAssetsOrDisposalGroupsClassifiedAsHeldForSale" context="neeq_instant_T-1"/>
    <Item id="00004858" ccId="13426811" eleName="LoansAndAdvances" context="neeq_instant_T"/>
    <Item id="00004859" ccId="715327583" eleName="LoansAndAdvances" context="neeq_instant_T-1"/>
    <Item id="00004860" ccId="450750117" eleName="DueToCentralBanks" context="neeq_instant_T"/>
    <Item id="00004861" ccId="3194713913" eleName="DueToCentralBanks" context="neeq_instant_T-1"/>
    <Item id="00004862" ccId="3488115675" eleName="CustomerDepositsAndPlacementsFromOtherFinancialInstitution" context="neeq_instant_T"/>
    <Item id="00004863" ccId="396177978" eleName="CustomerDepositsAndPlacementsFromOtherFinancialInstitution" context="neeq_instant_T-1"/>
    <Item id="00004864" ccId="458848099" eleName="YingFuDuanQiRongZiKuan" context="neeq_instant_T"/>
    <Item id="00004865" ccId="1955825194" eleName="YingFuDuanQiRongZiKuan" context="neeq_instant_T-1"/>
    <Item id="00004866" ccId="3353202484" eleName="PlacementFromBanksAndOtherFinancialInstitutions" context="neeq_instant_T"/>
    <Item id="00004867" ccId="1784847424" eleName="PlacementFromBanksAndOtherFinancialInstitutions" context="neeq_instant_T-1"/>
    <Item id="00004868" ccId="1197431233" eleName="DerivativeFinancialLiabilities" context="neeq_instant_T"/>
    <Item id="00004869" ccId="2576162948" eleName="DerivativeFinancialLiabilities" context="neeq_instant_T-1"/>
    <Item id="00004870" ccId="1560056170" eleName="FinancialAssetsSoldUnderAgreementToRepurchase" context="neeq_instant_T"/>
    <Item id="00004871" ccId="4003445870" eleName="FinancialAssetsSoldUnderAgreementToRepurchase" context="neeq_instant_T-1"/>
    <Item id="00004872" ccId="2916045654" eleName="FeeAndCommissionsIncomePayable" context="neeq_instant_T"/>
    <Item id="00004873" ccId="1864620641" eleName="FeeAndCommissionsIncomePayable" context="neeq_instant_T-1"/>
    <Item id="00004874" ccId="32784411" eleName="AmountsDueToReinsurer" context="neeq_instant_T"/>
    <Item id="00004875" ccId="2833624273" eleName="AmountsDueToReinsurer" context="neeq_instant_T-1"/>
    <Item id="00004876" ccId="839977999" eleName="ReserveOfInsuranceContract" context="neeq_instant_T"/>
    <Item id="00004877" ccId="4143509954" eleName="ReserveOfInsuranceContract" context="neeq_instant_T-1"/>
    <Item id="00004878" ccId="2996599243" eleName="SecuritiesBrokering" context="neeq_instant_T"/>
    <Item id="00004879" ccId="2922208557" eleName="SecuritiesBrokering" context="neeq_instant_T-1"/>
    <Item id="00004880" ccId="283706274" eleName="SecuritiesUnderwriting" context="neeq_instant_T"/>
    <Item id="00004881" ccId="3026353329" eleName="SecuritiesUnderwriting" context="neeq_instant_T-1"/>
    <Item id="00004882" ccId="2174370825" eleName="LiabilitiesIncludedInDisposalGroupsClassifiedAsHeldForSale" context="neeq_instant_T"/>
    <Item id="00004883" ccId="1657347377" eleName="LiabilitiesIncludedInDisposalGroupsClassifiedAsHeldForSale" context="neeq_instant_T-1"/>
    <Item id="00004884" ccId="814141000" eleName="YingFuZhaiQuanYouXianGu" context="neeq_instant_T"/>
    <Item id="00004885" ccId="4117229471" eleName="YingFuZhaiQuanYouXianGu" context="neeq_instant_T-1"/>
    <Item id="00004886" ccId="2641140903" eleName="YingFuZhaiQuanYongXuZhai" context="neeq_instant_T"/>
    <Item id="00004887" ccId="438187402" eleName="YingFuZhaiQuanYongXuZhai" context="neeq_instant_T-1"/>
    <Item id="00004888" ccId="2675750258" eleName="OtherEquityInterest" context="neeq_instant_T"/>
    <Item id="00004889" ccId="1084799692" eleName="OtherEquityInterest" context="neeq_instant_T-1"/>
    <Item id="00004890" ccId="1352684885" eleName="QiTaQuanYiGongJuYouXianGu" context="neeq_instant_T"/>
    <Item id="00004891" ccId="3927820129" eleName="QiTaQuanYiGongJuYouXianGu" context="neeq_instant_T-1"/>
    <Item id="00004892" ccId="1492600450" eleName="QiTaQuanYiGongJuYongXuZhai" context="neeq_instant_T"/>
    <Item id="00004893" ccId="707463222" eleName="QiTaQuanYiGongJuYongXuZhai" context="neeq_instant_T-1"/>
    <Item id="00004894" ccId="3117556132" eleName="GeneralProvisions" context="neeq_instant_T"/>
    <Item id="00004895" ccId="3971528428" eleName="GeneralProvisions" context="neeq_instant_T-1"/>
    <Item id="00004916" ccId="3047081672" eleName="InterestIncome" context="neeq_duration_T"/>
    <Item id="00004917" ccId="1439723683" eleName="InterestIncome" context="neeq_duration_T-1"/>
    <Item id="00004918" ccId="3559807452" eleName="PremiumEarned" context="neeq_duration_T"/>
    <Item id="00004919" ccId="4273340958" eleName="PremiumEarned" context="neeq_duration_T-1"/>
    <Item id="00004920" ccId="3261625940" eleName="FeesAndCommissionIncome" context="neeq_duration_T"/>
    <Item id="00004921" ccId="3541305088" eleName="FeesAndCommissionIncome" context="neeq_duration_T-1"/>
    <Item id="00004922" ccId="2344895154" eleName="InterestExpenses" context="neeq_duration_T"/>
    <Item id="00004923" ccId="111865338" eleName="InterestExpenses" context="neeq_duration_T-1"/>
    <Item id="00004924" ccId="140234472" eleName="FeesAndCommissionExpenses" context="neeq_duration_T"/>
    <Item id="00004925" ccId="4028119342" eleName="FeesAndCommissionExpenses" context="neeq_duration_T-1"/>
    <Item id="00004926" ccId="2190327903" eleName="CashSurrenderValue" context="neeq_duration_T"/>
    <Item id="00004927" ccId="1809979905" eleName="CashSurrenderValue" context="neeq_duration_T-1"/>
    <Item id="00004928" ccId="3632185502" eleName="ClaimSettlementExpensesNet" context="neeq_duration_T"/>
    <Item id="00004929" ccId="3527818473" eleName="ClaimSettlementExpensesNet" context="neeq_duration_T-1"/>
    <Item id="00004930" ccId="501472345" eleName="NetInsuranceContractReserves" context="neeq_duration_T"/>
    <Item id="00004931" ccId="3162572019" eleName="NetInsuranceContractReserves" context="neeq_duration_T-1"/>
    <Item id="00004932" ccId="1868483754" eleName="PolicyDividendExpense" context="neeq_duration_T"/>
    <Item id="00004933" ccId="3997279106" eleName="PolicyDividendExpense" context="neeq_duration_T-1"/>
    <Item id="00004934" ccId="4080838678" eleName="ReinsuranceExpenses" context="neeq_duration_T"/>
    <Item id="00004935" ccId="2930995116" eleName="ReinsuranceExpenses" context="neeq_duration_T-1"/>
    <Item id="00004936" ccId="2712224240" eleName="NetProfitOfAcquireeBeforeBusinessCombinationsInvolvingEnterprisesUnderCommonControl" context="neeq_duration_T"/>
    <Item id="00004937" ccId="3950187649" eleName="NetProfitOfAcquireeBeforeBusinessCombinationsInvolvingEnterprisesUnderCommonControl" context="neeq_duration_T-1"/>
    <Item id="00004938" ccId="3847883328" eleName="GuiShuYuMuGongSiSuoYouZheDeQiTaZongHeShouYiDeShuiHouJingE" context="neeq_duration_T"/>
    <Item id="00004939" ccId="2538766343" eleName="GuiShuYuMuGongSiSuoYouZheDeQiTaZongHeShouYiDeShuiHouJingE" context="neeq_duration_T-1"/>
    <Item id="00004940" ccId="1259789103" eleName="GuiShuYuShaoShuGuDongDeQiTaZongHeShouYiDeShuiHouJingE" context="neeq_duration_T"/>
    <Item id="00004941" ccId="331646555" eleName="GuiShuYuShaoShuGuDongDeQiTaZongHeShouYiDeShuiHouJingE" context="neeq_duration_T-1"/>
    <Item id="00004942" ccId="8195442" eleName="NetIncreaseInCustomerDepositsAndPlacementsFromOtherBanks" context="neeq_duration_T"/>
    <Item id="00004943" ccId="572777454" eleName="NetIncreaseInCustomerDepositsAndPlacementsFromOtherBanks" context="neeq_duration_T-1"/>
    <Item id="00004944" ccId="1902713578" eleName="NetIncreaseInDueToCentralBanks" context="neeq_duration_T"/>
    <Item id="00004945" ccId="3281741127" eleName="NetIncreaseInDueToCentralBanks" context="neeq_duration_T-1"/>
    <Item id="00004946" ccId="338826031" eleName="NetIncreaseInBorrowingsFromOtherFinancialInstitutions" context="neeq_duration_T"/>
    <Item id="00004947" ccId="1030847389" eleName="NetIncreaseInBorrowingsFromOtherFinancialInstitutions" context="neeq_duration_T-1"/>
    <Item id="00004948" ccId="3498900913" eleName="CashFromPremiumsOnOriginalInsuranceContracts" context="neeq_duration_T"/>
    <Item id="00004949" ccId="3906313959" eleName="CashFromPremiumsOnOriginalInsuranceContracts" context="neeq_duration_T-1"/>
    <Item id="00004950" ccId="2180855237" eleName="ReinsuranceBusinessNetAmount" context="neeq_duration_T"/>
    <Item id="00004951" ccId="543567549" eleName="ReinsuranceBusinessNetAmount" context="neeq_duration_T-1"/>
    <Item id="00004952" ccId="2844734496" eleName="NetIncreaseInInsuredsDepositsAndInvestments" context="neeq_duration_T"/>
    <Item id="00004953" ccId="4271793450" eleName="NetIncreaseInInsuredsDepositsAndInvestments" context="neeq_duration_T-1"/>
    <Item id="00004954" ccId="661284434" eleName="ChuZhiYiGongYunJiaZhiJiLiangQieQiBianDongJiRuDangQiSunYiDeJinRongZiChanJingZengJiaE" context="neeq_duration_T"/>
    <Item id="00004955" ccId="2774664619" eleName="ChuZhiYiGongYunJiaZhiJiLiangQieQiBianDongJiRuDangQiSunYiDeJinRongZiChanJingZengJiaE" context="neeq_duration_T-1"/>
    <Item id="00004956" ccId="1527210890" eleName="ReceiptsFromRoyaltiesFeesCommissionsAndOtherRevenue" context="neeq_duration_T"/>
    <Item id="00004957" ccId="3941307718" eleName="ReceiptsFromRoyaltiesFeesCommissionsAndOtherRevenue" context="neeq_duration_T-1"/>
    <Item id="00004958" ccId="1296113128" eleName="PlacementFromBanksAndOtherFinancialInstitutionsNetIncrease" context="neeq_duration_T"/>
    <Item id="00004959" ccId="2413502288" eleName="PlacementFromBanksAndOtherFinancialInstitutionsNetIncrease" context="neeq_duration_T-1"/>
    <Item id="00004960" ccId="2854299382" eleName="NetIncreaseInRepurchases" context="neeq_duration_T"/>
    <Item id="00004961" ccId="111716562" eleName="NetIncreaseInRepurchases" context="neeq_duration_T-1"/>
    <Item id="00004962" ccId="1060140469" eleName="NetIncreaseInLoansAndAdvances" context="neeq_duration_T"/>
    <Item id="00004963" ccId="209933264" eleName="NetIncreaseInLoansAndAdvances" context="neeq_duration_T-1"/>
    <Item id="00004964" ccId="701139741" eleName="NetIncreaseInDepositsWithCentralBanksAndOtherBanks" context="neeq_duration_T"/>
    <Item id="00004965" ccId="876360406" eleName="NetIncreaseInDepositsWithCentralBanksAndOtherBanks" context="neeq_duration_T-1"/>
    <Item id="00004966" ccId="1713150306" eleName="CashPaidForClaimSettlementsOnOriginalInsuranceContracts" context="neeq_duration_T"/>
    <Item id="00004967" ccId="2523740410" eleName="CashPaidForClaimSettlementsOnOriginalInsuranceContracts" context="neeq_duration_T-1"/>
    <Item id="00004968" ccId="3003919112" eleName="CashPaidForInterestFeesAndCommissions" context="neeq_duration_T"/>
    <Item id="00004969" ccId="742833792" eleName="CashPaidForInterestFeesAndCommissions" context="neeq_duration_T-1"/>
    <Item id="00004970" ccId="3340796465" eleName="CashPaidForPolicyDividends" context="neeq_duration_T"/>
    <Item id="00004971" ccId="4134427203" eleName="CashPaidForPolicyDividends" context="neeq_duration_T-1"/>
    <Item id="00004972" ccId="2613853312" eleName="NetIncreaseInPledgedLoans" context="neeq_duration_T"/>
    <Item id="00004973" ccId="1077323648" eleName="NetIncreaseInPledgedLoans" context="neeq_duration_T-1"/>
    <Item id="00005496" ccId="2709526143" eleName="InvestmentProperty" context="neeq_instant_T"/>
    <Item id="00005497" ccId="2633515049" eleName="NotesPayable" context="neeq_instant_T"/>
    <Item id="00005498" ccId="2770807189" eleName="NotesPayable" context="neeq_instant_T-1"/>
    <Item id="00005499" ccId="444584861" eleName="BankBalancesAndCash" context="neeq_instant_T_M"/>
    <Item id="00005500" ccId="2330012425" eleName="BankBalancesAndCash" context="neeq_instant_T-1_M"/>
    <Item id="00005649" ccId="1823537530" eleName="OperatingRevenue" context="neeq_duration_T_M"/>
    <Item id="00005650" ccId="477030134" eleName="OperatingRevenue" context="neeq_duration_T-1_M"/>
    <Item id="00005651" ccId="722641700" eleName="OperatingCost" context="neeq_duration_T_M"/>
    <Item id="00005652" ccId="3566437423" eleName="BusinessTaxAndSurcharge" context="neeq_duration_T_M"/>
    <Item id="00005653" ccId="1148173193" eleName="DistributionCosts" context="neeq_duration_T_M"/>
    <Item id="00005654" ccId="3087483811" eleName="AdministrativeExpense" context="neeq_duration_T_M"/>
    <Item id="00005655" ccId="1579559134" eleName="FinanceCosts" context="neeq_duration_T_M"/>
    <Item id="00005656" ccId="3978934989" eleName="ImpairmentLoss" context="neeq_duration_T_M"/>
    <Item id="00005657" ccId="1626741812" eleName="ProfitOrLossArisingFromChangesInFairValue" context="neeq_duration_T_M"/>
    <Item id="00005658" ccId="885452619" eleName="InvestmentIncome" context="neeq_duration_T_M"/>
    <Item id="00005659" ccId="2055187952" eleName="IncomeFromInvestmentInAssociatesAndJointVentures" context="neeq_duration_T_M"/>
    <Item id="00005660" ccId="923231868" eleName="OperatingProfits" context="neeq_duration_T_M"/>
    <Item id="00005661" ccId="777460425" eleName="NonOperatingIncome" context="neeq_duration_T_M"/>
    <Item id="00005662" ccId="2661424890" eleName="GainFromDisposalOfNonCurrentAssets" context="neeq_duration_T_M"/>
    <Item id="00005663" ccId="3266015653" eleName="NonOperatingExpenses" context="neeq_duration_T_M"/>
    <Item id="00005664" ccId="188186495" eleName="LossFromDisposalOfNonCurrentAssets" context="neeq_duration_T_M"/>
    <Item id="00005665" ccId="3679916565" eleName="ProfitLossBeforeTax" context="neeq_duration_T_M"/>
    <Item id="00005666" ccId="2155106560" eleName="IncomeTaxExpense" context="neeq_duration_T_M"/>
    <Item id="00005667" ccId="2283764042" eleName="ProfitLoss" context="neeq_duration_T_M"/>
    <Item id="00005668" ccId="1310827127" eleName="OtherComprehensiveIncome" context="neeq_duration_T_M"/>
    <Item id="00005669" ccId="530763532" eleName="YiHouBuNengChongFenLeiJinSunYiDeQiTaZongHeShouYi" context="neeq_duration_T_M"/>
    <Item id="00005670" ccId="3003384245" eleName="YiHouBuNengChongFenLeiJinSunYiDeQiTaZongHeShouYiChongXinJiLiangSheDingShouYiJiHuaJingFuZhaiHuoJingZiChanDeBianDong" context="neeq_duration_T_M"/>
    <Item id="00005671" ccId="1115404769" eleName="YiHouBuNengChongFenLeiJinSunYiDeQiTaZongHeShouYiQuanYiFaXiaZaiBeiTouZiDanWeiBuNengChongFenLeiJinSunYiDeQiTaZongHeShouYiZhongXiangYouDeFenE" context="neeq_duration_T_M"/>
    <Item id="00005672" ccId="734137059" eleName="YiHouJiangChongFenLeiJinSunYiDeQiTaZongHeShouYi" context="neeq_duration_T_M"/>
    <Item id="00005673" ccId="3043696481" eleName="YiHouJiangChongFenLeiJinSunYiDeQiTaZongHeShouYiQuanYiFaXiaZaiBeiTouZiDanWeiBuNengChongFenLeiJinSunYiDeQiTaZongHeShouYiZhongXiangYouDeFenE" context="neeq_duration_T_M"/>
    <Item id="00005674" ccId="3719694720" eleName="YiHouJiangChongFenLeiJinSunYiDeQiTaZongHeShouYiKeGongChuShouJinRongZiChanGongYunJiaZhiBianDongSunYi" context="neeq_duration_T_M"/>
    <Item id="00005675" ccId="659194820" eleName="YiHouJiangChongFenLeiJinSunYiDeQiTaZongHeShouYiChiYouZhiDaoQiTouZiChongFenLeiWeiKeGongChuShouJinRongZiChanSunYi" context="neeq_duration_T_M"/>
    <Item id="00005676" ccId="3993045461" eleName="YiHouJiangChongFenLeiJinSunYiDeQiTaZongHeShouYiXianJinLiuLiangTaoQiSunYiDeYouXiaoBuFen" context="neeq_duration_T_M"/>
    <Item id="00005677" ccId="2196967455" eleName="YiHouJiangChongFenLeiJinSunYiDeQiTaZongHeShouYiWaiBiCaiWuBaoBiaoZheSuanChaE" context="neeq_duration_T_M"/>
    <Item id="00005678" ccId="2274898837" eleName="YiHouJiangChongFenLeiJinSunYiDeQiTaZongHeShouYiQiTa" context="neeq_duration_T_M"/>
    <Item id="00005679" ccId="3136361451" eleName="ComprehensiveIncome" context="neeq_duration_T_M"/>
    <Item id="00005680" ccId="2935624164" eleName="BasicEarningsLossPerShare" context="neeq_duration_T_M"/>
    <Item id="00005681" ccId="1514573107" eleName="DilutedEarningsLossPerShare" context="neeq_duration_T_M"/>
    <Item id="00005682" ccId="96841497" eleName="OperatingCost" context="neeq_duration_T-1_M"/>
    <Item id="00005683" ccId="1274757295" eleName="BusinessTaxAndSurcharge" context="neeq_duration_T-1_M"/>
    <Item id="00005684" ccId="3806948419" eleName="DistributionCosts" context="neeq_duration_T-1_M"/>
    <Item id="00005685" ccId="293335540" eleName="AdministrativeExpense" context="neeq_duration_T-1_M"/>
    <Item id="00005686" ccId="364417618" eleName="FinanceCosts" context="neeq_duration_T-1_M"/>
    <Item id="00005687" ccId="3055883828" eleName="ImpairmentLoss" context="neeq_duration_T-1_M"/>
    <Item id="00005688" ccId="1288474368" eleName="ProfitOrLossArisingFromChangesInFairValue" context="neeq_duration_T-1_M"/>
    <Item id="00005689" ccId="2196655326" eleName="InvestmentIncome" context="neeq_duration_T-1_M"/>
    <Item id="00005690" ccId="1015892811" eleName="IncomeFromInvestmentInAssociatesAndJointVentures" context="neeq_duration_T-1_M"/>
    <Item id="00005691" ccId="206607524" eleName="OperatingProfits" context="neeq_duration_T-1_M"/>
    <Item id="00005692" ccId="3519021021" eleName="NonOperatingIncome" context="neeq_duration_T-1_M"/>
    <Item id="00005693" ccId="3091177882" eleName="GainFromDisposalOfNonCurrentAssets" context="neeq_duration_T-1_M"/>
    <Item id="00005694" ccId="473873950" eleName="NonOperatingExpenses" context="neeq_duration_T-1_M"/>
    <Item id="00005695" ccId="2555422216" eleName="LossFromDisposalOfNonCurrentAssets" context="neeq_duration_T-1_M"/>
    <Item id="00005696" ccId="4134960319" eleName="ProfitLossBeforeTax" context="neeq_duration_T-1_M"/>
    <Item id="00005697" ccId="3564507386" eleName="IncomeTaxExpense" context="neeq_duration_T-1_M"/>
    <Item id="00005698" ccId="1674368462" eleName="ProfitLoss" context="neeq_duration_T-1_M"/>
    <Item id="00005699" ccId="427171059" eleName="OtherComprehensiveIncome" context="neeq_duration_T-1_M"/>
    <Item id="00005700" ccId="1475494454" eleName="YiHouBuNengChongFenLeiJinSunYiDeQiTaZongHeShouYi" context="neeq_duration_T-1_M"/>
    <Item id="00005701" ccId="3129345397" eleName="YiHouBuNengChongFenLeiJinSunYiDeQiTaZongHeShouYiChongXinJiLiangSheDingShouYiJiHuaJingFuZhaiHuoJingZiChanDeBianDong" context="neeq_duration_T-1_M"/>
    <Item id="00005702" ccId="1611848337" eleName="YiHouBuNengChongFenLeiJinSunYiDeQiTaZongHeShouYiQuanYiFaXiaZaiBeiTouZiDanWeiBuNengChongFenLeiJinSunYiDeQiTaZongHeShouYiZhongXiangYouDeFenE" context="neeq_duration_T-1_M"/>
    <Item id="00005703" ccId="3963905495" eleName="YiHouJiangChongFenLeiJinSunYiDeQiTaZongHeShouYi" context="neeq_duration_T-1_M"/>
    <Item id="00005704" ccId="719723447" eleName="YiHouJiangChongFenLeiJinSunYiDeQiTaZongHeShouYiQuanYiFaXiaZaiBeiTouZiDanWeiBuNengChongFenLeiJinSunYiDeQiTaZongHeShouYiZhongXiangYouDeFenE" context="neeq_duration_T-1_M"/>
    <Item id="00005705" ccId="3443169481" eleName="YiHouJiangChongFenLeiJinSunYiDeQiTaZongHeShouYiKeGongChuShouJinRongZiChanGongYunJiaZhiBianDongSunYi" context="neeq_duration_T-1_M"/>
    <Item id="00005706" ccId="1590419187" eleName="YiHouJiangChongFenLeiJinSunYiDeQiTaZongHeShouYiChiYouZhiDaoQiTouZiChongFenLeiWeiKeGongChuShouJinRongZiChanSunYi" context="neeq_duration_T-1_M"/>
    <Item id="00005707" ccId="2247527637" eleName="YiHouJiangChongFenLeiJinSunYiDeQiTaZongHeShouYiXianJinLiuLiangTaoQiSunYiDeYouXiaoBuFen" context="neeq_duration_T-1_M"/>
    <Item id="00005708" ccId="176171222" eleName="YiHouJiangChongFenLeiJinSunYiDeQiTaZongHeShouYiWaiBiCaiWuBaoBiaoZheSuanChaE" context="neeq_duration_T-1_M"/>
    <Item id="00005709" ccId="561148578" eleName="YiHouJiangChongFenLeiJinSunYiDeQiTaZongHeShouYiQiTa" context="neeq_duration_T-1_M"/>
    <Item id="00005710" ccId="1717622328" eleName="ComprehensiveIncome" context="neeq_duration_T-1_M"/>
    <Item id="00005711" ccId="2519954652" eleName="BasicEarningsLossPerShare" context="neeq_duration_T-1_M"/>
    <Item id="00005712" ccId="848993851" eleName="DilutedEarningsLossPerShare" context="neeq_duration_T-1_M"/>
    <Item id="00005713" ccId="3028969173" eleName="YiGongYunJiaZhiJiLiangQieQiBianDongJiRuDangQiSunYiDeJinRongZiChan" context="neeq_instant_T_M"/>
    <Item id="00005714" ccId="1153406419" eleName="DerivativeFinancialAssets" context="neeq_instant_T_M"/>
    <Item id="00005715" ccId="2172290763" eleName="FinancialAssetsPurchasedUnderAgreementsToResell" context="neeq_instant_T_M"/>
    <Item id="00005716" ccId="2742739397" eleName="NotesReceivable" context="neeq_instant_T_M"/>
    <Item id="00005717" ccId="2487892084" eleName="AccountsReceivable" context="neeq_instant_T_M"/>
    <Item id="00005718" ccId="1458372114" eleName="AdvancesToSuppliers" context="neeq_instant_T_M"/>
    <Item id="00005719" ccId="60146661" eleName="InterestReceivable" context="neeq_instant_T_M"/>
    <Item id="00005720" ccId="121125075" eleName="DividendsReceivable" context="neeq_instant_T_M"/>
    <Item id="00005721" ccId="1505317678" eleName="OtherReceivables" context="neeq_instant_T_M"/>
    <Item id="00005722" ccId="3565897659" eleName="Inventories" context="neeq_instant_T_M"/>
    <Item id="00005723" ccId="1034150102" eleName="NoncurrentAssetsOrDisposalGroupsClassifiedAsHeldForSale" context="neeq_instant_T_M"/>
    <Item id="00005724" ccId="530692253" eleName="CurrentPortionOfNonCurrentAssets" context="neeq_instant_T_M"/>
    <Item id="00005725" ccId="2929995926" eleName="OtherCurrentAssets" context="neeq_instant_T_M"/>
    <Item id="00005726" ccId="699978229" eleName="CurrentAssets" context="neeq_instant_T_M"/>
    <Item id="00005727" ccId="1409270371" eleName="FinancialAssetsAvailableforsale" context="neeq_instant_T_M"/>
    <Item id="00005728" ccId="2770723412" eleName="HeldtomaturityInvestments" context="neeq_instant_T_M"/>
    <Item id="00005729" ccId="2548178318" eleName="NoncurrentReceivables" context="neeq_instant_T_M"/>
    <Item id="00005730" ccId="2440562501" eleName="LongTermEquityInvestments" context="neeq_instant_T_M"/>
    <Item id="00005731" ccId="2169446763" eleName="InvestmentProperty" context="neeq_instant_T_M"/>
    <Item id="00005732" ccId="912117038" eleName="PropertyPlantAndEquipment" context="neeq_instant_T_M"/>
    <Item id="00005733" ccId="3044077903" eleName="ConstructionInProgress" context="neeq_instant_T_M"/>
    <Item id="00005734" ccId="3817210953" eleName="ConstructionMaterials" context="neeq_instant_T_M"/>
    <Item id="00005735" ccId="23680288" eleName="FixedAssetsPendingForDisposal" context="neeq_instant_T_M"/>
    <Item id="00005736" ccId="147172575" eleName="NoncurrentBiologicalAssets" context="neeq_instant_T_M"/>
    <Item id="00005737" ccId="3610146268" eleName="OilAndGasAssets" context="neeq_instant_T_M"/>
    <Item id="00005738" ccId="557822368" eleName="IntangibleAssetsOtherThanGoodwill" context="neeq_instant_T_M"/>
    <Item id="00005739" ccId="2942474821" eleName="DevelopmentDisbursements" context="neeq_instant_T_M"/>
    <Item id="00005740" ccId="3833459447" eleName="Goodwill" context="neeq_instant_T_M"/>
    <Item id="00005741" ccId="1371737394" eleName="LongTermDeferredExpenses" context="neeq_instant_T_M"/>
    <Item id="00005742" ccId="1891991987" eleName="DeferredTaxAssets" context="neeq_instant_T_M"/>
    <Item id="00005743" ccId="1287235432" eleName="OtherNonCurrentAssets" context="neeq_instant_T_M"/>
    <Item id="00005744" ccId="3102675161" eleName="NoncurrentAssets" context="neeq_instant_T_M"/>
    <Item id="00005745" ccId="4117234093" eleName="Assets" context="neeq_instant_T_M"/>
    <Item id="00005746" ccId="3268486301" eleName="ShortTermBorrowings" context="neeq_instant_T_M"/>
    <Item id="00005747" ccId="2374410773" eleName="YiGongYunJiaZhiJiLiangQieQiBianDongJiRuDangQiSunYiDeJinRongFuZhai" context="neeq_instant_T_M"/>
    <Item id="00005748" ccId="3550248612" eleName="DerivativeFinancialLiabilities" context="neeq_instant_T_M"/>
    <Item id="00005749" ccId="1418587667" eleName="NotesPayable" context="neeq_instant_T_M"/>
    <Item id="00005750" ccId="3795375748" eleName="AccountsPayable" context="neeq_instant_T_M"/>
    <Item id="00005751" ccId="363718326" eleName="AdvancesFromCustomers" context="neeq_instant_T_M"/>
    <Item id="00005752" ccId="619657095" eleName="EmployeeBenefitsPayable" context="neeq_instant_T_M"/>
    <Item id="00005753" ccId="430624730" eleName="CurrentTaxLiabilities" context="neeq_instant_T_M"/>
    <Item id="00005754" ccId="1961690345" eleName="InterestPayables" context="neeq_instant_T_M"/>
    <Item id="00005755" ccId="1559520430" eleName="DividendsPayable" context="neeq_instant_T_M"/>
    <Item id="00005756" ccId="1693265886" eleName="OtherPayables" context="neeq_instant_T_M"/>
    <Item id="00005757" ccId="2044091618" eleName="LiabilitiesIncludedInDisposalGroupsClassifiedAsHeldForSale" context="neeq_instant_T_M"/>
    <Item id="00005758" ccId="2831004314" eleName="CurrentPortionOfLongTermLiabilities" context="neeq_instant_T_M"/>
    <Item id="00005759" ccId="1144859184" eleName="OtherCurrentLiabilities" context="neeq_instant_T_M"/>
    <Item id="00005760" ccId="3943624616" eleName="CurrentLiabilities" context="neeq_instant_T_M"/>
    <Item id="00005761" ccId="2975162446" eleName="LongtermBorrowings" context="neeq_instant_T_M"/>
    <Item id="00005762" ccId="929396282" eleName="BondsPayable" context="neeq_instant_T_M"/>
    <Item id="00005763" ccId="3938852891" eleName="YingFuZhaiQuanYouXianGu" context="neeq_instant_T_M"/>
    <Item id="00005764" ccId="1789234830" eleName="YingFuZhaiQuanYongXuZhai" context="neeq_instant_T_M"/>
    <Item id="00005765" ccId="438414968" eleName="LongTermPayables" context="neeq_instant_T_M"/>
    <Item id="00005766" ccId="4074137061" eleName="ChangQiYingFuZhiGongXinChou" context="neeq_instant_T_M"/>
    <Item id="00005767" ccId="388079480" eleName="GrantsPayables" context="neeq_instant_T_M"/>
    <Item id="00005768" ccId="1140079516" eleName="Provisions" context="neeq_instant_T_M"/>
    <Item id="00005769" ccId="2288543423" eleName="DeferredIncome" context="neeq_instant_T_M"/>
    <Item id="00005770" ccId="3075375453" eleName="DeferredTaxLiabilities" context="neeq_instant_T_M"/>
    <Item id="00005771" ccId="1472018939" eleName="OtherNonCurrentLiabilities" context="neeq_instant_T_M"/>
    <Item id="00005772" ccId="4159624113" eleName="NoncurrentLiabilities" context="neeq_instant_T_M"/>
    <Item id="00005773" ccId="1692880165" eleName="Liabilities" context="neeq_instant_T_M"/>
    <Item id="00005774" ccId="1092512831" eleName="IssuedCapital" context="neeq_instant_T_M"/>
    <Item id="00005775" ccId="3853581729" eleName="OtherEquityInterest" context="neeq_instant_T_M"/>
    <Item id="00005776" ccId="316380567" eleName="QiTaQuanYiGongJuYouXianGu" context="neeq_instant_T_M"/>
    <Item id="00005777" ccId="622281739" eleName="QiTaQuanYiGongJuYongXuZhai" context="neeq_instant_T_M"/>
    <Item id="00005778" ccId="4279953397" eleName="CapitalSurplus" context="neeq_instant_T_M"/>
    <Item id="00005779" ccId="453528403" eleName="KuCunGu" context="neeq_instant_T_M"/>
    <Item id="00005780" ccId="416669157" eleName="QiTaZongHeShouYi" context="neeq_instant_T_M"/>
    <Item id="00005781" ccId="2574231939" eleName="SpecializedReserve" context="neeq_instant_T_M"/>
    <Item id="00005782" ccId="1518667345" eleName="SurplusReserves" context="neeq_instant_T_M"/>
    <Item id="00005783" ccId="3638896972" eleName="GeneralProvisions" context="neeq_instant_T_M"/>
    <Item id="00005784" ccId="1506707260" eleName="RetainedEarnings" context="neeq_instant_T_M"/>
    <Item id="00005785" ccId="2797094058" eleName="Equity" context="neeq_instant_T_M"/>
    <Item id="00005786" ccId="1028830332" eleName="EquityAndLiabilities" context="neeq_instant_T_M"/>
    <Item id="00005787" ccId="1626349975" eleName="YiGongYunJiaZhiJiLiangQieQiBianDongJiRuDangQiSunYiDeJinRongZiChan" context="neeq_instant_T-1_M"/>
    <Item id="00005788" ccId="597302440" eleName="DerivativeFinancialAssets" context="neeq_instant_T-1_M"/>
    <Item id="00005789" ccId="2281060936" eleName="FinancialAssetsPurchasedUnderAgreementsToResell" context="neeq_instant_T-1_M"/>
    <Item id="00005790" ccId="3202113010" eleName="NotesReceivable" context="neeq_instant_T-1_M"/>
    <Item id="00005791" ccId="193277596" eleName="AccountsReceivable" context="neeq_instant_T-1_M"/>
    <Item id="00005792" ccId="2032759939" eleName="AdvancesToSuppliers" context="neeq_instant_T-1_M"/>
    <Item id="00005793" ccId="2271803688" eleName="InterestReceivable" context="neeq_instant_T-1_M"/>
    <Item id="00005794" ccId="1421226176" eleName="DividendsReceivable" context="neeq_instant_T-1_M"/>
    <Item id="00005795" ccId="1328635402" eleName="OtherReceivables" context="neeq_instant_T-1_M"/>
    <Item id="00005796" ccId="910052463" eleName="Inventories" context="neeq_instant_T-1_M"/>
    <Item id="00005797" ccId="3562579532" eleName="NoncurrentAssetsOrDisposalGroupsClassifiedAsHeldForSale" context="neeq_instant_T-1_M"/>
    <Item id="00005798" ccId="3072754471" eleName="CurrentPortionOfNonCurrentAssets" context="neeq_instant_T-1_M"/>
    <Item id="00005799" ccId="1228956427" eleName="OtherCurrentAssets" context="neeq_instant_T-1_M"/>
    <Item id="00005800" ccId="169146522" eleName="CurrentAssets" context="neeq_instant_T-1_M"/>
    <Item id="00005801" ccId="2926604579" eleName="FinancialAssetsAvailableforsale" context="neeq_instant_T-1_M"/>
    <Item id="00005802" ccId="217169670" eleName="HeldtomaturityInvestments" context="neeq_instant_T-1_M"/>
    <Item id="00005803" ccId="189346655" eleName="NoncurrentReceivables" context="neeq_instant_T-1_M"/>
    <Item id="00005804" ccId="669455925" eleName="LongTermEquityInvestments" context="neeq_instant_T-1_M"/>
    <Item id="00005805" ccId="1134529886" eleName="InvestmentProperty" context="neeq_instant_T-1_M"/>
    <Item id="00005806" ccId="3361617449" eleName="PropertyPlantAndEquipment" context="neeq_instant_T-1_M"/>
    <Item id="00005807" ccId="3541536993" eleName="ConstructionInProgress" context="neeq_instant_T-1_M"/>
    <Item id="00005808" ccId="2616777014" eleName="ConstructionMaterials" context="neeq_instant_T-1_M"/>
    <Item id="00005809" ccId="72862299" eleName="FixedAssetsPendingForDisposal" context="neeq_instant_T-1_M"/>
    <Item id="00005810" ccId="1547646735" eleName="NoncurrentBiologicalAssets" context="neeq_instant_T-1_M"/>
    <Item id="00005811" ccId="3428440035" eleName="OilAndGasAssets" context="neeq_instant_T-1_M"/>
    <Item id="00005812" ccId="2875098651" eleName="IntangibleAssetsOtherThanGoodwill" context="neeq_instant_T-1_M"/>
    <Item id="00005813" ccId="3050248855" eleName="DevelopmentDisbursements" context="neeq_instant_T-1_M"/>
    <Item id="00005814" ccId="1334262362" eleName="Goodwill" context="neeq_instant_T-1_M"/>
    <Item id="00005815" ccId="2215076316" eleName="LongTermDeferredExpenses" context="neeq_instant_T-1_M"/>
    <Item id="00005816" ccId="289246690" eleName="DeferredTaxAssets" context="neeq_instant_T-1_M"/>
    <Item id="00005817" ccId="2771956730" eleName="OtherNonCurrentAssets" context="neeq_instant_T-1_M"/>
    <Item id="00005818" ccId="2641840862" eleName="NoncurrentAssets" context="neeq_instant_T-1_M"/>
    <Item id="00005819" ccId="2646529827" eleName="Assets" context="neeq_instant_T-1_M"/>
    <Item id="00005820" ccId="3678975946" eleName="ShortTermBorrowings" context="neeq_instant_T-1_M"/>
    <Item id="00005821" ccId="1720941255" eleName="YiGongYunJiaZhiJiLiangQieQiBianDongJiRuDangQiSunYiDeJinRongFuZhai" context="neeq_instant_T-1_M"/>
    <Item id="00005822" ccId="3052870757" eleName="DerivativeFinancialLiabilities" context="neeq_instant_T-1_M"/>
    <Item id="00005823" ccId="3358217853" eleName="NotesPayable" context="neeq_instant_T-1_M"/>
    <Item id="00005824" ccId="3868005046" eleName="AccountsPayable" context="neeq_instant_T-1_M"/>
    <Item id="00005825" ccId="968790619" eleName="AdvancesFromCustomers" context="neeq_instant_T-1_M"/>
    <Item id="00005826" ccId="2120881389" eleName="EmployeeBenefitsPayable" context="neeq_instant_T-1_M"/>
    <Item id="00005827" ccId="1400327303" eleName="CurrentTaxLiabilities" context="neeq_instant_T-1_M"/>
    <Item id="00005828" ccId="2670667369" eleName="InterestPayables" context="neeq_instant_T-1_M"/>
    <Item id="00005829" ccId="3225614328" eleName="DividendsPayable" context="neeq_instant_T-1_M"/>
    <Item id="00005830" ccId="2848892034" eleName="OtherPayables" context="neeq_instant_T-1_M"/>
    <Item id="00005831" ccId="2992043872" eleName="LiabilitiesIncludedInDisposalGroupsClassifiedAsHeldForSale" context="neeq_instant_T-1_M"/>
    <Item id="00005832" ccId="372203880" eleName="CurrentPortionOfLongTermLiabilities" context="neeq_instant_T-1_M"/>
    <Item id="00005833" ccId="3060117654" eleName="OtherCurrentLiabilities" context="neeq_instant_T-1_M"/>
    <Item id="00005834" ccId="1540633674" eleName="CurrentLiabilities" context="neeq_instant_T-1_M"/>
    <Item id="00005835" ccId="3637274635" eleName="LongtermBorrowings" context="neeq_instant_T-1_M"/>
    <Item id="00005836" ccId="4057561715" eleName="BondsPayable" context="neeq_instant_T-1_M"/>
    <Item id="00005837" ccId="4102508769" eleName="YingFuZhaiQuanYouXianGu" context="neeq_instant_T-1_M"/>
    <Item id="00005838" ccId="752548895" eleName="YingFuZhaiQuanYongXuZhai" context="neeq_instant_T-1_M"/>
    <Item id="00005839" ccId="2805415859" eleName="LongTermPayables" context="neeq_instant_T-1_M"/>
    <Item id="00005840" ccId="1216392599" eleName="ChangQiYingFuZhiGongXinChou" context="neeq_instant_T-1_M"/>
    <Item id="00005841" ccId="556604506" eleName="GrantsPayables" context="neeq_instant_T-1_M"/>
    <Item id="00005842" ccId="526535121" eleName="Provisions" context="neeq_instant_T-1_M"/>
    <Item id="00005843" ccId="4240806059" eleName="DeferredIncome" context="neeq_instant_T-1_M"/>
    <Item id="00005844" ccId="732810225" eleName="DeferredTaxLiabilities" context="neeq_instant_T-1_M"/>
    <Item id="00005845" ccId="2658409386" eleName="OtherNonCurrentLiabilities" context="neeq_instant_T-1_M"/>
    <Item id="00005846" ccId="2330553801" eleName="NoncurrentLiabilities" context="neeq_instant_T-1_M"/>
    <Item id="00005847" ccId="3605050058" eleName="Liabilities" context="neeq_instant_T-1_M"/>
    <Item id="00005848" ccId="38788600" eleName="IssuedCapital" context="neeq_instant_T-1_M"/>
    <Item id="00005849" ccId="2065139704" eleName="OtherEquityInterest" context="neeq_instant_T-1_M"/>
    <Item id="00005850" ccId="622201313" eleName="QiTaQuanYiGongJuYouXianGu" context="neeq_instant_T-1_M"/>
    <Item id="00005851" ccId="2606303298" eleName="QiTaQuanYiGongJuYongXuZhai" context="neeq_instant_T-1_M"/>
    <Item id="00005852" ccId="24460233" eleName="CapitalSurplus" context="neeq_instant_T-1_M"/>
    <Item id="00005853" ccId="4172577153" eleName="KuCunGu" context="neeq_instant_T-1_M"/>
    <Item id="00005854" ccId="171075914" eleName="QiTaZongHeShouYi" context="neeq_instant_T-1_M"/>
    <Item id="00005855" ccId="1839276051" eleName="SpecializedReserve" context="neeq_instant_T-1_M"/>
    <Item id="00005856" ccId="2705504798" eleName="SurplusReserves" context="neeq_instant_T-1_M"/>
    <Item id="00005857" ccId="2267420686" eleName="GeneralProvisions" context="neeq_instant_T-1_M"/>
    <Item id="00005858" ccId="1421600636" eleName="RetainedEarnings" context="neeq_instant_T-1_M"/>
    <Item id="00005859" ccId="1896242293" eleName="Equity" context="neeq_instant_T-1_M"/>
    <Item id="00005860" ccId="1706761624" eleName="EquityAndLiabilities" context="neeq_instant_T-1_M"/>
    <Item id="00005861" ccId="492531562" eleName="ReceiptsFromSalesOfGoodsAndRenderingOfServices" context="neeq_duration_T_M"/>
    <Item id="00005862" ccId="2719843407" eleName="ReceiptsFromSalesOfGoodsAndRenderingOfServices" context="neeq_duration_T-1_M"/>
    <Item id="00005863" ccId="843132639" eleName="TaxRefunds" context="neeq_duration_T_M"/>
    <Item id="00005864" ccId="2975314846" eleName="OtherCashReceiptsFromOperatingActivities" context="neeq_duration_T_M"/>
    <Item id="00005865" ccId="4126168669" eleName="CashInflowsFromOperatingActivities" context="neeq_duration_T_M"/>
    <Item id="00005866" ccId="3988652130" eleName="PaymentsToSuppliersForGoodsAndServices" context="neeq_duration_T_M"/>
    <Item id="00005867" ccId="1052811825" eleName="PaymentsToAndOnBehalfOfEmployees" context="neeq_duration_T_M"/>
    <Item id="00005868" ccId="3095110825" eleName="PaymentsOfAllTypesOfTaxes" context="neeq_duration_T_M"/>
    <Item id="00005869" ccId="1659962811" eleName="OtherCashPaymentsFromOperatingActivities" context="neeq_duration_T_M"/>
    <Item id="00005870" ccId="182172453" eleName="CashOutflowsFromOperatingActivities" context="neeq_duration_T_M"/>
    <Item id="00005871" ccId="3018177878" eleName="CashFlowsFromUsedInOperatingActivities" context="neeq_duration_T_M"/>
    <Item id="00005872" ccId="1581635856" eleName="CashReceiptsFromReturnsOfInvestments" context="neeq_duration_T_M"/>
    <Item id="00005873" ccId="2593646817" eleName="CashReceivedFromReturnsOnInvestments" context="neeq_duration_T_M"/>
    <Item id="00005874" ccId="663203286" eleName="NetCashReceivedFromDisposalOfFixedAssetsIntangibleAssetsAndOtherLongTermAssets" context="neeq_duration_T_M"/>
    <Item id="00005875" ccId="385916430" eleName="CashFlowsFromLosingControlOfSubsidiariesOrOtherBusinessesClassifiedAsInvestingActivities" context="neeq_duration_T_M"/>
    <Item id="00005876" ccId="430323319" eleName="CashReceiptsRelatedToOtherInvestingActivities" context="neeq_duration_T_M"/>
    <Item id="00005877" ccId="2988811952" eleName="CashInflowsFromInvestingActivities" context="neeq_duration_T_M"/>
    <Item id="00005878" ccId="3489500626" eleName="CashPaidToAcquireFixedAssetsIntangibleAssetsAndOtherLongtermAssets" context="neeq_duration_T_M"/>
    <Item id="00005879" ccId="504564047" eleName="CashPaymentsForInvestments" context="neeq_duration_T_M"/>
    <Item id="00005880" ccId="3861681026" eleName="NetCashPaidForAcquiringTheSubsidiariesAndOtherBusinessUnits" context="neeq_duration_T_M"/>
    <Item id="00005881" ccId="2721691788" eleName="CashPaymentsRelatedToOtherInvestingActivities" context="neeq_duration_T_M"/>
    <Item id="00005882" ccId="1240296620" eleName="CashOutflowsFromInvestingActivities" context="neeq_duration_T_M"/>
    <Item id="00005883" ccId="2450191740" eleName="CashFlowsFromUsedInInvestingActivities" context="neeq_duration_T_M"/>
    <Item id="00005884" ccId="917986481" eleName="CashProceedsFromInvestmentsByOthers" context="neeq_duration_T_M"/>
    <Item id="00005885" ccId="1552351985" eleName="CashReceivedFromBorrowings" context="neeq_duration_T_M"/>
    <Item id="00005886" ccId="2103529692" eleName="CashReceiptsRelatedToOtherFinancingActivities" context="neeq_duration_T_M"/>
    <Item id="00005887" ccId="2486269852" eleName="CashInflowsFromFinancingActivities" context="neeq_duration_T_M"/>
    <Item id="00005888" ccId="684871103" eleName="CashRepaymentsForDebts" context="neeq_duration_T_M"/>
    <Item id="00005889" ccId="2836324134" eleName="CashPaymentsForDistributionOfDividendsOrProfitAndInterestExpenses" context="neeq_duration_T_M"/>
    <Item id="00005890" ccId="1174543173" eleName="CashPaymentsRelatedToOtherFinancingActivities" context="neeq_duration_T_M"/>
    <Item id="00005891" ccId="3846651040" eleName="CashOutflowsFromFinancingActivities" context="neeq_duration_T_M"/>
    <Item id="00005892" ccId="4280807776" eleName="CashFlowsFromUsedInFinancingActivities" context="neeq_duration_T_M"/>
    <Item id="00005893" ccId="1803186842" eleName="EffectOfExchangeRateChangesOnCashAndCashEquivalents" context="neeq_duration_T_M"/>
    <Item id="00005894" ccId="2642213995" eleName="IncreaseDecreaseInCashAndCashEquivalents" context="neeq_duration_T_M"/>
    <Item id="00005895" ccId="3063121177" eleName="CashAndCashEquivalents" context="neeq_instant_T-1_M"/>
    <Item id="00005896" ccId="1365556073" eleName="CashAndCashEquivalents" context="neeq_instant_T_M"/>
    <Item id="00005897" ccId="1691030555" eleName="TaxRefunds" context="neeq_duration_T-1_M"/>
    <Item id="00005898" ccId="605160982" eleName="OtherCashReceiptsFromOperatingActivities" context="neeq_duration_T-1_M"/>
    <Item id="00005899" ccId="2145692041" eleName="CashInflowsFromOperatingActivities" context="neeq_duration_T-1_M"/>
    <Item id="00005900" ccId="4189232264" eleName="PaymentsToSuppliersForGoodsAndServices" context="neeq_duration_T-1_M"/>
    <Item id="00005901" ccId="2254301828" eleName="PaymentsToAndOnBehalfOfEmployees" context="neeq_duration_T-1_M"/>
    <Item id="00005902" ccId="1066156871" eleName="PaymentsOfAllTypesOfTaxes" context="neeq_duration_T-1_M"/>
    <Item id="00005903" ccId="342372564" eleName="OtherCashPaymentsFromOperatingActivities" context="neeq_duration_T-1_M"/>
    <Item id="00005904" ccId="3748137678" eleName="CashOutflowsFromOperatingActivities" context="neeq_duration_T-1_M"/>
    <Item id="00005905" ccId="4269710221" eleName="CashFlowsFromUsedInOperatingActivities" context="neeq_duration_T-1_M"/>
    <Item id="00005906" ccId="2474789315" eleName="CashReceiptsFromReturnsOfInvestments" context="neeq_duration_T-1_M"/>
    <Item id="00005907" ccId="1663813892" eleName="CashReceivedFromReturnsOnInvestments" context="neeq_duration_T-1_M"/>
    <Item id="00005908" ccId="1015266936" eleName="NetCashReceivedFromDisposalOfFixedAssetsIntangibleAssetsAndOtherLongTermAssets" context="neeq_duration_T-1_M"/>
    <Item id="00005909" ccId="3467140296" eleName="CashFlowsFromLosingControlOfSubsidiariesOrOtherBusinessesClassifiedAsInvestingActivities" context="neeq_duration_T-1_M"/>
    <Item id="00005910" ccId="3529128368" eleName="CashReceiptsRelatedToOtherInvestingActivities" context="neeq_duration_T-1_M"/>
    <Item id="00005911" ccId="577412540" eleName="CashInflowsFromInvestingActivities" context="neeq_duration_T-1_M"/>
    <Item id="00005912" ccId="4266162564" eleName="CashPaidToAcquireFixedAssetsIntangibleAssetsAndOtherLongtermAssets" context="neeq_duration_T-1_M"/>
    <Item id="00005913" ccId="1900324624" eleName="CashPaymentsForInvestments" context="neeq_duration_T-1_M"/>
    <Item id="00005914" ccId="1015806481" eleName="NetCashPaidForAcquiringTheSubsidiariesAndOtherBusinessUnits" context="neeq_duration_T-1_M"/>
    <Item id="00005915" ccId="699439064" eleName="CashPaymentsRelatedToOtherInvestingActivities" context="neeq_duration_T-1_M"/>
    <Item id="00005916" ccId="1458069673" eleName="CashOutflowsFromInvestingActivities" context="neeq_duration_T-1_M"/>
    <Item id="00005917" ccId="4053484589" eleName="CashFlowsFromUsedInInvestingActivities" context="neeq_duration_T-1_M"/>
    <Item id="00005918" ccId="1128600651" eleName="CashProceedsFromInvestmentsByOthers" context="neeq_duration_T-1_M"/>
    <Item id="00005919" ccId="790480792" eleName="CashReceivedFromBorrowings" context="neeq_duration_T-1_M"/>
    <Item id="00005920" ccId="1853604585" eleName="CashReceiptsRelatedToOtherFinancingActivities" context="neeq_duration_T-1_M"/>
    <Item id="00005921" ccId="3903693089" eleName="CashInflowsFromFinancingActivities" context="neeq_duration_T-1_M"/>
    <Item id="00005922" ccId="4119005289" eleName="CashRepaymentsForDebts" context="neeq_duration_T-1_M"/>
    <Item id="00005923" ccId="243068842" eleName="CashPaymentsForDistributionOfDividendsOrProfitAndInterestExpenses" context="neeq_duration_T-1_M"/>
    <Item id="00005924" ccId="2165426812" eleName="CashPaymentsRelatedToOtherFinancingActivities" context="neeq_duration_T-1_M"/>
    <Item id="00005925" ccId="377205268" eleName="CashOutflowsFromFinancingActivities" context="neeq_duration_T-1_M"/>
    <Item id="00005926" ccId="1413049985" eleName="CashFlowsFromUsedInFinancingActivities" context="neeq_duration_T-1_M"/>
    <Item id="00005927" ccId="3621625859" eleName="EffectOfExchangeRateChangesOnCashAndCashEquivalents" context="neeq_duration_T-1_M"/>
    <Item id="00005928" ccId="4086542132" eleName="IncreaseDecreaseInCashAndCashEquivalents" context="neeq_duration_T-1_M"/>
    <Item id="00005929" ccId="1651945737" eleName="CashAndCashEquivalents" context="neeq_instant_T-2_M"/>
    <Item id="00005930" ccId="383535396" eleName="CashAndCashEquivalents" context="neeq_instant_T-1_M"/>
    <Item id="00005931" ccId="1547951673" eleName="GongSiFaDingDaiBiaoRen" context="neeq_duration_T"/>
    <Item id="00005932" ccId="3846954222" eleName="ZhuGuanKuaiJiGongZuoFuZeRen" context="neeq_duration_T"/>
    <Item id="00005933" ccId="1589731525" eleName="KuaiJiJiGouFuZeRen" context="neeq_duration_T"/>
    <Item id="00005934" ccId="1182407438" eleName="GongSiFaDingDaiBiaoRen" context="neeq_duration_T"/>
    <Item id="00005935" ccId="3784598008" eleName="ZhuGuanKuaiJiGongZuoFuZeRen" context="neeq_duration_T"/>
    <Item id="00005936" ccId="4125092428" eleName="KuaiJiJiGouFuZeRen" context="neeq_duration_T"/>
    <Item id="00005937" ccId="826100632" eleName="GongSiFaDingDaiBiaoRen" context="neeq_duration_T"/>
    <Item id="00005938" ccId="916441318" eleName="ZhuGuanKuaiJiGongZuoFuZeRen" context="neeq_duration_T"/>
    <Item id="00005939" ccId="2576071384" eleName="KuaiJiJiGouFuZeRen" context="neeq_duration_T"/>
    <Item id="00005943" ccId="3767170795" eleName="CashAndCashEquivalents" context="neeq_instant_T-1"/>
    <Item id="00005944" ccId="1889077524" eleName="CashAndCashEquivalents" context="neeq_instant_T-2"/>
    <Item id="00005945" ccId="4264240025" eleName="IssuedCapital" context="neeq_instant_T-1_M"/>
    <Item id="00005946" ccId="641701654" eleName="CapitalSurplus" context="neeq_instant_T-1_M"/>
    <Item id="00005947" ccId="3538374745" eleName="QiTaZongHeShouYi" context="neeq_instant_T-1_M"/>
    <Item id="00005948" ccId="1551802643" eleName="SpecializedReserve" context="neeq_instant_T-1_M"/>
    <Item id="00005949" ccId="2040861048" eleName="SurplusReserves" context="neeq_instant_T-1_M"/>
    <Item id="00005950" ccId="2288390580" eleName="RetainedEarnings" context="neeq_instant_T-1_M"/>
    <Item id="00005951" ccId="1218234803" eleName="Equity" context="neeq_instant_T-1_M"/>
    <Item id="00005952" ccId="18981671" eleName="kuaiJiZhengCeBianGengDaoZhiDeBianGengShiShouZiBenHuoGuBen" context="neeq_duration_T_M"/>
    <Item id="00005953" ccId="2396853222" eleName="QianQiChaCuoGengZhengDaoZhiDeBianGengShiShouZiBenHuoGuBen" context="neeq_duration_T_M"/>
    <Item id="00005954" ccId="103089125" eleName="QiTaDaoZhiDeBianGengShiShouZiBenHuoGuBen" context="neeq_duration_T_M"/>
    <Item id="00005955" ccId="3922811760" eleName="BenNianNianChuYuEShiShouZiBenHuoGuBen" context="neeq_duration_T_M"/>
    <Item id="00005956" ccId="137001823" eleName="BenQiZengJianBianDongJinEShiShouZiBenHuoGuBen" context="neeq_duration_T_M"/>
    <Item id="00005957" ccId="1535928703" eleName="JingLiRunHeQiTaZongHeShouYiBianDongDaoZhiDeBianDongJinEShiShouZiBenHuoGuBen" context="neeq_duration_T_M"/>
    <Item id="00005958" ccId="4172349932" eleName="SuoYouZheTouRuHeJianShaoZiBenDaoZhiDeBianDongShiShouZiBenHuoGuBen" context="neeq_duration_T_M"/>
    <Item id="00005959" ccId="3030283518" eleName="GuFenZhiFuJiRuSuoYouZheQuanYiDeJinEDaoZhiDeBianDongShiShouZiBenHuoGuBen" context="neeq_duration_T_M"/>
    <Item id="00005960" ccId="1303889949" eleName="QiTaSuoYouZheTouRuHeJianShaoZiBenDaoZhiDeBianDongShiShouZiBenHuoGuBen" context="neeq_duration_T_M"/>
    <Item id="00005961" ccId="1250924740" eleName="LiRunFenPeiDaoZhiDeBianDongShiShouZiBenHuoGuBen" context="neeq_duration_T_M"/>
    <Item id="00005962" ccId="51047767" eleName="TiQuYingYuGongJiDaoZhiDeBianDongShiShouZiBenHuoGuBen" context="neeq_duration_T_M"/>
    <Item id="00005963" ccId="3218062646" eleName="DuiSuoYouZheHuoGuDongDeFenPeiDaoZhiDeBianDongShiShouZiBenHuoGuBen" context="neeq_duration_T_M"/>
    <Item id="00005964" ccId="2424360674" eleName="QiTaLiRunFenPeiDaoZhiDeBianDongShiShouZiBenHuoGuBen" context="neeq_duration_T_M"/>
    <Item id="00005965" ccId="4057564302" eleName="SuoYouZheQuanYiNeiBuJieZhuanBianDongDaoZhiDeBianDongShiShouZiBenHuoGuBen" context="neeq_duration_T_M"/>
    <Item id="00005966" ccId="1687487770" eleName="ZiBenGongJiZhuanZengZiBenHuoGuBenDaoZhiDeBianDongShiShouZiBenHuoGuBen" context="neeq_duration_T_M"/>
    <Item id="00005967" ccId="1009249150" eleName="YingYuGongJiZhuanZengZiBenHuoGuBenDaoZhiDeBianDongShiShouZiBenHuoGuBen" context="neeq_duration_T_M"/>
    <Item id="00005968" ccId="784543439" eleName="YingYuGongJiMiBuKuiSunDaoZhiDeBianDongShiShouZiBenHuoGuBen" context="neeq_duration_T_M"/>
    <Item id="00005969" ccId="10732648" eleName="QiTaSuoYouZheQuanYiNeiBuJieZhuanDaoZhiDeBianDongShiShouZiBenHuoGuBen" context="neeq_duration_T_M"/>
    <Item id="00005970" ccId="1621874829" eleName="ZhuanXiangChuBeiDeBianDongShiShouZiBenHuoGuBen" context="neeq_duration_T_M"/>
    <Item id="00005971" ccId="3035910151" eleName="BenQiTiQuDaoZhiDeBianDongShiShouZiBenHuoGuBen" context="neeq_duration_T_M"/>
    <Item id="00005972" ccId="1178549216" eleName="BenQiShiYongDaoZhiDeBianDongShiShouZiBenHuoGuBen" context="neeq_duration_T_M"/>
    <Item id="00005973" ccId="3878108376" eleName="IssuedCapital" context="neeq_instant_T_M"/>
    <Item id="00005974" ccId="4051175016" eleName="KuCunGu" context="neeq_instant_T_M"/>
    <Item id="00005975" ccId="3480546775" eleName="QiTaZongHeShouYi" context="neeq_instant_T_M"/>
    <Item id="00005976" ccId="2641213909" eleName="SpecializedReserve" context="neeq_instant_T_M"/>
    <Item id="00005977" ccId="1352222656" eleName="SurplusReserves" context="neeq_instant_T_M"/>
    <Item id="00005978" ccId="3782581871" eleName="RetainedEarnings" context="neeq_instant_T_M"/>
    <Item id="00005979" ccId="4272254705" eleName="Equity" context="neeq_instant_T_M"/>
    <Item id="00005980" ccId="2637830961" eleName="kuaiJiZhengCeBianGengDaoZhiDeBianGengZiBenGongJi" context="neeq_duration_T_M"/>
    <Item id="00005981" ccId="90596224" eleName="QianQiChaCuoGengZhengDaoZhiDeBianGengZiBenGongJi" context="neeq_duration_T_M"/>
    <Item id="00005982" ccId="4191386614" eleName="QiTaDaoZhiDeBianGengZiBenGongJi" context="neeq_duration_T_M"/>
    <Item id="00005983" ccId="3541147464" eleName="BenNianNianChuYuEZiBenGongJi" context="neeq_duration_T_M"/>
    <Item id="00005984" ccId="525297661" eleName="BenQiZengJianBianDongJinEZiBenGongJi" context="neeq_duration_T_M"/>
    <Item id="00005985" ccId="962232420" eleName="JingLiRunHeQiTaZongHeShouYiBianDongDaoZhiDeBianDongJinEZiBenGongJi" context="neeq_duration_T_M"/>
    <Item id="00005986" ccId="3787445985" eleName="SuoYouZheTouRuHeJianShaoZiBenDaoZhiDeBianDongZiBenGongJi" context="neeq_duration_T_M"/>
    <Item id="00005987" ccId="806904117" eleName="GuFenZhiFuJiRuSuoYouZheQuanYiDeJinEDaoZhiDeBianDongZiBenGongJi" context="neeq_duration_T_M"/>
    <Item id="00005988" ccId="573935630" eleName="QiTaSuoYouZheTouRuHeJianShaoZiBenDaoZhiDeBianDongZiBenGongJi" context="neeq_duration_T_M"/>
    <Item id="00005989" ccId="614796101" eleName="LiRunFenPeiDaoZhiDeBianDongZiBenGongJi" context="neeq_duration_T_M"/>
    <Item id="00005990" ccId="1154184161" eleName="TiQuYingYuGongJiDaoZhiDeBianDongZiBenGongJi" context="neeq_duration_T_M"/>
    <Item id="00005991" ccId="1130592249" eleName="DuiSuoYouZheHuoGuDongDeFenPeiDaoZhiDeBianDongZiBenGongJi" context="neeq_duration_T_M"/>
    <Item id="00005992" ccId="3636508723" eleName="QiTaLiRunFenPeiDaoZhiDeBianDongZiBenGongJi" context="neeq_duration_T_M"/>
    <Item id="00005993" ccId="3470609120" eleName="SuoYouZheQuanYiNeiBuJieZhuanBianDongDaoZhiDeBianDongZiBenGongJi" context="neeq_duration_T_M"/>
    <Item id="00005994" ccId="265123717" eleName="ZiBenGongJiZhuanZengZiBenHuoGuBenDaoZhiDeBianDongZiBenGongJi" context="neeq_duration_T_M"/>
    <Item id="00005995" ccId="2907554078" eleName="YingYuGongJiZhuanZengZiBenHuoGuBenDaoZhiDeBianDongZiBenGongJi" context="neeq_duration_T_M"/>
    <Item id="00005996" ccId="3895444949" eleName="YingYuGongJiMiBuKuiSunDaoZhiDeBianDongZiBenGongJi" context="neeq_duration_T_M"/>
    <Item id="00005997" ccId="2050875409" eleName="QiTaSuoYouZheQuanYiNeiBuJieZhuanDaoZhiDeBianDongZiBenGongJi" context="neeq_duration_T_M"/>
    <Item id="00005998" ccId="3625248990" eleName="ZhuanXiangChuBeiDeBianDongZiBenGongJi" context="neeq_duration_T_M"/>
    <Item id="00005999" ccId="3338094875" eleName="BenQiTiQuDaoZhiDeBianDongZiBenGongJi" context="neeq_duration_T_M"/>
    <Item id="00006000" ccId="1750529228" eleName="BenQiShiYongDaoZhiDeBianDongZiBenGongJi" context="neeq_duration_T_M"/>
    <Item id="00006001" ccId="3407099668" eleName="KuCunGu" context="neeq_instant_T-1_M"/>
    <Item id="00006002" ccId="1900322139" eleName="kuaiJiZhengCeBianGengDaoZhiDeBianGengKuCunGu" context="neeq_duration_T_M"/>
    <Item id="00006003" ccId="680474640" eleName="QianQiChaCuoGengZhengDaoZhiDeBianGengKuCunGu" context="neeq_duration_T_M"/>
    <Item id="00006004" ccId="3281969178" eleName="QiTaDaoZhiDeBianGengKuCunGu" context="neeq_duration_T_M"/>
    <Item id="00006005" ccId="2821831157" eleName="BenNianNianChuYuEKuCunGu" context="neeq_duration_T_M"/>
    <Item id="00006006" ccId="1911421732" eleName="BenQiZengJianBianDongJinEKuCunGu" context="neeq_duration_T_M"/>
    <Item id="00006007" ccId="1129059607" eleName="JingLiRunHeQiTaZongHeShouYiBianDongDaoZhiDeBianDongJinEKuCunGu" context="neeq_duration_T_M"/>
    <Item id="00006008" ccId="1788548518" eleName="SuoYouZheTouRuHeJianShaoZiBenDaoZhiDeBianDongKuCunGu" context="neeq_duration_T_M"/>
    <Item id="00006009" ccId="2895755727" eleName="GuFenZhiFuJiRuSuoYouZheQuanYiDeJinEDaoZhiDeBianDongKuCunGu" context="neeq_duration_T_M"/>
    <Item id="00006010" ccId="125518659" eleName="QiTaSuoYouZheTouRuHeJianShaoZiBenDaoZhiDeBianDong" context="neeq_duration_T_M"/>
    <Item id="00006011" ccId="3654091483" eleName="LiRunFenPeiDaoZhiDeBianDongKuCunGu" context="neeq_duration_T_M"/>
    <Item id="00006012" ccId="679171526" eleName="TiQuYingYuGongJiDaoZhiDeBianDongKuCunGu" context="neeq_duration_T_M"/>
    <Item id="00006013" ccId="3026977578" eleName="DuiSuoYouZheHuoGuDongDeFenPeiDaoZhiDeBianDongKuCunGu" context="neeq_duration_T_M"/>
    <Item id="00006014" ccId="2684002024" eleName="QiTaLiRunFenPeiDaoZhiDeBianDongKuCunGu" context="neeq_duration_T_M"/>
    <Item id="00006015" ccId="3396373176" eleName="SuoYouZheQuanYiNeiBuJieZhuanBianDongDaoZhiDeBianDongKuCunGu" context="neeq_duration_T_M"/>
    <Item id="00006016" ccId="3989872477" eleName="ZiBenGongJiZhuanZengZiBenHuoGuBenDaoZhiDeBianDongKuCunGu" context="neeq_duration_T_M"/>
    <Item id="00006017" ccId="1258250567" eleName="YingYuGongJiZhuanZengZiBenHuoGuBenDaoZhiDeBianDongKuCunGu" context="neeq_duration_T_M"/>
    <Item id="00006018" ccId="3698331246" eleName="YingYuGongJiMiBuKuiSunDaoZhiDeBianDongKuCunGu" context="neeq_duration_T_M"/>
    <Item id="00006019" ccId="3590252152" eleName="QiTaSuoYouZheQuanYiNeiBuJieZhuanDaoZhiDeBianDongKuCunGu" context="neeq_duration_T_M"/>
    <Item id="00006020" ccId="1526677512" eleName="ZhuanXiangChuBeiDeBianDongKuCunGu" context="neeq_duration_T_M"/>
    <Item id="00006021" ccId="861860935" eleName="BenQiTiQuDaoZhiDeBianDongKuCunGu" context="neeq_duration_T_M"/>
    <Item id="00006022" ccId="790087596" eleName="BenQiShiYongDaoZhiDeBianDongKuCunGu" context="neeq_duration_T_M"/>
    <Item id="00006023" ccId="3435455112" eleName="kuaiJiZhengCeBianGengDaoZhiDeBianGengQiTaZongHeShouYi" context="neeq_duration_T_M"/>
    <Item id="00006024" ccId="1532144155" eleName="QianQiChaCuoGengZhengDaoZhiDeBianGengQiTaZongHeShouYi" context="neeq_duration_T_M"/>
    <Item id="00006025" ccId="391319848" eleName="QiTaDaoZhiDeBianGengQiTaZongHeShouYi" context="neeq_duration_T_M"/>
    <Item id="00006026" ccId="1063754258" eleName="BenNianNianChuYuEQiTaZongHeShouYi" context="neeq_duration_T_M"/>
    <Item id="00006027" ccId="4112290625" eleName="BenQiZengJianBianDongJinEQiTaZongHeShouYi" context="neeq_duration_T_M"/>
    <Item id="00006028" ccId="2810586293" eleName="JingLiRunHeQiTaZongHeShouYiBianDongDaoZhiDeBianDongJinEQiTaZongHeShouYi" context="neeq_duration_T_M"/>
    <Item id="00006029" ccId="1600920568" eleName="SuoYouZheTouRuHeJianShaoZiBenDaoZhiDeBianDongQiTaZongHeShouYi" context="neeq_duration_T_M"/>
    <Item id="00006030" ccId="36640687" eleName="GuFenZhiFuJiRuSuoYouZheQuanYiDeJinEDaoZhiDeBianDongQiTaZongHeShouYi" context="neeq_duration_T_M"/>
    <Item id="00006031" ccId="3771718082" eleName="QiTaSuoYouZheTouRuHeJianShaoZiBenDaoZhiDeBianDongQiTaZongHeShouYi" context="neeq_duration_T_M"/>
    <Item id="00006032" ccId="3694783617" eleName="LiRunFenPeiDaoZhiDeBianDongQiTaZongHeShouYi" context="neeq_duration_T_M"/>
    <Item id="00006033" ccId="1957211401" eleName="TiQuYingYuGongJiDaoZhiDeBianDongQiTaZongHeShouYi" context="neeq_duration_T_M"/>
    <Item id="00006034" ccId="1651014988" eleName="DuiSuoYouZheHuoGuDongDeFenPeiDaoZhiDeBianDongQiTaZongHeShouYi" context="neeq_duration_T_M"/>
    <Item id="00006035" ccId="1007951696" eleName="QiTaLiRunFenPeiDaoZhiDeBianDongQiTaZongHeShouYi" context="neeq_duration_T_M"/>
    <Item id="00006036" ccId="2105912753" eleName="SuoYouZheQuanYiNeiBuJieZhuanBianDongDaoZhiDeBianDongQiTaZongHeShouYi" context="neeq_duration_T_M"/>
    <Item id="00006037" ccId="1115491898" eleName="ZiBenGongJiZhuanZengZiBenHuoGuBenDaoZhiDeBianDongQiTaZongHeShouYi" context="neeq_duration_T_M"/>
    <Item id="00006038" ccId="2382898003" eleName="YingYuGongJiZhuanZengZiBenHuoGuBenDaoZhiDeBianDongQiTaZongHeShouYi" context="neeq_duration_T_M"/>
    <Item id="00006039" ccId="1029528420" eleName="YingYuGongJiMiBuKuiSunDaoZhiDeBianDongQiTaZongHeShouYi" context="neeq_duration_T_M"/>
    <Item id="00006040" ccId="2070378338" eleName="QiTaSuoYouZheQuanYiNeiBuJieZhuanDaoZhiDeBianDongQiTaZongHeShouYi" context="neeq_duration_T_M"/>
    <Item id="00006041" ccId="621964611" eleName="ZhuanXiangChuBeiDeBianDongQiTaZongHeShouYi" context="neeq_duration_T_M"/>
    <Item id="00006042" ccId="1418286561" eleName="BenQiTiQuDaoZhiDeBianDongQiTaZongHeShouYi" context="neeq_duration_T_M"/>
    <Item id="00006043" ccId="3390285274" eleName="BenQiShiYongDaoZhiDeBianDongQiTaZongHeShouYi" context="neeq_duration_T_M"/>
    <Item id="00006044" ccId="4173741375" eleName="kuaiJiZhengCeBianGengDaoZhiDeBianGengZhuanXiangChuBei" context="neeq_duration_T_M"/>
    <Item id="00006045" ccId="2072538273" eleName="QianQiChaCuoGengZhengDaoZhiDeBianGengZhuanXiangChuBei" context="neeq_duration_T_M"/>
    <Item id="00006046" ccId="2712220484" eleName="QiTaDaoZhiDeBianGengZhuanXiangChuBei" context="neeq_duration_T_M"/>
    <Item id="00006047" ccId="3038458865" eleName="BenNianNianChuYuEZhuanXiangChuBei" context="neeq_duration_T_M"/>
    <Item id="00006048" ccId="1211846229" eleName="BenQiZengJianBianDongJinEZhuanXiangChuBei" context="neeq_duration_T_M"/>
    <Item id="00006049" ccId="3201803600" eleName="JingLiRunHeQiTaZongHeShouYiBianDongDaoZhiDeBianDongJinEZhuanXiangChuBei" context="neeq_duration_T_M"/>
    <Item id="00006050" ccId="3330692920" eleName="SuoYouZheTouRuHeJianShaoZiBenDaoZhiDeBianDongZhuanXiangChuBei" context="neeq_duration_T_M"/>
    <Item id="00006051" ccId="934489544" eleName="GuFenZhiFuJiRuSuoYouZheQuanYiDeJinEDaoZhiDeBianDongZhuanXiangChuBei" context="neeq_duration_T_M"/>
    <Item id="00006052" ccId="2838721259" eleName="QiTaSuoYouZheTouRuHeJianShaoZiBenDaoZhiDeBianDongZhuanXiangChuBei" context="neeq_duration_T_M"/>
    <Item id="00006053" ccId="1306046332" eleName="LiRunFenPeiDaoZhiDeBianDongZhuanXiangChuBei" context="neeq_duration_T_M"/>
    <Item id="00006054" ccId="1194115816" eleName="TiQuYingYuGongJiDaoZhiDeBianDongZhuanXiangChuBei" context="neeq_duration_T_M"/>
    <Item id="00006055" ccId="3397298526" eleName="DuiSuoYouZheHuoGuDongDeFenPeiDaoZhiDeBianDongZhuanXiangChuBei" context="neeq_duration_T_M"/>
    <Item id="00006056" ccId="1883282027" eleName="QiTaLiRunFenPeiDaoZhiDeBianDongZhuanXiangChuBei" context="neeq_duration_T_M"/>
    <Item id="00006057" ccId="2938398639" eleName="SuoYouZheQuanYiNeiBuJieZhuanBianDongDaoZhiDeBianDongZhuanXiangChuBei" context="neeq_duration_T_M"/>
    <Item id="00006058" ccId="2435082567" eleName="ZiBenGongJiZhuanZengZiBenHuoGuBenDaoZhiDeBianDongZhuanXiangChuBei" context="neeq_duration_T_M"/>
    <Item id="00006059" ccId="2351980572" eleName="YingYuGongJiZhuanZengZiBenHuoGuBenDaoZhiDeBianDongZhuanXiangChuBei" context="neeq_duration_T_M"/>
    <Item id="00006060" ccId="1951205492" eleName="YingYuGongJiMiBuKuiSunDaoZhiDeBianDongZhuanXiangChuBei" context="neeq_duration_T_M"/>
    <Item id="00006061" ccId="1611012036" eleName="QiTaSuoYouZheQuanYiNeiBuJieZhuanDaoZhiDeBianDongZhuanXiangChuBei" context="neeq_duration_T_M"/>
    <Item id="00006062" ccId="2801097813" eleName="ZhuanXiangChuBeiDeBianDongZhuanXiangChuBei" context="neeq_duration_T_M"/>
    <Item id="00006063" ccId="3323681501" eleName="BenQiTiQuDaoZhiDeBianDongZhuanXiangChuBei" context="neeq_duration_T_M"/>
    <Item id="00006064" ccId="3477014581" eleName="BenQiShiYongDaoZhiDeBianDongZhuanXiangChuBei" context="neeq_duration_T_M"/>
    <Item id="00006065" ccId="1383219976" eleName="kuaiJiZhengCeBianGengDaoZhiDeBianGengYingYuGongJi" context="neeq_duration_T_M"/>
    <Item id="00006066" ccId="3899446610" eleName="QianQiChaCuoGengZhengDaoZhiDeBianGengYingYuGongJi" context="neeq_duration_T_M"/>
    <Item id="00006067" ccId="3155100254" eleName="QiTaDaoZhiDeBianGengYingYuGongJi" context="neeq_duration_T_M"/>
    <Item id="00006068" ccId="2697029306" eleName="BenNianNianChuYuEYingYuGongJi" context="neeq_duration_T_M"/>
    <Item id="00006069" ccId="607789901" eleName="BenQiZengJianBianDongJinEYingYuGongJi" context="neeq_duration_T_M"/>
    <Item id="00006070" ccId="2904086593" eleName="JingLiRunHeQiTaZongHeShouYiBianDongDaoZhiDeBianDongJinEYingYuGongJi" context="neeq_duration_T_M"/>
    <Item id="00006071" ccId="1473478320" eleName="SuoYouZheTouRuHeJianShaoZiBenDaoZhiDeBianDongYingYuGongJi" context="neeq_duration_T_M"/>
    <Item id="00006072" ccId="405190768" eleName="GuFenZhiFuJiRuSuoYouZheQuanYiDeJinEDaoZhiDeBianDongYingYuGongJi" context="neeq_duration_T_M"/>
    <Item id="00006073" ccId="3057035216" eleName="QiTaSuoYouZheTouRuHeJianShaoZiBenDaoZhiDeBianDongYingYuGongJi" context="neeq_duration_T_M"/>
    <Item id="00006074" ccId="355474971" eleName="LiRunFenPeiDaoZhiDeBianDongYingYuGongJi" context="neeq_duration_T_M"/>
    <Item id="00006075" ccId="3051028529" eleName="TiQuYingYuGongJiDaoZhiDeBianDongYingYuGongJi" context="neeq_duration_T_M"/>
    <Item id="00006076" ccId="930777823" eleName="DuiSuoYouZheHuoGuDongDeFenPeiDaoZhiDeBianDongYingYuGongJi" context="neeq_duration_T_M"/>
    <Item id="00006077" ccId="1655104794" eleName="QiTaLiRunFenPeiDaoZhiDeBianDongYingYuGongJi" context="neeq_duration_T_M"/>
    <Item id="00006078" ccId="2005165347" eleName="SuoYouZheQuanYiNeiBuJieZhuanBianDongDaoZhiDeBianDongYingYuGongJi" context="neeq_duration_T_M"/>
    <Item id="00006079" ccId="3034068027" eleName="ZiBenGongJiZhuanZengZiBenHuoGuBenDaoZhiDeBianDongYingYuGongJi" context="neeq_duration_T_M"/>
    <Item id="00006080" ccId="423532973" eleName="YingYuGongJiZhuanZengZiBenHuoGuBenDaoZhiDeBianDongYingYuGongJi" context="neeq_duration_T_M"/>
    <Item id="00006081" ccId="1146476274" eleName="YingYuGongJiMiBuKuiSunDaoZhiDeBianDongYingYuGongJi" context="neeq_duration_T_M"/>
    <Item id="00006082" ccId="811761696" eleName="QiTaSuoYouZheQuanYiNeiBuJieZhuanDaoZhiDeBianDongYingYuGongJi" context="neeq_duration_T_M"/>
    <Item id="00006083" ccId="3969921022" eleName="ZhuanXiangChuBeiDeBianDongYingYuGongJi" context="neeq_duration_T_M"/>
    <Item id="00006084" ccId="2639756203" eleName="BenQiTiQuDaoZhiDeBianDongYingYuGongJi" context="neeq_duration_T_M"/>
    <Item id="00006085" ccId="3158252035" eleName="BenQiShiYongDaoZhiDeBianDongYingYuGongJi" context="neeq_duration_T_M"/>
    <Item id="00006086" ccId="3524271887" eleName="kuaiJiZhengCeBianGengDaoZhiDeBianGengWeiFenPeiLiRun" context="neeq_duration_T_M"/>
    <Item id="00006087" ccId="2495059295" eleName="QianQiChaCuoGengZhengDaoZhiDeBianGengWeiFenPeiLiRun" context="neeq_duration_T_M"/>
    <Item id="00006088" ccId="3818119815" eleName="QiTaDaoZhiDeBianGengWeiFenPeiLiRun" context="neeq_duration_T_M"/>
    <Item id="00006089" ccId="1432852621" eleName="BenNianNianChuYuEWeiFenPeiLiRun" context="neeq_duration_T_M"/>
    <Item id="00006090" ccId="3393682894" eleName="BenQiZengJianBianDongJinEWeiFenPeiLiRun" context="neeq_duration_T_M"/>
    <Item id="00006091" ccId="848837497" eleName="JingLiRunHeQiTaZongHeShouYiBianDongDaoZhiDeBianDongJinEWeiFenPeiLiRun" context="neeq_duration_T_M"/>
    <Item id="00006092" ccId="2093428037" eleName="SuoYouZheTouRuHeJianShaoZiBenDaoZhiDeBianDongWeiFenPeiLiRun" context="neeq_duration_T_M"/>
    <Item id="00006093" ccId="1982738006" eleName="GuFenZhiFuJiRuSuoYouZheQuanYiDeJinEDaoZhiDeBianDongWeiFenPeiLiRun" context="neeq_duration_T_M"/>
    <Item id="00006094" ccId="1238666836" eleName="QiTaSuoYouZheTouRuHeJianShaoZiBenDaoZhiDeBianDongWeiFenPeiLiRun" context="neeq_duration_T_M"/>
    <Item id="00006095" ccId="643010303" eleName="LiRunFenPeiDaoZhiDeBianDongWeiFenPeiLiRun" context="neeq_duration_T_M"/>
    <Item id="00006096" ccId="1161203381" eleName="TiQuYingYuGongJiDaoZhiDeBianDongWeiFenPeiLiRun" context="neeq_duration_T_M"/>
    <Item id="00006097" ccId="1745835064" eleName="DuiSuoYouZheHuoGuDongDeFenPeiDaoZhiDeBianDongWeiFenPeiLiRun" context="neeq_duration_T_M"/>
    <Item id="00006098" ccId="300431341" eleName="QiTaLiRunFenPeiDaoZhiDeBianDongWeiFenPeiLiRun" context="neeq_duration_T_M"/>
    <Item id="00006099" ccId="2623641438" eleName="SuoYouZheQuanYiNeiBuJieZhuanBianDongDaoZhiDeBianDongWeiFenPeiLiRun" context="neeq_duration_T_M"/>
    <Item id="00006100" ccId="1997450394" eleName="ZiBenGongJiZhuanZengZiBenHuoGuBenDaoZhiDeBianDongWeiFenPeiLiRun" context="neeq_duration_T_M"/>
    <Item id="00006101" ccId="4279581705" eleName="YingYuGongJiZhuanZengZiBenHuoGuBenDaoZhiDeBianDongWeiFenPeiLiRun" context="neeq_duration_T_M"/>
    <Item id="00006102" ccId="568083632" eleName="YingYuGongJiMiBuKuiSunDaoZhiDeBianDongWeiFenPeiLiRun" context="neeq_duration_T_M"/>
    <Item id="00006103" ccId="2302182072" eleName="QiTaSuoYouZheQuanYiNeiBuJieZhuanDaoZhiDeBianDongWeiFenPeiLiRun" context="neeq_duration_T_M"/>
    <Item id="00006104" ccId="1252695572" eleName="ZhuanXiangChuBeiDeBianDongWeiFenPeiLiRun" context="neeq_duration_T_M"/>
    <Item id="00006105" ccId="1624497193" eleName="BenQiTiQuDaoZhiDeBianDongWeiFenPeiLiRun" context="neeq_duration_T_M"/>
    <Item id="00006106" ccId="4061494431" eleName="BenQiShiYongDaoZhiDeBianDongWeiFenPeiLiRun" context="neeq_duration_T_M"/>
    <Item id="00006107" ccId="412591163" eleName="kuaiJiZhengCeBianGengDaoZhiDeBianGengSuoYouZheQuanYi" context="neeq_duration_T_M"/>
    <Item id="00006108" ccId="451673323" eleName="QianQiChaCuoGengZhengDaoZhiDeBianGengSuoYouZheQuanYi" context="neeq_duration_T_M"/>
    <Item id="00006109" ccId="1087654497" eleName="QiTaDaoZhiDeBianGengSuoYouZheQuanYi" context="neeq_duration_T_M"/>
    <Item id="00006110" ccId="2139835620" eleName="BenNianNianChuYuESuoYouZheQuanYi" context="neeq_duration_T_M"/>
    <Item id="00006111" ccId="1416747458" eleName="BenQiZengJianBianDongJinESuoYouZheQuanYi" context="neeq_duration_T_M"/>
    <Item id="00006112" ccId="883059810" eleName="JingLiRunHeQiTaZongHeShouYiBianDongDaoZhiDeBianDongJinESuoYouZheQuanYi" context="neeq_duration_T_M"/>
    <Item id="00006113" ccId="1439111645" eleName="SuoYouZheTouRuHeJianShaoZiBenDaoZhiDeBianDongSuoYouZheQuanYi" context="neeq_duration_T_M"/>
    <Item id="00006114" ccId="3042853993" eleName="GuFenZhiFuJiRuSuoYouZheQuanYiDeJinEDaoZhiDeBianDongSuoYouZheQuanYi" context="neeq_duration_T_M"/>
    <Item id="00006115" ccId="2145158116" eleName="QiTaSuoYouZheTouRuHeJianShaoZiBenDaoZhiDeBianDongSuoYouZheQuanYi" context="neeq_duration_T_M"/>
    <Item id="00006116" ccId="2905558385" eleName="LiRunFenPeiDaoZhiDeBianDongSuoYouZheQuanYi" context="neeq_duration_T_M"/>
    <Item id="00006117" ccId="2481489916" eleName="TiQuYingYuGongJiDaoZhiDeBianDongSuoYouZheQuanYi" context="neeq_duration_T_M"/>
    <Item id="00006118" ccId="2591802396" eleName="DuiSuoYouZheHuoGuDongDeFenPeiDaoZhiDeBianDongSuoYouZheQuanYi" context="neeq_duration_T_M"/>
    <Item id="00006119" ccId="2365630625" eleName="QiTaLiRunFenPeiDaoZhiDeBianDongSuoYouZheQuanYi" context="neeq_duration_T_M"/>
    <Item id="00006120" ccId="1028224646" eleName="SuoYouZheQuanYiNeiBuJieZhuanBianDongDaoZhiDeBianDongSuoYouZheQuanYi" context="neeq_duration_T_M"/>
    <Item id="00006121" ccId="4047460831" eleName="ZiBenGongJiZhuanZengZiBenHuoGuBenDaoZhiDeBianDongSuoYouZheQuanYi" context="neeq_duration_T_M"/>
    <Item id="00006122" ccId="3244742685" eleName="YingYuGongJiZhuanZengZiBenHuoGuBenDaoZhiDeBianDongSuoYouZheQuanYi" context="neeq_duration_T_M"/>
    <Item id="00006123" ccId="4126413521" eleName="YingYuGongJiMiBuKuiSunDaoZhiDeBianDongSuoYouZheQuanYi" context="neeq_duration_T_M"/>
    <Item id="00006124" ccId="4259687791" eleName="QiTaSuoYouZheQuanYiNeiBuJieZhuanDaoZhiDeBianDongSuoYouZheQuanYi" context="neeq_duration_T_M"/>
    <Item id="00006125" ccId="1869792999" eleName="ZhuanXiangChuBeiDeBianDongSuoYouZheQuanYi" context="neeq_duration_T_M"/>
    <Item id="00006126" ccId="412129284" eleName="BenQiTiQuDaoZhiDeBianDongSuoYouZheQuanYi" context="neeq_duration_T_M"/>
    <Item id="00006127" ccId="3048019945" eleName="BenQiShiYongDaoZhiDeBianDongSuoYouZheQuanYi" context="neeq_duration_T_M"/>
    <Item id="00006128" ccId="3066594575" eleName="IssuedCapital" context="neeq_instant_T-2_M"/>
    <Item id="00006129" ccId="3966750685" eleName="CapitalSurplus" context="neeq_instant_T-2_M"/>
    <Item id="00006130" ccId="4270946306" eleName="KuCunGu" context="neeq_instant_T-2_M"/>
    <Item id="00006131" ccId="521203440" eleName="QiTaZongHeShouYi" context="neeq_instant_T-2_M"/>
    <Item id="00006132" ccId="3933300281" eleName="SpecializedReserve" context="neeq_instant_T-2_M"/>
    <Item id="00006133" ccId="3634196829" eleName="SurplusReserves" context="neeq_instant_T-2_M"/>
    <Item id="00006134" ccId="512045484" eleName="RetainedEarnings" context="neeq_instant_T-2_M"/>
    <Item id="00006135" ccId="2109473305" eleName="Equity" context="neeq_instant_T-2_M"/>
    <Item id="00006136" ccId="2475170401" eleName="IssuedCapital" context="neeq_instant_T-1_M"/>
    <Item id="00006137" ccId="1114252451" eleName="CapitalSurplus" context="neeq_instant_T-1_M"/>
    <Item id="00006138" ccId="3326144873" eleName="KuCunGu" context="neeq_instant_T-1_M"/>
    <Item id="00006139" ccId="4241960505" eleName="QiTaZongHeShouYi" context="neeq_instant_T-1_M"/>
    <Item id="00006140" ccId="4069669955" eleName="SpecializedReserve" context="neeq_instant_T-1_M"/>
    <Item id="00006141" ccId="1485425864" eleName="SurplusReserves" context="neeq_instant_T-1_M"/>
    <Item id="00006142" ccId="840197876" eleName="RetainedEarnings" context="neeq_instant_T-1_M"/>
    <Item id="00006143" ccId="1925685637" eleName="Equity" context="neeq_instant_T-1_M"/>
    <Item id="00006144" ccId="1188022958" eleName="kuaiJiZhengCeBianGengDaoZhiDeBianGengShiShouZiBenHuoGuBen" context="neeq_duration_T-1_M"/>
    <Item id="00006145" ccId="377982662" eleName="QianQiChaCuoGengZhengDaoZhiDeBianGengShiShouZiBenHuoGuBen" context="neeq_duration_T-1_M"/>
    <Item id="00006146" ccId="3103048508" eleName="QiTaDaoZhiDeBianGengShiShouZiBenHuoGuBen" context="neeq_duration_T-1_M"/>
    <Item id="00006147" ccId="2939154898" eleName="BenNianNianChuYuEShiShouZiBenHuoGuBen" context="neeq_duration_T-1_M"/>
    <Item id="00006148" ccId="1581558291" eleName="BenQiZengJianBianDongJinEShiShouZiBenHuoGuBen" context="neeq_duration_T-1_M"/>
    <Item id="00006149" ccId="4076061329" eleName="JingLiRunHeQiTaZongHeShouYiBianDongDaoZhiDeBianDongJinEShiShouZiBenHuoGuBen" context="neeq_duration_T-1_M"/>
    <Item id="00006150" ccId="1276831546" eleName="SuoYouZheTouRuHeJianShaoZiBenDaoZhiDeBianDongShiShouZiBenHuoGuBen" context="neeq_duration_T-1_M"/>
    <Item id="00006151" ccId="3923736503" eleName="GuFenZhiFuJiRuSuoYouZheQuanYiDeJinEDaoZhiDeBianDongShiShouZiBenHuoGuBen" context="neeq_duration_T-1_M"/>
    <Item id="00006152" ccId="3689159144" eleName="QiTaSuoYouZheTouRuHeJianShaoZiBenDaoZhiDeBianDongShiShouZiBenHuoGuBen" context="neeq_duration_T-1_M"/>
    <Item id="00006153" ccId="2962214327" eleName="LiRunFenPeiDaoZhiDeBianDongShiShouZiBenHuoGuBen" context="neeq_duration_T-1_M"/>
    <Item id="00006154" ccId="1252238512" eleName="TiQuYingYuGongJiDaoZhiDeBianDongShiShouZiBenHuoGuBen" context="neeq_duration_T-1_M"/>
    <Item id="00006155" ccId="3331391817" eleName="DuiSuoYouZheHuoGuDongDeFenPeiDaoZhiDeBianDongShiShouZiBenHuoGuBen" context="neeq_duration_T-1_M"/>
    <Item id="00006156" ccId="2407172710" eleName="QiTaLiRunFenPeiDaoZhiDeBianDongShiShouZiBenHuoGuBen" context="neeq_duration_T-1_M"/>
    <Item id="00006157" ccId="4147915526" eleName="SuoYouZheQuanYiNeiBuJieZhuanBianDongDaoZhiDeBianDongShiShouZiBenHuoGuBen" context="neeq_duration_T-1_M"/>
    <Item id="00006158" ccId="2466927511" eleName="ZiBenGongJiZhuanZengZiBenHuoGuBenDaoZhiDeBianDongShiShouZiBenHuoGuBen" context="neeq_duration_T-1_M"/>
    <Item id="00006159" ccId="2048104052" eleName="YingYuGongJiZhuanZengZiBenHuoGuBenDaoZhiDeBianDongShiShouZiBenHuoGuBen" context="neeq_duration_T-1_M"/>
    <Item id="00006160" ccId="2117633716" eleName="YingYuGongJiMiBuKuiSunDaoZhiDeBianDongShiShouZiBenHuoGuBen" context="neeq_duration_T-1_M"/>
    <Item id="00006161" ccId="1614323941" eleName="QiTaSuoYouZheQuanYiNeiBuJieZhuanDaoZhiDeBianDongShiShouZiBenHuoGuBen" context="neeq_duration_T-1_M"/>
    <Item id="00006162" ccId="1480649584" eleName="ZhuanXiangChuBeiDeBianDongShiShouZiBenHuoGuBen" context="neeq_duration_T-1_M"/>
    <Item id="00006163" ccId="3111379757" eleName="BenQiTiQuDaoZhiDeBianDongShiShouZiBenHuoGuBen" context="neeq_duration_T-1_M"/>
    <Item id="00006164" ccId="1414121999" eleName="BenQiShiYongDaoZhiDeBianDongShiShouZiBenHuoGuBen" context="neeq_duration_T-1_M"/>
    <Item id="00006165" ccId="3323755522" eleName="kuaiJiZhengCeBianGengDaoZhiDeBianGengZiBenGongJi" context="neeq_duration_T-1_M"/>
    <Item id="00006166" ccId="3225933906" eleName="QianQiChaCuoGengZhengDaoZhiDeBianGengZiBenGongJi" context="neeq_duration_T-1_M"/>
    <Item id="00006167" ccId="2648619696" eleName="QiTaDaoZhiDeBianGengZiBenGongJi" context="neeq_duration_T-1_M"/>
    <Item id="00006168" ccId="2695487385" eleName="BenNianNianChuYuEZiBenGongJi" context="neeq_duration_T-1_M"/>
    <Item id="00006169" ccId="3101055600" eleName="BenQiZengJianBianDongJinEZiBenGongJi" context="neeq_duration_T-1_M"/>
    <Item id="00006170" ccId="2989503544" eleName="JingLiRunHeQiTaZongHeShouYiBianDongDaoZhiDeBianDongJinEZiBenGongJi" context="neeq_duration_T-1_M"/>
    <Item id="00006171" ccId="2794396894" eleName="SuoYouZheTouRuHeJianShaoZiBenDaoZhiDeBianDongZiBenGongJi" context="neeq_duration_T-1_M"/>
    <Item id="00006172" ccId="3876748" eleName="GuFenZhiFuJiRuSuoYouZheQuanYiDeJinEDaoZhiDeBianDongZiBenGongJi" context="neeq_duration_T-1_M"/>
    <Item id="00006173" ccId="211163017" eleName="QiTaSuoYouZheTouRuHeJianShaoZiBenDaoZhiDeBianDongZiBenGongJi" context="neeq_duration_T-1_M"/>
    <Item id="00006174" ccId="4061181010" eleName="LiRunFenPeiDaoZhiDeBianDongZiBenGongJi" context="neeq_duration_T-1_M"/>
    <Item id="00006175" ccId="1136462522" eleName="TiQuYingYuGongJiDaoZhiDeBianDongZiBenGongJi" context="neeq_duration_T-1_M"/>
    <Item id="00006176" ccId="810837775" eleName="DuiSuoYouZheHuoGuDongDeFenPeiDaoZhiDeBianDongZiBenGongJi" context="neeq_duration_T-1_M"/>
    <Item id="00006177" ccId="1666967250" eleName="QiTaLiRunFenPeiDaoZhiDeBianDongZiBenGongJi" context="neeq_duration_T-1_M"/>
    <Item id="00006178" ccId="495689264" eleName="SuoYouZheQuanYiNeiBuJieZhuanBianDongDaoZhiDeBianDongZiBenGongJi" context="neeq_duration_T-1_M"/>
    <Item id="00006179" ccId="1866635040" eleName="ZiBenGongJiZhuanZengZiBenHuoGuBenDaoZhiDeBianDongZiBenGongJi" context="neeq_duration_T-1_M"/>
    <Item id="00006180" ccId="2568451312" eleName="YingYuGongJiZhuanZengZiBenHuoGuBenDaoZhiDeBianDongZiBenGongJi" context="neeq_duration_T-1_M"/>
    <Item id="00006181" ccId="4173887607" eleName="YingYuGongJiMiBuKuiSunDaoZhiDeBianDongZiBenGongJi" context="neeq_duration_T-1_M"/>
    <Item id="00006182" ccId="3489273480" eleName="QiTaSuoYouZheQuanYiNeiBuJieZhuanDaoZhiDeBianDongZiBenGongJi" context="neeq_duration_T-1_M"/>
    <Item id="00006183" ccId="1192964590" eleName="ZhuanXiangChuBeiDeBianDongZiBenGongJi" context="neeq_duration_T-1_M"/>
    <Item id="00006184" ccId="1539704195" eleName="BenQiTiQuDaoZhiDeBianDongZiBenGongJi" context="neeq_duration_T-1_M"/>
    <Item id="00006185" ccId="1039855451" eleName="BenQiShiYongDaoZhiDeBianDongZiBenGongJi" context="neeq_duration_T-1_M"/>
    <Item id="00006186" ccId="3925581398" eleName="kuaiJiZhengCeBianGengDaoZhiDeBianGengKuCunGu" context="neeq_duration_T-1_M"/>
    <Item id="00006187" ccId="1001397759" eleName="QianQiChaCuoGengZhengDaoZhiDeBianGengKuCunGu" context="neeq_duration_T-1_M"/>
    <Item id="00006188" ccId="2758469236" eleName="QiTaDaoZhiDeBianGengKuCunGu" context="neeq_duration_T-1_M"/>
    <Item id="00006189" ccId="1749850024" eleName="BenNianNianChuYuEKuCunGu" context="neeq_duration_T-1_M"/>
    <Item id="00006190" ccId="1309676638" eleName="BenQiZengJianBianDongJinEKuCunGu" context="neeq_duration_T-1_M"/>
    <Item id="00006191" ccId="639078611" eleName="JingLiRunHeQiTaZongHeShouYiBianDongDaoZhiDeBianDongJinEKuCunGu" context="neeq_duration_T-1_M"/>
    <Item id="00006192" ccId="558595547" eleName="SuoYouZheTouRuHeJianShaoZiBenDaoZhiDeBianDongKuCunGu" context="neeq_duration_T-1_M"/>
    <Item id="00006193" ccId="533388111" eleName="GuFenZhiFuJiRuSuoYouZheQuanYiDeJinEDaoZhiDeBianDongKuCunGu" context="neeq_duration_T-1_M"/>
    <Item id="00006194" ccId="2143306354" eleName="QiTaSuoYouZheTouRuHeJianShaoZiBenDaoZhiDeBianDong" context="neeq_duration_T-1_M"/>
    <Item id="00006195" ccId="2015183127" eleName="LiRunFenPeiDaoZhiDeBianDongKuCunGu" context="neeq_duration_T-1_M"/>
    <Item id="00006196" ccId="1918594062" eleName="TiQuYingYuGongJiDaoZhiDeBianDongKuCunGu" context="neeq_duration_T-1_M"/>
    <Item id="00006197" ccId="2466463063" eleName="DuiSuoYouZheHuoGuDongDeFenPeiDaoZhiDeBianDongKuCunGu" context="neeq_duration_T-1_M"/>
    <Item id="00006198" ccId="2384749996" eleName="QiTaLiRunFenPeiDaoZhiDeBianDongKuCunGu" context="neeq_duration_T-1_M"/>
    <Item id="00006199" ccId="3729782180" eleName="SuoYouZheQuanYiNeiBuJieZhuanBianDongDaoZhiDeBianDongKuCunGu" context="neeq_duration_T-1_M"/>
    <Item id="00006200" ccId="839670168" eleName="ZiBenGongJiZhuanZengZiBenHuoGuBenDaoZhiDeBianDongKuCunGu" context="neeq_duration_T-1_M"/>
    <Item id="00006201" ccId="3615691527" eleName="YingYuGongJiZhuanZengZiBenHuoGuBenDaoZhiDeBianDongKuCunGu" context="neeq_duration_T-1_M"/>
    <Item id="00006202" ccId="205616631" eleName="YingYuGongJiMiBuKuiSunDaoZhiDeBianDongKuCunGu" context="neeq_duration_T-1_M"/>
    <Item id="00006203" ccId="4001522389" eleName="QiTaSuoYouZheQuanYiNeiBuJieZhuanDaoZhiDeBianDongKuCunGu" context="neeq_duration_T-1_M"/>
    <Item id="00006204" ccId="2945946620" eleName="ZhuanXiangChuBeiDeBianDongKuCunGu" context="neeq_duration_T-1_M"/>
    <Item id="00006205" ccId="874352635" eleName="BenQiTiQuDaoZhiDeBianDongKuCunGu" context="neeq_duration_T-1_M"/>
    <Item id="00006206" ccId="1915434331" eleName="BenQiShiYongDaoZhiDeBianDongKuCunGu" context="neeq_duration_T-1_M"/>
    <Item id="00006207" ccId="1665508561" eleName="kuaiJiZhengCeBianGengDaoZhiDeBianGengQiTaZongHeShouYi" context="neeq_duration_T-1_M"/>
    <Item id="00006208" ccId="143477628" eleName="QianQiChaCuoGengZhengDaoZhiDeBianGengQiTaZongHeShouYi" context="neeq_duration_T-1_M"/>
    <Item id="00006209" ccId="861479025" eleName="QiTaDaoZhiDeBianGengQiTaZongHeShouYi" context="neeq_duration_T-1_M"/>
    <Item id="00006210" ccId="2762009876" eleName="BenNianNianChuYuEQiTaZongHeShouYi" context="neeq_duration_T-1_M"/>
    <Item id="00006211" ccId="4129335807" eleName="BenQiZengJianBianDongJinEQiTaZongHeShouYi" context="neeq_duration_T-1_M"/>
    <Item id="00006212" ccId="1644228048" eleName="JingLiRunHeQiTaZongHeShouYiBianDongDaoZhiDeBianDongJinEQiTaZongHeShouYi" context="neeq_duration_T-1_M"/>
    <Item id="00006213" ccId="3473848382" eleName="SuoYouZheTouRuHeJianShaoZiBenDaoZhiDeBianDongQiTaZongHeShouYi" context="neeq_duration_T-1_M"/>
    <Item id="00006214" ccId="3853128210" eleName="GuFenZhiFuJiRuSuoYouZheQuanYiDeJinEDaoZhiDeBianDongQiTaZongHeShouYi" context="neeq_duration_T-1_M"/>
    <Item id="00006215" ccId="1338200706" eleName="QiTaSuoYouZheTouRuHeJianShaoZiBenDaoZhiDeBianDongQiTaZongHeShouYi" context="neeq_duration_T-1_M"/>
    <Item id="00006216" ccId="4071440485" eleName="LiRunFenPeiDaoZhiDeBianDongQiTaZongHeShouYi" context="neeq_duration_T-1_M"/>
    <Item id="00006217" ccId="4290990530" eleName="TiQuYingYuGongJiDaoZhiDeBianDongQiTaZongHeShouYi" context="neeq_duration_T-1_M"/>
    <Item id="00006218" ccId="2343661090" eleName="DuiSuoYouZheHuoGuDongDeFenPeiDaoZhiDeBianDongQiTaZongHeShouYi" context="neeq_duration_T-1_M"/>
    <Item id="00006219" ccId="3989028789" eleName="QiTaLiRunFenPeiDaoZhiDeBianDongQiTaZongHeShouYi" context="neeq_duration_T-1_M"/>
    <Item id="00006220" ccId="42806106" eleName="SuoYouZheQuanYiNeiBuJieZhuanBianDongDaoZhiDeBianDongQiTaZongHeShouYi" context="neeq_duration_T-1_M"/>
    <Item id="00006221" ccId="147261335" eleName="ZiBenGongJiZhuanZengZiBenHuoGuBenDaoZhiDeBianDongQiTaZongHeShouYi" context="neeq_duration_T-1_M"/>
    <Item id="00006222" ccId="1072395118" eleName="YingYuGongJiZhuanZengZiBenHuoGuBenDaoZhiDeBianDongQiTaZongHeShouYi" context="neeq_duration_T-1_M"/>
    <Item id="00006223" ccId="4224374572" eleName="YingYuGongJiMiBuKuiSunDaoZhiDeBianDongQiTaZongHeShouYi" context="neeq_duration_T-1_M"/>
    <Item id="00006224" ccId="2717303291" eleName="QiTaSuoYouZheQuanYiNeiBuJieZhuanDaoZhiDeBianDongQiTaZongHeShouYi" context="neeq_duration_T-1_M"/>
    <Item id="00006225" ccId="119729387" eleName="ZhuanXiangChuBeiDeBianDongQiTaZongHeShouYi" context="neeq_duration_T-1_M"/>
    <Item id="00006226" ccId="3332782047" eleName="BenQiTiQuDaoZhiDeBianDongQiTaZongHeShouYi" context="neeq_duration_T-1_M"/>
    <Item id="00006227" ccId="2320841568" eleName="BenQiShiYongDaoZhiDeBianDongQiTaZongHeShouYi" context="neeq_duration_T-1_M"/>
    <Item id="00006228" ccId="2554717913" eleName="kuaiJiZhengCeBianGengDaoZhiDeBianGengZhuanXiangChuBei" context="neeq_duration_T-1_M"/>
    <Item id="00006229" ccId="136080185" eleName="QianQiChaCuoGengZhengDaoZhiDeBianGengZhuanXiangChuBei" context="neeq_duration_T-1_M"/>
    <Item id="00006230" ccId="1150324013" eleName="QiTaDaoZhiDeBianGengZhuanXiangChuBei" context="neeq_duration_T-1_M"/>
    <Item id="00006231" ccId="811449657" eleName="BenNianNianChuYuEZhuanXiangChuBei" context="neeq_duration_T-1_M"/>
    <Item id="00006232" ccId="1530688533" eleName="BenQiZengJianBianDongJinEZhuanXiangChuBei" context="neeq_duration_T-1_M"/>
    <Item id="00006233" ccId="494310611" eleName="JingLiRunHeQiTaZongHeShouYiBianDongDaoZhiDeBianDongJinEZhuanXiangChuBei" context="neeq_duration_T-1_M"/>
    <Item id="00006234" ccId="4115466316" eleName="SuoYouZheTouRuHeJianShaoZiBenDaoZhiDeBianDongZhuanXiangChuBei" context="neeq_duration_T-1_M"/>
    <Item id="00006235" ccId="139625910" eleName="GuFenZhiFuJiRuSuoYouZheQuanYiDeJinEDaoZhiDeBianDongZhuanXiangChuBei" context="neeq_duration_T-1_M"/>
    <Item id="00006236" ccId="964470387" eleName="QiTaSuoYouZheTouRuHeJianShaoZiBenDaoZhiDeBianDongZhuanXiangChuBei" context="neeq_duration_T-1_M"/>
    <Item id="00006237" ccId="1681619287" eleName="LiRunFenPeiDaoZhiDeBianDongZhuanXiangChuBei" context="neeq_duration_T-1_M"/>
    <Item id="00006238" ccId="628594074" eleName="TiQuYingYuGongJiDaoZhiDeBianDongZhuanXiangChuBei" context="neeq_duration_T-1_M"/>
    <Item id="00006239" ccId="2488207418" eleName="DuiSuoYouZheHuoGuDongDeFenPeiDaoZhiDeBianDongZhuanXiangChuBei" context="neeq_duration_T-1_M"/>
    <Item id="00006240" ccId="4115615446" eleName="QiTaLiRunFenPeiDaoZhiDeBianDongZhuanXiangChuBei" context="neeq_duration_T-1_M"/>
    <Item id="00006241" ccId="3536515905" eleName="SuoYouZheQuanYiNeiBuJieZhuanBianDongDaoZhiDeBianDongZhuanXiangChuBei" context="neeq_duration_T-1_M"/>
    <Item id="00006242" ccId="1690328973" eleName="ZiBenGongJiZhuanZengZiBenHuoGuBenDaoZhiDeBianDongZhuanXiangChuBei" context="neeq_duration_T-1_M"/>
    <Item id="00006243" ccId="3733563414" eleName="YingYuGongJiZhuanZengZiBenHuoGuBenDaoZhiDeBianDongZhuanXiangChuBei" context="neeq_duration_T-1_M"/>
    <Item id="00006244" ccId="2125111421" eleName="YingYuGongJiMiBuKuiSunDaoZhiDeBianDongZhuanXiangChuBei" context="neeq_duration_T-1_M"/>
    <Item id="00006245" ccId="2627796400" eleName="QiTaSuoYouZheQuanYiNeiBuJieZhuanDaoZhiDeBianDongZhuanXiangChuBei" context="neeq_duration_T-1_M"/>
    <Item id="00006246" ccId="3047546098" eleName="ZhuanXiangChuBeiDeBianDongZhuanXiangChuBei" context="neeq_duration_T-1_M"/>
    <Item id="00006247" ccId="2577071473" eleName="BenQiTiQuDaoZhiDeBianDongZhuanXiangChuBei" context="neeq_duration_T-1_M"/>
    <Item id="00006248" ccId="547890285" eleName="BenQiShiYongDaoZhiDeBianDongZhuanXiangChuBei" context="neeq_duration_T-1_M"/>
    <Item id="00006249" ccId="2381506351" eleName="kuaiJiZhengCeBianGengDaoZhiDeBianGengYingYuGongJi" context="neeq_duration_T-1_M"/>
    <Item id="00006250" ccId="3128024321" eleName="QianQiChaCuoGengZhengDaoZhiDeBianGengYingYuGongJi" context="neeq_duration_T-1_M"/>
    <Item id="00006251" ccId="1837571528" eleName="QiTaDaoZhiDeBianGengYingYuGongJi" context="neeq_duration_T-1_M"/>
    <Item id="00006252" ccId="1569452010" eleName="BenNianNianChuYuEYingYuGongJi" context="neeq_duration_T-1_M"/>
    <Item id="00006253" ccId="573866385" eleName="BenQiZengJianBianDongJinEYingYuGongJi" context="neeq_duration_T-1_M"/>
    <Item id="00006254" ccId="3786056951" eleName="JingLiRunHeQiTaZongHeShouYiBianDongDaoZhiDeBianDongJinEYingYuGongJi" context="neeq_duration_T-1_M"/>
    <Item id="00006255" ccId="3003535502" eleName="SuoYouZheTouRuHeJianShaoZiBenDaoZhiDeBianDongYingYuGongJi" context="neeq_duration_T-1_M"/>
    <Item id="00006256" ccId="2672593639" eleName="GuFenZhiFuJiRuSuoYouZheQuanYiDeJinEDaoZhiDeBianDongYingYuGongJi" context="neeq_duration_T-1_M"/>
    <Item id="00006257" ccId="2115158490" eleName="QiTaSuoYouZheTouRuHeJianShaoZiBenDaoZhiDeBianDongYingYuGongJi" context="neeq_duration_T-1_M"/>
    <Item id="00006258" ccId="1591358627" eleName="LiRunFenPeiDaoZhiDeBianDongYingYuGongJi" context="neeq_duration_T-1_M"/>
    <Item id="00006259" ccId="1367327078" eleName="TiQuYingYuGongJiDaoZhiDeBianDongYingYuGongJi" context="neeq_duration_T-1_M"/>
    <Item id="00006260" ccId="3130422144" eleName="DuiSuoYouZheHuoGuDongDeFenPeiDaoZhiDeBianDongYingYuGongJi" context="neeq_duration_T-1_M"/>
    <Item id="00006261" ccId="2163579472" eleName="QiTaLiRunFenPeiDaoZhiDeBianDongYingYuGongJi" context="neeq_duration_T-1_M"/>
    <Item id="00006262" ccId="3916111251" eleName="SuoYouZheQuanYiNeiBuJieZhuanBianDongDaoZhiDeBianDongYingYuGongJi" context="neeq_duration_T-1_M"/>
    <Item id="00006263" ccId="2489122892" eleName="ZiBenGongJiZhuanZengZiBenHuoGuBenDaoZhiDeBianDongYingYuGongJi" context="neeq_duration_T-1_M"/>
    <Item id="00006264" ccId="3295159432" eleName="YingYuGongJiZhuanZengZiBenHuoGuBenDaoZhiDeBianDongYingYuGongJi" context="neeq_duration_T-1_M"/>
    <Item id="00006265" ccId="1282916087" eleName="YingYuGongJiMiBuKuiSunDaoZhiDeBianDongYingYuGongJi" context="neeq_duration_T-1_M"/>
    <Item id="00006266" ccId="353318723" eleName="QiTaSuoYouZheQuanYiNeiBuJieZhuanDaoZhiDeBianDongYingYuGongJi" context="neeq_duration_T-1_M"/>
    <Item id="00006267" ccId="3948413856" eleName="ZhuanXiangChuBeiDeBianDongYingYuGongJi" context="neeq_duration_T-1_M"/>
    <Item id="00006268" ccId="2826847686" eleName="BenQiTiQuDaoZhiDeBianDongYingYuGongJi" context="neeq_duration_T-1_M"/>
    <Item id="00006269" ccId="2940007376" eleName="BenQiShiYongDaoZhiDeBianDongYingYuGongJi" context="neeq_duration_T-1_M"/>
    <Item id="00006270" ccId="1821375787" eleName="kuaiJiZhengCeBianGengDaoZhiDeBianGengWeiFenPeiLiRun" context="neeq_duration_T-1_M"/>
    <Item id="00006271" ccId="1304351967" eleName="QianQiChaCuoGengZhengDaoZhiDeBianGengWeiFenPeiLiRun" context="neeq_duration_T-1_M"/>
    <Item id="00006272" ccId="2453730627" eleName="QiTaDaoZhiDeBianGengWeiFenPeiLiRun" context="neeq_duration_T-1_M"/>
    <Item id="00006273" ccId="3525416575" eleName="BenNianNianChuYuEWeiFenPeiLiRun" context="neeq_duration_T-1_M"/>
    <Item id="00006274" ccId="3784892284" eleName="BenQiZengJianBianDongJinEWeiFenPeiLiRun" context="neeq_duration_T-1_M"/>
    <Item id="00006275" ccId="85208233" eleName="JingLiRunHeQiTaZongHeShouYiBianDongDaoZhiDeBianDongJinEWeiFenPeiLiRun" context="neeq_duration_T-1_M"/>
    <Item id="00006276" ccId="2998597211" eleName="SuoYouZheTouRuHeJianShaoZiBenDaoZhiDeBianDongWeiFenPeiLiRun" context="neeq_duration_T-1_M"/>
    <Item id="00006277" ccId="1547187968" eleName="GuFenZhiFuJiRuSuoYouZheQuanYiDeJinEDaoZhiDeBianDongWeiFenPeiLiRun" context="neeq_duration_T-1_M"/>
    <Item id="00006278" ccId="1867249488" eleName="QiTaSuoYouZheTouRuHeJianShaoZiBenDaoZhiDeBianDongWeiFenPeiLiRun" context="neeq_duration_T-1_M"/>
    <Item id="00006279" ccId="434101592" eleName="LiRunFenPeiDaoZhiDeBianDongWeiFenPeiLiRun" context="neeq_duration_T-1_M"/>
    <Item id="00006280" ccId="292025476" eleName="TiQuYingYuGongJiDaoZhiDeBianDongWeiFenPeiLiRun" context="neeq_duration_T-1_M"/>
    <Item id="00006281" ccId="3082165301" eleName="DuiSuoYouZheHuoGuDongDeFenPeiDaoZhiDeBianDongWeiFenPeiLiRun" context="neeq_duration_T-1_M"/>
    <Item id="00006282" ccId="487602453" eleName="QiTaLiRunFenPeiDaoZhiDeBianDongWeiFenPeiLiRun" context="neeq_duration_T-1_M"/>
    <Item id="00006283" ccId="610248471" eleName="SuoYouZheQuanYiNeiBuJieZhuanBianDongDaoZhiDeBianDongWeiFenPeiLiRun" context="neeq_duration_T-1_M"/>
    <Item id="00006284" ccId="1345133670" eleName="ZiBenGongJiZhuanZengZiBenHuoGuBenDaoZhiDeBianDongWeiFenPeiLiRun" context="neeq_duration_T-1_M"/>
    <Item id="00006285" ccId="3609143950" eleName="YingYuGongJiZhuanZengZiBenHuoGuBenDaoZhiDeBianDongWeiFenPeiLiRun" context="neeq_duration_T-1_M"/>
    <Item id="00006286" ccId="2705133409" eleName="YingYuGongJiMiBuKuiSunDaoZhiDeBianDongWeiFenPeiLiRun" context="neeq_duration_T-1_M"/>
    <Item id="00006287" ccId="4157622811" eleName="QiTaSuoYouZheQuanYiNeiBuJieZhuanDaoZhiDeBianDongWeiFenPeiLiRun" context="neeq_duration_T-1_M"/>
    <Item id="00006288" ccId="964544726" eleName="ZhuanXiangChuBeiDeBianDongWeiFenPeiLiRun" context="neeq_duration_T-1_M"/>
    <Item id="00006289" ccId="3253299029" eleName="BenQiTiQuDaoZhiDeBianDongWeiFenPeiLiRun" context="neeq_duration_T-1_M"/>
    <Item id="00006290" ccId="2033375436" eleName="BenQiShiYongDaoZhiDeBianDongWeiFenPeiLiRun" context="neeq_duration_T-1_M"/>
    <Item id="00006291" ccId="2260784982" eleName="kuaiJiZhengCeBianGengDaoZhiDeBianGengSuoYouZheQuanYi" context="neeq_duration_T-1_M"/>
    <Item id="00006292" ccId="2655172997" eleName="QianQiChaCuoGengZhengDaoZhiDeBianGengSuoYouZheQuanYi" context="neeq_duration_T-1_M"/>
    <Item id="00006293" ccId="3659855170" eleName="QiTaDaoZhiDeBianGengSuoYouZheQuanYi" context="neeq_duration_T-1_M"/>
    <Item id="00006294" ccId="1429072068" eleName="BenNianNianChuYuESuoYouZheQuanYi" context="neeq_duration_T-1_M"/>
    <Item id="00006295" ccId="3880652845" eleName="BenQiZengJianBianDongJinESuoYouZheQuanYi" context="neeq_duration_T-1_M"/>
    <Item id="00006296" ccId="2377114289" eleName="JingLiRunHeQiTaZongHeShouYiBianDongDaoZhiDeBianDongJinESuoYouZheQuanYi" context="neeq_duration_T-1_M"/>
    <Item id="00006297" ccId="508488515" eleName="SuoYouZheTouRuHeJianShaoZiBenDaoZhiDeBianDongSuoYouZheQuanYi" context="neeq_duration_T-1_M"/>
    <Item id="00006298" ccId="440350756" eleName="GuFenZhiFuJiRuSuoYouZheQuanYiDeJinEDaoZhiDeBianDongSuoYouZheQuanYi" context="neeq_duration_T-1_M"/>
    <Item id="00006299" ccId="1306430059" eleName="QiTaSuoYouZheTouRuHeJianShaoZiBenDaoZhiDeBianDongSuoYouZheQuanYi" context="neeq_duration_T-1_M"/>
    <Item id="00006300" ccId="3009002070" eleName="LiRunFenPeiDaoZhiDeBianDongSuoYouZheQuanYi" context="neeq_duration_T-1_M"/>
    <Item id="00006301" ccId="221187315" eleName="TiQuYingYuGongJiDaoZhiDeBianDongSuoYouZheQuanYi" context="neeq_duration_T-1_M"/>
    <Item id="00006302" ccId="884985833" eleName="DuiSuoYouZheHuoGuDongDeFenPeiDaoZhiDeBianDongSuoYouZheQuanYi" context="neeq_duration_T-1_M"/>
    <Item id="00006303" ccId="871885636" eleName="QiTaLiRunFenPeiDaoZhiDeBianDongSuoYouZheQuanYi" context="neeq_duration_T-1_M"/>
    <Item id="00006304" ccId="1935006339" eleName="SuoYouZheQuanYiNeiBuJieZhuanBianDongDaoZhiDeBianDongSuoYouZheQuanYi" context="neeq_duration_T-1_M"/>
    <Item id="00006305" ccId="575858977" eleName="ZiBenGongJiZhuanZengZiBenHuoGuBenDaoZhiDeBianDongSuoYouZheQuanYi" context="neeq_duration_T-1_M"/>
    <Item id="00006306" ccId="4217364347" eleName="YingYuGongJiZhuanZengZiBenHuoGuBenDaoZhiDeBianDongSuoYouZheQuanYi" context="neeq_duration_T-1_M"/>
    <Item id="00006307" ccId="3394138482" eleName="YingYuGongJiMiBuKuiSunDaoZhiDeBianDongSuoYouZheQuanYi" context="neeq_duration_T-1_M"/>
    <Item id="00006308" ccId="663665665" eleName="QiTaSuoYouZheQuanYiNeiBuJieZhuanDaoZhiDeBianDongSuoYouZheQuanYi" context="neeq_duration_T-1_M"/>
    <Item id="00006309" ccId="3527742226" eleName="ZhuanXiangChuBeiDeBianDongSuoYouZheQuanYi" context="neeq_duration_T-1_M"/>
    <Item id="00006310" ccId="1649857739" eleName="BenQiTiQuDaoZhiDeBianDongSuoYouZheQuanYi" context="neeq_duration_T-1_M"/>
    <Item id="00006311" ccId="2441634159" eleName="BenQiShiYongDaoZhiDeBianDongSuoYouZheQuanYi" context="neeq_duration_T-1_M"/>
    <Item id="00006315" ccId="3018025409" eleName="SuoYouZheTouRuZiBenDaoZhiDeBianDongShiShouZiBenHuoGuBen" context="neeq_duration_T_M"/>
    <Item id="00006316" ccId="2561818577" eleName="QiTaQuanYiGongJuChiYouZheTouRuZiBenDaoZhiDeBianDongShiShouZiBenHuoGuBen" context="neeq_duration_T_M"/>
    <Item id="00006317" ccId="2974704581" eleName="QiTaZengJianBianDongJinEShiShouZiBenHuoGuBen" context="neeq_duration_T_M"/>
    <Item id="00006321" ccId="737668353" eleName="CapitalSurplus" context="neeq_instant_T_M"/>
    <Item id="00006394" ccId="2781670714" eleName="SuoYouZheTouRuZiBenDaoZhiDeBianDongZiBenGongJi" context="neeq_duration_T_M"/>
    <Item id="00006395" ccId="4128331877" eleName="QiTaQuanYiGongJuChiYouZheTouRuZiBenDaoZhiDeBianDongZiBenGongJi" context="neeq_duration_T_M"/>
    <Item id="00006396" ccId="774361485" eleName="QiTaZengJianBianDongJinEZiBenGongJi" context="neeq_duration_T_M"/>
    <Item id="00006397" ccId="3753605379" eleName="SuoYouZheTouRuZiBenDaoZhiDeBianDongKuCunGu" context="neeq_duration_T_M"/>
    <Item id="00006398" ccId="975800687" eleName="QiTaQuanYiGongJuChiYouZheTouRuZiBenDaoZhiDeBianDongKuCunGu" context="neeq_duration_T_M"/>
    <Item id="00006399" ccId="766892290" eleName="QiTaZengJianBianDongJinEKuCunGu" context="neeq_duration_T_M"/>
    <Item id="00006400" ccId="21376267" eleName="SuoYouZheTouRuZiBenDaoZhiDeBianDongQiTaZongHeShouYi" context="neeq_duration_T_M"/>
    <Item id="00006401" ccId="3986489483" eleName="QiTaQuanYiGongJuChiYouZheTouRuZiBenDaoZhiDeBianDongQiTaZongHeShouYi" context="neeq_duration_T_M"/>
    <Item id="00006402" ccId="838653715" eleName="QiTaZengJianBianDongJinEQiTaZongHeShouYi" context="neeq_duration_T_M"/>
    <Item id="00006403" ccId="935096115" eleName="SuoYouZheTouRuZiBenDaoZhiDeBianDongZhuanXiangChuBei" context="neeq_duration_T_M"/>
    <Item id="00006404" ccId="4123791946" eleName="QiTaQuanYiGongJuChiYouZheTouRuZiBenDaoZhiDeBianDongZhuanXiangChuBei" context="neeq_duration_T_M"/>
    <Item id="00006405" ccId="3616386991" eleName="QiTaZengJianBianDongJinEZhuanXiangChuBei" context="neeq_duration_T_M"/>
    <Item id="00006406" ccId="4062193748" eleName="SuoYouZheTouRuZiBenDaoZhiDeBianDongYingYuGongJi" context="neeq_duration_T_M"/>
    <Item id="00006407" ccId="1040324599" eleName="QiTaQuanYiGongJuChiYouZheTouRuZiBenDaoZhiDeBianDongYingYuGongJi" context="neeq_duration_T_M"/>
    <Item id="00006408" ccId="1547569587" eleName="QiTaZengJianBianDongJinEYingYuGongJi" context="neeq_duration_T_M"/>
    <Item id="00006409" ccId="4041765316" eleName="QiTaZengJianBianDongJinEWeiFenPeiLiRun" context="neeq_duration_T_M"/>
    <Item id="00006410" ccId="1456293602" eleName="SuoYouZheTouRuZiBenDaoZhiDeBianDongWeiFenPeiLiRun" context="neeq_duration_T_M"/>
    <Item id="00006411" ccId="3529349680" eleName="QiTaQuanYiGongJuChiYouZheTouRuZiBenDaoZhiDeBianDongWeiFenPeiLiRun" context="neeq_duration_T_M"/>
    <Item id="00006412" ccId="362638446" eleName="SuoYouZheTouRuZiBenDaoZhiDeBianDongSuoYouZheQuanYi" context="neeq_duration_T_M"/>
    <Item id="00006413" ccId="4180675465" eleName="QiTaQuanYiGongJuChiYouZheTouRuZiBenDaoZhiDeBianDongSuoYouZheQuanYi" context="neeq_duration_T_M"/>
    <Item id="00006414" ccId="2912108639" eleName="QiTaZengJianBianDongJinESuoYouZheQuanYi" context="neeq_duration_T_M"/>
    <Item id="00006421" ccId="2248152218" eleName="SuoYouZheTouRuZiBenDaoZhiDeBianDongShiShouZiBenHuoGuBen" context="neeq_duration_T-1_M"/>
    <Item id="00006422" ccId="2233732426" eleName="QiTaQuanYiGongJuChiYouZheTouRuZiBenDaoZhiDeBianDongShiShouZiBenHuoGuBen" context="neeq_duration_T-1_M"/>
    <Item id="00006423" ccId="4118154661" eleName="QiTaZengJianBianDongJinEShiShouZiBenHuoGuBen" context="neeq_duration_T-1_M"/>
    <Item id="00006496" ccId="3592488675" eleName="SuoYouZheTouRuZiBenDaoZhiDeBianDongZiBenGongJi" context="neeq_duration_T-1_M"/>
    <Item id="00006497" ccId="3565971204" eleName="QiTaQuanYiGongJuChiYouZheTouRuZiBenDaoZhiDeBianDongZiBenGongJi" context="neeq_duration_T-1_M"/>
    <Item id="00006498" ccId="2924445674" eleName="QiTaZengJianBianDongJinEZiBenGongJi" context="neeq_duration_T-1_M"/>
    <Item id="00006499" ccId="3548624898" eleName="SuoYouZheTouRuZiBenDaoZhiDeBianDongKuCunGu" context="neeq_duration_T-1_M"/>
    <Item id="00006500" ccId="3087488544" eleName="QiTaQuanYiGongJuChiYouZheTouRuZiBenDaoZhiDeBianDongKuCunGu" context="neeq_duration_T-1_M"/>
    <Item id="00006501" ccId="1836562360" eleName="QiTaZengJianBianDongJinEKuCunGu" context="neeq_duration_T-1_M"/>
    <Item id="00006502" ccId="255802432" eleName="SuoYouZheTouRuZiBenDaoZhiDeBianDongQiTaZongHeShouYi" context="neeq_duration_T-1_M"/>
    <Item id="00006503" ccId="898324245" eleName="QiTaQuanYiGongJuChiYouZheTouRuZiBenDaoZhiDeBianDongQiTaZongHeShouYi" context="neeq_duration_T-1_M"/>
    <Item id="00006504" ccId="1102614478" eleName="QiTaZengJianBianDongJinEQiTaZongHeShouYi" context="neeq_duration_T-1_M"/>
    <Item id="00006505" ccId="2924979645" eleName="SuoYouZheTouRuZiBenDaoZhiDeBianDongZhuanXiangChuBei" context="neeq_duration_T-1_M"/>
    <Item id="00006506" ccId="1069771699" eleName="QiTaQuanYiGongJuChiYouZheTouRuZiBenDaoZhiDeBianDongZhuanXiangChuBei" context="neeq_duration_T-1_M"/>
    <Item id="00006507" ccId="4013245051" eleName="QiTaZengJianBianDongJinEZhuanXiangChuBei" context="neeq_duration_T-1_M"/>
    <Item id="00006508" ccId="1800881459" eleName="SuoYouZheTouRuZiBenDaoZhiDeBianDongYingYuGongJi" context="neeq_duration_T-1_M"/>
    <Item id="00006509" ccId="774908680" eleName="QiTaQuanYiGongJuChiYouZheTouRuZiBenDaoZhiDeBianDongYingYuGongJi" context="neeq_duration_T-1_M"/>
    <Item id="00006510" ccId="2205289082" eleName="QiTaZengJianBianDongJinEYingYuGongJi" context="neeq_duration_T-1_M"/>
    <Item id="00006511" ccId="3418807877" eleName="SuoYouZheTouRuZiBenDaoZhiDeBianDongWeiFenPeiLiRun" context="neeq_duration_T-1_M"/>
    <Item id="00006512" ccId="1382279722" eleName="QiTaQuanYiGongJuChiYouZheTouRuZiBenDaoZhiDeBianDongWeiFenPeiLiRun" context="neeq_duration_T-1_M"/>
    <Item id="00006513" ccId="3986333808" eleName="SuoYouZheTouRuZiBenDaoZhiDeBianDongSuoYouZheQuanYi" context="neeq_duration_T-1_M"/>
    <Item id="00006514" ccId="3113617108" eleName="QiTaQuanYiGongJuChiYouZheTouRuZiBenDaoZhiDeBianDongSuoYouZheQuanYi" context="neeq_duration_T-1_M"/>
    <Item id="00006515" ccId="1854454361" eleName="QiTaZengJianBianDongJinEWeiFenPeiLiRun" context="neeq_duration_T-1_M"/>
    <Item id="00006516" ccId="1970017068" eleName="QiTaZengJianBianDongJinESuoYouZheQuanYi" context="neeq_duration_T-1_M"/>
    <Item id="00007109" ccId="1777905188" eleName="kuaiJiZhengCeBianGengDaoZhiDeBianGengShiShouZiBenHuoGuBen" context="neeq_duration_T"/>
    <Item id="00007110" ccId="1656800656" eleName="QianQiChaCuoGengZhengDaoZhiDeBianGengShiShouZiBenHuoGuBen" context="neeq_duration_T"/>
    <Item id="00007111" ccId="2158493720" eleName="QiTaDaoZhiDeBianGengShiShouZiBenHuoGuBen" context="neeq_duration_T"/>
    <Item id="00007113" ccId="422543399" eleName="BenQiZengJianBianDongJinEShiShouZiBenHuoGuBen" context="neeq_duration_T"/>
    <Item id="00007114" ccId="674153179" eleName="SuoYouZheTouRuHeJianShaoZiBenDaoZhiDeBianDongShiShouZiBenHuoGuBen" context="neeq_duration_T"/>
    <Item id="00007115" ccId="3526028440" eleName="GuFenZhiFuJiRuSuoYouZheQuanYiDeJinEDaoZhiDeBianDongShiShouZiBenHuoGuBen" context="neeq_duration_T"/>
    <Item id="00007116" ccId="1661261201" eleName="LiRunFenPeiDaoZhiDeBianDongShiShouZiBenHuoGuBen" context="neeq_duration_T"/>
    <Item id="00007117" ccId="3359913656" eleName="TiQuYingYuGongJiDaoZhiDeBianDongShiShouZiBenHuoGuBen" context="neeq_duration_T"/>
    <Item id="00007118" ccId="2700580657" eleName="DuiSuoYouZheHuoGuDongDeFenPeiDaoZhiDeBianDongShiShouZiBenHuoGuBen" context="neeq_duration_T"/>
    <Item id="00007119" ccId="3452877227" eleName="QiTaLiRunFenPeiDaoZhiDeBianDongShiShouZiBenHuoGuBen" context="neeq_duration_T"/>
    <Item id="00007120" ccId="328023" eleName="QiTaSuoYouZheTouRuHeJianShaoZiBenDaoZhiDeBianDongShiShouZiBenHuoGuBen" context="neeq_duration_T"/>
    <Item id="00007121" ccId="2554717901" eleName="SuoYouZheQuanYiNeiBuJieZhuanBianDongDaoZhiDeBianDongShiShouZiBenHuoGuBen" context="neeq_duration_T"/>
    <Item id="00007122" ccId="2385667409" eleName="ZiBenGongJiZhuanZengZiBenHuoGuBenDaoZhiDeBianDongShiShouZiBenHuoGuBen" context="neeq_duration_T"/>
    <Item id="00007123" ccId="1744605825" eleName="YingYuGongJiZhuanZengZiBenHuoGuBenDaoZhiDeBianDongShiShouZiBenHuoGuBen" context="neeq_duration_T"/>
    <Item id="00007124" ccId="4184682448" eleName="YingYuGongJiMiBuKuiSunDaoZhiDeBianDongShiShouZiBenHuoGuBen" context="neeq_duration_T"/>
    <Item id="00007125" ccId="1412432606" eleName="QiTaSuoYouZheQuanYiNeiBuJieZhuanDaoZhiDeBianDongShiShouZiBenHuoGuBen" context="neeq_duration_T"/>
    <Item id="00007126" ccId="542562821" eleName="ZhuanXiangChuBeiDeBianDongShiShouZiBenHuoGuBen" context="neeq_duration_T"/>
    <Item id="00007127" ccId="1401020318" eleName="BenQiTiQuDaoZhiDeBianDongShiShouZiBenHuoGuBen" context="neeq_duration_T"/>
    <Item id="00007128" ccId="2721548937" eleName="BenQiShiYongDaoZhiDeBianDongShiShouZiBenHuoGuBen" context="neeq_duration_T"/>
    <Item id="00007132" ccId="3484566367" eleName="QianQiChaCuoGengZhengDaoZhiDeBianGengZiBenGongJi" context="neeq_duration_T"/>
    <Item id="00007133" ccId="3173204838" eleName="QiTaDaoZhiDeBianGengZiBenGongJi" context="neeq_duration_T"/>
    <Item id="00007134" ccId="831715937" eleName="BenNianNianChuYuEZiBenGongJi" context="neeq_duration_T"/>
    <Item id="00007137" ccId="3981243196" eleName="BenQiZengJianBianDongJinEZiBenGongJi" context="neeq_duration_T"/>
    <Item id="00007138" ccId="3740261647" eleName="SuoYouZheTouRuHeJianShaoZiBenDaoZhiDeBianDongZiBenGongJi" context="neeq_duration_T"/>
    <Item id="00007139" ccId="442972152" eleName="GuFenZhiFuJiRuSuoYouZheQuanYiDeJinEDaoZhiDeBianDongZiBenGongJi" context="neeq_duration_T"/>
    <Item id="00007140" ccId="390621758" eleName="QiTaSuoYouZheTouRuHeJianShaoZiBenDaoZhiDeBianDongZiBenGongJi" context="neeq_duration_T"/>
    <Item id="00007141" ccId="3025961295" eleName="LiRunFenPeiDaoZhiDeBianDongZiBenGongJi" context="neeq_duration_T"/>
    <Item id="00007142" ccId="4235786394" eleName="TiQuYingYuGongJiDaoZhiDeBianDongZiBenGongJi" context="neeq_duration_T"/>
    <Item id="00007143" ccId="2357522455" eleName="DuiSuoYouZheHuoGuDongDeFenPeiDaoZhiDeBianDongZiBenGongJi" context="neeq_duration_T"/>
    <Item id="00007144" ccId="906502033" eleName="QiTaLiRunFenPeiDaoZhiDeBianDongZiBenGongJi" context="neeq_duration_T"/>
    <Item id="00007145" ccId="818461348" eleName="SuoYouZheQuanYiNeiBuJieZhuanBianDongDaoZhiDeBianDongZiBenGongJi" context="neeq_duration_T"/>
    <Item id="00007146" ccId="987283679" eleName="ZiBenGongJiZhuanZengZiBenHuoGuBenDaoZhiDeBianDongZiBenGongJi" context="neeq_duration_T"/>
    <Item id="00007147" ccId="1605310898" eleName="YingYuGongJiZhuanZengZiBenHuoGuBenDaoZhiDeBianDongZiBenGongJi" context="neeq_duration_T"/>
    <Item id="00007148" ccId="1922835533" eleName="YingYuGongJiMiBuKuiSunDaoZhiDeBianDongZiBenGongJi" context="neeq_duration_T"/>
    <Item id="00007149" ccId="2548176611" eleName="QiTaSuoYouZheQuanYiNeiBuJieZhuanDaoZhiDeBianDongZiBenGongJi" context="neeq_duration_T"/>
    <Item id="00007150" ccId="2698956184" eleName="ZhuanXiangChuBeiDeBianDongZiBenGongJi" context="neeq_duration_T"/>
    <Item id="00007151" ccId="3005147700" eleName="BenQiTiQuDaoZhiDeBianDongZiBenGongJi" context="neeq_duration_T"/>
    <Item id="00007152" ccId="1586489275" eleName="BenQiShiYongDaoZhiDeBianDongZiBenGongJi" context="neeq_duration_T"/>
    <Item id="00007153" ccId="1546717877" eleName="kuaiJiZhengCeBianGengDaoZhiDeBianGengKuCunGu" context="neeq_duration_T"/>
    <Item id="00007154" ccId="1982272163" eleName="QianQiChaCuoGengZhengDaoZhiDeBianGengKuCunGu" context="neeq_duration_T"/>
    <Item id="00007155" ccId="3840869985" eleName="QiTaDaoZhiDeBianGengKuCunGu" context="neeq_duration_T"/>
    <Item id="00007156" ccId="1243299334" eleName="BenNianNianChuYuEKuCunGu" context="neeq_duration_T"/>
    <Item id="00007158" ccId="3793144614" eleName="BenQiZengJianBianDongJinEKuCunGu" context="neeq_duration_T"/>
    <Item id="00007159" ccId="624434745" eleName="JingLiRunHeQiTaZongHeShouYiBianDongDaoZhiDeBianDongJinEKuCunGu" context="neeq_duration_T"/>
    <Item id="00007160" ccId="3514402959" eleName="SuoYouZheTouRuHeJianShaoZiBenDaoZhiDeBianDongKuCunGu" context="neeq_duration_T"/>
    <Item id="00007161" ccId="3831080981" eleName="GuFenZhiFuJiRuSuoYouZheQuanYiDeJinEDaoZhiDeBianDongKuCunGu" context="neeq_duration_T"/>
    <Item id="00007162" ccId="2948645069" eleName="QiTaSuoYouZheTouRuHeJianShaoZiBenDaoZhiDeBianDong" context="neeq_duration_T"/>
    <Item id="00007163" ccId="2136665340" eleName="LiRunFenPeiDaoZhiDeBianDongKuCunGu" context="neeq_duration_T"/>
    <Item id="00007164" ccId="112179326" eleName="TiQuYingYuGongJiDaoZhiDeBianDongKuCunGu" context="neeq_duration_T"/>
    <Item id="00007165" ccId="4288908438" eleName="DuiSuoYouZheHuoGuDongDeFenPeiDaoZhiDeBianDongKuCunGu" context="neeq_duration_T"/>
    <Item id="00007166" ccId="1175610600" eleName="QiTaLiRunFenPeiDaoZhiDeBianDongKuCunGu" context="neeq_duration_T"/>
    <Item id="00007167" ccId="3031742136" eleName="SuoYouZheQuanYiNeiBuJieZhuanBianDongDaoZhiDeBianDongKuCunGu" context="neeq_duration_T"/>
    <Item id="00007168" ccId="3815512675" eleName="ZiBenGongJiZhuanZengZiBenHuoGuBenDaoZhiDeBianDongKuCunGu" context="neeq_duration_T"/>
    <Item id="00007169" ccId="1852527474" eleName="YingYuGongJiZhuanZengZiBenHuoGuBenDaoZhiDeBianDongKuCunGu" context="neeq_duration_T"/>
    <Item id="00007170" ccId="3469986681" eleName="YingYuGongJiMiBuKuiSunDaoZhiDeBianDongKuCunGu" context="neeq_duration_T"/>
    <Item id="00007171" ccId="627282234" eleName="QiTaSuoYouZheQuanYiNeiBuJieZhuanDaoZhiDeBianDongKuCunGu" context="neeq_duration_T"/>
    <Item id="00007172" ccId="3160715873" eleName="ZhuanXiangChuBeiDeBianDongKuCunGu" context="neeq_duration_T"/>
    <Item id="00007173" ccId="1254397597" eleName="BenQiTiQuDaoZhiDeBianDongKuCunGu" context="neeq_duration_T"/>
    <Item id="00007174" ccId="1877726865" eleName="BenQiShiYongDaoZhiDeBianDongKuCunGu" context="neeq_duration_T"/>
    <Item id="00007177" ccId="1485816649" eleName="kuaiJiZhengCeBianGengDaoZhiDeBianGengQiTaZongHeShouYi" context="neeq_duration_T"/>
    <Item id="00007178" ccId="3655864383" eleName="QianQiChaCuoGengZhengDaoZhiDeBianGengQiTaZongHeShouYi" context="neeq_duration_T"/>
    <Item id="00007179" ccId="3997127369" eleName="QiTaDaoZhiDeBianGengQiTaZongHeShouYi" context="neeq_duration_T"/>
    <Item id="00007180" ccId="4013628415" eleName="BenNianNianChuYuEQiTaZongHeShouYi" context="neeq_duration_T"/>
    <Item id="00007181" ccId="1508259200" eleName="BenQiZengJianBianDongJinEQiTaZongHeShouYi" context="neeq_duration_T"/>
    <Item id="00007182" ccId="2170738688" eleName="JingLiRunHeQiTaZongHeShouYiBianDongDaoZhiDeBianDongJinEQiTaZongHeShouYi" context="neeq_duration_T"/>
    <Item id="00007183" ccId="471182898" eleName="SuoYouZheTouRuHeJianShaoZiBenDaoZhiDeBianDongQiTaZongHeShouYi" context="neeq_duration_T"/>
    <Item id="00007184" ccId="263742009" eleName="GuFenZhiFuJiRuSuoYouZheQuanYiDeJinEDaoZhiDeBianDongQiTaZongHeShouYi" context="neeq_duration_T"/>
    <Item id="00007185" ccId="863166772" eleName="QiTaSuoYouZheTouRuHeJianShaoZiBenDaoZhiDeBianDongQiTaZongHeShouYi" context="neeq_duration_T"/>
    <Item id="00007186" ccId="681715796" eleName="LiRunFenPeiDaoZhiDeBianDongQiTaZongHeShouYi" context="neeq_duration_T"/>
    <Item id="00007187" ccId="501947283" eleName="TiQuYingYuGongJiDaoZhiDeBianDongQiTaZongHeShouYi" context="neeq_duration_T"/>
    <Item id="00007188" ccId="490607469" eleName="DuiSuoYouZheHuoGuDongDeFenPeiDaoZhiDeBianDongQiTaZongHeShouYi" context="neeq_duration_T"/>
    <Item id="00007189" ccId="425933739" eleName="QiTaLiRunFenPeiDaoZhiDeBianDongQiTaZongHeShouYi" context="neeq_duration_T"/>
    <Item id="00007190" ccId="2033687573" eleName="SuoYouZheQuanYiNeiBuJieZhuanBianDongDaoZhiDeBianDongQiTaZongHeShouYi" context="neeq_duration_T"/>
    <Item id="00007191" ccId="77875239" eleName="ZiBenGongJiZhuanZengZiBenHuoGuBenDaoZhiDeBianDongQiTaZongHeShouYi" context="neeq_duration_T"/>
    <Item id="00007192" ccId="1140306007" eleName="YingYuGongJiZhuanZengZiBenHuoGuBenDaoZhiDeBianDongQiTaZongHeShouYi" context="neeq_duration_T"/>
    <Item id="00007193" ccId="909037373" eleName="YingYuGongJiMiBuKuiSunDaoZhiDeBianDongQiTaZongHeShouYi" context="neeq_duration_T"/>
    <Item id="00007194" ccId="648564735" eleName="QiTaSuoYouZheQuanYiNeiBuJieZhuanDaoZhiDeBianDongQiTaZongHeShouYi" context="neeq_duration_T"/>
    <Item id="00007195" ccId="2561582381" eleName="ZhuanXiangChuBeiDeBianDongQiTaZongHeShouYi" context="neeq_duration_T"/>
    <Item id="00007196" ccId="3597035525" eleName="BenQiTiQuDaoZhiDeBianDongQiTaZongHeShouYi" context="neeq_duration_T"/>
    <Item id="00007197" ccId="3422736081" eleName="BenQiShiYongDaoZhiDeBianDongQiTaZongHeShouYi" context="neeq_duration_T"/>
    <Item id="00007200" ccId="1917127867" eleName="kuaiJiZhengCeBianGengDaoZhiDeBianGengZhuanXiangChuBei" context="neeq_duration_T"/>
    <Item id="00007201" ccId="2434551501" eleName="QianQiChaCuoGengZhengDaoZhiDeBianGengZhuanXiangChuBei" context="neeq_duration_T"/>
    <Item id="00007202" ccId="3106604973" eleName="QiTaDaoZhiDeBianGengZhuanXiangChuBei" context="neeq_duration_T"/>
    <Item id="00007203" ccId="3093960555" eleName="BenNianNianChuYuEZhuanXiangChuBei" context="neeq_duration_T"/>
    <Item id="00007204" ccId="626123893" eleName="BenQiZengJianBianDongJinEZhuanXiangChuBei" context="neeq_duration_T"/>
    <Item id="00007205" ccId="3893445257" eleName="JingLiRunHeQiTaZongHeShouYiBianDongDaoZhiDeBianDongJinEZhuanXiangChuBei" context="neeq_duration_T"/>
    <Item id="00007206" ccId="1917278383" eleName="SuoYouZheTouRuHeJianShaoZiBenDaoZhiDeBianDongZhuanXiangChuBei" context="neeq_duration_T"/>
    <Item id="00007207" ccId="1777976952" eleName="GuFenZhiFuJiRuSuoYouZheQuanYiDeJinEDaoZhiDeBianDongZhuanXiangChuBei" context="neeq_duration_T"/>
    <Item id="00007208" ccId="1421296262" eleName="QiTaSuoYouZheTouRuHeJianShaoZiBenDaoZhiDeBianDongZhuanXiangChuBei" context="neeq_duration_T"/>
    <Item id="00007209" ccId="3829930048" eleName="LiRunFenPeiDaoZhiDeBianDongZhuanXiangChuBei" context="neeq_duration_T"/>
    <Item id="00007210" ccId="3039688424" eleName="TiQuYingYuGongJiDaoZhiDeBianDongZhuanXiangChuBei" context="neeq_duration_T"/>
    <Item id="00007211" ccId="2940783183" eleName="DuiSuoYouZheHuoGuDongDeFenPeiDaoZhiDeBianDongZhuanXiangChuBei" context="neeq_duration_T"/>
    <Item id="00007212" ccId="1399404055" eleName="QiTaLiRunFenPeiDaoZhiDeBianDongZhuanXiangChuBei" context="neeq_duration_T"/>
    <Item id="00007213" ccId="1289009589" eleName="SuoYouZheQuanYiNeiBuJieZhuanBianDongDaoZhiDeBianDongZhuanXiangChuBei" context="neeq_duration_T"/>
    <Item id="00007214" ccId="141630635" eleName="ZiBenGongJiZhuanZengZiBenHuoGuBenDaoZhiDeBianDongZhuanXiangChuBei" context="neeq_duration_T"/>
    <Item id="00007215" ccId="1244066850" eleName="YingYuGongJiZhuanZengZiBenHuoGuBenDaoZhiDeBianDongZhuanXiangChuBei" context="neeq_duration_T"/>
    <Item id="00007216" ccId="91441284" eleName="YingYuGongJiMiBuKuiSunDaoZhiDeBianDongZhuanXiangChuBei" context="neeq_duration_T"/>
    <Item id="00007217" ccId="3719678551" eleName="QiTaSuoYouZheQuanYiNeiBuJieZhuanDaoZhiDeBianDongZhuanXiangChuBei" context="neeq_duration_T"/>
    <Item id="00007218" ccId="3741577245" eleName="ZhuanXiangChuBeiDeBianDongZhuanXiangChuBei" context="neeq_duration_T"/>
    <Item id="00007219" ccId="2400785080" eleName="BenQiTiQuDaoZhiDeBianDongZhuanXiangChuBei" context="neeq_duration_T"/>
    <Item id="00007220" ccId="2885350270" eleName="BenQiShiYongDaoZhiDeBianDongZhuanXiangChuBei" context="neeq_duration_T"/>
    <Item id="00007223" ccId="3165111739" eleName="kuaiJiZhengCeBianGengDaoZhiDeBianGengYingYuGongJi" context="neeq_duration_T"/>
    <Item id="00007224" ccId="832099321" eleName="QianQiChaCuoGengZhengDaoZhiDeBianGengYingYuGongJi" context="neeq_duration_T"/>
    <Item id="00007225" ccId="1483042293" eleName="QiTaDaoZhiDeBianGengYingYuGongJi" context="neeq_duration_T"/>
    <Item id="00007226" ccId="2700573099" eleName="BenNianNianChuYuEYingYuGongJi" context="neeq_duration_T"/>
    <Item id="00007227" ccId="2832858741" eleName="BenQiZengJianBianDongJinEYingYuGongJi" context="neeq_duration_T"/>
    <Item id="00007228" ccId="2669508472" eleName="JingLiRunHeQiTaZongHeShouYiBianDongDaoZhiDeBianDongJinEYingYuGongJi" context="neeq_duration_T"/>
    <Item id="00007229" ccId="3733101339" eleName="SuoYouZheTouRuHeJianShaoZiBenDaoZhiDeBianDongYingYuGongJi" context="neeq_duration_T"/>
    <Item id="00007230" ccId="752780296" eleName="GuFenZhiFuJiRuSuoYouZheQuanYiDeJinEDaoZhiDeBianDongYingYuGongJi" context="neeq_duration_T"/>
    <Item id="00007231" ccId="3471541768" eleName="QiTaSuoYouZheTouRuHeJianShaoZiBenDaoZhiDeBianDongYingYuGongJi" context="neeq_duration_T"/>
    <Item id="00007232" ccId="401260421" eleName="LiRunFenPeiDaoZhiDeBianDongYingYuGongJi" context="neeq_duration_T"/>
    <Item id="00007233" ccId="4270322891" eleName="TiQuYingYuGongJiDaoZhiDeBianDongYingYuGongJi" context="neeq_duration_T"/>
    <Item id="00007234" ccId="3015560123" eleName="DuiSuoYouZheHuoGuDongDeFenPeiDaoZhiDeBianDongYingYuGongJi" context="neeq_duration_T"/>
    <Item id="00007235" ccId="4272869282" eleName="QiTaLiRunFenPeiDaoZhiDeBianDongYingYuGongJi" context="neeq_duration_T"/>
    <Item id="00007236" ccId="3894214782" eleName="SuoYouZheQuanYiNeiBuJieZhuanBianDongDaoZhiDeBianDongYingYuGongJi" context="neeq_duration_T"/>
    <Item id="00007237" ccId="40406787" eleName="ZiBenGongJiZhuanZengZiBenHuoGuBenDaoZhiDeBianDongYingYuGongJi" context="neeq_duration_T"/>
    <Item id="00007238" ccId="3340096933" eleName="YingYuGongJiZhuanZengZiBenHuoGuBenDaoZhiDeBianDongYingYuGongJi" context="neeq_duration_T"/>
    <Item id="00007239" ccId="2898857316" eleName="YingYuGongJiMiBuKuiSunDaoZhiDeBianDongYingYuGongJi" context="neeq_duration_T"/>
    <Item id="00007240" ccId="778366872" eleName="QiTaSuoYouZheQuanYiNeiBuJieZhuanDaoZhiDeBianDongYingYuGongJi" context="neeq_duration_T"/>
    <Item id="00007241" ccId="480429729" eleName="ZhuanXiangChuBeiDeBianDongYingYuGongJi" context="neeq_duration_T"/>
    <Item id="00007242" ccId="2739197846" eleName="BenQiTiQuDaoZhiDeBianDongYingYuGongJi" context="neeq_duration_T"/>
    <Item id="00007243" ccId="2073776534" eleName="BenQiShiYongDaoZhiDeBianDongYingYuGongJi" context="neeq_duration_T"/>
    <Item id="00007246" ccId="3989574639" eleName="kuaiJiZhengCeBianGengDaoZhiDeBianGengWeiFenPeiLiRun" context="neeq_duration_T"/>
    <Item id="00007247" ccId="2603676596" eleName="QianQiChaCuoGengZhengDaoZhiDeBianGengWeiFenPeiLiRun" context="neeq_duration_T"/>
    <Item id="00007248" ccId="166609352" eleName="QiTaDaoZhiDeBianGengWeiFenPeiLiRun" context="neeq_duration_T"/>
    <Item id="00007249" ccId="2136593524" eleName="BenNianNianChuYuEWeiFenPeiLiRun" context="neeq_duration_T"/>
    <Item id="00007250" ccId="2450810538" eleName="BenQiZengJianBianDongJinEWeiFenPeiLiRun" context="neeq_duration_T"/>
    <Item id="00007251" ccId="2501070193" eleName="JingLiRunHeQiTaZongHeShouYiBianDongDaoZhiDeBianDongJinEWeiFenPeiLiRun" context="neeq_duration_T"/>
    <Item id="00007252" ccId="114025976" eleName="SuoYouZheTouRuHeJianShaoZiBenDaoZhiDeBianDongWeiFenPeiLiRun" context="neeq_duration_T"/>
    <Item id="00007253" ccId="4174204923" eleName="GuFenZhiFuJiRuSuoYouZheQuanYiDeJinEDaoZhiDeBianDongWeiFenPeiLiRun" context="neeq_duration_T"/>
    <Item id="00007254" ccId="2905871181" eleName="QiTaSuoYouZheTouRuHeJianShaoZiBenDaoZhiDeBianDongWeiFenPeiLiRun" context="neeq_duration_T"/>
    <Item id="00007255" ccId="2955050365" eleName="LiRunFenPeiDaoZhiDeBianDongWeiFenPeiLiRun" context="neeq_duration_T"/>
    <Item id="00007256" ccId="3040530589" eleName="TiQuYingYuGongJiDaoZhiDeBianDongWeiFenPeiLiRun" context="neeq_duration_T"/>
    <Item id="00007257" ccId="3142911230" eleName="DuiSuoYouZheHuoGuDongDeFenPeiDaoZhiDeBianDongWeiFenPeiLiRun" context="neeq_duration_T"/>
    <Item id="00007258" ccId="2647695284" eleName="QiTaLiRunFenPeiDaoZhiDeBianDongWeiFenPeiLiRun" context="neeq_duration_T"/>
    <Item id="00007259" ccId="2787460581" eleName="SuoYouZheQuanYiNeiBuJieZhuanBianDongDaoZhiDeBianDongWeiFenPeiLiRun" context="neeq_duration_T"/>
    <Item id="00007260" ccId="2817827517" eleName="ZiBenGongJiZhuanZengZiBenHuoGuBenDaoZhiDeBianDongWeiFenPeiLiRun" context="neeq_duration_T"/>
    <Item id="00007261" ccId="3672516032" eleName="YingYuGongJiZhuanZengZiBenHuoGuBenDaoZhiDeBianDongWeiFenPeiLiRun" context="neeq_duration_T"/>
    <Item id="00007262" ccId="1838183926" eleName="YingYuGongJiMiBuKuiSunDaoZhiDeBianDongWeiFenPeiLiRun" context="neeq_duration_T"/>
    <Item id="00007263" ccId="4140890532" eleName="QiTaSuoYouZheQuanYiNeiBuJieZhuanDaoZhiDeBianDongWeiFenPeiLiRun" context="neeq_duration_T"/>
    <Item id="00007264" ccId="2505537968" eleName="ZhuanXiangChuBeiDeBianDongWeiFenPeiLiRun" context="neeq_duration_T"/>
    <Item id="00007265" ccId="3626109543" eleName="BenQiTiQuDaoZhiDeBianDongWeiFenPeiLiRun" context="neeq_duration_T"/>
    <Item id="00007266" ccId="1327010018" eleName="BenQiShiYongDaoZhiDeBianDongWeiFenPeiLiRun" context="neeq_duration_T"/>
    <Item id="00007269" ccId="3156398187" eleName="kuaiJiZhengCeBianGengDaoZhiDeBianGengShaoShuGuDongQuanYi" context="neeq_duration_T"/>
    <Item id="00007270" ccId="1104918398" eleName="QianQiChaCuoGengZhengDaoZhiDeBianGengShaoShuGuDongQuanYi" context="neeq_duration_T"/>
    <Item id="00007271" ccId="3406414" eleName="QiTaDaoZhiDeBianGengShaoShuGuDongQuanYi" context="neeq_duration_T"/>
    <Item id="00007272" ccId="4110446387" eleName="BenNianNianChuYuEShaoShuGuDongQuanYi" context="neeq_duration_T"/>
    <Item id="00007273" ccId="2767561639" eleName="BenQiZengJianBianDongJinEShaoShuGuDongQuanYi" context="neeq_duration_T"/>
    <Item id="00007274" ccId="3718294930" eleName="JingLiRunHeQiTaZongHeShouYiBianDongDaoZhiDeBianDongJinEShaoShuGuDongQuanYi" context="neeq_duration_T"/>
    <Item id="00007275" ccId="3820751185" eleName="SuoYouZheTouRuHeJianShaoZiBenDaoZhiDeBianDongShaoShuGuDongQuanYi" context="neeq_duration_T"/>
    <Item id="00007276" ccId="1880898631" eleName="GuFenZhiFuJiRuSuoYouZheQuanYiDeJinEDaoZhiDeBianDongShaoShuGuDongQuanYi" context="neeq_duration_T"/>
    <Item id="00007277" ccId="1386134407" eleName="QiTaSuoYouZheTouRuHeJianShaoZiBenDaoZhiDeBianDongShaoShuGuDongQuanYi" context="neeq_duration_T"/>
    <Item id="00007278" ccId="556051215" eleName="LiRunFenPeiDaoZhiDeBianDongShaoShuGuDongQuanYi" context="neeq_duration_T"/>
    <Item id="00007279" ccId="2428840029" eleName="TiQuYingYuGongJiDaoZhiDeBianDongShaoShuGuDongQuanYi" context="neeq_duration_T"/>
    <Item id="00007280" ccId="3432384679" eleName="DuiSuoYouZheHuoGuDongDeFenPeiDaoZhiDeBianDongShaoShuGuDongQuanYi" context="neeq_duration_T"/>
    <Item id="00007281" ccId="4095185898" eleName="QiTaLiRunFenPeiDaoZhiDeBianDongShaoShuGuDongQuanYi" context="neeq_duration_T"/>
    <Item id="00007282" ccId="1176156052" eleName="SuoYouZheQuanYiNeiBuJieZhuanBianDongDaoZhiDeBianDongShaoShuGuDongQuanYi" context="neeq_duration_T"/>
    <Item id="00007283" ccId="1621107618" eleName="ZiBenGongJiZhuanZengZiBenHuoGuBenDaoZhiDeBianDongShaoShuGuDongQuanYi" context="neeq_duration_T"/>
    <Item id="00007284" ccId="2391061843" eleName="YingYuGongJiZhuanZengZiBenHuoGuBenDaoZhiDeBianDongShaoShuGuDongQuanYi" context="neeq_duration_T"/>
    <Item id="00007285" ccId="3396150248" eleName="YingYuGongJiMiBuKuiSunDaoZhiDeBianDongShaoShuGuDongQuanYi" context="neeq_duration_T"/>
    <Item id="00007286" ccId="1364478832" eleName="QiTaSuoYouZheQuanYiNeiBuJieZhuanDaoZhiDeBianDongShaoShuGuDongQuanYi" context="neeq_duration_T"/>
    <Item id="00007287" ccId="3867462228" eleName="ZhuanXiangChuBeiDeBianDongShaoShuGuDongQuanYi" context="neeq_duration_T"/>
    <Item id="00007288" ccId="438580736" eleName="BenQiTiQuDaoZhiDeBianDongShaoShuGuDongQuanYi" context="neeq_duration_T"/>
    <Item id="00007289" ccId="109477870" eleName="BenQiShiYongDaoZhiDeBianDongShaoShuGuDongQuanYi" context="neeq_duration_T"/>
    <Item id="00007292" ccId="699899580" eleName="kuaiJiZhengCeBianGengDaoZhiDeBianGengSuoYouZheQuanYi" context="neeq_duration_T"/>
    <Item id="00007293" ccId="2524967153" eleName="QianQiChaCuoGengZhengDaoZhiDeBianGengSuoYouZheQuanYi" context="neeq_duration_T"/>
    <Item id="00007294" ccId="4072202249" eleName="QiTaDaoZhiDeBianGengSuoYouZheQuanYi" context="neeq_duration_T"/>
    <Item id="00007295" ccId="2975236522" eleName="BenNianNianChuYuESuoYouZheQuanYi" context="neeq_duration_T"/>
    <Item id="00007296" ccId="1164744634" eleName="BenQiZengJianBianDongJinESuoYouZheQuanYi" context="neeq_duration_T"/>
    <Item id="00007297" ccId="3609920378" eleName="JingLiRunHeQiTaZongHeShouYiBianDongDaoZhiDeBianDongJinESuoYouZheQuanYi" context="neeq_duration_T"/>
    <Item id="00007299" ccId="3634966413" eleName="GuFenZhiFuJiRuSuoYouZheQuanYiDeJinEDaoZhiDeBianDongSuoYouZheQuanYi" context="neeq_duration_T"/>
    <Item id="00007300" ccId="3402083287" eleName="QiTaSuoYouZheTouRuHeJianShaoZiBenDaoZhiDeBianDongSuoYouZheQuanYi" context="neeq_duration_T"/>
    <Item id="00007301" ccId="2671286862" eleName="LiRunFenPeiDaoZhiDeBianDongSuoYouZheQuanYi" context="neeq_duration_T"/>
    <Item id="00007302" ccId="264960751" eleName="TiQuYingYuGongJiDaoZhiDeBianDongSuoYouZheQuanYi" context="neeq_duration_T"/>
    <Item id="00007303" ccId="180560768" eleName="DuiSuoYouZheHuoGuDongDeFenPeiDaoZhiDeBianDongSuoYouZheQuanYi" context="neeq_duration_T"/>
    <Item id="00007304" ccId="3793148034" eleName="QiTaLiRunFenPeiDaoZhiDeBianDongSuoYouZheQuanYi" context="neeq_duration_T"/>
    <Item id="00007305" ccId="3743431806" eleName="SuoYouZheQuanYiNeiBuJieZhuanBianDongDaoZhiDeBianDongSuoYouZheQuanYi" context="neeq_duration_T"/>
    <Item id="00007306" ccId="3710595746" eleName="ZiBenGongJiZhuanZengZiBenHuoGuBenDaoZhiDeBianDongSuoYouZheQuanYi" context="neeq_duration_T"/>
    <Item id="00007307" ccId="865099363" eleName="YingYuGongJiZhuanZengZiBenHuoGuBenDaoZhiDeBianDongSuoYouZheQuanYi" context="neeq_duration_T"/>
    <Item id="00007308" ccId="3686616372" eleName="YingYuGongJiMiBuKuiSunDaoZhiDeBianDongSuoYouZheQuanYi" context="neeq_duration_T"/>
    <Item id="00007309" ccId="2155330747" eleName="QiTaSuoYouZheQuanYiNeiBuJieZhuanDaoZhiDeBianDongSuoYouZheQuanYi" context="neeq_duration_T"/>
    <Item id="00007310" ccId="3690850044" eleName="ZhuanXiangChuBeiDeBianDongSuoYouZheQuanYi" context="neeq_duration_T"/>
    <Item id="00007311" ccId="2391913251" eleName="BenQiTiQuDaoZhiDeBianDongSuoYouZheQuanYi" context="neeq_duration_T"/>
    <Item id="00007312" ccId="3509545398" eleName="BenQiShiYongDaoZhiDeBianDongSuoYouZheQuanYi" context="neeq_duration_T"/>
    <Item id="00007314" ccId="1954830414" eleName="JingLiRunHeQiTaZongHeShouYiBianDongDaoZhiDeBianDongJinEShiShouZiBenHuoGuBen" context="neeq_duration_T"/>
    <Item id="00007315" ccId="2569759006" eleName="JingLiRunHeQiTaZongHeShouYiBianDongDaoZhiDeBianDongJinEZiBenGongJi" context="neeq_duration_T"/>
    <Item id="00007317" ccId="3315431554" eleName="CapitalSurplus" context="neeq_instant_T-1"/>
    <Item id="00007318" ccId="2361309765" eleName="KuCunGu" context="neeq_instant_T-1"/>
    <Item id="00007319" ccId="3900687293" eleName="QiTaZongHeShouYi" context="neeq_instant_T-1"/>
    <Item id="00007321" ccId="1222331848" eleName="BenNianNianChuYuEShiShouZiBenHuoGuBen" context="neeq_duration_T"/>
    <Item id="00007323" ccId="1530913909" eleName="IssuedCapital" context="neeq_instant_T-1"/>
    <Item id="00007324" ccId="908740785" eleName="SpecializedReserve" context="neeq_instant_T-1"/>
    <Item id="00007325" ccId="332498720" eleName="SurplusReserves" context="neeq_instant_T-1"/>
    <Item id="00007326" ccId="3653543726" eleName="RetainedEarnings" context="neeq_instant_T-1"/>
    <Item id="00007327" ccId="3272350864" eleName="NoncontrollingInterests" context="neeq_instant_T-1"/>
    <Item id="00007328" ccId="1858619868" eleName="Equity" context="neeq_instant_T-1"/>
    <Item id="00007329" ccId="548807078" eleName="SuoYouZheTouRuHeJianShaoZiBenDaoZhiDeBianDongSuoYouZheQuanYi" context="neeq_duration_T"/>
    <Item id="00007330" ccId="1607623059" eleName="IssuedCapital" context="neeq_instant_T-2"/>
    <Item id="00007332" ccId="846222120" eleName="KuCunGu" context="neeq_instant_T-2"/>
    <Item id="00007333" ccId="3767478517" eleName="QiTaZongHeShouYi" context="neeq_instant_T-2"/>
    <Item id="00007334" ccId="3811115961" eleName="SpecializedReserve" context="neeq_instant_T-2"/>
    <Item id="00007335" ccId="3059190986" eleName="SurplusReserves" context="neeq_instant_T-2"/>
    <Item id="00007336" ccId="2699729217" eleName="RetainedEarnings" context="neeq_instant_T-2"/>
    <Item id="00007337" ccId="3223229200" eleName="NoncontrollingInterests" context="neeq_instant_T-2"/>
    <Item id="00007338" ccId="4179438826" eleName="Equity" context="neeq_instant_T-2"/>
    <Item id="00007339" ccId="1985344573" eleName="BenNianNianChuYuEShiShouZiBenHuoGuBen" context="neeq_duration_T-1"/>
    <Item id="00007340" ccId="758874873" eleName="IssuedCapital" context="neeq_instant_T"/>
    <Item id="00007341" ccId="2283060578" eleName="CapitalSurplus" context="neeq_instant_T"/>
    <Item id="00007342" ccId="3018949421" eleName="KuCunGu" context="neeq_instant_T"/>
    <Item id="00007343" ccId="136620259" eleName="QiTaZongHeShouYi" context="neeq_instant_T"/>
    <Item id="00007344" ccId="2660411334" eleName="SpecializedReserve" context="neeq_instant_T"/>
    <Item id="00007345" ccId="1670523435" eleName="SurplusReserves" context="neeq_instant_T"/>
    <Item id="00007346" ccId="408738399" eleName="RetainedEarnings" context="neeq_instant_T"/>
    <Item id="00007347" ccId="3575447492" eleName="NoncontrollingInterests" context="neeq_instant_T"/>
    <Item id="00007348" ccId="1803345868" eleName="Equity" context="neeq_instant_T"/>
    <Item id="00007349" ccId="2963830550" eleName="kuaiJiZhengCeBianGengDaoZhiDeBianGengShiShouZiBenHuoGuBen" context="neeq_duration_T-1"/>
    <Item id="00007350" ccId="3701877737" eleName="QianQiChaCuoGengZhengDaoZhiDeBianGengShiShouZiBenHuoGuBen" context="neeq_duration_T-1"/>
    <Item id="00007351" ccId="1953906035" eleName="QiTaDaoZhiDeBianGengShiShouZiBenHuoGuBen" context="neeq_duration_T-1"/>
    <Item id="00007352" ccId="2568831816" eleName="BenQiZengJianBianDongJinEShiShouZiBenHuoGuBen" context="neeq_duration_T-1"/>
    <Item id="00007353" ccId="2169361375" eleName="JingLiRunHeQiTaZongHeShouYiBianDongDaoZhiDeBianDongJinEShiShouZiBenHuoGuBen" context="neeq_duration_T-1"/>
    <Item id="00007354" ccId="1075700230" eleName="SuoYouZheTouRuHeJianShaoZiBenDaoZhiDeBianDongShiShouZiBenHuoGuBen" context="neeq_duration_T-1"/>
    <Item id="00007355" ccId="465322386" eleName="GuFenZhiFuJiRuSuoYouZheQuanYiDeJinEDaoZhiDeBianDongShiShouZiBenHuoGuBen" context="neeq_duration_T-1"/>
    <Item id="00007356" ccId="4164711486" eleName="QiTaSuoYouZheTouRuHeJianShaoZiBenDaoZhiDeBianDongShiShouZiBenHuoGuBen" context="neeq_duration_T-1"/>
    <Item id="00007357" ccId="1923136598" eleName="LiRunFenPeiDaoZhiDeBianDongShiShouZiBenHuoGuBen" context="neeq_duration_T-1"/>
    <Item id="00007358" ccId="4096877089" eleName="TiQuYingYuGongJiDaoZhiDeBianDongShiShouZiBenHuoGuBen" context="neeq_duration_T-1"/>
    <Item id="00007359" ccId="615411325" eleName="DuiSuoYouZheHuoGuDongDeFenPeiDaoZhiDeBianDongShiShouZiBenHuoGuBen" context="neeq_duration_T-1"/>
    <Item id="00007360" ccId="2096828476" eleName="QiTaLiRunFenPeiDaoZhiDeBianDongShiShouZiBenHuoGuBen" context="neeq_duration_T-1"/>
    <Item id="00007361" ccId="1318848857" eleName="SuoYouZheQuanYiNeiBuJieZhuanBianDongDaoZhiDeBianDongShiShouZiBenHuoGuBen" context="neeq_duration_T-1"/>
    <Item id="00007362" ccId="1929153144" eleName="ZiBenGongJiZhuanZengZiBenHuoGuBenDaoZhiDeBianDongShiShouZiBenHuoGuBen" context="neeq_duration_T-1"/>
    <Item id="00007363" ccId="685484686" eleName="YingYuGongJiZhuanZengZiBenHuoGuBenDaoZhiDeBianDongShiShouZiBenHuoGuBen" context="neeq_duration_T-1"/>
    <Item id="00007364" ccId="68388070" eleName="YingYuGongJiMiBuKuiSunDaoZhiDeBianDongShiShouZiBenHuoGuBen" context="neeq_duration_T-1"/>
    <Item id="00007365" ccId="1270432732" eleName="QiTaSuoYouZheQuanYiNeiBuJieZhuanDaoZhiDeBianDongShiShouZiBenHuoGuBen" context="neeq_duration_T-1"/>
    <Item id="00007366" ccId="2093735171" eleName="ZhuanXiangChuBeiDeBianDongShiShouZiBenHuoGuBen" context="neeq_duration_T-1"/>
    <Item id="00007367" ccId="1054427838" eleName="BenQiTiQuDaoZhiDeBianDongShiShouZiBenHuoGuBen" context="neeq_duration_T-1"/>
    <Item id="00007368" ccId="857933932" eleName="BenQiShiYongDaoZhiDeBianDongShiShouZiBenHuoGuBen" context="neeq_duration_T-1"/>
    <Item id="00007369" ccId="359795407" eleName="IssuedCapital" context="neeq_instant_T-1"/>
    <Item id="00007370" ccId="625047632" eleName="CapitalSurplus" context="neeq_instant_T-1"/>
    <Item id="00007371" ccId="2329163227" eleName="KuCunGu" context="neeq_instant_T-1"/>
    <Item id="00007372" ccId="3336476628" eleName="QiTaZongHeShouYi" context="neeq_instant_T-1"/>
    <Item id="00007373" ccId="161443429" eleName="SpecializedReserve" context="neeq_instant_T-1"/>
    <Item id="00007374" ccId="4128865726" eleName="SurplusReserves" context="neeq_instant_T-1"/>
    <Item id="00007375" ccId="2038386399" eleName="RetainedEarnings" context="neeq_instant_T-1"/>
    <Item id="00007376" ccId="2756774794" eleName="NoncontrollingInterests" context="neeq_instant_T-1"/>
    <Item id="00007377" ccId="3887818020" eleName="Equity" context="neeq_instant_T-1"/>
    <Item id="00007379" ccId="1942329298" eleName="QianQiChaCuoGengZhengDaoZhiDeBianGengZiBenGongJi" context="neeq_duration_T-1"/>
    <Item id="00007380" ccId="3612839683" eleName="QiTaDaoZhiDeBianGengZiBenGongJi" context="neeq_duration_T-1"/>
    <Item id="00007381" ccId="3407243262" eleName="BenNianNianChuYuEZiBenGongJi" context="neeq_duration_T-1"/>
    <Item id="00007382" ccId="2642990669" eleName="BenQiZengJianBianDongJinEZiBenGongJi" context="neeq_duration_T-1"/>
    <Item id="00007383" ccId="1728414502" eleName="JingLiRunHeQiTaZongHeShouYiBianDongDaoZhiDeBianDongJinEZiBenGongJi" context="neeq_duration_T-1"/>
    <Item id="00007384" ccId="10115592" eleName="SuoYouZheTouRuHeJianShaoZiBenDaoZhiDeBianDongZiBenGongJi" context="neeq_duration_T-1"/>
    <Item id="00007385" ccId="198213302" eleName="GuFenZhiFuJiRuSuoYouZheQuanYiDeJinEDaoZhiDeBianDongZiBenGongJi" context="neeq_duration_T-1"/>
    <Item id="00007386" ccId="2355752328" eleName="QiTaSuoYouZheTouRuHeJianShaoZiBenDaoZhiDeBianDongZiBenGongJi" context="neeq_duration_T-1"/>
    <Item id="00007387" ccId="3958739654" eleName="LiRunFenPeiDaoZhiDeBianDongZiBenGongJi" context="neeq_duration_T-1"/>
    <Item id="00007388" ccId="3003532509" eleName="TiQuYingYuGongJiDaoZhiDeBianDongZiBenGongJi" context="neeq_duration_T-1"/>
    <Item id="00007389" ccId="2642614370" eleName="DuiSuoYouZheHuoGuDongDeFenPeiDaoZhiDeBianDongZiBenGongJi" context="neeq_duration_T-1"/>
    <Item id="00007390" ccId="1597058267" eleName="QiTaLiRunFenPeiDaoZhiDeBianDongZiBenGongJi" context="neeq_duration_T-1"/>
    <Item id="00007391" ccId="1415118323" eleName="SuoYouZheQuanYiNeiBuJieZhuanBianDongDaoZhiDeBianDongZiBenGongJi" context="neeq_duration_T-1"/>
    <Item id="00007392" ccId="2948338554" eleName="ZiBenGongJiZhuanZengZiBenHuoGuBenDaoZhiDeBianDongZiBenGongJi" context="neeq_duration_T-1"/>
    <Item id="00007393" ccId="289401913" eleName="YingYuGongJiZhuanZengZiBenHuoGuBenDaoZhiDeBianDongZiBenGongJi" context="neeq_duration_T-1"/>
    <Item id="00007394" ccId="2398076474" eleName="YingYuGongJiMiBuKuiSunDaoZhiDeBianDongZiBenGongJi" context="neeq_duration_T-1"/>
    <Item id="00007395" ccId="3474768265" eleName="QiTaSuoYouZheQuanYiNeiBuJieZhuanDaoZhiDeBianDongZiBenGongJi" context="neeq_duration_T-1"/>
    <Item id="00007396" ccId="2955747400" eleName="ZhuanXiangChuBeiDeBianDongZiBenGongJi" context="neeq_duration_T-1"/>
    <Item id="00007397" ccId="702667089" eleName="BenQiTiQuDaoZhiDeBianDongZiBenGongJi" context="neeq_duration_T-1"/>
    <Item id="00007398" ccId="3722767600" eleName="BenQiShiYongDaoZhiDeBianDongZiBenGongJi" context="neeq_duration_T-1"/>
    <Item id="00007399" ccId="1924444131" eleName="kuaiJiZhengCeBianGengDaoZhiDeBianGengKuCunGu" context="neeq_duration_T-1"/>
    <Item id="00007400" ccId="4275650312" eleName="QianQiChaCuoGengZhengDaoZhiDeBianGengKuCunGu" context="neeq_duration_T-1"/>
    <Item id="00007401" ccId="1826625888" eleName="QiTaDaoZhiDeBianGengKuCunGu" context="neeq_duration_T-1"/>
    <Item id="00007402" ccId="4148216199" eleName="BenNianNianChuYuEKuCunGu" context="neeq_duration_T-1"/>
    <Item id="00007403" ccId="179867303" eleName="BenQiZengJianBianDongJinEKuCunGu" context="neeq_duration_T-1"/>
    <Item id="00007404" ccId="2700653062" eleName="JingLiRunHeQiTaZongHeShouYiBianDongDaoZhiDeBianDongJinEKuCunGu" context="neeq_duration_T-1"/>
    <Item id="00007405" ccId="2604985438" eleName="SuoYouZheTouRuHeJianShaoZiBenDaoZhiDeBianDongKuCunGu" context="neeq_duration_T-1"/>
    <Item id="00007406" ccId="1221797478" eleName="GuFenZhiFuJiRuSuoYouZheQuanYiDeJinEDaoZhiDeBianDongKuCunGu" context="neeq_duration_T-1"/>
    <Item id="00007407" ccId="201296656" eleName="QiTaSuoYouZheTouRuHeJianShaoZiBenDaoZhiDeBianDong" context="neeq_duration_T-1"/>
    <Item id="00007408" ccId="1089818580" eleName="LiRunFenPeiDaoZhiDeBianDongKuCunGu" context="neeq_duration_T-1"/>
    <Item id="00007409" ccId="3844497572" eleName="TiQuYingYuGongJiDaoZhiDeBianDongKuCunGu" context="neeq_duration_T-1"/>
    <Item id="00007410" ccId="3488650333" eleName="DuiSuoYouZheHuoGuDongDeFenPeiDaoZhiDeBianDongKuCunGu" context="neeq_duration_T-1"/>
    <Item id="00007411" ccId="3119242294" eleName="QiTaLiRunFenPeiDaoZhiDeBianDongKuCunGu" context="neeq_duration_T-1"/>
    <Item id="00007412" ccId="3132430568" eleName="SuoYouZheQuanYiNeiBuJieZhuanBianDongDaoZhiDeBianDongKuCunGu" context="neeq_duration_T-1"/>
    <Item id="00007413" ccId="3144839491" eleName="ZiBenGongJiZhuanZengZiBenHuoGuBenDaoZhiDeBianDongKuCunGu" context="neeq_duration_T-1"/>
    <Item id="00007414" ccId="692733362" eleName="YingYuGongJiZhuanZengZiBenHuoGuBenDaoZhiDeBianDongKuCunGu" context="neeq_duration_T-1"/>
    <Item id="00007415" ccId="1289093355" eleName="YingYuGongJiMiBuKuiSunDaoZhiDeBianDongKuCunGu" context="neeq_duration_T-1"/>
    <Item id="00007416" ccId="4211195158" eleName="QiTaSuoYouZheQuanYiNeiBuJieZhuanDaoZhiDeBianDongKuCunGu" context="neeq_duration_T-1"/>
    <Item id="00007417" ccId="494154673" eleName="ZhuanXiangChuBeiDeBianDongKuCunGu" context="neeq_duration_T-1"/>
    <Item id="00007418" ccId="624280325" eleName="BenQiTiQuDaoZhiDeBianDongKuCunGu" context="neeq_duration_T-1"/>
    <Item id="00007419" ccId="267592422" eleName="BenQiShiYongDaoZhiDeBianDongKuCunGu" context="neeq_duration_T-1"/>
    <Item id="00007420" ccId="1890223271" eleName="kuaiJiZhengCeBianGengDaoZhiDeBianGengQiTaZongHeShouYi" context="neeq_duration_T-1"/>
    <Item id="00007421" ccId="2622093127" eleName="QianQiChaCuoGengZhengDaoZhiDeBianGengQiTaZongHeShouYi" context="neeq_duration_T-1"/>
    <Item id="00007422" ccId="3984489076" eleName="QiTaDaoZhiDeBianGengQiTaZongHeShouYi" context="neeq_duration_T-1"/>
    <Item id="00007423" ccId="96841284" eleName="BenNianNianChuYuEQiTaZongHeShouYi" context="neeq_duration_T-1"/>
    <Item id="00007424" ccId="2372563562" eleName="BenQiZengJianBianDongJinEQiTaZongHeShouYi" context="neeq_duration_T-1"/>
    <Item id="00007425" ccId="2734339472" eleName="JingLiRunHeQiTaZongHeShouYiBianDongDaoZhiDeBianDongJinEQiTaZongHeShouYi" context="neeq_duration_T-1"/>
    <Item id="00007426" ccId="1131759036" eleName="SuoYouZheTouRuHeJianShaoZiBenDaoZhiDeBianDongQiTaZongHeShouYi" context="neeq_duration_T-1"/>
    <Item id="00007427" ccId="580488178" eleName="GuFenZhiFuJiRuSuoYouZheQuanYiDeJinEDaoZhiDeBianDongQiTaZongHeShouYi" context="neeq_duration_T-1"/>
    <Item id="00007428" ccId="883447337" eleName="QiTaSuoYouZheTouRuHeJianShaoZiBenDaoZhiDeBianDongQiTaZongHeShouYi" context="neeq_duration_T-1"/>
    <Item id="00007429" ccId="2525275595" eleName="LiRunFenPeiDaoZhiDeBianDongQiTaZongHeShouYi" context="neeq_duration_T-1"/>
    <Item id="00007430" ccId="3428900406" eleName="TiQuYingYuGongJiDaoZhiDeBianDongQiTaZongHeShouYi" context="neeq_duration_T-1"/>
    <Item id="00007431" ccId="4254221356" eleName="DuiSuoYouZheHuoGuDongDeFenPeiDaoZhiDeBianDongQiTaZongHeShouYi" context="neeq_duration_T-1"/>
    <Item id="00007432" ccId="285473902" eleName="QiTaLiRunFenPeiDaoZhiDeBianDongQiTaZongHeShouYi" context="neeq_duration_T-1"/>
    <Item id="00007433" ccId="2534988498" eleName="SuoYouZheQuanYiNeiBuJieZhuanBianDongDaoZhiDeBianDongQiTaZongHeShouYi" context="neeq_duration_T-1"/>
    <Item id="00007434" ccId="1724169379" eleName="ZiBenGongJiZhuanZengZiBenHuoGuBenDaoZhiDeBianDongQiTaZongHeShouYi" context="neeq_duration_T-1"/>
    <Item id="00007435" ccId="3464368349" eleName="YingYuGongJiZhuanZengZiBenHuoGuBenDaoZhiDeBianDongQiTaZongHeShouYi" context="neeq_duration_T-1"/>
    <Item id="00007436" ccId="967702610" eleName="YingYuGongJiMiBuKuiSunDaoZhiDeBianDongQiTaZongHeShouYi" context="neeq_duration_T-1"/>
    <Item id="00007437" ccId="834502289" eleName="QiTaSuoYouZheQuanYiNeiBuJieZhuanDaoZhiDeBianDongQiTaZongHeShouYi" context="neeq_duration_T-1"/>
    <Item id="00007438" ccId="3635341821" eleName="ZhuanXiangChuBeiDeBianDongQiTaZongHeShouYi" context="neeq_duration_T-1"/>
    <Item id="00007439" ccId="4128328923" eleName="BenQiTiQuDaoZhiDeBianDongQiTaZongHeShouYi" context="neeq_duration_T-1"/>
    <Item id="00007440" ccId="1728726674" eleName="BenQiShiYongDaoZhiDeBianDongQiTaZongHeShouYi" context="neeq_duration_T-1"/>
    <Item id="00007441" ccId="1547717614" eleName="kuaiJiZhengCeBianGengDaoZhiDeBianGengZhuanXiangChuBei" context="neeq_duration_T-1"/>
    <Item id="00007442" ccId="3938376349" eleName="QianQiChaCuoGengZhengDaoZhiDeBianGengZhuanXiangChuBei" context="neeq_duration_T-1"/>
    <Item id="00007443" ccId="250250276" eleName="QiTaDaoZhiDeBianGengZhuanXiangChuBei" context="neeq_duration_T-1"/>
    <Item id="00007444" ccId="3180921768" eleName="BenNianNianChuYuEZhuanXiangChuBei" context="neeq_duration_T-1"/>
    <Item id="00007445" ccId="1882893705" eleName="BenQiZengJianBianDongJinEZhuanXiangChuBei" context="neeq_duration_T-1"/>
    <Item id="00007446" ccId="1640682202" eleName="JingLiRunHeQiTaZongHeShouYiBianDongDaoZhiDeBianDongJinEZhuanXiangChuBei" context="neeq_duration_T-1"/>
    <Item id="00007447" ccId="3276268033" eleName="SuoYouZheTouRuHeJianShaoZiBenDaoZhiDeBianDongZhuanXiangChuBei" context="neeq_duration_T-1"/>
    <Item id="00007449" ccId="1340279292" eleName="GuFenZhiFuJiRuSuoYouZheQuanYiDeJinEDaoZhiDeBianDongZhuanXiangChuBei" context="neeq_duration_T-1"/>
    <Item id="00007450" ccId="1899856237" eleName="QiTaSuoYouZheTouRuHeJianShaoZiBenDaoZhiDeBianDongZhuanXiangChuBei" context="neeq_duration_T-1"/>
    <Item id="00007451" ccId="2886284007" eleName="LiRunFenPeiDaoZhiDeBianDongZhuanXiangChuBei" context="neeq_duration_T-1"/>
    <Item id="00007452" ccId="2009324051" eleName="TiQuYingYuGongJiDaoZhiDeBianDongZhuanXiangChuBei" context="neeq_duration_T-1"/>
    <Item id="00007453" ccId="2105834939" eleName="DuiSuoYouZheHuoGuDongDeFenPeiDaoZhiDeBianDongZhuanXiangChuBei" context="neeq_duration_T-1"/>
    <Item id="00007454" ccId="518666089" eleName="QiTaLiRunFenPeiDaoZhiDeBianDongZhuanXiangChuBei" context="neeq_duration_T-1"/>
    <Item id="00007455" ccId="1212144510" eleName="SuoYouZheQuanYiNeiBuJieZhuanBianDongDaoZhiDeBianDongZhuanXiangChuBei" context="neeq_duration_T-1"/>
    <Item id="00007456" ccId="3744582398" eleName="ZiBenGongJiZhuanZengZiBenHuoGuBenDaoZhiDeBianDongZhuanXiangChuBei" context="neeq_duration_T-1"/>
    <Item id="00007457" ccId="1264030578" eleName="YingYuGongJiZhuanZengZiBenHuoGuBenDaoZhiDeBianDongZhuanXiangChuBei" context="neeq_duration_T-1"/>
    <Item id="00007458" ccId="4109745005" eleName="YingYuGongJiMiBuKuiSunDaoZhiDeBianDongZhuanXiangChuBei" context="neeq_duration_T-1"/>
    <Item id="00007459" ccId="935724275" eleName="QiTaSuoYouZheQuanYiNeiBuJieZhuanDaoZhiDeBianDongZhuanXiangChuBei" context="neeq_duration_T-1"/>
    <Item id="00007460" ccId="3486872600" eleName="ZhuanXiangChuBeiDeBianDongZhuanXiangChuBei" context="neeq_duration_T-1"/>
    <Item id="00007461" ccId="1123194038" eleName="BenQiTiQuDaoZhiDeBianDongZhuanXiangChuBei" context="neeq_duration_T-1"/>
    <Item id="00007462" ccId="2977166942" eleName="BenQiShiYongDaoZhiDeBianDongZhuanXiangChuBei" context="neeq_duration_T-1"/>
    <Item id="00007463" ccId="3128577951" eleName="kuaiJiZhengCeBianGengDaoZhiDeBianGengYingYuGongJi" context="neeq_duration_T-1"/>
    <Item id="00007464" ccId="854932495" eleName="QianQiChaCuoGengZhengDaoZhiDeBianGengYingYuGongJi" context="neeq_duration_T-1"/>
    <Item id="00007465" ccId="3330236423" eleName="QiTaDaoZhiDeBianGengYingYuGongJi" context="neeq_duration_T-1"/>
    <Item id="00007466" ccId="1675147440" eleName="BenNianNianChuYuEYingYuGongJi" context="neeq_duration_T-1"/>
    <Item id="00007467" ccId="1415909290" eleName="BenQiZengJianBianDongJinEYingYuGongJi" context="neeq_duration_T-1"/>
    <Item id="00007468" ccId="174467683" eleName="JingLiRunHeQiTaZongHeShouYiBianDongDaoZhiDeBianDongJinEYingYuGongJi" context="neeq_duration_T-1"/>
    <Item id="00007469" ccId="2336025746" eleName="SuoYouZheTouRuHeJianShaoZiBenDaoZhiDeBianDongYingYuGongJi" context="neeq_duration_T-1"/>
    <Item id="00007470" ccId="3032055585" eleName="GuFenZhiFuJiRuSuoYouZheQuanYiDeJinEDaoZhiDeBianDongYingYuGongJi" context="neeq_duration_T-1"/>
    <Item id="00007471" ccId="3860447559" eleName="QiTaSuoYouZheTouRuHeJianShaoZiBenDaoZhiDeBianDongYingYuGongJi" context="neeq_duration_T-1"/>
    <Item id="00007472" ccId="1583253225" eleName="LiRunFenPeiDaoZhiDeBianDongYingYuGongJi" context="neeq_duration_T-1"/>
    <Item id="00007473" ccId="2087880070" eleName="TiQuYingYuGongJiDaoZhiDeBianDongYingYuGongJi" context="neeq_duration_T-1"/>
    <Item id="00007474" ccId="3706663693" eleName="DuiSuoYouZheHuoGuDongDeFenPeiDaoZhiDeBianDongYingYuGongJi" context="neeq_duration_T-1"/>
    <Item id="00007475" ccId="515120504" eleName="QiTaLiRunFenPeiDaoZhiDeBianDongYingYuGongJi" context="neeq_duration_T-1"/>
    <Item id="00007476" ccId="3725155964" eleName="SuoYouZheQuanYiNeiBuJieZhuanBianDongDaoZhiDeBianDongYingYuGongJi" context="neeq_duration_T-1"/>
    <Item id="00007477" ccId="3493425508" eleName="ZiBenGongJiZhuanZengZiBenHuoGuBenDaoZhiDeBianDongYingYuGongJi" context="neeq_duration_T-1"/>
    <Item id="00007478" ccId="2670051866" eleName="YingYuGongJiZhuanZengZiBenHuoGuBenDaoZhiDeBianDongYingYuGongJi" context="neeq_duration_T-1"/>
    <Item id="00007479" ccId="1832482951" eleName="YingYuGongJiMiBuKuiSunDaoZhiDeBianDongYingYuGongJi" context="neeq_duration_T-1"/>
    <Item id="00007480" ccId="2995132644" eleName="QiTaSuoYouZheQuanYiNeiBuJieZhuanDaoZhiDeBianDongYingYuGongJi" context="neeq_duration_T-1"/>
    <Item id="00007481" ccId="2714605688" eleName="ZhuanXiangChuBeiDeBianDongYingYuGongJi" context="neeq_duration_T-1"/>
    <Item id="00007482" ccId="2147082461" eleName="BenQiTiQuDaoZhiDeBianDongYingYuGongJi" context="neeq_duration_T-1"/>
    <Item id="00007483" ccId="2797088886" eleName="BenQiShiYongDaoZhiDeBianDongYingYuGongJi" context="neeq_duration_T-1"/>
    <Item id="00007484" ccId="3672814595" eleName="kuaiJiZhengCeBianGengDaoZhiDeBianGengWeiFenPeiLiRun" context="neeq_duration_T-1"/>
    <Item id="00007485" ccId="2609303460" eleName="QianQiChaCuoGengZhengDaoZhiDeBianGengWeiFenPeiLiRun" context="neeq_duration_T-1"/>
    <Item id="00007486" ccId="133223230" eleName="QiTaDaoZhiDeBianGengWeiFenPeiLiRun" context="neeq_duration_T-1"/>
    <Item id="00007487" ccId="3277574974" eleName="BenNianNianChuYuEWeiFenPeiLiRun" context="neeq_duration_T-1"/>
    <Item id="00007488" ccId="2169044392" eleName="BenQiZengJianBianDongJinEWeiFenPeiLiRun" context="neeq_duration_T-1"/>
    <Item id="00007489" ccId="2507552146" eleName="JingLiRunHeQiTaZongHeShouYiBianDongDaoZhiDeBianDongJinEWeiFenPeiLiRun" context="neeq_duration_T-1"/>
    <Item id="00007490" ccId="593985764" eleName="SuoYouZheTouRuHeJianShaoZiBenDaoZhiDeBianDongWeiFenPeiLiRun" context="neeq_duration_T-1"/>
    <Item id="00007491" ccId="1777830843" eleName="GuFenZhiFuJiRuSuoYouZheQuanYiDeJinEDaoZhiDeBianDongWeiFenPeiLiRun" context="neeq_duration_T-1"/>
    <Item id="00007492" ccId="3868844870" eleName="QiTaSuoYouZheTouRuHeJianShaoZiBenDaoZhiDeBianDongWeiFenPeiLiRun" context="neeq_duration_T-1"/>
    <Item id="00007493" ccId="4111440845" eleName="LiRunFenPeiDaoZhiDeBianDongWeiFenPeiLiRun" context="neeq_duration_T-1"/>
    <Item id="00007494" ccId="3443317735" eleName="TiQuYingYuGongJiDaoZhiDeBianDongWeiFenPeiLiRun" context="neeq_duration_T-1"/>
    <Item id="00007495" ccId="1368721065" eleName="DuiSuoYouZheHuoGuDongDeFenPeiDaoZhiDeBianDongWeiFenPeiLiRun" context="neeq_duration_T-1"/>
    <Item id="00007496" ccId="3938005183" eleName="QiTaLiRunFenPeiDaoZhiDeBianDongWeiFenPeiLiRun" context="neeq_duration_T-1"/>
    <Item id="00007497" ccId="3408334188" eleName="SuoYouZheQuanYiNeiBuJieZhuanBianDongDaoZhiDeBianDongWeiFenPeiLiRun" context="neeq_duration_T-1"/>
    <Item id="00007498" ccId="1150936746" eleName="ZiBenGongJiZhuanZengZiBenHuoGuBenDaoZhiDeBianDongWeiFenPeiLiRun" context="neeq_duration_T-1"/>
    <Item id="00007499" ccId="1508256697" eleName="YingYuGongJiZhuanZengZiBenHuoGuBenDaoZhiDeBianDongWeiFenPeiLiRun" context="neeq_duration_T-1"/>
    <Item id="00007500" ccId="101379033" eleName="YingYuGongJiMiBuKuiSunDaoZhiDeBianDongWeiFenPeiLiRun" context="neeq_duration_T-1"/>
    <Item id="00007501" ccId="2976547767" eleName="QiTaSuoYouZheQuanYiNeiBuJieZhuanDaoZhiDeBianDongWeiFenPeiLiRun" context="neeq_duration_T-1"/>
    <Item id="00007502" ccId="295119106" eleName="ZhuanXiangChuBeiDeBianDongWeiFenPeiLiRun" context="neeq_duration_T-1"/>
    <Item id="00007503" ccId="4193861381" eleName="BenQiTiQuDaoZhiDeBianDongWeiFenPeiLiRun" context="neeq_duration_T-1"/>
    <Item id="00007504" ccId="511494456" eleName="BenQiShiYongDaoZhiDeBianDongWeiFenPeiLiRun" context="neeq_duration_T-1"/>
    <Item id="00007505" ccId="3408409153" eleName="kuaiJiZhengCeBianGengDaoZhiDeBianGengShaoShuGuDongQuanYi" context="neeq_duration_T-1"/>
    <Item id="00007506" ccId="3132655912" eleName="QianQiChaCuoGengZhengDaoZhiDeBianGengShaoShuGuDongQuanYi" context="neeq_duration_T-1"/>
    <Item id="00007507" ccId="3980777679" eleName="QiTaDaoZhiDeBianGengShaoShuGuDongQuanYi" context="neeq_duration_T-1"/>
    <Item id="00007508" ccId="436880818" eleName="BenNianNianChuYuEShaoShuGuDongQuanYi" context="neeq_duration_T-1"/>
    <Item id="00007509" ccId="3599730831" eleName="BenQiZengJianBianDongJinEShaoShuGuDongQuanYi" context="neeq_duration_T-1"/>
    <Item id="00007510" ccId="238984833" eleName="JingLiRunHeQiTaZongHeShouYiBianDongDaoZhiDeBianDongJinEShaoShuGuDongQuanYi" context="neeq_duration_T-1"/>
    <Item id="00007511" ccId="4044072302" eleName="SuoYouZheTouRuHeJianShaoZiBenDaoZhiDeBianDongShaoShuGuDongQuanYi" context="neeq_duration_T-1"/>
    <Item id="00007512" ccId="2255079989" eleName="GuFenZhiFuJiRuSuoYouZheQuanYiDeJinEDaoZhiDeBianDongShaoShuGuDongQuanYi" context="neeq_duration_T-1"/>
    <Item id="00007513" ccId="4132116287" eleName="QiTaSuoYouZheTouRuHeJianShaoZiBenDaoZhiDeBianDongShaoShuGuDongQuanYi" context="neeq_duration_T-1"/>
    <Item id="00007514" ccId="2427537113" eleName="LiRunFenPeiDaoZhiDeBianDongShaoShuGuDongQuanYi" context="neeq_duration_T-1"/>
    <Item id="00007515" ccId="3637349331" eleName="TiQuYingYuGongJiDaoZhiDeBianDongShaoShuGuDongQuanYi" context="neeq_duration_T-1"/>
    <Item id="00007516" ccId="2197890152" eleName="DuiSuoYouZheHuoGuDongDeFenPeiDaoZhiDeBianDongShaoShuGuDongQuanYi" context="neeq_duration_T-1"/>
    <Item id="00007517" ccId="223501353" eleName="QiTaLiRunFenPeiDaoZhiDeBianDongShaoShuGuDongQuanYi" context="neeq_duration_T-1"/>
    <Item id="00007518" ccId="3593716688" eleName="SuoYouZheQuanYiNeiBuJieZhuanBianDongDaoZhiDeBianDongShaoShuGuDongQuanYi" context="neeq_duration_T-1"/>
    <Item id="00007519" ccId="3834159183" eleName="ZiBenGongJiZhuanZengZiBenHuoGuBenDaoZhiDeBianDongShaoShuGuDongQuanYi" context="neeq_duration_T-1"/>
    <Item id="00007520" ccId="635991300" eleName="YingYuGongJiZhuanZengZiBenHuoGuBenDaoZhiDeBianDongShaoShuGuDongQuanYi" context="neeq_duration_T-1"/>
    <Item id="00007521" ccId="3634583221" eleName="YingYuGongJiMiBuKuiSunDaoZhiDeBianDongShaoShuGuDongQuanYi" context="neeq_duration_T-1"/>
    <Item id="00007522" ccId="1087808099" eleName="QiTaSuoYouZheQuanYiNeiBuJieZhuanDaoZhiDeBianDongShaoShuGuDongQuanYi" context="neeq_duration_T-1"/>
    <Item id="00007523" ccId="4045846503" eleName="ZhuanXiangChuBeiDeBianDongShaoShuGuDongQuanYi" context="neeq_duration_T-1"/>
    <Item id="00007524" ccId="2479031965" eleName="BenQiTiQuDaoZhiDeBianDongShaoShuGuDongQuanYi" context="neeq_duration_T-1"/>
    <Item id="00007525" ccId="1840582334" eleName="BenQiShiYongDaoZhiDeBianDongShaoShuGuDongQuanYi" context="neeq_duration_T-1"/>
    <Item id="00007526" ccId="1910191122" eleName="kuaiJiZhengCeBianGengDaoZhiDeBianGengSuoYouZheQuanYi" context="neeq_duration_T-1"/>
    <Item id="00007527" ccId="2605295787" eleName="QianQiChaCuoGengZhengDaoZhiDeBianGengSuoYouZheQuanYi" context="neeq_duration_T-1"/>
    <Item id="00007528" ccId="2103758123" eleName="QiTaDaoZhiDeBianGengSuoYouZheQuanYi" context="neeq_duration_T-1"/>
    <Item id="00007529" ccId="556047737" eleName="BenNianNianChuYuESuoYouZheQuanYi" context="neeq_duration_T-1"/>
    <Item id="00007530" ccId="269664149" eleName="BenQiZengJianBianDongJinESuoYouZheQuanYi" context="neeq_duration_T-1"/>
    <Item id="00007531" ccId="2181228667" eleName="JingLiRunHeQiTaZongHeShouYiBianDongDaoZhiDeBianDongJinESuoYouZheQuanYi" context="neeq_duration_T-1"/>
    <Item id="00007532" ccId="2779208545" eleName="SuoYouZheTouRuHeJianShaoZiBenDaoZhiDeBianDongSuoYouZheQuanYi" context="neeq_duration_T-1"/>
    <Item id="00007533" ccId="2078468493" eleName="GuFenZhiFuJiRuSuoYouZheQuanYiDeJinEDaoZhiDeBianDongSuoYouZheQuanYi" context="neeq_duration_T-1"/>
    <Item id="00007534" ccId="950129050" eleName="QiTaSuoYouZheTouRuHeJianShaoZiBenDaoZhiDeBianDongSuoYouZheQuanYi" context="neeq_duration_T-1"/>
    <Item id="00007535" ccId="3342030811" eleName="LiRunFenPeiDaoZhiDeBianDongSuoYouZheQuanYi" context="neeq_duration_T-1"/>
    <Item id="00007536" ccId="3266016600" eleName="TiQuYingYuGongJiDaoZhiDeBianDongSuoYouZheQuanYi" context="neeq_duration_T-1"/>
    <Item id="00007537" ccId="2141999835" eleName="DuiSuoYouZheHuoGuDongDeFenPeiDaoZhiDeBianDongSuoYouZheQuanYi" context="neeq_duration_T-1"/>
    <Item id="00007538" ccId="2885509962" eleName="QiTaLiRunFenPeiDaoZhiDeBianDongSuoYouZheQuanYi" context="neeq_duration_T-1"/>
    <Item id="00007540" ccId="632985435" eleName="ZiBenGongJiZhuanZengZiBenHuoGuBenDaoZhiDeBianDongSuoYouZheQuanYi" context="neeq_duration_T-1"/>
    <Item id="00007541" ccId="521516413" eleName="YingYuGongJiZhuanZengZiBenHuoGuBenDaoZhiDeBianDongSuoYouZheQuanYi" context="neeq_duration_T-1"/>
    <Item id="00007542" ccId="73858634" eleName="YingYuGongJiMiBuKuiSunDaoZhiDeBianDongSuoYouZheQuanYi" context="neeq_duration_T-1"/>
    <Item id="00007543" ccId="2044703293" eleName="QiTaSuoYouZheQuanYiNeiBuJieZhuanDaoZhiDeBianDongSuoYouZheQuanYi" context="neeq_duration_T-1"/>
    <Item id="00007544" ccId="3557798568" eleName="ZhuanXiangChuBeiDeBianDongSuoYouZheQuanYi" context="neeq_duration_T-1"/>
    <Item id="00007545" ccId="3764936245" eleName="BenQiTiQuDaoZhiDeBianDongSuoYouZheQuanYi" context="neeq_duration_T-1"/>
    <Item id="00007546" ccId="4052089222" eleName="BenQiShiYongDaoZhiDeBianDongSuoYouZheQuanYi" context="neeq_duration_T-1"/>
    <Item id="00007585" ccId="1898621307" eleName="kuaiJiZhengCeBianGengDaoZhiDeBianGengZiBenGongJi" context="neeq_duration_T-1"/>
    <Item id="00007586" ccId="4149062289" eleName="kuaiJiZhengCeBianGengDaoZhiDeBianGengZiBenGongJi" context="neeq_duration_T"/>
    <Item id="00008121" ccId="568082383" eleName="TongYiKongZhiXiaQiYeHeBingDaoZhiDeBianGengShiShouZiBenHuoGuBen" context="neeq_duration_T"/>
    <Item id="00008122" ccId="1012574159" eleName="GeneralProvisions" context="neeq_instant_T-1"/>
    <Item id="00008123" ccId="3500606670" eleName="SuoYouZheTouRuZiBenDaoZhiDeBianDongShiShouZiBenHuoGuBen" context="neeq_duration_T"/>
    <Item id="00008124" ccId="1131290990" eleName="QiTaQuanYiGongJuChiYouZheTouRuZiBenDaoZhiDeBianDongShiShouZiBenHuoGuBen" context="neeq_duration_T"/>
    <Item id="00008125" ccId="2253540451" eleName="TiQuYiBanFengXianZhunBeiDaoZhiDeBianDongShiShouZiBenHuoGuBen" context="neeq_duration_T"/>
    <Item id="00008126" ccId="3976461993" eleName="QiTaZengJianBianDongJinEShiShouZiBenHuoGuBen" context="neeq_duration_T"/>
    <Item id="00008208" ccId="3647137265" eleName="TongYiKongZhiXiaQiYeHeBingDaoZhiDeBianGengZiBenGongJi" context="neeq_duration_T"/>
    <Item id="00008209" ccId="64463027" eleName="SuoYouZheTouRuZiBenDaoZhiDeBianDongZiBenGongJi" context="neeq_duration_T"/>
    <Item id="00008210" ccId="3406788725" eleName="QiTaQuanYiGongJuChiYouZheTouRuZiBenDaoZhiDeBianDongZiBenGongJi" context="neeq_duration_T"/>
    <Item id="00008211" ccId="113875440" eleName="TiQuYiBanFengXianZhunBeiDaoZhiDeBianDongZiBenGongJi" context="neeq_duration_T"/>
    <Item id="00008212" ccId="2782990264" eleName="QiTaZengJianBianDongJinEZiBenGongJi" context="neeq_duration_T"/>
    <Item id="00008213" ccId="1721708958" eleName="TongYiKongZhiXiaQiYeHeBingDaoZhiDeBianGengKuCunGu" context="neeq_duration_T"/>
    <Item id="00008214" ccId="1911271135" eleName="SuoYouZheTouRuZiBenDaoZhiDeBianDongKuCunGu" context="neeq_duration_T"/>
    <Item id="00008215" ccId="957615023" eleName="QiTaQuanYiGongJuChiYouZheTouRuZiBenDaoZhiDeBianDongKuCunGu" context="neeq_duration_T"/>
    <Item id="00008216" ccId="3381109898" eleName="TiQuYiBanFengXianZhunBeiDaoZhiDeBianDongKuCunGu" context="neeq_duration_T"/>
    <Item id="00008217" ccId="1146469125" eleName="QiTaZengJianBianDongJinEKuCunGu" context="neeq_duration_T"/>
    <Item id="00008218" ccId="582653121" eleName="TongYiKongZhiXiaQiYeHeBingDaoZhiDeBianGengQiTaZongHeShouYi" context="neeq_duration_T"/>
    <Item id="00008219" ccId="2023590521" eleName="SuoYouZheTouRuZiBenDaoZhiDeBianDongQiTaZongHeShouYi" context="neeq_duration_T"/>
    <Item id="00008220" ccId="3878879412" eleName="QiTaQuanYiGongJuChiYouZheTouRuZiBenDaoZhiDeBianDongQiTaZongHeShouYi" context="neeq_duration_T"/>
    <Item id="00008221" ccId="3096962288" eleName="TiQuYiBanFengXianZhunBeiDaoZhiDeBianDongQiTaZongHeShouYi" context="neeq_duration_T"/>
    <Item id="00008222" ccId="2296555918" eleName="QiTaZengJianBianDongJinEQiTaZongHeShouYi" context="neeq_duration_T"/>
    <Item id="00008223" ccId="1292170588" eleName="TongYiKongZhiXiaQiYeHeBingDaoZhiDeBianGengZhuanXiangChuBei" context="neeq_duration_T"/>
    <Item id="00008224" ccId="1612159739" eleName="SuoYouZheTouRuZiBenDaoZhiDeBianDongZhuanXiangChuBei" context="neeq_duration_T"/>
    <Item id="00008225" ccId="4281739460" eleName="QiTaQuanYiGongJuChiYouZheTouRuZiBenDaoZhiDeBianDongZhuanXiangChuBei" context="neeq_duration_T"/>
    <Item id="00008226" ccId="268278883" eleName="TiQuYiBanFengXianZhunBeiDaoZhiDeBianDongZhuanXiangChuBei" context="neeq_duration_T"/>
    <Item id="00008227" ccId="1544087998" eleName="QiTaZengJianBianDongJinEZhuanXiangChuBei" context="neeq_duration_T"/>
    <Item id="00008228" ccId="2887898510" eleName="TongYiKongZhiXiaQiYeHeBingDaoZhiDeBianGengYingYuGongJi" context="neeq_duration_T"/>
    <Item id="00008230" ccId="2897924546" eleName="QiTaQuanYiGongJuChiYouZheTouRuZiBenDaoZhiDeBianDongYingYuGongJi" context="neeq_duration_T"/>
    <Item id="00008231" ccId="3566361820" eleName="TiQuYiBanFengXianZhunBeiDaoZhiDeBianDongYingYuGongJi" context="neeq_duration_T"/>
    <Item id="00008232" ccId="3731253509" eleName="QiTaZengJianBianDongJinEYingYuGongJi" context="neeq_duration_T"/>
    <Item id="00008233" ccId="2840958077" eleName="QiTaZengJianBianDongJinEYiBanFengXianZhunBei" context="neeq_duration_T"/>
    <Item id="00008234" ccId="749927635" eleName="KuaiJiZhengCeBianGengDaoZhiDeBianGengYiBanFengXianZhunBei" context="neeq_duration_T"/>
    <Item id="00008235" ccId="2808117076" eleName="QianQiChaCuoGengZhengDaoZhiDeBianGengYiBanFengXianZhunBei" context="neeq_duration_T"/>
    <Item id="00008236" ccId="1777438692" eleName="TongYiKongZhiXiaQiYeHeBingDaoZhiDeBianGengYiBanFengXianZhunBei" context="neeq_duration_T"/>
    <Item id="00008237" ccId="2326081643" eleName="QiTaDaoZhiDeBianGengYiBanFengXianZhunBei" context="neeq_duration_T"/>
    <Item id="00008238" ccId="2675287931" eleName="BenNianNianChuYuEYiBanFengXianZhunBei" context="neeq_duration_T"/>
    <Item id="00008239" ccId="1895691215" eleName="BenQiZengJianBianDongJinEYiBanFengXianZhunBei" context="neeq_duration_T"/>
    <Item id="00008240" ccId="1554504423" eleName="JingLiRunHeQiTaZongHeShouYiBianDongDaoZhiDeBianDongJinEYiBanFengXianZhunBei" context="neeq_duration_T"/>
    <Item id="00008241" ccId="713544045" eleName="SuoYouZheTouRuHeJianShaoZiBenDaoZhiDeBianDongYiBanFengXianZhunBei" context="neeq_duration_T"/>
    <Item id="00008242" ccId="1789083974" eleName="SuoYouZheTouRuZiBenDaoZhiDeBianDongYiBanFengXianZhunBei" context="neeq_duration_T"/>
    <Item id="00008243" ccId="1262883200" eleName="QiTaQuanYiGongJuChiYouZheTouRuZiBenDaoZhiDeBianDongYiBanFengXianZhunBei" context="neeq_duration_T"/>
    <Item id="00008244" ccId="636147170" eleName="GuFenZhiFuJiRuSuoYouZheQuanYiDeJinEDaoZhiDeBianDongYiBanFengXianZhunBei" context="neeq_duration_T"/>
    <Item id="00008245" ccId="446123576" eleName="QiTaSuoYouZheTouRuHeJianShaoZiBenDaoZhiDeBianDongYiBanFengXianZhunBei" context="neeq_duration_T"/>
    <Item id="00008246" ccId="3854127124" eleName="LiRunFenPeiDaoZhiDeBianDongYiBanFengXianZhunBei" context="neeq_duration_T"/>
    <Item id="00008247" ccId="1371884728" eleName="TiQuYingYuGongJiDaoZhiDeBianDongYiBanFengXianZhunBei" context="neeq_duration_T"/>
    <Item id="00008248" ccId="3390364472" eleName="TiQuYiBanFengXianZhunBeiDaoZhiDeBianDongYiBanFengXianZhunBei" context="neeq_duration_T"/>
    <Item id="00008249" ccId="3351425747" eleName="DuiSuoYouZheHuoGuDongDeFenPeiDaoZhiDeBianDongYiBanFengXianZhunBei" context="neeq_duration_T"/>
    <Item id="00008250" ccId="3104676730" eleName="QiTaLiRunFenPeiDaoZhiDeBianDongYiBanFengXianZhunBei" context="neeq_duration_T"/>
    <Item id="00008251" ccId="3462290857" eleName="SuoYouZheQuanYiNeiBuJieZhuanBianDongDaoZhiDeBianDongYiBanFengXianZhunBei" context="neeq_duration_T"/>
    <Item id="00008252" ccId="291484141" eleName="ZiBenGongJiZhuanZengZiBenHuoGuBenDaoZhiDeBianDongYiBanFengXianZhunBei" context="neeq_duration_T"/>
    <Item id="00008253" ccId="3510229780" eleName="YingYuGongJiZhuanZengZiBenHuoGuBenDaoZhiDeBianDongYiBanFengXianZhunBei" context="neeq_duration_T"/>
    <Item id="00008254" ccId="794871983" eleName="YingYuGongJiMiBuKuiSunDaoZhiDeBianDongYiBanFengXianZhunBei" context="neeq_duration_T"/>
    <Item id="00008255" ccId="1185785004" eleName="QiTaSuoYouZheQuanYiNeiBuJieZhuanDaoZhiDeBianDongYiBanFengXianZhunBei" context="neeq_duration_T"/>
    <Item id="00008256" ccId="4152531687" eleName="ZhuanXiangChuBeiDeBianDongYiBanFengXianZhunBei" context="neeq_duration_T"/>
    <Item id="00008257" ccId="2794324637" eleName="BenQiTiQuDaoZhiDeBianDongYiBanFengXianZhunBei" context="neeq_duration_T"/>
    <Item id="00008258" ccId="2764483733" eleName="BenQiShiYongDaoZhiDeBianDongYiBanFengXianZhunBei" context="neeq_duration_T"/>
    <Item id="00008259" ccId="3882798050" eleName="GeneralProvisions" context="neeq_instant_T"/>
    <Item id="00008260" ccId="1912042073" eleName="TongYiKongZhiXiaQiYeHeBingDaoZhiDeBianGengWeiFenPeiLiRun" context="neeq_duration_T"/>
    <Item id="00008261" ccId="3134588486" eleName="SuoYouZheTouRuZiBenDaoZhiDeBianDongWeiFenPeiLiRun" context="neeq_duration_T"/>
    <Item id="00008262" ccId="4058636561" eleName="QiTaQuanYiGongJuChiYouZheTouRuZiBenDaoZhiDeBianDongWeiFenPeiLiRun" context="neeq_duration_T"/>
    <Item id="00008263" ccId="1233189489" eleName="TiQuYiBanFengXianZhunBeiDaoZhiDeBianDongWeiFenPeiLiRun" context="neeq_duration_T"/>
    <Item id="00008264" ccId="114869336" eleName="QiTaZengJianBianDongJinEWeiFenPeiLiRun" context="neeq_duration_T"/>
    <Item id="00008265" ccId="720016931" eleName="TongYiKongZhiXiaQiYeHeBingDaoZhiDeBianGengShaoShuGuDongQuanYi" context="neeq_duration_T"/>
    <Item id="00008266" ccId="3870541392" eleName="SuoYouZheTouRuZiBenDaoZhiDeBianDongShaoShuGuDongQuanYi" context="neeq_duration_T"/>
    <Item id="00008267" ccId="1724243355" eleName="QiTaQuanYiGongJuChiYouZheTouRuZiBenDaoZhiDeBianDongShaoShuGuDongQuanYi" context="neeq_duration_T"/>
    <Item id="00008268" ccId="3426521355" eleName="TiQuYiBanFengXianZhunBeiDaoZhiDeBianDongShaoShuGuDongQuanYi" context="neeq_duration_T"/>
    <Item id="00008269" ccId="1306132951" eleName="QiTaZengJianBianDongJinEShaoShuGuDongQuanYi" context="neeq_duration_T"/>
    <Item id="00008270" ccId="3836701816" eleName="TongYiKongZhiXiaQiYeHeBingDaoZhiDeBianGengSuoYouZheQuanYi" context="neeq_duration_T"/>
    <Item id="00008271" ccId="1748531356" eleName="SuoYouZheTouRuZiBenDaoZhiDeBianDongSuoYouZheQuanYi" context="neeq_duration_T"/>
    <Item id="00008272" ccId="1501932164" eleName="QiTaQuanYiGongJuChiYouZheTouRuZiBenDaoZhiDeBianDongSuoYouZheQuanYi" context="neeq_duration_T"/>
    <Item id="00008273" ccId="3298544877" eleName="TiQuYiBanFengXianZhunBeiDaoZhiDeBianDongSuoYouZheQuanYi" context="neeq_duration_T"/>
    <Item id="00008274" ccId="2624175234" eleName="QiTaZengJianBianDongJinESuoYouZheQuanYi" context="neeq_duration_T"/>
    <Item id="00008278" ccId="3835246090" eleName="CapitalSurplus" context="neeq_instant_T-2"/>
    <Item id="00008279" ccId="2809660964" eleName="GeneralProvisions" context="neeq_instant_T-2"/>
    <Item id="00008283" ccId="1364871677" eleName="GeneralProvisions" context="neeq_instant_T-1"/>
    <Item id="00008287" ccId="1482117329" eleName="TongYiKongZhiXiaQiYeHeBingDaoZhiDeBianGengShiShouZiBenHuoGuBen" context="neeq_duration_T-1"/>
    <Item id="00008363" ccId="958524484" eleName="TongYiKongZhiXiaQiYeHeBingDaoZhiDeBianGengZiBenGongJi" context="neeq_duration_T-1"/>
    <Item id="00008364" ccId="844213423" eleName="SuoYouZheTouRuZiBenDaoZhiDeBianDongZiBenGongJi" context="neeq_duration_T-1"/>
    <Item id="00008365" ccId="1181779217" eleName="QiTaQuanYiGongJuChiYouZheTouRuZiBenDaoZhiDeBianDongZiBenGongJi" context="neeq_duration_T-1"/>
    <Item id="00008366" ccId="2182075183" eleName="QiTaZengJianBianDongJinEZiBenGongJi" context="neeq_duration_T-1"/>
    <Item id="00008367" ccId="3576452593" eleName="TongYiKongZhiXiaQiYeHeBingDaoZhiDeBianGengKuCunGu" context="neeq_duration_T-1"/>
    <Item id="00008368" ccId="1990897950" eleName="SuoYouZheTouRuZiBenDaoZhiDeBianDongKuCunGu" context="neeq_duration_T-1"/>
    <Item id="00008369" ccId="487371517" eleName="QiTaQuanYiGongJuChiYouZheTouRuZiBenDaoZhiDeBianDongKuCunGu" context="neeq_duration_T-1"/>
    <Item id="00008370" ccId="2354068359" eleName="QiTaZengJianBianDongJinEKuCunGu" context="neeq_duration_T-1"/>
    <Item id="00008371" ccId="2906779765" eleName="TongYiKongZhiXiaQiYeHeBingDaoZhiDeBianGengQiTaZongHeShouYi" context="neeq_duration_T-1"/>
    <Item id="00008372" ccId="892241919" eleName="SuoYouZheTouRuZiBenDaoZhiDeBianDongQiTaZongHeShouYi" context="neeq_duration_T-1"/>
    <Item id="00008373" ccId="2786001271" eleName="QiTaQuanYiGongJuChiYouZheTouRuZiBenDaoZhiDeBianDongQiTaZongHeShouYi" context="neeq_duration_T-1"/>
    <Item id="00008374" ccId="1844890949" eleName="TiQuYiBanFengXianZhunBeiDaoZhiDeBianDongQiTaZongHeShouYi" context="neeq_duration_T-1"/>
    <Item id="00008375" ccId="2457603920" eleName="QiTaZengJianBianDongJinEQiTaZongHeShouYi" context="neeq_duration_T-1"/>
    <Item id="00008376" ccId="2382825999" eleName="TongYiKongZhiXiaQiYeHeBingDaoZhiDeBianGengZhuanXiangChuBei" context="neeq_duration_T-1"/>
    <Item id="00008377" ccId="1972634760" eleName="SuoYouZheTouRuZiBenDaoZhiDeBianDongZhuanXiangChuBei" context="neeq_duration_T-1"/>
    <Item id="00008378" ccId="5027111" eleName="QiTaQuanYiGongJuChiYouZheTouRuZiBenDaoZhiDeBianDongZhuanXiangChuBei" context="neeq_duration_T-1"/>
    <Item id="00008379" ccId="2604058738" eleName="TiQuYiBanFengXianZhunBeiDaoZhiDeBianDongZhuanXiangChuBei" context="neeq_duration_T-1"/>
    <Item id="00008380" ccId="1863327805" eleName="QiTaZengJianBianDongJinEZhuanXiangChuBei" context="neeq_duration_T-1"/>
    <Item id="00008381" ccId="2245068060" eleName="TongYiKongZhiXiaQiYeHeBingDaoZhiDeBianGengYingYuGongJi" context="neeq_duration_T-1"/>
    <Item id="00008383" ccId="745079451" eleName="QiTaQuanYiGongJuChiYouZheTouRuZiBenDaoZhiDeBianDongYingYuGongJi" context="neeq_duration_T-1"/>
    <Item id="00008384" ccId="2341889760" eleName="TiQuYiBanFengXianZhunBeiDaoZhiDeBianDongYingYuGongJi" context="neeq_duration_T-1"/>
    <Item id="00008385" ccId="2667736393" eleName="QiTaZengJianBianDongJinEYingYuGongJi" context="neeq_duration_T-1"/>
    <Item id="00008386" ccId="2447176268" eleName="KuaiJiZhengCeBianGengDaoZhiDeBianGengYiBanFengXianZhunBei" context="neeq_duration_T-1"/>
    <Item id="00008387" ccId="104389872" eleName="QianQiChaCuoGengZhengDaoZhiDeBianGengYiBanFengXianZhunBei" context="neeq_duration_T-1"/>
    <Item id="00008388" ccId="1434935414" eleName="TongYiKongZhiXiaQiYeHeBingDaoZhiDeBianGengYiBanFengXianZhunBei" context="neeq_duration_T-1"/>
    <Item id="00008389" ccId="4126488166" eleName="QiTaDaoZhiDeBianGengYiBanFengXianZhunBei" context="neeq_duration_T-1"/>
    <Item id="00008390" ccId="3671885546" eleName="BenNianNianChuYuEYiBanFengXianZhunBei" context="neeq_duration_T-1"/>
    <Item id="00008391" ccId="2860377538" eleName="BenQiZengJianBianDongJinEYiBanFengXianZhunBei" context="neeq_duration_T-1"/>
    <Item id="00008392" ccId="688418263" eleName="JingLiRunHeQiTaZongHeShouYiBianDongDaoZhiDeBianDongJinEYiBanFengXianZhunBei" context="neeq_duration_T-1"/>
    <Item id="00008393" ccId="3526882556" eleName="SuoYouZheTouRuHeJianShaoZiBenDaoZhiDeBianDongYiBanFengXianZhunBei" context="neeq_duration_T-1"/>
    <Item id="00008394" ccId="193972226" eleName="SuoYouZheTouRuZiBenDaoZhiDeBianDongYiBanFengXianZhunBei" context="neeq_duration_T-1"/>
    <Item id="00008395" ccId="1361782493" eleName="QiTaQuanYiGongJuChiYouZheTouRuZiBenDaoZhiDeBianDongYiBanFengXianZhunBei" context="neeq_duration_T-1"/>
    <Item id="00008396" ccId="57517038" eleName="GuFenZhiFuJiRuSuoYouZheQuanYiDeJinEDaoZhiDeBianDongYiBanFengXianZhunBei" context="neeq_duration_T-1"/>
    <Item id="00008397" ccId="4021028176" eleName="QiTaSuoYouZheTouRuHeJianShaoZiBenDaoZhiDeBianDongYiBanFengXianZhunBei" context="neeq_duration_T-1"/>
    <Item id="00008398" ccId="1086886414" eleName="LiRunFenPeiDaoZhiDeBianDongYiBanFengXianZhunBei" context="neeq_duration_T-1"/>
    <Item id="00008399" ccId="3410482764" eleName="TiQuYingYuGongJiDaoZhiDeBianDongYiBanFengXianZhunBei" context="neeq_duration_T-1"/>
    <Item id="00008400" ccId="1111249440" eleName="TiQuYiBanFengXianZhunBeiDaoZhiDeBianDongYiBanFengXianZhunBei" context="neeq_duration_T-1"/>
    <Item id="00008401" ccId="3257155487" eleName="DuiSuoYouZheHuoGuDongDeFenPeiDaoZhiDeBianDongYiBanFengXianZhunBei" context="neeq_duration_T-1"/>
    <Item id="00008402" ccId="714853893" eleName="QiTaLiRunFenPeiDaoZhiDeBianDongYiBanFengXianZhunBei" context="neeq_duration_T-1"/>
    <Item id="00008403" ccId="3609678744" eleName="SuoYouZheQuanYiNeiBuJieZhuanBianDongDaoZhiDeBianDongYiBanFengXianZhunBei" context="neeq_duration_T-1"/>
    <Item id="00008404" ccId="292798800" eleName="ZiBenGongJiZhuanZengZiBenHuoGuBenDaoZhiDeBianDongYiBanFengXianZhunBei" context="neeq_duration_T-1"/>
    <Item id="00008405" ccId="567919296" eleName="YingYuGongJiZhuanZengZiBenHuoGuBenDaoZhiDeBianDongYiBanFengXianZhunBei" context="neeq_duration_T-1"/>
    <Item id="00008406" ccId="1050656356" eleName="YingYuGongJiMiBuKuiSunDaoZhiDeBianDongYiBanFengXianZhunBei" context="neeq_duration_T-1"/>
    <Item id="00008407" ccId="2287232832" eleName="QiTaSuoYouZheQuanYiNeiBuJieZhuanDaoZhiDeBianDongYiBanFengXianZhunBei" context="neeq_duration_T-1"/>
    <Item id="00008408" ccId="3284365476" eleName="ZhuanXiangChuBeiDeBianDongYiBanFengXianZhunBei" context="neeq_duration_T-1"/>
    <Item id="00008409" ccId="885062751" eleName="BenQiTiQuDaoZhiDeBianDongYiBanFengXianZhunBei" context="neeq_duration_T-1"/>
    <Item id="00008410" ccId="3893137809" eleName="BenQiShiYongDaoZhiDeBianDongYiBanFengXianZhunBei" context="neeq_duration_T-1"/>
    <Item id="00008411" ccId="1913964765" eleName="QiTaZengJianBianDongJinEYiBanFengXianZhunBei" context="neeq_duration_T-1"/>
    <Item id="00008412" ccId="1466542240" eleName="TongYiKongZhiXiaQiYeHeBingDaoZhiDeBianGengWeiFenPeiLiRun" context="neeq_duration_T-1"/>
    <Item id="00008413" ccId="2821371703" eleName="SuoYouZheTouRuZiBenDaoZhiDeBianDongWeiFenPeiLiRun" context="neeq_duration_T-1"/>
    <Item id="00008414" ccId="3847877415" eleName="QiTaQuanYiGongJuChiYouZheTouRuZiBenDaoZhiDeBianDongWeiFenPeiLiRun" context="neeq_duration_T-1"/>
    <Item id="00008415" ccId="1932400564" eleName="TiQuYiBanFengXianZhunBeiDaoZhiDeBianDongWeiFenPeiLiRun" context="neeq_duration_T-1"/>
    <Item id="00008416" ccId="3368084962" eleName="QiTaZengJianBianDongJinEWeiFenPeiLiRun" context="neeq_duration_T-1"/>
    <Item id="00008417" ccId="4097191898" eleName="TongYiKongZhiXiaQiYeHeBingDaoZhiDeBianGengShaoShuGuDongQuanYi" context="neeq_duration_T-1"/>
    <Item id="00008418" ccId="3191007794" eleName="SuoYouZheTouRuZiBenDaoZhiDeBianDongShaoShuGuDongQuanYi" context="neeq_duration_T-1"/>
    <Item id="00008419" ccId="3428369720" eleName="QiTaQuanYiGongJuChiYouZheTouRuZiBenDaoZhiDeBianDongShaoShuGuDongQuanYi" context="neeq_duration_T-1"/>
    <Item id="00008420" ccId="3448170872" eleName="TiQuYiBanFengXianZhunBeiDaoZhiDeBianDongShaoShuGuDongQuanYi" context="neeq_duration_T-1"/>
    <Item id="00008421" ccId="3216368817" eleName="QiTaZengJianBianDongJinEShaoShuGuDongQuanYi" context="neeq_duration_T-1"/>
    <Item id="00008422" ccId="2752763293" eleName="TongYiKongZhiXiaQiYeHeBingDaoZhiDeBianGengSuoYouZheQuanYi" context="neeq_duration_T-1"/>
    <Item id="00008423" ccId="3154553433" eleName="SuoYouZheTouRuZiBenDaoZhiDeBianDongSuoYouZheQuanYi" context="neeq_duration_T-1"/>
    <Item id="00008424" ccId="3099652145" eleName="QiTaQuanYiGongJuChiYouZheTouRuZiBenDaoZhiDeBianDongSuoYouZheQuanYi" context="neeq_duration_T-1"/>
    <Item id="00008425" ccId="1785539241" eleName="TiQuYiBanFengXianZhunBeiDaoZhiDeBianDongSuoYouZheQuanYi" context="neeq_duration_T-1"/>
    <Item id="00008426" ccId="1661811533" eleName="QiTaZengJianBianDongJinESuoYouZheQuanYi" context="neeq_duration_T-1"/>
    <Item id="00008427" ccId="1610094025" eleName="TiQuYiBanFengXianZhunBeiDaoZhiDeBianDongShiShouZiBenHuoGuBen" context="neeq_duration_T-1"/>
    <Item id="00008428" ccId="538018633" eleName="TiQuYiBanFengXianZhunBeiDaoZhiDeBianDongZiBenGongJi" context="neeq_duration_T-1"/>
    <Item id="00008429" ccId="1626351745" eleName="TiQuYiBanFengXianZhunBeiDaoZhiDeBianDongKuCunGu" context="neeq_duration_T-1"/>
    <Item id="00008533" ccId="3976469373" eleName="SuoYouZheTouRuZiBenDaoZhiDeBianDongYingYuGongJi" context="neeq_duration_T-1"/>
    <Item id="00008534" ccId="1805194379" eleName="SuoYouZheTouRuZiBenDaoZhiDeBianDongYingYuGongJi" context="neeq_duration_T"/>
    <Item id="00009084" ccId="1882981176" eleName="GongSiFaDingDaiBiaoRen" context="neeq_duration_T"/>
    <Item id="00009085" ccId="3123645786" eleName="ZhuGuanKuaiJiGongZuoFuZeRen" context="neeq_duration_T"/>
    <Item id="00009086" ccId="3889662845" eleName="KuaiJiJiGouFuZeRen" context="neeq_duration_T"/>
    <Item id="00009089" ccId="250931565" eleName="SuoYouZheTouRuZiBenDaoZhiDeBianDongShiShouZiBenHuoGuBen" context="neeq_duration_T-1"/>
    <Item id="00009090" ccId="835038987" eleName="QiTaQuanYiGongJuChiYouZheTouRuZiBenDaoZhiDeBianDongShiShouZiBenHuoGuBen" context="neeq_duration_T-1"/>
    <Item id="00009091" ccId="866720882" eleName="QiTaZengJianBianDongJinEShiShouZiBenHuoGuBen" context="neeq_duration_T-1"/>
    <Item id="00009093"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2799" ccId="3382346554" eleName="BaoGaoQiNeiPuTongGuLiRunFenPeiQingKuangTuple"/>
  </Tuples>
</map:XbrlMapping>
</file>

<file path=customXml/item6.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3453261753" visible="1"/>
  <rule:option cc="1052199223" visible="1"/>
  <rule:option cc="3483480545" visible="1"/>
  <rule:option cc="1894612289" visible="1"/>
  <rule:option cc="2091884698"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7.xml><?xml version="1.0" encoding="utf-8"?>
<check:root xmlns:check="http://wwww.hallomagic.com/xbrl/check">
  <Existence element="NameOfReportingEntityOrOtherMeansOfIdentification"/>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DDC1-9B71-4161-9374-4F41DEA45E53}">
  <ds:schemaRefs>
    <ds:schemaRef ds:uri="http://wwww.hallomagic.com/xbrl/bookmark"/>
  </ds:schemaRefs>
</ds:datastoreItem>
</file>

<file path=customXml/itemProps2.xml><?xml version="1.0" encoding="utf-8"?>
<ds:datastoreItem xmlns:ds="http://schemas.openxmlformats.org/officeDocument/2006/customXml" ds:itemID="{B00BB7BA-4A71-4FDB-8233-A62D98F49348}">
  <ds:schemaRefs>
    <ds:schemaRef ds:uri="http://wwww.hallomagic.com/xbrl/template"/>
  </ds:schemaRefs>
</ds:datastoreItem>
</file>

<file path=customXml/itemProps3.xml><?xml version="1.0" encoding="utf-8"?>
<ds:datastoreItem xmlns:ds="http://schemas.openxmlformats.org/officeDocument/2006/customXml" ds:itemID="{FE1676A3-EB50-4222-9B6B-7476559E528E}">
  <ds:schemaRefs>
    <ds:schemaRef ds:uri="http://wwww.hallomagic.com/xbrl/consistency"/>
    <ds:schemaRef ds:uri="consistency"/>
  </ds:schemaRefs>
</ds:datastoreItem>
</file>

<file path=customXml/itemProps4.xml><?xml version="1.0" encoding="utf-8"?>
<ds:datastoreItem xmlns:ds="http://schemas.openxmlformats.org/officeDocument/2006/customXml" ds:itemID="{B7A0619D-A95D-4088-96C8-3A25B324A5F2}">
  <ds:schemaRefs>
    <ds:schemaRef ds:uri="http://wwww.hallomagic.com/xbrl/info"/>
  </ds:schemaRefs>
</ds:datastoreItem>
</file>

<file path=customXml/itemProps5.xml><?xml version="1.0" encoding="utf-8"?>
<ds:datastoreItem xmlns:ds="http://schemas.openxmlformats.org/officeDocument/2006/customXml" ds:itemID="{C9BD9A29-1D95-4794-93CF-40C63FE81073}">
  <ds:schemaRefs>
    <ds:schemaRef ds:uri="http://wwww.hallomagic.com/xbrl/mapping"/>
  </ds:schemaRefs>
</ds:datastoreItem>
</file>

<file path=customXml/itemProps6.xml><?xml version="1.0" encoding="utf-8"?>
<ds:datastoreItem xmlns:ds="http://schemas.openxmlformats.org/officeDocument/2006/customXml" ds:itemID="{25A9AEB3-615A-4B3B-ABC4-EFEBEB4027FA}">
  <ds:schemaRefs>
    <ds:schemaRef ds:uri="http://wwww.hallomagic.com/xbrl/rule"/>
  </ds:schemaRefs>
</ds:datastoreItem>
</file>

<file path=customXml/itemProps7.xml><?xml version="1.0" encoding="utf-8"?>
<ds:datastoreItem xmlns:ds="http://schemas.openxmlformats.org/officeDocument/2006/customXml" ds:itemID="{2EF14BE4-84E9-4146-BB28-12877417541B}">
  <ds:schemaRefs>
    <ds:schemaRef ds:uri="http://wwww.hallomagic.com/xbrl/check"/>
  </ds:schemaRefs>
</ds:datastoreItem>
</file>

<file path=customXml/itemProps8.xml><?xml version="1.0" encoding="utf-8"?>
<ds:datastoreItem xmlns:ds="http://schemas.openxmlformats.org/officeDocument/2006/customXml" ds:itemID="{0A20342F-2BC1-470E-8EB5-A3868964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6</TotalTime>
  <Pages>46</Pages>
  <Words>6811</Words>
  <Characters>38824</Characters>
  <Application>Microsoft Office Word</Application>
  <DocSecurity>0</DocSecurity>
  <Lines>323</Lines>
  <Paragraphs>91</Paragraphs>
  <ScaleCrop>false</ScaleCrop>
  <Company/>
  <LinksUpToDate>false</LinksUpToDate>
  <CharactersWithSpaces>45544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5</cp:revision>
  <cp:lastPrinted>2014-12-25T01:29:00Z</cp:lastPrinted>
  <dcterms:created xsi:type="dcterms:W3CDTF">2016-04-15T03:04:00Z</dcterms:created>
  <dcterms:modified xsi:type="dcterms:W3CDTF">2016-04-25T09:59:00Z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