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itemProps2.xml" ContentType="application/vnd.openxmlformats-officedocument.customXmlProperties+xml"/>
  <Override PartName="/word/glossary/fontTable.xml" ContentType="application/vnd.openxmlformats-officedocument.wordprocessingml.fontTable+xml"/>
  <Override PartName="/docProps/app.xml" ContentType="application/vnd.openxmlformats-officedocument.extended-properties+xml"/>
  <Override PartName="/customXml/item2.xml" ContentType="application/xml"/>
  <Override PartName="/customXml/itemProps1.xml" ContentType="application/vnd.openxmlformats-officedocument.customXmlProperties+xml"/>
  <Override PartName="/docProps/core.xml" ContentType="application/vnd.openxmlformats-package.core-properties+xml"/>
  <Override PartName="/customXml/item1.xml" ContentType="application/xml"/>
  <Override PartName="/word/fontTable.xml" ContentType="application/vnd.openxmlformats-officedocument.wordprocessingml.fontTable+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3.xml" ContentType="application/xml"/>
  <Override PartName="/customXml/item6.xml" ContentType="application/xml"/>
  <Override PartName="/customXml/itemProps6.xml" ContentType="application/vnd.openxmlformats-officedocument.customXmlProperties+xml"/>
  <Override PartName="/customXml/item7.xml" ContentType="application/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8.xml" ContentType="application/vnd.openxmlformats-officedocument.customXmlProperties+xml"/>
  <Override PartName="/customXml/item8.xml" ContentType="application/xml"/>
  <Override PartName="/customXml/itemProps7.xml" ContentType="application/vnd.openxmlformats-officedocument.customXmlProperties+xml"/>
  <Override PartName="/word/glossary/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P="00A05330" w:rsidRDefault="004045D5">
      <w:pPr>
        <w:rPr>
          <w:color w:val="000000" w:themeColor="text1"/>
          <w:sz w:val="28"/>
          <w:szCs w:val="28"/>
        </w:rPr>
      </w:pPr>
      <w:sdt>
        <w:sdtPr>
          <w:rPr>
            <w:rFonts w:hint="eastAsia"/>
            <w:color w:val="000000" w:themeColor="text1"/>
            <w:sz w:val="28"/>
            <w:szCs w:val="28"/>
          </w:rPr>
          <w:id w:val="1253783232"/>
          <w:picture/>
        </w:sdtPr>
        <w:sdtEndPr/>
        <w:sdtContent/>
      </w:sdt>
    </w:p>
    <w:p w:rsidR="00A05330" w:rsidP="00EE7E62" w:rsidRDefault="00CF445E">
      <w:pPr>
        <w:ind w:right="1218" w:rightChars="580"/>
        <w:jc w:val="right"/>
        <w:rPr>
          <w:rFonts w:ascii="微软雅黑" w:hAnsi="微软雅黑" w:eastAsia="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editId="0CAF1902" wp14:anchorId="5C06D1E5">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id="_x0000_t202" coordsize="21600,21600" o:spt="202" path="m,l,21600r21600,l21600,xe" w14:anchorId="5C06D1E5">
                <v:stroke joinstyle="miter"/>
                <v:path gradientshapeok="t" o:connecttype="rect"/>
              </v:shapetype>
              <v:shape id="_x0000_s1026"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v:textbox inset="3mm,0,3mm,0">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sdt>
        <w:sdtPr>
          <w:rPr>
            <w:rFonts w:hint="eastAsia" w:ascii="微软雅黑" w:hAnsi="微软雅黑" w:eastAsia="微软雅黑"/>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hint="eastAsia" w:ascii="微软雅黑" w:hAnsi="微软雅黑" w:eastAsia="微软雅黑"/>
              <w:color w:val="000000" w:themeColor="text1"/>
              <w:sz w:val="72"/>
              <w:szCs w:val="72"/>
            </w:rPr>
            <w:t>武当山</w:t>
          </w:r>
        </w:sdtContent>
      </w:sdt>
    </w:p>
    <w:p w:rsidR="00A05330" w:rsidP="00EE7E62" w:rsidRDefault="00A05330">
      <w:pPr>
        <w:ind w:right="1218" w:rightChars="580"/>
        <w:jc w:val="right"/>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A05330">
        <w:rPr>
          <w:rFonts w:ascii="微软雅黑" w:hAnsi="微软雅黑" w:eastAsia="微软雅黑"/>
          <w:color w:val="000000" w:themeColor="text1"/>
          <w:sz w:val="44"/>
          <w:szCs w:val="44"/>
        </w:rPr>
        <w:t xml:space="preserve"> </w:t>
      </w:r>
      <w:sdt>
        <w:sdtPr>
          <w:rPr>
            <w:rFonts w:ascii="微软雅黑" w:hAnsi="微软雅黑" w:eastAsia="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hint="eastAsia" w:ascii="微软雅黑" w:hAnsi="微软雅黑" w:eastAsia="微软雅黑"/>
              <w:color w:val="000000" w:themeColor="text1"/>
              <w:sz w:val="44"/>
              <w:szCs w:val="44"/>
            </w:rPr>
            <w:t>600004</w:t>
          </w:r>
        </w:sdtContent>
      </w:sdt>
    </w:p>
    <w:p w:rsidRPr="001B6047" w:rsidR="00106BBF" w:rsidP="00106BBF" w:rsidRDefault="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Pr="00EE7E62" w:rsidR="00106BBF" w:rsidP="00BD172C" w:rsidRDefault="00106BBF"/>
    <w:p w:rsidR="0033558F" w:rsidP="001B5749" w:rsidRDefault="004045D5">
      <w:pPr>
        <w:jc w:val="center"/>
      </w:pPr>
      <w:sdt>
        <w:sdtPr>
          <w:rPr>
            <w:rFonts w:hint="eastAsia" w:ascii="微软雅黑" w:hAnsi="微软雅黑" w:eastAsia="微软雅黑"/>
            <w:color w:val="000000" w:themeColor="text1"/>
            <w:sz w:val="44"/>
            <w:szCs w:val="44"/>
          </w:rPr>
          <w:id w:val="1680550285"/>
          <w:lock w:val="sdtLocked"/>
          <w:placeholder>
            <w:docPart w:val="9D53AD3E8D99437F8F12F644F83C4AEF"/>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Pr="0068018B" w:rsidR="00865B6D">
            <w:t>-</w:t>
          </w:r>
        </w:sdtContent>
      </w:sdt>
    </w:p>
    <w:p w:rsidRPr="001B6047" w:rsidR="0033558F" w:rsidP="001B5749" w:rsidRDefault="004045D5">
      <w:pPr>
        <w:jc w:val="center"/>
      </w:pPr>
      <w:sdt>
        <w:sdtPr>
          <w:rPr>
            <w:rFonts w:hint="eastAsia" w:ascii="微软雅黑" w:hAnsi="微软雅黑" w:eastAsia="微软雅黑"/>
            <w:color w:val="000000" w:themeColor="text1"/>
            <w:sz w:val="44"/>
            <w:szCs w:val="44"/>
          </w:rPr>
          <w:id w:val="2111154734"/>
          <w:lock w:val="sdtLocked"/>
          <w:placeholder>
            <w:docPart w:val="2C01E5A15C5C4AE99071A97A8B0A8462"/>
          </w:placeholder>
          <w:text/>
        </w:sdtPr>
        <w:sdtEndPr/>
        <w:sdtContent>
          <w:r w:rsidRPr="0068018B" w:rsidR="001B5749">
            <w:t>-</w:t>
          </w:r>
        </w:sdtContent>
      </w:sdt>
    </w:p>
    <w:p w:rsidRPr="001B6047" w:rsidR="00106BBF" w:rsidP="00106BBF" w:rsidRDefault="00106BBF">
      <w:pPr>
        <w:rPr>
          <w:color w:val="000000" w:themeColor="text1"/>
          <w:sz w:val="28"/>
          <w:szCs w:val="28"/>
        </w:rPr>
      </w:pPr>
    </w:p>
    <w:p w:rsidRPr="001B6047" w:rsidR="00106BBF" w:rsidP="006958A2" w:rsidRDefault="00EE7E6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style="width:429.8pt;height:179.15pt;visibility:visible;mso-wrap-style:square;mso-left-percent:-10001;mso-top-percent:-10001;mso-position-horizontal:absolute;mso-position-horizontal-relative:char;mso-position-vertical:absolute;mso-position-vertical-relative:line;mso-left-percent:-10001;mso-top-percent:-10001;v-text-anchor:middle" o:spid="_x0000_s1027"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v:textbo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w10:anchorlock/>
              </v:shape>
            </w:pict>
          </mc:Fallback>
        </mc:AlternateContent>
      </w:r>
    </w:p>
    <w:p w:rsidR="00EE7E62" w:rsidP="00106BBF" w:rsidRDefault="00EE7E62">
      <w:pPr>
        <w:rPr>
          <w:color w:val="000000" w:themeColor="text1"/>
          <w:sz w:val="28"/>
          <w:szCs w:val="28"/>
        </w:rPr>
      </w:pPr>
    </w:p>
    <w:p w:rsidR="00EE7E62" w:rsidP="00106BBF" w:rsidRDefault="00EE7E62">
      <w:pPr>
        <w:rPr>
          <w:color w:val="000000" w:themeColor="text1"/>
          <w:sz w:val="28"/>
          <w:szCs w:val="28"/>
        </w:rPr>
      </w:pPr>
    </w:p>
    <w:p w:rsidRPr="001B6047" w:rsidR="00EE7E62" w:rsidP="00106BBF" w:rsidRDefault="00EE7E62">
      <w:pPr>
        <w:rPr>
          <w:color w:val="000000" w:themeColor="text1"/>
          <w:sz w:val="28"/>
          <w:szCs w:val="28"/>
        </w:rPr>
      </w:pPr>
    </w:p>
    <w:p w:rsidRPr="001B6047" w:rsidR="00106BBF" w:rsidP="00795379" w:rsidRDefault="004045D5">
      <w:pPr>
        <w:ind w:firstLine="5720" w:firstLineChars="1100"/>
        <w:rPr>
          <w:color w:val="000000" w:themeColor="text1"/>
          <w:sz w:val="28"/>
          <w:szCs w:val="28"/>
        </w:rPr>
      </w:pPr>
      <w:sdt>
        <w:sdtPr>
          <w:rPr>
            <w:rFonts w:hint="eastAsia" w:ascii="微软雅黑" w:hAnsi="微软雅黑" w:eastAsia="微软雅黑"/>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hint="eastAsia" w:ascii="微软雅黑" w:hAnsi="微软雅黑" w:eastAsia="微软雅黑"/>
              <w:color w:val="000000" w:themeColor="text1"/>
              <w:sz w:val="52"/>
              <w:szCs w:val="52"/>
            </w:rPr>
            <w:t>年度</w:t>
          </w:r>
          <w:r w:rsidR="00795379">
            <w:rPr>
              <w:rFonts w:ascii="微软雅黑" w:hAnsi="微软雅黑" w:eastAsia="微软雅黑"/>
              <w:color w:val="000000" w:themeColor="text1"/>
              <w:sz w:val="52"/>
              <w:szCs w:val="52"/>
            </w:rPr>
            <w:t>报告</w:t>
          </w:r>
        </w:sdtContent>
      </w:sdt>
    </w:p>
    <w:p w:rsidRPr="00CF445E" w:rsidR="004A23FB" w:rsidP="00CF445E" w:rsidRDefault="00795379">
      <w:pPr>
        <w:ind w:firstLine="210" w:firstLineChars="100"/>
        <w:jc w:val="left"/>
        <w:rPr>
          <w:rFonts w:ascii="微软雅黑" w:hAnsi="微软雅黑" w:eastAsia="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editId="09C3C954" wp14:anchorId="336D78E5">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22D40C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editId="22F951F0" wp14:anchorId="244FC305">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44E172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hint="eastAsia" w:ascii="微软雅黑" w:hAnsi="微软雅黑" w:eastAsia="微软雅黑"/>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hint="eastAsia" w:ascii="微软雅黑" w:hAnsi="微软雅黑" w:eastAsia="微软雅黑"/>
              <w:color w:val="000000" w:themeColor="text1"/>
              <w:sz w:val="52"/>
              <w:szCs w:val="52"/>
            </w:rPr>
            <w:t>2015</w:t>
          </w:r>
        </w:sdtContent>
      </w:sdt>
    </w:p>
    <w:p w:rsidR="00795379" w:rsidP="00106BBF" w:rsidRDefault="00795379">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0"/>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0"/>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w14:anchorId="0EAA9958">
                <v:textbo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w14:anchorId="6A0474BD">
                <v:textbo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0"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w14:anchorId="2B04B60D">
                <v:textbo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1"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w14:anchorId="28C51710">
                <v:textbo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22693" w:rsidR="00A05330" w:rsidP="00922693" w:rsidRDefault="00A05330">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w14:anchorId="5B8E0658">
                <v:textbox>
                  <w:txbxContent>
                    <w:p w:rsidRPr="00922693" w:rsidR="00A05330" w:rsidP="00922693" w:rsidRDefault="00A05330">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1"/>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1"/>
      <w:r w:rsidR="00141DCE">
        <w:fldChar w:fldCharType="begin"/>
      </w:r>
      <w:r w:rsidR="00141DCE">
        <w:instrText xml:space="preserve"> TOC \o "1-1" \h \z \u </w:instrText>
      </w:r>
      <w:r w:rsidR="00141DCE">
        <w:fldChar w:fldCharType="separate"/>
      </w:r>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24</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4045D5">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141DCE" w:rsidR="00141DCE" w:rsidP="00141DCE" w:rsidRDefault="00141DCE">
      <w:pPr>
        <w:rPr>
          <w:lang w:val="x-none" w:eastAsia="x-none"/>
        </w:rPr>
      </w:pPr>
      <w:r>
        <w:rPr>
          <w:lang w:val="x-none" w:eastAsia="x-none"/>
        </w:rPr>
        <w:fldChar w:fldCharType="end"/>
      </w:r>
    </w:p>
    <w:p w:rsidR="00CC1546" w:rsidRDefault="00CC1546">
      <w:pPr>
        <w:widowControl/>
        <w:jc w:val="left"/>
        <w:rPr>
          <w:rFonts w:ascii="黑体" w:hAnsi="黑体" w:eastAsia="黑体"/>
          <w:color w:val="000000" w:themeColor="text1"/>
          <w:sz w:val="36"/>
          <w:szCs w:val="36"/>
        </w:rPr>
      </w:pPr>
      <w:r>
        <w:rPr>
          <w:rFonts w:ascii="黑体" w:hAnsi="黑体" w:eastAsia="黑体"/>
          <w:color w:val="000000" w:themeColor="text1"/>
          <w:sz w:val="36"/>
          <w:szCs w:val="36"/>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2"/>
      <w:r w:rsidRPr="00CC1546">
        <w:rPr>
          <w:rFonts w:hint="eastAsia" w:ascii="黑体" w:hAnsi="黑体" w:eastAsia="黑体"/>
          <w:sz w:val="36"/>
          <w:szCs w:val="36"/>
        </w:rPr>
        <w:lastRenderedPageBreak/>
        <w:t>释义</w:t>
      </w:r>
      <w:bookmarkEnd w:id="2"/>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sdt>
        <w:sdtPr>
          <w:rPr>
            <w:rFonts w:asciiTheme="minorEastAsia" w:hAnsiTheme="minorEastAsia" w:eastAsiaTheme="minorEastAsia"/>
            <w:color w:val="000000" w:themeColor="text1"/>
            <w:kern w:val="0"/>
            <w:sz w:val="18"/>
            <w:szCs w:val="21"/>
          </w:rPr>
          <w:id w:val="1744376372"/>
          <w:lock w:val="sdtLocked"/>
          <w:placeholder>
            <w:docPart w:val="C6A6F395F02B4AD589B72B2B5A881C00"/>
          </w:placeholder>
        </w:sdtPr>
        <w:sdtEndPr/>
        <w:sdtContent>
          <w:tr w:rsidRPr="001B6047" w:rsidR="004516E5" w:rsidTr="00DF2706">
            <w:trPr>
              <w:trHeight w:val="125"/>
            </w:trPr>
            <w:tc>
              <w:tcPr>
                <w:tcW w:w="3828" w:type="dxa"/>
              </w:tcPr>
              <w:p w:rsidRPr="001B6047" w:rsidR="004516E5" w:rsidP="004516E5" w:rsidRDefault="004045D5">
                <w:pPr>
                  <w:jc w:val="left"/>
                  <w:rPr>
                    <w:rFonts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kern w:val="0"/>
                      <w:sz w:val="18"/>
                      <w:szCs w:val="21"/>
                    </w:rPr>
                    <w:id w:val="-1926715302"/>
                    <w:lock w:val="sdtLocked"/>
                    <w:placeholder>
                      <w:docPart w:val="4E548CD0CA9F4ADAAD2B4D7A8FD8328F"/>
                    </w:placeholder>
                    <w:text/>
                  </w:sdtPr>
                  <w:sdtEndPr/>
                  <w:sdtContent>
                    <w:r w:rsidRPr="006C405C" w:rsidR="004516E5">
                      <w:t>-</w:t>
                    </w:r>
                  </w:sdtContent>
                </w:sdt>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4045D5">
                <w:pPr>
                  <w:rPr>
                    <w:rFonts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kern w:val="0"/>
                      <w:sz w:val="18"/>
                      <w:szCs w:val="21"/>
                    </w:rPr>
                    <w:id w:val="395013414"/>
                    <w:lock w:val="sdtLocked"/>
                    <w:placeholder>
                      <w:docPart w:val="1E3E2F5E42D8433BBBB51CD83B6E8B56"/>
                    </w:placeholder>
                    <w:text/>
                  </w:sdtPr>
                  <w:sdtEndPr/>
                  <w:sdtContent>
                    <w:r w:rsidRPr="006C405C" w:rsidR="004516E5">
                      <w:t>-</w:t>
                    </w:r>
                  </w:sdtContent>
                </w:sdt>
              </w:p>
            </w:tc>
          </w:tr>
        </w:sdtContent>
      </w:sdt>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3"/>
      <w:r w:rsidRPr="00CC1546">
        <w:rPr>
          <w:rFonts w:hint="eastAsia" w:ascii="黑体" w:hAnsi="黑体" w:eastAsia="黑体"/>
          <w:b w:val="0"/>
          <w:sz w:val="36"/>
          <w:szCs w:val="36"/>
        </w:rPr>
        <w:lastRenderedPageBreak/>
        <w:t>第一节  声明与提示</w:t>
      </w:r>
      <w:bookmarkEnd w:id="3"/>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4045D5">
                            <w:pPr>
                              <w:widowControl/>
                              <w:ind w:firstLine="480" w:firstLineChars="200"/>
                              <w:jc w:val="left"/>
                              <w:rPr>
                                <w:rFonts w:ascii="仿宋" w:hAnsi="仿宋" w:eastAsia="仿宋"/>
                                <w:sz w:val="24"/>
                              </w:rPr>
                            </w:pPr>
                            <w:sdt>
                              <w:sdtPr>
                                <w:rPr>
                                  <w:rFonts w:hint="eastAsia" w:ascii="仿宋" w:hAnsi="仿宋" w:eastAsia="仿宋"/>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865B6D">
                                  <w:t xml:space="preserve">-</w:t>
                                </w:r>
                              </w:sdtContent>
                            </w:sdt>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sdt>
                              <w:sdtPr>
                                <w:rPr>
                                  <w:rFonts w:ascii="仿宋" w:hAnsi="仿宋" w:eastAsia="仿宋"/>
                                  <w:sz w:val="24"/>
                                </w:rPr>
                                <w:id w:val="141319279"/>
                                <w:lock w:val="sdtLocked"/>
                                <w:text/>
                              </w:sdtPr>
                              <w:sdtEndPr/>
                              <w:sdtContent>
                                <w:r w:rsidRPr="00E6617D" w:rsidR="00A05330">
                                  <w:t>-</w:t>
                                </w:r>
                              </w:sdtContent>
                            </w:sdt>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w14:anchorId="0CB05AC8">
                <v:textbox style="mso-fit-shape-to-text:t">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4045D5">
                      <w:pPr>
                        <w:widowControl/>
                        <w:ind w:firstLine="480" w:firstLineChars="200"/>
                        <w:jc w:val="left"/>
                        <w:rPr>
                          <w:rFonts w:ascii="仿宋" w:hAnsi="仿宋" w:eastAsia="仿宋"/>
                          <w:sz w:val="24"/>
                        </w:rPr>
                      </w:pPr>
                      <w:sdt>
                        <w:sdtPr>
                          <w:rPr>
                            <w:rFonts w:hint="eastAsia" w:ascii="仿宋" w:hAnsi="仿宋" w:eastAsia="仿宋"/>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865B6D">
                            <w:t xml:space="preserve">-</w:t>
                          </w:r>
                        </w:sdtContent>
                      </w:sdt>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sdt>
                        <w:sdtPr>
                          <w:rPr>
                            <w:rFonts w:ascii="仿宋" w:hAnsi="仿宋" w:eastAsia="仿宋"/>
                            <w:sz w:val="24"/>
                          </w:rPr>
                          <w:id w:val="141319279"/>
                          <w:lock w:val="sdtLocked"/>
                          <w:text/>
                        </w:sdtPr>
                        <w:sdtEndPr/>
                        <w:sdtContent>
                          <w:r w:rsidRPr="00E6617D" w:rsidR="00A05330">
                            <w:t>-</w:t>
                          </w:r>
                        </w:sdtContent>
                      </w:sdt>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dropDownList>
              <w:listItem w:displayText="是" w:value="true"/>
              <w:listItem w:displayText="否" w:value="false"/>
            </w:dropDownList>
          </w:sdtPr>
          <w:sdtEndPr/>
          <w:sdtContent>
            <w:tc>
              <w:tcPr>
                <w:tcW w:w="1056" w:type="dxa"/>
              </w:tcPr>
              <w:p w:rsidRPr="001B6047" w:rsidR="00AE5347" w:rsidP="00CC158C" w:rsidRDefault="00DD5227">
                <w:pPr>
                  <w:rPr>
                    <w:rFonts w:ascii="Times New Roman" w:hAnsi="Times New Roman"/>
                    <w:color w:val="000000" w:themeColor="text1"/>
                    <w:kern w:val="0"/>
                    <w:sz w:val="22"/>
                    <w:szCs w:val="21"/>
                  </w:rPr>
                </w:pPr>
                <w:r w:rsidRPr="006C405C">
                  <w:t>-</w:t>
                </w:r>
              </w:p>
            </w:tc>
          </w:sdtContent>
        </w:sdt>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dropDownList>
              <w:listItem w:displayText="是" w:value="true"/>
              <w:listItem w:displayText="否" w:value="false"/>
            </w:dropDownList>
          </w:sdtPr>
          <w:sdtEndPr/>
          <w:sdtContent>
            <w:tc>
              <w:tcPr>
                <w:tcW w:w="1056" w:type="dxa"/>
              </w:tcPr>
              <w:p w:rsidRPr="001B6047" w:rsidR="00AE5347" w:rsidP="00CC158C" w:rsidRDefault="00CC158C">
                <w:pPr>
                  <w:rPr>
                    <w:rFonts w:ascii="Times New Roman" w:hAnsi="Times New Roman"/>
                    <w:color w:val="000000" w:themeColor="text1"/>
                    <w:kern w:val="0"/>
                    <w:sz w:val="22"/>
                    <w:szCs w:val="21"/>
                  </w:rPr>
                </w:pPr>
                <w:r w:rsidRPr="006C405C">
                  <w:t>-</w:t>
                </w:r>
              </w:p>
            </w:tc>
          </w:sdtContent>
        </w:sdt>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dropDownList>
              <w:listItem w:displayText="是" w:value="true"/>
              <w:listItem w:displayText="否" w:value="false"/>
            </w:dropDownList>
          </w:sdtPr>
          <w:sdtEndPr/>
          <w:sdtContent>
            <w:tc>
              <w:tcPr>
                <w:tcW w:w="1056" w:type="dxa"/>
              </w:tcPr>
              <w:p w:rsidRPr="001B6047" w:rsidR="00AE5347" w:rsidP="00CC158C" w:rsidRDefault="00CC158C">
                <w:pPr>
                  <w:rPr>
                    <w:rFonts w:ascii="Times New Roman" w:hAnsi="Times New Roman"/>
                    <w:color w:val="000000" w:themeColor="text1"/>
                    <w:kern w:val="0"/>
                    <w:sz w:val="22"/>
                    <w:szCs w:val="21"/>
                  </w:rPr>
                </w:pPr>
                <w:r w:rsidRPr="006C405C">
                  <w:t>-</w:t>
                </w:r>
              </w:p>
            </w:tc>
          </w:sdtContent>
        </w:sdt>
      </w:tr>
    </w:tbl>
    <w:sdt>
      <w:sdtPr>
        <w:rPr>
          <w:rFonts w:hint="eastAsia" w:cs="Times New Roman" w:asciiTheme="minorEastAsia" w:hAnsiTheme="minorEastAsia" w:eastAsiaTheme="minor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Pr="001B6047" w:rsidR="00E870DE" w:rsidP="00F37EDC" w:rsidRDefault="00E870DE">
          <w:pPr>
            <w:pStyle w:val="0"/>
            <w:ind w:firstLine="0"/>
            <w:jc w:val="left"/>
            <w:rPr>
              <w:rFonts w:asciiTheme="minorEastAsia" w:hAnsiTheme="minorEastAsia" w:eastAsiaTheme="minorEastAsia"/>
              <w:color w:val="000000" w:themeColor="text1"/>
              <w:sz w:val="21"/>
              <w:szCs w:val="21"/>
            </w:rPr>
          </w:pPr>
          <w:r w:rsidRPr="001B6047">
            <w:rPr>
              <w:rFonts w:hint="eastAsia" w:asciiTheme="minorEastAsia" w:hAnsiTheme="minorEastAsia" w:eastAsiaTheme="minorEastAsia"/>
              <w:color w:val="000000" w:themeColor="text1"/>
              <w:sz w:val="21"/>
              <w:szCs w:val="21"/>
            </w:rPr>
            <w:t>（1）董事</w:t>
          </w:r>
          <w:r w:rsidRPr="001B6047">
            <w:rPr>
              <w:rFonts w:asciiTheme="minorEastAsia" w:hAnsiTheme="minorEastAsia" w:eastAsiaTheme="minorEastAsia"/>
              <w:color w:val="000000" w:themeColor="text1"/>
              <w:sz w:val="21"/>
              <w:szCs w:val="21"/>
            </w:rPr>
            <w:t>、监事、高级管理人员对年度报告</w:t>
          </w:r>
          <w:r w:rsidRPr="001B6047">
            <w:rPr>
              <w:rFonts w:hint="eastAsia" w:asciiTheme="minorEastAsia" w:hAnsiTheme="minorEastAsia" w:eastAsiaTheme="minorEastAsia"/>
              <w:color w:val="000000" w:themeColor="text1"/>
              <w:sz w:val="21"/>
              <w:szCs w:val="21"/>
            </w:rPr>
            <w:t>内容存在</w:t>
          </w:r>
          <w:r w:rsidRPr="001B6047">
            <w:rPr>
              <w:rFonts w:asciiTheme="minorEastAsia" w:hAnsiTheme="minorEastAsia" w:eastAsiaTheme="minorEastAsia"/>
              <w:color w:val="000000" w:themeColor="text1"/>
              <w:sz w:val="21"/>
              <w:szCs w:val="21"/>
            </w:rPr>
            <w:t>异议或无法保证</w:t>
          </w:r>
          <w:r w:rsidRPr="001B6047">
            <w:rPr>
              <w:rFonts w:hint="eastAsia" w:asciiTheme="minorEastAsia" w:hAnsiTheme="minorEastAsia" w:eastAsiaTheme="minorEastAsia"/>
              <w:color w:val="000000" w:themeColor="text1"/>
              <w:sz w:val="21"/>
              <w:szCs w:val="21"/>
            </w:rPr>
            <w:t>的</w:t>
          </w:r>
          <w:r w:rsidRPr="001B6047">
            <w:rPr>
              <w:rFonts w:asciiTheme="minorEastAsia" w:hAnsiTheme="minorEastAsia" w:eastAsia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E870DE" w:rsidP="008E27FB" w:rsidRDefault="004045D5">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1087681825"/>
                    <w:lock w:val="sdtLocked"/>
                    <w:placeholder>
                      <w:docPart w:val="7503F75BDE3D4B8FA28D274F24FF23AA"/>
                    </w:placeholder>
                    <w:text w:multiLine="1"/>
                  </w:sdtPr>
                  <w:sdtEndPr/>
                  <w:sdtContent>
                    <w:r w:rsidRPr="006C405C" w:rsidR="008E27FB">
                      <w:t>-</w:t>
                    </w:r>
                  </w:sdtContent>
                </w:sdt>
              </w:p>
            </w:tc>
          </w:tr>
        </w:tbl>
        <w:p w:rsidR="00057752" w:rsidP="006E7B04" w:rsidRDefault="004045D5">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color w:val="000000" w:themeColor="text1"/>
          <w:szCs w:val="44"/>
        </w:rPr>
        <w:id w:val="1686788124"/>
        <w:lock w:val="sdtLocked"/>
        <w:placeholder>
          <w:docPart w:val="C6A6F395F02B4AD589B72B2B5A881C00"/>
        </w:placeholder>
      </w:sdtPr>
      <w:sdtEndPr>
        <w:rPr>
          <w:rFonts w:hint="default"/>
        </w:rPr>
      </w:sdtEndPr>
      <w:sdtContent>
        <w:p w:rsidRPr="001B6047" w:rsidR="006E7B04" w:rsidP="006E7B04" w:rsidRDefault="00006F7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（2</w:t>
          </w:r>
          <w:r w:rsidRPr="001B6047">
            <w:rPr>
              <w:rFonts w:asciiTheme="minorEastAsia" w:hAnsiTheme="minorEastAsia" w:eastAsiaTheme="minorEastAsia"/>
              <w:color w:val="000000" w:themeColor="text1"/>
              <w:szCs w:val="44"/>
            </w:rPr>
            <w:t>）</w:t>
          </w:r>
          <w:r w:rsidRPr="001B6047" w:rsidR="006E7B04">
            <w:rPr>
              <w:rFonts w:hint="eastAsia" w:asciiTheme="minorEastAsia" w:hAnsiTheme="minorEastAsia" w:eastAsiaTheme="minorEastAsia"/>
              <w:color w:val="000000" w:themeColor="text1"/>
              <w:szCs w:val="44"/>
            </w:rPr>
            <w:t>列示未出席</w:t>
          </w:r>
          <w:r w:rsidRPr="001B6047" w:rsidR="006E7B04">
            <w:rPr>
              <w:rFonts w:asciiTheme="minorEastAsia" w:hAnsiTheme="minorEastAsia" w:eastAsiaTheme="minorEastAsia"/>
              <w:color w:val="000000" w:themeColor="text1"/>
              <w:szCs w:val="44"/>
            </w:rPr>
            <w:t>董事会的</w:t>
          </w:r>
          <w:r w:rsidRPr="001B6047" w:rsidR="006E7B04">
            <w:rPr>
              <w:rFonts w:hint="eastAsia" w:asciiTheme="minorEastAsia" w:hAnsiTheme="minorEastAsia" w:eastAsiaTheme="minorEastAsia"/>
              <w:color w:val="000000" w:themeColor="text1"/>
              <w:szCs w:val="44"/>
            </w:rPr>
            <w:t>董事</w:t>
          </w:r>
          <w:r w:rsidRPr="001B6047" w:rsidR="006E7B04">
            <w:rPr>
              <w:rFonts w:asciiTheme="minorEastAsia" w:hAnsiTheme="minorEastAsia" w:eastAsiaTheme="minorEastAsia"/>
              <w:color w:val="000000" w:themeColor="text1"/>
              <w:szCs w:val="44"/>
            </w:rPr>
            <w:t>姓名</w:t>
          </w:r>
          <w:r w:rsidRPr="001B6047" w:rsidR="006E7B04">
            <w:rPr>
              <w:rFonts w:hint="eastAsia" w:asciiTheme="minorEastAsia" w:hAnsiTheme="minorEastAsia" w:eastAsiaTheme="minorEastAsia"/>
              <w:color w:val="000000" w:themeColor="text1"/>
              <w:szCs w:val="44"/>
            </w:rPr>
            <w:t>及</w:t>
          </w:r>
          <w:r w:rsidRPr="001B6047"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4045D5">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771173126"/>
                    <w:lock w:val="sdtLocked"/>
                    <w:placeholder>
                      <w:docPart w:val="6CD8CFBD0B60405FB33578E4935F01D3"/>
                    </w:placeholder>
                    <w:text w:multiLine="1"/>
                  </w:sdtPr>
                  <w:sdtEndPr/>
                  <w:sdtContent>
                    <w:r w:rsidRPr="006C405C" w:rsidR="008E27FB">
                      <w:t>-</w:t>
                    </w:r>
                  </w:sdtContent>
                </w:sdt>
              </w:p>
            </w:tc>
          </w:tr>
        </w:tbl>
        <w:p w:rsidR="00057752" w:rsidP="006E7B04" w:rsidRDefault="004045D5">
          <w:pPr>
            <w:tabs>
              <w:tab w:val="left" w:pos="5140"/>
            </w:tabs>
            <w:rPr>
              <w:rFonts w:asciiTheme="minorEastAsia" w:hAnsiTheme="minorEastAsia" w:eastAsiaTheme="minorEastAsia"/>
              <w:color w:val="000000" w:themeColor="text1"/>
              <w:szCs w:val="44"/>
            </w:rPr>
          </w:pPr>
        </w:p>
      </w:sdtContent>
    </w:sdt>
    <w:sdt>
      <w:sdtPr>
        <w:rPr>
          <w:rFonts w:hint="eastAsia" w:cs="方正书宋_GBK" w:asciiTheme="minorEastAsia" w:hAnsiTheme="minorEastAsia" w:eastAsiaTheme="minor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Pr="001B6047" w:rsidR="006E7B04" w:rsidP="006E7B04" w:rsidRDefault="006E7B04">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w:t>
          </w:r>
          <w:r w:rsidRPr="001B6047">
            <w:rPr>
              <w:rFonts w:asciiTheme="minorEastAsia" w:hAnsiTheme="minorEastAsia" w:eastAsiaTheme="minorEastAsia"/>
              <w:color w:val="000000" w:themeColor="text1"/>
              <w:szCs w:val="44"/>
            </w:rPr>
            <w:t>3）</w:t>
          </w:r>
          <w:r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4045D5">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279225336"/>
                    <w:lock w:val="sdtLocked"/>
                    <w:placeholder>
                      <w:docPart w:val="7AEE602E5E2744938BD4DF215398630D"/>
                    </w:placeholder>
                    <w:text w:multiLine="1"/>
                  </w:sdtPr>
                  <w:sdtEndPr/>
                  <w:sdtContent>
                    <w:r w:rsidRPr="006C405C" w:rsidR="008E27FB">
                      <w:t>-</w:t>
                    </w:r>
                  </w:sdtContent>
                </w:sdt>
              </w:p>
            </w:tc>
          </w:tr>
        </w:tbl>
        <w:p w:rsidRPr="001B6047" w:rsidR="00157CE8" w:rsidP="0057141C" w:rsidRDefault="004045D5">
          <w:pPr>
            <w:pStyle w:val="0"/>
            <w:ind w:firstLine="0"/>
            <w:rPr>
              <w:rFonts w:asciiTheme="minorEastAsia" w:hAnsiTheme="minorEastAsia" w:eastAsiaTheme="minorEastAsia"/>
              <w:b/>
              <w:color w:val="000000" w:themeColor="text1"/>
              <w:spacing w:val="-5"/>
              <w:szCs w:val="21"/>
            </w:rPr>
          </w:pPr>
        </w:p>
      </w:sdtContent>
    </w:sdt>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lastRenderedPageBreak/>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Pr="001B6047" w:rsid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text/>
              </w:sdtPr>
              <w:sdtEndPr/>
              <w:sdtContent>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text/>
              </w:sdtPr>
              <w:sdtEndPr/>
              <w:sdtContent>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t>-</w:t>
                    </w:r>
                  </w:p>
                </w:tc>
              </w:sdtContent>
            </w:sdt>
          </w:tr>
        </w:sdtContent>
      </w:sdt>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dropDownList>
              <w:listItem w:displayText="是" w:value="true"/>
              <w:listItem w:displayText="否" w:value="false"/>
            </w:dropDownList>
          </w:sdtPr>
          <w:sdtEndPr/>
          <w:sdtContent>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t>-</w:t>
                </w:r>
              </w:p>
            </w:tc>
          </w:sdtContent>
        </w:sdt>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4"/>
      <w:r w:rsidRPr="00CC1546">
        <w:rPr>
          <w:rFonts w:hint="eastAsia" w:ascii="黑体" w:hAnsi="黑体" w:eastAsia="黑体"/>
          <w:b w:val="0"/>
          <w:sz w:val="36"/>
          <w:szCs w:val="36"/>
        </w:rPr>
        <w:lastRenderedPageBreak/>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4"/>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sdt>
          <w:sdtPr>
            <w:rPr>
              <w:rFonts w:asciiTheme="minorEastAsia" w:hAnsiTheme="minorEastAsia" w:eastAsiaTheme="minorEastAsia"/>
              <w:color w:val="000000" w:themeColor="text1"/>
              <w:kern w:val="0"/>
              <w:szCs w:val="21"/>
            </w:rPr>
            <w:alias w:val="公司全称"/>
            <w:tag w:val="公司全称"/>
            <w:id w:val="-491562998"/>
            <w:lock w:val="sdtLocked"/>
            <w:placeholder>
              <w:docPart w:val="17CEDB0C2700482FA7A8FE2E53A5125E"/>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Pr="00630B6F" w:rsidR="009938F2" w:rsidP="00794C21" w:rsidRDefault="00865B6D">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sdt>
          <w:sdtPr>
            <w:rPr>
              <w:rFonts w:asciiTheme="minorEastAsia" w:hAnsiTheme="minorEastAsia" w:eastAsiaTheme="minorEastAsia"/>
              <w:color w:val="000000" w:themeColor="text1"/>
              <w:kern w:val="0"/>
              <w:szCs w:val="21"/>
            </w:rPr>
            <w:alias w:val="英文名称"/>
            <w:tag w:val="英文名称"/>
            <w:id w:val="-255901687"/>
            <w:lock w:val="sdtLocked"/>
            <w:placeholder>
              <w:docPart w:val="3B85F7D22C1543F3BF7D26DD5EFD0F79"/>
            </w:placeholder>
            <w:text/>
          </w:sdtPr>
          <w:sdtEndPr/>
          <w:sdtContent>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sdt>
          <w:sdtPr>
            <w:rPr>
              <w:rFonts w:asciiTheme="minorEastAsia" w:hAnsiTheme="minorEastAsia" w:eastAsiaTheme="minorEastAsia"/>
              <w:color w:val="000000" w:themeColor="text1"/>
              <w:kern w:val="0"/>
              <w:szCs w:val="21"/>
            </w:rPr>
            <w:alias w:val="证券简称"/>
            <w:tag w:val="证券简称"/>
            <w:id w:val="1551731563"/>
            <w:lock w:val="sdtLocked"/>
            <w:placeholder>
              <w:docPart w:val="5C2336F643D4443E9B387563C9AD381C"/>
            </w:placeholde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color="5B9BD5" w:themeColor="accent1" w:sz="4" w:space="0"/>
                </w:tcBorders>
              </w:tcPr>
              <w:p w:rsidRPr="00630B6F" w:rsidR="00975571" w:rsidP="001D3170" w:rsidRDefault="00865B6D">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sdt>
          <w:sdtPr>
            <w:rPr>
              <w:rFonts w:asciiTheme="minorEastAsia" w:hAnsiTheme="minorEastAsia" w:eastAsiaTheme="minorEastAsia"/>
              <w:color w:val="000000" w:themeColor="text1"/>
              <w:kern w:val="0"/>
              <w:szCs w:val="21"/>
            </w:rPr>
            <w:alias w:val="证券代码"/>
            <w:tag w:val="证券代码"/>
            <w:id w:val="-497575344"/>
            <w:lock w:val="sdtLocked"/>
            <w:placeholder>
              <w:docPart w:val="509737F573324479901CF20D78CB5932"/>
            </w:placeholde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color="5B9BD5" w:themeColor="accent1" w:sz="4" w:space="0"/>
                </w:tcBorders>
              </w:tcPr>
              <w:p w:rsidRPr="00630B6F" w:rsidR="00975571" w:rsidP="00794C21" w:rsidRDefault="00865B6D">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sdt>
          <w:sdtPr>
            <w:rPr>
              <w:rFonts w:asciiTheme="minorEastAsia" w:hAnsiTheme="minorEastAsia" w:eastAsiaTheme="minorEastAsia"/>
              <w:color w:val="000000" w:themeColor="text1"/>
              <w:kern w:val="0"/>
              <w:szCs w:val="21"/>
            </w:rPr>
            <w:alias w:val="法定代表人"/>
            <w:tag w:val="法定代表人"/>
            <w:id w:val="2118942239"/>
            <w:lock w:val="sdtLocked"/>
            <w:placeholder>
              <w:docPart w:val="04964B9F540C44AB945036C7C7D17CD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color="5B9BD5" w:themeColor="accent1" w:sz="4" w:space="0"/>
                </w:tcBorders>
              </w:tcPr>
              <w:p w:rsidRPr="00630B6F" w:rsidR="00CC2438" w:rsidP="00794C21" w:rsidRDefault="00865B6D">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sdt>
          <w:sdtPr>
            <w:rPr>
              <w:rFonts w:asciiTheme="minorEastAsia" w:hAnsiTheme="minorEastAsia" w:eastAsiaTheme="minorEastAsia"/>
              <w:color w:val="000000" w:themeColor="text1"/>
              <w:kern w:val="0"/>
              <w:szCs w:val="21"/>
            </w:rPr>
            <w:alias w:val="注册地址"/>
            <w:tag w:val="注册地址"/>
            <w:id w:val="1004553161"/>
            <w:lock w:val="sdtLocked"/>
            <w:placeholder>
              <w:docPart w:val="94AB6067A2CF4F488A3DDCE27375AEA5"/>
            </w:placeholder>
            <w:text/>
          </w:sdtPr>
          <w:sdtEndPr/>
          <w:sdtContent>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sdt>
          <w:sdtPr>
            <w:rPr>
              <w:rFonts w:asciiTheme="minorEastAsia" w:hAnsiTheme="minorEastAsia" w:eastAsiaTheme="minorEastAsia"/>
              <w:color w:val="000000" w:themeColor="text1"/>
              <w:kern w:val="0"/>
              <w:szCs w:val="21"/>
            </w:rPr>
            <w:alias w:val="办公地址"/>
            <w:tag w:val="办公地址"/>
            <w:id w:val="-338318836"/>
            <w:lock w:val="sdtLocked"/>
            <w:placeholder>
              <w:docPart w:val="5A27A07205B8494F82374BD0D100B31F"/>
            </w:placeholder>
            <w:text/>
          </w:sdtPr>
          <w:sdtEndPr/>
          <w:sdtContent>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sdt>
          <w:sdtPr>
            <w:rPr>
              <w:rFonts w:asciiTheme="minorEastAsia" w:hAnsiTheme="minorEastAsia" w:eastAsia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Pr="00630B6F" w:rsidR="006718CD" w:rsidP="00794C21" w:rsidRDefault="00BA6290">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sdtContent>
        </w:sdt>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sdt>
          <w:sdtPr>
            <w:rPr>
              <w:rFonts w:asciiTheme="minorEastAsia" w:hAnsiTheme="minorEastAsia" w:eastAsiaTheme="minorEastAsia"/>
              <w:color w:val="000000" w:themeColor="text1"/>
              <w:kern w:val="0"/>
              <w:szCs w:val="21"/>
            </w:rPr>
            <w:alias w:val="主办券商办公地址"/>
            <w:tag w:val="主办券商办公地址"/>
            <w:id w:val="772202839"/>
            <w:lock w:val="sdtLocked"/>
            <w:placeholder>
              <w:docPart w:val="213EB16A17C142E0A3E33F7D6C1D1922"/>
            </w:placeholder>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sdt>
          <w:sdtPr>
            <w:rPr>
              <w:rFonts w:asciiTheme="minorEastAsia" w:hAnsiTheme="minorEastAsia" w:eastAsiaTheme="minorEastAsia"/>
              <w:color w:val="000000" w:themeColor="text1"/>
              <w:kern w:val="0"/>
              <w:szCs w:val="21"/>
            </w:rPr>
            <w:id w:val="901414637"/>
            <w:lock w:val="sdtLocked"/>
            <w:placeholder>
              <w:docPart w:val="3ABC7085344848E2BA79F9EB5B707E93"/>
            </w:placeholde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Pr="00630B6F" w:rsidR="00975571" w:rsidP="001D3170" w:rsidRDefault="00865B6D">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sdt>
          <w:sdtPr>
            <w:rPr>
              <w:rFonts w:asciiTheme="minorEastAsia" w:hAnsiTheme="minorEastAsia" w:eastAsiaTheme="minorEastAsia"/>
              <w:color w:val="000000" w:themeColor="text1"/>
              <w:kern w:val="0"/>
              <w:szCs w:val="21"/>
            </w:rPr>
            <w:id w:val="1242674976"/>
            <w:lock w:val="sdtLocked"/>
            <w:placeholder>
              <w:docPart w:val="FA50193957F44E1C9CE70A0EE100389C"/>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Pr="00630B6F" w:rsidR="00F8356B" w:rsidP="004A2938" w:rsidRDefault="00865B6D">
                <w:pPr>
                  <w:rPr>
                    <w:rFonts w:asciiTheme="minorEastAsia" w:hAnsiTheme="minorEastAsia" w:eastAsiaTheme="minorEastAsia"/>
                    <w:color w:val="000000" w:themeColor="text1"/>
                    <w:kern w:val="0"/>
                    <w:szCs w:val="21"/>
                  </w:rPr>
                </w:pPr>
                <w:r w:rsidRPr="00B11AF7">
                  <w:t>-</w:t>
                </w:r>
              </w:p>
            </w:tc>
          </w:sdtContent>
        </w:sdt>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sdt>
          <w:sdtPr>
            <w:rPr>
              <w:rFonts w:asciiTheme="minorEastAsia" w:hAnsiTheme="minorEastAsia" w:eastAsiaTheme="minorEastAsia"/>
              <w:color w:val="000000" w:themeColor="text1"/>
              <w:kern w:val="0"/>
              <w:szCs w:val="21"/>
            </w:rPr>
            <w:id w:val="-315878013"/>
            <w:lock w:val="sdtLocked"/>
            <w:placeholder>
              <w:docPart w:val="DF66C37EEFCC470DBF1F871906F1205C"/>
            </w:placeholder>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t>-</w:t>
                </w:r>
              </w:p>
            </w:tc>
          </w:sdtContent>
        </w:sdt>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hAnsiTheme="minorEastAsia" w:eastAsiaTheme="minorEastAsia"/>
              <w:color w:val="000000" w:themeColor="text1"/>
              <w:kern w:val="0"/>
              <w:sz w:val="22"/>
              <w:szCs w:val="21"/>
            </w:rPr>
            <w:id w:val="2079552545"/>
            <w:lock w:val="sdtLocked"/>
            <w:placeholder>
              <w:docPart w:val="D26C4B46AA5742E3B754A90BC310F942"/>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sdt>
          <w:sdtPr>
            <w:rPr>
              <w:rFonts w:asciiTheme="minorEastAsia" w:hAnsiTheme="minorEastAsia" w:eastAsiaTheme="minorEastAsia"/>
              <w:color w:val="000000" w:themeColor="text1"/>
              <w:kern w:val="0"/>
              <w:sz w:val="22"/>
              <w:szCs w:val="21"/>
            </w:rPr>
            <w:alias w:val="阿拉伯数字"/>
            <w:tag w:val="阿拉伯数字"/>
            <w:id w:val="-417799824"/>
            <w:lock w:val="sdtLocked"/>
            <w:placeholder>
              <w:docPart w:val="544A35F88DAF4279BC43569DB5546E50"/>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sdt>
          <w:sdtPr>
            <w:rPr>
              <w:rFonts w:asciiTheme="minorEastAsia" w:hAnsiTheme="minorEastAsia" w:eastAsiaTheme="minorEastAsia"/>
              <w:color w:val="000000" w:themeColor="text1"/>
              <w:kern w:val="0"/>
              <w:sz w:val="22"/>
              <w:szCs w:val="21"/>
            </w:rPr>
            <w:id w:val="1077873124"/>
            <w:lock w:val="sdtLocked"/>
            <w:placeholder>
              <w:docPart w:val="A7CF754F41784FAA999C071FC5E973B4"/>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sdt>
          <w:sdtPr>
            <w:rPr>
              <w:rFonts w:asciiTheme="minorEastAsia" w:hAnsiTheme="minorEastAsia" w:eastAsiaTheme="minorEastAsia"/>
              <w:color w:val="000000" w:themeColor="text1"/>
              <w:kern w:val="0"/>
              <w:sz w:val="22"/>
              <w:szCs w:val="21"/>
            </w:rPr>
            <w:id w:val="160282447"/>
            <w:lock w:val="sdtLocked"/>
            <w:placeholder>
              <w:docPart w:val="038715F5D43B4AE298BE1F9A12C9001F"/>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sdt>
          <w:sdtPr>
            <w:rPr>
              <w:rFonts w:asciiTheme="minorEastAsia" w:hAnsiTheme="minorEastAsia" w:eastAsiaTheme="minorEastAsia"/>
              <w:color w:val="000000" w:themeColor="text1"/>
              <w:kern w:val="0"/>
              <w:sz w:val="22"/>
              <w:szCs w:val="21"/>
            </w:rPr>
            <w:id w:val="-819269005"/>
            <w:lock w:val="sdtLocked"/>
            <w:placeholder>
              <w:docPart w:val="315F2409ED9D477CBAD4316DF0F8DAAA"/>
            </w:placeholder>
            <w:text/>
          </w:sdtPr>
          <w:sdtEndPr/>
          <w:sdtContent>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hAnsiTheme="minorEastAsia" w:eastAsiaTheme="minorEastAsia"/>
              <w:color w:val="000000" w:themeColor="text1"/>
              <w:kern w:val="0"/>
              <w:sz w:val="22"/>
              <w:szCs w:val="21"/>
            </w:rPr>
            <w:id w:val="-2135632554"/>
            <w:lock w:val="sdtLocked"/>
            <w:placeholder>
              <w:docPart w:val="A21310B6D4DB425BB93C9E078D665467"/>
            </w:placeholder>
            <w:text/>
          </w:sdtPr>
          <w:sdtEndPr/>
          <w:sdtContent>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hAnsiTheme="minorEastAsia" w:eastAsiaTheme="minorEastAsia"/>
              <w:color w:val="000000" w:themeColor="text1"/>
              <w:kern w:val="0"/>
              <w:sz w:val="22"/>
              <w:szCs w:val="21"/>
            </w:rPr>
            <w:id w:val="459230439"/>
            <w:lock w:val="sdtLocked"/>
            <w:placeholder>
              <w:docPart w:val="C3E6B7B790B948AF89441368903B71C6"/>
            </w:placeholder>
            <w:text/>
          </w:sdtPr>
          <w:sdtEndPr/>
          <w:sdtContent>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hAnsiTheme="minorEastAsia" w:eastAsiaTheme="minorEastAsia"/>
              <w:color w:val="000000" w:themeColor="text1"/>
              <w:kern w:val="0"/>
              <w:sz w:val="22"/>
              <w:szCs w:val="21"/>
            </w:rPr>
            <w:id w:val="-1477218484"/>
            <w:lock w:val="sdtLocked"/>
            <w:placeholder>
              <w:docPart w:val="08849BB80CA646CCA44CE4C1C9E9C44F"/>
            </w:placeholder>
            <w:text/>
          </w:sdtPr>
          <w:sdtEndPr/>
          <w:sdtContent>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t>-</w:t>
                </w:r>
              </w:p>
            </w:tc>
          </w:sdtContent>
        </w:sdt>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sdt>
          <w:sdtPr>
            <w:rPr>
              <w:rFonts w:asciiTheme="minorEastAsia" w:hAnsiTheme="minorEastAsia" w:eastAsiaTheme="minorEastAsia"/>
              <w:color w:val="000000" w:themeColor="text1"/>
              <w:kern w:val="0"/>
              <w:sz w:val="22"/>
              <w:szCs w:val="21"/>
            </w:rPr>
            <w:id w:val="1752388322"/>
            <w:lock w:val="sdtLocked"/>
            <w:placeholder>
              <w:docPart w:val="B3E5E9500EF745C09F186AFA3658F0BB"/>
            </w:placeholder>
            <w:date>
              <w:dateFormat w:val="yyyy'年'M'月'd'日'"/>
              <w:lid w:val="zh-CN"/>
              <w:storeMappedDataAs w:val="dateTime"/>
              <w:calendar w:val="gregorian"/>
            </w:date>
          </w:sdtPr>
          <w:sdtEndPr/>
          <w:sdtContent>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sdt>
          <w:sdtPr>
            <w:rPr>
              <w:rFonts w:asciiTheme="minorEastAsia" w:hAnsiTheme="minorEastAsia" w:eastAsiaTheme="minorEastAsia"/>
              <w:color w:val="000000" w:themeColor="text1"/>
              <w:kern w:val="0"/>
              <w:sz w:val="22"/>
              <w:szCs w:val="21"/>
            </w:rPr>
            <w:id w:val="-301469179"/>
            <w:lock w:val="sdtLocked"/>
            <w:placeholder>
              <w:docPart w:val="D2F09AA42B2C444B88A939BBE7F4F67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sdt>
          <w:sdtPr>
            <w:rPr>
              <w:rFonts w:asciiTheme="minorEastAsia" w:hAnsiTheme="minorEastAsia" w:eastAsiaTheme="minorEastAsia"/>
              <w:color w:val="000000" w:themeColor="text1"/>
              <w:kern w:val="0"/>
              <w:sz w:val="22"/>
              <w:szCs w:val="21"/>
            </w:rPr>
            <w:id w:val="1066299190"/>
            <w:lock w:val="sdtLocked"/>
            <w:placeholder>
              <w:docPart w:val="3949ACFAD5CC4A2CB3E570E0D1975971"/>
            </w:placeholder>
            <w:text/>
          </w:sdtPr>
          <w:sdtEndPr/>
          <w:sdtContent>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sdt>
          <w:sdtPr>
            <w:rPr>
              <w:rFonts w:asciiTheme="minorEastAsia" w:hAnsiTheme="minorEastAsia" w:eastAsiaTheme="minorEastAsia"/>
              <w:color w:val="000000" w:themeColor="text1"/>
              <w:kern w:val="0"/>
              <w:sz w:val="22"/>
              <w:szCs w:val="21"/>
            </w:rPr>
            <w:id w:val="1576169144"/>
            <w:lock w:val="sdtLocked"/>
            <w:placeholder>
              <w:docPart w:val="1FC9D9B914364B7693246DAB0C085B86"/>
            </w:placeholder>
            <w:dropDownList>
              <w:listItem w:displayText="协议转让" w:value="协议转让"/>
              <w:listItem w:displayText="做市转让" w:value="做市转让"/>
            </w:dropDownList>
          </w:sdtPr>
          <w:sdtEndPr/>
          <w:sdtContent>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4045D5">
            <w:pPr>
              <w:rPr>
                <w:rFonts w:ascii="Times New Roman" w:hAnsi="Times New Roman"/>
                <w:color w:val="000000" w:themeColor="text1"/>
                <w:kern w:val="0"/>
                <w:sz w:val="22"/>
                <w:szCs w:val="21"/>
              </w:rPr>
            </w:pPr>
            <w:sdt>
              <w:sdtPr>
                <w:rPr>
                  <w:rFonts w:asciiTheme="minorEastAsia" w:hAnsiTheme="minorEastAsia" w:eastAsiaTheme="minorEastAsia"/>
                  <w:color w:val="000000" w:themeColor="text1"/>
                  <w:kern w:val="0"/>
                  <w:sz w:val="22"/>
                  <w:szCs w:val="21"/>
                </w:rPr>
                <w:alias w:val="整数"/>
                <w:tag w:val="整数"/>
                <w:id w:val="-230004874"/>
                <w:lock w:val="sdtLocked"/>
                <w:placeholder>
                  <w:docPart w:val="891BDD148E364588B7DAB413A14242E3"/>
                </w:placeholder>
                <w:dataBinding w:prefixMappings="xmlns:ns0='http://wwww.hallomagic.com/xbrl/consistency' xmlns:ns1='consistency' " w:xpath="/ns0:xbrlConsistency[1]/ns1:ccConsistency[1]/ns1:ccSign_ZongGuBenShuLiangneeq_duration_T[1]" w:storeItemID="{B06C364F-10E7-4ED6-AD52-CA5310D855A1}"/>
                <w:text/>
              </w:sdtPr>
              <w:sdtEndPr/>
              <w:sdtContent>
                <w:r w:rsidRPr="006C405C" w:rsidR="00865B6D">
                  <w:t>-</w:t>
                </w:r>
              </w:sdtContent>
            </w:sdt>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sdt>
          <w:sdtPr>
            <w:rPr>
              <w:rFonts w:asciiTheme="minorEastAsia" w:hAnsiTheme="minorEastAsia" w:eastAsiaTheme="minorEastAsia"/>
              <w:color w:val="000000" w:themeColor="text1"/>
              <w:kern w:val="0"/>
              <w:sz w:val="22"/>
              <w:szCs w:val="21"/>
            </w:rPr>
            <w:id w:val="132839485"/>
            <w:lock w:val="sdtLocked"/>
            <w:placeholder>
              <w:docPart w:val="DF42B663042E4E82A773F52DD9CE5720"/>
            </w:placeholder>
            <w:text/>
          </w:sdtPr>
          <w:sdtEndPr/>
          <w:sdtContent>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sdt>
          <w:sdtPr>
            <w:rPr>
              <w:rFonts w:asciiTheme="minorEastAsia" w:hAnsiTheme="minorEastAsia" w:eastAsiaTheme="minorEastAsia"/>
              <w:color w:val="000000" w:themeColor="text1"/>
              <w:kern w:val="0"/>
              <w:sz w:val="22"/>
              <w:szCs w:val="21"/>
            </w:rPr>
            <w:id w:val="1055965952"/>
            <w:lock w:val="sdtLocked"/>
            <w:placeholder>
              <w:docPart w:val="3B60CCA263394B068D2B13209B5D1B03"/>
            </w:placeholder>
            <w:text/>
          </w:sdtPr>
          <w:sdtEndPr/>
          <w:sdtContent>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t>-</w:t>
                </w:r>
              </w:p>
            </w:tc>
          </w:sdtContent>
        </w:sdt>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hAnsiTheme="minorEastAsia" w:eastAsiaTheme="minorEastAsia"/>
              <w:color w:val="000000" w:themeColor="text1"/>
              <w:kern w:val="0"/>
              <w:sz w:val="22"/>
              <w:szCs w:val="21"/>
            </w:rPr>
            <w:alias w:val="阿拉伯数字"/>
            <w:tag w:val="阿拉伯数字"/>
            <w:id w:val="2112242201"/>
            <w:lock w:val="sdtLocked"/>
            <w:placeholder>
              <w:docPart w:val="B0B38E93ADCB49AD935910167AB50AA0"/>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Pr="00DB0C11" w:rsidR="00551EBE" w:rsidP="00EA13A1" w:rsidRDefault="00EA13A1">
                <w:pPr>
                  <w:rPr>
                    <w:rFonts w:ascii="Times New Roman" w:hAnsi="Times New Roman"/>
                    <w:color w:val="000000" w:themeColor="text1"/>
                    <w:kern w:val="0"/>
                    <w:sz w:val="22"/>
                    <w:szCs w:val="21"/>
                  </w:rPr>
                </w:pPr>
                <w:r w:rsidRPr="008F432C">
                  <w:t>-</w:t>
                </w:r>
              </w:p>
            </w:tc>
          </w:sdtContent>
        </w:sdt>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hAnsiTheme="minorEastAsia" w:eastAsiaTheme="minorEastAsia"/>
              <w:color w:val="000000" w:themeColor="text1"/>
              <w:kern w:val="0"/>
              <w:sz w:val="22"/>
              <w:szCs w:val="21"/>
            </w:rPr>
            <w:alias w:val="阿拉伯数字"/>
            <w:tag w:val="阿拉伯数字"/>
            <w:id w:val="-1195070123"/>
            <w:lock w:val="sdtLocked"/>
            <w:placeholder>
              <w:docPart w:val="1261A6C891FE4B8DA96F17BDA9BBFCBA"/>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Pr="00DB0C11" w:rsidR="00551EBE" w:rsidP="00EA13A1" w:rsidRDefault="00EA13A1">
                <w:pPr>
                  <w:rPr>
                    <w:rFonts w:ascii="Times New Roman" w:hAnsi="Times New Roman"/>
                    <w:color w:val="000000" w:themeColor="text1"/>
                    <w:kern w:val="0"/>
                    <w:sz w:val="22"/>
                    <w:szCs w:val="21"/>
                  </w:rPr>
                </w:pPr>
                <w:r w:rsidRPr="008F432C">
                  <w:t>-</w:t>
                </w:r>
              </w:p>
            </w:tc>
          </w:sdtContent>
        </w:sdt>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sdt>
          <w:sdtPr>
            <w:rPr>
              <w:rFonts w:asciiTheme="minorEastAsia" w:hAnsiTheme="minorEastAsia" w:eastAsiaTheme="minorEastAsia"/>
              <w:color w:val="000000" w:themeColor="text1"/>
              <w:kern w:val="0"/>
              <w:sz w:val="22"/>
              <w:szCs w:val="21"/>
            </w:rPr>
            <w:alias w:val="阿拉伯数字"/>
            <w:tag w:val="阿拉伯数字"/>
            <w:id w:val="2094276316"/>
            <w:lock w:val="sdtLocked"/>
            <w:placeholder>
              <w:docPart w:val="9006C54059D94090AF9F90EB83AD44D1"/>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Pr="00DB0C11" w:rsidR="00551EBE" w:rsidP="00DB0C11" w:rsidRDefault="00EA13A1">
                <w:pPr>
                  <w:rPr>
                    <w:rFonts w:ascii="Times New Roman" w:hAnsi="Times New Roman"/>
                    <w:color w:val="000000" w:themeColor="text1"/>
                    <w:kern w:val="0"/>
                    <w:sz w:val="22"/>
                    <w:szCs w:val="21"/>
                  </w:rPr>
                </w:pPr>
                <w:r w:rsidRPr="008F432C">
                  <w:t>-</w:t>
                </w:r>
              </w:p>
            </w:tc>
          </w:sdtContent>
        </w:sdt>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5"/>
      <w:r w:rsidRPr="00CC1546">
        <w:rPr>
          <w:rFonts w:hint="eastAsia" w:ascii="黑体" w:hAnsi="黑体" w:eastAsia="黑体"/>
          <w:b w:val="0"/>
          <w:sz w:val="36"/>
          <w:szCs w:val="36"/>
        </w:rPr>
        <w:lastRenderedPageBreak/>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5"/>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sdt>
          <w:sdtPr>
            <w:rPr>
              <w:rFonts w:asciiTheme="minorEastAsia" w:hAnsiTheme="minorEastAsia" w:eastAsiaTheme="minorEastAsia"/>
              <w:color w:val="000000" w:themeColor="text1"/>
              <w:kern w:val="0"/>
              <w:sz w:val="18"/>
              <w:szCs w:val="21"/>
            </w:rPr>
            <w:alias w:val="货币类型"/>
            <w:tag w:val="货币类型"/>
            <w:id w:val="1677765750"/>
            <w:lock w:val="sdtLocked"/>
            <w:placeholder>
              <w:docPart w:val="00742E5EA1034844A8530AEDF042933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793965259"/>
            <w:lock w:val="sdtLocked"/>
            <w:placeholder>
              <w:docPart w:val="C877ACB0E23640FEBE35EDA45838DFEE"/>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593544619"/>
            <w:lock w:val="sdtLocked"/>
            <w:placeholder>
              <w:docPart w:val="9272A419347846FA8C07F5D7FE4F2023"/>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sdt>
          <w:sdtPr>
            <w:rPr>
              <w:rFonts w:asciiTheme="minorEastAsia" w:hAnsiTheme="minorEastAsia" w:eastAsiaTheme="minorEastAsia"/>
              <w:color w:val="000000" w:themeColor="text1"/>
              <w:kern w:val="0"/>
              <w:sz w:val="18"/>
              <w:szCs w:val="21"/>
            </w:rPr>
            <w:alias w:val="百分比"/>
            <w:tag w:val="百分比"/>
            <w:id w:val="-1480920625"/>
            <w:lock w:val="sdtLocked"/>
            <w:placeholder>
              <w:docPart w:val="10E59AE9958B4A49A80754BDF871B192"/>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color="5B9BD5" w:themeColor="accent1" w:sz="4" w:space="0"/>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027748383"/>
            <w:lock w:val="sdtLocked"/>
            <w:placeholder>
              <w:docPart w:val="3DCF201414C245FF8119678EBCDC276E"/>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sdt>
          <w:sdtPr>
            <w:rPr>
              <w:rFonts w:asciiTheme="minorEastAsia" w:hAnsiTheme="minorEastAsia" w:eastAsiaTheme="minorEastAsia"/>
              <w:color w:val="000000" w:themeColor="text1"/>
              <w:kern w:val="0"/>
              <w:sz w:val="18"/>
              <w:szCs w:val="21"/>
            </w:rPr>
            <w:alias w:val="货币类型"/>
            <w:tag w:val="货币类型"/>
            <w:id w:val="-810563070"/>
            <w:lock w:val="sdtLocked"/>
            <w:placeholder>
              <w:docPart w:val="23AF5CB8BE854F378456B73C475D66E8"/>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723357376"/>
            <w:lock w:val="sdtLocked"/>
            <w:placeholder>
              <w:docPart w:val="E022C30D2AC34B2181FEA39FC96A5EA4"/>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614829805"/>
            <w:lock w:val="sdtLocked"/>
            <w:placeholder>
              <w:docPart w:val="CA27079936124513A901E4D9D00946AE"/>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sdt>
          <w:sdtPr>
            <w:rPr>
              <w:rFonts w:asciiTheme="minorEastAsia" w:hAnsiTheme="minorEastAsia" w:eastAsiaTheme="minorEastAsia"/>
              <w:color w:val="000000" w:themeColor="text1"/>
              <w:kern w:val="0"/>
              <w:sz w:val="18"/>
              <w:szCs w:val="21"/>
            </w:rPr>
            <w:alias w:val="货币类型"/>
            <w:tag w:val="货币类型"/>
            <w:id w:val="-1727363366"/>
            <w:lock w:val="sdtLocked"/>
            <w:placeholder>
              <w:docPart w:val="DD7BC34165764939A53547B127C21846"/>
            </w:placeholder>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239441797"/>
            <w:lock w:val="sdtLocked"/>
            <w:placeholder>
              <w:docPart w:val="5CCD6D296DA94322907AA7FE326B55F0"/>
            </w:placeholder>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655522337"/>
            <w:lock w:val="sdtLocked"/>
            <w:placeholder>
              <w:docPart w:val="3D71D001719F4F63BF5EF8B398FB2896"/>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sdt>
          <w:sdtPr>
            <w:rPr>
              <w:rFonts w:asciiTheme="minorEastAsia" w:hAnsiTheme="minorEastAsia" w:eastAsiaTheme="minorEastAsia"/>
              <w:color w:val="000000" w:themeColor="text1"/>
              <w:kern w:val="0"/>
              <w:sz w:val="18"/>
              <w:szCs w:val="21"/>
            </w:rPr>
            <w:alias w:val="百分比"/>
            <w:tag w:val="百分比"/>
            <w:id w:val="1910966430"/>
            <w:lock w:val="sdtLocked"/>
            <w:placeholder>
              <w:docPart w:val="BD14BAEFB590417BA2511B71FD19259F"/>
            </w:placeholder>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460418076"/>
            <w:lock w:val="sdtLocked"/>
            <w:placeholder>
              <w:docPart w:val="1797D8A0D3B6499DACB7BDF821C98F5F"/>
            </w:placeholder>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sdt>
          <w:sdtPr>
            <w:rPr>
              <w:rFonts w:asciiTheme="minorEastAsia" w:hAnsiTheme="minorEastAsia" w:eastAsiaTheme="minorEastAsia"/>
              <w:color w:val="000000" w:themeColor="text1"/>
              <w:kern w:val="0"/>
              <w:sz w:val="18"/>
              <w:szCs w:val="21"/>
            </w:rPr>
            <w:id w:val="2052338269"/>
            <w:lock w:val="sdtLocked"/>
            <w:placeholder>
              <w:docPart w:val="5AC12C9059674E05823902999305C291"/>
            </w:placeholder>
            <w:text/>
          </w:sdtPr>
          <w:sdtEndPr/>
          <w:sdtContent>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355697185"/>
            <w:lock w:val="sdtLocked"/>
            <w:placeholder>
              <w:docPart w:val="329DD893123943D28BE80E39D52A4AD8"/>
            </w:placeholder>
            <w:text/>
          </w:sdtPr>
          <w:sdtEndPr/>
          <w:sdtContent>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sdt>
          <w:sdtPr>
            <w:rPr>
              <w:rFonts w:asciiTheme="minorEastAsia" w:hAnsiTheme="minorEastAsia" w:eastAsiaTheme="minorEastAsia"/>
              <w:color w:val="000000" w:themeColor="text1"/>
              <w:kern w:val="0"/>
              <w:sz w:val="18"/>
              <w:szCs w:val="21"/>
            </w:rPr>
            <w:alias w:val="货币类型"/>
            <w:tag w:val="货币类型"/>
            <w:id w:val="1761948829"/>
            <w:lock w:val="sdtLocked"/>
            <w:placeholder>
              <w:docPart w:val="1012E84977BC4CC5B3F678C6404F72A0"/>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423536230"/>
            <w:lock w:val="sdtLocked"/>
            <w:placeholder>
              <w:docPart w:val="81440488D3A3402B9E04D74FBCFE8C83"/>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64128757"/>
            <w:lock w:val="sdtLocked"/>
            <w:placeholder>
              <w:docPart w:val="892BDF142CE547C293EB3C16B1B32C87"/>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sdt>
          <w:sdtPr>
            <w:rPr>
              <w:rFonts w:asciiTheme="minorEastAsia" w:hAnsiTheme="minorEastAsia" w:eastAsiaTheme="minorEastAsia"/>
              <w:color w:val="000000" w:themeColor="text1"/>
              <w:kern w:val="0"/>
              <w:sz w:val="18"/>
              <w:szCs w:val="21"/>
            </w:rPr>
            <w:alias w:val="货币类型"/>
            <w:tag w:val="货币类型"/>
            <w:id w:val="1327405573"/>
            <w:lock w:val="sdtLocked"/>
            <w:placeholder>
              <w:docPart w:val="332A6A897F5F464D8EFA09FA2E5402C7"/>
            </w:placeholde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color="5B9BD5" w:themeColor="accent1" w:sz="4" w:space="0"/>
                </w:tcBorders>
              </w:tcPr>
              <w:p w:rsidRPr="00152EBA" w:rsidR="005611B4" w:rsidP="007820B7"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054851359"/>
            <w:lock w:val="sdtLocked"/>
            <w:placeholder>
              <w:docPart w:val="4D6D0C6982BF432F82B61A764B893280"/>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326791351"/>
            <w:lock w:val="sdtLocked"/>
            <w:placeholder>
              <w:docPart w:val="BEB61FC22D43445688E6D84B3C04F963"/>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865B6D">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sdt>
          <w:sdtPr>
            <w:rPr>
              <w:rFonts w:asciiTheme="minorEastAsia" w:hAnsiTheme="minorEastAsia" w:eastAsiaTheme="minorEastAsia"/>
              <w:color w:val="000000" w:themeColor="text1"/>
              <w:kern w:val="0"/>
              <w:sz w:val="18"/>
              <w:szCs w:val="21"/>
            </w:rPr>
            <w:alias w:val="货币类型"/>
            <w:tag w:val="货币类型"/>
            <w:id w:val="2074770553"/>
            <w:lock w:val="sdtLocked"/>
            <w:placeholder>
              <w:docPart w:val="629010E4429B4B9691C98D81D61F8459"/>
            </w:placeholde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color="5B9BD5" w:themeColor="accent1" w:sz="4" w:space="0"/>
                </w:tcBorders>
              </w:tcPr>
              <w:p w:rsidRPr="00152EBA" w:rsidR="008D400F" w:rsidP="007820B7"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899045439"/>
            <w:lock w:val="sdtLocked"/>
            <w:placeholder>
              <w:docPart w:val="A677602F780640DDA3763888C01A4662"/>
            </w:placeholde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color="5B9BD5" w:themeColor="accent1" w:sz="4" w:space="0"/>
                  <w:right w:val="single" w:color="5B9BD5" w:themeColor="accent1" w:sz="4" w:space="0"/>
                </w:tcBorders>
              </w:tcPr>
              <w:p w:rsidRPr="00152EBA" w:rsidR="008D400F" w:rsidP="00EB7777"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021198118"/>
            <w:lock w:val="sdtLocked"/>
            <w:placeholder>
              <w:docPart w:val="67775977273341B0A6967C6E6903CDF4"/>
            </w:placeholder>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sdt>
          <w:sdtPr>
            <w:rPr>
              <w:rFonts w:asciiTheme="minorEastAsia" w:hAnsiTheme="minorEastAsia" w:eastAsiaTheme="minorEastAsia"/>
              <w:color w:val="000000" w:themeColor="text1"/>
              <w:kern w:val="0"/>
              <w:sz w:val="18"/>
              <w:szCs w:val="21"/>
            </w:rPr>
            <w:alias w:val="货币类型"/>
            <w:tag w:val="货币类型"/>
            <w:id w:val="-1816791747"/>
            <w:lock w:val="sdtLocked"/>
            <w:placeholder>
              <w:docPart w:val="2F95AA32A2E64D93B04AA9074A3FFA5A"/>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color="5B9BD5" w:themeColor="accent1" w:sz="4" w:space="0"/>
                  <w:right w:val="single" w:color="5B9BD5" w:themeColor="accent1" w:sz="4" w:space="0"/>
                </w:tcBorders>
              </w:tcPr>
              <w:p w:rsidRPr="00152EBA" w:rsidR="005611B4" w:rsidP="00EB7777"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59853944"/>
            <w:lock w:val="sdtLocked"/>
            <w:placeholder>
              <w:docPart w:val="665D2A30DB7741458E61A42BC9728D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170404357"/>
            <w:lock w:val="sdtLocked"/>
            <w:placeholder>
              <w:docPart w:val="EEB55B52C9FF42778975CF8FA2259F53"/>
            </w:placeholder>
            <w:text/>
          </w:sdtPr>
          <w:sdtEndPr/>
          <w:sdtContent>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sdt>
          <w:sdtPr>
            <w:rPr>
              <w:rFonts w:asciiTheme="minorEastAsia" w:hAnsiTheme="minorEastAsia" w:eastAsiaTheme="minorEastAsia"/>
              <w:color w:val="000000" w:themeColor="text1"/>
              <w:kern w:val="0"/>
              <w:sz w:val="18"/>
              <w:szCs w:val="21"/>
            </w:rPr>
            <w:alias w:val="货币类型"/>
            <w:tag w:val="货币类型"/>
            <w:id w:val="-1234702552"/>
            <w:lock w:val="sdtLocked"/>
            <w:placeholder>
              <w:docPart w:val="792F673020C0475EBF413B28F966976A"/>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890653306"/>
            <w:lock w:val="sdtLocked"/>
            <w:placeholder>
              <w:docPart w:val="4D9F96CFA9404CD4A3F5447AE4B15116"/>
            </w:placeholder>
            <w:text/>
          </w:sdtPr>
          <w:sdtEndPr/>
          <w:sdtContent>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864903109"/>
            <w:lock w:val="sdtLocked"/>
            <w:placeholder>
              <w:docPart w:val="50697A7467994C7D9A9D687A3955CD0D"/>
            </w:placeholder>
            <w:text/>
          </w:sdtPr>
          <w:sdtEndPr/>
          <w:sdtContent>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sdt>
          <w:sdtPr>
            <w:rPr>
              <w:rFonts w:asciiTheme="minorEastAsia" w:hAnsiTheme="minorEastAsia" w:eastAsiaTheme="minorEastAsia"/>
              <w:color w:val="000000" w:themeColor="text1"/>
              <w:kern w:val="0"/>
              <w:sz w:val="18"/>
              <w:szCs w:val="21"/>
            </w:rPr>
            <w:alias w:val="百分比"/>
            <w:tag w:val="百分比"/>
            <w:id w:val="-41677043"/>
            <w:lock w:val="sdtLocked"/>
            <w:placeholder>
              <w:docPart w:val="8413BBC04EEC4A64A670D3A84023C649"/>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318181127"/>
            <w:lock w:val="sdtLocked"/>
            <w:placeholder>
              <w:docPart w:val="EEFA57A0AF504752B8CA30AABA805A1C"/>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sdt>
          <w:sdtPr>
            <w:rPr>
              <w:rFonts w:asciiTheme="minorEastAsia" w:hAnsiTheme="minorEastAsia" w:eastAsiaTheme="minorEastAsia"/>
              <w:color w:val="000000" w:themeColor="text1"/>
              <w:kern w:val="0"/>
              <w:sz w:val="18"/>
              <w:szCs w:val="21"/>
            </w:rPr>
            <w:id w:val="-1509279068"/>
            <w:lock w:val="sdtLocked"/>
            <w:placeholder>
              <w:docPart w:val="AB382A4D483C4E27A69E5B617D0CEB81"/>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780713988"/>
            <w:lock w:val="sdtLocked"/>
            <w:placeholder>
              <w:docPart w:val="D02A682914FE4821B25193E5F19220AA"/>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sdt>
          <w:sdtPr>
            <w:rPr>
              <w:rFonts w:asciiTheme="minorEastAsia" w:hAnsiTheme="minorEastAsia" w:eastAsiaTheme="minorEastAsia"/>
              <w:color w:val="000000" w:themeColor="text1"/>
              <w:kern w:val="0"/>
              <w:sz w:val="18"/>
              <w:szCs w:val="21"/>
            </w:rPr>
            <w:id w:val="174161326"/>
            <w:lock w:val="sdtLocked"/>
            <w:placeholder>
              <w:docPart w:val="EFBF1A036ED8400D8141FD797C546395"/>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237908813"/>
            <w:lock w:val="sdtLocked"/>
            <w:placeholder>
              <w:docPart w:val="D7B8B98511F24339B3BC49E1B5E03660"/>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sdt>
          <w:sdtPr>
            <w:rPr>
              <w:rFonts w:asciiTheme="minorEastAsia" w:hAnsiTheme="minorEastAsia" w:eastAsiaTheme="minorEastAsia"/>
              <w:color w:val="000000" w:themeColor="text1"/>
              <w:kern w:val="0"/>
              <w:sz w:val="18"/>
              <w:szCs w:val="21"/>
            </w:rPr>
            <w:alias w:val="货币类型"/>
            <w:tag w:val="货币类型"/>
            <w:id w:val="-171341196"/>
            <w:lock w:val="sdtLocked"/>
            <w:placeholder>
              <w:docPart w:val="6F3E327605A94786835CB92D8FD1D94F"/>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color="5B9BD5" w:themeColor="accent1" w:sz="4" w:space="0"/>
                </w:tcBorders>
              </w:tcPr>
              <w:p w:rsidRPr="00152EBA" w:rsidR="00AA2681" w:rsidP="007820B7" w:rsidRDefault="00865B6D">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398480206"/>
            <w:lock w:val="sdtLocked"/>
            <w:placeholder>
              <w:docPart w:val="E234FF6C982C4AC18AE86ED19EE6F55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865B6D">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sdt>
          <w:sdtPr>
            <w:rPr>
              <w:rFonts w:asciiTheme="minorEastAsia" w:hAnsiTheme="minorEastAsia" w:eastAsiaTheme="minorEastAsia"/>
              <w:color w:val="000000" w:themeColor="text1"/>
              <w:kern w:val="0"/>
              <w:sz w:val="18"/>
              <w:szCs w:val="21"/>
            </w:rPr>
            <w:id w:val="-1032959471"/>
            <w:lock w:val="sdtLocked"/>
            <w:placeholder>
              <w:docPart w:val="2A9DB4A867CE4FD2BD330E319397A034"/>
            </w:placeholder>
            <w:text/>
          </w:sdtPr>
          <w:sdtEndPr/>
          <w:sdtContent>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55760381"/>
            <w:lock w:val="sdtLocked"/>
            <w:placeholder>
              <w:docPart w:val="A0056AC4F7C147B293310C150BF4BA49"/>
            </w:placeholder>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sdt>
          <w:sdtPr>
            <w:rPr>
              <w:rFonts w:asciiTheme="minorEastAsia" w:hAnsiTheme="minorEastAsia" w:eastAsiaTheme="minorEastAsia"/>
              <w:color w:val="000000" w:themeColor="text1"/>
              <w:kern w:val="0"/>
              <w:sz w:val="18"/>
              <w:szCs w:val="21"/>
            </w:rPr>
            <w:id w:val="955367023"/>
            <w:lock w:val="sdtLocked"/>
            <w:placeholder>
              <w:docPart w:val="59FAB31BB32F461AB96E4E03A95BE21E"/>
            </w:placeholder>
            <w:text/>
          </w:sdtPr>
          <w:sdtEndPr/>
          <w:sdtContent>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293032885"/>
            <w:lock w:val="sdtLocked"/>
            <w:placeholder>
              <w:docPart w:val="AFED8FD2C3BC42CBB054657CD3F698E1"/>
            </w:placeholder>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34243420"/>
            <w:lock w:val="sdtLocked"/>
            <w:placeholder>
              <w:docPart w:val="F533753D46E04EE483B537BB20285891"/>
            </w:placeholder>
            <w:text/>
          </w:sdtPr>
          <w:sdtEndPr/>
          <w:sdtContent>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611406558"/>
            <w:lock w:val="sdtLocked"/>
            <w:placeholder>
              <w:docPart w:val="945EBD7619E84034B783A07B9DCEE600"/>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288514521"/>
            <w:lock w:val="sdtLocked"/>
            <w:placeholder>
              <w:docPart w:val="250C49DA284C4FE7887459B1F046DE0B"/>
            </w:placeholder>
            <w:text/>
          </w:sdtPr>
          <w:sdtEndPr/>
          <w:sdtContent>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78577109"/>
            <w:lock w:val="sdtLocked"/>
            <w:placeholder>
              <w:docPart w:val="3120DA510A594BF8977152B403D4D908"/>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854657159"/>
            <w:lock w:val="sdtLocked"/>
            <w:placeholder>
              <w:docPart w:val="F43E36AF933B4092ABFA703E386CD8F1"/>
            </w:placeholder>
            <w:text/>
          </w:sdtPr>
          <w:sdtEndPr/>
          <w:sdtContent>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596549802"/>
            <w:lock w:val="sdtLocked"/>
            <w:placeholder>
              <w:docPart w:val="972D433FAE094838A09CF735724EE0F5"/>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sdt>
          <w:sdtPr>
            <w:rPr>
              <w:rFonts w:asciiTheme="minorEastAsia" w:hAnsiTheme="minorEastAsia" w:eastAsiaTheme="minorEastAsia"/>
              <w:color w:val="000000" w:themeColor="text1"/>
              <w:kern w:val="0"/>
              <w:sz w:val="20"/>
              <w:szCs w:val="21"/>
            </w:rPr>
            <w:alias w:val="整数"/>
            <w:tag w:val="整数"/>
            <w:id w:val="1284230979"/>
            <w:lock w:val="sdtLocked"/>
            <w:placeholder>
              <w:docPart w:val="7228EAE7E5DA4C178E138987F9607ABD"/>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color="5B9BD5" w:themeColor="accent1" w:sz="4" w:space="0"/>
                </w:tcBorders>
              </w:tcPr>
              <w:p w:rsidRPr="00152EBA" w:rsidR="001C3239" w:rsidP="0072781A" w:rsidRDefault="00865B6D">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978290295"/>
            <w:lock w:val="sdtLocked"/>
            <w:placeholder>
              <w:docPart w:val="9E68FD0F8F3245C1A994979758BC4656"/>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865B6D">
                <w:pPr>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sdt>
          <w:sdtPr>
            <w:rPr>
              <w:rFonts w:asciiTheme="minorEastAsia" w:hAnsiTheme="minorEastAsia" w:eastAsiaTheme="minorEastAsia"/>
              <w:color w:val="000000" w:themeColor="text1"/>
              <w:kern w:val="0"/>
              <w:sz w:val="20"/>
              <w:szCs w:val="21"/>
            </w:rPr>
            <w:alias w:val="整数"/>
            <w:tag w:val="整数"/>
            <w:id w:val="1655869546"/>
            <w:lock w:val="sdtLocked"/>
            <w:placeholder>
              <w:docPart w:val="B24EF3DE7EAE454EA96CFF36C35E4029"/>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color="5B9BD5" w:themeColor="accent1" w:sz="4" w:space="0"/>
                </w:tcBorders>
              </w:tcPr>
              <w:p w:rsidRPr="00152EBA" w:rsidR="001C3239" w:rsidP="007820B7" w:rsidRDefault="00865B6D">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2041622107"/>
            <w:lock w:val="sdtLocked"/>
            <w:placeholder>
              <w:docPart w:val="F22D45710C0541D2A53E7A93F6410C81"/>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865B6D">
                <w:pPr>
                  <w:ind w:right="34"/>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sdt>
          <w:sdtPr>
            <w:rPr>
              <w:rFonts w:asciiTheme="minorEastAsia" w:hAnsiTheme="minorEastAsia" w:eastAsiaTheme="minorEastAsia"/>
              <w:color w:val="000000" w:themeColor="text1"/>
              <w:kern w:val="0"/>
              <w:sz w:val="20"/>
              <w:szCs w:val="21"/>
            </w:rPr>
            <w:alias w:val="整数"/>
            <w:tag w:val="整数"/>
            <w:id w:val="-64189041"/>
            <w:lock w:val="sdtLocked"/>
            <w:placeholder>
              <w:docPart w:val="9176E780A2D1495C92DA3E31CFDB5933"/>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color="5B9BD5" w:themeColor="accent1" w:sz="4" w:space="0"/>
                </w:tcBorders>
              </w:tcPr>
              <w:p w:rsidRPr="00152EBA" w:rsidR="001C3239" w:rsidP="0072781A" w:rsidRDefault="00865B6D">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495609470"/>
            <w:lock w:val="sdtLocked"/>
            <w:placeholder>
              <w:docPart w:val="3873795FB54E4DD3885F18A2AB52837E"/>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865B6D">
                <w:pPr>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hAnsiTheme="minorEastAsia" w:eastAsiaTheme="minorEastAsia"/>
              <w:color w:val="000000" w:themeColor="text1"/>
              <w:kern w:val="0"/>
              <w:sz w:val="20"/>
              <w:szCs w:val="21"/>
            </w:rPr>
            <w:alias w:val="整数"/>
            <w:tag w:val="整数"/>
            <w:id w:val="2036844310"/>
            <w:lock w:val="sdtLocked"/>
            <w:placeholder>
              <w:docPart w:val="CBAADDDB5AAB4A6894ABF9D31CF3A5F2"/>
            </w:placeholder>
            <w:text/>
          </w:sdtPr>
          <w:sdtEndPr/>
          <w:sdtContent>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418438234"/>
            <w:lock w:val="sdtLocked"/>
            <w:placeholder>
              <w:docPart w:val="CD9F5E761EDD40FDB08CEB1ED851F87B"/>
            </w:placeholder>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sdt>
          <w:sdtPr>
            <w:rPr>
              <w:rFonts w:asciiTheme="minorEastAsia" w:hAnsiTheme="minorEastAsia" w:eastAsiaTheme="minorEastAsia"/>
              <w:color w:val="000000" w:themeColor="text1"/>
              <w:kern w:val="0"/>
              <w:sz w:val="20"/>
              <w:szCs w:val="21"/>
            </w:rPr>
            <w:alias w:val="整数"/>
            <w:tag w:val="整数"/>
            <w:id w:val="-1035727483"/>
            <w:lock w:val="sdtLocked"/>
            <w:placeholder>
              <w:docPart w:val="216028BDDCF7407EBAA7E8E9D809409B"/>
            </w:placeholder>
            <w:text/>
          </w:sdtPr>
          <w:sdtEndPr/>
          <w:sdtContent>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524831210"/>
            <w:lock w:val="sdtLocked"/>
            <w:placeholder>
              <w:docPart w:val="634CF4F770404DE782AA0DBF0A1D3BBD"/>
            </w:placeholder>
            <w:text/>
          </w:sdtPr>
          <w:sdtEndPr/>
          <w:sdtContent>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sdt>
        <w:sdtPr>
          <w:rPr>
            <w:rFonts w:asciiTheme="minorEastAsia" w:hAnsiTheme="minorEastAsia" w:eastAsia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Pr="001B6047" w:rsidR="001B6047" w:rsidTr="00AE3BB2">
            <w:trPr>
              <w:trHeight w:val="316"/>
            </w:trPr>
            <w:sdt>
              <w:sdtPr>
                <w:rPr>
                  <w:rFonts w:asciiTheme="minorEastAsia" w:hAnsiTheme="minorEastAsia" w:eastAsiaTheme="minorEastAsia"/>
                  <w:color w:val="000000" w:themeColor="text1"/>
                  <w:kern w:val="0"/>
                  <w:sz w:val="20"/>
                  <w:szCs w:val="21"/>
                </w:rPr>
                <w:alias w:val="项目名称"/>
                <w:tag w:val="项目名称"/>
                <w:id w:val="1778291479"/>
                <w:lock w:val="sdtLocked"/>
                <w:placeholder>
                  <w:docPart w:val="AB46722E30FD448E9666401684D1426C"/>
                </w:placeholder>
                <w:text/>
              </w:sdtPr>
              <w:sdtEndPr/>
              <w:sdtContent>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货币类型"/>
                <w:tag w:val="货币类型"/>
                <w:id w:val="1851445196"/>
                <w:lock w:val="sdtLocked"/>
                <w:placeholder>
                  <w:docPart w:val="F14BB570908643729880D66E01F4E043"/>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sdtContent>
      </w:sdt>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sdt>
          <w:sdtPr>
            <w:rPr>
              <w:rFonts w:asciiTheme="minorEastAsia" w:hAnsiTheme="minorEastAsia" w:eastAsiaTheme="minorEastAsia"/>
              <w:color w:val="000000" w:themeColor="text1"/>
              <w:kern w:val="0"/>
              <w:sz w:val="20"/>
              <w:szCs w:val="21"/>
            </w:rPr>
            <w:alias w:val="货币类型"/>
            <w:tag w:val="货币类型"/>
            <w:id w:val="2079390230"/>
            <w:lock w:val="sdtLocked"/>
            <w:placeholder>
              <w:docPart w:val="5C81D040FB064709BCB09513C837AF0F"/>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sdt>
          <w:sdtPr>
            <w:rPr>
              <w:rFonts w:asciiTheme="minorEastAsia" w:hAnsiTheme="minorEastAsia" w:eastAsiaTheme="minorEastAsia"/>
              <w:color w:val="000000" w:themeColor="text1"/>
              <w:kern w:val="0"/>
              <w:sz w:val="20"/>
              <w:szCs w:val="21"/>
            </w:rPr>
            <w:alias w:val="货币类型"/>
            <w:tag w:val="货币类型"/>
            <w:id w:val="640541228"/>
            <w:lock w:val="sdtLocked"/>
            <w:placeholder>
              <w:docPart w:val="FEDF2026DA8748BA9478553D2C5F412D"/>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hAnsiTheme="minorEastAsia" w:eastAsiaTheme="minorEastAsia"/>
              <w:color w:val="000000" w:themeColor="text1"/>
              <w:kern w:val="0"/>
              <w:sz w:val="20"/>
              <w:szCs w:val="21"/>
            </w:rPr>
            <w:alias w:val="货币类型"/>
            <w:tag w:val="货币类型"/>
            <w:id w:val="-674503231"/>
            <w:lock w:val="sdtLocked"/>
            <w:placeholder>
              <w:docPart w:val="5BD56E13C54B4DE09AAA5228CBABA0CB"/>
            </w:placeholder>
            <w:text/>
          </w:sdtPr>
          <w:sdtEndPr/>
          <w:sdtContent>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sdt>
          <w:sdtPr>
            <w:rPr>
              <w:rFonts w:asciiTheme="minorEastAsia" w:hAnsiTheme="minorEastAsia" w:eastAsiaTheme="minorEastAsia"/>
              <w:color w:val="000000" w:themeColor="text1"/>
              <w:kern w:val="0"/>
              <w:sz w:val="20"/>
              <w:szCs w:val="21"/>
            </w:rPr>
            <w:alias w:val="货币类型"/>
            <w:tag w:val="货币类型"/>
            <w:id w:val="-1055305284"/>
            <w:lock w:val="sdtLocked"/>
            <w:placeholder>
              <w:docPart w:val="84BE6E0A1DD4489C933DEFC75E5D0DAA"/>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bl>
    <w:p w:rsidRPr="00D5314D" w:rsidR="00D5314D" w:rsidP="00D5314D" w:rsidRDefault="00D5314D"/>
    <w:sdt>
      <w:sdtPr>
        <w:rPr>
          <w:rFonts w:hint="eastAsia" w:ascii="微软雅黑" w:hAnsi="微软雅黑" w:eastAsia="微软雅黑"/>
          <w:b/>
          <w:color w:val="000000" w:themeColor="text1"/>
          <w:sz w:val="22"/>
          <w:szCs w:val="44"/>
        </w:rPr>
        <w:id w:val="1052199223"/>
        <w:lock w:val="sdtLocked"/>
        <w:placeholder>
          <w:docPart w:val="C6A6F395F02B4AD589B72B2B5A881C00"/>
        </w:placeholder>
      </w:sdtPr>
      <w:sdtEndPr>
        <w:rPr>
          <w:rFonts w:hint="default" w:ascii="Calibri" w:hAnsi="Calibri" w:eastAsia="宋体"/>
          <w:b w:val="0"/>
          <w:color w:val="auto"/>
          <w:sz w:val="21"/>
          <w:szCs w:val="22"/>
        </w:rPr>
      </w:sdtEndPr>
      <w:sdtContent>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r w:rsidRPr="00FA153A" w:rsidR="0018734F">
            <w:rPr>
              <w:rStyle w:val="2Char"/>
              <w:rFonts w:hint="eastAsia"/>
              <w:b/>
              <w:bCs/>
            </w:rPr>
            <w:t>（如有</w:t>
          </w:r>
          <w:r w:rsidRPr="00FA153A" w:rsidR="0018734F">
            <w:rPr>
              <w:rStyle w:val="2Char"/>
              <w:b/>
              <w:bCs/>
            </w:rPr>
            <w:t>）</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sdt>
            <w:sdtPr>
              <w:rPr>
                <w:rFonts w:asciiTheme="minorEastAsia" w:hAnsiTheme="minorEastAsia" w:eastAsiaTheme="minorEastAsia"/>
                <w:color w:val="000000" w:themeColor="text1"/>
                <w:kern w:val="0"/>
                <w:sz w:val="18"/>
                <w:szCs w:val="21"/>
              </w:rPr>
              <w:id w:val="-1661990849"/>
              <w:lock w:val="sdtLocked"/>
              <w:placeholder>
                <w:docPart w:val="E988A96377D743DB89B77D6AFF4377F4"/>
              </w:placeholder>
            </w:sdtPr>
            <w:sdtEndPr/>
            <w:sdtContent>
              <w:tr w:rsidRPr="00152EBA" w:rsidR="00C54C3A" w:rsidTr="00774309">
                <w:trPr>
                  <w:trHeight w:val="229"/>
                </w:trPr>
                <w:sdt>
                  <w:sdtPr>
                    <w:rPr>
                      <w:rFonts w:asciiTheme="minorEastAsia" w:hAnsiTheme="minorEastAsia" w:eastAsiaTheme="minorEastAsia"/>
                      <w:color w:val="000000" w:themeColor="text1"/>
                      <w:kern w:val="0"/>
                      <w:sz w:val="18"/>
                      <w:szCs w:val="21"/>
                    </w:rPr>
                    <w:id w:val="1784994507"/>
                    <w:lock w:val="sdtLocked"/>
                    <w:placeholder>
                      <w:docPart w:val="8664F6D8C00148C3892A5FA63D5736D1"/>
                    </w:placeholder>
                    <w:text/>
                  </w:sdtPr>
                  <w:sdtEndPr/>
                  <w:sdtContent>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264036817"/>
                    <w:lock w:val="sdtLocked"/>
                    <w:placeholder>
                      <w:docPart w:val="6B97D052BDE54E58BC7580982CE13661"/>
                    </w:placeholder>
                    <w:text/>
                  </w:sdtPr>
                  <w:sdtEndPr/>
                  <w:sdtContent>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t>-</w:t>
                        </w:r>
                      </w:p>
                    </w:tc>
                  </w:sdtContent>
                </w:sdt>
                <w:sdt>
                  <w:sdtPr>
                    <w:rPr>
                      <w:rFonts w:asciiTheme="minorEastAsia" w:hAnsiTheme="minorEastAsia" w:eastAsiaTheme="minorEastAsia"/>
                      <w:color w:val="000000" w:themeColor="text1"/>
                      <w:kern w:val="0"/>
                      <w:sz w:val="18"/>
                      <w:szCs w:val="21"/>
                    </w:rPr>
                    <w:id w:val="1397007181"/>
                    <w:lock w:val="sdtLocked"/>
                    <w:placeholder>
                      <w:docPart w:val="21E50A2CB40D49C5AA1AC8A8597D6DCB"/>
                    </w:placeholder>
                    <w:text/>
                  </w:sdtPr>
                  <w:sdtEndPr/>
                  <w:sdtContent>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88578638"/>
                    <w:lock w:val="sdtLocked"/>
                    <w:placeholder>
                      <w:docPart w:val="68A0D24A44E84B95B0C94212C4D72E10"/>
                    </w:placeholder>
                    <w:text/>
                  </w:sdtPr>
                  <w:sdtEndPr/>
                  <w:sdtContent>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338151570"/>
                    <w:lock w:val="sdtLocked"/>
                    <w:placeholder>
                      <w:docPart w:val="2B67A51E33834564ACE2C16220D5B10E"/>
                    </w:placeholder>
                    <w:text/>
                  </w:sdtPr>
                  <w:sdtEndPr/>
                  <w:sdtContent>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tr>
            </w:sdtContent>
          </w:sdt>
        </w:tbl>
        <w:p w:rsidRPr="001B6047" w:rsidR="004E5334" w:rsidP="00510A5F" w:rsidRDefault="004045D5"/>
      </w:sdtContent>
    </w:sdt>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6"/>
      <w:r w:rsidRPr="00CC1546">
        <w:rPr>
          <w:rFonts w:hint="eastAsia" w:ascii="黑体" w:hAnsi="黑体" w:eastAsia="黑体"/>
          <w:b w:val="0"/>
          <w:sz w:val="36"/>
          <w:szCs w:val="36"/>
        </w:rPr>
        <w:lastRenderedPageBreak/>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6"/>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sdt>
          <w:sdtPr>
            <w:rPr>
              <w:rFonts w:hint="eastAsia"/>
            </w:rPr>
            <w:id w:val="1401563663"/>
            <w:lock w:val="sdtLocked"/>
            <w:placeholder>
              <w:docPart w:val="DF86F7956FA84248A25469C65720638D"/>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t>-</w:t>
                </w:r>
              </w:p>
            </w:tc>
          </w:sdtContent>
        </w:sdt>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t>-</w:t>
                </w:r>
              </w:p>
            </w:tc>
          </w:sdtContent>
        </w:sdt>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sdt>
          <w:sdtPr>
            <w:rPr>
              <w:rFonts w:asciiTheme="minorEastAsia" w:hAnsiTheme="minorEastAsia" w:eastAsia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sdt>
          <w:sdtPr>
            <w:rPr>
              <w:rFonts w:asciiTheme="minorEastAsia" w:hAnsiTheme="minorEastAsia" w:eastAsia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sdt>
          <w:sdtPr>
            <w:rPr>
              <w:rFonts w:asciiTheme="minorEastAsia" w:hAnsiTheme="minorEastAsia" w:eastAsia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t>-</w:t>
                </w:r>
              </w:p>
            </w:tc>
          </w:sdtContent>
        </w:sdt>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sdt>
          <w:sdtPr>
            <w:id w:val="1594973246"/>
            <w:lock w:val="sdtLocked"/>
            <w:placeholder>
              <w:docPart w:val="FF8AAF4D878742D1B8525244E37D1E28"/>
            </w:placeholder>
          </w:sdtPr>
          <w:sdtEndPr/>
          <w:sdtContent>
            <w:tc>
              <w:tcPr>
                <w:tcW w:w="9781" w:type="dxa"/>
              </w:tcPr>
              <w:p w:rsidRPr="000D4AF8" w:rsidR="00EC242E" w:rsidP="002E1290" w:rsidRDefault="000D4AF8">
                <w:pPr>
                  <w:tabs>
                    <w:tab w:val="left" w:pos="5140"/>
                  </w:tabs>
                </w:pPr>
                <w:r w:rsidRPr="008F432C">
                  <w:t>-</w:t>
                </w:r>
              </w:p>
            </w:tc>
          </w:sdtContent>
        </w:sdt>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sdt>
          <w:sdtPr>
            <w:rPr>
              <w:rFonts w:asciiTheme="minorEastAsia" w:hAnsiTheme="minorEastAsia" w:eastAsiaTheme="minorEastAsia"/>
              <w:color w:val="000000" w:themeColor="text1"/>
              <w:sz w:val="18"/>
              <w:szCs w:val="18"/>
            </w:rPr>
            <w:alias w:val="货币类型"/>
            <w:tag w:val="货币类型"/>
            <w:id w:val="33549837"/>
            <w:lock w:val="sdtLocked"/>
            <w:placeholder>
              <w:docPart w:val="BFD98B7D75A0447DB54E21ABD18CDEB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Pr="001D7301" w:rsidR="00EC242E" w:rsidP="0043669D"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39759820"/>
            <w:lock w:val="sdtLocked"/>
            <w:placeholder>
              <w:docPart w:val="974BD1981E5D4F32BD1284C3BB2DB4B8"/>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Pr="001D7301" w:rsidR="00EC242E" w:rsidP="0043669D"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sdt>
          <w:sdtPr>
            <w:rPr>
              <w:rFonts w:asciiTheme="minorEastAsia" w:hAnsiTheme="minorEastAsia" w:eastAsiaTheme="minorEastAsia"/>
              <w:color w:val="000000" w:themeColor="text1"/>
              <w:sz w:val="18"/>
              <w:szCs w:val="18"/>
            </w:rPr>
            <w:alias w:val="货币类型"/>
            <w:tag w:val="货币类型"/>
            <w:id w:val="211703820"/>
            <w:lock w:val="sdtLocked"/>
            <w:placeholder>
              <w:docPart w:val="C4488220133B43DF92D6ABD168AD3485"/>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Pr="001D7301" w:rsidR="00EC242E"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08715111"/>
            <w:lock w:val="sdtLocked"/>
            <w:placeholder>
              <w:docPart w:val="BE04A04FD6A2429AA25B53B8507172E9"/>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sdt>
          <w:sdtPr>
            <w:rPr>
              <w:rFonts w:asciiTheme="minorEastAsia" w:hAnsiTheme="minorEastAsia" w:eastAsiaTheme="minorEastAsia"/>
              <w:color w:val="000000" w:themeColor="text1"/>
              <w:sz w:val="18"/>
              <w:szCs w:val="18"/>
            </w:rPr>
            <w:alias w:val="货币类型"/>
            <w:tag w:val="货币类型"/>
            <w:id w:val="-263148508"/>
            <w:lock w:val="sdtLocked"/>
            <w:placeholder>
              <w:docPart w:val="2176A9AC3EF4496683ECDCDEC8D9AF46"/>
            </w:placeholde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Pr="001D7301" w:rsidR="00EC242E"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76095996"/>
            <w:lock w:val="sdtLocked"/>
            <w:placeholder>
              <w:docPart w:val="2AD7714618FD4841A7EF657295118CC0"/>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82998161"/>
            <w:lock w:val="sdtLocked"/>
            <w:placeholder>
              <w:docPart w:val="2D3DE9E579014067A6A56C1B9FCDE47D"/>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986855234"/>
            <w:lock w:val="sdtLocked"/>
            <w:placeholder>
              <w:docPart w:val="022F1FEDF9D6493C947E5E572B2F795A"/>
            </w:placeholde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Pr="001D7301" w:rsidR="00EC242E"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76148086"/>
            <w:lock w:val="sdtLocked"/>
            <w:placeholder>
              <w:docPart w:val="7D5DBF2265774B298AFD6D4070BB8D48"/>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24361703"/>
            <w:lock w:val="sdtLocked"/>
            <w:placeholder>
              <w:docPart w:val="270053CEFC08424AB050173AE99D3597"/>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sdt>
          <w:sdtPr>
            <w:rPr>
              <w:rFonts w:asciiTheme="minorEastAsia" w:hAnsiTheme="minorEastAsia" w:eastAsiaTheme="minorEastAsia"/>
              <w:color w:val="000000" w:themeColor="text1"/>
              <w:sz w:val="18"/>
              <w:szCs w:val="18"/>
            </w:rPr>
            <w:alias w:val="百分比"/>
            <w:tag w:val="百分比"/>
            <w:id w:val="1667282300"/>
            <w:lock w:val="sdtLocked"/>
            <w:placeholder>
              <w:docPart w:val="7CB756285F0F4EB991D7E5139CD62280"/>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Pr="001D7301" w:rsidR="00EC242E"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sdt>
          <w:sdtPr>
            <w:rPr>
              <w:rFonts w:asciiTheme="minorEastAsia" w:hAnsiTheme="minorEastAsia" w:eastAsiaTheme="minorEastAsia"/>
              <w:color w:val="000000" w:themeColor="text1"/>
              <w:sz w:val="18"/>
              <w:szCs w:val="18"/>
            </w:rPr>
            <w:alias w:val="百分比"/>
            <w:tag w:val="百分比"/>
            <w:id w:val="1811202692"/>
            <w:lock w:val="sdtLocked"/>
            <w:placeholder>
              <w:docPart w:val="031552F2CD74497687D2B89BE71D5E9F"/>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Pr="001D7301" w:rsidR="00EC242E"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sdt>
          <w:sdtPr>
            <w:rPr>
              <w:rFonts w:asciiTheme="minorEastAsia" w:hAnsiTheme="minorEastAsia" w:eastAsiaTheme="minorEastAsia"/>
              <w:color w:val="000000" w:themeColor="text1"/>
              <w:sz w:val="18"/>
              <w:szCs w:val="18"/>
            </w:rPr>
            <w:alias w:val="货币类型"/>
            <w:tag w:val="货币类型"/>
            <w:id w:val="750400789"/>
            <w:lock w:val="sdtLocked"/>
            <w:placeholder>
              <w:docPart w:val="3C058C00F6004919A76F7B9089005CD3"/>
            </w:placeholde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Pr="001D7301" w:rsidR="00EC242E"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723582801"/>
            <w:lock w:val="sdtLocked"/>
            <w:placeholder>
              <w:docPart w:val="A6B57B6DA1DD4013B55997F2413936CE"/>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19092645"/>
            <w:lock w:val="sdtLocked"/>
            <w:placeholder>
              <w:docPart w:val="7BD4379A7C74470F857ADCAD4A00753B"/>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498887127"/>
            <w:lock w:val="sdtLocked"/>
            <w:placeholder>
              <w:docPart w:val="1930F2E3AD434D77BFB70D0FAB948F9A"/>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Pr="001D7301" w:rsidR="00EC242E"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847622291"/>
            <w:lock w:val="sdtLocked"/>
            <w:placeholder>
              <w:docPart w:val="8AEC44D91F2B4C64B6AAC18FC773C34C"/>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703553689"/>
            <w:lock w:val="sdtLocked"/>
            <w:placeholder>
              <w:docPart w:val="AF362618231F48B38890273767C487CE"/>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sdt>
          <w:sdtPr>
            <w:rPr>
              <w:rFonts w:asciiTheme="minorEastAsia" w:hAnsiTheme="minorEastAsia" w:eastAsiaTheme="minorEastAsia"/>
              <w:color w:val="000000" w:themeColor="text1"/>
              <w:sz w:val="18"/>
              <w:szCs w:val="18"/>
            </w:rPr>
            <w:alias w:val="货币类型"/>
            <w:tag w:val="货币类型"/>
            <w:id w:val="-778173571"/>
            <w:lock w:val="sdtLocked"/>
            <w:placeholder>
              <w:docPart w:val="2CAFC2BDFDDA40E5AC237627369D2563"/>
            </w:placeholde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Pr="001D7301"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800202678"/>
            <w:lock w:val="sdtLocked"/>
            <w:placeholder>
              <w:docPart w:val="0ECD824BA34942FBB04D08129BEA4443"/>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297448454"/>
            <w:lock w:val="sdtLocked"/>
            <w:placeholder>
              <w:docPart w:val="1604F3F071F64AC7AE5B046665B5DD16"/>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080134576"/>
            <w:lock w:val="sdtLocked"/>
            <w:placeholder>
              <w:docPart w:val="879F2AED3AA9406DA52B9BED25F27D71"/>
            </w:placeholde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Pr="001D7301"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953668245"/>
            <w:lock w:val="sdtLocked"/>
            <w:placeholder>
              <w:docPart w:val="4DC8BFDA2F0B4FDFA6901F88F843FE9E"/>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61192426"/>
            <w:lock w:val="sdtLocked"/>
            <w:placeholder>
              <w:docPart w:val="77D7EC7D4B33425793D1D14FDFBBA6DF"/>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sdt>
          <w:sdtPr>
            <w:rPr>
              <w:rFonts w:asciiTheme="minorEastAsia" w:hAnsiTheme="minorEastAsia" w:eastAsiaTheme="minorEastAsia"/>
              <w:color w:val="000000" w:themeColor="text1"/>
              <w:sz w:val="18"/>
              <w:szCs w:val="18"/>
            </w:rPr>
            <w:alias w:val="货币类型"/>
            <w:tag w:val="货币类型"/>
            <w:id w:val="427318787"/>
            <w:lock w:val="sdtLocked"/>
            <w:placeholder>
              <w:docPart w:val="EDD584DB72C546FAA4B7746105930993"/>
            </w:placeholde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Pr="001D7301"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896484334"/>
            <w:lock w:val="sdtLocked"/>
            <w:placeholder>
              <w:docPart w:val="EBDE345440D940189992CA981D16B4A3"/>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81085770"/>
            <w:lock w:val="sdtLocked"/>
            <w:placeholder>
              <w:docPart w:val="2BD049CD79214DA981709410E5851F6F"/>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427491345"/>
            <w:lock w:val="sdtLocked"/>
            <w:placeholder>
              <w:docPart w:val="3F39866481614092B93754FC7D8375A9"/>
            </w:placeholde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Pr="001D7301"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898127511"/>
            <w:lock w:val="sdtLocked"/>
            <w:placeholder>
              <w:docPart w:val="DF94803F30CA4E9B9461C3D5F7F65C9D"/>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041499485"/>
            <w:lock w:val="sdtLocked"/>
            <w:placeholder>
              <w:docPart w:val="C7475695C51D4DF6B00F954882976627"/>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sdt>
          <w:sdtPr>
            <w:rPr>
              <w:rFonts w:asciiTheme="minorEastAsia" w:hAnsiTheme="minorEastAsia" w:eastAsiaTheme="minorEastAsia"/>
              <w:color w:val="000000" w:themeColor="text1"/>
              <w:sz w:val="18"/>
              <w:szCs w:val="18"/>
            </w:rPr>
            <w:alias w:val="货币类型"/>
            <w:tag w:val="货币类型"/>
            <w:id w:val="-762836191"/>
            <w:lock w:val="sdtLocked"/>
            <w:placeholder>
              <w:docPart w:val="B06B871D50824FC0A5A756FE785FF777"/>
            </w:placeholde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Pr="001D7301"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917118243"/>
            <w:lock w:val="sdtLocked"/>
            <w:placeholder>
              <w:docPart w:val="4BE7F8CB9931433A96E6CBDE6D2D74C7"/>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16295696"/>
            <w:lock w:val="sdtLocked"/>
            <w:placeholder>
              <w:docPart w:val="26E0AC7C1345449F8F15F31411245751"/>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591599716"/>
            <w:lock w:val="sdtLocked"/>
            <w:placeholder>
              <w:docPart w:val="812CC8A70F504FD2A0F0EC4014075AF1"/>
            </w:placeholde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Pr="001D7301"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53762969"/>
            <w:lock w:val="sdtLocked"/>
            <w:placeholder>
              <w:docPart w:val="E282E5605A3946F08102671C54A6BCFA"/>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917527479"/>
            <w:lock w:val="sdtLocked"/>
            <w:placeholder>
              <w:docPart w:val="641D061895EA4EB5B6D84EBA91443AEB"/>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sdt>
          <w:sdtPr>
            <w:rPr>
              <w:rFonts w:asciiTheme="minorEastAsia" w:hAnsiTheme="minorEastAsia" w:eastAsiaTheme="minorEastAsia"/>
              <w:color w:val="000000" w:themeColor="text1"/>
              <w:sz w:val="18"/>
              <w:szCs w:val="18"/>
            </w:rPr>
            <w:alias w:val="货币类型"/>
            <w:tag w:val="货币类型"/>
            <w:id w:val="-1666161679"/>
            <w:lock w:val="sdtLocked"/>
            <w:placeholder>
              <w:docPart w:val="2630EDB889964C20ADAF44AD7F2C39AB"/>
            </w:placeholde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Pr="0043669D" w:rsidR="004302EB" w:rsidP="0043669D" w:rsidRDefault="00865B6D">
                <w:pPr>
                  <w:tabs>
                    <w:tab w:val="left" w:pos="5140"/>
                  </w:tabs>
                  <w:jc w:val="right"/>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 w:val="18"/>
              <w:szCs w:val="18"/>
            </w:rPr>
            <w:alias w:val="百分比"/>
            <w:tag w:val="百分比"/>
            <w:id w:val="-665860147"/>
            <w:lock w:val="sdtLocked"/>
            <w:placeholder>
              <w:docPart w:val="0DB0B89055A249179DC6526DC0566BE1"/>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011513637"/>
            <w:lock w:val="sdtLocked"/>
            <w:placeholder>
              <w:docPart w:val="0F3506D25BAF4CA99231B85BD1CEA60A"/>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303391106"/>
            <w:lock w:val="sdtLocked"/>
            <w:placeholder>
              <w:docPart w:val="68A2E982F26E4C64ABC6F4F9385F73E0"/>
            </w:placeholde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Pr="0043669D"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952623210"/>
            <w:lock w:val="sdtLocked"/>
            <w:placeholder>
              <w:docPart w:val="695C0A82BFB94AA1B0545E1EDBEC8537"/>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81484354"/>
            <w:lock w:val="sdtLocked"/>
            <w:placeholder>
              <w:docPart w:val="93EF3ED1B4404C6D9F82A1A9F1543A12"/>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sdt>
          <w:sdtPr>
            <w:rPr>
              <w:rFonts w:asciiTheme="minorEastAsia" w:hAnsiTheme="minorEastAsia" w:eastAsiaTheme="minorEastAsia"/>
              <w:color w:val="000000" w:themeColor="text1"/>
              <w:sz w:val="18"/>
              <w:szCs w:val="18"/>
            </w:rPr>
            <w:alias w:val="货币类型"/>
            <w:tag w:val="货币类型"/>
            <w:id w:val="-600725607"/>
            <w:lock w:val="sdtLocked"/>
            <w:placeholder>
              <w:docPart w:val="31FBB6172BF642A8A8DD96CA55C4B223"/>
            </w:placeholde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Pr="0043669D"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615667837"/>
            <w:lock w:val="sdtLocked"/>
            <w:placeholder>
              <w:docPart w:val="FBD8D17610C14C8A8C75EE115FA02933"/>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011135149"/>
            <w:lock w:val="sdtLocked"/>
            <w:placeholder>
              <w:docPart w:val="F453456791764BC1A255101FA9FE9AFD"/>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590424292"/>
            <w:lock w:val="sdtLocked"/>
            <w:placeholder>
              <w:docPart w:val="C8A9301B849D4F0598D4D4010C1F341B"/>
            </w:placeholde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Pr="0043669D"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202439989"/>
            <w:lock w:val="sdtLocked"/>
            <w:placeholder>
              <w:docPart w:val="423DAF393CB24AF499753E0E984F2971"/>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829127385"/>
            <w:lock w:val="sdtLocked"/>
            <w:placeholder>
              <w:docPart w:val="18490341877B47D89197172484488EDC"/>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lastRenderedPageBreak/>
              <w:t>净利润</w:t>
            </w:r>
          </w:p>
        </w:tc>
        <w:sdt>
          <w:sdtPr>
            <w:rPr>
              <w:rFonts w:asciiTheme="minorEastAsia" w:hAnsiTheme="minorEastAsia" w:eastAsiaTheme="minorEastAsia"/>
              <w:color w:val="000000" w:themeColor="text1"/>
              <w:sz w:val="18"/>
              <w:szCs w:val="18"/>
            </w:rPr>
            <w:alias w:val="货币类型"/>
            <w:tag w:val="货币类型"/>
            <w:id w:val="-1764141073"/>
            <w:lock w:val="sdtLocked"/>
            <w:placeholder>
              <w:docPart w:val="A124AFED74C54DA79EE41C9D1806A2CF"/>
            </w:placeholde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Pr="0043669D"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11237949"/>
            <w:lock w:val="sdtLocked"/>
            <w:placeholder>
              <w:docPart w:val="EF01EEDC03D3417183ECEC739892DF23"/>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01855046"/>
            <w:lock w:val="sdtLocked"/>
            <w:placeholder>
              <w:docPart w:val="2A63A1D3170B403F9B82ED6760F37055"/>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668829301"/>
            <w:lock w:val="sdtLocked"/>
            <w:placeholder>
              <w:docPart w:val="957CB6DD6AE24DDBA626AAF35614B2A9"/>
            </w:placeholde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Pr="0043669D" w:rsidR="004302EB" w:rsidP="00897FD3" w:rsidRDefault="00865B6D">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316849136"/>
            <w:lock w:val="sdtLocked"/>
            <w:placeholder>
              <w:docPart w:val="25F8146DDDAA4588910DF7058376789E"/>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00232693"/>
            <w:lock w:val="sdtLocked"/>
            <w:placeholder>
              <w:docPart w:val="7E71457DB72441B1ADEE7F1DA239E6E4"/>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sdt>
          <w:sdtPr>
            <w:rPr>
              <w:rFonts w:hint="eastAsia" w:asciiTheme="minorEastAsia" w:hAnsiTheme="minorEastAsia" w:eastAsiaTheme="minorEastAsia"/>
              <w:szCs w:val="44"/>
            </w:rPr>
            <w:id w:val="1863784058"/>
            <w:lock w:val="sdtLocked"/>
            <w:placeholder>
              <w:docPart w:val="FD3688942F9446B8A27E642B5B6DE5B0"/>
            </w:placeholder>
          </w:sdtPr>
          <w:sdtEndPr/>
          <w:sdtContent>
            <w:tc>
              <w:tcPr>
                <w:tcW w:w="9781" w:type="dxa"/>
              </w:tcPr>
              <w:p w:rsidRPr="00B754CD" w:rsidR="008258D8" w:rsidP="00E31262" w:rsidRDefault="00E31262">
                <w:pPr>
                  <w:tabs>
                    <w:tab w:val="left" w:pos="5140"/>
                  </w:tabs>
                  <w:rPr>
                    <w:rFonts w:ascii="仿宋" w:hAnsi="仿宋" w:eastAsia="仿宋"/>
                    <w:i/>
                    <w:color w:val="808080"/>
                    <w:u w:val="single"/>
                  </w:rPr>
                </w:pPr>
                <w:r w:rsidRPr="008F432C">
                  <w:t>-</w:t>
                </w:r>
              </w:p>
            </w:tc>
          </w:sdtContent>
        </w:sdt>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sdt>
          <w:sdtPr>
            <w:rPr>
              <w:rFonts w:asciiTheme="minorEastAsia" w:hAnsiTheme="minorEastAsia" w:eastAsiaTheme="minorEastAsia"/>
              <w:color w:val="000000" w:themeColor="text1"/>
              <w:szCs w:val="44"/>
            </w:rPr>
            <w:alias w:val="货币类型"/>
            <w:tag w:val="货币类型"/>
            <w:id w:val="1620874632"/>
            <w:lock w:val="sdtLocked"/>
            <w:placeholder>
              <w:docPart w:val="D9F33CFF429D4709A210A643A1D21046"/>
            </w:placeholder>
            <w:text/>
          </w:sdtPr>
          <w:sdtEndPr/>
          <w:sdtContent>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20754595"/>
            <w:lock w:val="sdtLocked"/>
            <w:placeholder>
              <w:docPart w:val="E983C5A8F0614C07916A3133690981AC"/>
            </w:placeholder>
            <w:text/>
          </w:sdtPr>
          <w:sdtEndPr/>
          <w:sdtContent>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66581292"/>
            <w:lock w:val="sdtLocked"/>
            <w:placeholder>
              <w:docPart w:val="CB362CEC4D924C12B8E4CE3A2A961A4B"/>
            </w:placeholder>
            <w:text/>
          </w:sdtPr>
          <w:sdtEndPr/>
          <w:sdtContent>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781783264"/>
            <w:lock w:val="sdtLocked"/>
            <w:placeholder>
              <w:docPart w:val="F6A8290C8D994876A5BD473E7E789517"/>
            </w:placeholder>
            <w:text/>
          </w:sdtPr>
          <w:sdtEndPr/>
          <w:sdtContent>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其他业务收入</w:t>
            </w:r>
          </w:p>
        </w:tc>
        <w:sdt>
          <w:sdtPr>
            <w:rPr>
              <w:rFonts w:asciiTheme="minorEastAsia" w:hAnsiTheme="minorEastAsia" w:eastAsiaTheme="minorEastAsia"/>
              <w:color w:val="000000" w:themeColor="text1"/>
              <w:szCs w:val="44"/>
            </w:rPr>
            <w:alias w:val="货币类型"/>
            <w:tag w:val="货币类型"/>
            <w:id w:val="-496105717"/>
            <w:lock w:val="sdtLocked"/>
            <w:placeholder>
              <w:docPart w:val="0388D71FA20848B495367917BFFCDEA3"/>
            </w:placeholder>
            <w:text/>
          </w:sdtPr>
          <w:sdtEndPr/>
          <w:sdtContent>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138405699"/>
            <w:lock w:val="sdtLocked"/>
            <w:placeholder>
              <w:docPart w:val="9C9EB9B70D9942D081590912A82766B5"/>
            </w:placeholder>
            <w:text/>
          </w:sdtPr>
          <w:sdtEndPr/>
          <w:sdtContent>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22820717"/>
            <w:lock w:val="sdtLocked"/>
            <w:placeholder>
              <w:docPart w:val="ECC9ECF9A28E431A880E88A5610BE3A3"/>
            </w:placeholder>
            <w:text/>
          </w:sdtPr>
          <w:sdtEndPr/>
          <w:sdtContent>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91992082"/>
            <w:lock w:val="sdtLocked"/>
            <w:placeholder>
              <w:docPart w:val="C9AF4FB80FF0489A9973B2542490EE22"/>
            </w:placeholder>
            <w:text/>
          </w:sdtPr>
          <w:sdtEndPr/>
          <w:sdtContent>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t>-</w:t>
                </w:r>
              </w:p>
            </w:tc>
          </w:sdtContent>
        </w:sdt>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943602493"/>
            <w:lock w:val="sdtLocked"/>
            <w:placeholder>
              <w:docPart w:val="56E9342EAFEB46D091A8F86933356A29"/>
            </w:placeholder>
            <w:text/>
          </w:sdtPr>
          <w:sdtEndPr/>
          <w:sdtContent>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1005820466"/>
            <w:lock w:val="sdtLocked"/>
            <w:placeholder>
              <w:docPart w:val="EE72BDDCBC1940EFAF4EAF82590B5575"/>
            </w:placeholder>
            <w:text/>
          </w:sdtPr>
          <w:sdtEndPr/>
          <w:sdtContent>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361333867"/>
            <w:lock w:val="sdtLocked"/>
            <w:placeholder>
              <w:docPart w:val="9A3BF392034F4FC193389452DE336913"/>
            </w:placeholder>
            <w:text/>
          </w:sdtPr>
          <w:sdtEndPr/>
          <w:sdtContent>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1107803791"/>
            <w:lock w:val="sdtLocked"/>
            <w:placeholder>
              <w:docPart w:val="1ADB31EA91874A0AB0A9E43431C997C1"/>
            </w:placeholder>
            <w:text/>
          </w:sdtPr>
          <w:sdtEndPr/>
          <w:sdtContent>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sdt>
        <w:sdtPr>
          <w:rPr>
            <w:rFonts w:asciiTheme="minorEastAsia" w:hAnsiTheme="minorEastAsia" w:eastAsiaTheme="minorEastAsia"/>
            <w:color w:val="000000" w:themeColor="text1"/>
            <w:szCs w:val="44"/>
          </w:rPr>
          <w:id w:val="-665936867"/>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44"/>
                </w:rPr>
                <w:id w:val="693121172"/>
                <w:lock w:val="sdtLocked"/>
                <w:placeholder>
                  <w:docPart w:val="41C62984ADBD4B9AAA767D49638BA69B"/>
                </w:placeholder>
                <w:text/>
              </w:sdtPr>
              <w:sdtEndPr/>
              <w:sdtContent>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328133273"/>
                <w:lock w:val="sdtLocked"/>
                <w:placeholder>
                  <w:docPart w:val="4403B8CBF4F94ECFB993472C183BB278"/>
                </w:placeholder>
                <w:text/>
              </w:sdtPr>
              <w:sdtEndPr/>
              <w:sdtContent>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26924467"/>
                <w:lock w:val="sdtLocked"/>
                <w:placeholder>
                  <w:docPart w:val="3AE49AD4ED024306B7BD6836CD644821"/>
                </w:placeholder>
                <w:text/>
              </w:sdtPr>
              <w:sdtEndPr/>
              <w:sdtContent>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795297283"/>
                <w:lock w:val="sdtLocked"/>
                <w:placeholder>
                  <w:docPart w:val="355B68AEF0AF4AD88BD123C9A2EE207D"/>
                </w:placeholder>
                <w:text/>
              </w:sdtPr>
              <w:sdtEndPr/>
              <w:sdtContent>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532571418"/>
                <w:lock w:val="sdtLocked"/>
                <w:placeholder>
                  <w:docPart w:val="DC57973BF10342EF9FF1CA1E01A26A2C"/>
                </w:placeholder>
                <w:text/>
              </w:sdtPr>
              <w:sdtEndPr/>
              <w:sdtContent>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tr>
        </w:sdtContent>
      </w:sdt>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sdt>
          <w:sdtPr>
            <w:rPr>
              <w:rFonts w:hint="eastAsia" w:asciiTheme="minorEastAsia" w:hAnsiTheme="minorEastAsia" w:eastAsiaTheme="minorEastAsia"/>
              <w:color w:val="000000" w:themeColor="text1"/>
              <w:szCs w:val="44"/>
            </w:rPr>
            <w:id w:val="1876033071"/>
            <w:lock w:val="sdtLocked"/>
            <w:placeholder>
              <w:docPart w:val="7DFA1BC4FD2A48438389B328D6A47F1F"/>
            </w:placeholder>
          </w:sdtPr>
          <w:sdtEndPr/>
          <w:sdtContent>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t>-</w:t>
                </w:r>
              </w:p>
            </w:tc>
          </w:sdtContent>
        </w:sdt>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744767344"/>
            <w:lock w:val="sdtLocked"/>
            <w:placeholder>
              <w:docPart w:val="781E22FB533C4699A8D34BBA714ABABD"/>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Pr="001D7301" w:rsidR="00EC242E" w:rsidP="00014989" w:rsidRDefault="00865B6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47318599"/>
            <w:lock w:val="sdtLocked"/>
            <w:placeholder>
              <w:docPart w:val="7E28BB84447D40DFB63DD0534A9E77C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Pr="001D7301" w:rsidR="00EC242E" w:rsidP="00014989" w:rsidRDefault="00865B6D">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332884927"/>
            <w:lock w:val="sdtLocked"/>
            <w:placeholder>
              <w:docPart w:val="5D7B875A372445FA9F0B0BA38AB434B9"/>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Pr="001D7301" w:rsidR="00EC242E" w:rsidP="00014989" w:rsidRDefault="00865B6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28781657"/>
            <w:lock w:val="sdtLocked"/>
            <w:placeholder>
              <w:docPart w:val="5102A289E3EF4D6FB109734C91438FAE"/>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Pr="001D7301" w:rsidR="00EC242E" w:rsidP="00014989" w:rsidRDefault="00865B6D">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320166198"/>
            <w:lock w:val="sdtLocked"/>
            <w:placeholder>
              <w:docPart w:val="93259E51FAF6489599FA7D7A61B78563"/>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Pr="001D7301" w:rsidR="00EC242E" w:rsidP="00014989" w:rsidRDefault="00865B6D">
                <w:pPr>
                  <w:tabs>
                    <w:tab w:val="left" w:pos="5140"/>
                  </w:tabs>
                  <w:jc w:val="right"/>
                  <w:rPr>
                    <w:rFonts w:asciiTheme="minorEastAsia" w:hAnsiTheme="minorEastAsia" w:eastAsiaTheme="minorEastAsia"/>
                    <w:b/>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43847647"/>
            <w:lock w:val="sdtLocked"/>
            <w:placeholder>
              <w:docPart w:val="5E20EF9C31BF4668A3A8F09B97E0B29C"/>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Pr="001D7301" w:rsidR="00EC242E" w:rsidP="00014989" w:rsidRDefault="00865B6D">
                <w:pPr>
                  <w:tabs>
                    <w:tab w:val="left" w:pos="5140"/>
                  </w:tabs>
                  <w:jc w:val="right"/>
                  <w:rPr>
                    <w:rFonts w:asciiTheme="minorEastAsia" w:hAnsiTheme="minorEastAsia" w:eastAsiaTheme="minorEastAsia"/>
                    <w:b/>
                    <w:color w:val="000000" w:themeColor="text1"/>
                    <w:szCs w:val="44"/>
                  </w:rPr>
                </w:pPr>
                <w:r w:rsidRPr="0043669D">
                  <w:t>-</w:t>
                </w:r>
              </w:p>
            </w:tc>
          </w:sdtContent>
        </w:sdt>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sdt>
            <w:sdtPr>
              <w:rPr>
                <w:rFonts w:hint="eastAsia" w:asciiTheme="minorEastAsia" w:hAnsiTheme="minorEastAsia" w:eastAsiaTheme="minorEastAsia"/>
                <w:color w:val="000000" w:themeColor="text1"/>
                <w:szCs w:val="21"/>
              </w:rPr>
              <w:id w:val="1825083707"/>
              <w:lock w:val="sdtLocked"/>
              <w:placeholder>
                <w:docPart w:val="A5F96A9D6F9544D39D0803D3561548EE"/>
              </w:placeholder>
            </w:sdtPr>
            <w:sdtEndPr/>
            <w:sdtContent>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t>-</w:t>
                </w:r>
              </w:p>
            </w:sdtContent>
          </w:sdt>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sdt>
        <w:sdtPr>
          <w:rPr>
            <w:rFonts w:asciiTheme="minorEastAsia" w:hAnsiTheme="minorEastAsia" w:eastAsiaTheme="minorEastAsia"/>
            <w:color w:val="000000" w:themeColor="text1"/>
            <w:sz w:val="18"/>
            <w:szCs w:val="18"/>
          </w:rPr>
          <w:id w:val="-140973474"/>
          <w:lock w:val="sdtLocked"/>
          <w:placeholder>
            <w:docPart w:val="7A216B83B6F8457C9E74CFC9CAD7959D"/>
          </w:placeholder>
        </w:sdtPr>
        <w:sdtEndPr>
          <w:rPr>
            <w:sz w:val="21"/>
            <w:szCs w:val="44"/>
          </w:rPr>
        </w:sdtEndPr>
        <w:sdtContent>
          <w:tr w:rsidRPr="001B6047" w:rsidR="00342D94" w:rsidTr="00342D94">
            <w:sdt>
              <w:sdtPr>
                <w:rPr>
                  <w:rFonts w:asciiTheme="minorEastAsia" w:hAnsiTheme="minorEastAsia" w:eastAsiaTheme="minorEastAsia"/>
                  <w:color w:val="000000" w:themeColor="text1"/>
                  <w:sz w:val="18"/>
                  <w:szCs w:val="18"/>
                </w:rPr>
                <w:id w:val="1941111687"/>
                <w:lock w:val="sdtLocked"/>
                <w:placeholder>
                  <w:docPart w:val="D26AFFDF346C48048F553E56DA92DC68"/>
                </w:placeholder>
                <w:text/>
              </w:sdtPr>
              <w:sdtEndPr/>
              <w:sdtContent>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Cs w:val="44"/>
                </w:rPr>
                <w:id w:val="-1498109007"/>
                <w:lock w:val="sdtLocked"/>
                <w:placeholder>
                  <w:docPart w:val="9F3AFCB06FF64E5E86656D58057E4536"/>
                </w:placeholder>
                <w:text/>
              </w:sdtPr>
              <w:sdtEndPr/>
              <w:sdtContent>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11837205"/>
                <w:lock w:val="sdtLocked"/>
                <w:placeholder>
                  <w:docPart w:val="2B9C5B2480634CF9A1D77F62B4ACCC98"/>
                </w:placeholder>
                <w:text/>
              </w:sdtPr>
              <w:sdtEndPr/>
              <w:sdtContent>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t>-</w:t>
                    </w:r>
                  </w:p>
                </w:tc>
              </w:sdtContent>
            </w:sdt>
            <w:sdt>
              <w:sdtPr>
                <w:rPr>
                  <w:rFonts w:hint="eastAsia" w:asciiTheme="minorEastAsia" w:hAnsiTheme="minorEastAsia" w:eastAsiaTheme="minorEastAsia"/>
                  <w:color w:val="000000" w:themeColor="text1"/>
                  <w:szCs w:val="44"/>
                </w:rPr>
                <w:alias w:val="百分比"/>
                <w:tag w:val="百分比"/>
                <w:id w:val="1573843146"/>
                <w:lock w:val="sdtLocked"/>
                <w:placeholder>
                  <w:docPart w:val="AD6B964D9263400D89A3100CE6524B14"/>
                </w:placeholder>
                <w:text/>
              </w:sdtPr>
              <w:sdtEndPr/>
              <w:sdtContent>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t>-</w:t>
                    </w:r>
                  </w:p>
                </w:tc>
              </w:sdtContent>
            </w:sdt>
            <w:sdt>
              <w:sdtPr>
                <w:rPr>
                  <w:rFonts w:asciiTheme="minorEastAsia" w:hAnsiTheme="minorEastAsia" w:eastAsiaTheme="minorEastAsia"/>
                  <w:color w:val="000000" w:themeColor="text1"/>
                  <w:szCs w:val="44"/>
                </w:rPr>
                <w:id w:val="-780108736"/>
                <w:lock w:val="sdtLocked"/>
                <w:placeholder>
                  <w:docPart w:val="17B76890214A4AD89588E4D3CE2B8A0C"/>
                </w:placeholder>
                <w:dropDownList>
                  <w:listItem w:displayText="是" w:value="true"/>
                  <w:listItem w:displayText="否" w:value="false"/>
                </w:dropDownList>
              </w:sdtPr>
              <w:sdtEndPr/>
              <w:sdtContent>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t>-</w:t>
                    </w:r>
                  </w:p>
                </w:tc>
              </w:sdtContent>
            </w:sdt>
          </w:tr>
        </w:sdtContent>
      </w:sdt>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512259204"/>
            <w:lock w:val="sdtLocked"/>
            <w:placeholder>
              <w:docPart w:val="F481D5365E664FD4AC810B9A843C7936"/>
            </w:placeholder>
            <w:text/>
          </w:sdtPr>
          <w:sdtEndPr/>
          <w:sdtContent>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t>-</w:t>
                </w:r>
              </w:p>
            </w:tc>
          </w:sdtContent>
        </w:sdt>
        <w:sdt>
          <w:sdtPr>
            <w:rPr>
              <w:rFonts w:asciiTheme="minorEastAsia" w:hAnsiTheme="minorEastAsia" w:eastAsiaTheme="minorEastAsia"/>
              <w:color w:val="000000" w:themeColor="text1"/>
              <w:szCs w:val="44"/>
            </w:rPr>
            <w:alias w:val="百分比"/>
            <w:tag w:val="百分比"/>
            <w:id w:val="1055583182"/>
            <w:lock w:val="sdtLocked"/>
            <w:placeholder>
              <w:docPart w:val="F764256E4D164D1D80D912FF9763F40E"/>
            </w:placeholder>
            <w:text/>
          </w:sdtPr>
          <w:sdtEndPr/>
          <w:sdtContent>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t>-</w:t>
                </w:r>
              </w:p>
            </w:tc>
          </w:sdtContent>
        </w:sdt>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sdt>
        <w:sdtPr>
          <w:rPr>
            <w:rFonts w:asciiTheme="minorEastAsia" w:hAnsiTheme="minorEastAsia" w:eastAsiaTheme="minorEastAsia"/>
            <w:color w:val="000000" w:themeColor="text1"/>
            <w:sz w:val="18"/>
            <w:szCs w:val="18"/>
          </w:rPr>
          <w:id w:val="-331839574"/>
          <w:lock w:val="sdtLocked"/>
          <w:placeholder>
            <w:docPart w:val="C6A6F395F02B4AD589B72B2B5A881C00"/>
          </w:placeholder>
        </w:sdtPr>
        <w:sdtEndPr>
          <w:rPr>
            <w:sz w:val="21"/>
            <w:szCs w:val="44"/>
          </w:rPr>
        </w:sdtEndPr>
        <w:sdtContent>
          <w:tr w:rsidRPr="001D7301" w:rsidR="001B6047" w:rsidTr="00AE3BB2">
            <w:sdt>
              <w:sdtPr>
                <w:rPr>
                  <w:rFonts w:asciiTheme="minorEastAsia" w:hAnsiTheme="minorEastAsia" w:eastAsiaTheme="minorEastAsia"/>
                  <w:color w:val="000000" w:themeColor="text1"/>
                  <w:sz w:val="18"/>
                  <w:szCs w:val="18"/>
                </w:rPr>
                <w:id w:val="-882553241"/>
                <w:lock w:val="sdtLocked"/>
                <w:placeholder>
                  <w:docPart w:val="455E959B09244D53A9CC3384B807B1DA"/>
                </w:placeholder>
                <w:text/>
              </w:sdtPr>
              <w:sdtEndPr/>
              <w:sdtContent>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Cs w:val="44"/>
                </w:rPr>
                <w:id w:val="-1363968495"/>
                <w:lock w:val="sdtLocked"/>
                <w:placeholder>
                  <w:docPart w:val="57CB5886A5B44FEFBFC903FDEA6AB245"/>
                </w:placeholder>
                <w:text/>
              </w:sdtPr>
              <w:sdtEndPr/>
              <w:sdtContent>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133019353"/>
                <w:lock w:val="sdtLocked"/>
                <w:placeholder>
                  <w:docPart w:val="51FAF85C5D69483898306C4B281ACF01"/>
                </w:placeholder>
                <w:text/>
              </w:sdtPr>
              <w:sdtEndPr/>
              <w:sdtContent>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t>-</w:t>
                    </w:r>
                  </w:p>
                </w:tc>
              </w:sdtContent>
            </w:sdt>
            <w:sdt>
              <w:sdtPr>
                <w:rPr>
                  <w:rFonts w:asciiTheme="minorEastAsia" w:hAnsiTheme="minorEastAsia" w:eastAsiaTheme="minorEastAsia"/>
                  <w:color w:val="000000" w:themeColor="text1"/>
                  <w:szCs w:val="44"/>
                </w:rPr>
                <w:alias w:val="百分比"/>
                <w:tag w:val="百分比"/>
                <w:id w:val="1903405034"/>
                <w:lock w:val="sdtLocked"/>
                <w:placeholder>
                  <w:docPart w:val="100EF604336047E5A9FCD40B9746C5F7"/>
                </w:placeholder>
                <w:text/>
              </w:sdtPr>
              <w:sdtEndPr/>
              <w:sdtContent>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t>-</w:t>
                    </w:r>
                  </w:p>
                </w:tc>
              </w:sdtContent>
            </w:sdt>
            <w:sdt>
              <w:sdtPr>
                <w:rPr>
                  <w:rFonts w:asciiTheme="minorEastAsia" w:hAnsiTheme="minorEastAsia" w:eastAsiaTheme="minorEastAsia"/>
                  <w:color w:val="000000" w:themeColor="text1"/>
                  <w:szCs w:val="44"/>
                </w:rPr>
                <w:id w:val="-20700220"/>
                <w:lock w:val="sdtLocked"/>
                <w:placeholder>
                  <w:docPart w:val="94564ECAC8934CDD84990AA43ACCFA70"/>
                </w:placeholder>
                <w:dropDownList>
                  <w:listItem w:displayText="是" w:value="true"/>
                  <w:listItem w:displayText="否" w:value="false"/>
                </w:dropDownList>
              </w:sdtPr>
              <w:sdtEndPr/>
              <w:sdtContent>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t>-</w:t>
                    </w:r>
                  </w:p>
                </w:tc>
              </w:sdtContent>
            </w:sdt>
          </w:tr>
        </w:sdtContent>
      </w:sdt>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944071426"/>
            <w:lock w:val="sdtLocked"/>
            <w:placeholder>
              <w:docPart w:val="BFCD9932CD134AE5A236C3FED64CD859"/>
            </w:placeholder>
            <w:text/>
          </w:sdtPr>
          <w:sdtEndPr/>
          <w:sdtContent>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t>-</w:t>
                </w:r>
              </w:p>
            </w:tc>
          </w:sdtContent>
        </w:sdt>
        <w:sdt>
          <w:sdtPr>
            <w:rPr>
              <w:rFonts w:asciiTheme="minorEastAsia" w:hAnsiTheme="minorEastAsia" w:eastAsiaTheme="minorEastAsia"/>
              <w:color w:val="000000" w:themeColor="text1"/>
              <w:szCs w:val="44"/>
            </w:rPr>
            <w:alias w:val="百分比"/>
            <w:tag w:val="百分比"/>
            <w:id w:val="1988973141"/>
            <w:lock w:val="sdtLocked"/>
            <w:placeholder>
              <w:docPart w:val="3C1F0D5244C649068508F2174940974A"/>
            </w:placeholder>
            <w:text/>
          </w:sdtPr>
          <w:sdtEndPr/>
          <w:sdtContent>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t>-</w:t>
                </w:r>
              </w:p>
            </w:tc>
          </w:sdtContent>
        </w:sdt>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sdt>
          <w:sdtPr>
            <w:rPr>
              <w:rFonts w:asciiTheme="minorEastAsia" w:hAnsiTheme="minorEastAsia" w:eastAsiaTheme="minorEastAsia"/>
              <w:color w:val="000000" w:themeColor="text1"/>
              <w:szCs w:val="44"/>
            </w:rPr>
            <w:alias w:val="货币类型"/>
            <w:tag w:val="货币类型"/>
            <w:id w:val="-1460644762"/>
            <w:lock w:val="sdtLocked"/>
            <w:placeholder>
              <w:docPart w:val="B9A06239233742A1B8595312285F94D3"/>
            </w:placeholder>
            <w:text/>
          </w:sdtPr>
          <w:sdtEndPr/>
          <w:sdtContent>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55308032"/>
            <w:lock w:val="sdtLocked"/>
            <w:placeholder>
              <w:docPart w:val="18CB9E3B2C634DCB8EDE61B2B257BFDB"/>
            </w:placeholder>
            <w:text/>
          </w:sdtPr>
          <w:sdtEndPr/>
          <w:sdtContent>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sdt>
          <w:sdtPr>
            <w:rPr>
              <w:rFonts w:asciiTheme="minorEastAsia" w:hAnsiTheme="minorEastAsia" w:eastAsiaTheme="minorEastAsia"/>
              <w:color w:val="000000" w:themeColor="text1"/>
              <w:szCs w:val="44"/>
            </w:rPr>
            <w:alias w:val="百分比"/>
            <w:tag w:val="百分比"/>
            <w:id w:val="-627011585"/>
            <w:lock w:val="sdtLocked"/>
            <w:placeholder>
              <w:docPart w:val="FF44FAE45EBD4B7FAD215ADF70B30468"/>
            </w:placeholder>
            <w:text/>
          </w:sdtPr>
          <w:sdtEndPr/>
          <w:sdtContent>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62714635"/>
            <w:lock w:val="sdtLocked"/>
            <w:placeholder>
              <w:docPart w:val="2944053D092246B99B0E3240E2EA7B02"/>
            </w:placeholder>
            <w:text/>
          </w:sdtPr>
          <w:sdtEndPr/>
          <w:sdtContent>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sdt>
          <w:sdtPr>
            <w:rPr>
              <w:rFonts w:asciiTheme="minorEastAsia" w:hAnsiTheme="minorEastAsia" w:eastAsiaTheme="minorEastAsia"/>
              <w:color w:val="000000" w:themeColor="text1"/>
              <w:szCs w:val="44"/>
            </w:rPr>
            <w:alias w:val="货币类型"/>
            <w:tag w:val="货币类型"/>
            <w:id w:val="-2135165646"/>
            <w:lock w:val="sdtLocked"/>
            <w:placeholder>
              <w:docPart w:val="BF654293FC3A4755A6260283EBD845F7"/>
            </w:placeholde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64790209"/>
            <w:lock w:val="sdtLocked"/>
            <w:placeholder>
              <w:docPart w:val="81C9819E319C4CF686F4B363BDAF4927"/>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4129343"/>
            <w:lock w:val="sdtLocked"/>
            <w:placeholder>
              <w:docPart w:val="63D469BD504E4C04B513C0B2853B4B1C"/>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744628057"/>
            <w:lock w:val="sdtLocked"/>
            <w:placeholder>
              <w:docPart w:val="03F5E4E427394FF490966E86DE33E90A"/>
            </w:placeholde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611313176"/>
            <w:lock w:val="sdtLocked"/>
            <w:placeholder>
              <w:docPart w:val="FBDBD622225A454AB339DC80612A76EF"/>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3728684"/>
            <w:lock w:val="sdtLocked"/>
            <w:placeholder>
              <w:docPart w:val="C3ADDF7A9BDD4F5B85184B909E7C8E17"/>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81488787"/>
            <w:lock w:val="sdtLocked"/>
            <w:placeholder>
              <w:docPart w:val="2D0B2C6B12BA4A7BB9CE4F60AE539183"/>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sdt>
          <w:sdtPr>
            <w:rPr>
              <w:rFonts w:asciiTheme="minorEastAsia" w:hAnsiTheme="minorEastAsia" w:eastAsiaTheme="minorEastAsia"/>
              <w:color w:val="000000" w:themeColor="text1"/>
              <w:szCs w:val="44"/>
            </w:rPr>
            <w:alias w:val="货币类型"/>
            <w:tag w:val="货币类型"/>
            <w:id w:val="-421259555"/>
            <w:lock w:val="sdtLocked"/>
            <w:placeholder>
              <w:docPart w:val="8FABDE174A0E46C3B5863B1EEB7B9702"/>
            </w:placeholde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98179361"/>
            <w:lock w:val="sdtLocked"/>
            <w:placeholder>
              <w:docPart w:val="8698290107B24C6C956DDC584AB1BA1B"/>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12087634"/>
            <w:lock w:val="sdtLocked"/>
            <w:placeholder>
              <w:docPart w:val="27AD1A0999F14B2B8AFA2020F66D031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718099199"/>
            <w:lock w:val="sdtLocked"/>
            <w:placeholder>
              <w:docPart w:val="740F3084DC704CBCBF11932A3B7D482D"/>
            </w:placeholde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0422524"/>
            <w:lock w:val="sdtLocked"/>
            <w:placeholder>
              <w:docPart w:val="DB9FD30853E745368AB5A228FBAD6881"/>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45814419"/>
            <w:lock w:val="sdtLocked"/>
            <w:placeholder>
              <w:docPart w:val="AF295E1862E5490A84F2E97C7166D96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86845599"/>
            <w:lock w:val="sdtLocked"/>
            <w:placeholder>
              <w:docPart w:val="7766FA487BB642E5B44D86EA8BAC6056"/>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sdt>
          <w:sdtPr>
            <w:rPr>
              <w:rFonts w:asciiTheme="minorEastAsia" w:hAnsiTheme="minorEastAsia" w:eastAsiaTheme="minorEastAsia"/>
              <w:color w:val="000000" w:themeColor="text1"/>
              <w:szCs w:val="44"/>
            </w:rPr>
            <w:alias w:val="货币类型"/>
            <w:tag w:val="货币类型"/>
            <w:id w:val="175315378"/>
            <w:lock w:val="sdtLocked"/>
            <w:placeholder>
              <w:docPart w:val="150AC3520641464083C4F84C157F74C8"/>
            </w:placeholde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65812852"/>
            <w:lock w:val="sdtLocked"/>
            <w:placeholder>
              <w:docPart w:val="F256AA21817E46BC8B1D950D3B4D2836"/>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111882746"/>
            <w:lock w:val="sdtLocked"/>
            <w:placeholder>
              <w:docPart w:val="251709B7466C4CD6865970680B738C1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923102621"/>
            <w:lock w:val="sdtLocked"/>
            <w:placeholder>
              <w:docPart w:val="140ED4E865DC4B009910F886AFB00928"/>
            </w:placeholde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18124315"/>
            <w:lock w:val="sdtLocked"/>
            <w:placeholder>
              <w:docPart w:val="179352C898ED476386C6F594C21D683C"/>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42769672"/>
            <w:lock w:val="sdtLocked"/>
            <w:placeholder>
              <w:docPart w:val="D49BF8A96413436BA0933408398DB39A"/>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24756957"/>
            <w:lock w:val="sdtLocked"/>
            <w:placeholder>
              <w:docPart w:val="98D7B88C6AED4033B05D022BDD8793D4"/>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sdt>
          <w:sdtPr>
            <w:rPr>
              <w:rFonts w:asciiTheme="minorEastAsia" w:hAnsiTheme="minorEastAsia" w:eastAsiaTheme="minorEastAsia"/>
              <w:color w:val="000000" w:themeColor="text1"/>
              <w:szCs w:val="44"/>
            </w:rPr>
            <w:alias w:val="货币类型"/>
            <w:tag w:val="货币类型"/>
            <w:id w:val="595829412"/>
            <w:lock w:val="sdtLocked"/>
            <w:placeholder>
              <w:docPart w:val="A0383C81228042568962163FCF466D40"/>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44586999"/>
            <w:lock w:val="sdtLocked"/>
            <w:placeholder>
              <w:docPart w:val="8D5F28E820FC47B88567C8FA4E2F2628"/>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631453722"/>
            <w:lock w:val="sdtLocked"/>
            <w:placeholder>
              <w:docPart w:val="F468A69220D64D6CB2B3F0342FB05490"/>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639334159"/>
            <w:lock w:val="sdtLocked"/>
            <w:placeholder>
              <w:docPart w:val="CC643CEAB6E6472BB17E829FFBCA06CF"/>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37214082"/>
            <w:lock w:val="sdtLocked"/>
            <w:placeholder>
              <w:docPart w:val="9E03AC2FBD5046AE9DCC9EF527C802D8"/>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371256417"/>
            <w:lock w:val="sdtLocked"/>
            <w:placeholder>
              <w:docPart w:val="D75666847549433C9E4D139E64FDFF91"/>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262571547"/>
            <w:lock w:val="sdtLocked"/>
            <w:placeholder>
              <w:docPart w:val="5A5F267D41DE4BE78AB85345BA182A81"/>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sdt>
          <w:sdtPr>
            <w:rPr>
              <w:rFonts w:asciiTheme="minorEastAsia" w:hAnsiTheme="minorEastAsia" w:eastAsiaTheme="minorEastAsia"/>
              <w:color w:val="000000" w:themeColor="text1"/>
              <w:szCs w:val="44"/>
            </w:rPr>
            <w:alias w:val="货币类型"/>
            <w:tag w:val="货币类型"/>
            <w:id w:val="-1416170011"/>
            <w:lock w:val="sdtLocked"/>
            <w:placeholder>
              <w:docPart w:val="340DDA579BB74850B7961B8700639ADB"/>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514430037"/>
            <w:lock w:val="sdtLocked"/>
            <w:placeholder>
              <w:docPart w:val="D830C0BB36CB49F398F9578F144D259D"/>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0375222"/>
            <w:lock w:val="sdtLocked"/>
            <w:placeholder>
              <w:docPart w:val="79F6FFFE90924B5CA024F109CF5CD63E"/>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63129346"/>
            <w:lock w:val="sdtLocked"/>
            <w:placeholder>
              <w:docPart w:val="B22CBD5498B64BD295BDFC4A7B0EBEFF"/>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18247946"/>
            <w:lock w:val="sdtLocked"/>
            <w:placeholder>
              <w:docPart w:val="1A97F1060D254F40B5CB2A51EC67A8C6"/>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50344760"/>
            <w:lock w:val="sdtLocked"/>
            <w:placeholder>
              <w:docPart w:val="331D8428286343AC865F33BBDC027035"/>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23137254"/>
            <w:lock w:val="sdtLocked"/>
            <w:placeholder>
              <w:docPart w:val="1002C9C7D58C4603A00F0A5E13F79119"/>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sdt>
          <w:sdtPr>
            <w:rPr>
              <w:rFonts w:asciiTheme="minorEastAsia" w:hAnsiTheme="minorEastAsia" w:eastAsiaTheme="minorEastAsia"/>
              <w:color w:val="000000" w:themeColor="text1"/>
              <w:szCs w:val="44"/>
            </w:rPr>
            <w:alias w:val="货币类型"/>
            <w:tag w:val="货币类型"/>
            <w:id w:val="-2022464099"/>
            <w:lock w:val="sdtLocked"/>
            <w:placeholder>
              <w:docPart w:val="092BCAAC9A3546D19E8FA1F4090EBE4C"/>
            </w:placeholde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23387956"/>
            <w:lock w:val="sdtLocked"/>
            <w:placeholder>
              <w:docPart w:val="F24FD9D0CE4747B982B32DEDC69B7C8A"/>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056835777"/>
            <w:lock w:val="sdtLocked"/>
            <w:placeholder>
              <w:docPart w:val="203A189C8E354135974188DB3D87EEDB"/>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237045600"/>
            <w:lock w:val="sdtLocked"/>
            <w:placeholder>
              <w:docPart w:val="F8B60B087EFF4859B0BDF1EDA13F61FC"/>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43352764"/>
            <w:lock w:val="sdtLocked"/>
            <w:placeholder>
              <w:docPart w:val="66EE16693EB84C10A34FAEA8AB85BE37"/>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961810015"/>
            <w:lock w:val="sdtLocked"/>
            <w:placeholder>
              <w:docPart w:val="7632A7250B924BABBE51F2046ED143C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25827712"/>
            <w:lock w:val="sdtLocked"/>
            <w:placeholder>
              <w:docPart w:val="DA35F31DBF974A4F8F5D3729E3137B4B"/>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sdt>
          <w:sdtPr>
            <w:rPr>
              <w:rFonts w:asciiTheme="minorEastAsia" w:hAnsiTheme="minorEastAsia" w:eastAsiaTheme="minorEastAsia"/>
              <w:color w:val="000000" w:themeColor="text1"/>
              <w:szCs w:val="44"/>
            </w:rPr>
            <w:alias w:val="货币类型"/>
            <w:tag w:val="货币类型"/>
            <w:id w:val="793022295"/>
            <w:lock w:val="sdtLocked"/>
            <w:placeholder>
              <w:docPart w:val="AF8C53468B2D43378F9CF21B63EE2DE8"/>
            </w:placeholde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12367274"/>
            <w:lock w:val="sdtLocked"/>
            <w:placeholder>
              <w:docPart w:val="60EFC460B0CA4C53AF3E4C74AE592E23"/>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051834980"/>
            <w:lock w:val="sdtLocked"/>
            <w:placeholder>
              <w:docPart w:val="05E5AD0A564945FA88001AC11E19D6D3"/>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57546524"/>
            <w:lock w:val="sdtLocked"/>
            <w:placeholder>
              <w:docPart w:val="4DD9CD82CD414F00B4136B4900CB9590"/>
            </w:placeholde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01669585"/>
            <w:lock w:val="sdtLocked"/>
            <w:placeholder>
              <w:docPart w:val="E7288286F5C943ACB2B713F9890DD87E"/>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50859493"/>
            <w:lock w:val="sdtLocked"/>
            <w:placeholder>
              <w:docPart w:val="A7EF9AAB7D4946C59807D2EBC017B362"/>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3945246"/>
            <w:lock w:val="sdtLocked"/>
            <w:placeholder>
              <w:docPart w:val="829C2FF6FAAE49689900A34C3BBBE7A5"/>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sdt>
          <w:sdtPr>
            <w:rPr>
              <w:rFonts w:asciiTheme="minorEastAsia" w:hAnsiTheme="minorEastAsia" w:eastAsiaTheme="minorEastAsia"/>
              <w:color w:val="000000" w:themeColor="text1"/>
              <w:szCs w:val="44"/>
            </w:rPr>
            <w:alias w:val="货币类型"/>
            <w:tag w:val="货币类型"/>
            <w:id w:val="-807465684"/>
            <w:lock w:val="sdtLocked"/>
            <w:placeholder>
              <w:docPart w:val="38C73F508BB04CA296103C17A0A9072B"/>
            </w:placeholde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39408262"/>
            <w:lock w:val="sdtLocked"/>
            <w:placeholder>
              <w:docPart w:val="69D9F7D042724E4FA168CF69BEE95A1A"/>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7527137"/>
            <w:lock w:val="sdtLocked"/>
            <w:placeholder>
              <w:docPart w:val="161261A3080D40878C0E422F10F0A926"/>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94731690"/>
            <w:lock w:val="sdtLocked"/>
            <w:placeholder>
              <w:docPart w:val="49E916F8CACE4ACFBBE1DA52AAB71AD1"/>
            </w:placeholde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276825088"/>
            <w:lock w:val="sdtLocked"/>
            <w:placeholder>
              <w:docPart w:val="71B388B54D5C4D3FBD3D7646A5F43F92"/>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61833164"/>
            <w:lock w:val="sdtLocked"/>
            <w:placeholder>
              <w:docPart w:val="46A464DBE2224B5695FE105D1289D95D"/>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822582095"/>
            <w:lock w:val="sdtLocked"/>
            <w:placeholder>
              <w:docPart w:val="94995A160B534C60934EB361AA979683"/>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sdt>
          <w:sdtPr>
            <w:rPr>
              <w:rFonts w:asciiTheme="minorEastAsia" w:hAnsiTheme="minorEastAsia" w:eastAsiaTheme="minorEastAsia"/>
              <w:color w:val="000000" w:themeColor="text1"/>
              <w:szCs w:val="44"/>
            </w:rPr>
            <w:alias w:val="货币类型"/>
            <w:tag w:val="货币类型"/>
            <w:id w:val="778771716"/>
            <w:lock w:val="sdtLocked"/>
            <w:placeholder>
              <w:docPart w:val="0101A87C219540CB8492B27D0657D31C"/>
            </w:placeholde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383826686"/>
            <w:lock w:val="sdtLocked"/>
            <w:placeholder>
              <w:docPart w:val="2F50C002AA284B40B23399C8FD52FF6A"/>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sdt>
          <w:sdtPr>
            <w:rPr>
              <w:rFonts w:asciiTheme="minorEastAsia" w:hAnsiTheme="minorEastAsia" w:eastAsiaTheme="minorEastAsia"/>
              <w:color w:val="000000" w:themeColor="text1"/>
              <w:szCs w:val="44"/>
            </w:rPr>
            <w:alias w:val="货币类型"/>
            <w:tag w:val="货币类型"/>
            <w:id w:val="1055592466"/>
            <w:lock w:val="sdtLocked"/>
            <w:placeholder>
              <w:docPart w:val="34E1FCD1293F44489A259E5591C48FFE"/>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Pr="001D7301" w:rsidR="00EC242E" w:rsidP="00014989" w:rsidRDefault="00865B6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95600421"/>
            <w:lock w:val="sdtLocked"/>
            <w:placeholder>
              <w:docPart w:val="70ACF45FF76048AAA818B4AA97E226EE"/>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sdt>
          <w:sdtPr>
            <w:rPr>
              <w:rFonts w:hint="eastAsia" w:asciiTheme="minorEastAsia" w:hAnsiTheme="minorEastAsia" w:eastAsiaTheme="minorEastAsia"/>
              <w:szCs w:val="44"/>
            </w:rPr>
            <w:id w:val="1173306608"/>
            <w:lock w:val="sdtLocked"/>
            <w:placeholder>
              <w:docPart w:val="D0159AB0B50F4D509B7836E33485030F"/>
            </w:placeholder>
          </w:sdtPr>
          <w:sdtEndPr/>
          <w:sdtContent>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t>-</w:t>
                </w:r>
              </w:p>
            </w:tc>
          </w:sdtContent>
        </w:sdt>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sdt>
            <w:sdtPr>
              <w:rPr>
                <w:rFonts w:hint="eastAsia" w:asciiTheme="minorEastAsia" w:hAnsiTheme="minorEastAsia" w:eastAsiaTheme="minorEastAsia"/>
                <w:color w:val="000000" w:themeColor="text1"/>
                <w:szCs w:val="21"/>
              </w:rPr>
              <w:id w:val="305214462"/>
              <w:lock w:val="sdtLocked"/>
              <w:placeholder>
                <w:docPart w:val="1A7A9E80F7C54340B26C529B1E9CF4C2"/>
              </w:placeholder>
            </w:sdtPr>
            <w:sdtEndPr/>
            <w:sdtContent>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t>-</w:t>
                </w:r>
              </w:p>
            </w:sdtContent>
          </w:sdt>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sdt>
          <w:sdtPr>
            <w:rPr>
              <w:rFonts w:hint="eastAsia"/>
            </w:rPr>
            <w:id w:val="-837145712"/>
            <w:lock w:val="sdtLocked"/>
            <w:placeholder>
              <w:docPart w:val="DD0B9467609744E09848C91CE41C7D9C"/>
            </w:placeholder>
          </w:sdtPr>
          <w:sdtEndPr/>
          <w:sdtContent>
            <w:tc>
              <w:tcPr>
                <w:tcW w:w="9639" w:type="dxa"/>
              </w:tcPr>
              <w:p w:rsidRPr="002D152A" w:rsidR="00EC242E" w:rsidP="002D152A" w:rsidRDefault="002D152A">
                <w:pPr>
                  <w:tabs>
                    <w:tab w:val="left" w:pos="5140"/>
                  </w:tabs>
                </w:pPr>
                <w:r w:rsidRPr="00F71542">
                  <w:t>-</w:t>
                </w:r>
              </w:p>
            </w:tc>
          </w:sdtContent>
        </w:sdt>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sdt>
            <w:sdtPr>
              <w:rPr>
                <w:rFonts w:hint="eastAsia" w:asciiTheme="minorEastAsia" w:hAnsiTheme="minorEastAsia" w:eastAsiaTheme="minorEastAsia"/>
                <w:color w:val="000000" w:themeColor="text1"/>
                <w:szCs w:val="21"/>
              </w:rPr>
              <w:id w:val="-1656745385"/>
              <w:lock w:val="sdtLocked"/>
              <w:placeholder>
                <w:docPart w:val="B9F39F2FCD1F4FD58C4EA8D33B7D9372"/>
              </w:placeholder>
            </w:sdtPr>
            <w:sdtEndPr/>
            <w:sdtContent>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t>-</w:t>
                </w:r>
              </w:p>
            </w:sdtContent>
          </w:sdt>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4045D5">
            <w:pPr>
              <w:tabs>
                <w:tab w:val="left" w:pos="5140"/>
              </w:tabs>
              <w:rPr>
                <w:rFonts w:asciiTheme="minorEastAsia" w:hAnsiTheme="minorEastAsia" w:eastAsiaTheme="minorEastAsia"/>
                <w:color w:val="000000" w:themeColor="text1"/>
                <w:szCs w:val="21"/>
              </w:rPr>
            </w:pPr>
            <w:sdt>
              <w:sdtPr>
                <w:rPr>
                  <w:rFonts w:hint="eastAsia" w:asciiTheme="minorEastAsia" w:hAnsiTheme="minorEastAsia" w:eastAsiaTheme="minorEastAsia"/>
                  <w:color w:val="000000" w:themeColor="text1"/>
                  <w:szCs w:val="21"/>
                </w:rPr>
                <w:id w:val="-1051614961"/>
                <w:lock w:val="sdtLocked"/>
                <w:placeholder>
                  <w:docPart w:val="3CB5DF8CB4E74AF1AED987E0C951F134"/>
                </w:placeholder>
              </w:sdtPr>
              <w:sdtEndPr/>
              <w:sdtContent>
                <w:r w:rsidRPr="008F432C" w:rsidR="00BC5908">
                  <w:t>-</w:t>
                </w:r>
              </w:sdtContent>
            </w:sdt>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color w:val="000000" w:themeColor="text1"/>
                <w:szCs w:val="21"/>
              </w:rPr>
              <w:id w:val="1120879111"/>
              <w:lock w:val="sdtLocked"/>
              <w:placeholder>
                <w:docPart w:val="102C5F005DF3423DB88614935D1762D0"/>
              </w:placeholder>
            </w:sdtPr>
            <w:sdtEndPr/>
            <w:sdtContent>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t>-</w:t>
                </w:r>
              </w:p>
            </w:sdtContent>
          </w:sdt>
        </w:tc>
      </w:tr>
    </w:tbl>
    <w:p w:rsidR="00A84854" w:rsidP="00821B09" w:rsidRDefault="00A84854"/>
    <w:sdt>
      <w:sdtPr>
        <w:rPr>
          <w:rFonts w:hint="eastAsia" w:asciiTheme="minorEastAsia" w:hAnsiTheme="minorEastAsia" w:eastAsiaTheme="minorEastAsia"/>
          <w:b/>
          <w:color w:val="000000" w:themeColor="text1"/>
          <w:szCs w:val="44"/>
        </w:rPr>
        <w:id w:val="1268205408"/>
        <w:lock w:val="sdtLocked"/>
        <w:placeholder>
          <w:docPart w:val="8EF6F55F6C9D4F8E88E6EE70A6C54078"/>
        </w:placeholder>
      </w:sdtPr>
      <w:sdtEndPr>
        <w:rPr>
          <w:rFonts w:ascii="Calibri" w:hAnsi="Calibri" w:eastAsia="宋体"/>
          <w:b w:val="0"/>
          <w:color w:val="auto"/>
          <w:szCs w:val="22"/>
        </w:rPr>
      </w:sdtEndPr>
      <w:sdtContent>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自愿披露（如有</w:t>
          </w:r>
          <w:r w:rsidRPr="001B6047">
            <w:rPr>
              <w:rFonts w:asciiTheme="minorEastAsia" w:hAnsiTheme="minorEastAsia" w:eastAsiaTheme="minorEastAsia"/>
              <w:b/>
              <w:color w:val="000000" w:themeColor="text1"/>
              <w:szCs w:val="44"/>
            </w:rPr>
            <w:t>）</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sdt>
                <w:sdtPr>
                  <w:rPr>
                    <w:rFonts w:hint="eastAsia" w:asciiTheme="minorEastAsia" w:hAnsiTheme="minorEastAsia" w:eastAsiaTheme="minorEastAsia"/>
                    <w:color w:val="000000" w:themeColor="text1"/>
                    <w:szCs w:val="44"/>
                  </w:rPr>
                  <w:id w:val="-439836797"/>
                  <w:lock w:val="sdtLocked"/>
                  <w:placeholder>
                    <w:docPart w:val="B1B8E98E29314ED18481E098D319BA7F"/>
                  </w:placeholder>
                </w:sdtPr>
                <w:sdtEndPr/>
                <w:sdtContent>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t>-</w:t>
                    </w:r>
                  </w:p>
                </w:sdtContent>
              </w:sdt>
            </w:tc>
          </w:tr>
        </w:tbl>
        <w:p w:rsidR="00A84854" w:rsidP="00821B09" w:rsidRDefault="004045D5"/>
      </w:sdtContent>
    </w:sdt>
    <w:p w:rsidRPr="00A84854" w:rsidR="008919DD" w:rsidP="00821B09" w:rsidRDefault="008919DD"/>
    <w:sdt>
      <w:sdtPr>
        <w:rPr>
          <w:rFonts w:hint="eastAsia" w:ascii="Calibri" w:hAnsi="Calibri" w:eastAsia="宋体" w:cs="Times New Roman"/>
          <w:b w:val="0"/>
          <w:bCs w:val="0"/>
          <w:sz w:val="21"/>
          <w:szCs w:val="22"/>
        </w:rPr>
        <w:id w:val="-1500582846"/>
        <w:placeholder>
          <w:docPart w:val="8EF6F55F6C9D4F8E88E6EE70A6C54078"/>
        </w:placeholder>
      </w:sdtPr>
      <w:sdtEndPr>
        <w:rPr>
          <w:rFonts w:hint="default" w:asciiTheme="minorEastAsia" w:hAnsiTheme="minorEastAsia" w:eastAsiaTheme="minorEastAsia"/>
          <w:color w:val="000000" w:themeColor="text1"/>
          <w:szCs w:val="44"/>
        </w:rPr>
      </w:sdtEndPr>
      <w:sdtContent>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sdt>
          <w:sdtPr>
            <w:rPr>
              <w:rFonts w:hint="eastAsia" w:asciiTheme="minorEastAsia" w:hAnsiTheme="minorEastAsia" w:eastAsiaTheme="minorEastAsia"/>
              <w:b/>
              <w:color w:val="000000" w:themeColor="text1"/>
              <w:szCs w:val="44"/>
            </w:rPr>
            <w:id w:val="-1571965897"/>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180860214"/>
                      <w:lock w:val="sdtLocked"/>
                      <w:placeholder>
                        <w:docPart w:val="F8155CD7CFA8499F8C72985CDF328D66"/>
                      </w:placeholder>
                    </w:sdtPr>
                    <w:sdtEndPr/>
                    <w:sdtContent>
                      <w:p w:rsidRPr="00437DEB" w:rsidR="00DD2AE6" w:rsidP="00D868F6" w:rsidRDefault="00D868F6">
                        <w:pPr>
                          <w:rPr>
                            <w:rFonts w:asciiTheme="minorEastAsia" w:hAnsiTheme="minorEastAsia" w:eastAsiaTheme="minorEastAsia"/>
                            <w:szCs w:val="44"/>
                          </w:rPr>
                        </w:pPr>
                        <w:r w:rsidRPr="008F432C">
                          <w:t>-</w:t>
                        </w:r>
                      </w:p>
                    </w:sdtContent>
                  </w:sdt>
                </w:tc>
              </w:tr>
            </w:tbl>
          </w:sdtContent>
        </w:sdt>
        <w:p w:rsidRPr="001B6047" w:rsidR="00DD2AE6" w:rsidP="00DD2AE6" w:rsidRDefault="00DD2AE6">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272793663"/>
            <w:placeholder>
              <w:docPart w:val="1646E33A11054A95A2B26DBB39736AB9"/>
            </w:placeholder>
          </w:sdtPr>
          <w:sdtEndPr>
            <w:rPr>
              <w:rFonts w:hint="default"/>
              <w:b w:val="0"/>
              <w:color w:val="auto"/>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353456772"/>
                      <w:lock w:val="sdtLocked"/>
                      <w:placeholder>
                        <w:docPart w:val="62D6DF06FCF8432BBBCBB026B8FEE02A"/>
                      </w:placeholder>
                    </w:sdtPr>
                    <w:sdtEndPr/>
                    <w:sdtContent>
                      <w:p w:rsidRPr="00437DEB" w:rsidR="00DD2AE6" w:rsidP="009854F4" w:rsidRDefault="009854F4">
                        <w:pPr>
                          <w:rPr>
                            <w:rFonts w:asciiTheme="minorEastAsia" w:hAnsiTheme="minorEastAsia" w:eastAsiaTheme="minorEastAsia"/>
                            <w:szCs w:val="44"/>
                          </w:rPr>
                        </w:pPr>
                        <w:r w:rsidRPr="008F432C">
                          <w:t>-</w:t>
                        </w:r>
                      </w:p>
                    </w:sdtContent>
                  </w:sdt>
                </w:tc>
              </w:tr>
            </w:tbl>
          </w:sdtContent>
        </w:sdt>
        <w:p w:rsidRPr="001B6047" w:rsidR="009C42A1" w:rsidP="00C822BD" w:rsidRDefault="009C42A1">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996448838"/>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544178853"/>
                      <w:lock w:val="sdtLocked"/>
                      <w:placeholder>
                        <w:docPart w:val="8ABCB57D27C54AE39E93615C14E69E4E"/>
                      </w:placeholder>
                    </w:sdtPr>
                    <w:sdtEndPr/>
                    <w:sdtContent>
                      <w:p w:rsidRPr="00437DEB" w:rsidR="009B5CCC" w:rsidP="009854F4" w:rsidRDefault="009854F4">
                        <w:pPr>
                          <w:rPr>
                            <w:rFonts w:asciiTheme="minorEastAsia" w:hAnsiTheme="minorEastAsia" w:eastAsiaTheme="minorEastAsia"/>
                            <w:szCs w:val="44"/>
                          </w:rPr>
                        </w:pPr>
                        <w:r w:rsidRPr="008F432C">
                          <w:t>-</w:t>
                        </w:r>
                      </w:p>
                    </w:sdtContent>
                  </w:sdt>
                </w:tc>
              </w:tr>
            </w:tbl>
          </w:sdtContent>
        </w:sdt>
        <w:p w:rsidRPr="00083123" w:rsidR="00083123" w:rsidP="00DD2AE6" w:rsidRDefault="00083123">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58897522"/>
            <w:placeholder>
              <w:docPart w:val="8EF6F55F6C9D4F8E88E6EE70A6C54078"/>
            </w:placeholder>
          </w:sdtPr>
          <w:sdtEndPr>
            <w:rPr>
              <w:rFonts w:hint="default"/>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2116083598"/>
                      <w:lock w:val="sdtLocked"/>
                      <w:placeholder>
                        <w:docPart w:val="C52CFBECF5754C279C806035F998ED7A"/>
                      </w:placeholder>
                    </w:sdtPr>
                    <w:sdtEndPr/>
                    <w:sdtContent>
                      <w:p w:rsidRPr="00083123" w:rsidR="00DD2AE6" w:rsidP="00083123" w:rsidRDefault="00083123">
                        <w:pPr>
                          <w:tabs>
                            <w:tab w:val="left" w:pos="5140"/>
                          </w:tabs>
                          <w:rPr>
                            <w:rFonts w:asciiTheme="minorEastAsia" w:hAnsiTheme="minorEastAsia" w:eastAsiaTheme="minorEastAsia"/>
                            <w:szCs w:val="44"/>
                          </w:rPr>
                        </w:pPr>
                        <w:r w:rsidRPr="008F432C">
                          <w:t>-</w:t>
                        </w:r>
                      </w:p>
                    </w:sdtContent>
                  </w:sdt>
                </w:tc>
              </w:tr>
            </w:tbl>
            <w:p w:rsidR="003B7049" w:rsidP="00E46551" w:rsidRDefault="004045D5">
              <w:pPr>
                <w:tabs>
                  <w:tab w:val="left" w:pos="5140"/>
                </w:tabs>
                <w:rPr>
                  <w:rFonts w:asciiTheme="minorEastAsia" w:hAnsiTheme="minorEastAsia" w:eastAsiaTheme="minorEastAsia"/>
                  <w:b/>
                  <w:color w:val="000000" w:themeColor="text1"/>
                  <w:szCs w:val="44"/>
                </w:rPr>
              </w:pPr>
            </w:p>
          </w:sdtContent>
        </w:sdt>
      </w:sdtContent>
    </w:sdt>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sdt>
          <w:sdtPr>
            <w:id w:val="-1001812379"/>
            <w:lock w:val="sdtLocked"/>
            <w:placeholder>
              <w:docPart w:val="3ECB7F3F06EE4507AD3AE0463D90BB12"/>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t>-</w:t>
                </w:r>
              </w:p>
            </w:tc>
          </w:sdtContent>
        </w:sdt>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sdt>
          <w:sdtPr>
            <w:rPr>
              <w:rFonts w:asciiTheme="minorEastAsia" w:hAnsiTheme="minorEastAsia" w:eastAsiaTheme="minorEastAsia"/>
              <w:szCs w:val="44"/>
            </w:rPr>
            <w:id w:val="162673390"/>
            <w:lock w:val="sdtLocked"/>
            <w:placeholder>
              <w:docPart w:val="0F29C63A2D3D40C39B55FEDB544892A1"/>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t>-</w:t>
                </w:r>
              </w:p>
            </w:tc>
          </w:sdtContent>
        </w:sdt>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sdt>
          <w:sdtPr>
            <w:rPr>
              <w:rFonts w:asciiTheme="minorEastAsia" w:hAnsiTheme="minorEastAsia" w:eastAsia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t>-</w:t>
                </w:r>
              </w:p>
            </w:tc>
          </w:sdtContent>
        </w:sdt>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sdt>
          <w:sdtPr>
            <w:rPr>
              <w:rFonts w:asciiTheme="minorEastAsia" w:hAnsiTheme="minorEastAsia" w:eastAsiaTheme="minorEastAsia"/>
              <w:color w:val="000000" w:themeColor="text1"/>
              <w:szCs w:val="44"/>
            </w:rPr>
            <w:id w:val="-2032791654"/>
            <w:lock w:val="sdtLocked"/>
            <w:placeholder>
              <w:docPart w:val="176E8654A8D7482EBCE9C5677C377217"/>
            </w:placeholder>
            <w:text/>
          </w:sdtPr>
          <w:sdtEndPr/>
          <w:sdtContent>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t>-</w:t>
                </w:r>
              </w:p>
            </w:tc>
          </w:sdtContent>
        </w:sdt>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sdt>
            <w:sdtPr>
              <w:rPr>
                <w:rFonts w:asciiTheme="minorEastAsia" w:hAnsiTheme="minorEastAsia" w:eastAsiaTheme="minorEastAsia"/>
                <w:color w:val="000000" w:themeColor="text1"/>
                <w:szCs w:val="44"/>
              </w:rPr>
              <w:id w:val="-65646645"/>
              <w:lock w:val="sdtLocked"/>
              <w:placeholder>
                <w:docPart w:val="0A0B90AD48314CA9A1FC21F982C2DCFD"/>
              </w:placeholder>
            </w:sdtPr>
            <w:sdtEndPr/>
            <w:sdtContent>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t>-</w:t>
                </w:r>
              </w:p>
            </w:sdtContent>
          </w:sdt>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7"/>
      <w:r w:rsidRPr="00CC1546">
        <w:rPr>
          <w:rFonts w:hint="eastAsia" w:ascii="黑体" w:hAnsi="黑体" w:eastAsia="黑体"/>
          <w:b w:val="0"/>
          <w:sz w:val="36"/>
          <w:szCs w:val="36"/>
        </w:rPr>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7"/>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sdt>
          <w:sdtPr>
            <w:rPr>
              <w:rFonts w:asciiTheme="minorEastAsia" w:hAnsiTheme="minorEastAsia" w:eastAsia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t>-</w:t>
                </w:r>
              </w:p>
            </w:tc>
          </w:sdtContent>
        </w:sdt>
        <w:tc>
          <w:tcPr>
            <w:tcW w:w="1984" w:type="dxa"/>
          </w:tcPr>
          <w:p w:rsidRPr="00AA2553" w:rsidR="006A5543" w:rsidP="0000617B" w:rsidRDefault="004045D5">
            <w:pPr>
              <w:jc w:val="left"/>
              <w:rPr>
                <w:rFonts w:asciiTheme="minorEastAsia" w:hAnsiTheme="minorEastAsia" w:eastAsiaTheme="minorEastAsia"/>
                <w:color w:val="000000" w:themeColor="text1"/>
                <w:szCs w:val="24"/>
              </w:rPr>
            </w:pPr>
            <w:sdt>
              <w:sdtPr>
                <w:rPr>
                  <w:rFonts w:asciiTheme="minorEastAsia" w:hAnsiTheme="minorEastAsia" w:eastAsiaTheme="minorEastAsia"/>
                  <w:color w:val="000000" w:themeColor="text1"/>
                  <w:szCs w:val="24"/>
                </w:rPr>
                <w:id w:val="1510638259"/>
                <w:lock w:val="sdtLocked"/>
                <w:placeholder>
                  <w:docPart w:val="387610BB5AB44006B807E4215B819FFC"/>
                </w:placeholder>
                <w:text/>
              </w:sdtPr>
              <w:sdtEndPr/>
              <w:sdtContent>
                <w:r w:rsidRPr="008F432C" w:rsidR="0000617B">
                  <w:t>-</w:t>
                </w:r>
              </w:sdtContent>
            </w:sdt>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sdt>
          <w:sdtPr>
            <w:rPr>
              <w:rFonts w:asciiTheme="minorEastAsia" w:hAnsiTheme="minorEastAsia" w:eastAsia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591013295"/>
            <w:lock w:val="sdtLocked"/>
            <w:placeholder>
              <w:docPart w:val="A0422C0D16D54C6E8BDE2A3C1D5F91B4"/>
            </w:placeholder>
            <w:text/>
          </w:sdtPr>
          <w:sdtEndPr/>
          <w:sdtContent>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t>-</w:t>
                </w:r>
              </w:p>
            </w:tc>
          </w:sdtContent>
        </w:sdt>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sdt>
          <w:sdtPr>
            <w:rPr>
              <w:rFonts w:asciiTheme="minorEastAsia" w:hAnsiTheme="minorEastAsia" w:eastAsia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850795811"/>
            <w:lock w:val="sdtLocked"/>
            <w:placeholder>
              <w:docPart w:val="E07648B7503B4A14A216866A9F7ABDAC"/>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966650138"/>
            <w:lock w:val="sdtLocked"/>
            <w:placeholder>
              <w:docPart w:val="5C33F1A216274D71A967389E1CBF086A"/>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590419170"/>
            <w:lock w:val="sdtLocked"/>
            <w:placeholder>
              <w:docPart w:val="D4FE6DEC3D5C451280B8CC99CDCE6DF8"/>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sdt>
          <w:sdtPr>
            <w:rPr>
              <w:rFonts w:asciiTheme="minorEastAsia" w:hAnsiTheme="minorEastAsia" w:eastAsia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812587650"/>
            <w:lock w:val="sdtLocked"/>
            <w:placeholder>
              <w:docPart w:val="F1938B48845242E3AF3E9DAA4FDCC18E"/>
            </w:placeholder>
            <w:text/>
          </w:sdtPr>
          <w:sdtEndPr/>
          <w:sdtContent>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2009123497"/>
            <w:lock w:val="sdtLocked"/>
            <w:placeholder>
              <w:docPart w:val="128D8A1EC3DA46329E0390519E369A35"/>
            </w:placeholder>
            <w:text/>
          </w:sdtPr>
          <w:sdtEndPr/>
          <w:sdtContent>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779862879"/>
            <w:lock w:val="sdtLocked"/>
            <w:placeholder>
              <w:docPart w:val="044A5C42AB734AF3B0B9A909FE058BBA"/>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2006315469"/>
            <w:lock w:val="sdtLocked"/>
            <w:placeholder>
              <w:docPart w:val="D918FF6230E549F1ACE54D3E1CC4660F"/>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sdt>
          <w:sdtPr>
            <w:rPr>
              <w:rFonts w:asciiTheme="minorEastAsia" w:hAnsiTheme="minorEastAsia" w:eastAsia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558372132"/>
            <w:lock w:val="sdtLocked"/>
            <w:placeholder>
              <w:docPart w:val="A6219F5890D0492B92F7037FA67E2BE6"/>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sdt>
          <w:sdtPr>
            <w:rPr>
              <w:rFonts w:asciiTheme="minorEastAsia" w:hAnsiTheme="minorEastAsia" w:eastAsia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914389187"/>
            <w:lock w:val="sdtLocked"/>
            <w:placeholder>
              <w:docPart w:val="B6FB73D8903F447A967788BBCCBE69E3"/>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966726041"/>
            <w:lock w:val="sdtLocked"/>
            <w:placeholder>
              <w:docPart w:val="9C024715F7E0424AAB11FE1DA6FD76F3"/>
            </w:placeholder>
            <w:text/>
          </w:sdtPr>
          <w:sdtEndPr/>
          <w:sdtContent>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sdt>
          <w:sdtPr>
            <w:rPr>
              <w:rFonts w:asciiTheme="minorEastAsia" w:hAnsiTheme="minorEastAsia" w:eastAsia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481278"/>
            <w:lock w:val="sdtLocked"/>
            <w:placeholder>
              <w:docPart w:val="BDCDCE6EF48A47569193285A925A40E9"/>
            </w:placeholder>
            <w:text/>
          </w:sdtPr>
          <w:sdtEndPr/>
          <w:sdtContent>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sdt>
          <w:sdtPr>
            <w:rPr>
              <w:rFonts w:asciiTheme="minorEastAsia" w:hAnsiTheme="minorEastAsia" w:eastAsia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316474581"/>
            <w:lock w:val="sdtLocked"/>
            <w:placeholder>
              <w:docPart w:val="AD6BF583B7904801A88E3E42911899C9"/>
            </w:placeholder>
            <w:text/>
          </w:sdtPr>
          <w:sdtEndPr/>
          <w:sdtContent>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t>-</w:t>
                </w:r>
              </w:p>
            </w:tc>
          </w:sdtContent>
        </w:sdt>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sdt>
      <w:sdtPr>
        <w:rPr>
          <w:rFonts w:hint="eastAsia" w:asciiTheme="minorEastAsia" w:hAnsiTheme="minorEastAsia" w:eastAsiaTheme="minorEastAsia"/>
          <w:b/>
          <w:color w:val="000000" w:themeColor="text1"/>
          <w:szCs w:val="24"/>
        </w:rPr>
        <w:id w:val="-657465312"/>
        <w:placeholder>
          <w:docPart w:val="C6A6F395F02B4AD589B72B2B5A881C00"/>
        </w:placeholder>
      </w:sdtPr>
      <w:sdtEndPr>
        <w:rPr>
          <w:rFonts w:hint="default" w:ascii="Calibri" w:hAnsi="Calibri" w:eastAsia="宋体"/>
          <w:b w:val="0"/>
          <w:color w:val="auto"/>
          <w:szCs w:val="22"/>
        </w:rPr>
      </w:sdtEndPr>
      <w:sdtContent>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701"/>
          </w:tblGrid>
          <w:tr w:rsidRPr="001B6047" w:rsidR="001B6047" w:rsidTr="0010708F">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hAnsiTheme="minorEastAsia" w:eastAsiaTheme="minorEastAsia"/>
                <w:color w:val="000000" w:themeColor="text1"/>
                <w:szCs w:val="24"/>
              </w:rPr>
              <w:id w:val="-1925717816"/>
              <w:lock w:val="sdtLocked"/>
              <w:placeholder>
                <w:docPart w:val="C6A6F395F02B4AD589B72B2B5A881C00"/>
              </w:placeholder>
            </w:sdtPr>
            <w:sdtEndPr/>
            <w:sdtContent>
              <w:tr w:rsidRPr="001B6047" w:rsidR="001B6047" w:rsidTr="0010708F">
                <w:trPr>
                  <w:trHeight w:val="310"/>
                </w:trPr>
                <w:sdt>
                  <w:sdtPr>
                    <w:rPr>
                      <w:rFonts w:asciiTheme="minorEastAsia" w:hAnsiTheme="minorEastAsia" w:eastAsiaTheme="minorEastAsia"/>
                      <w:color w:val="000000" w:themeColor="text1"/>
                      <w:szCs w:val="24"/>
                    </w:rPr>
                    <w:id w:val="886532941"/>
                    <w:lock w:val="sdtLocked"/>
                    <w:placeholder>
                      <w:docPart w:val="E3A15E0AC2BC489B8B28018A0A7BF2F9"/>
                    </w:placeholder>
                    <w:text/>
                  </w:sdtPr>
                  <w:sdtEndPr/>
                  <w:sdtContent>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757786297"/>
                    <w:lock w:val="sdtLocked"/>
                    <w:placeholder>
                      <w:docPart w:val="AB48C5ACCF744CF8B7F8773F2A5B03C7"/>
                    </w:placeholder>
                    <w:text/>
                  </w:sdtPr>
                  <w:sdtEndPr/>
                  <w:sdtContent>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830257238"/>
                    <w:lock w:val="sdtLocked"/>
                    <w:placeholder>
                      <w:docPart w:val="93D71C61F7B04D8E9E246E8E9F0C9273"/>
                    </w:placeholder>
                    <w:text/>
                  </w:sdtPr>
                  <w:sdtEndPr/>
                  <w:sdtContent>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44"/>
                    </w:rPr>
                    <w:id w:val="1709292042"/>
                    <w:lock w:val="sdtLocked"/>
                    <w:placeholder>
                      <w:docPart w:val="1D92191416754843A6D9A6701C244B47"/>
                    </w:placeholder>
                    <w:dropDownList>
                      <w:listItem w:displayText="是" w:value="true"/>
                      <w:listItem w:displayText="否" w:value="false"/>
                    </w:dropDownList>
                  </w:sdtPr>
                  <w:sdtEndPr/>
                  <w:sdtContent>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id w:val="-1454940272"/>
                    <w:lock w:val="sdtLocked"/>
                    <w:placeholder>
                      <w:docPart w:val="DBE32B27DBBA42C78EEF2F5FCD024F23"/>
                    </w:placeholder>
                    <w:text/>
                  </w:sdtPr>
                  <w:sdtEndPr/>
                  <w:sdtContent>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t>-</w:t>
                        </w:r>
                      </w:p>
                    </w:tc>
                  </w:sdtContent>
                </w:sdt>
              </w:tr>
            </w:sdtContent>
          </w:sdt>
          <w:tr w:rsidRPr="001B6047" w:rsidR="001B6047" w:rsidTr="0010708F">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sdt>
              <w:sdtPr>
                <w:rPr>
                  <w:rFonts w:asciiTheme="minorEastAsia" w:hAnsiTheme="minorEastAsia" w:eastAsiaTheme="minorEastAsia"/>
                  <w:color w:val="000000" w:themeColor="text1"/>
                  <w:szCs w:val="24"/>
                </w:rPr>
                <w:alias w:val="货币类型"/>
                <w:tag w:val="货币类型"/>
                <w:id w:val="-2074108384"/>
                <w:lock w:val="sdtLocked"/>
                <w:placeholder>
                  <w:docPart w:val="278E83B3468F4280844E52E8F9ACAB3E"/>
                </w:placeholder>
                <w:text/>
              </w:sdtPr>
              <w:sdtEndPr/>
              <w:sdtContent>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998490450"/>
                <w:lock w:val="sdtLocked"/>
                <w:placeholder>
                  <w:docPart w:val="F7C7BD1608D24EE594778741C7D2D611"/>
                </w:placeholder>
                <w:text/>
              </w:sdtPr>
              <w:sdtEndPr/>
              <w:sdtContent>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sdt>
              <w:sdtPr>
                <w:rPr>
                  <w:rFonts w:asciiTheme="minorEastAsia" w:hAnsiTheme="minorEastAsia" w:eastAsiaTheme="minorEastAsia"/>
                  <w:color w:val="000000" w:themeColor="text1"/>
                  <w:szCs w:val="44"/>
                </w:rPr>
                <w:id w:val="523448238"/>
                <w:lock w:val="sdtLocked"/>
                <w:placeholder>
                  <w:docPart w:val="58664BC5701441D48268E811531F94E3"/>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t>-</w:t>
                    </w:r>
                  </w:p>
                </w:tc>
              </w:sdtContent>
            </w:sdt>
          </w:tr>
        </w:tbl>
        <w:p w:rsidRPr="001B6047" w:rsidR="00D055BF" w:rsidP="007D202E" w:rsidRDefault="004045D5"/>
      </w:sdtContent>
    </w:sdt>
    <w:sdt>
      <w:sdtPr>
        <w:rPr>
          <w:rFonts w:hint="eastAsia" w:asciiTheme="minorEastAsia" w:hAnsiTheme="minorEastAsia" w:eastAsiaTheme="minorEastAsia"/>
          <w:b/>
          <w:color w:val="000000" w:themeColor="text1"/>
          <w:szCs w:val="24"/>
        </w:rPr>
        <w:id w:val="1045570499"/>
        <w:placeholder>
          <w:docPart w:val="C6A6F395F02B4AD589B72B2B5A881C00"/>
        </w:placeholder>
      </w:sdtPr>
      <w:sdtEndPr>
        <w:rPr>
          <w:rFonts w:hint="default"/>
        </w:rPr>
      </w:sdtEndPr>
      <w:sdtContent>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sdt>
            <w:sdtPr>
              <w:rPr>
                <w:rFonts w:asciiTheme="minorEastAsia" w:hAnsiTheme="minorEastAsia" w:eastAsiaTheme="minorEastAsia"/>
                <w:color w:val="000000" w:themeColor="text1"/>
                <w:szCs w:val="24"/>
              </w:rPr>
              <w:id w:val="1100762205"/>
              <w:lock w:val="sdtLocked"/>
              <w:placeholder>
                <w:docPart w:val="C6A6F395F02B4AD589B72B2B5A881C00"/>
              </w:placeholder>
            </w:sdtPr>
            <w:sdtEndPr>
              <w:rPr>
                <w:rFonts w:ascii="宋体" w:hAnsi="宋体" w:eastAsia="宋体"/>
                <w:szCs w:val="21"/>
              </w:rPr>
            </w:sdtEndPr>
            <w:sdtContent>
              <w:tr w:rsidRPr="001B6047" w:rsidR="001B6047" w:rsidTr="00A25E75">
                <w:sdt>
                  <w:sdtPr>
                    <w:rPr>
                      <w:rFonts w:asciiTheme="minorEastAsia" w:hAnsiTheme="minorEastAsia" w:eastAsiaTheme="minorEastAsia"/>
                      <w:color w:val="000000" w:themeColor="text1"/>
                      <w:szCs w:val="24"/>
                    </w:rPr>
                    <w:id w:val="-1514294457"/>
                    <w:lock w:val="sdtLocked"/>
                    <w:placeholder>
                      <w:docPart w:val="02378A583B1547FCA0927B33FD401F6C"/>
                    </w:placeholder>
                    <w:tex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207485977"/>
                    <w:lock w:val="sdtLocked"/>
                    <w:placeholder>
                      <w:docPart w:val="6272A18F235E47DA860ECDF35ABD9AE1"/>
                    </w:placeholder>
                    <w:text/>
                  </w:sdtPr>
                  <w:sdtEndPr/>
                  <w:sdtContent>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起止日期"/>
                    <w:tag w:val="起止日期"/>
                    <w:id w:val="2032609934"/>
                    <w:lock w:val="sdtLocked"/>
                    <w:placeholder>
                      <w:docPart w:val="743D667DE11E4E3F93AF27499AF40AB6"/>
                    </w:placeholder>
                    <w:tex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t>-</w:t>
                        </w:r>
                      </w:p>
                    </w:tc>
                  </w:sdtContent>
                </w:sdt>
                <w:sdt>
                  <w:sdtPr>
                    <w:rPr>
                      <w:rFonts w:ascii="宋体" w:hAnsi="宋体"/>
                      <w:color w:val="000000" w:themeColor="text1"/>
                      <w:szCs w:val="21"/>
                    </w:rPr>
                    <w:id w:val="-1287040704"/>
                    <w:lock w:val="sdtLocked"/>
                    <w:placeholder>
                      <w:docPart w:val="50FDAD2EEB4A4428B6AB2E52B4E4D65D"/>
                    </w:placeholder>
                    <w:dropDownList>
                      <w:listItem w:displayText="保证" w:value="保证"/>
                      <w:listItem w:displayText="抵押" w:value="抵押"/>
                      <w:listItem w:displayText="质押" w:value="质押"/>
                    </w:dropDownList>
                  </w:sdtPr>
                  <w:sdtEndPr/>
                  <w:sdtContent>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475151930"/>
                    <w:lock w:val="sdtLocked"/>
                    <w:placeholder>
                      <w:docPart w:val="846564D267E541228532E6EA4C20FB2C"/>
                    </w:placeholder>
                    <w:dropDownList>
                      <w:listItem w:displayText="一般" w:value="一般"/>
                      <w:listItem w:displayText="连带" w:value="连带"/>
                    </w:dropDownList>
                  </w:sdtPr>
                  <w:sdtEndPr/>
                  <w:sdtContent>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570028151"/>
                    <w:lock w:val="sdtLocked"/>
                    <w:placeholder>
                      <w:docPart w:val="9CED45A2BFD84DCDA87E5F062F5C6F3E"/>
                    </w:placeholder>
                    <w:dropDownList>
                      <w:listItem w:displayText="是" w:value="true"/>
                      <w:listItem w:displayText="否" w:value="false"/>
                    </w:dropDownLis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522750361"/>
                    <w:lock w:val="sdtLocked"/>
                    <w:placeholder>
                      <w:docPart w:val="8A28D8D17D6E486089FAA430ADF0240C"/>
                    </w:placeholder>
                    <w:dropDownList>
                      <w:listItem w:displayText="是" w:value="true"/>
                      <w:listItem w:displayText="否" w:value="false"/>
                    </w:dropDownList>
                  </w:sdtPr>
                  <w:sdtEndPr/>
                  <w:sdtContent>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t>-</w:t>
                        </w:r>
                      </w:p>
                    </w:tc>
                  </w:sdtContent>
                </w:sdt>
              </w:tr>
            </w:sdtContent>
          </w:sdt>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sdt>
              <w:sdtPr>
                <w:rPr>
                  <w:rFonts w:asciiTheme="minorEastAsia" w:hAnsiTheme="minorEastAsia" w:eastAsiaTheme="minorEastAsia"/>
                  <w:color w:val="000000" w:themeColor="text1"/>
                  <w:szCs w:val="24"/>
                </w:rPr>
                <w:alias w:val="货币类型"/>
                <w:tag w:val="货币类型"/>
                <w:id w:val="843893924"/>
                <w:lock w:val="sdtLocked"/>
                <w:placeholder>
                  <w:docPart w:val="7E454C9AC0CE40EF81CB586F3279F152"/>
                </w:placeholder>
                <w:text/>
              </w:sdtPr>
              <w:sdtEndPr/>
              <w:sdtContent>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t>-</w:t>
                    </w:r>
                  </w:p>
                </w:tc>
              </w:sdtContent>
            </w:sdt>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sdt>
              <w:sdtPr>
                <w:rPr>
                  <w:rFonts w:asciiTheme="minorEastAsia" w:hAnsiTheme="minorEastAsia" w:eastAsiaTheme="minorEastAsia"/>
                  <w:color w:val="000000" w:themeColor="text1"/>
                  <w:szCs w:val="24"/>
                </w:rPr>
                <w:alias w:val="货币类型"/>
                <w:tag w:val="货币类型"/>
                <w:id w:val="-1938664317"/>
                <w:lock w:val="sdtLocked"/>
                <w:placeholder>
                  <w:docPart w:val="E88452BDFCC2404DBC9D299B9D8CE884"/>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公司及子公司为股东、实际控制人及其关联方提供担保</w:t>
                </w:r>
              </w:p>
            </w:tc>
            <w:sdt>
              <w:sdtPr>
                <w:rPr>
                  <w:rFonts w:asciiTheme="minorEastAsia" w:hAnsiTheme="minorEastAsia" w:eastAsiaTheme="minorEastAsia"/>
                  <w:color w:val="000000" w:themeColor="text1"/>
                  <w:szCs w:val="24"/>
                </w:rPr>
                <w:alias w:val="货币类型"/>
                <w:tag w:val="货币类型"/>
                <w:id w:val="1804264932"/>
                <w:lock w:val="sdtLocked"/>
                <w:placeholder>
                  <w:docPart w:val="149D99391ADD42249CA0569F3883696C"/>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sdt>
              <w:sdtPr>
                <w:rPr>
                  <w:rFonts w:asciiTheme="minorEastAsia" w:hAnsiTheme="minorEastAsia" w:eastAsiaTheme="minorEastAsia"/>
                  <w:color w:val="000000" w:themeColor="text1"/>
                  <w:szCs w:val="24"/>
                </w:rPr>
                <w:alias w:val="货币类型"/>
                <w:tag w:val="货币类型"/>
                <w:id w:val="17905979"/>
                <w:lock w:val="sdtLocked"/>
                <w:placeholder>
                  <w:docPart w:val="FE1CD14887504AEC9F46C7B0F9583CC2"/>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sdt>
              <w:sdtPr>
                <w:rPr>
                  <w:rFonts w:asciiTheme="minorEastAsia" w:hAnsiTheme="minorEastAsia" w:eastAsiaTheme="minorEastAsia"/>
                  <w:color w:val="000000" w:themeColor="text1"/>
                  <w:szCs w:val="24"/>
                </w:rPr>
                <w:alias w:val="货币类型"/>
                <w:tag w:val="货币类型"/>
                <w:id w:val="1319701210"/>
                <w:lock w:val="sdtLocked"/>
                <w:placeholder>
                  <w:docPart w:val="781A2B737CE042749F9F233EA9704BDD"/>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bl>
        <w:p w:rsidRPr="001B6047" w:rsidR="0008714C" w:rsidP="00D055BF" w:rsidRDefault="004045D5">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953353695"/>
        <w:placeholder>
          <w:docPart w:val="C6A6F395F02B4AD589B72B2B5A881C00"/>
        </w:placeholder>
      </w:sdtPr>
      <w:sdtEndPr>
        <w:rPr>
          <w:rFonts w:hint="default"/>
        </w:rPr>
      </w:sdtEndPr>
      <w:sdtContent>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hAnsiTheme="minorEastAsia" w:eastAsiaTheme="minorEastAsia"/>
                <w:color w:val="000000" w:themeColor="text1"/>
                <w:szCs w:val="24"/>
              </w:rPr>
              <w:id w:val="-1319185716"/>
              <w:lock w:val="sdtLocked"/>
              <w:placeholder>
                <w:docPart w:val="C6A6F395F02B4AD589B72B2B5A881C00"/>
              </w:placeholder>
            </w:sdtPr>
            <w:sdtEndPr>
              <w:rPr>
                <w:rFonts w:ascii="宋体" w:hAnsi="宋体" w:eastAsia="宋体"/>
                <w:szCs w:val="21"/>
              </w:rPr>
            </w:sdtEndPr>
            <w:sdtContent>
              <w:tr w:rsidRPr="00AC3285" w:rsidR="001B6047" w:rsidTr="00E6617D">
                <w:sdt>
                  <w:sdtPr>
                    <w:rPr>
                      <w:rFonts w:asciiTheme="minorEastAsia" w:hAnsiTheme="minorEastAsia" w:eastAsiaTheme="minorEastAsia"/>
                      <w:color w:val="000000" w:themeColor="text1"/>
                      <w:szCs w:val="24"/>
                    </w:rPr>
                    <w:id w:val="684251494"/>
                    <w:lock w:val="sdtLocked"/>
                    <w:placeholder>
                      <w:docPart w:val="91CFA9ED087A41B58A89E9EE5AE1600E"/>
                    </w:placeholder>
                    <w:text/>
                  </w:sdtPr>
                  <w:sdtEndPr/>
                  <w:sdtContent>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968933607"/>
                    <w:lock w:val="sdtLocked"/>
                    <w:placeholder>
                      <w:docPart w:val="F9D752ACC5074B14A6C52839E4478A3D"/>
                    </w:placeholder>
                    <w:dropDownList>
                      <w:listItem w:displayText="资金" w:value="资金"/>
                      <w:listItem w:displayText="资产" w:value="资产"/>
                      <w:listItem w:displayText="资源" w:value="资源"/>
                    </w:dropDownList>
                  </w:sdtPr>
                  <w:sdtEndPr/>
                  <w:sdtContent>
                    <w:tc>
                      <w:tcPr>
                        <w:tcW w:w="1924" w:type="dxa"/>
                      </w:tcPr>
                      <w:p w:rsidRPr="00AC3285" w:rsidR="00F634EE" w:rsidP="00BC2E98" w:rsidRDefault="00BC2E98">
                        <w:pPr>
                          <w:jc w:val="center"/>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892620224"/>
                    <w:lock w:val="sdtLocked"/>
                    <w:placeholder>
                      <w:docPart w:val="B76F303FE7AE4AF490C00704A3656C53"/>
                    </w:placeholder>
                    <w:text/>
                  </w:sdtPr>
                  <w:sdtEndPr/>
                  <w:sdtContent>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818184167"/>
                    <w:lock w:val="sdtLocked"/>
                    <w:placeholder>
                      <w:docPart w:val="0ACA9E410EA54EF2A3BE90BB9F6639B7"/>
                    </w:placeholder>
                    <w:text/>
                  </w:sdtPr>
                  <w:sdtEndPr/>
                  <w:sdtContent>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宋体" w:hAnsi="宋体"/>
                      <w:color w:val="000000" w:themeColor="text1"/>
                      <w:szCs w:val="21"/>
                    </w:rPr>
                    <w:id w:val="-2001180756"/>
                    <w:lock w:val="sdtLocked"/>
                    <w:placeholder>
                      <w:docPart w:val="18BDA877E5A4424987378508B3DCB2F1"/>
                    </w:placeholder>
                    <w:dropDownList>
                      <w:listItem w:displayText="是" w:value="true"/>
                      <w:listItem w:displayText="否" w:value="false"/>
                    </w:dropDownList>
                  </w:sdtPr>
                  <w:sdtEndPr/>
                  <w:sdtContent>
                    <w:tc>
                      <w:tcPr>
                        <w:tcW w:w="1495" w:type="dxa"/>
                      </w:tcPr>
                      <w:p w:rsidRPr="00AC3285" w:rsidR="00F634EE" w:rsidP="00C62131" w:rsidRDefault="00C62131">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470170381"/>
                    <w:lock w:val="sdtLocked"/>
                    <w:placeholder>
                      <w:docPart w:val="2318BDB38B674B90B27EFD82233C619C"/>
                    </w:placeholder>
                    <w:dropDownList>
                      <w:listItem w:displayText="是" w:value="true"/>
                      <w:listItem w:displayText="否" w:value="false"/>
                    </w:dropDownList>
                  </w:sdtPr>
                  <w:sdtEndPr/>
                  <w:sdtContent>
                    <w:tc>
                      <w:tcPr>
                        <w:tcW w:w="686" w:type="dxa"/>
                      </w:tcPr>
                      <w:p w:rsidRPr="00AC3285" w:rsidR="00F634EE" w:rsidP="00C62131" w:rsidRDefault="00C62131">
                        <w:pPr>
                          <w:jc w:val="center"/>
                          <w:rPr>
                            <w:rFonts w:ascii="宋体" w:hAnsi="宋体"/>
                            <w:color w:val="000000" w:themeColor="text1"/>
                            <w:szCs w:val="21"/>
                          </w:rPr>
                        </w:pPr>
                        <w:r w:rsidRPr="00C63B67">
                          <w:t>-</w:t>
                        </w:r>
                      </w:p>
                    </w:tc>
                  </w:sdtContent>
                </w:sdt>
              </w:tr>
            </w:sdtContent>
          </w:sdt>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sdt>
              <w:sdtPr>
                <w:rPr>
                  <w:rFonts w:asciiTheme="minorEastAsia" w:hAnsiTheme="minorEastAsia" w:eastAsiaTheme="minorEastAsia"/>
                  <w:color w:val="000000" w:themeColor="text1"/>
                  <w:szCs w:val="24"/>
                </w:rPr>
                <w:alias w:val="货币类型"/>
                <w:tag w:val="货币类型"/>
                <w:id w:val="-1570578440"/>
                <w:lock w:val="sdtLocked"/>
                <w:placeholder>
                  <w:docPart w:val="C204FFFE72D3409EB8F1500A0CB748B6"/>
                </w:placeholder>
                <w:text/>
              </w:sdtPr>
              <w:sdtEndPr/>
              <w:sdtContent>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395815546"/>
                <w:lock w:val="sdtLocked"/>
                <w:placeholder>
                  <w:docPart w:val="DAE00D4DF51C46F3B578397CED2DEC1A"/>
                </w:placeholder>
                <w:text/>
              </w:sdtPr>
              <w:sdtEndPr/>
              <w:sdtContent>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sdt>
              <w:sdtPr>
                <w:rPr>
                  <w:rFonts w:asciiTheme="minorEastAsia" w:hAnsiTheme="minorEastAsia" w:eastAsiaTheme="minorEastAsia"/>
                  <w:color w:val="000000" w:themeColor="text1"/>
                  <w:szCs w:val="44"/>
                </w:rPr>
                <w:id w:val="-359894036"/>
                <w:lock w:val="sdtLocked"/>
                <w:placeholder>
                  <w:docPart w:val="8B28BDF5640F4ED7B75461DCEBBD9860"/>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t>-</w:t>
                    </w:r>
                  </w:p>
                </w:tc>
              </w:sdtContent>
            </w:sdt>
          </w:tr>
        </w:tbl>
        <w:p w:rsidRPr="001B6047" w:rsidR="005450E0" w:rsidP="00392DBF" w:rsidRDefault="004045D5">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770506342"/>
        <w:placeholder>
          <w:docPart w:val="C6A6F395F02B4AD589B72B2B5A881C00"/>
        </w:placeholder>
      </w:sdtPr>
      <w:sdtEndPr>
        <w:rPr>
          <w:rFonts w:hint="default"/>
        </w:rPr>
      </w:sdtEndPr>
      <w:sdtContent>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sdt>
              <w:sdtPr>
                <w:rPr>
                  <w:rFonts w:asciiTheme="minorEastAsia" w:hAnsiTheme="minorEastAsia" w:eastAsiaTheme="minorEastAsia"/>
                  <w:color w:val="000000" w:themeColor="text1"/>
                  <w:szCs w:val="24"/>
                </w:rPr>
                <w:alias w:val="货币类型"/>
                <w:tag w:val="货币类型"/>
                <w:id w:val="-364990489"/>
                <w:lock w:val="sdtLocked"/>
                <w:placeholder>
                  <w:docPart w:val="09C8B0ADFBE54F8C8D232B73CDAD5A89"/>
                </w:placeholder>
                <w:text/>
              </w:sdtPr>
              <w:sdtEndPr/>
              <w:sdtContent>
                <w:tc>
                  <w:tcPr>
                    <w:tcW w:w="1276" w:type="dxa"/>
                    <w:gridSpan w:val="2"/>
                  </w:tcPr>
                  <w:p w:rsidRPr="00AC3285" w:rsidR="00CA0642"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065405471"/>
                <w:lock w:val="sdtLocked"/>
                <w:placeholder>
                  <w:docPart w:val="C319939FE0D1429B935FA37327B98385"/>
                </w:placeholder>
                <w:text/>
              </w:sdtPr>
              <w:sdtEndPr/>
              <w:sdtContent>
                <w:tc>
                  <w:tcPr>
                    <w:tcW w:w="1276" w:type="dxa"/>
                  </w:tcPr>
                  <w:p w:rsidRPr="00AC3285" w:rsidR="00CA0642" w:rsidP="005C39D8" w:rsidRDefault="005C39D8">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sdt>
              <w:sdtPr>
                <w:rPr>
                  <w:rFonts w:asciiTheme="minorEastAsia" w:hAnsiTheme="minorEastAsia" w:eastAsiaTheme="minorEastAsia"/>
                  <w:color w:val="000000" w:themeColor="text1"/>
                  <w:szCs w:val="24"/>
                </w:rPr>
                <w:alias w:val="货币类型"/>
                <w:tag w:val="货币类型"/>
                <w:id w:val="-789889363"/>
                <w:lock w:val="sdtLocked"/>
                <w:placeholder>
                  <w:docPart w:val="DCCAB61340044CA5ACFC3715C0024BB8"/>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257484904"/>
                <w:lock w:val="sdtLocked"/>
                <w:placeholder>
                  <w:docPart w:val="7358B2DFEA7140D589E5ED99AF31AE07"/>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sdt>
              <w:sdtPr>
                <w:rPr>
                  <w:rFonts w:asciiTheme="minorEastAsia" w:hAnsiTheme="minorEastAsia" w:eastAsiaTheme="minorEastAsia"/>
                  <w:color w:val="000000" w:themeColor="text1"/>
                  <w:szCs w:val="24"/>
                </w:rPr>
                <w:alias w:val="货币类型"/>
                <w:tag w:val="货币类型"/>
                <w:id w:val="1775054794"/>
                <w:lock w:val="sdtLocked"/>
                <w:placeholder>
                  <w:docPart w:val="FA4533E200A149D0A0CAD6E748D53B11"/>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228927325"/>
                <w:lock w:val="sdtLocked"/>
                <w:placeholder>
                  <w:docPart w:val="56A079C2C5264E9187617FEF497DF249"/>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sdt>
              <w:sdtPr>
                <w:rPr>
                  <w:rFonts w:asciiTheme="minorEastAsia" w:hAnsiTheme="minorEastAsia" w:eastAsiaTheme="minorEastAsia"/>
                  <w:color w:val="000000" w:themeColor="text1"/>
                  <w:szCs w:val="24"/>
                </w:rPr>
                <w:alias w:val="货币类型"/>
                <w:tag w:val="货币类型"/>
                <w:id w:val="-1055386025"/>
                <w:lock w:val="sdtLocked"/>
                <w:placeholder>
                  <w:docPart w:val="1F609FBEE85D4A72A3E661694E9A1ABC"/>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393480903"/>
                <w:lock w:val="sdtLocked"/>
                <w:placeholder>
                  <w:docPart w:val="BEF695FE28EF4F4A8E98EF81EA3E9D5C"/>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hAnsiTheme="minorEastAsia" w:eastAsiaTheme="minorEastAsia"/>
                  <w:color w:val="000000" w:themeColor="text1"/>
                  <w:szCs w:val="24"/>
                </w:rPr>
                <w:alias w:val="货币类型"/>
                <w:tag w:val="货币类型"/>
                <w:id w:val="-473599823"/>
                <w:lock w:val="sdtLocked"/>
                <w:placeholder>
                  <w:docPart w:val="69043EB842F947A6A29D50046DA5ECE4"/>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784891630"/>
                <w:lock w:val="sdtLocked"/>
                <w:placeholder>
                  <w:docPart w:val="ADA24F22F5E04D16AB775D0C7A5A1FD0"/>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sdt>
              <w:sdtPr>
                <w:rPr>
                  <w:rFonts w:asciiTheme="minorEastAsia" w:hAnsiTheme="minorEastAsia" w:eastAsiaTheme="minorEastAsia"/>
                  <w:color w:val="000000" w:themeColor="text1"/>
                  <w:szCs w:val="24"/>
                </w:rPr>
                <w:alias w:val="货币类型"/>
                <w:tag w:val="货币类型"/>
                <w:id w:val="727031927"/>
                <w:lock w:val="sdtLocked"/>
                <w:placeholder>
                  <w:docPart w:val="831B01026E9546F9B5869ECAFF4135D3"/>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29840580"/>
                <w:lock w:val="sdtLocked"/>
                <w:placeholder>
                  <w:docPart w:val="66CE244EAC1B4A94BCEDB1DE15CF2BAF"/>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sdt>
            <w:sdtPr>
              <w:rPr>
                <w:rFonts w:asciiTheme="minorEastAsia" w:hAnsiTheme="minorEastAsia" w:eastAsiaTheme="minorEastAsia"/>
                <w:color w:val="000000" w:themeColor="text1"/>
                <w:szCs w:val="24"/>
              </w:rPr>
              <w:id w:val="1893377770"/>
              <w:lock w:val="sdtLocked"/>
              <w:placeholder>
                <w:docPart w:val="C6A6F395F02B4AD589B72B2B5A881C00"/>
              </w:placeholder>
            </w:sdtPr>
            <w:sdtEndPr>
              <w:rPr>
                <w:rFonts w:ascii="宋体" w:hAnsi="宋体" w:eastAsia="宋体"/>
                <w:szCs w:val="21"/>
              </w:rPr>
            </w:sdtEndPr>
            <w:sdtContent>
              <w:tr w:rsidRPr="001B6047" w:rsidR="001B6047" w:rsidTr="00FE792C">
                <w:sdt>
                  <w:sdtPr>
                    <w:rPr>
                      <w:rFonts w:asciiTheme="minorEastAsia" w:hAnsiTheme="minorEastAsia" w:eastAsiaTheme="minorEastAsia"/>
                      <w:color w:val="000000" w:themeColor="text1"/>
                      <w:szCs w:val="24"/>
                    </w:rPr>
                    <w:id w:val="-2098011354"/>
                    <w:lock w:val="sdtLocked"/>
                    <w:placeholder>
                      <w:docPart w:val="000CB64F187D46599C82C722739887ED"/>
                    </w:placeholder>
                    <w:text/>
                  </w:sdtPr>
                  <w:sdtEndPr/>
                  <w:sdtContent>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id w:val="-384409968"/>
                    <w:lock w:val="sdtLocked"/>
                    <w:placeholder>
                      <w:docPart w:val="C409F5F8CDAD4942B945AEF8240C4686"/>
                    </w:placeholder>
                    <w:text/>
                  </w:sdtPr>
                  <w:sdtEndPr/>
                  <w:sdtContent>
                    <w:tc>
                      <w:tcPr>
                        <w:tcW w:w="2266" w:type="dxa"/>
                      </w:tcPr>
                      <w:p w:rsidRPr="00AC3285" w:rsidR="002F43C3" w:rsidP="002F43C3" w:rsidRDefault="00BF4B1A">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756733822"/>
                    <w:lock w:val="sdtLocked"/>
                    <w:placeholder>
                      <w:docPart w:val="7256045E6E9C4B44B38B55F29943700A"/>
                    </w:placeholder>
                    <w:text/>
                  </w:sdtPr>
                  <w:sdtEndPr/>
                  <w:sdtContent>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t>-</w:t>
                        </w:r>
                      </w:p>
                    </w:tc>
                  </w:sdtContent>
                </w:sdt>
                <w:sdt>
                  <w:sdtPr>
                    <w:rPr>
                      <w:rFonts w:ascii="宋体" w:hAnsi="宋体"/>
                      <w:color w:val="000000" w:themeColor="text1"/>
                      <w:szCs w:val="21"/>
                    </w:rPr>
                    <w:id w:val="-1375454894"/>
                    <w:lock w:val="sdtLocked"/>
                    <w:placeholder>
                      <w:docPart w:val="6C4101E9C3B14265B11941B8FCC8DC1C"/>
                    </w:placeholder>
                    <w:dropDownList>
                      <w:listItem w:displayText="是" w:value="true"/>
                      <w:listItem w:displayText="否" w:value="false"/>
                    </w:dropDownList>
                  </w:sdtPr>
                  <w:sdtEndPr/>
                  <w:sdtContent>
                    <w:tc>
                      <w:tcPr>
                        <w:tcW w:w="1559" w:type="dxa"/>
                        <w:gridSpan w:val="2"/>
                      </w:tcPr>
                      <w:p w:rsidRPr="004C4424" w:rsidR="002F43C3" w:rsidP="00BC2E98" w:rsidRDefault="00BC2E98">
                        <w:pPr>
                          <w:jc w:val="center"/>
                          <w:rPr>
                            <w:rFonts w:ascii="宋体" w:hAnsi="宋体"/>
                            <w:color w:val="000000" w:themeColor="text1"/>
                            <w:kern w:val="0"/>
                            <w:szCs w:val="21"/>
                          </w:rPr>
                        </w:pPr>
                        <w:r w:rsidRPr="00C63B67">
                          <w:t>-</w:t>
                        </w:r>
                      </w:p>
                    </w:tc>
                  </w:sdtContent>
                </w:sdt>
              </w:tr>
            </w:sdtContent>
          </w:sdt>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sdt>
              <w:sdtPr>
                <w:rPr>
                  <w:rFonts w:asciiTheme="minorEastAsia" w:hAnsiTheme="minorEastAsia" w:eastAsiaTheme="minorEastAsia"/>
                  <w:color w:val="000000" w:themeColor="text1"/>
                  <w:szCs w:val="24"/>
                </w:rPr>
                <w:alias w:val="货币类型"/>
                <w:tag w:val="货币类型"/>
                <w:id w:val="2051723459"/>
                <w:lock w:val="sdtLocked"/>
                <w:placeholder>
                  <w:docPart w:val="CA536C767C2D4F028DEC44F30C2CFFDF"/>
                </w:placeholder>
                <w:text/>
              </w:sdtPr>
              <w:sdtEndPr/>
              <w:sdtContent>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t>-</w:t>
                    </w:r>
                  </w:p>
                </w:tc>
              </w:sdtContent>
            </w:sdt>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4045D5">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44"/>
        </w:rPr>
        <w:id w:val="1288162538"/>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1700237709"/>
                <w:lock w:val="sdtLocked"/>
                <w:placeholder>
                  <w:docPart w:val="819FE0E89C6F403B95A10B5F1CE4106A"/>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t>-</w:t>
                    </w:r>
                  </w:p>
                  <w:p w:rsidRPr="00A240B3" w:rsidR="003E3317" w:rsidP="00DA15E9" w:rsidRDefault="003E3317">
                    <w:pPr>
                      <w:tabs>
                        <w:tab w:val="left" w:pos="5140"/>
                      </w:tabs>
                    </w:pPr>
                  </w:p>
                </w:tc>
              </w:sdtContent>
            </w:sdt>
          </w:tr>
        </w:tbl>
        <w:p w:rsidRPr="001B6047" w:rsidR="00220916" w:rsidP="003E3317" w:rsidRDefault="004045D5">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344900150"/>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1102227509"/>
                <w:lock w:val="sdtLocked"/>
                <w:placeholder>
                  <w:docPart w:val="6BD92E791AD14E25A64373CBF4C44306"/>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t>-</w:t>
                    </w:r>
                  </w:p>
                </w:tc>
              </w:sdtContent>
            </w:sdt>
          </w:tr>
        </w:tbl>
        <w:p w:rsidRPr="001B6047" w:rsidR="00220916" w:rsidP="003E3317" w:rsidRDefault="004045D5">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38148788"/>
        <w:placeholder>
          <w:docPart w:val="C6A6F395F02B4AD589B72B2B5A881C00"/>
        </w:placeholder>
      </w:sdtPr>
      <w:sdtEndPr>
        <w:rPr>
          <w:rFonts w:hint="default" w:ascii="微软雅黑" w:hAnsi="微软雅黑" w:eastAsia="微软雅黑"/>
          <w:b w:val="0"/>
          <w:sz w:val="18"/>
          <w:szCs w:val="21"/>
        </w:rPr>
      </w:sdtEndPr>
      <w:sdtContent>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66173476"/>
                  <w:lock w:val="sdtLocked"/>
                  <w:placeholder>
                    <w:docPart w:val="AB08D128CC3A4044AD7DB81F9586536B"/>
                  </w:placeholder>
                </w:sdtPr>
                <w:sdtEndPr/>
                <w:sdtContent>
                  <w:p w:rsidRPr="00C04C47" w:rsidR="00C04C47" w:rsidP="00C04C47" w:rsidRDefault="00C04C47">
                    <w:pPr>
                      <w:jc w:val="left"/>
                      <w:rPr>
                        <w:rFonts w:asciiTheme="minorEastAsia" w:hAnsiTheme="minorEastAsia" w:eastAsiaTheme="minorEastAsia"/>
                        <w:szCs w:val="44"/>
                      </w:rPr>
                    </w:pPr>
                    <w:r w:rsidRPr="00C63B67">
                      <w:t>-</w:t>
                    </w:r>
                  </w:p>
                </w:sdtContent>
              </w:sdt>
            </w:tc>
          </w:tr>
        </w:tbl>
        <w:p w:rsidRPr="001B6047" w:rsidR="00C8746F" w:rsidP="00C8746F" w:rsidRDefault="004045D5">
          <w:pPr>
            <w:rPr>
              <w:rFonts w:ascii="微软雅黑" w:hAnsi="微软雅黑" w:eastAsia="微软雅黑"/>
              <w:color w:val="000000" w:themeColor="text1"/>
              <w:sz w:val="18"/>
              <w:szCs w:val="21"/>
            </w:rPr>
          </w:pPr>
        </w:p>
      </w:sdtContent>
    </w:sdt>
    <w:sdt>
      <w:sdtPr>
        <w:rPr>
          <w:rFonts w:hint="eastAsia" w:asciiTheme="minorEastAsia" w:hAnsiTheme="minorEastAsia" w:eastAsiaTheme="minorEastAsia"/>
          <w:b/>
          <w:color w:val="000000" w:themeColor="text1"/>
          <w:szCs w:val="24"/>
        </w:rPr>
        <w:id w:val="971334211"/>
        <w:placeholder>
          <w:docPart w:val="C6A6F395F02B4AD589B72B2B5A881C00"/>
        </w:placeholder>
      </w:sdtPr>
      <w:sdtEndPr>
        <w:rPr>
          <w:rFonts w:hint="default"/>
        </w:rPr>
      </w:sdtEndPr>
      <w:sdtContent>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宋体" w:hAnsi="宋体"/>
                  <w:szCs w:val="21"/>
                </w:rPr>
                <w:id w:val="1597365240"/>
                <w:lock w:val="sdtLocked"/>
                <w:placeholder>
                  <w:docPart w:val="7BFDCF8DD4DE4979965F23FD709AABFE"/>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t>-</w:t>
                    </w:r>
                  </w:p>
                </w:tc>
              </w:sdtContent>
            </w:sdt>
          </w:tr>
        </w:tbl>
        <w:p w:rsidRPr="001B6047" w:rsidR="00BB7CB9" w:rsidP="0021213B" w:rsidRDefault="004045D5">
          <w:pPr>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663148126"/>
        <w:placeholder>
          <w:docPart w:val="C6A6F395F02B4AD589B72B2B5A881C00"/>
        </w:placeholder>
      </w:sdtPr>
      <w:sdtEndPr>
        <w:rPr>
          <w:rFonts w:hint="default"/>
          <w:b w:val="0"/>
          <w:szCs w:val="44"/>
        </w:rPr>
      </w:sdtEndPr>
      <w:sdtContent>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宋体" w:hAnsi="宋体"/>
                  <w:color w:val="000000" w:themeColor="text1"/>
                  <w:szCs w:val="21"/>
                </w:rPr>
                <w:id w:val="1376666231"/>
                <w:lock w:val="sdtLocked"/>
                <w:placeholder>
                  <w:docPart w:val="AFF3248D166C430DB93FD024E8935682"/>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t>-</w:t>
                    </w:r>
                  </w:p>
                </w:tc>
              </w:sdtContent>
            </w:sdt>
          </w:tr>
        </w:tbl>
        <w:p w:rsidRPr="001B6047" w:rsidR="006613D7" w:rsidP="009E2575" w:rsidRDefault="004045D5">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b/>
          <w:color w:val="000000" w:themeColor="text1"/>
          <w:szCs w:val="24"/>
        </w:rPr>
        <w:id w:val="1047496220"/>
        <w:placeholder>
          <w:docPart w:val="C6A6F395F02B4AD589B72B2B5A881C00"/>
        </w:placeholder>
      </w:sdtPr>
      <w:sdtEndPr>
        <w:rPr>
          <w:rFonts w:hint="default"/>
          <w:szCs w:val="44"/>
        </w:rPr>
      </w:sdtEndPr>
      <w:sdtContent>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sdt>
            <w:sdtPr>
              <w:rPr>
                <w:rFonts w:asciiTheme="minorEastAsia" w:hAnsiTheme="minorEastAsia" w:eastAsiaTheme="minorEastAsia"/>
                <w:color w:val="000000" w:themeColor="text1"/>
                <w:szCs w:val="24"/>
              </w:rPr>
              <w:id w:val="2147313462"/>
              <w:lock w:val="sdtLocked"/>
              <w:placeholder>
                <w:docPart w:val="C6A6F395F02B4AD589B72B2B5A881C00"/>
              </w:placeholder>
            </w:sdtPr>
            <w:sdtEndPr/>
            <w:sdtContent>
              <w:tr w:rsidRPr="001B6047" w:rsidR="001B6047" w:rsidTr="00FE792C">
                <w:trPr>
                  <w:trHeight w:val="239"/>
                </w:trPr>
                <w:sdt>
                  <w:sdtPr>
                    <w:rPr>
                      <w:rFonts w:asciiTheme="minorEastAsia" w:hAnsiTheme="minorEastAsia" w:eastAsiaTheme="minorEastAsia"/>
                      <w:color w:val="000000" w:themeColor="text1"/>
                      <w:szCs w:val="24"/>
                    </w:rPr>
                    <w:id w:val="2084256673"/>
                    <w:lock w:val="sdtLocked"/>
                    <w:placeholder>
                      <w:docPart w:val="81445A08CFB24F828B3D8807AF5512E4"/>
                    </w:placeholder>
                    <w:text/>
                  </w:sdtPr>
                  <w:sdtEndPr/>
                  <w:sdtContent>
                    <w:tc>
                      <w:tcPr>
                        <w:tcW w:w="1560" w:type="dxa"/>
                      </w:tcPr>
                      <w:p w:rsidRPr="00AC3285" w:rsidR="003A4002" w:rsidP="001F0BA3" w:rsidRDefault="001F0BA3">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310670763"/>
                    <w:lock w:val="sdtLocked"/>
                    <w:placeholder>
                      <w:docPart w:val="D2134ACBDFEB4867B3CA4900CFFE97E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Pr="00AC3285" w:rsidR="003A4002" w:rsidP="00614B04" w:rsidRDefault="00614B04">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031617609"/>
                    <w:lock w:val="sdtLocked"/>
                    <w:placeholder>
                      <w:docPart w:val="12EBD6011E4D4586A01B8CE7212A4F54"/>
                    </w:placeholder>
                    <w:text/>
                  </w:sdtPr>
                  <w:sdtEndPr/>
                  <w:sdtContent>
                    <w:tc>
                      <w:tcPr>
                        <w:tcW w:w="1984" w:type="dxa"/>
                      </w:tcPr>
                      <w:p w:rsidRPr="00AC3285" w:rsidR="003A4002" w:rsidP="00014989" w:rsidRDefault="007207CE">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1118215250"/>
                    <w:lock w:val="sdtLocked"/>
                    <w:placeholder>
                      <w:docPart w:val="E1ECDEE7C148487999535F8E8841E026"/>
                    </w:placeholder>
                    <w:text/>
                  </w:sdtPr>
                  <w:sdtEndPr/>
                  <w:sdtContent>
                    <w:tc>
                      <w:tcPr>
                        <w:tcW w:w="1276" w:type="dxa"/>
                      </w:tcPr>
                      <w:p w:rsidRPr="00AC3285" w:rsidR="003A4002" w:rsidP="00014989" w:rsidRDefault="00B71934">
                        <w:pPr>
                          <w:ind w:right="34" w:rightChars="16"/>
                          <w:jc w:val="right"/>
                          <w:rPr>
                            <w:rFonts w:ascii="宋体" w:hAnsi="宋体"/>
                            <w:color w:val="000000" w:themeColor="text1"/>
                            <w:szCs w:val="21"/>
                          </w:rPr>
                        </w:pPr>
                        <w:r w:rsidRPr="00C63B67">
                          <w:t>-</w:t>
                        </w:r>
                      </w:p>
                    </w:tc>
                  </w:sdtContent>
                </w:sdt>
                <w:tc>
                  <w:tcPr>
                    <w:tcW w:w="2410" w:type="dxa"/>
                  </w:tcPr>
                  <w:sdt>
                    <w:sdtPr>
                      <w:rPr>
                        <w:rFonts w:asciiTheme="minorEastAsia" w:hAnsiTheme="minorEastAsia" w:eastAsiaTheme="minorEastAsia"/>
                        <w:color w:val="000000" w:themeColor="text1"/>
                        <w:szCs w:val="24"/>
                      </w:rPr>
                      <w:id w:val="-426050838"/>
                      <w:lock w:val="sdtLocked"/>
                      <w:placeholder>
                        <w:docPart w:val="2599FECEA9294DCCBC0F1D79C52B5B7F"/>
                      </w:placeholder>
                      <w:text/>
                    </w:sdtPr>
                    <w:sdtEndPr/>
                    <w:sdtContent>
                      <w:p w:rsidRPr="001B6047" w:rsidR="003A4002" w:rsidP="00614B04" w:rsidRDefault="001F0BA3">
                        <w:pPr>
                          <w:jc w:val="center"/>
                          <w:rPr>
                            <w:rFonts w:ascii="宋体" w:hAnsi="宋体"/>
                            <w:color w:val="000000" w:themeColor="text1"/>
                            <w:szCs w:val="21"/>
                          </w:rPr>
                        </w:pPr>
                        <w:r w:rsidRPr="00C63B67">
                          <w:t>-</w:t>
                        </w:r>
                      </w:p>
                    </w:sdtContent>
                  </w:sdt>
                </w:tc>
              </w:tr>
            </w:sdtContent>
          </w:sdt>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text/>
              </w:sdtPr>
              <w:sdtEndPr/>
              <w:sdtContent>
                <w:tc>
                  <w:tcPr>
                    <w:tcW w:w="1984" w:type="dxa"/>
                  </w:tcPr>
                  <w:p w:rsidRPr="00AC3285" w:rsidR="003A4002" w:rsidP="00014989" w:rsidRDefault="0062253F">
                    <w:pPr>
                      <w:ind w:right="34"/>
                      <w:jc w:val="right"/>
                      <w:rPr>
                        <w:rFonts w:ascii="宋体" w:hAnsi="宋体"/>
                        <w:color w:val="000000" w:themeColor="text1"/>
                        <w:szCs w:val="21"/>
                      </w:rPr>
                    </w:pPr>
                    <w:r w:rsidRPr="00C63B67">
                      <w:t>-</w:t>
                    </w:r>
                  </w:p>
                </w:tc>
              </w:sdtContent>
            </w:sdt>
            <w:sdt>
              <w:sdtPr>
                <w:rPr>
                  <w:rFonts w:ascii="宋体" w:hAnsi="宋体"/>
                  <w:color w:val="000000" w:themeColor="text1"/>
                  <w:szCs w:val="21"/>
                </w:rPr>
                <w:id w:val="-973756978"/>
                <w:lock w:val="sdtLocked"/>
                <w:placeholder>
                  <w:docPart w:val="1421F948E11248C7B2CDE351ADFD816D"/>
                </w:placeholder>
                <w:text/>
              </w:sdtPr>
              <w:sdtEndPr/>
              <w:sdtContent>
                <w:tc>
                  <w:tcPr>
                    <w:tcW w:w="1276" w:type="dxa"/>
                  </w:tcPr>
                  <w:p w:rsidRPr="00AC3285" w:rsidR="003A4002" w:rsidP="00014989" w:rsidRDefault="007207CE">
                    <w:pPr>
                      <w:ind w:right="34" w:rightChars="16"/>
                      <w:jc w:val="right"/>
                      <w:rPr>
                        <w:rFonts w:ascii="宋体" w:hAnsi="宋体"/>
                        <w:color w:val="000000" w:themeColor="text1"/>
                        <w:szCs w:val="21"/>
                      </w:rPr>
                    </w:pPr>
                    <w:r w:rsidRPr="00C63B67">
                      <w:t>-</w:t>
                    </w:r>
                  </w:p>
                </w:tc>
              </w:sdtContent>
            </w:sdt>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4045D5">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621184083"/>
        <w:placeholder>
          <w:docPart w:val="C6A6F395F02B4AD589B72B2B5A881C00"/>
        </w:placeholder>
      </w:sdtPr>
      <w:sdtEndPr>
        <w:rPr>
          <w:rFonts w:hint="default"/>
        </w:rPr>
      </w:sdtEndPr>
      <w:sdtContent>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696896880"/>
                <w:lock w:val="sdtLocked"/>
                <w:placeholder>
                  <w:docPart w:val="170EB24059CF4203AD2820C261FBDECF"/>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t>-</w:t>
                    </w:r>
                  </w:p>
                </w:tc>
              </w:sdtContent>
            </w:sdt>
          </w:tr>
        </w:tbl>
        <w:p w:rsidRPr="001B6047" w:rsidR="009362AC" w:rsidP="009362AC" w:rsidRDefault="004045D5">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172025320"/>
        <w:placeholder>
          <w:docPart w:val="C6A6F395F02B4AD589B72B2B5A881C00"/>
        </w:placeholder>
      </w:sdtPr>
      <w:sdtEndPr>
        <w:rPr>
          <w:rFonts w:hint="default"/>
        </w:rPr>
      </w:sdtEndPr>
      <w:sdtContent>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4045D5">
                <w:pPr>
                  <w:jc w:val="left"/>
                  <w:rPr>
                    <w:rFonts w:asciiTheme="minorEastAsia" w:hAnsiTheme="minorEastAsia" w:eastAsiaTheme="minorEastAsia"/>
                    <w:i/>
                    <w:color w:val="FF0000"/>
                    <w:szCs w:val="44"/>
                  </w:rPr>
                </w:pPr>
                <w:sdt>
                  <w:sdtPr>
                    <w:rPr>
                      <w:rFonts w:hint="eastAsia" w:ascii="宋体" w:hAnsi="宋体"/>
                      <w:color w:val="000000" w:themeColor="text1"/>
                      <w:szCs w:val="21"/>
                    </w:rPr>
                    <w:id w:val="-1142420619"/>
                    <w:lock w:val="sdtLocked"/>
                    <w:placeholder>
                      <w:docPart w:val="9B7B8587A41D40E59DFABA1DC66AB44C"/>
                    </w:placeholder>
                  </w:sdtPr>
                  <w:sdtEndPr/>
                  <w:sdtContent>
                    <w:r w:rsidRPr="00C63B67" w:rsidR="00614B04">
                      <w:t>-</w:t>
                    </w:r>
                  </w:sdtContent>
                </w:sdt>
              </w:p>
            </w:tc>
          </w:tr>
        </w:tbl>
        <w:p w:rsidR="00E46551" w:rsidP="00A03626" w:rsidRDefault="004045D5">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57643089"/>
        <w:placeholder>
          <w:docPart w:val="C6A6F395F02B4AD589B72B2B5A881C00"/>
        </w:placeholder>
      </w:sdtPr>
      <w:sdtEndPr>
        <w:rPr>
          <w:rFonts w:hint="default"/>
        </w:rPr>
      </w:sdtEndPr>
      <w:sdtContent>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4045D5">
                <w:pPr>
                  <w:jc w:val="left"/>
                  <w:rPr>
                    <w:rFonts w:asciiTheme="minorEastAsia" w:hAnsiTheme="minorEastAsia" w:eastAsiaTheme="minorEastAsia"/>
                    <w:i/>
                    <w:color w:val="FF0000"/>
                    <w:szCs w:val="44"/>
                  </w:rPr>
                </w:pPr>
                <w:sdt>
                  <w:sdtPr>
                    <w:rPr>
                      <w:rFonts w:hint="eastAsia" w:ascii="宋体" w:hAnsi="宋体"/>
                      <w:color w:val="000000" w:themeColor="text1"/>
                      <w:szCs w:val="21"/>
                    </w:rPr>
                    <w:id w:val="348999853"/>
                    <w:lock w:val="sdtLocked"/>
                    <w:placeholder>
                      <w:docPart w:val="DE74DDFCFE574DA79058F218D966ABEC"/>
                    </w:placeholder>
                  </w:sdtPr>
                  <w:sdtEndPr/>
                  <w:sdtContent>
                    <w:r w:rsidRPr="00C63B67" w:rsidR="00614B04">
                      <w:t>-</w:t>
                    </w:r>
                  </w:sdtContent>
                </w:sdt>
              </w:p>
            </w:tc>
          </w:tr>
        </w:tbl>
        <w:p w:rsidR="00E46551" w:rsidP="000C543D" w:rsidRDefault="004045D5">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088821645"/>
        <w:placeholder>
          <w:docPart w:val="C6A6F395F02B4AD589B72B2B5A881C00"/>
        </w:placeholder>
      </w:sdtPr>
      <w:sdtEndPr>
        <w:rPr>
          <w:rFonts w:hint="default" w:ascii="Calibri" w:hAnsi="Calibri" w:eastAsia="宋体"/>
          <w:b w:val="0"/>
          <w:color w:val="auto"/>
          <w:szCs w:val="22"/>
        </w:rPr>
      </w:sdtEndPr>
      <w:sdtContent>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hint="eastAsia" w:asciiTheme="minorEastAsia" w:hAnsiTheme="minorEastAsia" w:eastAsiaTheme="minorEastAsia"/>
                  <w:szCs w:val="44"/>
                </w:rPr>
                <w:id w:val="-925951261"/>
                <w:lock w:val="sdtLocked"/>
                <w:placeholder>
                  <w:docPart w:val="2F29C603F8064470A5D9CF6B3BA9E134"/>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t>-</w:t>
                    </w:r>
                  </w:p>
                </w:tc>
              </w:sdtContent>
            </w:sdt>
          </w:tr>
        </w:tbl>
        <w:p w:rsidR="00614B04" w:rsidP="00FE792C" w:rsidRDefault="004045D5">
          <w:pPr>
            <w:jc w:val="left"/>
          </w:pPr>
        </w:p>
      </w:sdtContent>
    </w:sdt>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8"/>
      <w:r w:rsidRPr="00CC1546">
        <w:rPr>
          <w:rFonts w:hint="eastAsia" w:ascii="黑体" w:hAnsi="黑体" w:eastAsia="黑体"/>
          <w:b w:val="0"/>
          <w:sz w:val="36"/>
          <w:szCs w:val="36"/>
        </w:rPr>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8"/>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0" w:type="auto"/>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436"/>
        <w:gridCol w:w="1007"/>
        <w:gridCol w:w="1429"/>
        <w:gridCol w:w="1263"/>
        <w:gridCol w:w="1087"/>
        <w:gridCol w:w="959"/>
      </w:tblGrid>
      <w:tr w:rsidRPr="001B6047" w:rsidR="001B6047" w:rsidTr="009176DC">
        <w:tc>
          <w:tcPr>
            <w:tcW w:w="1812"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352"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176DC">
        <w:tc>
          <w:tcPr>
            <w:tcW w:w="1812"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55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793"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176DC">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352"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hAnsiTheme="minorEastAsia" w:eastAsiaTheme="minorEastAsia"/>
              <w:color w:val="000000" w:themeColor="text1"/>
              <w:szCs w:val="24"/>
            </w:rPr>
            <w:alias w:val="整数"/>
            <w:tag w:val="整数"/>
            <w:id w:val="1247311834"/>
            <w:lock w:val="sdtLocked"/>
            <w:placeholder>
              <w:docPart w:val="08553B8FD408442CB06EA9BF2D4352D2"/>
            </w:placeholder>
            <w:text/>
          </w:sdtPr>
          <w:sdtEndPr/>
          <w:sdtContent>
            <w:tc>
              <w:tcPr>
                <w:tcW w:w="559" w:type="pct"/>
                <w:vAlign w:val="center"/>
              </w:tcPr>
              <w:p w:rsidRPr="00AC3285" w:rsidR="00EC03B3" w:rsidP="00014989" w:rsidRDefault="0062253F">
                <w:pPr>
                  <w:jc w:val="right"/>
                </w:pPr>
                <w:r w:rsidRPr="00C63B67">
                  <w:t>-</w:t>
                </w:r>
              </w:p>
            </w:tc>
          </w:sdtContent>
        </w:sdt>
        <w:sdt>
          <w:sdtPr>
            <w:rPr>
              <w:rFonts w:asciiTheme="minorEastAsia" w:hAnsiTheme="minorEastAsia" w:eastAsiaTheme="minorEastAsia"/>
              <w:color w:val="000000" w:themeColor="text1"/>
              <w:szCs w:val="24"/>
            </w:rPr>
            <w:id w:val="-459036630"/>
            <w:lock w:val="sdtLocked"/>
            <w:placeholder>
              <w:docPart w:val="2FC4D39B2D344E1F8A6390E844C335C0"/>
            </w:placeholder>
            <w:text/>
          </w:sdtPr>
          <w:sdtEndPr/>
          <w:sdtContent>
            <w:tc>
              <w:tcPr>
                <w:tcW w:w="793" w:type="pct"/>
                <w:vAlign w:val="center"/>
              </w:tcPr>
              <w:p w:rsidRPr="00AC3285" w:rsidR="00EC03B3"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99622419"/>
            <w:lock w:val="sdtLocked"/>
            <w:placeholder>
              <w:docPart w:val="C5398EEE796543168B79B0758F9848E7"/>
            </w:placeholder>
            <w:text/>
          </w:sdtPr>
          <w:sdtEndPr/>
          <w:sdtContent>
            <w:tc>
              <w:tcPr>
                <w:tcW w:w="701" w:type="pct"/>
                <w:vAlign w:val="center"/>
              </w:tcPr>
              <w:p w:rsidRPr="00AC3285" w:rsidR="00EC03B3" w:rsidP="00510A5F"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480817317"/>
            <w:lock w:val="sdtLocked"/>
            <w:placeholder>
              <w:docPart w:val="739BAF14041A43B09129063AFB77F564"/>
            </w:placeholder>
            <w:text/>
          </w:sdtPr>
          <w:sdtEndPr/>
          <w:sdtContent>
            <w:tc>
              <w:tcPr>
                <w:tcW w:w="603" w:type="pct"/>
                <w:vAlign w:val="center"/>
              </w:tcPr>
              <w:p w:rsidRPr="00AC3285" w:rsidR="00EC03B3" w:rsidP="00AD41E6" w:rsidRDefault="00AD41E6">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758792709"/>
            <w:lock w:val="sdtLocked"/>
            <w:placeholder>
              <w:docPart w:val="0F3C5948BAC94DD79368FAE31AFF6D95"/>
            </w:placeholder>
            <w:text/>
          </w:sdtPr>
          <w:sdtEndPr/>
          <w:sdtContent>
            <w:tc>
              <w:tcPr>
                <w:tcW w:w="532" w:type="pct"/>
                <w:vAlign w:val="center"/>
              </w:tcPr>
              <w:p w:rsidRPr="00AC3285" w:rsidR="00EC03B3" w:rsidP="00014989" w:rsidRDefault="0062253F">
                <w:pPr>
                  <w:jc w:val="right"/>
                  <w:rPr>
                    <w:color w:val="000000" w:themeColor="text1"/>
                    <w:sz w:val="18"/>
                  </w:rPr>
                </w:pPr>
                <w:r w:rsidRPr="00AD41E6">
                  <w:t>-</w:t>
                </w:r>
              </w:p>
            </w:tc>
          </w:sdtContent>
        </w:sdt>
      </w:tr>
      <w:tr w:rsidRPr="001B6047" w:rsidR="006F58E0" w:rsidTr="009176DC">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hAnsiTheme="minorEastAsia" w:eastAsiaTheme="minorEastAsia"/>
              <w:color w:val="000000" w:themeColor="text1"/>
              <w:szCs w:val="24"/>
            </w:rPr>
            <w:alias w:val="整数"/>
            <w:tag w:val="整数"/>
            <w:id w:val="1068149003"/>
            <w:lock w:val="sdtLocked"/>
            <w:placeholder>
              <w:docPart w:val="4103F660337F4AA789969B708F2CDA9C"/>
            </w:placeholder>
            <w:text/>
          </w:sdtPr>
          <w:sdtEndPr/>
          <w:sdtContent>
            <w:tc>
              <w:tcPr>
                <w:tcW w:w="559" w:type="pct"/>
                <w:vAlign w:val="center"/>
              </w:tcPr>
              <w:p w:rsidRPr="00AC3285" w:rsidR="006F58E0"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id w:val="2069452140"/>
            <w:lock w:val="sdtLocked"/>
            <w:placeholder>
              <w:docPart w:val="907BF6D2258F4B53A9557D0F09629922"/>
            </w:placeholder>
            <w:text/>
          </w:sdtPr>
          <w:sdtEndPr/>
          <w:sdtContent>
            <w:tc>
              <w:tcPr>
                <w:tcW w:w="793" w:type="pct"/>
                <w:vAlign w:val="center"/>
              </w:tcPr>
              <w:p w:rsidRPr="00AC3285" w:rsidR="006F58E0"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1993675403"/>
            <w:lock w:val="sdtLocked"/>
            <w:placeholder>
              <w:docPart w:val="02A57647DB234D85B8C7AE7BDD9F9622"/>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231612634"/>
            <w:lock w:val="sdtLocked"/>
            <w:placeholder>
              <w:docPart w:val="D169230B9F324DBCBCAA661D0360BBEB"/>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730225106"/>
            <w:lock w:val="sdtLocked"/>
            <w:placeholder>
              <w:docPart w:val="4C3DB5A2AB87478DB8A8CCF71535C2A5"/>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hAnsiTheme="minorEastAsia" w:eastAsiaTheme="minorEastAsia"/>
              <w:color w:val="000000" w:themeColor="text1"/>
              <w:szCs w:val="24"/>
            </w:rPr>
            <w:alias w:val="整数"/>
            <w:tag w:val="整数"/>
            <w:id w:val="1107999287"/>
            <w:lock w:val="sdtLocked"/>
            <w:placeholder>
              <w:docPart w:val="8E3D2BABA9674B57A4549C48F60F6906"/>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935557401"/>
            <w:lock w:val="sdtLocked"/>
            <w:placeholder>
              <w:docPart w:val="05A65EFFFCB34B6D91A495ED35934B1F"/>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71614965"/>
            <w:lock w:val="sdtLocked"/>
            <w:placeholder>
              <w:docPart w:val="2FD3C0FCD2A642828174F8B81B1539AA"/>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487324588"/>
            <w:lock w:val="sdtLocked"/>
            <w:placeholder>
              <w:docPart w:val="2C3F74DB38AF44AC8E785DC6F620AE43"/>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408497870"/>
            <w:lock w:val="sdtLocked"/>
            <w:placeholder>
              <w:docPart w:val="55C2CF8C5BC946FFB0D8827C4AC3AC1A"/>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hAnsiTheme="minorEastAsia" w:eastAsiaTheme="minorEastAsia"/>
              <w:color w:val="000000" w:themeColor="text1"/>
              <w:szCs w:val="24"/>
            </w:rPr>
            <w:alias w:val="整数"/>
            <w:tag w:val="整数"/>
            <w:id w:val="-1382318535"/>
            <w:lock w:val="sdtLocked"/>
            <w:placeholder>
              <w:docPart w:val="417B47F05C91433A84C8F6096AEEEE97"/>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552066652"/>
            <w:lock w:val="sdtLocked"/>
            <w:placeholder>
              <w:docPart w:val="8A5AFD9529544114B1AF6EF956898101"/>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2060310786"/>
            <w:lock w:val="sdtLocked"/>
            <w:placeholder>
              <w:docPart w:val="6A2CF1DEA9A7422DB5DB5B1065ABFC2B"/>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000391753"/>
            <w:lock w:val="sdtLocked"/>
            <w:placeholder>
              <w:docPart w:val="742959E14F044D1FBB3A40102857A275"/>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643580801"/>
            <w:lock w:val="sdtLocked"/>
            <w:placeholder>
              <w:docPart w:val="C126E86673E845F6B4DDE09C0BAF60EA"/>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hAnsiTheme="minorEastAsia" w:eastAsiaTheme="minorEastAsia"/>
              <w:color w:val="000000" w:themeColor="text1"/>
              <w:szCs w:val="24"/>
            </w:rPr>
            <w:alias w:val="整数"/>
            <w:tag w:val="整数"/>
            <w:id w:val="1373652173"/>
            <w:lock w:val="sdtLocked"/>
            <w:placeholder>
              <w:docPart w:val="FFC7D5C3CFC247109C47032660928E15"/>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242249274"/>
            <w:lock w:val="sdtLocked"/>
            <w:placeholder>
              <w:docPart w:val="7426C4640BC54B7B8BBBAF639E6CB5E9"/>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516264218"/>
            <w:lock w:val="sdtLocked"/>
            <w:placeholder>
              <w:docPart w:val="C7B229903D0340A289E3A719748CA599"/>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451738549"/>
            <w:lock w:val="sdtLocked"/>
            <w:placeholder>
              <w:docPart w:val="A5B4A6F1B7744914AA55C8E1655AC0A9"/>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691037486"/>
            <w:lock w:val="sdtLocked"/>
            <w:placeholder>
              <w:docPart w:val="DC225EF09F894BC6A6A81A21A2B40CAE"/>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hAnsiTheme="minorEastAsia" w:eastAsiaTheme="minorEastAsia"/>
              <w:color w:val="000000" w:themeColor="text1"/>
              <w:szCs w:val="24"/>
            </w:rPr>
            <w:alias w:val="整数"/>
            <w:tag w:val="整数"/>
            <w:id w:val="-771245182"/>
            <w:lock w:val="sdtLocked"/>
            <w:placeholder>
              <w:docPart w:val="29BF354210484965849C8E24BC21D72F"/>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811870584"/>
            <w:lock w:val="sdtLocked"/>
            <w:placeholder>
              <w:docPart w:val="CAC4B03D24D240F7A42B7FA563ACEC79"/>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924409569"/>
            <w:lock w:val="sdtLocked"/>
            <w:placeholder>
              <w:docPart w:val="CF596208D8FF42A0A5000484DC6252B7"/>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554054274"/>
            <w:lock w:val="sdtLocked"/>
            <w:placeholder>
              <w:docPart w:val="3D372C9A3D8B41EAB0F78E08F6AD7A57"/>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34494658"/>
            <w:lock w:val="sdtLocked"/>
            <w:placeholder>
              <w:docPart w:val="8D22D46FA0BF4F48809CD3D3DF99A796"/>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hAnsiTheme="minorEastAsia" w:eastAsiaTheme="minorEastAsia"/>
              <w:color w:val="000000" w:themeColor="text1"/>
              <w:szCs w:val="24"/>
            </w:rPr>
            <w:alias w:val="整数"/>
            <w:tag w:val="整数"/>
            <w:id w:val="620808472"/>
            <w:lock w:val="sdtLocked"/>
            <w:placeholder>
              <w:docPart w:val="826E02B4A71F49C2AD1D72334BAE2145"/>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58904762"/>
            <w:lock w:val="sdtLocked"/>
            <w:placeholder>
              <w:docPart w:val="6A54F4A9EFD840908C2F7A1CBA112B0C"/>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938212051"/>
            <w:lock w:val="sdtLocked"/>
            <w:placeholder>
              <w:docPart w:val="757E4789D61445E880040DB93238734E"/>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629929470"/>
            <w:lock w:val="sdtLocked"/>
            <w:placeholder>
              <w:docPart w:val="816BB12A69364585B64EF725ACAAC118"/>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216395475"/>
            <w:lock w:val="sdtLocked"/>
            <w:placeholder>
              <w:docPart w:val="CBACE4AB4645486BBA87F4E3E71DE0A1"/>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tcBorders>
          </w:tcPr>
          <w:p w:rsidRPr="001B6047" w:rsidR="006F58E0" w:rsidP="006F58E0" w:rsidRDefault="006F58E0">
            <w:pPr>
              <w:ind w:right="420"/>
              <w:rPr>
                <w:color w:val="000000" w:themeColor="text1"/>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hAnsiTheme="minorEastAsia" w:eastAsiaTheme="minorEastAsia"/>
              <w:color w:val="000000" w:themeColor="text1"/>
              <w:szCs w:val="24"/>
            </w:rPr>
            <w:alias w:val="整数"/>
            <w:tag w:val="整数"/>
            <w:id w:val="2088189432"/>
            <w:lock w:val="sdtLocked"/>
            <w:placeholder>
              <w:docPart w:val="DCC8CC373BBF4076BB70A4E53322537B"/>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600406859"/>
            <w:lock w:val="sdtLocked"/>
            <w:placeholder>
              <w:docPart w:val="576DD94B48AA4634BE16AAD1DBA0D32B"/>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516975405"/>
            <w:lock w:val="sdtLocked"/>
            <w:placeholder>
              <w:docPart w:val="BFFF895ACE4F4010BC24C215AADA8768"/>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39603008"/>
            <w:lock w:val="sdtLocked"/>
            <w:placeholder>
              <w:docPart w:val="190C53020D39475AA7A4592C63E8FF6E"/>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620378672"/>
            <w:lock w:val="sdtLocked"/>
            <w:placeholder>
              <w:docPart w:val="E18C4D6C127C4C77B73A3E59317ECD3B"/>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1812"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hAnsiTheme="minorEastAsia" w:eastAsiaTheme="minorEastAsia"/>
              <w:color w:val="000000" w:themeColor="text1"/>
              <w:szCs w:val="24"/>
            </w:rPr>
            <w:alias w:val="整数"/>
            <w:tag w:val="整数"/>
            <w:id w:val="1482734055"/>
            <w:lock w:val="sdtLocked"/>
            <w:placeholder>
              <w:docPart w:val="95935A26646645BD9B97EE32A6AEF4BF"/>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Pr="00AC3285" w:rsidR="006F58E0" w:rsidP="00014989" w:rsidRDefault="00865B6D">
                <w:pPr>
                  <w:jc w:val="right"/>
                  <w:rPr>
                    <w:b/>
                    <w:color w:val="000000" w:themeColor="text1"/>
                    <w:sz w:val="18"/>
                  </w:rPr>
                </w:pPr>
                <w:r w:rsidRPr="00AD41E6">
                  <w:t>-</w:t>
                </w:r>
              </w:p>
            </w:tc>
          </w:sdtContent>
        </w:sdt>
        <w:tc>
          <w:tcPr>
            <w:tcW w:w="793"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sdt>
          <w:sdtPr>
            <w:rPr>
              <w:rFonts w:asciiTheme="minorEastAsia" w:hAnsiTheme="minorEastAsia" w:eastAsiaTheme="minorEastAsia"/>
              <w:color w:val="000000" w:themeColor="text1"/>
              <w:szCs w:val="24"/>
            </w:rPr>
            <w:alias w:val="整数"/>
            <w:tag w:val="整数"/>
            <w:id w:val="-917715685"/>
            <w:lock w:val="sdtLocked"/>
            <w:placeholder>
              <w:docPart w:val="88A1285710F74780BF1C97F0602DFC0A"/>
            </w:placeholder>
            <w:text/>
          </w:sdtPr>
          <w:sdtEndPr/>
          <w:sdtContent>
            <w:tc>
              <w:tcPr>
                <w:tcW w:w="701" w:type="pct"/>
                <w:vAlign w:val="center"/>
              </w:tcPr>
              <w:p w:rsidRPr="00AC3285" w:rsidR="006F58E0" w:rsidP="00510A5F" w:rsidRDefault="006F58E0">
                <w:pPr>
                  <w:jc w:val="right"/>
                  <w:rPr>
                    <w:b/>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818259456"/>
            <w:lock w:val="sdtLocked"/>
            <w:placeholder>
              <w:docPart w:val="6F511AB3C681460598157610C4B037A6"/>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Pr="00AC3285" w:rsidR="006F58E0" w:rsidP="00014989" w:rsidRDefault="00865B6D">
                <w:pPr>
                  <w:jc w:val="right"/>
                  <w:rPr>
                    <w:b/>
                    <w:color w:val="000000" w:themeColor="text1"/>
                    <w:sz w:val="18"/>
                  </w:rPr>
                </w:pPr>
                <w:r w:rsidRPr="00AD41E6">
                  <w:t>-</w:t>
                </w:r>
              </w:p>
            </w:tc>
          </w:sdtContent>
        </w:sdt>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176DC">
        <w:tc>
          <w:tcPr>
            <w:tcW w:w="1812"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Pr="009176DC" w:rsidR="009176DC" w:rsidP="009176DC" w:rsidRDefault="004045D5">
            <w:pPr>
              <w:jc w:val="center"/>
            </w:pPr>
            <w:sdt>
              <w:sdtPr>
                <w:rPr>
                  <w:rFonts w:asciiTheme="minorEastAsia" w:hAnsiTheme="minorEastAsia" w:eastAsiaTheme="minorEastAsia"/>
                  <w:color w:val="000000" w:themeColor="text1"/>
                  <w:szCs w:val="24"/>
                </w:rPr>
                <w:alias w:val="整数"/>
                <w:tag w:val="整数"/>
                <w:id w:val="222647682"/>
                <w:lock w:val="sdtLocked"/>
                <w:placeholder>
                  <w:docPart w:val="5099A6F4588340E3830C8F53ECEEDB86"/>
                </w:placeholder>
                <w:text/>
              </w:sdtPr>
              <w:sdtEndPr/>
              <w:sdtContent>
                <w:r w:rsidRPr="008971FC" w:rsidR="009176DC">
                  <w:t>-</w:t>
                </w:r>
              </w:sdtContent>
            </w:sdt>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sdt>
        <w:sdtPr>
          <w:rPr>
            <w:rFonts w:asciiTheme="minorEastAsia" w:hAnsiTheme="minorEastAsia" w:eastAsiaTheme="minorEastAsia"/>
            <w:color w:val="000000" w:themeColor="text1"/>
            <w:szCs w:val="24"/>
          </w:rPr>
          <w:id w:val="-167867127"/>
          <w:lock w:val="sdtLocked"/>
          <w:placeholder>
            <w:docPart w:val="C6A6F395F02B4AD589B72B2B5A881C00"/>
          </w:placeholder>
        </w:sdtPr>
        <w:sdtEndPr/>
        <w:sdtContent>
          <w:tr w:rsidRPr="001B6047" w:rsidR="001B6047" w:rsidTr="00AE3BB2">
            <w:trPr>
              <w:trHeight w:val="472" w:hRule="exact"/>
            </w:trPr>
            <w:sdt>
              <w:sdtPr>
                <w:rPr>
                  <w:rFonts w:asciiTheme="minorEastAsia" w:hAnsiTheme="minorEastAsia" w:eastAsiaTheme="minorEastAsia"/>
                  <w:color w:val="000000" w:themeColor="text1"/>
                  <w:szCs w:val="24"/>
                </w:rPr>
                <w:alias w:val="整数"/>
                <w:tag w:val="整数"/>
                <w:id w:val="-2068406191"/>
                <w:lock w:val="sdtLocked"/>
                <w:placeholder>
                  <w:docPart w:val="70083747B28A44C095A87FFFC13B9E3A"/>
                </w:placeholder>
                <w:text/>
              </w:sdtPr>
              <w:sdtEndPr/>
              <w:sdtContent>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id w:val="-1413087267"/>
                <w:lock w:val="sdtLocked"/>
                <w:placeholder>
                  <w:docPart w:val="838CDE574BE548CFA8A1BD8EB8EC1086"/>
                </w:placeholder>
                <w:text/>
              </w:sdtPr>
              <w:sdtEndPr/>
              <w:sdtContent>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2001722338"/>
                <w:lock w:val="sdtLocked"/>
                <w:placeholder>
                  <w:docPart w:val="F0B9142C715E42C6B29FC8E106640354"/>
                </w:placeholder>
                <w:text/>
              </w:sdtPr>
              <w:sdtEndPr/>
              <w:sdtContent>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61316891"/>
                <w:lock w:val="sdtLocked"/>
                <w:placeholder>
                  <w:docPart w:val="0999DE6D422E4D7EB0D8A7C0EECD9C22"/>
                </w:placeholder>
                <w:text/>
              </w:sdtPr>
              <w:sdtEndPr/>
              <w:sdtContent>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270202629"/>
                <w:lock w:val="sdtLocked"/>
                <w:placeholder>
                  <w:docPart w:val="DA3F17EA537C442B884674FC02EF3EB3"/>
                </w:placeholder>
                <w:text/>
              </w:sdtPr>
              <w:sdtEndPr/>
              <w:sdtContent>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百分比"/>
                <w:tag w:val="百分比"/>
                <w:id w:val="-1551913729"/>
                <w:lock w:val="sdtLocked"/>
                <w:placeholder>
                  <w:docPart w:val="45115200286346538A572705D2C12BA5"/>
                </w:placeholder>
                <w:text/>
              </w:sdtPr>
              <w:sdtEndPr/>
              <w:sdtContent>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795404067"/>
                <w:lock w:val="sdtLocked"/>
                <w:placeholder>
                  <w:docPart w:val="1A22774C47B74B3AA2D6BF1F4EDAD3BC"/>
                </w:placeholder>
                <w:text/>
              </w:sdtPr>
              <w:sdtEndPr/>
              <w:sdtContent>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814715415"/>
                <w:lock w:val="sdtLocked"/>
                <w:placeholder>
                  <w:docPart w:val="2C535FB21DAB4F79A5524AAE1ED67845"/>
                </w:placeholder>
                <w:text/>
              </w:sdtPr>
              <w:sdtEndPr/>
              <w:sdtContent>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tr>
        </w:sdtContent>
      </w:sdt>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sdt>
          <w:sdtPr>
            <w:rPr>
              <w:rFonts w:asciiTheme="minorEastAsia" w:hAnsiTheme="minorEastAsia" w:eastAsiaTheme="minorEastAsia"/>
              <w:color w:val="000000" w:themeColor="text1"/>
              <w:szCs w:val="24"/>
            </w:rPr>
            <w:alias w:val="整数"/>
            <w:tag w:val="整数"/>
            <w:id w:val="775673958"/>
            <w:lock w:val="sdtLocked"/>
            <w:placeholder>
              <w:docPart w:val="D84D2FEEFB994B8F91AA14E0A043146D"/>
            </w:placeholder>
            <w:text/>
          </w:sdtPr>
          <w:sdtEndPr/>
          <w:sdtContent>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503242791"/>
            <w:lock w:val="sdtLocked"/>
            <w:placeholder>
              <w:docPart w:val="6046C2CE45684916BB99BE1C744CE118"/>
            </w:placeholder>
            <w:text/>
          </w:sdtPr>
          <w:sdtEndPr/>
          <w:sdtContent>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559784300"/>
            <w:lock w:val="sdtLocked"/>
            <w:placeholder>
              <w:docPart w:val="A155FBFEC5864B12AAB99C17B771970F"/>
            </w:placeholder>
            <w:text/>
          </w:sdtPr>
          <w:sdtEndPr/>
          <w:sdtContent>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百分比"/>
            <w:tag w:val="百分比"/>
            <w:id w:val="1294637421"/>
            <w:lock w:val="sdtLocked"/>
            <w:placeholder>
              <w:docPart w:val="C402BCFC3D1C471FBD803928DC36181B"/>
            </w:placeholder>
            <w:text/>
          </w:sdtPr>
          <w:sdtEndPr/>
          <w:sdtContent>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368949913"/>
            <w:lock w:val="sdtLocked"/>
            <w:placeholder>
              <w:docPart w:val="639A5A473CB0467FA1AE2A020AB9F24A"/>
            </w:placeholder>
            <w:text/>
          </w:sdtPr>
          <w:sdtEndPr/>
          <w:sdtContent>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369177595"/>
            <w:lock w:val="sdtLocked"/>
            <w:placeholder>
              <w:docPart w:val="0C264EB3335C4F4982DB759AF670F254"/>
            </w:placeholder>
            <w:text/>
          </w:sdtPr>
          <w:sdtEndPr/>
          <w:sdtContent>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sdt>
            <w:sdtPr>
              <w:rPr>
                <w:rFonts w:asciiTheme="minorEastAsia" w:hAnsiTheme="minorEastAsia" w:eastAsiaTheme="minorEastAsia"/>
                <w:color w:val="000000" w:themeColor="text1"/>
                <w:sz w:val="18"/>
                <w:szCs w:val="18"/>
              </w:rPr>
              <w:id w:val="394863555"/>
              <w:lock w:val="sdtLocked"/>
              <w:placeholder>
                <w:docPart w:val="750832B8DB8842719D88DA8CCDC0876A"/>
              </w:placeholder>
            </w:sdtPr>
            <w:sdtEndPr/>
            <w:sdtContent>
              <w:p w:rsidRPr="00632155" w:rsidR="00343560" w:rsidP="00632155" w:rsidRDefault="00632155">
                <w:pPr>
                  <w:jc w:val="left"/>
                </w:pPr>
                <w:r w:rsidRPr="001524D6">
                  <w:t>-</w:t>
                </w:r>
              </w:p>
            </w:sdtContent>
          </w:sdt>
        </w:tc>
      </w:tr>
    </w:tbl>
    <w:p w:rsidR="00AF500D" w:rsidP="00183509" w:rsidRDefault="00AF500D">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hint="default" w:asciiTheme="minorEastAsia" w:hAnsiTheme="minorEastAsia" w:eastAsiaTheme="minorEastAsia"/>
          <w:szCs w:val="24"/>
        </w:rPr>
      </w:sdtEndPr>
      <w:sdtContent>
        <w:p w:rsidR="00FA153A" w:rsidP="00183509" w:rsidRDefault="00FA153A">
          <w:pPr>
            <w:ind w:right="420"/>
            <w:rPr>
              <w:color w:val="000000" w:themeColor="text1"/>
            </w:rPr>
          </w:pPr>
        </w:p>
        <w:p w:rsidR="00183509" w:rsidP="00FA153A" w:rsidRDefault="00663FF3">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p w:rsidRPr="0051230A" w:rsidR="0051230A" w:rsidP="0051230A" w:rsidRDefault="0051230A"/>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410"/>
            <w:gridCol w:w="2126"/>
            <w:gridCol w:w="1843"/>
            <w:gridCol w:w="1985"/>
          </w:tblGrid>
          <w:tr w:rsidRPr="001B6047" w:rsidR="001B6047" w:rsidTr="00DA15E9">
            <w:tc>
              <w:tcPr>
                <w:tcW w:w="2410"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2126"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Pr="00DA15E9" w:rsidR="00DA15E9">
                  <w:rPr>
                    <w:rFonts w:hint="eastAsia"/>
                    <w:b/>
                    <w:color w:val="000000" w:themeColor="text1"/>
                  </w:rPr>
                  <w:t>数量</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985" w:type="dxa"/>
              </w:tcPr>
              <w:p w:rsidRPr="001B6047" w:rsidR="00415D57" w:rsidP="00DA065C" w:rsidRDefault="00415D57">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Pr="001B6047" w:rsidR="001B6047" w:rsidTr="00DA15E9">
            <w:tc>
              <w:tcPr>
                <w:tcW w:w="2410" w:type="dxa"/>
              </w:tcPr>
              <w:p w:rsidRPr="001B6047" w:rsidR="00415D57" w:rsidP="00DA15E9"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hAnsiTheme="minorEastAsia" w:eastAsiaTheme="minorEastAsia"/>
                  <w:color w:val="000000" w:themeColor="text1"/>
                  <w:szCs w:val="24"/>
                </w:rPr>
                <w:id w:val="-1203017673"/>
                <w:lock w:val="sdtLocked"/>
                <w:placeholder>
                  <w:docPart w:val="67B121C83E054567AB1932371B248D2D"/>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Pr="00AC3285" w:rsidR="00415D57" w:rsidP="00A75E2A" w:rsidRDefault="00865B6D">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000280063"/>
                <w:lock w:val="sdtLocked"/>
                <w:placeholder>
                  <w:docPart w:val="D0EF3C4A77614CDB886FEED57B18D0EC"/>
                </w:placeholder>
                <w:text/>
              </w:sdtPr>
              <w:sdtEndPr/>
              <w:sdtContent>
                <w:tc>
                  <w:tcPr>
                    <w:tcW w:w="1843" w:type="dxa"/>
                  </w:tcPr>
                  <w:p w:rsidRPr="00AC3285" w:rsidR="00415D57"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058199179"/>
                <w:lock w:val="sdtLocked"/>
                <w:placeholder>
                  <w:docPart w:val="9C1A0E54C52649EAA71254ACEC171756"/>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Pr="00AC3285" w:rsidR="00415D57" w:rsidP="00810EA8" w:rsidRDefault="00865B6D">
                    <w:pPr>
                      <w:ind w:right="420"/>
                      <w:jc w:val="right"/>
                      <w:rPr>
                        <w:color w:val="000000" w:themeColor="text1"/>
                      </w:rPr>
                    </w:pPr>
                    <w:r w:rsidRPr="00B10548">
                      <w:t>-</w:t>
                    </w:r>
                  </w:p>
                </w:tc>
              </w:sdtContent>
            </w:sdt>
          </w:tr>
          <w:tr w:rsidRPr="001B6047" w:rsidR="00343560" w:rsidTr="00DA15E9">
            <w:tc>
              <w:tcPr>
                <w:tcW w:w="2410" w:type="dxa"/>
              </w:tcPr>
              <w:p w:rsidRPr="001B6047" w:rsidR="00343560" w:rsidP="00343560"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hAnsiTheme="minorEastAsia" w:eastAsiaTheme="minorEastAsia"/>
                  <w:color w:val="000000" w:themeColor="text1"/>
                  <w:szCs w:val="24"/>
                </w:rPr>
                <w:id w:val="536245632"/>
                <w:lock w:val="sdtLocked"/>
                <w:placeholder>
                  <w:docPart w:val="C534AFEFF83143F4B21E5D63D8C9BE65"/>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Pr="00AC3285" w:rsidR="00343560" w:rsidP="00A75E2A" w:rsidRDefault="00865B6D">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282008965"/>
                <w:lock w:val="sdtLocked"/>
                <w:placeholder>
                  <w:docPart w:val="062D52C68FB649F88B341318BDEE8A62"/>
                </w:placeholder>
                <w:text/>
              </w:sdtPr>
              <w:sdtEndPr/>
              <w:sdtContent>
                <w:tc>
                  <w:tcPr>
                    <w:tcW w:w="1843"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792285407"/>
                <w:lock w:val="sdtLocked"/>
                <w:placeholder>
                  <w:docPart w:val="C81CEAF839BC4AB8BD4750EF8B67FFA7"/>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Pr="00AC3285" w:rsidR="00343560" w:rsidP="00810EA8" w:rsidRDefault="00865B6D">
                    <w:pPr>
                      <w:ind w:right="420"/>
                      <w:jc w:val="right"/>
                      <w:rPr>
                        <w:color w:val="000000" w:themeColor="text1"/>
                      </w:rPr>
                    </w:pPr>
                    <w:r w:rsidRPr="00B10548">
                      <w:t>-</w:t>
                    </w:r>
                  </w:p>
                </w:tc>
              </w:sdtContent>
            </w:sdt>
          </w:tr>
          <w:tr w:rsidRPr="001B6047" w:rsidR="00343560" w:rsidTr="00DA15E9">
            <w:tc>
              <w:tcPr>
                <w:tcW w:w="2410"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sdt>
              <w:sdtPr>
                <w:rPr>
                  <w:rFonts w:asciiTheme="minorEastAsia" w:hAnsiTheme="minorEastAsia" w:eastAsiaTheme="minorEastAsia"/>
                  <w:color w:val="000000" w:themeColor="text1"/>
                  <w:szCs w:val="24"/>
                </w:rPr>
                <w:id w:val="-1679800833"/>
                <w:lock w:val="sdtLocked"/>
                <w:placeholder>
                  <w:docPart w:val="FCD32CECBA8B43C8A8E3C437AF313F03"/>
                </w:placeholder>
                <w:text/>
              </w:sdtPr>
              <w:sdtEndPr/>
              <w:sdtContent>
                <w:tc>
                  <w:tcPr>
                    <w:tcW w:w="2126"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602567659"/>
                <w:lock w:val="sdtLocked"/>
                <w:placeholder>
                  <w:docPart w:val="5BEF5D5D6DA84D8DB52A6DA30CEED107"/>
                </w:placeholder>
                <w:text/>
              </w:sdtPr>
              <w:sdtEndPr/>
              <w:sdtContent>
                <w:tc>
                  <w:tcPr>
                    <w:tcW w:w="1843"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317307041"/>
                <w:lock w:val="sdtLocked"/>
                <w:placeholder>
                  <w:docPart w:val="3671A81C41E049B99E6CB0A47BC4A0C7"/>
                </w:placeholder>
                <w:text/>
              </w:sdtPr>
              <w:sdtEndPr/>
              <w:sdtContent>
                <w:tc>
                  <w:tcPr>
                    <w:tcW w:w="1985" w:type="dxa"/>
                  </w:tcPr>
                  <w:p w:rsidRPr="00AC3285" w:rsidR="00343560" w:rsidP="00810EA8" w:rsidRDefault="00343560">
                    <w:pPr>
                      <w:ind w:right="420"/>
                      <w:jc w:val="right"/>
                      <w:rPr>
                        <w:color w:val="000000" w:themeColor="text1"/>
                      </w:rPr>
                    </w:pPr>
                    <w:r w:rsidRPr="00B10548">
                      <w:t>-</w:t>
                    </w:r>
                  </w:p>
                </w:tc>
              </w:sdtContent>
            </w:sdt>
          </w:tr>
        </w:tbl>
      </w:sdtContent>
    </w:sdt>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sdt>
          <w:sdtPr>
            <w:rPr>
              <w:rFonts w:asciiTheme="minorEastAsia" w:hAnsiTheme="minorEastAsia" w:eastAsiaTheme="minorEastAsia"/>
            </w:rPr>
            <w:id w:val="-1284114248"/>
            <w:lock w:val="sdtLocked"/>
            <w:placeholder>
              <w:docPart w:val="3F64B37AA18141F08A7467EB8F78A0BF"/>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t>-</w:t>
                </w:r>
              </w:p>
              <w:p w:rsidRPr="00525FD5" w:rsidR="0084415A" w:rsidP="00525FD5" w:rsidRDefault="0084415A">
                <w:pPr>
                  <w:ind w:right="420"/>
                  <w:rPr>
                    <w:rFonts w:ascii="仿宋" w:hAnsi="仿宋" w:eastAsia="仿宋"/>
                    <w:color w:val="7F7F7F" w:themeColor="text1" w:themeTint="80"/>
                    <w:u w:val="single"/>
                  </w:rPr>
                </w:pPr>
              </w:p>
            </w:tc>
          </w:sdtContent>
        </w:sdt>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sdt>
          <w:sdtPr>
            <w:rPr>
              <w:rFonts w:asciiTheme="minorEastAsia" w:hAnsiTheme="minorEastAsia" w:eastAsiaTheme="minorEastAsia"/>
            </w:rPr>
            <w:id w:val="1657331612"/>
            <w:lock w:val="sdtLocked"/>
            <w:placeholder>
              <w:docPart w:val="1266ACB4A2054E5391520280E1A81545"/>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t>-</w:t>
                </w:r>
              </w:p>
              <w:p w:rsidRPr="00525FD5" w:rsidR="00525FD5" w:rsidP="00525FD5" w:rsidRDefault="00525FD5">
                <w:pPr>
                  <w:ind w:right="420"/>
                  <w:rPr>
                    <w:rFonts w:ascii="仿宋" w:hAnsi="仿宋" w:eastAsia="仿宋"/>
                    <w:i/>
                    <w:color w:val="7F7F7F" w:themeColor="text1" w:themeTint="80"/>
                    <w:u w:val="single"/>
                  </w:rPr>
                </w:pPr>
              </w:p>
              <w:p w:rsidRPr="00525FD5" w:rsidR="00525FD5" w:rsidP="00525FD5" w:rsidRDefault="00525FD5">
                <w:pPr>
                  <w:ind w:right="420"/>
                  <w:rPr>
                    <w:rFonts w:ascii="仿宋" w:hAnsi="仿宋" w:eastAsia="仿宋"/>
                    <w:i/>
                    <w:color w:val="7F7F7F" w:themeColor="text1" w:themeTint="80"/>
                    <w:u w:val="single"/>
                  </w:rPr>
                </w:pPr>
              </w:p>
              <w:p w:rsidRPr="00525FD5" w:rsidR="0084415A" w:rsidP="00525FD5" w:rsidRDefault="0084415A">
                <w:pPr>
                  <w:ind w:right="420"/>
                  <w:rPr>
                    <w:i/>
                    <w:color w:val="FF0000"/>
                  </w:rPr>
                </w:pPr>
              </w:p>
            </w:tc>
          </w:sdtContent>
        </w:sdt>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color w:val="000000" w:themeColor="text1"/>
                <w:szCs w:val="44"/>
              </w:rPr>
              <w:id w:val="754169807"/>
              <w:lock w:val="sdtLocked"/>
              <w:placeholder>
                <w:docPart w:val="AF4BF85FF4FD4BF999C4D29CBE8DD615"/>
              </w:placeholder>
            </w:sdtPr>
            <w:sdtEndPr/>
            <w:sdtContent>
              <w:p w:rsidRPr="00520D7F" w:rsidR="00520D7F" w:rsidP="00520D7F" w:rsidRDefault="00520D7F">
                <w:pPr>
                  <w:tabs>
                    <w:tab w:val="left" w:pos="5140"/>
                  </w:tabs>
                  <w:rPr>
                    <w:rFonts w:ascii="仿宋" w:hAnsi="仿宋" w:eastAsia="仿宋"/>
                    <w:i/>
                    <w:color w:val="7F7F7F" w:themeColor="text1" w:themeTint="80"/>
                    <w:szCs w:val="44"/>
                    <w:u w:val="single"/>
                  </w:rPr>
                </w:pPr>
                <w:r w:rsidRPr="00525FD5">
                  <w:t>-</w:t>
                </w:r>
              </w:p>
            </w:sdtContent>
          </w:sdt>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9"/>
      <w:r w:rsidRPr="00CC1546">
        <w:rPr>
          <w:rFonts w:hint="eastAsia" w:ascii="黑体" w:hAnsi="黑体" w:eastAsia="黑体"/>
          <w:b w:val="0"/>
          <w:sz w:val="36"/>
          <w:szCs w:val="36"/>
        </w:rPr>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9"/>
    </w:p>
    <w:sdt>
      <w:sdtPr>
        <w:rPr>
          <w:rFonts w:hint="eastAsia" w:asciiTheme="minorEastAsia" w:hAnsiTheme="minorEastAsia" w:eastAsiaTheme="minorEastAsia"/>
          <w:b/>
          <w:color w:val="000000" w:themeColor="text1"/>
          <w:szCs w:val="21"/>
        </w:rPr>
        <w:id w:val="119114465"/>
        <w:placeholder>
          <w:docPart w:val="C6A6F395F02B4AD589B72B2B5A881C00"/>
        </w:placeholder>
      </w:sdtPr>
      <w:sdtEndPr>
        <w:rPr>
          <w:rFonts w:hint="default"/>
          <w:b w:val="0"/>
        </w:rPr>
      </w:sdtEndPr>
      <w:sdtContent>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sdt>
            <w:sdtPr>
              <w:rPr>
                <w:rFonts w:asciiTheme="minorEastAsia" w:hAnsiTheme="minorEastAsia" w:eastAsiaTheme="minorEastAsia"/>
                <w:color w:val="000000" w:themeColor="text1"/>
                <w:sz w:val="18"/>
                <w:szCs w:val="21"/>
              </w:rPr>
              <w:id w:val="-336384401"/>
              <w:lock w:val="sdtLocked"/>
              <w:placeholder>
                <w:docPart w:val="C6A6F395F02B4AD589B72B2B5A881C00"/>
              </w:placeholder>
            </w:sdtPr>
            <w:sdtEndPr/>
            <w:sdtContent>
              <w:tr w:rsidRPr="001B6047" w:rsidR="001F0BA3" w:rsidTr="006104BB">
                <w:trPr>
                  <w:trHeight w:val="521"/>
                </w:trPr>
                <w:sdt>
                  <w:sdtPr>
                    <w:rPr>
                      <w:rFonts w:asciiTheme="minorEastAsia" w:hAnsiTheme="minorEastAsia" w:eastAsiaTheme="minorEastAsia"/>
                      <w:color w:val="000000" w:themeColor="text1"/>
                      <w:sz w:val="18"/>
                      <w:szCs w:val="21"/>
                    </w:rPr>
                    <w:id w:val="1682083945"/>
                    <w:lock w:val="sdtLocked"/>
                    <w:placeholder>
                      <w:docPart w:val="978D3BCF385A4C03978E314EDEFEEB14"/>
                    </w:placeholder>
                    <w:date>
                      <w:dateFormat w:val="yyyy'年'M'月'd'日'"/>
                      <w:lid w:val="zh-CN"/>
                      <w:storeMappedDataAs w:val="dateTime"/>
                      <w:calendar w:val="gregorian"/>
                    </w:date>
                  </w:sdtPr>
                  <w:sdtEndPr/>
                  <w:sdtContent>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673873870"/>
                    <w:lock w:val="sdtLocked"/>
                    <w:placeholder>
                      <w:docPart w:val="E17951E0B9884C09B532574FF4C9E461"/>
                    </w:placeholder>
                    <w:date>
                      <w:dateFormat w:val="yyyy'年'M'月'd'日'"/>
                      <w:lid w:val="zh-CN"/>
                      <w:storeMappedDataAs w:val="dateTime"/>
                      <w:calendar w:val="gregorian"/>
                    </w:date>
                  </w:sdtPr>
                  <w:sdtEndPr/>
                  <w:sdtContent>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195807389"/>
                    <w:lock w:val="sdtLocked"/>
                    <w:placeholder>
                      <w:docPart w:val="9E5DE470FEBF4221BE45C542B1ADE202"/>
                    </w:placeholder>
                    <w:text/>
                  </w:sdtPr>
                  <w:sdtEndPr/>
                  <w:sdtContent>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555830882"/>
                    <w:lock w:val="sdtLocked"/>
                    <w:placeholder>
                      <w:docPart w:val="233E823965AA41388F2E6C1014664335"/>
                    </w:placeholder>
                    <w:text/>
                  </w:sdtPr>
                  <w:sdtEndPr/>
                  <w:sdtContent>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710882097"/>
                    <w:lock w:val="sdtLocked"/>
                    <w:placeholder>
                      <w:docPart w:val="AB20F1F8AFD14FB2B134268C285FF945"/>
                    </w:placeholder>
                    <w:text/>
                  </w:sdtPr>
                  <w:sdtEndPr/>
                  <w:sdtContent>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416085630"/>
                    <w:lock w:val="sdtLocked"/>
                    <w:placeholder>
                      <w:docPart w:val="A35A9C451DF245B19BF472D73ACCC268"/>
                    </w:placeholder>
                    <w:text/>
                  </w:sdtPr>
                  <w:sdtEndPr/>
                  <w:sdtContent>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672999730"/>
                    <w:lock w:val="sdtLocked"/>
                    <w:placeholder>
                      <w:docPart w:val="D25A00AD37554F1C8279E1FA0F150FF7"/>
                    </w:placeholder>
                    <w:text/>
                  </w:sdtPr>
                  <w:sdtEndPr/>
                  <w:sdtContent>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283544838"/>
                    <w:lock w:val="sdtLocked"/>
                    <w:placeholder>
                      <w:docPart w:val="D544A988903B4E349FB599E5709CEEFD"/>
                    </w:placeholder>
                    <w:text/>
                  </w:sdtPr>
                  <w:sdtEndPr/>
                  <w:sdtContent>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496116933"/>
                    <w:lock w:val="sdtLocked"/>
                    <w:placeholder>
                      <w:docPart w:val="F3596D8EACBE4F3D9A5425B146159116"/>
                    </w:placeholder>
                    <w:text/>
                  </w:sdtPr>
                  <w:sdtEndPr/>
                  <w:sdtContent>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723830774"/>
                    <w:lock w:val="sdtLocked"/>
                    <w:placeholder>
                      <w:docPart w:val="27BBD294A3AE4F33B05DA777D08A2F19"/>
                    </w:placeholder>
                    <w:text/>
                  </w:sdtPr>
                  <w:sdtEndPr/>
                  <w:sdtContent>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tc>
                  <w:tcPr>
                    <w:tcW w:w="851" w:type="dxa"/>
                  </w:tcPr>
                  <w:sdt>
                    <w:sdtPr>
                      <w:rPr>
                        <w:rFonts w:asciiTheme="minorEastAsia" w:hAnsiTheme="minorEastAsia" w:eastAsiaTheme="minorEastAsia"/>
                        <w:color w:val="000000" w:themeColor="text1"/>
                        <w:szCs w:val="24"/>
                      </w:rPr>
                      <w:id w:val="-1240399270"/>
                      <w:lock w:val="sdtLocked"/>
                      <w:placeholder>
                        <w:docPart w:val="41EDB37C003A48A08DAF70ED3757340D"/>
                      </w:placeholder>
                      <w:text/>
                    </w:sdtPr>
                    <w:sdtEndPr/>
                    <w:sdtContent>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sdtContent>
                  </w:sdt>
                </w:tc>
                <w:sdt>
                  <w:sdtPr>
                    <w:rPr>
                      <w:rFonts w:asciiTheme="minorEastAsia" w:hAnsiTheme="minorEastAsia" w:eastAsiaTheme="minorEastAsia"/>
                      <w:color w:val="000000" w:themeColor="text1"/>
                      <w:sz w:val="18"/>
                      <w:szCs w:val="21"/>
                    </w:rPr>
                    <w:id w:val="-1511680091"/>
                    <w:lock w:val="sdtLocked"/>
                    <w:placeholder>
                      <w:docPart w:val="F622C09450564FBFB6F92549235DFE86"/>
                    </w:placeholder>
                    <w:dropDownList>
                      <w:listItem w:displayText="是" w:value="true"/>
                      <w:listItem w:displayText="否" w:value="false"/>
                    </w:dropDownList>
                  </w:sdtPr>
                  <w:sdtEndPr/>
                  <w:sdtContent>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4045D5">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1"/>
                    </w:rPr>
                    <w:id w:val="768733064"/>
                    <w:lock w:val="sdtLocked"/>
                    <w:placeholder>
                      <w:docPart w:val="42353F1CC1DB43A0B1B3B62B06860E7B"/>
                    </w:placeholder>
                  </w:sdtPr>
                  <w:sdtEndPr/>
                  <w:sdtContent>
                    <w:r w:rsidRPr="00E24201" w:rsidR="00E24201">
                      <w:t>-</w:t>
                    </w:r>
                  </w:sdtContent>
                </w:sdt>
              </w:p>
            </w:tc>
          </w:tr>
        </w:tbl>
      </w:sdtContent>
    </w:sdt>
    <w:p w:rsidR="00E46551" w:rsidP="003619C7" w:rsidRDefault="00E46551">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hAnsiTheme="minorEastAsia" w:eastAsiaTheme="minorEastAsia"/>
          <w:szCs w:val="21"/>
        </w:rPr>
      </w:sdtEndPr>
      <w:sdtContent>
        <w:p w:rsidR="009C7CB8" w:rsidP="003619C7" w:rsidRDefault="009C7CB8">
          <w:pPr>
            <w:ind w:right="420"/>
            <w:rPr>
              <w:b/>
              <w:color w:val="000000" w:themeColor="text1"/>
            </w:rPr>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Pr="001B6047" w:rsidR="000C248F">
            <w:rPr>
              <w:rFonts w:hint="eastAsia"/>
            </w:rPr>
            <w:t>（如有</w:t>
          </w:r>
          <w:r w:rsidRPr="001B6047" w:rsidR="000C248F">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sdt>
                <w:sdtPr>
                  <w:rPr>
                    <w:rFonts w:asciiTheme="minorEastAsia" w:hAnsiTheme="minorEastAsia" w:eastAsiaTheme="minorEastAsia"/>
                    <w:color w:val="000000" w:themeColor="text1"/>
                    <w:szCs w:val="24"/>
                  </w:rPr>
                  <w:id w:val="991377255"/>
                  <w:lock w:val="sdtLocked"/>
                  <w:placeholder>
                    <w:docPart w:val="C6A6F395F02B4AD589B72B2B5A881C00"/>
                  </w:placeholder>
                </w:sdtPr>
                <w:sdtEndPr>
                  <w:rPr>
                    <w:sz w:val="18"/>
                    <w:szCs w:val="21"/>
                  </w:rPr>
                </w:sdtEndPr>
                <w:sdtContent>
                  <w:tr w:rsidRPr="001B6047" w:rsidR="00E405A4" w:rsidTr="00772784">
                    <w:trPr>
                      <w:trHeight w:val="357"/>
                    </w:trPr>
                    <w:sdt>
                      <w:sdtPr>
                        <w:rPr>
                          <w:rFonts w:asciiTheme="minorEastAsia" w:hAnsiTheme="minorEastAsia" w:eastAsiaTheme="minorEastAsia"/>
                          <w:color w:val="000000" w:themeColor="text1"/>
                          <w:szCs w:val="24"/>
                        </w:rPr>
                        <w:alias w:val="证券代码"/>
                        <w:id w:val="-1602327005"/>
                        <w:lock w:val="sdtLocked"/>
                        <w:placeholder>
                          <w:docPart w:val="8FCF6E0BD5A04785A794F82DE285CD6F"/>
                        </w:placeholder>
                        <w:text/>
                      </w:sdtPr>
                      <w:sdtEndPr/>
                      <w:sdtContent>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801889994"/>
                        <w:lock w:val="sdtLocked"/>
                        <w:placeholder>
                          <w:docPart w:val="C395924B0FA541E8A6B6A85264F9EEAE"/>
                        </w:placeholder>
                        <w:text/>
                      </w:sdtPr>
                      <w:sdtEndPr/>
                      <w:sdtContent>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1611664467"/>
                        <w:lock w:val="sdtLocked"/>
                        <w:placeholder>
                          <w:docPart w:val="07311A6049544550940BDA28B91BB0FD"/>
                        </w:placeholder>
                        <w:text/>
                      </w:sdtPr>
                      <w:sdtEndPr/>
                      <w:sdtContent>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633438856"/>
                        <w:lock w:val="sdtLocked"/>
                        <w:placeholder>
                          <w:docPart w:val="53BBD969C3F6414CA07E3EA2945C4398"/>
                        </w:placeholder>
                        <w:text/>
                      </w:sdtPr>
                      <w:sdtEndPr/>
                      <w:sdtContent>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73002272"/>
                        <w:lock w:val="sdtLocked"/>
                        <w:placeholder>
                          <w:docPart w:val="57480BA36074474CA477EA11EE414722"/>
                        </w:placeholder>
                        <w:text/>
                      </w:sdtPr>
                      <w:sdtEndPr/>
                      <w:sdtContent>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674103196"/>
                        <w:lock w:val="sdtLocked"/>
                        <w:placeholder>
                          <w:docPart w:val="64BC503667FC422F8EE68A47DAA2D076"/>
                        </w:placeholder>
                        <w:text/>
                      </w:sdtPr>
                      <w:sdtEndPr/>
                      <w:sdtContent>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429019361"/>
                        <w:lock w:val="sdtLocked"/>
                        <w:placeholder>
                          <w:docPart w:val="9D8EFE4C658F40408E39A7644F819BA5"/>
                        </w:placeholder>
                        <w:date>
                          <w:dateFormat w:val="yyyy'年'M'月'd'日'"/>
                          <w:lid w:val="zh-CN"/>
                          <w:storeMappedDataAs w:val="dateTime"/>
                          <w:calendar w:val="gregorian"/>
                        </w:date>
                      </w:sdtPr>
                      <w:sdtEndPr/>
                      <w:sdtContent>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246653918"/>
                        <w:lock w:val="sdtLocked"/>
                        <w:placeholder>
                          <w:docPart w:val="2A980FADB0C5402E92654F1008657AED"/>
                        </w:placeholder>
                        <w:date>
                          <w:dateFormat w:val="yyyy'年'M'月'd'日'"/>
                          <w:lid w:val="zh-CN"/>
                          <w:storeMappedDataAs w:val="dateTime"/>
                          <w:calendar w:val="gregorian"/>
                        </w:date>
                      </w:sdtPr>
                      <w:sdtEndPr/>
                      <w:sdtContent>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52182E" w:rsidP="00A57086" w:rsidRDefault="004045D5">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sdt>
                  <w:sdtPr>
                    <w:rPr>
                      <w:rFonts w:asciiTheme="minorEastAsia" w:hAnsiTheme="minorEastAsia" w:eastAsiaTheme="minorEastAsia"/>
                      <w:color w:val="000000" w:themeColor="text1"/>
                      <w:szCs w:val="24"/>
                    </w:rPr>
                    <w:alias w:val="证券代码"/>
                    <w:id w:val="-1143275691"/>
                    <w:lock w:val="sdtLocked"/>
                    <w:placeholder>
                      <w:docPart w:val="DA20A044955F4B82A901AC853878F4B4"/>
                    </w:placeholder>
                    <w:text/>
                  </w:sdtPr>
                  <w:sdtEndPr/>
                  <w:sdtContent>
                    <w:tc>
                      <w:tcPr>
                        <w:tcW w:w="6157" w:type="dxa"/>
                        <w:gridSpan w:val="4"/>
                        <w:vAlign w:val="center"/>
                      </w:tcPr>
                      <w:p w:rsidRPr="004C4424" w:rsidR="00AB18A9" w:rsidP="00AB18A9" w:rsidRDefault="00AB18A9">
                        <w:pPr>
                          <w:rPr>
                            <w:b/>
                            <w:color w:val="000000" w:themeColor="text1"/>
                            <w:sz w:val="20"/>
                          </w:rPr>
                        </w:pPr>
                        <w:r w:rsidRPr="00511FDF">
                          <w:t>-</w:t>
                        </w:r>
                      </w:p>
                    </w:tc>
                  </w:sdtContent>
                </w:sdt>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hAnsiTheme="minorEastAsia" w:eastAsiaTheme="minorEastAsia"/>
                      <w:color w:val="000000" w:themeColor="text1"/>
                      <w:szCs w:val="24"/>
                    </w:rPr>
                    <w:alias w:val="证券简称"/>
                    <w:tag w:val="证券简称"/>
                    <w:id w:val="-1147201843"/>
                    <w:lock w:val="sdtLocked"/>
                    <w:placeholder>
                      <w:docPart w:val="1AC1D1A385E04C81A4324C95E8E83E2B"/>
                    </w:placeholder>
                    <w:text/>
                  </w:sdtPr>
                  <w:sdtEndPr/>
                  <w:sdtContent>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t>-</w:t>
                        </w:r>
                      </w:p>
                    </w:tc>
                  </w:sdtContent>
                </w:sdt>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sdt>
                  <w:sdtPr>
                    <w:rPr>
                      <w:rFonts w:asciiTheme="minorEastAsia" w:hAnsiTheme="minorEastAsia" w:eastAsiaTheme="minorEastAsia"/>
                      <w:color w:val="000000" w:themeColor="text1"/>
                      <w:szCs w:val="24"/>
                    </w:rPr>
                    <w:alias w:val="整数"/>
                    <w:tag w:val="整数"/>
                    <w:id w:val="1825319653"/>
                    <w:lock w:val="sdtLocked"/>
                    <w:placeholder>
                      <w:docPart w:val="66D864EE169E4054A04FD8573461C818"/>
                    </w:placeholder>
                    <w:text/>
                  </w:sdtPr>
                  <w:sdtEndPr/>
                  <w:sdtContent>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t>-</w:t>
                        </w:r>
                      </w:p>
                    </w:tc>
                  </w:sdtContent>
                </w:sdt>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sdt>
                <w:sdtPr>
                  <w:rPr>
                    <w:rFonts w:asciiTheme="minorEastAsia" w:hAnsiTheme="minorEastAsia" w:eastAsiaTheme="minorEastAsia"/>
                    <w:color w:val="000000" w:themeColor="text1"/>
                    <w:szCs w:val="24"/>
                  </w:rPr>
                  <w:id w:val="1052813716"/>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24"/>
                        </w:rPr>
                        <w:alias w:val="整数"/>
                        <w:tag w:val="整数"/>
                        <w:id w:val="2105451890"/>
                        <w:lock w:val="sdtLocked"/>
                        <w:placeholder>
                          <w:docPart w:val="C77ABECADA6E4DBE930097CFC149B834"/>
                        </w:placeholder>
                        <w:text/>
                      </w:sdtPr>
                      <w:sdtEndPr/>
                      <w:sdtContent>
                        <w:tc>
                          <w:tcPr>
                            <w:tcW w:w="636" w:type="dxa"/>
                          </w:tcPr>
                          <w:p w:rsidRPr="001B6047" w:rsidR="00293AA0" w:rsidP="00A57086" w:rsidRDefault="001F0BA3">
                            <w:pPr>
                              <w:jc w:val="center"/>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证券简称"/>
                        <w:tag w:val="证券简称"/>
                        <w:id w:val="-1223980974"/>
                        <w:lock w:val="sdtLocked"/>
                        <w:placeholder>
                          <w:docPart w:val="177127278B2544D98742A94FFD4F59B0"/>
                        </w:placeholder>
                        <w:text/>
                      </w:sdtPr>
                      <w:sdtEndPr/>
                      <w:sdtContent>
                        <w:tc>
                          <w:tcPr>
                            <w:tcW w:w="2197" w:type="dxa"/>
                            <w:gridSpan w:val="2"/>
                          </w:tcPr>
                          <w:p w:rsidRPr="004C4424" w:rsidR="00293AA0" w:rsidP="00E61609" w:rsidRDefault="00E61609">
                            <w:pPr>
                              <w:jc w:val="center"/>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整数"/>
                        <w:tag w:val="整数"/>
                        <w:id w:val="208690435"/>
                        <w:lock w:val="sdtLocked"/>
                        <w:placeholder>
                          <w:docPart w:val="29BAC3C97BD04F87B0DD983D65B34C98"/>
                        </w:placeholder>
                        <w:text/>
                      </w:sdtPr>
                      <w:sdtEndPr/>
                      <w:sdtContent>
                        <w:tc>
                          <w:tcPr>
                            <w:tcW w:w="2040" w:type="dxa"/>
                          </w:tcPr>
                          <w:p w:rsidRPr="004C4424" w:rsidR="00293AA0" w:rsidP="00350A50" w:rsidRDefault="00F1334C">
                            <w:pPr>
                              <w:jc w:val="right"/>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整数"/>
                        <w:tag w:val="整数"/>
                        <w:id w:val="1046876076"/>
                        <w:lock w:val="sdtLocked"/>
                        <w:placeholder>
                          <w:docPart w:val="BC8DDB0064934F0EA6FD2353AC8F0500"/>
                        </w:placeholder>
                        <w:text/>
                      </w:sdtPr>
                      <w:sdtEndPr/>
                      <w:sdtContent>
                        <w:tc>
                          <w:tcPr>
                            <w:tcW w:w="1931" w:type="dxa"/>
                          </w:tcPr>
                          <w:p w:rsidRPr="004C4424" w:rsidR="00293AA0" w:rsidP="00350A50" w:rsidRDefault="001F0BA3">
                            <w:pPr>
                              <w:jc w:val="right"/>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百分比"/>
                        <w:tag w:val="百分比"/>
                        <w:id w:val="-196092109"/>
                        <w:lock w:val="sdtLocked"/>
                        <w:placeholder>
                          <w:docPart w:val="E300EF5D84E94650BDB94EFD6B63654A"/>
                        </w:placeholder>
                        <w:text/>
                      </w:sdtPr>
                      <w:sdtEndPr/>
                      <w:sdtContent>
                        <w:tc>
                          <w:tcPr>
                            <w:tcW w:w="1560" w:type="dxa"/>
                          </w:tcPr>
                          <w:p w:rsidRPr="001B6047" w:rsidR="00293AA0" w:rsidP="00350A50" w:rsidRDefault="001F0BA3">
                            <w:pPr>
                              <w:jc w:val="right"/>
                              <w:rPr>
                                <w:color w:val="000000" w:themeColor="text1"/>
                                <w:sz w:val="20"/>
                              </w:rPr>
                            </w:pPr>
                            <w:r w:rsidRPr="00511FDF">
                              <w:t>-</w:t>
                            </w:r>
                          </w:p>
                        </w:tc>
                      </w:sdtContent>
                    </w:sdt>
                  </w:tr>
                </w:sdtContent>
              </w:sdt>
            </w:tbl>
            <w:p w:rsidRPr="00F55087" w:rsidR="00712216" w:rsidP="00F55087" w:rsidRDefault="004045D5">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sdt>
                <w:sdtPr>
                  <w:rPr>
                    <w:rFonts w:asciiTheme="minorEastAsia" w:hAnsiTheme="minorEastAsia" w:eastAsiaTheme="minorEastAsia"/>
                    <w:color w:val="000000" w:themeColor="text1"/>
                    <w:szCs w:val="24"/>
                  </w:rPr>
                  <w:id w:val="-2012753603"/>
                  <w:lock w:val="sdtLocked"/>
                  <w:placeholder>
                    <w:docPart w:val="C6A6F395F02B4AD589B72B2B5A881C00"/>
                  </w:placeholder>
                </w:sdtPr>
                <w:sdtEndPr/>
                <w:sdtContent>
                  <w:tr w:rsidRPr="001B6047" w:rsidR="00E405A4" w:rsidTr="00E405A4">
                    <w:trPr>
                      <w:trHeight w:val="198"/>
                    </w:trPr>
                    <w:sdt>
                      <w:sdtPr>
                        <w:rPr>
                          <w:rFonts w:asciiTheme="minorEastAsia" w:hAnsiTheme="minorEastAsia" w:eastAsiaTheme="minorEastAsia"/>
                          <w:color w:val="000000" w:themeColor="text1"/>
                          <w:szCs w:val="24"/>
                        </w:rPr>
                        <w:alias w:val="证券代码"/>
                        <w:tag w:val="证券代码"/>
                        <w:id w:val="-1937671008"/>
                        <w:lock w:val="sdtLocked"/>
                        <w:placeholder>
                          <w:docPart w:val="13249B8F594A4405ADC2F87099F10962"/>
                        </w:placeholder>
                        <w:text/>
                      </w:sdtPr>
                      <w:sdtEndPr/>
                      <w:sdtContent>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316001413"/>
                        <w:lock w:val="sdtLocked"/>
                        <w:placeholder>
                          <w:docPart w:val="3F6622C9763C4B92BCBAB83A0A72D9A8"/>
                        </w:placeholder>
                        <w:text/>
                      </w:sdtPr>
                      <w:sdtEndPr/>
                      <w:sdtContent>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75962742"/>
                        <w:lock w:val="sdtLocked"/>
                        <w:placeholder>
                          <w:docPart w:val="2923927AA5744E1CB7B6F58776832E10"/>
                        </w:placeholder>
                        <w:text/>
                      </w:sdtPr>
                      <w:sdtEndPr/>
                      <w:sdtContent>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846366810"/>
                        <w:lock w:val="sdtLocked"/>
                        <w:placeholder>
                          <w:docPart w:val="73D5D124634242F8AD0C5D8B5240786B"/>
                        </w:placeholder>
                        <w:text/>
                      </w:sdtPr>
                      <w:sdtEndPr/>
                      <w:sdtContent>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1702006514"/>
                        <w:lock w:val="sdtLocked"/>
                        <w:placeholder>
                          <w:docPart w:val="4EDDA36C34154405A7AE6CB5303D16E5"/>
                        </w:placeholder>
                        <w:dropDownList>
                          <w:listItem w:displayText="是" w:value="true"/>
                          <w:listItem w:displayText="否" w:value="false"/>
                        </w:dropDownList>
                      </w:sdtPr>
                      <w:sdtEndPr/>
                      <w:sdtContent>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t>-</w:t>
                            </w:r>
                          </w:p>
                        </w:tc>
                      </w:sdtContent>
                    </w:sdt>
                    <w:tc>
                      <w:tcPr>
                        <w:tcW w:w="992" w:type="dxa"/>
                      </w:tcPr>
                      <w:p w:rsidRPr="004C4424" w:rsidR="001E0CF7" w:rsidP="00712216" w:rsidRDefault="004045D5">
                        <w:pPr>
                          <w:tabs>
                            <w:tab w:val="left" w:pos="5140"/>
                          </w:tabs>
                          <w:ind w:right="-46" w:rightChars="-22"/>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0839137"/>
                            <w:lock w:val="sdtLocked"/>
                            <w:placeholder>
                              <w:docPart w:val="EFB62D19944D44489C0CB34CD9D8B01F"/>
                            </w:placeholder>
                            <w:text/>
                          </w:sdtPr>
                          <w:sdtEndPr/>
                          <w:sdtContent>
                            <w:r w:rsidRPr="00511FDF" w:rsidR="001F0BA3">
                              <w:t>-</w:t>
                            </w:r>
                          </w:sdtContent>
                        </w:sdt>
                      </w:p>
                    </w:tc>
                    <w:sdt>
                      <w:sdtPr>
                        <w:rPr>
                          <w:rFonts w:asciiTheme="minorEastAsia" w:hAnsiTheme="minorEastAsia" w:eastAsiaTheme="minorEastAsia"/>
                          <w:color w:val="000000" w:themeColor="text1"/>
                          <w:sz w:val="18"/>
                          <w:szCs w:val="21"/>
                        </w:rPr>
                        <w:id w:val="256173935"/>
                        <w:lock w:val="sdtLocked"/>
                        <w:placeholder>
                          <w:docPart w:val="B87FD69DE6C04F8D809568897C2BF5F7"/>
                        </w:placeholder>
                        <w:dropDownList>
                          <w:listItem w:displayText="是" w:value="true"/>
                          <w:listItem w:displayText="否" w:value="false"/>
                        </w:dropDownList>
                      </w:sdtPr>
                      <w:sdtEndPr/>
                      <w:sdtContent>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538402270"/>
                        <w:lock w:val="sdtLocked"/>
                        <w:placeholder>
                          <w:docPart w:val="C471A90444D947C1935270C48900AF6F"/>
                        </w:placeholder>
                        <w:text/>
                      </w:sdtPr>
                      <w:sdtEndPr/>
                      <w:sdtContent>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tr>
                </w:sdtContent>
              </w:sdt>
            </w:tbl>
            <w:p w:rsidR="00772784" w:rsidP="002153B6" w:rsidRDefault="004045D5">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sdt>
                <w:sdtPr>
                  <w:rPr>
                    <w:rFonts w:asciiTheme="minorEastAsia" w:hAnsiTheme="minorEastAsia" w:eastAsiaTheme="minorEastAsia"/>
                    <w:color w:val="000000" w:themeColor="text1"/>
                    <w:szCs w:val="24"/>
                  </w:rPr>
                  <w:id w:val="-842479209"/>
                  <w:lock w:val="sdtLocked"/>
                  <w:placeholder>
                    <w:docPart w:val="C6A6F395F02B4AD589B72B2B5A881C00"/>
                  </w:placeholder>
                </w:sdtPr>
                <w:sdtEndPr/>
                <w:sdtContent>
                  <w:tr w:rsidRPr="001B6047" w:rsidR="001B6047" w:rsidTr="00EF3ED9">
                    <w:sdt>
                      <w:sdtPr>
                        <w:rPr>
                          <w:rFonts w:asciiTheme="minorEastAsia" w:hAnsiTheme="minorEastAsia" w:eastAsiaTheme="minorEastAsia"/>
                          <w:color w:val="000000" w:themeColor="text1"/>
                          <w:szCs w:val="24"/>
                        </w:rPr>
                        <w:alias w:val="证券代码"/>
                        <w:tag w:val="证券代码"/>
                        <w:id w:val="1860390841"/>
                        <w:lock w:val="sdtLocked"/>
                        <w:placeholder>
                          <w:docPart w:val="F1DB5F2BE8E84F48882743670ACB4715"/>
                        </w:placeholder>
                        <w:text/>
                      </w:sdtPr>
                      <w:sdtEndPr/>
                      <w:sdtContent>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2014840246"/>
                        <w:lock w:val="sdtLocked"/>
                        <w:placeholder>
                          <w:docPart w:val="D1AE609D791E4238A3408B3CBCD9B847"/>
                        </w:placeholder>
                        <w:text/>
                      </w:sdtPr>
                      <w:sdtEndPr/>
                      <w:sdtContent>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586729768"/>
                        <w:lock w:val="sdtLocked"/>
                        <w:placeholder>
                          <w:docPart w:val="D05838CAC4D340A2857B314267E1EC22"/>
                        </w:placeholder>
                        <w:text/>
                      </w:sdtPr>
                      <w:sdtEndPr/>
                      <w:sdtContent>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期间"/>
                        <w:tag w:val="期间"/>
                        <w:id w:val="1528290504"/>
                        <w:lock w:val="sdtLocked"/>
                        <w:placeholder>
                          <w:docPart w:val="07E7F016D5E44F4FA3792E4A0B0AA029"/>
                        </w:placeholder>
                        <w:text/>
                      </w:sdtPr>
                      <w:sdtEndPr/>
                      <w:sdtContent>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2014021473"/>
                        <w:lock w:val="sdtLocked"/>
                        <w:placeholder>
                          <w:docPart w:val="920A1C9A4775437DB97790B474DAD642"/>
                        </w:placeholder>
                        <w:text/>
                      </w:sdtPr>
                      <w:sdtEndPr/>
                      <w:sdtContent>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923283147"/>
                        <w:lock w:val="sdtLocked"/>
                        <w:placeholder>
                          <w:docPart w:val="E9F037AE9C5348789851D167472269D8"/>
                        </w:placeholder>
                        <w:text/>
                      </w:sdtPr>
                      <w:sdtEndPr/>
                      <w:sdtContent>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356917472"/>
                        <w:lock w:val="sdtLocked"/>
                        <w:placeholder>
                          <w:docPart w:val="608F98C2BEC64C2BB6138A3EED519AC5"/>
                        </w:placeholder>
                        <w:text/>
                      </w:sdtPr>
                      <w:sdtEndPr/>
                      <w:sdtContent>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D70926" w:rsidP="00CF1CE9" w:rsidRDefault="004045D5"/>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sdt>
                <w:sdtPr>
                  <w:rPr>
                    <w:rFonts w:asciiTheme="minorEastAsia" w:hAnsiTheme="minorEastAsia" w:eastAsiaTheme="minorEastAsia"/>
                    <w:color w:val="000000" w:themeColor="text1"/>
                    <w:szCs w:val="24"/>
                  </w:rPr>
                  <w:id w:val="-1763218099"/>
                  <w:lock w:val="sdtLocked"/>
                  <w:placeholder>
                    <w:docPart w:val="C6A6F395F02B4AD589B72B2B5A881C00"/>
                  </w:placeholder>
                </w:sdtPr>
                <w:sdtEndPr/>
                <w:sdtContent>
                  <w:tr w:rsidRPr="001B6047" w:rsidR="001B6047" w:rsidTr="00FB1239">
                    <w:sdt>
                      <w:sdtPr>
                        <w:rPr>
                          <w:rFonts w:asciiTheme="minorEastAsia" w:hAnsiTheme="minorEastAsia" w:eastAsiaTheme="minorEastAsia"/>
                          <w:color w:val="000000" w:themeColor="text1"/>
                          <w:szCs w:val="24"/>
                        </w:rPr>
                        <w:alias w:val="证券代码"/>
                        <w:tag w:val="证券代码"/>
                        <w:id w:val="-1792045245"/>
                        <w:lock w:val="sdtLocked"/>
                        <w:placeholder>
                          <w:docPart w:val="A73C740B40614B3EBC066446C1EBA731"/>
                        </w:placeholder>
                        <w:text/>
                      </w:sdtPr>
                      <w:sdtEndPr/>
                      <w:sdtContent>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1946416303"/>
                        <w:lock w:val="sdtLocked"/>
                        <w:placeholder>
                          <w:docPart w:val="048392B0CB854125BC90C32DED15D143"/>
                        </w:placeholder>
                        <w:text/>
                      </w:sdtPr>
                      <w:sdtEndPr/>
                      <w:sdtContent>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352195269"/>
                        <w:lock w:val="sdtLocked"/>
                        <w:placeholder>
                          <w:docPart w:val="D1F61CAA384144749D203279FE7A9A2C"/>
                        </w:placeholder>
                        <w:text/>
                      </w:sdtPr>
                      <w:sdtEndPr/>
                      <w:sdtContent>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422075242"/>
                        <w:lock w:val="sdtLocked"/>
                        <w:placeholder>
                          <w:docPart w:val="34D1C562A36B42BFA1D0ECA38183DDC3"/>
                        </w:placeholder>
                        <w:text/>
                      </w:sdtPr>
                      <w:sdtEndPr/>
                      <w:sdtContent>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222059605"/>
                        <w:lock w:val="sdtLocked"/>
                        <w:placeholder>
                          <w:docPart w:val="C93979109B09484B86E53D3EFC7DF12B"/>
                        </w:placeholder>
                        <w:text/>
                      </w:sdtPr>
                      <w:sdtEndPr/>
                      <w:sdtContent>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846899521"/>
                        <w:lock w:val="sdtLocked"/>
                        <w:placeholder>
                          <w:docPart w:val="F937775638CB4CD486022DE80038738F"/>
                        </w:placeholder>
                        <w:text/>
                      </w:sdtPr>
                      <w:sdtEndPr/>
                      <w:sdtContent>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t>-</w:t>
                            </w:r>
                          </w:p>
                        </w:tc>
                      </w:sdtContent>
                    </w:sdt>
                  </w:tr>
                </w:sdtContent>
              </w:sdt>
            </w:tbl>
            <w:p w:rsidRPr="001B6047" w:rsidR="004924D9" w:rsidP="000B4716" w:rsidRDefault="004045D5">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hAnsiTheme="minorEastAsia" w:eastAsiaTheme="minorEastAsia"/>
              <w:szCs w:val="21"/>
            </w:rPr>
          </w:sdtEndPr>
          <w:sdtContent>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sdt>
                <w:sdtPr>
                  <w:rPr>
                    <w:rFonts w:asciiTheme="minorEastAsia" w:hAnsiTheme="minorEastAsia" w:eastAsiaTheme="minorEastAsia"/>
                    <w:color w:val="000000" w:themeColor="text1"/>
                    <w:szCs w:val="24"/>
                  </w:rPr>
                  <w:id w:val="1021519742"/>
                  <w:lock w:val="sdtLocked"/>
                  <w:placeholder>
                    <w:docPart w:val="C6A6F395F02B4AD589B72B2B5A881C00"/>
                  </w:placeholder>
                </w:sdtPr>
                <w:sdtEndPr/>
                <w:sdtContent>
                  <w:tr w:rsidRPr="001B6047" w:rsidR="001B6047" w:rsidTr="00E75A20">
                    <w:sdt>
                      <w:sdtPr>
                        <w:rPr>
                          <w:rFonts w:asciiTheme="minorEastAsia" w:hAnsiTheme="minorEastAsia" w:eastAsiaTheme="minorEastAsia"/>
                          <w:color w:val="000000" w:themeColor="text1"/>
                          <w:szCs w:val="24"/>
                        </w:rPr>
                        <w:alias w:val="证券代码"/>
                        <w:tag w:val="证券代码"/>
                        <w:id w:val="1637295512"/>
                        <w:lock w:val="sdtLocked"/>
                        <w:placeholder>
                          <w:docPart w:val="A5506AD8F09241F49F7976D7A2DF8538"/>
                        </w:placeholder>
                        <w:text/>
                      </w:sdtPr>
                      <w:sdtEndPr/>
                      <w:sdtContent>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633840035"/>
                        <w:lock w:val="sdtLocked"/>
                        <w:placeholder>
                          <w:docPart w:val="BE9EDC34C8BF4264A5281B5C7F25566C"/>
                        </w:placeholder>
                        <w:text/>
                      </w:sdtPr>
                      <w:sdtEndPr/>
                      <w:sdtContent>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537793476"/>
                        <w:lock w:val="sdtLocked"/>
                        <w:placeholder>
                          <w:docPart w:val="785B1055F9EB453580C43476CEF533E8"/>
                        </w:placeholder>
                        <w:text/>
                      </w:sdtPr>
                      <w:sdtEndPr/>
                      <w:sdtContent>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41172660"/>
                        <w:lock w:val="sdtLocked"/>
                        <w:placeholder>
                          <w:docPart w:val="9AE1704E3209487EBFD402DC5AB82C7C"/>
                        </w:placeholder>
                        <w:text/>
                      </w:sdtPr>
                      <w:sdtEndPr/>
                      <w:sdtContent>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期间"/>
                        <w:tag w:val="期间"/>
                        <w:id w:val="1800340177"/>
                        <w:lock w:val="sdtLocked"/>
                        <w:placeholder>
                          <w:docPart w:val="8760C17D82374866B5C26F5EB631407F"/>
                        </w:placeholder>
                        <w:text/>
                      </w:sdtPr>
                      <w:sdtEndPr/>
                      <w:sdtContent>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bl>
            <w:p w:rsidR="006630EE" w:rsidP="0016696D" w:rsidRDefault="004045D5">
              <w:pPr>
                <w:tabs>
                  <w:tab w:val="left" w:pos="5140"/>
                </w:tabs>
                <w:rPr>
                  <w:rFonts w:asciiTheme="minorEastAsia" w:hAnsiTheme="minorEastAsia" w:eastAsiaTheme="minorEastAsia"/>
                  <w:b/>
                  <w:color w:val="000000" w:themeColor="text1"/>
                  <w:szCs w:val="21"/>
                </w:rPr>
              </w:pPr>
            </w:p>
          </w:sdtContent>
        </w:sdt>
      </w:sdtContent>
    </w:sdt>
    <w:p w:rsidR="00E75A20" w:rsidP="0016696D" w:rsidRDefault="00E75A20">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1829443384"/>
        <w:placeholder>
          <w:docPart w:val="C6A6F395F02B4AD589B72B2B5A881C00"/>
        </w:placeholder>
      </w:sdtPr>
      <w:sdtEndPr>
        <w:rPr>
          <w:rFonts w:hint="default"/>
          <w:sz w:val="18"/>
        </w:rPr>
      </w:sdtEndPr>
      <w:sdtContent>
        <w:p w:rsidR="009C7CB8" w:rsidP="0016696D" w:rsidRDefault="009C7CB8">
          <w:pPr>
            <w:tabs>
              <w:tab w:val="left" w:pos="5140"/>
            </w:tabs>
            <w:rPr>
              <w:rFonts w:asciiTheme="minorEastAsia" w:hAnsiTheme="minorEastAsia" w:eastAsiaTheme="minorEastAsia"/>
              <w:b/>
              <w:color w:val="000000" w:themeColor="text1"/>
              <w:szCs w:val="21"/>
            </w:rPr>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sdt>
            <w:sdtPr>
              <w:rPr>
                <w:rFonts w:asciiTheme="minorEastAsia" w:hAnsiTheme="minorEastAsia" w:eastAsiaTheme="minorEastAsia"/>
                <w:color w:val="000000" w:themeColor="text1"/>
                <w:szCs w:val="24"/>
              </w:rPr>
              <w:id w:val="840124829"/>
              <w:lock w:val="sdtLocked"/>
              <w:placeholder>
                <w:docPart w:val="C6A6F395F02B4AD589B72B2B5A881C00"/>
              </w:placeholder>
            </w:sdtPr>
            <w:sdtEndPr>
              <w:rPr>
                <w:sz w:val="18"/>
                <w:szCs w:val="21"/>
              </w:rPr>
            </w:sdtEndPr>
            <w:sdtContent>
              <w:tr w:rsidRPr="001B6047" w:rsidR="001B6047" w:rsidTr="00E75A20">
                <w:sdt>
                  <w:sdtPr>
                    <w:rPr>
                      <w:rFonts w:asciiTheme="minorEastAsia" w:hAnsiTheme="minorEastAsia" w:eastAsiaTheme="minorEastAsia"/>
                      <w:color w:val="000000" w:themeColor="text1"/>
                      <w:szCs w:val="24"/>
                    </w:rPr>
                    <w:alias w:val="证券代码"/>
                    <w:tag w:val="证券代码"/>
                    <w:id w:val="1699434789"/>
                    <w:lock w:val="sdtLocked"/>
                    <w:placeholder>
                      <w:docPart w:val="8BD572018B8447B6A7021499EB5DD7EE"/>
                    </w:placeholder>
                    <w:text/>
                  </w:sdtPr>
                  <w:sdtEndPr/>
                  <w:sdtContent>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201946511"/>
                    <w:lock w:val="sdtLocked"/>
                    <w:placeholder>
                      <w:docPart w:val="E1090C49DD1244918A47CFBDF28DAAFC"/>
                    </w:placeholder>
                    <w:text/>
                  </w:sdtPr>
                  <w:sdtEndPr/>
                  <w:sdtContent>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1342132290"/>
                    <w:lock w:val="sdtLocked"/>
                    <w:placeholder>
                      <w:docPart w:val="51316104C7F8417A84272EDC1D357DF5"/>
                    </w:placeholder>
                    <w:text/>
                  </w:sdtPr>
                  <w:sdtEndPr/>
                  <w:sdtContent>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303469466"/>
                    <w:lock w:val="sdtLocked"/>
                    <w:placeholder>
                      <w:docPart w:val="9177C8E52BE04635A793EDE6A37398C4"/>
                    </w:placeholder>
                    <w:text/>
                  </w:sdtPr>
                  <w:sdtEndPr/>
                  <w:sdtContent>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t>-</w:t>
                        </w:r>
                      </w:p>
                    </w:tc>
                  </w:sdtContent>
                </w:sdt>
                <w:tc>
                  <w:tcPr>
                    <w:tcW w:w="1134" w:type="dxa"/>
                  </w:tcPr>
                  <w:sdt>
                    <w:sdtPr>
                      <w:rPr>
                        <w:rFonts w:ascii="仿宋" w:hAnsi="仿宋" w:eastAsia="仿宋"/>
                        <w:color w:val="000000" w:themeColor="text1"/>
                        <w:kern w:val="0"/>
                      </w:rPr>
                      <w:alias w:val="百分比"/>
                      <w:tag w:val="百分比"/>
                      <w:id w:val="657275916"/>
                      <w:lock w:val="sdtLocked"/>
                      <w:placeholder>
                        <w:docPart w:val="826CA8051702497C8B89A39DA138878B"/>
                      </w:placeholder>
                      <w:text/>
                    </w:sdtPr>
                    <w:sdtEndPr/>
                    <w:sdtContent>
                      <w:p w:rsidRPr="0061398A" w:rsidR="0061398A" w:rsidP="00A31DFC" w:rsidRDefault="00A31DFC">
                        <w:pPr>
                          <w:tabs>
                            <w:tab w:val="left" w:pos="5140"/>
                          </w:tabs>
                          <w:jc w:val="right"/>
                        </w:pPr>
                        <w:r w:rsidRPr="00511FDF">
                          <w:t>-</w:t>
                        </w:r>
                      </w:p>
                    </w:sdtContent>
                  </w:sdt>
                </w:tc>
                <w:sdt>
                  <w:sdtPr>
                    <w:rPr>
                      <w:rFonts w:asciiTheme="minorEastAsia" w:hAnsiTheme="minorEastAsia" w:eastAsiaTheme="minorEastAsia"/>
                      <w:color w:val="000000" w:themeColor="text1"/>
                      <w:szCs w:val="24"/>
                    </w:rPr>
                    <w:alias w:val="期间"/>
                    <w:tag w:val="期间"/>
                    <w:id w:val="-38591016"/>
                    <w:lock w:val="sdtLocked"/>
                    <w:placeholder>
                      <w:docPart w:val="29012DB7142C437F92B1C1CF4062164B"/>
                    </w:placeholder>
                    <w:text/>
                  </w:sdtPr>
                  <w:sdtEndPr/>
                  <w:sdtContent>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814259104"/>
                    <w:lock w:val="sdtLocked"/>
                    <w:placeholder>
                      <w:docPart w:val="51026815D2084C16B9FED52168A92A02"/>
                    </w:placeholder>
                    <w:dropDownList>
                      <w:listItem w:displayText="是" w:value="true"/>
                      <w:listItem w:displayText="否" w:value="false"/>
                    </w:dropDownList>
                  </w:sdtPr>
                  <w:sdtEndPr/>
                  <w:sdtContent>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sdt>
              <w:sdtPr>
                <w:rPr>
                  <w:rFonts w:asciiTheme="minorEastAsia" w:hAnsiTheme="minorEastAsia" w:eastAsiaTheme="minorEastAsia"/>
                  <w:color w:val="000000" w:themeColor="text1"/>
                  <w:szCs w:val="24"/>
                </w:rPr>
                <w:id w:val="-284048395"/>
                <w:lock w:val="sdtLocked"/>
                <w:placeholder>
                  <w:docPart w:val="EF74A113B5D049A7BABF91F2C9AF28A8"/>
                </w:placeholder>
                <w:text/>
              </w:sdtPr>
              <w:sdtEndPr/>
              <w:sdtContent>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t>-</w:t>
                    </w:r>
                  </w:p>
                </w:tc>
              </w:sdtContent>
            </w:sdt>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sdtContent>
    </w:sdt>
    <w:p w:rsidRPr="00E75A20" w:rsidR="00E46551" w:rsidP="00DE445C" w:rsidRDefault="00E46551">
      <w:pPr>
        <w:tabs>
          <w:tab w:val="left" w:pos="5140"/>
        </w:tabs>
        <w:rPr>
          <w:rFonts w:asciiTheme="minorEastAsia" w:hAnsiTheme="minorEastAsia" w:eastAsiaTheme="minorEastAsia"/>
          <w:b/>
          <w:color w:val="000000" w:themeColor="text1"/>
          <w:sz w:val="18"/>
          <w:szCs w:val="21"/>
        </w:rPr>
      </w:pPr>
    </w:p>
    <w:sdt>
      <w:sdtPr>
        <w:rPr>
          <w:rFonts w:asciiTheme="minorEastAsia" w:hAnsiTheme="minorEastAsia" w:eastAsiaTheme="minorEastAsia"/>
          <w:b/>
          <w:color w:val="000000" w:themeColor="text1"/>
          <w:szCs w:val="21"/>
        </w:rPr>
        <w:id w:val="1894612289"/>
        <w:lock w:val="sdtLocked"/>
        <w:placeholder>
          <w:docPart w:val="C6A6F395F02B4AD589B72B2B5A881C00"/>
        </w:placeholder>
      </w:sdtPr>
      <w:sdtEndPr>
        <w:rPr>
          <w:rFonts w:ascii="Calibri" w:hAnsi="Calibri" w:eastAsia="宋体"/>
          <w:b w:val="0"/>
          <w:color w:val="auto"/>
          <w:szCs w:val="22"/>
        </w:rPr>
      </w:sdtEndPr>
      <w:sdtContent>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sdt>
                <w:sdtPr>
                  <w:rPr>
                    <w:rFonts w:asciiTheme="minorEastAsia" w:hAnsiTheme="minorEastAsia" w:eastAsiaTheme="minorEastAsia"/>
                    <w:color w:val="000000" w:themeColor="text1"/>
                  </w:rPr>
                  <w:id w:val="-1751497370"/>
                  <w:lock w:val="sdtLocked"/>
                  <w:placeholder>
                    <w:docPart w:val="604DEDB35C704CEEADC17878237A5D81"/>
                  </w:placeholder>
                </w:sdtPr>
                <w:sdtEndPr>
                  <w:rPr>
                    <w:szCs w:val="21"/>
                  </w:rPr>
                </w:sdtEndPr>
                <w:sdtContent>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t>-</w:t>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p>
                </w:sdtContent>
              </w:sdt>
            </w:tc>
          </w:tr>
        </w:tbl>
        <w:p w:rsidR="00104C81" w:rsidP="00104C81" w:rsidRDefault="004045D5"/>
      </w:sdtContent>
    </w:sdt>
    <w:sdt>
      <w:sdtPr>
        <w:rPr>
          <w:rFonts w:hint="eastAsia" w:asciiTheme="minorEastAsia" w:hAnsiTheme="minorEastAsia" w:eastAsiaTheme="minorEastAsia"/>
          <w:b/>
          <w:color w:val="000000" w:themeColor="text1"/>
          <w:szCs w:val="21"/>
        </w:rPr>
        <w:id w:val="186193332"/>
        <w:placeholder>
          <w:docPart w:val="C6A6F395F02B4AD589B72B2B5A881C00"/>
        </w:placeholder>
      </w:sdtPr>
      <w:sdtEndPr>
        <w:rPr>
          <w:rFonts w:ascii="Calibri" w:hAnsi="Calibri" w:eastAsia="宋体"/>
          <w:b w:val="0"/>
          <w:color w:val="auto"/>
          <w:szCs w:val="22"/>
        </w:rPr>
      </w:sdtEndPr>
      <w:sdtContent>
        <w:p w:rsidR="009C7CB8" w:rsidP="00411C4B" w:rsidRDefault="009C7CB8">
          <w:pPr>
            <w:tabs>
              <w:tab w:val="left" w:pos="5140"/>
            </w:tabs>
            <w:rPr>
              <w:rFonts w:asciiTheme="minorEastAsia" w:hAnsiTheme="minorEastAsia" w:eastAsiaTheme="minorEastAsia"/>
              <w:b/>
              <w:color w:val="000000" w:themeColor="text1"/>
              <w:szCs w:val="21"/>
            </w:rPr>
          </w:pPr>
        </w:p>
        <w:tbl>
          <w:tblPr>
            <w:tblStyle w:val="a6"/>
            <w:tblpPr w:leftFromText="180" w:rightFromText="180" w:vertAnchor="text" w:horzAnchor="margin" w:tblpY="689"/>
            <w:tblW w:w="836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276"/>
            <w:gridCol w:w="1701"/>
            <w:gridCol w:w="1276"/>
            <w:gridCol w:w="1843"/>
            <w:gridCol w:w="1134"/>
          </w:tblGrid>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701"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sdt>
            <w:sdtPr>
              <w:rPr>
                <w:rFonts w:asciiTheme="minorEastAsia" w:hAnsiTheme="minorEastAsia" w:eastAsiaTheme="minorEastAsia"/>
                <w:color w:val="000000" w:themeColor="text1"/>
                <w:szCs w:val="24"/>
              </w:rPr>
              <w:id w:val="1320534700"/>
              <w:placeholder>
                <w:docPart w:val="03EAAE996BFC416393A01C74F41A634E"/>
              </w:placeholder>
            </w:sdtPr>
            <w:sdtEndPr>
              <w:rPr>
                <w:sz w:val="18"/>
                <w:szCs w:val="21"/>
              </w:rPr>
            </w:sdtEndPr>
            <w:sdtContent>
              <w:tr w:rsidRPr="001B6047" w:rsidR="0051230A" w:rsidTr="0051230A">
                <w:sdt>
                  <w:sdtPr>
                    <w:rPr>
                      <w:rFonts w:asciiTheme="minorEastAsia" w:hAnsiTheme="minorEastAsia" w:eastAsiaTheme="minorEastAsia"/>
                      <w:color w:val="000000" w:themeColor="text1"/>
                      <w:szCs w:val="24"/>
                    </w:rPr>
                    <w:id w:val="-741803883"/>
                    <w:placeholder>
                      <w:docPart w:val="EB792A7D85A447DBBBEFD2E91482982F"/>
                    </w:placeholder>
                    <w:text/>
                  </w:sdtPr>
                  <w:sdtEndPr/>
                  <w:sdtContent>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4"/>
                    </w:rPr>
                    <w:id w:val="-630476051"/>
                    <w:placeholder>
                      <w:docPart w:val="AD2992837C9A47FCBABB65CDEB24D023"/>
                    </w:placeholder>
                    <w:text/>
                  </w:sdtPr>
                  <w:sdtEndPr/>
                  <w:sdtContent>
                    <w:tc>
                      <w:tcPr>
                        <w:tcW w:w="1276"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4"/>
                    </w:rPr>
                    <w:alias w:val="货币类型"/>
                    <w:tag w:val="货币类型"/>
                    <w:id w:val="1529912044"/>
                    <w:placeholder>
                      <w:docPart w:val="A60276447AEB4CCC99185669B54E46DC"/>
                    </w:placeholder>
                    <w:text/>
                  </w:sdtPr>
                  <w:sdtEndPr/>
                  <w:sdtContent>
                    <w:tc>
                      <w:tcPr>
                        <w:tcW w:w="1701" w:type="dxa"/>
                      </w:tcPr>
                      <w:p w:rsidRPr="001B6047" w:rsidR="0051230A" w:rsidP="0051230A" w:rsidRDefault="0051230A">
                        <w:pPr>
                          <w:tabs>
                            <w:tab w:val="left" w:pos="5140"/>
                          </w:tabs>
                          <w:jc w:val="right"/>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1"/>
                    </w:rPr>
                    <w:id w:val="19217657"/>
                    <w:placeholder>
                      <w:docPart w:val="AF77E0A94C994481898D04B8296D0C81"/>
                    </w:placeholder>
                    <w:text/>
                  </w:sdtPr>
                  <w:sdtEndPr/>
                  <w:sdtContent>
                    <w:tc>
                      <w:tcPr>
                        <w:tcW w:w="1276" w:type="dxa"/>
                      </w:tcPr>
                      <w:p w:rsidRPr="004C4424" w:rsidR="0051230A" w:rsidP="0051230A" w:rsidRDefault="0051230A">
                        <w:pPr>
                          <w:tabs>
                            <w:tab w:val="left" w:pos="5140"/>
                          </w:tabs>
                          <w:jc w:val="right"/>
                          <w:rPr>
                            <w:rFonts w:asciiTheme="minorEastAsia" w:hAnsiTheme="minorEastAsia" w:eastAsiaTheme="minorEastAsia"/>
                            <w:color w:val="000000" w:themeColor="text1"/>
                            <w:sz w:val="18"/>
                            <w:szCs w:val="21"/>
                          </w:rPr>
                        </w:pPr>
                        <w:r w:rsidRPr="004727BB">
                          <w:t>-</w:t>
                        </w:r>
                      </w:p>
                    </w:tc>
                  </w:sdtContent>
                </w:sdt>
                <w:sdt>
                  <w:sdtPr>
                    <w:rPr>
                      <w:rFonts w:asciiTheme="minorEastAsia" w:hAnsiTheme="minorEastAsia" w:eastAsiaTheme="minorEastAsia"/>
                      <w:color w:val="000000" w:themeColor="text1"/>
                      <w:szCs w:val="24"/>
                    </w:rPr>
                    <w:alias w:val="期间"/>
                    <w:tag w:val="期间"/>
                    <w:id w:val="-870685396"/>
                    <w:placeholder>
                      <w:docPart w:val="30DB00D52FD542FBB5D0B3DA82A90205"/>
                    </w:placeholder>
                    <w:text/>
                  </w:sdtPr>
                  <w:sdtEndPr/>
                  <w:sdtContent>
                    <w:tc>
                      <w:tcPr>
                        <w:tcW w:w="1843" w:type="dxa"/>
                      </w:tcPr>
                      <w:p w:rsidRPr="004C4424"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1973561125"/>
                    <w:placeholder>
                      <w:docPart w:val="551BC1AD5ED34A88AA20B8D43BB4F377"/>
                    </w:placeholder>
                    <w:dropDownList>
                      <w:listItem w:displayText="是" w:value="true"/>
                      <w:listItem w:displayText="否" w:value="false"/>
                    </w:dropDownList>
                  </w:sdtPr>
                  <w:sdtEndPr/>
                  <w:sdtContent>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sdt>
              <w:sdtPr>
                <w:rPr>
                  <w:rFonts w:asciiTheme="minorEastAsia" w:hAnsiTheme="minorEastAsia" w:eastAsiaTheme="minorEastAsia"/>
                  <w:color w:val="000000" w:themeColor="text1"/>
                  <w:szCs w:val="24"/>
                </w:rPr>
                <w:alias w:val="货币类型"/>
                <w:tag w:val="货币类型"/>
                <w:id w:val="670296771"/>
                <w:placeholder>
                  <w:docPart w:val="3A0BF1CD143F4F4CBF601AFFF87C38F0"/>
                </w:placeholder>
                <w:text/>
              </w:sdtPr>
              <w:sdtEndPr/>
              <w:sdtContent>
                <w:tc>
                  <w:tcPr>
                    <w:tcW w:w="1701" w:type="dxa"/>
                  </w:tcPr>
                  <w:p w:rsidRPr="001B6047" w:rsidR="0051230A" w:rsidP="0051230A" w:rsidRDefault="0051230A">
                    <w:pPr>
                      <w:tabs>
                        <w:tab w:val="left" w:pos="5140"/>
                      </w:tabs>
                      <w:jc w:val="right"/>
                      <w:rPr>
                        <w:rFonts w:asciiTheme="minorEastAsia" w:hAnsiTheme="minorEastAsia" w:eastAsiaTheme="minorEastAsia"/>
                        <w:b/>
                        <w:color w:val="000000" w:themeColor="text1"/>
                        <w:sz w:val="18"/>
                        <w:szCs w:val="21"/>
                      </w:rPr>
                    </w:pPr>
                    <w:r>
                      <w:t>-</w:t>
                    </w:r>
                  </w:p>
                </w:tc>
              </w:sdtContent>
            </w:sdt>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411C4B" w:rsidP="009C7CB8" w:rsidRDefault="008E2D47">
          <w:pPr>
            <w:pStyle w:val="2"/>
          </w:pPr>
          <w:r w:rsidRPr="001B6047">
            <w:rPr>
              <w:rFonts w:hint="eastAsia"/>
            </w:rPr>
            <w:t>四</w:t>
          </w:r>
          <w:r w:rsidRPr="001B6047" w:rsidR="00411C4B">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Pr="0051230A" w:rsidR="0051230A" w:rsidP="0051230A" w:rsidRDefault="004045D5"/>
      </w:sdtContent>
    </w:sdt>
    <w:p w:rsidR="002C177D" w:rsidP="00882E62" w:rsidRDefault="002C177D">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749036299"/>
        <w:lock w:val="sdtLocked"/>
        <w:placeholder>
          <w:docPart w:val="C6A6F395F02B4AD589B72B2B5A881C00"/>
        </w:placeholder>
      </w:sdtPr>
      <w:sdtEndPr>
        <w:rPr>
          <w:b w:val="0"/>
          <w:szCs w:val="22"/>
        </w:rPr>
      </w:sdtEndPr>
      <w:sdtContent>
        <w:p w:rsidR="009C7CB8" w:rsidP="009C7CB8" w:rsidRDefault="009C7CB8">
          <w:pPr>
            <w:tabs>
              <w:tab w:val="left" w:pos="5140"/>
            </w:tabs>
            <w:rPr>
              <w:rFonts w:asciiTheme="minorEastAsia" w:hAnsiTheme="minorEastAsia" w:eastAsiaTheme="minorEastAsia"/>
              <w:b/>
              <w:color w:val="000000" w:themeColor="text1"/>
              <w:szCs w:val="21"/>
            </w:rPr>
          </w:pPr>
        </w:p>
        <w:p w:rsidRPr="00DA15E9" w:rsidR="002F737D" w:rsidP="00DA15E9" w:rsidRDefault="00D465D1">
          <w:pPr>
            <w:pStyle w:val="2"/>
            <w:rPr>
              <w:rFonts w:asciiTheme="minorEastAsia" w:hAnsiTheme="minorEastAsia" w:eastAsiaTheme="minorEastAsia"/>
              <w:color w:val="000000" w:themeColor="text1"/>
              <w:szCs w:val="21"/>
            </w:rPr>
          </w:pPr>
          <w:r w:rsidRPr="001B6047">
            <w:rPr>
              <w:rFonts w:hint="eastAsia"/>
            </w:rPr>
            <w:t>五</w:t>
          </w:r>
          <w:r w:rsidRPr="001B6047" w:rsidR="000D0E37">
            <w:t>、</w:t>
          </w:r>
          <w:r w:rsidRPr="001B6047" w:rsidR="000D0E3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51230A">
            <w:trPr>
              <w:jc w:val="center"/>
            </w:trPr>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51230A">
            <w:trPr>
              <w:jc w:val="center"/>
            </w:trPr>
            <w:sdt>
              <w:sdtPr>
                <w:rPr>
                  <w:rFonts w:asciiTheme="minorEastAsia" w:hAnsiTheme="minorEastAsia" w:eastAsiaTheme="minorEastAsia"/>
                  <w:color w:val="000000" w:themeColor="text1"/>
                  <w:sz w:val="18"/>
                  <w:szCs w:val="21"/>
                </w:rPr>
                <w:id w:val="2113940927"/>
                <w:lock w:val="sdtLocked"/>
                <w:placeholder>
                  <w:docPart w:val="9C12F34765D04C16B0BE01434B77C699"/>
                </w:placeholder>
                <w:date>
                  <w:dateFormat w:val="yyyy'年'M'月'd'日'"/>
                  <w:lid w:val="zh-CN"/>
                  <w:storeMappedDataAs w:val="dateTime"/>
                  <w:calendar w:val="gregorian"/>
                </w:date>
              </w:sdtPr>
              <w:sdtEndPr/>
              <w:sdtContent>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t>-</w:t>
                    </w:r>
                  </w:p>
                </w:tc>
              </w:sdtContent>
            </w:sdt>
            <w:sdt>
              <w:sdtPr>
                <w:rPr>
                  <w:rFonts w:asciiTheme="minorEastAsia" w:hAnsiTheme="minorEastAsia" w:eastAsiaTheme="minorEastAsia"/>
                  <w:color w:val="000000" w:themeColor="text1"/>
                  <w:sz w:val="18"/>
                  <w:szCs w:val="21"/>
                </w:rPr>
                <w:id w:val="-296216461"/>
                <w:lock w:val="sdtLocked"/>
                <w:placeholder>
                  <w:docPart w:val="0F17D411CD0B45D28175DA350FBA6953"/>
                </w:placeholder>
                <w:text/>
              </w:sdtPr>
              <w:sdtEndPr/>
              <w:sdtContent>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t>-</w:t>
                    </w:r>
                  </w:p>
                </w:tc>
              </w:sdtContent>
            </w:sdt>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sdt>
                  <w:sdtPr>
                    <w:rPr>
                      <w:rFonts w:asciiTheme="minorEastAsia" w:hAnsiTheme="minorEastAsia" w:eastAsiaTheme="minorEastAsia"/>
                      <w:color w:val="000000" w:themeColor="text1"/>
                      <w:sz w:val="18"/>
                      <w:szCs w:val="21"/>
                    </w:rPr>
                    <w:id w:val="-1412466110"/>
                    <w:lock w:val="sdtLocked"/>
                    <w:placeholder>
                      <w:docPart w:val="99148B6DD3BF46E2B399BAF2FA1EC18B"/>
                    </w:placeholder>
                    <w:text/>
                  </w:sdtPr>
                  <w:sdtEndPr/>
                  <w:sdtContent>
                    <w:r w:rsidR="00AB0145">
                      <w:t>-</w:t>
                    </w:r>
                  </w:sdtContent>
                </w:sdt>
              </w:p>
            </w:tc>
            <w:sdt>
              <w:sdtPr>
                <w:rPr>
                  <w:rFonts w:asciiTheme="minorEastAsia" w:hAnsiTheme="minorEastAsia" w:eastAsiaTheme="minorEastAsia"/>
                  <w:color w:val="000000" w:themeColor="text1"/>
                  <w:sz w:val="18"/>
                  <w:szCs w:val="21"/>
                </w:rPr>
                <w:id w:val="590589460"/>
                <w:lock w:val="sdtLocked"/>
                <w:placeholder>
                  <w:docPart w:val="ED4C393D22E84D6184222CEBA08A569C"/>
                </w:placeholder>
                <w:text/>
              </w:sdtPr>
              <w:sdtEndPr/>
              <w:sdtContent>
                <w:tc>
                  <w:tcPr>
                    <w:tcW w:w="2126" w:type="dxa"/>
                  </w:tcPr>
                  <w:p w:rsidRPr="001B6047" w:rsidR="002F737D" w:rsidP="006F3622" w:rsidRDefault="00AB0145">
                    <w:pPr>
                      <w:tabs>
                        <w:tab w:val="left" w:pos="5140"/>
                      </w:tabs>
                      <w:ind w:right="174" w:rightChars="83"/>
                      <w:jc w:val="right"/>
                      <w:rPr>
                        <w:rFonts w:asciiTheme="minorEastAsia" w:hAnsiTheme="minorEastAsia" w:eastAsiaTheme="minorEastAsia"/>
                        <w:color w:val="000000" w:themeColor="text1"/>
                        <w:sz w:val="18"/>
                        <w:szCs w:val="21"/>
                      </w:rPr>
                    </w:pPr>
                    <w:r>
                      <w:t>-</w:t>
                    </w:r>
                  </w:p>
                </w:tc>
              </w:sdtContent>
            </w:sdt>
          </w:tr>
        </w:tbl>
        <w:sdt>
          <w:sdtPr>
            <w:rPr>
              <w:rFonts w:asciiTheme="minorEastAsia" w:hAnsiTheme="minorEastAsia" w:eastAsiaTheme="minorEastAsia"/>
              <w:color w:val="000000" w:themeColor="text1"/>
            </w:rPr>
            <w:id w:val="1294802031"/>
            <w:lock w:val="sdtLocked"/>
            <w:placeholder>
              <w:docPart w:val="D89F4237115B4A09AFA54F45EE5F0011"/>
            </w:placeholder>
          </w:sdtPr>
          <w:sdtEndPr/>
          <w:sdtContent>
            <w:p w:rsidRPr="00520D7F" w:rsidR="0051230A" w:rsidP="00520D7F" w:rsidRDefault="00520D7F">
              <w:pPr>
                <w:ind w:right="420" w:firstLine="420" w:firstLineChars="200"/>
                <w:rPr>
                  <w:i/>
                  <w:color w:val="FF0000"/>
                </w:rPr>
              </w:pPr>
              <w:r w:rsidRPr="00520D7F">
                <w:t>-</w:t>
              </w:r>
            </w:p>
          </w:sdtContent>
        </w:sdt>
      </w:sdtContent>
    </w:sdt>
    <w:p w:rsidR="005D6BEA" w:rsidP="00882E62" w:rsidRDefault="005D6BEA">
      <w:pPr>
        <w:tabs>
          <w:tab w:val="left" w:pos="5140"/>
        </w:tabs>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B0009F" w:rsidP="00CC1546" w:rsidRDefault="00B0009F">
      <w:pPr>
        <w:pStyle w:val="1"/>
        <w:spacing w:before="0" w:after="0"/>
        <w:jc w:val="center"/>
        <w:rPr>
          <w:rFonts w:ascii="黑体" w:hAnsi="黑体" w:eastAsia="黑体"/>
          <w:b w:val="0"/>
          <w:sz w:val="36"/>
          <w:szCs w:val="36"/>
        </w:rPr>
      </w:pPr>
      <w:bookmarkStart w:name="_Toc441926733" w:id="10"/>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0"/>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hAnsiTheme="minorEastAsia" w:eastAsiaTheme="minorEastAsia"/>
            <w:color w:val="000000" w:themeColor="text1"/>
            <w:szCs w:val="24"/>
          </w:rPr>
          <w:id w:val="-869298446"/>
          <w:lock w:val="sdtLocked"/>
          <w:placeholder>
            <w:docPart w:val="C6A6F395F02B4AD589B72B2B5A881C00"/>
          </w:placeholder>
        </w:sdtPr>
        <w:sdtEndPr>
          <w:rPr>
            <w:sz w:val="18"/>
            <w:szCs w:val="21"/>
          </w:rPr>
        </w:sdtEndPr>
        <w:sdtContent>
          <w:tr w:rsidRPr="001B6047" w:rsidR="001B6047" w:rsidTr="00AE3BB2">
            <w:sdt>
              <w:sdtPr>
                <w:rPr>
                  <w:rFonts w:asciiTheme="minorEastAsia" w:hAnsiTheme="minorEastAsia" w:eastAsiaTheme="minorEastAsia"/>
                  <w:color w:val="000000" w:themeColor="text1"/>
                  <w:szCs w:val="24"/>
                </w:rPr>
                <w:id w:val="-118224863"/>
                <w:lock w:val="sdtLocked"/>
                <w:placeholder>
                  <w:docPart w:val="A02543E8CF1142C0859B932163D3F346"/>
                </w:placeholder>
                <w:text/>
              </w:sdtPr>
              <w:sdtEndPr/>
              <w:sdtContent>
                <w:tc>
                  <w:tcPr>
                    <w:tcW w:w="754" w:type="pct"/>
                  </w:tcPr>
                  <w:p w:rsidRPr="004C4424" w:rsidR="00AA78B5" w:rsidP="00A24621" w:rsidRDefault="00CF1CE9">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id w:val="1326788081"/>
                <w:lock w:val="sdtLocked"/>
                <w:placeholder>
                  <w:docPart w:val="CC16A95204804A75A5F8DB697EE09743"/>
                </w:placeholder>
                <w:text/>
              </w:sdtPr>
              <w:sdtEndPr/>
              <w:sdtContent>
                <w:tc>
                  <w:tcPr>
                    <w:tcW w:w="754" w:type="pct"/>
                  </w:tcPr>
                  <w:p w:rsidRPr="004C4424" w:rsidR="00AA78B5" w:rsidP="00A24621" w:rsidRDefault="00CF1CE9">
                    <w:pPr>
                      <w:jc w:val="center"/>
                      <w:rPr>
                        <w:color w:val="000000" w:themeColor="text1"/>
                        <w:sz w:val="18"/>
                      </w:rPr>
                    </w:pPr>
                    <w:r w:rsidRPr="00261BF4">
                      <w:t>-</w:t>
                    </w:r>
                  </w:p>
                </w:tc>
              </w:sdtContent>
            </w:sdt>
            <w:sdt>
              <w:sdtPr>
                <w:rPr>
                  <w:color w:val="000000" w:themeColor="text1"/>
                  <w:sz w:val="18"/>
                </w:rPr>
                <w:id w:val="-41206879"/>
                <w:lock w:val="sdtLocked"/>
                <w:placeholder>
                  <w:docPart w:val="90C27C2206584A1DB1CBF04ABD9B40B0"/>
                </w:placeholder>
                <w:dropDownList>
                  <w:listItem w:displayText="男" w:value="男"/>
                  <w:listItem w:displayText="女" w:value="女"/>
                </w:dropDownList>
              </w:sdtPr>
              <w:sdtEndPr/>
              <w:sdtContent>
                <w:tc>
                  <w:tcPr>
                    <w:tcW w:w="767" w:type="pct"/>
                  </w:tcPr>
                  <w:p w:rsidRPr="001B6047" w:rsidR="00AA78B5" w:rsidP="005D6BEA" w:rsidRDefault="005D6BEA">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alias w:val="整数"/>
                <w:tag w:val="整数"/>
                <w:id w:val="1177850120"/>
                <w:lock w:val="sdtLocked"/>
                <w:placeholder>
                  <w:docPart w:val="06074E31899E4AE6ACDEDBA90F3C6C0E"/>
                </w:placeholder>
                <w:text/>
              </w:sdtPr>
              <w:sdtEndPr/>
              <w:sdtContent>
                <w:tc>
                  <w:tcPr>
                    <w:tcW w:w="465" w:type="pct"/>
                  </w:tcPr>
                  <w:p w:rsidRPr="004C4424" w:rsidR="00AA78B5" w:rsidP="00A24621" w:rsidRDefault="00184CE0">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id w:val="897870590"/>
                <w:lock w:val="sdtLocked"/>
                <w:placeholder>
                  <w:docPart w:val="6443631B5FBA4EC08BD67E0FBBF6AD92"/>
                </w:placeholder>
                <w:text/>
              </w:sdtPr>
              <w:sdtEndPr/>
              <w:sdtContent>
                <w:tc>
                  <w:tcPr>
                    <w:tcW w:w="464" w:type="pct"/>
                  </w:tcPr>
                  <w:p w:rsidRPr="004C4424" w:rsidR="00AA78B5" w:rsidP="00A24621" w:rsidRDefault="00CF1CE9">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alias w:val="期间"/>
                <w:tag w:val="期间"/>
                <w:id w:val="1885978139"/>
                <w:lock w:val="sdtLocked"/>
                <w:placeholder>
                  <w:docPart w:val="6E99D81675A7402088819247069BB1E1"/>
                </w:placeholder>
                <w:text/>
              </w:sdtPr>
              <w:sdtEndPr/>
              <w:sdtContent>
                <w:tc>
                  <w:tcPr>
                    <w:tcW w:w="1407" w:type="pct"/>
                  </w:tcPr>
                  <w:p w:rsidRPr="004C4424" w:rsidR="00AA78B5" w:rsidP="00A24621" w:rsidRDefault="007B6E2E">
                    <w:pPr>
                      <w:jc w:val="center"/>
                      <w:rPr>
                        <w:color w:val="000000" w:themeColor="text1"/>
                        <w:sz w:val="18"/>
                      </w:rPr>
                    </w:pPr>
                    <w:r w:rsidRPr="00261BF4">
                      <w:t>-</w:t>
                    </w:r>
                  </w:p>
                </w:tc>
              </w:sdtContent>
            </w:sdt>
            <w:sdt>
              <w:sdtPr>
                <w:rPr>
                  <w:rFonts w:asciiTheme="minorEastAsia" w:hAnsiTheme="minorEastAsia" w:eastAsiaTheme="minorEastAsia"/>
                  <w:color w:val="000000" w:themeColor="text1"/>
                  <w:sz w:val="18"/>
                  <w:szCs w:val="21"/>
                </w:rPr>
                <w:id w:val="1619639044"/>
                <w:lock w:val="sdtLocked"/>
                <w:placeholder>
                  <w:docPart w:val="A2ADEF53C79A486583A7A969427990E4"/>
                </w:placeholder>
                <w:dropDownList>
                  <w:listItem w:displayText="是" w:value="true"/>
                  <w:listItem w:displayText="否" w:value="false"/>
                </w:dropDownList>
              </w:sdtPr>
              <w:sdtEndPr/>
              <w:sdtContent>
                <w:tc>
                  <w:tcPr>
                    <w:tcW w:w="389" w:type="pct"/>
                    <w:shd w:val="clear" w:color="auto" w:fill="auto"/>
                  </w:tcPr>
                  <w:p w:rsidRPr="001B6047" w:rsidR="00AA78B5" w:rsidP="00A24621" w:rsidRDefault="00DB0EB4">
                    <w:pPr>
                      <w:jc w:val="center"/>
                      <w:rPr>
                        <w:color w:val="000000" w:themeColor="text1"/>
                        <w:sz w:val="18"/>
                      </w:rPr>
                    </w:pPr>
                    <w:r w:rsidRPr="005A4913">
                      <w:t>-</w:t>
                    </w:r>
                  </w:p>
                </w:tc>
              </w:sdtContent>
            </w:sdt>
          </w:tr>
        </w:sdtContent>
      </w:sdt>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hAnsiTheme="minorEastAsia" w:eastAsiaTheme="minorEastAsia"/>
                  <w:color w:val="000000" w:themeColor="text1"/>
                  <w:szCs w:val="24"/>
                </w:rPr>
                <w:alias w:val="整数"/>
                <w:tag w:val="整数"/>
                <w:id w:val="2002388754"/>
                <w:lock w:val="sdtLocked"/>
                <w:placeholder>
                  <w:docPart w:val="5670D7D41C234D6C813105C86137D03A"/>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hAnsiTheme="minorEastAsia" w:eastAsiaTheme="minorEastAsia"/>
                  <w:color w:val="000000" w:themeColor="text1"/>
                  <w:szCs w:val="24"/>
                </w:rPr>
                <w:alias w:val="整数"/>
                <w:tag w:val="整数"/>
                <w:id w:val="-1770766754"/>
                <w:lock w:val="sdtLocked"/>
                <w:placeholder>
                  <w:docPart w:val="2A4CAA035040433DAA95AD39B4EFAD3D"/>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hAnsiTheme="minorEastAsia" w:eastAsiaTheme="minorEastAsia"/>
                  <w:color w:val="000000" w:themeColor="text1"/>
                  <w:szCs w:val="24"/>
                </w:rPr>
                <w:alias w:val="整数"/>
                <w:tag w:val="整数"/>
                <w:id w:val="-430661626"/>
                <w:lock w:val="sdtLocked"/>
                <w:placeholder>
                  <w:docPart w:val="325725C3A73044638D0CBD197E7D9D58"/>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sdt>
          <w:sdtPr>
            <w:rPr>
              <w:rFonts w:hint="eastAsia" w:asciiTheme="minorEastAsia" w:hAnsiTheme="minorEastAsia" w:eastAsiaTheme="minorEastAsia"/>
              <w:color w:val="000000" w:themeColor="text1"/>
              <w:szCs w:val="21"/>
            </w:rPr>
            <w:id w:val="-14700260"/>
            <w:lock w:val="sdtLocked"/>
            <w:placeholder>
              <w:docPart w:val="B0E286B4A1864ACC96FFDAB1B6D28271"/>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hAnsiTheme="minorEastAsia" w:eastAsiaTheme="minorEastAsia"/>
            <w:color w:val="000000" w:themeColor="text1"/>
            <w:szCs w:val="24"/>
          </w:rPr>
          <w:id w:val="1094985633"/>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24"/>
                </w:rPr>
                <w:id w:val="-609659305"/>
                <w:lock w:val="sdtLocked"/>
                <w:placeholder>
                  <w:docPart w:val="7B52979EBEA946C6A575DDD1A616E4A6"/>
                </w:placeholder>
                <w:text/>
              </w:sdtPr>
              <w:sdtEndPr/>
              <w:sdtContent>
                <w:tc>
                  <w:tcPr>
                    <w:tcW w:w="871" w:type="pct"/>
                  </w:tcPr>
                  <w:p w:rsidRPr="004C4424" w:rsidR="005F570A" w:rsidP="00E06127" w:rsidRDefault="003D0A16">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506442317"/>
                <w:lock w:val="sdtLocked"/>
                <w:placeholder>
                  <w:docPart w:val="FC63904007644E92A9C42AE3141DE26A"/>
                </w:placeholder>
                <w:text/>
              </w:sdtPr>
              <w:sdtEndPr/>
              <w:sdtContent>
                <w:tc>
                  <w:tcPr>
                    <w:tcW w:w="796" w:type="pct"/>
                  </w:tcPr>
                  <w:p w:rsidRPr="004C4424" w:rsidR="005F570A" w:rsidP="00E06127" w:rsidRDefault="003D0A16">
                    <w:pPr>
                      <w:jc w:val="center"/>
                      <w:rPr>
                        <w:color w:val="000000" w:themeColor="text1"/>
                        <w:sz w:val="18"/>
                      </w:rPr>
                    </w:pPr>
                    <w:r w:rsidRPr="00D45443">
                      <w:t>-</w:t>
                    </w:r>
                  </w:p>
                </w:tc>
              </w:sdtContent>
            </w:sdt>
            <w:tc>
              <w:tcPr>
                <w:tcW w:w="870" w:type="pct"/>
              </w:tcPr>
              <w:p w:rsidRPr="004C4424" w:rsidR="005F570A"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833141322"/>
                    <w:lock w:val="sdtLocked"/>
                    <w:placeholder>
                      <w:docPart w:val="56456B2F50F04962BB4AE9E8AFCFF986"/>
                    </w:placeholder>
                    <w:text/>
                  </w:sdtPr>
                  <w:sdtEndPr/>
                  <w:sdtContent>
                    <w:r w:rsidRPr="00D45443" w:rsidR="00C078E0">
                      <w:t>-</w:t>
                    </w:r>
                  </w:sdtContent>
                </w:sdt>
              </w:p>
            </w:tc>
            <w:tc>
              <w:tcPr>
                <w:tcW w:w="579" w:type="pct"/>
              </w:tcPr>
              <w:p w:rsidRPr="004C4424" w:rsidR="005F570A"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734774606"/>
                    <w:lock w:val="sdtLocked"/>
                    <w:placeholder>
                      <w:docPart w:val="8C476EE180B3430D99EABA32ED52126C"/>
                    </w:placeholder>
                    <w:text/>
                  </w:sdtPr>
                  <w:sdtEndPr/>
                  <w:sdtContent>
                    <w:r w:rsidRPr="00D45443" w:rsidR="00C078E0">
                      <w:t>-</w:t>
                    </w:r>
                  </w:sdtContent>
                </w:sdt>
              </w:p>
            </w:tc>
            <w:tc>
              <w:tcPr>
                <w:tcW w:w="580" w:type="pct"/>
              </w:tcPr>
              <w:p w:rsidRPr="004C4424" w:rsidR="005F570A"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299803699"/>
                    <w:lock w:val="sdtLocked"/>
                    <w:placeholder>
                      <w:docPart w:val="060D9C578D7E4D7C8A9C39E318E5AB84"/>
                    </w:placeholder>
                    <w:text/>
                  </w:sdtPr>
                  <w:sdtEndPr/>
                  <w:sdtContent>
                    <w:r w:rsidRPr="00D45443" w:rsidR="00C078E0">
                      <w:t>-</w:t>
                    </w:r>
                  </w:sdtContent>
                </w:sdt>
              </w:p>
            </w:tc>
            <w:tc>
              <w:tcPr>
                <w:tcW w:w="580" w:type="pct"/>
                <w:shd w:val="clear" w:color="auto" w:fill="auto"/>
              </w:tcPr>
              <w:p w:rsidRPr="004C4424" w:rsidR="005F570A"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百分比"/>
                    <w:tag w:val="百分比"/>
                    <w:id w:val="-292367808"/>
                    <w:lock w:val="sdtLocked"/>
                    <w:placeholder>
                      <w:docPart w:val="D68FDFD9A5314C56BC7C32450C86BD53"/>
                    </w:placeholder>
                    <w:text/>
                  </w:sdtPr>
                  <w:sdtEndPr/>
                  <w:sdtContent>
                    <w:r w:rsidRPr="00D45443" w:rsidR="00C078E0">
                      <w:t>-</w:t>
                    </w:r>
                  </w:sdtContent>
                </w:sdt>
              </w:p>
            </w:tc>
            <w:tc>
              <w:tcPr>
                <w:tcW w:w="724" w:type="pct"/>
              </w:tcPr>
              <w:p w:rsidRPr="001B6047" w:rsidR="005F570A"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724336801"/>
                    <w:lock w:val="sdtLocked"/>
                    <w:placeholder>
                      <w:docPart w:val="7CF3AA96C9E744CCB7703E82AB890391"/>
                    </w:placeholder>
                    <w:text/>
                  </w:sdtPr>
                  <w:sdtEndPr/>
                  <w:sdtContent>
                    <w:r w:rsidRPr="00D45443" w:rsidR="00C078E0">
                      <w:t>-</w:t>
                    </w:r>
                  </w:sdtContent>
                </w:sdt>
              </w:p>
            </w:tc>
          </w:tr>
        </w:sdtContent>
      </w:sdt>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40561497"/>
                <w:lock w:val="sdtLocked"/>
                <w:placeholder>
                  <w:docPart w:val="50F2A26EC7BE4AC6B9B06374F916A554"/>
                </w:placeholder>
                <w:text/>
              </w:sdtPr>
              <w:sdtEndPr/>
              <w:sdtContent>
                <w:r w:rsidRPr="00D45443" w:rsidR="00C078E0">
                  <w:t>-</w:t>
                </w:r>
              </w:sdtContent>
            </w:sdt>
          </w:p>
        </w:tc>
        <w:tc>
          <w:tcPr>
            <w:tcW w:w="579" w:type="pct"/>
          </w:tcPr>
          <w:p w:rsidRPr="004C4424" w:rsidR="00196080"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510423015"/>
                <w:lock w:val="sdtLocked"/>
                <w:placeholder>
                  <w:docPart w:val="0062B92DAE1641BCA315664F6FC6A9CF"/>
                </w:placeholder>
                <w:text/>
              </w:sdtPr>
              <w:sdtEndPr/>
              <w:sdtContent>
                <w:r w:rsidRPr="00D45443" w:rsidR="00C078E0">
                  <w:t>-</w:t>
                </w:r>
              </w:sdtContent>
            </w:sdt>
          </w:p>
        </w:tc>
        <w:tc>
          <w:tcPr>
            <w:tcW w:w="580" w:type="pct"/>
          </w:tcPr>
          <w:p w:rsidRPr="004C4424" w:rsidR="00196080"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461920695"/>
                <w:lock w:val="sdtLocked"/>
                <w:placeholder>
                  <w:docPart w:val="6879D505271946CBB35BC1050112B39F"/>
                </w:placeholder>
                <w:text/>
              </w:sdtPr>
              <w:sdtEndPr/>
              <w:sdtContent>
                <w:r w:rsidRPr="00D45443" w:rsidR="00C078E0">
                  <w:t>-</w:t>
                </w:r>
              </w:sdtContent>
            </w:sdt>
          </w:p>
        </w:tc>
        <w:tc>
          <w:tcPr>
            <w:tcW w:w="580" w:type="pct"/>
            <w:shd w:val="clear" w:color="auto" w:fill="auto"/>
          </w:tcPr>
          <w:p w:rsidRPr="004C4424" w:rsidR="00196080"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百分比"/>
                <w:tag w:val="百分比"/>
                <w:id w:val="1676838323"/>
                <w:lock w:val="sdtLocked"/>
                <w:placeholder>
                  <w:docPart w:val="ED7547AF1B444FC6AF35777401642C45"/>
                </w:placeholder>
                <w:text/>
              </w:sdtPr>
              <w:sdtEndPr/>
              <w:sdtContent>
                <w:r w:rsidRPr="00D45443" w:rsidR="00C078E0">
                  <w:t>-</w:t>
                </w:r>
              </w:sdtContent>
            </w:sdt>
          </w:p>
        </w:tc>
        <w:tc>
          <w:tcPr>
            <w:tcW w:w="724" w:type="pct"/>
          </w:tcPr>
          <w:p w:rsidRPr="004C4424" w:rsidR="00196080" w:rsidP="00E06127" w:rsidRDefault="004045D5">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830740162"/>
                <w:lock w:val="sdtLocked"/>
                <w:placeholder>
                  <w:docPart w:val="08326AFBF1674E99BA0052E849751105"/>
                </w:placeholder>
                <w:text/>
              </w:sdtPr>
              <w:sdtEndPr/>
              <w:sdtContent>
                <w:r w:rsidRPr="00D45443" w:rsidR="00C078E0">
                  <w:t>-</w:t>
                </w:r>
              </w:sdtContent>
            </w:sdt>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hAnsiTheme="minorEastAsia" w:eastAsiaTheme="minorEastAsia"/>
              <w:color w:val="000000" w:themeColor="text1"/>
              <w:sz w:val="18"/>
              <w:szCs w:val="21"/>
            </w:rPr>
            <w:id w:val="-2120683567"/>
            <w:lock w:val="sdtLocked"/>
            <w:placeholder>
              <w:docPart w:val="E92379A0E3E842FDA0DB5B358018E3A4"/>
            </w:placeholder>
            <w:dropDownList>
              <w:listItem w:displayText="是" w:value="true"/>
              <w:listItem w:displayText="否" w:value="false"/>
            </w:dropDownList>
          </w:sdtPr>
          <w:sdtEndPr/>
          <w:sdtContent>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t>-</w:t>
                </w:r>
              </w:p>
            </w:tc>
          </w:sdtContent>
        </w:sdt>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hAnsiTheme="minorEastAsia" w:eastAsiaTheme="minorEastAsia"/>
              <w:color w:val="000000" w:themeColor="text1"/>
              <w:sz w:val="18"/>
              <w:szCs w:val="21"/>
            </w:rPr>
            <w:id w:val="-2069790321"/>
            <w:lock w:val="sdtLocked"/>
            <w:placeholder>
              <w:docPart w:val="99A9D1DC69AD42BB956A355033B4D288"/>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hAnsiTheme="minorEastAsia" w:eastAsiaTheme="minorEastAsia"/>
              <w:color w:val="000000" w:themeColor="text1"/>
              <w:sz w:val="18"/>
              <w:szCs w:val="21"/>
            </w:rPr>
            <w:id w:val="1714775524"/>
            <w:lock w:val="sdtLocked"/>
            <w:placeholder>
              <w:docPart w:val="75566D70097B4B50B6C64D135C93F753"/>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hAnsiTheme="minorEastAsia" w:eastAsiaTheme="minorEastAsia"/>
              <w:color w:val="000000" w:themeColor="text1"/>
              <w:sz w:val="18"/>
              <w:szCs w:val="21"/>
            </w:rPr>
            <w:id w:val="-2092302180"/>
            <w:lock w:val="sdtLocked"/>
            <w:placeholder>
              <w:docPart w:val="E81EAD9D069E4A69809435DCE57AF640"/>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sdt>
        <w:sdtPr>
          <w:rPr>
            <w:rFonts w:asciiTheme="minorEastAsia" w:hAnsiTheme="minorEastAsia" w:eastAsiaTheme="minorEastAsia"/>
            <w:color w:val="000000" w:themeColor="text1"/>
            <w:szCs w:val="24"/>
          </w:rPr>
          <w:id w:val="1112398291"/>
          <w:lock w:val="sdtLocked"/>
          <w:placeholder>
            <w:docPart w:val="C6A6F395F02B4AD589B72B2B5A881C00"/>
          </w:placeholder>
        </w:sdtPr>
        <w:sdtEndPr/>
        <w:sdtContent>
          <w:tr w:rsidRPr="001B6047" w:rsidR="001B6047" w:rsidTr="00AE3BB2">
            <w:tc>
              <w:tcPr>
                <w:tcW w:w="1377" w:type="pct"/>
              </w:tcPr>
              <w:p w:rsidRPr="001B6047" w:rsidR="0075711D" w:rsidP="00E06127" w:rsidRDefault="004045D5">
                <w:pPr>
                  <w:jc w:val="center"/>
                  <w:rPr>
                    <w:color w:val="000000" w:themeColor="text1"/>
                    <w:sz w:val="18"/>
                  </w:rPr>
                </w:pPr>
                <w:sdt>
                  <w:sdtPr>
                    <w:rPr>
                      <w:rFonts w:asciiTheme="minorEastAsia" w:hAnsiTheme="minorEastAsia" w:eastAsiaTheme="minorEastAsia"/>
                      <w:color w:val="000000" w:themeColor="text1"/>
                      <w:szCs w:val="24"/>
                    </w:rPr>
                    <w:id w:val="494066392"/>
                    <w:lock w:val="sdtLocked"/>
                    <w:placeholder>
                      <w:docPart w:val="38E3C0F7842A4D6A881FA8190BDDCC12"/>
                    </w:placeholder>
                    <w:text/>
                  </w:sdtPr>
                  <w:sdtEndPr/>
                  <w:sdtContent>
                    <w:r w:rsidRPr="00D45443" w:rsidR="00C078E0">
                      <w:t>-</w:t>
                    </w:r>
                  </w:sdtContent>
                </w:sdt>
              </w:p>
            </w:tc>
            <w:tc>
              <w:tcPr>
                <w:tcW w:w="652" w:type="pct"/>
              </w:tcPr>
              <w:sdt>
                <w:sdtPr>
                  <w:rPr>
                    <w:rFonts w:asciiTheme="minorEastAsia" w:hAnsiTheme="minorEastAsia" w:eastAsiaTheme="minorEastAsia"/>
                    <w:kern w:val="0"/>
                    <w:szCs w:val="24"/>
                  </w:rPr>
                  <w:id w:val="-1583133351"/>
                  <w:lock w:val="sdtLocked"/>
                  <w:placeholder>
                    <w:docPart w:val="811CC540E8414961BB7D6D81C9EC261C"/>
                  </w:placeholder>
                  <w:text/>
                </w:sdtPr>
                <w:sdtEndPr/>
                <w:sdtContent>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t>-</w:t>
                    </w:r>
                  </w:p>
                </w:sdtContent>
              </w:sdt>
            </w:tc>
            <w:sdt>
              <w:sdtPr>
                <w:rPr>
                  <w:rFonts w:asciiTheme="minorEastAsia" w:hAnsiTheme="minorEastAsia" w:eastAsiaTheme="minorEastAsia"/>
                  <w:color w:val="000000" w:themeColor="text1"/>
                  <w:szCs w:val="24"/>
                </w:rPr>
                <w:id w:val="812761729"/>
                <w:lock w:val="sdtLocked"/>
                <w:placeholder>
                  <w:docPart w:val="CFB7CF891B4B4766B0776A1BF75481E1"/>
                </w:placeholder>
                <w:text/>
              </w:sdtPr>
              <w:sdtEndPr/>
              <w:sdtContent>
                <w:tc>
                  <w:tcPr>
                    <w:tcW w:w="726" w:type="pct"/>
                  </w:tcPr>
                  <w:p w:rsidRPr="004C4424" w:rsidR="0075711D" w:rsidP="00E06127" w:rsidRDefault="00C078E0">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187607636"/>
                <w:lock w:val="sdtLocked"/>
                <w:placeholder>
                  <w:docPart w:val="6B1B9985681C4A0EA508F5C1E6928CD6"/>
                </w:placeholder>
                <w:text/>
              </w:sdtPr>
              <w:sdtEndPr/>
              <w:sdtContent>
                <w:tc>
                  <w:tcPr>
                    <w:tcW w:w="1087" w:type="pct"/>
                  </w:tcPr>
                  <w:p w:rsidRPr="004C4424" w:rsidR="0075711D" w:rsidP="00E06127" w:rsidRDefault="00C078E0">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563841058"/>
                <w:lock w:val="sdtLocked"/>
                <w:placeholder>
                  <w:docPart w:val="99887AB66A6E43F48A59E78058B6DCDD"/>
                </w:placeholder>
                <w:text/>
              </w:sdtPr>
              <w:sdtEndPr/>
              <w:sdtContent>
                <w:tc>
                  <w:tcPr>
                    <w:tcW w:w="1158" w:type="pct"/>
                  </w:tcPr>
                  <w:p w:rsidRPr="001B6047" w:rsidR="0075711D" w:rsidP="00E06127" w:rsidRDefault="00C078E0">
                    <w:pPr>
                      <w:jc w:val="center"/>
                      <w:rPr>
                        <w:color w:val="000000" w:themeColor="text1"/>
                        <w:sz w:val="18"/>
                      </w:rPr>
                    </w:pPr>
                    <w:r w:rsidRPr="00D45443">
                      <w:t>-</w:t>
                    </w:r>
                  </w:p>
                </w:tc>
              </w:sdtContent>
            </w:sdt>
          </w:tr>
        </w:sdtContent>
      </w:sdt>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sdt>
          <w:sdtPr>
            <w:rPr>
              <w:rFonts w:asciiTheme="minorEastAsia" w:hAnsiTheme="minorEastAsia" w:eastAsiaTheme="minorEastAsia"/>
              <w:color w:val="000000" w:themeColor="text1"/>
              <w:szCs w:val="21"/>
            </w:rPr>
            <w:id w:val="707617160"/>
            <w:lock w:val="sdtLocked"/>
            <w:placeholder>
              <w:docPart w:val="9E7BD78FCB6947FD8199B39557AD1883"/>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t>-</w:t>
                </w:r>
              </w:p>
            </w:tc>
          </w:sdtContent>
        </w:sdt>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sdt>
        <w:sdtPr>
          <w:rPr>
            <w:rFonts w:asciiTheme="minorEastAsia" w:hAnsiTheme="minorEastAsia" w:eastAsiaTheme="minorEastAsia"/>
            <w:color w:val="000000" w:themeColor="text1"/>
            <w:szCs w:val="24"/>
          </w:rPr>
          <w:id w:val="1575925917"/>
          <w:lock w:val="sdtLocked"/>
          <w:placeholder>
            <w:docPart w:val="C6A6F395F02B4AD589B72B2B5A881C00"/>
          </w:placeholder>
        </w:sdtPr>
        <w:sdtEndPr/>
        <w:sdtContent>
          <w:tr w:rsidRPr="001B6047" w:rsidR="009B3B78" w:rsidTr="00AE3BB2">
            <w:tc>
              <w:tcPr>
                <w:tcW w:w="3686" w:type="dxa"/>
              </w:tcPr>
              <w:p w:rsidRPr="001B6047" w:rsidR="009B3B78" w:rsidP="006F329F" w:rsidRDefault="004045D5">
                <w:pPr>
                  <w:tabs>
                    <w:tab w:val="left" w:pos="5140"/>
                  </w:tabs>
                  <w:jc w:val="center"/>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id w:val="545183163"/>
                    <w:lock w:val="sdtLocked"/>
                    <w:placeholder>
                      <w:docPart w:val="06ED888542214DDCBFA935A7035C8CD6"/>
                    </w:placeholder>
                    <w:text/>
                  </w:sdtPr>
                  <w:sdtEndPr/>
                  <w:sdtContent>
                    <w:r w:rsidRPr="00D45443" w:rsidR="006F329F">
                      <w:t>-</w:t>
                    </w:r>
                  </w:sdtContent>
                </w:sdt>
              </w:p>
            </w:tc>
            <w:tc>
              <w:tcPr>
                <w:tcW w:w="3119" w:type="dxa"/>
              </w:tcPr>
              <w:p w:rsidRPr="006F329F" w:rsidR="009B3B78" w:rsidP="00E06127" w:rsidRDefault="004045D5">
                <w:pPr>
                  <w:tabs>
                    <w:tab w:val="left" w:pos="5140"/>
                  </w:tabs>
                  <w:jc w:val="right"/>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512574061"/>
                    <w:lock w:val="sdtLocked"/>
                    <w:placeholder>
                      <w:docPart w:val="0FED37C07F2C4291AC02D79417D42443"/>
                    </w:placeholder>
                    <w:text/>
                  </w:sdtPr>
                  <w:sdtEndPr/>
                  <w:sdtContent>
                    <w:r w:rsidRPr="00D45443" w:rsidR="006F329F">
                      <w:t>-</w:t>
                    </w:r>
                  </w:sdtContent>
                </w:sdt>
              </w:p>
            </w:tc>
            <w:tc>
              <w:tcPr>
                <w:tcW w:w="3118" w:type="dxa"/>
              </w:tcPr>
              <w:p w:rsidRPr="006F329F" w:rsidR="009B3B78" w:rsidP="00E06127" w:rsidRDefault="004045D5">
                <w:pPr>
                  <w:tabs>
                    <w:tab w:val="left" w:pos="5140"/>
                  </w:tabs>
                  <w:jc w:val="right"/>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746651820"/>
                    <w:lock w:val="sdtLocked"/>
                    <w:placeholder>
                      <w:docPart w:val="3C43DC2E64514E1397D3F75E64444293"/>
                    </w:placeholder>
                    <w:text/>
                  </w:sdtPr>
                  <w:sdtEndPr/>
                  <w:sdtContent>
                    <w:r w:rsidRPr="00D45443" w:rsidR="006F329F">
                      <w:t>-</w:t>
                    </w:r>
                  </w:sdtContent>
                </w:sdt>
              </w:p>
            </w:tc>
          </w:tr>
        </w:sdtContent>
      </w:sdt>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Pr="001B6047" w:rsidR="009B3B78" w:rsidP="00A47754" w:rsidRDefault="00865B6D">
                <w:pPr>
                  <w:tabs>
                    <w:tab w:val="left" w:pos="5140"/>
                  </w:tabs>
                  <w:jc w:val="right"/>
                  <w:rPr>
                    <w:rFonts w:asciiTheme="minorEastAsia" w:hAnsiTheme="minorEastAsia"/>
                    <w:b/>
                    <w:color w:val="000000" w:themeColor="text1"/>
                    <w:sz w:val="18"/>
                    <w:szCs w:val="21"/>
                  </w:rPr>
                </w:pPr>
                <w:r w:rsidRPr="00FB7304">
                  <w:t>-</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Pr="001B6047" w:rsidR="009B3B78" w:rsidP="00A47754" w:rsidRDefault="00865B6D">
                <w:pPr>
                  <w:tabs>
                    <w:tab w:val="left" w:pos="5140"/>
                  </w:tabs>
                  <w:jc w:val="right"/>
                  <w:rPr>
                    <w:rFonts w:asciiTheme="minorEastAsia" w:hAnsiTheme="minorEastAsia"/>
                    <w:b/>
                    <w:color w:val="000000" w:themeColor="text1"/>
                    <w:sz w:val="18"/>
                    <w:szCs w:val="21"/>
                  </w:rPr>
                </w:pPr>
                <w:r w:rsidRPr="00FB7304">
                  <w:t>-</w:t>
                </w:r>
              </w:p>
            </w:tc>
          </w:sdtContent>
        </w:sdt>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422761944"/>
                <w:lock w:val="sdtLocked"/>
                <w:placeholder>
                  <w:docPart w:val="854587BE4E0A4579BBCA6DEF320C6427"/>
                </w:placeholder>
                <w:text/>
              </w:sdtPr>
              <w:sdtEndPr/>
              <w:sdtContent>
                <w:r w:rsidRPr="00FB7304" w:rsidR="006F329F">
                  <w:t>-</w:t>
                </w:r>
              </w:sdtContent>
            </w:sdt>
          </w:p>
        </w:tc>
        <w:tc>
          <w:tcPr>
            <w:tcW w:w="3685"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724335219"/>
                <w:lock w:val="sdtLocked"/>
                <w:placeholder>
                  <w:docPart w:val="EE3635AD760142CC977017EFB81CA203"/>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093823168"/>
                <w:lock w:val="sdtLocked"/>
                <w:placeholder>
                  <w:docPart w:val="C474E4B1F5034E7E9AA8E33AEA17A175"/>
                </w:placeholder>
                <w:text/>
              </w:sdtPr>
              <w:sdtEndPr/>
              <w:sdtContent>
                <w:r w:rsidRPr="00FB7304" w:rsidR="006F329F">
                  <w:t>-</w:t>
                </w:r>
              </w:sdtContent>
            </w:sdt>
          </w:p>
        </w:tc>
        <w:tc>
          <w:tcPr>
            <w:tcW w:w="3685"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581108801"/>
                <w:lock w:val="sdtLocked"/>
                <w:placeholder>
                  <w:docPart w:val="BAC7D1A549E8412D99479866FDEFACCC"/>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826489155"/>
                <w:lock w:val="sdtLocked"/>
                <w:placeholder>
                  <w:docPart w:val="24E611F9E49242D29D09F46C5796BA61"/>
                </w:placeholder>
                <w:text/>
              </w:sdtPr>
              <w:sdtEndPr/>
              <w:sdtContent>
                <w:r w:rsidRPr="00FB7304" w:rsidR="006F329F">
                  <w:t>-</w:t>
                </w:r>
              </w:sdtContent>
            </w:sdt>
          </w:p>
        </w:tc>
        <w:tc>
          <w:tcPr>
            <w:tcW w:w="3685"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21322362"/>
                <w:lock w:val="sdtLocked"/>
                <w:placeholder>
                  <w:docPart w:val="B2046ACCCA5646DBA31CC6D69C75E92C"/>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117722448"/>
                <w:lock w:val="sdtLocked"/>
                <w:placeholder>
                  <w:docPart w:val="B517B131B106410D91D4E93461AFB34E"/>
                </w:placeholder>
                <w:text/>
              </w:sdtPr>
              <w:sdtEndPr/>
              <w:sdtContent>
                <w:r w:rsidRPr="0008334C" w:rsidR="006F329F">
                  <w:t>-</w:t>
                </w:r>
              </w:sdtContent>
            </w:sdt>
          </w:p>
        </w:tc>
        <w:tc>
          <w:tcPr>
            <w:tcW w:w="3685"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759939451"/>
                <w:lock w:val="sdtLocked"/>
                <w:placeholder>
                  <w:docPart w:val="17A351538F9E4F9FB6259651D1320C42"/>
                </w:placeholder>
                <w:text/>
              </w:sdtPr>
              <w:sdtEndPr/>
              <w:sdtContent>
                <w:r w:rsidRPr="0008334C"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547879370"/>
                <w:lock w:val="sdtLocked"/>
                <w:placeholder>
                  <w:docPart w:val="E72DEB5CECB44C84B5F56C2967F61F83"/>
                </w:placeholder>
                <w:text/>
              </w:sdtPr>
              <w:sdtEndPr/>
              <w:sdtContent>
                <w:r w:rsidRPr="005A4913" w:rsidR="006F329F">
                  <w:t>-</w:t>
                </w:r>
              </w:sdtContent>
            </w:sdt>
          </w:p>
        </w:tc>
        <w:tc>
          <w:tcPr>
            <w:tcW w:w="3685" w:type="dxa"/>
          </w:tcPr>
          <w:p w:rsidRPr="006F329F" w:rsidR="008C19D3"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064402833"/>
                <w:lock w:val="sdtLocked"/>
                <w:placeholder>
                  <w:docPart w:val="7998F2E222004A6E96924E1BEE20C28A"/>
                </w:placeholder>
                <w:text/>
              </w:sdtPr>
              <w:sdtEndPr/>
              <w:sdtContent>
                <w:r w:rsidRPr="005A4913" w:rsidR="006F329F">
                  <w:t>-</w:t>
                </w:r>
              </w:sdtContent>
            </w:sdt>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4045D5">
            <w:pPr>
              <w:tabs>
                <w:tab w:val="left" w:pos="5140"/>
              </w:tabs>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整数"/>
                <w:tag w:val="整数"/>
                <w:id w:val="-1284566399"/>
                <w:lock w:val="sdtLocked"/>
                <w:placeholder>
                  <w:docPart w:val="45C1BCA18B9746488147D76FF74C1DC2"/>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Pr="005A4913" w:rsidR="00865B6D">
                  <w:t>-</w:t>
                </w:r>
              </w:sdtContent>
            </w:sdt>
          </w:p>
        </w:tc>
        <w:tc>
          <w:tcPr>
            <w:tcW w:w="3685" w:type="dxa"/>
          </w:tcPr>
          <w:p w:rsidRPr="006F329F" w:rsidR="008C19D3" w:rsidP="00E06127" w:rsidRDefault="004045D5">
            <w:pPr>
              <w:tabs>
                <w:tab w:val="left" w:pos="5140"/>
              </w:tabs>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整数"/>
                <w:tag w:val="整数"/>
                <w:id w:val="-1079288923"/>
                <w:lock w:val="sdtLocked"/>
                <w:placeholder>
                  <w:docPart w:val="5C8F280486D54332BF430F5B791F3478"/>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Pr="005A4913" w:rsidR="00865B6D">
                  <w:t>-</w:t>
                </w:r>
              </w:sdtContent>
            </w:sdt>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sdt>
          <w:sdtPr>
            <w:rPr>
              <w:rFonts w:hint="eastAsia" w:asciiTheme="minorEastAsia" w:hAnsiTheme="minorEastAsia" w:eastAsiaTheme="minorEastAsia"/>
              <w:color w:val="000000" w:themeColor="text1"/>
              <w:szCs w:val="21"/>
            </w:rPr>
            <w:id w:val="1089579146"/>
            <w:lock w:val="sdtLocked"/>
            <w:placeholder>
              <w:docPart w:val="9F1D0D171450440CB647029750E25A30"/>
            </w:placeholder>
          </w:sdtPr>
          <w:sdtEndPr/>
          <w:sdtContent>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804690431"/>
                <w:lock w:val="sdtLocked"/>
                <w:placeholder>
                  <w:docPart w:val="F9A95D26FE3449BE814F80487645E4BA"/>
                </w:placeholder>
                <w:text/>
              </w:sdtPr>
              <w:sdtEndPr/>
              <w:sdtContent>
                <w:r w:rsidRPr="005A4913" w:rsidR="00FA45EF">
                  <w:t>-</w:t>
                </w:r>
              </w:sdtContent>
            </w:sdt>
          </w:p>
        </w:tc>
        <w:tc>
          <w:tcPr>
            <w:tcW w:w="1914" w:type="dxa"/>
          </w:tcPr>
          <w:p w:rsidRPr="00FA45EF" w:rsidR="00FA45EF" w:rsidP="006C2832" w:rsidRDefault="004045D5">
            <w:pPr>
              <w:tabs>
                <w:tab w:val="left" w:pos="5140"/>
              </w:tabs>
              <w:jc w:val="right"/>
              <w:rPr>
                <w:rFonts w:asciiTheme="minorEastAsia" w:hAnsiTheme="minorEastAsia" w:eastAsiaTheme="minorEastAsia"/>
                <w:color w:val="7F7F7F" w:themeColor="text1" w:themeTint="80"/>
                <w:kern w:val="0"/>
                <w:szCs w:val="24"/>
              </w:rPr>
            </w:pPr>
            <w:sdt>
              <w:sdtPr>
                <w:rPr>
                  <w:rFonts w:asciiTheme="minorEastAsia" w:hAnsiTheme="minorEastAsia" w:eastAsiaTheme="minorEastAsia"/>
                  <w:kern w:val="0"/>
                  <w:szCs w:val="24"/>
                </w:rPr>
                <w:alias w:val="整数"/>
                <w:tag w:val="整数"/>
                <w:id w:val="1345899380"/>
                <w:lock w:val="sdtLocked"/>
                <w:placeholder>
                  <w:docPart w:val="EBE2D2A7392F48A298E4EE9B8598F9EB"/>
                </w:placeholder>
                <w:text/>
              </w:sdtPr>
              <w:sdtEndPr/>
              <w:sdtContent>
                <w:r w:rsidRPr="005A4913" w:rsidR="006C2832">
                  <w:t>-</w:t>
                </w:r>
              </w:sdtContent>
            </w:sdt>
          </w:p>
        </w:tc>
        <w:tc>
          <w:tcPr>
            <w:tcW w:w="2717" w:type="dxa"/>
          </w:tcPr>
          <w:p w:rsidRPr="004C4424" w:rsidR="00B235EA"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109666839"/>
                <w:lock w:val="sdtLocked"/>
                <w:placeholder>
                  <w:docPart w:val="E1867C6F70044B36A22DA6BFB4F0C669"/>
                </w:placeholder>
                <w:text/>
              </w:sdtPr>
              <w:sdtEndPr/>
              <w:sdtContent>
                <w:r w:rsidRPr="005A4913" w:rsidR="006F329F">
                  <w:t>-</w:t>
                </w:r>
              </w:sdtContent>
            </w:sdt>
          </w:p>
        </w:tc>
        <w:tc>
          <w:tcPr>
            <w:tcW w:w="2315" w:type="dxa"/>
          </w:tcPr>
          <w:p w:rsidRPr="004C4424" w:rsidR="00B235EA" w:rsidP="00E06127" w:rsidRDefault="004045D5">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2010507596"/>
                <w:lock w:val="sdtLocked"/>
                <w:placeholder>
                  <w:docPart w:val="08FC6886A0F347CC811FCEF244E54B59"/>
                </w:placeholder>
                <w:text/>
              </w:sdtPr>
              <w:sdtEndPr/>
              <w:sdtContent>
                <w:r w:rsidRPr="005A4913" w:rsidR="006F329F">
                  <w:t>-</w:t>
                </w:r>
              </w:sdtContent>
            </w:sdt>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szCs w:val="21"/>
              </w:rPr>
              <w:id w:val="1683780596"/>
              <w:lock w:val="sdtLocked"/>
              <w:placeholder>
                <w:docPart w:val="69ACAE5E008A45858A6C812C94BE1E73"/>
              </w:placeholder>
            </w:sdtPr>
            <w:sdtEndPr/>
            <w:sdtContent>
              <w:p w:rsidRPr="00290949" w:rsidR="00B235EA" w:rsidP="00290949" w:rsidRDefault="00290949">
                <w:pPr>
                  <w:tabs>
                    <w:tab w:val="left" w:pos="5140"/>
                  </w:tabs>
                  <w:rPr>
                    <w:rFonts w:asciiTheme="minorEastAsia" w:hAnsiTheme="minorEastAsia" w:eastAsiaTheme="minorEastAsia"/>
                    <w:szCs w:val="21"/>
                  </w:rPr>
                </w:pPr>
                <w:r w:rsidRPr="00A82D54">
                  <w:t>-</w:t>
                </w:r>
              </w:p>
            </w:sdtContent>
          </w:sdt>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1"/>
      <w:r w:rsidRPr="00CC1546">
        <w:rPr>
          <w:rFonts w:hint="eastAsia" w:ascii="黑体" w:hAnsi="黑体" w:eastAsia="黑体"/>
          <w:b w:val="0"/>
          <w:sz w:val="36"/>
          <w:szCs w:val="36"/>
        </w:rPr>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1"/>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sdt>
          <w:sdtPr>
            <w:rPr>
              <w:rFonts w:asciiTheme="minorEastAsia" w:hAnsiTheme="minorEastAsia" w:eastAsiaTheme="minorEastAsia"/>
              <w:color w:val="000000" w:themeColor="text1"/>
              <w:sz w:val="18"/>
              <w:szCs w:val="21"/>
            </w:rPr>
            <w:id w:val="489060429"/>
            <w:lock w:val="sdtLocked"/>
            <w:placeholder>
              <w:docPart w:val="7691122458804142B042B882EED5B6D1"/>
            </w:placeholder>
            <w:dropDownList>
              <w:listItem w:displayText="是" w:value="true"/>
              <w:listItem w:displayText="否" w:value="false"/>
            </w:dropDownList>
          </w:sdtPr>
          <w:sdtEndPr/>
          <w:sdtContent>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hAnsiTheme="minorEastAsia" w:eastAsiaTheme="minorEastAsia"/>
              <w:color w:val="000000" w:themeColor="text1"/>
              <w:sz w:val="18"/>
              <w:szCs w:val="21"/>
            </w:rPr>
            <w:id w:val="2012936705"/>
            <w:lock w:val="sdtLocked"/>
            <w:placeholder>
              <w:docPart w:val="DB24EF9239144B4597FB9D634904B99C"/>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hAnsiTheme="minorEastAsia" w:eastAsiaTheme="minorEastAsia"/>
              <w:color w:val="000000" w:themeColor="text1"/>
              <w:sz w:val="18"/>
              <w:szCs w:val="21"/>
            </w:rPr>
            <w:id w:val="-1621908330"/>
            <w:lock w:val="sdtLocked"/>
            <w:placeholder>
              <w:docPart w:val="0F75C663495B46528AACF7136AA83C7F"/>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hAnsiTheme="minorEastAsia" w:eastAsiaTheme="minorEastAsia"/>
              <w:color w:val="000000" w:themeColor="text1"/>
              <w:sz w:val="18"/>
              <w:szCs w:val="21"/>
            </w:rPr>
            <w:id w:val="584659484"/>
            <w:lock w:val="sdtLocked"/>
            <w:placeholder>
              <w:docPart w:val="9DA1780D088244E7B945D0BF61C2265D"/>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hAnsiTheme="minorEastAsia" w:eastAsiaTheme="minorEastAsia"/>
              <w:color w:val="000000" w:themeColor="text1"/>
              <w:sz w:val="18"/>
              <w:szCs w:val="21"/>
            </w:rPr>
            <w:id w:val="1198208895"/>
            <w:lock w:val="sdtLocked"/>
            <w:placeholder>
              <w:docPart w:val="D905191CA5E84D8AAE8E944E231F7C3E"/>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sdt>
          <w:sdtPr>
            <w:rPr>
              <w:rFonts w:asciiTheme="minorEastAsia" w:hAnsiTheme="minorEastAsia" w:eastAsiaTheme="minorEastAsia"/>
              <w:color w:val="000000" w:themeColor="text1"/>
              <w:sz w:val="18"/>
              <w:szCs w:val="21"/>
            </w:rPr>
            <w:id w:val="1967386896"/>
            <w:lock w:val="sdtLocked"/>
            <w:placeholder>
              <w:docPart w:val="7A510B47D63E4CCCA9839A9B0217677C"/>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sdt>
          <w:sdtPr>
            <w:rPr>
              <w:rFonts w:asciiTheme="minorEastAsia" w:hAnsiTheme="minorEastAsia" w:eastAsiaTheme="minorEastAsia"/>
              <w:color w:val="000000" w:themeColor="text1"/>
              <w:sz w:val="18"/>
              <w:szCs w:val="21"/>
            </w:rPr>
            <w:id w:val="-1506271465"/>
            <w:lock w:val="sdtLocked"/>
            <w:placeholder>
              <w:docPart w:val="AA01C341501D45998CA76F65270D5F24"/>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sdt>
          <w:sdtPr>
            <w:rPr>
              <w:rFonts w:asciiTheme="minorEastAsia" w:hAnsiTheme="minorEastAsia" w:eastAsiaTheme="minorEastAsia"/>
              <w:color w:val="000000" w:themeColor="text1"/>
              <w:sz w:val="18"/>
              <w:szCs w:val="21"/>
            </w:rPr>
            <w:id w:val="499548254"/>
            <w:lock w:val="sdtLocked"/>
            <w:placeholder>
              <w:docPart w:val="4FB565D8361E423EBAA907DEF07D449A"/>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sdt>
          <w:sdtPr>
            <w:rPr>
              <w:rFonts w:hint="eastAsia"/>
            </w:rPr>
            <w:id w:val="-983385532"/>
            <w:lock w:val="sdtLocked"/>
            <w:placeholder>
              <w:docPart w:val="6476D3313504495E98AC2AE4A719E61B"/>
            </w:placeholder>
          </w:sdtPr>
          <w:sdtEndPr>
            <w:rPr>
              <w:rFonts w:asciiTheme="minorEastAsia" w:hAnsiTheme="minorEastAsia" w:eastAsiaTheme="minorEastAsia"/>
              <w:color w:val="000000" w:themeColor="text1"/>
              <w:spacing w:val="-5"/>
              <w:szCs w:val="21"/>
            </w:rPr>
          </w:sdtEndPr>
          <w:sdtContent>
            <w:tc>
              <w:tcPr>
                <w:tcW w:w="9923" w:type="dxa"/>
              </w:tcPr>
              <w:p w:rsidRPr="005148F3" w:rsidR="0026548B" w:rsidP="005148F3" w:rsidRDefault="005148F3">
                <w:r w:rsidRPr="00A83070">
                  <w:t>-</w:t>
                </w:r>
              </w:p>
            </w:tc>
          </w:sdtContent>
        </w:sdt>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44456919"/>
            <w:lock w:val="sdtLocked"/>
            <w:placeholder>
              <w:docPart w:val="918189671D3E46D385D766E0C65535BD"/>
            </w:placeholder>
          </w:sdtPr>
          <w:sdtEndPr/>
          <w:sdtContent>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hint="eastAsia" w:asciiTheme="minorEastAsia" w:hAnsiTheme="minorEastAsia" w:eastAsiaTheme="minorEastAsia"/>
              <w:color w:val="000000" w:themeColor="text1"/>
              <w:spacing w:val="-5"/>
              <w:szCs w:val="21"/>
            </w:rPr>
            <w:id w:val="959919052"/>
            <w:lock w:val="sdtLocked"/>
            <w:placeholder>
              <w:docPart w:val="908B798382494B4A92D751B4B6ABABEA"/>
            </w:placeholder>
          </w:sdtPr>
          <w:sdtEndPr/>
          <w:sdtContent>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t>-</w:t>
                </w:r>
              </w:p>
            </w:tc>
          </w:sdtContent>
        </w:sdt>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sdt>
          <w:sdtPr>
            <w:rPr>
              <w:rFonts w:hint="eastAsia" w:asciiTheme="minorEastAsia" w:hAnsiTheme="minorEastAsia" w:eastAsiaTheme="minorEastAsia"/>
              <w:color w:val="000000" w:themeColor="text1"/>
              <w:spacing w:val="-5"/>
              <w:szCs w:val="21"/>
            </w:rPr>
            <w:id w:val="327878166"/>
            <w:lock w:val="sdtLocked"/>
            <w:placeholder>
              <w:docPart w:val="6E2529CCFC1341F4B46412F5E8D49514"/>
            </w:placeholder>
          </w:sdtPr>
          <w:sdtEndPr/>
          <w:sdtContent>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sdt>
        <w:sdtPr>
          <w:rPr>
            <w:rFonts w:asciiTheme="minorEastAsia" w:hAnsiTheme="minorEastAsia" w:eastAsiaTheme="minorEastAsia"/>
            <w:color w:val="000000" w:themeColor="text1"/>
            <w:szCs w:val="24"/>
          </w:rPr>
          <w:id w:val="-92554399"/>
          <w:lock w:val="sdtLocked"/>
          <w:placeholder>
            <w:docPart w:val="C6A6F395F02B4AD589B72B2B5A881C00"/>
          </w:placeholder>
        </w:sdtPr>
        <w:sdtEndPr/>
        <w:sdtContent>
          <w:tr w:rsidRPr="001B6047" w:rsidR="001B6047" w:rsidTr="00AE3BB2">
            <w:tc>
              <w:tcPr>
                <w:tcW w:w="2770" w:type="dxa"/>
              </w:tcPr>
              <w:p w:rsidRPr="004C4424" w:rsidR="00601BA0" w:rsidP="00D14DC8" w:rsidRDefault="004045D5">
                <w:pPr>
                  <w:tabs>
                    <w:tab w:val="left" w:pos="5140"/>
                  </w:tabs>
                  <w:jc w:val="center"/>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503736258"/>
                    <w:lock w:val="sdtLocked"/>
                    <w:placeholder>
                      <w:docPart w:val="D3C218169E304945A5819A37266EEE24"/>
                    </w:placeholder>
                    <w:text/>
                  </w:sdtPr>
                  <w:sdtEndPr/>
                  <w:sdtContent>
                    <w:r w:rsidRPr="005A4913" w:rsidR="00BC017C">
                      <w:t>-</w:t>
                    </w:r>
                  </w:sdtContent>
                </w:sdt>
              </w:p>
            </w:tc>
            <w:tc>
              <w:tcPr>
                <w:tcW w:w="2617" w:type="dxa"/>
              </w:tcPr>
              <w:p w:rsidRPr="001B6047" w:rsidR="00601BA0" w:rsidP="00E06127" w:rsidRDefault="004045D5">
                <w:pPr>
                  <w:tabs>
                    <w:tab w:val="left" w:pos="5140"/>
                  </w:tabs>
                  <w:jc w:val="left"/>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alias w:val="整数"/>
                    <w:tag w:val="整数"/>
                    <w:id w:val="-589155679"/>
                    <w:lock w:val="sdtLocked"/>
                    <w:placeholder>
                      <w:docPart w:val="2C179403F3444F55B65ED6DD3E04C412"/>
                    </w:placeholder>
                    <w:text/>
                  </w:sdtPr>
                  <w:sdtEndPr/>
                  <w:sdtContent>
                    <w:r w:rsidRPr="005A4913" w:rsidR="00BC017C">
                      <w:t>-</w:t>
                    </w:r>
                  </w:sdtContent>
                </w:sdt>
              </w:p>
            </w:tc>
            <w:tc>
              <w:tcPr>
                <w:tcW w:w="4536" w:type="dxa"/>
              </w:tcPr>
              <w:p w:rsidRPr="001B6047" w:rsidR="00601BA0" w:rsidP="00E06127" w:rsidRDefault="004045D5">
                <w:pPr>
                  <w:tabs>
                    <w:tab w:val="left" w:pos="5140"/>
                  </w:tabs>
                  <w:jc w:val="left"/>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713385754"/>
                    <w:lock w:val="sdtLocked"/>
                    <w:placeholder>
                      <w:docPart w:val="8702B2D566324F9DA9DCC9E40841775D"/>
                    </w:placeholder>
                    <w:text w:multiLine="1"/>
                  </w:sdtPr>
                  <w:sdtEndPr/>
                  <w:sdtContent>
                    <w:r w:rsidRPr="005A4913" w:rsidR="00BC017C">
                      <w:t>-</w:t>
                    </w:r>
                  </w:sdtContent>
                </w:sdt>
              </w:p>
            </w:tc>
          </w:tr>
        </w:sdtContent>
      </w:sdt>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hint="eastAsia"/>
            </w:rPr>
            <w:id w:val="1804497476"/>
            <w:lock w:val="sdtLocked"/>
            <w:placeholder>
              <w:docPart w:val="2CA0325EAF5942B7B10B0444E009DDBD"/>
            </w:placeholder>
          </w:sdtPr>
          <w:sdtEndPr>
            <w:rPr>
              <w:rFonts w:asciiTheme="minorEastAsia" w:hAnsiTheme="minorEastAsia" w:eastAsiaTheme="minorEastAsia"/>
              <w:color w:val="000000" w:themeColor="text1"/>
              <w:spacing w:val="-5"/>
              <w:szCs w:val="21"/>
            </w:r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sdt>
            <w:sdtPr>
              <w:id w:val="839580513"/>
              <w:lock w:val="sdtLocked"/>
              <w:placeholder>
                <w:docPart w:val="38B2FD5307444465ADDF57C14ADA0F1C"/>
              </w:placeholder>
            </w:sdtPr>
            <w:sdtEndPr>
              <w:rPr>
                <w:rStyle w:val="placeholder2Char"/>
                <w:rFonts w:ascii="Times New Roman" w:hAnsi="Times New Roman" w:eastAsia="仿宋"/>
                <w:i/>
                <w:color w:val="000000" w:themeColor="text1"/>
                <w:kern w:val="0"/>
                <w:szCs w:val="21"/>
                <w:u w:val="single"/>
              </w:rPr>
            </w:sdtEndPr>
            <w:sdtContent>
              <w:p w:rsidRPr="005148F3" w:rsidR="00A94828" w:rsidP="005148F3" w:rsidRDefault="005148F3">
                <w:r w:rsidRPr="00A83070">
                  <w:t>-</w:t>
                </w:r>
              </w:p>
            </w:sdtContent>
          </w:sdt>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4045D5">
            <w:pPr>
              <w:rPr>
                <w:rFonts w:asciiTheme="minorEastAsia" w:hAnsiTheme="minorEastAsia" w:eastAsiaTheme="minorEastAsia"/>
                <w:color w:val="000000" w:themeColor="text1"/>
                <w:spacing w:val="-5"/>
                <w:szCs w:val="21"/>
              </w:rPr>
            </w:pPr>
            <w:sdt>
              <w:sdtPr>
                <w:rPr>
                  <w:rFonts w:hint="eastAsia" w:asciiTheme="minorEastAsia" w:hAnsiTheme="minorEastAsia" w:eastAsiaTheme="minorEastAsia"/>
                  <w:color w:val="000000" w:themeColor="text1"/>
                  <w:spacing w:val="-5"/>
                  <w:szCs w:val="21"/>
                </w:rPr>
                <w:id w:val="1105847873"/>
                <w:lock w:val="sdtLocked"/>
                <w:placeholder>
                  <w:docPart w:val="A671581B99CF4422856A44775C238602"/>
                </w:placeholder>
              </w:sdtPr>
              <w:sdtEndPr/>
              <w:sdtContent>
                <w:r w:rsidRPr="00A83070" w:rsidR="005148F3">
                  <w:t>-</w:t>
                </w:r>
              </w:sdtContent>
            </w:sdt>
          </w:p>
        </w:tc>
      </w:tr>
    </w:tbl>
    <w:p w:rsidR="008045C6" w:rsidP="005B35C8" w:rsidRDefault="008045C6">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2091884698"/>
        <w:lock w:val="sdtLocked"/>
        <w:placeholder>
          <w:docPart w:val="C6A6F395F02B4AD589B72B2B5A881C00"/>
        </w:placeholder>
      </w:sdtPr>
      <w:sdtEndPr>
        <w:rPr>
          <w:rFonts w:hint="default"/>
        </w:rPr>
      </w:sdtEndPr>
      <w:sdtContent>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r w:rsidRPr="001B6047" w:rsidR="00D46B75">
            <w:rPr>
              <w:rFonts w:hint="eastAsia" w:asciiTheme="minorEastAsia" w:hAnsiTheme="minorEastAsia" w:eastAsiaTheme="minorEastAsia"/>
              <w:b/>
              <w:color w:val="000000" w:themeColor="text1"/>
              <w:szCs w:val="21"/>
            </w:rPr>
            <w:t>（如有</w:t>
          </w:r>
          <w:r w:rsidRPr="001B6047" w:rsidR="00D46B75">
            <w:rPr>
              <w:rFonts w:asciiTheme="minorEastAsia" w:hAnsiTheme="minorEastAsia" w:eastAsiaTheme="minorEastAsia"/>
              <w:b/>
              <w:color w:val="000000" w:themeColor="text1"/>
              <w:szCs w:val="2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sdt>
              <w:sdtPr>
                <w:rPr>
                  <w:rFonts w:hint="eastAsia" w:asciiTheme="minorEastAsia" w:hAnsiTheme="minorEastAsia" w:eastAsiaTheme="minorEastAsia"/>
                  <w:szCs w:val="21"/>
                </w:rPr>
                <w:id w:val="-501271669"/>
                <w:lock w:val="sdtLocked"/>
                <w:placeholder>
                  <w:docPart w:val="AD63FCC65BC64346BDA2C7866B92A504"/>
                </w:placeholder>
              </w:sdtPr>
              <w:sdtEndPr/>
              <w:sdtContent>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t>-</w:t>
                    </w:r>
                  </w:p>
                </w:tc>
              </w:sdtContent>
            </w:sdt>
          </w:tr>
        </w:tbl>
        <w:p w:rsidRPr="001B6047" w:rsidR="005B35C8" w:rsidP="00135D39" w:rsidRDefault="004045D5">
          <w:pPr>
            <w:tabs>
              <w:tab w:val="left" w:pos="5140"/>
            </w:tabs>
            <w:rPr>
              <w:rFonts w:asciiTheme="minorEastAsia" w:hAnsiTheme="minorEastAsia" w:eastAsiaTheme="minorEastAsia"/>
              <w:b/>
              <w:color w:val="000000" w:themeColor="text1"/>
              <w:szCs w:val="21"/>
            </w:rPr>
          </w:pPr>
        </w:p>
      </w:sdtContent>
    </w:sdt>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990627458"/>
            <w:lock w:val="sdtLocked"/>
            <w:placeholder>
              <w:docPart w:val="4D9BA007CCB648A89062C55C335316C2"/>
            </w:placeholder>
          </w:sdtPr>
          <w:sdtEndPr/>
          <w:sdtContent>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1724789428"/>
            <w:lock w:val="sdtLocked"/>
            <w:placeholder>
              <w:docPart w:val="B2715A8C5D3742E583CFC77B5A96A5E0"/>
            </w:placeholder>
          </w:sdt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773600818"/>
            <w:lock w:val="sdtLocked"/>
            <w:placeholder>
              <w:docPart w:val="F6895788DD45446597B22E0281E2BC71"/>
            </w:placeholder>
          </w:sdt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948316118"/>
            <w:lock w:val="sdtLocked"/>
            <w:placeholder>
              <w:docPart w:val="FBE46442F15C4B5E9A8890CD8F1F800F"/>
            </w:placeholder>
          </w:sdtPr>
          <w:sdtEndPr/>
          <w:sdtContent>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t>-</w:t>
                </w:r>
              </w:p>
            </w:tc>
          </w:sdtContent>
        </w:sdt>
      </w:tr>
    </w:tbl>
    <w:p w:rsidR="00FE2D74" w:rsidP="00A706BE" w:rsidRDefault="00FE2D74">
      <w:pPr>
        <w:tabs>
          <w:tab w:val="left" w:pos="5140"/>
        </w:tabs>
        <w:jc w:val="center"/>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706BE" w:rsidP="00CC1546" w:rsidRDefault="00A706BE">
      <w:pPr>
        <w:pStyle w:val="1"/>
        <w:spacing w:before="0" w:after="0"/>
        <w:jc w:val="center"/>
        <w:rPr>
          <w:rFonts w:ascii="黑体" w:hAnsi="黑体" w:eastAsia="黑体"/>
          <w:b w:val="0"/>
          <w:sz w:val="36"/>
          <w:szCs w:val="36"/>
        </w:rPr>
      </w:pPr>
      <w:bookmarkStart w:name="_Toc441926735" w:id="12"/>
      <w:r w:rsidRPr="00CC1546">
        <w:rPr>
          <w:rFonts w:hint="eastAsia" w:ascii="黑体" w:hAnsi="黑体" w:eastAsia="黑体"/>
          <w:b w:val="0"/>
          <w:sz w:val="36"/>
          <w:szCs w:val="36"/>
        </w:rPr>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2"/>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sdt>
          <w:sdtPr>
            <w:rPr>
              <w:rFonts w:asciiTheme="minorEastAsia" w:hAnsiTheme="minorEastAsia" w:eastAsiaTheme="minorEastAsia"/>
              <w:color w:val="000000" w:themeColor="text1"/>
              <w:sz w:val="18"/>
              <w:szCs w:val="21"/>
            </w:rPr>
            <w:id w:val="-2128614676"/>
            <w:lock w:val="sdtLocked"/>
            <w:placeholder>
              <w:docPart w:val="B053D199E75E4AE2948C589119AF0F0F"/>
            </w:placeholder>
            <w:dropDownList>
              <w:listItem w:displayText="是" w:value="true"/>
              <w:listItem w:displayText="否" w:value="false"/>
            </w:dropDownList>
          </w:sdtPr>
          <w:sdtEndPr/>
          <w:sdtContent>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4045D5">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689220934"/>
                <w:lock w:val="sdtLocked"/>
                <w:placeholder>
                  <w:docPart w:val="D8B8C8C24E7642BE96EF97F2E7777354"/>
                </w:placeholder>
                <w:text/>
              </w:sdtPr>
              <w:sdtEndPr/>
              <w:sdtContent>
                <w:r w:rsidRPr="005A4913" w:rsidR="0006750C">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4045D5">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587048266"/>
                <w:lock w:val="sdtLocked"/>
                <w:placeholder>
                  <w:docPart w:val="22B536D8BAFA491D81A48843C78CF559"/>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4045D5">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784117943"/>
                <w:lock w:val="sdtLocked"/>
                <w:placeholder>
                  <w:docPart w:val="25A0D86F7A2E4E70B619EA915551631B"/>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4045D5">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301530592"/>
                <w:lock w:val="sdtLocked"/>
                <w:placeholder>
                  <w:docPart w:val="C2497878FBB64CBD8813ACAC9CC4E005"/>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sdt>
          <w:sdtPr>
            <w:rPr>
              <w:rFonts w:asciiTheme="minorEastAsia" w:hAnsiTheme="minorEastAsia" w:eastAsiaTheme="minorEastAsia"/>
              <w:color w:val="000000" w:themeColor="text1"/>
              <w:szCs w:val="21"/>
            </w:rPr>
            <w:id w:val="-193079253"/>
            <w:lock w:val="sdtLocked"/>
            <w:placeholder>
              <w:docPart w:val="E9B90EAAB7154286BFF675F9AD553598"/>
            </w:placeholder>
            <w:date>
              <w:dateFormat w:val="yyyy'年'M'月'd'日'"/>
              <w:lid w:val="zh-CN"/>
              <w:storeMappedDataAs w:val="dateTime"/>
              <w:calendar w:val="gregorian"/>
            </w:date>
          </w:sdtPr>
          <w:sdtEndPr/>
          <w:sdtContent>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4045D5">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2102680602"/>
                <w:lock w:val="sdtLocked"/>
                <w:placeholder>
                  <w:docPart w:val="FC026B8D99274A0E9A4FEE438745C9B1"/>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Pr="005A4913" w:rsidR="00865B6D">
                  <w:t>-</w:t>
                </w:r>
              </w:sdtContent>
            </w:sdt>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sdt>
          <w:sdtPr>
            <w:rPr>
              <w:rFonts w:asciiTheme="minorEastAsia" w:hAnsiTheme="minorEastAsia" w:eastAsiaTheme="minorEastAsia"/>
              <w:color w:val="000000" w:themeColor="text1"/>
              <w:sz w:val="18"/>
              <w:szCs w:val="21"/>
            </w:rPr>
            <w:id w:val="627910315"/>
            <w:lock w:val="sdtLocked"/>
            <w:placeholder>
              <w:docPart w:val="66C13A4F65DD453780DE7E1D53E5F940"/>
            </w:placeholder>
            <w:dropDownList>
              <w:listItem w:displayText="是" w:value="true"/>
              <w:listItem w:displayText="否" w:value="false"/>
            </w:dropDownList>
          </w:sdtPr>
          <w:sdtEndPr/>
          <w:sdtContent>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4045D5">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108188963"/>
                <w:lock w:val="sdtLocked"/>
                <w:placeholder>
                  <w:docPart w:val="8CE228C487CB47B7908C6397858BE31C"/>
                </w:placeholder>
                <w:text/>
              </w:sdtPr>
              <w:sdtEndPr/>
              <w:sdtContent>
                <w:r w:rsidRPr="005A4913" w:rsidR="00085F1E">
                  <w:t>-</w:t>
                </w:r>
              </w:sdtContent>
            </w:sdt>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sdt>
            <w:sdtPr>
              <w:rPr>
                <w:rFonts w:asciiTheme="minorEastAsia" w:hAnsiTheme="minorEastAsia" w:eastAsiaTheme="minorEastAsia"/>
                <w:color w:val="000000" w:themeColor="text1"/>
                <w:szCs w:val="21"/>
              </w:rPr>
              <w:id w:val="689963236"/>
              <w:lock w:val="sdtLocked"/>
              <w:placeholder>
                <w:docPart w:val="A7476FF5930D41C683D540889D35633B"/>
              </w:placeholder>
            </w:sdtPr>
            <w:sdtEndPr/>
            <w:sdtContent>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t>-</w:t>
                </w:r>
              </w:p>
            </w:sdtContent>
          </w:sdt>
        </w:tc>
      </w:tr>
    </w:tbl>
    <w:p w:rsidRPr="00C42CEF" w:rsidR="005C776B" w:rsidP="00C42CEF" w:rsidRDefault="005C776B"/>
    <w:p w:rsidRPr="00501BCB" w:rsidR="0077348E" w:rsidP="009C7CB8" w:rsidRDefault="009C7CB8">
      <w:pPr>
        <w:pStyle w:val="2"/>
      </w:pPr>
      <w:r>
        <w:rPr>
          <w:rFonts w:hint="eastAsia"/>
        </w:rPr>
        <w:t>二</w:t>
      </w:r>
      <w:r>
        <w:t>、</w:t>
      </w:r>
      <w:r w:rsidRPr="00501BCB" w:rsidR="0077348E">
        <w:t>财务报表</w:t>
      </w:r>
    </w:p>
    <w:p w:rsidRPr="00335C6E" w:rsidR="00BA6290" w:rsidP="005743FF" w:rsidRDefault="00BA6290">
      <w:pPr>
        <w:tabs>
          <w:tab w:val="left" w:pos="5140"/>
        </w:tabs>
        <w:rPr>
          <w:rFonts w:asciiTheme="minorEastAsia" w:hAnsiTheme="minorEastAsia" w:eastAsiaTheme="minorEastAsia"/>
          <w:b/>
          <w:color w:val="000000" w:themeColor="text1"/>
          <w:szCs w:val="21"/>
        </w:rPr>
      </w:pPr>
      <w:bookmarkStart w:name="BookmarkFinacialStatement" w:id="13"/>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7"/>
        <w:gridCol w:w="1843"/>
        <w:gridCol w:w="2551"/>
        <w:gridCol w:w="2269"/>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BA6290" w:rsidP="00705447" w:rsidRDefault="00BA6290">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8295137"/>
                <w:lock w:val="sdtLocked"/>
                <w:placeholder>
                  <w:docPart w:val="FA757381820648DE8300ACE0C0A9BFBD"/>
                </w:placeholder>
                <w:dataBinding w:prefixMappings="xmlns:ns0='http://wwww.hallomagic.com/xbrl/consistency' xmlns:ns1='consistency' " w:xpath="/ns0:xbrlConsistency[1]/ns1:ccConsistency[1]/ns1:ccSign_BankBalancesAndCash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46399682"/>
                <w:lock w:val="sdtLocked"/>
                <w:placeholder>
                  <w:docPart w:val="8651FF961925493F983ED8789E98BE0F"/>
                </w:placeholder>
                <w:dataBinding w:prefixMappings="xmlns:ns0='http://wwww.hallomagic.com/xbrl/consistency' xmlns:ns1='consistency' " w:xpath="/ns0:xbrlConsistency[1]/ns1:ccConsistency[1]/ns1:ccSign_BankBalancesAndCash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5142187"/>
                <w:lock w:val="sdtLocked"/>
                <w:placeholder>
                  <w:docPart w:val="78EF8521CE224F92ABFBC0E566F01460"/>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33172177"/>
                <w:lock w:val="sdtLocked"/>
                <w:placeholder>
                  <w:docPart w:val="C5B286824B6B4E199F7BF9E81E0EA27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0681668"/>
                <w:lock w:val="sdtLocked"/>
                <w:placeholder>
                  <w:docPart w:val="47FF07E71D8C446DBE39C209798BBFC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5986445"/>
                <w:lock w:val="sdtLocked"/>
                <w:placeholder>
                  <w:docPart w:val="C9C0175AC8A243E8B53D01525177373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5712644"/>
                <w:lock w:val="sdtLocked"/>
                <w:placeholder>
                  <w:docPart w:val="CA959F0AF1904791A338C7D2289D2E93"/>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9958135"/>
                <w:lock w:val="sdtLocked"/>
                <w:placeholder>
                  <w:docPart w:val="133AEE53451C4E2EAA69A85B7022CCB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21798045"/>
                <w:lock w:val="sdtLocked"/>
                <w:placeholder>
                  <w:docPart w:val="DCBE40F4055442E5A9E6862CD4BDB55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9567467"/>
                <w:lock w:val="sdtLocked"/>
                <w:placeholder>
                  <w:docPart w:val="A88A08C04F6F4D51AD99CB6F546624B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46818329"/>
                <w:lock w:val="sdtLocked"/>
                <w:placeholder>
                  <w:docPart w:val="D0E8C7D7E2874716B731685242AB511F"/>
                </w:placeholder>
                <w:dataBinding w:prefixMappings="xmlns:ns0='http://wwww.hallomagic.com/xbrl/consistency' xmlns:ns1='consistency' " w:xpath="/ns0:xbrlConsistency[1]/ns1:ccConsistency[1]/ns1:ccSign_AccountsReceivable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8840778"/>
                <w:lock w:val="sdtLocked"/>
                <w:placeholder>
                  <w:docPart w:val="CAC99C75203E46C09D3DD5B0C068CFD0"/>
                </w:placeholder>
                <w:dataBinding w:prefixMappings="xmlns:ns0='http://wwww.hallomagic.com/xbrl/consistency' xmlns:ns1='consistency' " w:xpath="/ns0:xbrlConsistency[1]/ns1:ccConsistency[1]/ns1:ccSign_AccountsReceivable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9237614"/>
                <w:lock w:val="sdtLocked"/>
                <w:placeholder>
                  <w:docPart w:val="9CC197D8F7144334A10F025A88FEAD0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6491893"/>
                <w:lock w:val="sdtLocked"/>
                <w:placeholder>
                  <w:docPart w:val="CBF3438472584B489A7B5B9CCEC5E6D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1511941"/>
                <w:lock w:val="sdtLocked"/>
                <w:placeholder>
                  <w:docPart w:val="8A2E2CC35D04454D91AA94FF9BC104B4"/>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9011573"/>
                <w:lock w:val="sdtLocked"/>
                <w:placeholder>
                  <w:docPart w:val="7786F50E0036416F9AA7D41EFB5D18B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6350848"/>
                <w:lock w:val="sdtLocked"/>
                <w:placeholder>
                  <w:docPart w:val="09BCC861644F4D54AE12AAD20A911398"/>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91661570"/>
                <w:lock w:val="sdtLocked"/>
                <w:placeholder>
                  <w:docPart w:val="1ACEEF521EA4462285B89B6F295C1AF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4826271"/>
                <w:lock w:val="sdtLocked"/>
                <w:placeholder>
                  <w:docPart w:val="9D000F316D494B5A8DC69EC78A437DEF"/>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7064599"/>
                <w:lock w:val="sdtLocked"/>
                <w:placeholder>
                  <w:docPart w:val="2D9059DF5F7140B0B569084D73AFB2B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0288747"/>
                <w:lock w:val="sdtLocked"/>
                <w:placeholder>
                  <w:docPart w:val="F0CACAEBF22F474FA4589FC838B7E004"/>
                </w:placeholder>
                <w:dataBinding w:prefixMappings="xmlns:ns0='http://wwww.hallomagic.com/xbrl/consistency' xmlns:ns1='consistency' " w:xpath="/ns0:xbrlConsistency[1]/ns1:ccConsistency[1]/ns1:ccSign_Inventorie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94723834"/>
                <w:lock w:val="sdtLocked"/>
                <w:placeholder>
                  <w:docPart w:val="0CFF9479A30549F5BDE4E9E119C444E0"/>
                </w:placeholder>
                <w:dataBinding w:prefixMappings="xmlns:ns0='http://wwww.hallomagic.com/xbrl/consistency' xmlns:ns1='consistency' " w:xpath="/ns0:xbrlConsistency[1]/ns1:ccConsistency[1]/ns1:ccSign_Inventorie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22505335"/>
                <w:lock w:val="sdtLocked"/>
                <w:placeholder>
                  <w:docPart w:val="784C7D36029E452BBF5BB1FA6057F2A8"/>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7441109"/>
                <w:lock w:val="sdtLocked"/>
                <w:placeholder>
                  <w:docPart w:val="747C9977F2A246B6B9F4B2382F7A526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3474571"/>
                <w:lock w:val="sdtLocked"/>
                <w:placeholder>
                  <w:docPart w:val="CD0A1A9CC4AD4B898CF9FCBA668E246B"/>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7349344"/>
                <w:lock w:val="sdtLocked"/>
                <w:placeholder>
                  <w:docPart w:val="538F5417BA8D4A6D9B63E61012AFBAA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2063801"/>
                <w:lock w:val="sdtLocked"/>
                <w:placeholder>
                  <w:docPart w:val="58D211744A5F4CD4A9CB8649D79F239E"/>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2992524"/>
                <w:lock w:val="sdtLocked"/>
                <w:placeholder>
                  <w:docPart w:val="4C8B21A4AAA64EC9B3897705C70726B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5414736"/>
                <w:lock w:val="sdtLocked"/>
                <w:placeholder>
                  <w:docPart w:val="F53FA65671D2403A961769243A888D96"/>
                </w:placeholder>
                <w:text/>
              </w:sdtPr>
              <w:sdtEndPr/>
              <w:sdtContent>
                <w:r w:rsidR="00BA6290">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8554165"/>
                <w:lock w:val="sdtLocked"/>
                <w:placeholder>
                  <w:docPart w:val="DDAA67C6699346D98CFF381A205FBA2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426811"/>
                <w:lock w:val="sdtLocked"/>
                <w:placeholder>
                  <w:docPart w:val="839F1A03D8B44039B75FE40791D9964C"/>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15327583"/>
                <w:lock w:val="sdtLocked"/>
                <w:placeholder>
                  <w:docPart w:val="09018886ADE54341AB4CF5FDF527A03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11107928"/>
                <w:lock w:val="sdtLocked"/>
                <w:placeholder>
                  <w:docPart w:val="D71330DB19414D9DA15BA1221C64ACC6"/>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0322830"/>
                <w:lock w:val="sdtLocked"/>
                <w:placeholder>
                  <w:docPart w:val="5DF5E10A2C0740D8AB3AF7704AFFE7E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34579983"/>
                <w:lock w:val="sdtLocked"/>
                <w:placeholder>
                  <w:docPart w:val="06D90109B82D4EF882E634AD00B4E64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83064036"/>
                <w:lock w:val="sdtLocked"/>
                <w:placeholder>
                  <w:docPart w:val="7EF811E3E64C42F88D8AD87620D03143"/>
                </w:placeholder>
                <w:text/>
              </w:sdtPr>
              <w:sdtEndPr/>
              <w:sdtContent>
                <w:r w:rsidR="00BA6290">
                  <w:t>-</w:t>
                </w:r>
              </w:sdtContent>
            </w:sdt>
          </w:p>
        </w:tc>
      </w:tr>
      <w:tr w:rsidRPr="00552A81" w:rsidR="00BA6290" w:rsidTr="00705447">
        <w:trPr>
          <w:trHeight w:val="43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9427757"/>
                <w:lock w:val="sdtLocked"/>
                <w:placeholder>
                  <w:docPart w:val="0C8471F518D3449A97583B81543322B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0245359"/>
                <w:lock w:val="sdtLocked"/>
                <w:placeholder>
                  <w:docPart w:val="A71946BB597E477B9B0B27910341C484"/>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4018440"/>
                <w:lock w:val="sdtLocked"/>
                <w:placeholder>
                  <w:docPart w:val="61B143CDD7E44C3687A348CE6A14EA85"/>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5460986"/>
                <w:lock w:val="sdtLocked"/>
                <w:placeholder>
                  <w:docPart w:val="7018A0C0B4B14B58BDFB61340C06D63B"/>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5441153"/>
                <w:lock w:val="sdtLocked"/>
                <w:placeholder>
                  <w:docPart w:val="2E9644B98B9047A58E60031BDB5E263B"/>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33276995"/>
                <w:lock w:val="sdtLocked"/>
                <w:placeholder>
                  <w:docPart w:val="A217BBFE9F8640C8B3C5A945AC69E28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9574924"/>
                <w:lock w:val="sdtLocked"/>
                <w:placeholder>
                  <w:docPart w:val="421B916B757247888C7DA3D28ED2EE91"/>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398581"/>
                <w:lock w:val="sdtLocked"/>
                <w:placeholder>
                  <w:docPart w:val="CC6843D4AD464D5EACA09071E8774DEB"/>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8059824"/>
                <w:lock w:val="sdtLocked"/>
                <w:placeholder>
                  <w:docPart w:val="1D26AA46380C40D380F93262F4674834"/>
                </w:placeholder>
                <w:dataBinding w:prefixMappings="xmlns:ns0='http://wwww.hallomagic.com/xbrl/consistency' xmlns:ns1='consistency' " w:xpath="/ns0:xbrlConsistency[1]/ns1:ccConsistency[1]/ns1:ccSign_ConstructionInProgres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12789533"/>
                <w:lock w:val="sdtLocked"/>
                <w:placeholder>
                  <w:docPart w:val="BF1B7B40941145C5A94D1F42F8974DEF"/>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08484060"/>
                <w:lock w:val="sdtLocked"/>
                <w:placeholder>
                  <w:docPart w:val="1E348C3FC1274D47874A5E24E5DAEE1E"/>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28021355"/>
                <w:lock w:val="sdtLocked"/>
                <w:placeholder>
                  <w:docPart w:val="62B9BA56BD6742C3BBDF4A458155D5A5"/>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3955438"/>
                <w:lock w:val="sdtLocked"/>
                <w:placeholder>
                  <w:docPart w:val="69FA8B41E6B449D7B10AD10E2B4ED861"/>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0042176"/>
                <w:lock w:val="sdtLocked"/>
                <w:placeholder>
                  <w:docPart w:val="C91500EB41E34856AA53131C592511D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944890"/>
                <w:lock w:val="sdtLocked"/>
                <w:placeholder>
                  <w:docPart w:val="779A873BED964292B41C66ED696C55CD"/>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325345"/>
                <w:lock w:val="sdtLocked"/>
                <w:placeholder>
                  <w:docPart w:val="28A900D450194F169229BDCEBCE7A17D"/>
                </w:placeholder>
                <w:text/>
              </w:sdtPr>
              <w:sdtEndPr/>
              <w:sdtContent>
                <w:r w:rsidR="00BA6290">
                  <w:t>-</w:t>
                </w:r>
              </w:sdtContent>
            </w:sdt>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1780974"/>
                <w:lock w:val="sdtLocked"/>
                <w:placeholder>
                  <w:docPart w:val="1BB4B4C5765949A2A6432F357D59317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8196282"/>
                <w:lock w:val="sdtLocked"/>
                <w:placeholder>
                  <w:docPart w:val="22511F1F7A91452F9A5630AD442D2B8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1994830"/>
                <w:lock w:val="sdtLocked"/>
                <w:placeholder>
                  <w:docPart w:val="C0D1B2D6440D486CAE6F5AB7B9848BFB"/>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4044288"/>
                <w:lock w:val="sdtLocked"/>
                <w:placeholder>
                  <w:docPart w:val="97D4BF8DBB044EB887F470FA6250F58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6273640"/>
                <w:lock w:val="sdtLocked"/>
                <w:placeholder>
                  <w:docPart w:val="76392057CD804C6DB4638069D41849B9"/>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1238539"/>
                <w:lock w:val="sdtLocked"/>
                <w:placeholder>
                  <w:docPart w:val="B13A39544D30411AB3FC415E85B10C7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47927845"/>
                <w:lock w:val="sdtLocked"/>
                <w:placeholder>
                  <w:docPart w:val="CE5BFB88CD4B4FA5BB6A0E3D70B299D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5616024"/>
                <w:lock w:val="sdtLocked"/>
                <w:placeholder>
                  <w:docPart w:val="16E5B403E8D24F368B4937B28F00112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7248927"/>
                <w:lock w:val="sdtLocked"/>
                <w:placeholder>
                  <w:docPart w:val="1C9088E367EC4D68AB5DDC77A92C6BB6"/>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46582730"/>
                <w:lock w:val="sdtLocked"/>
                <w:placeholder>
                  <w:docPart w:val="A71030B929E74A639AEF9A7FDD0F5925"/>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5622578"/>
                <w:lock w:val="sdtLocked"/>
                <w:placeholder>
                  <w:docPart w:val="575FFA39257A485BA9C9E016DBBF86D1"/>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7493694"/>
                <w:lock w:val="sdtLocked"/>
                <w:placeholder>
                  <w:docPart w:val="5F5C43EE1BF94884BA5A7B867EDA133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39202364"/>
                <w:lock w:val="sdtLocked"/>
                <w:placeholder>
                  <w:docPart w:val="D112A25B432C4057BABCCAC6C9BD3B18"/>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6844221"/>
                <w:lock w:val="sdtLocked"/>
                <w:placeholder>
                  <w:docPart w:val="CB60010FA2F34A8E9393A659A9CD5AEC"/>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78355340"/>
                <w:lock w:val="sdtLocked"/>
                <w:placeholder>
                  <w:docPart w:val="3B0CFD7765474CB68AB157174E0F4939"/>
                </w:placeholder>
                <w:text/>
              </w:sdtPr>
              <w:sdtEndPr/>
              <w:sdtContent>
                <w:r w:rsidR="00BA6290">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2498715"/>
                <w:lock w:val="sdtLocked"/>
                <w:placeholder>
                  <w:docPart w:val="82396B236FA64A43A40370FC5043110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05400927"/>
                <w:lock w:val="sdtLocked"/>
                <w:placeholder>
                  <w:docPart w:val="639BA4EA4FAD48B491F628694E771A52"/>
                </w:placeholder>
                <w:dataBinding w:prefixMappings="xmlns:ns0='http://wwww.hallomagic.com/xbrl/consistency' xmlns:ns1='consistency' " w:xpath="/ns0:xbrlConsistency[1]/ns1:ccConsistency[1]/ns1:ccSign_Assetsneeq_instant_T[1]" w:storeItemID="{B06C364F-10E7-4ED6-AD52-CA5310D855A1}"/>
                <w:text/>
              </w:sdtPr>
              <w:sdtEndPr/>
              <w:sdtContent>
                <w:r w:rsidR="00865B6D">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91550812"/>
                <w:lock w:val="sdtLocked"/>
                <w:placeholder>
                  <w:docPart w:val="5563B3B4D76B4AE182F2220286980091"/>
                </w:placeholder>
                <w:dataBinding w:prefixMappings="xmlns:ns0='http://wwww.hallomagic.com/xbrl/consistency' xmlns:ns1='consistency' " w:xpath="/ns0:xbrlConsistency[1]/ns1:ccConsistency[1]/ns1:ccSign_Assetsneeq_instant_T-1[1]" w:storeItemID="{B06C364F-10E7-4ED6-AD52-CA5310D855A1}"/>
                <w:text/>
              </w:sdtPr>
              <w:sdtEndPr/>
              <w:sdtContent>
                <w:r w:rsidR="00865B6D">
                  <w:t>-</w:t>
                </w:r>
              </w:sdtContent>
            </w:sdt>
          </w:p>
        </w:tc>
      </w:tr>
      <w:tr w:rsidRPr="00552A81" w:rsidR="00BA6290" w:rsidTr="00705447">
        <w:trPr>
          <w:trHeight w:val="30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55002268"/>
                <w:lock w:val="sdtLocked"/>
                <w:placeholder>
                  <w:docPart w:val="873FE31B215A45B8BE6395B4B19A0744"/>
                </w:placeholder>
                <w:dataBinding w:prefixMappings="xmlns:ns0='http://wwww.hallomagic.com/xbrl/consistency' xmlns:ns1='consistency' " w:xpath="/ns0:xbrlConsistency[1]/ns1:ccConsistency[1]/ns1:ccSign_ShortTermBorrowing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57085771"/>
                <w:lock w:val="sdtLocked"/>
                <w:placeholder>
                  <w:docPart w:val="A7D90AFD9A46407EAA8EE4D94BA8218A"/>
                </w:placeholder>
                <w:dataBinding w:prefixMappings="xmlns:ns0='http://wwww.hallomagic.com/xbrl/consistency' xmlns:ns1='consistency' " w:xpath="/ns0:xbrlConsistency[1]/ns1:ccConsistency[1]/ns1:ccSign_ShortTermBorrowing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0750117"/>
                <w:lock w:val="sdtLocked"/>
                <w:placeholder>
                  <w:docPart w:val="411A3FB521D64088A35DB8F34F0CD773"/>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00253383"/>
                <w:lock w:val="sdtLocked"/>
                <w:placeholder>
                  <w:docPart w:val="7320574859524DE3979BC402D917CDA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06851621"/>
                <w:lock w:val="sdtLocked"/>
                <w:placeholder>
                  <w:docPart w:val="05FE4F6C61EF40ECBA2044619FD6C19C"/>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96177978"/>
                <w:lock w:val="sdtLocked"/>
                <w:placeholder>
                  <w:docPart w:val="97ADA9C58F754167A5877D1D9890DB9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8848099"/>
                <w:lock w:val="sdtLocked"/>
                <w:placeholder>
                  <w:docPart w:val="54A1CB37210A47DE8E5E9FC450F681F0"/>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55825194"/>
                <w:lock w:val="sdtLocked"/>
                <w:placeholder>
                  <w:docPart w:val="FAAEE948D05046BBADC0DFB5ED31104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41764812"/>
                <w:lock w:val="sdtLocked"/>
                <w:placeholder>
                  <w:docPart w:val="37ACE3CA03A74323BB0A139EA40986D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84847424"/>
                <w:lock w:val="sdtLocked"/>
                <w:placeholder>
                  <w:docPart w:val="4492F41E0DA64056A9A849A3113C122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1627355"/>
                <w:lock w:val="sdtLocked"/>
                <w:placeholder>
                  <w:docPart w:val="BC46B75671F44DA4AE2F9933979804CF"/>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4578754"/>
                <w:lock w:val="sdtLocked"/>
                <w:placeholder>
                  <w:docPart w:val="720FD6EDA51B468DA6EDFA7DF295B6B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97431233"/>
                <w:lock w:val="sdtLocked"/>
                <w:placeholder>
                  <w:docPart w:val="70FD3CFE18054CC7B8700CD2C2623038"/>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8804348"/>
                <w:lock w:val="sdtLocked"/>
                <w:placeholder>
                  <w:docPart w:val="985A2B5A430243828C990B24AACBDD5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61452247"/>
                <w:lock w:val="sdtLocked"/>
                <w:placeholder>
                  <w:docPart w:val="FFABD1D9DD894CA8BFDE788961008D9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4160107"/>
                <w:lock w:val="sdtLocked"/>
                <w:placeholder>
                  <w:docPart w:val="B3C3EB88FCAE4CED9B65681D3B4815B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8845265"/>
                <w:lock w:val="sdtLocked"/>
                <w:placeholder>
                  <w:docPart w:val="EB2851EDE6DB4076A06C6784C2DBD0B8"/>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5098206"/>
                <w:lock w:val="sdtLocked"/>
                <w:placeholder>
                  <w:docPart w:val="3744EA303628485889FA27C71FC7DEC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22810639"/>
                <w:lock w:val="sdtLocked"/>
                <w:placeholder>
                  <w:docPart w:val="B26DC4D660A04B7D861DF7877634EEF4"/>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8308173"/>
                <w:lock w:val="sdtLocked"/>
                <w:placeholder>
                  <w:docPart w:val="408B07DED96A48F4B3CF33CA67A7693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60056170"/>
                <w:lock w:val="sdtLocked"/>
                <w:placeholder>
                  <w:docPart w:val="A231DBC157494017AE512E77611B5549"/>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1521426"/>
                <w:lock w:val="sdtLocked"/>
                <w:placeholder>
                  <w:docPart w:val="75D0645330F14756BAAB00293ADFE97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8921642"/>
                <w:lock w:val="sdtLocked"/>
                <w:placeholder>
                  <w:docPart w:val="9F2A68596E6E42D6A0E93A24728FD6D3"/>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64620641"/>
                <w:lock w:val="sdtLocked"/>
                <w:placeholder>
                  <w:docPart w:val="2CD2BA00F93F464CA47067790534F2D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7597845"/>
                <w:lock w:val="sdtLocked"/>
                <w:placeholder>
                  <w:docPart w:val="E4346B12C59544D0A97C0618ECC8104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523028"/>
                <w:lock w:val="sdtLocked"/>
                <w:placeholder>
                  <w:docPart w:val="157893BD476E4B8D9F1AD6E63854894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2559346"/>
                <w:lock w:val="sdtLocked"/>
                <w:placeholder>
                  <w:docPart w:val="63CD81EA320B435EB60E5C82D475AE71"/>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0948167"/>
                <w:lock w:val="sdtLocked"/>
                <w:placeholder>
                  <w:docPart w:val="CDA5C12A283745788F1C7454F475BD6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57928137"/>
                <w:lock w:val="sdtLocked"/>
                <w:placeholder>
                  <w:docPart w:val="D5F2AC2E40DD46D58056AF3D4883CB8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31278688"/>
                <w:lock w:val="sdtLocked"/>
                <w:placeholder>
                  <w:docPart w:val="5C1C8C608D1B4F4DAC5B3DDA9D507E6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4626268"/>
                <w:lock w:val="sdtLocked"/>
                <w:placeholder>
                  <w:docPart w:val="4EB3DC9D7A0A495AB40CB68220A2170A"/>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24148865"/>
                <w:lock w:val="sdtLocked"/>
                <w:placeholder>
                  <w:docPart w:val="8FECE8792C26494299CE9324DDC3A4D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25970506"/>
                <w:lock w:val="sdtLocked"/>
                <w:placeholder>
                  <w:docPart w:val="118C7959714046BFBF51C28ACCE5AB28"/>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3696948"/>
                <w:lock w:val="sdtLocked"/>
                <w:placeholder>
                  <w:docPart w:val="D6AFDB725E8B46B3ACCF561FCDDB15D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784411"/>
                <w:lock w:val="sdtLocked"/>
                <w:placeholder>
                  <w:docPart w:val="EBF135F13BE142C9992CB0B3F9D0CAF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61343023"/>
                <w:lock w:val="sdtLocked"/>
                <w:placeholder>
                  <w:docPart w:val="A2419B99287E4A349B2F63750822341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9977999"/>
                <w:lock w:val="sdtLocked"/>
                <w:placeholder>
                  <w:docPart w:val="8A41A738F8A249EEA4CFDE4C9D8557EA"/>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1457342"/>
                <w:lock w:val="sdtLocked"/>
                <w:placeholder>
                  <w:docPart w:val="DE4696AFFA1D402788B85B6471D1787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8368053"/>
                <w:lock w:val="sdtLocked"/>
                <w:placeholder>
                  <w:docPart w:val="09E2C813A24544A6A005FCC4A40EE7A9"/>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2758739"/>
                <w:lock w:val="sdtLocked"/>
                <w:placeholder>
                  <w:docPart w:val="59A12BDA678B4242AEAA72D98BCEDB7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3706274"/>
                <w:lock w:val="sdtLocked"/>
                <w:placeholder>
                  <w:docPart w:val="889B2571358341D0A9915C4AFFBE3763"/>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8613967"/>
                <w:lock w:val="sdtLocked"/>
                <w:placeholder>
                  <w:docPart w:val="72BE77165884446B91EFAF2FFBAC500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20596471"/>
                <w:lock w:val="sdtLocked"/>
                <w:placeholder>
                  <w:docPart w:val="ED4AB7D8AA06426E9C023D9E515EE6CA"/>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7347377"/>
                <w:lock w:val="sdtLocked"/>
                <w:placeholder>
                  <w:docPart w:val="EE6C23AFD161455E919D0DD8399161A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67437369"/>
                <w:lock w:val="sdtLocked"/>
                <w:placeholder>
                  <w:docPart w:val="93F8641E07B444B1905B093EC6DFAFE5"/>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03750353"/>
                <w:lock w:val="sdtLocked"/>
                <w:placeholder>
                  <w:docPart w:val="7C8C6E8423F34AF3A1090960A04450D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53636823"/>
                <w:lock w:val="sdtLocked"/>
                <w:placeholder>
                  <w:docPart w:val="58B974EAFFF54261B03F27E893BC7ED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4772644"/>
                <w:lock w:val="sdtLocked"/>
                <w:placeholder>
                  <w:docPart w:val="4E854ED3F40A4C64BA2C61AA6BE85C6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35795025"/>
                <w:lock w:val="sdtLocked"/>
                <w:placeholder>
                  <w:docPart w:val="7A17E42B2FFB49A0AF2D49F68E8AFA30"/>
                </w:placeholder>
                <w:text/>
              </w:sdtPr>
              <w:sdtEndPr/>
              <w:sdtContent>
                <w:r w:rsidR="00BA6290">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93955014"/>
                <w:lock w:val="sdtLocked"/>
                <w:placeholder>
                  <w:docPart w:val="ED6159662F5D4981B62E45CE5DBF3D3E"/>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73924861"/>
                <w:lock w:val="sdtLocked"/>
                <w:placeholder>
                  <w:docPart w:val="450F2F558ECE4618A954B4B9B6A46C0D"/>
                </w:placeholder>
                <w:dataBinding w:prefixMappings="xmlns:ns0='http://wwww.hallomagic.com/xbrl/consistency' xmlns:ns1='consistency' " w:xpath="/ns0:xbrlConsistency[1]/ns1:ccConsistency[1]/ns1:ccSign_LongtermBorrowing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2351867"/>
                <w:lock w:val="sdtLocked"/>
                <w:placeholder>
                  <w:docPart w:val="A3C627C71EBF4972BEB96A1ECCE51305"/>
                </w:placeholder>
                <w:dataBinding w:prefixMappings="xmlns:ns0='http://wwww.hallomagic.com/xbrl/consistency' xmlns:ns1='consistency' " w:xpath="/ns0:xbrlConsistency[1]/ns1:ccConsistency[1]/ns1:ccSign_LongtermBorrowingsneeq_instant_T-1[1]" w:storeItemID="{B06C364F-10E7-4ED6-AD52-CA5310D855A1}"/>
                <w:text/>
              </w:sdtPr>
              <w:sdtEndPr/>
              <w:sdtContent>
                <w:r w:rsidR="00865B6D">
                  <w:t>-</w:t>
                </w:r>
              </w:sdtContent>
            </w:sdt>
          </w:p>
        </w:tc>
      </w:tr>
      <w:tr w:rsidRPr="00552A81" w:rsidR="00BA6290" w:rsidTr="00705447">
        <w:trPr>
          <w:trHeight w:val="201"/>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2019599"/>
                <w:lock w:val="sdtLocked"/>
                <w:placeholder>
                  <w:docPart w:val="4215C9C7ED1C447398C69F40E503E0E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23192767"/>
                <w:lock w:val="sdtLocked"/>
                <w:placeholder>
                  <w:docPart w:val="2966F787EC574BE2837BEB43E721EE1C"/>
                </w:placeholder>
                <w:text/>
              </w:sdtPr>
              <w:sdtEndPr/>
              <w:sdtContent>
                <w:r w:rsidR="00BA6290">
                  <w:t>-</w:t>
                </w:r>
              </w:sdtContent>
            </w:sdt>
          </w:p>
        </w:tc>
      </w:tr>
      <w:tr w:rsidRPr="00552A81" w:rsidR="00BA6290" w:rsidTr="00705447">
        <w:trPr>
          <w:trHeight w:val="222"/>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4141000"/>
                <w:lock w:val="sdtLocked"/>
                <w:placeholder>
                  <w:docPart w:val="E90610E281614813B95C87D262F4522A"/>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737825"/>
                <w:lock w:val="sdtLocked"/>
                <w:placeholder>
                  <w:docPart w:val="FF6FB3B20A834138A575262C0A5BFC74"/>
                </w:placeholder>
                <w:text/>
              </w:sdtPr>
              <w:sdtEndPr/>
              <w:sdtContent>
                <w:r w:rsidR="00BA6290">
                  <w:t>-</w:t>
                </w:r>
              </w:sdtContent>
            </w:sdt>
          </w:p>
        </w:tc>
      </w:tr>
      <w:tr w:rsidRPr="00552A81" w:rsidR="00BA6290" w:rsidTr="00705447">
        <w:trPr>
          <w:trHeight w:val="325"/>
        </w:trPr>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3826393"/>
                <w:lock w:val="sdtLocked"/>
                <w:placeholder>
                  <w:docPart w:val="75F081F7E5D2453FB43B23F9B295136C"/>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8187402"/>
                <w:lock w:val="sdtLocked"/>
                <w:placeholder>
                  <w:docPart w:val="BAEAE3DA825E477485050B970B4A00C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5877441"/>
                <w:lock w:val="sdtLocked"/>
                <w:placeholder>
                  <w:docPart w:val="89E4848393A440759AF649E7640B1337"/>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3868530"/>
                <w:lock w:val="sdtLocked"/>
                <w:placeholder>
                  <w:docPart w:val="829C77C9009A450F8962F75385C8727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5148001"/>
                <w:lock w:val="sdtLocked"/>
                <w:placeholder>
                  <w:docPart w:val="61892ABBB97D4C7BBCBDC733D1ECD3FE"/>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16816874"/>
                <w:lock w:val="sdtLocked"/>
                <w:placeholder>
                  <w:docPart w:val="D8B32B8AE7024BFDA142F9DFA18ED27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1826425"/>
                <w:lock w:val="sdtLocked"/>
                <w:placeholder>
                  <w:docPart w:val="769EEC1395D1469D9F8F6542CAA7DC26"/>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086012"/>
                <w:lock w:val="sdtLocked"/>
                <w:placeholder>
                  <w:docPart w:val="E9249263AB55434DB8518E1B0886672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84449618"/>
                <w:lock w:val="sdtLocked"/>
                <w:placeholder>
                  <w:docPart w:val="0C146BD7921D4CF1A9E2E1AC4CCED1E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6369834"/>
                <w:lock w:val="sdtLocked"/>
                <w:placeholder>
                  <w:docPart w:val="266A46E1181445E2AB980CD193FB3C5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25741820"/>
                <w:lock w:val="sdtLocked"/>
                <w:placeholder>
                  <w:docPart w:val="A2BE153140624C4395C816344350AB8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1662708"/>
                <w:lock w:val="sdtLocked"/>
                <w:placeholder>
                  <w:docPart w:val="574D3456C7E14645A7E885CABDC5E95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57507659"/>
                <w:lock w:val="sdtLocked"/>
                <w:placeholder>
                  <w:docPart w:val="EE08B7FBC0D74492B121F8165A7A2BBF"/>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07147332"/>
                <w:lock w:val="sdtLocked"/>
                <w:placeholder>
                  <w:docPart w:val="0C213B329207499FA40D03224F0A866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36956393"/>
                <w:lock w:val="sdtLocked"/>
                <w:placeholder>
                  <w:docPart w:val="16647E591D5B4576A9F952E7920783F2"/>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5772408"/>
                <w:lock w:val="sdtLocked"/>
                <w:placeholder>
                  <w:docPart w:val="1233DBAF931A49299416888D1CB5F734"/>
                </w:placeholder>
                <w:text/>
              </w:sdtPr>
              <w:sdtEndPr/>
              <w:sdtContent>
                <w:r w:rsidR="00BA6290">
                  <w:t>-</w:t>
                </w:r>
              </w:sdtContent>
            </w:sdt>
          </w:p>
        </w:tc>
      </w:tr>
      <w:tr w:rsidRPr="00552A81" w:rsidR="00BA6290" w:rsidTr="00705447">
        <w:trPr>
          <w:trHeight w:val="195"/>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177195"/>
                <w:lock w:val="sdtLocked"/>
                <w:placeholder>
                  <w:docPart w:val="12402BEFC6A24EAFA942F234F54158A5"/>
                </w:placeholder>
                <w:text/>
              </w:sdtPr>
              <w:sdtEndPr/>
              <w:sdtContent>
                <w:r w:rsidR="00BA6290">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2485189"/>
                <w:lock w:val="sdtLocked"/>
                <w:placeholder>
                  <w:docPart w:val="C0B20F657B224A348F3F21D85D4836C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33914"/>
                <w:lock w:val="sdtLocked"/>
                <w:placeholder>
                  <w:docPart w:val="62DF7A0EEDE84F928E137628D8A66CAD"/>
                </w:placeholder>
                <w:dataBinding w:prefixMappings="xmlns:ns0='http://wwww.hallomagic.com/xbrl/consistency' xmlns:ns1='consistency' " w:xpath="/ns0:xbrlConsistency[1]/ns1:ccConsistency[1]/ns1:ccSign_Liabilitiesneeq_instant_T[1]" w:storeItemID="{B06C364F-10E7-4ED6-AD52-CA5310D855A1}"/>
                <w:text/>
              </w:sdtPr>
              <w:sdtEndPr/>
              <w:sdtContent>
                <w:r w:rsidR="00865B6D">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3563879"/>
                <w:lock w:val="sdtLocked"/>
                <w:placeholder>
                  <w:docPart w:val="964F2550A6ED4CF9AA26CC7E17B62C9E"/>
                </w:placeholder>
                <w:dataBinding w:prefixMappings="xmlns:ns0='http://wwww.hallomagic.com/xbrl/consistency' xmlns:ns1='consistency' " w:xpath="/ns0:xbrlConsistency[1]/ns1:ccConsistency[1]/ns1:ccSign_Liabilitiesneeq_instant_T-1[1]" w:storeItemID="{B06C364F-10E7-4ED6-AD52-CA5310D855A1}"/>
                <w:text/>
              </w:sdtPr>
              <w:sdtEndPr/>
              <w:sdtContent>
                <w:r w:rsidR="00865B6D">
                  <w:t>-</w:t>
                </w:r>
              </w:sdtContent>
            </w:sdt>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8271811"/>
                <w:lock w:val="sdtLocked"/>
                <w:placeholder>
                  <w:docPart w:val="CFA94CD7940D4F2FBB322D6461E3B0D8"/>
                </w:placeholder>
                <w:dataBinding w:prefixMappings="xmlns:ns0='http://wwww.hallomagic.com/xbrl/consistency' xmlns:ns1='consistency' " w:xpath="/ns0:xbrlConsistency[1]/ns1:ccConsistency[1]/ns1:ccSign_IssuedCapital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65449079"/>
                <w:lock w:val="sdtLocked"/>
                <w:placeholder>
                  <w:docPart w:val="2B52EC0637E14E07B5D9646714C0308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9217038"/>
                <w:lock w:val="sdtLocked"/>
                <w:placeholder>
                  <w:docPart w:val="5755E3E197BD42BD92164B6DAF01074C"/>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84799692"/>
                <w:lock w:val="sdtLocked"/>
                <w:placeholder>
                  <w:docPart w:val="F9A1DCFC54D7474896FA033B1295F46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52684885"/>
                <w:lock w:val="sdtLocked"/>
                <w:placeholder>
                  <w:docPart w:val="E898CA2F5EA54134B332E23FC6A80DFD"/>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7147167"/>
                <w:lock w:val="sdtLocked"/>
                <w:placeholder>
                  <w:docPart w:val="3A0A17597B55428FAE9BFFA97533D4C4"/>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2600450"/>
                <w:lock w:val="sdtLocked"/>
                <w:placeholder>
                  <w:docPart w:val="67A7970129584785BE56B28043418B90"/>
                </w:placeholder>
                <w:text/>
              </w:sdtPr>
              <w:sdtEndPr/>
              <w:sdtContent>
                <w:r w:rsidR="00BA6290">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7463222"/>
                <w:lock w:val="sdtLocked"/>
                <w:placeholder>
                  <w:docPart w:val="FACBF51B369345969C27A38B91C48BA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29081336"/>
                <w:lock w:val="sdtLocked"/>
                <w:placeholder>
                  <w:docPart w:val="1E5498C9A96D46DDB5D5A7D553776E88"/>
                </w:placeholder>
                <w:dataBinding w:prefixMappings="xmlns:ns0='http://wwww.hallomagic.com/xbrl/consistency' xmlns:ns1='consistency' " w:xpath="/ns0:xbrlConsistency[1]/ns1:ccConsistency[1]/ns1:ccSign_CapitalSurplu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1503937"/>
                <w:lock w:val="sdtLocked"/>
                <w:placeholder>
                  <w:docPart w:val="74B86647BBDD4F1884F6F052F156C30A"/>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16441"/>
                <w:lock w:val="sdtLocked"/>
                <w:placeholder>
                  <w:docPart w:val="D8BAF51CD7B64DDB8F90FF64E1C6D792"/>
                </w:placeholder>
                <w:dataBinding w:prefixMappings="xmlns:ns0='http://wwww.hallomagic.com/xbrl/consistency' xmlns:ns1='consistency' " w:xpath="/ns0:xbrlConsistency[1]/ns1:ccConsistency[1]/ns1:ccSign_KuCunGu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4001497"/>
                <w:lock w:val="sdtLocked"/>
                <w:placeholder>
                  <w:docPart w:val="A6E3733548E04DD1A57F199E5139260A"/>
                </w:placeholder>
                <w:dataBinding w:prefixMappings="xmlns:ns0='http://wwww.hallomagic.com/xbrl/consistency' xmlns:ns1='consistency' " w:xpath="/ns0:xbrlConsistency[1]/ns1:ccConsistency[1]/ns1:ccSign_KuCunGu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0701450"/>
                <w:lock w:val="sdtLocked"/>
                <w:placeholder>
                  <w:docPart w:val="F8B2602F2FBB4B4E8F624C415A89AC20"/>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6922994"/>
                <w:lock w:val="sdtLocked"/>
                <w:placeholder>
                  <w:docPart w:val="E017A9215B6F49E1893FF7D5036538A3"/>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5440694"/>
                <w:lock w:val="sdtLocked"/>
                <w:placeholder>
                  <w:docPart w:val="85A5142C50344845A02A6CF5970AD106"/>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0260897"/>
                <w:lock w:val="sdtLocked"/>
                <w:placeholder>
                  <w:docPart w:val="DBBF57D52E0E415ABF361762DDCA7A52"/>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249886"/>
                <w:lock w:val="sdtLocked"/>
                <w:placeholder>
                  <w:docPart w:val="FEEFA394E64440DFB01EEA6E010CE1E4"/>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3699538"/>
                <w:lock w:val="sdtLocked"/>
                <w:placeholder>
                  <w:docPart w:val="37D1A5B5ECAD4425B114F094E8DF1AF0"/>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7411164"/>
                <w:lock w:val="sdtLocked"/>
                <w:placeholder>
                  <w:docPart w:val="C5E18A0A11E8427181AD28201FA7F62F"/>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3438868"/>
                <w:lock w:val="sdtLocked"/>
                <w:placeholder>
                  <w:docPart w:val="B2325ACC9E6543BDB7D10019584875F9"/>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586365"/>
                <w:lock w:val="sdtLocked"/>
                <w:placeholder>
                  <w:docPart w:val="07ACF7F740434D549C6B8F40B65BD60C"/>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3762159"/>
                <w:lock w:val="sdtLocked"/>
                <w:placeholder>
                  <w:docPart w:val="95DBD2A1EC7D4C0AB96F31DB25A574AF"/>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8532312"/>
                <w:lock w:val="sdtLocked"/>
                <w:placeholder>
                  <w:docPart w:val="5B91630225C349399BC9A13CF242EA3B"/>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74993401"/>
                <w:lock w:val="sdtLocked"/>
                <w:placeholder>
                  <w:docPart w:val="0E22D1D69B45464990FC1F22B7D3AA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52656118"/>
                <w:lock w:val="sdtLocked"/>
                <w:placeholder>
                  <w:docPart w:val="9A388D09AB4D4ACBA9807DEE6D062948"/>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00865B6D">
                  <w:t>-</w:t>
                </w:r>
              </w:sdtContent>
            </w:sdt>
          </w:p>
        </w:tc>
        <w:tc>
          <w:tcPr>
            <w:tcW w:w="1177" w:type="pct"/>
            <w:shd w:val="clear" w:color="auto" w:fill="auto"/>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1907978"/>
                <w:lock w:val="sdtLocked"/>
                <w:placeholder>
                  <w:docPart w:val="212DF55334FE417B92CA44C9ED28692C"/>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865B6D">
                  <w:t>-</w:t>
                </w:r>
              </w:sdtContent>
            </w:sdt>
          </w:p>
        </w:tc>
      </w:tr>
      <w:tr w:rsidRPr="00552A81" w:rsidR="00BA6290" w:rsidTr="00705447">
        <w:trPr>
          <w:trHeight w:val="198"/>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29413637"/>
                <w:lock w:val="sdtLocked"/>
                <w:placeholder>
                  <w:docPart w:val="67A1B2358D8A441B8FAE6E6C060404E0"/>
                </w:placeholder>
                <w:dataBinding w:prefixMappings="xmlns:ns0='http://wwww.hallomagic.com/xbrl/consistency' xmlns:ns1='consistency' " w:xpath="/ns0:xbrlConsistency[1]/ns1:ccConsistency[1]/ns1:ccSign_Equityneeq_instant_T[1]" w:storeItemID="{B06C364F-10E7-4ED6-AD52-CA5310D855A1}"/>
                <w:text/>
              </w:sdtPr>
              <w:sdtEndPr/>
              <w:sdtContent>
                <w:r w:rsidR="00865B6D">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514148835"/>
                <w:lock w:val="sdtLocked"/>
                <w:placeholder>
                  <w:docPart w:val="A6E247E3487642928ED84D9B5F22359A"/>
                </w:placeholder>
                <w:dataBinding w:prefixMappings="xmlns:ns0='http://wwww.hallomagic.com/xbrl/consistency' xmlns:ns1='consistency' " w:xpath="/ns0:xbrlConsistency[1]/ns1:ccConsistency[1]/ns1:ccSign_Equityneeq_instant_T-1[1]" w:storeItemID="{B06C364F-10E7-4ED6-AD52-CA5310D855A1}"/>
                <w:text/>
              </w:sdtPr>
              <w:sdtEndPr/>
              <w:sdtContent>
                <w:r w:rsidR="00865B6D">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850399369"/>
                <w:lock w:val="sdtLocked"/>
                <w:placeholder>
                  <w:docPart w:val="E5107AF7FE6D47BAB18D4B9BB41F6538"/>
                </w:placeholder>
                <w:text/>
              </w:sdtPr>
              <w:sdtEndPr/>
              <w:sdtContent>
                <w:r w:rsidR="00BA6290">
                  <w:t>-</w:t>
                </w:r>
              </w:sdtContent>
            </w:sdt>
          </w:p>
        </w:tc>
        <w:tc>
          <w:tcPr>
            <w:tcW w:w="1177" w:type="pct"/>
            <w:shd w:val="clear" w:color="auto" w:fill="D9D9D9" w:themeFill="background1" w:themeFillShade="D9"/>
          </w:tcPr>
          <w:p w:rsidRPr="00552A81" w:rsidR="00BA6290" w:rsidP="00705447" w:rsidRDefault="004045D5">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722592672"/>
                <w:lock w:val="sdtLocked"/>
                <w:placeholder>
                  <w:docPart w:val="AB659D8F9EE343B0BFD434D81335F848"/>
                </w:placeholder>
                <w:text/>
              </w:sdtPr>
              <w:sdtEndPr/>
              <w:sdtContent>
                <w:r w:rsidR="00BA6290">
                  <w:t>-</w:t>
                </w:r>
              </w:sdtContent>
            </w:sdt>
          </w:p>
        </w:tc>
      </w:tr>
    </w:tbl>
    <w:p w:rsidRPr="00552A81" w:rsidR="00BA6290" w:rsidP="005743FF" w:rsidRDefault="00BA6290">
      <w:pPr>
        <w:rPr>
          <w:rFonts w:asciiTheme="minorEastAsia" w:hAnsiTheme="minorEastAsia" w:eastAsiaTheme="minorEastAsia"/>
          <w:color w:val="000000" w:themeColor="text1"/>
          <w:szCs w:val="24"/>
        </w:rPr>
      </w:pPr>
      <w:bookmarkStart w:name="_Toc247371780" w:id="14"/>
      <w:bookmarkStart w:name="_Toc247094005" w:id="15"/>
      <w:bookmarkStart w:name="_Toc241636376" w:id="16"/>
      <w:bookmarkStart w:name="_Toc369159466" w:id="17"/>
      <w:r w:rsidRPr="00552A81">
        <w:rPr>
          <w:color w:val="000000" w:themeColor="text1"/>
          <w:sz w:val="18"/>
          <w:szCs w:val="18"/>
        </w:rPr>
        <w:t xml:space="preserve">　法定代表人：</w:t>
      </w:r>
      <w:sdt>
        <w:sdtPr>
          <w:rPr>
            <w:rFonts w:asciiTheme="minorEastAsia" w:hAnsiTheme="minorEastAsia" w:eastAsiaTheme="minorEastAsia"/>
            <w:color w:val="000000" w:themeColor="text1"/>
            <w:szCs w:val="24"/>
          </w:rPr>
          <w:id w:val="1547951673"/>
          <w:lock w:val="sdtLocked"/>
          <w:placeholder>
            <w:docPart w:val="0C9F0161B3A14B0BBAD09E86C586EE0A"/>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865B6D">
            <w:t>-</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hAnsiTheme="minorEastAsia" w:eastAsiaTheme="minorEastAsia"/>
            <w:color w:val="000000" w:themeColor="text1"/>
            <w:szCs w:val="24"/>
          </w:rPr>
          <w:id w:val="-448013074"/>
          <w:lock w:val="sdtLocked"/>
          <w:placeholder>
            <w:docPart w:val="5B5729477F4F4B6B9A0D08EAB6F21669"/>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865B6D">
            <w:t>-</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hAnsiTheme="minorEastAsia" w:eastAsiaTheme="minorEastAsia"/>
            <w:color w:val="000000" w:themeColor="text1"/>
            <w:szCs w:val="24"/>
          </w:rPr>
          <w:id w:val="1589731525"/>
          <w:lock w:val="sdtLocked"/>
          <w:placeholder>
            <w:docPart w:val="1AC21E28B2314511BE759C5034A547F1"/>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00865B6D">
            <w:t>-</w:t>
          </w:r>
        </w:sdtContent>
      </w:sdt>
    </w:p>
    <w:p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6"/>
        <w:gridCol w:w="2269"/>
        <w:gridCol w:w="2695"/>
        <w:gridCol w:w="1698"/>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4584861"/>
                <w:lock w:val="sdtLocked"/>
                <w:placeholder>
                  <w:docPart w:val="3A6A995A562240CB9F788E48BC2FC71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4954871"/>
                <w:lock w:val="sdtLocked"/>
                <w:placeholder>
                  <w:docPart w:val="1C5C0B799ECB4863A64E09D3C1BDB44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65998123"/>
                <w:lock w:val="sdtLocked"/>
                <w:placeholder>
                  <w:docPart w:val="98043C1CA274456FA607639611EA5687"/>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26349975"/>
                <w:lock w:val="sdtLocked"/>
                <w:placeholder>
                  <w:docPart w:val="69FE30C148304F81936AD0B416DAA06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53406419"/>
                <w:lock w:val="sdtLocked"/>
                <w:placeholder>
                  <w:docPart w:val="DC65FC9B943E48BF823C2DE8D4437C4A"/>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97302440"/>
                <w:lock w:val="sdtLocked"/>
                <w:placeholder>
                  <w:docPart w:val="CAE82437FF3549F98C1A83F19E3DD70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2676533"/>
                <w:lock w:val="sdtLocked"/>
                <w:placeholder>
                  <w:docPart w:val="61AD24F353F84AAC815936611FA71C18"/>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13906360"/>
                <w:lock w:val="sdtLocked"/>
                <w:placeholder>
                  <w:docPart w:val="9641B054A6B64D23A512C80CEC5EF32A"/>
                </w:placeholder>
                <w:text/>
              </w:sdtPr>
              <w:sdtEndPr/>
              <w:sdtContent>
                <w:r w:rsidR="00BA6290">
                  <w:t>-</w:t>
                </w:r>
              </w:sdtContent>
            </w:sdt>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2227899"/>
                <w:lock w:val="sdtLocked"/>
                <w:placeholder>
                  <w:docPart w:val="02FA53FDD5084051B3CC0F3113900571"/>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92854286"/>
                <w:lock w:val="sdtLocked"/>
                <w:placeholder>
                  <w:docPart w:val="54E94E2289F64459998ACD35DF79E32B"/>
                </w:placeholder>
                <w:text/>
              </w:sdtPr>
              <w:sdtEndPr/>
              <w:sdtContent>
                <w:r w:rsidR="00BA6290">
                  <w:t>-</w:t>
                </w:r>
              </w:sdtContent>
            </w:sdt>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7075212"/>
                <w:lock w:val="sdtLocked"/>
                <w:placeholder>
                  <w:docPart w:val="68B537E1C72C4127A7F6C9CED0C34FE7"/>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3277596"/>
                <w:lock w:val="sdtLocked"/>
                <w:placeholder>
                  <w:docPart w:val="B1D4E56404B54D4D9B885269645D52A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58372114"/>
                <w:lock w:val="sdtLocked"/>
                <w:placeholder>
                  <w:docPart w:val="D75B695C18D64626999970DBB8376C2A"/>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32759939"/>
                <w:lock w:val="sdtLocked"/>
                <w:placeholder>
                  <w:docPart w:val="63CA34A8BD044F5FB45B2E90CBE5EEA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0146661"/>
                <w:lock w:val="sdtLocked"/>
                <w:placeholder>
                  <w:docPart w:val="691611BC959B44749EECA2CB762CA34E"/>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23163608"/>
                <w:lock w:val="sdtLocked"/>
                <w:placeholder>
                  <w:docPart w:val="792FBA70D5B04391ADE3EB6926E76E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125075"/>
                <w:lock w:val="sdtLocked"/>
                <w:placeholder>
                  <w:docPart w:val="5F5CF2504226443480C627A0E12FA5F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1226176"/>
                <w:lock w:val="sdtLocked"/>
                <w:placeholder>
                  <w:docPart w:val="6507224B3309453FAB5402D38EA6E797"/>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5317678"/>
                <w:lock w:val="sdtLocked"/>
                <w:placeholder>
                  <w:docPart w:val="641D59EF5D5445AC88C5D520842F3F06"/>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28635402"/>
                <w:lock w:val="sdtLocked"/>
                <w:placeholder>
                  <w:docPart w:val="5BB7E72BF53C47A698B0A1A6C3DE3FA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29069637"/>
                <w:lock w:val="sdtLocked"/>
                <w:placeholder>
                  <w:docPart w:val="6F884E7FB1314E7CADEE192E57E2BB0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0052463"/>
                <w:lock w:val="sdtLocked"/>
                <w:placeholder>
                  <w:docPart w:val="6789366F37E045789135BABCEC14A27E"/>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34150102"/>
                <w:lock w:val="sdtLocked"/>
                <w:placeholder>
                  <w:docPart w:val="1BED525CF3DD4AE5BB07A7676E888F71"/>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2387764"/>
                <w:lock w:val="sdtLocked"/>
                <w:placeholder>
                  <w:docPart w:val="E2B63D1C6D964CFA902F3B47D74E7AC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30692253"/>
                <w:lock w:val="sdtLocked"/>
                <w:placeholder>
                  <w:docPart w:val="B163B755A59346328E531C9204F15CEE"/>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2212825"/>
                <w:lock w:val="sdtLocked"/>
                <w:placeholder>
                  <w:docPart w:val="7532AE81F8574AEF90511E4610E98870"/>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4971370"/>
                <w:lock w:val="sdtLocked"/>
                <w:placeholder>
                  <w:docPart w:val="5979CE9FEDDD4A0A8C3A6AFCD57E2288"/>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8956427"/>
                <w:lock w:val="sdtLocked"/>
                <w:placeholder>
                  <w:docPart w:val="1BB2DC1D273948BEA1C5E1A14DA57BA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99978229"/>
                <w:lock w:val="sdtLocked"/>
                <w:placeholder>
                  <w:docPart w:val="E5C6D22724BD4B708E1405CB1B27BF2C"/>
                </w:placeholder>
                <w:text/>
              </w:sdtPr>
              <w:sdtEndPr/>
              <w:sdtContent>
                <w:r w:rsidR="00BA6290">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146522"/>
                <w:lock w:val="sdtLocked"/>
                <w:placeholder>
                  <w:docPart w:val="2132F32E9B5C40A394DD939D68AE6BC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9270371"/>
                <w:lock w:val="sdtLocked"/>
                <w:placeholder>
                  <w:docPart w:val="B9DBFD865C9B4C629377A095353C01AC"/>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8362717"/>
                <w:lock w:val="sdtLocked"/>
                <w:placeholder>
                  <w:docPart w:val="3C0FCD0264A04E759E35F9560890494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24243884"/>
                <w:lock w:val="sdtLocked"/>
                <w:placeholder>
                  <w:docPart w:val="BAFCDAA6FBCA43B3867592F5F83B7498"/>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7169670"/>
                <w:lock w:val="sdtLocked"/>
                <w:placeholder>
                  <w:docPart w:val="3DE297142BE248A3893871F99F1DED2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46788978"/>
                <w:lock w:val="sdtLocked"/>
                <w:placeholder>
                  <w:docPart w:val="C4C72A706B79424481342A44AF18C1C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346655"/>
                <w:lock w:val="sdtLocked"/>
                <w:placeholder>
                  <w:docPart w:val="758BE683C86F4106A6B154A717D659EF"/>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54404795"/>
                <w:lock w:val="sdtLocked"/>
                <w:placeholder>
                  <w:docPart w:val="7B2BD25C49734F6EA9DB817B26738640"/>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9455925"/>
                <w:lock w:val="sdtLocked"/>
                <w:placeholder>
                  <w:docPart w:val="58B2167E5C6241F0955F87EAB23699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5520533"/>
                <w:lock w:val="sdtLocked"/>
                <w:placeholder>
                  <w:docPart w:val="AA8C733C327A4B78A2D3D2F51C19FE9B"/>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34529886"/>
                <w:lock w:val="sdtLocked"/>
                <w:placeholder>
                  <w:docPart w:val="EEFC27E624EA40C49536C6AF4575FFD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2117038"/>
                <w:lock w:val="sdtLocked"/>
                <w:placeholder>
                  <w:docPart w:val="648CB804ABD14728896058B92B01A372"/>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3349847"/>
                <w:lock w:val="sdtLocked"/>
                <w:placeholder>
                  <w:docPart w:val="916F653EE29D40E88A5FD66CB42B285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0889393"/>
                <w:lock w:val="sdtLocked"/>
                <w:placeholder>
                  <w:docPart w:val="80916D713E1541A7A25ED249F1CAC825"/>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3430303"/>
                <w:lock w:val="sdtLocked"/>
                <w:placeholder>
                  <w:docPart w:val="7E71EE8DE6C54833B56C074A255015A8"/>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77756343"/>
                <w:lock w:val="sdtLocked"/>
                <w:placeholder>
                  <w:docPart w:val="745CB35BA48B49D58A653A67DED6B7C8"/>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78190282"/>
                <w:lock w:val="sdtLocked"/>
                <w:placeholder>
                  <w:docPart w:val="36F8352851C943ECA4D1E700E2ADFAB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680288"/>
                <w:lock w:val="sdtLocked"/>
                <w:placeholder>
                  <w:docPart w:val="90F42FA2346C47CCAD4A2A7DFC9A5226"/>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2862299"/>
                <w:lock w:val="sdtLocked"/>
                <w:placeholder>
                  <w:docPart w:val="CB6276C97E604BA5AA23B25CD1B9273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7172575"/>
                <w:lock w:val="sdtLocked"/>
                <w:placeholder>
                  <w:docPart w:val="8320C1A773204739B0200FAF72FF554F"/>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47646735"/>
                <w:lock w:val="sdtLocked"/>
                <w:placeholder>
                  <w:docPart w:val="5B5C8285DB2C4C598D42FEA9A5D53D5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4821028"/>
                <w:lock w:val="sdtLocked"/>
                <w:placeholder>
                  <w:docPart w:val="455A5974255548C892037625ED0690FF"/>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66527261"/>
                <w:lock w:val="sdtLocked"/>
                <w:placeholder>
                  <w:docPart w:val="C093382743AC4EF8A09712E387DEA35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57822368"/>
                <w:lock w:val="sdtLocked"/>
                <w:placeholder>
                  <w:docPart w:val="307C0FE8D32745CD858EF6890E8AAA5E"/>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9868645"/>
                <w:lock w:val="sdtLocked"/>
                <w:placeholder>
                  <w:docPart w:val="9CE18A3BCB7545F18F75A66A9CA1203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2492475"/>
                <w:lock w:val="sdtLocked"/>
                <w:placeholder>
                  <w:docPart w:val="7CAC2CBEAC9D4C3C8F9F6DCB76EA3E5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4718441"/>
                <w:lock w:val="sdtLocked"/>
                <w:placeholder>
                  <w:docPart w:val="B7E470A988684C678E594DFEDEA212C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61507849"/>
                <w:lock w:val="sdtLocked"/>
                <w:placeholder>
                  <w:docPart w:val="82E7F33D15B4449387E0FDB492389028"/>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34262362"/>
                <w:lock w:val="sdtLocked"/>
                <w:placeholder>
                  <w:docPart w:val="4BB158BC1C3449969BFBB706296602A6"/>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71737394"/>
                <w:lock w:val="sdtLocked"/>
                <w:placeholder>
                  <w:docPart w:val="E54025B918A44019B3918EC9DC013D1F"/>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79890980"/>
                <w:lock w:val="sdtLocked"/>
                <w:placeholder>
                  <w:docPart w:val="303D10B4588744BDA05519035A59F2F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1991987"/>
                <w:lock w:val="sdtLocked"/>
                <w:placeholder>
                  <w:docPart w:val="97BE461134804A83866E360AECC6F152"/>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89246690"/>
                <w:lock w:val="sdtLocked"/>
                <w:placeholder>
                  <w:docPart w:val="0B5F5F7297D04D0EA98ADEBEBF9054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87235432"/>
                <w:lock w:val="sdtLocked"/>
                <w:placeholder>
                  <w:docPart w:val="0D7154ED8D1C480D938ECC9DE4B28240"/>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23010566"/>
                <w:lock w:val="sdtLocked"/>
                <w:placeholder>
                  <w:docPart w:val="F3A24734892E4F26A95F46504F94A24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92292135"/>
                <w:lock w:val="sdtLocked"/>
                <w:placeholder>
                  <w:docPart w:val="420D05931AD14E449C9A488BF078FFA1"/>
                </w:placeholder>
                <w:text/>
              </w:sdtPr>
              <w:sdtEndPr/>
              <w:sdtContent>
                <w:r w:rsidR="00BA6290">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53126434"/>
                <w:lock w:val="sdtLocked"/>
                <w:placeholder>
                  <w:docPart w:val="EB38918F32434D5E9AEC7A5A50A0BFD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733203"/>
                <w:lock w:val="sdtLocked"/>
                <w:placeholder>
                  <w:docPart w:val="C6F7B130B6AD49A293878612A8C9CD90"/>
                </w:placeholder>
                <w:text/>
              </w:sdtPr>
              <w:sdtEndPr/>
              <w:sdtContent>
                <w:r w:rsidR="00BA6290">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48437469"/>
                <w:lock w:val="sdtLocked"/>
                <w:placeholder>
                  <w:docPart w:val="658E72643C78406AB388B1ED6550780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26480995"/>
                <w:lock w:val="sdtLocked"/>
                <w:placeholder>
                  <w:docPart w:val="779C7F5997B449A292BF5633DBE1095C"/>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15991350"/>
                <w:lock w:val="sdtLocked"/>
                <w:placeholder>
                  <w:docPart w:val="8592873970C94E379DBCFABEADACB0FE"/>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0556523"/>
                <w:lock w:val="sdtLocked"/>
                <w:placeholder>
                  <w:docPart w:val="1FC0816B026043C19E6BCE3C46945F34"/>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20941255"/>
                <w:lock w:val="sdtLocked"/>
                <w:placeholder>
                  <w:docPart w:val="50750073D67A44958914900A4FB1516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44718684"/>
                <w:lock w:val="sdtLocked"/>
                <w:placeholder>
                  <w:docPart w:val="BE5C9928E57D41DC9D7F2DEE231F2B95"/>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2096539"/>
                <w:lock w:val="sdtLocked"/>
                <w:placeholder>
                  <w:docPart w:val="3743576D3176431D958437C2C999DC52"/>
                </w:placeholder>
                <w:text/>
              </w:sdtPr>
              <w:sdtEndPr/>
              <w:sdtContent>
                <w:r w:rsidR="00BA6290">
                  <w:t>-</w:t>
                </w:r>
              </w:sdtContent>
            </w:sdt>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8587667"/>
                <w:lock w:val="sdtLocked"/>
                <w:placeholder>
                  <w:docPart w:val="3A62EC42A79D48A6A344AB5096815005"/>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6749443"/>
                <w:lock w:val="sdtLocked"/>
                <w:placeholder>
                  <w:docPart w:val="3C4BB5702E584FA5A12D143900815441"/>
                </w:placeholder>
                <w:text/>
              </w:sdtPr>
              <w:sdtEndPr/>
              <w:sdtContent>
                <w:r w:rsidR="00BA6290">
                  <w:t>-</w:t>
                </w:r>
              </w:sdtContent>
            </w:sdt>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99591548"/>
                <w:lock w:val="sdtLocked"/>
                <w:placeholder>
                  <w:docPart w:val="7EF8F612FAF74000B0B142E3BC03333B"/>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26962250"/>
                <w:lock w:val="sdtLocked"/>
                <w:placeholder>
                  <w:docPart w:val="40D1E73B96DA4F59A8F5E69DE1A070D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63718326"/>
                <w:lock w:val="sdtLocked"/>
                <w:placeholder>
                  <w:docPart w:val="1E4716328B0F4252833D119D35546257"/>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68790619"/>
                <w:lock w:val="sdtLocked"/>
                <w:placeholder>
                  <w:docPart w:val="6D6AA390EBC04366B78F111FD602638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19657095"/>
                <w:lock w:val="sdtLocked"/>
                <w:placeholder>
                  <w:docPart w:val="FB88D3568ACA41E8B8ACB1B5456F9D0B"/>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0881389"/>
                <w:lock w:val="sdtLocked"/>
                <w:placeholder>
                  <w:docPart w:val="10FD3C99672249CE9CAECF9121CDACF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30624730"/>
                <w:lock w:val="sdtLocked"/>
                <w:placeholder>
                  <w:docPart w:val="ACC49368F8A24516B334FA7A5F146FE1"/>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0327303"/>
                <w:lock w:val="sdtLocked"/>
                <w:placeholder>
                  <w:docPart w:val="139896510C4A49A2A53159D840ED579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1690345"/>
                <w:lock w:val="sdtLocked"/>
                <w:placeholder>
                  <w:docPart w:val="9240A7269473440F9C7F897C57BE67E3"/>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24299927"/>
                <w:lock w:val="sdtLocked"/>
                <w:placeholder>
                  <w:docPart w:val="D2EC14A784F7469C806AE96BD1352A5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9520430"/>
                <w:lock w:val="sdtLocked"/>
                <w:placeholder>
                  <w:docPart w:val="9E8AC0C3A5624A0280088DC3872693D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69352968"/>
                <w:lock w:val="sdtLocked"/>
                <w:placeholder>
                  <w:docPart w:val="053A32F0BE854903B9DB0DC447A4112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3265886"/>
                <w:lock w:val="sdtLocked"/>
                <w:placeholder>
                  <w:docPart w:val="801D77EF855348C0B52B2BC52E217FE9"/>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46075262"/>
                <w:lock w:val="sdtLocked"/>
                <w:placeholder>
                  <w:docPart w:val="5DA21B37823544F7A71B5AEA0A49952F"/>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44091618"/>
                <w:lock w:val="sdtLocked"/>
                <w:placeholder>
                  <w:docPart w:val="7D75054F4151480C9E2E0098617CDFA3"/>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02923424"/>
                <w:lock w:val="sdtLocked"/>
                <w:placeholder>
                  <w:docPart w:val="DEA54AD7F4F748D7B846DA63B6F4AC7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63962982"/>
                <w:lock w:val="sdtLocked"/>
                <w:placeholder>
                  <w:docPart w:val="49CF5A1446BE427598130508AB1BBD0F"/>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72203880"/>
                <w:lock w:val="sdtLocked"/>
                <w:placeholder>
                  <w:docPart w:val="DC7D109CBF114C4E800C0C6EA95ED48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44859184"/>
                <w:lock w:val="sdtLocked"/>
                <w:placeholder>
                  <w:docPart w:val="4C95CB10FB97426CA7832B21FB4EF8C7"/>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34849642"/>
                <w:lock w:val="sdtLocked"/>
                <w:placeholder>
                  <w:docPart w:val="CBF2B20F28BA49DF8354CCCD674D608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51342680"/>
                <w:lock w:val="sdtLocked"/>
                <w:placeholder>
                  <w:docPart w:val="F04D20FFCD8A473EA76F958317EF330D"/>
                </w:placeholder>
                <w:text/>
              </w:sdtPr>
              <w:sdtEndPr/>
              <w:sdtContent>
                <w:r w:rsidR="00BA6290">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40633674"/>
                <w:lock w:val="sdtLocked"/>
                <w:placeholder>
                  <w:docPart w:val="5F4B025E4A5F4276B7B644C83ABF5AA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19804850"/>
                <w:lock w:val="sdtLocked"/>
                <w:placeholder>
                  <w:docPart w:val="D26648B2AD8E4347AF4591EE830181C4"/>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57692661"/>
                <w:lock w:val="sdtLocked"/>
                <w:placeholder>
                  <w:docPart w:val="D212E6D897A6419D89F5F9247D837D6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29396282"/>
                <w:lock w:val="sdtLocked"/>
                <w:placeholder>
                  <w:docPart w:val="41EE38F6FF2C4725A4F9118EBCC9F64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7405581"/>
                <w:lock w:val="sdtLocked"/>
                <w:placeholder>
                  <w:docPart w:val="61365AF33EEC4EC6B23FD635E791475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56114405"/>
                <w:lock w:val="sdtLocked"/>
                <w:placeholder>
                  <w:docPart w:val="EB8C91439AA84AE59FCE6D18D16C6E87"/>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458527"/>
                <w:lock w:val="sdtLocked"/>
                <w:placeholder>
                  <w:docPart w:val="A09029D1D9614C3CB886ED6DAEE26D8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89234830"/>
                <w:lock w:val="sdtLocked"/>
                <w:placeholder>
                  <w:docPart w:val="47BFF99225DD48B2B2FAC7EB079135AD"/>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2548895"/>
                <w:lock w:val="sdtLocked"/>
                <w:placeholder>
                  <w:docPart w:val="40E039086CBD4F2E83D8E71B8CBF72B0"/>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38414968"/>
                <w:lock w:val="sdtLocked"/>
                <w:placeholder>
                  <w:docPart w:val="3472A680E4B44D138725AD5615944E45"/>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89551437"/>
                <w:lock w:val="sdtLocked"/>
                <w:placeholder>
                  <w:docPart w:val="90FB04E2E06043CB9BEF687787D2283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20830235"/>
                <w:lock w:val="sdtLocked"/>
                <w:placeholder>
                  <w:docPart w:val="2C2715E7074346F7B2F929E154121430"/>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6392599"/>
                <w:lock w:val="sdtLocked"/>
                <w:placeholder>
                  <w:docPart w:val="769CA627886E435BBB5DE0FB0BB8BC9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88079480"/>
                <w:lock w:val="sdtLocked"/>
                <w:placeholder>
                  <w:docPart w:val="876A8662AE68437CAABE1774FA339EA3"/>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56604506"/>
                <w:lock w:val="sdtLocked"/>
                <w:placeholder>
                  <w:docPart w:val="143EECB8828F43959E10AC520608B1A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40079516"/>
                <w:lock w:val="sdtLocked"/>
                <w:placeholder>
                  <w:docPart w:val="56EC56816B8D4DE9BB6159689B4D914C"/>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26535121"/>
                <w:lock w:val="sdtLocked"/>
                <w:placeholder>
                  <w:docPart w:val="13C2DBFAF85E4E1CBB0923617B01044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06423873"/>
                <w:lock w:val="sdtLocked"/>
                <w:placeholder>
                  <w:docPart w:val="F7048163FEFD484983674731E677E8FE"/>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4161237"/>
                <w:lock w:val="sdtLocked"/>
                <w:placeholder>
                  <w:docPart w:val="134BBB3B8F904304B57605EDD82A52F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9591843"/>
                <w:lock w:val="sdtLocked"/>
                <w:placeholder>
                  <w:docPart w:val="23163C49292349F7998FC81721FC17FB"/>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2810225"/>
                <w:lock w:val="sdtLocked"/>
                <w:placeholder>
                  <w:docPart w:val="560B99DBF1464226BF7F83871630C12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72018939"/>
                <w:lock w:val="sdtLocked"/>
                <w:placeholder>
                  <w:docPart w:val="E01EF662B00F40DBBF27B396272E9A1C"/>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36557910"/>
                <w:lock w:val="sdtLocked"/>
                <w:placeholder>
                  <w:docPart w:val="AD3BA4A481FC4A63AEE86D2D626707C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343183"/>
                <w:lock w:val="sdtLocked"/>
                <w:placeholder>
                  <w:docPart w:val="0474D757154B46138E3B85B5C511F5FE"/>
                </w:placeholder>
                <w:text/>
              </w:sdtPr>
              <w:sdtEndPr/>
              <w:sdtContent>
                <w:r w:rsidR="00BA6290">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4413495"/>
                <w:lock w:val="sdtLocked"/>
                <w:placeholder>
                  <w:docPart w:val="64EFE9163F7447738EB0DC8CBAA53DD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2880165"/>
                <w:lock w:val="sdtLocked"/>
                <w:placeholder>
                  <w:docPart w:val="763E8C1506E541B1BB108AF6E77B15A8"/>
                </w:placeholder>
                <w:text/>
              </w:sdtPr>
              <w:sdtEndPr/>
              <w:sdtContent>
                <w:r w:rsidR="00BA6290">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9917238"/>
                <w:lock w:val="sdtLocked"/>
                <w:placeholder>
                  <w:docPart w:val="0AA8756F710247498BC9DBEECCE2DC1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92512831"/>
                <w:lock w:val="sdtLocked"/>
                <w:placeholder>
                  <w:docPart w:val="31D66B73872C4CC4889D8107028EC488"/>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00865B6D">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8788600"/>
                <w:lock w:val="sdtLocked"/>
                <w:placeholder>
                  <w:docPart w:val="FA678EA9E33840D4B50D63FE2073A835"/>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385567"/>
                <w:lock w:val="sdtLocked"/>
                <w:placeholder>
                  <w:docPart w:val="982628C100C54FC5AFB43F815A7CB043"/>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65139704"/>
                <w:lock w:val="sdtLocked"/>
                <w:placeholder>
                  <w:docPart w:val="8F309B03F9AC4C9C961DB6855F499E9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16380567"/>
                <w:lock w:val="sdtLocked"/>
                <w:placeholder>
                  <w:docPart w:val="E103CAC9AEB24123AEC5D61C2EB02B04"/>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2201313"/>
                <w:lock w:val="sdtLocked"/>
                <w:placeholder>
                  <w:docPart w:val="CBFDD1F415AA41CBB21C7438DFAA3F3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2281739"/>
                <w:lock w:val="sdtLocked"/>
                <w:placeholder>
                  <w:docPart w:val="724546174FCA4E3392EE34DFA99C90F5"/>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88663998"/>
                <w:lock w:val="sdtLocked"/>
                <w:placeholder>
                  <w:docPart w:val="69108F0B417C4BF3B1E076C1BE79E7C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13899"/>
                <w:lock w:val="sdtLocked"/>
                <w:placeholder>
                  <w:docPart w:val="D9782D51DF364F7A9967F7F58F96FFE0"/>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00865B6D">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4460233"/>
                <w:lock w:val="sdtLocked"/>
                <w:placeholder>
                  <w:docPart w:val="3D31A31C2FBF4A46AB75959B20B8E4C5"/>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53528403"/>
                <w:lock w:val="sdtLocked"/>
                <w:placeholder>
                  <w:docPart w:val="C05808C5DE754C25AD21936979E20CA8"/>
                </w:placeholder>
                <w:dataBinding w:prefixMappings="xmlns:ns0='http://wwww.hallomagic.com/xbrl/consistency' xmlns:ns1='consistency' " w:xpath="/ns0:xbrlConsistency[1]/ns1:ccConsistency[1]/ns1:ccSign_KuCunGuneeq_instant_T_M[1]" w:storeItemID="{B06C364F-10E7-4ED6-AD52-CA5310D855A1}"/>
                <w:text/>
              </w:sdtPr>
              <w:sdtEndPr/>
              <w:sdtContent>
                <w:r w:rsidR="00865B6D">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390143"/>
                <w:lock w:val="sdtLocked"/>
                <w:placeholder>
                  <w:docPart w:val="9F983F9C06F546929CD68B087122B6B7"/>
                </w:placeholder>
                <w:dataBinding w:prefixMappings="xmlns:ns0='http://wwww.hallomagic.com/xbrl/consistency' xmlns:ns1='consistency' " w:xpath="/ns0:xbrlConsistency[1]/ns1:ccConsistency[1]/ns1:ccSign_KuCunGu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16669157"/>
                <w:lock w:val="sdtLocked"/>
                <w:placeholder>
                  <w:docPart w:val="BAA02206132D40C8A8F027E4AF585B5C"/>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00865B6D">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1075914"/>
                <w:lock w:val="sdtLocked"/>
                <w:placeholder>
                  <w:docPart w:val="F0C24535B8704AB6ACCA88EE6FFE0EC1"/>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20735357"/>
                <w:lock w:val="sdtLocked"/>
                <w:placeholder>
                  <w:docPart w:val="213EC2AB59EE4938AB076941BF8C586C"/>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00865B6D">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39276051"/>
                <w:lock w:val="sdtLocked"/>
                <w:placeholder>
                  <w:docPart w:val="77B291A645B5472A80D6EDC078036BF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18667345"/>
                <w:lock w:val="sdtLocked"/>
                <w:placeholder>
                  <w:docPart w:val="3FB70AD1F5DC4D32A4D6727712BFC32A"/>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00865B6D">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9462498"/>
                <w:lock w:val="sdtLocked"/>
                <w:placeholder>
                  <w:docPart w:val="682585FB407D4C24AD488D9156E1ADD4"/>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56070324"/>
                <w:lock w:val="sdtLocked"/>
                <w:placeholder>
                  <w:docPart w:val="F53F5C785FCA4622A38FCC83C85240DC"/>
                </w:placeholder>
                <w:text/>
              </w:sdtPr>
              <w:sdtEndPr/>
              <w:sdtContent>
                <w:r w:rsidR="00BA6290">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27546610"/>
                <w:lock w:val="sdtLocked"/>
                <w:placeholder>
                  <w:docPart w:val="2BE2B0D6987541309C11A14D231A974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6707260"/>
                <w:lock w:val="sdtLocked"/>
                <w:placeholder>
                  <w:docPart w:val="ACE38DF471D642228D03EF326FA31FC1"/>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00865B6D">
                  <w:t>-</w:t>
                </w:r>
              </w:sdtContent>
            </w:sdt>
          </w:p>
        </w:tc>
        <w:tc>
          <w:tcPr>
            <w:tcW w:w="881" w:type="pct"/>
            <w:shd w:val="clear" w:color="auto" w:fill="auto"/>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1600636"/>
                <w:lock w:val="sdtLocked"/>
                <w:placeholder>
                  <w:docPart w:val="87D0600047F04649AD35952F9B9D4A76"/>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97873238"/>
                <w:lock w:val="sdtLocked"/>
                <w:placeholder>
                  <w:docPart w:val="651357DF3EAF4CCB82624CC63D244822"/>
                </w:placeholder>
                <w:dataBinding w:prefixMappings="xmlns:ns0='http://wwww.hallomagic.com/xbrl/consistency' xmlns:ns1='consistency' " w:xpath="/ns0:xbrlConsistency[1]/ns1:ccConsistency[1]/ns1:ccSign_Equityneeq_instant_T_M[1]" w:storeItemID="{B06C364F-10E7-4ED6-AD52-CA5310D855A1}"/>
                <w:text/>
              </w:sdtPr>
              <w:sdtEndPr/>
              <w:sdtContent>
                <w:r w:rsidR="00865B6D">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6242293"/>
                <w:lock w:val="sdtLocked"/>
                <w:placeholder>
                  <w:docPart w:val="9915575A36014182A0FDF148362E9DE0"/>
                </w:placeholder>
                <w:dataBinding w:prefixMappings="xmlns:ns0='http://wwww.hallomagic.com/xbrl/consistency' xmlns:ns1='consistency' " w:xpath="/ns0:xbrlConsistency[1]/ns1:ccConsistency[1]/ns1:ccSign_Equityneeq_instant_T-1_M[1]" w:storeItemID="{B06C364F-10E7-4ED6-AD52-CA5310D855A1}"/>
                <w:text/>
              </w:sdtPr>
              <w:sdtEndPr/>
              <w:sdtContent>
                <w:r w:rsidR="00865B6D">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28830332"/>
                <w:lock w:val="sdtLocked"/>
                <w:placeholder>
                  <w:docPart w:val="0C3B8BAD2AC04C0FB18A27F8C1A2BFD6"/>
                </w:placeholder>
                <w:text/>
              </w:sdtPr>
              <w:sdtEndPr/>
              <w:sdtContent>
                <w:r w:rsidR="00BA6290">
                  <w:t>-</w:t>
                </w:r>
              </w:sdtContent>
            </w:sdt>
          </w:p>
        </w:tc>
        <w:tc>
          <w:tcPr>
            <w:tcW w:w="881" w:type="pct"/>
            <w:shd w:val="clear" w:color="auto" w:fill="D9D9D9" w:themeFill="background1" w:themeFillShade="D9"/>
          </w:tcPr>
          <w:p w:rsidRPr="00A911BB"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06761624"/>
                <w:lock w:val="sdtLocked"/>
                <w:placeholder>
                  <w:docPart w:val="0CEBEB62E56D4ADC923760C2F831A5EE"/>
                </w:placeholder>
                <w:text/>
              </w:sdtPr>
              <w:sdtEndPr/>
              <w:sdtContent>
                <w:r w:rsidR="00BA6290">
                  <w:t>-</w:t>
                </w:r>
              </w:sdtContent>
            </w:sdt>
          </w:p>
        </w:tc>
      </w:tr>
    </w:tbl>
    <w:p w:rsidRPr="0095201F"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bookmarkEnd w:id="14"/>
    <w:bookmarkEnd w:id="15"/>
    <w:bookmarkEnd w:id="16"/>
    <w:bookmarkEnd w:id="17"/>
    <w:p w:rsidRPr="00552A81"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7"/>
        <w:gridCol w:w="1700"/>
        <w:gridCol w:w="1986"/>
        <w:gridCol w:w="2267"/>
      </w:tblGrid>
      <w:tr w:rsidRPr="00552A81" w:rsidR="00BA6290" w:rsidTr="001168E3">
        <w:tc>
          <w:tcPr>
            <w:tcW w:w="191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BA6290" w:rsidP="00705447" w:rsidRDefault="00BA6290">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3279174"/>
                <w:lock w:val="sdtLocked"/>
                <w:placeholder>
                  <w:docPart w:val="2F01B04D12A849A99195E051FC96771A"/>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74989940"/>
                <w:lock w:val="sdtLocked"/>
                <w:placeholder>
                  <w:docPart w:val="4ADFDC85BEF042979DF2768B9A92C4A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80086172"/>
                <w:lock w:val="sdtLocked"/>
                <w:placeholder>
                  <w:docPart w:val="5D9548D054AB483683B24E25CA106FA2"/>
                </w:placeholder>
                <w:dataBinding w:prefixMappings="xmlns:ns0='http://wwww.hallomagic.com/xbrl/consistency' xmlns:ns1='consistency' " w:xpath="/ns0:xbrlConsistency[1]/ns1:ccConsistency[1]/ns1:ccSign_OperatingRevenue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224199"/>
                <w:lock w:val="sdtLocked"/>
                <w:placeholder>
                  <w:docPart w:val="6A76674512FD4CD18C6CF8A098E95D67"/>
                </w:placeholder>
                <w:dataBinding w:prefixMappings="xmlns:ns0='http://wwww.hallomagic.com/xbrl/consistency' xmlns:ns1='consistency' " w:xpath="/ns0:xbrlConsistency[1]/ns1:ccConsistency[1]/ns1:ccSign_OperatingRevenue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7885624"/>
                <w:lock w:val="sdtLocked"/>
                <w:placeholder>
                  <w:docPart w:val="45AF2106E00C4CF892B07E6CF997B282"/>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39723683"/>
                <w:lock w:val="sdtLocked"/>
                <w:placeholder>
                  <w:docPart w:val="C22BCCF8564541349D13ACC479C3620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5159844"/>
                <w:lock w:val="sdtLocked"/>
                <w:placeholder>
                  <w:docPart w:val="3FC87635985548DC93D698A895CAAE09"/>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626338"/>
                <w:lock w:val="sdtLocked"/>
                <w:placeholder>
                  <w:docPart w:val="D1280F3B105E4EEAAC6198129EE7395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33341356"/>
                <w:lock w:val="sdtLocked"/>
                <w:placeholder>
                  <w:docPart w:val="74F7598B8B7E46839FFA9CC14607C970"/>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3662208"/>
                <w:lock w:val="sdtLocked"/>
                <w:placeholder>
                  <w:docPart w:val="5C60DF35969E48C58D6446D44613CF5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0202174"/>
                <w:lock w:val="sdtLocked"/>
                <w:placeholder>
                  <w:docPart w:val="EF4B535CB08441D5891BE52F422AA991"/>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5535322"/>
                <w:lock w:val="sdtLocked"/>
                <w:placeholder>
                  <w:docPart w:val="94BAEB658C594F1CAB000011D11E7D4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68302400"/>
                <w:lock w:val="sdtLocked"/>
                <w:placeholder>
                  <w:docPart w:val="8FB3BB87F27E47C9BBF3EDC4F39EAF64"/>
                </w:placeholder>
                <w:dataBinding w:prefixMappings="xmlns:ns0='http://wwww.hallomagic.com/xbrl/consistency' xmlns:ns1='consistency' " w:xpath="/ns0:xbrlConsistency[1]/ns1:ccConsistency[1]/ns1:ccSign_OperatingCost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82539909"/>
                <w:lock w:val="sdtLocked"/>
                <w:placeholder>
                  <w:docPart w:val="04E8876ADBFE4EB69B556D6A7F7B9ED5"/>
                </w:placeholder>
                <w:dataBinding w:prefixMappings="xmlns:ns0='http://wwww.hallomagic.com/xbrl/consistency' xmlns:ns1='consistency' " w:xpath="/ns0:xbrlConsistency[1]/ns1:ccConsistency[1]/ns1:ccSign_OperatingCost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50072142"/>
                <w:lock w:val="sdtLocked"/>
                <w:placeholder>
                  <w:docPart w:val="A065745BA83A4A31BD2F781430647704"/>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1865338"/>
                <w:lock w:val="sdtLocked"/>
                <w:placeholder>
                  <w:docPart w:val="B18E01E061864AACB8BAD558853B80C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234472"/>
                <w:lock w:val="sdtLocked"/>
                <w:placeholder>
                  <w:docPart w:val="C55F9E3ED0DA4BA7927B8279FC6C80A3"/>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66847954"/>
                <w:lock w:val="sdtLocked"/>
                <w:placeholder>
                  <w:docPart w:val="CDF84903FB69497685599B540318B46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04639393"/>
                <w:lock w:val="sdtLocked"/>
                <w:placeholder>
                  <w:docPart w:val="F401BD5AE79541A8A611AE6A5345349B"/>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9979905"/>
                <w:lock w:val="sdtLocked"/>
                <w:placeholder>
                  <w:docPart w:val="C29BF80C6EBD49FDB10EB078AE42127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2781794"/>
                <w:lock w:val="sdtLocked"/>
                <w:placeholder>
                  <w:docPart w:val="CCFE64A8D2434701BA882B11BE55FAB2"/>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67148823"/>
                <w:lock w:val="sdtLocked"/>
                <w:placeholder>
                  <w:docPart w:val="3D0A6C2989F24B0FA5EECBA44A9CEE0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01472345"/>
                <w:lock w:val="sdtLocked"/>
                <w:placeholder>
                  <w:docPart w:val="CE2C4411B83240F9B9F953E4625A2625"/>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32395277"/>
                <w:lock w:val="sdtLocked"/>
                <w:placeholder>
                  <w:docPart w:val="FD017BE0E46E45CF9CAD724B4FB25CA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68483754"/>
                <w:lock w:val="sdtLocked"/>
                <w:placeholder>
                  <w:docPart w:val="FB2016AA6A4B464C89EC6D365A4969DE"/>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97688190"/>
                <w:lock w:val="sdtLocked"/>
                <w:placeholder>
                  <w:docPart w:val="C7E9A78F69B443EFBE67CF00AB8A4CC6"/>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4128618"/>
                <w:lock w:val="sdtLocked"/>
                <w:placeholder>
                  <w:docPart w:val="C533FD7ED87F4DB489DE7BE50627F51B"/>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3972180"/>
                <w:lock w:val="sdtLocked"/>
                <w:placeholder>
                  <w:docPart w:val="A570EDFBFC2B49CD851C9BEB8BDBF62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8213774"/>
                <w:lock w:val="sdtLocked"/>
                <w:placeholder>
                  <w:docPart w:val="986F6FD48FAC43F7A619C78BFFAB4C99"/>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64882522"/>
                <w:lock w:val="sdtLocked"/>
                <w:placeholder>
                  <w:docPart w:val="0F558CECC1E74F768597E226C1BDC3E4"/>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5317655"/>
                <w:lock w:val="sdtLocked"/>
                <w:placeholder>
                  <w:docPart w:val="B81414FB22034F6391EF74F1E7182620"/>
                </w:placeholder>
                <w:dataBinding w:prefixMappings="xmlns:ns0='http://wwww.hallomagic.com/xbrl/consistency' xmlns:ns1='consistency' " w:xpath="/ns0:xbrlConsistency[1]/ns1:ccConsistency[1]/ns1:ccSign_DistributionCosts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50371176"/>
                <w:lock w:val="sdtLocked"/>
                <w:placeholder>
                  <w:docPart w:val="49BED3179A754C5C86FD3ACF59BBECC7"/>
                </w:placeholder>
                <w:dataBinding w:prefixMappings="xmlns:ns0='http://wwww.hallomagic.com/xbrl/consistency' xmlns:ns1='consistency' " w:xpath="/ns0:xbrlConsistency[1]/ns1:ccConsistency[1]/ns1:ccSign_DistributionCosts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88566668"/>
                <w:lock w:val="sdtLocked"/>
                <w:placeholder>
                  <w:docPart w:val="360AF9616F714B76AEA8D5E243349D6C"/>
                </w:placeholder>
                <w:dataBinding w:prefixMappings="xmlns:ns0='http://wwww.hallomagic.com/xbrl/consistency' xmlns:ns1='consistency' " w:xpath="/ns0:xbrlConsistency[1]/ns1:ccConsistency[1]/ns1:ccSign_AdministrativeExpense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1537461"/>
                <w:lock w:val="sdtLocked"/>
                <w:placeholder>
                  <w:docPart w:val="47C3E2E4F4AE4905B69DC98FCFE6869E"/>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53826204"/>
                <w:lock w:val="sdtLocked"/>
                <w:placeholder>
                  <w:docPart w:val="1B6CE814FAF847B1A265314BEEDB69BC"/>
                </w:placeholder>
                <w:dataBinding w:prefixMappings="xmlns:ns0='http://wwww.hallomagic.com/xbrl/consistency' xmlns:ns1='consistency' " w:xpath="/ns0:xbrlConsistency[1]/ns1:ccConsistency[1]/ns1:ccSign_FinanceCosts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22510461"/>
                <w:lock w:val="sdtLocked"/>
                <w:placeholder>
                  <w:docPart w:val="9AA84B5AAB1742A1BABEEE7CE7B44D4E"/>
                </w:placeholder>
                <w:dataBinding w:prefixMappings="xmlns:ns0='http://wwww.hallomagic.com/xbrl/consistency' xmlns:ns1='consistency' " w:xpath="/ns0:xbrlConsistency[1]/ns1:ccConsistency[1]/ns1:ccSign_FinanceCosts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3297215"/>
                <w:lock w:val="sdtLocked"/>
                <w:placeholder>
                  <w:docPart w:val="920000623CEF4EC58674F7C3E0254C96"/>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92338952"/>
                <w:lock w:val="sdtLocked"/>
                <w:placeholder>
                  <w:docPart w:val="43B1404EAC74434BB755D710AD385D2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95085247"/>
                <w:lock w:val="sdtLocked"/>
                <w:placeholder>
                  <w:docPart w:val="D58846F71F22453182ACD13374CABC23"/>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4978447"/>
                <w:lock w:val="sdtLocked"/>
                <w:placeholder>
                  <w:docPart w:val="3CB7D88691124D57A45FACF3A5ED5F9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420176"/>
                <w:lock w:val="sdtLocked"/>
                <w:placeholder>
                  <w:docPart w:val="8B12D89F42BB4CA99B4F28CF96B900B4"/>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85877815"/>
                <w:lock w:val="sdtLocked"/>
                <w:placeholder>
                  <w:docPart w:val="450D0AD21EAF476FBD7008197FBEFBE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69235835"/>
                <w:lock w:val="sdtLocked"/>
                <w:placeholder>
                  <w:docPart w:val="30A0A29A82B2415EADC646F16EFA206D"/>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87937098"/>
                <w:lock w:val="sdtLocked"/>
                <w:placeholder>
                  <w:docPart w:val="BCA195DB0DEB4B58A9549B342755987F"/>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3618368"/>
                <w:lock w:val="sdtLocked"/>
                <w:placeholder>
                  <w:docPart w:val="FCDE54266F4042FBA4817B41AF52FFAC"/>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3855882"/>
                <w:lock w:val="sdtLocked"/>
                <w:placeholder>
                  <w:docPart w:val="E1DFDEADF8EE47FF8AB20019F3479AE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93151618"/>
                <w:lock w:val="sdtLocked"/>
                <w:placeholder>
                  <w:docPart w:val="4BA353E0322C49059168B6F52C6D0BB6"/>
                </w:placeholder>
                <w:dataBinding w:prefixMappings="xmlns:ns0='http://wwww.hallomagic.com/xbrl/consistency' xmlns:ns1='consistency' " w:xpath="/ns0:xbrlConsistency[1]/ns1:ccConsistency[1]/ns1:ccSign_OperatingProfits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77637497"/>
                <w:lock w:val="sdtLocked"/>
                <w:placeholder>
                  <w:docPart w:val="9529D527A8BF410D9F2EFF6B3636BDE4"/>
                </w:placeholder>
                <w:dataBinding w:prefixMappings="xmlns:ns0='http://wwww.hallomagic.com/xbrl/consistency' xmlns:ns1='consistency' " w:xpath="/ns0:xbrlConsistency[1]/ns1:ccConsistency[1]/ns1:ccSign_OperatingProfits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05541419"/>
                <w:lock w:val="sdtLocked"/>
                <w:placeholder>
                  <w:docPart w:val="13EC885AFEB549A49B58244ED3BDD812"/>
                </w:placeholder>
                <w:dataBinding w:prefixMappings="xmlns:ns0='http://wwww.hallomagic.com/xbrl/consistency' xmlns:ns1='consistency' " w:xpath="/ns0:xbrlConsistency[1]/ns1:ccConsistency[1]/ns1:ccSign_NonOperatingIncome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80613101"/>
                <w:lock w:val="sdtLocked"/>
                <w:placeholder>
                  <w:docPart w:val="C7C250653A2C4E539500D19FE3C4323D"/>
                </w:placeholder>
                <w:dataBinding w:prefixMappings="xmlns:ns0='http://wwww.hallomagic.com/xbrl/consistency' xmlns:ns1='consistency' " w:xpath="/ns0:xbrlConsistency[1]/ns1:ccConsistency[1]/ns1:ccSign_NonOperatingIncome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5660643"/>
                <w:lock w:val="sdtLocked"/>
                <w:placeholder>
                  <w:docPart w:val="BBE7F80AF1904E149D6C98E05AE54161"/>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64098883"/>
                <w:lock w:val="sdtLocked"/>
                <w:placeholder>
                  <w:docPart w:val="AAEBBD6F89B44045AE45B50F288FF231"/>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64414122"/>
                <w:lock w:val="sdtLocked"/>
                <w:placeholder>
                  <w:docPart w:val="A57D7D0292274F5DA1CEACBA75091EBE"/>
                </w:placeholder>
                <w:dataBinding w:prefixMappings="xmlns:ns0='http://wwww.hallomagic.com/xbrl/consistency' xmlns:ns1='consistency' " w:xpath="/ns0:xbrlConsistency[1]/ns1:ccConsistency[1]/ns1:ccSign_NonOperatingExpenses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7671675"/>
                <w:lock w:val="sdtLocked"/>
                <w:placeholder>
                  <w:docPart w:val="313C2C949ABE41B397B0E697597A2799"/>
                </w:placeholder>
                <w:dataBinding w:prefixMappings="xmlns:ns0='http://wwww.hallomagic.com/xbrl/consistency' xmlns:ns1='consistency' " w:xpath="/ns0:xbrlConsistency[1]/ns1:ccConsistency[1]/ns1:ccSign_NonOperatingExpenses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01660991"/>
                <w:lock w:val="sdtLocked"/>
                <w:placeholder>
                  <w:docPart w:val="CD1DFA8AE61D49529CBCE5CC70F90014"/>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1652117"/>
                <w:lock w:val="sdtLocked"/>
                <w:placeholder>
                  <w:docPart w:val="36D73434F5144E2DAB1174EF517368FE"/>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30516464"/>
                <w:lock w:val="sdtLocked"/>
                <w:placeholder>
                  <w:docPart w:val="55A50EB0BDCA4654BB931D46F4A453B0"/>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6257718"/>
                <w:lock w:val="sdtLocked"/>
                <w:placeholder>
                  <w:docPart w:val="65426F4281474430B3492E05F57EFF0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184942"/>
                <w:lock w:val="sdtLocked"/>
                <w:placeholder>
                  <w:docPart w:val="9F88B0ECCD9F465B9694931BAC287D3B"/>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06473731"/>
                <w:lock w:val="sdtLocked"/>
                <w:placeholder>
                  <w:docPart w:val="8864DEAC58BE4BD2B9D15A92490F0EE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7967617"/>
                <w:lock w:val="sdtLocked"/>
                <w:placeholder>
                  <w:docPart w:val="F7FF9445D3DE445781E5A780DD660770"/>
                </w:placeholder>
                <w:dataBinding w:prefixMappings="xmlns:ns0='http://wwww.hallomagic.com/xbrl/consistency' xmlns:ns1='consistency' " w:xpath="/ns0:xbrlConsistency[1]/ns1:ccConsistency[1]/ns1:ccSign_ProfitLoss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43480763"/>
                <w:lock w:val="sdtLocked"/>
                <w:placeholder>
                  <w:docPart w:val="4EF625F8909741CFA27734FB20E2E459"/>
                </w:placeholder>
                <w:dataBinding w:prefixMappings="xmlns:ns0='http://wwww.hallomagic.com/xbrl/consistency' xmlns:ns1='consistency' " w:xpath="/ns0:xbrlConsistency[1]/ns1:ccConsistency[1]/ns1:ccSign_ProfitLoss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2743056"/>
                <w:lock w:val="sdtLocked"/>
                <w:placeholder>
                  <w:docPart w:val="E206E57E032442EC849A3391A735C533"/>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44779647"/>
                <w:lock w:val="sdtLocked"/>
                <w:placeholder>
                  <w:docPart w:val="06056121EABE41D6B94C66061F233E1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5798192"/>
                <w:lock w:val="sdtLocked"/>
                <w:placeholder>
                  <w:docPart w:val="50A04072AE2045169D6E28FED947A03B"/>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22119383"/>
                <w:lock w:val="sdtLocked"/>
                <w:placeholder>
                  <w:docPart w:val="00DB213000044324BBAA6AA7B6146D6A"/>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91908887"/>
                <w:lock w:val="sdtLocked"/>
                <w:placeholder>
                  <w:docPart w:val="97B05ED1EC76409E83C1B5CBE3A7D11B"/>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03370538"/>
                <w:lock w:val="sdtLocked"/>
                <w:placeholder>
                  <w:docPart w:val="C519A14BA242474F8374E88E95A6A75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0380881"/>
                <w:lock w:val="sdtLocked"/>
                <w:placeholder>
                  <w:docPart w:val="577CFB836732456DBFDB73665FA4BF14"/>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35385373"/>
                <w:lock w:val="sdtLocked"/>
                <w:placeholder>
                  <w:docPart w:val="C05452F5DFCB4B55994385FA9A0E23E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7083968"/>
                <w:lock w:val="sdtLocked"/>
                <w:placeholder>
                  <w:docPart w:val="5E4D4D1987A941008F24B9C46056588C"/>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56200953"/>
                <w:lock w:val="sdtLocked"/>
                <w:placeholder>
                  <w:docPart w:val="5C6E7B35760B435CB851DDB754F392D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45817452"/>
                <w:lock w:val="sdtLocked"/>
                <w:placeholder>
                  <w:docPart w:val="EF2A2D8A2100485FA7060F0D803AB6F7"/>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37669597"/>
                <w:lock w:val="sdtLocked"/>
                <w:placeholder>
                  <w:docPart w:val="BEA5DC2B15B7437A93581362AA75EA79"/>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0318364"/>
                <w:lock w:val="sdtLocked"/>
                <w:placeholder>
                  <w:docPart w:val="299144C66BE448488C0E199E99310D62"/>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6036422"/>
                <w:lock w:val="sdtLocked"/>
                <w:placeholder>
                  <w:docPart w:val="604BCF248FB646C68425A82C32A0427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74572152"/>
                <w:lock w:val="sdtLocked"/>
                <w:placeholder>
                  <w:docPart w:val="B149F0CCB3114997AA8D35FBCB57152A"/>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9144360"/>
                <w:lock w:val="sdtLocked"/>
                <w:placeholder>
                  <w:docPart w:val="444B551155EA45209702C1DEC188EEC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1537124"/>
                <w:lock w:val="sdtLocked"/>
                <w:placeholder>
                  <w:docPart w:val="17B68429AFD84372AF1ADDD1E9B1383F"/>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0948244"/>
                <w:lock w:val="sdtLocked"/>
                <w:placeholder>
                  <w:docPart w:val="AE59FA7E74D64A2BBCF749EE9D4FE7D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1049663"/>
                <w:lock w:val="sdtLocked"/>
                <w:placeholder>
                  <w:docPart w:val="F6F3A0ADFCDE4DF59009574F1F919625"/>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972586"/>
                <w:lock w:val="sdtLocked"/>
                <w:placeholder>
                  <w:docPart w:val="7F4B5B24B37642CE9E74FCA751F83B0F"/>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18492896"/>
                <w:lock w:val="sdtLocked"/>
                <w:placeholder>
                  <w:docPart w:val="EDF1770918A447939C3C86FF66489180"/>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43254250"/>
                <w:lock w:val="sdtLocked"/>
                <w:placeholder>
                  <w:docPart w:val="30FBD807E8DD4EC5A2EFFF2D37709FA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779861"/>
                <w:lock w:val="sdtLocked"/>
                <w:placeholder>
                  <w:docPart w:val="AA61C127AEBC480CBD5E543D70E3D30C"/>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77934240"/>
                <w:lock w:val="sdtLocked"/>
                <w:placeholder>
                  <w:docPart w:val="A25CD8687FB64285930481A6FB3389F4"/>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613150"/>
                <w:lock w:val="sdtLocked"/>
                <w:placeholder>
                  <w:docPart w:val="D482D30433764A569E26432FF22084E7"/>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13479164"/>
                <w:lock w:val="sdtLocked"/>
                <w:placeholder>
                  <w:docPart w:val="0179E8F9971E419685DABABA9206403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07042447"/>
                <w:lock w:val="sdtLocked"/>
                <w:placeholder>
                  <w:docPart w:val="CB1DADBAD7DC4DF9B03BF082D4DF546C"/>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8936729"/>
                <w:lock w:val="sdtLocked"/>
                <w:placeholder>
                  <w:docPart w:val="0AE4C2D2390941A089857A67EA87AC7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16120121"/>
                <w:lock w:val="sdtLocked"/>
                <w:placeholder>
                  <w:docPart w:val="3515113822BF44479291B20C42CD4692"/>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00443166"/>
                <w:lock w:val="sdtLocked"/>
                <w:placeholder>
                  <w:docPart w:val="4F95823434634EC8BC0C8FEB0818DD5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9789103"/>
                <w:lock w:val="sdtLocked"/>
                <w:placeholder>
                  <w:docPart w:val="4B875099C96B4B3FBB75E0E74D6FF8CD"/>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31646555"/>
                <w:lock w:val="sdtLocked"/>
                <w:placeholder>
                  <w:docPart w:val="D809E4A1FD6F4A82AA6E645FFCB8B00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2713126"/>
                <w:lock w:val="sdtLocked"/>
                <w:placeholder>
                  <w:docPart w:val="D68A1FF8FB7A402997394887124CF211"/>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40338251"/>
                <w:lock w:val="sdtLocked"/>
                <w:placeholder>
                  <w:docPart w:val="D216D485B4E5467E9900FDC4B86E102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3811739"/>
                <w:lock w:val="sdtLocked"/>
                <w:placeholder>
                  <w:docPart w:val="C14734EF0E49417DA811E5F991D2FC21"/>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56270398"/>
                <w:lock w:val="sdtLocked"/>
                <w:placeholder>
                  <w:docPart w:val="638AA80D607C45EC993EF83328BF4EC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5205185"/>
                <w:lock w:val="sdtLocked"/>
                <w:placeholder>
                  <w:docPart w:val="BFCD9847CEC24B8CBBA5E29CC81B0CC0"/>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80973780"/>
                <w:lock w:val="sdtLocked"/>
                <w:placeholder>
                  <w:docPart w:val="1434E76F2ABD4F11A34FA0E67577F58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35958850"/>
                <w:lock w:val="sdtLocked"/>
                <w:placeholder>
                  <w:docPart w:val="1A6A22295F684D719CDB36296ACE6E28"/>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865B6D">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3257763"/>
                <w:lock w:val="sdtLocked"/>
                <w:placeholder>
                  <w:docPart w:val="F053C3D688244CD3BE1A12AE55A7EB2F"/>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865B6D">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19079658"/>
                <w:lock w:val="sdtLocked"/>
                <w:placeholder>
                  <w:docPart w:val="111C065DADE8402287E3B86ECA180B00"/>
                </w:placeholder>
                <w:text/>
              </w:sdtPr>
              <w:sdtEndPr/>
              <w:sdtContent>
                <w:r w:rsidR="00BA6290">
                  <w:t>-</w:t>
                </w:r>
              </w:sdtContent>
            </w:sdt>
          </w:p>
        </w:tc>
        <w:tc>
          <w:tcPr>
            <w:tcW w:w="1176" w:type="pct"/>
            <w:shd w:val="clear" w:color="auto" w:fill="auto"/>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8857838"/>
                <w:lock w:val="sdtLocked"/>
                <w:placeholder>
                  <w:docPart w:val="057F857063CC4A30A9D8601E1E63E4E8"/>
                </w:placeholder>
                <w:text/>
              </w:sdtPr>
              <w:sdtEndPr/>
              <w:sdtContent>
                <w:r w:rsidR="00BA6290">
                  <w:t>-</w:t>
                </w:r>
              </w:sdtContent>
            </w:sdt>
          </w:p>
        </w:tc>
      </w:tr>
    </w:tbl>
    <w:p w:rsidRPr="00552A81" w:rsidR="00BA6290" w:rsidP="005743FF" w:rsidRDefault="00BA6290">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sdt>
        <w:sdtPr>
          <w:rPr>
            <w:rFonts w:asciiTheme="minorEastAsia" w:hAnsiTheme="minorEastAsia" w:eastAsiaTheme="minorEastAsia"/>
            <w:color w:val="000000" w:themeColor="text1"/>
            <w:szCs w:val="24"/>
          </w:rPr>
          <w:id w:val="1182407438"/>
          <w:lock w:val="sdtLocked"/>
          <w:placeholder>
            <w:docPart w:val="B0827F7672D841BCB06796DA501290C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sidR="00865B6D">
            <w:t>-</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hAnsiTheme="minorEastAsia" w:eastAsiaTheme="minorEastAsia"/>
            <w:color w:val="000000" w:themeColor="text1"/>
            <w:szCs w:val="24"/>
          </w:rPr>
          <w:id w:val="-510369288"/>
          <w:lock w:val="sdtLocked"/>
          <w:placeholder>
            <w:docPart w:val="1EFDA3C1F80C4DB787BE460AD75B3E10"/>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sidR="00865B6D">
            <w:t>-</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hAnsiTheme="minorEastAsia" w:eastAsiaTheme="minorEastAsia"/>
            <w:color w:val="000000" w:themeColor="text1"/>
            <w:szCs w:val="24"/>
          </w:rPr>
          <w:id w:val="-169874868"/>
          <w:lock w:val="sdtLocked"/>
          <w:placeholder>
            <w:docPart w:val="E6553E0D8E274DBA98BF6676F3CB0A8C"/>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sidR="00865B6D">
            <w:t>-</w:t>
          </w:r>
        </w:sdtContent>
      </w:sdt>
    </w:p>
    <w:p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398"/>
        <w:gridCol w:w="1700"/>
        <w:gridCol w:w="1843"/>
        <w:gridCol w:w="1699"/>
      </w:tblGrid>
      <w:tr w:rsidRPr="001B6047" w:rsidR="00BA6290" w:rsidTr="00705447">
        <w:tc>
          <w:tcPr>
            <w:tcW w:w="22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823537530"/>
                <w:lock w:val="sdtLocked"/>
                <w:placeholder>
                  <w:docPart w:val="47DDA7122FEE47118F41097E196417A6"/>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77030134"/>
                <w:lock w:val="sdtLocked"/>
                <w:placeholder>
                  <w:docPart w:val="9D317FB55FE146EF941C39FDA8C8B42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22641700"/>
                <w:lock w:val="sdtLocked"/>
                <w:placeholder>
                  <w:docPart w:val="96C65D7CE0A144ADBE4C85175C335E1B"/>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96841497"/>
                <w:lock w:val="sdtLocked"/>
                <w:placeholder>
                  <w:docPart w:val="10572978129A498BBD216F82F05105A8"/>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28529873"/>
                <w:lock w:val="sdtLocked"/>
                <w:placeholder>
                  <w:docPart w:val="EBE36D236CB4417DA6AE4D32F4E028EB"/>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74757295"/>
                <w:lock w:val="sdtLocked"/>
                <w:placeholder>
                  <w:docPart w:val="A98E35DD2FCF4B26B6CEA722471BDFF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48173193"/>
                <w:lock w:val="sdtLocked"/>
                <w:placeholder>
                  <w:docPart w:val="7BFDEE179C844B79BFE3F50B92A90B81"/>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88018877"/>
                <w:lock w:val="sdtLocked"/>
                <w:placeholder>
                  <w:docPart w:val="13DB280C1C5F4C6DB372CEE891776A5C"/>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07483485"/>
                <w:lock w:val="sdtLocked"/>
                <w:placeholder>
                  <w:docPart w:val="6C98B987376840E3896A8B3345A725BE"/>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93335540"/>
                <w:lock w:val="sdtLocked"/>
                <w:placeholder>
                  <w:docPart w:val="82B0BBC7CB23435396FBC96913DB6FF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79559134"/>
                <w:lock w:val="sdtLocked"/>
                <w:placeholder>
                  <w:docPart w:val="03748B4207074CDDBDA94C1A026A2AE7"/>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64417618"/>
                <w:lock w:val="sdtLocked"/>
                <w:placeholder>
                  <w:docPart w:val="1DB9ED87C1B748899798E6823FE85C4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16032307"/>
                <w:lock w:val="sdtLocked"/>
                <w:placeholder>
                  <w:docPart w:val="4B999194CC094560A0075600B8564707"/>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39083468"/>
                <w:lock w:val="sdtLocked"/>
                <w:placeholder>
                  <w:docPart w:val="48F6798F6E2B4B2F84D50C9D22432F4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26741812"/>
                <w:lock w:val="sdtLocked"/>
                <w:placeholder>
                  <w:docPart w:val="33A20701F09947C39A25DD6CEB0B9F08"/>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88474368"/>
                <w:lock w:val="sdtLocked"/>
                <w:placeholder>
                  <w:docPart w:val="570884E58BA54C93A7FBF1C4F0C615EC"/>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85452619"/>
                <w:lock w:val="sdtLocked"/>
                <w:placeholder>
                  <w:docPart w:val="79D396683984416F8C25954B06F01C30"/>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98311970"/>
                <w:lock w:val="sdtLocked"/>
                <w:placeholder>
                  <w:docPart w:val="04D2C6E3D153425686037D601C2F8AC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55187952"/>
                <w:lock w:val="sdtLocked"/>
                <w:placeholder>
                  <w:docPart w:val="09E8B04FE14B419EB47DAD00C28AB77D"/>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015892811"/>
                <w:lock w:val="sdtLocked"/>
                <w:placeholder>
                  <w:docPart w:val="460B32FEDF804A479BBCA350DC6B7A1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923231868"/>
                <w:lock w:val="sdtLocked"/>
                <w:placeholder>
                  <w:docPart w:val="C731CAE77F2C4FFDBA040F0C06CEE725"/>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6607524"/>
                <w:lock w:val="sdtLocked"/>
                <w:placeholder>
                  <w:docPart w:val="C09935F22CB74BFDB633CEE2B695FAB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77460425"/>
                <w:lock w:val="sdtLocked"/>
                <w:placeholder>
                  <w:docPart w:val="0E7E4D211B5E415686E36B46DBE0D6A5"/>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75946275"/>
                <w:lock w:val="sdtLocked"/>
                <w:placeholder>
                  <w:docPart w:val="D49E667C3D174B79B6EE95618F8C2380"/>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33542406"/>
                <w:lock w:val="sdtLocked"/>
                <w:placeholder>
                  <w:docPart w:val="2F67322824E849C2BA569B5468CEF417"/>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03789414"/>
                <w:lock w:val="sdtLocked"/>
                <w:placeholder>
                  <w:docPart w:val="B1B5247FB4C042709CC2B8C8DD2212A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028951643"/>
                <w:lock w:val="sdtLocked"/>
                <w:placeholder>
                  <w:docPart w:val="28F64118F7FD4BB7B9F128389188BEB5"/>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73873950"/>
                <w:lock w:val="sdtLocked"/>
                <w:placeholder>
                  <w:docPart w:val="2B4D7E1D37D84E39868A2D885F86D767"/>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88186495"/>
                <w:lock w:val="sdtLocked"/>
                <w:placeholder>
                  <w:docPart w:val="774D93F0071040E2AE74D5616519BBA6"/>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39545080"/>
                <w:lock w:val="sdtLocked"/>
                <w:placeholder>
                  <w:docPart w:val="50E637111E6147DD8825716BC5A7366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615050731"/>
                <w:lock w:val="sdtLocked"/>
                <w:placeholder>
                  <w:docPart w:val="EF3DD4A1422E40ED8554A714F5818065"/>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0006977"/>
                <w:lock w:val="sdtLocked"/>
                <w:placeholder>
                  <w:docPart w:val="0AF5614D38E5488B88F2BED1CD97818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139860736"/>
                <w:lock w:val="sdtLocked"/>
                <w:placeholder>
                  <w:docPart w:val="19A1BF9C470A4C5D898B5BE166FAB559"/>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30459910"/>
                <w:lock w:val="sdtLocked"/>
                <w:placeholder>
                  <w:docPart w:val="D6B2D6BB88934540BB3C4B5C440B134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11203254"/>
                <w:lock w:val="sdtLocked"/>
                <w:placeholder>
                  <w:docPart w:val="B1B1E1A15CCA4EBD98B0D825F20E329A"/>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74368462"/>
                <w:lock w:val="sdtLocked"/>
                <w:placeholder>
                  <w:docPart w:val="B54723196DFB427C98A8AA55F96F7F57"/>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310827127"/>
                <w:lock w:val="sdtLocked"/>
                <w:placeholder>
                  <w:docPart w:val="6214903253F34059A62F0828E4D175FC"/>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27171059"/>
                <w:lock w:val="sdtLocked"/>
                <w:placeholder>
                  <w:docPart w:val="31E05976DFFE4CFEB3E672C1434CB2B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30763532"/>
                <w:lock w:val="sdtLocked"/>
                <w:placeholder>
                  <w:docPart w:val="574903C7FA7447AE80BE4FE5237C988D"/>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475494454"/>
                <w:lock w:val="sdtLocked"/>
                <w:placeholder>
                  <w:docPart w:val="22D47060009D46E5846B45983BAAD20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91583051"/>
                <w:lock w:val="sdtLocked"/>
                <w:placeholder>
                  <w:docPart w:val="EB82B15C7BCD42BBA11DA9DB9E67292D"/>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65621899"/>
                <w:lock w:val="sdtLocked"/>
                <w:placeholder>
                  <w:docPart w:val="B46AE17F95C74AF4B4EC482F5AA3295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15404769"/>
                <w:lock w:val="sdtLocked"/>
                <w:placeholder>
                  <w:docPart w:val="4137A326BB294C6AACA69D83CA76FFE0"/>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11848337"/>
                <w:lock w:val="sdtLocked"/>
                <w:placeholder>
                  <w:docPart w:val="FD7F37BAEE47472D87260BB242DE8A5A"/>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34137059"/>
                <w:lock w:val="sdtLocked"/>
                <w:placeholder>
                  <w:docPart w:val="1D8B6820804A43E3A0432E63E1D203A1"/>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31061801"/>
                <w:lock w:val="sdtLocked"/>
                <w:placeholder>
                  <w:docPart w:val="B353EB5956B34A0D880DC945A9057E9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51270815"/>
                <w:lock w:val="sdtLocked"/>
                <w:placeholder>
                  <w:docPart w:val="57EFE26844964896999380FBC5F13D04"/>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19723447"/>
                <w:lock w:val="sdtLocked"/>
                <w:placeholder>
                  <w:docPart w:val="62047863E2F7495090E22C71FE13B02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75272576"/>
                <w:lock w:val="sdtLocked"/>
                <w:placeholder>
                  <w:docPart w:val="391D7902743F4BAFA99683B02F086D41"/>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51797815"/>
                <w:lock w:val="sdtLocked"/>
                <w:placeholder>
                  <w:docPart w:val="C76D2A6C48BD489C85B335552C600240"/>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659194820"/>
                <w:lock w:val="sdtLocked"/>
                <w:placeholder>
                  <w:docPart w:val="09F9AE56178E4E12979285AE411CA5FA"/>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90419187"/>
                <w:lock w:val="sdtLocked"/>
                <w:placeholder>
                  <w:docPart w:val="7A55A81DBCEE4B8CA4C343D47731CA8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01921835"/>
                <w:lock w:val="sdtLocked"/>
                <w:placeholder>
                  <w:docPart w:val="2AAC0A5719B54B92B8306C472DD502A4"/>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47439659"/>
                <w:lock w:val="sdtLocked"/>
                <w:placeholder>
                  <w:docPart w:val="1D417C332DBE47B499A54607E231E53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97999841"/>
                <w:lock w:val="sdtLocked"/>
                <w:placeholder>
                  <w:docPart w:val="F6EE97E766714847A580E649F1A5CEF8"/>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6171222"/>
                <w:lock w:val="sdtLocked"/>
                <w:placeholder>
                  <w:docPart w:val="9A250D553D644DAA8EED71031141673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20068459"/>
                <w:lock w:val="sdtLocked"/>
                <w:placeholder>
                  <w:docPart w:val="940D35AF09AC4604B9F7D22762C49A22"/>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61148578"/>
                <w:lock w:val="sdtLocked"/>
                <w:placeholder>
                  <w:docPart w:val="2D952D6680064026BA77997A2C2F3F9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58605845"/>
                <w:lock w:val="sdtLocked"/>
                <w:placeholder>
                  <w:docPart w:val="60DCD7D937BA4006AF04EE5419C2B40B"/>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17622328"/>
                <w:lock w:val="sdtLocked"/>
                <w:placeholder>
                  <w:docPart w:val="B825651BA2E946569262CB0E3584DBCF"/>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359343132"/>
                <w:lock w:val="sdtLocked"/>
                <w:placeholder>
                  <w:docPart w:val="90472D63DE134B41AF3AF03C150B683A"/>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75012644"/>
                <w:lock w:val="sdtLocked"/>
                <w:placeholder>
                  <w:docPart w:val="DA724D2B4EA1471B8F608DFB8FECC656"/>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14573107"/>
                <w:lock w:val="sdtLocked"/>
                <w:placeholder>
                  <w:docPart w:val="7CCFF0D24C6F43AE8A188A4FAEEA9D24"/>
                </w:placeholder>
                <w:text/>
              </w:sdtPr>
              <w:sdtEndPr/>
              <w:sdtContent>
                <w:r w:rsidR="00BA6290">
                  <w:t>-</w:t>
                </w:r>
              </w:sdtContent>
            </w:sdt>
          </w:p>
        </w:tc>
        <w:tc>
          <w:tcPr>
            <w:tcW w:w="881" w:type="pct"/>
            <w:shd w:val="clear" w:color="auto" w:fill="auto"/>
          </w:tcPr>
          <w:p w:rsidRPr="00C45A43" w:rsidR="00BA6290" w:rsidP="00705447" w:rsidRDefault="004045D5">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48993851"/>
                <w:lock w:val="sdtLocked"/>
                <w:placeholder>
                  <w:docPart w:val="C91AAFEE73B84D029CF8FA7D7F0F23BA"/>
                </w:placeholder>
                <w:text/>
              </w:sdtPr>
              <w:sdtEndPr/>
              <w:sdtContent>
                <w:r w:rsidR="00BA6290">
                  <w:t>-</w:t>
                </w:r>
              </w:sdtContent>
            </w:sdt>
          </w:p>
        </w:tc>
      </w:tr>
    </w:tbl>
    <w:p w:rsidRPr="00552A81"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552A81"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7"/>
        <w:gridCol w:w="1737"/>
        <w:gridCol w:w="1666"/>
        <w:gridCol w:w="1700"/>
      </w:tblGrid>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6421508"/>
                <w:lock w:val="sdtLocked"/>
                <w:placeholder>
                  <w:docPart w:val="31B353E3C4A745E383224D8D9DD1835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71558761"/>
                <w:lock w:val="sdtLocked"/>
                <w:placeholder>
                  <w:docPart w:val="F1B0F10EE87A4F17864D788E7D47A7B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95442"/>
                <w:lock w:val="sdtLocked"/>
                <w:placeholder>
                  <w:docPart w:val="E57C5ACE599145FF9032F24701F4E9F6"/>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2777454"/>
                <w:lock w:val="sdtLocked"/>
                <w:placeholder>
                  <w:docPart w:val="B8F3025AF8784B67A99C3D3C04A2687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2713578"/>
                <w:lock w:val="sdtLocked"/>
                <w:placeholder>
                  <w:docPart w:val="44FA9F246A2B4EF391976D04EE8D55AD"/>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3226169"/>
                <w:lock w:val="sdtLocked"/>
                <w:placeholder>
                  <w:docPart w:val="C675F3A53C444462BDCEDC513337656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8826031"/>
                <w:lock w:val="sdtLocked"/>
                <w:placeholder>
                  <w:docPart w:val="F550CCDD30844E3E956E49D0ADAFD293"/>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30847389"/>
                <w:lock w:val="sdtLocked"/>
                <w:placeholder>
                  <w:docPart w:val="37ED8B89921547C3913A559DCC48BEA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6066383"/>
                <w:lock w:val="sdtLocked"/>
                <w:placeholder>
                  <w:docPart w:val="44667A6D45944E7CA0782EB433A492B1"/>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8653337"/>
                <w:lock w:val="sdtLocked"/>
                <w:placeholder>
                  <w:docPart w:val="3CA977751C174E78805970C1BB5B8B0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14112059"/>
                <w:lock w:val="sdtLocked"/>
                <w:placeholder>
                  <w:docPart w:val="BBA86F5872434FF7824C7A8CDE18D464"/>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3567549"/>
                <w:lock w:val="sdtLocked"/>
                <w:placeholder>
                  <w:docPart w:val="D278C84E643041EDA3312A5F2602E75B"/>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0232800"/>
                <w:lock w:val="sdtLocked"/>
                <w:placeholder>
                  <w:docPart w:val="8EFDC73B376E4F46BCBA37D5FC77F0EF"/>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173846"/>
                <w:lock w:val="sdtLocked"/>
                <w:placeholder>
                  <w:docPart w:val="A5E442CD8C694C10818C9EDECB31206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61284434"/>
                <w:lock w:val="sdtLocked"/>
                <w:placeholder>
                  <w:docPart w:val="C393990E4D37423EA888A23C2A6E1E74"/>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0302677"/>
                <w:lock w:val="sdtLocked"/>
                <w:placeholder>
                  <w:docPart w:val="5AE32814E0E646FA8145278F7E39BDB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7210890"/>
                <w:lock w:val="sdtLocked"/>
                <w:placeholder>
                  <w:docPart w:val="FFE6E7B3580B4ADB8EE1C3EA5ECA5AF1"/>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3659578"/>
                <w:lock w:val="sdtLocked"/>
                <w:placeholder>
                  <w:docPart w:val="F38F601289634845B78F9587E679E59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6113128"/>
                <w:lock w:val="sdtLocked"/>
                <w:placeholder>
                  <w:docPart w:val="8C2330FFCAFE4B65AEE861C78F9F988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1465008"/>
                <w:lock w:val="sdtLocked"/>
                <w:placeholder>
                  <w:docPart w:val="2A6D4722C8554C76B0FBC8B7C27D544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40667914"/>
                <w:lock w:val="sdtLocked"/>
                <w:placeholder>
                  <w:docPart w:val="69D404958D6743BE88CF8A40F69C34E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1716562"/>
                <w:lock w:val="sdtLocked"/>
                <w:placeholder>
                  <w:docPart w:val="D458F963525C42EEBCB68D6F9193E82D"/>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4788732"/>
                <w:lock w:val="sdtLocked"/>
                <w:placeholder>
                  <w:docPart w:val="1C5887CD48944B0D9A35C0B3223667D0"/>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5204321"/>
                <w:lock w:val="sdtLocked"/>
                <w:placeholder>
                  <w:docPart w:val="C509DFC38EA84094B3282C7DDB10072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87134567"/>
                <w:lock w:val="sdtLocked"/>
                <w:placeholder>
                  <w:docPart w:val="28F1832149DA4961868ED0820ECDBDC3"/>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3600851"/>
                <w:lock w:val="sdtLocked"/>
                <w:placeholder>
                  <w:docPart w:val="86816D7152D245F1ADC428FB844B98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8466227"/>
                <w:lock w:val="sdtLocked"/>
                <w:placeholder>
                  <w:docPart w:val="7C4920E82506483AB9C4089BFAA68824"/>
                </w:placeholder>
                <w:text/>
              </w:sdtPr>
              <w:sdtEndPr/>
              <w:sdtContent>
                <w:r w:rsidR="00BA6290">
                  <w:t>-</w:t>
                </w:r>
              </w:sdtContent>
            </w:sdt>
          </w:p>
        </w:tc>
        <w:tc>
          <w:tcPr>
            <w:tcW w:w="882"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4830398"/>
                <w:lock w:val="sdtLocked"/>
                <w:placeholder>
                  <w:docPart w:val="43598F5899FB4E9CA96E543E408A6A5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6262879"/>
                <w:lock w:val="sdtLocked"/>
                <w:placeholder>
                  <w:docPart w:val="A374025DB1694D0BAF1BEAA39D382FBE"/>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8312540"/>
                <w:lock w:val="sdtLocked"/>
                <w:placeholder>
                  <w:docPart w:val="BEAF211269DD4E9CB34118763F06A4E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0140469"/>
                <w:lock w:val="sdtLocked"/>
                <w:placeholder>
                  <w:docPart w:val="EC600681C87F4F109BDBAED4DC486485"/>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933264"/>
                <w:lock w:val="sdtLocked"/>
                <w:placeholder>
                  <w:docPart w:val="09FC1ADAE18E498AA731AD57A7E3497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1139741"/>
                <w:lock w:val="sdtLocked"/>
                <w:placeholder>
                  <w:docPart w:val="08F03FB91D3D45EAB6FD9E466909B4CD"/>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76360406"/>
                <w:lock w:val="sdtLocked"/>
                <w:placeholder>
                  <w:docPart w:val="760B7A156C4C4F7290A396A6A51CA92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3150306"/>
                <w:lock w:val="sdtLocked"/>
                <w:placeholder>
                  <w:docPart w:val="CEB11ABC1C8F4D18B89738015031B8F4"/>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1226886"/>
                <w:lock w:val="sdtLocked"/>
                <w:placeholder>
                  <w:docPart w:val="C7CB2E3EFE064DB9BFBCE842E3402E3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1048184"/>
                <w:lock w:val="sdtLocked"/>
                <w:placeholder>
                  <w:docPart w:val="9C7E261FB47D41AD93A830B8F5C7BA76"/>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42833792"/>
                <w:lock w:val="sdtLocked"/>
                <w:placeholder>
                  <w:docPart w:val="EB3C7314D1C24EE384CEE8CE69DABB5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54170831"/>
                <w:lock w:val="sdtLocked"/>
                <w:placeholder>
                  <w:docPart w:val="01A5D62073464DAFBDE1C076AE26C58F"/>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540093"/>
                <w:lock w:val="sdtLocked"/>
                <w:placeholder>
                  <w:docPart w:val="A58F6F744C2349A7A5BCBD933AE4298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88015"/>
                <w:lock w:val="sdtLocked"/>
                <w:placeholder>
                  <w:docPart w:val="9928FB5629344F1196FA785F23E5AC4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23272502"/>
                <w:lock w:val="sdtLocked"/>
                <w:placeholder>
                  <w:docPart w:val="E6180C840D204DF98580E77A0704E7F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63770682"/>
                <w:lock w:val="sdtLocked"/>
                <w:placeholder>
                  <w:docPart w:val="42B0324E14B14DEAA83087911E18CB1C"/>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0744669"/>
                <w:lock w:val="sdtLocked"/>
                <w:placeholder>
                  <w:docPart w:val="4317346CFFAE4CAFA876C34DFFBA621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66664530"/>
                <w:lock w:val="sdtLocked"/>
                <w:placeholder>
                  <w:docPart w:val="434C52AA61CC4755A199D139A5E94D72"/>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8720636"/>
                <w:lock w:val="sdtLocked"/>
                <w:placeholder>
                  <w:docPart w:val="E0BE08E97FB24C8CBA00E87A6A7770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57866996"/>
                <w:lock w:val="sdtLocked"/>
                <w:placeholder>
                  <w:docPart w:val="EBD46C43DB124DFF9C819FDA6BC0FB36"/>
                </w:placeholder>
                <w:text/>
              </w:sdtPr>
              <w:sdtEndPr/>
              <w:sdtContent>
                <w:r w:rsidR="00BA6290">
                  <w:t>-</w:t>
                </w:r>
              </w:sdtContent>
            </w:sdt>
          </w:p>
        </w:tc>
        <w:tc>
          <w:tcPr>
            <w:tcW w:w="882"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0363922"/>
                <w:lock w:val="sdtLocked"/>
                <w:placeholder>
                  <w:docPart w:val="521FBD28AD404A5A98D8F67D3084BEF5"/>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82768722"/>
                <w:lock w:val="sdtLocked"/>
                <w:placeholder>
                  <w:docPart w:val="676F1BA9CBE54397B8A71540CCE10A53"/>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865B6D">
                  <w:t>-</w:t>
                </w:r>
              </w:sdtContent>
            </w:sdt>
          </w:p>
        </w:tc>
        <w:tc>
          <w:tcPr>
            <w:tcW w:w="882" w:type="pct"/>
            <w:shd w:val="clear" w:color="auto" w:fill="D9D9D9" w:themeFill="background1" w:themeFillShade="D9"/>
          </w:tcPr>
          <w:p w:rsidRPr="00552A81" w:rsidR="00BA6290" w:rsidP="00705447" w:rsidRDefault="004045D5">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8135372"/>
                <w:lock w:val="sdtLocked"/>
                <w:placeholder>
                  <w:docPart w:val="AB0ADB9EFCC341EAB387780EAC09D3CE"/>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865B6D">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6708170"/>
                <w:lock w:val="sdtLocked"/>
                <w:placeholder>
                  <w:docPart w:val="5B6330405E0D4175975BB63AC601FEC5"/>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15026460"/>
                <w:lock w:val="sdtLocked"/>
                <w:placeholder>
                  <w:docPart w:val="6F8E5CFF24124AE09389E86D895EF11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806116"/>
                <w:lock w:val="sdtLocked"/>
                <w:placeholder>
                  <w:docPart w:val="E264C9C061874EBA96E664F4B91EA751"/>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6050201"/>
                <w:lock w:val="sdtLocked"/>
                <w:placeholder>
                  <w:docPart w:val="AB8949EFB76A49DAA5A6CA5EA856379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68638582"/>
                <w:lock w:val="sdtLocked"/>
                <w:placeholder>
                  <w:docPart w:val="D687ECA5D7C74EF28113CE8E559C566E"/>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26874360"/>
                <w:lock w:val="sdtLocked"/>
                <w:placeholder>
                  <w:docPart w:val="E1373511008B42DBA12990A37046882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8065324"/>
                <w:lock w:val="sdtLocked"/>
                <w:placeholder>
                  <w:docPart w:val="2D6C4F34069D4BA8B9267164D57CFAF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78606144"/>
                <w:lock w:val="sdtLocked"/>
                <w:placeholder>
                  <w:docPart w:val="6386D88FDD974CC89DA484D58A9824F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87665455"/>
                <w:lock w:val="sdtLocked"/>
                <w:placeholder>
                  <w:docPart w:val="B0B84DD4FDCA434A95498E1FA29665BD"/>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29584526"/>
                <w:lock w:val="sdtLocked"/>
                <w:placeholder>
                  <w:docPart w:val="5B089938E6C44CD7A141BA2680F460B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42312130"/>
                <w:lock w:val="sdtLocked"/>
                <w:placeholder>
                  <w:docPart w:val="56AF2630CAC84B13B769CAB36F3DB65D"/>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8454115"/>
                <w:lock w:val="sdtLocked"/>
                <w:placeholder>
                  <w:docPart w:val="6B4E32A5E2B3411DB1DB33E86784758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28320225"/>
                <w:lock w:val="sdtLocked"/>
                <w:placeholder>
                  <w:docPart w:val="1CC32DB236F747EE94F5EC7E22EA3A0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09475540"/>
                <w:lock w:val="sdtLocked"/>
                <w:placeholder>
                  <w:docPart w:val="311972011CC340608B3CAA722E17F3F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1707450"/>
                <w:lock w:val="sdtLocked"/>
                <w:placeholder>
                  <w:docPart w:val="2B8C1137BE364B62ACE39A2263E6197B"/>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3767469"/>
                <w:lock w:val="sdtLocked"/>
                <w:placeholder>
                  <w:docPart w:val="9649B254189646CBBA4B2C0AEF68665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1113984"/>
                <w:lock w:val="sdtLocked"/>
                <w:placeholder>
                  <w:docPart w:val="94EC740CFB5346EC97345DD444168F9D"/>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7323648"/>
                <w:lock w:val="sdtLocked"/>
                <w:placeholder>
                  <w:docPart w:val="989608585D024236910F7E3D95A549DF"/>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90847811"/>
                <w:lock w:val="sdtLocked"/>
                <w:placeholder>
                  <w:docPart w:val="6F1E3B7574DD4CDB903451542FAD2E85"/>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55890925"/>
                <w:lock w:val="sdtLocked"/>
                <w:placeholder>
                  <w:docPart w:val="B0EF105E59814F8A9A98F518C5DE370D"/>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8638759"/>
                <w:lock w:val="sdtLocked"/>
                <w:placeholder>
                  <w:docPart w:val="014B5AE2BDBF4692B286BB0FEF2C812A"/>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97901684"/>
                <w:lock w:val="sdtLocked"/>
                <w:placeholder>
                  <w:docPart w:val="3A7D56878D9C4E4C89D26637F780D83C"/>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3370998"/>
                <w:lock w:val="sdtLocked"/>
                <w:placeholder>
                  <w:docPart w:val="7F00D299FBE94D6ABE96165054ED756D"/>
                </w:placeholder>
                <w:text/>
              </w:sdtPr>
              <w:sdtEndPr/>
              <w:sdtContent>
                <w:r w:rsidR="00BA6290">
                  <w:t>-</w:t>
                </w:r>
              </w:sdtContent>
            </w:sdt>
          </w:p>
        </w:tc>
        <w:tc>
          <w:tcPr>
            <w:tcW w:w="882"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46548024"/>
                <w:lock w:val="sdtLocked"/>
                <w:placeholder>
                  <w:docPart w:val="6F5F05FEF662447F8292CB82C8AF10F0"/>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77617071"/>
                <w:lock w:val="sdtLocked"/>
                <w:placeholder>
                  <w:docPart w:val="416851706AC4451594DBEE049C845378"/>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865B6D">
                  <w:t>-</w:t>
                </w:r>
              </w:sdtContent>
            </w:sdt>
          </w:p>
        </w:tc>
        <w:tc>
          <w:tcPr>
            <w:tcW w:w="882"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4353237"/>
                <w:lock w:val="sdtLocked"/>
                <w:placeholder>
                  <w:docPart w:val="E42EC40B73F14A7B95B42CEF9E825F08"/>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865B6D">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37701084"/>
                <w:lock w:val="sdtLocked"/>
                <w:placeholder>
                  <w:docPart w:val="95F469E366C44BAE9CF3639712AF0160"/>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14917114"/>
                <w:lock w:val="sdtLocked"/>
                <w:placeholder>
                  <w:docPart w:val="810D2F5561C345608C5525785F9001AF"/>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00872604"/>
                <w:lock w:val="sdtLocked"/>
                <w:placeholder>
                  <w:docPart w:val="869BE42F061F48789F352AC0154F8730"/>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22800742"/>
                <w:lock w:val="sdtLocked"/>
                <w:placeholder>
                  <w:docPart w:val="46303CF4B15144708FFE601776EB460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2485085"/>
                <w:lock w:val="sdtLocked"/>
                <w:placeholder>
                  <w:docPart w:val="A90C645CAA0648A08A56C6982A0D2C4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7575124"/>
                <w:lock w:val="sdtLocked"/>
                <w:placeholder>
                  <w:docPart w:val="3B13729B2D094E62A64868700579D3C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0349109"/>
                <w:lock w:val="sdtLocked"/>
                <w:placeholder>
                  <w:docPart w:val="9FB1421E9CAE418BA310863248154D32"/>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5961049"/>
                <w:lock w:val="sdtLocked"/>
                <w:placeholder>
                  <w:docPart w:val="4FA50B409E504D47B99695697C40A4B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4759989"/>
                <w:lock w:val="sdtLocked"/>
                <w:placeholder>
                  <w:docPart w:val="CB904B0CB18748F5802F570F70D99275"/>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89942511"/>
                <w:lock w:val="sdtLocked"/>
                <w:placeholder>
                  <w:docPart w:val="4CBE16F5A24349C3A42CBC0FBD61A09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68710661"/>
                <w:lock w:val="sdtLocked"/>
                <w:placeholder>
                  <w:docPart w:val="A3FD519CC79642EE8848B6903F393F6F"/>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2267901"/>
                <w:lock w:val="sdtLocked"/>
                <w:placeholder>
                  <w:docPart w:val="64F8E11B0F2444A5B702DC9BD459D9C5"/>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1969819"/>
                <w:lock w:val="sdtLocked"/>
                <w:placeholder>
                  <w:docPart w:val="A9B433BF646D4B4C9AAB47FF0E8B9E81"/>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66511678"/>
                <w:lock w:val="sdtLocked"/>
                <w:placeholder>
                  <w:docPart w:val="C4C9E49273FE4DDA96275101D263229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5332315"/>
                <w:lock w:val="sdtLocked"/>
                <w:placeholder>
                  <w:docPart w:val="74E467F89D8244ADAEE5893D41906D7F"/>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8138650"/>
                <w:lock w:val="sdtLocked"/>
                <w:placeholder>
                  <w:docPart w:val="50B7BBD095FC4BE190329E4CD9510650"/>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8321787"/>
                <w:lock w:val="sdtLocked"/>
                <w:placeholder>
                  <w:docPart w:val="C1745772750748C4833459505588E79C"/>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2129242"/>
                <w:lock w:val="sdtLocked"/>
                <w:placeholder>
                  <w:docPart w:val="1A551897FFA24942BE32BF74FE8F4B3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1834174"/>
                <w:lock w:val="sdtLocked"/>
                <w:placeholder>
                  <w:docPart w:val="E145B046F1F945309530D115BADDFC2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08696049"/>
                <w:lock w:val="sdtLocked"/>
                <w:placeholder>
                  <w:docPart w:val="B12F7B3CEBA94D5F9BF7B575E161F5F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9858731"/>
                <w:lock w:val="sdtLocked"/>
                <w:placeholder>
                  <w:docPart w:val="674FB6B3569A4D54A9DE7BBFF00CAFB0"/>
                </w:placeholder>
                <w:text/>
              </w:sdtPr>
              <w:sdtEndPr/>
              <w:sdtContent>
                <w:r w:rsidR="00BA6290">
                  <w:t>-</w:t>
                </w:r>
              </w:sdtContent>
            </w:sdt>
          </w:p>
        </w:tc>
        <w:tc>
          <w:tcPr>
            <w:tcW w:w="882"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0046393"/>
                <w:lock w:val="sdtLocked"/>
                <w:placeholder>
                  <w:docPart w:val="430677E6FEC147AD81BD7693EB8374B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8162169"/>
                <w:lock w:val="sdtLocked"/>
                <w:placeholder>
                  <w:docPart w:val="7B7D282E99674C2F943C6A9D504EA765"/>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865B6D">
                  <w:t>-</w:t>
                </w:r>
              </w:sdtContent>
            </w:sdt>
          </w:p>
        </w:tc>
        <w:tc>
          <w:tcPr>
            <w:tcW w:w="882" w:type="pct"/>
            <w:shd w:val="clear" w:color="auto" w:fill="D9D9D9" w:themeFill="background1" w:themeFillShade="D9"/>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0399089"/>
                <w:lock w:val="sdtLocked"/>
                <w:placeholder>
                  <w:docPart w:val="627478F8294C482FB7F15AAE6C7D4609"/>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865B6D">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61072693"/>
                <w:lock w:val="sdtLocked"/>
                <w:placeholder>
                  <w:docPart w:val="51F84CFF5CDF482CAE12DF66353A936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55573675"/>
                <w:lock w:val="sdtLocked"/>
                <w:placeholder>
                  <w:docPart w:val="0F77426C6FED4EE8B17290F969F4980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6040436"/>
                <w:lock w:val="sdtLocked"/>
                <w:placeholder>
                  <w:docPart w:val="D6A39B0333E34AA4A96CF22DF3D68876"/>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9254070"/>
                <w:lock w:val="sdtLocked"/>
                <w:placeholder>
                  <w:docPart w:val="EC16DAF5659042D8BC4B4729D746B95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7796501"/>
                <w:lock w:val="sdtLocked"/>
                <w:placeholder>
                  <w:docPart w:val="4FE7A8EACEA84DA1B974EB9CD7D540BB"/>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865B6D">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9077524"/>
                <w:lock w:val="sdtLocked"/>
                <w:placeholder>
                  <w:docPart w:val="EC5E38F43A054AE38BCE1817B40B91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3886202"/>
                <w:lock w:val="sdtLocked"/>
                <w:placeholder>
                  <w:docPart w:val="2A40D978527943FB82DC143A93D08118"/>
                </w:placeholder>
                <w:text/>
              </w:sdtPr>
              <w:sdtEndPr/>
              <w:sdtContent>
                <w:r w:rsidR="00BA6290">
                  <w:t>-</w:t>
                </w:r>
              </w:sdtContent>
            </w:sdt>
          </w:p>
        </w:tc>
        <w:tc>
          <w:tcPr>
            <w:tcW w:w="882" w:type="pct"/>
            <w:shd w:val="clear" w:color="auto" w:fill="auto"/>
          </w:tcPr>
          <w:p w:rsidRPr="00552A81" w:rsidR="00BA6290" w:rsidP="00705447" w:rsidRDefault="004045D5">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54249978"/>
                <w:lock w:val="sdtLocked"/>
                <w:placeholder>
                  <w:docPart w:val="75494A7B2B64468B98B8D33819F1B5F9"/>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865B6D">
                  <w:t>-</w:t>
                </w:r>
              </w:sdtContent>
            </w:sdt>
          </w:p>
        </w:tc>
      </w:tr>
    </w:tbl>
    <w:p w:rsidR="00BA6290" w:rsidP="005743FF" w:rsidRDefault="00BA6290">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sdt>
        <w:sdtPr>
          <w:rPr>
            <w:rFonts w:asciiTheme="minorEastAsia" w:hAnsiTheme="minorEastAsia" w:eastAsiaTheme="minorEastAsia"/>
            <w:color w:val="000000" w:themeColor="text1"/>
            <w:szCs w:val="24"/>
          </w:rPr>
          <w:id w:val="826100632"/>
          <w:lock w:val="sdtLocked"/>
          <w:placeholder>
            <w:docPart w:val="C6E8A64D556E467D9D7EE18387F61EE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sidR="00865B6D">
            <w:t>-</w:t>
          </w:r>
        </w:sdtContent>
      </w:sdt>
      <w:r w:rsidRPr="001B6047">
        <w:rPr>
          <w:color w:val="000000" w:themeColor="text1"/>
          <w:sz w:val="18"/>
          <w:szCs w:val="18"/>
        </w:rPr>
        <w:t>主管会计工作负责人：</w:t>
      </w:r>
      <w:sdt>
        <w:sdtPr>
          <w:rPr>
            <w:rFonts w:asciiTheme="minorEastAsia" w:hAnsiTheme="minorEastAsia" w:eastAsiaTheme="minorEastAsia"/>
            <w:color w:val="000000" w:themeColor="text1"/>
            <w:szCs w:val="24"/>
          </w:rPr>
          <w:id w:val="916441318"/>
          <w:lock w:val="sdtLocked"/>
          <w:placeholder>
            <w:docPart w:val="27EA9C34B87B4A8BAA6E3BFFBA6A8CCC"/>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sidR="00865B6D">
            <w:t>-</w:t>
          </w:r>
        </w:sdtContent>
      </w:sdt>
      <w:r w:rsidRPr="001B6047">
        <w:rPr>
          <w:color w:val="000000" w:themeColor="text1"/>
          <w:sz w:val="18"/>
          <w:szCs w:val="18"/>
        </w:rPr>
        <w:t>会计机构负责人：</w:t>
      </w:r>
      <w:sdt>
        <w:sdtPr>
          <w:rPr>
            <w:rFonts w:asciiTheme="minorEastAsia" w:hAnsiTheme="minorEastAsia" w:eastAsiaTheme="minorEastAsia"/>
            <w:color w:val="000000" w:themeColor="text1"/>
            <w:szCs w:val="24"/>
          </w:rPr>
          <w:id w:val="-1718895912"/>
          <w:lock w:val="sdtLocked"/>
          <w:placeholder>
            <w:docPart w:val="88B4094F544743B1AFC3B402E43675AF"/>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sidR="00865B6D">
            <w:t>-</w:t>
          </w:r>
        </w:sdtContent>
      </w:sdt>
    </w:p>
    <w:p w:rsidR="00BA6290" w:rsidP="005743FF" w:rsidRDefault="00BA6290">
      <w:pPr>
        <w:widowControl/>
        <w:ind w:right="270"/>
        <w:jc w:val="left"/>
        <w:rPr>
          <w:rFonts w:asciiTheme="minorEastAsia" w:hAnsiTheme="minorEastAsia" w:eastAsiaTheme="minorEastAsia"/>
          <w:color w:val="000000" w:themeColor="text1"/>
          <w:szCs w:val="24"/>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8"/>
        <w:gridCol w:w="1799"/>
        <w:gridCol w:w="1604"/>
        <w:gridCol w:w="1699"/>
      </w:tblGrid>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2531562"/>
                <w:lock w:val="sdtLocked"/>
                <w:placeholder>
                  <w:docPart w:val="7AF64B9634CD430799E405FA699DF38D"/>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75123889"/>
                <w:lock w:val="sdtLocked"/>
                <w:placeholder>
                  <w:docPart w:val="2A7847AA17BE404E93A36FAB74086BE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3132639"/>
                <w:lock w:val="sdtLocked"/>
                <w:placeholder>
                  <w:docPart w:val="79D1DBF401464A11A828BED35DC0B4E3"/>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1030555"/>
                <w:lock w:val="sdtLocked"/>
                <w:placeholder>
                  <w:docPart w:val="C7CCF48C8B5041F8B229258F238834D5"/>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19652450"/>
                <w:lock w:val="sdtLocked"/>
                <w:placeholder>
                  <w:docPart w:val="148C5EC799C145FC81E51DEC9605DFCD"/>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05160982"/>
                <w:lock w:val="sdtLocked"/>
                <w:placeholder>
                  <w:docPart w:val="DFC94A88967945079FB9D9A5DAD2EE7B"/>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798627"/>
                <w:lock w:val="sdtLocked"/>
                <w:placeholder>
                  <w:docPart w:val="A6373C4B6ECC4BB7A0DF9D001AD11BBB"/>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45692041"/>
                <w:lock w:val="sdtLocked"/>
                <w:placeholder>
                  <w:docPart w:val="529F86883D0449CD9DC22F99A448AEE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06315166"/>
                <w:lock w:val="sdtLocked"/>
                <w:placeholder>
                  <w:docPart w:val="0F8EA91DA52D4E5D80E4076BA7B69B48"/>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735032"/>
                <w:lock w:val="sdtLocked"/>
                <w:placeholder>
                  <w:docPart w:val="99B23EBAEEE34C89A9B4DAC829DD9753"/>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2811825"/>
                <w:lock w:val="sdtLocked"/>
                <w:placeholder>
                  <w:docPart w:val="86D8BA9242124553B3658EB430995BAE"/>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0665468"/>
                <w:lock w:val="sdtLocked"/>
                <w:placeholder>
                  <w:docPart w:val="F27D0C2535EB44BA8A0070B61566707B"/>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99856471"/>
                <w:lock w:val="sdtLocked"/>
                <w:placeholder>
                  <w:docPart w:val="558B1CB8B7EF4482A4B238F448010A49"/>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6156871"/>
                <w:lock w:val="sdtLocked"/>
                <w:placeholder>
                  <w:docPart w:val="B5DEE249728C43F0972AEA40B5F24404"/>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9962811"/>
                <w:lock w:val="sdtLocked"/>
                <w:placeholder>
                  <w:docPart w:val="84F55D2D523F4EC596966129CE8DE8E3"/>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42372564"/>
                <w:lock w:val="sdtLocked"/>
                <w:placeholder>
                  <w:docPart w:val="F7FEC14042E94337BC1FCADA15F4DA5A"/>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172453"/>
                <w:lock w:val="sdtLocked"/>
                <w:placeholder>
                  <w:docPart w:val="B7272B5C32D04255BE07686F52822714"/>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6829618"/>
                <w:lock w:val="sdtLocked"/>
                <w:placeholder>
                  <w:docPart w:val="DF71FEB6592440F79871C630113E7211"/>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6789418"/>
                <w:lock w:val="sdtLocked"/>
                <w:placeholder>
                  <w:docPart w:val="8AB9830B5CA84B07B3872751635B51F5"/>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257075"/>
                <w:lock w:val="sdtLocked"/>
                <w:placeholder>
                  <w:docPart w:val="3E33861644064E109796781003B2A9F4"/>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1635856"/>
                <w:lock w:val="sdtLocked"/>
                <w:placeholder>
                  <w:docPart w:val="971EF8B912374C708A3BD886DB45A3E6"/>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0177981"/>
                <w:lock w:val="sdtLocked"/>
                <w:placeholder>
                  <w:docPart w:val="13F48BECDF774639B50713B0E7A959D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01320479"/>
                <w:lock w:val="sdtLocked"/>
                <w:placeholder>
                  <w:docPart w:val="829AD49B03EA4760AB5E60F4AACB3BE3"/>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63813892"/>
                <w:lock w:val="sdtLocked"/>
                <w:placeholder>
                  <w:docPart w:val="A4F7CD563F5E4EB0A0B972C97721F28A"/>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63203286"/>
                <w:lock w:val="sdtLocked"/>
                <w:placeholder>
                  <w:docPart w:val="E3B7DEA219C447BDA1FF2DAC7F0EC918"/>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5266936"/>
                <w:lock w:val="sdtLocked"/>
                <w:placeholder>
                  <w:docPart w:val="380398F7E15D435EAA57114F2C513622"/>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5916430"/>
                <w:lock w:val="sdtLocked"/>
                <w:placeholder>
                  <w:docPart w:val="C3216D389BC54B679ECDA06DE52346DA"/>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27827000"/>
                <w:lock w:val="sdtLocked"/>
                <w:placeholder>
                  <w:docPart w:val="A4707C03E59C401691CBA1EF92F4E1D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0323319"/>
                <w:lock w:val="sdtLocked"/>
                <w:placeholder>
                  <w:docPart w:val="96B049DF400B4E74AFDDCFF46E1D80B3"/>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65838928"/>
                <w:lock w:val="sdtLocked"/>
                <w:placeholder>
                  <w:docPart w:val="A98D5B9E0B1A4CF3A4708593CF6E547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06155344"/>
                <w:lock w:val="sdtLocked"/>
                <w:placeholder>
                  <w:docPart w:val="F8322960B71348E29D4E6D693E042944"/>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7412540"/>
                <w:lock w:val="sdtLocked"/>
                <w:placeholder>
                  <w:docPart w:val="7EE17E5F097048C1BFDA340FE198E98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05466670"/>
                <w:lock w:val="sdtLocked"/>
                <w:placeholder>
                  <w:docPart w:val="93821FBC25564509B822DEED25C515FA"/>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804732"/>
                <w:lock w:val="sdtLocked"/>
                <w:placeholder>
                  <w:docPart w:val="EF15C3B303484375B375E937E4F6E79E"/>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04564047"/>
                <w:lock w:val="sdtLocked"/>
                <w:placeholder>
                  <w:docPart w:val="A5EB0671D89A4C928148F17AD416A466"/>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0324624"/>
                <w:lock w:val="sdtLocked"/>
                <w:placeholder>
                  <w:docPart w:val="430961D45B3B439C8F2FA2F245C4F58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3286270"/>
                <w:lock w:val="sdtLocked"/>
                <w:placeholder>
                  <w:docPart w:val="BE021E20D4B14BC19DC414838B8BD4C1"/>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5806481"/>
                <w:lock w:val="sdtLocked"/>
                <w:placeholder>
                  <w:docPart w:val="27D6DA28E48D468E9BA0A317BA5CEFD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73275508"/>
                <w:lock w:val="sdtLocked"/>
                <w:placeholder>
                  <w:docPart w:val="039313DD4C5D471AA76565A2A27B9ED8"/>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9439064"/>
                <w:lock w:val="sdtLocked"/>
                <w:placeholder>
                  <w:docPart w:val="071FF26C866E46AC961F75CD3DDD484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40296620"/>
                <w:lock w:val="sdtLocked"/>
                <w:placeholder>
                  <w:docPart w:val="78B87B66F92E4D4F8D39601786C1584C"/>
                </w:placeholder>
                <w:text/>
              </w:sdtPr>
              <w:sdtEndPr/>
              <w:sdtContent>
                <w:r w:rsidR="00BA6290">
                  <w:t>-</w:t>
                </w:r>
              </w:sdtContent>
            </w:sdt>
          </w:p>
        </w:tc>
        <w:tc>
          <w:tcPr>
            <w:tcW w:w="881"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8069673"/>
                <w:lock w:val="sdtLocked"/>
                <w:placeholder>
                  <w:docPart w:val="85DFA81B76D54D0782B6931C05045C7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44775556"/>
                <w:lock w:val="sdtLocked"/>
                <w:placeholder>
                  <w:docPart w:val="9AEF79A0E36D41EDBAFFDAD9D072F9A1"/>
                </w:placeholder>
                <w:text/>
              </w:sdtPr>
              <w:sdtEndPr/>
              <w:sdtContent>
                <w:r w:rsidR="00BA6290">
                  <w:t>-</w:t>
                </w:r>
              </w:sdtContent>
            </w:sdt>
          </w:p>
        </w:tc>
        <w:tc>
          <w:tcPr>
            <w:tcW w:w="881"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41482707"/>
                <w:lock w:val="sdtLocked"/>
                <w:placeholder>
                  <w:docPart w:val="5D5EDD6798354AD6B3D5D388DA817E8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17986481"/>
                <w:lock w:val="sdtLocked"/>
                <w:placeholder>
                  <w:docPart w:val="D6839AE3740A403E99EC8BF4B0B5ABED"/>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28600651"/>
                <w:lock w:val="sdtLocked"/>
                <w:placeholder>
                  <w:docPart w:val="8CB8D16369554507B410DCC10B9F5C32"/>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52351985"/>
                <w:lock w:val="sdtLocked"/>
                <w:placeholder>
                  <w:docPart w:val="18CBD733F6744541AFCE044867C65349"/>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0480792"/>
                <w:lock w:val="sdtLocked"/>
                <w:placeholder>
                  <w:docPart w:val="A588E63B8F884802A69FAE7A9377906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03529692"/>
                <w:lock w:val="sdtLocked"/>
                <w:placeholder>
                  <w:docPart w:val="6BA913FDE4C4487EB6BA4C42D03379B9"/>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53604585"/>
                <w:lock w:val="sdtLocked"/>
                <w:placeholder>
                  <w:docPart w:val="5CDE8A953D3A4588BD2345209D24630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8697444"/>
                <w:lock w:val="sdtLocked"/>
                <w:placeholder>
                  <w:docPart w:val="C0629EDE882C4DE789BBB2355C8065AA"/>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91274207"/>
                <w:lock w:val="sdtLocked"/>
                <w:placeholder>
                  <w:docPart w:val="5898F881DAE04FEAABADF99585DA777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84871103"/>
                <w:lock w:val="sdtLocked"/>
                <w:placeholder>
                  <w:docPart w:val="984B556A0EDF4EAEA74801914ED73893"/>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5962007"/>
                <w:lock w:val="sdtLocked"/>
                <w:placeholder>
                  <w:docPart w:val="48D9CF5817BA41F2BFDE1DF1B488383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8643162"/>
                <w:lock w:val="sdtLocked"/>
                <w:placeholder>
                  <w:docPart w:val="136D76D6EF4D488289B82DF2116F4556"/>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43068842"/>
                <w:lock w:val="sdtLocked"/>
                <w:placeholder>
                  <w:docPart w:val="48E0973D647E4C44AAE2DEE13EDFF767"/>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4543173"/>
                <w:lock w:val="sdtLocked"/>
                <w:placeholder>
                  <w:docPart w:val="B9D686FC89A1423F8065341C46753CE8"/>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29540484"/>
                <w:lock w:val="sdtLocked"/>
                <w:placeholder>
                  <w:docPart w:val="89D8115FBFAA4BF3BD0222AC034BC0C8"/>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8316256"/>
                <w:lock w:val="sdtLocked"/>
                <w:placeholder>
                  <w:docPart w:val="76301B6A137747CABD6B7C265299766B"/>
                </w:placeholder>
                <w:text/>
              </w:sdtPr>
              <w:sdtEndPr/>
              <w:sdtContent>
                <w:r w:rsidR="00BA6290">
                  <w:t>-</w:t>
                </w:r>
              </w:sdtContent>
            </w:sdt>
          </w:p>
        </w:tc>
        <w:tc>
          <w:tcPr>
            <w:tcW w:w="881"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77205268"/>
                <w:lock w:val="sdtLocked"/>
                <w:placeholder>
                  <w:docPart w:val="A6671212702E40D5BCE562E85D50CB1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159520"/>
                <w:lock w:val="sdtLocked"/>
                <w:placeholder>
                  <w:docPart w:val="85D8323BAA0B40B39088FE7511A0A804"/>
                </w:placeholder>
                <w:text/>
              </w:sdtPr>
              <w:sdtEndPr/>
              <w:sdtContent>
                <w:r w:rsidR="00BA6290">
                  <w:t>-</w:t>
                </w:r>
              </w:sdtContent>
            </w:sdt>
          </w:p>
        </w:tc>
        <w:tc>
          <w:tcPr>
            <w:tcW w:w="881" w:type="pct"/>
            <w:shd w:val="clear" w:color="auto" w:fill="D9D9D9" w:themeFill="background1" w:themeFillShade="D9"/>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13049985"/>
                <w:lock w:val="sdtLocked"/>
                <w:placeholder>
                  <w:docPart w:val="3BB2A567E29A4E93877ED194260EFBF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3186842"/>
                <w:lock w:val="sdtLocked"/>
                <w:placeholder>
                  <w:docPart w:val="3FFC4B46D8534D8AA5EC3A12CE919F97"/>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73341437"/>
                <w:lock w:val="sdtLocked"/>
                <w:placeholder>
                  <w:docPart w:val="63AF4B477CEA472EA309CC6A703E18B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2753301"/>
                <w:lock w:val="sdtLocked"/>
                <w:placeholder>
                  <w:docPart w:val="09F9A313944D49CAA6DF3D9F65AABFAD"/>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8425164"/>
                <w:lock w:val="sdtLocked"/>
                <w:placeholder>
                  <w:docPart w:val="3C1E7F8542804F49AF45940F3F2BCA03"/>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31846119"/>
                <w:lock w:val="sdtLocked"/>
                <w:placeholder>
                  <w:docPart w:val="1608E442A78043BC828D19AFD3181A7C"/>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865B6D">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1945737"/>
                <w:lock w:val="sdtLocked"/>
                <w:placeholder>
                  <w:docPart w:val="3960A29923154AE495B39059E6DE540F"/>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5556073"/>
                <w:lock w:val="sdtLocked"/>
                <w:placeholder>
                  <w:docPart w:val="9A89558F201B431CAF7C15260520DBE3"/>
                </w:placeholder>
                <w:text/>
              </w:sdtPr>
              <w:sdtEndPr/>
              <w:sdtContent>
                <w:r w:rsidR="00BA6290">
                  <w:t>-</w:t>
                </w:r>
              </w:sdtContent>
            </w:sdt>
          </w:p>
        </w:tc>
        <w:tc>
          <w:tcPr>
            <w:tcW w:w="881" w:type="pct"/>
            <w:shd w:val="clear" w:color="auto" w:fill="auto"/>
          </w:tcPr>
          <w:p w:rsidRPr="00C45A43" w:rsidR="00BA6290" w:rsidP="00705447" w:rsidRDefault="004045D5">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3535396"/>
                <w:lock w:val="sdtLocked"/>
                <w:placeholder>
                  <w:docPart w:val="64EB43D3AF4F4B41BE3B822A1B0DA33A"/>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865B6D">
                  <w:t>-</w:t>
                </w:r>
              </w:sdtContent>
            </w:sdt>
          </w:p>
        </w:tc>
      </w:tr>
    </w:tbl>
    <w:p w:rsidR="00BA6290" w:rsidRDefault="00BA6290"/>
    <w:bookmarkEnd w:id="13"/>
    <w:p w:rsidR="003F3E33" w:rsidP="00AC1CF8" w:rsidRDefault="003F3E33">
      <w:pPr>
        <w:tabs>
          <w:tab w:val="left" w:pos="5140"/>
        </w:tabs>
        <w:rPr>
          <w:rFonts w:asciiTheme="minorEastAsia" w:hAnsiTheme="minorEastAsia" w:eastAsia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P="00AC1CF8" w:rsidRDefault="003F3E33">
      <w:pPr>
        <w:tabs>
          <w:tab w:val="left" w:pos="5140"/>
        </w:tabs>
        <w:rPr>
          <w:rFonts w:asciiTheme="minorEastAsia" w:hAnsiTheme="minorEastAsia" w:eastAsiaTheme="minorEastAsia"/>
          <w:b/>
          <w:color w:val="000000" w:themeColor="text1"/>
          <w:szCs w:val="21"/>
        </w:rPr>
      </w:pPr>
    </w:p>
    <w:p w:rsidRPr="001B6047"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8"/>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BA6290" w:rsidTr="00085C73">
        <w:trPr>
          <w:trHeight w:val="317"/>
          <w:jc w:val="center"/>
        </w:trPr>
        <w:tc>
          <w:tcPr>
            <w:tcW w:w="268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BA6290" w:rsidP="00170479" w:rsidRDefault="00BA6290">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BA6290" w:rsidTr="00085C73">
        <w:trPr>
          <w:trHeight w:val="317"/>
          <w:jc w:val="center"/>
        </w:trPr>
        <w:tc>
          <w:tcPr>
            <w:tcW w:w="2689" w:type="dxa"/>
            <w:tcBorders>
              <w:top w:val="nil"/>
              <w:bottom w:val="nil"/>
            </w:tcBorders>
            <w:shd w:val="clear" w:color="auto" w:fill="D9D9D9" w:themeFill="background1" w:themeFillShade="D9"/>
            <w:vAlign w:val="center"/>
          </w:tcPr>
          <w:p w:rsidRPr="00170479" w:rsidR="00BA6290" w:rsidP="00E94D6B"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170479"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8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913909"/>
                <w:lock w:val="sdtLocked"/>
                <w:placeholder>
                  <w:docPart w:val="659A45D3A5F14F039C1D6EAA13B84DEA"/>
                </w:placeholder>
                <w:dataBinding w:prefixMappings="xmlns:ns0='http://wwww.hallomagic.com/xbrl/consistency' xmlns:ns1='consistency' " w:xpath="/ns0:xbrlConsistency[1]/ns1:ccConsistency[1]/ns1:ccSign_IssuedCapitalneeq_instant_T-1[1]" w:storeItemID="{B06C364F-10E7-4ED6-AD52-CA5310D855A1}"/>
                <w:text/>
              </w:sdtPr>
              <w:sdtEndPr/>
              <w:sdtContent>
                <w:r w:rsidRPr="00711F0E" w:rsidR="00865B6D">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9535742"/>
                <w:lock w:val="sdtLocked"/>
                <w:placeholder>
                  <w:docPart w:val="0184A085A1C643519EF40C152C03BD5F"/>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Pr="00711F0E" w:rsidR="00865B6D">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3657531"/>
                <w:lock w:val="sdtLocked"/>
                <w:placeholder>
                  <w:docPart w:val="8023A5B471CA46A0992BB7E4622469B9"/>
                </w:placeholder>
                <w:dataBinding w:prefixMappings="xmlns:ns0='http://wwww.hallomagic.com/xbrl/consistency' xmlns:ns1='consistency' " w:xpath="/ns0:xbrlConsistency[1]/ns1:ccConsistency[1]/ns1:ccSign_KuCunGuneeq_instant_T-1[1]" w:storeItemID="{B06C364F-10E7-4ED6-AD52-CA5310D855A1}"/>
                <w:text/>
              </w:sdtPr>
              <w:sdtEndPr/>
              <w:sdtContent>
                <w:r w:rsidRPr="00711F0E" w:rsidR="00865B6D">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4280003"/>
                <w:lock w:val="sdtLocked"/>
                <w:placeholder>
                  <w:docPart w:val="76AF8995B8C54103A17C519FD7C12237"/>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Pr="00711F0E" w:rsidR="00865B6D">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8740785"/>
                <w:lock w:val="sdtLocked"/>
                <w:placeholder>
                  <w:docPart w:val="FE234DC8B99A45B7A04E9CF3B47F6278"/>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Pr="00711F0E" w:rsidR="00865B6D">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32498720"/>
                <w:lock w:val="sdtLocked"/>
                <w:placeholder>
                  <w:docPart w:val="3727BA6A46D8450E9871D576A93A1B11"/>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Pr="00711F0E" w:rsidR="00865B6D">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2574159"/>
                <w:lock w:val="sdtLocked"/>
                <w:placeholder>
                  <w:docPart w:val="AAA5663075FA4873A0E81BFC8651AC62"/>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Pr="00711F0E" w:rsidR="00865B6D">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1423570"/>
                <w:lock w:val="sdtLocked"/>
                <w:placeholder>
                  <w:docPart w:val="FC097F1EA4D144CDAAD15C70D65489E9"/>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Pr="00711F0E" w:rsidR="00865B6D">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2616432"/>
                <w:lock w:val="sdtLocked"/>
                <w:placeholder>
                  <w:docPart w:val="32493889B98C4F42B78532BDDAF0093B"/>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Pr="00711F0E" w:rsidR="00865B6D">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8619868"/>
                <w:lock w:val="sdtLocked"/>
                <w:placeholder>
                  <w:docPart w:val="79C327AECDB440CB81F0101C169A0302"/>
                </w:placeholder>
                <w:dataBinding w:prefixMappings="xmlns:ns0='http://wwww.hallomagic.com/xbrl/consistency' xmlns:ns1='consistency' " w:xpath="/ns0:xbrlConsistency[1]/ns1:ccConsistency[1]/ns1:ccSign_Equityneeq_instant_T-1[1]" w:storeItemID="{B06C364F-10E7-4ED6-AD52-CA5310D855A1}"/>
                <w:text/>
              </w:sdtPr>
              <w:sdtEndPr/>
              <w:sdtContent>
                <w:r w:rsidRPr="00711F0E" w:rsidR="00865B6D">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905188"/>
                <w:lock w:val="sdtLocked"/>
                <w:placeholder>
                  <w:docPart w:val="FA0773ACC3B143C5B5DC07E1B6A6AE91"/>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905007"/>
                <w:lock w:val="sdtLocked"/>
                <w:placeholder>
                  <w:docPart w:val="9C522B40917D44EF8C3CEF094999F4E7"/>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6717877"/>
                <w:lock w:val="sdtLocked"/>
                <w:placeholder>
                  <w:docPart w:val="5CA0DE15F5054F43832B29E66FD7C158"/>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816649"/>
                <w:lock w:val="sdtLocked"/>
                <w:placeholder>
                  <w:docPart w:val="1D90FE443665496A8CA03FD0E5DAD81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127867"/>
                <w:lock w:val="sdtLocked"/>
                <w:placeholder>
                  <w:docPart w:val="6193ED7BF42749219C0597FA58EC34CB"/>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9855557"/>
                <w:lock w:val="sdtLocked"/>
                <w:placeholder>
                  <w:docPart w:val="989E67B294F64D0A9F249F450DCF3F3C"/>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9927635"/>
                <w:lock w:val="sdtLocked"/>
                <w:placeholder>
                  <w:docPart w:val="463B2DA377D7437AAE5A5F7BAA9DB78F"/>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392657"/>
                <w:lock w:val="sdtLocked"/>
                <w:placeholder>
                  <w:docPart w:val="744439521D254A42B2C2D3882A42AB40"/>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8569109"/>
                <w:lock w:val="sdtLocked"/>
                <w:placeholder>
                  <w:docPart w:val="1CEAAEFFB8D44C43990EEB1D31F4C4FE"/>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9899580"/>
                <w:lock w:val="sdtLocked"/>
                <w:placeholder>
                  <w:docPart w:val="E84D3BDEEB3A46AF97B46A1EA294E439"/>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6800656"/>
                <w:lock w:val="sdtLocked"/>
                <w:placeholder>
                  <w:docPart w:val="8398EE93B4814C1188A50C0F5CB2D4FC"/>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0400929"/>
                <w:lock w:val="sdtLocked"/>
                <w:placeholder>
                  <w:docPart w:val="5A13B75348A34D92BE23F9FC40C0B51D"/>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272163"/>
                <w:lock w:val="sdtLocked"/>
                <w:placeholder>
                  <w:docPart w:val="F5E813F7BD774C4ABEDE2E57F6F705C8"/>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9102913"/>
                <w:lock w:val="sdtLocked"/>
                <w:placeholder>
                  <w:docPart w:val="EC5369E5AC8C478B9B32874000099E8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0415795"/>
                <w:lock w:val="sdtLocked"/>
                <w:placeholder>
                  <w:docPart w:val="2B9A7E7B297C49599EDCD522A548A791"/>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2099321"/>
                <w:lock w:val="sdtLocked"/>
                <w:placeholder>
                  <w:docPart w:val="40B20827DB394F478857CA30ACDA210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6850220"/>
                <w:lock w:val="sdtLocked"/>
                <w:placeholder>
                  <w:docPart w:val="8FC5601768A74F20B13080C69378E710"/>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1290700"/>
                <w:lock w:val="sdtLocked"/>
                <w:placeholder>
                  <w:docPart w:val="C340D7A556C34852814873E7E308A8D6"/>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4918398"/>
                <w:lock w:val="sdtLocked"/>
                <w:placeholder>
                  <w:docPart w:val="6480FB4805A645C294D5461DC644E4BA"/>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0000143"/>
                <w:lock w:val="sdtLocked"/>
                <w:placeholder>
                  <w:docPart w:val="6BA6A9CE5A3F4802BAE2725018F0699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8082383"/>
                <w:lock w:val="sdtLocked"/>
                <w:placeholder>
                  <w:docPart w:val="97AADEB1045F4763887AFD0BF4845BD2"/>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7830031"/>
                <w:lock w:val="sdtLocked"/>
                <w:placeholder>
                  <w:docPart w:val="FC09080EC2A74C52891DC28AF2879786"/>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1708958"/>
                <w:lock w:val="sdtLocked"/>
                <w:placeholder>
                  <w:docPart w:val="AFA6E817ACB4477D884F138B04A405A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2653121"/>
                <w:lock w:val="sdtLocked"/>
                <w:placeholder>
                  <w:docPart w:val="CE7DAA5A76CC4229988591BF70B2034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2170588"/>
                <w:lock w:val="sdtLocked"/>
                <w:placeholder>
                  <w:docPart w:val="AAAAEB93F94648498D5701D36ED5AE15"/>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7068786"/>
                <w:lock w:val="sdtLocked"/>
                <w:placeholder>
                  <w:docPart w:val="75B5F1D9BA05408CB03E805453AD6655"/>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438692"/>
                <w:lock w:val="sdtLocked"/>
                <w:placeholder>
                  <w:docPart w:val="122F186CF08542B18E3BFFDC22216091"/>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042073"/>
                <w:lock w:val="sdtLocked"/>
                <w:placeholder>
                  <w:docPart w:val="871DB02356994D70AF805A793DD5CC91"/>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0016931"/>
                <w:lock w:val="sdtLocked"/>
                <w:placeholder>
                  <w:docPart w:val="4EFFD78E44EB4286BAEDD6730C8955BC"/>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8265480"/>
                <w:lock w:val="sdtLocked"/>
                <w:placeholder>
                  <w:docPart w:val="E84CEDF9ACD14E8CA8D85D4F0273065C"/>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473576"/>
                <w:lock w:val="sdtLocked"/>
                <w:placeholder>
                  <w:docPart w:val="CFFF9E091A844F5B8F9B52F50B811F1C"/>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1762458"/>
                <w:lock w:val="sdtLocked"/>
                <w:placeholder>
                  <w:docPart w:val="3300A24AB90845C28365FD9F6CE04C60"/>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4097311"/>
                <w:lock w:val="sdtLocked"/>
                <w:placeholder>
                  <w:docPart w:val="ED66AE6F81974160991F060261FEAA8A"/>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7839927"/>
                <w:lock w:val="sdtLocked"/>
                <w:placeholder>
                  <w:docPart w:val="2D8B3B73D9CA418C96BC9DDC42D1C09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8362323"/>
                <w:lock w:val="sdtLocked"/>
                <w:placeholder>
                  <w:docPart w:val="AB7A6B5DEC29470C9D6833EC24CF95A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3042293"/>
                <w:lock w:val="sdtLocked"/>
                <w:placeholder>
                  <w:docPart w:val="470D4766DFEA4EFEB58FEDE2295025D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68885653"/>
                <w:lock w:val="sdtLocked"/>
                <w:placeholder>
                  <w:docPart w:val="6EB721F61EB5424EAFC26B82F20BDBE8"/>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09352"/>
                <w:lock w:val="sdtLocked"/>
                <w:placeholder>
                  <w:docPart w:val="5FECFABDBD1144A49DEEAE514C722EC9"/>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406414"/>
                <w:lock w:val="sdtLocked"/>
                <w:placeholder>
                  <w:docPart w:val="47483AF7E53F4133B95990E2E78CDF12"/>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2765047"/>
                <w:lock w:val="sdtLocked"/>
                <w:placeholder>
                  <w:docPart w:val="5A66E295B169423C87EE4FDC6A5D123A"/>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2331848"/>
                <w:lock w:val="sdtLocked"/>
                <w:placeholder>
                  <w:docPart w:val="5B72B2AA186045818A7020A5E9E872FA"/>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1715937"/>
                <w:lock w:val="sdtLocked"/>
                <w:placeholder>
                  <w:docPart w:val="D1BA3379813B4243AA55BE6BE533CA1E"/>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3299334"/>
                <w:lock w:val="sdtLocked"/>
                <w:placeholder>
                  <w:docPart w:val="44BD94ED635D4BE5A083218870D38F2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1338881"/>
                <w:lock w:val="sdtLocked"/>
                <w:placeholder>
                  <w:docPart w:val="7E9ECCB71E1541E598786C6B2D473C0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1006741"/>
                <w:lock w:val="sdtLocked"/>
                <w:placeholder>
                  <w:docPart w:val="8113695CE4B7429CAA7DE102869DC1FD"/>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94197"/>
                <w:lock w:val="sdtLocked"/>
                <w:placeholder>
                  <w:docPart w:val="3299F592067B4287AD652DCAC7E0A08C"/>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9679365"/>
                <w:lock w:val="sdtLocked"/>
                <w:placeholder>
                  <w:docPart w:val="3D8DEE7531D34B50B58E961930861D7E"/>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593524"/>
                <w:lock w:val="sdtLocked"/>
                <w:placeholder>
                  <w:docPart w:val="5E4770164E1A407CBAF0F1F6FA814075"/>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520909"/>
                <w:lock w:val="sdtLocked"/>
                <w:placeholder>
                  <w:docPart w:val="AE7D7307F7BF411F93D64061C1072C04"/>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9730774"/>
                <w:lock w:val="sdtLocked"/>
                <w:placeholder>
                  <w:docPart w:val="87AD3326163F4082BBD4582285786F3B"/>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2543399"/>
                <w:lock w:val="sdtLocked"/>
                <w:placeholder>
                  <w:docPart w:val="C88B795D22F34765B6D9558667DCFA35"/>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3724100"/>
                <w:lock w:val="sdtLocked"/>
                <w:placeholder>
                  <w:docPart w:val="942A6A38909944CC96CD098E4C8DDF3F"/>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822682"/>
                <w:lock w:val="sdtLocked"/>
                <w:placeholder>
                  <w:docPart w:val="2F4F86D7161444498B62D8D5E4673E5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259200"/>
                <w:lock w:val="sdtLocked"/>
                <w:placeholder>
                  <w:docPart w:val="5B5494E0DD1F44E4863F374DB55DFAE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6123893"/>
                <w:lock w:val="sdtLocked"/>
                <w:placeholder>
                  <w:docPart w:val="0CD58189B9094A5F893D179C12F2E89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2108555"/>
                <w:lock w:val="sdtLocked"/>
                <w:placeholder>
                  <w:docPart w:val="41BD6F44093F4C62BB01841C732509B2"/>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5691215"/>
                <w:lock w:val="sdtLocked"/>
                <w:placeholder>
                  <w:docPart w:val="8BC243E653CF43FFB341BA45DF968394"/>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4156758"/>
                <w:lock w:val="sdtLocked"/>
                <w:placeholder>
                  <w:docPart w:val="F20C3B72A20145D1BCAB4D3D5BDF1D51"/>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27405657"/>
                <w:lock w:val="sdtLocked"/>
                <w:placeholder>
                  <w:docPart w:val="FD9D5F47E12344C0B794E39BBC343DED"/>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4744634"/>
                <w:lock w:val="sdtLocked"/>
                <w:placeholder>
                  <w:docPart w:val="A6B9F896DD284E9CAAF863AAE22BC3DC"/>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4830414"/>
                <w:lock w:val="sdtLocked"/>
                <w:placeholder>
                  <w:docPart w:val="EAE807F4DC5944B2A5E64030BAC3F499"/>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5208290"/>
                <w:lock w:val="sdtLocked"/>
                <w:placeholder>
                  <w:docPart w:val="208C8D261F1B4111B3E10DC807F5DFB8"/>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4434745"/>
                <w:lock w:val="sdtLocked"/>
                <w:placeholder>
                  <w:docPart w:val="326F2A37DFB7423A959583A29D5B0FF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4228608"/>
                <w:lock w:val="sdtLocked"/>
                <w:placeholder>
                  <w:docPart w:val="E3E6A1B24E6D47A297E950802F72920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522039"/>
                <w:lock w:val="sdtLocked"/>
                <w:placeholder>
                  <w:docPart w:val="BE956B60DA804D56BECC61879BC4EEB3"/>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5458824"/>
                <w:lock w:val="sdtLocked"/>
                <w:placeholder>
                  <w:docPart w:val="980BE2B4F9E3407E9B146BF8699CAB97"/>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4504423"/>
                <w:lock w:val="sdtLocked"/>
                <w:placeholder>
                  <w:docPart w:val="502E88DC48D84558AF8ADE3131B09EC4"/>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3897103"/>
                <w:lock w:val="sdtLocked"/>
                <w:placeholder>
                  <w:docPart w:val="9D42F60958A34115AB0FE0A9A2A49EB2"/>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6672366"/>
                <w:lock w:val="sdtLocked"/>
                <w:placeholder>
                  <w:docPart w:val="76751CF4CE0241E2B7069843FCA45118"/>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046918"/>
                <w:lock w:val="sdtLocked"/>
                <w:placeholder>
                  <w:docPart w:val="07DD909B3B6A4B41B28FD12FE61106ED"/>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4153179"/>
                <w:lock w:val="sdtLocked"/>
                <w:placeholder>
                  <w:docPart w:val="DBBC32C578FB4F82B4155325DB173565"/>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4705649"/>
                <w:lock w:val="sdtLocked"/>
                <w:placeholder>
                  <w:docPart w:val="3E95724E8C334179A13FE3684C1F4CB5"/>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0564337"/>
                <w:lock w:val="sdtLocked"/>
                <w:placeholder>
                  <w:docPart w:val="C721560C44934134B219DB0E16E9405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1182898"/>
                <w:lock w:val="sdtLocked"/>
                <w:placeholder>
                  <w:docPart w:val="00837F3542EE4301941D5F8C510AF04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278383"/>
                <w:lock w:val="sdtLocked"/>
                <w:placeholder>
                  <w:docPart w:val="C548AAAA72034BF69757004DE6DFADF4"/>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1865957"/>
                <w:lock w:val="sdtLocked"/>
                <w:placeholder>
                  <w:docPart w:val="5E199FF5AEA44974828CF9AE465A25FB"/>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3544045"/>
                <w:lock w:val="sdtLocked"/>
                <w:placeholder>
                  <w:docPart w:val="CBA9824416474C6FA0B2692B36C173D0"/>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25976"/>
                <w:lock w:val="sdtLocked"/>
                <w:placeholder>
                  <w:docPart w:val="95FB2D3277D2451FA94A387C36029361"/>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4216111"/>
                <w:lock w:val="sdtLocked"/>
                <w:placeholder>
                  <w:docPart w:val="6AC2D84875584D40BBE3F7ECBCA8BA86"/>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8807078"/>
                <w:lock w:val="sdtLocked"/>
                <w:placeholder>
                  <w:docPart w:val="E7132A2C533A4DA98FC796144B988A31"/>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4360626"/>
                <w:lock w:val="sdtLocked"/>
                <w:placeholder>
                  <w:docPart w:val="ED2871AAC3D744B581CD3B719433C5FC"/>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463027"/>
                <w:lock w:val="sdtLocked"/>
                <w:placeholder>
                  <w:docPart w:val="3612B98538E0486E8A49F494EEC89C79"/>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1271135"/>
                <w:lock w:val="sdtLocked"/>
                <w:placeholder>
                  <w:docPart w:val="21E782FD2BA94B2389CB5610BFEAB4B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23590521"/>
                <w:lock w:val="sdtLocked"/>
                <w:placeholder>
                  <w:docPart w:val="0D162E102D4945079F5D7232608A141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2159739"/>
                <w:lock w:val="sdtLocked"/>
                <w:placeholder>
                  <w:docPart w:val="5E8A9992AEBE4DEAADB72604168E6D9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194379"/>
                <w:lock w:val="sdtLocked"/>
                <w:placeholder>
                  <w:docPart w:val="F57953162190458EB3EC6C7CC89E9D43"/>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9083974"/>
                <w:lock w:val="sdtLocked"/>
                <w:placeholder>
                  <w:docPart w:val="E05FB995FF2042C89465FDC691032B55"/>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0378810"/>
                <w:lock w:val="sdtLocked"/>
                <w:placeholder>
                  <w:docPart w:val="E66B1152FCE14DC49435361BF4C30B60"/>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4425904"/>
                <w:lock w:val="sdtLocked"/>
                <w:placeholder>
                  <w:docPart w:val="909C50A77EAE48628D28C7709E43FC49"/>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8531356"/>
                <w:lock w:val="sdtLocked"/>
                <w:placeholder>
                  <w:docPart w:val="F25103E03628409FAD4DA0BE23E64BCF"/>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1290990"/>
                <w:lock w:val="sdtLocked"/>
                <w:placeholder>
                  <w:docPart w:val="C59FC1FA6C01445787303293A4D83529"/>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8178571"/>
                <w:lock w:val="sdtLocked"/>
                <w:placeholder>
                  <w:docPart w:val="64B48A4C3CAF45C0B2FCBDFE1B9CADE2"/>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7615023"/>
                <w:lock w:val="sdtLocked"/>
                <w:placeholder>
                  <w:docPart w:val="8B60849A4C8F4BB891791942438FE76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6087884"/>
                <w:lock w:val="sdtLocked"/>
                <w:placeholder>
                  <w:docPart w:val="53980D3A58F740649949EE2D66487D9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27836"/>
                <w:lock w:val="sdtLocked"/>
                <w:placeholder>
                  <w:docPart w:val="E97B9280E5264735BBFF4DCA1419CA23"/>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7042750"/>
                <w:lock w:val="sdtLocked"/>
                <w:placeholder>
                  <w:docPart w:val="3699FE7D0F574AD481C0AA9E8766E5FD"/>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2883200"/>
                <w:lock w:val="sdtLocked"/>
                <w:placeholder>
                  <w:docPart w:val="3F0031AD5F16476D8FB9C07A97F1E3FF"/>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6330735"/>
                <w:lock w:val="sdtLocked"/>
                <w:placeholder>
                  <w:docPart w:val="7D28208EC16F4687922E152C8319CB1D"/>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4243355"/>
                <w:lock w:val="sdtLocked"/>
                <w:placeholder>
                  <w:docPart w:val="EDB6C17576394C43BBDA47B6DE3804E4"/>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1932164"/>
                <w:lock w:val="sdtLocked"/>
                <w:placeholder>
                  <w:docPart w:val="A6199F69C333411EB46F2C939BC67FA1"/>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8938856"/>
                <w:lock w:val="sdtLocked"/>
                <w:placeholder>
                  <w:docPart w:val="D819946E4C5449E6B2E7AF69537B349C"/>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2972152"/>
                <w:lock w:val="sdtLocked"/>
                <w:placeholder>
                  <w:docPart w:val="77958F00C1344A038E31BC90CFA8A00A"/>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3886315"/>
                <w:lock w:val="sdtLocked"/>
                <w:placeholder>
                  <w:docPart w:val="25BB1CE36B344DDDA4B57271FF028C3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3742009"/>
                <w:lock w:val="sdtLocked"/>
                <w:placeholder>
                  <w:docPart w:val="419AA312ED9C4D48A42E0025A189BA5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976952"/>
                <w:lock w:val="sdtLocked"/>
                <w:placeholder>
                  <w:docPart w:val="708F10ED5C6A44F9AC5F6EC6751F645A"/>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2780296"/>
                <w:lock w:val="sdtLocked"/>
                <w:placeholder>
                  <w:docPart w:val="A698DE1C99D04B31892682E069A49A2F"/>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6147170"/>
                <w:lock w:val="sdtLocked"/>
                <w:placeholder>
                  <w:docPart w:val="5FD319A585A64F9CAFE9F92D7DF6CA82"/>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762373"/>
                <w:lock w:val="sdtLocked"/>
                <w:placeholder>
                  <w:docPart w:val="DE2CF751B405450099112437F1F89964"/>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0898631"/>
                <w:lock w:val="sdtLocked"/>
                <w:placeholder>
                  <w:docPart w:val="5A78865D6B1B4C4782E68B0798C56D1D"/>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000883"/>
                <w:lock w:val="sdtLocked"/>
                <w:placeholder>
                  <w:docPart w:val="8EE448105A384655A8443CD0A5B9BF08"/>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8023"/>
                <w:lock w:val="sdtLocked"/>
                <w:placeholder>
                  <w:docPart w:val="2A123B552C5D4D80ADECA07845633A71"/>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0621758"/>
                <w:lock w:val="sdtLocked"/>
                <w:placeholder>
                  <w:docPart w:val="66AA78FE21494F19A9573EAD1EE14148"/>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6322227"/>
                <w:lock w:val="sdtLocked"/>
                <w:placeholder>
                  <w:docPart w:val="4381BA2D46564DA3BF6240F7245D964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3166772"/>
                <w:lock w:val="sdtLocked"/>
                <w:placeholder>
                  <w:docPart w:val="618D6C3938A148F9975BB4E26CFF078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1296262"/>
                <w:lock w:val="sdtLocked"/>
                <w:placeholder>
                  <w:docPart w:val="ACD973D835E74D4D8F8D2DCF612B599C"/>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3425528"/>
                <w:lock w:val="sdtLocked"/>
                <w:placeholder>
                  <w:docPart w:val="85DE4A3E6A954DEDB3EC84C9CB39AF18"/>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6123576"/>
                <w:lock w:val="sdtLocked"/>
                <w:placeholder>
                  <w:docPart w:val="D6E132C5255A42A38311A870531FFF89"/>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9096115"/>
                <w:lock w:val="sdtLocked"/>
                <w:placeholder>
                  <w:docPart w:val="F852E61C40344895B845D7B95832095C"/>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6134407"/>
                <w:lock w:val="sdtLocked"/>
                <w:placeholder>
                  <w:docPart w:val="F3104BA7F7CD4008AC797057E6F392D5"/>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2884009"/>
                <w:lock w:val="sdtLocked"/>
                <w:placeholder>
                  <w:docPart w:val="5797CA8B62A94002A4E15D3D5CF5BAF0"/>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261201"/>
                <w:lock w:val="sdtLocked"/>
                <w:placeholder>
                  <w:docPart w:val="7C708234DFBC4B60889BD7C6FFF263C7"/>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9006001"/>
                <w:lock w:val="sdtLocked"/>
                <w:placeholder>
                  <w:docPart w:val="0DA95A7970454C908F874FFE2039DDCF"/>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665340"/>
                <w:lock w:val="sdtLocked"/>
                <w:placeholder>
                  <w:docPart w:val="9B3B5159B4584A1AA1EECBFB6C4CD6C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1715796"/>
                <w:lock w:val="sdtLocked"/>
                <w:placeholder>
                  <w:docPart w:val="9ED51A7DF34C4D04B3B4C4FBA6C4E00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5037248"/>
                <w:lock w:val="sdtLocked"/>
                <w:placeholder>
                  <w:docPart w:val="FCC5526162DD44ABBFD1BEED3C4F34CB"/>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260421"/>
                <w:lock w:val="sdtLocked"/>
                <w:placeholder>
                  <w:docPart w:val="6A08E8DF0A1F4F86ACEDFACC51EC7477"/>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0840172"/>
                <w:lock w:val="sdtLocked"/>
                <w:placeholder>
                  <w:docPart w:val="55756FB38EDF4BD6A40A586237694617"/>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9916931"/>
                <w:lock w:val="sdtLocked"/>
                <w:placeholder>
                  <w:docPart w:val="F10A53C9DA9A420A92D77633A6E4BB2E"/>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6051215"/>
                <w:lock w:val="sdtLocked"/>
                <w:placeholder>
                  <w:docPart w:val="1AA8729C77FB4D84BF97480E6684ED4A"/>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3680434"/>
                <w:lock w:val="sdtLocked"/>
                <w:placeholder>
                  <w:docPart w:val="EFC50996AC164588BE60BFC983033E8A"/>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053640"/>
                <w:lock w:val="sdtLocked"/>
                <w:placeholder>
                  <w:docPart w:val="09C56F10AEC345C0ACD902C6CF39AD29"/>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180902"/>
                <w:lock w:val="sdtLocked"/>
                <w:placeholder>
                  <w:docPart w:val="30076124AB964482A6D7CFD7715F5BE1"/>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179326"/>
                <w:lock w:val="sdtLocked"/>
                <w:placeholder>
                  <w:docPart w:val="F4426658F5EC448092B9EBBF36164D0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947283"/>
                <w:lock w:val="sdtLocked"/>
                <w:placeholder>
                  <w:docPart w:val="29B01F08EA2A41B8B39D32D2A895532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5278872"/>
                <w:lock w:val="sdtLocked"/>
                <w:placeholder>
                  <w:docPart w:val="8F37A9FEA6B341E5801EDA1F9A764DD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644405"/>
                <w:lock w:val="sdtLocked"/>
                <w:placeholder>
                  <w:docPart w:val="950B627F024048268F3D64E18CFA9D4A"/>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1884728"/>
                <w:lock w:val="sdtLocked"/>
                <w:placeholder>
                  <w:docPart w:val="F8D388CD9DDC4A0782587CD02C7945C0"/>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4436707"/>
                <w:lock w:val="sdtLocked"/>
                <w:placeholder>
                  <w:docPart w:val="608F0AB59D7A4256A6791F9101DFE7A6"/>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6127267"/>
                <w:lock w:val="sdtLocked"/>
                <w:placeholder>
                  <w:docPart w:val="BA5BC5B947A541F3B09E715257E77605"/>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4960751"/>
                <w:lock w:val="sdtLocked"/>
                <w:placeholder>
                  <w:docPart w:val="F7A0591164324DCD8CAC7C0D2CE54910"/>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1426845"/>
                <w:lock w:val="sdtLocked"/>
                <w:placeholder>
                  <w:docPart w:val="EE7CDC6097C14DF7BBF04E705B01DD2F"/>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875440"/>
                <w:lock w:val="sdtLocked"/>
                <w:placeholder>
                  <w:docPart w:val="78F3ABB37EBD4B6EAEF3029C0EF275CE"/>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13857398"/>
                <w:lock w:val="sdtLocked"/>
                <w:placeholder>
                  <w:docPart w:val="A90539DEC07741F19D42CF8388F812A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8005008"/>
                <w:lock w:val="sdtLocked"/>
                <w:placeholder>
                  <w:docPart w:val="4BBE0A0A2DC44616A8BA9120251AE0B7"/>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8278883"/>
                <w:lock w:val="sdtLocked"/>
                <w:placeholder>
                  <w:docPart w:val="05A571287AE542178A00F7336CC65A4D"/>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8605476"/>
                <w:lock w:val="sdtLocked"/>
                <w:placeholder>
                  <w:docPart w:val="9A45A6FEC7274293A96544F6D06C27DD"/>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4602824"/>
                <w:lock w:val="sdtLocked"/>
                <w:placeholder>
                  <w:docPart w:val="D2A922DA66E641E19D74641F466236DD"/>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3189489"/>
                <w:lock w:val="sdtLocked"/>
                <w:placeholder>
                  <w:docPart w:val="5E72E529222A47AEA06398B8D1E36613"/>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8445941"/>
                <w:lock w:val="sdtLocked"/>
                <w:placeholder>
                  <w:docPart w:val="A22FFC87857F4DFCA8168A172C4A3DF4"/>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96422419"/>
                <w:lock w:val="sdtLocked"/>
                <w:placeholder>
                  <w:docPart w:val="E0E8AD1E70AB498C96E200552A101174"/>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86639"/>
                <w:lock w:val="sdtLocked"/>
                <w:placeholder>
                  <w:docPart w:val="BFD15E4C350E493AAFCC156759D30B51"/>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7444841"/>
                <w:lock w:val="sdtLocked"/>
                <w:placeholder>
                  <w:docPart w:val="37D1621B9AEF486F9F6E55D3DD32105F"/>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58858"/>
                <w:lock w:val="sdtLocked"/>
                <w:placeholder>
                  <w:docPart w:val="5E3E27D0A2224E20A8AAA6D5CE2E4EB3"/>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0607469"/>
                <w:lock w:val="sdtLocked"/>
                <w:placeholder>
                  <w:docPart w:val="CAFDACA46EC24305B807DA91E99C082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4184113"/>
                <w:lock w:val="sdtLocked"/>
                <w:placeholder>
                  <w:docPart w:val="E3921307708D478F93C556C516AA11DC"/>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9407173"/>
                <w:lock w:val="sdtLocked"/>
                <w:placeholder>
                  <w:docPart w:val="1ED20E5D591D4765831DD51B3EDC04AB"/>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43541549"/>
                <w:lock w:val="sdtLocked"/>
                <w:placeholder>
                  <w:docPart w:val="783EF5A3C945455CA04471EFB645C85E"/>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2056066"/>
                <w:lock w:val="sdtLocked"/>
                <w:placeholder>
                  <w:docPart w:val="E754C0B952E64D51A982E92A0DCD21A7"/>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2582617"/>
                <w:lock w:val="sdtLocked"/>
                <w:placeholder>
                  <w:docPart w:val="8BBD8C2296A04FA581776DE99B165266"/>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60768"/>
                <w:lock w:val="sdtLocked"/>
                <w:placeholder>
                  <w:docPart w:val="F7CD7AA6BEC84B688A0F2B6BE3EC6BAF"/>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2090069"/>
                <w:lock w:val="sdtLocked"/>
                <w:placeholder>
                  <w:docPart w:val="A9571CEF8AB74F589DD2206230280B4F"/>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6502033"/>
                <w:lock w:val="sdtLocked"/>
                <w:placeholder>
                  <w:docPart w:val="87ADF9E7163C4C6796DCDC1A5423B390"/>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5610600"/>
                <w:lock w:val="sdtLocked"/>
                <w:placeholder>
                  <w:docPart w:val="86D09A937A084F3BA405370739F83C5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5933739"/>
                <w:lock w:val="sdtLocked"/>
                <w:placeholder>
                  <w:docPart w:val="77A18D14BB6742EAB5B0BBCBB68CDDC0"/>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9404055"/>
                <w:lock w:val="sdtLocked"/>
                <w:placeholder>
                  <w:docPart w:val="53DA7C25D8FE498DA95BE5510914777B"/>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098014"/>
                <w:lock w:val="sdtLocked"/>
                <w:placeholder>
                  <w:docPart w:val="047368883D8040C0BBF35065DB8EE427"/>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0290566"/>
                <w:lock w:val="sdtLocked"/>
                <w:placeholder>
                  <w:docPart w:val="B17B9BF266C84F0B90AED615CE56B32E"/>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7272012"/>
                <w:lock w:val="sdtLocked"/>
                <w:placeholder>
                  <w:docPart w:val="650FD54716D64DED963CA3C016CD1212"/>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781398"/>
                <w:lock w:val="sdtLocked"/>
                <w:placeholder>
                  <w:docPart w:val="3E41E86957C24F79845D84AE5AB8B820"/>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819262"/>
                <w:lock w:val="sdtLocked"/>
                <w:placeholder>
                  <w:docPart w:val="77263222C46E4503BE819541E90BC431"/>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0249395"/>
                <w:lock w:val="sdtLocked"/>
                <w:placeholder>
                  <w:docPart w:val="A80576205AB3405E8C882DEA7611181B"/>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8461348"/>
                <w:lock w:val="sdtLocked"/>
                <w:placeholder>
                  <w:docPart w:val="4CB52E87B91A458D8D02E816F238CDCE"/>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3225160"/>
                <w:lock w:val="sdtLocked"/>
                <w:placeholder>
                  <w:docPart w:val="77D202236EDF4367A3B752B70D1F46B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3687573"/>
                <w:lock w:val="sdtLocked"/>
                <w:placeholder>
                  <w:docPart w:val="4206E8FD92664D698CFFC02DF2F7483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009589"/>
                <w:lock w:val="sdtLocked"/>
                <w:placeholder>
                  <w:docPart w:val="2BAD6606F62D4CDEB9AC5B1BE9D2F6C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0752514"/>
                <w:lock w:val="sdtLocked"/>
                <w:placeholder>
                  <w:docPart w:val="DEE77F2C5F0A4E56BB01AC1F8EE9899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2676439"/>
                <w:lock w:val="sdtLocked"/>
                <w:placeholder>
                  <w:docPart w:val="884F22593A3F45F98301BB29EC873193"/>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7506715"/>
                <w:lock w:val="sdtLocked"/>
                <w:placeholder>
                  <w:docPart w:val="A20A5DC509464572AA5ED38D242B17AD"/>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6156052"/>
                <w:lock w:val="sdtLocked"/>
                <w:placeholder>
                  <w:docPart w:val="5555F8A0C5D24DC3ADF84400C346BC18"/>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1535490"/>
                <w:lock w:val="sdtLocked"/>
                <w:placeholder>
                  <w:docPart w:val="AFE6F3F4A053469183A5A382FCBBAB80"/>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9299887"/>
                <w:lock w:val="sdtLocked"/>
                <w:placeholder>
                  <w:docPart w:val="9DD382FA7E1747FF869CEC87B1AE7EC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87283679"/>
                <w:lock w:val="sdtLocked"/>
                <w:placeholder>
                  <w:docPart w:val="120B7CC2BE764A76B919158F6F4C72E6"/>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9454621"/>
                <w:lock w:val="sdtLocked"/>
                <w:placeholder>
                  <w:docPart w:val="28504F0DBD9746B987C830EE04058B0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875239"/>
                <w:lock w:val="sdtLocked"/>
                <w:placeholder>
                  <w:docPart w:val="C3A64DC740B2451BA90CF5A32B49740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630635"/>
                <w:lock w:val="sdtLocked"/>
                <w:placeholder>
                  <w:docPart w:val="9672FD0B943F408693B0C0A6477E8762"/>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406787"/>
                <w:lock w:val="sdtLocked"/>
                <w:placeholder>
                  <w:docPart w:val="9EC86553B9C64524B5CF1A6B2152A3DC"/>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1484141"/>
                <w:lock w:val="sdtLocked"/>
                <w:placeholder>
                  <w:docPart w:val="02E6ABBDAA9A45B4B0CE1D31C6693AFA"/>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7139779"/>
                <w:lock w:val="sdtLocked"/>
                <w:placeholder>
                  <w:docPart w:val="E4636A2C8A404C7D9A0427C132C997B7"/>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1107618"/>
                <w:lock w:val="sdtLocked"/>
                <w:placeholder>
                  <w:docPart w:val="FD00CF8027054326AFCC2F94AB6B0D9F"/>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4371550"/>
                <w:lock w:val="sdtLocked"/>
                <w:placeholder>
                  <w:docPart w:val="2F9EE0E73373447390E59EF522E951B9"/>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4605825"/>
                <w:lock w:val="sdtLocked"/>
                <w:placeholder>
                  <w:docPart w:val="F0363EE5E17F43ABB8CD551FAADEB0F5"/>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5310898"/>
                <w:lock w:val="sdtLocked"/>
                <w:placeholder>
                  <w:docPart w:val="E854763149D2406692DF8207E4F91E99"/>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2527474"/>
                <w:lock w:val="sdtLocked"/>
                <w:placeholder>
                  <w:docPart w:val="249D155FEDBB4E93A1DE407E379D50D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306007"/>
                <w:lock w:val="sdtLocked"/>
                <w:placeholder>
                  <w:docPart w:val="902C55DBADCC4424845B2EE22829FC3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4066850"/>
                <w:lock w:val="sdtLocked"/>
                <w:placeholder>
                  <w:docPart w:val="0A6C8B1F745D4B428F35A7C33B3BBF7C"/>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4870363"/>
                <w:lock w:val="sdtLocked"/>
                <w:placeholder>
                  <w:docPart w:val="3D0226F0B8B8489CAF6A8D8F01F012A7"/>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4737516"/>
                <w:lock w:val="sdtLocked"/>
                <w:placeholder>
                  <w:docPart w:val="875E4E73ED884563BDB2FBD4540A9377"/>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2451264"/>
                <w:lock w:val="sdtLocked"/>
                <w:placeholder>
                  <w:docPart w:val="546ED33656244617AF834C67B445ED9E"/>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3905453"/>
                <w:lock w:val="sdtLocked"/>
                <w:placeholder>
                  <w:docPart w:val="4CEDBC2E492841099B6D8C786EEAFF13"/>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5099363"/>
                <w:lock w:val="sdtLocked"/>
                <w:placeholder>
                  <w:docPart w:val="8E7B9D7F39514E46A6074AB71207122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284848"/>
                <w:lock w:val="sdtLocked"/>
                <w:placeholder>
                  <w:docPart w:val="768333F136234323BC7A1464FBDE0745"/>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2835533"/>
                <w:lock w:val="sdtLocked"/>
                <w:placeholder>
                  <w:docPart w:val="8E184663A64049E09B87A1C87BEAEBF7"/>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4980615"/>
                <w:lock w:val="sdtLocked"/>
                <w:placeholder>
                  <w:docPart w:val="5890339ED4E248909BB170262861F4D5"/>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9037373"/>
                <w:lock w:val="sdtLocked"/>
                <w:placeholder>
                  <w:docPart w:val="7FDC63217E9E4119BB6E5B8CE2D8CE4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1441284"/>
                <w:lock w:val="sdtLocked"/>
                <w:placeholder>
                  <w:docPart w:val="A0E6CF4A85F0455285B9AE23B3578A77"/>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6109980"/>
                <w:lock w:val="sdtLocked"/>
                <w:placeholder>
                  <w:docPart w:val="4E0F25282AA041C58E4998DBA44C5667"/>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4871983"/>
                <w:lock w:val="sdtLocked"/>
                <w:placeholder>
                  <w:docPart w:val="0331AA2DDBCA4A0CA3C64633612031DC"/>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8183926"/>
                <w:lock w:val="sdtLocked"/>
                <w:placeholder>
                  <w:docPart w:val="F42F9D5E504E4429A800C0153660D6B8"/>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817048"/>
                <w:lock w:val="sdtLocked"/>
                <w:placeholder>
                  <w:docPart w:val="33253C4AA96E4AE09C635E23CBFD9266"/>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8350924"/>
                <w:lock w:val="sdtLocked"/>
                <w:placeholder>
                  <w:docPart w:val="48DE2B19F9EB4CAA93EF4BF372CC6055"/>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2432606"/>
                <w:lock w:val="sdtLocked"/>
                <w:placeholder>
                  <w:docPart w:val="039EBFCE3DC948589F1E1C93E6A330BD"/>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6790685"/>
                <w:lock w:val="sdtLocked"/>
                <w:placeholder>
                  <w:docPart w:val="DFD0CC695CBD43F599A892E0A6D3527A"/>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7282234"/>
                <w:lock w:val="sdtLocked"/>
                <w:placeholder>
                  <w:docPart w:val="17642229E8D34B90A7884912ED73C01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8564735"/>
                <w:lock w:val="sdtLocked"/>
                <w:placeholder>
                  <w:docPart w:val="864312668B134DBD9A9C981438BCE4D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288745"/>
                <w:lock w:val="sdtLocked"/>
                <w:placeholder>
                  <w:docPart w:val="F997D234DE7E47D88BC5458761752BCF"/>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8366872"/>
                <w:lock w:val="sdtLocked"/>
                <w:placeholder>
                  <w:docPart w:val="9E8C3FE8A8B148A9BA7B08EF133BA9B4"/>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5785004"/>
                <w:lock w:val="sdtLocked"/>
                <w:placeholder>
                  <w:docPart w:val="EA9FB7375BBC43DF8BA12EE276450553"/>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076764"/>
                <w:lock w:val="sdtLocked"/>
                <w:placeholder>
                  <w:docPart w:val="C1807402F65A430EAC1ADC8C60279B1A"/>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4478832"/>
                <w:lock w:val="sdtLocked"/>
                <w:placeholder>
                  <w:docPart w:val="209A5A90BCCD4866823ED83633BA3482"/>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9636549"/>
                <w:lock w:val="sdtLocked"/>
                <w:placeholder>
                  <w:docPart w:val="9C73489ED6D9476AA9ABF841C1590EB8"/>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2562821"/>
                <w:lock w:val="sdtLocked"/>
                <w:placeholder>
                  <w:docPart w:val="40F451437B85472D9BBC3B602B70F33F"/>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6011112"/>
                <w:lock w:val="sdtLocked"/>
                <w:placeholder>
                  <w:docPart w:val="801DC27653684055BC4E02DDFFD82B77"/>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4251423"/>
                <w:lock w:val="sdtLocked"/>
                <w:placeholder>
                  <w:docPart w:val="AE55B6BDE1F043E8B99E17664DE3072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33384915"/>
                <w:lock w:val="sdtLocked"/>
                <w:placeholder>
                  <w:docPart w:val="F6FCD1899F8C477F8987CDB30C25AF1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3390051"/>
                <w:lock w:val="sdtLocked"/>
                <w:placeholder>
                  <w:docPart w:val="820AF8BB183B414E8D94B0C955F742C8"/>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0429729"/>
                <w:lock w:val="sdtLocked"/>
                <w:placeholder>
                  <w:docPart w:val="E0496DE0BC4842629A7EAA54CB29C385"/>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435609"/>
                <w:lock w:val="sdtLocked"/>
                <w:placeholder>
                  <w:docPart w:val="32A847399BB648F49F70E52AE4E82666"/>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9429328"/>
                <w:lock w:val="sdtLocked"/>
                <w:placeholder>
                  <w:docPart w:val="E60C20F97EDA44A38AADDE326F496961"/>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7505068"/>
                <w:lock w:val="sdtLocked"/>
                <w:placeholder>
                  <w:docPart w:val="EE6D4EEC0D6A40249742423081937060"/>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4117252"/>
                <w:lock w:val="sdtLocked"/>
                <w:placeholder>
                  <w:docPart w:val="943FD15825134476B141E02FD75C4363"/>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1020318"/>
                <w:lock w:val="sdtLocked"/>
                <w:placeholder>
                  <w:docPart w:val="0396BE17E70647199161758885F1042D"/>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819596"/>
                <w:lock w:val="sdtLocked"/>
                <w:placeholder>
                  <w:docPart w:val="70C682FF02384C5EB61CDEDC8140E042"/>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4397597"/>
                <w:lock w:val="sdtLocked"/>
                <w:placeholder>
                  <w:docPart w:val="6A34D0FA340545CCAAF2938F4B3C358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7931771"/>
                <w:lock w:val="sdtLocked"/>
                <w:placeholder>
                  <w:docPart w:val="03E87A8692A14EBFA0788B57ECAB9F5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4182216"/>
                <w:lock w:val="sdtLocked"/>
                <w:placeholder>
                  <w:docPart w:val="9342984D083345A1B9C4F52CD5E8BBAD"/>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5769450"/>
                <w:lock w:val="sdtLocked"/>
                <w:placeholder>
                  <w:docPart w:val="1CE2D264A8564F8A92EB015495D781BF"/>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0642659"/>
                <w:lock w:val="sdtLocked"/>
                <w:placeholder>
                  <w:docPart w:val="551E04F2562142C891E9E86551A1680E"/>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8857753"/>
                <w:lock w:val="sdtLocked"/>
                <w:placeholder>
                  <w:docPart w:val="63D80624B88C49A2AF99B742474D6DDE"/>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8580736"/>
                <w:lock w:val="sdtLocked"/>
                <w:placeholder>
                  <w:docPart w:val="A5694B4D220349668ED864C1474AEBBA"/>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3054045"/>
                <w:lock w:val="sdtLocked"/>
                <w:placeholder>
                  <w:docPart w:val="B63E2954CF0F4D7589272404199F568A"/>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73418359"/>
                <w:lock w:val="sdtLocked"/>
                <w:placeholder>
                  <w:docPart w:val="FC6E359730C14B45AEEA35009617B520"/>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6489275"/>
                <w:lock w:val="sdtLocked"/>
                <w:placeholder>
                  <w:docPart w:val="9D9D7E7DA2AC4588A65E772A0F9293B0"/>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77726865"/>
                <w:lock w:val="sdtLocked"/>
                <w:placeholder>
                  <w:docPart w:val="3FD97BCA35E54F87B82C4D64798794B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2231215"/>
                <w:lock w:val="sdtLocked"/>
                <w:placeholder>
                  <w:docPart w:val="D1433439B47A4D5E8F902B266D7E261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9617026"/>
                <w:lock w:val="sdtLocked"/>
                <w:placeholder>
                  <w:docPart w:val="843CCCD679524378B463E71303179AD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3776534"/>
                <w:lock w:val="sdtLocked"/>
                <w:placeholder>
                  <w:docPart w:val="0619175EA60B470C929CA59B1D0F444D"/>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483563"/>
                <w:lock w:val="sdtLocked"/>
                <w:placeholder>
                  <w:docPart w:val="18A55A976CCE494D979CB3A6F31FC94C"/>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7010018"/>
                <w:lock w:val="sdtLocked"/>
                <w:placeholder>
                  <w:docPart w:val="5D44C437F7EF4DC3909B90E2F38820A6"/>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9477870"/>
                <w:lock w:val="sdtLocked"/>
                <w:placeholder>
                  <w:docPart w:val="D2BB084D41F04201AB1B396A214DC2B9"/>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5421898"/>
                <w:lock w:val="sdtLocked"/>
                <w:placeholder>
                  <w:docPart w:val="DCC0EBDE55DC420886E0EBB49E8B38D1"/>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8505303"/>
                <w:lock w:val="sdtLocked"/>
                <w:placeholder>
                  <w:docPart w:val="9B5853436CB14E88A506A74DC801790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1977032"/>
                <w:lock w:val="sdtLocked"/>
                <w:placeholder>
                  <w:docPart w:val="C414134B20F64C4F9CE70A55259B3FF2"/>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6469125"/>
                <w:lock w:val="sdtLocked"/>
                <w:placeholder>
                  <w:docPart w:val="A3942204F5984B7AAF29F56211C31E3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8411378"/>
                <w:lock w:val="sdtLocked"/>
                <w:placeholder>
                  <w:docPart w:val="C81A2B425B974BD49D31A6F096AD0C5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4087998"/>
                <w:lock w:val="sdtLocked"/>
                <w:placeholder>
                  <w:docPart w:val="4278789DB03249119A31E80CA79A887B"/>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3713787"/>
                <w:lock w:val="sdtLocked"/>
                <w:placeholder>
                  <w:docPart w:val="A418783586004DAF92A689A5204D6A53"/>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4009219"/>
                <w:lock w:val="sdtLocked"/>
                <w:placeholder>
                  <w:docPart w:val="8FA47A38E2D04D2FAC36F12E37B691EC"/>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869336"/>
                <w:lock w:val="sdtLocked"/>
                <w:placeholder>
                  <w:docPart w:val="CC4007D17A024509975BAF017ADCF5EF"/>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132951"/>
                <w:lock w:val="sdtLocked"/>
                <w:placeholder>
                  <w:docPart w:val="86575FC976B843E3822F4931B522AA4C"/>
                </w:placeholder>
                <w:text/>
              </w:sdtPr>
              <w:sdtEndPr/>
              <w:sdtContent>
                <w:r w:rsidRPr="00711F0E" w:rsidR="00BA6290">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0792062"/>
                <w:lock w:val="sdtLocked"/>
                <w:placeholder>
                  <w:docPart w:val="51767FAF00134878ACFF5A09A077CDE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8874873"/>
                <w:lock w:val="sdtLocked"/>
                <w:placeholder>
                  <w:docPart w:val="443E6FE29AFC43C1A67700EFB6B51424"/>
                </w:placeholder>
                <w:dataBinding w:prefixMappings="xmlns:ns0='http://wwww.hallomagic.com/xbrl/consistency' xmlns:ns1='consistency' " w:xpath="/ns0:xbrlConsistency[1]/ns1:ccConsistency[1]/ns1:ccSign_IssuedCapitalneeq_instant_T[1]" w:storeItemID="{B06C364F-10E7-4ED6-AD52-CA5310D855A1}"/>
                <w:text/>
              </w:sdtPr>
              <w:sdtEndPr/>
              <w:sdtContent>
                <w:r w:rsidRPr="00711F0E" w:rsidR="00865B6D">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1906718"/>
                <w:lock w:val="sdtLocked"/>
                <w:placeholder>
                  <w:docPart w:val="85729495AB4A41089FC45BFFFAF836B6"/>
                </w:placeholder>
                <w:dataBinding w:prefixMappings="xmlns:ns0='http://wwww.hallomagic.com/xbrl/consistency' xmlns:ns1='consistency' " w:xpath="/ns0:xbrlConsistency[1]/ns1:ccConsistency[1]/ns1:ccSign_CapitalSurplusneeq_instant_T[1]" w:storeItemID="{B06C364F-10E7-4ED6-AD52-CA5310D855A1}"/>
                <w:text/>
              </w:sdtPr>
              <w:sdtEndPr/>
              <w:sdtContent>
                <w:r w:rsidRPr="00711F0E" w:rsidR="00865B6D">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017875"/>
                <w:lock w:val="sdtLocked"/>
                <w:placeholder>
                  <w:docPart w:val="21461EC544A1477BBEB85C4806A658B6"/>
                </w:placeholder>
                <w:dataBinding w:prefixMappings="xmlns:ns0='http://wwww.hallomagic.com/xbrl/consistency' xmlns:ns1='consistency' " w:xpath="/ns0:xbrlConsistency[1]/ns1:ccConsistency[1]/ns1:ccSign_KuCunGuneeq_instant_T[1]" w:storeItemID="{B06C364F-10E7-4ED6-AD52-CA5310D855A1}"/>
                <w:text/>
              </w:sdtPr>
              <w:sdtEndPr/>
              <w:sdtContent>
                <w:r w:rsidRPr="00711F0E" w:rsidR="00865B6D">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620259"/>
                <w:lock w:val="sdtLocked"/>
                <w:placeholder>
                  <w:docPart w:val="76BAFE4639DC4FCCA70BB6DA08D4FA32"/>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Pr="00711F0E" w:rsidR="00865B6D">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34555962"/>
                <w:lock w:val="sdtLocked"/>
                <w:placeholder>
                  <w:docPart w:val="E309A6B7B6F34C96B54D457A71613CDD"/>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Pr="00711F0E" w:rsidR="00865B6D">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0523435"/>
                <w:lock w:val="sdtLocked"/>
                <w:placeholder>
                  <w:docPart w:val="2BC8146D8EBD4AB89CAD5CAEB9A8C1A7"/>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Pr="00711F0E" w:rsidR="00865B6D">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169246"/>
                <w:lock w:val="sdtLocked"/>
                <w:placeholder>
                  <w:docPart w:val="845D4A44153E465D9F77C50C388257B1"/>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Pr="00711F0E" w:rsidR="00865B6D">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8738399"/>
                <w:lock w:val="sdtLocked"/>
                <w:placeholder>
                  <w:docPart w:val="F61F527C1ADA4A9D8E8B242B7F95720A"/>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Pr="00711F0E" w:rsidR="00865B6D">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9519804"/>
                <w:lock w:val="sdtLocked"/>
                <w:placeholder>
                  <w:docPart w:val="4E1821109F444ACCAF25313CD5174489"/>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Pr="00711F0E" w:rsidR="00865B6D">
                  <w:t>-</w:t>
                </w:r>
              </w:sdtContent>
            </w:sdt>
          </w:p>
        </w:tc>
        <w:tc>
          <w:tcPr>
            <w:tcW w:w="1479"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3345868"/>
                <w:lock w:val="sdtLocked"/>
                <w:placeholder>
                  <w:docPart w:val="84D773554FFA4692916F017AD214FC45"/>
                </w:placeholder>
                <w:dataBinding w:prefixMappings="xmlns:ns0='http://wwww.hallomagic.com/xbrl/consistency' xmlns:ns1='consistency' " w:xpath="/ns0:xbrlConsistency[1]/ns1:ccConsistency[1]/ns1:ccSign_Equityneeq_instant_T[1]" w:storeItemID="{B06C364F-10E7-4ED6-AD52-CA5310D855A1}"/>
                <w:text/>
              </w:sdtPr>
              <w:sdtEndPr/>
              <w:sdtContent>
                <w:r w:rsidRPr="00711F0E" w:rsidR="00865B6D">
                  <w:t>-</w:t>
                </w:r>
              </w:sdtContent>
            </w:sdt>
          </w:p>
        </w:tc>
      </w:tr>
    </w:tbl>
    <w:p w:rsidRPr="00552A81"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BA6290" w:rsidTr="00085C73">
        <w:trPr>
          <w:trHeight w:val="317"/>
          <w:jc w:val="center"/>
        </w:trPr>
        <w:tc>
          <w:tcPr>
            <w:tcW w:w="269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BA6290" w:rsidTr="00085C73">
        <w:trPr>
          <w:trHeight w:val="317"/>
          <w:jc w:val="center"/>
        </w:trPr>
        <w:tc>
          <w:tcPr>
            <w:tcW w:w="2699" w:type="dxa"/>
            <w:tcBorders>
              <w:top w:val="nil"/>
              <w:bottom w:val="nil"/>
            </w:tcBorders>
            <w:shd w:val="clear" w:color="auto" w:fill="D9D9D9" w:themeFill="background1" w:themeFillShade="D9"/>
            <w:vAlign w:val="center"/>
          </w:tcPr>
          <w:p w:rsidRPr="00170479" w:rsidR="00BA6290" w:rsidP="00711F0E"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711F0E"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9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7623059"/>
                <w:lock w:val="sdtLocked"/>
                <w:placeholder>
                  <w:docPart w:val="F2654DE518914B98BEB9B6515D7B913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9721206"/>
                <w:lock w:val="sdtLocked"/>
                <w:placeholder>
                  <w:docPart w:val="D2D763AD553549BD830B6827C68367E5"/>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6222120"/>
                <w:lock w:val="sdtLocked"/>
                <w:placeholder>
                  <w:docPart w:val="BD0437ABAF144552AF4A219E6A5DC9E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7488779"/>
                <w:lock w:val="sdtLocked"/>
                <w:placeholder>
                  <w:docPart w:val="B721B48B98A548EB948B4118742C645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3851335"/>
                <w:lock w:val="sdtLocked"/>
                <w:placeholder>
                  <w:docPart w:val="F7D38FDBF5F24AB6A2663237E949FA47"/>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5776310"/>
                <w:lock w:val="sdtLocked"/>
                <w:placeholder>
                  <w:docPart w:val="DEC3E8D88937448697C4D33EA4EAEB72"/>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306332"/>
                <w:lock w:val="sdtLocked"/>
                <w:placeholder>
                  <w:docPart w:val="1A49ECC53FDB4E6E87FF332C0014F708"/>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5238079"/>
                <w:lock w:val="sdtLocked"/>
                <w:placeholder>
                  <w:docPart w:val="4A3213375761444FAACEDC20F2CEE82C"/>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1738096"/>
                <w:lock w:val="sdtLocked"/>
                <w:placeholder>
                  <w:docPart w:val="F80B1D42F5D24F9D944CE417FB1467C6"/>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528470"/>
                <w:lock w:val="sdtLocked"/>
                <w:placeholder>
                  <w:docPart w:val="2B8E74A130B14F81908A5DB456BB703E"/>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1136746"/>
                <w:lock w:val="sdtLocked"/>
                <w:placeholder>
                  <w:docPart w:val="BE0FC616255A455B9BF15FDA62205F47"/>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621307"/>
                <w:lock w:val="sdtLocked"/>
                <w:placeholder>
                  <w:docPart w:val="63EEE719FD1E4290A5057EEF3F4F429D"/>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4444131"/>
                <w:lock w:val="sdtLocked"/>
                <w:placeholder>
                  <w:docPart w:val="A00303EA9D7A4F99953DA16BC787581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0223271"/>
                <w:lock w:val="sdtLocked"/>
                <w:placeholder>
                  <w:docPart w:val="338796E9E208415E8B4CD5F15C217764"/>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717614"/>
                <w:lock w:val="sdtLocked"/>
                <w:placeholder>
                  <w:docPart w:val="DD0B7748C3E54AB28EED6552712ACA0C"/>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6389345"/>
                <w:lock w:val="sdtLocked"/>
                <w:placeholder>
                  <w:docPart w:val="2CB1FCFC2C2842D48FC919DD168ECAE7"/>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7791028"/>
                <w:lock w:val="sdtLocked"/>
                <w:placeholder>
                  <w:docPart w:val="AEDB1D748F8D4B96B35251F2CA674029"/>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2152701"/>
                <w:lock w:val="sdtLocked"/>
                <w:placeholder>
                  <w:docPart w:val="EA8BCD00BCC540DA825DDC16B2D281B8"/>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6558143"/>
                <w:lock w:val="sdtLocked"/>
                <w:placeholder>
                  <w:docPart w:val="452058A4B5C04C2D84783EFA8FF12292"/>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0191122"/>
                <w:lock w:val="sdtLocked"/>
                <w:placeholder>
                  <w:docPart w:val="697F7A7334CE45299024C08F8F6802EA"/>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3089559"/>
                <w:lock w:val="sdtLocked"/>
                <w:placeholder>
                  <w:docPart w:val="438A62906B094AEE8976E0068EAD8EEC"/>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2329298"/>
                <w:lock w:val="sdtLocked"/>
                <w:placeholder>
                  <w:docPart w:val="A9ECF9697862498C89A043C9DF5E443C"/>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16984"/>
                <w:lock w:val="sdtLocked"/>
                <w:placeholder>
                  <w:docPart w:val="A1FF99D2CD064AC9A449EE554CC87C0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2874169"/>
                <w:lock w:val="sdtLocked"/>
                <w:placeholder>
                  <w:docPart w:val="1EB748181C2C4F3090F73FD4C9D6AAF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6590947"/>
                <w:lock w:val="sdtLocked"/>
                <w:placeholder>
                  <w:docPart w:val="C28E037B9D1F4DE1B6932FC5331C955C"/>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4932495"/>
                <w:lock w:val="sdtLocked"/>
                <w:placeholder>
                  <w:docPart w:val="9DA96733B81A4D34A94B2BD7AF8AF24D"/>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389872"/>
                <w:lock w:val="sdtLocked"/>
                <w:placeholder>
                  <w:docPart w:val="BA0A205AB9D545FA9EA65F910269E7FA"/>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5663836"/>
                <w:lock w:val="sdtLocked"/>
                <w:placeholder>
                  <w:docPart w:val="212E8AE92BCA4F3D9B4663446DEB6933"/>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2311384"/>
                <w:lock w:val="sdtLocked"/>
                <w:placeholder>
                  <w:docPart w:val="DCF62799CBC74B5AA833308B184BAF4C"/>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9671509"/>
                <w:lock w:val="sdtLocked"/>
                <w:placeholder>
                  <w:docPart w:val="5D9BDB55F82B4B9C835132AE0264D4BE"/>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2117329"/>
                <w:lock w:val="sdtLocked"/>
                <w:placeholder>
                  <w:docPart w:val="EE71FFD7B5E3492AA264FAA58A7924AF"/>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8524484"/>
                <w:lock w:val="sdtLocked"/>
                <w:placeholder>
                  <w:docPart w:val="0F5AF591899E4026B6E4CE1BBAB00952"/>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8514703"/>
                <w:lock w:val="sdtLocked"/>
                <w:placeholder>
                  <w:docPart w:val="33619090D3514D24827C58EC559E562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8187531"/>
                <w:lock w:val="sdtLocked"/>
                <w:placeholder>
                  <w:docPart w:val="676F5AA3BB284A159A6EF97C9AC0D897"/>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141297"/>
                <w:lock w:val="sdtLocked"/>
                <w:placeholder>
                  <w:docPart w:val="83172F9D3FA74E3389CF7BC246688D0A"/>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9899236"/>
                <w:lock w:val="sdtLocked"/>
                <w:placeholder>
                  <w:docPart w:val="63D90159C0B242FB8D0C43CA940EBBB1"/>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935414"/>
                <w:lock w:val="sdtLocked"/>
                <w:placeholder>
                  <w:docPart w:val="FE06D4AAAF444D0593AF7D15178D4FCA"/>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6542240"/>
                <w:lock w:val="sdtLocked"/>
                <w:placeholder>
                  <w:docPart w:val="1296EA42B37649FF81EBE3CB7CB08017"/>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775398"/>
                <w:lock w:val="sdtLocked"/>
                <w:placeholder>
                  <w:docPart w:val="F81EF758C9E947CB8D6C88A4B8B0A5D3"/>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2204003"/>
                <w:lock w:val="sdtLocked"/>
                <w:placeholder>
                  <w:docPart w:val="138A3F1E3E024078A552EF3558C8E3F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3906035"/>
                <w:lock w:val="sdtLocked"/>
                <w:placeholder>
                  <w:docPart w:val="784B64B6BAB943D0AE17A60A00383A3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2127613"/>
                <w:lock w:val="sdtLocked"/>
                <w:placeholder>
                  <w:docPart w:val="E084AAFCEAAA467AA18CF16B3A113E6F"/>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6625888"/>
                <w:lock w:val="sdtLocked"/>
                <w:placeholder>
                  <w:docPart w:val="78FEC0AF978E4C5AB561E2E73ED4EA2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0478220"/>
                <w:lock w:val="sdtLocked"/>
                <w:placeholder>
                  <w:docPart w:val="1C57A71C4C8D4EFE9F7347274B5431F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250276"/>
                <w:lock w:val="sdtLocked"/>
                <w:placeholder>
                  <w:docPart w:val="56081FE0981748A5B9F6C4B9376681F8"/>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730873"/>
                <w:lock w:val="sdtLocked"/>
                <w:placeholder>
                  <w:docPart w:val="8409F4D54C6A4E25BDBD4E823BA9BA1B"/>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479130"/>
                <w:lock w:val="sdtLocked"/>
                <w:placeholder>
                  <w:docPart w:val="02445FB289E04E8AB53C7AD4EB672451"/>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223230"/>
                <w:lock w:val="sdtLocked"/>
                <w:placeholder>
                  <w:docPart w:val="A2EC5B0CC7B34D9BB7B94B98E6B8E132"/>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4189617"/>
                <w:lock w:val="sdtLocked"/>
                <w:placeholder>
                  <w:docPart w:val="3DC19B3CDB0B48C38FC0E8EA663EF44E"/>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3758123"/>
                <w:lock w:val="sdtLocked"/>
                <w:placeholder>
                  <w:docPart w:val="772B03A6231D4A5E93FAA5BB46484BC6"/>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5344573"/>
                <w:lock w:val="sdtLocked"/>
                <w:placeholder>
                  <w:docPart w:val="93D72BCB54BF448AAAB78A8862C5ACA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7724034"/>
                <w:lock w:val="sdtLocked"/>
                <w:placeholder>
                  <w:docPart w:val="41A826D2901746C4AEA32D07A362F8C9"/>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751097"/>
                <w:lock w:val="sdtLocked"/>
                <w:placeholder>
                  <w:docPart w:val="03BB424E116B4B589A60BDF4B1CC9189"/>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841284"/>
                <w:lock w:val="sdtLocked"/>
                <w:placeholder>
                  <w:docPart w:val="AF470435219A4D4FA5AA9CB7C89EEBA0"/>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4045528"/>
                <w:lock w:val="sdtLocked"/>
                <w:placeholder>
                  <w:docPart w:val="DC104190BC9E4320875E1BA87E43EAE0"/>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5147440"/>
                <w:lock w:val="sdtLocked"/>
                <w:placeholder>
                  <w:docPart w:val="71457BC3A6CE48AD9F027196EB1E17C0"/>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3081750"/>
                <w:lock w:val="sdtLocked"/>
                <w:placeholder>
                  <w:docPart w:val="D289D5DC794642E683FAA33DE95AFBCB"/>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7392322"/>
                <w:lock w:val="sdtLocked"/>
                <w:placeholder>
                  <w:docPart w:val="EA7653B7CEC84A01B6D1DF87DD4EF058"/>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6880818"/>
                <w:lock w:val="sdtLocked"/>
                <w:placeholder>
                  <w:docPart w:val="7DCBE6ECE6A243B0B53636936970781A"/>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6047737"/>
                <w:lock w:val="sdtLocked"/>
                <w:placeholder>
                  <w:docPart w:val="15D0DEF1266746C2888A3041A5072FC5"/>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6135480"/>
                <w:lock w:val="sdtLocked"/>
                <w:placeholder>
                  <w:docPart w:val="5542D6064DC64A69817AAA50C2A753B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1976627"/>
                <w:lock w:val="sdtLocked"/>
                <w:placeholder>
                  <w:docPart w:val="A0458BED01C9444F8484FBC6CB8CCAF1"/>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867303"/>
                <w:lock w:val="sdtLocked"/>
                <w:placeholder>
                  <w:docPart w:val="4D6B3B6EAFED41E5A086BC507DE7D99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2403734"/>
                <w:lock w:val="sdtLocked"/>
                <w:placeholder>
                  <w:docPart w:val="A241AD0F03924F57BFB2E234B1FE105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2893705"/>
                <w:lock w:val="sdtLocked"/>
                <w:placeholder>
                  <w:docPart w:val="80249F8460664AA18416667D4A7B9E3B"/>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5909290"/>
                <w:lock w:val="sdtLocked"/>
                <w:placeholder>
                  <w:docPart w:val="68AA1EB9BF1F40E380D7DCF3F23665E6"/>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589758"/>
                <w:lock w:val="sdtLocked"/>
                <w:placeholder>
                  <w:docPart w:val="B6428A2E64824FF29ACDB9D5D0B25BFC"/>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922904"/>
                <w:lock w:val="sdtLocked"/>
                <w:placeholder>
                  <w:docPart w:val="51C363781BEF41E6ADA102AC3565FBEA"/>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5236465"/>
                <w:lock w:val="sdtLocked"/>
                <w:placeholder>
                  <w:docPart w:val="CA1D45A87859485FB34347765ED7763C"/>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9664149"/>
                <w:lock w:val="sdtLocked"/>
                <w:placeholder>
                  <w:docPart w:val="6EC3279920914AE18F58A8F5FF0A4BB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605921"/>
                <w:lock w:val="sdtLocked"/>
                <w:placeholder>
                  <w:docPart w:val="B3BE26500DAB49A7B2519B9EC913EFA2"/>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8414502"/>
                <w:lock w:val="sdtLocked"/>
                <w:placeholder>
                  <w:docPart w:val="89FDC45A66884263A2D49F47FE4AEA67"/>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14234"/>
                <w:lock w:val="sdtLocked"/>
                <w:placeholder>
                  <w:docPart w:val="64060E9BA0214C19895F3E20387E26F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60627824"/>
                <w:lock w:val="sdtLocked"/>
                <w:placeholder>
                  <w:docPart w:val="1CA8A27F940440D4B98B04F199827B9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0682202"/>
                <w:lock w:val="sdtLocked"/>
                <w:placeholder>
                  <w:docPart w:val="69A32BF5C2DA4BA085FC667F7CC93424"/>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467683"/>
                <w:lock w:val="sdtLocked"/>
                <w:placeholder>
                  <w:docPart w:val="31DB10653E57446795DEC653D23E80A3"/>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8418263"/>
                <w:lock w:val="sdtLocked"/>
                <w:placeholder>
                  <w:docPart w:val="1768C0BFDF7841549E6113C6237A8F89"/>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7415150"/>
                <w:lock w:val="sdtLocked"/>
                <w:placeholder>
                  <w:docPart w:val="7E492A5F1A6A451EBAFBCD77C180E869"/>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8984833"/>
                <w:lock w:val="sdtLocked"/>
                <w:placeholder>
                  <w:docPart w:val="0A2778324DAD4F9F883C265DE998A099"/>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3738629"/>
                <w:lock w:val="sdtLocked"/>
                <w:placeholder>
                  <w:docPart w:val="76DAC7AD2C8345729616A33F8050ADFD"/>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5700230"/>
                <w:lock w:val="sdtLocked"/>
                <w:placeholder>
                  <w:docPart w:val="404C4DB2D4BB479EA343550F718D18A3"/>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15592"/>
                <w:lock w:val="sdtLocked"/>
                <w:placeholder>
                  <w:docPart w:val="7A1C4C9927EC4CF684B2745F661BAC74"/>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9981858"/>
                <w:lock w:val="sdtLocked"/>
                <w:placeholder>
                  <w:docPart w:val="5FCE60EC2D9C4E988000DC104EED5C2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1759036"/>
                <w:lock w:val="sdtLocked"/>
                <w:placeholder>
                  <w:docPart w:val="0B557EA7413F4EE799725D527B4EDB7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8699263"/>
                <w:lock w:val="sdtLocked"/>
                <w:placeholder>
                  <w:docPart w:val="96C01D23D49848D0BD358571D76E002C"/>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8941550"/>
                <w:lock w:val="sdtLocked"/>
                <w:placeholder>
                  <w:docPart w:val="3A93F1D116634596897586E4BE7FFF3A"/>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8084740"/>
                <w:lock w:val="sdtLocked"/>
                <w:placeholder>
                  <w:docPart w:val="8F58068FB9744E84B86AD1DBAF8C0DB7"/>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3985764"/>
                <w:lock w:val="sdtLocked"/>
                <w:placeholder>
                  <w:docPart w:val="5A9EE3D3620A4B5BA8B3AB87F4A18C62"/>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894994"/>
                <w:lock w:val="sdtLocked"/>
                <w:placeholder>
                  <w:docPart w:val="82850ADB027C41CDA29C7B7E34095660"/>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5758751"/>
                <w:lock w:val="sdtLocked"/>
                <w:placeholder>
                  <w:docPart w:val="A2D0C7ADC5F948D4AF256CFCA281376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931565"/>
                <w:lock w:val="sdtLocked"/>
                <w:placeholder>
                  <w:docPart w:val="693BCAEAACC04739BA472C6C0698753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4213423"/>
                <w:lock w:val="sdtLocked"/>
                <w:placeholder>
                  <w:docPart w:val="C0DA9D4810DD4D3685EA6229F789885D"/>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0897950"/>
                <w:lock w:val="sdtLocked"/>
                <w:placeholder>
                  <w:docPart w:val="B4FD103081F8491CBC3762B8782507F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2241919"/>
                <w:lock w:val="sdtLocked"/>
                <w:placeholder>
                  <w:docPart w:val="5BF7E8DB48B041B7987A7015FC1FCFB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2634760"/>
                <w:lock w:val="sdtLocked"/>
                <w:placeholder>
                  <w:docPart w:val="195616F9A47B475B8D169978693EC840"/>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8497923"/>
                <w:lock w:val="sdtLocked"/>
                <w:placeholder>
                  <w:docPart w:val="A3F3D193612C4764A809DAC4F47282C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972226"/>
                <w:lock w:val="sdtLocked"/>
                <w:placeholder>
                  <w:docPart w:val="F40AF4EFA8194E94AB1C3C9C51E0DF7D"/>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595593"/>
                <w:lock w:val="sdtLocked"/>
                <w:placeholder>
                  <w:docPart w:val="913055E640E24179999351E8F80B31E9"/>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3959502"/>
                <w:lock w:val="sdtLocked"/>
                <w:placeholder>
                  <w:docPart w:val="AD9D1D37AE3943EFA91226D7E7BAB9AE"/>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413863"/>
                <w:lock w:val="sdtLocked"/>
                <w:placeholder>
                  <w:docPart w:val="171C1201D5C34A41B29E5274992D74FF"/>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5038987"/>
                <w:lock w:val="sdtLocked"/>
                <w:placeholder>
                  <w:docPart w:val="FADA1C664A644DB0B9BE04F565F2D8F8"/>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1779217"/>
                <w:lock w:val="sdtLocked"/>
                <w:placeholder>
                  <w:docPart w:val="231BBFC1631B4F92A786A502798C159C"/>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7371517"/>
                <w:lock w:val="sdtLocked"/>
                <w:placeholder>
                  <w:docPart w:val="6392BEAB14FD4DAC8BD46C8EB1E7943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966025"/>
                <w:lock w:val="sdtLocked"/>
                <w:placeholder>
                  <w:docPart w:val="4AA68B0CB79A45C69FEC0DED9E2DF6B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27111"/>
                <w:lock w:val="sdtLocked"/>
                <w:placeholder>
                  <w:docPart w:val="D5D542F853C74E89A57FFD11012E4976"/>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5079451"/>
                <w:lock w:val="sdtLocked"/>
                <w:placeholder>
                  <w:docPart w:val="89B0B627846B4FCC9FA6B70E32AB5E8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1782493"/>
                <w:lock w:val="sdtLocked"/>
                <w:placeholder>
                  <w:docPart w:val="F7DC02F58C4F4DC7BB3C9F5C7B170DAD"/>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7089881"/>
                <w:lock w:val="sdtLocked"/>
                <w:placeholder>
                  <w:docPart w:val="8CF98E4D933446B4A87B4532AC35F077"/>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597576"/>
                <w:lock w:val="sdtLocked"/>
                <w:placeholder>
                  <w:docPart w:val="8F72EB447AEC44F397CD566E81F5989B"/>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5315151"/>
                <w:lock w:val="sdtLocked"/>
                <w:placeholder>
                  <w:docPart w:val="350A5E05CAFD41E98F226343D9BFAE0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5322386"/>
                <w:lock w:val="sdtLocked"/>
                <w:placeholder>
                  <w:docPart w:val="B9A68C1126E843C8A726D34E880DE85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13302"/>
                <w:lock w:val="sdtLocked"/>
                <w:placeholder>
                  <w:docPart w:val="B8D6A4A39291475EADF61420F8E03EA9"/>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1797478"/>
                <w:lock w:val="sdtLocked"/>
                <w:placeholder>
                  <w:docPart w:val="7C1C1716E2F143DEA8F5D2AFAB8E57C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0488178"/>
                <w:lock w:val="sdtLocked"/>
                <w:placeholder>
                  <w:docPart w:val="7B63A35E18AE4EB28F23241FB042AA5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0279292"/>
                <w:lock w:val="sdtLocked"/>
                <w:placeholder>
                  <w:docPart w:val="CE52FC260A8B4D98A44B3C015630254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2911711"/>
                <w:lock w:val="sdtLocked"/>
                <w:placeholder>
                  <w:docPart w:val="BCC87FDF9BDA4A6DBE8D169D823961CB"/>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17038"/>
                <w:lock w:val="sdtLocked"/>
                <w:placeholder>
                  <w:docPart w:val="122E51A8AE3F4DE0993CE1BBF9FFF50A"/>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830843"/>
                <w:lock w:val="sdtLocked"/>
                <w:placeholder>
                  <w:docPart w:val="A5D99D6762AB4D549C15E32B2151E25B"/>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9887307"/>
                <w:lock w:val="sdtLocked"/>
                <w:placeholder>
                  <w:docPart w:val="D36AA0DE342043378DD414B0FC0C09F3"/>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8468493"/>
                <w:lock w:val="sdtLocked"/>
                <w:placeholder>
                  <w:docPart w:val="76916545F53F43A4AF67513D3D0DB275"/>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255810"/>
                <w:lock w:val="sdtLocked"/>
                <w:placeholder>
                  <w:docPart w:val="F8094BB3C61D43D6B0B64C907B9EEFBF"/>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9214968"/>
                <w:lock w:val="sdtLocked"/>
                <w:placeholder>
                  <w:docPart w:val="615EC944615B42098B6CFF3908A38C6E"/>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296656"/>
                <w:lock w:val="sdtLocked"/>
                <w:placeholder>
                  <w:docPart w:val="5FA1AF7FFAA54546A56AF6C213D5CE3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3447337"/>
                <w:lock w:val="sdtLocked"/>
                <w:placeholder>
                  <w:docPart w:val="C24194BE09E74320AC02C47AF3B59DE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9856237"/>
                <w:lock w:val="sdtLocked"/>
                <w:placeholder>
                  <w:docPart w:val="913A087834E943D0A468B80104D812F5"/>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4519737"/>
                <w:lock w:val="sdtLocked"/>
                <w:placeholder>
                  <w:docPart w:val="8CD167CFD38F401EBD6BE76464DAB2E5"/>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73939120"/>
                <w:lock w:val="sdtLocked"/>
                <w:placeholder>
                  <w:docPart w:val="A5469FACBA474CE889185E2B9912BFB6"/>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6122426"/>
                <w:lock w:val="sdtLocked"/>
                <w:placeholder>
                  <w:docPart w:val="E21017FA14864A6E9DB51D78F4096C09"/>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851009"/>
                <w:lock w:val="sdtLocked"/>
                <w:placeholder>
                  <w:docPart w:val="A0EE501425A54A2D8F4EECA302F98BED"/>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0129050"/>
                <w:lock w:val="sdtLocked"/>
                <w:placeholder>
                  <w:docPart w:val="38CE4BFFE39A402EBB6A703BAF2C3094"/>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3136598"/>
                <w:lock w:val="sdtLocked"/>
                <w:placeholder>
                  <w:docPart w:val="CE5692E976354AF8B5EE3CD559EB48B0"/>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36227642"/>
                <w:lock w:val="sdtLocked"/>
                <w:placeholder>
                  <w:docPart w:val="07075717FE6144489C5DFEFD8930BAEF"/>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9818580"/>
                <w:lock w:val="sdtLocked"/>
                <w:placeholder>
                  <w:docPart w:val="18A787F0EE8B4AA4843D609FAA2AFEEB"/>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69691701"/>
                <w:lock w:val="sdtLocked"/>
                <w:placeholder>
                  <w:docPart w:val="7F861DF9DF0E4A64BE1DD519497554C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8683289"/>
                <w:lock w:val="sdtLocked"/>
                <w:placeholder>
                  <w:docPart w:val="9225F3A314904684AC20BD77304FDEB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3253225"/>
                <w:lock w:val="sdtLocked"/>
                <w:placeholder>
                  <w:docPart w:val="7165941FD2874B3AB8804B55EF31087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6886414"/>
                <w:lock w:val="sdtLocked"/>
                <w:placeholder>
                  <w:docPart w:val="241609E0D233418B89BDE1D55F21530A"/>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526451"/>
                <w:lock w:val="sdtLocked"/>
                <w:placeholder>
                  <w:docPart w:val="573EC2FC498F4932A490D2601230E459"/>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7430183"/>
                <w:lock w:val="sdtLocked"/>
                <w:placeholder>
                  <w:docPart w:val="DE1DEDD56CE9477F8FABE58486A69AFB"/>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2936485"/>
                <w:lock w:val="sdtLocked"/>
                <w:placeholder>
                  <w:docPart w:val="CA9DFBDFCB1A45E8B3EF9A8135660A4A"/>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090207"/>
                <w:lock w:val="sdtLocked"/>
                <w:placeholder>
                  <w:docPart w:val="45746D99E43D4586ACF3A3B5A705711D"/>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1434787"/>
                <w:lock w:val="sdtLocked"/>
                <w:placeholder>
                  <w:docPart w:val="6E14C688E05146C6B1343E57446A3302"/>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0469724"/>
                <w:lock w:val="sdtLocked"/>
                <w:placeholder>
                  <w:docPart w:val="85268F8481354588AC46056D38CB431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066890"/>
                <w:lock w:val="sdtLocked"/>
                <w:placeholder>
                  <w:docPart w:val="46928FC77E274CEEA3B23F5B3305035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9324051"/>
                <w:lock w:val="sdtLocked"/>
                <w:placeholder>
                  <w:docPart w:val="4FC3F5681CF943D5971B032B1F5E934B"/>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87880070"/>
                <w:lock w:val="sdtLocked"/>
                <w:placeholder>
                  <w:docPart w:val="B72C76E5C82C458AACD56222847929A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4484532"/>
                <w:lock w:val="sdtLocked"/>
                <w:placeholder>
                  <w:docPart w:val="1BCEEDFE7E284F859387A06EAE3ABF60"/>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1649561"/>
                <w:lock w:val="sdtLocked"/>
                <w:placeholder>
                  <w:docPart w:val="15E44F2794EC4E90BF10AB1BF438631E"/>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7617965"/>
                <w:lock w:val="sdtLocked"/>
                <w:placeholder>
                  <w:docPart w:val="1941B71068164EBB822AF6CE2FB91253"/>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8950696"/>
                <w:lock w:val="sdtLocked"/>
                <w:placeholder>
                  <w:docPart w:val="4E43A024044E456C8AAE0B22A4C2AA5E"/>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0094025"/>
                <w:lock w:val="sdtLocked"/>
                <w:placeholder>
                  <w:docPart w:val="B2AAAEDB320F4580A7EA6BE145928ABA"/>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8018633"/>
                <w:lock w:val="sdtLocked"/>
                <w:placeholder>
                  <w:docPart w:val="48437490AB374933A257DE615E5F1DB1"/>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6351745"/>
                <w:lock w:val="sdtLocked"/>
                <w:placeholder>
                  <w:docPart w:val="6A56BD3A80E446BCA82974149224B14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4890949"/>
                <w:lock w:val="sdtLocked"/>
                <w:placeholder>
                  <w:docPart w:val="878CDCF5EB15481282AC75325149F7A4"/>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0908558"/>
                <w:lock w:val="sdtLocked"/>
                <w:placeholder>
                  <w:docPart w:val="36B116BFAD104ECE934F4E4299385001"/>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3077536"/>
                <w:lock w:val="sdtLocked"/>
                <w:placeholder>
                  <w:docPart w:val="13F8C15076714BB992599A01ED4ECB81"/>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1249440"/>
                <w:lock w:val="sdtLocked"/>
                <w:placeholder>
                  <w:docPart w:val="A73D4D80191548DDACD851473566F109"/>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2400564"/>
                <w:lock w:val="sdtLocked"/>
                <w:placeholder>
                  <w:docPart w:val="1DF0231EA1A040C9BD56D5ABE3325F8C"/>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6796424"/>
                <w:lock w:val="sdtLocked"/>
                <w:placeholder>
                  <w:docPart w:val="32AEB2E50B0E4BFA8B5AE682CFBF8974"/>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5539241"/>
                <w:lock w:val="sdtLocked"/>
                <w:placeholder>
                  <w:docPart w:val="A7971CCD18BD4F6DAE2D7F5B423CEF2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5411325"/>
                <w:lock w:val="sdtLocked"/>
                <w:placeholder>
                  <w:docPart w:val="8E8F00D1B263461896A8ABDCD889E1BD"/>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2352926"/>
                <w:lock w:val="sdtLocked"/>
                <w:placeholder>
                  <w:docPart w:val="54C47038600F4AA19BB5A07AB6D9A9FC"/>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6316963"/>
                <w:lock w:val="sdtLocked"/>
                <w:placeholder>
                  <w:docPart w:val="6842EBA63CA142038C4063DA46068AF9"/>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745940"/>
                <w:lock w:val="sdtLocked"/>
                <w:placeholder>
                  <w:docPart w:val="1F5E98AF7E094CF482AE6AB6BE8C6DD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5834939"/>
                <w:lock w:val="sdtLocked"/>
                <w:placeholder>
                  <w:docPart w:val="5650537A31764CC59C19C3A5D23A1F28"/>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8303603"/>
                <w:lock w:val="sdtLocked"/>
                <w:placeholder>
                  <w:docPart w:val="31477F8D48CE4BD78CA51324BC4C8638"/>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7811809"/>
                <w:lock w:val="sdtLocked"/>
                <w:placeholder>
                  <w:docPart w:val="55940BA7BD1B4223B3FD580B9C749972"/>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8721065"/>
                <w:lock w:val="sdtLocked"/>
                <w:placeholder>
                  <w:docPart w:val="94B4B229CC234C63AC934DE86C2EE4B3"/>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7077144"/>
                <w:lock w:val="sdtLocked"/>
                <w:placeholder>
                  <w:docPart w:val="2432B01CA3C846719D19F652386F4C99"/>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1999835"/>
                <w:lock w:val="sdtLocked"/>
                <w:placeholder>
                  <w:docPart w:val="D7CDCD3EBA104BEA9B5604ECFAF1F09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6828476"/>
                <w:lock w:val="sdtLocked"/>
                <w:placeholder>
                  <w:docPart w:val="3E43673787BB4568949022F8BC436471"/>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7058267"/>
                <w:lock w:val="sdtLocked"/>
                <w:placeholder>
                  <w:docPart w:val="5220650753C64FAB869F00AE28FFF3A9"/>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5725002"/>
                <w:lock w:val="sdtLocked"/>
                <w:placeholder>
                  <w:docPart w:val="4CD1EA7FBD9F475F99AAC841A0BF739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5473902"/>
                <w:lock w:val="sdtLocked"/>
                <w:placeholder>
                  <w:docPart w:val="BC711688A38140D8BCEC65EB0B744D5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8666089"/>
                <w:lock w:val="sdtLocked"/>
                <w:placeholder>
                  <w:docPart w:val="E068B4BC8FAB4A9B8C47D51DFE08CAAA"/>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5120504"/>
                <w:lock w:val="sdtLocked"/>
                <w:placeholder>
                  <w:docPart w:val="A8F690F736584A99AF9B477A63024CE4"/>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4853893"/>
                <w:lock w:val="sdtLocked"/>
                <w:placeholder>
                  <w:docPart w:val="C306319A556143AD846F370B87287712"/>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6962113"/>
                <w:lock w:val="sdtLocked"/>
                <w:placeholder>
                  <w:docPart w:val="A1A86FA5C8C94771B3781CBB107B839A"/>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3501353"/>
                <w:lock w:val="sdtLocked"/>
                <w:placeholder>
                  <w:docPart w:val="C434035CAFA748248EE90B2B49E67914"/>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9457334"/>
                <w:lock w:val="sdtLocked"/>
                <w:placeholder>
                  <w:docPart w:val="771A2718EFF845BBA3E299E9BECF6C6D"/>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8848857"/>
                <w:lock w:val="sdtLocked"/>
                <w:placeholder>
                  <w:docPart w:val="A77E199C309E400BBA2868CE7920AE73"/>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5118323"/>
                <w:lock w:val="sdtLocked"/>
                <w:placeholder>
                  <w:docPart w:val="CD25C29F82D14AEDB01E1FBFF5E14644"/>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2536728"/>
                <w:lock w:val="sdtLocked"/>
                <w:placeholder>
                  <w:docPart w:val="31FBBBF5396D4DD8A5942C41C73463FA"/>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59978798"/>
                <w:lock w:val="sdtLocked"/>
                <w:placeholder>
                  <w:docPart w:val="C28D94D3C4B14EF9809782DA4DEF8AA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144510"/>
                <w:lock w:val="sdtLocked"/>
                <w:placeholder>
                  <w:docPart w:val="E384E83F325F4C91849D1B8D6639E4BF"/>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9811332"/>
                <w:lock w:val="sdtLocked"/>
                <w:placeholder>
                  <w:docPart w:val="6E8067A304014CF3AEB964B111B8526E"/>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288552"/>
                <w:lock w:val="sdtLocked"/>
                <w:placeholder>
                  <w:docPart w:val="EB36DA3242CE4A638D105C20C418ACC1"/>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6633108"/>
                <w:lock w:val="sdtLocked"/>
                <w:placeholder>
                  <w:docPart w:val="C50868801D714BCEB16D7A133D5280F8"/>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1250608"/>
                <w:lock w:val="sdtLocked"/>
                <w:placeholder>
                  <w:docPart w:val="CB5C3E92081F47C69B600A0DCB6156D4"/>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6781374"/>
                <w:lock w:val="sdtLocked"/>
                <w:placeholder>
                  <w:docPart w:val="E381D68534564ADDA3267A5513B750D0"/>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9153144"/>
                <w:lock w:val="sdtLocked"/>
                <w:placeholder>
                  <w:docPart w:val="19FE6C169C8C4FBA9A158EE764E300DF"/>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6628742"/>
                <w:lock w:val="sdtLocked"/>
                <w:placeholder>
                  <w:docPart w:val="991509A1F9FF4C1FA29F97329B4DECA6"/>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127805"/>
                <w:lock w:val="sdtLocked"/>
                <w:placeholder>
                  <w:docPart w:val="47A3B977E94F4A08B5D9176370C4AD8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4169379"/>
                <w:lock w:val="sdtLocked"/>
                <w:placeholder>
                  <w:docPart w:val="E8E7BDDE477B4BA0BD0932A1382E96C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0384898"/>
                <w:lock w:val="sdtLocked"/>
                <w:placeholder>
                  <w:docPart w:val="7B18A618BA6444F5A70C4B40C5E888E2"/>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1541788"/>
                <w:lock w:val="sdtLocked"/>
                <w:placeholder>
                  <w:docPart w:val="4C7FD2FEC63E418881A820E1598D9B70"/>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2798800"/>
                <w:lock w:val="sdtLocked"/>
                <w:placeholder>
                  <w:docPart w:val="D690841EA8DA40C5B644C4BAB6A9E71C"/>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936746"/>
                <w:lock w:val="sdtLocked"/>
                <w:placeholder>
                  <w:docPart w:val="4505FB1AAD90479E93166590F8D4D0DB"/>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0808113"/>
                <w:lock w:val="sdtLocked"/>
                <w:placeholder>
                  <w:docPart w:val="FB8D6354D485459BA71C75ABE8BCF225"/>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2985435"/>
                <w:lock w:val="sdtLocked"/>
                <w:placeholder>
                  <w:docPart w:val="0EC87C9C645C4B61B227BAEC39C11D6E"/>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484686"/>
                <w:lock w:val="sdtLocked"/>
                <w:placeholder>
                  <w:docPart w:val="55B0F69E0EB946F2A6BD6EF895A71A8E"/>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9401913"/>
                <w:lock w:val="sdtLocked"/>
                <w:placeholder>
                  <w:docPart w:val="7F302E3E523446D392952C21D95535FD"/>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2733362"/>
                <w:lock w:val="sdtLocked"/>
                <w:placeholder>
                  <w:docPart w:val="662FB48A5AFE42F7B62760E61F85729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0598947"/>
                <w:lock w:val="sdtLocked"/>
                <w:placeholder>
                  <w:docPart w:val="0ECC748D64F84BD4B925AF932AE6862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4030578"/>
                <w:lock w:val="sdtLocked"/>
                <w:placeholder>
                  <w:docPart w:val="A5F27465D54441F9877559F3389D34E4"/>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4915430"/>
                <w:lock w:val="sdtLocked"/>
                <w:placeholder>
                  <w:docPart w:val="B9B979737A564B54BF39093D1DBFA7CD"/>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7919296"/>
                <w:lock w:val="sdtLocked"/>
                <w:placeholder>
                  <w:docPart w:val="CD676CEDB4024AC6AB7EEFB960D9721A"/>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256697"/>
                <w:lock w:val="sdtLocked"/>
                <w:placeholder>
                  <w:docPart w:val="76CE4C5DA679483390C767068849A22B"/>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5991300"/>
                <w:lock w:val="sdtLocked"/>
                <w:placeholder>
                  <w:docPart w:val="66815268F65D4CE8933A318BBA4E236D"/>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1516413"/>
                <w:lock w:val="sdtLocked"/>
                <w:placeholder>
                  <w:docPart w:val="905601DB207A4E82ABBCD5AEDF9F1F6B"/>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388070"/>
                <w:lock w:val="sdtLocked"/>
                <w:placeholder>
                  <w:docPart w:val="AD1CB8A5DC174E4C9365BF34EE42FF9A"/>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6890822"/>
                <w:lock w:val="sdtLocked"/>
                <w:placeholder>
                  <w:docPart w:val="B7E9A43D5EE44ACA9389B76546FD3177"/>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093355"/>
                <w:lock w:val="sdtLocked"/>
                <w:placeholder>
                  <w:docPart w:val="61289565536D4F4786D40E8C0A62BD2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7702610"/>
                <w:lock w:val="sdtLocked"/>
                <w:placeholder>
                  <w:docPart w:val="6C8AAE6C039144A4AD8C0515ABC3666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222291"/>
                <w:lock w:val="sdtLocked"/>
                <w:placeholder>
                  <w:docPart w:val="352C64F853604988A00AF767994F6918"/>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2482951"/>
                <w:lock w:val="sdtLocked"/>
                <w:placeholder>
                  <w:docPart w:val="870823AB7CED44F788ECFE0BD61B6C98"/>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0656356"/>
                <w:lock w:val="sdtLocked"/>
                <w:placeholder>
                  <w:docPart w:val="94F85FB59F454E8DA5C8B14E88B1E67F"/>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379033"/>
                <w:lock w:val="sdtLocked"/>
                <w:placeholder>
                  <w:docPart w:val="D0B203402A734437842D639CB4EEF264"/>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384075"/>
                <w:lock w:val="sdtLocked"/>
                <w:placeholder>
                  <w:docPart w:val="91F1353C6D34441BA435357BD5270982"/>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858634"/>
                <w:lock w:val="sdtLocked"/>
                <w:placeholder>
                  <w:docPart w:val="008C95BEC0C4489F8350AFDF5FD94D11"/>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0432732"/>
                <w:lock w:val="sdtLocked"/>
                <w:placeholder>
                  <w:docPart w:val="A066B7B4A55B473FB4D46C91AF4D2933"/>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0199031"/>
                <w:lock w:val="sdtLocked"/>
                <w:placeholder>
                  <w:docPart w:val="8A61567F0A8C40A9B6D8F30046806B04"/>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772138"/>
                <w:lock w:val="sdtLocked"/>
                <w:placeholder>
                  <w:docPart w:val="F896E9CEC7B84FCD9C0F59F8C8AF5BC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4502289"/>
                <w:lock w:val="sdtLocked"/>
                <w:placeholder>
                  <w:docPart w:val="308BCB1DF49B422F93508D4D36B6A20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724275"/>
                <w:lock w:val="sdtLocked"/>
                <w:placeholder>
                  <w:docPart w:val="75A3D56B7F054E3097BE6C7F745B0AE9"/>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9834652"/>
                <w:lock w:val="sdtLocked"/>
                <w:placeholder>
                  <w:docPart w:val="90365BE56E6D41E092294F0913149108"/>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7734464"/>
                <w:lock w:val="sdtLocked"/>
                <w:placeholder>
                  <w:docPart w:val="A9941BB99FFE458FACCD2AED3897B53F"/>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8419529"/>
                <w:lock w:val="sdtLocked"/>
                <w:placeholder>
                  <w:docPart w:val="5100236B77554E3BA7279E14E908225B"/>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7808099"/>
                <w:lock w:val="sdtLocked"/>
                <w:placeholder>
                  <w:docPart w:val="016D767A987942C5B23980E40382C086"/>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4703293"/>
                <w:lock w:val="sdtLocked"/>
                <w:placeholder>
                  <w:docPart w:val="016CD260C8C64339BEF033A72EC9694D"/>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3735171"/>
                <w:lock w:val="sdtLocked"/>
                <w:placeholder>
                  <w:docPart w:val="76525D3C03D140B5897B8590E2C85966"/>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9219896"/>
                <w:lock w:val="sdtLocked"/>
                <w:placeholder>
                  <w:docPart w:val="C6C31DEF91A4475A8A1ACD08BDBC70B9"/>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4154673"/>
                <w:lock w:val="sdtLocked"/>
                <w:placeholder>
                  <w:docPart w:val="81F7EF6451DA4F1A921FD4C356A2C6E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9625475"/>
                <w:lock w:val="sdtLocked"/>
                <w:placeholder>
                  <w:docPart w:val="3A15BDB8CA8240EA94F70ED620880BC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8094696"/>
                <w:lock w:val="sdtLocked"/>
                <w:placeholder>
                  <w:docPart w:val="F3C65141F385457DAE6D0F1C8AC985FC"/>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0361608"/>
                <w:lock w:val="sdtLocked"/>
                <w:placeholder>
                  <w:docPart w:val="559C0D20C16346B8A866D3281C6093E9"/>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0601820"/>
                <w:lock w:val="sdtLocked"/>
                <w:placeholder>
                  <w:docPart w:val="656F0FF10F404562965CFFE63D656CA5"/>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5119106"/>
                <w:lock w:val="sdtLocked"/>
                <w:placeholder>
                  <w:docPart w:val="045821E307CE439BA41C3C34B1C64868"/>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9120793"/>
                <w:lock w:val="sdtLocked"/>
                <w:placeholder>
                  <w:docPart w:val="B0C2E417C1774AF19406304996152CDE"/>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7168728"/>
                <w:lock w:val="sdtLocked"/>
                <w:placeholder>
                  <w:docPart w:val="3D6BBD45C3AE4B1C94BF05EFDE39066B"/>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4427838"/>
                <w:lock w:val="sdtLocked"/>
                <w:placeholder>
                  <w:docPart w:val="75FF529C3ED54578AB46DBDD29D5C424"/>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2667089"/>
                <w:lock w:val="sdtLocked"/>
                <w:placeholder>
                  <w:docPart w:val="4959DE52555F4F65AD1E16C9F0852106"/>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4280325"/>
                <w:lock w:val="sdtLocked"/>
                <w:placeholder>
                  <w:docPart w:val="FEEF81AC95824269873CEC8101D6F89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38373"/>
                <w:lock w:val="sdtLocked"/>
                <w:placeholder>
                  <w:docPart w:val="C7072D1AF69949EF8589E2F8B86ABEB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3194038"/>
                <w:lock w:val="sdtLocked"/>
                <w:placeholder>
                  <w:docPart w:val="B03DDADB2D26447BA2FEEDA13C555602"/>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7082461"/>
                <w:lock w:val="sdtLocked"/>
                <w:placeholder>
                  <w:docPart w:val="E2C68CC43B21472EBBA58037B8909931"/>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5062751"/>
                <w:lock w:val="sdtLocked"/>
                <w:placeholder>
                  <w:docPart w:val="CE5DF8D6D3224EAFB9AE96B1FBB7FA4C"/>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105915"/>
                <w:lock w:val="sdtLocked"/>
                <w:placeholder>
                  <w:docPart w:val="75A4753277D6443F9103A239B0999674"/>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5935331"/>
                <w:lock w:val="sdtLocked"/>
                <w:placeholder>
                  <w:docPart w:val="FE64AB7F1F1B4E37B0C360D8468D93CC"/>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0031051"/>
                <w:lock w:val="sdtLocked"/>
                <w:placeholder>
                  <w:docPart w:val="054DD1DD55504025B9204624A0E1FEB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7933932"/>
                <w:lock w:val="sdtLocked"/>
                <w:placeholder>
                  <w:docPart w:val="685BAA70E3A24D249A322E2128F69268"/>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2199696"/>
                <w:lock w:val="sdtLocked"/>
                <w:placeholder>
                  <w:docPart w:val="062481D8AB474A4FAC044C21B28637FC"/>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7592422"/>
                <w:lock w:val="sdtLocked"/>
                <w:placeholder>
                  <w:docPart w:val="7AB85E210CF64953ABB23E7F3879D4EB"/>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8726674"/>
                <w:lock w:val="sdtLocked"/>
                <w:placeholder>
                  <w:docPart w:val="199F9CB0DE2B400A829D7161AC96144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7800354"/>
                <w:lock w:val="sdtLocked"/>
                <w:placeholder>
                  <w:docPart w:val="33020BD0FD6C4006B5306938DB07E07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97878410"/>
                <w:lock w:val="sdtLocked"/>
                <w:placeholder>
                  <w:docPart w:val="F74C7630AAB14E1D90EEB1C0A0F57100"/>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829487"/>
                <w:lock w:val="sdtLocked"/>
                <w:placeholder>
                  <w:docPart w:val="E8A2AAA472C14EA889B3D92EFDF70B26"/>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1494456"/>
                <w:lock w:val="sdtLocked"/>
                <w:placeholder>
                  <w:docPart w:val="519C4874FF2D4D729BB39B4FFBAFDA52"/>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0582334"/>
                <w:lock w:val="sdtLocked"/>
                <w:placeholder>
                  <w:docPart w:val="49D736970AA54D70BC583BA28119E22B"/>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2878074"/>
                <w:lock w:val="sdtLocked"/>
                <w:placeholder>
                  <w:docPart w:val="FDBBF33E81204885B914A622D9866E4F"/>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720882"/>
                <w:lock w:val="sdtLocked"/>
                <w:placeholder>
                  <w:docPart w:val="8FFC731E50F7438881FC30098BA1DF5A"/>
                </w:placeholder>
                <w:text/>
              </w:sdtPr>
              <w:sdtEndPr/>
              <w:sdtContent>
                <w:r w:rsidRPr="00711F0E" w:rsidR="00BA6290">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2892113"/>
                <w:lock w:val="sdtLocked"/>
                <w:placeholder>
                  <w:docPart w:val="6161FDFC2A1945FCB4AD0AF1DAAF87DB"/>
                </w:placeholder>
                <w:text/>
              </w:sdtPr>
              <w:sdtEndPr/>
              <w:sdtContent>
                <w:r w:rsidRPr="00711F0E" w:rsidR="00BA6290">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0898937"/>
                <w:lock w:val="sdtLocked"/>
                <w:placeholder>
                  <w:docPart w:val="E40247C509E44C6CAF4CD0A3179FA5A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7363376"/>
                <w:lock w:val="sdtLocked"/>
                <w:placeholder>
                  <w:docPart w:val="E0ACD3349C1D4B1794914C96E8DA8C1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3327805"/>
                <w:lock w:val="sdtLocked"/>
                <w:placeholder>
                  <w:docPart w:val="3C071340A1B04759BA5A0B2EA47E83DE"/>
                </w:placeholder>
                <w:text/>
              </w:sdtPr>
              <w:sdtEndPr/>
              <w:sdtContent>
                <w:r w:rsidRPr="00711F0E" w:rsidR="00BA6290">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7230903"/>
                <w:lock w:val="sdtLocked"/>
                <w:placeholder>
                  <w:docPart w:val="FB0DDAD577904FAAA516C10257961578"/>
                </w:placeholder>
                <w:text/>
              </w:sdtPr>
              <w:sdtEndPr/>
              <w:sdtContent>
                <w:r w:rsidRPr="00711F0E" w:rsidR="00BA6290">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3964765"/>
                <w:lock w:val="sdtLocked"/>
                <w:placeholder>
                  <w:docPart w:val="6AC56B0A522F41CA9C12F033E7A81A6B"/>
                </w:placeholder>
                <w:text/>
              </w:sdtPr>
              <w:sdtEndPr/>
              <w:sdtContent>
                <w:r w:rsidRPr="00711F0E" w:rsidR="00BA6290">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26882334"/>
                <w:lock w:val="sdtLocked"/>
                <w:placeholder>
                  <w:docPart w:val="F5616F60A55D44D8900185ACDED76462"/>
                </w:placeholder>
                <w:text/>
              </w:sdtPr>
              <w:sdtEndPr/>
              <w:sdtContent>
                <w:r w:rsidRPr="00711F0E" w:rsidR="00BA6290">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8598479"/>
                <w:lock w:val="sdtLocked"/>
                <w:placeholder>
                  <w:docPart w:val="614F3A4BDC5043F49D841A141EDC64C2"/>
                </w:placeholder>
                <w:text/>
              </w:sdtPr>
              <w:sdtEndPr/>
              <w:sdtContent>
                <w:r w:rsidRPr="00711F0E" w:rsidR="00BA6290">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811533"/>
                <w:lock w:val="sdtLocked"/>
                <w:placeholder>
                  <w:docPart w:val="3CAB9830695C4151B10FC2080685F080"/>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9795407"/>
                <w:lock w:val="sdtLocked"/>
                <w:placeholder>
                  <w:docPart w:val="B4EB1CFA36174652A5A6997B36F58DA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Pr="00711F0E" w:rsidR="00865B6D">
                  <w:t>-</w:t>
                </w:r>
              </w:sdtContent>
            </w:sdt>
          </w:p>
        </w:tc>
        <w:tc>
          <w:tcPr>
            <w:tcW w:w="1418"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5047632"/>
                <w:lock w:val="sdtLocked"/>
                <w:placeholder>
                  <w:docPart w:val="665E261594FB488B8685C1A4E2DD3103"/>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Pr="00711F0E" w:rsidR="00865B6D">
                  <w:t>-</w:t>
                </w:r>
              </w:sdtContent>
            </w:sdt>
          </w:p>
        </w:tc>
        <w:tc>
          <w:tcPr>
            <w:tcW w:w="1275"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65804069"/>
                <w:lock w:val="sdtLocked"/>
                <w:placeholder>
                  <w:docPart w:val="30EAEF4F503E45E9A260481305451E91"/>
                </w:placeholder>
                <w:dataBinding w:prefixMappings="xmlns:ns0='http://wwww.hallomagic.com/xbrl/consistency' xmlns:ns1='consistency' " w:xpath="/ns0:xbrlConsistency[1]/ns1:ccConsistency[1]/ns1:ccSign_KuCunGuneeq_instant_T-1[1]" w:storeItemID="{B06C364F-10E7-4ED6-AD52-CA5310D855A1}"/>
                <w:text/>
              </w:sdtPr>
              <w:sdtEndPr/>
              <w:sdtContent>
                <w:r w:rsidRPr="00711F0E" w:rsidR="00865B6D">
                  <w:t>-</w:t>
                </w:r>
              </w:sdtContent>
            </w:sdt>
          </w:p>
        </w:tc>
        <w:tc>
          <w:tcPr>
            <w:tcW w:w="1560" w:type="dxa"/>
            <w:tcBorders>
              <w:righ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8490668"/>
                <w:lock w:val="sdtLocked"/>
                <w:placeholder>
                  <w:docPart w:val="6F33C7A91F4940AD9D8FACCC0DB2E32B"/>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Pr="00711F0E" w:rsidR="00865B6D">
                  <w:t>-</w:t>
                </w:r>
              </w:sdtContent>
            </w:sdt>
          </w:p>
        </w:tc>
        <w:tc>
          <w:tcPr>
            <w:tcW w:w="1134" w:type="dxa"/>
            <w:tcBorders>
              <w:left w:val="single" w:color="5B9BD5" w:themeColor="accent1" w:sz="4" w:space="0"/>
            </w:tcBorders>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443429"/>
                <w:lock w:val="sdtLocked"/>
                <w:placeholder>
                  <w:docPart w:val="CC2B7F6934374E65A7CCAC6050FFF6F4"/>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Pr="00711F0E" w:rsidR="00865B6D">
                  <w:t>-</w:t>
                </w:r>
              </w:sdtContent>
            </w:sdt>
          </w:p>
        </w:tc>
        <w:tc>
          <w:tcPr>
            <w:tcW w:w="1134"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01570"/>
                <w:lock w:val="sdtLocked"/>
                <w:placeholder>
                  <w:docPart w:val="8BC6F957B9DD4332B704E133C692EDB6"/>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Pr="00711F0E" w:rsidR="00865B6D">
                  <w:t>-</w:t>
                </w:r>
              </w:sdtContent>
            </w:sdt>
          </w:p>
        </w:tc>
        <w:tc>
          <w:tcPr>
            <w:tcW w:w="1275"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4871677"/>
                <w:lock w:val="sdtLocked"/>
                <w:placeholder>
                  <w:docPart w:val="CFB5D90C4F7A4E03B421D11CA4BC5B7E"/>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Pr="00711F0E" w:rsidR="00865B6D">
                  <w:t>-</w:t>
                </w:r>
              </w:sdtContent>
            </w:sdt>
          </w:p>
        </w:tc>
        <w:tc>
          <w:tcPr>
            <w:tcW w:w="1276" w:type="dxa"/>
            <w:shd w:val="clear" w:color="auto" w:fill="auto"/>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8386399"/>
                <w:lock w:val="sdtLocked"/>
                <w:placeholder>
                  <w:docPart w:val="555E8C86612C42FF8F6922F8339B9FDA"/>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Pr="00711F0E" w:rsidR="00865B6D">
                  <w:t>-</w:t>
                </w:r>
              </w:sdtContent>
            </w:sdt>
          </w:p>
        </w:tc>
        <w:tc>
          <w:tcPr>
            <w:tcW w:w="1276"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8192502"/>
                <w:lock w:val="sdtLocked"/>
                <w:placeholder>
                  <w:docPart w:val="E18EA1269B7C45709268BC12AEC71F25"/>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Pr="00711F0E" w:rsidR="00865B6D">
                  <w:t>-</w:t>
                </w:r>
              </w:sdtContent>
            </w:sdt>
          </w:p>
        </w:tc>
        <w:tc>
          <w:tcPr>
            <w:tcW w:w="1452" w:type="dxa"/>
          </w:tcPr>
          <w:p w:rsidRPr="00711F0E" w:rsidR="00BA6290" w:rsidP="00170479"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7149276"/>
                <w:lock w:val="sdtLocked"/>
                <w:placeholder>
                  <w:docPart w:val="CF12C5273CE940AC8062639B54CED9BB"/>
                </w:placeholder>
                <w:dataBinding w:prefixMappings="xmlns:ns0='http://wwww.hallomagic.com/xbrl/consistency' xmlns:ns1='consistency' " w:xpath="/ns0:xbrlConsistency[1]/ns1:ccConsistency[1]/ns1:ccSign_Equityneeq_instant_T-1[1]" w:storeItemID="{B06C364F-10E7-4ED6-AD52-CA5310D855A1}"/>
                <w:text/>
              </w:sdtPr>
              <w:sdtEndPr/>
              <w:sdtContent>
                <w:r w:rsidRPr="00711F0E" w:rsidR="00865B6D">
                  <w:t>-</w:t>
                </w:r>
              </w:sdtContent>
            </w:sdt>
          </w:p>
        </w:tc>
      </w:tr>
    </w:tbl>
    <w:p w:rsidRPr="001B6047" w:rsidR="00BA6290" w:rsidP="000A23CF" w:rsidRDefault="00BA6290">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hAnsiTheme="minorEastAsia" w:eastAsiaTheme="minorEastAsia"/>
            <w:color w:val="000000" w:themeColor="text1"/>
            <w:szCs w:val="24"/>
          </w:rPr>
          <w:id w:val="1882981176"/>
          <w:lock w:val="sdtLocked"/>
          <w:placeholder>
            <w:docPart w:val="71382B1C515747E88AF31474A7D2CB1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865B6D">
            <w:t>-</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hAnsiTheme="minorEastAsia" w:eastAsiaTheme="minorEastAsia"/>
            <w:color w:val="000000" w:themeColor="text1"/>
            <w:szCs w:val="24"/>
          </w:rPr>
          <w:id w:val="-1171321510"/>
          <w:lock w:val="sdtLocked"/>
          <w:placeholder>
            <w:docPart w:val="DB2082A4586D4245B245031B01433C91"/>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00865B6D">
            <w:t>-</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hAnsiTheme="minorEastAsia" w:eastAsiaTheme="minorEastAsia"/>
            <w:color w:val="000000" w:themeColor="text1"/>
            <w:szCs w:val="24"/>
          </w:rPr>
          <w:id w:val="-405304451"/>
          <w:lock w:val="sdtLocked"/>
          <w:placeholder>
            <w:docPart w:val="79B529CC89054616AA98F1CC256F4A30"/>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00865B6D">
            <w:t>-</w:t>
          </w:r>
        </w:sdtContent>
      </w:sdt>
    </w:p>
    <w:p w:rsidR="00BA6290" w:rsidP="000A23CF" w:rsidRDefault="00BA6290"/>
    <w:p w:rsidRPr="001B6047" w:rsidR="00BA6290" w:rsidP="00AA0055" w:rsidRDefault="00BA6290">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BA6290" w:rsidTr="00085C73">
        <w:trPr>
          <w:trHeight w:val="313"/>
          <w:jc w:val="center"/>
        </w:trPr>
        <w:tc>
          <w:tcPr>
            <w:tcW w:w="3544" w:type="dxa"/>
            <w:tcBorders>
              <w:bottom w:val="nil"/>
            </w:tcBorders>
            <w:shd w:val="clear" w:color="auto" w:fill="D9D9D9" w:themeFill="background1" w:themeFillShade="D9"/>
            <w:vAlign w:val="center"/>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BA6290"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BA6290" w:rsidP="00711F0E" w:rsidRDefault="00BA6290">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BA6290" w:rsidTr="00085C73">
        <w:trPr>
          <w:trHeight w:val="313"/>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BA6290" w:rsidP="00D133D2" w:rsidRDefault="004045D5">
            <w:pPr>
              <w:widowControl/>
              <w:jc w:val="right"/>
              <w:rPr>
                <w:rFonts w:asciiTheme="minorEastAsia" w:hAnsiTheme="minorEastAsia" w:eastAsiaTheme="minorEastAsia"/>
                <w:color w:val="000000" w:themeColor="text1"/>
                <w:sz w:val="16"/>
                <w:szCs w:val="16"/>
              </w:rPr>
            </w:pPr>
            <w:sdt>
              <w:sdtPr>
                <w:rPr>
                  <w:rFonts w:asciiTheme="minorEastAsia" w:hAnsiTheme="minorEastAsia" w:eastAsiaTheme="minorEastAsia"/>
                  <w:sz w:val="16"/>
                  <w:szCs w:val="16"/>
                </w:rPr>
                <w:alias w:val="货币类型"/>
                <w:tag w:val="货币类型"/>
                <w:id w:val="-30727271"/>
                <w:lock w:val="sdtLocked"/>
                <w:placeholder>
                  <w:docPart w:val="AAF8A11D5FED4E4DAA0C16EE6B15803B"/>
                </w:placeholde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Pr="00480B8B" w:rsidR="00865B6D">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1701654"/>
                <w:lock w:val="sdtLocked"/>
                <w:placeholder>
                  <w:docPart w:val="C5ED879C1217414DBFE4A813D6DF81AE"/>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Pr="00480B8B" w:rsidR="00865B6D">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7867628"/>
                <w:lock w:val="sdtLocked"/>
                <w:placeholder>
                  <w:docPart w:val="01E91A1B3B2E43C6B64112EA418AA71B"/>
                </w:placeholder>
                <w:dataBinding w:prefixMappings="xmlns:ns0='http://wwww.hallomagic.com/xbrl/consistency' xmlns:ns1='consistency' " w:xpath="/ns0:xbrlConsistency[1]/ns1:ccConsistency[1]/ns1:ccSign_KuCunGuneeq_instant_T-1_M[1]" w:storeItemID="{B06C364F-10E7-4ED6-AD52-CA5310D855A1}"/>
                <w:text/>
              </w:sdtPr>
              <w:sdtEndPr/>
              <w:sdtContent>
                <w:r w:rsidRPr="00480B8B" w:rsidR="00865B6D">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6592551"/>
                <w:lock w:val="sdtLocked"/>
                <w:placeholder>
                  <w:docPart w:val="5FBDA81452264443B450C79C34DAD2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Pr="00480B8B" w:rsidR="00865B6D">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1802643"/>
                <w:lock w:val="sdtLocked"/>
                <w:placeholder>
                  <w:docPart w:val="E0B4F0244F7F4690917EA4058567CDD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Pr="00480B8B" w:rsidR="00865B6D">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0861048"/>
                <w:lock w:val="sdtLocked"/>
                <w:placeholder>
                  <w:docPart w:val="BD36A49B6AEA45448A3D207E6E76EF82"/>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Pr="00480B8B" w:rsidR="00865B6D">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6576716"/>
                <w:lock w:val="sdtLocked"/>
                <w:placeholder>
                  <w:docPart w:val="1D87A21A21494A26B33ACDC6F29210D5"/>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Pr="00480B8B" w:rsidR="00865B6D">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8234803"/>
                <w:lock w:val="sdtLocked"/>
                <w:placeholder>
                  <w:docPart w:val="4F7CD9BC8E454958A75A218C7FEDEF85"/>
                </w:placeholder>
                <w:dataBinding w:prefixMappings="xmlns:ns0='http://wwww.hallomagic.com/xbrl/consistency' xmlns:ns1='consistency' " w:xpath="/ns0:xbrlConsistency[1]/ns1:ccConsistency[1]/ns1:ccSign_Equityneeq_instant_T-1_M[1]" w:storeItemID="{B06C364F-10E7-4ED6-AD52-CA5310D855A1}"/>
                <w:text/>
              </w:sdtPr>
              <w:sdtEndPr/>
              <w:sdtContent>
                <w:r w:rsidRPr="00480B8B" w:rsidR="00865B6D">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1671"/>
                <w:lock w:val="sdtLocked"/>
                <w:placeholder>
                  <w:docPart w:val="22D770D7622343EBBE63423A2C06A2CD"/>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7136335"/>
                <w:lock w:val="sdtLocked"/>
                <w:placeholder>
                  <w:docPart w:val="58C57B40AEF84334BE35E77BA3FB6EF2"/>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0322139"/>
                <w:lock w:val="sdtLocked"/>
                <w:placeholder>
                  <w:docPart w:val="F671F3F5C866472ABC703DDA64F189BB"/>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9512184"/>
                <w:lock w:val="sdtLocked"/>
                <w:placeholder>
                  <w:docPart w:val="5E764609737A47A2AC21201892974659"/>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25921"/>
                <w:lock w:val="sdtLocked"/>
                <w:placeholder>
                  <w:docPart w:val="2FEB30A526B54C60B8DAC0E9377F59BD"/>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3219976"/>
                <w:lock w:val="sdtLocked"/>
                <w:placeholder>
                  <w:docPart w:val="DFF33C61602D4E8AA7DEA2E0F8305031"/>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0695409"/>
                <w:lock w:val="sdtLocked"/>
                <w:placeholder>
                  <w:docPart w:val="498B1F8320934E088A50BB08A18F8FCC"/>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591163"/>
                <w:lock w:val="sdtLocked"/>
                <w:placeholder>
                  <w:docPart w:val="FC1205CFE21B4444A1D4B12D8075EA4F"/>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114074"/>
                <w:lock w:val="sdtLocked"/>
                <w:placeholder>
                  <w:docPart w:val="F91BCED3704D49CCBF353BDF20A07D81"/>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596224"/>
                <w:lock w:val="sdtLocked"/>
                <w:placeholder>
                  <w:docPart w:val="97D6109730674E4D9BE138E0001E06A0"/>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0474640"/>
                <w:lock w:val="sdtLocked"/>
                <w:placeholder>
                  <w:docPart w:val="79EA758B263246549921A95AA031B1DA"/>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2144155"/>
                <w:lock w:val="sdtLocked"/>
                <w:placeholder>
                  <w:docPart w:val="D0C992FD88FD41A8A4A0DAFF07D0244E"/>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2538273"/>
                <w:lock w:val="sdtLocked"/>
                <w:placeholder>
                  <w:docPart w:val="3D1871C541E542BB94ADDBCD0BC0E908"/>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5520686"/>
                <w:lock w:val="sdtLocked"/>
                <w:placeholder>
                  <w:docPart w:val="91DDC786459B4091BC824B2F7FB658D4"/>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9908001"/>
                <w:lock w:val="sdtLocked"/>
                <w:placeholder>
                  <w:docPart w:val="8A203ED160AF4569AC6DCCCBBD6093C8"/>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1673323"/>
                <w:lock w:val="sdtLocked"/>
                <w:placeholder>
                  <w:docPart w:val="DEF2E52DE19A49A2870A1669743D2C6C"/>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089125"/>
                <w:lock w:val="sdtLocked"/>
                <w:placeholder>
                  <w:docPart w:val="5DABFC039ECA426686562EDFEE6A6D6C"/>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580682"/>
                <w:lock w:val="sdtLocked"/>
                <w:placeholder>
                  <w:docPart w:val="B3EC23FB36994FA887039F4AA9E3AC6E"/>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2998118"/>
                <w:lock w:val="sdtLocked"/>
                <w:placeholder>
                  <w:docPart w:val="37DC253E7788435AADB6FE9731721546"/>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1319848"/>
                <w:lock w:val="sdtLocked"/>
                <w:placeholder>
                  <w:docPart w:val="83FD121D80414D0DAB3AD1472053EA19"/>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2746812"/>
                <w:lock w:val="sdtLocked"/>
                <w:placeholder>
                  <w:docPart w:val="3A447C082E6E43728F07611629DD010C"/>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9867042"/>
                <w:lock w:val="sdtLocked"/>
                <w:placeholder>
                  <w:docPart w:val="52326FF7DBBA4F6C8E0D424EB2AC0DC2"/>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6847481"/>
                <w:lock w:val="sdtLocked"/>
                <w:placeholder>
                  <w:docPart w:val="C1828259CEEF45BD8738F5ACC208C7AE"/>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7654497"/>
                <w:lock w:val="sdtLocked"/>
                <w:placeholder>
                  <w:docPart w:val="77FAAC0A26674DA1A8B02DFB1D92B1F0"/>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2155536"/>
                <w:lock w:val="sdtLocked"/>
                <w:placeholder>
                  <w:docPart w:val="CCA8483D05D94E94BA77FBE892DD03D6"/>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3819832"/>
                <w:lock w:val="sdtLocked"/>
                <w:placeholder>
                  <w:docPart w:val="53922F9362DF49F290254C2F4FB88C82"/>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136139"/>
                <w:lock w:val="sdtLocked"/>
                <w:placeholder>
                  <w:docPart w:val="18B0DB645A1240B88D11D06A9BA136A2"/>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3754258"/>
                <w:lock w:val="sdtLocked"/>
                <w:placeholder>
                  <w:docPart w:val="2EFABA5E73CF4D9AA7C9A92D2581FA4F"/>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6508431"/>
                <w:lock w:val="sdtLocked"/>
                <w:placeholder>
                  <w:docPart w:val="355D195F3DBA46CCB501BD22AED1936D"/>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7937990"/>
                <w:lock w:val="sdtLocked"/>
                <w:placeholder>
                  <w:docPart w:val="6C403B10851F42A2A438B9A39510D04B"/>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2852621"/>
                <w:lock w:val="sdtLocked"/>
                <w:placeholder>
                  <w:docPart w:val="2ACBF1BD32C945F493C58F33B242F995"/>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9835620"/>
                <w:lock w:val="sdtLocked"/>
                <w:placeholder>
                  <w:docPart w:val="08EB7FDB1A944C6E8A219147F106B3AA"/>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001823"/>
                <w:lock w:val="sdtLocked"/>
                <w:placeholder>
                  <w:docPart w:val="28957CA4E43F48BE937348DEE54F6EF1"/>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5297661"/>
                <w:lock w:val="sdtLocked"/>
                <w:placeholder>
                  <w:docPart w:val="4ACAB6150F264234A786EEC8B4077419"/>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1421732"/>
                <w:lock w:val="sdtLocked"/>
                <w:placeholder>
                  <w:docPart w:val="9F3876A50E304935969792CA961E89E1"/>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676671"/>
                <w:lock w:val="sdtLocked"/>
                <w:placeholder>
                  <w:docPart w:val="32490583659149BEBFC9F42E3616CB3C"/>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1846229"/>
                <w:lock w:val="sdtLocked"/>
                <w:placeholder>
                  <w:docPart w:val="00A6237249694B89AD438D4D0B8210E4"/>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7789901"/>
                <w:lock w:val="sdtLocked"/>
                <w:placeholder>
                  <w:docPart w:val="4C13182196EB4222A467067A9D0B68F8"/>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1284402"/>
                <w:lock w:val="sdtLocked"/>
                <w:placeholder>
                  <w:docPart w:val="E562097272E843B99E62653690FD8E9D"/>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6747458"/>
                <w:lock w:val="sdtLocked"/>
                <w:placeholder>
                  <w:docPart w:val="1B79907AAAA944DDBFAFBD9701332832"/>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5928703"/>
                <w:lock w:val="sdtLocked"/>
                <w:placeholder>
                  <w:docPart w:val="527C61479B37494CA1E1052BD0ADBCAC"/>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2232420"/>
                <w:lock w:val="sdtLocked"/>
                <w:placeholder>
                  <w:docPart w:val="519BE7D6135440C98C28328FAAC735C9"/>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9059607"/>
                <w:lock w:val="sdtLocked"/>
                <w:placeholder>
                  <w:docPart w:val="F358B6AC60094698B087930A912944E2"/>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4381003"/>
                <w:lock w:val="sdtLocked"/>
                <w:placeholder>
                  <w:docPart w:val="EEFE003346DD4EE5AFB9C5A8A1E1EAF1"/>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93163696"/>
                <w:lock w:val="sdtLocked"/>
                <w:placeholder>
                  <w:docPart w:val="8FF1742D32674B88BF271EAFBD57C612"/>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0880703"/>
                <w:lock w:val="sdtLocked"/>
                <w:placeholder>
                  <w:docPart w:val="94E04D531A1B4397AFCAE3D0D7068FEA"/>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8837497"/>
                <w:lock w:val="sdtLocked"/>
                <w:placeholder>
                  <w:docPart w:val="C8F09EA21735453D943566CB6F181C0E"/>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3059810"/>
                <w:lock w:val="sdtLocked"/>
                <w:placeholder>
                  <w:docPart w:val="DD888037BF6442A9BBBB75E35306308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617364"/>
                <w:lock w:val="sdtLocked"/>
                <w:placeholder>
                  <w:docPart w:val="CDC4856471384098A497F86A32D30E59"/>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7521311"/>
                <w:lock w:val="sdtLocked"/>
                <w:placeholder>
                  <w:docPart w:val="602639CBF1F7427E88787AF2C71706CC"/>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8548518"/>
                <w:lock w:val="sdtLocked"/>
                <w:placeholder>
                  <w:docPart w:val="CC9D15EDB8EA4FE2B7497E3AE24902B7"/>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0920568"/>
                <w:lock w:val="sdtLocked"/>
                <w:placeholder>
                  <w:docPart w:val="FDE3E8CC21B74D6F981E79E0A3A37F10"/>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274376"/>
                <w:lock w:val="sdtLocked"/>
                <w:placeholder>
                  <w:docPart w:val="F5EFD59D96D848E88B30C3EB142A8613"/>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478320"/>
                <w:lock w:val="sdtLocked"/>
                <w:placeholder>
                  <w:docPart w:val="17BC13CE0CEB4EBDB212EA23341EDC28"/>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3428037"/>
                <w:lock w:val="sdtLocked"/>
                <w:placeholder>
                  <w:docPart w:val="B18C33FD75C5400EB22C65CC0ACB32C6"/>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9111645"/>
                <w:lock w:val="sdtLocked"/>
                <w:placeholder>
                  <w:docPart w:val="8A109B634D964ADBA8F52DCB2E25A260"/>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941887"/>
                <w:lock w:val="sdtLocked"/>
                <w:placeholder>
                  <w:docPart w:val="D025C0352C2A4DF5AC85119DFAB7DF71"/>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3296582"/>
                <w:lock w:val="sdtLocked"/>
                <w:placeholder>
                  <w:docPart w:val="5F3265269F444655BAFB073B5BF780B3"/>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1361917"/>
                <w:lock w:val="sdtLocked"/>
                <w:placeholder>
                  <w:docPart w:val="868070FDD0034305845C2C8EDF34FB38"/>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76267"/>
                <w:lock w:val="sdtLocked"/>
                <w:placeholder>
                  <w:docPart w:val="C8FD5820A08447A69B1ABB860FDE2B91"/>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096115"/>
                <w:lock w:val="sdtLocked"/>
                <w:placeholder>
                  <w:docPart w:val="5BAC870A473B4FBEA77390D4C69198EE"/>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2773548"/>
                <w:lock w:val="sdtLocked"/>
                <w:placeholder>
                  <w:docPart w:val="B40167A1B3224FCDB7C93B3507356D80"/>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6293602"/>
                <w:lock w:val="sdtLocked"/>
                <w:placeholder>
                  <w:docPart w:val="82D56BD486094F26A36A59D45688DC7A"/>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2638446"/>
                <w:lock w:val="sdtLocked"/>
                <w:placeholder>
                  <w:docPart w:val="B0920B5BE3CF47A1AA400B34EC0FF2B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33148719"/>
                <w:lock w:val="sdtLocked"/>
                <w:placeholder>
                  <w:docPart w:val="EBBCC0F6DEE644DEBE28A2D7E18A9223"/>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35419"/>
                <w:lock w:val="sdtLocked"/>
                <w:placeholder>
                  <w:docPart w:val="96E21EEB52A44072A93EB125ACFC5EB8"/>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5800687"/>
                <w:lock w:val="sdtLocked"/>
                <w:placeholder>
                  <w:docPart w:val="2E59648F101E41DA97BB1730C33AED9D"/>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8477813"/>
                <w:lock w:val="sdtLocked"/>
                <w:placeholder>
                  <w:docPart w:val="51F35A7592D040E0B669D72C77253801"/>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1175350"/>
                <w:lock w:val="sdtLocked"/>
                <w:placeholder>
                  <w:docPart w:val="50F9ABE54DB64ED199B6048DE9A79ACB"/>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0324599"/>
                <w:lock w:val="sdtLocked"/>
                <w:placeholder>
                  <w:docPart w:val="1B0449BFA57E4C10937C9206923D4F6C"/>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5617616"/>
                <w:lock w:val="sdtLocked"/>
                <w:placeholder>
                  <w:docPart w:val="B08D647A14D349C68C01012D786FA4F3"/>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291831"/>
                <w:lock w:val="sdtLocked"/>
                <w:placeholder>
                  <w:docPart w:val="B1AD0EAD2F144EF08BB51199E333F7F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4683778"/>
                <w:lock w:val="sdtLocked"/>
                <w:placeholder>
                  <w:docPart w:val="ED26E640CF1D4A478EBE30FB14BD5E7F"/>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6904117"/>
                <w:lock w:val="sdtLocked"/>
                <w:placeholder>
                  <w:docPart w:val="8C99B112D9914F9AAFF669B7CC982659"/>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9211569"/>
                <w:lock w:val="sdtLocked"/>
                <w:placeholder>
                  <w:docPart w:val="FEFC74CB17A7451F8FC5D35EF16677A8"/>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640687"/>
                <w:lock w:val="sdtLocked"/>
                <w:placeholder>
                  <w:docPart w:val="CDD27D7FA3464169A78068FE108FD9AA"/>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4489544"/>
                <w:lock w:val="sdtLocked"/>
                <w:placeholder>
                  <w:docPart w:val="63F61B01A9FE497AB9F08497971271CC"/>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5190768"/>
                <w:lock w:val="sdtLocked"/>
                <w:placeholder>
                  <w:docPart w:val="3D46B7463F4E4E8FAC5C30972EB91106"/>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738006"/>
                <w:lock w:val="sdtLocked"/>
                <w:placeholder>
                  <w:docPart w:val="FF2EAB133DA045D3BE059A64B3A3C49D"/>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113303"/>
                <w:lock w:val="sdtLocked"/>
                <w:placeholder>
                  <w:docPart w:val="DF86335DF4E14AB3B5D87B62950A9C6D"/>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3889949"/>
                <w:lock w:val="sdtLocked"/>
                <w:placeholder>
                  <w:docPart w:val="B6CD625AC7794C44B23768D24A1D0C25"/>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3935630"/>
                <w:lock w:val="sdtLocked"/>
                <w:placeholder>
                  <w:docPart w:val="BC30259ECD284419A4F58B7E56437ACF"/>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518659"/>
                <w:lock w:val="sdtLocked"/>
                <w:placeholder>
                  <w:docPart w:val="893C7B8E8ED645299532AE7B4FA61ED4"/>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3249214"/>
                <w:lock w:val="sdtLocked"/>
                <w:placeholder>
                  <w:docPart w:val="AB928E14FD0C44F192049C2629504DE7"/>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6246037"/>
                <w:lock w:val="sdtLocked"/>
                <w:placeholder>
                  <w:docPart w:val="2DD20908CB154BE0BED570E6B3D93102"/>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7932080"/>
                <w:lock w:val="sdtLocked"/>
                <w:placeholder>
                  <w:docPart w:val="E41BC6E0255F4F039DD98B5FF702AF3D"/>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8666836"/>
                <w:lock w:val="sdtLocked"/>
                <w:placeholder>
                  <w:docPart w:val="A9DAE1A9F87A4DB0AE7DDDE872BA2C61"/>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5158116"/>
                <w:lock w:val="sdtLocked"/>
                <w:placeholder>
                  <w:docPart w:val="2B9EBE546E51456880E321764326B408"/>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0924740"/>
                <w:lock w:val="sdtLocked"/>
                <w:placeholder>
                  <w:docPart w:val="A25172558935417DB62A605E1ECD691E"/>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4796101"/>
                <w:lock w:val="sdtLocked"/>
                <w:placeholder>
                  <w:docPart w:val="62DDD4B64FFF4568BF39B1185B2153D2"/>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0875813"/>
                <w:lock w:val="sdtLocked"/>
                <w:placeholder>
                  <w:docPart w:val="04F17C69C95C45708A36485FC2CEBC93"/>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0183679"/>
                <w:lock w:val="sdtLocked"/>
                <w:placeholder>
                  <w:docPart w:val="6CA6484E184C4E9EA56F70571BF9DDA7"/>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046332"/>
                <w:lock w:val="sdtLocked"/>
                <w:placeholder>
                  <w:docPart w:val="B1A99377AF104FCFB4AEB7B635E23A8E"/>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5474971"/>
                <w:lock w:val="sdtLocked"/>
                <w:placeholder>
                  <w:docPart w:val="0D6DFC658D6148CD9B15A757858BFFE1"/>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3010303"/>
                <w:lock w:val="sdtLocked"/>
                <w:placeholder>
                  <w:docPart w:val="77BEA586F25440A89F4AAF89164E8498"/>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9408911"/>
                <w:lock w:val="sdtLocked"/>
                <w:placeholder>
                  <w:docPart w:val="DED3FCEBAA0146EB883CFA573412A1C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047767"/>
                <w:lock w:val="sdtLocked"/>
                <w:placeholder>
                  <w:docPart w:val="2C3B4570F5AA4EC09DFA9E1B5CDA1538"/>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4184161"/>
                <w:lock w:val="sdtLocked"/>
                <w:placeholder>
                  <w:docPart w:val="E1B0B685D6FE4DA7BAADAAD168E4BDCF"/>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9171526"/>
                <w:lock w:val="sdtLocked"/>
                <w:placeholder>
                  <w:docPart w:val="A362B8FDDC38401E8F02B6BC1F810500"/>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7211401"/>
                <w:lock w:val="sdtLocked"/>
                <w:placeholder>
                  <w:docPart w:val="70312FEDF65B4754934C3B885D096B12"/>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4115816"/>
                <w:lock w:val="sdtLocked"/>
                <w:placeholder>
                  <w:docPart w:val="22FB4B98476D404696111D799969E466"/>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3938767"/>
                <w:lock w:val="sdtLocked"/>
                <w:placeholder>
                  <w:docPart w:val="5715108C90454AAABFABA3BC4AA3C367"/>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1203381"/>
                <w:lock w:val="sdtLocked"/>
                <w:placeholder>
                  <w:docPart w:val="690E52CC5221465FBE2F178B62E412A1"/>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3477380"/>
                <w:lock w:val="sdtLocked"/>
                <w:placeholder>
                  <w:docPart w:val="6B5C01E0850A430CA710275A5444B501"/>
                </w:placeholder>
                <w:text/>
              </w:sdtPr>
              <w:sdtEndPr/>
              <w:sdtContent>
                <w:r w:rsidRPr="00480B8B"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6904650"/>
                <w:lock w:val="sdtLocked"/>
                <w:placeholder>
                  <w:docPart w:val="D1E02C83461547948BBBAF80B2A2E598"/>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0592249"/>
                <w:lock w:val="sdtLocked"/>
                <w:placeholder>
                  <w:docPart w:val="F2945513CBD94F3F84899F197532C7F1"/>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7989718"/>
                <w:lock w:val="sdtLocked"/>
                <w:placeholder>
                  <w:docPart w:val="0BB0D04FD3F841208B1488C14B87083A"/>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1014988"/>
                <w:lock w:val="sdtLocked"/>
                <w:placeholder>
                  <w:docPart w:val="1480577ACC554479B613973215322A44"/>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7668770"/>
                <w:lock w:val="sdtLocked"/>
                <w:placeholder>
                  <w:docPart w:val="8DC67AF159CA411EAAAFD7ACFC94BD74"/>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0777823"/>
                <w:lock w:val="sdtLocked"/>
                <w:placeholder>
                  <w:docPart w:val="78273324806543CAA6C5871478C00AE2"/>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5835064"/>
                <w:lock w:val="sdtLocked"/>
                <w:placeholder>
                  <w:docPart w:val="8083D9C047CF4AF890DA31C42EBF3A87"/>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03164900"/>
                <w:lock w:val="sdtLocked"/>
                <w:placeholder>
                  <w:docPart w:val="5DF2CE7004A54599BD6D09648D9684CE"/>
                </w:placeholder>
                <w:text/>
              </w:sdtPr>
              <w:sdtEndPr/>
              <w:sdtContent>
                <w:r w:rsidRPr="00480B8B"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70606622"/>
                <w:lock w:val="sdtLocked"/>
                <w:placeholder>
                  <w:docPart w:val="2C46E4BF02EE4E82AC6DCB31B6216B01"/>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8458573"/>
                <w:lock w:val="sdtLocked"/>
                <w:placeholder>
                  <w:docPart w:val="EB324CDCEE2C49CCBD66F83C5FF93F70"/>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0965272"/>
                <w:lock w:val="sdtLocked"/>
                <w:placeholder>
                  <w:docPart w:val="A956B8D5CA834649BEB523F8A75252BD"/>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7951696"/>
                <w:lock w:val="sdtLocked"/>
                <w:placeholder>
                  <w:docPart w:val="E0D6054A78984F7C8CF717D8C6323A87"/>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3282027"/>
                <w:lock w:val="sdtLocked"/>
                <w:placeholder>
                  <w:docPart w:val="BF0FA96FD62E470BA3883D4EAE353BDC"/>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5104794"/>
                <w:lock w:val="sdtLocked"/>
                <w:placeholder>
                  <w:docPart w:val="B0412CC371CD431684BCD299EBFAFC64"/>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0431341"/>
                <w:lock w:val="sdtLocked"/>
                <w:placeholder>
                  <w:docPart w:val="0BCD70D09562403AA3153DE24E20FDF1"/>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9336671"/>
                <w:lock w:val="sdtLocked"/>
                <w:placeholder>
                  <w:docPart w:val="BF2D0F5F8315461EA019042C0155AE83"/>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7402994"/>
                <w:lock w:val="sdtLocked"/>
                <w:placeholder>
                  <w:docPart w:val="494666DAC7F340C1B039A5803079F5FE"/>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4358176"/>
                <w:lock w:val="sdtLocked"/>
                <w:placeholder>
                  <w:docPart w:val="8C8DEE9465844C8F86D16896F24253A3"/>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594120"/>
                <w:lock w:val="sdtLocked"/>
                <w:placeholder>
                  <w:docPart w:val="363BD34EC38E49DC9ABCC981C34FAD6F"/>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5912753"/>
                <w:lock w:val="sdtLocked"/>
                <w:placeholder>
                  <w:docPart w:val="97654DC02C4A4B868E81268F9A1A3FD0"/>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6568657"/>
                <w:lock w:val="sdtLocked"/>
                <w:placeholder>
                  <w:docPart w:val="AD32B5E6484F4F88844B1CBBE9C13171"/>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5165347"/>
                <w:lock w:val="sdtLocked"/>
                <w:placeholder>
                  <w:docPart w:val="393CAA9F8CFE461A8806156F21D5E147"/>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1325858"/>
                <w:lock w:val="sdtLocked"/>
                <w:placeholder>
                  <w:docPart w:val="B21DE48D2F5242CB9F59BC28D62F22E8"/>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8224646"/>
                <w:lock w:val="sdtLocked"/>
                <w:placeholder>
                  <w:docPart w:val="6428FE773E9F4575A2FB8EA9D4298AD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7487770"/>
                <w:lock w:val="sdtLocked"/>
                <w:placeholder>
                  <w:docPart w:val="D9DD79B5795447A98AA6D3884E9AC873"/>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5123717"/>
                <w:lock w:val="sdtLocked"/>
                <w:placeholder>
                  <w:docPart w:val="9DCD215F9F164CD6A4E13B5A374F39E4"/>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094819"/>
                <w:lock w:val="sdtLocked"/>
                <w:placeholder>
                  <w:docPart w:val="1005E86E0069467D8056854256014F65"/>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5491898"/>
                <w:lock w:val="sdtLocked"/>
                <w:placeholder>
                  <w:docPart w:val="E52EB8C0AFBE4289AE01BFBD202F933A"/>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9884729"/>
                <w:lock w:val="sdtLocked"/>
                <w:placeholder>
                  <w:docPart w:val="CBFE29F51C534E508CA265C48AA0525A"/>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0899269"/>
                <w:lock w:val="sdtLocked"/>
                <w:placeholder>
                  <w:docPart w:val="6E389FE72A2B4C5E905DB4F6FF53AAAA"/>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7450394"/>
                <w:lock w:val="sdtLocked"/>
                <w:placeholder>
                  <w:docPart w:val="9748EA06FE3242A3AFEB4E3D4EB78587"/>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7506465"/>
                <w:lock w:val="sdtLocked"/>
                <w:placeholder>
                  <w:docPart w:val="3DF4ECBF1DA24F85B167FAF496320B9C"/>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9249150"/>
                <w:lock w:val="sdtLocked"/>
                <w:placeholder>
                  <w:docPart w:val="C1825F9C9C8D45E7868C873C5F72C6E8"/>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7413218"/>
                <w:lock w:val="sdtLocked"/>
                <w:placeholder>
                  <w:docPart w:val="B56CD341EE9B4B0EA0C69617E9687AB7"/>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8250567"/>
                <w:lock w:val="sdtLocked"/>
                <w:placeholder>
                  <w:docPart w:val="A1EF0E1D5306408BBCE47FF60D08995B"/>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069293"/>
                <w:lock w:val="sdtLocked"/>
                <w:placeholder>
                  <w:docPart w:val="4BC06E9D0D5045749341F47727047F61"/>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2986724"/>
                <w:lock w:val="sdtLocked"/>
                <w:placeholder>
                  <w:docPart w:val="CC5BCEEC74154363A46EA7A1EE5B4A32"/>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3532973"/>
                <w:lock w:val="sdtLocked"/>
                <w:placeholder>
                  <w:docPart w:val="D61A8AB587F2435587E82695E7B0066A"/>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85591"/>
                <w:lock w:val="sdtLocked"/>
                <w:placeholder>
                  <w:docPart w:val="CD9709FEB92349A0B37BBFD678B30CEB"/>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0224611"/>
                <w:lock w:val="sdtLocked"/>
                <w:placeholder>
                  <w:docPart w:val="C9B1B6E645F2406FA353C055E2ACF70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4543439"/>
                <w:lock w:val="sdtLocked"/>
                <w:placeholder>
                  <w:docPart w:val="6B435BB2207D41C8AE51F55AD544EDB4"/>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9522347"/>
                <w:lock w:val="sdtLocked"/>
                <w:placeholder>
                  <w:docPart w:val="B3D664CCA6A14863BE0AE4A8470F3241"/>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6636050"/>
                <w:lock w:val="sdtLocked"/>
                <w:placeholder>
                  <w:docPart w:val="9352D0747CA748008BBE8272BE17931D"/>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9528420"/>
                <w:lock w:val="sdtLocked"/>
                <w:placeholder>
                  <w:docPart w:val="BF6363A0728245DA88AAD17A14D1BCDE"/>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1205492"/>
                <w:lock w:val="sdtLocked"/>
                <w:placeholder>
                  <w:docPart w:val="740470818DBC40E3A462C81AA978CED6"/>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6476274"/>
                <w:lock w:val="sdtLocked"/>
                <w:placeholder>
                  <w:docPart w:val="BF6AFA3C4CAC4A83AE9266CCEDC6FB5B"/>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8083632"/>
                <w:lock w:val="sdtLocked"/>
                <w:placeholder>
                  <w:docPart w:val="BE832EC723EC4CEFA4A2D5A295A19CCF"/>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553775"/>
                <w:lock w:val="sdtLocked"/>
                <w:placeholder>
                  <w:docPart w:val="8AE3645CF0CD4DC89D1140B8E9D0E35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32648"/>
                <w:lock w:val="sdtLocked"/>
                <w:placeholder>
                  <w:docPart w:val="30CDEA5FF57445D888DADBB0DEEDFFD1"/>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50875409"/>
                <w:lock w:val="sdtLocked"/>
                <w:placeholder>
                  <w:docPart w:val="34ACF38D04794C9CA697957511CA0B9F"/>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4715144"/>
                <w:lock w:val="sdtLocked"/>
                <w:placeholder>
                  <w:docPart w:val="07DB17AB6D4249ABA730004AE737FDCA"/>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0378338"/>
                <w:lock w:val="sdtLocked"/>
                <w:placeholder>
                  <w:docPart w:val="907AF6D9CD99416099C99091402DC856"/>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1012036"/>
                <w:lock w:val="sdtLocked"/>
                <w:placeholder>
                  <w:docPart w:val="BC4E5A34D73449B698AECDED5F58356B"/>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1761696"/>
                <w:lock w:val="sdtLocked"/>
                <w:placeholder>
                  <w:docPart w:val="C2F857D55BB04728B7638645502572B5"/>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2785224"/>
                <w:lock w:val="sdtLocked"/>
                <w:placeholder>
                  <w:docPart w:val="06EE60293D734F3DB33F7ABF668C47F1"/>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279505"/>
                <w:lock w:val="sdtLocked"/>
                <w:placeholder>
                  <w:docPart w:val="5A1B2ABAE84F4154B540EE084FBEF98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1874829"/>
                <w:lock w:val="sdtLocked"/>
                <w:placeholder>
                  <w:docPart w:val="0118EFC6F5A2463AB7DAEACB485501BE"/>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9718306"/>
                <w:lock w:val="sdtLocked"/>
                <w:placeholder>
                  <w:docPart w:val="1D715C520A684846B4FF41A77FC9B2FE"/>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26677512"/>
                <w:lock w:val="sdtLocked"/>
                <w:placeholder>
                  <w:docPart w:val="720E06BDF7AE4C07BC52416B49E6CFF7"/>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1964611"/>
                <w:lock w:val="sdtLocked"/>
                <w:placeholder>
                  <w:docPart w:val="BCD08F0545FF4B4690BD875D7F57B0DF"/>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93869483"/>
                <w:lock w:val="sdtLocked"/>
                <w:placeholder>
                  <w:docPart w:val="4420E6A85A3B4666A28E766BB82D2930"/>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5046274"/>
                <w:lock w:val="sdtLocked"/>
                <w:placeholder>
                  <w:docPart w:val="1A3F1C6E8CB144BF823CC7B2FF26271E"/>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695572"/>
                <w:lock w:val="sdtLocked"/>
                <w:placeholder>
                  <w:docPart w:val="A923A18730494C44AD1FB85ACCC49ACF"/>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9792999"/>
                <w:lock w:val="sdtLocked"/>
                <w:placeholder>
                  <w:docPart w:val="71D816AEC8F347E1ACED4CD723B92D6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9057145"/>
                <w:lock w:val="sdtLocked"/>
                <w:placeholder>
                  <w:docPart w:val="122EF0F1A2CC40A592BF3A044235ED7E"/>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6872421"/>
                <w:lock w:val="sdtLocked"/>
                <w:placeholder>
                  <w:docPart w:val="8256BD1171614DBEB48B0251383397ED"/>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1860935"/>
                <w:lock w:val="sdtLocked"/>
                <w:placeholder>
                  <w:docPart w:val="6B3C9A5F7A554161A6C2E7CD6361733D"/>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8286561"/>
                <w:lock w:val="sdtLocked"/>
                <w:placeholder>
                  <w:docPart w:val="32E231A76E1A4C7792399B94B0E376D9"/>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1285795"/>
                <w:lock w:val="sdtLocked"/>
                <w:placeholder>
                  <w:docPart w:val="3287D48B6C3545E7ACED354F7AFFA76B"/>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5211093"/>
                <w:lock w:val="sdtLocked"/>
                <w:placeholder>
                  <w:docPart w:val="E0CC5A59D72040B0BFD7D9386741953A"/>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4497193"/>
                <w:lock w:val="sdtLocked"/>
                <w:placeholder>
                  <w:docPart w:val="EED0E78DFBD5439DAD4E995B6451E6B4"/>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129284"/>
                <w:lock w:val="sdtLocked"/>
                <w:placeholder>
                  <w:docPart w:val="519381E608C24567A4F477F8C6E857C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8549216"/>
                <w:lock w:val="sdtLocked"/>
                <w:placeholder>
                  <w:docPart w:val="6A3313FD7F8F435781017E1AAC8795DF"/>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50529228"/>
                <w:lock w:val="sdtLocked"/>
                <w:placeholder>
                  <w:docPart w:val="D22FB19897E24AFD935527DA51C24AEA"/>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0087596"/>
                <w:lock w:val="sdtLocked"/>
                <w:placeholder>
                  <w:docPart w:val="2D926C7B6D2D4924864F8DA41D33F427"/>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4682022"/>
                <w:lock w:val="sdtLocked"/>
                <w:placeholder>
                  <w:docPart w:val="2806A64F1A3C4320A930CD8C4F9B4BCD"/>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7952715"/>
                <w:lock w:val="sdtLocked"/>
                <w:placeholder>
                  <w:docPart w:val="86DE4AC6CCBE482F82C0DA94E7F157DA"/>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6715261"/>
                <w:lock w:val="sdtLocked"/>
                <w:placeholder>
                  <w:docPart w:val="779D5B3D119A4FF588B4700F695F045E"/>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3472865"/>
                <w:lock w:val="sdtLocked"/>
                <w:placeholder>
                  <w:docPart w:val="0F730F73E6B84462B7D888FA62C927E0"/>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6947351"/>
                <w:lock w:val="sdtLocked"/>
                <w:placeholder>
                  <w:docPart w:val="5B12B352995D4A8890FF7198A7935B84"/>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0262715"/>
                <w:lock w:val="sdtLocked"/>
                <w:placeholder>
                  <w:docPart w:val="27EE7487F5B04688AC3DFED1F6E7A557"/>
                </w:placeholder>
                <w:text/>
              </w:sdtPr>
              <w:sdtEndPr/>
              <w:sdtContent>
                <w:r w:rsidRPr="00480B8B" w:rsidR="00BA6290">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4361485"/>
                <w:lock w:val="sdtLocked"/>
                <w:placeholder>
                  <w:docPart w:val="F8C5A500C2FE427F8FC9D4FACF4A0EEA"/>
                </w:placeholder>
                <w:text/>
              </w:sdtPr>
              <w:sdtEndPr/>
              <w:sdtContent>
                <w:r w:rsidRPr="00480B8B" w:rsidR="00BA6290">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6892290"/>
                <w:lock w:val="sdtLocked"/>
                <w:placeholder>
                  <w:docPart w:val="B5B012332AE8493A83F3EFE3DD3A3946"/>
                </w:placeholder>
                <w:text/>
              </w:sdtPr>
              <w:sdtEndPr/>
              <w:sdtContent>
                <w:r w:rsidRPr="00480B8B" w:rsidR="00BA6290">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8653715"/>
                <w:lock w:val="sdtLocked"/>
                <w:placeholder>
                  <w:docPart w:val="E5B37F8CBCC54654951B8F04764118F9"/>
                </w:placeholder>
                <w:text/>
              </w:sdtPr>
              <w:sdtEndPr/>
              <w:sdtContent>
                <w:r w:rsidRPr="00480B8B" w:rsidR="00BA6290">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8580305"/>
                <w:lock w:val="sdtLocked"/>
                <w:placeholder>
                  <w:docPart w:val="85CD349C1B714BC79283E82FB9F6AE87"/>
                </w:placeholder>
                <w:text/>
              </w:sdtPr>
              <w:sdtEndPr/>
              <w:sdtContent>
                <w:r w:rsidRPr="00480B8B" w:rsidR="00BA6290">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569587"/>
                <w:lock w:val="sdtLocked"/>
                <w:placeholder>
                  <w:docPart w:val="5027E1C6C0CE4DD38D182A6017102FCC"/>
                </w:placeholder>
                <w:text/>
              </w:sdtPr>
              <w:sdtEndPr/>
              <w:sdtContent>
                <w:r w:rsidRPr="00480B8B" w:rsidR="00BA6290">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3201980"/>
                <w:lock w:val="sdtLocked"/>
                <w:placeholder>
                  <w:docPart w:val="7A19FF641F9E4F21B3D42D19A3EE43C8"/>
                </w:placeholder>
                <w:text/>
              </w:sdtPr>
              <w:sdtEndPr/>
              <w:sdtContent>
                <w:r w:rsidRPr="00480B8B" w:rsidR="00BA6290">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2858657"/>
                <w:lock w:val="sdtLocked"/>
                <w:placeholder>
                  <w:docPart w:val="694CC8CEE736454387968C0DAA7CE6C2"/>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6858920"/>
                <w:lock w:val="sdtLocked"/>
                <w:placeholder>
                  <w:docPart w:val="2D9BBFECD9A443198A5579FC939D137A"/>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Pr="00480B8B" w:rsidR="00865B6D">
                  <w:t>-</w:t>
                </w:r>
              </w:sdtContent>
            </w:sdt>
          </w:p>
        </w:tc>
        <w:tc>
          <w:tcPr>
            <w:tcW w:w="1701"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7668353"/>
                <w:lock w:val="sdtLocked"/>
                <w:placeholder>
                  <w:docPart w:val="ACAFD962E2DE4F02A156067B7323CBCD"/>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Pr="00480B8B" w:rsidR="00865B6D">
                  <w:t>-</w:t>
                </w:r>
              </w:sdtContent>
            </w:sdt>
          </w:p>
        </w:tc>
        <w:tc>
          <w:tcPr>
            <w:tcW w:w="1559"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3792280"/>
                <w:lock w:val="sdtLocked"/>
                <w:placeholder>
                  <w:docPart w:val="F486F2FC71D14F7499EEBC37E19415D6"/>
                </w:placeholder>
                <w:dataBinding w:prefixMappings="xmlns:ns0='http://wwww.hallomagic.com/xbrl/consistency' xmlns:ns1='consistency' " w:xpath="/ns0:xbrlConsistency[1]/ns1:ccConsistency[1]/ns1:ccSign_KuCunGuneeq_instant_T_M[1]" w:storeItemID="{B06C364F-10E7-4ED6-AD52-CA5310D855A1}"/>
                <w:text/>
              </w:sdtPr>
              <w:sdtEndPr/>
              <w:sdtContent>
                <w:r w:rsidRPr="00480B8B" w:rsidR="00865B6D">
                  <w:t>-</w:t>
                </w:r>
              </w:sdtContent>
            </w:sdt>
          </w:p>
        </w:tc>
        <w:tc>
          <w:tcPr>
            <w:tcW w:w="1843"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4420521"/>
                <w:lock w:val="sdtLocked"/>
                <w:placeholder>
                  <w:docPart w:val="B9BBCD6F9165422DAFB619FD571A28E1"/>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Pr="00480B8B" w:rsidR="00865B6D">
                  <w:t>-</w:t>
                </w:r>
              </w:sdtContent>
            </w:sdt>
          </w:p>
        </w:tc>
        <w:tc>
          <w:tcPr>
            <w:tcW w:w="127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3753387"/>
                <w:lock w:val="sdtLocked"/>
                <w:placeholder>
                  <w:docPart w:val="C7A34E61D1F74487971ACFF3A7C0876B"/>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Pr="00480B8B" w:rsidR="00865B6D">
                  <w:t>-</w:t>
                </w:r>
              </w:sdtContent>
            </w:sdt>
          </w:p>
        </w:tc>
        <w:tc>
          <w:tcPr>
            <w:tcW w:w="1417"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2222656"/>
                <w:lock w:val="sdtLocked"/>
                <w:placeholder>
                  <w:docPart w:val="A6D9AF700221475089A7BEB05AAC7C96"/>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Pr="00480B8B" w:rsidR="00865B6D">
                  <w:t>-</w:t>
                </w:r>
              </w:sdtContent>
            </w:sdt>
          </w:p>
        </w:tc>
        <w:tc>
          <w:tcPr>
            <w:tcW w:w="1418"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2385425"/>
                <w:lock w:val="sdtLocked"/>
                <w:placeholder>
                  <w:docPart w:val="EC3AAEA533E6452E9BCF65B81DFA99B0"/>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Pr="00480B8B" w:rsidR="00865B6D">
                  <w:t>-</w:t>
                </w:r>
              </w:sdtContent>
            </w:sdt>
          </w:p>
        </w:tc>
        <w:tc>
          <w:tcPr>
            <w:tcW w:w="1496" w:type="dxa"/>
            <w:shd w:val="clear" w:color="auto" w:fill="auto"/>
          </w:tcPr>
          <w:p w:rsidRPr="00480B8B" w:rsidR="00BA6290" w:rsidP="00711F0E"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712591"/>
                <w:lock w:val="sdtLocked"/>
                <w:placeholder>
                  <w:docPart w:val="E71F74B110BA4511B90920D80899E27F"/>
                </w:placeholder>
                <w:dataBinding w:prefixMappings="xmlns:ns0='http://wwww.hallomagic.com/xbrl/consistency' xmlns:ns1='consistency' " w:xpath="/ns0:xbrlConsistency[1]/ns1:ccConsistency[1]/ns1:ccSign_Equityneeq_instant_T_M[1]" w:storeItemID="{B06C364F-10E7-4ED6-AD52-CA5310D855A1}"/>
                <w:text/>
              </w:sdtPr>
              <w:sdtEndPr/>
              <w:sdtContent>
                <w:r w:rsidRPr="00480B8B" w:rsidR="00865B6D">
                  <w:t>-</w:t>
                </w:r>
              </w:sdtContent>
            </w:sdt>
          </w:p>
        </w:tc>
      </w:tr>
    </w:tbl>
    <w:p w:rsidR="00BA6290" w:rsidP="000A23CF" w:rsidRDefault="00BA6290">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BA6290" w:rsidTr="00085C73">
        <w:trPr>
          <w:jc w:val="center"/>
        </w:trPr>
        <w:tc>
          <w:tcPr>
            <w:tcW w:w="3544" w:type="dxa"/>
            <w:tcBorders>
              <w:bottom w:val="nil"/>
            </w:tcBorders>
            <w:shd w:val="clear" w:color="auto" w:fill="D9D9D9" w:themeFill="background1" w:themeFillShade="D9"/>
            <w:vAlign w:val="center"/>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BA6290" w:rsidP="00A06E1A" w:rsidRDefault="00BA6290">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BA6290"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BA6290" w:rsidP="00A06E1A" w:rsidRDefault="00BA6290">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BA6290" w:rsidP="00D133D2"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8372721"/>
                <w:lock w:val="sdtLocked"/>
                <w:placeholder>
                  <w:docPart w:val="BA42E1F17244441D9FA7DF7345DD96E6"/>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8216611"/>
                <w:lock w:val="sdtLocked"/>
                <w:placeholder>
                  <w:docPart w:val="747A3DE77B714B61ADD06ED370B22B1A"/>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020990"/>
                <w:lock w:val="sdtLocked"/>
                <w:placeholder>
                  <w:docPart w:val="FB0B69650D0B4350A52F8EA6BFC68514"/>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1203440"/>
                <w:lock w:val="sdtLocked"/>
                <w:placeholder>
                  <w:docPart w:val="35A176CF5DE1467F8D6146F003C3F74B"/>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1667015"/>
                <w:lock w:val="sdtLocked"/>
                <w:placeholder>
                  <w:docPart w:val="75556890DCEB4F91921914D05C74A39E"/>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770467"/>
                <w:lock w:val="sdtLocked"/>
                <w:placeholder>
                  <w:docPart w:val="0274F384A0E74C9DAC4B69A2DFA190E6"/>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2045484"/>
                <w:lock w:val="sdtLocked"/>
                <w:placeholder>
                  <w:docPart w:val="6A42324A64564B05B4D12A69D6E12177"/>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9473305"/>
                <w:lock w:val="sdtLocked"/>
                <w:placeholder>
                  <w:docPart w:val="4FAC550FCFC34D1C9D5C8E230C72A022"/>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8022958"/>
                <w:lock w:val="sdtLocked"/>
                <w:placeholder>
                  <w:docPart w:val="04F8F53D38C74BB2A826656EC3CD3A1E"/>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1211774"/>
                <w:lock w:val="sdtLocked"/>
                <w:placeholder>
                  <w:docPart w:val="4BBBAD1130CC48839D4FD464F7FB2A5A"/>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9385898"/>
                <w:lock w:val="sdtLocked"/>
                <w:placeholder>
                  <w:docPart w:val="37B1672C9B3C431AA33BCF68FC661EB7"/>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5508561"/>
                <w:lock w:val="sdtLocked"/>
                <w:placeholder>
                  <w:docPart w:val="C798DB75FECB448C916F8622449DC3B6"/>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0249383"/>
                <w:lock w:val="sdtLocked"/>
                <w:placeholder>
                  <w:docPart w:val="5CC6338A45D643A2AFB5B93F2629A804"/>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3460945"/>
                <w:lock w:val="sdtLocked"/>
                <w:placeholder>
                  <w:docPart w:val="AB7F1209ED334BA888CCDE57DF50EEA1"/>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1375787"/>
                <w:lock w:val="sdtLocked"/>
                <w:placeholder>
                  <w:docPart w:val="554C32E8E837409DB6B4405623C04D13"/>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4182314"/>
                <w:lock w:val="sdtLocked"/>
                <w:placeholder>
                  <w:docPart w:val="BF6CFC709F8D476AA3891B300CCA2BCA"/>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7982662"/>
                <w:lock w:val="sdtLocked"/>
                <w:placeholder>
                  <w:docPart w:val="12925976098442C8801E1F3EF2257781"/>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9033390"/>
                <w:lock w:val="sdtLocked"/>
                <w:placeholder>
                  <w:docPart w:val="412BA9C9B8CB460CAD40F5276C59B6B0"/>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1397759"/>
                <w:lock w:val="sdtLocked"/>
                <w:placeholder>
                  <w:docPart w:val="5D1BEC24D3D241D2BC16963B44499622"/>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77628"/>
                <w:lock w:val="sdtLocked"/>
                <w:placeholder>
                  <w:docPart w:val="29579959F0AE4B4B9890F8C0D724B947"/>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080185"/>
                <w:lock w:val="sdtLocked"/>
                <w:placeholder>
                  <w:docPart w:val="0EB2D93F45554FD3A629DB7007AFF1AD"/>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6942975"/>
                <w:lock w:val="sdtLocked"/>
                <w:placeholder>
                  <w:docPart w:val="22050FD6A52F4F7AA1BA74FF5A71480F"/>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4351967"/>
                <w:lock w:val="sdtLocked"/>
                <w:placeholder>
                  <w:docPart w:val="671459AED13A4ECD9F538AD6FAE5BA65"/>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39794299"/>
                <w:lock w:val="sdtLocked"/>
                <w:placeholder>
                  <w:docPart w:val="301F77C1F0184F02BE6A6BC00CCCD4C9"/>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1918788"/>
                <w:lock w:val="sdtLocked"/>
                <w:placeholder>
                  <w:docPart w:val="D9560209B26D432892FAF65F52DDB6DD"/>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6347600"/>
                <w:lock w:val="sdtLocked"/>
                <w:placeholder>
                  <w:docPart w:val="4DACA6840EA342D7BEE9F73E0A53A6B6"/>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6498060"/>
                <w:lock w:val="sdtLocked"/>
                <w:placeholder>
                  <w:docPart w:val="483814F6CF9947728798F0755614ED2F"/>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1479025"/>
                <w:lock w:val="sdtLocked"/>
                <w:placeholder>
                  <w:docPart w:val="2FD9C058EA7A48AE9ECB44488CEDE5F9"/>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324013"/>
                <w:lock w:val="sdtLocked"/>
                <w:placeholder>
                  <w:docPart w:val="D9EDC318F0BB4C6F93592B283C461064"/>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7571528"/>
                <w:lock w:val="sdtLocked"/>
                <w:placeholder>
                  <w:docPart w:val="A01D17CCF833416ABC7514535BAB0D74"/>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1236669"/>
                <w:lock w:val="sdtLocked"/>
                <w:placeholder>
                  <w:docPart w:val="9F92AC0E070844CC9AA810DCBA5B1A20"/>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5112126"/>
                <w:lock w:val="sdtLocked"/>
                <w:placeholder>
                  <w:docPart w:val="C2B15CDBAAB6459AB8DA22473D684F77"/>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5812398"/>
                <w:lock w:val="sdtLocked"/>
                <w:placeholder>
                  <w:docPart w:val="4E6FA4BACB6C40DFADFBCC436FD6C215"/>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9479911"/>
                <w:lock w:val="sdtLocked"/>
                <w:placeholder>
                  <w:docPart w:val="C4A3FB18DB2E4517B0BCC36824DAC361"/>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9850024"/>
                <w:lock w:val="sdtLocked"/>
                <w:placeholder>
                  <w:docPart w:val="0B590FAED466482BA0CE1071880117B1"/>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2957420"/>
                <w:lock w:val="sdtLocked"/>
                <w:placeholder>
                  <w:docPart w:val="BD65ED0606834D659D1FC54369E69131"/>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1449657"/>
                <w:lock w:val="sdtLocked"/>
                <w:placeholder>
                  <w:docPart w:val="C24C5CE88D48413A9738E994665EF4EB"/>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69452010"/>
                <w:lock w:val="sdtLocked"/>
                <w:placeholder>
                  <w:docPart w:val="002BE6902D2746438E91D5DAFB2012FA"/>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9550721"/>
                <w:lock w:val="sdtLocked"/>
                <w:placeholder>
                  <w:docPart w:val="B36ADA8179E2463A8C2EB1E8BE5576C0"/>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9072068"/>
                <w:lock w:val="sdtLocked"/>
                <w:placeholder>
                  <w:docPart w:val="2ABBCEC2009244C999227DF5E0756187"/>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1558291"/>
                <w:lock w:val="sdtLocked"/>
                <w:placeholder>
                  <w:docPart w:val="AF7B10F9CB33440F8E0CD81B06CE36AB"/>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3911696"/>
                <w:lock w:val="sdtLocked"/>
                <w:placeholder>
                  <w:docPart w:val="BE8EE07543A54E36B255FF5AF3B964FA"/>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9676638"/>
                <w:lock w:val="sdtLocked"/>
                <w:placeholder>
                  <w:docPart w:val="B8B7C28A6B254E9DA5D0E2563A159E11"/>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631489"/>
                <w:lock w:val="sdtLocked"/>
                <w:placeholder>
                  <w:docPart w:val="B0C015F1E43C49F585365C196BD8778B"/>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688533"/>
                <w:lock w:val="sdtLocked"/>
                <w:placeholder>
                  <w:docPart w:val="2EB987B68955458DB42AEC1B4BAD3FB4"/>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3866385"/>
                <w:lock w:val="sdtLocked"/>
                <w:placeholder>
                  <w:docPart w:val="F14D8ED267FA4346B7C3508C2F5BECA7"/>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0075012"/>
                <w:lock w:val="sdtLocked"/>
                <w:placeholder>
                  <w:docPart w:val="D1A43804AAAD4AD38CDC94C65F2EDE0A"/>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4314451"/>
                <w:lock w:val="sdtLocked"/>
                <w:placeholder>
                  <w:docPart w:val="124BE692C242430681C206DBA6F699DD"/>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8905967"/>
                <w:lock w:val="sdtLocked"/>
                <w:placeholder>
                  <w:docPart w:val="9447CF677F32420F91317114B9870A10"/>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5463752"/>
                <w:lock w:val="sdtLocked"/>
                <w:placeholder>
                  <w:docPart w:val="FB2A67478FEF4217829117525B0EC9BB"/>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9078611"/>
                <w:lock w:val="sdtLocked"/>
                <w:placeholder>
                  <w:docPart w:val="39D903123FF24FC2AE2F19BC24F27CDC"/>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4228048"/>
                <w:lock w:val="sdtLocked"/>
                <w:placeholder>
                  <w:docPart w:val="6CAE549551E64AD2BEE65B899E9BB6A3"/>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4310611"/>
                <w:lock w:val="sdtLocked"/>
                <w:placeholder>
                  <w:docPart w:val="08F3B5964C764A608A74459C15AD4966"/>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8910345"/>
                <w:lock w:val="sdtLocked"/>
                <w:placeholder>
                  <w:docPart w:val="F9F6445CF6714E3F98724C12C0419895"/>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208233"/>
                <w:lock w:val="sdtLocked"/>
                <w:placeholder>
                  <w:docPart w:val="810570ACB1D449CCA7089B36A467AE68"/>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853007"/>
                <w:lock w:val="sdtLocked"/>
                <w:placeholder>
                  <w:docPart w:val="B4C98F4A794D4D7491E7C5DE4CF74C1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831546"/>
                <w:lock w:val="sdtLocked"/>
                <w:placeholder>
                  <w:docPart w:val="27AD8472141D4FE08D79D844B4625786"/>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0570402"/>
                <w:lock w:val="sdtLocked"/>
                <w:placeholder>
                  <w:docPart w:val="EF24291B9A024374BCE420BC904116C9"/>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8595547"/>
                <w:lock w:val="sdtLocked"/>
                <w:placeholder>
                  <w:docPart w:val="940240D1B46B4CF6A58173040378A254"/>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1118914"/>
                <w:lock w:val="sdtLocked"/>
                <w:placeholder>
                  <w:docPart w:val="B182131D720E4FD1BFEB2A00452BB929"/>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500980"/>
                <w:lock w:val="sdtLocked"/>
                <w:placeholder>
                  <w:docPart w:val="1C5E37C879504692B93E6EF2F56D151B"/>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1431794"/>
                <w:lock w:val="sdtLocked"/>
                <w:placeholder>
                  <w:docPart w:val="1052B32DB589433C917C87368CFC3D1F"/>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6370085"/>
                <w:lock w:val="sdtLocked"/>
                <w:placeholder>
                  <w:docPart w:val="8F83228F69C84E3B9BA4DE97C4940D52"/>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8488515"/>
                <w:lock w:val="sdtLocked"/>
                <w:placeholder>
                  <w:docPart w:val="335EE6A65A5046F8A3A45A7E82159B25"/>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6815078"/>
                <w:lock w:val="sdtLocked"/>
                <w:placeholder>
                  <w:docPart w:val="E490DED59F63498CACFDBD7EB77BB478"/>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2478621"/>
                <w:lock w:val="sdtLocked"/>
                <w:placeholder>
                  <w:docPart w:val="AB626CF837E44ED3AD36B305F196AD68"/>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6342398"/>
                <w:lock w:val="sdtLocked"/>
                <w:placeholder>
                  <w:docPart w:val="BBDD9AE9D21848F0B5B5DFD73C39295D"/>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5802432"/>
                <w:lock w:val="sdtLocked"/>
                <w:placeholder>
                  <w:docPart w:val="0F6DD7AFE8F94D25978865FFB81F3318"/>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9987651"/>
                <w:lock w:val="sdtLocked"/>
                <w:placeholder>
                  <w:docPart w:val="827C5FACF5B6405C9A44DF855A02F479"/>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0881459"/>
                <w:lock w:val="sdtLocked"/>
                <w:placeholder>
                  <w:docPart w:val="F62956AE084C4CAA8215BCE030FB4CF8"/>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6159419"/>
                <w:lock w:val="sdtLocked"/>
                <w:placeholder>
                  <w:docPart w:val="12BB3675819740F0A0657E060EE092F7"/>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8633488"/>
                <w:lock w:val="sdtLocked"/>
                <w:placeholder>
                  <w:docPart w:val="3A8252CA6BFB4A06A8CF9ACEC333DE0E"/>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61234870"/>
                <w:lock w:val="sdtLocked"/>
                <w:placeholder>
                  <w:docPart w:val="464D90FF59F74F6E812B50F1FE529D0B"/>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8996092"/>
                <w:lock w:val="sdtLocked"/>
                <w:placeholder>
                  <w:docPart w:val="BDDD7159CE7744ACBB0705F4CEA79E7A"/>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7478752"/>
                <w:lock w:val="sdtLocked"/>
                <w:placeholder>
                  <w:docPart w:val="B23A8A4F9A004F60886258EFD1AC660C"/>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324245"/>
                <w:lock w:val="sdtLocked"/>
                <w:placeholder>
                  <w:docPart w:val="2FF0ED63664B4C70B3CE32777649AE21"/>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9771699"/>
                <w:lock w:val="sdtLocked"/>
                <w:placeholder>
                  <w:docPart w:val="23EED5791B8640C3A2AE38BDD9CC16CC"/>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4908680"/>
                <w:lock w:val="sdtLocked"/>
                <w:placeholder>
                  <w:docPart w:val="D01A98FDD7CE434883FB8567710239E0"/>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2279722"/>
                <w:lock w:val="sdtLocked"/>
                <w:placeholder>
                  <w:docPart w:val="2C37E1E3A6DF4A718B11163CC34A8125"/>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1350188"/>
                <w:lock w:val="sdtLocked"/>
                <w:placeholder>
                  <w:docPart w:val="37C7AA2665BA476E9518C52C48AB4BDD"/>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1230793"/>
                <w:lock w:val="sdtLocked"/>
                <w:placeholder>
                  <w:docPart w:val="B3DDAD9795A3445C8BC4C2A092907AE8"/>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876748"/>
                <w:lock w:val="sdtLocked"/>
                <w:placeholder>
                  <w:docPart w:val="1F6795460ECA49889A08D5D5A73C7A21"/>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3388111"/>
                <w:lock w:val="sdtLocked"/>
                <w:placeholder>
                  <w:docPart w:val="A5CCB490C8D44CEBA5A7FA6FE542ECFA"/>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1839086"/>
                <w:lock w:val="sdtLocked"/>
                <w:placeholder>
                  <w:docPart w:val="B6A6BFB866C44A2EA044442637018D0D"/>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625910"/>
                <w:lock w:val="sdtLocked"/>
                <w:placeholder>
                  <w:docPart w:val="471AEA5E5F1844EF8B4CC47716452B3D"/>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2373657"/>
                <w:lock w:val="sdtLocked"/>
                <w:placeholder>
                  <w:docPart w:val="6EDC56F9CC634E49BA7D3ACA628985A7"/>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187968"/>
                <w:lock w:val="sdtLocked"/>
                <w:placeholder>
                  <w:docPart w:val="6673497853A746FB8D93943429702747"/>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0350756"/>
                <w:lock w:val="sdtLocked"/>
                <w:placeholder>
                  <w:docPart w:val="AB55497FD736493CADD58EA017016C4E"/>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5808152"/>
                <w:lock w:val="sdtLocked"/>
                <w:placeholder>
                  <w:docPart w:val="0F1EEFE7628D4A65ADE357BAFCD4ABA0"/>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163017"/>
                <w:lock w:val="sdtLocked"/>
                <w:placeholder>
                  <w:docPart w:val="221F33F9FA764A43BE439D7E51A85F04"/>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3306354"/>
                <w:lock w:val="sdtLocked"/>
                <w:placeholder>
                  <w:docPart w:val="0F00869E37604838A4D624EF41D9BC67"/>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8200706"/>
                <w:lock w:val="sdtLocked"/>
                <w:placeholder>
                  <w:docPart w:val="98A34E41422C4E16BF01B92A6B52E9F7"/>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470387"/>
                <w:lock w:val="sdtLocked"/>
                <w:placeholder>
                  <w:docPart w:val="F4E2C07FF89B4FDD84C22C63F1A0D5AC"/>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5158490"/>
                <w:lock w:val="sdtLocked"/>
                <w:placeholder>
                  <w:docPart w:val="339DCB02919244ADB3DC069A558E1BAF"/>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7249488"/>
                <w:lock w:val="sdtLocked"/>
                <w:placeholder>
                  <w:docPart w:val="D56013AEEB1D41D18C9591BB515FD7A2"/>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430059"/>
                <w:lock w:val="sdtLocked"/>
                <w:placeholder>
                  <w:docPart w:val="0586245863F24B08852791A79A27DCA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2752969"/>
                <w:lock w:val="sdtLocked"/>
                <w:placeholder>
                  <w:docPart w:val="AA9DD181EE434691BD40DDEC90101F07"/>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3786286"/>
                <w:lock w:val="sdtLocked"/>
                <w:placeholder>
                  <w:docPart w:val="95F20989A89F4B1A8B49135B9BA50098"/>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5183127"/>
                <w:lock w:val="sdtLocked"/>
                <w:placeholder>
                  <w:docPart w:val="AF03F6F00D9243108DF082DF0E7A313B"/>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3526811"/>
                <w:lock w:val="sdtLocked"/>
                <w:placeholder>
                  <w:docPart w:val="FD878E859E73442EA91F9D78286FF7CE"/>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1619287"/>
                <w:lock w:val="sdtLocked"/>
                <w:placeholder>
                  <w:docPart w:val="9CC64F42011543DC8BAAD69EE9D7718B"/>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1358627"/>
                <w:lock w:val="sdtLocked"/>
                <w:placeholder>
                  <w:docPart w:val="78258746756B4CDF83276AF58A5B9BDE"/>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4101592"/>
                <w:lock w:val="sdtLocked"/>
                <w:placeholder>
                  <w:docPart w:val="02C4DD66E8734D5DBE3187126AF36051"/>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5965226"/>
                <w:lock w:val="sdtLocked"/>
                <w:placeholder>
                  <w:docPart w:val="F54A9A70A4C046F9AC381B119B914460"/>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238512"/>
                <w:lock w:val="sdtLocked"/>
                <w:placeholder>
                  <w:docPart w:val="19DC769AB6E04F1BAF4B35D103814E67"/>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6462522"/>
                <w:lock w:val="sdtLocked"/>
                <w:placeholder>
                  <w:docPart w:val="B3EFFCA9C5444C35B11F32D0719DFB3F"/>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8594062"/>
                <w:lock w:val="sdtLocked"/>
                <w:placeholder>
                  <w:docPart w:val="6766294663FC443985EDE3434CD202E9"/>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76766"/>
                <w:lock w:val="sdtLocked"/>
                <w:placeholder>
                  <w:docPart w:val="533F55877BE247E2B55ED8DC79CABDEB"/>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8594074"/>
                <w:lock w:val="sdtLocked"/>
                <w:placeholder>
                  <w:docPart w:val="A699650BB0604B679AC826B0E7930F48"/>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7327078"/>
                <w:lock w:val="sdtLocked"/>
                <w:placeholder>
                  <w:docPart w:val="151260B665094422BE8447E64DAB430C"/>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2025476"/>
                <w:lock w:val="sdtLocked"/>
                <w:placeholder>
                  <w:docPart w:val="4C150280FC734DE1BB8AAD43BAF53E97"/>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1187315"/>
                <w:lock w:val="sdtLocked"/>
                <w:placeholder>
                  <w:docPart w:val="A39DF97975444933BF5A9439558EDF40"/>
                </w:placeholder>
                <w:text/>
              </w:sdtPr>
              <w:sdtEndPr/>
              <w:sdtContent>
                <w:r w:rsidRPr="00A06E1A"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3575479"/>
                <w:lock w:val="sdtLocked"/>
                <w:placeholder>
                  <w:docPart w:val="8E624143BC0C48349405063D7381832D"/>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0837775"/>
                <w:lock w:val="sdtLocked"/>
                <w:placeholder>
                  <w:docPart w:val="B17556FD36A24B3398507A9DF11A06D1"/>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8504233"/>
                <w:lock w:val="sdtLocked"/>
                <w:placeholder>
                  <w:docPart w:val="515811CCF56F423888CD2FC3A2614CFC"/>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1306206"/>
                <w:lock w:val="sdtLocked"/>
                <w:placeholder>
                  <w:docPart w:val="7F2152C427B2483AA042CE196858B4AA"/>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6759878"/>
                <w:lock w:val="sdtLocked"/>
                <w:placeholder>
                  <w:docPart w:val="5CF8F9407DCC4BF6B60FBF908B3D2E35"/>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4545152"/>
                <w:lock w:val="sdtLocked"/>
                <w:placeholder>
                  <w:docPart w:val="845EC0D69C6B40D38E28DA8660D3B8A9"/>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801995"/>
                <w:lock w:val="sdtLocked"/>
                <w:placeholder>
                  <w:docPart w:val="C059E67CC3934267A9AF2BFA3C4A4970"/>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4985833"/>
                <w:lock w:val="sdtLocked"/>
                <w:placeholder>
                  <w:docPart w:val="9396EAFCDACC45FDABA43AB7EE706CB8"/>
                </w:placeholder>
                <w:text/>
              </w:sdtPr>
              <w:sdtEndPr/>
              <w:sdtContent>
                <w:r w:rsidRPr="00A06E1A"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7794586"/>
                <w:lock w:val="sdtLocked"/>
                <w:placeholder>
                  <w:docPart w:val="C3DF5345E1524AC5B47FE28970C6AB93"/>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967250"/>
                <w:lock w:val="sdtLocked"/>
                <w:placeholder>
                  <w:docPart w:val="485BF4E07EC544298EAB12AB13B96826"/>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0217300"/>
                <w:lock w:val="sdtLocked"/>
                <w:placeholder>
                  <w:docPart w:val="A41BDC457AFC477A9E8E6AD095D008A2"/>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938507"/>
                <w:lock w:val="sdtLocked"/>
                <w:placeholder>
                  <w:docPart w:val="0905C5936766440F95B12780978538D3"/>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351850"/>
                <w:lock w:val="sdtLocked"/>
                <w:placeholder>
                  <w:docPart w:val="3BE33C343CF64388981D7DDDC40CF633"/>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1387824"/>
                <w:lock w:val="sdtLocked"/>
                <w:placeholder>
                  <w:docPart w:val="C52B84ED46384CEDA4E7C288FE28E457"/>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7602453"/>
                <w:lock w:val="sdtLocked"/>
                <w:placeholder>
                  <w:docPart w:val="4F2899F5DD7E4D26B7EB3EBD104BEEEC"/>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1885636"/>
                <w:lock w:val="sdtLocked"/>
                <w:placeholder>
                  <w:docPart w:val="0CE65BA6562043C68B9872ED3C81FAF7"/>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051770"/>
                <w:lock w:val="sdtLocked"/>
                <w:placeholder>
                  <w:docPart w:val="DE7E905FE8054A6790D609764D9D3338"/>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5689264"/>
                <w:lock w:val="sdtLocked"/>
                <w:placeholder>
                  <w:docPart w:val="2BD43D2EAC8E455EA6F52E2B6E93077F"/>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5185116"/>
                <w:lock w:val="sdtLocked"/>
                <w:placeholder>
                  <w:docPart w:val="ACA6FB4270FA49EA998646177648A630"/>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806106"/>
                <w:lock w:val="sdtLocked"/>
                <w:placeholder>
                  <w:docPart w:val="AD9B65604F2D47E0B3CB742DC7D56E2E"/>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8451391"/>
                <w:lock w:val="sdtLocked"/>
                <w:placeholder>
                  <w:docPart w:val="5CAD2A0FC8BE45DEAAD81B1BBDDAA038"/>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8856045"/>
                <w:lock w:val="sdtLocked"/>
                <w:placeholder>
                  <w:docPart w:val="34B2485885694B87BCC82732CD4536D5"/>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0248471"/>
                <w:lock w:val="sdtLocked"/>
                <w:placeholder>
                  <w:docPart w:val="2F060954730B4CA4B9566CA16A5DA6A5"/>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5006339"/>
                <w:lock w:val="sdtLocked"/>
                <w:placeholder>
                  <w:docPart w:val="0EAC1E15D5A24FD1A4D964725C2A15C5"/>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8039785"/>
                <w:lock w:val="sdtLocked"/>
                <w:placeholder>
                  <w:docPart w:val="8DECE06DBF974D618CA3B8AEB46E719D"/>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6635040"/>
                <w:lock w:val="sdtLocked"/>
                <w:placeholder>
                  <w:docPart w:val="90BC5C1707334F9596BF84D2CD54D0E7"/>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9670168"/>
                <w:lock w:val="sdtLocked"/>
                <w:placeholder>
                  <w:docPart w:val="350F4C89F443452D9DF623E73B573465"/>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261335"/>
                <w:lock w:val="sdtLocked"/>
                <w:placeholder>
                  <w:docPart w:val="69051ECB2C274DDFA397DFC39639D747"/>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0328973"/>
                <w:lock w:val="sdtLocked"/>
                <w:placeholder>
                  <w:docPart w:val="9D5F87E6F5344E7880BC6686AA118D0F"/>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844404"/>
                <w:lock w:val="sdtLocked"/>
                <w:placeholder>
                  <w:docPart w:val="6AAE60ED1B994AD29B9F66B884D87FF4"/>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5133670"/>
                <w:lock w:val="sdtLocked"/>
                <w:placeholder>
                  <w:docPart w:val="33C64AFE7B624A82AF8457E6555D0F3D"/>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858977"/>
                <w:lock w:val="sdtLocked"/>
                <w:placeholder>
                  <w:docPart w:val="456B0CB21FF94F1B94D62CFABE8E5C72"/>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8104052"/>
                <w:lock w:val="sdtLocked"/>
                <w:placeholder>
                  <w:docPart w:val="E62431A5E07648B6924FBB91F029440E"/>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6515984"/>
                <w:lock w:val="sdtLocked"/>
                <w:placeholder>
                  <w:docPart w:val="68C8EDC6BAAC4B60A6C320800AA7D8EE"/>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9275769"/>
                <w:lock w:val="sdtLocked"/>
                <w:placeholder>
                  <w:docPart w:val="D383113159314091AA190F5C6B369514"/>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2395118"/>
                <w:lock w:val="sdtLocked"/>
                <w:placeholder>
                  <w:docPart w:val="CE75D02450AB479895C7D393D243A07F"/>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1403882"/>
                <w:lock w:val="sdtLocked"/>
                <w:placeholder>
                  <w:docPart w:val="F8691F0E303343CA9A3960C1BFE2ABED"/>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99807864"/>
                <w:lock w:val="sdtLocked"/>
                <w:placeholder>
                  <w:docPart w:val="31510CA6B7D1418FA9AEB4E860F568BA"/>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823346"/>
                <w:lock w:val="sdtLocked"/>
                <w:placeholder>
                  <w:docPart w:val="D911291E9CED4359B35047436602E093"/>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602949"/>
                <w:lock w:val="sdtLocked"/>
                <w:placeholder>
                  <w:docPart w:val="11E90898ED4E4FB0AFC71BF502B73FCA"/>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7633716"/>
                <w:lock w:val="sdtLocked"/>
                <w:placeholder>
                  <w:docPart w:val="4AF128869BDD44E3841DBA85D1EE90AE"/>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079689"/>
                <w:lock w:val="sdtLocked"/>
                <w:placeholder>
                  <w:docPart w:val="0FF7ADD5B52D408092A5CE31E16B3EDB"/>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5616631"/>
                <w:lock w:val="sdtLocked"/>
                <w:placeholder>
                  <w:docPart w:val="956FC10C653C451DA570941C32DE7501"/>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592724"/>
                <w:lock w:val="sdtLocked"/>
                <w:placeholder>
                  <w:docPart w:val="A004CF10F4624338A9FBDF7A2375B44D"/>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111421"/>
                <w:lock w:val="sdtLocked"/>
                <w:placeholder>
                  <w:docPart w:val="984E3A64860042B99DA4800BC0FDFD7A"/>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2916087"/>
                <w:lock w:val="sdtLocked"/>
                <w:placeholder>
                  <w:docPart w:val="0A690A5A64E641AF9DA23E99F85791A9"/>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9833887"/>
                <w:lock w:val="sdtLocked"/>
                <w:placeholder>
                  <w:docPart w:val="D61979F33A8D4D6E9A1B2D60E4821049"/>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0828814"/>
                <w:lock w:val="sdtLocked"/>
                <w:placeholder>
                  <w:docPart w:val="F63578B2C01A466AA5C9EA0383782F4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4323941"/>
                <w:lock w:val="sdtLocked"/>
                <w:placeholder>
                  <w:docPart w:val="8713AAE4439D4E64B355656F34AE5291"/>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5693816"/>
                <w:lock w:val="sdtLocked"/>
                <w:placeholder>
                  <w:docPart w:val="7583AC45D4404E678D89E82420CC0308"/>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3444907"/>
                <w:lock w:val="sdtLocked"/>
                <w:placeholder>
                  <w:docPart w:val="94097F82191F4CB6AE0300701304D055"/>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77664005"/>
                <w:lock w:val="sdtLocked"/>
                <w:placeholder>
                  <w:docPart w:val="8F092A7B50784B5DA3BC93B50587D16A"/>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7170896"/>
                <w:lock w:val="sdtLocked"/>
                <w:placeholder>
                  <w:docPart w:val="E9F4F400A9C841DEBC01D23246EE6DE2"/>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3318723"/>
                <w:lock w:val="sdtLocked"/>
                <w:placeholder>
                  <w:docPart w:val="E1EDBFEF4BD44F87A7776298A7CDEA58"/>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344485"/>
                <w:lock w:val="sdtLocked"/>
                <w:placeholder>
                  <w:docPart w:val="BF80C682572243888DC8698E2DF15FCC"/>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3665665"/>
                <w:lock w:val="sdtLocked"/>
                <w:placeholder>
                  <w:docPart w:val="F478ADBF38BB4FF595EAB9DD51545B1C"/>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0649584"/>
                <w:lock w:val="sdtLocked"/>
                <w:placeholder>
                  <w:docPart w:val="4BCED919AF2D420ABED09B9E7B1C3811"/>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2964590"/>
                <w:lock w:val="sdtLocked"/>
                <w:placeholder>
                  <w:docPart w:val="93081756E5934215B1720E136F5A73DC"/>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9020676"/>
                <w:lock w:val="sdtLocked"/>
                <w:placeholder>
                  <w:docPart w:val="0E9F5CAD94EC4BABB460B1DFD2442E64"/>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729387"/>
                <w:lock w:val="sdtLocked"/>
                <w:placeholder>
                  <w:docPart w:val="05FC61436CCB4FEC9373FEAB3282F508"/>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7421198"/>
                <w:lock w:val="sdtLocked"/>
                <w:placeholder>
                  <w:docPart w:val="D1E697A618E540388AF3892763808171"/>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46553440"/>
                <w:lock w:val="sdtLocked"/>
                <w:placeholder>
                  <w:docPart w:val="AC8111E9C7CB4619B6D284A8CF58C34B"/>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544726"/>
                <w:lock w:val="sdtLocked"/>
                <w:placeholder>
                  <w:docPart w:val="CAE92DA9980640B097DDBDC88F7A3E09"/>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7225070"/>
                <w:lock w:val="sdtLocked"/>
                <w:placeholder>
                  <w:docPart w:val="9943E5F1AB46482F80BB57F2E6E4C070"/>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3587539"/>
                <w:lock w:val="sdtLocked"/>
                <w:placeholder>
                  <w:docPart w:val="C4269DB662A849AC9150F18B4163898F"/>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9704195"/>
                <w:lock w:val="sdtLocked"/>
                <w:placeholder>
                  <w:docPart w:val="AB0233D6B38F47FF855FE8AAE6BCC0E7"/>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4352635"/>
                <w:lock w:val="sdtLocked"/>
                <w:placeholder>
                  <w:docPart w:val="4E593CFEB0754467AC6A36F8AC90789F"/>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2185249"/>
                <w:lock w:val="sdtLocked"/>
                <w:placeholder>
                  <w:docPart w:val="572013D8232D45BDA1B355783D4B0995"/>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17895823"/>
                <w:lock w:val="sdtLocked"/>
                <w:placeholder>
                  <w:docPart w:val="50D1E05F0667471D964A8D5610EB5297"/>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8119610"/>
                <w:lock w:val="sdtLocked"/>
                <w:placeholder>
                  <w:docPart w:val="6492A2979C3441CB84B2E88F6D45A899"/>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1668267"/>
                <w:lock w:val="sdtLocked"/>
                <w:placeholder>
                  <w:docPart w:val="562CF10D0BEF4FFAABA301B2A9234390"/>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9857739"/>
                <w:lock w:val="sdtLocked"/>
                <w:placeholder>
                  <w:docPart w:val="69F810DDA81C42248A71A8E734379B54"/>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4121999"/>
                <w:lock w:val="sdtLocked"/>
                <w:placeholder>
                  <w:docPart w:val="E1D3829B32234D0AA90BF33CCE31EE0F"/>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9855451"/>
                <w:lock w:val="sdtLocked"/>
                <w:placeholder>
                  <w:docPart w:val="24DB2D428A734D82A4EC3DBC2109649F"/>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5434331"/>
                <w:lock w:val="sdtLocked"/>
                <w:placeholder>
                  <w:docPart w:val="94C4EDC4B0354B13A87A57DE07ED4CE8"/>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4125728"/>
                <w:lock w:val="sdtLocked"/>
                <w:placeholder>
                  <w:docPart w:val="7319352BA15E4F219CB5AD29C86F71BA"/>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7890285"/>
                <w:lock w:val="sdtLocked"/>
                <w:placeholder>
                  <w:docPart w:val="9FC709273ED64B2582A2E8885336FA2A"/>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4959920"/>
                <w:lock w:val="sdtLocked"/>
                <w:placeholder>
                  <w:docPart w:val="D04C15BDD33E4181B88CB25E11DEC3BC"/>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3375436"/>
                <w:lock w:val="sdtLocked"/>
                <w:placeholder>
                  <w:docPart w:val="A857A24344154700AE611EE47360EACE"/>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3333137"/>
                <w:lock w:val="sdtLocked"/>
                <w:placeholder>
                  <w:docPart w:val="6F61EA7D7B4F4CE3B236C00A4449317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6812635"/>
                <w:lock w:val="sdtLocked"/>
                <w:placeholder>
                  <w:docPart w:val="9894C8AAD2634AAF9CA1F4B4068F05D3"/>
                </w:placeholder>
                <w:text/>
              </w:sdtPr>
              <w:sdtEndPr/>
              <w:sdtContent>
                <w:r w:rsidRPr="00A06E1A" w:rsidR="00BA6290">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0521622"/>
                <w:lock w:val="sdtLocked"/>
                <w:placeholder>
                  <w:docPart w:val="6216232C9B8249CD9E9A377DE44B8112"/>
                </w:placeholder>
                <w:text/>
              </w:sdtPr>
              <w:sdtEndPr/>
              <w:sdtContent>
                <w:r w:rsidRPr="00A06E1A" w:rsidR="00BA6290">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6562360"/>
                <w:lock w:val="sdtLocked"/>
                <w:placeholder>
                  <w:docPart w:val="8A36738F6B514DC2920670E0BAB378FF"/>
                </w:placeholder>
                <w:text/>
              </w:sdtPr>
              <w:sdtEndPr/>
              <w:sdtContent>
                <w:r w:rsidRPr="00A06E1A" w:rsidR="00BA6290">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2614478"/>
                <w:lock w:val="sdtLocked"/>
                <w:placeholder>
                  <w:docPart w:val="EA9C8CDFE0554582894D0F2BAB97EBDD"/>
                </w:placeholder>
                <w:text/>
              </w:sdtPr>
              <w:sdtEndPr/>
              <w:sdtContent>
                <w:r w:rsidRPr="00A06E1A" w:rsidR="00BA6290">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1722245"/>
                <w:lock w:val="sdtLocked"/>
                <w:placeholder>
                  <w:docPart w:val="06085D5C5BDF45EF9D4741E56CEAF2AF"/>
                </w:placeholder>
                <w:text/>
              </w:sdtPr>
              <w:sdtEndPr/>
              <w:sdtContent>
                <w:r w:rsidRPr="00A06E1A" w:rsidR="00BA6290">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89678214"/>
                <w:lock w:val="sdtLocked"/>
                <w:placeholder>
                  <w:docPart w:val="ADF45C578BD74F1BAC4028773C10948C"/>
                </w:placeholder>
                <w:text/>
              </w:sdtPr>
              <w:sdtEndPr/>
              <w:sdtContent>
                <w:r w:rsidRPr="00A06E1A" w:rsidR="00BA6290">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4454361"/>
                <w:lock w:val="sdtLocked"/>
                <w:placeholder>
                  <w:docPart w:val="3D00D1E88BC7476AB0E110BE3A450B7C"/>
                </w:placeholder>
                <w:text/>
              </w:sdtPr>
              <w:sdtEndPr/>
              <w:sdtContent>
                <w:r w:rsidRPr="00A06E1A" w:rsidR="00BA6290">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0017068"/>
                <w:lock w:val="sdtLocked"/>
                <w:placeholder>
                  <w:docPart w:val="6B1BDB15C29740C59DF514EAAA67BBA2"/>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9796895"/>
                <w:lock w:val="sdtLocked"/>
                <w:placeholder>
                  <w:docPart w:val="95714FB65B1948E2BF4B8AC3B1458BCE"/>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Pr="00A06E1A" w:rsidR="00865B6D">
                  <w:t>-</w:t>
                </w:r>
              </w:sdtContent>
            </w:sdt>
          </w:p>
        </w:tc>
        <w:tc>
          <w:tcPr>
            <w:tcW w:w="1701"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4252451"/>
                <w:lock w:val="sdtLocked"/>
                <w:placeholder>
                  <w:docPart w:val="750E1F83ABCB41C3836B013897ADE7FB"/>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Pr="00A06E1A" w:rsidR="00865B6D">
                  <w:t>-</w:t>
                </w:r>
              </w:sdtContent>
            </w:sdt>
          </w:p>
        </w:tc>
        <w:tc>
          <w:tcPr>
            <w:tcW w:w="1559"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8822423"/>
                <w:lock w:val="sdtLocked"/>
                <w:placeholder>
                  <w:docPart w:val="8AA0E83B4FF248208411CAF52F1A2D7E"/>
                </w:placeholder>
                <w:dataBinding w:prefixMappings="xmlns:ns0='http://wwww.hallomagic.com/xbrl/consistency' xmlns:ns1='consistency' " w:xpath="/ns0:xbrlConsistency[1]/ns1:ccConsistency[1]/ns1:ccSign_KuCunGuneeq_instant_T-1_M[1]" w:storeItemID="{B06C364F-10E7-4ED6-AD52-CA5310D855A1}"/>
                <w:text/>
              </w:sdtPr>
              <w:sdtEndPr/>
              <w:sdtContent>
                <w:r w:rsidRPr="00A06E1A" w:rsidR="00865B6D">
                  <w:t>-</w:t>
                </w:r>
              </w:sdtContent>
            </w:sdt>
          </w:p>
        </w:tc>
        <w:tc>
          <w:tcPr>
            <w:tcW w:w="1843"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006791"/>
                <w:lock w:val="sdtLocked"/>
                <w:placeholder>
                  <w:docPart w:val="32EB716734D744CAB96E0B68C11BE3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Pr="00A06E1A" w:rsidR="00865B6D">
                  <w:t>-</w:t>
                </w:r>
              </w:sdtContent>
            </w:sdt>
          </w:p>
        </w:tc>
        <w:tc>
          <w:tcPr>
            <w:tcW w:w="1276"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5297341"/>
                <w:lock w:val="sdtLocked"/>
                <w:placeholder>
                  <w:docPart w:val="5944A70495B24514AF927BA7D82D3384"/>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Pr="00A06E1A" w:rsidR="00865B6D">
                  <w:t>-</w:t>
                </w:r>
              </w:sdtContent>
            </w:sdt>
          </w:p>
        </w:tc>
        <w:tc>
          <w:tcPr>
            <w:tcW w:w="1417"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425864"/>
                <w:lock w:val="sdtLocked"/>
                <w:placeholder>
                  <w:docPart w:val="B7CAC9AC931E41489FFFA32CA36349CF"/>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Pr="00A06E1A" w:rsidR="00865B6D">
                  <w:t>-</w:t>
                </w:r>
              </w:sdtContent>
            </w:sdt>
          </w:p>
        </w:tc>
        <w:tc>
          <w:tcPr>
            <w:tcW w:w="1418"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0197876"/>
                <w:lock w:val="sdtLocked"/>
                <w:placeholder>
                  <w:docPart w:val="AA7A30CD7242460C8D7BC5C48970D558"/>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Pr="00A06E1A" w:rsidR="00865B6D">
                  <w:t>-</w:t>
                </w:r>
              </w:sdtContent>
            </w:sdt>
          </w:p>
        </w:tc>
        <w:tc>
          <w:tcPr>
            <w:tcW w:w="1524" w:type="dxa"/>
            <w:shd w:val="clear" w:color="auto" w:fill="auto"/>
          </w:tcPr>
          <w:p w:rsidRPr="00A06E1A" w:rsidR="00BA6290" w:rsidP="00A06E1A" w:rsidRDefault="004045D5">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5685637"/>
                <w:lock w:val="sdtLocked"/>
                <w:placeholder>
                  <w:docPart w:val="049A70E5CBAD4DE6851C95E2402D0DE8"/>
                </w:placeholder>
                <w:dataBinding w:prefixMappings="xmlns:ns0='http://wwww.hallomagic.com/xbrl/consistency' xmlns:ns1='consistency' " w:xpath="/ns0:xbrlConsistency[1]/ns1:ccConsistency[1]/ns1:ccSign_Equityneeq_instant_T-1_M[1]" w:storeItemID="{B06C364F-10E7-4ED6-AD52-CA5310D855A1}"/>
                <w:text/>
              </w:sdtPr>
              <w:sdtEndPr/>
              <w:sdtContent>
                <w:r w:rsidRPr="00A06E1A" w:rsidR="00865B6D">
                  <w:t>-</w:t>
                </w:r>
              </w:sdtContent>
            </w:sdt>
          </w:p>
        </w:tc>
      </w:tr>
    </w:tbl>
    <w:p w:rsidRPr="0095201F" w:rsidR="00BA6290" w:rsidP="000A23CF" w:rsidRDefault="00BA6290"/>
    <w:p w:rsidR="00BA6290" w:rsidRDefault="00BA6290"/>
    <w:bookmarkEnd w:id="18"/>
    <w:p w:rsidRPr="003F3E33" w:rsidR="003F3E33" w:rsidP="003F3E33" w:rsidRDefault="003F3E33">
      <w:pPr>
        <w:rPr>
          <w:rFonts w:asciiTheme="minorEastAsia" w:hAnsiTheme="minorEastAsia" w:eastAsiaTheme="minorEastAsia"/>
          <w:szCs w:val="21"/>
        </w:rPr>
        <w:sectPr w:rsidRPr="003F3E33" w:rsidR="003F3E33" w:rsidSect="008919DD">
          <w:pgSz w:w="16838" w:h="11906" w:orient="landscape"/>
          <w:pgMar w:top="1800" w:right="1440" w:bottom="1800" w:left="1440" w:header="851" w:footer="992" w:gutter="0"/>
          <w:cols w:space="425"/>
          <w:titlePg/>
          <w:docGrid w:type="lines" w:linePitch="312"/>
        </w:sectPr>
      </w:pPr>
    </w:p>
    <w:p w:rsidRPr="00501BCB" w:rsidR="0077348E" w:rsidP="0077348E" w:rsidRDefault="0077348E">
      <w:pPr>
        <w:pStyle w:val="a5"/>
        <w:numPr>
          <w:ilvl w:val="0"/>
          <w:numId w:val="5"/>
        </w:numPr>
        <w:tabs>
          <w:tab w:val="left" w:pos="5140"/>
        </w:tabs>
        <w:ind w:firstLineChars="0"/>
        <w:rPr>
          <w:rFonts w:asciiTheme="minorEastAsia" w:hAnsiTheme="minorEastAsia" w:eastAsiaTheme="minorEastAsia"/>
          <w:b/>
          <w:color w:val="000000" w:themeColor="text1"/>
          <w:szCs w:val="21"/>
        </w:rPr>
      </w:pPr>
      <w:r w:rsidRPr="00501BCB">
        <w:rPr>
          <w:rFonts w:asciiTheme="minorEastAsia" w:hAnsiTheme="minorEastAsia" w:eastAsiaTheme="minorEastAsia"/>
          <w:b/>
          <w:color w:val="000000" w:themeColor="text1"/>
          <w:szCs w:val="21"/>
        </w:rPr>
        <w:t>财务报表</w:t>
      </w:r>
      <w:r>
        <w:rPr>
          <w:rFonts w:hint="eastAsia" w:asciiTheme="minorEastAsia" w:hAnsiTheme="minorEastAsia" w:eastAsiaTheme="minorEastAsia"/>
          <w:b/>
          <w:color w:val="000000" w:themeColor="text1"/>
          <w:szCs w:val="21"/>
        </w:rPr>
        <w:t>附</w:t>
      </w:r>
      <w:r>
        <w:rPr>
          <w:rFonts w:asciiTheme="minorEastAsia" w:hAnsiTheme="minorEastAsia" w:eastAsiaTheme="minorEastAsia"/>
          <w:b/>
          <w:color w:val="000000" w:themeColor="text1"/>
          <w:szCs w:val="21"/>
        </w:rPr>
        <w:t>注</w:t>
      </w:r>
    </w:p>
    <w:p w:rsidRPr="001B6047" w:rsidR="00B05A4B" w:rsidP="00AC1CF8" w:rsidRDefault="00B05A4B">
      <w:pPr>
        <w:tabs>
          <w:tab w:val="left" w:pos="5140"/>
        </w:tabs>
        <w:rPr>
          <w:rFonts w:asciiTheme="minorEastAsia" w:hAnsiTheme="minorEastAsia" w:eastAsiaTheme="minorEastAsia"/>
          <w:b/>
          <w:color w:val="000000" w:themeColor="text1"/>
          <w:sz w:val="24"/>
          <w:szCs w:val="21"/>
        </w:rPr>
        <w:sectPr w:rsidRPr="001B6047" w:rsidR="00B05A4B" w:rsidSect="008919DD">
          <w:pgSz w:w="11906" w:h="16838"/>
          <w:pgMar w:top="1440" w:right="1800" w:bottom="1440" w:left="1800" w:header="851" w:footer="992" w:gutter="0"/>
          <w:cols w:space="425"/>
          <w:titlePg/>
          <w:docGrid w:type="lines" w:linePitch="312"/>
        </w:sectPr>
      </w:pPr>
    </w:p>
    <w:p w:rsidRPr="001B6047" w:rsidR="00B05A4B" w:rsidP="00B05A4B" w:rsidRDefault="00B05A4B">
      <w:pPr>
        <w:rPr>
          <w:rFonts w:ascii="宋体" w:hAnsi="宋体"/>
          <w:b/>
          <w:bCs/>
          <w:color w:val="000000" w:themeColor="text1"/>
          <w:szCs w:val="21"/>
        </w:rPr>
      </w:pPr>
      <w:bookmarkStart w:name="_Toc241636382" w:id="19"/>
      <w:bookmarkStart w:name="_Toc247094011" w:id="20"/>
      <w:bookmarkStart w:name="_Toc247371786" w:id="21"/>
      <w:bookmarkStart w:name="_Toc369159472" w:id="22"/>
    </w:p>
    <w:bookmarkEnd w:id="19"/>
    <w:bookmarkEnd w:id="20"/>
    <w:bookmarkEnd w:id="21"/>
    <w:bookmarkEnd w:id="22"/>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3"/>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3"/>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sdt>
          <w:sdtPr>
            <w:rPr>
              <w:rFonts w:asciiTheme="minorEastAsia" w:hAnsiTheme="minorEastAsia" w:eastAsiaTheme="minorEastAsia"/>
              <w:color w:val="000000" w:themeColor="text1"/>
              <w:szCs w:val="21"/>
            </w:rPr>
            <w:id w:val="-778187914"/>
            <w:lock w:val="sdtLocked"/>
            <w:placeholder>
              <w:docPart w:val="FFC51A2385F54D05BBA6841936BFE87F"/>
            </w:placeholder>
          </w:sdtPr>
          <w:sdtEndPr/>
          <w:sdtContent>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t>-</w:t>
                </w:r>
              </w:p>
            </w:tc>
          </w:sdtContent>
        </w:sdt>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5D5" w:rsidRDefault="004045D5" w:rsidP="00215E7C">
      <w:r>
        <w:separator/>
      </w:r>
    </w:p>
  </w:endnote>
  <w:endnote w:type="continuationSeparator" w:id="0">
    <w:p w:rsidR="004045D5" w:rsidRDefault="004045D5"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865B6D" w:rsidRPr="00865B6D">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865B6D" w:rsidRPr="00865B6D">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5D5" w:rsidRDefault="004045D5" w:rsidP="00215E7C">
      <w:r>
        <w:separator/>
      </w:r>
    </w:p>
  </w:footnote>
  <w:footnote w:type="continuationSeparator" w:id="0">
    <w:p w:rsidR="004045D5" w:rsidRDefault="004045D5"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BC4"/>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45D5"/>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B6D"/>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59F8"/>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styles" Target="styl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s>
</file>

<file path=word/_rels/settings.xml.rels>&#65279;<?xml version="1.0" encoding="utf-8"?><Relationships xmlns="http://schemas.openxmlformats.org/package/2006/relationships"><Relationship Type="http://schemas.openxmlformats.org/officeDocument/2006/relationships/attachedTemplate" Target="file:///C:\&#24320;&#21457;\ReportSystem\Dev1\ReportSystem\Code\Bins\Debug\TigerReport\Template\GB0101.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134B71"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134B71"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134B71"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134B71"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134B71"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134B71"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134B71"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134B71"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134B71"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134B71"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134B71"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134B71"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134B71"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134B71"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134B71"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134B71"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134B71"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134B71"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134B71"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134B71"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134B71"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134B71"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134B71"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134B71"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134B71"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134B71"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134B71"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134B71"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134B71"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134B71"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134B71"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134B71"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134B71"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134B71"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134B71"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134B71"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134B71"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134B71"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134B71"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134B71"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134B71"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134B71"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134B71"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134B71"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134B71"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134B71"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134B71"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134B71"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134B71"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134B71"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134B71"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134B71"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134B71"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134B71"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134B71"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134B71"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134B71"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134B71"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134B71"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134B71"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134B71"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134B71"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134B71"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134B71"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134B71"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134B71"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134B71"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134B71"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134B71"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134B71"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134B71"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134B71"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134B71"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134B71"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134B71"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134B71"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134B71"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134B71"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134B71"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134B71"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134B71"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134B71"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134B71"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134B71"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134B71"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134B71"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134B71"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134B71"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134B71"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134B71"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134B71"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134B71"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134B71"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134B71"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134B71"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134B71"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134B71"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134B71"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134B71"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134B71"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134B71"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134B71"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134B71"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134B71"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134B71"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134B71"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134B71"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134B71"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134B71"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134B71"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134B71"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134B71"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134B71"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134B71"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134B71"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134B71"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134B71"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134B71"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134B71"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134B71"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134B71"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134B71"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134B71"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134B71"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134B71"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134B71"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134B71"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134B71"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134B71"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134B71"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134B71"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134B71"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134B71"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134B71"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134B71"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134B71"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134B71"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134B71"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134B71"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134B71"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134B71"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134B71"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134B71"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134B71"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134B71"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134B71"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134B71"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134B71"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134B71"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134B71"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134B71"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134B71"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134B71"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134B71"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134B71"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134B71"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134B71"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134B71"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134B71"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134B71"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134B71"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134B71"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134B71"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134B71"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134B71"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134B71"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134B71"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134B71"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134B71"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134B71"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134B71"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134B71"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134B71"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134B71"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134B71"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134B71"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134B71"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134B71"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134B71"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134B71"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134B71"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134B71"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134B71"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134B71"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134B71"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134B71"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134B71"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134B71"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134B71"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134B71"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134B71"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134B71"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134B71"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134B71"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134B71"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134B71"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134B71"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134B71"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134B71"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134B71"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134B71"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134B71"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134B71"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134B71"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134B71"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134B71"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134B71"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134B71"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134B71"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134B71"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134B71"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134B71"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134B71"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134B71"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134B71"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134B71"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134B71"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134B71"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134B71"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134B71"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134B71"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134B71"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134B71"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134B71"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134B71"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134B71"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134B71"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134B71"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134B71"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134B71"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134B71"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134B71"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134B71"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134B71"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134B71"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134B71"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134B71"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134B71"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134B71"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134B71"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134B71"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134B71"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134B71"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134B71"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134B71"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134B71"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134B71"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134B71"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134B71"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134B71"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134B71"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134B71"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134B71"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134B71"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134B71"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134B71"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134B71"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134B71"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134B71"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134B71"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134B71"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134B71"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134B71"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134B71"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134B71"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134B71"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134B71"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134B71"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134B71"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134B71"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134B71"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134B71"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134B71"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134B71"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134B71"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134B71"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134B71"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134B71"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134B71"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134B71"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134B71"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134B71"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134B71"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134B71"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134B71"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134B71"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134B71"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134B71"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134B71"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134B71"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134B71"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134B71"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134B71"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134B71"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134B71"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134B71"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134B71"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134B71"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134B71"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134B71"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134B71"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134B71"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134B71"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134B71"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134B71"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134B71"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134B71"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134B71"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134B71"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134B71"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134B71"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134B71"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134B71"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134B71"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134B71"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134B71"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134B71"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134B71"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134B71"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134B71"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134B71"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134B71"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134B71"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134B71"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134B71"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134B71"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134B71"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134B71"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134B71"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134B71"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134B71"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134B71"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134B71"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134B71"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134B71"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134B71"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134B71"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134B71"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134B71"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134B71"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134B71"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134B71"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134B71"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134B71"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134B71"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134B71"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134B71"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134B71"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134B71"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134B71"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134B71"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134B71"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134B71"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134B71"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134B71"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134B71"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134B71"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134B71"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134B71"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134B71"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134B71"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134B71"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134B71"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134B71"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134B71"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134B71"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134B71"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134B71"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134B71"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134B71"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134B71"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134B71"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134B71"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134B71"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134B71"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134B71"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134B71"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134B71"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134B71"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134B71"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134B71"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134B71"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134B71"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134B71"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134B71"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134B71"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134B71"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134B71"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134B71"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134B71"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134B71"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134B71"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134B71"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134B71"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134B71"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134B71"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134B71"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134B71"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134B71"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134B71"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134B71"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134B71"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134B71"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134B71"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134B71"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134B71"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134B71"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134B71"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134B71"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134B71"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134B71"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134B71"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134B71"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134B71"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134B71"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134B71"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134B71"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134B71"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134B71"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134B71"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134B71"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134B71"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134B71"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134B71"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134B71"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134B71"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134B71"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134B71"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134B71"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134B71"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134B71"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134B71"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134B71"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134B71"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134B71"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134B71"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134B71"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134B71"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134B71"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134B71"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134B71"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134B71"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134B71"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134B71"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134B71"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134B71"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134B71"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134B71"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134B71"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134B71"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134B71"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134B71"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134B71"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134B71"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134B71"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134B71"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134B71"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134B71"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134B71"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134B71"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134B71"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134B71"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134B71"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134B71"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134B71"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134B71"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134B71"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134B71"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134B71"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134B71"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134B71"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134B71"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134B71"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134B71"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134B71"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134B71"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134B71"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134B71"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134B71"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134B71"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134B71"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134B71"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134B71"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134B71"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134B71"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134B71"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134B71"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134B71"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134B71"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134B71"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134B71"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134B71"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134B71"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134B71"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134B71"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134B71"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134B71"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134B71"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134B71"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134B71"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134B71"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134B71"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134B71"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134B71"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134B71"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134B71"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134B71"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134B71"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134B71"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134B71"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134B71"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134B71"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134B71"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134B71"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134B71"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134B71"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134B71"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134B71"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134B71"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134B71"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134B71"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134B71"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134B71"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134B71"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134B71"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134B71"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134B71"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134B71"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134B71"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134B71"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134B71"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134B71"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134B71"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134B71"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134B71"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134B71"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134B71"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134B71"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134B71"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134B71"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134B71"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134B71"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134B71"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134B71"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134B71"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134B71"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134B71"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134B71"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134B71"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134B71"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134B71"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134B71"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134B71"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134B71"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134B71"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134B71"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134B71"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134B71"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134B71"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134B71"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134B71"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134B71"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134B71"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134B71"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134B71"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134B71"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134B71"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134B71"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134B71"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134B71"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134B71"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134B71"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134B71"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134B71"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134B71"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134B71"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134B71"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134B71"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134B71"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134B71"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134B71"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134B71"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134B71"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134B71"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134B71"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134B71"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134B71"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134B71"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134B71"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134B71"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134B71"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134B71"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134B71"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134B71"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134B71"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134B71"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134B71"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134B71"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134B71"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134B71"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134B71"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134B71"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134B71"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134B71"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134B71"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134B71"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134B71"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134B71"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134B71"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134B71"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134B71"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134B71"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134B71"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134B71"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134B71"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134B71"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134B71"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134B71"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134B71"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134B71"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134B71"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134B71"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134B71"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134B71"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134B71"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134B71"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134B71"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134B71"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134B71"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134B71"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134B71"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134B71"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134B71"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134B71"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134B71"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134B71"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134B71"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134B71"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134B71"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134B71"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134B71"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134B71"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134B71"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134B71"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134B71"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134B71"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134B71"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134B71"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134B71"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134B71"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134B71"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134B71"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134B71"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134B71"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134B71"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134B71"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134B71"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134B71"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134B71"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134B71"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134B71"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134B71"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134B71"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134B71"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134B71"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134B71"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134B71"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134B71"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134B71"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134B71"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134B71"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134B71"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134B71"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134B71"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134B71"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134B71"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134B71"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134B71"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134B71"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134B71"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134B71"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134B71"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134B71"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134B71"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134B71"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134B71"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134B71"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134B71"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134B71"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134B71"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134B71"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134B71"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134B71"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134B71"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134B71"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134B71"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134B71"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134B71"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134B71"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134B71"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134B71"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134B71"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134B71"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134B71"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134B71"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134B71"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134B71"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134B71"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134B71"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134B71"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134B71"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134B71"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134B71"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134B71"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134B71"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134B71"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134B71"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134B71"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134B71"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134B71"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134B71"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134B71"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134B71"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134B71"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134B71"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134B71"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134B71"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134B71"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134B71"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134B71"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134B71"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134B71"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134B71"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134B71"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134B71"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134B71"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134B71"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134B71"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134B71"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134B71"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134B71"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134B71"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134B71"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134B71"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134B71"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134B71"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134B71"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134B71"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134B71"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134B71"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134B71"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134B71"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134B71"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134B71"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134B71"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134B71"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134B71"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134B71"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134B71"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134B71"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134B71"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134B71"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134B71"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134B71"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134B71"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134B71"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134B71"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134B71"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134B71"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134B71"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134B71"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134B71"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134B71"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134B71"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134B71"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134B71"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134B71"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134B71"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134B71"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134B71"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134B71"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134B71"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134B71"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134B71"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134B71"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134B71"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134B71"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134B71"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134B71"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134B71"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134B71"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134B71"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134B71"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134B71"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134B71"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134B71"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134B71"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134B71"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134B71"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134B71"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134B71"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134B71"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134B71"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134B71"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134B71"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134B71"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134B71"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134B71"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134B71"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134B71"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134B71"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134B71"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134B71"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134B71"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134B71"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134B71"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134B71"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134B71"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134B71"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134B71"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134B71"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134B71"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134B71"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134B71"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134B71"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134B71"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134B71"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134B71"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134B71"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134B71"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134B71"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134B71"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134B71"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134B71"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134B71"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134B71"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134B71"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134B71"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134B71"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134B71"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134B71"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134B71"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134B71"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134B71"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134B71"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134B71"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134B71"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134B71"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134B71"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134B71"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134B71"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134B71"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134B71"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134B71"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134B71"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134B71"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134B71"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134B71"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134B71"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134B71"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134B71"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134B71"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134B71"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134B71"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134B71"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134B71"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134B71"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134B71"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134B71"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134B71"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134B71"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134B71"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134B71"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134B71"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134B71"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134B71"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134B71"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134B71"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134B71"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134B71"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134B71"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134B71"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134B71"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134B71"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134B71"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134B71"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134B71"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134B71"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134B71"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134B71"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134B71"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134B71"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134B71"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134B71"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134B71"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134B71"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134B71"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134B71"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134B71"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134B71"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134B71"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134B71"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134B71"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134B71"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134B71"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134B71"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134B71"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134B71"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134B71"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134B71"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134B71"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134B71"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134B71"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134B71"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134B71"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134B71"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134B71"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134B71"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134B71"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134B71"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134B71"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134B71"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134B71"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134B71"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134B71"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134B71"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134B71"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134B71"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134B71"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134B71"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134B71"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134B71"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134B71"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134B71"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134B71"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134B71"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134B71"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134B71"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134B71"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134B71"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134B71"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134B71"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134B71"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134B71"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134B71"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134B71"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134B71"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134B71"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134B71"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134B71"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134B71"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134B71"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134B71"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134B71"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134B71"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134B71"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134B71"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134B71"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134B71"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134B71"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134B71"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134B71"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134B71"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134B71"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134B71"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134B71"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134B71"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134B71"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134B71"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134B71"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134B71"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134B71"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134B71"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134B71"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134B71"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134B71"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134B71"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134B71"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134B71"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134B71"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134B71"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134B71"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134B71"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134B71"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134B71"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134B71"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134B71"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134B71"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134B71"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134B71"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134B71"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134B71"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134B71"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134B71"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134B71"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134B71"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134B71"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134B71"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134B71"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134B71"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134B71"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134B71"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134B71"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134B71"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134B71"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134B71"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134B71"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134B71"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134B71"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134B71"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134B71"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134B71"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134B71"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134B71"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134B71"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134B71"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134B71"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134B71"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134B71"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134B71"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134B71"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134B71"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134B71"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134B71"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134B71"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134B71"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134B71"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134B71"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134B71"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134B71"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134B71"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134B71"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134B71"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134B71"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134B71"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134B71"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134B71"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134B71"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134B71"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134B71"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134B71"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134B71"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134B71"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134B71"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134B71"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134B71"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134B71"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134B71"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134B71"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134B71"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134B71"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134B71"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134B71"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134B71"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134B71"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134B71"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134B71"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134B71"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134B71"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134B71"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134B71"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134B71"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134B71"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134B71"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134B71"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134B71"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134B71"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134B71"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134B71"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134B71"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134B71"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134B71"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134B71"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134B71"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134B71"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134B71"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134B71"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134B71"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134B71"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134B71"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134B71"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134B71"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134B71"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134B71"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134B71"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134B71"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134B71"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134B71"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134B71"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134B71"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134B71"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134B71"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134B71"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134B71"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134B71"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134B71"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134B71"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134B71"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134B71"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134B71"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134B71"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134B71"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134B71"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134B71"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134B71"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134B71"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134B71"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134B71"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134B71"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134B71"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134B71"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134B71"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134B71"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134B71"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134B71"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134B71"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134B71"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134B71"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134B71"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134B71"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134B71"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134B71"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134B71"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134B71"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134B71"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134B71"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134B71"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134B71"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134B71"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134B71"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134B71"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134B71"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134B71"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134B71"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134B71"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134B71"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134B71"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134B71"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134B71"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134B71"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134B71"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134B71"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134B71"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134B71"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134B71"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134B71"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134B71"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134B71"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134B71"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134B71"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134B71"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134B71"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134B71"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134B71"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134B71"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134B71"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134B71"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134B71"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134B71"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134B71"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134B71"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134B71"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134B71"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134B71"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134B71"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134B71"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134B71"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134B71"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134B71"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134B71"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134B71"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134B71"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134B71"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134B71"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134B71"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134B71"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134B71"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134B71"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134B71"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134B71"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134B71"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134B71"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134B71"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134B71"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134B71"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134B71"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134B71"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134B71"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134B71"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134B71"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134B71"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134B71"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134B71"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134B71"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134B71"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134B71"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134B71"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134B71"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134B71"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134B71"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134B71"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134B71"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134B71"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134B71"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134B71"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134B71"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134B71"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134B71"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134B71"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134B71"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134B71"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134B71"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134B71"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134B71"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134B71"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134B71"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134B71"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134B71"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134B71"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134B71"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134B71"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134B71"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134B71"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134B71"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134B71"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134B71"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134B71"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134B71"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134B71"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134B71"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134B71"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134B71"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134B71"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134B71"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134B71"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134B71"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134B71"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134B71"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134B71"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134B71"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134B71"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134B71"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134B71"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134B71"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134B71"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134B71"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134B71"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134B71"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134B71"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134B71"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134B71"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134B71"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134B71"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134B71"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134B71"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134B71"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134B71"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134B71"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134B71"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134B71"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134B71"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134B71"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134B71"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134B71"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134B71"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134B71"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134B71"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134B71"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134B71"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134B71"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134B71"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134B71"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134B71"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134B71"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134B71"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134B71"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134B71"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134B71"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134B71"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134B71"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134B71"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134B71"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134B71"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134B71"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134B71"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134B71"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134B71"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134B71"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134B71"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134B71"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134B71"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134B71"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134B71"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134B71"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134B71"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134B71"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134B71"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134B71"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134B71"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134B71"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134B71"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134B71"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134B71"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134B71"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134B71"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134B71"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134B71"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134B71"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134B71"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134B71"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134B71"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134B71"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134B71"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134B71"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134B71"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134B71"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134B71"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134B71"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134B71"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134B71"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134B71"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134B71"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134B71"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134B71"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134B71"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134B71"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134B71"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134B71"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134B71"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134B71"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134B71"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134B71"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134B71"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134B71"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134B71"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134B71"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134B71"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134B71"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134B71"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134B71"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134B71"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134B71"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134B71"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134B71"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134B71"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134B71"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134B71"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134B71"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134B71"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134B71"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134B71"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134B71"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134B71"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134B71"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134B71"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134B71"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134B71"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134B71"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134B71"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134B71"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134B71"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134B71"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134B71"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134B71"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134B71"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134B71"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134B71"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134B71"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134B71"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134B71"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134B71"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134B71"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134B71"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134B71"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134B71"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134B71"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134B71"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134B71"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134B71"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134B71"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134B71"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134B71"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134B71"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134B71"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134B71"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134B71"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134B71"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134B71"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134B71"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134B71"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134B71"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134B71"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134B71"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134B71"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134B71"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134B71"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134B71"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134B71"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134B71"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134B71"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134B71"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134B71"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134B71"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134B71"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134B71"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134B71"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134B71"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134B71"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134B71"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134B71"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134B71"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134B71"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134B71"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134B71"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134B71"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134B71"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134B71"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134B71"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134B71"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134B71"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134B71"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134B71"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134B71"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134B71"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134B71"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134B71"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134B71"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134B71"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134B71"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134B71"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134B71"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134B71"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134B71"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134B71"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134B71"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134B71"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134B71"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134B71"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134B71"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134B71"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134B71"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134B71"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134B71"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134B71"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134B71"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134B71"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134B71"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134B71"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134B71"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134B71"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134B71"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134B71"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134B71"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134B71"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134B71"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134B71"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134B71"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134B71"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134B71"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134B71"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134B71"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134B71"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134B71"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134B71"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134B71"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134B71"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134B71"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134B71"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134B71"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134B71"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134B71"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134B71"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134B71"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134B71"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134B71"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134B71"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134B71"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134B71"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134B71"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134B71"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134B71"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134B71"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134B71"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134B71"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134B71"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134B71"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134B71"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134B71"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134B71"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134B71"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134B71"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134B71"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134B71"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134B71"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134B71"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134B71"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134B71"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134B71"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134B71"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134B71"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134B71"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134B71"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134B71"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134B71"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134B71"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134B71"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134B71"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134B71"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134B71"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134B71"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134B71"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134B71"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134B71"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134B71"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134B71"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134B71"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134B71"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134B71"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134B71"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134B71"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134B71"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134B71"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134B71"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134B71"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134B71"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134B71"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134B71"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134B71"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134B71"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134B71"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134B71"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134B71"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134B71"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134B71"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134B71"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134B71"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134B71"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134B71"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134B71"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134B71"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134B71"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134B71"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134B71"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134B71"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134B71"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134B71"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134B71"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134B71"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134B71"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134B71"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134B71"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134B71"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134B71"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134B71"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134B71"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134B71"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134B71"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134B71"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134B71"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134B71"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134B71"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134B71"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134B71"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134B71"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134B71"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134B71"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134B71"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134B71"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134B71"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134B71"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134B71"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134B71"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134B71"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134B71"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134B71"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134B71"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134B71"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134B71"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134B71"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134B71"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134B71"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134B71"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134B71"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134B71"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134B71"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134B71"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134B71"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134B71"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134B71"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134B71"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134B71"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134B71"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134B71"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134B71"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134B71"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134B71"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134B71"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134B71"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134B71"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134B71"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134B71"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134B71"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134B71"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134B71"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134B71"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134B71"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134B71"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134B71"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134B71"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134B71"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134B71"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134B71"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134B71"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134B71"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134B71"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134B71"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134B71"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134B71"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134B71"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134B71"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134B71"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134B71"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134B71"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134B71"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134B71"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134B71"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134B71"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134B71"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134B71"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134B71"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134B71"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134B71"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134B71"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134B71"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134B71"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134B71"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134B71"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134B71"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134B71"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134B71"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134B71"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134B71"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134B71"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134B71"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134B71"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134B71"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134B71"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134B71"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134B71"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134B71"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134B71"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134B71"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134B71"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134B71"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134B71"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134B71"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134B71"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134B71"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134B71"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134B71"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134B71"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134B71"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134B71"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134B71"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134B71"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134B71"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134B71"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134B71"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134B71"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134B71"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134B71"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134B71"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134B71"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134B71"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134B71"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134B71"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134B71"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134B71"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134B71"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134B71"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134B71"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134B71"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134B71"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134B71"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134B71"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134B71"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134B71"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134B71"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134B71"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134B71"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134B71"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134B71"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134B71"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134B71"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134B71"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134B71"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134B71"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134B71"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134B71"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134B71"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134B71"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134B71"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134B71"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134B71"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134B71"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134B71"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134B71"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134B71"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134B71"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134B71"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134B71"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134B71"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134B71"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134B71"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134B71"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134B71"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134B71"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134B71"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134B71"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134B71"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134B71"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134B71"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134B71"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134B71"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134B71"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134B71"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134B71"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134B71"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134B71"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134B71"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134B71"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134B71"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134B71"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134B71"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134B71"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134B71"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134B71"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134B71"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134B71"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134B71"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134B71"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134B71"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134B71"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134B71"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134B71"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134B71"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134B71"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134B71"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134B71"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134B71"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134B71"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134B71"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134B71"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134B71"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134B71"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134B71"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134B71"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134B71"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134B71"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134B71"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134B71"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134B71"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134B71"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134B71"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134B71"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134B71"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134B71"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134B71"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134B71"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134B71"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134B71"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134B71"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134B71"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134B71"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134B71"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134B71"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134B71"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134B71"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134B71"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134B71"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134B71"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134B71"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134B71"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134B71"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134B71"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134B71"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134B71"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134B71"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134B71"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134B71"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134B71"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134B71"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134B71"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134B71"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134B71"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134B71"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134B71"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134B71"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134B71"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134B71"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134B71"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134B71"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134B71"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134B71"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134B71"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134B71"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134B71"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134B71"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134B71"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134B71"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134B71"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134B71"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134B71"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134B71"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134B71"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134B71"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134B71"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134B71"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134B71"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134B71"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134B71"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134B71"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134B71"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134B71"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134B71"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134B71"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134B71"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134B71"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134B71"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134B71"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134B71"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134B71"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134B71"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134B71"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134B71"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134B71"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134B71"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134B71"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134B71"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134B71"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134B71"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134B71"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134B71"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134B71"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134B71"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134B71"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134B71"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134B71"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134B71"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134B71"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134B71"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134B71"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134B71"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134B71"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134B71"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134B71"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134B71"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134B71"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134B71"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134B71"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134B71"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134B71"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134B71"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134B71"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134B71"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134B71"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134B71"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134B71"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134B71"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134B71"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134B71"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134B71"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134B71"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134B71"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134B71"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134B71"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134B71"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134B71"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134B71"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134B71"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134B71"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134B71"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134B71"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134B71"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134B71"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134B71"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134B71"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134B71"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134B71"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134B71"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134B71"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134B71"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134B71"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134B71"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134B71"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134B71"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134B71"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134B71"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134B71"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134B71"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134B71"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134B71"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134B71"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134B71"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134B71"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134B71"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134B71"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134B71"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134B71"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134B71"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134B71"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134B71"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134B71"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134B71"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134B71"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134B71"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134B71"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134B71"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134B71"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134B71"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134B71"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134B71"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134B71"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134B71"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134B71"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134B71"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134B71"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134B71"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134B71"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134B71"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134B71"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134B71"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134B71"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134B71"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134B71"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134B71"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134B71"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134B71"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134B71"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134B71"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134B71"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134B71"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134B71"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134B71"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134B71"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134B71"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134B71"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134B71"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134B71"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134B71"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134B71"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134B71"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134B71"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134B71"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134B71"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134B71"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134B71"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134B71"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134B71"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134B71"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134B71"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134B71"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134B71"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134B71"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134B71"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134B71"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134B71"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134B71"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134B71"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134B71"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134B71"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134B71"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134B71"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134B71"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134B71"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134B71"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134B71"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134B71"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134B71"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134B71"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134B71"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134B71"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134B71"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134B71"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134B71"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134B71"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134B71"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134B71"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134B71"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134B71"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134B71"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134B71"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134B71"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134B71"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134B71"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134B71"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134B71"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134B71"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134B71"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134B71"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134B71"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134B71"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134B71"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134B71"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134B71"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134B71"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134B71"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134B71"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134B71"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134B71"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134B71"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134B71"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134B71"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134B71"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134B71"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134B71"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134B71"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134B71"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134B71"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134B71"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134B71"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134B71"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134B71"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134B71"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134B71"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134B71"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134B71"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134B71"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134B71"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134B71"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134B71"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134B71"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134B71"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134B71"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134B71"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134B71"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134B71"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134B71"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134B71"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134B71"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134B71"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134B71"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134B71"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134B71"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134B71"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134B71"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134B71"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134B71"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134B71"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134B71"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134B71"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134B71"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134B71"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134B71"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134B71"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134B71"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134B71"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134B71"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134B71"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134B71"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134B71"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134B71"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134B71"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134B71"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134B71"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134B71"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134B71"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134B71"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134B71"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134B71"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134B71"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134B71"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134B71"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134B71"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134B71"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134B71"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134B71"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134B71"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134B71"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134B71"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134B71"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134B71"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134B71"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134B71"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134B71"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134B71"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134B71"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134B71"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134B71"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134B71"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134B71"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134B71"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134B71"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134B71"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134B71"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134B71"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134B71"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134B71"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134B71"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134B71"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134B71"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134B71"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134B71"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134B71"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134B71"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134B71"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134B71"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134B71"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134B71"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134B71"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134B71"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134B71"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134B71"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134B71"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134B71"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134B71"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134B71"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134B71"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134B71"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134B71"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134B71"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134B71"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134B71"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134B71"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134B71"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134B71"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134B71"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134B71"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134B71"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134B71"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134B71"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134B71"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134B71"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134B71"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134B71"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134B71"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134B71"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134B71"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134B71"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134B71"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134B71"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134B71"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134B71"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134B71"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134B71"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134B71"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134B71"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134B71"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134B71"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134B71"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134B71"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134B71"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134B71"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134B71"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134B71"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134B71"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134B71"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134B71"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134B71"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134B71"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134B71"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134B71"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134B71"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134B71"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134B71"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134B71"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134B71"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134B71"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134B71"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134B71"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134B71"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134B71"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134B71"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134B71"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134B71"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134B71"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134B71"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134B71"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134B71"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134B71"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134B71"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134B71"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134B71"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134B71"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134B71"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134B71"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134B71"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134B71"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134B71"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134B71"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134B71"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134B71"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134B71"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134B71"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134B71"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134B71"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134B71"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134B71"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134B71"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134B71"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134B71"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134B71"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134B71"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134B71"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134B71"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134B71"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134B71"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134B71"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134B71"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134B71"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134B71"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134B71"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134B71"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134B71"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134B71"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134B71"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134B71"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134B71"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134B71"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134B71"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134B71"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134B71"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134B71"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134B71"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134B71"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134B71"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134B71"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134B71"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134B71"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134B71"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134B71"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134B71"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134B71"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134B71"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134B71"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134B71"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134B71"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134B71"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134B71"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134B71"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134B71"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134B71"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134B71"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134B71"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134B71"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134B71"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134B71"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134B71"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134B71"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134B71"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134B71"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134B71"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134B71"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134B71"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134B71"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134B71"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134B71"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134B71"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134B71"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134B71"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134B71"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134B71"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134B71"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134B71"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134B71"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134B71"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134B71"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134B71"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134B71"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134B71"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134B71"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134B71"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134B71"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134B71"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134B71"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134B71"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134B71"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134B71"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134B71"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134B71"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134B71"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134B71"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134B71"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134B71"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134B71"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134B71"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134B71"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134B71"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134B71"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134B71"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134B71"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134B71"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134B71"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134B71"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134B71"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134B71"/>
    <w:rsid w:val="00240553"/>
    <w:rsid w:val="003207B2"/>
    <w:rsid w:val="00F8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_rels/item2.xml.rels>&#65279;<?xml version="1.0" encoding="utf-8"?><Relationships xmlns="http://schemas.openxmlformats.org/package/2006/relationships"><Relationship Type="http://schemas.openxmlformats.org/officeDocument/2006/relationships/customXmlProps" Target="itemProps2.xml" Id="rId1" /></Relationships>
</file>

<file path=customXml/_rels/item3.xml.rels>&#65279;<?xml version="1.0" encoding="utf-8"?><Relationships xmlns="http://schemas.openxmlformats.org/package/2006/relationships"><Relationship Type="http://schemas.openxmlformats.org/officeDocument/2006/relationships/customXmlProps" Target="itemProps3.xml" Id="rId1" /></Relationships>
</file>

<file path=customXml/_rels/item4.xml.rels>&#65279;<?xml version="1.0" encoding="utf-8"?><Relationships xmlns="http://schemas.openxmlformats.org/package/2006/relationships"><Relationship Type="http://schemas.openxmlformats.org/officeDocument/2006/relationships/customXmlProps" Target="itemProps4.xml" Id="rId1" /></Relationships>
</file>

<file path=customXml/_rels/item5.xml.rels>&#65279;<?xml version="1.0" encoding="utf-8"?><Relationships xmlns="http://schemas.openxmlformats.org/package/2006/relationships"><Relationship Type="http://schemas.openxmlformats.org/officeDocument/2006/relationships/customXmlProps" Target="itemProps5.xml" Id="rId1" /></Relationships>
</file>

<file path=customXml/_rels/item6.xml.rels>&#65279;<?xml version="1.0" encoding="utf-8"?><Relationships xmlns="http://schemas.openxmlformats.org/package/2006/relationships"><Relationship Type="http://schemas.openxmlformats.org/officeDocument/2006/relationships/customXmlProps" Target="itemProps6.xml" Id="rId1" /></Relationships>
</file>

<file path=customXml/_rels/item7.xml.rels>&#65279;<?xml version="1.0" encoding="utf-8"?><Relationships xmlns="http://schemas.openxmlformats.org/package/2006/relationships"><Relationship Type="http://schemas.openxmlformats.org/officeDocument/2006/relationships/customXmlProps" Target="itemProps7.xml" Id="rId1" /></Relationships>
</file>

<file path=customXml/_rels/item8.xml.rels>&#65279;<?xml version="1.0" encoding="utf-8"?><Relationships xmlns="http://schemas.openxmlformats.org/package/2006/relationships"><Relationship Type="http://schemas.openxmlformats.org/officeDocument/2006/relationships/customXmlProps" Target="itemProps8.xml" Id="rId1" /></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7.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8.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Props1.xml><?xml version="1.0" encoding="utf-8"?>
<ds:datastoreItem xmlns:ds="http://schemas.openxmlformats.org/officeDocument/2006/customXml" ds:itemID="{C74AA4E5-F481-4EAF-BDB8-3E1D2285DAF9}">
  <ds:schemaRefs>
    <ds:schemaRef ds:uri="http://schemas.openxmlformats.org/officeDocument/2006/bibliography"/>
  </ds:schemaRefs>
</ds:datastoreItem>
</file>

<file path=customXml/itemProps2.xml><?xml version="1.0" encoding="utf-8"?>
<ds:datastoreItem xmlns:ds="http://schemas.openxmlformats.org/officeDocument/2006/customXml" ds:itemID="{42C04F0C-8127-4669-89A7-CD960ECBBC51}">
  <ds:schemaRefs>
    <ds:schemaRef ds:uri="http://wwww.hallomagic.com/xbrl/check"/>
  </ds:schemaRefs>
</ds:datastoreItem>
</file>

<file path=customXml/itemProps3.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4.xml><?xml version="1.0" encoding="utf-8"?>
<ds:datastoreItem xmlns:ds="http://schemas.openxmlformats.org/officeDocument/2006/customXml" ds:itemID="{899E956D-8A41-4FBE-A3A3-095E75D747F3}">
  <ds:schemaRefs>
    <ds:schemaRef ds:uri="http://wwww.hallomagic.com/xbrl/info"/>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0858ECE0-201E-4AE6-8AFE-5DE738F5AF45}">
  <ds:schemaRefs>
    <ds:schemaRef ds:uri="http://wwww.hallomagic.com/xbrl/rule"/>
  </ds:schemaRefs>
</ds:datastoreItem>
</file>

<file path=customXml/itemProps7.xml><?xml version="1.0" encoding="utf-8"?>
<ds:datastoreItem xmlns:ds="http://schemas.openxmlformats.org/officeDocument/2006/customXml" ds:itemID="{AB91542C-E54C-4B2F-84A3-E16131AC7132}">
  <ds:schemaRefs>
    <ds:schemaRef ds:uri="http://wwww.hallomagic.com/xbrl/template"/>
  </ds:schemaRefs>
</ds:datastoreItem>
</file>

<file path=customXml/itemProps8.xml><?xml version="1.0" encoding="utf-8"?>
<ds:datastoreItem xmlns:ds="http://schemas.openxmlformats.org/officeDocument/2006/customXml" ds:itemID="{BD5DCF83-E2B8-4B18-A607-C8D3BD1AFE90}">
  <ds:schemaRefs>
    <ds:schemaRef ds:uri="http://wwww.hallomagic.com/xbrl/bookmark"/>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Pages>
  <Words>3687</Words>
  <Characters>21016</Characters>
  <Application>Microsoft Office Word</Application>
  <DocSecurity>0</DocSecurity>
  <Lines>175</Lines>
  <Paragraphs>49</Paragraphs>
  <ScaleCrop>false</ScaleCrop>
  <Company/>
  <LinksUpToDate>false</LinksUpToDate>
  <CharactersWithSpaces>24654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cp:lastPrinted>2014-12-25T01:29:00Z</cp:lastPrinted>
  <dcterms:created xsi:type="dcterms:W3CDTF">2016-02-19T09:16:00Z</dcterms:created>
  <dcterms:modified xsi:type="dcterms:W3CDTF">2016-02-19T09:17:00Z</dcterms:modified>
</cp:coreProperties>
</file>