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glossary/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glossary/styles.xml" ContentType="application/vnd.openxmlformats-officedocument.wordprocessingml.styles+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8.xml" ContentType="application/vnd.openxmlformats-officedocument.customXmlProperties+xml"/>
  <Override PartName="/word/glossary/webSettings.xml" ContentType="application/vnd.openxmlformats-officedocument.wordprocessingml.webSetting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P="00196C6D" w:rsidRDefault="0016434C">
      <w:pPr>
        <w:rPr>
          <w:color w:val="000000" w:themeColor="text1"/>
          <w:sz w:val="28"/>
          <w:szCs w:val="28"/>
        </w:rPr>
      </w:pPr>
      <w:bookmarkStart w:name="_GoBack" w:id="0"/>
      <w:bookmarkEnd w:id="0"/>
      <w:r>
        <w:rPr>
          <w:color w:val="000000" w:themeColor="text1"/>
          <w:sz w:val="28"/>
          <w:szCs w:val="28"/>
        </w:rPr>
        <w:br w:type="page"/>
      </w:r>
      <w:r w:rsidRPr="00196C6D" w:rsid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editId="20503073" wp14:anchorId="048FEBA8">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4"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83pt,662.35pt" to="452.2pt,662.35pt" w14:anchorId="5F6A6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v:stroke joinstyle="miter"/>
                <o:lock v:ext="edit" shapetype="f"/>
              </v:line>
            </w:pict>
          </mc:Fallback>
        </mc:AlternateContent>
      </w:r>
      <w:r w:rsidRPr="00196C6D" w:rsid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editId="2762A87A" wp14:anchorId="5384C411">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3"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54.05pt,662.8pt" to="317.65pt,662.8pt" w14:anchorId="1A2E3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v:stroke joinstyle="miter"/>
                <o:lock v:ext="edit" shapetype="f"/>
              </v:line>
            </w:pict>
          </mc:Fallback>
        </mc:AlternateContent>
      </w:r>
      <w:r w:rsidRPr="001B6047" w:rsidR="00196C6D">
        <w:rPr>
          <w:noProof/>
          <w:color w:val="000000" w:themeColor="text1"/>
        </w:rPr>
        <mc:AlternateContent>
          <mc:Choice Requires="wps">
            <w:drawing>
              <wp:anchor distT="0" distB="0" distL="114300" distR="114300" simplePos="0" relativeHeight="251719680" behindDoc="0" locked="0" layoutInCell="1" allowOverlap="1" wp14:editId="533C091C" wp14:anchorId="0BC9AE9A">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BC9AE9A">
                <v:stroke joinstyle="miter"/>
                <v:path gradientshapeok="t" o:connecttype="rect"/>
              </v:shapetype>
              <v:shape id="文本框 1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v:textbo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v:textbox>
              </v:shape>
            </w:pict>
          </mc:Fallback>
        </mc:AlternateContent>
      </w:r>
      <w:r w:rsidRPr="001B6047" w:rsidR="00196C6D">
        <w:rPr>
          <w:noProof/>
          <w:color w:val="000000" w:themeColor="text1"/>
        </w:rPr>
        <mc:AlternateContent>
          <mc:Choice Requires="wps">
            <w:drawing>
              <wp:anchor distT="0" distB="0" distL="114300" distR="114300" simplePos="0" relativeHeight="251714560" behindDoc="0" locked="0" layoutInCell="1" allowOverlap="1" wp14:editId="5C83C99D" wp14:anchorId="413655BB">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8"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w14:anchorId="413655BB">
                <v:textbo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v:textbox>
              </v:shape>
            </w:pict>
          </mc:Fallback>
        </mc:AlternateContent>
      </w:r>
      <w:r w:rsidRPr="00196C6D" w:rsidR="00196C6D">
        <w:rPr>
          <w:noProof/>
          <w:color w:val="000000" w:themeColor="text1"/>
          <w:sz w:val="28"/>
          <w:szCs w:val="28"/>
        </w:rPr>
        <mc:AlternateContent>
          <mc:Choice Requires="wps">
            <w:drawing>
              <wp:anchor distT="45720" distB="45720" distL="114300" distR="114300" simplePos="0" relativeHeight="251709440" behindDoc="0" locked="1" layoutInCell="1" allowOverlap="0" wp14:editId="44C7E56F" wp14:anchorId="46DA6E57">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id="文本框 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spid="_x0000_s1028"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w14:anchorId="46DA6E57">
                <v:textbox inset="3mm,0,3mm,0">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0464" behindDoc="0" locked="0" layoutInCell="1" allowOverlap="1" wp14:editId="44579FE3" wp14:anchorId="43B9A765">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w14:anchorId="43B9A765">
                <v:textbo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1488" behindDoc="0" locked="0" layoutInCell="1" allowOverlap="1" wp14:editId="6BC04DCE" wp14:anchorId="709DAB44">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w14:anchorId="709DAB44">
                <v:textbo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2512" behindDoc="0" locked="0" layoutInCell="1" allowOverlap="1" wp14:editId="0138DD0B" wp14:anchorId="4B75CCA6">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31"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w14:anchorId="4B75CCA6">
                <v:textbo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v:shape>
            </w:pict>
          </mc:Fallback>
        </mc:AlternateContent>
      </w:r>
    </w:p>
    <w:p w:rsidR="00196C6D" w:rsidP="00106BBF" w:rsidRDefault="00196C6D">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1"/>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1"/>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w14:anchorId="0EAA9958">
                <v:textbo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w14:anchorId="6A0474BD">
                <v:textbo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w14:anchorId="2B04B60D">
                <v:textbo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5"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w14:anchorId="28C51710">
                <v:textbo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w14:anchorId="5B8E0658">
                <v:textbo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2"/>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2"/>
      <w:r w:rsidR="00141DCE">
        <w:fldChar w:fldCharType="begin"/>
      </w:r>
      <w:r w:rsidR="00141DCE">
        <w:instrText xml:space="preserve"> TOC \o "1-1" \h \z \u </w:instrText>
      </w:r>
      <w:r w:rsidR="00141DCE">
        <w:fldChar w:fldCharType="separate"/>
      </w:r>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23</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002D58" w:rsidR="00CC1546" w:rsidP="00002D58" w:rsidRDefault="00141DCE">
      <w:pPr>
        <w:rPr>
          <w:lang w:val="x-none" w:eastAsia="x-none"/>
        </w:rPr>
      </w:pPr>
      <w:r>
        <w:rPr>
          <w:lang w:val="x-none" w:eastAsia="x-none"/>
        </w:rPr>
        <w:fldChar w:fldCharType="end"/>
      </w:r>
      <w:r w:rsidR="00002D58">
        <w:rPr>
          <w:lang w:val="x-none" w:eastAsia="x-none"/>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3"/>
      <w:r w:rsidRPr="00CC1546">
        <w:rPr>
          <w:rFonts w:hint="eastAsia" w:ascii="黑体" w:hAnsi="黑体" w:eastAsia="黑体"/>
          <w:sz w:val="36"/>
          <w:szCs w:val="36"/>
        </w:rPr>
        <w:lastRenderedPageBreak/>
        <w:t>释义</w:t>
      </w:r>
      <w:bookmarkEnd w:id="3"/>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B248AE">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B248AE">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4"/>
      <w:r w:rsidRPr="00CC1546">
        <w:rPr>
          <w:rFonts w:hint="eastAsia" w:ascii="黑体" w:hAnsi="黑体" w:eastAsia="黑体"/>
          <w:b w:val="0"/>
          <w:sz w:val="36"/>
          <w:szCs w:val="36"/>
        </w:rPr>
        <w:t>第一节  声明与提示</w:t>
      </w:r>
      <w:bookmarkEnd w:id="4"/>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B248AE">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w14:anchorId="0CB05AC8">
                <v:textbox style="mso-fit-shape-to-text:t">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B248AE">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武当山</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600004</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B248AE">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B248AE"/>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b/>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如存在关联关系，则必须披露客户的具体名称。</w:t>
      </w:r>
    </w:p>
    <w:p w:rsidRPr="00E5190E" w:rsidR="00E5190E" w:rsidP="00EC242E" w:rsidRDefault="00E5190E">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rFonts w:asciiTheme="minorEastAsia" w:hAnsiTheme="minorEastAsia" w:eastAsiaTheme="minorEastAsia"/>
          <w:i/>
          <w:szCs w:val="44"/>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如存在关联关系，则必须披露供应商的具体名称。</w:t>
      </w:r>
    </w:p>
    <w:p w:rsidR="00E5190E" w:rsidP="00EC242E" w:rsidRDefault="00E5190E">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B248AE">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0046539A">
        <w:rPr>
          <w:rFonts w:hint="eastAsia" w:asciiTheme="minorEastAsia" w:hAnsiTheme="minorEastAsia" w:eastAsiaTheme="minorEastAsia"/>
          <w:b/>
          <w:color w:val="000000" w:themeColor="text1"/>
          <w:szCs w:val="44"/>
        </w:rPr>
        <w:t>自愿披露</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B248AE"/>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B248AE">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B248AE">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843"/>
      </w:tblGrid>
      <w:tr w:rsidRPr="001B6047" w:rsidR="001B6047" w:rsidTr="00963944">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963944">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963944">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B248AE"/>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B248AE">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B248AE">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B248AE">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B248AE">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B248AE">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B248AE">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B248AE">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B248AE">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B248AE">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B248AE">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B248AE">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B248AE">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B248AE">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B248AE">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B248AE">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543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575"/>
        <w:gridCol w:w="1133"/>
        <w:gridCol w:w="1164"/>
        <w:gridCol w:w="1263"/>
        <w:gridCol w:w="1086"/>
        <w:gridCol w:w="959"/>
      </w:tblGrid>
      <w:tr w:rsidRPr="001B6047" w:rsidR="001B6047" w:rsidTr="00963944">
        <w:tc>
          <w:tcPr>
            <w:tcW w:w="1889"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27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63944">
        <w:tc>
          <w:tcPr>
            <w:tcW w:w="1889"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62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646"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63944">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429"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Pr="00AC3285" w:rsidR="00EC03B3" w:rsidP="00014989" w:rsidRDefault="0062253F">
            <w:pPr>
              <w:jc w:val="right"/>
            </w:pPr>
            <w:r w:rsidRPr="00C63B67">
              <w:rPr>
                <w:rStyle w:val="placeholder1Char"/>
              </w:rPr>
              <w:t>_______</w:t>
            </w:r>
          </w:p>
        </w:tc>
        <w:tc>
          <w:tcPr>
            <w:tcW w:w="646"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tcBorders>
          </w:tcPr>
          <w:p w:rsidRPr="001B6047" w:rsidR="006F58E0" w:rsidP="006F58E0" w:rsidRDefault="006F58E0">
            <w:pPr>
              <w:ind w:right="420"/>
              <w:rPr>
                <w:color w:val="000000" w:themeColor="text1"/>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1889"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646"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63944">
        <w:tc>
          <w:tcPr>
            <w:tcW w:w="1889"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Pr="009176DC" w:rsidR="009176DC" w:rsidP="009176DC" w:rsidRDefault="00B248AE">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Pr="0051230A" w:rsidR="0051230A" w:rsidP="0031190C" w:rsidRDefault="00663FF3">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835"/>
        <w:gridCol w:w="1843"/>
        <w:gridCol w:w="1843"/>
        <w:gridCol w:w="1843"/>
      </w:tblGrid>
      <w:tr w:rsidRPr="001B6047" w:rsidR="001B6047" w:rsidTr="00963944">
        <w:tc>
          <w:tcPr>
            <w:tcW w:w="2835"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1843" w:type="dxa"/>
          </w:tcPr>
          <w:p w:rsidRPr="00963944" w:rsidR="00415D57" w:rsidP="00963944" w:rsidRDefault="00DA065C">
            <w:pPr>
              <w:ind w:right="420"/>
              <w:jc w:val="center"/>
              <w:rPr>
                <w:b/>
                <w:color w:val="000000" w:themeColor="text1"/>
              </w:rPr>
            </w:pPr>
            <w:r w:rsidRPr="00963944">
              <w:rPr>
                <w:rFonts w:hint="eastAsia"/>
                <w:b/>
                <w:color w:val="000000" w:themeColor="text1"/>
              </w:rPr>
              <w:t xml:space="preserve"> </w:t>
            </w:r>
            <w:r w:rsidRPr="00963944" w:rsidR="00857E2E">
              <w:rPr>
                <w:rFonts w:hint="eastAsia"/>
                <w:b/>
                <w:color w:val="000000" w:themeColor="text1"/>
              </w:rPr>
              <w:t>期初股份</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843" w:type="dxa"/>
          </w:tcPr>
          <w:p w:rsidRPr="001B6047" w:rsidR="00415D57" w:rsidP="00963944" w:rsidRDefault="00415D57">
            <w:pPr>
              <w:ind w:right="420"/>
              <w:jc w:val="center"/>
              <w:rPr>
                <w:b/>
                <w:color w:val="000000" w:themeColor="text1"/>
              </w:rPr>
            </w:pPr>
            <w:r w:rsidRPr="001B6047">
              <w:rPr>
                <w:rFonts w:hint="eastAsia"/>
                <w:b/>
                <w:color w:val="000000" w:themeColor="text1"/>
              </w:rPr>
              <w:t>期末</w:t>
            </w:r>
            <w:r w:rsidRPr="00963944" w:rsidR="00857E2E">
              <w:rPr>
                <w:b/>
                <w:color w:val="000000" w:themeColor="text1"/>
              </w:rPr>
              <w:t>股份</w:t>
            </w:r>
          </w:p>
        </w:tc>
      </w:tr>
      <w:tr w:rsidRPr="001B6047" w:rsidR="001B6047" w:rsidTr="00963944">
        <w:tc>
          <w:tcPr>
            <w:tcW w:w="2835" w:type="dxa"/>
          </w:tcPr>
          <w:p w:rsidRPr="001B6047" w:rsidR="00415D57" w:rsidP="00963944"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963944"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B248AE">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402608" w:rsidRDefault="00E46551">
      <w:pPr>
        <w:pStyle w:val="ym"/>
      </w:pPr>
    </w:p>
    <w:p w:rsidR="009C7CB8" w:rsidP="00402608" w:rsidRDefault="009C7CB8">
      <w:pPr>
        <w:pStyle w:val="ym"/>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B248AE">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402608" w:rsidRDefault="00B248AE">
      <w:pPr>
        <w:pStyle w:val="ym"/>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D48B2">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B248AE">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B248AE">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402608" w:rsidRDefault="00B248AE">
      <w:pPr>
        <w:pStyle w:val="ym"/>
      </w:pPr>
    </w:p>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B248AE">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402608" w:rsidRDefault="00B248AE">
      <w:pPr>
        <w:pStyle w:val="ym"/>
      </w:pPr>
    </w:p>
    <w:p w:rsidR="00E75A20" w:rsidP="00402608" w:rsidRDefault="00E75A20">
      <w:pPr>
        <w:pStyle w:val="ym"/>
      </w:pPr>
    </w:p>
    <w:p w:rsidR="009C7CB8" w:rsidP="00402608" w:rsidRDefault="009C7CB8">
      <w:pPr>
        <w:pStyle w:val="ym"/>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402608" w:rsidRDefault="00E46551">
      <w:pPr>
        <w:pStyle w:val="ym"/>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402608" w:rsidRDefault="00B248AE">
      <w:pPr>
        <w:pStyle w:val="ym"/>
      </w:pPr>
    </w:p>
    <w:p w:rsidRPr="00B5785F" w:rsidR="009C7CB8" w:rsidP="00B5785F" w:rsidRDefault="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4"/>
        <w:gridCol w:w="1265"/>
        <w:gridCol w:w="1686"/>
        <w:gridCol w:w="1265"/>
        <w:gridCol w:w="1828"/>
        <w:gridCol w:w="1124"/>
      </w:tblGrid>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686"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136312">
        <w:trPr>
          <w:trHeight w:val="342"/>
        </w:trPr>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65"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686" w:type="dxa"/>
          </w:tcPr>
          <w:p w:rsidRPr="001B6047" w:rsidR="0051230A" w:rsidP="00B5785F"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65" w:type="dxa"/>
          </w:tcPr>
          <w:p w:rsidRPr="004C4424" w:rsidR="0051230A" w:rsidP="00B5785F"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28" w:type="dxa"/>
          </w:tcPr>
          <w:p w:rsidRPr="004C4424"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686" w:type="dxa"/>
          </w:tcPr>
          <w:p w:rsidRPr="001B6047" w:rsidR="0051230A" w:rsidP="00B5785F"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Pr="0027174B" w:rsidR="002C177D" w:rsidP="00402608" w:rsidRDefault="00B248AE">
      <w:pPr>
        <w:pStyle w:val="ym"/>
      </w:pPr>
    </w:p>
    <w:p w:rsidRPr="007D19B9" w:rsidR="009C7CB8" w:rsidP="00402608" w:rsidRDefault="009C7CB8">
      <w:pPr>
        <w:pStyle w:val="ym"/>
      </w:pPr>
    </w:p>
    <w:p w:rsidR="0027174B" w:rsidP="00DA15E9" w:rsidRDefault="00D465D1">
      <w:pPr>
        <w:pStyle w:val="2"/>
      </w:pPr>
      <w:r w:rsidRPr="001B6047">
        <w:rPr>
          <w:rFonts w:hint="eastAsia"/>
        </w:rPr>
        <w:t>五</w:t>
      </w:r>
      <w:r w:rsidRPr="001B6047" w:rsidR="000D0E37">
        <w:t>、</w:t>
      </w:r>
      <w:r w:rsidRPr="001B6047" w:rsidR="000D0E37">
        <w:rPr>
          <w:rFonts w:hint="eastAsia"/>
        </w:rPr>
        <w:t>利润分配情况</w:t>
      </w:r>
    </w:p>
    <w:p w:rsidRPr="00DA15E9" w:rsidR="002F737D" w:rsidP="0027174B" w:rsidRDefault="003613F0">
      <w:pPr>
        <w:rPr>
          <w:rFonts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15年</w:t>
      </w:r>
      <w:r w:rsidR="0027174B">
        <w:rPr>
          <w:rFonts w:asciiTheme="minorEastAsia" w:hAnsiTheme="minorEastAsia" w:eastAsiaTheme="minorEastAsia"/>
          <w:b/>
          <w:color w:val="000000" w:themeColor="text1"/>
          <w:szCs w:val="21"/>
        </w:rPr>
        <w:t>分配预案：</w:t>
      </w:r>
      <w:r w:rsidR="0027174B">
        <w:rPr>
          <w:rFonts w:hint="eastAsia"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08"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136312">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136312">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27174B" w:rsidR="0027174B" w:rsidP="007D19B9" w:rsidRDefault="0027174B">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P="0027174B" w:rsidRDefault="003613F0">
      <w:pPr>
        <w:ind w:right="-58"/>
        <w:rPr>
          <w:rFonts w:asciiTheme="minorEastAsia" w:hAnsiTheme="minorEastAsia" w:eastAsiaTheme="minorEastAsia"/>
          <w:color w:val="000000" w:themeColor="text1"/>
        </w:rPr>
      </w:pPr>
      <w:r>
        <w:rPr>
          <w:rFonts w:asciiTheme="minorEastAsia" w:hAnsiTheme="minorEastAsia" w:eastAsiaTheme="minorEastAsia"/>
          <w:b/>
          <w:color w:val="000000" w:themeColor="text1"/>
          <w:szCs w:val="21"/>
        </w:rPr>
        <w:t>14</w:t>
      </w:r>
      <w:r>
        <w:rPr>
          <w:rFonts w:hint="eastAsia" w:asciiTheme="minorEastAsia" w:hAnsiTheme="minorEastAsia" w:eastAsiaTheme="minorEastAsia"/>
          <w:b/>
          <w:color w:val="000000" w:themeColor="text1"/>
          <w:szCs w:val="21"/>
        </w:rPr>
        <w:t>年</w:t>
      </w:r>
      <w:r w:rsidR="00CC06F2">
        <w:rPr>
          <w:rFonts w:hint="eastAsia" w:asciiTheme="minorEastAsia" w:hAnsiTheme="minorEastAsia" w:eastAsiaTheme="minorEastAsia"/>
          <w:b/>
          <w:color w:val="000000" w:themeColor="text1"/>
          <w:szCs w:val="21"/>
        </w:rPr>
        <w:t>已分配</w:t>
      </w:r>
      <w:r w:rsidR="0027174B">
        <w:rPr>
          <w:rFonts w:hint="eastAsia" w:asciiTheme="minorEastAsia" w:hAnsiTheme="minorEastAsia" w:eastAsiaTheme="minorEastAsia"/>
          <w:b/>
          <w:color w:val="000000" w:themeColor="text1"/>
          <w:szCs w:val="21"/>
        </w:rPr>
        <w:t>：</w:t>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t xml:space="preserve">        </w:t>
      </w:r>
      <w:r w:rsidR="00CC06F2">
        <w:rPr>
          <w:rFonts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43"/>
        <w:gridCol w:w="2126"/>
        <w:gridCol w:w="2268"/>
        <w:gridCol w:w="2127"/>
      </w:tblGrid>
      <w:tr w:rsidRPr="001B6047" w:rsidR="0027174B" w:rsidTr="00952C90">
        <w:tc>
          <w:tcPr>
            <w:tcW w:w="1843"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268"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7"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7D19B9" w:rsidTr="00952C90">
        <w:tc>
          <w:tcPr>
            <w:tcW w:w="1843" w:type="dxa"/>
          </w:tcPr>
          <w:p w:rsidRPr="001B6047" w:rsidR="007D19B9" w:rsidP="007D19B9" w:rsidRDefault="007D19B9">
            <w:pPr>
              <w:tabs>
                <w:tab w:val="left" w:pos="5140"/>
              </w:tabs>
              <w:rPr>
                <w:rFonts w:asciiTheme="minorEastAsia" w:hAnsiTheme="minorEastAsia" w:eastAsiaTheme="minorEastAsia"/>
                <w:color w:val="000000" w:themeColor="text1"/>
                <w:sz w:val="18"/>
                <w:szCs w:val="21"/>
              </w:rPr>
            </w:pPr>
            <w:r w:rsidRPr="004441D5">
              <w:rPr>
                <w:rStyle w:val="placeholder2Char"/>
                <w:rFonts w:hint="eastAsia"/>
              </w:rPr>
              <w:t>点击选择日期</w:t>
            </w:r>
          </w:p>
        </w:tc>
        <w:tc>
          <w:tcPr>
            <w:tcW w:w="2126" w:type="dxa"/>
          </w:tcPr>
          <w:p w:rsidRPr="001B6047" w:rsidR="007D19B9" w:rsidP="004441D5" w:rsidRDefault="004441D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268" w:type="dxa"/>
          </w:tcPr>
          <w:p w:rsidRPr="001B6047" w:rsidR="007D19B9" w:rsidP="007D19B9" w:rsidRDefault="007D19B9">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Pr="004441D5">
              <w:rPr>
                <w:rStyle w:val="placeholder1Char"/>
              </w:rPr>
              <w:t>_______</w:t>
            </w:r>
          </w:p>
        </w:tc>
        <w:tc>
          <w:tcPr>
            <w:tcW w:w="2127" w:type="dxa"/>
          </w:tcPr>
          <w:p w:rsidRPr="001B6047" w:rsidR="007D19B9"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00402608" w:rsidP="00402608" w:rsidRDefault="007D19B9">
      <w:pPr>
        <w:ind w:right="420"/>
        <w:rPr>
          <w:rFonts w:asciiTheme="minorEastAsia" w:hAnsiTheme="minorEastAsia" w:eastAsia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bookmarkStart w:name="_Toc441926733" w:displacedByCustomXml="prev" w:id="11"/>
    <w:p w:rsidR="00D04707" w:rsidP="00D04707" w:rsidRDefault="00D04707">
      <w:pPr>
        <w:tabs>
          <w:tab w:val="left" w:pos="5340"/>
        </w:tabs>
        <w:ind w:right="420"/>
        <w:rPr>
          <w:rFonts w:ascii="黑体" w:hAnsi="黑体" w:eastAsia="黑体"/>
          <w:b/>
          <w:sz w:val="36"/>
          <w:szCs w:val="36"/>
        </w:rPr>
      </w:pPr>
      <w:r>
        <w:rPr>
          <w:rFonts w:ascii="黑体" w:hAnsi="黑体" w:eastAsia="黑体"/>
          <w:b/>
          <w:sz w:val="36"/>
          <w:szCs w:val="36"/>
        </w:rPr>
        <w:tab/>
      </w:r>
    </w:p>
    <w:p w:rsidRPr="00402608" w:rsidR="00402608" w:rsidP="00D04707" w:rsidRDefault="00402608">
      <w:pPr>
        <w:tabs>
          <w:tab w:val="left" w:pos="5340"/>
        </w:tabs>
        <w:ind w:right="420"/>
        <w:rPr>
          <w:i/>
        </w:rPr>
      </w:pPr>
      <w:r w:rsidRPr="00D04707">
        <w:rPr>
          <w:rFonts w:ascii="黑体" w:hAnsi="黑体" w:eastAsia="黑体"/>
          <w:sz w:val="36"/>
          <w:szCs w:val="36"/>
        </w:rPr>
        <w:br w:type="page"/>
      </w:r>
      <w:r w:rsidR="00D04707">
        <w:rPr>
          <w:rFonts w:ascii="黑体" w:hAnsi="黑体" w:eastAsia="黑体"/>
          <w:b/>
          <w:sz w:val="36"/>
          <w:szCs w:val="36"/>
        </w:rPr>
        <w:tab/>
      </w:r>
    </w:p>
    <w:p w:rsidRPr="00CC1546" w:rsidR="00B0009F" w:rsidP="00CC1546" w:rsidRDefault="00B0009F">
      <w:pPr>
        <w:pStyle w:val="1"/>
        <w:spacing w:before="0" w:after="0"/>
        <w:jc w:val="center"/>
        <w:rPr>
          <w:rFonts w:ascii="黑体" w:hAnsi="黑体" w:eastAsia="黑体"/>
          <w:b w:val="0"/>
          <w:sz w:val="36"/>
          <w:szCs w:val="36"/>
        </w:rPr>
      </w:pPr>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B248AE">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B248AE">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Pr="001B6047" w:rsidR="00285F89" w:rsidP="00C45D3F" w:rsidRDefault="00B248AE">
            <w:pPr>
              <w:jc w:val="center"/>
              <w:rPr>
                <w:color w:val="000000" w:themeColor="text1"/>
                <w:sz w:val="18"/>
              </w:rPr>
            </w:pPr>
            <w:r w:rsidRPr="00D45443" w:rsidR="002849B1">
              <w:rPr>
                <w:rStyle w:val="placeholder1Char"/>
                <w:rFonts w:hint="eastAsia"/>
              </w:rPr>
              <w:t>____</w:t>
            </w: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B248AE">
            <w:pPr>
              <w:jc w:val="right"/>
              <w:rPr>
                <w:color w:val="000000" w:themeColor="text1"/>
                <w:sz w:val="18"/>
              </w:rPr>
            </w:pPr>
            <w:r w:rsidRPr="00D45443" w:rsidR="00C078E0">
              <w:rPr>
                <w:rStyle w:val="placeholder1Char"/>
              </w:rPr>
              <w:t>______</w:t>
            </w:r>
          </w:p>
        </w:tc>
        <w:tc>
          <w:tcPr>
            <w:tcW w:w="579" w:type="pct"/>
          </w:tcPr>
          <w:p w:rsidRPr="004C4424" w:rsidR="005F570A" w:rsidP="00E06127" w:rsidRDefault="00B248AE">
            <w:pPr>
              <w:jc w:val="right"/>
              <w:rPr>
                <w:color w:val="000000" w:themeColor="text1"/>
                <w:sz w:val="18"/>
              </w:rPr>
            </w:pPr>
            <w:r w:rsidRPr="00D45443" w:rsidR="00C078E0">
              <w:rPr>
                <w:rStyle w:val="placeholder1Char"/>
              </w:rPr>
              <w:t>______</w:t>
            </w:r>
          </w:p>
        </w:tc>
        <w:tc>
          <w:tcPr>
            <w:tcW w:w="580" w:type="pct"/>
          </w:tcPr>
          <w:p w:rsidRPr="004C4424" w:rsidR="005F570A" w:rsidP="00E06127" w:rsidRDefault="00B248AE">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B248AE">
            <w:pPr>
              <w:jc w:val="right"/>
              <w:rPr>
                <w:color w:val="000000" w:themeColor="text1"/>
                <w:sz w:val="18"/>
              </w:rPr>
            </w:pPr>
            <w:r w:rsidRPr="00D45443" w:rsidR="00C078E0">
              <w:rPr>
                <w:rStyle w:val="placeholder1Char"/>
              </w:rPr>
              <w:t>______</w:t>
            </w:r>
          </w:p>
        </w:tc>
        <w:tc>
          <w:tcPr>
            <w:tcW w:w="724" w:type="pct"/>
          </w:tcPr>
          <w:p w:rsidRPr="001B6047" w:rsidR="005F570A" w:rsidP="00E06127" w:rsidRDefault="00B248AE">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B248AE">
            <w:pPr>
              <w:jc w:val="right"/>
              <w:rPr>
                <w:color w:val="000000" w:themeColor="text1"/>
                <w:sz w:val="18"/>
              </w:rPr>
            </w:pPr>
            <w:r w:rsidRPr="00D45443" w:rsidR="00C078E0">
              <w:rPr>
                <w:rStyle w:val="placeholder1Char"/>
              </w:rPr>
              <w:t>______</w:t>
            </w:r>
          </w:p>
        </w:tc>
        <w:tc>
          <w:tcPr>
            <w:tcW w:w="579" w:type="pct"/>
          </w:tcPr>
          <w:p w:rsidRPr="004C4424" w:rsidR="00196080" w:rsidP="00E06127" w:rsidRDefault="00B248AE">
            <w:pPr>
              <w:jc w:val="right"/>
              <w:rPr>
                <w:color w:val="000000" w:themeColor="text1"/>
                <w:sz w:val="18"/>
              </w:rPr>
            </w:pPr>
            <w:r w:rsidRPr="00D45443" w:rsidR="00C078E0">
              <w:rPr>
                <w:rStyle w:val="placeholder1Char"/>
              </w:rPr>
              <w:t>______</w:t>
            </w:r>
          </w:p>
        </w:tc>
        <w:tc>
          <w:tcPr>
            <w:tcW w:w="580" w:type="pct"/>
          </w:tcPr>
          <w:p w:rsidRPr="004C4424" w:rsidR="00196080" w:rsidP="00E06127" w:rsidRDefault="00B248AE">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B248AE">
            <w:pPr>
              <w:jc w:val="right"/>
              <w:rPr>
                <w:color w:val="000000" w:themeColor="text1"/>
                <w:sz w:val="18"/>
              </w:rPr>
            </w:pPr>
            <w:r w:rsidRPr="00D45443" w:rsidR="00C078E0">
              <w:rPr>
                <w:rStyle w:val="placeholder1Char"/>
              </w:rPr>
              <w:t>______</w:t>
            </w:r>
          </w:p>
        </w:tc>
        <w:tc>
          <w:tcPr>
            <w:tcW w:w="724" w:type="pct"/>
          </w:tcPr>
          <w:p w:rsidRPr="004C4424" w:rsidR="00196080" w:rsidP="00E06127" w:rsidRDefault="00B248AE">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B248AE">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B248AE">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B248AE">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B248AE">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B248AE">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B248AE">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B248AE">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B248AE">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B248AE">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9D5EFB" w:rsidRDefault="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B248AE">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B248AE">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2C018E" w:rsidP="002C018E" w:rsidRDefault="002C018E">
      <w:pPr>
        <w:tabs>
          <w:tab w:val="left" w:pos="5140"/>
        </w:tabs>
        <w:rPr>
          <w:rFonts w:ascii="黑体" w:hAnsi="黑体" w:eastAsia="黑体"/>
          <w:color w:val="000000" w:themeColor="text1"/>
          <w:sz w:val="36"/>
          <w:szCs w:val="28"/>
        </w:rPr>
      </w:pPr>
    </w:p>
    <w:p w:rsidR="002C018E" w:rsidP="002C018E" w:rsidRDefault="002C018E">
      <w:pPr>
        <w:tabs>
          <w:tab w:val="left" w:pos="5140"/>
        </w:tabs>
        <w:rPr>
          <w:rFonts w:ascii="黑体" w:hAnsi="黑体" w:eastAsia="黑体"/>
          <w:sz w:val="36"/>
          <w:szCs w:val="28"/>
        </w:rPr>
      </w:pPr>
      <w:r>
        <w:rPr>
          <w:rFonts w:ascii="黑体" w:hAnsi="黑体" w:eastAsia="黑体"/>
          <w:sz w:val="36"/>
          <w:szCs w:val="28"/>
        </w:rPr>
        <w:tab/>
      </w:r>
      <w:r w:rsidR="00F2076A">
        <w:rPr>
          <w:rFonts w:ascii="黑体" w:hAnsi="黑体" w:eastAsia="黑体"/>
          <w:sz w:val="36"/>
          <w:szCs w:val="28"/>
        </w:rPr>
        <w:br w:type="page"/>
      </w:r>
    </w:p>
    <w:p w:rsidRPr="00CC1546" w:rsidR="00A706BE" w:rsidP="00F2076A"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B248AE">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00763B59" w:rsidP="00C42CEF" w:rsidRDefault="00763B59"/>
    <w:p w:rsidR="00E1055B" w:rsidP="00C42CEF" w:rsidRDefault="00E1055B">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P="0066457D" w:rsidRDefault="00763B59">
      <w:pPr>
        <w:pStyle w:val="2"/>
      </w:pPr>
      <w:r>
        <w:rPr>
          <w:rFonts w:hint="eastAsia"/>
        </w:rPr>
        <w:t>二</w:t>
      </w:r>
      <w:r>
        <w:t>、</w:t>
      </w:r>
      <w:r w:rsidRPr="00501BCB">
        <w:t>财务报表</w:t>
      </w:r>
    </w:p>
    <w:p w:rsidRPr="00335C6E" w:rsidR="008845FD" w:rsidP="005743FF" w:rsidRDefault="008845FD">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8"/>
        <w:gridCol w:w="1845"/>
        <w:gridCol w:w="2553"/>
        <w:gridCol w:w="2271"/>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8845FD" w:rsidP="00705447" w:rsidRDefault="008845FD">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43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0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01"/>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22"/>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25"/>
        </w:trPr>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5"/>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8"/>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bl>
    <w:p w:rsidRPr="00552A81" w:rsidR="008845FD" w:rsidP="005743FF" w:rsidRDefault="008845FD">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9"/>
        <w:gridCol w:w="2270"/>
        <w:gridCol w:w="2697"/>
        <w:gridCol w:w="1699"/>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95201F"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9"/>
        <w:gridCol w:w="1702"/>
        <w:gridCol w:w="1987"/>
        <w:gridCol w:w="2269"/>
      </w:tblGrid>
      <w:tr w:rsidRPr="00552A81" w:rsidR="008845FD" w:rsidTr="001168E3">
        <w:tc>
          <w:tcPr>
            <w:tcW w:w="191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8845FD" w:rsidP="00705447" w:rsidRDefault="008845FD">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552A81" w:rsidR="008845FD" w:rsidP="005743FF" w:rsidRDefault="008845FD">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400"/>
        <w:gridCol w:w="1702"/>
        <w:gridCol w:w="1845"/>
        <w:gridCol w:w="1700"/>
      </w:tblGrid>
      <w:tr w:rsidRPr="001B6047" w:rsidR="008845FD" w:rsidTr="00705447">
        <w:tc>
          <w:tcPr>
            <w:tcW w:w="22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bl>
    <w:p w:rsidRPr="00552A81"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552A81"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0"/>
        <w:gridCol w:w="1738"/>
        <w:gridCol w:w="1667"/>
        <w:gridCol w:w="1702"/>
      </w:tblGrid>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P="005743FF" w:rsidRDefault="008845FD">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8845FD" w:rsidP="005743FF" w:rsidRDefault="008845FD">
      <w:pPr>
        <w:widowControl/>
        <w:ind w:right="270"/>
        <w:jc w:val="left"/>
        <w:rPr>
          <w:rFonts w:asciiTheme="minorEastAsia" w:hAnsiTheme="minorEastAsia" w:eastAsiaTheme="minorEastAsia"/>
          <w:color w:val="000000" w:themeColor="text1"/>
          <w:szCs w:val="24"/>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2"/>
        <w:gridCol w:w="1800"/>
        <w:gridCol w:w="1605"/>
        <w:gridCol w:w="1700"/>
      </w:tblGrid>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RDefault="008845FD"/>
    <w:bookmarkEnd w:id="14"/>
    <w:p w:rsidR="0066457D" w:rsidP="0066457D" w:rsidRDefault="0066457D"/>
    <w:p w:rsidRPr="0066457D" w:rsidR="0066457D" w:rsidP="0066457D" w:rsidRDefault="0066457D">
      <w:pPr>
        <w:sectPr w:rsidRPr="0066457D" w:rsidR="0066457D" w:rsidSect="000C7399">
          <w:headerReference w:type="default" r:id="rId21"/>
          <w:pgSz w:w="11906" w:h="16838"/>
          <w:pgMar w:top="1440" w:right="1797" w:bottom="1440" w:left="1797" w:header="851" w:footer="992" w:gutter="0"/>
          <w:cols w:space="425"/>
          <w:docGrid w:type="lines" w:linePitch="312"/>
        </w:sectPr>
      </w:pPr>
    </w:p>
    <w:p w:rsidRPr="001B6047"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8845FD" w:rsidTr="00085C73">
        <w:trPr>
          <w:trHeight w:val="317"/>
          <w:jc w:val="center"/>
        </w:trPr>
        <w:tc>
          <w:tcPr>
            <w:tcW w:w="268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8845FD" w:rsidP="00170479" w:rsidRDefault="008845FD">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8845FD" w:rsidTr="00085C73">
        <w:trPr>
          <w:trHeight w:val="317"/>
          <w:jc w:val="center"/>
        </w:trPr>
        <w:tc>
          <w:tcPr>
            <w:tcW w:w="2689" w:type="dxa"/>
            <w:tcBorders>
              <w:top w:val="nil"/>
              <w:bottom w:val="nil"/>
            </w:tcBorders>
            <w:shd w:val="clear" w:color="auto" w:fill="D9D9D9" w:themeFill="background1" w:themeFillShade="D9"/>
            <w:vAlign w:val="center"/>
          </w:tcPr>
          <w:p w:rsidRPr="00170479" w:rsidR="008845FD" w:rsidP="00E94D6B"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170479"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8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552A81"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8845FD" w:rsidTr="00085C73">
        <w:trPr>
          <w:trHeight w:val="317"/>
          <w:jc w:val="center"/>
        </w:trPr>
        <w:tc>
          <w:tcPr>
            <w:tcW w:w="269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8845FD" w:rsidTr="00085C73">
        <w:trPr>
          <w:trHeight w:val="317"/>
          <w:jc w:val="center"/>
        </w:trPr>
        <w:tc>
          <w:tcPr>
            <w:tcW w:w="2699" w:type="dxa"/>
            <w:tcBorders>
              <w:top w:val="nil"/>
              <w:bottom w:val="nil"/>
            </w:tcBorders>
            <w:shd w:val="clear" w:color="auto" w:fill="D9D9D9" w:themeFill="background1" w:themeFillShade="D9"/>
            <w:vAlign w:val="center"/>
          </w:tcPr>
          <w:p w:rsidRPr="00170479" w:rsidR="008845FD" w:rsidP="00711F0E"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711F0E"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9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1B6047" w:rsidR="008845FD" w:rsidP="000A23CF" w:rsidRDefault="008845FD">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8845FD" w:rsidP="000A23CF" w:rsidRDefault="008845FD"/>
    <w:p w:rsidRPr="001B6047" w:rsidR="008845FD" w:rsidP="00AA0055" w:rsidRDefault="008845FD">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8845FD" w:rsidTr="00085C73">
        <w:trPr>
          <w:trHeight w:val="313"/>
          <w:jc w:val="center"/>
        </w:trPr>
        <w:tc>
          <w:tcPr>
            <w:tcW w:w="3544" w:type="dxa"/>
            <w:tcBorders>
              <w:bottom w:val="nil"/>
            </w:tcBorders>
            <w:shd w:val="clear" w:color="auto" w:fill="D9D9D9" w:themeFill="background1" w:themeFillShade="D9"/>
            <w:vAlign w:val="center"/>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8845FD"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8845FD" w:rsidP="00711F0E" w:rsidRDefault="008845FD">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8845FD" w:rsidTr="00085C73">
        <w:trPr>
          <w:trHeight w:val="313"/>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8845FD" w:rsidP="00D133D2" w:rsidRDefault="00B248AE">
            <w:pPr>
              <w:widowControl/>
              <w:jc w:val="right"/>
              <w:rPr>
                <w:rFonts w:asciiTheme="minorEastAsia" w:hAnsiTheme="minorEastAsia" w:eastAsiaTheme="minorEastAsia"/>
                <w:color w:val="000000" w:themeColor="text1"/>
                <w:sz w:val="16"/>
                <w:szCs w:val="16"/>
              </w:rPr>
            </w:pPr>
            <w:r w:rsidRPr="00480B8B" w:rsidR="008845FD">
              <w:rPr>
                <w:rStyle w:val="placeholder1Char"/>
                <w:rFonts w:hint="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bl>
    <w:p w:rsidR="008845FD" w:rsidP="000A23CF" w:rsidRDefault="008845FD">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8845FD" w:rsidTr="00085C73">
        <w:trPr>
          <w:jc w:val="center"/>
        </w:trPr>
        <w:tc>
          <w:tcPr>
            <w:tcW w:w="3544" w:type="dxa"/>
            <w:tcBorders>
              <w:bottom w:val="nil"/>
            </w:tcBorders>
            <w:shd w:val="clear" w:color="auto" w:fill="D9D9D9" w:themeFill="background1" w:themeFillShade="D9"/>
            <w:vAlign w:val="center"/>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8845FD" w:rsidP="00A06E1A" w:rsidRDefault="008845FD">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8845FD"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8845FD" w:rsidP="00A06E1A" w:rsidRDefault="008845FD">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8845FD" w:rsidP="00D133D2"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bl>
    <w:p w:rsidRPr="0095201F" w:rsidR="008845FD" w:rsidP="000A23CF" w:rsidRDefault="008845FD"/>
    <w:p w:rsidR="008845FD" w:rsidRDefault="008845FD"/>
    <w:bookmarkEnd w:id="19"/>
    <w:p w:rsidR="0066457D" w:rsidP="000C7399" w:rsidRDefault="0066457D"/>
    <w:p w:rsidRPr="0066457D" w:rsidR="000C7399" w:rsidP="0066457D" w:rsidRDefault="000C7399">
      <w:pPr>
        <w:sectPr w:rsidRPr="0066457D" w:rsidR="000C7399" w:rsidSect="0066457D">
          <w:pgSz w:w="16838" w:h="11906" w:orient="landscape"/>
          <w:pgMar w:top="1797" w:right="1440" w:bottom="1797" w:left="1440" w:header="851" w:footer="992" w:gutter="0"/>
          <w:cols w:space="425"/>
          <w:docGrid w:type="lines" w:linePitch="312"/>
        </w:sectPr>
      </w:pPr>
    </w:p>
    <w:p w:rsidR="000C7399" w:rsidP="000C7399" w:rsidRDefault="000C7399"/>
    <w:p w:rsidRPr="00542F44" w:rsidR="0077348E" w:rsidP="0066457D" w:rsidRDefault="0077348E">
      <w:pPr>
        <w:pStyle w:val="2"/>
      </w:pPr>
      <w:r w:rsidRPr="00542F44">
        <w:t>财务报表</w:t>
      </w:r>
      <w:r w:rsidRPr="00542F44">
        <w:rPr>
          <w:rFonts w:hint="eastAsia"/>
        </w:rPr>
        <w:t>附</w:t>
      </w:r>
      <w:r w:rsidRPr="00542F44">
        <w:t>注</w:t>
      </w:r>
    </w:p>
    <w:p w:rsidRPr="001B6047" w:rsidR="00B05A4B" w:rsidP="00B05A4B" w:rsidRDefault="00F2076A">
      <w:pPr>
        <w:rPr>
          <w:rFonts w:ascii="宋体" w:hAnsi="宋体"/>
          <w:b/>
          <w:bCs/>
          <w:color w:val="000000" w:themeColor="text1"/>
          <w:szCs w:val="21"/>
        </w:rPr>
      </w:pPr>
      <w:bookmarkStart w:name="_Toc241636382" w:id="20"/>
      <w:bookmarkStart w:name="_Toc247094011" w:id="21"/>
      <w:bookmarkStart w:name="_Toc247371786" w:id="22"/>
      <w:bookmarkStart w:name="_Toc369159472" w:id="23"/>
      <w:r>
        <w:rPr>
          <w:rFonts w:ascii="宋体" w:hAnsi="宋体"/>
          <w:b/>
          <w:bCs/>
          <w:color w:val="000000" w:themeColor="text1"/>
          <w:szCs w:val="21"/>
        </w:rPr>
        <w:br w:type="page"/>
      </w:r>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B248AE" w:rsidR="00B248AE">
      <w:rPr>
        <w:noProof/>
        <w:lang w:val="zh-CN"/>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B248AE" w:rsidR="00B248AE">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041E2" w:rsidRDefault="00963944">
    <w:pPr>
      <w:pStyle w:val="a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pPr>
      <w:pStyle w:val="a3"/>
    </w:pPr>
    <w:r>
      <w:rPr>
        <w:lang w:val="zh-CN"/>
      </w:rPr>
      <w:t>[</w:t>
    </w:r>
    <w:r>
      <w:rPr>
        <w:lang w:val="zh-CN"/>
      </w:rPr>
      <w:t>在此处键入</w:t>
    </w:r>
    <w:r>
      <w:rPr>
        <w:lang w:val="zh-CN"/>
      </w:rPr>
      <w:t>]</w:t>
    </w:r>
  </w:p>
  <w:p w:rsidR="00963944" w:rsidRDefault="0096394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F2076A" w:rsidRDefault="00963944">
    <w:pPr>
      <w:pStyle w:val="a3"/>
      <w:tabs>
        <w:tab w:val="left" w:pos="1935"/>
      </w:tabs>
      <w:jc w:val="both"/>
    </w:pPr>
    <w:r>
      <w:tab/>
    </w:r>
    <w:r>
      <w:tab/>
    </w:r>
    <w:r>
      <w:tab/>
    </w:r>
    <w:r>
      <w:rPr>
        <w:rFonts w:hint="eastAsia"/>
      </w:rPr>
      <w:t>公告</w:t>
    </w:r>
    <w:r>
      <w:t>编号：</w:t>
    </w:r>
    <w:r w:rsidRPr="005A4913">
      <w:rPr>
        <w:rStyle w:val="placeholder1Char"/>
      </w:rPr>
      <w:t>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865318" w:rsidR="00963944" w:rsidP="00865318" w:rsidRDefault="00963944">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0C7399" w:rsidRDefault="00963944">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48AE"/>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header" Target="header5.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header" Target="header2.xml" Id="rId17" /><Relationship Type="http://schemas.openxmlformats.org/officeDocument/2006/relationships/footer" Target="footer1.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theme" Target="theme/theme1.xml" Id="rId24" /><Relationship Type="http://schemas.openxmlformats.org/officeDocument/2006/relationships/header" Target="header1.xml" Id="rId15" /><Relationship Type="http://schemas.openxmlformats.org/officeDocument/2006/relationships/glossaryDocument" Target="glossary/document.xml" Id="rId23"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fontTable" Target="fontTable.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5701AE"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5701AE"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5701AE"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5701AE"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5701AE"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5701AE"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5701AE"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5701AE"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5701AE"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5701AE"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5701AE"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5701AE"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5701AE"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5701AE"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5701AE"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5701AE"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5701AE"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5701AE"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5701AE"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5701AE"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5701AE"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5701AE"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5701AE"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5701AE"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5701AE"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5701AE"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5701AE"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5701AE"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5701AE"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5701AE"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5701AE"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5701AE"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5701AE"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5701AE"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5701AE"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5701AE"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5701AE"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5701AE"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5701AE"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5701AE"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5701AE"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5701AE"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5701AE"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5701AE"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5701AE"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5701AE"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5701AE"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5701AE"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5701AE"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5701AE"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5701AE"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5701AE"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5701AE"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5701AE"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5701AE"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5701AE"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5701AE"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5701AE"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5701AE"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5701AE"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5701AE"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5701AE"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5701AE"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5701AE"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5701AE"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5701AE"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5701AE"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5701AE"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5701AE"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5701AE"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5701AE"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5701AE"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5701AE"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5701AE"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5701AE"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5701AE"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5701AE"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5701AE"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5701AE"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5701AE"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5701AE"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5701AE"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5701AE"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5701AE"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5701AE"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5701AE"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5701AE"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5701AE"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5701AE"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5701AE"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5701AE"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5701AE"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5701AE"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5701AE"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5701AE"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5701AE"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5701AE"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5701AE"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5701AE"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5701AE"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5701AE"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5701AE"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5701AE"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5701AE"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5701AE"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5701AE"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5701AE"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5701AE"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5701AE"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5701AE"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5701AE"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5701AE"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5701AE"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5701AE"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5701AE"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5701AE"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5701AE"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5701AE"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5701AE"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5701AE"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5701AE"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5701AE"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5701AE"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5701AE"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5701AE"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5701AE"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5701AE"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5701AE"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5701AE"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5701AE"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5701AE"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5701AE"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5701AE"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5701AE"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5701AE"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5701AE"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5701AE"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5701AE"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5701AE"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5701AE"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5701AE"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5701AE"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5701AE"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5701AE"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5701AE"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5701AE"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5701AE"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5701AE"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5701AE"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5701AE"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5701AE"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5701AE"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5701AE"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5701AE"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5701AE"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5701AE"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5701AE"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5701AE"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5701AE"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5701AE"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5701AE"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5701AE"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5701AE"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5701AE"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5701AE" w:rsidRDefault="003C541B">
          <w:pPr>
            <w:pStyle w:val="EDC25A1E55714C3987786D683F0D28AE"/>
          </w:pPr>
          <w:r w:rsidRPr="0043669D">
            <w:rPr>
              <w:rStyle w:val="placeholder1Char"/>
              <w:sz w:val="18"/>
              <w:szCs w:val="18"/>
            </w:rPr>
            <w:t>____________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5701AE"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5701AE"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5701AE"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5701AE"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5701AE"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5701AE"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5701AE"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5701AE"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5701AE"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5701AE"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5701AE"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5701AE"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5701AE"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5701AE"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5701AE"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5701AE"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5701AE"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5701AE"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5701AE"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5701AE"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5701AE"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5701AE"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5701AE"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5701AE"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5701AE"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5701AE"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5701AE"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5701AE"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5701AE"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5701AE"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5701AE"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5701AE"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5701AE"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5701AE"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5701AE"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5701AE"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5701AE"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5701AE"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5701AE"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5701AE"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5701AE"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5701AE"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5701AE"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5701AE"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5701AE"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5701AE"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5701AE"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5701AE"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5701AE"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5701AE"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5701AE"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5701AE"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5701AE"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5701AE"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5701AE"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5701AE"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5701AE"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5701AE"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5701AE"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5701AE"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5701AE"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5701AE"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5701AE"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5701AE"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5701AE"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5701AE"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5701AE"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5701AE"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5701AE"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5701AE"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5701AE"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5701AE"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5701AE"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5701AE"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5701AE"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5701AE"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5701AE"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5701AE"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5701AE"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5701AE"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5701AE"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5701AE"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5701AE"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5701AE"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5701AE"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5701AE"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5701AE"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5701AE"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5701AE"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5701AE"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5701AE"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5701AE"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5701AE"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5701AE"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5701AE"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5701AE"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5701AE"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5701AE"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5701AE"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5701AE"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5701AE"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5701AE"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5701AE"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5701AE"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5701AE"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5701AE"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5701AE"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5701AE"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5701AE"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5701AE"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5701AE"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5701AE"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5701AE"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5701AE"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5701AE"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5701AE"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5701AE"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5701AE"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5701AE"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5701AE"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5701AE"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5701AE"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5701AE"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5701AE"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5701AE"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5701AE"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5701AE"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5701AE"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5701AE"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5701AE"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5701AE" w:rsidRDefault="003C541B">
          <w:pPr>
            <w:pStyle w:val="8DF5C61B845D46108D304D893F17D869"/>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5701AE"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5701AE"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5701AE"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5701AE"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5701AE"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5701AE" w:rsidRDefault="003C541B">
          <w:pPr>
            <w:pStyle w:val="259E380E30304B1090EF5FF748D5FA36"/>
          </w:pPr>
          <w:r w:rsidRPr="00F71542">
            <w:rPr>
              <w:rStyle w:val="placeholder1Char"/>
            </w:rPr>
            <w:t>_____________________________________________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5701AE"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5701AE"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5701AE"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5701AE"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5701AE"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5701AE"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5701AE"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5701AE"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5701AE"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5701AE"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5701AE"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5701AE"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5701AE"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5701AE"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5701AE"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5701AE"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5701AE"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5701AE"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5701AE"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5701AE"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5701AE"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5701AE"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5701AE"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5701AE"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5701AE"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5701AE"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5701AE"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5701AE"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5701AE"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5701AE"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5701AE"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5701AE"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5701AE"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5701AE"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5701AE"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5701AE"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5701AE"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5701AE"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5701AE"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5701AE"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5701AE"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5701AE"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5701AE"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5701AE"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5701AE"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5701AE"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5701AE"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5701AE"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5701AE"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5701AE"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5701AE"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5701AE"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5701AE"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5701AE"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5701AE"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5701AE"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5701AE"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5701AE"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5701AE"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5701AE"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5701AE"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5701AE"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5701AE"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5701AE"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5701AE"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5701AE"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5701AE"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5701AE"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5701AE"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5701AE"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5701AE"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5701AE"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5701AE"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5701AE"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701AE"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5701AE"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5701AE"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5701AE"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5701AE" w:rsidRDefault="003C541B">
          <w:pPr>
            <w:pStyle w:val="14ACB6EE90D44EEFA3B0A2F100230F8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5701AE"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5701AE"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5701AE"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5701AE"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5701AE"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5701AE"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5701AE"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5701AE"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5701AE"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5701AE"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5701AE"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5701AE"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5701AE"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5701AE"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5701AE"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5701AE"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5701AE"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5701AE"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5701AE"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5701AE"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5701AE"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5701AE"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5701AE"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5701AE"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5701AE"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5701AE"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5701AE"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5701AE"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5701AE"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5701AE"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5701AE"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5701AE"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5701AE"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5701AE"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5701AE"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5701AE"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5701AE"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5701AE"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5701AE"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5701AE"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5701AE"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5701AE"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5701AE"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5701AE"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5701AE"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5701AE"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5701AE"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5701AE"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5701AE"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5701AE"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5701AE"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5701AE"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5701AE"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5701AE"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5701AE"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5701AE"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5701AE"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5701AE"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5701AE"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5701AE"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5701AE"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5701AE"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5701AE"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5701AE"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5701AE"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5701AE"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5701AE"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5701AE"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5701AE"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5701AE"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5701AE"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5701AE"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5701AE"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5701AE"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5701AE"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5701AE"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5701AE"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5701AE"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5701AE"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701AE"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701AE"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5701AE"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5701AE"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5701AE"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5701AE"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5701AE"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5701AE"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5701AE"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5701AE"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5701AE"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5701AE"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5701AE"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5701AE"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5701AE"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5701AE"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5701AE"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5701AE"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5701AE"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5701AE"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5701AE"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5701AE"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5701AE"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5701AE"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5701AE"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5701AE"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5701AE"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5701AE"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5701AE"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5701AE"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5701AE"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5701AE"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5701AE"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5701AE"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5701AE"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5701AE"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5701AE"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5701AE"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5701AE"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5701AE"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5701AE"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5701AE"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5701AE"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5701AE"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5701AE"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5701AE"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5701AE"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5701AE"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5701AE"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5701AE"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5701AE"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5701AE"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5701AE"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5701AE"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5701AE"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5701AE"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5701AE"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5701AE"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5701AE"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5701AE"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5701AE"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5701AE"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5701AE"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5701AE"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5701AE"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5701AE"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5701AE"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5701AE"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5701AE"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5701AE"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5701AE"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5701AE"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5701AE"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5701AE"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5701AE"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5701AE"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5701AE"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5701AE"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5701AE"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5701AE"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5701AE"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5701AE"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5701AE"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5701AE"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5701AE"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5701AE"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5701AE"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5701AE"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5701AE"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5701AE"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5701AE"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5701AE"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5701AE"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5701AE"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5701AE"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5701AE"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5701AE"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5701AE"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5701AE"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5701AE"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5701AE"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5701AE"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5701AE"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5701AE"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5701AE"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5701AE"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5701AE"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5701AE"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5701AE"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5701AE"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5701AE"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5701AE"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5701AE"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5701AE"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5701AE"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5701AE"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5701AE"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5701AE"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5701AE"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5701AE"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5701AE"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5701AE"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5701AE"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5701AE"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5701AE"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5701AE"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5701AE"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5701AE"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5701AE"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5701AE"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5701AE"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5701AE"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5701AE"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5701AE"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5701AE"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5701AE"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5701AE"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5701AE"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5701AE"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5701AE"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5701AE"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5701AE"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5701AE"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5701AE"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5701AE"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5701AE"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5701AE"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5701AE"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5701AE"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5701AE"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5701AE"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5701AE"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5701AE"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5701AE"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5701AE" w:rsidRDefault="003C541B">
          <w:pPr>
            <w:pStyle w:val="F0BC111948FA4D6B81CDA6E9BF3DFB2F"/>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5701AE"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5701AE"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5701AE"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5701AE"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5701AE"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5701AE"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5701AE"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5701AE"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5701AE"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5701AE"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5701AE"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5701AE"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5701AE"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5701AE"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5701AE"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5701AE"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5701AE"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5701AE"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5701AE"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5701AE"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5701AE"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5701AE"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5701AE"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5701AE"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5701AE"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5701AE"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5701AE"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5701AE"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5701AE"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5701AE"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5701AE"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5701AE"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5701AE"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5701AE"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5701AE"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5701AE"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5701AE"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5701AE"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5701AE"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5701AE"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5701AE"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5701AE"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5701AE"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5701AE"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5701AE"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5701AE"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5701AE"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5701AE"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5701AE"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5701AE"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5701AE"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5701AE"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5701AE"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5701AE"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5701AE"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5701AE"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5701AE"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5701AE"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5701AE"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5701AE"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5701AE"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5701AE"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5701AE"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5701AE"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5701AE"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5701AE"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5701AE"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5701AE"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5701AE"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5701AE"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5701AE"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5701AE"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5701AE"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5701AE"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5701AE"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5701AE"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5701AE"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5701AE"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5701AE"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5701AE"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5701AE"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5701AE"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5701AE"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5701AE"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5701AE"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5701AE"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5701AE"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5701AE"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5701AE"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5701AE"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5701AE"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5701AE"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5701AE"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5701AE"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5701AE"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5701AE"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5701AE"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5701AE"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5701AE"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5701AE"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5701AE"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5701AE"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5701AE"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5701AE"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5701AE"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5701AE"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5701AE"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5701AE"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5701AE"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5701AE"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5701AE"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5701AE"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5701AE"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5701AE"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5701AE"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5701AE"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5701AE"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5701AE"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5701AE"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5701AE"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5701AE"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5701AE"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5701AE"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5701AE"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5701AE"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5701AE"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5701AE"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5701AE"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5701AE"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5701AE"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5701AE"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5701AE"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5701AE"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5701AE"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5701AE"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5701AE"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5701AE"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5701AE"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5701AE"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5701AE"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5701AE"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5701AE"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5701AE"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5701AE"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5701AE"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5701AE"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5701AE"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5701AE"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5701AE"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5701AE"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5701AE"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5701AE"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5701AE"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5701AE"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5701AE"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5701AE"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5701AE"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5701AE"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5701AE"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5701AE"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5701AE"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5701AE"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5701AE"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5701AE"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5701AE"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5701AE"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5701AE"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5701AE"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5701AE"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5701AE"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5701AE"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5701AE"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5701AE"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5701AE"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5701AE"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5701AE"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5701AE"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5701AE"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5701AE"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5701AE"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5701AE"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5701AE"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5701AE"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5701AE"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5701AE"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5701AE"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5701AE"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5701AE"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5701AE"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5701AE"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5701AE"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5701AE"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5701AE"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5701AE"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5701AE"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5701AE"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5701AE"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5701AE"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5701AE"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5701AE"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5701AE"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5701AE"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5701AE"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5701AE"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5701AE"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5701AE"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5701AE"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5701AE"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5701AE"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5701AE"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5701AE"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5701AE"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5701AE"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5701AE"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5701AE"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5701AE"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5701AE"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5701AE"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5701AE"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5701AE"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5701AE"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5701AE"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5701AE"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5701AE"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5701AE"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5701AE"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5701AE"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5701AE"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5701AE"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5701AE"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5701AE"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5701AE"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5701AE"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5701AE"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5701AE"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5701AE"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5701AE"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5701AE"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5701AE"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5701AE"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5701AE"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5701AE"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5701AE"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5701AE"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5701AE"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5701AE"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5701AE"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5701AE"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5701AE"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5701AE"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5701AE"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5701AE"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5701AE"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5701AE"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5701AE"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5701AE"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5701AE"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5701AE"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5701AE"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5701AE"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5701AE"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5701AE"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5701AE"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5701AE"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5701AE"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5701AE"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5701AE"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5701AE"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5701AE"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5701AE"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5701AE"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5701AE"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5701AE"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5701AE"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5701AE"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5701AE"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5701AE"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5701AE"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5701AE"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5701AE"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5701AE"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5701AE"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5701AE"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5701AE"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5701AE"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5701AE"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5701AE"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5701AE"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5701AE"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5701AE"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5701AE"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5701AE"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5701AE"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5701AE"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5701AE"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5701AE"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5701AE"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5701AE"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5701AE"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5701AE"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5701AE"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5701AE"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5701AE"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5701AE"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5701AE"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5701AE"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5701AE"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5701AE"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5701AE"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5701AE"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5701AE"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5701AE"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5701AE"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5701AE"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5701AE"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5701AE"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5701AE"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5701AE"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5701AE"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5701AE"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5701AE"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5701AE"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5701AE"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5701AE"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5701AE"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5701AE"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5701AE"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5701AE"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5701AE"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5701AE"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5701AE"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5701AE"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5701AE"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5701AE"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5701AE"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5701AE"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5701AE"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5701AE"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5701AE"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5701AE"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5701AE"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5701AE"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5701AE"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5701AE"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5701AE"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5701AE"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5701AE"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5701AE"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5701AE"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5701AE"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5701AE"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5701AE"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5701AE"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5701AE"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5701AE"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5701AE"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5701AE"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5701AE"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5701AE"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5701AE"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5701AE"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5701AE"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5701AE"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5701AE"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5701AE"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5701AE"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5701AE"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5701AE"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5701AE"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5701AE"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5701AE"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5701AE"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5701AE"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5701AE"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5701AE"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5701AE"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5701AE"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5701AE"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5701AE"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5701AE"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5701AE"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5701AE"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5701AE"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5701AE"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5701AE"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5701AE"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5701AE"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5701AE"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5701AE"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5701AE"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5701AE"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5701AE"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5701AE"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5701AE"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5701AE"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5701AE"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5701AE"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5701AE"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5701AE"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5701AE"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5701AE"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5701AE"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5701AE"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5701AE"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5701AE"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5701AE"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5701AE"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5701AE"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5701AE"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5701AE"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5701AE"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5701AE"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5701AE"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5701AE"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5701AE"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5701AE"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5701AE"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5701AE"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5701AE"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5701AE"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5701AE"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5701AE"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5701AE"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5701AE"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5701AE"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5701AE"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5701AE"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5701AE"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5701AE"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5701AE"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5701AE"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5701AE"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5701AE"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5701AE"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5701AE"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5701AE"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5701AE"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5701AE"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5701AE"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5701AE"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5701AE"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5701AE"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5701AE"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5701AE"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5701AE"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5701AE"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5701AE"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5701AE"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5701AE"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5701AE"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5701AE"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5701AE"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5701AE"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5701AE"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5701AE"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5701AE"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5701AE"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5701AE"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5701AE"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5701AE"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5701AE"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5701AE"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5701AE"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5701AE"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5701AE"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5701AE"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5701AE"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5701AE"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5701AE"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5701AE"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5701AE"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5701AE"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5701AE"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5701AE"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5701AE"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5701AE"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5701AE"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5701AE"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5701AE"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5701AE"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5701AE"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5701AE"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5701AE"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5701AE"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5701AE"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5701AE"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5701AE"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5701AE"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5701AE"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5701AE"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5701AE"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5701AE"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5701AE"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5701AE"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5701AE"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5701AE"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5701AE"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5701AE"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5701AE"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5701AE"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5701AE"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5701AE"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5701AE"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5701AE"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5701AE"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5701AE"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5701AE"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5701AE"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5701AE"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5701AE"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5701AE"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5701AE"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5701AE"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5701AE"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5701AE"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5701AE"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5701AE"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5701AE"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5701AE"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5701AE"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5701AE"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5701AE"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5701AE"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5701AE"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5701AE"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5701AE"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5701AE"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5701AE"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5701AE"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5701AE"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5701AE"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5701AE"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5701AE"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5701AE"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5701AE"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5701AE"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5701AE"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5701AE"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5701AE"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5701AE"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5701AE"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5701AE"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5701AE"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5701AE"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5701AE"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5701AE"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5701AE"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5701AE"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5701AE"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5701AE"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5701AE"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5701AE"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5701AE"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5701AE"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5701AE"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5701AE"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5701AE"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5701AE"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5701AE"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5701AE"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5701AE"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5701AE"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5701AE"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5701AE"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5701AE"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5701AE"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5701AE"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5701AE"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5701AE"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5701AE"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5701AE"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5701AE"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5701AE"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5701AE"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5701AE"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5701AE"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5701AE"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5701AE"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5701AE"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5701AE"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5701AE"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5701AE"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5701AE"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5701AE"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5701AE"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5701AE"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5701AE"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5701AE"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5701AE"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5701AE"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5701AE"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5701AE"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5701AE"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5701AE"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5701AE"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5701AE"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5701AE"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5701AE"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5701AE"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5701AE"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5701AE"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5701AE"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5701AE"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5701AE"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5701AE"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5701AE"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5701AE"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5701AE"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5701AE"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5701AE"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5701AE"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5701AE"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5701AE"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5701AE"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5701AE"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5701AE"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5701AE"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5701AE"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5701AE"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5701AE"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5701AE"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5701AE"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5701AE"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5701AE"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5701AE"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5701AE"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5701AE"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5701AE"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5701AE"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5701AE"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5701AE"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5701AE"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5701AE"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5701AE"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5701AE"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5701AE"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5701AE"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5701AE"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5701AE"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5701AE"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5701AE"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5701AE"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5701AE"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5701AE"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5701AE"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5701AE"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5701AE"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5701AE"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5701AE"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5701AE"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5701AE"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5701AE"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5701AE"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5701AE"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5701AE"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5701AE"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5701AE"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5701AE"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5701AE"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5701AE"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5701AE"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5701AE"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5701AE"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5701AE"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5701AE"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5701AE"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5701AE"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5701AE"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5701AE"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5701AE"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5701AE"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5701AE"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5701AE"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5701AE"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5701AE"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5701AE"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5701AE"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5701AE"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5701AE"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5701AE"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5701AE"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5701AE"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5701AE"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5701AE"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5701AE"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5701AE"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5701AE"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5701AE"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5701AE"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5701AE"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5701AE"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5701AE"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5701AE"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5701AE"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5701AE"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5701AE"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5701AE"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5701AE"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5701AE"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5701AE"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5701AE"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5701AE"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5701AE"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5701AE"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5701AE"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5701AE"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5701AE"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5701AE"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5701AE"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5701AE"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5701AE"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5701AE"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5701AE"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5701AE"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5701AE"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5701AE"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5701AE"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5701AE"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5701AE"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5701AE"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5701AE"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5701AE"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5701AE"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5701AE"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5701AE"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5701AE"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5701AE"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5701AE"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5701AE"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5701AE"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5701AE"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5701AE"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5701AE"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5701AE"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5701AE"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5701AE"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5701AE"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5701AE"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5701AE"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5701AE"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5701AE"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5701AE"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5701AE"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5701AE"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5701AE"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5701AE"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5701AE"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5701AE"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5701AE"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5701AE"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5701AE"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5701AE"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5701AE"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5701AE"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5701AE"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5701AE"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5701AE"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5701AE"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5701AE"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5701AE"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5701AE"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5701AE"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5701AE"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5701AE"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5701AE"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5701AE"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5701AE"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5701AE"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5701AE"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5701AE"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5701AE"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5701AE"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5701AE"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5701AE"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5701AE"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5701AE"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5701AE"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5701AE"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5701AE"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5701AE"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5701AE"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5701AE"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5701AE"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5701AE"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5701AE"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5701AE"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5701AE"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5701AE"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5701AE"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5701AE"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5701AE"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5701AE"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5701AE"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5701AE"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5701AE"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5701AE"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5701AE"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5701AE"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5701AE"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5701AE"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5701AE"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5701AE"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5701AE"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5701AE"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5701AE"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5701AE"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5701AE"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5701AE"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5701AE"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5701AE"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5701AE"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5701AE"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5701AE"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5701AE"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5701AE"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5701AE"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5701AE"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5701AE"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5701AE"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5701AE"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5701AE"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5701AE"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5701AE"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5701AE"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5701AE"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5701AE"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5701AE"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5701AE"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5701AE"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5701AE"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5701AE"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5701AE"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5701AE"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5701AE"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5701AE"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5701AE"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5701AE"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5701AE"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5701AE"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5701AE"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5701AE"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5701AE"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5701AE"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5701AE"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5701AE"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5701AE"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5701AE"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5701AE"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5701AE"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5701AE"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5701AE"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5701AE"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5701AE"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5701AE"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5701AE"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5701AE"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5701AE"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5701AE"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5701AE"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5701AE"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5701AE"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5701AE"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5701AE"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5701AE"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5701AE"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5701AE"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5701AE"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5701AE"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5701AE"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5701AE"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5701AE"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5701AE"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5701AE"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5701AE"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5701AE"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5701AE"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5701AE"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5701AE"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5701AE"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5701AE"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5701AE"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5701AE"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5701AE"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5701AE"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5701AE"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5701AE"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5701AE"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5701AE"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5701AE"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5701AE"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5701AE"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5701AE"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5701AE"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5701AE"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5701AE"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5701AE"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5701AE"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5701AE"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5701AE"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5701AE"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5701AE"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5701AE"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5701AE"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5701AE"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5701AE"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5701AE"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5701AE"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5701AE"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5701AE"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5701AE"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5701AE"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5701AE"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5701AE"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5701AE"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5701AE"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5701AE"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5701AE"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5701AE"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5701AE"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5701AE"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5701AE"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5701AE"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5701AE"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5701AE"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5701AE"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5701AE"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5701AE"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5701AE"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5701AE"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5701AE"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5701AE"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5701AE"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5701AE"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5701AE"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5701AE"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5701AE"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5701AE"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5701AE"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5701AE"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5701AE"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5701AE"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5701AE"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5701AE"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5701AE"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5701AE"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5701AE"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5701AE"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5701AE"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5701AE"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5701AE"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5701AE"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5701AE"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5701AE"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5701AE"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5701AE"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5701AE"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5701AE"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5701AE"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5701AE"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5701AE"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5701AE"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5701AE"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5701AE"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5701AE"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5701AE"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5701AE"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5701AE"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5701AE"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5701AE"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5701AE"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5701AE"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5701AE"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5701AE"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5701AE"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5701AE"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5701AE"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5701AE"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5701AE"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5701AE"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5701AE"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5701AE"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5701AE"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5701AE"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5701AE"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5701AE"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5701AE"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5701AE"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5701AE"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5701AE"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5701AE"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5701AE"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5701AE"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5701AE"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5701AE"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5701AE"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5701AE"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5701AE"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5701AE"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5701AE"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5701AE"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5701AE"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5701AE"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5701AE"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5701AE"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5701AE"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5701AE"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5701AE"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5701AE"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5701AE"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5701AE"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5701AE"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5701AE"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5701AE"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5701AE"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5701AE"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5701AE"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5701AE"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5701AE"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5701AE"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5701AE"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5701AE"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5701AE"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5701AE"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5701AE"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5701AE"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5701AE"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5701AE"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5701AE"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5701AE"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5701AE"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5701AE"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5701AE"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5701AE"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5701AE"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5701AE"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5701AE"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5701AE"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5701AE"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5701AE"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5701AE"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5701AE"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5701AE"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5701AE"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5701AE"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5701AE"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5701AE"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5701AE"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5701AE"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5701AE"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5701AE"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5701AE"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5701AE"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5701AE"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5701AE"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5701AE"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5701AE"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5701AE"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5701AE"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5701AE"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5701AE"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5701AE"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5701AE"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5701AE"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5701AE"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5701AE"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5701AE"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5701AE"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5701AE"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5701AE"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5701AE"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5701AE"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5701AE"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5701AE"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5701AE"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5701AE"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5701AE"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5701AE"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5701AE"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5701AE"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5701AE"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5701AE"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5701AE"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5701AE"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5701AE"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5701AE"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5701AE"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5701AE"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5701AE"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5701AE"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5701AE"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5701AE"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5701AE"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5701AE"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5701AE"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5701AE"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5701AE"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5701AE"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5701AE"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5701AE"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5701AE"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5701AE"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5701AE"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5701AE"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5701AE"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5701AE"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5701AE"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5701AE"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5701AE"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5701AE"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5701AE"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5701AE"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5701AE"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5701AE"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5701AE"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5701AE"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5701AE"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5701AE"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5701AE"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5701AE"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5701AE"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5701AE"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5701AE"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5701AE"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5701AE"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5701AE"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5701AE"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5701AE"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5701AE"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5701AE"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5701AE"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5701AE"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5701AE"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5701AE"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5701AE"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5701AE"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5701AE"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5701AE"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5701AE"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5701AE"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5701AE"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5701AE"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5701AE"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5701AE"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5701AE"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5701AE"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5701AE"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5701AE"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5701AE"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5701AE"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5701AE"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5701AE"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5701AE"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5701AE"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5701AE"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5701AE"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5701AE"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5701AE"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5701AE"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5701AE"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5701AE"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5701AE"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5701AE"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5701AE"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5701AE"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5701AE"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5701AE"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5701AE"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5701AE"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5701AE"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5701AE"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5701AE"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5701AE"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5701AE"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5701AE"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5701AE"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5701AE"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5701AE"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5701AE"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5701AE"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5701AE"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5701AE"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5701AE"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5701AE"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5701AE"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5701AE"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5701AE"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5701AE"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5701AE"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5701AE"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5701AE"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5701AE"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5701AE"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5701AE"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5701AE"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5701AE"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5701AE"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5701AE"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5701AE"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5701AE"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5701AE"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5701AE"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5701AE"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5701AE"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5701AE"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5701AE"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5701AE"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5701AE"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5701AE"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5701AE"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5701AE"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5701AE"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5701AE"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5701AE"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5701AE"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5701AE"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5701AE"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5701AE"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5701AE"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5701AE"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5701AE"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5701AE"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5701AE"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5701AE"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5701AE"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5701AE"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5701AE"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5701AE"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5701AE"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5701AE"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5701AE"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5701AE"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5701AE"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5701AE"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5701AE"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5701AE"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5701AE"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5701AE"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5701AE"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5701AE"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5701AE"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5701AE"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5701AE"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5701AE"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5701AE"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5701AE"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5701AE"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5701AE"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5701AE"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5701AE"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5701AE"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5701AE"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5701AE"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5701AE"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5701AE"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5701AE"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5701AE"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5701AE"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5701AE"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5701AE"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5701AE"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5701AE"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5701AE"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5701AE"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5701AE"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5701AE"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5701AE"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5701AE"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5701AE"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5701AE"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5701AE"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5701AE"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5701AE"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5701AE"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5701AE"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5701AE"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5701AE"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5701AE"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5701AE"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5701AE"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5701AE"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5701AE"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5701AE"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5701AE"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5701AE"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5701AE"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5701AE"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5701AE"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5701AE"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5701AE"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5701AE"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5701AE"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5701AE"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5701AE"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5701AE"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5701AE"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5701AE"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5701AE"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5701AE"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5701AE"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5701AE"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5701AE"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5701AE"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5701AE"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5701AE"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5701AE"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5701AE"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5701AE"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5701AE"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5701AE"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5701AE"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5701AE"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5701AE"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5701AE"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5701AE"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5701AE"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5701AE"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5701AE"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5701AE"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5701AE"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5701AE"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5701AE"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5701AE"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5701AE"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5701AE"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5701AE"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5701AE"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5701AE"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5701AE"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5701AE"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5701AE"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5701AE"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5701AE"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5701AE"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5701AE"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5701AE"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5701AE"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5701AE"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5701AE"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5701AE"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5701AE"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5701AE"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5701AE"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5701AE"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5701AE"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5701AE"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5701AE"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5701AE"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5701AE"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5701AE"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5701AE"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5701AE"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5701AE"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5701AE"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5701AE"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5701AE"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5701AE"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5701AE"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5701AE"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5701AE"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5701AE"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5701AE"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5701AE"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5701AE"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5701AE"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5701AE"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5701AE"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5701AE"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5701AE"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5701AE"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5701AE"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5701AE"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5701AE"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5701AE"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5701AE"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5701AE"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5701AE"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5701AE"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5701AE"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5701AE"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5701AE"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5701AE"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5701AE"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5701AE"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5701AE"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5701AE"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5701AE"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5701AE"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5701AE"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5701AE"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5701AE"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5701AE"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5701AE"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5701AE"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5701AE"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5701AE"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5701AE"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5701AE"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5701AE"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5701AE"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5701AE"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5701AE"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5701AE"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5701AE"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5701AE"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5701AE"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5701AE"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5701AE"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5701AE"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5701AE"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5701AE"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5701AE"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5701AE"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5701AE"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5701AE"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5701AE"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5701AE"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5701AE"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5701AE"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5701AE"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5701AE"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5701AE"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5701AE"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5701AE"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5701AE"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5701AE"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5701AE"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5701AE"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5701AE"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5701AE"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5701AE"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5701AE"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5701AE"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5701AE"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5701AE"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5701AE"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5701AE"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5701AE"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5701AE"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5701AE"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5701AE"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5701AE"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5701AE"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5701AE"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5701AE"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5701AE"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5701AE"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5701AE"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5701AE"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5701AE"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5701AE"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5701AE"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5701AE"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5701AE"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5701AE"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5701AE"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5701AE"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5701AE"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5701AE"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5701AE"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5701AE"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5701AE"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5701AE"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5701AE"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5701AE"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5701AE"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5701AE"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5701AE"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5701AE"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5701AE"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5701AE"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5701AE"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5701AE"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5701AE"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5701AE"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5701AE"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5701AE"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5701AE"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5701AE"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5701AE"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5701AE"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5701AE"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5701AE"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5701AE"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5701AE"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5701AE"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5701AE"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5701AE"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5701AE"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5701AE"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5701AE"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5701AE"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5701AE"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5701AE"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5701AE"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5701AE"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5701AE"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5701AE"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5701AE"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5701AE"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5701AE"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5701AE"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5701AE"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5701AE"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5701AE"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5701AE"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5701AE"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5701AE"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5701AE"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5701AE"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5701AE"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5701AE"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5701AE"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5701AE"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5701AE"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5701AE"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5701AE"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5701AE"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5701AE"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5701AE"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5701AE"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5701AE"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5701AE"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5701AE"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5701AE"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5701AE"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5701AE"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5701AE"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5701AE"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5701AE"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5701AE"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5701AE"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5701AE"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5701AE"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5701AE"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5701AE"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5701AE"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5701AE"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5701AE"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5701AE"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5701AE"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5701AE"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5701AE"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5701AE"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5701AE"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5701AE"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5701AE"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5701AE"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5701AE"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5701AE"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5701AE"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5701AE"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5701AE"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5701AE"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5701AE"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5701AE"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5701AE"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5701AE"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5701AE"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5701AE"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5701AE"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5701AE"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5701AE"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5701AE"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5701AE"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5701AE"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5701AE"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5701AE"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5701AE"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5701AE"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5701AE"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5701AE"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5701AE"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5701AE"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5701AE"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5701AE"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5701AE"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5701AE"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5701AE"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5701AE"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5701AE"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5701AE"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5701AE"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5701AE"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5701AE"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5701AE"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5701AE"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5701AE"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5701AE"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5701AE"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5701AE"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5701AE"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5701AE"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5701AE"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5701AE"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5701AE"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5701AE"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5701AE"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5701AE"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5701AE"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5701AE"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5701AE"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5701AE"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5701AE"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5701AE"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5701AE"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5701AE"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5701AE"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5701AE"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5701AE"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5701AE"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5701AE"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5701AE"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5701AE"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5701AE"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5701AE"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5701AE"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5701AE"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5701AE"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5701AE"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5701AE"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5701AE"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5701AE"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5701AE"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5701AE"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5701AE"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5701AE"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5701AE"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5701AE"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5701AE"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5701AE"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5701AE"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5701AE"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5701AE"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5701AE"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5701AE"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5701AE"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5701AE"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5701AE"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5701AE"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5701AE"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5701AE"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5701AE"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5701AE"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5701AE"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5701AE"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5701AE"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5701AE"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5701AE"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5701AE"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5701AE"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5701AE"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5701AE"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5701AE"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5701AE"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5701AE"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5701AE"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5701AE"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5701AE"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5701AE"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5701AE"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5701AE"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5701AE"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5701AE"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5701AE"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5701AE"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5701AE"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5701AE"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5701AE"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5701AE"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5701AE"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5701AE"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5701AE"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5701AE"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5701AE"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5701AE"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5701AE"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5701AE"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5701AE"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5701AE"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5701AE"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5701AE"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 w:val="0057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6.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7.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76A3-EB50-4222-9B6B-7476559E528E}">
  <ds:schemaRefs>
    <ds:schemaRef ds:uri="http://wwww.hallomagic.com/xbrl/consistency"/>
    <ds:schemaRef ds:uri="consistency"/>
  </ds:schemaRefs>
</ds:datastoreItem>
</file>

<file path=customXml/itemProps6.xml><?xml version="1.0" encoding="utf-8"?>
<ds:datastoreItem xmlns:ds="http://schemas.openxmlformats.org/officeDocument/2006/customXml" ds:itemID="{B7A0619D-A95D-4088-96C8-3A25B324A5F2}">
  <ds:schemaRefs>
    <ds:schemaRef ds:uri="http://wwww.hallomagic.com/xbrl/info"/>
  </ds:schemaRefs>
</ds:datastoreItem>
</file>

<file path=customXml/itemProps7.xml><?xml version="1.0" encoding="utf-8"?>
<ds:datastoreItem xmlns:ds="http://schemas.openxmlformats.org/officeDocument/2006/customXml" ds:itemID="{83FEDDC1-9B71-4161-9374-4F41DEA45E53}">
  <ds:schemaRefs>
    <ds:schemaRef ds:uri="http://wwww.hallomagic.com/xbrl/bookmark"/>
  </ds:schemaRefs>
</ds:datastoreItem>
</file>

<file path=customXml/itemProps8.xml><?xml version="1.0" encoding="utf-8"?>
<ds:datastoreItem xmlns:ds="http://schemas.openxmlformats.org/officeDocument/2006/customXml" ds:itemID="{A377D35F-CB43-434D-A09E-C4CCAB55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3</TotalTime>
  <Pages>46</Pages>
  <Words>6811</Words>
  <Characters>38825</Characters>
  <Application>Microsoft Office Word</Application>
  <DocSecurity>0</DocSecurity>
  <Lines>323</Lines>
  <Paragraphs>91</Paragraphs>
  <ScaleCrop>false</ScaleCrop>
  <Company/>
  <LinksUpToDate>false</LinksUpToDate>
  <CharactersWithSpaces>45545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4</cp:revision>
  <cp:lastPrinted>2014-12-25T01:29:00Z</cp:lastPrinted>
  <dcterms:created xsi:type="dcterms:W3CDTF">2016-04-15T03:04:00Z</dcterms:created>
  <dcterms:modified xsi:type="dcterms:W3CDTF">2016-04-15T05:10:00Z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