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BA6290">
        <w:rPr>
          <w:rFonts w:ascii="微软雅黑" w:eastAsia="微软雅黑" w:hAnsi="微软雅黑" w:hint="eastAsia"/>
          <w:color w:val="000000" w:themeColor="text1"/>
          <w:sz w:val="72"/>
          <w:szCs w:val="72"/>
        </w:rPr>
        <w:t>武当山</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BA6290">
        <w:rPr>
          <w:rFonts w:ascii="微软雅黑" w:eastAsia="微软雅黑" w:hAnsi="微软雅黑" w:hint="eastAsia"/>
          <w:color w:val="000000" w:themeColor="text1"/>
          <w:sz w:val="44"/>
          <w:szCs w:val="44"/>
        </w:rPr>
        <w:t>600004</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BB1A09" w:rsidP="001B5749">
      <w:pPr>
        <w:jc w:val="center"/>
      </w:pPr>
      <w:r>
        <w:rPr>
          <w:rFonts w:ascii="微软雅黑" w:eastAsia="微软雅黑" w:hAnsi="微软雅黑" w:hint="eastAsia"/>
          <w:color w:val="000000" w:themeColor="text1"/>
          <w:sz w:val="44"/>
          <w:szCs w:val="44"/>
        </w:rPr>
        <w:t>公司全称（中文）</w:t>
      </w:r>
    </w:p>
    <w:p w:rsidR="0033558F" w:rsidRPr="001B6047" w:rsidRDefault="00BB1A09" w:rsidP="001B5749">
      <w:pPr>
        <w:jc w:val="center"/>
      </w:pPr>
      <w:r>
        <w:rPr>
          <w:rFonts w:ascii="微软雅黑" w:eastAsia="微软雅黑" w:hAnsi="微软雅黑" w:hint="eastAsia"/>
          <w:color w:val="000000" w:themeColor="text1"/>
          <w:sz w:val="44"/>
          <w:szCs w:val="44"/>
        </w:rPr>
        <w:t>公司全称（英文）</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795379"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w:t>
      </w:r>
      <w:r>
        <w:rPr>
          <w:rFonts w:ascii="微软雅黑" w:eastAsia="微软雅黑" w:hAnsi="微软雅黑"/>
          <w:color w:val="000000" w:themeColor="text1"/>
          <w:sz w:val="52"/>
          <w:szCs w:val="52"/>
        </w:rPr>
        <w:t>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BB1A09">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BB1A09"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BB1A09"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B1A09"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05AC8"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B1A09"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E5347" w:rsidP="00CC158C">
            <w:pPr>
              <w:rPr>
                <w:rFonts w:ascii="Times New Roman" w:hAnsi="Times New Roman"/>
                <w:color w:val="000000" w:themeColor="text1"/>
                <w:kern w:val="0"/>
                <w:sz w:val="22"/>
                <w:szCs w:val="21"/>
              </w:rPr>
            </w:pPr>
          </w:p>
        </w:tc>
      </w:tr>
    </w:tbl>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BB1A09"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B1A09"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B1A09"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157CE8" w:rsidRPr="001B6047"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BB1A09"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BB1A09"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BB1A09"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公司全称（中文）</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BB1A09"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BB1A09"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BB1A0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BB1A0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BB1A0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BB1A09"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BB1A0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BB1A09"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BB1A0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BB1A09"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BB1A09"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BB1A09"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BB1A09"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BB1A09"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BB1A0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BB1A0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BB1A0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BB1A0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BB1A0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BB1A09"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BB1A09"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BB1A0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BB1A09"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BB1A09"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BB1A0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BB1A0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BB1A09"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BB1A09"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BB1A0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BB1A09"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BB1A0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BB1A0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BB1A0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BB1A09"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BB1A09"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BB1A0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BB1A0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BB1A0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BB1A0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BB1A09"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BB1A09"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BB1A0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BB1A0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BB1A0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BB1A09"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BB1A09"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BB1A09"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BB1A0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BB1A0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BB1A09"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BB1A09"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BB1A09"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tc>
          <w:tcPr>
            <w:tcW w:w="2127"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BB1A09"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BB1A0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BB1A0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BB1A0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BB1A09"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BB1A09"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BB1A09"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BB1A09"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BB1A09"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BB1A09"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BB1A09"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BB1A09"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BB1A09"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BB1A09"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BB1A09"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BB1A09"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BB1A09"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BB1A09"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BB1A09"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BB1A09"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BB1A09"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BB1A09"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应收账款</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BB1A09"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BB1A09"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BB1A09"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BB1A09"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BB1A0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BB1A0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BB1A09"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BB1A09"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lastRenderedPageBreak/>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BB1A09"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BB1A09"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BB1A09"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BB1A09"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BB1A09"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BB1A0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BB1A09"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BB1A09"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7"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7"/>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BB1A09"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BB1A09"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BB1A09"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BB1A0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BB1A0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BB1A0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BB1A09"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BB1A0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BB1A09"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B1A09"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BB1A0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BB1A0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BB1A0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BB1A09"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BB1A09"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BB1A09"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BB1A09"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BB1A09"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BB1A09"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BB1A09"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BB1A09"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B1A09" w:rsidRDefault="00BB1A09"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BB1A09"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B1A09"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BB1A09"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B1A09"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B1A09"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BB1A09"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BB1A09"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BB1A09"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BB1A09"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BB1A09"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BB1A09"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BB1A09"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BB1A09"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BB1A09"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BB1A09"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8"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8"/>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16"/>
        <w:gridCol w:w="2001"/>
        <w:gridCol w:w="1581"/>
        <w:gridCol w:w="1175"/>
        <w:gridCol w:w="1010"/>
        <w:gridCol w:w="1476"/>
        <w:gridCol w:w="951"/>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BB1A09" w:rsidP="00014989">
            <w:pPr>
              <w:jc w:val="right"/>
            </w:pPr>
            <w:r>
              <w:rPr>
                <w:rFonts w:asciiTheme="minorEastAsia" w:eastAsiaTheme="minorEastAsia" w:hAnsiTheme="minorEastAsia"/>
                <w:color w:val="000000" w:themeColor="text1"/>
                <w:szCs w:val="24"/>
              </w:rPr>
              <w:t>_______</w:t>
            </w:r>
          </w:p>
        </w:tc>
        <w:tc>
          <w:tcPr>
            <w:tcW w:w="793" w:type="pct"/>
            <w:vAlign w:val="center"/>
          </w:tcPr>
          <w:p w:rsidR="00EC03B3"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BB1A09"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BB1A09"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BB1A09"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BB1A09"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BB1A09"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BB1A09"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BB1A09"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BB1A09"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BB1A09"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BB1A09"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BB1A09"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BB1A09"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396"/>
        <w:gridCol w:w="2125"/>
        <w:gridCol w:w="1842"/>
        <w:gridCol w:w="2001"/>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BB1A09"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BB1A0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415D57" w:rsidRPr="00AC3285" w:rsidRDefault="00BB1A09"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BB1A09"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BB1A0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BB1A09"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BB1A0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BB1A09"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BB1A09"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lastRenderedPageBreak/>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B1A09" w:rsidRDefault="00BB1A09"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BB1A09"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B1A09" w:rsidRDefault="00BB1A09"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BB1A09" w:rsidRDefault="00BB1A09"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BB1A09" w:rsidRDefault="00BB1A09"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BB1A09"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BB1A09"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9"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9"/>
    </w:p>
    <w:p w:rsidR="00E46551" w:rsidRDefault="00E46551" w:rsidP="003619C7">
      <w:pPr>
        <w:ind w:right="420"/>
        <w:rPr>
          <w:b/>
          <w:color w:val="000000" w:themeColor="text1"/>
        </w:rPr>
      </w:pPr>
      <w:bookmarkStart w:id="10" w:name="_GoBack"/>
      <w:bookmarkEnd w:id="10"/>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BB1A09"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BB1A09"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BB1A09"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BB1A09"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BB1A09"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BB1A09"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BB1A09"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BB1A09"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w:t>
            </w:r>
            <w:r>
              <w:rPr>
                <w:rFonts w:asciiTheme="minorEastAsia" w:eastAsiaTheme="minorEastAsia" w:hAnsiTheme="minorEastAsia"/>
                <w:color w:val="000000" w:themeColor="text1"/>
              </w:rPr>
              <w:lastRenderedPageBreak/>
              <w:t>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w:t>
            </w:r>
            <w:r>
              <w:rPr>
                <w:rFonts w:asciiTheme="minorEastAsia" w:eastAsiaTheme="minorEastAsia" w:hAnsiTheme="minorEastAsia"/>
                <w:color w:val="000000" w:themeColor="text1"/>
              </w:rPr>
              <w:lastRenderedPageBreak/>
              <w:t>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51230A">
        <w:tc>
          <w:tcPr>
            <w:tcW w:w="1134" w:type="dxa"/>
          </w:tcPr>
          <w:p w:rsidR="0051230A" w:rsidRPr="001B6047" w:rsidRDefault="00BB1A09"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51230A" w:rsidRPr="001B6047" w:rsidRDefault="00BB1A09"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701" w:type="dxa"/>
          </w:tcPr>
          <w:p w:rsidR="0051230A" w:rsidRPr="001B6047" w:rsidRDefault="00BB1A09"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4C4424" w:rsidRDefault="00BB1A09"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43" w:type="dxa"/>
          </w:tcPr>
          <w:p w:rsidR="0051230A" w:rsidRPr="004C4424" w:rsidRDefault="00BB1A09"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p>
        </w:tc>
      </w:tr>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51230A" w:rsidRPr="001B6047" w:rsidRDefault="00BB1A09"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BB1A09"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BB1A09"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BB1A09">
              <w:rPr>
                <w:rFonts w:asciiTheme="minorEastAsia" w:eastAsiaTheme="minorEastAsia" w:hAnsiTheme="minorEastAsia"/>
                <w:color w:val="000000" w:themeColor="text1"/>
                <w:sz w:val="18"/>
                <w:szCs w:val="21"/>
              </w:rPr>
              <w:t>_______</w:t>
            </w:r>
          </w:p>
        </w:tc>
        <w:tc>
          <w:tcPr>
            <w:tcW w:w="2126" w:type="dxa"/>
          </w:tcPr>
          <w:p w:rsidR="002F737D" w:rsidRPr="001B6047" w:rsidRDefault="00BB1A09"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51230A" w:rsidRPr="00520D7F" w:rsidRDefault="00BB1A09"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BB1A09"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BB1A09"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BB1A09"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BB1A09"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BB1A09"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00BB1A09">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00BB1A09">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00BB1A09">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BB1A09"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BB1A09"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BB1A0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BB1A09"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BB1A0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BB1A09"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BB1A0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BB1A09"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BB1A09"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BB1A09"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BB1A09"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BB1A09"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BB1A09"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BB1A09"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BB1A09"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BB1A09"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BB1A09"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BB1A09"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BB1A09"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BB1A09"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BB1A09"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BB1A09"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BB1A09"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BB1A09"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BB1A09"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BB1A09"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BB1A09"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BB1A09" w:rsidP="005148F3">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BB1A09"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BB1A09"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BB1A09"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BB1A09"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BB1A0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BB1A0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BB1A0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BB1A09"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BB1A09"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BB1A09"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BB1A09"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BB1A09"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BB1A0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BB1A09">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BB1A09">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BB1A0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BB1A09">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BB1A09">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BB1A09"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BB1A09">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BB1A09">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BB1A09">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BB1A09"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BA6290" w:rsidRPr="00711F0E" w:rsidRDefault="00BB1A09"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BB1A09">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BB1A09">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BB1A09">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BB1A09"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BB1A09"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BB1A09"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BA6290" w:rsidRPr="00A06E1A" w:rsidRDefault="00BB1A09"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BB1A09"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B1A09" w:rsidRPr="00BB1A09">
          <w:rPr>
            <w:noProof/>
            <w:lang w:val="zh-CN"/>
          </w:rPr>
          <w:t>20</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3470C7" w:rsidRPr="003470C7">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BB1A09">
      <w:t>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c05ec442-e173-43cd-8079-9495e41058a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1DF2"/>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470C7"/>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1A09"/>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6F7818"/>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公司全称（中文）</ccSign_NameOfReportingEntityOrOtherMeansOfIdentificationneeq_duration_T>
    <ccSign_ZhengQuanJianChenneeq_duration_T>____________</ccSign_ZhengQuanJianChenneeq_duration_T>
    <ccSign_ZhengQuanDaiManeeq_duration_T>____________</ccSign_ZhengQuanDaiManeeq_duration_T>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_______</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899E956D-8A41-4FBE-A3A3-095E75D747F3}">
  <ds:schemaRefs>
    <ds:schemaRef ds:uri="http://wwww.hallomagic.com/xbrl/info"/>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8ECAC9A8-878A-49C1-B588-7CB7FC614B46}">
  <ds:schemaRefs>
    <ds:schemaRef ds:uri="http://wwww.hallomagic.com/xbrl/mapping"/>
  </ds:schemaRefs>
</ds:datastoreItem>
</file>

<file path=customXml/itemProps5.xml><?xml version="1.0" encoding="utf-8"?>
<ds:datastoreItem xmlns:ds="http://schemas.openxmlformats.org/officeDocument/2006/customXml" ds:itemID="{D394FDD9-2E73-4E29-A8C2-36C73232850E}">
  <ds:schemaRefs>
    <ds:schemaRef ds:uri="http://wwww.hallomagic.com/xbrl/rule"/>
  </ds:schemaRefs>
</ds:datastoreItem>
</file>

<file path=customXml/itemProps6.xml><?xml version="1.0" encoding="utf-8"?>
<ds:datastoreItem xmlns:ds="http://schemas.openxmlformats.org/officeDocument/2006/customXml" ds:itemID="{84164C1A-3731-40FE-BA02-F66440395357}">
  <ds:schemaRefs>
    <ds:schemaRef ds:uri="http://wwww.hallomagic.com/xbrl/check"/>
  </ds:schemaRefs>
</ds:datastoreItem>
</file>

<file path=customXml/itemProps7.xml><?xml version="1.0" encoding="utf-8"?>
<ds:datastoreItem xmlns:ds="http://schemas.openxmlformats.org/officeDocument/2006/customXml" ds:itemID="{0C04CA29-A016-4340-B36A-268B2C654B2E}">
  <ds:schemaRefs>
    <ds:schemaRef ds:uri="http://wwww.hallomagic.com/xbrl/template"/>
  </ds:schemaRefs>
</ds:datastoreItem>
</file>

<file path=customXml/itemProps8.xml><?xml version="1.0" encoding="utf-8"?>
<ds:datastoreItem xmlns:ds="http://schemas.openxmlformats.org/officeDocument/2006/customXml" ds:itemID="{8CA39933-6221-4CAB-960F-FE780D76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45</Pages>
  <Words>5948</Words>
  <Characters>33905</Characters>
  <Application>Microsoft Office Word</Application>
  <DocSecurity>0</DocSecurity>
  <Lines>282</Lines>
  <Paragraphs>79</Paragraphs>
  <ScaleCrop>false</ScaleCrop>
  <Company/>
  <LinksUpToDate>false</LinksUpToDate>
  <CharactersWithSpaces>39774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2016-03-17T06:50:00Z</dcterms:created>
  <dcterms:modified xsi:type="dcterms:W3CDTF">2016-03-17T06:52:00Z</dcterms:modified>
</cp:coreProperties>
</file>