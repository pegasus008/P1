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P="00196C6D" w:rsidRDefault="0016434C">
      <w:pPr>
        <w:rPr>
          <w:color w:val="000000" w:themeColor="text1"/>
          <w:sz w:val="28"/>
          <w:szCs w:val="28"/>
        </w:rPr>
      </w:pPr>
      <w:r>
        <w:rPr>
          <w:color w:val="000000" w:themeColor="text1"/>
          <w:sz w:val="28"/>
          <w:szCs w:val="28"/>
        </w:rPr>
        <w:br w:type="page"/>
      </w:r>
      <w:r w:rsidRPr="00196C6D" w:rsid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editId="20503073" wp14:anchorId="048FEBA8">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4"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83pt,662.35pt" to="452.2pt,662.35pt" w14:anchorId="5F6A6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v:stroke joinstyle="miter"/>
                <o:lock v:ext="edit" shapetype="f"/>
              </v:line>
            </w:pict>
          </mc:Fallback>
        </mc:AlternateContent>
      </w:r>
      <w:r w:rsidRPr="00196C6D" w:rsid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editId="2762A87A" wp14:anchorId="5384C411">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3"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54.05pt,662.8pt" to="317.65pt,662.8pt" w14:anchorId="1A2E3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v:stroke joinstyle="miter"/>
                <o:lock v:ext="edit" shapetype="f"/>
              </v:line>
            </w:pict>
          </mc:Fallback>
        </mc:AlternateContent>
      </w:r>
      <w:r w:rsidRPr="001B6047" w:rsidR="00196C6D">
        <w:rPr>
          <w:noProof/>
          <w:color w:val="000000" w:themeColor="text1"/>
        </w:rPr>
        <mc:AlternateContent>
          <mc:Choice Requires="wps">
            <w:drawing>
              <wp:anchor distT="0" distB="0" distL="114300" distR="114300" simplePos="0" relativeHeight="251719680" behindDoc="0" locked="0" layoutInCell="1" allowOverlap="1" wp14:editId="533C091C" wp14:anchorId="0BC9AE9A">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BC9AE9A">
                <v:stroke joinstyle="miter"/>
                <v:path gradientshapeok="t" o:connecttype="rect"/>
              </v:shapetype>
              <v:shape id="文本框 1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v:textbo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v:textbox>
              </v:shape>
            </w:pict>
          </mc:Fallback>
        </mc:AlternateContent>
      </w:r>
      <w:r w:rsidRPr="001B6047" w:rsidR="00196C6D">
        <w:rPr>
          <w:noProof/>
          <w:color w:val="000000" w:themeColor="text1"/>
        </w:rPr>
        <mc:AlternateContent>
          <mc:Choice Requires="wps">
            <w:drawing>
              <wp:anchor distT="0" distB="0" distL="114300" distR="114300" simplePos="0" relativeHeight="251714560" behindDoc="0" locked="0" layoutInCell="1" allowOverlap="1" wp14:editId="5C83C99D" wp14:anchorId="413655BB">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8"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w14:anchorId="413655BB">
                <v:textbo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v:textbox>
              </v:shape>
            </w:pict>
          </mc:Fallback>
        </mc:AlternateContent>
      </w:r>
      <w:r w:rsidRPr="00196C6D" w:rsidR="00196C6D">
        <w:rPr>
          <w:noProof/>
          <w:color w:val="000000" w:themeColor="text1"/>
          <w:sz w:val="28"/>
          <w:szCs w:val="28"/>
        </w:rPr>
        <mc:AlternateContent>
          <mc:Choice Requires="wps">
            <w:drawing>
              <wp:anchor distT="45720" distB="45720" distL="114300" distR="114300" simplePos="0" relativeHeight="251709440" behindDoc="0" locked="1" layoutInCell="1" allowOverlap="0" wp14:editId="44C7E56F" wp14:anchorId="46DA6E57">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id="文本框 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spid="_x0000_s1028"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w14:anchorId="46DA6E57">
                <v:textbox inset="3mm,0,3mm,0">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0464" behindDoc="0" locked="0" layoutInCell="1" allowOverlap="1" wp14:editId="44579FE3" wp14:anchorId="43B9A765">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w14:anchorId="43B9A765">
                <v:textbo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1488" behindDoc="0" locked="0" layoutInCell="1" allowOverlap="1" wp14:editId="6BC04DCE" wp14:anchorId="709DAB44">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w14:anchorId="709DAB44">
                <v:textbo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2512" behindDoc="0" locked="0" layoutInCell="1" allowOverlap="1" wp14:editId="0138DD0B" wp14:anchorId="4B75CCA6">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31"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w14:anchorId="4B75CCA6">
                <v:textbo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v:shape>
            </w:pict>
          </mc:Fallback>
        </mc:AlternateContent>
      </w:r>
    </w:p>
    <w:p w:rsidR="00196C6D" w:rsidP="00106BBF" w:rsidRDefault="00196C6D">
      <w:pPr>
        <w:rPr>
          <w:color w:val="000000" w:themeColor="text1"/>
          <w:sz w:val="28"/>
          <w:szCs w:val="28"/>
        </w:rPr>
        <w:sectPr w:rsidR="00196C6D" w:rsidSect="00926C2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w14:anchorId="0EAA9958">
                <v:textbo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w14:anchorId="6A0474BD">
                <v:textbo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w14:anchorId="2B04B60D">
                <v:textbo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5"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w14:anchorId="28C51710">
                <v:textbo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w14:anchorId="5B8E0658">
                <v:textbo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23</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E50AD7">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002D58" w:rsidR="00CC1546" w:rsidP="00002D58" w:rsidRDefault="00141DCE">
      <w:pPr>
        <w:rPr>
          <w:lang w:val="x-none" w:eastAsia="x-none"/>
        </w:rPr>
      </w:pPr>
      <w:r>
        <w:rPr>
          <w:lang w:val="x-none" w:eastAsia="x-none"/>
        </w:rPr>
        <w:fldChar w:fldCharType="end"/>
      </w:r>
      <w:r w:rsidR="00002D58">
        <w:rPr>
          <w:lang w:val="x-none" w:eastAsia="x-none"/>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E50AD7">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E50AD7">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E50AD7">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w14:anchorId="0CB05AC8">
                <v:textbox style="mso-fit-shape-to-text:t">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E50AD7">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E50AD7">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E50AD7">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bookmarkStart w:name="_GoBack" w:id="4"/>
            <w:bookmarkEnd w:id="4"/>
          </w:p>
        </w:tc>
        <w:tc>
          <w:tcPr>
            <w:tcW w:w="1056" w:type="dxa"/>
          </w:tcPr>
          <w:p w:rsidRPr="001B6047" w:rsidR="00AE5347" w:rsidP="00CC158C" w:rsidRDefault="00E50AD7">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bl>
    <w:p w:rsidRPr="00E50AD7" w:rsidR="00E870DE" w:rsidP="00F37EDC" w:rsidRDefault="00E870DE">
      <w:pPr>
        <w:pStyle w:val="0"/>
        <w:ind w:firstLine="0"/>
        <w:jc w:val="left"/>
        <w:rPr>
          <w:rFonts w:asciiTheme="minorEastAsia" w:hAnsiTheme="minorEastAsia" w:eastAsiaTheme="minorEastAsia"/>
          <w:color w:val="000000" w:themeColor="text1"/>
          <w:sz w:val="21"/>
          <w:szCs w:val="21"/>
        </w:rPr>
      </w:pPr>
      <w:r w:rsidRPr="00E50AD7">
        <w:rPr>
          <w:rFonts w:hint="eastAsia" w:asciiTheme="minorEastAsia" w:hAnsiTheme="minorEastAsia" w:eastAsiaTheme="minorEastAsia"/>
          <w:color w:val="000000" w:themeColor="text1"/>
          <w:sz w:val="21"/>
          <w:szCs w:val="21"/>
        </w:rPr>
        <w:t>（1）董事</w:t>
      </w:r>
      <w:r w:rsidRPr="00E50AD7">
        <w:rPr>
          <w:rFonts w:asciiTheme="minorEastAsia" w:hAnsiTheme="minorEastAsia" w:eastAsiaTheme="minorEastAsia"/>
          <w:color w:val="000000" w:themeColor="text1"/>
          <w:sz w:val="21"/>
          <w:szCs w:val="21"/>
        </w:rPr>
        <w:t>、监事、高级管理人员对年度报告</w:t>
      </w:r>
      <w:r w:rsidRPr="00E50AD7">
        <w:rPr>
          <w:rFonts w:hint="eastAsia" w:asciiTheme="minorEastAsia" w:hAnsiTheme="minorEastAsia" w:eastAsiaTheme="minorEastAsia"/>
          <w:color w:val="000000" w:themeColor="text1"/>
          <w:sz w:val="21"/>
          <w:szCs w:val="21"/>
        </w:rPr>
        <w:t>内容存在</w:t>
      </w:r>
      <w:r w:rsidRPr="00E50AD7">
        <w:rPr>
          <w:rFonts w:asciiTheme="minorEastAsia" w:hAnsiTheme="minorEastAsia" w:eastAsiaTheme="minorEastAsia"/>
          <w:color w:val="000000" w:themeColor="text1"/>
          <w:sz w:val="21"/>
          <w:szCs w:val="21"/>
        </w:rPr>
        <w:t>异议或无法保证</w:t>
      </w:r>
      <w:r w:rsidRPr="00E50AD7">
        <w:rPr>
          <w:rFonts w:hint="eastAsia" w:asciiTheme="minorEastAsia" w:hAnsiTheme="minorEastAsia" w:eastAsiaTheme="minorEastAsia"/>
          <w:color w:val="000000" w:themeColor="text1"/>
          <w:sz w:val="21"/>
          <w:szCs w:val="21"/>
        </w:rPr>
        <w:t>的</w:t>
      </w:r>
      <w:r w:rsidRPr="00E50AD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E50AD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50AD7" w:rsidR="00E870DE" w:rsidP="008E27FB" w:rsidRDefault="00E50AD7">
            <w:pPr>
              <w:tabs>
                <w:tab w:val="left" w:pos="5140"/>
              </w:tabs>
              <w:rPr>
                <w:rFonts w:asciiTheme="minorEastAsia" w:hAnsiTheme="minorEastAsia" w:eastAsiaTheme="minorEastAsia"/>
                <w:color w:val="000000" w:themeColor="text1"/>
                <w:szCs w:val="44"/>
              </w:rPr>
            </w:pPr>
            <w:r w:rsidRPr="00E50AD7" w:rsidR="008E27FB">
              <w:rPr>
                <w:rStyle w:val="placeholder1Char"/>
              </w:rPr>
              <w:t>________________________</w:t>
            </w:r>
          </w:p>
        </w:tc>
      </w:tr>
    </w:tbl>
    <w:p w:rsidRPr="00E50AD7" w:rsidR="00057752" w:rsidP="006E7B04" w:rsidRDefault="00E50AD7">
      <w:pPr>
        <w:tabs>
          <w:tab w:val="left" w:pos="5140"/>
        </w:tabs>
        <w:rPr>
          <w:rFonts w:asciiTheme="minorEastAsia" w:hAnsiTheme="minorEastAsia" w:eastAsiaTheme="minorEastAsia"/>
          <w:color w:val="000000" w:themeColor="text1"/>
          <w:szCs w:val="44"/>
        </w:rPr>
      </w:pPr>
    </w:p>
    <w:p w:rsidRPr="00E50AD7" w:rsidR="006E7B04" w:rsidP="006E7B04" w:rsidRDefault="00006F7E">
      <w:pPr>
        <w:tabs>
          <w:tab w:val="left" w:pos="5140"/>
        </w:tabs>
        <w:rPr>
          <w:rFonts w:asciiTheme="minorEastAsia" w:hAnsiTheme="minorEastAsia" w:eastAsiaTheme="minorEastAsia"/>
          <w:color w:val="000000" w:themeColor="text1"/>
          <w:szCs w:val="44"/>
        </w:rPr>
      </w:pPr>
      <w:r w:rsidRPr="00E50AD7">
        <w:rPr>
          <w:rFonts w:hint="eastAsia" w:asciiTheme="minorEastAsia" w:hAnsiTheme="minorEastAsia" w:eastAsiaTheme="minorEastAsia"/>
          <w:color w:val="000000" w:themeColor="text1"/>
          <w:szCs w:val="44"/>
        </w:rPr>
        <w:t>（2</w:t>
      </w:r>
      <w:r w:rsidRPr="00E50AD7">
        <w:rPr>
          <w:rFonts w:asciiTheme="minorEastAsia" w:hAnsiTheme="minorEastAsia" w:eastAsiaTheme="minorEastAsia"/>
          <w:color w:val="000000" w:themeColor="text1"/>
          <w:szCs w:val="44"/>
        </w:rPr>
        <w:t>）</w:t>
      </w:r>
      <w:r w:rsidRPr="00E50AD7" w:rsidR="006E7B04">
        <w:rPr>
          <w:rFonts w:hint="eastAsia" w:asciiTheme="minorEastAsia" w:hAnsiTheme="minorEastAsia" w:eastAsiaTheme="minorEastAsia"/>
          <w:color w:val="000000" w:themeColor="text1"/>
          <w:szCs w:val="44"/>
        </w:rPr>
        <w:t>列示未出席</w:t>
      </w:r>
      <w:r w:rsidRPr="00E50AD7" w:rsidR="006E7B04">
        <w:rPr>
          <w:rFonts w:asciiTheme="minorEastAsia" w:hAnsiTheme="minorEastAsia" w:eastAsiaTheme="minorEastAsia"/>
          <w:color w:val="000000" w:themeColor="text1"/>
          <w:szCs w:val="44"/>
        </w:rPr>
        <w:t>董事会的</w:t>
      </w:r>
      <w:r w:rsidRPr="00E50AD7" w:rsidR="006E7B04">
        <w:rPr>
          <w:rFonts w:hint="eastAsia" w:asciiTheme="minorEastAsia" w:hAnsiTheme="minorEastAsia" w:eastAsiaTheme="minorEastAsia"/>
          <w:color w:val="000000" w:themeColor="text1"/>
          <w:szCs w:val="44"/>
        </w:rPr>
        <w:t>董事</w:t>
      </w:r>
      <w:r w:rsidRPr="00E50AD7" w:rsidR="006E7B04">
        <w:rPr>
          <w:rFonts w:asciiTheme="minorEastAsia" w:hAnsiTheme="minorEastAsia" w:eastAsiaTheme="minorEastAsia"/>
          <w:color w:val="000000" w:themeColor="text1"/>
          <w:szCs w:val="44"/>
        </w:rPr>
        <w:t>姓名</w:t>
      </w:r>
      <w:r w:rsidRPr="00E50AD7" w:rsidR="006E7B04">
        <w:rPr>
          <w:rFonts w:hint="eastAsia" w:asciiTheme="minorEastAsia" w:hAnsiTheme="minorEastAsia" w:eastAsiaTheme="minorEastAsia"/>
          <w:color w:val="000000" w:themeColor="text1"/>
          <w:szCs w:val="44"/>
        </w:rPr>
        <w:t>及</w:t>
      </w:r>
      <w:r w:rsidRPr="00E50AD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E50AD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50AD7" w:rsidR="006E7B04" w:rsidP="008E27FB" w:rsidRDefault="00E50AD7">
            <w:pPr>
              <w:tabs>
                <w:tab w:val="left" w:pos="5140"/>
              </w:tabs>
              <w:rPr>
                <w:rFonts w:asciiTheme="minorEastAsia" w:hAnsiTheme="minorEastAsia" w:eastAsiaTheme="minorEastAsia"/>
                <w:color w:val="000000" w:themeColor="text1"/>
                <w:szCs w:val="44"/>
              </w:rPr>
            </w:pPr>
            <w:r w:rsidRPr="00E50AD7" w:rsidR="008E27FB">
              <w:rPr>
                <w:rStyle w:val="placeholder1Char"/>
              </w:rPr>
              <w:t>________________________</w:t>
            </w:r>
          </w:p>
        </w:tc>
      </w:tr>
    </w:tbl>
    <w:p w:rsidRPr="00E50AD7" w:rsidR="00057752" w:rsidP="006E7B04" w:rsidRDefault="00E50AD7">
      <w:pPr>
        <w:tabs>
          <w:tab w:val="left" w:pos="5140"/>
        </w:tabs>
        <w:rPr>
          <w:rFonts w:asciiTheme="minorEastAsia" w:hAnsiTheme="minorEastAsia" w:eastAsiaTheme="minorEastAsia"/>
          <w:color w:val="000000" w:themeColor="text1"/>
          <w:szCs w:val="44"/>
        </w:rPr>
      </w:pPr>
    </w:p>
    <w:p w:rsidRPr="00E50AD7" w:rsidR="006E7B04" w:rsidP="006E7B04" w:rsidRDefault="006E7B04">
      <w:pPr>
        <w:tabs>
          <w:tab w:val="left" w:pos="5140"/>
        </w:tabs>
        <w:rPr>
          <w:rFonts w:asciiTheme="minorEastAsia" w:hAnsiTheme="minorEastAsia" w:eastAsiaTheme="minorEastAsia"/>
          <w:color w:val="000000" w:themeColor="text1"/>
          <w:szCs w:val="44"/>
        </w:rPr>
      </w:pPr>
      <w:r w:rsidRPr="00E50AD7">
        <w:rPr>
          <w:rFonts w:hint="eastAsia" w:asciiTheme="minorEastAsia" w:hAnsiTheme="minorEastAsia" w:eastAsiaTheme="minorEastAsia"/>
          <w:color w:val="000000" w:themeColor="text1"/>
          <w:szCs w:val="44"/>
        </w:rPr>
        <w:t>（</w:t>
      </w:r>
      <w:r w:rsidRPr="00E50AD7">
        <w:rPr>
          <w:rFonts w:asciiTheme="minorEastAsia" w:hAnsiTheme="minorEastAsia" w:eastAsiaTheme="minorEastAsia"/>
          <w:color w:val="000000" w:themeColor="text1"/>
          <w:szCs w:val="44"/>
        </w:rPr>
        <w:t>3）</w:t>
      </w:r>
      <w:r w:rsidRPr="00E50AD7"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E50AD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50AD7" w:rsidR="006E7B04" w:rsidP="008E27FB" w:rsidRDefault="00E50AD7">
            <w:pPr>
              <w:tabs>
                <w:tab w:val="left" w:pos="5140"/>
              </w:tabs>
              <w:rPr>
                <w:rFonts w:asciiTheme="minorEastAsia" w:hAnsiTheme="minorEastAsia" w:eastAsiaTheme="minorEastAsia"/>
                <w:color w:val="000000" w:themeColor="text1"/>
                <w:szCs w:val="44"/>
              </w:rPr>
            </w:pPr>
            <w:r w:rsidRPr="00E50AD7" w:rsidR="008E27FB">
              <w:rPr>
                <w:rStyle w:val="placeholder1Char"/>
              </w:rPr>
              <w:t>________________________</w:t>
            </w:r>
          </w:p>
        </w:tc>
      </w:tr>
    </w:tbl>
    <w:p w:rsidRPr="00E50AD7" w:rsidR="00157CE8" w:rsidP="0057141C" w:rsidRDefault="00E50AD7">
      <w:pPr>
        <w:pStyle w:val="0"/>
        <w:ind w:firstLine="0"/>
        <w:rPr>
          <w:rFonts w:asciiTheme="minorEastAsia" w:hAnsiTheme="minorEastAsia" w:eastAsiaTheme="minorEastAsia"/>
          <w:b/>
          <w:color w:val="000000" w:themeColor="text1"/>
          <w:spacing w:val="-5"/>
          <w:szCs w:val="21"/>
        </w:rPr>
      </w:pPr>
    </w:p>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sidRPr="00E50AD7">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武当山</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600004</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E50AD7">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E50AD7"/>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b/>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如存在关联关系，则必须披露客户的具体名称。</w:t>
      </w:r>
    </w:p>
    <w:p w:rsidRPr="00E5190E" w:rsidR="00E5190E" w:rsidP="00EC242E" w:rsidRDefault="00E5190E">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rFonts w:asciiTheme="minorEastAsia" w:hAnsiTheme="minorEastAsia" w:eastAsiaTheme="minorEastAsia"/>
          <w:i/>
          <w:szCs w:val="44"/>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如存在关联关系，则必须披露供应商的具体名称。</w:t>
      </w:r>
    </w:p>
    <w:p w:rsidR="00E5190E" w:rsidP="00EC242E" w:rsidRDefault="00E5190E">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E50AD7">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0046539A">
        <w:rPr>
          <w:rFonts w:hint="eastAsia" w:asciiTheme="minorEastAsia" w:hAnsiTheme="minorEastAsia" w:eastAsiaTheme="minorEastAsia"/>
          <w:b/>
          <w:color w:val="000000" w:themeColor="text1"/>
          <w:szCs w:val="44"/>
        </w:rPr>
        <w:t>自愿披露</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E50AD7"/>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E50AD7">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E50AD7">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843"/>
      </w:tblGrid>
      <w:tr w:rsidRPr="001B6047" w:rsidR="001B6047" w:rsidTr="00963944">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963944">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963944">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E50AD7"/>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E50AD7">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E50AD7">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E50AD7">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E50AD7">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E50AD7">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E50AD7">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E50AD7">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E50AD7">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E50AD7">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E50AD7">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E50AD7">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E50AD7">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E50AD7">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E50AD7">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E50AD7">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543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575"/>
        <w:gridCol w:w="1133"/>
        <w:gridCol w:w="1164"/>
        <w:gridCol w:w="1263"/>
        <w:gridCol w:w="1086"/>
        <w:gridCol w:w="959"/>
      </w:tblGrid>
      <w:tr w:rsidRPr="001B6047" w:rsidR="001B6047" w:rsidTr="00963944">
        <w:tc>
          <w:tcPr>
            <w:tcW w:w="1889"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27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63944">
        <w:tc>
          <w:tcPr>
            <w:tcW w:w="1889"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62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646"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63944">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429"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Pr="00AC3285" w:rsidR="00EC03B3" w:rsidP="00014989" w:rsidRDefault="0062253F">
            <w:pPr>
              <w:jc w:val="right"/>
            </w:pPr>
            <w:r w:rsidRPr="00C63B67">
              <w:rPr>
                <w:rStyle w:val="placeholder1Char"/>
              </w:rPr>
              <w:t>_______</w:t>
            </w:r>
          </w:p>
        </w:tc>
        <w:tc>
          <w:tcPr>
            <w:tcW w:w="646"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tcBorders>
          </w:tcPr>
          <w:p w:rsidRPr="001B6047" w:rsidR="006F58E0" w:rsidP="006F58E0" w:rsidRDefault="006F58E0">
            <w:pPr>
              <w:ind w:right="420"/>
              <w:rPr>
                <w:color w:val="000000" w:themeColor="text1"/>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1889"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646"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63944">
        <w:tc>
          <w:tcPr>
            <w:tcW w:w="1889"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Pr="009176DC" w:rsidR="009176DC" w:rsidP="009176DC" w:rsidRDefault="00E50AD7">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Pr="0051230A" w:rsidR="0051230A" w:rsidP="0031190C" w:rsidRDefault="00663FF3">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835"/>
        <w:gridCol w:w="1843"/>
        <w:gridCol w:w="1843"/>
        <w:gridCol w:w="1843"/>
      </w:tblGrid>
      <w:tr w:rsidRPr="001B6047" w:rsidR="001B6047" w:rsidTr="00963944">
        <w:tc>
          <w:tcPr>
            <w:tcW w:w="2835"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1843" w:type="dxa"/>
          </w:tcPr>
          <w:p w:rsidRPr="00963944" w:rsidR="00415D57" w:rsidP="00963944" w:rsidRDefault="00DA065C">
            <w:pPr>
              <w:ind w:right="420"/>
              <w:jc w:val="center"/>
              <w:rPr>
                <w:b/>
                <w:color w:val="000000" w:themeColor="text1"/>
              </w:rPr>
            </w:pPr>
            <w:r w:rsidRPr="00963944">
              <w:rPr>
                <w:rFonts w:hint="eastAsia"/>
                <w:b/>
                <w:color w:val="000000" w:themeColor="text1"/>
              </w:rPr>
              <w:t xml:space="preserve"> </w:t>
            </w:r>
            <w:r w:rsidRPr="00963944" w:rsidR="00857E2E">
              <w:rPr>
                <w:rFonts w:hint="eastAsia"/>
                <w:b/>
                <w:color w:val="000000" w:themeColor="text1"/>
              </w:rPr>
              <w:t>期初股份</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843" w:type="dxa"/>
          </w:tcPr>
          <w:p w:rsidRPr="001B6047" w:rsidR="00415D57" w:rsidP="00963944" w:rsidRDefault="00415D57">
            <w:pPr>
              <w:ind w:right="420"/>
              <w:jc w:val="center"/>
              <w:rPr>
                <w:b/>
                <w:color w:val="000000" w:themeColor="text1"/>
              </w:rPr>
            </w:pPr>
            <w:r w:rsidRPr="001B6047">
              <w:rPr>
                <w:rFonts w:hint="eastAsia"/>
                <w:b/>
                <w:color w:val="000000" w:themeColor="text1"/>
              </w:rPr>
              <w:t>期末</w:t>
            </w:r>
            <w:r w:rsidRPr="00963944" w:rsidR="00857E2E">
              <w:rPr>
                <w:b/>
                <w:color w:val="000000" w:themeColor="text1"/>
              </w:rPr>
              <w:t>股份</w:t>
            </w:r>
          </w:p>
        </w:tc>
      </w:tr>
      <w:tr w:rsidRPr="001B6047" w:rsidR="001B6047" w:rsidTr="00963944">
        <w:tc>
          <w:tcPr>
            <w:tcW w:w="2835" w:type="dxa"/>
          </w:tcPr>
          <w:p w:rsidRPr="001B6047" w:rsidR="00415D57" w:rsidP="00963944"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963944"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E50AD7">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402608" w:rsidRDefault="00E46551">
      <w:pPr>
        <w:pStyle w:val="ym"/>
      </w:pPr>
    </w:p>
    <w:p w:rsidR="009C7CB8" w:rsidP="00402608" w:rsidRDefault="009C7CB8">
      <w:pPr>
        <w:pStyle w:val="ym"/>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E50AD7">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402608" w:rsidRDefault="00E50AD7">
      <w:pPr>
        <w:pStyle w:val="ym"/>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D48B2">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E50AD7">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E50AD7">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402608" w:rsidRDefault="00E50AD7">
      <w:pPr>
        <w:pStyle w:val="ym"/>
      </w:pPr>
    </w:p>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E50AD7">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402608" w:rsidRDefault="00E50AD7">
      <w:pPr>
        <w:pStyle w:val="ym"/>
      </w:pPr>
    </w:p>
    <w:p w:rsidR="00E75A20" w:rsidP="00402608" w:rsidRDefault="00E75A20">
      <w:pPr>
        <w:pStyle w:val="ym"/>
      </w:pPr>
    </w:p>
    <w:p w:rsidR="009C7CB8" w:rsidP="00402608" w:rsidRDefault="009C7CB8">
      <w:pPr>
        <w:pStyle w:val="ym"/>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402608" w:rsidRDefault="00E46551">
      <w:pPr>
        <w:pStyle w:val="ym"/>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402608" w:rsidRDefault="00E50AD7">
      <w:pPr>
        <w:pStyle w:val="ym"/>
      </w:pPr>
    </w:p>
    <w:p w:rsidRPr="00B5785F" w:rsidR="009C7CB8" w:rsidP="00B5785F" w:rsidRDefault="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4"/>
        <w:gridCol w:w="1265"/>
        <w:gridCol w:w="1686"/>
        <w:gridCol w:w="1265"/>
        <w:gridCol w:w="1828"/>
        <w:gridCol w:w="1124"/>
      </w:tblGrid>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686"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136312">
        <w:trPr>
          <w:trHeight w:val="342"/>
        </w:trPr>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65"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686" w:type="dxa"/>
          </w:tcPr>
          <w:p w:rsidRPr="001B6047" w:rsidR="0051230A" w:rsidP="00B5785F"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65" w:type="dxa"/>
          </w:tcPr>
          <w:p w:rsidRPr="004C4424" w:rsidR="0051230A" w:rsidP="00B5785F"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28" w:type="dxa"/>
          </w:tcPr>
          <w:p w:rsidRPr="004C4424"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686" w:type="dxa"/>
          </w:tcPr>
          <w:p w:rsidRPr="001B6047" w:rsidR="0051230A" w:rsidP="00B5785F"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Pr="0027174B" w:rsidR="002C177D" w:rsidP="00402608" w:rsidRDefault="00E50AD7">
      <w:pPr>
        <w:pStyle w:val="ym"/>
      </w:pPr>
    </w:p>
    <w:p w:rsidRPr="007D19B9" w:rsidR="009C7CB8" w:rsidP="00402608" w:rsidRDefault="009C7CB8">
      <w:pPr>
        <w:pStyle w:val="ym"/>
      </w:pPr>
    </w:p>
    <w:p w:rsidR="0027174B" w:rsidP="00DA15E9" w:rsidRDefault="00D465D1">
      <w:pPr>
        <w:pStyle w:val="2"/>
      </w:pPr>
      <w:r w:rsidRPr="001B6047">
        <w:rPr>
          <w:rFonts w:hint="eastAsia"/>
        </w:rPr>
        <w:t>五</w:t>
      </w:r>
      <w:r w:rsidRPr="001B6047" w:rsidR="000D0E37">
        <w:t>、</w:t>
      </w:r>
      <w:r w:rsidRPr="001B6047" w:rsidR="000D0E37">
        <w:rPr>
          <w:rFonts w:hint="eastAsia"/>
        </w:rPr>
        <w:t>利润分配情况</w:t>
      </w:r>
    </w:p>
    <w:p w:rsidRPr="00DA15E9" w:rsidR="002F737D" w:rsidP="0027174B" w:rsidRDefault="003613F0">
      <w:pPr>
        <w:rPr>
          <w:rFonts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15年</w:t>
      </w:r>
      <w:r w:rsidR="0027174B">
        <w:rPr>
          <w:rFonts w:asciiTheme="minorEastAsia" w:hAnsiTheme="minorEastAsia" w:eastAsiaTheme="minorEastAsia"/>
          <w:b/>
          <w:color w:val="000000" w:themeColor="text1"/>
          <w:szCs w:val="21"/>
        </w:rPr>
        <w:t>分配预案：</w:t>
      </w:r>
      <w:r w:rsidR="0027174B">
        <w:rPr>
          <w:rFonts w:hint="eastAsia"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08"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136312">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136312">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27174B" w:rsidR="0027174B" w:rsidP="007D19B9" w:rsidRDefault="0027174B">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P="0027174B" w:rsidRDefault="003613F0">
      <w:pPr>
        <w:ind w:right="-58"/>
        <w:rPr>
          <w:rFonts w:asciiTheme="minorEastAsia" w:hAnsiTheme="minorEastAsia" w:eastAsiaTheme="minorEastAsia"/>
          <w:color w:val="000000" w:themeColor="text1"/>
        </w:rPr>
      </w:pPr>
      <w:r>
        <w:rPr>
          <w:rFonts w:asciiTheme="minorEastAsia" w:hAnsiTheme="minorEastAsia" w:eastAsiaTheme="minorEastAsia"/>
          <w:b/>
          <w:color w:val="000000" w:themeColor="text1"/>
          <w:szCs w:val="21"/>
        </w:rPr>
        <w:t>14</w:t>
      </w:r>
      <w:r>
        <w:rPr>
          <w:rFonts w:hint="eastAsia" w:asciiTheme="minorEastAsia" w:hAnsiTheme="minorEastAsia" w:eastAsiaTheme="minorEastAsia"/>
          <w:b/>
          <w:color w:val="000000" w:themeColor="text1"/>
          <w:szCs w:val="21"/>
        </w:rPr>
        <w:t>年</w:t>
      </w:r>
      <w:r w:rsidR="00CC06F2">
        <w:rPr>
          <w:rFonts w:hint="eastAsia" w:asciiTheme="minorEastAsia" w:hAnsiTheme="minorEastAsia" w:eastAsiaTheme="minorEastAsia"/>
          <w:b/>
          <w:color w:val="000000" w:themeColor="text1"/>
          <w:szCs w:val="21"/>
        </w:rPr>
        <w:t>已分配</w:t>
      </w:r>
      <w:r w:rsidR="0027174B">
        <w:rPr>
          <w:rFonts w:hint="eastAsia" w:asciiTheme="minorEastAsia" w:hAnsiTheme="minorEastAsia" w:eastAsiaTheme="minorEastAsia"/>
          <w:b/>
          <w:color w:val="000000" w:themeColor="text1"/>
          <w:szCs w:val="21"/>
        </w:rPr>
        <w:t>：</w:t>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t xml:space="preserve">        </w:t>
      </w:r>
      <w:r w:rsidR="00CC06F2">
        <w:rPr>
          <w:rFonts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43"/>
        <w:gridCol w:w="2126"/>
        <w:gridCol w:w="2268"/>
        <w:gridCol w:w="2127"/>
      </w:tblGrid>
      <w:tr w:rsidRPr="001B6047" w:rsidR="0027174B" w:rsidTr="00952C90">
        <w:tc>
          <w:tcPr>
            <w:tcW w:w="1843"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268"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7"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7D19B9" w:rsidTr="00952C90">
        <w:tc>
          <w:tcPr>
            <w:tcW w:w="1843" w:type="dxa"/>
          </w:tcPr>
          <w:p w:rsidRPr="001B6047" w:rsidR="007D19B9" w:rsidP="007D19B9" w:rsidRDefault="007D19B9">
            <w:pPr>
              <w:tabs>
                <w:tab w:val="left" w:pos="5140"/>
              </w:tabs>
              <w:rPr>
                <w:rFonts w:asciiTheme="minorEastAsia" w:hAnsiTheme="minorEastAsia" w:eastAsiaTheme="minorEastAsia"/>
                <w:color w:val="000000" w:themeColor="text1"/>
                <w:sz w:val="18"/>
                <w:szCs w:val="21"/>
              </w:rPr>
            </w:pPr>
            <w:r w:rsidRPr="004441D5">
              <w:rPr>
                <w:rStyle w:val="placeholder2Char"/>
                <w:rFonts w:hint="eastAsia"/>
              </w:rPr>
              <w:t>点击选择日期</w:t>
            </w:r>
          </w:p>
        </w:tc>
        <w:tc>
          <w:tcPr>
            <w:tcW w:w="2126" w:type="dxa"/>
          </w:tcPr>
          <w:p w:rsidRPr="001B6047" w:rsidR="007D19B9" w:rsidP="004441D5" w:rsidRDefault="004441D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268" w:type="dxa"/>
          </w:tcPr>
          <w:p w:rsidRPr="001B6047" w:rsidR="007D19B9" w:rsidP="007D19B9" w:rsidRDefault="007D19B9">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Pr="004441D5">
              <w:rPr>
                <w:rStyle w:val="placeholder1Char"/>
              </w:rPr>
              <w:t>_______</w:t>
            </w:r>
          </w:p>
        </w:tc>
        <w:tc>
          <w:tcPr>
            <w:tcW w:w="2127" w:type="dxa"/>
          </w:tcPr>
          <w:p w:rsidRPr="001B6047" w:rsidR="007D19B9"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00402608" w:rsidP="00402608" w:rsidRDefault="007D19B9">
      <w:pPr>
        <w:ind w:right="420"/>
        <w:rPr>
          <w:rFonts w:asciiTheme="minorEastAsia" w:hAnsiTheme="minorEastAsia" w:eastAsia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bookmarkStart w:name="_Toc441926733" w:displacedByCustomXml="prev" w:id="11"/>
    <w:p w:rsidR="00D04707" w:rsidP="00D04707" w:rsidRDefault="00D04707">
      <w:pPr>
        <w:tabs>
          <w:tab w:val="left" w:pos="5340"/>
        </w:tabs>
        <w:ind w:right="420"/>
        <w:rPr>
          <w:rFonts w:ascii="黑体" w:hAnsi="黑体" w:eastAsia="黑体"/>
          <w:b/>
          <w:sz w:val="36"/>
          <w:szCs w:val="36"/>
        </w:rPr>
      </w:pPr>
      <w:r>
        <w:rPr>
          <w:rFonts w:ascii="黑体" w:hAnsi="黑体" w:eastAsia="黑体"/>
          <w:b/>
          <w:sz w:val="36"/>
          <w:szCs w:val="36"/>
        </w:rPr>
        <w:tab/>
      </w:r>
    </w:p>
    <w:p w:rsidRPr="00402608" w:rsidR="00402608" w:rsidP="00D04707" w:rsidRDefault="00402608">
      <w:pPr>
        <w:tabs>
          <w:tab w:val="left" w:pos="5340"/>
        </w:tabs>
        <w:ind w:right="420"/>
        <w:rPr>
          <w:i/>
        </w:rPr>
      </w:pPr>
      <w:r w:rsidRPr="00D04707">
        <w:rPr>
          <w:rFonts w:ascii="黑体" w:hAnsi="黑体" w:eastAsia="黑体"/>
          <w:sz w:val="36"/>
          <w:szCs w:val="36"/>
        </w:rPr>
        <w:br w:type="page"/>
      </w:r>
      <w:r w:rsidR="00D04707">
        <w:rPr>
          <w:rFonts w:ascii="黑体" w:hAnsi="黑体" w:eastAsia="黑体"/>
          <w:b/>
          <w:sz w:val="36"/>
          <w:szCs w:val="36"/>
        </w:rPr>
        <w:tab/>
      </w:r>
    </w:p>
    <w:p w:rsidRPr="00CC1546" w:rsidR="00B0009F" w:rsidP="00CC1546" w:rsidRDefault="00B0009F">
      <w:pPr>
        <w:pStyle w:val="1"/>
        <w:spacing w:before="0" w:after="0"/>
        <w:jc w:val="center"/>
        <w:rPr>
          <w:rFonts w:ascii="黑体" w:hAnsi="黑体" w:eastAsia="黑体"/>
          <w:b w:val="0"/>
          <w:sz w:val="36"/>
          <w:szCs w:val="36"/>
        </w:rPr>
      </w:pPr>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E50AD7">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E50AD7">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Pr="001B6047" w:rsidR="00285F89" w:rsidP="00C45D3F" w:rsidRDefault="00E50AD7">
            <w:pPr>
              <w:jc w:val="center"/>
              <w:rPr>
                <w:color w:val="000000" w:themeColor="text1"/>
                <w:sz w:val="18"/>
              </w:rPr>
            </w:pPr>
            <w:r w:rsidRPr="00D45443" w:rsidR="002849B1">
              <w:rPr>
                <w:rStyle w:val="placeholder1Char"/>
                <w:rFonts w:hint="eastAsia"/>
              </w:rPr>
              <w:t>____</w:t>
            </w: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E50AD7">
            <w:pPr>
              <w:jc w:val="right"/>
              <w:rPr>
                <w:color w:val="000000" w:themeColor="text1"/>
                <w:sz w:val="18"/>
              </w:rPr>
            </w:pPr>
            <w:r w:rsidRPr="00D45443" w:rsidR="00C078E0">
              <w:rPr>
                <w:rStyle w:val="placeholder1Char"/>
              </w:rPr>
              <w:t>______</w:t>
            </w:r>
          </w:p>
        </w:tc>
        <w:tc>
          <w:tcPr>
            <w:tcW w:w="579" w:type="pct"/>
          </w:tcPr>
          <w:p w:rsidRPr="004C4424" w:rsidR="005F570A" w:rsidP="00E06127" w:rsidRDefault="00E50AD7">
            <w:pPr>
              <w:jc w:val="right"/>
              <w:rPr>
                <w:color w:val="000000" w:themeColor="text1"/>
                <w:sz w:val="18"/>
              </w:rPr>
            </w:pPr>
            <w:r w:rsidRPr="00D45443" w:rsidR="00C078E0">
              <w:rPr>
                <w:rStyle w:val="placeholder1Char"/>
              </w:rPr>
              <w:t>______</w:t>
            </w:r>
          </w:p>
        </w:tc>
        <w:tc>
          <w:tcPr>
            <w:tcW w:w="580" w:type="pct"/>
          </w:tcPr>
          <w:p w:rsidRPr="004C4424" w:rsidR="005F570A" w:rsidP="00E06127" w:rsidRDefault="00E50AD7">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E50AD7">
            <w:pPr>
              <w:jc w:val="right"/>
              <w:rPr>
                <w:color w:val="000000" w:themeColor="text1"/>
                <w:sz w:val="18"/>
              </w:rPr>
            </w:pPr>
            <w:r w:rsidRPr="00D45443" w:rsidR="00C078E0">
              <w:rPr>
                <w:rStyle w:val="placeholder1Char"/>
              </w:rPr>
              <w:t>______</w:t>
            </w:r>
          </w:p>
        </w:tc>
        <w:tc>
          <w:tcPr>
            <w:tcW w:w="724" w:type="pct"/>
          </w:tcPr>
          <w:p w:rsidRPr="001B6047" w:rsidR="005F570A" w:rsidP="00E06127" w:rsidRDefault="00E50AD7">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E50AD7">
            <w:pPr>
              <w:jc w:val="right"/>
              <w:rPr>
                <w:color w:val="000000" w:themeColor="text1"/>
                <w:sz w:val="18"/>
              </w:rPr>
            </w:pPr>
            <w:r w:rsidRPr="00D45443" w:rsidR="00C078E0">
              <w:rPr>
                <w:rStyle w:val="placeholder1Char"/>
              </w:rPr>
              <w:t>______</w:t>
            </w:r>
          </w:p>
        </w:tc>
        <w:tc>
          <w:tcPr>
            <w:tcW w:w="579" w:type="pct"/>
          </w:tcPr>
          <w:p w:rsidRPr="004C4424" w:rsidR="00196080" w:rsidP="00E06127" w:rsidRDefault="00E50AD7">
            <w:pPr>
              <w:jc w:val="right"/>
              <w:rPr>
                <w:color w:val="000000" w:themeColor="text1"/>
                <w:sz w:val="18"/>
              </w:rPr>
            </w:pPr>
            <w:r w:rsidRPr="00D45443" w:rsidR="00C078E0">
              <w:rPr>
                <w:rStyle w:val="placeholder1Char"/>
              </w:rPr>
              <w:t>______</w:t>
            </w:r>
          </w:p>
        </w:tc>
        <w:tc>
          <w:tcPr>
            <w:tcW w:w="580" w:type="pct"/>
          </w:tcPr>
          <w:p w:rsidRPr="004C4424" w:rsidR="00196080" w:rsidP="00E06127" w:rsidRDefault="00E50AD7">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E50AD7">
            <w:pPr>
              <w:jc w:val="right"/>
              <w:rPr>
                <w:color w:val="000000" w:themeColor="text1"/>
                <w:sz w:val="18"/>
              </w:rPr>
            </w:pPr>
            <w:r w:rsidRPr="00D45443" w:rsidR="00C078E0">
              <w:rPr>
                <w:rStyle w:val="placeholder1Char"/>
              </w:rPr>
              <w:t>______</w:t>
            </w:r>
          </w:p>
        </w:tc>
        <w:tc>
          <w:tcPr>
            <w:tcW w:w="724" w:type="pct"/>
          </w:tcPr>
          <w:p w:rsidRPr="004C4424" w:rsidR="00196080" w:rsidP="00E06127" w:rsidRDefault="00E50AD7">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E50AD7">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E50AD7">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E50AD7">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E50AD7">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E50AD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E50AD7">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E50AD7">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E50AD7">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E50AD7">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E50AD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E50AD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E50AD7">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E50AD7">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E50AD7">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9D5EFB" w:rsidRDefault="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E50AD7">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E50AD7">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2C018E" w:rsidP="002C018E" w:rsidRDefault="002C018E">
      <w:pPr>
        <w:tabs>
          <w:tab w:val="left" w:pos="5140"/>
        </w:tabs>
        <w:rPr>
          <w:rFonts w:ascii="黑体" w:hAnsi="黑体" w:eastAsia="黑体"/>
          <w:color w:val="000000" w:themeColor="text1"/>
          <w:sz w:val="36"/>
          <w:szCs w:val="28"/>
        </w:rPr>
      </w:pPr>
    </w:p>
    <w:p w:rsidR="002C018E" w:rsidP="002C018E" w:rsidRDefault="002C018E">
      <w:pPr>
        <w:tabs>
          <w:tab w:val="left" w:pos="5140"/>
        </w:tabs>
        <w:rPr>
          <w:rFonts w:ascii="黑体" w:hAnsi="黑体" w:eastAsia="黑体"/>
          <w:sz w:val="36"/>
          <w:szCs w:val="28"/>
        </w:rPr>
      </w:pPr>
      <w:r>
        <w:rPr>
          <w:rFonts w:ascii="黑体" w:hAnsi="黑体" w:eastAsia="黑体"/>
          <w:sz w:val="36"/>
          <w:szCs w:val="28"/>
        </w:rPr>
        <w:tab/>
      </w:r>
      <w:r w:rsidR="00F2076A">
        <w:rPr>
          <w:rFonts w:ascii="黑体" w:hAnsi="黑体" w:eastAsia="黑体"/>
          <w:sz w:val="36"/>
          <w:szCs w:val="28"/>
        </w:rPr>
        <w:br w:type="page"/>
      </w:r>
    </w:p>
    <w:p w:rsidRPr="00CC1546" w:rsidR="00A706BE" w:rsidP="00F2076A"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E50AD7">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E50AD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E50AD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E50AD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E50AD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E50AD7">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00763B59" w:rsidP="00C42CEF" w:rsidRDefault="00763B59"/>
    <w:p w:rsidR="00E1055B" w:rsidP="00C42CEF" w:rsidRDefault="00E1055B">
      <w:pPr>
        <w:sectPr w:rsidR="00E1055B" w:rsidSect="008919DD">
          <w:headerReference w:type="default" r:id="rId21"/>
          <w:headerReference w:type="first" r:id="rId22"/>
          <w:pgSz w:w="11906" w:h="16838"/>
          <w:pgMar w:top="1440" w:right="1800" w:bottom="1440" w:left="1800" w:header="851" w:footer="992" w:gutter="0"/>
          <w:cols w:space="425"/>
          <w:titlePg/>
          <w:docGrid w:type="lines" w:linePitch="312"/>
        </w:sectPr>
      </w:pPr>
    </w:p>
    <w:p w:rsidR="000C7399" w:rsidP="0066457D" w:rsidRDefault="00763B59">
      <w:pPr>
        <w:pStyle w:val="2"/>
      </w:pPr>
      <w:r>
        <w:rPr>
          <w:rFonts w:hint="eastAsia"/>
        </w:rPr>
        <w:t>二</w:t>
      </w:r>
      <w:r>
        <w:t>、</w:t>
      </w:r>
      <w:r w:rsidRPr="00501BCB">
        <w:t>财务报表</w:t>
      </w:r>
    </w:p>
    <w:p w:rsidRPr="00335C6E" w:rsidR="008845FD" w:rsidP="005743FF" w:rsidRDefault="008845FD">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8"/>
        <w:gridCol w:w="1845"/>
        <w:gridCol w:w="2553"/>
        <w:gridCol w:w="2271"/>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8845FD" w:rsidP="00705447" w:rsidRDefault="008845FD">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43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0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01"/>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22"/>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25"/>
        </w:trPr>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5"/>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8"/>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E50AD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bl>
    <w:p w:rsidRPr="00552A81" w:rsidR="008845FD" w:rsidP="005743FF" w:rsidRDefault="008845FD">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9"/>
        <w:gridCol w:w="2270"/>
        <w:gridCol w:w="2697"/>
        <w:gridCol w:w="1699"/>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95201F"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9"/>
        <w:gridCol w:w="1702"/>
        <w:gridCol w:w="1987"/>
        <w:gridCol w:w="2269"/>
      </w:tblGrid>
      <w:tr w:rsidRPr="00552A81" w:rsidR="008845FD" w:rsidTr="001168E3">
        <w:tc>
          <w:tcPr>
            <w:tcW w:w="191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8845FD" w:rsidP="00705447" w:rsidRDefault="008845FD">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552A81" w:rsidR="008845FD" w:rsidP="005743FF" w:rsidRDefault="008845FD">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400"/>
        <w:gridCol w:w="1702"/>
        <w:gridCol w:w="1845"/>
        <w:gridCol w:w="1700"/>
      </w:tblGrid>
      <w:tr w:rsidRPr="001B6047" w:rsidR="008845FD" w:rsidTr="00705447">
        <w:tc>
          <w:tcPr>
            <w:tcW w:w="22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E50AD7">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bl>
    <w:p w:rsidRPr="00552A81"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552A81"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0"/>
        <w:gridCol w:w="1738"/>
        <w:gridCol w:w="1667"/>
        <w:gridCol w:w="1702"/>
      </w:tblGrid>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E50AD7">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P="005743FF" w:rsidRDefault="008845FD">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8845FD" w:rsidP="005743FF" w:rsidRDefault="008845FD">
      <w:pPr>
        <w:widowControl/>
        <w:ind w:right="270"/>
        <w:jc w:val="left"/>
        <w:rPr>
          <w:rFonts w:asciiTheme="minorEastAsia" w:hAnsiTheme="minorEastAsia" w:eastAsiaTheme="minorEastAsia"/>
          <w:color w:val="000000" w:themeColor="text1"/>
          <w:szCs w:val="24"/>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2"/>
        <w:gridCol w:w="1800"/>
        <w:gridCol w:w="1605"/>
        <w:gridCol w:w="1700"/>
      </w:tblGrid>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E50AD7">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RDefault="008845FD"/>
    <w:bookmarkEnd w:id="14"/>
    <w:p w:rsidR="0066457D" w:rsidP="0066457D" w:rsidRDefault="0066457D"/>
    <w:p w:rsidRPr="0066457D" w:rsidR="0066457D" w:rsidP="0066457D" w:rsidRDefault="0066457D">
      <w:pPr>
        <w:sectPr w:rsidRPr="0066457D" w:rsidR="0066457D" w:rsidSect="000C7399">
          <w:headerReference w:type="default" r:id="rId23"/>
          <w:pgSz w:w="11906" w:h="16838"/>
          <w:pgMar w:top="1440" w:right="1797" w:bottom="1440" w:left="1797" w:header="851" w:footer="992" w:gutter="0"/>
          <w:cols w:space="425"/>
          <w:docGrid w:type="lines" w:linePitch="312"/>
        </w:sectPr>
      </w:pPr>
    </w:p>
    <w:p w:rsidRPr="001B6047"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8845FD" w:rsidTr="00085C73">
        <w:trPr>
          <w:trHeight w:val="317"/>
          <w:jc w:val="center"/>
        </w:trPr>
        <w:tc>
          <w:tcPr>
            <w:tcW w:w="268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8845FD" w:rsidP="00170479" w:rsidRDefault="008845FD">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8845FD" w:rsidTr="00085C73">
        <w:trPr>
          <w:trHeight w:val="317"/>
          <w:jc w:val="center"/>
        </w:trPr>
        <w:tc>
          <w:tcPr>
            <w:tcW w:w="2689" w:type="dxa"/>
            <w:tcBorders>
              <w:top w:val="nil"/>
              <w:bottom w:val="nil"/>
            </w:tcBorders>
            <w:shd w:val="clear" w:color="auto" w:fill="D9D9D9" w:themeFill="background1" w:themeFillShade="D9"/>
            <w:vAlign w:val="center"/>
          </w:tcPr>
          <w:p w:rsidRPr="00170479" w:rsidR="008845FD" w:rsidP="00E94D6B"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170479"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8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552A81"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8845FD" w:rsidTr="00085C73">
        <w:trPr>
          <w:trHeight w:val="317"/>
          <w:jc w:val="center"/>
        </w:trPr>
        <w:tc>
          <w:tcPr>
            <w:tcW w:w="269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8845FD" w:rsidTr="00085C73">
        <w:trPr>
          <w:trHeight w:val="317"/>
          <w:jc w:val="center"/>
        </w:trPr>
        <w:tc>
          <w:tcPr>
            <w:tcW w:w="2699" w:type="dxa"/>
            <w:tcBorders>
              <w:top w:val="nil"/>
              <w:bottom w:val="nil"/>
            </w:tcBorders>
            <w:shd w:val="clear" w:color="auto" w:fill="D9D9D9" w:themeFill="background1" w:themeFillShade="D9"/>
            <w:vAlign w:val="center"/>
          </w:tcPr>
          <w:p w:rsidRPr="00170479" w:rsidR="008845FD" w:rsidP="00711F0E"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711F0E"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9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E50AD7">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1B6047" w:rsidR="008845FD" w:rsidP="000A23CF" w:rsidRDefault="008845FD">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8845FD" w:rsidP="000A23CF" w:rsidRDefault="008845FD"/>
    <w:p w:rsidRPr="001B6047" w:rsidR="008845FD" w:rsidP="00AA0055" w:rsidRDefault="008845FD">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8845FD" w:rsidTr="00085C73">
        <w:trPr>
          <w:trHeight w:val="313"/>
          <w:jc w:val="center"/>
        </w:trPr>
        <w:tc>
          <w:tcPr>
            <w:tcW w:w="3544" w:type="dxa"/>
            <w:tcBorders>
              <w:bottom w:val="nil"/>
            </w:tcBorders>
            <w:shd w:val="clear" w:color="auto" w:fill="D9D9D9" w:themeFill="background1" w:themeFillShade="D9"/>
            <w:vAlign w:val="center"/>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8845FD"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8845FD" w:rsidP="00711F0E" w:rsidRDefault="008845FD">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8845FD" w:rsidTr="00085C73">
        <w:trPr>
          <w:trHeight w:val="313"/>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8845FD" w:rsidP="00D133D2" w:rsidRDefault="00E50AD7">
            <w:pPr>
              <w:widowControl/>
              <w:jc w:val="right"/>
              <w:rPr>
                <w:rFonts w:asciiTheme="minorEastAsia" w:hAnsiTheme="minorEastAsia" w:eastAsiaTheme="minorEastAsia"/>
                <w:color w:val="000000" w:themeColor="text1"/>
                <w:sz w:val="16"/>
                <w:szCs w:val="16"/>
              </w:rPr>
            </w:pPr>
            <w:r w:rsidRPr="00480B8B" w:rsidR="008845FD">
              <w:rPr>
                <w:rStyle w:val="placeholder1Char"/>
                <w:rFonts w:hint="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E50AD7">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bl>
    <w:p w:rsidR="008845FD" w:rsidP="000A23CF" w:rsidRDefault="008845FD">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8845FD" w:rsidTr="00085C73">
        <w:trPr>
          <w:jc w:val="center"/>
        </w:trPr>
        <w:tc>
          <w:tcPr>
            <w:tcW w:w="3544" w:type="dxa"/>
            <w:tcBorders>
              <w:bottom w:val="nil"/>
            </w:tcBorders>
            <w:shd w:val="clear" w:color="auto" w:fill="D9D9D9" w:themeFill="background1" w:themeFillShade="D9"/>
            <w:vAlign w:val="center"/>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8845FD" w:rsidP="00A06E1A" w:rsidRDefault="008845FD">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8845FD"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8845FD" w:rsidP="00A06E1A" w:rsidRDefault="008845FD">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8845FD" w:rsidP="00D133D2"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E50AD7">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bl>
    <w:p w:rsidRPr="0095201F" w:rsidR="008845FD" w:rsidP="000A23CF" w:rsidRDefault="008845FD"/>
    <w:p w:rsidR="008845FD" w:rsidRDefault="008845FD"/>
    <w:bookmarkEnd w:id="19"/>
    <w:p w:rsidR="0066457D" w:rsidP="000C7399" w:rsidRDefault="0066457D"/>
    <w:p w:rsidRPr="0066457D" w:rsidR="000C7399" w:rsidP="0066457D" w:rsidRDefault="000C7399">
      <w:pPr>
        <w:sectPr w:rsidRPr="0066457D" w:rsidR="000C7399" w:rsidSect="0066457D">
          <w:pgSz w:w="16838" w:h="11906" w:orient="landscape"/>
          <w:pgMar w:top="1797" w:right="1440" w:bottom="1797" w:left="1440" w:header="851" w:footer="992" w:gutter="0"/>
          <w:cols w:space="425"/>
          <w:docGrid w:type="lines" w:linePitch="312"/>
        </w:sectPr>
      </w:pPr>
    </w:p>
    <w:p w:rsidR="000C7399" w:rsidP="000C7399" w:rsidRDefault="000C7399"/>
    <w:p w:rsidRPr="00542F44" w:rsidR="0077348E" w:rsidP="0066457D" w:rsidRDefault="0077348E">
      <w:pPr>
        <w:pStyle w:val="2"/>
      </w:pPr>
      <w:r w:rsidRPr="00542F44">
        <w:t>财务报表</w:t>
      </w:r>
      <w:r w:rsidRPr="00542F44">
        <w:rPr>
          <w:rFonts w:hint="eastAsia"/>
        </w:rPr>
        <w:t>附</w:t>
      </w:r>
      <w:r w:rsidRPr="00542F44">
        <w:t>注</w:t>
      </w:r>
    </w:p>
    <w:p w:rsidRPr="001B6047" w:rsidR="00B05A4B" w:rsidP="00B05A4B" w:rsidRDefault="00F2076A">
      <w:pPr>
        <w:rPr>
          <w:rFonts w:ascii="宋体" w:hAnsi="宋体"/>
          <w:b/>
          <w:bCs/>
          <w:color w:val="000000" w:themeColor="text1"/>
          <w:szCs w:val="21"/>
        </w:rPr>
      </w:pPr>
      <w:bookmarkStart w:name="_Toc241636382" w:id="20"/>
      <w:bookmarkStart w:name="_Toc247094011" w:id="21"/>
      <w:bookmarkStart w:name="_Toc247371786" w:id="22"/>
      <w:bookmarkStart w:name="_Toc369159472" w:id="23"/>
      <w:r>
        <w:rPr>
          <w:rFonts w:ascii="宋体" w:hAnsi="宋体"/>
          <w:b/>
          <w:bCs/>
          <w:color w:val="000000" w:themeColor="text1"/>
          <w:szCs w:val="21"/>
        </w:rPr>
        <w:br w:type="page"/>
      </w:r>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D7" w:rsidRDefault="00E50AD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E50AD7" w:rsidR="00E50AD7">
      <w:rPr>
        <w:noProof/>
        <w:lang w:val="zh-CN"/>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E50AD7" w:rsidR="00E50AD7">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041E2" w:rsidRDefault="00963944">
    <w:pPr>
      <w:pStyle w:val="a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D7" w:rsidRDefault="00E50AD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pPr>
      <w:pStyle w:val="a3"/>
    </w:pPr>
    <w:r>
      <w:rPr>
        <w:lang w:val="zh-CN"/>
      </w:rPr>
      <w:t>[</w:t>
    </w:r>
    <w:r>
      <w:rPr>
        <w:lang w:val="zh-CN"/>
      </w:rPr>
      <w:t>在此处键入</w:t>
    </w:r>
    <w:r>
      <w:rPr>
        <w:lang w:val="zh-CN"/>
      </w:rPr>
      <w:t>]</w:t>
    </w:r>
  </w:p>
  <w:p w:rsidR="00963944" w:rsidRDefault="0096394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F2076A" w:rsidRDefault="00963944">
    <w:pPr>
      <w:pStyle w:val="a3"/>
      <w:tabs>
        <w:tab w:val="left" w:pos="1935"/>
      </w:tabs>
      <w:jc w:val="both"/>
    </w:pPr>
    <w:r>
      <w:tab/>
    </w:r>
    <w:r>
      <w:tab/>
    </w:r>
    <w:r>
      <w:tab/>
    </w:r>
    <w:r>
      <w:rPr>
        <w:rFonts w:hint="eastAsia"/>
      </w:rPr>
      <w:t>公告</w:t>
    </w:r>
    <w:r>
      <w:t>编号：</w:t>
    </w:r>
    <w:r w:rsidRPr="005A4913">
      <w:rPr>
        <w:rStyle w:val="placeholder1Char"/>
      </w:rPr>
      <w:t>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865318" w:rsidR="00963944" w:rsidP="00865318" w:rsidRDefault="00963944">
    <w:pPr>
      <w:pStyle w:val="ym"/>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0C7399" w:rsidRDefault="00963944">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0AD7"/>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theme" Target="theme/theme1.xml" Id="rId26" /><Relationship Type="http://schemas.openxmlformats.org/officeDocument/2006/relationships/header" Target="header4.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1.xml" Id="rId17" /><Relationship Type="http://schemas.openxmlformats.org/officeDocument/2006/relationships/glossaryDocument" Target="glossary/document.xml" Id="rId25"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fontTable" Target="fontTable.xml" Id="rId24" /><Relationship Type="http://schemas.openxmlformats.org/officeDocument/2006/relationships/header" Target="header1.xml" Id="rId15" /><Relationship Type="http://schemas.openxmlformats.org/officeDocument/2006/relationships/header" Target="header6.xml" Id="rId23"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header" Target="header5.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5F03CE"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5F03CE"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5F03CE"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5F03CE"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5F03CE"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5F03CE"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5F03CE"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5F03CE"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5F03CE"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5F03CE"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5F03CE"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5F03CE"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5F03CE"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5F03CE"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5F03CE"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5F03CE"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5F03CE"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5F03CE"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5F03CE"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5F03CE"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5F03CE"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5F03CE"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5F03CE"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5F03CE"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5F03CE"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5F03CE"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5F03CE"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5F03CE"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5F03CE"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5F03CE"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5F03CE"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5F03CE"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5F03CE"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5F03CE"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5F03CE"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5F03CE"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5F03CE"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5F03CE"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5F03CE"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5F03CE"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5F03CE"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5F03CE"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5F03CE"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5F03CE"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5F03CE"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5F03CE"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5F03CE"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5F03CE"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5F03CE"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5F03CE"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5F03CE"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5F03CE"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5F03CE"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5F03CE"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5F03CE"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5F03CE"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5F03CE"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5F03CE"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5F03CE"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5F03CE"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5F03CE"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5F03CE"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5F03CE"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5F03CE"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5F03CE"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5F03CE"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5F03CE"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5F03CE"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5F03CE"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5F03CE"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5F03CE"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5F03CE"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5F03CE"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5F03CE"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5F03CE"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5F03CE"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5F03CE"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5F03CE"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5F03CE"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5F03CE"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5F03CE"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5F03CE"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5F03CE"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5F03CE"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5F03CE"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5F03CE"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5F03CE"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5F03CE"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5F03CE"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5F03CE"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5F03CE"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5F03CE"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5F03CE"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5F03CE"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5F03CE"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5F03CE"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5F03CE"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5F03CE"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5F03CE"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5F03CE"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5F03CE"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5F03CE"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5F03CE"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5F03CE"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5F03CE"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5F03CE"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5F03CE"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5F03CE"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5F03CE"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5F03CE"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5F03CE"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5F03CE"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5F03CE"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5F03CE"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5F03CE"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5F03CE"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5F03CE"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5F03CE"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5F03CE"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5F03CE"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5F03CE"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5F03CE"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5F03CE"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5F03CE"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5F03CE"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5F03CE"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5F03CE"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5F03CE"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5F03CE"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5F03CE"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5F03CE"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5F03CE"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5F03CE"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5F03CE"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5F03CE"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5F03CE"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5F03CE"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5F03CE"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5F03CE"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5F03CE"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5F03CE"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5F03CE"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5F03CE"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5F03CE"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5F03CE"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5F03CE"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5F03CE"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5F03CE"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5F03CE"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5F03CE"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5F03CE"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5F03CE"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5F03CE"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5F03CE"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5F03CE"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5F03CE"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5F03CE"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5F03CE"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5F03CE"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5F03CE"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5F03CE"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5F03CE"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5F03CE"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5F03CE"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5F03CE" w:rsidRDefault="003C541B">
          <w:pPr>
            <w:pStyle w:val="EDC25A1E55714C3987786D683F0D28AE"/>
          </w:pPr>
          <w:r w:rsidRPr="0043669D">
            <w:rPr>
              <w:rStyle w:val="placeholder1Char"/>
              <w:sz w:val="18"/>
              <w:szCs w:val="18"/>
            </w:rPr>
            <w:t>____________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5F03CE"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5F03CE"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5F03CE"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5F03CE"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5F03CE"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5F03CE"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5F03CE"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5F03CE"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5F03CE"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5F03CE"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5F03CE"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5F03CE"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5F03CE"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5F03CE"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5F03CE"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5F03CE"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5F03CE"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5F03CE"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5F03CE"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5F03CE"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5F03CE"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5F03CE"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5F03CE"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5F03CE"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5F03CE"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5F03CE"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5F03CE"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5F03CE"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5F03CE"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5F03CE"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5F03CE"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5F03CE"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5F03CE"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5F03CE"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5F03CE"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5F03CE"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5F03CE"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5F03CE"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5F03CE"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5F03CE"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5F03CE"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5F03CE"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5F03CE"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5F03CE"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5F03CE"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5F03CE"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5F03CE"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5F03CE"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5F03CE"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5F03CE"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5F03CE"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5F03CE"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5F03CE"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5F03CE"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5F03CE"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5F03CE"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5F03CE"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5F03CE"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5F03CE"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5F03CE"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5F03CE"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5F03CE"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5F03CE"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5F03CE"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5F03CE"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5F03CE"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5F03CE"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5F03CE"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5F03CE"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5F03CE"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5F03CE"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5F03CE"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5F03CE"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5F03CE"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5F03CE"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5F03CE"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5F03CE"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5F03CE"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5F03CE"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5F03CE"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5F03CE"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5F03CE"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5F03CE"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5F03CE"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5F03CE"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5F03CE"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5F03CE"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5F03CE"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5F03CE"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5F03CE"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5F03CE"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5F03CE"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5F03CE"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5F03CE"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5F03CE"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5F03CE"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5F03CE"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5F03CE"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5F03CE"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5F03CE"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5F03CE"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5F03CE"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5F03CE"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5F03CE"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5F03CE"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5F03CE"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5F03CE"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5F03CE"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5F03CE"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5F03CE"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5F03CE"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5F03CE"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5F03CE"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5F03CE"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5F03CE"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5F03CE"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5F03CE"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5F03CE"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5F03CE"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5F03CE"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5F03CE"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5F03CE"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5F03CE"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5F03CE"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5F03CE"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5F03CE"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5F03CE"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5F03CE"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5F03CE"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5F03CE"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5F03CE" w:rsidRDefault="003C541B">
          <w:pPr>
            <w:pStyle w:val="8DF5C61B845D46108D304D893F17D869"/>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5F03CE"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5F03CE"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5F03CE"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5F03CE"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5F03CE"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5F03CE" w:rsidRDefault="003C541B">
          <w:pPr>
            <w:pStyle w:val="259E380E30304B1090EF5FF748D5FA36"/>
          </w:pPr>
          <w:r w:rsidRPr="00F71542">
            <w:rPr>
              <w:rStyle w:val="placeholder1Char"/>
            </w:rPr>
            <w:t>_____________________________________________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5F03CE"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5F03CE"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5F03CE"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5F03CE"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5F03CE"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5F03CE"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5F03CE"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5F03CE"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5F03CE"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5F03CE"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5F03CE"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5F03CE"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5F03CE"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5F03CE"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5F03CE"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5F03CE"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5F03CE"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5F03CE"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5F03CE"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5F03CE"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5F03CE"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5F03CE"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5F03CE"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5F03CE"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5F03CE"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5F03CE"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5F03CE"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5F03CE"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5F03CE"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5F03CE"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5F03CE"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5F03CE"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5F03CE"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5F03CE"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5F03CE"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5F03CE"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5F03CE"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5F03CE"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5F03CE"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5F03CE"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5F03CE"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5F03CE"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5F03CE"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5F03CE"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5F03CE"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5F03CE"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5F03CE"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5F03CE"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5F03CE"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5F03CE"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5F03CE"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5F03CE"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5F03CE"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5F03CE"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5F03CE"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5F03CE"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5F03CE"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5F03CE"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5F03CE"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5F03CE"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5F03CE"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5F03CE"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5F03CE"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5F03CE"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5F03CE"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5F03CE"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5F03CE"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5F03CE"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5F03CE"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5F03CE"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5F03CE"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5F03CE"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5F03CE"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5F03CE"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F03CE"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5F03CE"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5F03CE"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5F03CE"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5F03CE" w:rsidRDefault="003C541B">
          <w:pPr>
            <w:pStyle w:val="14ACB6EE90D44EEFA3B0A2F100230F8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5F03CE"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5F03CE"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5F03CE"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5F03CE"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5F03CE"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5F03CE"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5F03CE"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5F03CE"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5F03CE"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5F03CE"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5F03CE"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5F03CE"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5F03CE"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5F03CE"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5F03CE"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5F03CE"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5F03CE"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5F03CE"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5F03CE"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5F03CE"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5F03CE"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5F03CE"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5F03CE"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5F03CE"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5F03CE"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5F03CE"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5F03CE"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5F03CE"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5F03CE"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5F03CE"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5F03CE"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5F03CE"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5F03CE"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5F03CE"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5F03CE"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5F03CE"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5F03CE"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5F03CE"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5F03CE"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5F03CE"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5F03CE"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5F03CE"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5F03CE"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5F03CE"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5F03CE"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5F03CE"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5F03CE"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5F03CE"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5F03CE"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5F03CE"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5F03CE"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5F03CE"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5F03CE"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5F03CE"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5F03CE"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5F03CE"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5F03CE"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5F03CE"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5F03CE"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5F03CE"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5F03CE"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5F03CE"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5F03CE"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5F03CE"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5F03CE"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5F03CE"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5F03CE"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5F03CE"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5F03CE"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5F03CE"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5F03CE"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5F03CE"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5F03CE"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5F03CE"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5F03CE"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5F03CE"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5F03CE"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5F03CE"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5F03CE"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F03CE"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F03CE"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5F03CE"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5F03CE"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5F03CE"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5F03CE"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5F03CE"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5F03CE"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5F03CE"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5F03CE"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5F03CE"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5F03CE"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5F03CE"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5F03CE"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5F03CE"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5F03CE"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5F03CE"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5F03CE"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5F03CE"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5F03CE"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5F03CE"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5F03CE"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5F03CE"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5F03CE"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5F03CE"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5F03CE"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5F03CE"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5F03CE"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5F03CE"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5F03CE"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5F03CE"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5F03CE"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5F03CE"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5F03CE"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5F03CE"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5F03CE"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5F03CE"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5F03CE"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5F03CE"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5F03CE"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5F03CE"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5F03CE"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5F03CE"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5F03CE"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5F03CE"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5F03CE"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5F03CE"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5F03CE"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5F03CE"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5F03CE"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5F03CE"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5F03CE"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5F03CE"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5F03CE"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5F03CE"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5F03CE"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5F03CE"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5F03CE"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5F03CE"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5F03CE"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5F03CE"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5F03CE"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5F03CE"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5F03CE"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5F03CE"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5F03CE"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5F03CE"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5F03CE"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5F03CE"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5F03CE"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5F03CE"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5F03CE"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5F03CE"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5F03CE"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5F03CE"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5F03CE"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5F03CE"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5F03CE"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5F03CE"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5F03CE"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5F03CE"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5F03CE"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5F03CE"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5F03CE"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5F03CE"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5F03CE"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5F03CE"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5F03CE"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5F03CE"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5F03CE"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5F03CE"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5F03CE"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5F03CE"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5F03CE"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5F03CE"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5F03CE"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5F03CE"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5F03CE"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5F03CE"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5F03CE"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5F03CE"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5F03CE"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5F03CE"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5F03CE"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5F03CE"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5F03CE"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5F03CE"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5F03CE"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5F03CE"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5F03CE"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5F03CE"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5F03CE"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5F03CE"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5F03CE"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5F03CE"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5F03CE"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5F03CE"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5F03CE"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5F03CE"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5F03CE"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5F03CE"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5F03CE"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5F03CE"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5F03CE"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5F03CE"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5F03CE"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5F03CE"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5F03CE"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5F03CE"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5F03CE"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5F03CE"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5F03CE"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5F03CE"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5F03CE"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5F03CE"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5F03CE"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5F03CE"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5F03CE"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5F03CE"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5F03CE"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5F03CE"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5F03CE"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5F03CE"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5F03CE"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5F03CE"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5F03CE"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5F03CE"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5F03CE"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5F03CE"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5F03CE"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5F03CE"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5F03CE"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5F03CE"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5F03CE"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5F03CE" w:rsidRDefault="003C541B">
          <w:pPr>
            <w:pStyle w:val="F0BC111948FA4D6B81CDA6E9BF3DFB2F"/>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5F03CE"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5F03CE"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5F03CE"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5F03CE"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5F03CE"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5F03CE"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5F03CE"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5F03CE"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5F03CE"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5F03CE"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5F03CE"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5F03CE"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5F03CE"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5F03CE"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5F03CE"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5F03CE"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5F03CE"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5F03CE"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5F03CE"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5F03CE"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5F03CE"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5F03CE"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5F03CE"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5F03CE"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5F03CE"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5F03CE"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5F03CE"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5F03CE"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5F03CE"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5F03CE"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5F03CE"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5F03CE"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5F03CE"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5F03CE"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5F03CE"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5F03CE"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5F03CE"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5F03CE"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5F03CE"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5F03CE"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5F03CE"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5F03CE"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5F03CE"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5F03CE"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5F03CE"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5F03CE"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5F03CE"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5F03CE"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5F03CE"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5F03CE"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5F03CE"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5F03CE"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5F03CE"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5F03CE"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5F03CE"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5F03CE"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5F03CE"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5F03CE"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5F03CE"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5F03CE"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5F03CE"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5F03CE"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5F03CE"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5F03CE"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5F03CE"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5F03CE"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5F03CE"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5F03CE"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5F03CE"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5F03CE"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5F03CE"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5F03CE"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5F03CE"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5F03CE"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5F03CE"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5F03CE"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5F03CE"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5F03CE"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5F03CE"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5F03CE"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5F03CE"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5F03CE"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5F03CE"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5F03CE"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5F03CE"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5F03CE"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5F03CE"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5F03CE"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5F03CE"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5F03CE"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5F03CE"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5F03CE"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5F03CE"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5F03CE"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5F03CE"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5F03CE"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5F03CE"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5F03CE"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5F03CE"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5F03CE"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5F03CE"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5F03CE"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5F03CE"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5F03CE"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5F03CE"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5F03CE"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5F03CE"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5F03CE"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5F03CE"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5F03CE"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5F03CE"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5F03CE"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5F03CE"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5F03CE"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5F03CE"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5F03CE"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5F03CE"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5F03CE"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5F03CE"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5F03CE"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5F03CE"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5F03CE"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5F03CE"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5F03CE"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5F03CE"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5F03CE"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5F03CE"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5F03CE"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5F03CE"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5F03CE"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5F03CE"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5F03CE"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5F03CE"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5F03CE"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5F03CE"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5F03CE"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5F03CE"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5F03CE"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5F03CE"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5F03CE"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5F03CE"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5F03CE"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5F03CE"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5F03CE"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5F03CE"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5F03CE"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5F03CE"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5F03CE"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5F03CE"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5F03CE"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5F03CE"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5F03CE"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5F03CE"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5F03CE"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5F03CE"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5F03CE"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5F03CE"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5F03CE"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5F03CE"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5F03CE"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5F03CE"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5F03CE"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5F03CE"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5F03CE"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5F03CE"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5F03CE"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5F03CE"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5F03CE"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5F03CE"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5F03CE"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5F03CE"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5F03CE"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5F03CE"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5F03CE"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5F03CE"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5F03CE"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5F03CE"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5F03CE"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5F03CE"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5F03CE"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5F03CE"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5F03CE"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5F03CE"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5F03CE"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5F03CE"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5F03CE"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5F03CE"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5F03CE"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5F03CE"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5F03CE"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5F03CE"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5F03CE"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5F03CE"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5F03CE"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5F03CE"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5F03CE"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5F03CE"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5F03CE"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5F03CE"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5F03CE"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5F03CE"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5F03CE"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5F03CE"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5F03CE"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5F03CE"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5F03CE"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5F03CE"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5F03CE"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5F03CE"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5F03CE"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5F03CE"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5F03CE"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5F03CE"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5F03CE"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5F03CE"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5F03CE"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5F03CE"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5F03CE"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5F03CE"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5F03CE"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5F03CE"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5F03CE"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5F03CE"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5F03CE"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5F03CE"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5F03CE"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5F03CE"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5F03CE"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5F03CE"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5F03CE"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5F03CE"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5F03CE"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5F03CE"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5F03CE"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5F03CE"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5F03CE"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5F03CE"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5F03CE"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5F03CE"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5F03CE"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5F03CE"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5F03CE"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5F03CE"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5F03CE"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5F03CE"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5F03CE"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5F03CE"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5F03CE"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5F03CE"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5F03CE"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5F03CE"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5F03CE"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5F03CE"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5F03CE"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5F03CE"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5F03CE"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5F03CE"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5F03CE"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5F03CE"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5F03CE"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5F03CE"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5F03CE"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5F03CE"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5F03CE"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5F03CE"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5F03CE"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5F03CE"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5F03CE"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5F03CE"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5F03CE"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5F03CE"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5F03CE"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5F03CE"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5F03CE"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5F03CE"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5F03CE"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5F03CE"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5F03CE"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5F03CE"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5F03CE"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5F03CE"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5F03CE"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5F03CE"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5F03CE"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5F03CE"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5F03CE"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5F03CE"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5F03CE"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5F03CE"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5F03CE"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5F03CE"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5F03CE"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5F03CE"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5F03CE"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5F03CE"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5F03CE"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5F03CE"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5F03CE"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5F03CE"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5F03CE"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5F03CE"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5F03CE"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5F03CE"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5F03CE"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5F03CE"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5F03CE"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5F03CE"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5F03CE"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5F03CE"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5F03CE"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5F03CE"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5F03CE"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5F03CE"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5F03CE"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5F03CE"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5F03CE"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5F03CE"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5F03CE"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5F03CE"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5F03CE"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5F03CE"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5F03CE"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5F03CE"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5F03CE"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5F03CE"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5F03CE"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5F03CE"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5F03CE"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5F03CE"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5F03CE"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5F03CE"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5F03CE"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5F03CE"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5F03CE"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5F03CE"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5F03CE"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5F03CE"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5F03CE"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5F03CE"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5F03CE"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5F03CE"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5F03CE"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5F03CE"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5F03CE"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5F03CE"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5F03CE"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5F03CE"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5F03CE"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5F03CE"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5F03CE"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5F03CE"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5F03CE"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5F03CE"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5F03CE"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5F03CE"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5F03CE"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5F03CE"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5F03CE"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5F03CE"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5F03CE"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5F03CE"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5F03CE"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5F03CE"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5F03CE"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5F03CE"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5F03CE"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5F03CE"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5F03CE"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5F03CE"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5F03CE"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5F03CE"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5F03CE"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5F03CE"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5F03CE"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5F03CE"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5F03CE"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5F03CE"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5F03CE"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5F03CE"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5F03CE"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5F03CE"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5F03CE"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5F03CE"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5F03CE"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5F03CE"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5F03CE"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5F03CE"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5F03CE"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5F03CE"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5F03CE"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5F03CE"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5F03CE"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5F03CE"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5F03CE"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5F03CE"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5F03CE"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5F03CE"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5F03CE"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5F03CE"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5F03CE"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5F03CE"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5F03CE"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5F03CE"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5F03CE"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5F03CE"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5F03CE"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5F03CE"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5F03CE"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5F03CE"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5F03CE"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5F03CE"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5F03CE"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5F03CE"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5F03CE"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5F03CE"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5F03CE"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5F03CE"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5F03CE"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5F03CE"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5F03CE"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5F03CE"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5F03CE"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5F03CE"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5F03CE"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5F03CE"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5F03CE"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5F03CE"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5F03CE"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5F03CE"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5F03CE"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5F03CE"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5F03CE"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5F03CE"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5F03CE"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5F03CE"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5F03CE"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5F03CE"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5F03CE"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5F03CE"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5F03CE"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5F03CE"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5F03CE"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5F03CE"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5F03CE"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5F03CE"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5F03CE"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5F03CE"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5F03CE"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5F03CE"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5F03CE"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5F03CE"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5F03CE"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5F03CE"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5F03CE"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5F03CE"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5F03CE"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5F03CE"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5F03CE"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5F03CE"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5F03CE"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5F03CE"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5F03CE"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5F03CE"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5F03CE"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5F03CE"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5F03CE"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5F03CE"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5F03CE"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5F03CE"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5F03CE"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5F03CE"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5F03CE"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5F03CE"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5F03CE"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5F03CE"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5F03CE"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5F03CE"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5F03CE"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5F03CE"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5F03CE"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5F03CE"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5F03CE"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5F03CE"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5F03CE"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5F03CE"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5F03CE"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5F03CE"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5F03CE"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5F03CE"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5F03CE"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5F03CE"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5F03CE"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5F03CE"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5F03CE"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5F03CE"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5F03CE"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5F03CE"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5F03CE"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5F03CE"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5F03CE"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5F03CE"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5F03CE"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5F03CE"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5F03CE"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5F03CE"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5F03CE"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5F03CE"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5F03CE"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5F03CE"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5F03CE"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5F03CE"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5F03CE"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5F03CE"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5F03CE"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5F03CE"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5F03CE"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5F03CE"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5F03CE"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5F03CE"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5F03CE"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5F03CE"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5F03CE"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5F03CE"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5F03CE"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5F03CE"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5F03CE"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5F03CE"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5F03CE"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5F03CE"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5F03CE"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5F03CE"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5F03CE"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5F03CE"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5F03CE"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5F03CE"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5F03CE"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5F03CE"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5F03CE"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5F03CE"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5F03CE"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5F03CE"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5F03CE"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5F03CE"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5F03CE"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5F03CE"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5F03CE"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5F03CE"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5F03CE"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5F03CE"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5F03CE"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5F03CE"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5F03CE"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5F03CE"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5F03CE"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5F03CE"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5F03CE"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5F03CE"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5F03CE"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5F03CE"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5F03CE"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5F03CE"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5F03CE"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5F03CE"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5F03CE"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5F03CE"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5F03CE"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5F03CE"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5F03CE"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5F03CE"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5F03CE"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5F03CE"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5F03CE"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5F03CE"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5F03CE"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5F03CE"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5F03CE"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5F03CE"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5F03CE"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5F03CE"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5F03CE"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5F03CE"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5F03CE"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5F03CE"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5F03CE"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5F03CE"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5F03CE"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5F03CE"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5F03CE"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5F03CE"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5F03CE"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5F03CE"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5F03CE"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5F03CE"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5F03CE"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5F03CE"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5F03CE"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5F03CE"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5F03CE"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5F03CE"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5F03CE"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5F03CE"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5F03CE"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5F03CE"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5F03CE"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5F03CE"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5F03CE"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5F03CE"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5F03CE"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5F03CE"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5F03CE"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5F03CE"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5F03CE"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5F03CE"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5F03CE"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5F03CE"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5F03CE"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5F03CE"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5F03CE"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5F03CE"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5F03CE"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5F03CE"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5F03CE"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5F03CE"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5F03CE"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5F03CE"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5F03CE"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5F03CE"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5F03CE"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5F03CE"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5F03CE"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5F03CE"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5F03CE"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5F03CE"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5F03CE"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5F03CE"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5F03CE"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5F03CE"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5F03CE"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5F03CE"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5F03CE"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5F03CE"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5F03CE"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5F03CE"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5F03CE"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5F03CE"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5F03CE"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5F03CE"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5F03CE"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5F03CE"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5F03CE"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5F03CE"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5F03CE"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5F03CE"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5F03CE"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5F03CE"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5F03CE"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5F03CE"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5F03CE"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5F03CE"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5F03CE"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5F03CE"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5F03CE"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5F03CE"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5F03CE"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5F03CE"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5F03CE"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5F03CE"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5F03CE"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5F03CE"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5F03CE"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5F03CE"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5F03CE"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5F03CE"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5F03CE"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5F03CE"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5F03CE"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5F03CE"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5F03CE"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5F03CE"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5F03CE"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5F03CE"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5F03CE"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5F03CE"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5F03CE"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5F03CE"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5F03CE"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5F03CE"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5F03CE"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5F03CE"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5F03CE"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5F03CE"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5F03CE"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5F03CE"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5F03CE"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5F03CE"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5F03CE"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5F03CE"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5F03CE"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5F03CE"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5F03CE"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5F03CE"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5F03CE"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5F03CE"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5F03CE"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5F03CE"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5F03CE"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5F03CE"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5F03CE"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5F03CE"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5F03CE"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5F03CE"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5F03CE"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5F03CE"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5F03CE"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5F03CE"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5F03CE"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5F03CE"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5F03CE"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5F03CE"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5F03CE"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5F03CE"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5F03CE"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5F03CE"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5F03CE"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5F03CE"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5F03CE"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5F03CE"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5F03CE"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5F03CE"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5F03CE"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5F03CE"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5F03CE"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5F03CE"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5F03CE"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5F03CE"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5F03CE"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5F03CE"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5F03CE"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5F03CE"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5F03CE"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5F03CE"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5F03CE"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5F03CE"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5F03CE"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5F03CE"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5F03CE"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5F03CE"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5F03CE"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5F03CE"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5F03CE"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5F03CE"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5F03CE"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5F03CE"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5F03CE"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5F03CE"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5F03CE"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5F03CE"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5F03CE"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5F03CE"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5F03CE"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5F03CE"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5F03CE"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5F03CE"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5F03CE"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5F03CE"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5F03CE"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5F03CE"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5F03CE"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5F03CE"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5F03CE"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5F03CE"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5F03CE"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5F03CE"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5F03CE"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5F03CE"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5F03CE"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5F03CE"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5F03CE"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5F03CE"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5F03CE"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5F03CE"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5F03CE"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5F03CE"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5F03CE"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5F03CE"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5F03CE"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5F03CE"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5F03CE"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5F03CE"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5F03CE"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5F03CE"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5F03CE"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5F03CE"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5F03CE"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5F03CE"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5F03CE"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5F03CE"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5F03CE"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5F03CE"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5F03CE"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5F03CE"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5F03CE"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5F03CE"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5F03CE"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5F03CE"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5F03CE"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5F03CE"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5F03CE"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5F03CE"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5F03CE"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5F03CE"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5F03CE"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5F03CE"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5F03CE"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5F03CE"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5F03CE"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5F03CE"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5F03CE"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5F03CE"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5F03CE"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5F03CE"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5F03CE"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5F03CE"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5F03CE"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5F03CE"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5F03CE"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5F03CE"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5F03CE"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5F03CE"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5F03CE"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5F03CE"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5F03CE"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5F03CE"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5F03CE"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5F03CE"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5F03CE"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5F03CE"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5F03CE"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5F03CE"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5F03CE"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5F03CE"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5F03CE"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5F03CE"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5F03CE"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5F03CE"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5F03CE"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5F03CE"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5F03CE"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5F03CE"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5F03CE"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5F03CE"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5F03CE"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5F03CE"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5F03CE"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5F03CE"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5F03CE"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5F03CE"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5F03CE"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5F03CE"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5F03CE"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5F03CE"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5F03CE"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5F03CE"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5F03CE"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5F03CE"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5F03CE"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5F03CE"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5F03CE"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5F03CE"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5F03CE"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5F03CE"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5F03CE"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5F03CE"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5F03CE"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5F03CE"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5F03CE"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5F03CE"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5F03CE"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5F03CE"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5F03CE"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5F03CE"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5F03CE"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5F03CE"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5F03CE"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5F03CE"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5F03CE"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5F03CE"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5F03CE"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5F03CE"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5F03CE"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5F03CE"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5F03CE"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5F03CE"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5F03CE"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5F03CE"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5F03CE"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5F03CE"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5F03CE"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5F03CE"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5F03CE"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5F03CE"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5F03CE"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5F03CE"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5F03CE"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5F03CE"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5F03CE"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5F03CE"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5F03CE"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5F03CE"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5F03CE"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5F03CE"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5F03CE"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5F03CE"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5F03CE"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5F03CE"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5F03CE"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5F03CE"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5F03CE"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5F03CE"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5F03CE"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5F03CE"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5F03CE"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5F03CE"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5F03CE"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5F03CE"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5F03CE"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5F03CE"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5F03CE"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5F03CE"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5F03CE"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5F03CE"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5F03CE"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5F03CE"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5F03CE"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5F03CE"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5F03CE"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5F03CE"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5F03CE"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5F03CE"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5F03CE"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5F03CE"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5F03CE"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5F03CE"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5F03CE"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5F03CE"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5F03CE"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5F03CE"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5F03CE"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5F03CE"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5F03CE"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5F03CE"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5F03CE"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5F03CE"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5F03CE"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5F03CE"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5F03CE"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5F03CE"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5F03CE"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5F03CE"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5F03CE"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5F03CE"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5F03CE"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5F03CE"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5F03CE"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5F03CE"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5F03CE"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5F03CE"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5F03CE"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5F03CE"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5F03CE"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5F03CE"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5F03CE"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5F03CE"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5F03CE"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5F03CE"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5F03CE"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5F03CE"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5F03CE"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5F03CE"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5F03CE"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5F03CE"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5F03CE"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5F03CE"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5F03CE"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5F03CE"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5F03CE"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5F03CE"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5F03CE"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5F03CE"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5F03CE"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5F03CE"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5F03CE"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5F03CE"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5F03CE"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5F03CE"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5F03CE"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5F03CE"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5F03CE"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5F03CE"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5F03CE"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5F03CE"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5F03CE"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5F03CE"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5F03CE"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5F03CE"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5F03CE"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5F03CE"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5F03CE"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5F03CE"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5F03CE"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5F03CE"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5F03CE"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5F03CE"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5F03CE"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5F03CE"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5F03CE"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5F03CE"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5F03CE"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5F03CE"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5F03CE"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5F03CE"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5F03CE"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5F03CE"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5F03CE"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5F03CE"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5F03CE"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5F03CE"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5F03CE"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5F03CE"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5F03CE"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5F03CE"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5F03CE"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5F03CE"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5F03CE"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5F03CE"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5F03CE"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5F03CE"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5F03CE"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5F03CE"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5F03CE"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5F03CE"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5F03CE"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5F03CE"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5F03CE"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5F03CE"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5F03CE"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5F03CE"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5F03CE"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5F03CE"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5F03CE"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5F03CE"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5F03CE"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5F03CE"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5F03CE"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5F03CE"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5F03CE"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5F03CE"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5F03CE"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5F03CE"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5F03CE"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5F03CE"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5F03CE"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5F03CE"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5F03CE"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5F03CE"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5F03CE"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5F03CE"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5F03CE"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5F03CE"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5F03CE"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5F03CE"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5F03CE"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5F03CE"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5F03CE"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5F03CE"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5F03CE"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5F03CE"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5F03CE"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5F03CE"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5F03CE"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5F03CE"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5F03CE"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5F03CE"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5F03CE"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5F03CE"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5F03CE"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5F03CE"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5F03CE"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5F03CE"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5F03CE"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5F03CE"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5F03CE"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5F03CE"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5F03CE"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5F03CE"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5F03CE"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5F03CE"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5F03CE"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5F03CE"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5F03CE"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5F03CE"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5F03CE"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5F03CE"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5F03CE"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5F03CE"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5F03CE"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5F03CE"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5F03CE"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5F03CE"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5F03CE"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5F03CE"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5F03CE"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5F03CE"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5F03CE"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5F03CE"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5F03CE"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5F03CE"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5F03CE"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5F03CE"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5F03CE"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5F03CE"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5F03CE"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5F03CE"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5F03CE"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5F03CE"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5F03CE"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5F03CE"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5F03CE"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5F03CE"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5F03CE"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5F03CE"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5F03CE"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5F03CE"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5F03CE"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5F03CE"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5F03CE"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5F03CE"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5F03CE"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5F03CE"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5F03CE"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5F03CE"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5F03CE"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5F03CE"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5F03CE"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5F03CE"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5F03CE"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5F03CE"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5F03CE"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5F03CE"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5F03CE"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5F03CE"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5F03CE"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5F03CE"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5F03CE"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5F03CE"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5F03CE"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5F03CE"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5F03CE"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5F03CE"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5F03CE"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5F03CE"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5F03CE"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5F03CE"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5F03CE"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5F03CE"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5F03CE"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5F03CE"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5F03CE"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5F03CE"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5F03CE"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5F03CE"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5F03CE"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5F03CE"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5F03CE"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5F03CE"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5F03CE"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5F03CE"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5F03CE"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5F03CE"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5F03CE"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5F03CE"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5F03CE"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5F03CE"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5F03CE"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5F03CE"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5F03CE"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5F03CE"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5F03CE"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5F03CE"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5F03CE"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5F03CE"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5F03CE"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5F03CE"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5F03CE"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5F03CE"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5F03CE"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5F03CE"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5F03CE"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5F03CE"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5F03CE"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5F03CE"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5F03CE"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5F03CE"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5F03CE"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5F03CE"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5F03CE"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5F03CE"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5F03CE"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5F03CE"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5F03CE"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5F03CE"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5F03CE"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5F03CE"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5F03CE"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5F03CE"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5F03CE"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5F03CE"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5F03CE"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5F03CE"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5F03CE"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5F03CE"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5F03CE"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5F03CE"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5F03CE"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5F03CE"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5F03CE"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5F03CE"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5F03CE"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5F03CE"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5F03CE"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5F03CE"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5F03CE"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5F03CE"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5F03CE"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5F03CE"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5F03CE"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5F03CE"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5F03CE"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5F03CE"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5F03CE"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5F03CE"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5F03CE"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5F03CE"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5F03CE"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5F03CE"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5F03CE"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5F03CE"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5F03CE"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5F03CE"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5F03CE"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5F03CE"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5F03CE"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5F03CE"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5F03CE"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5F03CE"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5F03CE"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5F03CE"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5F03CE"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5F03CE"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5F03CE"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5F03CE"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5F03CE"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5F03CE"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5F03CE"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5F03CE"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5F03CE"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5F03CE"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5F03CE"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5F03CE"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5F03CE"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5F03CE"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5F03CE"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5F03CE"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5F03CE"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5F03CE"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5F03CE"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5F03CE"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5F03CE"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5F03CE"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5F03CE"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5F03CE"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5F03CE"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5F03CE"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5F03CE"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5F03CE"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5F03CE"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5F03CE"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5F03CE"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5F03CE"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5F03CE"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5F03CE"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5F03CE"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5F03CE"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5F03CE"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5F03CE"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5F03CE"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5F03CE"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5F03CE"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5F03CE"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5F03CE"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5F03CE"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5F03CE"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5F03CE"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5F03CE"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5F03CE"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5F03CE"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5F03CE"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5F03CE"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5F03CE"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5F03CE"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5F03CE"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5F03CE"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5F03CE"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5F03CE"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5F03CE"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5F03CE"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5F03CE"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5F03CE"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5F03CE"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5F03CE"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5F03CE"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5F03CE"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5F03CE"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5F03CE"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5F03CE"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5F03CE"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5F03CE"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5F03CE"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5F03CE"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5F03CE"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5F03CE"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5F03CE"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5F03CE"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5F03CE"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5F03CE"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5F03CE"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5F03CE"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5F03CE"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5F03CE"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5F03CE"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5F03CE"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5F03CE"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5F03CE"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5F03CE"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5F03CE"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5F03CE"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5F03CE"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5F03CE"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5F03CE"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5F03CE"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5F03CE"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5F03CE"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5F03CE"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5F03CE"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5F03CE"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5F03CE"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5F03CE"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5F03CE"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5F03CE"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5F03CE"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5F03CE"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5F03CE"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5F03CE"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5F03CE"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5F03CE"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5F03CE"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5F03CE"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5F03CE"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5F03CE"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5F03CE"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5F03CE"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5F03CE"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5F03CE"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5F03CE"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5F03CE"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5F03CE"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5F03CE"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5F03CE"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5F03CE"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5F03CE"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5F03CE"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5F03CE"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5F03CE"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5F03CE"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5F03CE"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5F03CE"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5F03CE"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5F03CE"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5F03CE"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5F03CE"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5F03CE"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5F03CE"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5F03CE"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5F03CE"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5F03CE"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5F03CE"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5F03CE"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5F03CE"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5F03CE"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5F03CE"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5F03CE"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5F03CE"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5F03CE"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5F03CE"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5F03CE"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5F03CE"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5F03CE"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5F03CE"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5F03CE"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5F03CE"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5F03CE"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5F03CE"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5F03CE"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5F03CE"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5F03CE"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5F03CE"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5F03CE"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5F03CE"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5F03CE"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5F03CE"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5F03CE"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5F03CE"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5F03CE"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5F03CE"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5F03CE"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5F03CE"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5F03CE"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5F03CE"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5F03CE"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5F03CE"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5F03CE"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5F03CE"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5F03CE"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5F03CE"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5F03CE"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5F03CE"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5F03CE"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5F03CE"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5F03CE"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5F03CE"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5F03CE"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5F03CE"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5F03CE"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5F03CE"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5F03CE"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5F03CE"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5F03CE"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5F03CE"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5F03CE"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5F03CE"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5F03CE"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5F03CE"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5F03CE"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5F03CE"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5F03CE"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5F03CE"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5F03CE"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5F03CE"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5F03CE"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5F03CE"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5F03CE"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5F03CE"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5F03CE"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5F03CE"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5F03CE"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5F03CE"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5F03CE"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5F03CE"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5F03CE"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5F03CE"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5F03CE"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5F03CE"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5F03CE"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5F03CE"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5F03CE"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5F03CE"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5F03CE"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5F03CE"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5F03CE"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5F03CE"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5F03CE"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5F03CE"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5F03CE"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5F03CE"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5F03CE"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5F03CE"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5F03CE"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5F03CE"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5F03CE"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5F03CE"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5F03CE"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5F03CE"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5F03CE"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5F03CE"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5F03CE"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5F03CE"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5F03CE"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5F03CE"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5F03CE"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5F03CE"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5F03CE"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5F03CE"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5F03CE"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5F03CE"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5F03CE"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5F03CE"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5F03CE"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5F03CE"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5F03CE"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5F03CE"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5F03CE"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5F03CE"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5F03CE"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5F03CE"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5F03CE"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5F03CE"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5F03CE"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5F03CE"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5F03CE"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5F03CE"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5F03CE"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5F03CE"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5F03CE"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5F03CE"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5F03CE"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5F03CE"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5F03CE"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5F03CE"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5F03CE"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5F03CE"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5F03CE"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5F03CE"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5F03CE"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5F03CE"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5F03CE"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5F03CE"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5F03CE"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5F03CE"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5F03CE"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5F03CE"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5F03CE"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5F03CE"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5F03CE"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5F03CE"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5F03CE"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5F03CE"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5F03CE"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5F03CE"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5F03CE"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5F03CE"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5F03CE"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5F03CE"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5F03CE"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5F03CE"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5F03CE"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5F03CE"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5F03CE"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5F03CE"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5F03CE"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5F03CE"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5F03CE"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5F03CE"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5F03CE"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5F03CE"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5F03CE"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5F03CE"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5F03CE"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5F03CE"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5F03CE"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5F03CE"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5F03CE"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5F03CE"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5F03CE"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5F03CE"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5F03CE"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5F03CE"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5F03CE"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5F03CE"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5F03CE"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5F03CE"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5F03CE"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5F03CE"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5F03CE"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5F03CE"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5F03CE"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5F03CE"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5F03CE"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5F03CE"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5F03CE"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5F03CE"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5F03CE"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5F03CE"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5F03CE"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5F03CE"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5F03CE"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5F03CE"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5F03CE"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5F03CE"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5F03CE"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5F03CE"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5F03CE"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5F03CE"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5F03CE"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5F03CE"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5F03CE"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5F03CE"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5F03CE"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5F03CE"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5F03CE"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5F03CE"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5F03CE"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5F03CE"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5F03CE"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5F03CE"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5F03CE"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5F03CE"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5F03CE"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5F03CE"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5F03CE"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5F03CE"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5F03CE"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5F03CE"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5F03CE"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5F03CE"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5F03CE"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5F03CE"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5F03CE"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5F03CE"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5F03CE"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5F03CE"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5F03CE"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5F03CE"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5F03CE"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5F03CE"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5F03CE"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5F03CE"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5F03CE"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5F03CE"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5F03CE"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5F03CE"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5F03CE"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5F03CE"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5F03CE"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5F03CE"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5F03CE"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5F03CE"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5F03CE"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5F03CE"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5F03CE"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5F03CE"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5F03CE"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5F03CE"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5F03CE"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5F03CE"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5F03CE"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5F03CE"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5F03CE"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5F03CE"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5F03CE"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5F03CE"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5F03CE"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5F03CE"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5F03CE"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5F03CE"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5F03CE"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5F03CE"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5F03CE"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5F03CE"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5F03CE"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5F03CE"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5F03CE"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5F03CE"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5F03CE"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5F03CE"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5F03CE"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5F03CE"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5F03CE"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5F03CE"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5F03CE"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5F03CE"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5F03CE"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 w:val="005F0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6.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7.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76A3-EB50-4222-9B6B-7476559E528E}">
  <ds:schemaRefs>
    <ds:schemaRef ds:uri="http://wwww.hallomagic.com/xbrl/consistency"/>
    <ds:schemaRef ds:uri="consistency"/>
  </ds:schemaRefs>
</ds:datastoreItem>
</file>

<file path=customXml/itemProps6.xml><?xml version="1.0" encoding="utf-8"?>
<ds:datastoreItem xmlns:ds="http://schemas.openxmlformats.org/officeDocument/2006/customXml" ds:itemID="{B7A0619D-A95D-4088-96C8-3A25B324A5F2}">
  <ds:schemaRefs>
    <ds:schemaRef ds:uri="http://wwww.hallomagic.com/xbrl/info"/>
  </ds:schemaRefs>
</ds:datastoreItem>
</file>

<file path=customXml/itemProps7.xml><?xml version="1.0" encoding="utf-8"?>
<ds:datastoreItem xmlns:ds="http://schemas.openxmlformats.org/officeDocument/2006/customXml" ds:itemID="{83FEDDC1-9B71-4161-9374-4F41DEA45E53}">
  <ds:schemaRefs>
    <ds:schemaRef ds:uri="http://wwww.hallomagic.com/xbrl/bookmark"/>
  </ds:schemaRefs>
</ds:datastoreItem>
</file>

<file path=customXml/itemProps8.xml><?xml version="1.0" encoding="utf-8"?>
<ds:datastoreItem xmlns:ds="http://schemas.openxmlformats.org/officeDocument/2006/customXml" ds:itemID="{B31A67C5-A64C-4FA4-9205-FC6514D4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5</TotalTime>
  <Pages>46</Pages>
  <Words>6811</Words>
  <Characters>38824</Characters>
  <Application>Microsoft Office Word</Application>
  <DocSecurity>0</DocSecurity>
  <Lines>323</Lines>
  <Paragraphs>91</Paragraphs>
  <ScaleCrop>false</ScaleCrop>
  <Company/>
  <LinksUpToDate>false</LinksUpToDate>
  <CharactersWithSpaces>45544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4</cp:revision>
  <cp:lastPrinted>2014-12-25T01:29:00Z</cp:lastPrinted>
  <dcterms:created xsi:type="dcterms:W3CDTF">2016-04-15T03:04:00Z</dcterms:created>
  <dcterms:modified xsi:type="dcterms:W3CDTF">2016-04-19T07:53:00Z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